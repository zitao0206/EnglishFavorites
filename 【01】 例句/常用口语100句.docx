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81249" w14:textId="77777777" w:rsidR="000E78A2" w:rsidRDefault="000E78A2" w:rsidP="009F5AF3">
      <w:pPr>
        <w:rPr>
          <w:rFonts w:ascii="Cambria Math" w:eastAsia="微软雅黑" w:hAnsi="Cambria Math" w:cs="Cambria Math"/>
          <w:sz w:val="28"/>
          <w:szCs w:val="28"/>
        </w:rPr>
      </w:pPr>
    </w:p>
    <w:p w14:paraId="4BCF4457" w14:textId="77777777" w:rsidR="000E78A2" w:rsidRDefault="000E78A2" w:rsidP="009F5AF3">
      <w:pPr>
        <w:rPr>
          <w:rFonts w:ascii="Cambria Math" w:eastAsia="微软雅黑" w:hAnsi="Cambria Math" w:cs="Cambria Math"/>
          <w:sz w:val="28"/>
          <w:szCs w:val="28"/>
        </w:rPr>
      </w:pPr>
    </w:p>
    <w:p w14:paraId="11BA8701" w14:textId="1CAF7AC2" w:rsidR="000E78A2" w:rsidRDefault="00604EA0" w:rsidP="009F5AF3">
      <w:pPr>
        <w:rPr>
          <w:rFonts w:ascii="Cambria Math" w:eastAsia="微软雅黑" w:hAnsi="Cambria Math" w:cs="Cambria Math"/>
          <w:sz w:val="28"/>
          <w:szCs w:val="28"/>
        </w:rPr>
      </w:pPr>
      <w:r w:rsidRPr="00E227B9">
        <w:rPr>
          <w:rFonts w:ascii="Cambria Math" w:eastAsia="微软雅黑" w:hAnsi="Cambria Math" w:cs="Cambria Math"/>
          <w:sz w:val="28"/>
          <w:szCs w:val="28"/>
        </w:rPr>
        <w:t>⟐</w:t>
      </w:r>
      <w:r>
        <w:rPr>
          <w:rFonts w:ascii="Cambria Math" w:eastAsia="微软雅黑" w:hAnsi="Cambria Math" w:cs="Cambria Math"/>
          <w:sz w:val="28"/>
          <w:szCs w:val="28"/>
        </w:rPr>
        <w:t xml:space="preserve"> </w:t>
      </w:r>
      <w:r>
        <w:rPr>
          <w:rFonts w:ascii="Cambria Math" w:eastAsia="微软雅黑" w:hAnsi="Cambria Math" w:cs="Cambria Math" w:hint="eastAsia"/>
          <w:sz w:val="28"/>
          <w:szCs w:val="28"/>
        </w:rPr>
        <w:t>How</w:t>
      </w:r>
      <w:r>
        <w:rPr>
          <w:rFonts w:ascii="Cambria Math" w:eastAsia="微软雅黑" w:hAnsi="Cambria Math" w:cs="Cambria Math"/>
          <w:sz w:val="28"/>
          <w:szCs w:val="28"/>
        </w:rPr>
        <w:t xml:space="preserve"> do you do that? </w:t>
      </w:r>
      <w:r>
        <w:rPr>
          <w:rFonts w:ascii="Cambria Math" w:eastAsia="微软雅黑" w:hAnsi="Cambria Math" w:cs="Cambria Math" w:hint="eastAsia"/>
          <w:sz w:val="28"/>
          <w:szCs w:val="28"/>
        </w:rPr>
        <w:t>你们是怎么实现的？</w:t>
      </w:r>
    </w:p>
    <w:p w14:paraId="13052BA9" w14:textId="77777777" w:rsidR="00997A6F" w:rsidRPr="00997A6F" w:rsidRDefault="00997A6F" w:rsidP="009F5AF3">
      <w:pPr>
        <w:rPr>
          <w:rFonts w:ascii="Cambria Math" w:eastAsia="微软雅黑" w:hAnsi="Cambria Math" w:cs="Cambria Math"/>
          <w:sz w:val="28"/>
          <w:szCs w:val="28"/>
        </w:rPr>
      </w:pPr>
    </w:p>
    <w:p w14:paraId="68313AD3" w14:textId="434FC25C" w:rsidR="000E78A2" w:rsidRPr="00E227B9" w:rsidRDefault="000E78A2" w:rsidP="009F5AF3">
      <w:pPr>
        <w:rPr>
          <w:rFonts w:ascii="Arial" w:eastAsia="微软雅黑" w:hAnsi="Arial" w:cs="Arial"/>
          <w:sz w:val="28"/>
          <w:szCs w:val="28"/>
        </w:rPr>
      </w:pPr>
      <w:r w:rsidRPr="00E227B9">
        <w:rPr>
          <w:rFonts w:ascii="Cambria Math" w:eastAsia="微软雅黑" w:hAnsi="Cambria Math" w:cs="Cambria Math"/>
          <w:sz w:val="28"/>
          <w:szCs w:val="28"/>
        </w:rPr>
        <w:t>⟐</w:t>
      </w:r>
      <w:r w:rsidRPr="00E227B9">
        <w:rPr>
          <w:rFonts w:ascii="Arial" w:hAnsi="Arial" w:cs="Arial"/>
          <w:sz w:val="28"/>
          <w:szCs w:val="28"/>
        </w:rPr>
        <w:t xml:space="preserve"> </w:t>
      </w:r>
      <w:r w:rsidRPr="00E227B9">
        <w:rPr>
          <w:rFonts w:ascii="Arial" w:eastAsia="微软雅黑" w:hAnsi="Arial" w:cs="Arial"/>
          <w:sz w:val="28"/>
          <w:szCs w:val="28"/>
        </w:rPr>
        <w:t>What has been the greatest accomplishment in your career?</w:t>
      </w:r>
    </w:p>
    <w:p w14:paraId="67794DAB" w14:textId="77777777" w:rsidR="00E227B9" w:rsidRDefault="00E227B9" w:rsidP="00157E23">
      <w:pPr>
        <w:rPr>
          <w:rFonts w:ascii="Cambria Math" w:eastAsia="微软雅黑" w:hAnsi="Cambria Math" w:cs="Cambria Math"/>
          <w:i/>
          <w:iCs/>
          <w:sz w:val="28"/>
          <w:szCs w:val="28"/>
        </w:rPr>
      </w:pPr>
    </w:p>
    <w:p w14:paraId="229A67AE" w14:textId="0C34FA77" w:rsidR="00157E23" w:rsidRPr="00E227B9" w:rsidRDefault="00157E23" w:rsidP="00157E23">
      <w:pPr>
        <w:rPr>
          <w:rFonts w:ascii="Arial" w:eastAsia="微软雅黑" w:hAnsi="Arial" w:cs="Arial"/>
          <w:sz w:val="28"/>
          <w:szCs w:val="28"/>
        </w:rPr>
      </w:pPr>
      <w:r w:rsidRPr="00E227B9">
        <w:rPr>
          <w:rFonts w:ascii="Cambria Math" w:eastAsia="微软雅黑" w:hAnsi="Cambria Math" w:cs="Cambria Math"/>
          <w:sz w:val="28"/>
          <w:szCs w:val="28"/>
        </w:rPr>
        <w:t>⟐</w:t>
      </w:r>
      <w:r w:rsidRPr="00E227B9">
        <w:rPr>
          <w:rFonts w:ascii="Arial" w:eastAsia="微软雅黑" w:hAnsi="Arial" w:cs="Arial"/>
          <w:sz w:val="28"/>
          <w:szCs w:val="28"/>
        </w:rPr>
        <w:t xml:space="preserve"> What qualifications do you have for this job?</w:t>
      </w:r>
    </w:p>
    <w:p w14:paraId="04729420" w14:textId="77777777" w:rsidR="00E227B9" w:rsidRDefault="00E227B9" w:rsidP="00157E23">
      <w:pPr>
        <w:rPr>
          <w:rFonts w:ascii="Cambria Math" w:eastAsia="微软雅黑" w:hAnsi="Cambria Math" w:cs="Cambria Math"/>
          <w:sz w:val="28"/>
          <w:szCs w:val="28"/>
        </w:rPr>
      </w:pPr>
    </w:p>
    <w:p w14:paraId="76F05DAF" w14:textId="3AA94E7E" w:rsidR="00E227B9" w:rsidRPr="00E227B9" w:rsidRDefault="00157E23" w:rsidP="00157E23">
      <w:pPr>
        <w:rPr>
          <w:rFonts w:ascii="Arial" w:eastAsia="微软雅黑" w:hAnsi="Arial" w:cs="Arial"/>
          <w:sz w:val="28"/>
          <w:szCs w:val="28"/>
        </w:rPr>
      </w:pPr>
      <w:r w:rsidRPr="00E227B9">
        <w:rPr>
          <w:rFonts w:ascii="Cambria Math" w:eastAsia="微软雅黑" w:hAnsi="Cambria Math" w:cs="Cambria Math"/>
          <w:sz w:val="28"/>
          <w:szCs w:val="28"/>
        </w:rPr>
        <w:t>⟐</w:t>
      </w:r>
      <w:r w:rsidRPr="00E227B9">
        <w:rPr>
          <w:rFonts w:ascii="Arial" w:eastAsia="微软雅黑" w:hAnsi="Arial" w:cs="Arial"/>
          <w:sz w:val="28"/>
          <w:szCs w:val="28"/>
        </w:rPr>
        <w:t xml:space="preserve"> What makes you different from the competition?</w:t>
      </w:r>
    </w:p>
    <w:p w14:paraId="0185292F" w14:textId="77777777" w:rsidR="00E227B9" w:rsidRDefault="00E227B9" w:rsidP="00157E23">
      <w:pPr>
        <w:rPr>
          <w:rFonts w:ascii="Cambria Math" w:eastAsia="微软雅黑" w:hAnsi="Cambria Math" w:cs="Cambria Math"/>
          <w:i/>
          <w:iCs/>
          <w:sz w:val="28"/>
          <w:szCs w:val="28"/>
        </w:rPr>
      </w:pPr>
    </w:p>
    <w:p w14:paraId="6448F5F4" w14:textId="6C89A858" w:rsidR="00E227B9" w:rsidRPr="00E227B9" w:rsidRDefault="00157E23" w:rsidP="00157E23">
      <w:pPr>
        <w:rPr>
          <w:rFonts w:ascii="Arial" w:eastAsia="微软雅黑" w:hAnsi="Arial" w:cs="Arial"/>
          <w:sz w:val="28"/>
          <w:szCs w:val="28"/>
        </w:rPr>
      </w:pPr>
      <w:r w:rsidRPr="00E227B9">
        <w:rPr>
          <w:rFonts w:ascii="Cambria Math" w:eastAsia="微软雅黑" w:hAnsi="Cambria Math" w:cs="Cambria Math"/>
          <w:sz w:val="28"/>
          <w:szCs w:val="28"/>
        </w:rPr>
        <w:t>⟐</w:t>
      </w:r>
      <w:r w:rsidRPr="00E227B9">
        <w:rPr>
          <w:rFonts w:ascii="Arial" w:eastAsia="微软雅黑" w:hAnsi="Arial" w:cs="Arial"/>
          <w:sz w:val="28"/>
          <w:szCs w:val="28"/>
        </w:rPr>
        <w:t xml:space="preserve"> What steps do you take to avoid errors?</w:t>
      </w:r>
    </w:p>
    <w:p w14:paraId="3A8D161A" w14:textId="77777777" w:rsidR="00E227B9" w:rsidRDefault="00E227B9" w:rsidP="00157E23">
      <w:pPr>
        <w:rPr>
          <w:rFonts w:ascii="Cambria Math" w:eastAsia="微软雅黑" w:hAnsi="Cambria Math" w:cs="Cambria Math"/>
          <w:sz w:val="28"/>
          <w:szCs w:val="28"/>
        </w:rPr>
      </w:pPr>
    </w:p>
    <w:p w14:paraId="0DB2AB0F" w14:textId="5E108361" w:rsidR="00157E23" w:rsidRPr="00E227B9" w:rsidRDefault="00157E23" w:rsidP="00157E23">
      <w:pPr>
        <w:rPr>
          <w:rFonts w:ascii="Arial" w:eastAsia="微软雅黑" w:hAnsi="Arial" w:cs="Arial"/>
          <w:sz w:val="28"/>
          <w:szCs w:val="28"/>
        </w:rPr>
      </w:pPr>
      <w:r w:rsidRPr="00E227B9">
        <w:rPr>
          <w:rFonts w:ascii="Cambria Math" w:eastAsia="微软雅黑" w:hAnsi="Cambria Math" w:cs="Cambria Math"/>
          <w:sz w:val="28"/>
          <w:szCs w:val="28"/>
        </w:rPr>
        <w:t>⟐</w:t>
      </w:r>
      <w:r w:rsidRPr="00E227B9">
        <w:rPr>
          <w:rFonts w:ascii="Arial" w:eastAsia="微软雅黑" w:hAnsi="Arial" w:cs="Arial"/>
          <w:sz w:val="28"/>
          <w:szCs w:val="28"/>
        </w:rPr>
        <w:t xml:space="preserve"> Why should we hire you?</w:t>
      </w:r>
    </w:p>
    <w:p w14:paraId="06400761" w14:textId="77777777" w:rsidR="00E227B9" w:rsidRPr="00157E23" w:rsidRDefault="00E227B9" w:rsidP="00157E23">
      <w:pPr>
        <w:rPr>
          <w:rFonts w:ascii="Arial" w:eastAsia="微软雅黑" w:hAnsi="Arial" w:cs="Arial"/>
          <w:i/>
          <w:iCs/>
          <w:sz w:val="28"/>
          <w:szCs w:val="28"/>
        </w:rPr>
      </w:pPr>
    </w:p>
    <w:p w14:paraId="1A591620" w14:textId="77777777" w:rsidR="00157E23" w:rsidRPr="00E227B9" w:rsidRDefault="00157E23" w:rsidP="00157E23">
      <w:pPr>
        <w:rPr>
          <w:rFonts w:ascii="Arial" w:eastAsia="微软雅黑" w:hAnsi="Arial" w:cs="Arial"/>
          <w:sz w:val="28"/>
          <w:szCs w:val="28"/>
        </w:rPr>
      </w:pPr>
      <w:r w:rsidRPr="00E227B9">
        <w:rPr>
          <w:rFonts w:ascii="Cambria Math" w:eastAsia="微软雅黑" w:hAnsi="Cambria Math" w:cs="Cambria Math"/>
          <w:sz w:val="28"/>
          <w:szCs w:val="28"/>
        </w:rPr>
        <w:t>⟐</w:t>
      </w:r>
      <w:r w:rsidRPr="00E227B9">
        <w:rPr>
          <w:rFonts w:ascii="Arial" w:eastAsia="微软雅黑" w:hAnsi="Arial" w:cs="Arial"/>
          <w:sz w:val="28"/>
          <w:szCs w:val="28"/>
        </w:rPr>
        <w:t xml:space="preserve"> Describe your impact on your present company.</w:t>
      </w:r>
    </w:p>
    <w:p w14:paraId="3E81D85D" w14:textId="77777777" w:rsidR="00E227B9" w:rsidRDefault="00E227B9" w:rsidP="00157E23">
      <w:pPr>
        <w:rPr>
          <w:rFonts w:ascii="Cambria Math" w:eastAsia="微软雅黑" w:hAnsi="Cambria Math" w:cs="Cambria Math"/>
          <w:i/>
          <w:iCs/>
          <w:sz w:val="28"/>
          <w:szCs w:val="28"/>
        </w:rPr>
      </w:pPr>
    </w:p>
    <w:p w14:paraId="6839C2D5" w14:textId="10203444" w:rsidR="00157E23" w:rsidRPr="00E227B9" w:rsidRDefault="00157E23" w:rsidP="00157E23">
      <w:pPr>
        <w:rPr>
          <w:rFonts w:ascii="Arial" w:eastAsia="微软雅黑" w:hAnsi="Arial" w:cs="Arial"/>
          <w:sz w:val="28"/>
          <w:szCs w:val="28"/>
        </w:rPr>
      </w:pPr>
      <w:r w:rsidRPr="00E227B9">
        <w:rPr>
          <w:rFonts w:ascii="Cambria Math" w:eastAsia="微软雅黑" w:hAnsi="Cambria Math" w:cs="Cambria Math"/>
          <w:sz w:val="28"/>
          <w:szCs w:val="28"/>
        </w:rPr>
        <w:t>⟐</w:t>
      </w:r>
      <w:r w:rsidRPr="00E227B9">
        <w:rPr>
          <w:rFonts w:ascii="Arial" w:eastAsia="微软雅黑" w:hAnsi="Arial" w:cs="Arial"/>
          <w:sz w:val="28"/>
          <w:szCs w:val="28"/>
        </w:rPr>
        <w:t xml:space="preserve"> What steps have you taken in the past year to improve your qualifications?</w:t>
      </w:r>
    </w:p>
    <w:p w14:paraId="08A7689F" w14:textId="77777777" w:rsidR="00E227B9" w:rsidRDefault="00E227B9" w:rsidP="00157E23">
      <w:pPr>
        <w:rPr>
          <w:rFonts w:ascii="Cambria Math" w:eastAsia="微软雅黑" w:hAnsi="Cambria Math" w:cs="Cambria Math"/>
          <w:i/>
          <w:iCs/>
          <w:sz w:val="28"/>
          <w:szCs w:val="28"/>
        </w:rPr>
      </w:pPr>
    </w:p>
    <w:p w14:paraId="0AF44896" w14:textId="1FA499A7" w:rsidR="00157E23" w:rsidRPr="00E227B9" w:rsidRDefault="00157E23" w:rsidP="00157E23">
      <w:pPr>
        <w:rPr>
          <w:rFonts w:ascii="Arial" w:eastAsia="微软雅黑" w:hAnsi="Arial" w:cs="Arial"/>
          <w:sz w:val="28"/>
          <w:szCs w:val="28"/>
        </w:rPr>
      </w:pPr>
      <w:r w:rsidRPr="00E227B9">
        <w:rPr>
          <w:rFonts w:ascii="Cambria Math" w:eastAsia="微软雅黑" w:hAnsi="Cambria Math" w:cs="Cambria Math"/>
          <w:sz w:val="28"/>
          <w:szCs w:val="28"/>
        </w:rPr>
        <w:t>⟐</w:t>
      </w:r>
      <w:r w:rsidRPr="00E227B9">
        <w:rPr>
          <w:rFonts w:ascii="Arial" w:eastAsia="微软雅黑" w:hAnsi="Arial" w:cs="Arial"/>
          <w:sz w:val="28"/>
          <w:szCs w:val="28"/>
        </w:rPr>
        <w:t xml:space="preserve"> Do you prefer to work alone or with a team?</w:t>
      </w:r>
    </w:p>
    <w:p w14:paraId="7DFAF562" w14:textId="77777777" w:rsidR="00E227B9" w:rsidRPr="00157E23" w:rsidRDefault="00E227B9" w:rsidP="00157E23">
      <w:pPr>
        <w:rPr>
          <w:rFonts w:ascii="Arial" w:eastAsia="微软雅黑" w:hAnsi="Arial" w:cs="Arial"/>
          <w:i/>
          <w:iCs/>
          <w:sz w:val="28"/>
          <w:szCs w:val="28"/>
        </w:rPr>
      </w:pPr>
    </w:p>
    <w:p w14:paraId="589168D9" w14:textId="77777777" w:rsidR="00157E23" w:rsidRPr="00E227B9" w:rsidRDefault="00157E23" w:rsidP="00157E23">
      <w:pPr>
        <w:rPr>
          <w:rFonts w:ascii="Arial" w:eastAsia="微软雅黑" w:hAnsi="Arial" w:cs="Arial"/>
          <w:sz w:val="28"/>
          <w:szCs w:val="28"/>
        </w:rPr>
      </w:pPr>
      <w:r w:rsidRPr="00E227B9">
        <w:rPr>
          <w:rFonts w:ascii="Cambria Math" w:eastAsia="微软雅黑" w:hAnsi="Cambria Math" w:cs="Cambria Math"/>
          <w:sz w:val="28"/>
          <w:szCs w:val="28"/>
        </w:rPr>
        <w:t>⟐</w:t>
      </w:r>
      <w:r w:rsidRPr="00E227B9">
        <w:rPr>
          <w:rFonts w:ascii="Arial" w:eastAsia="微软雅黑" w:hAnsi="Arial" w:cs="Arial"/>
          <w:sz w:val="28"/>
          <w:szCs w:val="28"/>
        </w:rPr>
        <w:t xml:space="preserve"> What kinds of personalities do you find it difficult to work with?</w:t>
      </w:r>
    </w:p>
    <w:p w14:paraId="3D74CA06" w14:textId="77777777" w:rsidR="00E227B9" w:rsidRDefault="00E227B9" w:rsidP="00157E23">
      <w:pPr>
        <w:rPr>
          <w:rFonts w:ascii="Cambria Math" w:eastAsia="微软雅黑" w:hAnsi="Cambria Math" w:cs="Cambria Math"/>
          <w:i/>
          <w:iCs/>
          <w:sz w:val="28"/>
          <w:szCs w:val="28"/>
        </w:rPr>
      </w:pPr>
    </w:p>
    <w:p w14:paraId="5D703C2D" w14:textId="55446F75" w:rsidR="00157E23" w:rsidRPr="00E227B9" w:rsidRDefault="00157E23" w:rsidP="00157E23">
      <w:pPr>
        <w:rPr>
          <w:rFonts w:ascii="Arial" w:eastAsia="微软雅黑" w:hAnsi="Arial" w:cs="Arial"/>
          <w:sz w:val="28"/>
          <w:szCs w:val="28"/>
        </w:rPr>
      </w:pPr>
      <w:r w:rsidRPr="00E227B9">
        <w:rPr>
          <w:rFonts w:ascii="Cambria Math" w:eastAsia="微软雅黑" w:hAnsi="Cambria Math" w:cs="Cambria Math"/>
          <w:sz w:val="28"/>
          <w:szCs w:val="28"/>
        </w:rPr>
        <w:t>⟐</w:t>
      </w:r>
      <w:r w:rsidRPr="00E227B9">
        <w:rPr>
          <w:rFonts w:ascii="Arial" w:eastAsia="微软雅黑" w:hAnsi="Arial" w:cs="Arial"/>
          <w:sz w:val="28"/>
          <w:szCs w:val="28"/>
        </w:rPr>
        <w:t xml:space="preserve"> What kinds of personalities do you work best with?</w:t>
      </w:r>
    </w:p>
    <w:p w14:paraId="4F4CED9D" w14:textId="77777777" w:rsidR="00E227B9" w:rsidRPr="00157E23" w:rsidRDefault="00E227B9" w:rsidP="00157E23">
      <w:pPr>
        <w:rPr>
          <w:rFonts w:ascii="Arial" w:eastAsia="微软雅黑" w:hAnsi="Arial" w:cs="Arial"/>
          <w:i/>
          <w:iCs/>
          <w:sz w:val="28"/>
          <w:szCs w:val="28"/>
        </w:rPr>
      </w:pPr>
    </w:p>
    <w:p w14:paraId="655115C0" w14:textId="20AF31C0" w:rsidR="00E227B9" w:rsidRPr="00E227B9" w:rsidRDefault="00157E23" w:rsidP="00157E23">
      <w:pPr>
        <w:rPr>
          <w:rFonts w:ascii="Arial" w:eastAsia="微软雅黑" w:hAnsi="Arial" w:cs="Arial"/>
          <w:sz w:val="28"/>
          <w:szCs w:val="28"/>
        </w:rPr>
      </w:pPr>
      <w:r w:rsidRPr="00E227B9">
        <w:rPr>
          <w:rFonts w:ascii="Cambria Math" w:eastAsia="微软雅黑" w:hAnsi="Cambria Math" w:cs="Cambria Math"/>
          <w:sz w:val="28"/>
          <w:szCs w:val="28"/>
        </w:rPr>
        <w:t>⟐</w:t>
      </w:r>
      <w:r w:rsidRPr="00E227B9">
        <w:rPr>
          <w:rFonts w:ascii="Arial" w:eastAsia="微软雅黑" w:hAnsi="Arial" w:cs="Arial"/>
          <w:sz w:val="28"/>
          <w:szCs w:val="28"/>
        </w:rPr>
        <w:t xml:space="preserve"> Describe your work style.</w:t>
      </w:r>
    </w:p>
    <w:p w14:paraId="56B49C8A" w14:textId="77777777" w:rsidR="00157E23" w:rsidRPr="00E227B9" w:rsidRDefault="00157E23" w:rsidP="00157E23">
      <w:pPr>
        <w:rPr>
          <w:rFonts w:ascii="Arial" w:eastAsia="微软雅黑" w:hAnsi="Arial" w:cs="Arial"/>
          <w:sz w:val="28"/>
          <w:szCs w:val="28"/>
        </w:rPr>
      </w:pPr>
      <w:r w:rsidRPr="00E227B9">
        <w:rPr>
          <w:rFonts w:ascii="Cambria Math" w:eastAsia="微软雅黑" w:hAnsi="Cambria Math" w:cs="Cambria Math"/>
          <w:sz w:val="28"/>
          <w:szCs w:val="28"/>
        </w:rPr>
        <w:t>⟐</w:t>
      </w:r>
      <w:r w:rsidRPr="00E227B9">
        <w:rPr>
          <w:rFonts w:ascii="Arial" w:eastAsia="微软雅黑" w:hAnsi="Arial" w:cs="Arial"/>
          <w:sz w:val="28"/>
          <w:szCs w:val="28"/>
        </w:rPr>
        <w:t xml:space="preserve"> What role do you normally take on a team? Why?</w:t>
      </w:r>
    </w:p>
    <w:p w14:paraId="69E64727" w14:textId="77777777" w:rsidR="00157E23" w:rsidRPr="00E227B9" w:rsidRDefault="00157E23" w:rsidP="00157E23">
      <w:pPr>
        <w:rPr>
          <w:rFonts w:ascii="Arial" w:eastAsia="微软雅黑" w:hAnsi="Arial" w:cs="Arial"/>
          <w:sz w:val="28"/>
          <w:szCs w:val="28"/>
        </w:rPr>
      </w:pPr>
      <w:r w:rsidRPr="00E227B9">
        <w:rPr>
          <w:rFonts w:ascii="Cambria Math" w:eastAsia="微软雅黑" w:hAnsi="Cambria Math" w:cs="Cambria Math"/>
          <w:sz w:val="28"/>
          <w:szCs w:val="28"/>
        </w:rPr>
        <w:t>⟐</w:t>
      </w:r>
      <w:r w:rsidRPr="00E227B9">
        <w:rPr>
          <w:rFonts w:ascii="Arial" w:eastAsia="微软雅黑" w:hAnsi="Arial" w:cs="Arial"/>
          <w:sz w:val="28"/>
          <w:szCs w:val="28"/>
        </w:rPr>
        <w:t xml:space="preserve"> What would be your ideal working environment?</w:t>
      </w:r>
    </w:p>
    <w:p w14:paraId="42448806" w14:textId="77777777" w:rsidR="00157E23" w:rsidRPr="00E227B9" w:rsidRDefault="00157E23" w:rsidP="00157E23">
      <w:pPr>
        <w:rPr>
          <w:rFonts w:ascii="Arial" w:eastAsia="微软雅黑" w:hAnsi="Arial" w:cs="Arial"/>
          <w:sz w:val="28"/>
          <w:szCs w:val="28"/>
        </w:rPr>
      </w:pPr>
      <w:r w:rsidRPr="00E227B9">
        <w:rPr>
          <w:rFonts w:ascii="Cambria Math" w:eastAsia="微软雅黑" w:hAnsi="Cambria Math" w:cs="Cambria Math"/>
          <w:sz w:val="28"/>
          <w:szCs w:val="28"/>
        </w:rPr>
        <w:t>⟐</w:t>
      </w:r>
      <w:r w:rsidRPr="00E227B9">
        <w:rPr>
          <w:rFonts w:ascii="Arial" w:eastAsia="微软雅黑" w:hAnsi="Arial" w:cs="Arial"/>
          <w:sz w:val="28"/>
          <w:szCs w:val="28"/>
        </w:rPr>
        <w:t xml:space="preserve"> Do you prefer a great deal of oversight and guidance or less supervision?</w:t>
      </w:r>
    </w:p>
    <w:p w14:paraId="0ED1FB60" w14:textId="15A106F8" w:rsidR="00157E23" w:rsidRPr="00E227B9" w:rsidRDefault="00157E23" w:rsidP="00157E23">
      <w:pPr>
        <w:rPr>
          <w:rFonts w:ascii="Arial" w:eastAsia="微软雅黑" w:hAnsi="Arial" w:cs="Arial"/>
          <w:sz w:val="28"/>
          <w:szCs w:val="28"/>
        </w:rPr>
      </w:pPr>
      <w:r w:rsidRPr="00E227B9">
        <w:rPr>
          <w:rFonts w:ascii="Cambria Math" w:eastAsia="微软雅黑" w:hAnsi="Cambria Math" w:cs="Cambria Math"/>
          <w:sz w:val="28"/>
          <w:szCs w:val="28"/>
        </w:rPr>
        <w:t>⟐</w:t>
      </w:r>
      <w:r w:rsidRPr="00E227B9">
        <w:rPr>
          <w:rFonts w:ascii="Arial" w:eastAsia="微软雅黑" w:hAnsi="Arial" w:cs="Arial"/>
          <w:sz w:val="28"/>
          <w:szCs w:val="28"/>
        </w:rPr>
        <w:t xml:space="preserve"> What tools and strategies do you use to stay organized?</w:t>
      </w:r>
    </w:p>
    <w:p w14:paraId="28A54A73" w14:textId="77777777" w:rsidR="00157E23" w:rsidRPr="00E227B9" w:rsidRDefault="00157E23" w:rsidP="00157E23">
      <w:pPr>
        <w:rPr>
          <w:rFonts w:ascii="Arial" w:eastAsia="微软雅黑" w:hAnsi="Arial" w:cs="Arial"/>
          <w:sz w:val="28"/>
          <w:szCs w:val="28"/>
        </w:rPr>
      </w:pPr>
      <w:r w:rsidRPr="00E227B9">
        <w:rPr>
          <w:rFonts w:ascii="Cambria Math" w:eastAsia="微软雅黑" w:hAnsi="Cambria Math" w:cs="Cambria Math"/>
          <w:sz w:val="28"/>
          <w:szCs w:val="28"/>
        </w:rPr>
        <w:t>⟐</w:t>
      </w:r>
      <w:r w:rsidRPr="00E227B9">
        <w:rPr>
          <w:rFonts w:ascii="Arial" w:eastAsia="微软雅黑" w:hAnsi="Arial" w:cs="Arial"/>
          <w:sz w:val="28"/>
          <w:szCs w:val="28"/>
        </w:rPr>
        <w:t xml:space="preserve"> Tell me about a time when you handled a challenging situation.</w:t>
      </w:r>
    </w:p>
    <w:p w14:paraId="6825D692" w14:textId="77777777" w:rsidR="00157E23" w:rsidRPr="00E227B9" w:rsidRDefault="00157E23" w:rsidP="00157E23">
      <w:pPr>
        <w:rPr>
          <w:rFonts w:ascii="Arial" w:eastAsia="微软雅黑" w:hAnsi="Arial" w:cs="Arial"/>
          <w:sz w:val="28"/>
          <w:szCs w:val="28"/>
        </w:rPr>
      </w:pPr>
      <w:r w:rsidRPr="00E227B9">
        <w:rPr>
          <w:rFonts w:ascii="Cambria Math" w:eastAsia="微软雅黑" w:hAnsi="Cambria Math" w:cs="Cambria Math"/>
          <w:sz w:val="28"/>
          <w:szCs w:val="28"/>
        </w:rPr>
        <w:t>⟐</w:t>
      </w:r>
      <w:r w:rsidRPr="00E227B9">
        <w:rPr>
          <w:rFonts w:ascii="Arial" w:eastAsia="微软雅黑" w:hAnsi="Arial" w:cs="Arial"/>
          <w:sz w:val="28"/>
          <w:szCs w:val="28"/>
        </w:rPr>
        <w:t xml:space="preserve"> Give me an example of a time you made a decision that was unpopular and explain how you handled implementing it.</w:t>
      </w:r>
    </w:p>
    <w:p w14:paraId="0EA5931B" w14:textId="77777777" w:rsidR="00157E23" w:rsidRPr="00274AB4" w:rsidRDefault="00157E23" w:rsidP="00157E23">
      <w:pPr>
        <w:rPr>
          <w:rFonts w:ascii="Arial" w:eastAsia="微软雅黑" w:hAnsi="Arial" w:cs="Arial"/>
          <w:sz w:val="28"/>
          <w:szCs w:val="28"/>
        </w:rPr>
      </w:pPr>
      <w:r w:rsidRPr="00274AB4">
        <w:rPr>
          <w:rFonts w:ascii="Cambria Math" w:eastAsia="微软雅黑" w:hAnsi="Cambria Math" w:cs="Cambria Math"/>
          <w:sz w:val="28"/>
          <w:szCs w:val="28"/>
        </w:rPr>
        <w:t>⟐</w:t>
      </w:r>
      <w:r w:rsidRPr="00274AB4">
        <w:rPr>
          <w:rFonts w:ascii="Arial" w:eastAsia="微软雅黑" w:hAnsi="Arial" w:cs="Arial"/>
          <w:sz w:val="28"/>
          <w:szCs w:val="28"/>
        </w:rPr>
        <w:t xml:space="preserve"> Share an example of how you were able to motivate a coworker, your peers or your team.</w:t>
      </w:r>
    </w:p>
    <w:p w14:paraId="01093426" w14:textId="77777777" w:rsidR="00157E23" w:rsidRPr="00274AB4" w:rsidRDefault="00157E23" w:rsidP="00157E23">
      <w:pPr>
        <w:rPr>
          <w:rFonts w:ascii="Arial" w:eastAsia="微软雅黑" w:hAnsi="Arial" w:cs="Arial"/>
          <w:sz w:val="28"/>
          <w:szCs w:val="28"/>
        </w:rPr>
      </w:pPr>
      <w:r w:rsidRPr="00274AB4">
        <w:rPr>
          <w:rFonts w:ascii="Cambria Math" w:eastAsia="微软雅黑" w:hAnsi="Cambria Math" w:cs="Cambria Math"/>
          <w:sz w:val="28"/>
          <w:szCs w:val="28"/>
        </w:rPr>
        <w:t>⟐</w:t>
      </w:r>
      <w:r w:rsidRPr="00274AB4">
        <w:rPr>
          <w:rFonts w:ascii="Arial" w:eastAsia="微软雅黑" w:hAnsi="Arial" w:cs="Arial"/>
          <w:sz w:val="28"/>
          <w:szCs w:val="28"/>
        </w:rPr>
        <w:t xml:space="preserve"> Describe a long-term project that you managed. How did you keep everything moving along in a timely manner?</w:t>
      </w:r>
    </w:p>
    <w:p w14:paraId="65E019AA" w14:textId="59225844" w:rsidR="00157E23" w:rsidRPr="00274AB4" w:rsidRDefault="00157E23" w:rsidP="00157E23">
      <w:pPr>
        <w:rPr>
          <w:rFonts w:ascii="Arial" w:eastAsia="微软雅黑" w:hAnsi="Arial" w:cs="Arial"/>
          <w:sz w:val="28"/>
          <w:szCs w:val="28"/>
        </w:rPr>
      </w:pPr>
      <w:r w:rsidRPr="00274AB4">
        <w:rPr>
          <w:rFonts w:ascii="Cambria Math" w:eastAsia="微软雅黑" w:hAnsi="Cambria Math" w:cs="Cambria Math"/>
          <w:sz w:val="28"/>
          <w:szCs w:val="28"/>
        </w:rPr>
        <w:t>⟐</w:t>
      </w:r>
      <w:r w:rsidRPr="00274AB4">
        <w:rPr>
          <w:rFonts w:ascii="Arial" w:eastAsia="微软雅黑" w:hAnsi="Arial" w:cs="Arial"/>
          <w:sz w:val="28"/>
          <w:szCs w:val="28"/>
        </w:rPr>
        <w:t xml:space="preserve"> Describe a time when you saw a problem and took the initiative to correct it rather than waiting for someone else to do it.</w:t>
      </w:r>
    </w:p>
    <w:p w14:paraId="677B1163" w14:textId="297E99F1" w:rsidR="000E78A2" w:rsidRPr="000E78A2" w:rsidRDefault="000E78A2" w:rsidP="009F5AF3">
      <w:pPr>
        <w:rPr>
          <w:rFonts w:ascii="Arial" w:eastAsia="微软雅黑" w:hAnsi="Arial" w:cs="Arial"/>
          <w:i/>
          <w:iCs/>
          <w:sz w:val="28"/>
          <w:szCs w:val="28"/>
        </w:rPr>
      </w:pPr>
      <w:r w:rsidRPr="00274AB4">
        <w:rPr>
          <w:rFonts w:ascii="Cambria Math" w:eastAsia="微软雅黑" w:hAnsi="Cambria Math" w:cs="Cambria Math"/>
          <w:sz w:val="28"/>
          <w:szCs w:val="28"/>
        </w:rPr>
        <w:t>⟐</w:t>
      </w:r>
      <w:r w:rsidRPr="00274AB4">
        <w:rPr>
          <w:rFonts w:ascii="Arial" w:hAnsi="Arial" w:cs="Arial"/>
          <w:sz w:val="28"/>
          <w:szCs w:val="28"/>
        </w:rPr>
        <w:t xml:space="preserve"> </w:t>
      </w:r>
      <w:r w:rsidRPr="00274AB4">
        <w:rPr>
          <w:rFonts w:ascii="Arial" w:eastAsia="微软雅黑" w:hAnsi="Arial" w:cs="Arial"/>
          <w:sz w:val="28"/>
          <w:szCs w:val="28"/>
        </w:rPr>
        <w:t>Where do you see yourself in 5 years?</w:t>
      </w:r>
      <w:r w:rsidRPr="000E78A2">
        <w:rPr>
          <w:rFonts w:ascii="Arial" w:eastAsia="微软雅黑" w:hAnsi="Arial" w:cs="Arial"/>
          <w:i/>
          <w:iCs/>
          <w:sz w:val="28"/>
          <w:szCs w:val="28"/>
        </w:rPr>
        <w:t xml:space="preserve"> </w:t>
      </w:r>
      <w:r w:rsidRPr="000E78A2">
        <w:rPr>
          <w:rFonts w:ascii="Arial" w:eastAsia="微软雅黑" w:hAnsi="Arial" w:cs="Arial"/>
          <w:i/>
          <w:iCs/>
          <w:sz w:val="28"/>
          <w:szCs w:val="28"/>
        </w:rPr>
        <w:t>您认为</w:t>
      </w:r>
      <w:r w:rsidRPr="000E78A2">
        <w:rPr>
          <w:rFonts w:ascii="Arial" w:eastAsia="微软雅黑" w:hAnsi="Arial" w:cs="Arial"/>
          <w:i/>
          <w:iCs/>
          <w:sz w:val="28"/>
          <w:szCs w:val="28"/>
        </w:rPr>
        <w:t xml:space="preserve"> 5 </w:t>
      </w:r>
      <w:r w:rsidRPr="000E78A2">
        <w:rPr>
          <w:rFonts w:ascii="Arial" w:eastAsia="微软雅黑" w:hAnsi="Arial" w:cs="Arial"/>
          <w:i/>
          <w:iCs/>
          <w:sz w:val="28"/>
          <w:szCs w:val="28"/>
        </w:rPr>
        <w:t>年后的自己会怎样？</w:t>
      </w:r>
    </w:p>
    <w:p w14:paraId="3194591F" w14:textId="17E1EB47" w:rsidR="000E78A2" w:rsidRPr="00274AB4" w:rsidRDefault="000E78A2" w:rsidP="009F5AF3">
      <w:pPr>
        <w:rPr>
          <w:rFonts w:ascii="Arial" w:eastAsia="微软雅黑" w:hAnsi="Arial" w:cs="Arial"/>
          <w:sz w:val="28"/>
          <w:szCs w:val="28"/>
        </w:rPr>
      </w:pPr>
      <w:r w:rsidRPr="00274AB4">
        <w:rPr>
          <w:rFonts w:ascii="Cambria Math" w:eastAsia="微软雅黑" w:hAnsi="Cambria Math" w:cs="Cambria Math"/>
          <w:sz w:val="28"/>
          <w:szCs w:val="28"/>
        </w:rPr>
        <w:t xml:space="preserve">⟐ </w:t>
      </w:r>
      <w:r w:rsidRPr="00274AB4">
        <w:rPr>
          <w:rFonts w:ascii="Arial" w:eastAsia="微软雅黑" w:hAnsi="Arial" w:cs="Arial"/>
          <w:sz w:val="28"/>
          <w:szCs w:val="28"/>
        </w:rPr>
        <w:t>What is your greatest strength?</w:t>
      </w:r>
    </w:p>
    <w:p w14:paraId="12801D06" w14:textId="77777777" w:rsidR="000E78A2" w:rsidRPr="00274AB4" w:rsidRDefault="000E78A2" w:rsidP="000E78A2">
      <w:pPr>
        <w:rPr>
          <w:rFonts w:ascii="Arial" w:eastAsia="微软雅黑" w:hAnsi="Arial" w:cs="Arial"/>
          <w:sz w:val="28"/>
          <w:szCs w:val="28"/>
        </w:rPr>
      </w:pPr>
      <w:r w:rsidRPr="00274AB4">
        <w:rPr>
          <w:rFonts w:ascii="Cambria Math" w:eastAsia="微软雅黑" w:hAnsi="Cambria Math" w:cs="Cambria Math"/>
          <w:sz w:val="28"/>
          <w:szCs w:val="28"/>
        </w:rPr>
        <w:t>⟐</w:t>
      </w:r>
      <w:r w:rsidRPr="00274AB4">
        <w:rPr>
          <w:rFonts w:ascii="Arial" w:eastAsia="微软雅黑" w:hAnsi="Arial" w:cs="Arial"/>
          <w:sz w:val="28"/>
          <w:szCs w:val="28"/>
        </w:rPr>
        <w:t xml:space="preserve"> What are you passionate about?</w:t>
      </w:r>
    </w:p>
    <w:p w14:paraId="31A725E5" w14:textId="77777777" w:rsidR="000E78A2" w:rsidRPr="00274AB4" w:rsidRDefault="000E78A2" w:rsidP="000E78A2">
      <w:pPr>
        <w:rPr>
          <w:rFonts w:ascii="Arial" w:eastAsia="微软雅黑" w:hAnsi="Arial" w:cs="Arial"/>
          <w:sz w:val="28"/>
          <w:szCs w:val="28"/>
        </w:rPr>
      </w:pPr>
      <w:r w:rsidRPr="00274AB4">
        <w:rPr>
          <w:rFonts w:ascii="Cambria Math" w:eastAsia="微软雅黑" w:hAnsi="Cambria Math" w:cs="Cambria Math"/>
          <w:sz w:val="28"/>
          <w:szCs w:val="28"/>
        </w:rPr>
        <w:t>⟐</w:t>
      </w:r>
      <w:r w:rsidRPr="00274AB4">
        <w:rPr>
          <w:rFonts w:ascii="Arial" w:eastAsia="微软雅黑" w:hAnsi="Arial" w:cs="Arial"/>
          <w:sz w:val="28"/>
          <w:szCs w:val="28"/>
        </w:rPr>
        <w:t xml:space="preserve"> Why do you want to work for this company?</w:t>
      </w:r>
    </w:p>
    <w:p w14:paraId="78CF3432" w14:textId="77777777" w:rsidR="000E78A2" w:rsidRPr="00274AB4" w:rsidRDefault="000E78A2" w:rsidP="000E78A2">
      <w:pPr>
        <w:rPr>
          <w:rFonts w:ascii="Arial" w:eastAsia="微软雅黑" w:hAnsi="Arial" w:cs="Arial"/>
          <w:sz w:val="28"/>
          <w:szCs w:val="28"/>
        </w:rPr>
      </w:pPr>
      <w:r w:rsidRPr="00274AB4">
        <w:rPr>
          <w:rFonts w:ascii="Cambria Math" w:eastAsia="微软雅黑" w:hAnsi="Cambria Math" w:cs="Cambria Math"/>
          <w:sz w:val="28"/>
          <w:szCs w:val="28"/>
        </w:rPr>
        <w:t>⟐</w:t>
      </w:r>
      <w:r w:rsidRPr="00274AB4">
        <w:rPr>
          <w:rFonts w:ascii="Arial" w:eastAsia="微软雅黑" w:hAnsi="Arial" w:cs="Arial"/>
          <w:sz w:val="28"/>
          <w:szCs w:val="28"/>
        </w:rPr>
        <w:t xml:space="preserve"> How would your boss/coworkers describe you?</w:t>
      </w:r>
    </w:p>
    <w:p w14:paraId="1C5481E6" w14:textId="77777777" w:rsidR="000E78A2" w:rsidRPr="00274AB4" w:rsidRDefault="000E78A2" w:rsidP="000E78A2">
      <w:pPr>
        <w:rPr>
          <w:rFonts w:ascii="Arial" w:eastAsia="微软雅黑" w:hAnsi="Arial" w:cs="Arial"/>
          <w:sz w:val="28"/>
          <w:szCs w:val="28"/>
        </w:rPr>
      </w:pPr>
      <w:r w:rsidRPr="00274AB4">
        <w:rPr>
          <w:rFonts w:ascii="Cambria Math" w:eastAsia="微软雅黑" w:hAnsi="Cambria Math" w:cs="Cambria Math"/>
          <w:sz w:val="28"/>
          <w:szCs w:val="28"/>
        </w:rPr>
        <w:t>⟐</w:t>
      </w:r>
      <w:r w:rsidRPr="00274AB4">
        <w:rPr>
          <w:rFonts w:ascii="Arial" w:eastAsia="微软雅黑" w:hAnsi="Arial" w:cs="Arial"/>
          <w:sz w:val="28"/>
          <w:szCs w:val="28"/>
        </w:rPr>
        <w:t xml:space="preserve"> Who has inspired you in your life and why?</w:t>
      </w:r>
    </w:p>
    <w:p w14:paraId="5D230153" w14:textId="77777777" w:rsidR="000E78A2" w:rsidRPr="00274AB4" w:rsidRDefault="000E78A2" w:rsidP="000E78A2">
      <w:pPr>
        <w:rPr>
          <w:rFonts w:ascii="Arial" w:eastAsia="微软雅黑" w:hAnsi="Arial" w:cs="Arial"/>
          <w:sz w:val="28"/>
          <w:szCs w:val="28"/>
        </w:rPr>
      </w:pPr>
      <w:r w:rsidRPr="00274AB4">
        <w:rPr>
          <w:rFonts w:ascii="Cambria Math" w:eastAsia="微软雅黑" w:hAnsi="Cambria Math" w:cs="Cambria Math"/>
          <w:sz w:val="28"/>
          <w:szCs w:val="28"/>
        </w:rPr>
        <w:t>⟐</w:t>
      </w:r>
      <w:r w:rsidRPr="00274AB4">
        <w:rPr>
          <w:rFonts w:ascii="Arial" w:eastAsia="微软雅黑" w:hAnsi="Arial" w:cs="Arial"/>
          <w:sz w:val="28"/>
          <w:szCs w:val="28"/>
        </w:rPr>
        <w:t xml:space="preserve"> What do you like to do outside of work?</w:t>
      </w:r>
    </w:p>
    <w:p w14:paraId="22FB55B5" w14:textId="23344B73" w:rsidR="000E78A2" w:rsidRPr="00791B2F" w:rsidRDefault="000E78A2" w:rsidP="000E78A2">
      <w:pPr>
        <w:rPr>
          <w:rFonts w:ascii="Arial" w:eastAsia="微软雅黑" w:hAnsi="Arial" w:cs="Arial"/>
          <w:sz w:val="28"/>
          <w:szCs w:val="28"/>
        </w:rPr>
      </w:pPr>
      <w:r w:rsidRPr="00791B2F">
        <w:rPr>
          <w:rFonts w:ascii="Cambria Math" w:eastAsia="微软雅黑" w:hAnsi="Cambria Math" w:cs="Cambria Math"/>
          <w:sz w:val="28"/>
          <w:szCs w:val="28"/>
        </w:rPr>
        <w:t>⟐</w:t>
      </w:r>
      <w:r w:rsidRPr="00791B2F">
        <w:rPr>
          <w:rFonts w:ascii="Arial" w:eastAsia="微软雅黑" w:hAnsi="Arial" w:cs="Arial"/>
          <w:sz w:val="28"/>
          <w:szCs w:val="28"/>
        </w:rPr>
        <w:t xml:space="preserve"> What skills and experience do you bring to the position?</w:t>
      </w:r>
    </w:p>
    <w:p w14:paraId="1F13BF2D" w14:textId="77777777" w:rsidR="000E78A2" w:rsidRPr="00791B2F" w:rsidRDefault="000E78A2" w:rsidP="000E78A2">
      <w:pPr>
        <w:rPr>
          <w:rFonts w:ascii="Arial" w:eastAsia="微软雅黑" w:hAnsi="Arial" w:cs="Arial"/>
          <w:sz w:val="28"/>
          <w:szCs w:val="28"/>
        </w:rPr>
      </w:pPr>
      <w:r w:rsidRPr="00791B2F">
        <w:rPr>
          <w:rFonts w:ascii="Cambria Math" w:eastAsia="微软雅黑" w:hAnsi="Cambria Math" w:cs="Cambria Math"/>
          <w:sz w:val="28"/>
          <w:szCs w:val="28"/>
        </w:rPr>
        <w:lastRenderedPageBreak/>
        <w:t>⟐</w:t>
      </w:r>
      <w:r w:rsidRPr="00791B2F">
        <w:rPr>
          <w:rFonts w:ascii="Arial" w:eastAsia="微软雅黑" w:hAnsi="Arial" w:cs="Arial"/>
          <w:sz w:val="28"/>
          <w:szCs w:val="28"/>
        </w:rPr>
        <w:t xml:space="preserve"> How quickly do you adapt to new technology?</w:t>
      </w:r>
    </w:p>
    <w:p w14:paraId="4EFC7A88" w14:textId="77777777" w:rsidR="000E78A2" w:rsidRPr="00791B2F" w:rsidRDefault="000E78A2" w:rsidP="000E78A2">
      <w:pPr>
        <w:rPr>
          <w:rFonts w:ascii="Arial" w:eastAsia="微软雅黑" w:hAnsi="Arial" w:cs="Arial"/>
          <w:sz w:val="28"/>
          <w:szCs w:val="28"/>
        </w:rPr>
      </w:pPr>
      <w:r w:rsidRPr="00791B2F">
        <w:rPr>
          <w:rFonts w:ascii="Cambria Math" w:eastAsia="微软雅黑" w:hAnsi="Cambria Math" w:cs="Cambria Math"/>
          <w:sz w:val="28"/>
          <w:szCs w:val="28"/>
        </w:rPr>
        <w:t>⟐</w:t>
      </w:r>
      <w:r w:rsidRPr="00791B2F">
        <w:rPr>
          <w:rFonts w:ascii="Arial" w:eastAsia="微软雅黑" w:hAnsi="Arial" w:cs="Arial"/>
          <w:sz w:val="28"/>
          <w:szCs w:val="28"/>
        </w:rPr>
        <w:t xml:space="preserve"> What kinds of decisions are most difficult for you?</w:t>
      </w:r>
    </w:p>
    <w:p w14:paraId="560D31FD" w14:textId="77777777" w:rsidR="000E78A2" w:rsidRPr="005B3331" w:rsidRDefault="000E78A2" w:rsidP="000E78A2">
      <w:pPr>
        <w:rPr>
          <w:rFonts w:ascii="Arial" w:eastAsia="微软雅黑" w:hAnsi="Arial" w:cs="Arial"/>
          <w:strike/>
          <w:sz w:val="28"/>
          <w:szCs w:val="28"/>
        </w:rPr>
      </w:pPr>
      <w:r w:rsidRPr="005B3331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5B3331">
        <w:rPr>
          <w:rFonts w:ascii="Arial" w:eastAsia="微软雅黑" w:hAnsi="Arial" w:cs="Arial"/>
          <w:strike/>
          <w:sz w:val="28"/>
          <w:szCs w:val="28"/>
        </w:rPr>
        <w:t xml:space="preserve"> How do you respond to change?</w:t>
      </w:r>
    </w:p>
    <w:p w14:paraId="624E64D5" w14:textId="77777777" w:rsidR="000E78A2" w:rsidRPr="005B3331" w:rsidRDefault="000E78A2" w:rsidP="000E78A2">
      <w:pPr>
        <w:rPr>
          <w:rFonts w:ascii="Arial" w:eastAsia="微软雅黑" w:hAnsi="Arial" w:cs="Arial"/>
          <w:strike/>
          <w:sz w:val="28"/>
          <w:szCs w:val="28"/>
        </w:rPr>
      </w:pPr>
      <w:r w:rsidRPr="005B3331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5B3331">
        <w:rPr>
          <w:rFonts w:ascii="Arial" w:eastAsia="微软雅黑" w:hAnsi="Arial" w:cs="Arial"/>
          <w:strike/>
          <w:sz w:val="28"/>
          <w:szCs w:val="28"/>
        </w:rPr>
        <w:t xml:space="preserve"> What types of tasks do you feel you cannot delegate?</w:t>
      </w:r>
    </w:p>
    <w:p w14:paraId="4FCB5368" w14:textId="77777777" w:rsidR="000E78A2" w:rsidRPr="00604EA0" w:rsidRDefault="000E78A2" w:rsidP="000E78A2">
      <w:pPr>
        <w:rPr>
          <w:rFonts w:ascii="Arial" w:eastAsia="微软雅黑" w:hAnsi="Arial" w:cs="Arial"/>
          <w:strike/>
          <w:sz w:val="28"/>
          <w:szCs w:val="28"/>
        </w:rPr>
      </w:pPr>
      <w:r w:rsidRPr="00604EA0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604EA0">
        <w:rPr>
          <w:rFonts w:ascii="Arial" w:eastAsia="微软雅黑" w:hAnsi="Arial" w:cs="Arial"/>
          <w:strike/>
          <w:sz w:val="28"/>
          <w:szCs w:val="28"/>
        </w:rPr>
        <w:t xml:space="preserve"> Are you a better planner or implementer?</w:t>
      </w:r>
    </w:p>
    <w:p w14:paraId="5BB330E2" w14:textId="77777777" w:rsidR="000E78A2" w:rsidRPr="005B3331" w:rsidRDefault="000E78A2" w:rsidP="000E78A2">
      <w:pPr>
        <w:rPr>
          <w:rFonts w:ascii="Arial" w:eastAsia="微软雅黑" w:hAnsi="Arial" w:cs="Arial"/>
          <w:strike/>
          <w:sz w:val="28"/>
          <w:szCs w:val="28"/>
        </w:rPr>
      </w:pPr>
      <w:r w:rsidRPr="00791B2F">
        <w:rPr>
          <w:rFonts w:ascii="Cambria Math" w:eastAsia="微软雅黑" w:hAnsi="Cambria Math" w:cs="Cambria Math"/>
          <w:sz w:val="28"/>
          <w:szCs w:val="28"/>
        </w:rPr>
        <w:t>⟐</w:t>
      </w:r>
      <w:r w:rsidRPr="005B3331">
        <w:rPr>
          <w:rFonts w:ascii="Arial" w:eastAsia="微软雅黑" w:hAnsi="Arial" w:cs="Arial"/>
          <w:strike/>
          <w:sz w:val="28"/>
          <w:szCs w:val="28"/>
        </w:rPr>
        <w:t xml:space="preserve"> How do you prioritize tasks and manage your time?</w:t>
      </w:r>
    </w:p>
    <w:p w14:paraId="39C05972" w14:textId="38E3496D" w:rsidR="000E78A2" w:rsidRPr="000E78A2" w:rsidRDefault="000E78A2" w:rsidP="009F5AF3">
      <w:pPr>
        <w:rPr>
          <w:rFonts w:ascii="Arial" w:eastAsia="微软雅黑" w:hAnsi="Arial" w:cs="Arial"/>
          <w:sz w:val="28"/>
          <w:szCs w:val="28"/>
        </w:rPr>
      </w:pPr>
      <w:r w:rsidRPr="00747150">
        <w:rPr>
          <w:rFonts w:ascii="Cambria Math" w:eastAsia="微软雅黑" w:hAnsi="Cambria Math" w:cs="Cambria Math"/>
          <w:sz w:val="28"/>
          <w:szCs w:val="28"/>
        </w:rPr>
        <w:t>⟐</w:t>
      </w:r>
      <w:r w:rsidRPr="00747150">
        <w:rPr>
          <w:rFonts w:ascii="Arial" w:eastAsia="微软雅黑" w:hAnsi="Arial" w:cs="Arial"/>
          <w:sz w:val="28"/>
          <w:szCs w:val="28"/>
        </w:rPr>
        <w:t xml:space="preserve"> How do you deal with feedback and criticism?</w:t>
      </w:r>
    </w:p>
    <w:p w14:paraId="19B822D5" w14:textId="3EEEF9B8" w:rsidR="009F5AF3" w:rsidRPr="005B3331" w:rsidRDefault="000E78A2" w:rsidP="009F5AF3">
      <w:pPr>
        <w:rPr>
          <w:rFonts w:ascii="Arial" w:hAnsi="Arial" w:cs="Arial"/>
          <w:strike/>
          <w:sz w:val="28"/>
          <w:szCs w:val="28"/>
        </w:rPr>
      </w:pPr>
      <w:r w:rsidRPr="005B3331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5B3331">
        <w:rPr>
          <w:rFonts w:ascii="Arial" w:hAnsi="Arial" w:cs="Arial"/>
          <w:strike/>
          <w:sz w:val="28"/>
          <w:szCs w:val="28"/>
        </w:rPr>
        <w:t xml:space="preserve"> </w:t>
      </w:r>
      <w:r w:rsidR="009F5AF3" w:rsidRPr="005B3331">
        <w:rPr>
          <w:rFonts w:ascii="Arial" w:hAnsi="Arial" w:cs="Arial"/>
          <w:strike/>
          <w:sz w:val="28"/>
          <w:szCs w:val="28"/>
        </w:rPr>
        <w:t xml:space="preserve">Please leave my delivery at the door. </w:t>
      </w:r>
      <w:r w:rsidRPr="005B3331">
        <w:rPr>
          <w:rFonts w:ascii="Arial" w:hAnsi="Arial" w:cs="Arial" w:hint="eastAsia"/>
          <w:strike/>
          <w:sz w:val="28"/>
          <w:szCs w:val="28"/>
        </w:rPr>
        <w:t xml:space="preserve"> </w:t>
      </w:r>
    </w:p>
    <w:p w14:paraId="5873CC9C" w14:textId="6EE7673D" w:rsidR="00747150" w:rsidRPr="005B3331" w:rsidRDefault="00747150" w:rsidP="00747150">
      <w:pPr>
        <w:rPr>
          <w:rFonts w:ascii="Arial" w:hAnsi="Arial" w:cs="Arial"/>
          <w:strike/>
          <w:sz w:val="28"/>
          <w:szCs w:val="28"/>
        </w:rPr>
      </w:pPr>
      <w:r w:rsidRPr="005B3331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5B3331">
        <w:rPr>
          <w:rFonts w:ascii="Arial" w:hAnsi="Arial" w:cs="Arial"/>
          <w:strike/>
          <w:sz w:val="28"/>
          <w:szCs w:val="28"/>
        </w:rPr>
        <w:t xml:space="preserve"> How many days could you last without your mobile phone? </w:t>
      </w:r>
    </w:p>
    <w:p w14:paraId="70EED458" w14:textId="15551F45" w:rsidR="00747150" w:rsidRPr="00747150" w:rsidRDefault="00747150" w:rsidP="009F5AF3">
      <w:pPr>
        <w:rPr>
          <w:rFonts w:ascii="Arial" w:hAnsi="Arial" w:cs="Arial"/>
          <w:sz w:val="28"/>
          <w:szCs w:val="28"/>
        </w:rPr>
      </w:pPr>
    </w:p>
    <w:p w14:paraId="175597EE" w14:textId="77777777" w:rsidR="00747150" w:rsidRDefault="00747150" w:rsidP="007471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  <w:r w:rsidRPr="00E62DEA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———————————————分割线——————————————</w:t>
      </w:r>
    </w:p>
    <w:p w14:paraId="7D9D51BC" w14:textId="506AADA5" w:rsidR="00747150" w:rsidRPr="005B3331" w:rsidRDefault="00604EA0" w:rsidP="009F5AF3">
      <w:pPr>
        <w:rPr>
          <w:rFonts w:ascii="Arial" w:hAnsi="Arial" w:cs="Arial"/>
          <w:strike/>
          <w:sz w:val="28"/>
          <w:szCs w:val="28"/>
        </w:rPr>
      </w:pPr>
      <w:r w:rsidRPr="005B3331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5B3331">
        <w:rPr>
          <w:rFonts w:ascii="Arial" w:hAnsi="Arial" w:cs="Arial"/>
          <w:strike/>
          <w:sz w:val="28"/>
          <w:szCs w:val="28"/>
        </w:rPr>
        <w:t xml:space="preserve"> I'm not in the mood for talking.</w:t>
      </w:r>
    </w:p>
    <w:p w14:paraId="481D1720" w14:textId="0A539A97" w:rsidR="009F5AF3" w:rsidRPr="005B3331" w:rsidRDefault="000E78A2" w:rsidP="009F5AF3">
      <w:pPr>
        <w:rPr>
          <w:rFonts w:ascii="Arial" w:hAnsi="Arial" w:cs="Arial"/>
          <w:strike/>
          <w:sz w:val="28"/>
          <w:szCs w:val="28"/>
        </w:rPr>
      </w:pPr>
      <w:r w:rsidRPr="005B3331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5B3331">
        <w:rPr>
          <w:rFonts w:ascii="Arial" w:hAnsi="Arial" w:cs="Arial"/>
          <w:strike/>
          <w:sz w:val="28"/>
          <w:szCs w:val="28"/>
        </w:rPr>
        <w:t xml:space="preserve"> </w:t>
      </w:r>
      <w:r w:rsidR="009F5AF3" w:rsidRPr="005B3331">
        <w:rPr>
          <w:rFonts w:ascii="Arial" w:hAnsi="Arial" w:cs="Arial"/>
          <w:strike/>
          <w:sz w:val="28"/>
          <w:szCs w:val="28"/>
        </w:rPr>
        <w:t>How can l get in touch with you</w:t>
      </w:r>
      <w:r w:rsidRPr="005B3331">
        <w:rPr>
          <w:rFonts w:ascii="Arial" w:hAnsi="Arial" w:cs="Arial" w:hint="eastAsia"/>
          <w:strike/>
          <w:sz w:val="28"/>
          <w:szCs w:val="28"/>
        </w:rPr>
        <w:t>?</w:t>
      </w:r>
    </w:p>
    <w:p w14:paraId="1F0D06FC" w14:textId="6FF8685C" w:rsidR="009F5AF3" w:rsidRPr="005B3331" w:rsidRDefault="000E78A2" w:rsidP="009F5AF3">
      <w:pPr>
        <w:rPr>
          <w:rFonts w:ascii="Arial" w:hAnsi="Arial" w:cs="Arial"/>
          <w:strike/>
          <w:sz w:val="28"/>
          <w:szCs w:val="28"/>
        </w:rPr>
      </w:pPr>
      <w:r w:rsidRPr="005B3331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5B3331">
        <w:rPr>
          <w:rFonts w:ascii="Arial" w:hAnsi="Arial" w:cs="Arial"/>
          <w:strike/>
          <w:sz w:val="28"/>
          <w:szCs w:val="28"/>
        </w:rPr>
        <w:t xml:space="preserve"> </w:t>
      </w:r>
      <w:r w:rsidR="009F5AF3" w:rsidRPr="005B3331">
        <w:rPr>
          <w:rFonts w:ascii="Arial" w:hAnsi="Arial" w:cs="Arial"/>
          <w:strike/>
          <w:sz w:val="28"/>
          <w:szCs w:val="28"/>
        </w:rPr>
        <w:t>How long will it take me to get there</w:t>
      </w:r>
      <w:r w:rsidRPr="005B3331">
        <w:rPr>
          <w:rFonts w:ascii="Arial" w:hAnsi="Arial" w:cs="Arial"/>
          <w:strike/>
          <w:sz w:val="28"/>
          <w:szCs w:val="28"/>
        </w:rPr>
        <w:t>?</w:t>
      </w:r>
    </w:p>
    <w:p w14:paraId="51D1BBA6" w14:textId="72A29B2F" w:rsidR="009F5AF3" w:rsidRPr="005B3331" w:rsidRDefault="000E78A2" w:rsidP="009F5AF3">
      <w:pPr>
        <w:rPr>
          <w:rFonts w:ascii="Arial" w:hAnsi="Arial" w:cs="Arial"/>
          <w:strike/>
          <w:sz w:val="28"/>
          <w:szCs w:val="28"/>
        </w:rPr>
      </w:pPr>
      <w:r w:rsidRPr="005B3331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5B3331">
        <w:rPr>
          <w:rFonts w:ascii="Arial" w:hAnsi="Arial" w:cs="Arial"/>
          <w:strike/>
          <w:sz w:val="28"/>
          <w:szCs w:val="28"/>
        </w:rPr>
        <w:t xml:space="preserve"> </w:t>
      </w:r>
      <w:r w:rsidR="009F5AF3" w:rsidRPr="005B3331">
        <w:rPr>
          <w:rFonts w:ascii="Arial" w:hAnsi="Arial" w:cs="Arial"/>
          <w:strike/>
          <w:sz w:val="28"/>
          <w:szCs w:val="28"/>
        </w:rPr>
        <w:t xml:space="preserve">I wasn't aware of that. </w:t>
      </w:r>
      <w:r w:rsidRPr="005B3331">
        <w:rPr>
          <w:rFonts w:ascii="Arial" w:hAnsi="Arial" w:cs="Arial" w:hint="eastAsia"/>
          <w:strike/>
          <w:sz w:val="28"/>
          <w:szCs w:val="28"/>
        </w:rPr>
        <w:t xml:space="preserve"> </w:t>
      </w:r>
    </w:p>
    <w:p w14:paraId="7618C1CB" w14:textId="19EED7A7" w:rsidR="009F5AF3" w:rsidRPr="005B3331" w:rsidRDefault="000E78A2" w:rsidP="009F5AF3">
      <w:pPr>
        <w:rPr>
          <w:rFonts w:ascii="Arial" w:hAnsi="Arial" w:cs="Arial"/>
          <w:strike/>
          <w:sz w:val="28"/>
          <w:szCs w:val="28"/>
        </w:rPr>
      </w:pPr>
      <w:r w:rsidRPr="005B3331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5B3331">
        <w:rPr>
          <w:rFonts w:ascii="Arial" w:hAnsi="Arial" w:cs="Arial"/>
          <w:strike/>
          <w:sz w:val="28"/>
          <w:szCs w:val="28"/>
        </w:rPr>
        <w:t xml:space="preserve"> </w:t>
      </w:r>
      <w:r w:rsidR="009F5AF3" w:rsidRPr="005B3331">
        <w:rPr>
          <w:rFonts w:ascii="Arial" w:hAnsi="Arial" w:cs="Arial"/>
          <w:strike/>
          <w:sz w:val="28"/>
          <w:szCs w:val="28"/>
        </w:rPr>
        <w:t xml:space="preserve">Would you please get to the point? </w:t>
      </w:r>
      <w:r w:rsidRPr="005B3331">
        <w:rPr>
          <w:rFonts w:ascii="Arial" w:hAnsi="Arial" w:cs="Arial" w:hint="eastAsia"/>
          <w:strike/>
          <w:sz w:val="28"/>
          <w:szCs w:val="28"/>
        </w:rPr>
        <w:t xml:space="preserve"> </w:t>
      </w:r>
    </w:p>
    <w:p w14:paraId="2ECF7791" w14:textId="468BEEAD" w:rsidR="009F5AF3" w:rsidRPr="005B3331" w:rsidRDefault="000E78A2" w:rsidP="009F5AF3">
      <w:pPr>
        <w:rPr>
          <w:rFonts w:ascii="Arial" w:hAnsi="Arial" w:cs="Arial"/>
          <w:strike/>
          <w:sz w:val="28"/>
          <w:szCs w:val="28"/>
        </w:rPr>
      </w:pPr>
      <w:r w:rsidRPr="005B3331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5B3331">
        <w:rPr>
          <w:rFonts w:ascii="Arial" w:hAnsi="Arial" w:cs="Arial"/>
          <w:strike/>
          <w:sz w:val="28"/>
          <w:szCs w:val="28"/>
        </w:rPr>
        <w:t xml:space="preserve"> </w:t>
      </w:r>
      <w:r w:rsidR="009F5AF3" w:rsidRPr="005B3331">
        <w:rPr>
          <w:rFonts w:ascii="Arial" w:hAnsi="Arial" w:cs="Arial"/>
          <w:strike/>
          <w:sz w:val="28"/>
          <w:szCs w:val="28"/>
        </w:rPr>
        <w:t>What's the matter with you</w:t>
      </w:r>
      <w:r w:rsidRPr="005B3331">
        <w:rPr>
          <w:rFonts w:ascii="Arial" w:hAnsi="Arial" w:cs="Arial" w:hint="eastAsia"/>
          <w:strike/>
          <w:sz w:val="28"/>
          <w:szCs w:val="28"/>
        </w:rPr>
        <w:t>?</w:t>
      </w:r>
    </w:p>
    <w:p w14:paraId="682AC207" w14:textId="01502AC8" w:rsidR="009F5AF3" w:rsidRPr="005B3331" w:rsidRDefault="000E78A2" w:rsidP="009F5AF3">
      <w:pPr>
        <w:rPr>
          <w:rFonts w:ascii="Arial" w:hAnsi="Arial" w:cs="Arial"/>
          <w:strike/>
          <w:sz w:val="28"/>
          <w:szCs w:val="28"/>
        </w:rPr>
      </w:pPr>
      <w:r w:rsidRPr="005B3331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5B3331">
        <w:rPr>
          <w:rFonts w:ascii="Arial" w:hAnsi="Arial" w:cs="Arial"/>
          <w:strike/>
          <w:sz w:val="28"/>
          <w:szCs w:val="28"/>
        </w:rPr>
        <w:t xml:space="preserve"> </w:t>
      </w:r>
      <w:r w:rsidR="009F5AF3" w:rsidRPr="005B3331">
        <w:rPr>
          <w:rFonts w:ascii="Arial" w:hAnsi="Arial" w:cs="Arial"/>
          <w:strike/>
          <w:sz w:val="28"/>
          <w:szCs w:val="28"/>
        </w:rPr>
        <w:t>What's the purpose of your visit?</w:t>
      </w:r>
    </w:p>
    <w:p w14:paraId="4B6263E7" w14:textId="5E354731" w:rsidR="009F5AF3" w:rsidRPr="005B3331" w:rsidRDefault="000E78A2" w:rsidP="009F5AF3">
      <w:pPr>
        <w:rPr>
          <w:rFonts w:ascii="Arial" w:hAnsi="Arial" w:cs="Arial"/>
          <w:strike/>
          <w:sz w:val="28"/>
          <w:szCs w:val="28"/>
        </w:rPr>
      </w:pPr>
      <w:r w:rsidRPr="005B3331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5B3331">
        <w:rPr>
          <w:rFonts w:ascii="Arial" w:hAnsi="Arial" w:cs="Arial"/>
          <w:strike/>
          <w:sz w:val="28"/>
          <w:szCs w:val="28"/>
        </w:rPr>
        <w:t xml:space="preserve"> </w:t>
      </w:r>
      <w:r w:rsidR="009F5AF3" w:rsidRPr="005B3331">
        <w:rPr>
          <w:rFonts w:ascii="Arial" w:hAnsi="Arial" w:cs="Arial"/>
          <w:strike/>
          <w:sz w:val="28"/>
          <w:szCs w:val="28"/>
        </w:rPr>
        <w:t>When is the most convenient time for you?</w:t>
      </w:r>
      <w:r w:rsidRPr="005B3331">
        <w:rPr>
          <w:rFonts w:ascii="Arial" w:hAnsi="Arial" w:cs="Arial"/>
          <w:strike/>
          <w:sz w:val="28"/>
          <w:szCs w:val="28"/>
        </w:rPr>
        <w:t xml:space="preserve"> </w:t>
      </w:r>
    </w:p>
    <w:p w14:paraId="394604AE" w14:textId="2FB8A077" w:rsidR="009F5AF3" w:rsidRPr="005B3331" w:rsidRDefault="000E78A2" w:rsidP="009F5AF3">
      <w:pPr>
        <w:rPr>
          <w:rFonts w:ascii="Arial" w:hAnsi="Arial" w:cs="Arial"/>
          <w:strike/>
          <w:sz w:val="28"/>
          <w:szCs w:val="28"/>
        </w:rPr>
      </w:pPr>
      <w:r w:rsidRPr="005B3331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5B3331">
        <w:rPr>
          <w:rFonts w:ascii="Arial" w:hAnsi="Arial" w:cs="Arial"/>
          <w:strike/>
          <w:sz w:val="28"/>
          <w:szCs w:val="28"/>
        </w:rPr>
        <w:t xml:space="preserve"> </w:t>
      </w:r>
      <w:r w:rsidR="009F5AF3" w:rsidRPr="005B3331">
        <w:rPr>
          <w:rFonts w:ascii="Arial" w:hAnsi="Arial" w:cs="Arial"/>
          <w:strike/>
          <w:sz w:val="28"/>
          <w:szCs w:val="28"/>
        </w:rPr>
        <w:t xml:space="preserve">How did it come to this? </w:t>
      </w:r>
      <w:r w:rsidRPr="005B3331">
        <w:rPr>
          <w:rFonts w:ascii="Arial" w:hAnsi="Arial" w:cs="Arial" w:hint="eastAsia"/>
          <w:strike/>
          <w:sz w:val="28"/>
          <w:szCs w:val="28"/>
        </w:rPr>
        <w:t xml:space="preserve"> </w:t>
      </w:r>
    </w:p>
    <w:sectPr w:rsidR="009F5AF3" w:rsidRPr="005B3331" w:rsidSect="002275F7">
      <w:headerReference w:type="even" r:id="rId8"/>
      <w:footerReference w:type="default" r:id="rId9"/>
      <w:headerReference w:type="first" r:id="rId10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893F74" w14:textId="77777777" w:rsidR="00586BF3" w:rsidRDefault="00586BF3" w:rsidP="002275F7">
      <w:r>
        <w:separator/>
      </w:r>
    </w:p>
  </w:endnote>
  <w:endnote w:type="continuationSeparator" w:id="0">
    <w:p w14:paraId="5E8F4A65" w14:textId="77777777" w:rsidR="00586BF3" w:rsidRDefault="00586BF3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">
    <w:altName w:val="Cambria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E36C7D" w14:textId="77777777" w:rsidR="00586BF3" w:rsidRDefault="00586BF3" w:rsidP="002275F7">
      <w:r>
        <w:separator/>
      </w:r>
    </w:p>
  </w:footnote>
  <w:footnote w:type="continuationSeparator" w:id="0">
    <w:p w14:paraId="6BCB3AEF" w14:textId="77777777" w:rsidR="00586BF3" w:rsidRDefault="00586BF3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586BF3">
    <w:pPr>
      <w:pStyle w:val="a4"/>
    </w:pPr>
    <w:r>
      <w:rPr>
        <w:noProof/>
      </w:rPr>
      <w:pict w14:anchorId="495978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586BF3">
    <w:pPr>
      <w:pStyle w:val="a4"/>
    </w:pPr>
    <w:r>
      <w:rPr>
        <w:noProof/>
      </w:rPr>
      <w:pict w14:anchorId="0E594D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52.85pt;height:46.25pt" o:bullet="t">
        <v:imagedata r:id="rId1" o:title="10"/>
      </v:shape>
    </w:pict>
  </w:numPicBullet>
  <w:abstractNum w:abstractNumId="0" w15:restartNumberingAfterBreak="0">
    <w:nsid w:val="2322109D"/>
    <w:multiLevelType w:val="hybridMultilevel"/>
    <w:tmpl w:val="254E92CE"/>
    <w:lvl w:ilvl="0" w:tplc="AA4E0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302474"/>
    <w:multiLevelType w:val="hybridMultilevel"/>
    <w:tmpl w:val="49C0C8D8"/>
    <w:lvl w:ilvl="0" w:tplc="9D14806C">
      <w:start w:val="1"/>
      <w:numFmt w:val="decimal"/>
      <w:lvlText w:val="%1."/>
      <w:lvlJc w:val="left"/>
      <w:pPr>
        <w:ind w:left="360" w:hanging="360"/>
      </w:pPr>
      <w:rPr>
        <w:rFonts w:cs="AppleSystemUIFont" w:hint="default"/>
        <w:b/>
        <w:color w:val="000000" w:themeColor="text1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oNotDisplayPageBoundaries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2112"/>
    <w:rsid w:val="00003319"/>
    <w:rsid w:val="00006D28"/>
    <w:rsid w:val="00020437"/>
    <w:rsid w:val="000228E2"/>
    <w:rsid w:val="00024ABC"/>
    <w:rsid w:val="0003554A"/>
    <w:rsid w:val="00043971"/>
    <w:rsid w:val="0005435B"/>
    <w:rsid w:val="000578A8"/>
    <w:rsid w:val="00071F8D"/>
    <w:rsid w:val="000740DE"/>
    <w:rsid w:val="00076D89"/>
    <w:rsid w:val="00077679"/>
    <w:rsid w:val="00077DAD"/>
    <w:rsid w:val="00081B5D"/>
    <w:rsid w:val="00082BD6"/>
    <w:rsid w:val="00082DD1"/>
    <w:rsid w:val="00096E65"/>
    <w:rsid w:val="00097869"/>
    <w:rsid w:val="000A47ED"/>
    <w:rsid w:val="000A72E0"/>
    <w:rsid w:val="000B373A"/>
    <w:rsid w:val="000B4E00"/>
    <w:rsid w:val="000C1286"/>
    <w:rsid w:val="000C17B3"/>
    <w:rsid w:val="000C1A31"/>
    <w:rsid w:val="000C3E3E"/>
    <w:rsid w:val="000C74BB"/>
    <w:rsid w:val="000D06F9"/>
    <w:rsid w:val="000D3591"/>
    <w:rsid w:val="000D4717"/>
    <w:rsid w:val="000D5271"/>
    <w:rsid w:val="000E6D8E"/>
    <w:rsid w:val="000E78A2"/>
    <w:rsid w:val="000F7F31"/>
    <w:rsid w:val="00105009"/>
    <w:rsid w:val="00110044"/>
    <w:rsid w:val="0011224A"/>
    <w:rsid w:val="00124F4D"/>
    <w:rsid w:val="00133524"/>
    <w:rsid w:val="00136883"/>
    <w:rsid w:val="00137558"/>
    <w:rsid w:val="00140B34"/>
    <w:rsid w:val="00152B16"/>
    <w:rsid w:val="00153A99"/>
    <w:rsid w:val="00156310"/>
    <w:rsid w:val="00157E23"/>
    <w:rsid w:val="00165411"/>
    <w:rsid w:val="001713F9"/>
    <w:rsid w:val="00177529"/>
    <w:rsid w:val="00185A67"/>
    <w:rsid w:val="00185AA1"/>
    <w:rsid w:val="00193F81"/>
    <w:rsid w:val="0019768E"/>
    <w:rsid w:val="001A5BA4"/>
    <w:rsid w:val="001A7D20"/>
    <w:rsid w:val="001B2E77"/>
    <w:rsid w:val="001B7C3F"/>
    <w:rsid w:val="001D1EB0"/>
    <w:rsid w:val="001D77EF"/>
    <w:rsid w:val="001D782E"/>
    <w:rsid w:val="001D7AD2"/>
    <w:rsid w:val="001E10DE"/>
    <w:rsid w:val="001E64D9"/>
    <w:rsid w:val="00200CD9"/>
    <w:rsid w:val="00200E6F"/>
    <w:rsid w:val="00204B0C"/>
    <w:rsid w:val="002050F9"/>
    <w:rsid w:val="0021684D"/>
    <w:rsid w:val="00216A39"/>
    <w:rsid w:val="00221D86"/>
    <w:rsid w:val="00226898"/>
    <w:rsid w:val="002275F7"/>
    <w:rsid w:val="00234C53"/>
    <w:rsid w:val="002461A3"/>
    <w:rsid w:val="00256144"/>
    <w:rsid w:val="00260AC9"/>
    <w:rsid w:val="0026184E"/>
    <w:rsid w:val="002675C0"/>
    <w:rsid w:val="00270A92"/>
    <w:rsid w:val="00274AB4"/>
    <w:rsid w:val="00286540"/>
    <w:rsid w:val="00287482"/>
    <w:rsid w:val="00291192"/>
    <w:rsid w:val="002966E2"/>
    <w:rsid w:val="002A03B0"/>
    <w:rsid w:val="002A3D8E"/>
    <w:rsid w:val="002C0DF5"/>
    <w:rsid w:val="002C24DA"/>
    <w:rsid w:val="002C4BC1"/>
    <w:rsid w:val="002C6E0A"/>
    <w:rsid w:val="002D789F"/>
    <w:rsid w:val="002F3259"/>
    <w:rsid w:val="002F6CFD"/>
    <w:rsid w:val="00306B28"/>
    <w:rsid w:val="00312755"/>
    <w:rsid w:val="00316A00"/>
    <w:rsid w:val="00317494"/>
    <w:rsid w:val="003175EC"/>
    <w:rsid w:val="00325595"/>
    <w:rsid w:val="00326EE4"/>
    <w:rsid w:val="00345493"/>
    <w:rsid w:val="00357DF2"/>
    <w:rsid w:val="0036348A"/>
    <w:rsid w:val="003666C5"/>
    <w:rsid w:val="003723FF"/>
    <w:rsid w:val="00383FE3"/>
    <w:rsid w:val="00390DF0"/>
    <w:rsid w:val="00393FB5"/>
    <w:rsid w:val="003A6F5E"/>
    <w:rsid w:val="003A7846"/>
    <w:rsid w:val="003B3BAE"/>
    <w:rsid w:val="003B43F3"/>
    <w:rsid w:val="003D1614"/>
    <w:rsid w:val="003D3E4F"/>
    <w:rsid w:val="003E370C"/>
    <w:rsid w:val="003E5513"/>
    <w:rsid w:val="003F076D"/>
    <w:rsid w:val="003F2500"/>
    <w:rsid w:val="003F377B"/>
    <w:rsid w:val="004018EB"/>
    <w:rsid w:val="0040396F"/>
    <w:rsid w:val="00404841"/>
    <w:rsid w:val="0042474B"/>
    <w:rsid w:val="00424C96"/>
    <w:rsid w:val="00457E76"/>
    <w:rsid w:val="004716B3"/>
    <w:rsid w:val="00490539"/>
    <w:rsid w:val="004952CF"/>
    <w:rsid w:val="004B248B"/>
    <w:rsid w:val="004C15EA"/>
    <w:rsid w:val="004C3DCB"/>
    <w:rsid w:val="004C42C1"/>
    <w:rsid w:val="004E09E7"/>
    <w:rsid w:val="004F7AE8"/>
    <w:rsid w:val="00503953"/>
    <w:rsid w:val="005067DA"/>
    <w:rsid w:val="0052153B"/>
    <w:rsid w:val="005243BE"/>
    <w:rsid w:val="00533D41"/>
    <w:rsid w:val="00534E88"/>
    <w:rsid w:val="005357EF"/>
    <w:rsid w:val="00544753"/>
    <w:rsid w:val="00557112"/>
    <w:rsid w:val="00565153"/>
    <w:rsid w:val="00565CD5"/>
    <w:rsid w:val="0056681A"/>
    <w:rsid w:val="005714D1"/>
    <w:rsid w:val="00581FA3"/>
    <w:rsid w:val="00583443"/>
    <w:rsid w:val="00586BF3"/>
    <w:rsid w:val="005A7E6F"/>
    <w:rsid w:val="005B1656"/>
    <w:rsid w:val="005B23D9"/>
    <w:rsid w:val="005B3331"/>
    <w:rsid w:val="005C1384"/>
    <w:rsid w:val="005C1E0A"/>
    <w:rsid w:val="005C3F1E"/>
    <w:rsid w:val="005D4623"/>
    <w:rsid w:val="005E6074"/>
    <w:rsid w:val="005E6874"/>
    <w:rsid w:val="00604EA0"/>
    <w:rsid w:val="00605220"/>
    <w:rsid w:val="006231E3"/>
    <w:rsid w:val="006418B0"/>
    <w:rsid w:val="0064383C"/>
    <w:rsid w:val="00653D6F"/>
    <w:rsid w:val="00653EFF"/>
    <w:rsid w:val="006576A3"/>
    <w:rsid w:val="00663832"/>
    <w:rsid w:val="00663B99"/>
    <w:rsid w:val="0067158D"/>
    <w:rsid w:val="00674AF1"/>
    <w:rsid w:val="00676D37"/>
    <w:rsid w:val="0067739E"/>
    <w:rsid w:val="006778C6"/>
    <w:rsid w:val="00683E01"/>
    <w:rsid w:val="0068514C"/>
    <w:rsid w:val="006957FB"/>
    <w:rsid w:val="0069706C"/>
    <w:rsid w:val="006A6D22"/>
    <w:rsid w:val="006B2668"/>
    <w:rsid w:val="006C4550"/>
    <w:rsid w:val="006C710F"/>
    <w:rsid w:val="006D15A2"/>
    <w:rsid w:val="006D53C6"/>
    <w:rsid w:val="006E136B"/>
    <w:rsid w:val="006E13D3"/>
    <w:rsid w:val="006E304E"/>
    <w:rsid w:val="006F5DED"/>
    <w:rsid w:val="0070080E"/>
    <w:rsid w:val="007124DC"/>
    <w:rsid w:val="0071483C"/>
    <w:rsid w:val="00722127"/>
    <w:rsid w:val="00722AD4"/>
    <w:rsid w:val="0072476D"/>
    <w:rsid w:val="00733ABE"/>
    <w:rsid w:val="007343F6"/>
    <w:rsid w:val="0073544F"/>
    <w:rsid w:val="00735B1C"/>
    <w:rsid w:val="00747150"/>
    <w:rsid w:val="0075671E"/>
    <w:rsid w:val="00770F71"/>
    <w:rsid w:val="00772BC1"/>
    <w:rsid w:val="00776289"/>
    <w:rsid w:val="00781AA8"/>
    <w:rsid w:val="007914F5"/>
    <w:rsid w:val="00791B2F"/>
    <w:rsid w:val="007A0144"/>
    <w:rsid w:val="007A09D8"/>
    <w:rsid w:val="007A54F8"/>
    <w:rsid w:val="007B378D"/>
    <w:rsid w:val="007B6093"/>
    <w:rsid w:val="007B7D7F"/>
    <w:rsid w:val="007C0120"/>
    <w:rsid w:val="007C7B08"/>
    <w:rsid w:val="007D6AE2"/>
    <w:rsid w:val="007E21FF"/>
    <w:rsid w:val="007F04EC"/>
    <w:rsid w:val="007F315B"/>
    <w:rsid w:val="007F6703"/>
    <w:rsid w:val="00800543"/>
    <w:rsid w:val="00820D65"/>
    <w:rsid w:val="0082143C"/>
    <w:rsid w:val="00831F7F"/>
    <w:rsid w:val="008361F8"/>
    <w:rsid w:val="00863E3C"/>
    <w:rsid w:val="00872962"/>
    <w:rsid w:val="0088163F"/>
    <w:rsid w:val="0088197B"/>
    <w:rsid w:val="00894BF7"/>
    <w:rsid w:val="008B2382"/>
    <w:rsid w:val="008C2C47"/>
    <w:rsid w:val="008C733C"/>
    <w:rsid w:val="008E02DF"/>
    <w:rsid w:val="008E31E8"/>
    <w:rsid w:val="00907E0E"/>
    <w:rsid w:val="00923037"/>
    <w:rsid w:val="00924A15"/>
    <w:rsid w:val="00932B3C"/>
    <w:rsid w:val="00947DC1"/>
    <w:rsid w:val="00960028"/>
    <w:rsid w:val="00970566"/>
    <w:rsid w:val="00971A66"/>
    <w:rsid w:val="00981A43"/>
    <w:rsid w:val="0098553A"/>
    <w:rsid w:val="00985799"/>
    <w:rsid w:val="009910AE"/>
    <w:rsid w:val="00997A6F"/>
    <w:rsid w:val="009A0E29"/>
    <w:rsid w:val="009B3DE6"/>
    <w:rsid w:val="009C74BF"/>
    <w:rsid w:val="009D573A"/>
    <w:rsid w:val="009F5AF3"/>
    <w:rsid w:val="00A02AD4"/>
    <w:rsid w:val="00A02F4F"/>
    <w:rsid w:val="00A036E2"/>
    <w:rsid w:val="00A04DA0"/>
    <w:rsid w:val="00A06A59"/>
    <w:rsid w:val="00A115C4"/>
    <w:rsid w:val="00A21673"/>
    <w:rsid w:val="00A24930"/>
    <w:rsid w:val="00A25A00"/>
    <w:rsid w:val="00A260B3"/>
    <w:rsid w:val="00A34847"/>
    <w:rsid w:val="00A3734F"/>
    <w:rsid w:val="00A5221D"/>
    <w:rsid w:val="00A52AC2"/>
    <w:rsid w:val="00A662F2"/>
    <w:rsid w:val="00A70EF8"/>
    <w:rsid w:val="00A736DA"/>
    <w:rsid w:val="00A808C0"/>
    <w:rsid w:val="00A86B14"/>
    <w:rsid w:val="00A94289"/>
    <w:rsid w:val="00AA0679"/>
    <w:rsid w:val="00AA19EE"/>
    <w:rsid w:val="00AB48E3"/>
    <w:rsid w:val="00AB4A68"/>
    <w:rsid w:val="00AB73C6"/>
    <w:rsid w:val="00AC4E2D"/>
    <w:rsid w:val="00AC6820"/>
    <w:rsid w:val="00AD208A"/>
    <w:rsid w:val="00AE3D06"/>
    <w:rsid w:val="00B109E9"/>
    <w:rsid w:val="00B14836"/>
    <w:rsid w:val="00B14CF4"/>
    <w:rsid w:val="00B159FA"/>
    <w:rsid w:val="00B321CF"/>
    <w:rsid w:val="00B368AF"/>
    <w:rsid w:val="00B44799"/>
    <w:rsid w:val="00B62A0B"/>
    <w:rsid w:val="00B72013"/>
    <w:rsid w:val="00B768FA"/>
    <w:rsid w:val="00B840CA"/>
    <w:rsid w:val="00BA46D4"/>
    <w:rsid w:val="00BA6CF1"/>
    <w:rsid w:val="00BB77E4"/>
    <w:rsid w:val="00BC28A1"/>
    <w:rsid w:val="00C0351F"/>
    <w:rsid w:val="00C11956"/>
    <w:rsid w:val="00C14904"/>
    <w:rsid w:val="00C20590"/>
    <w:rsid w:val="00C21AD1"/>
    <w:rsid w:val="00C23636"/>
    <w:rsid w:val="00C2390A"/>
    <w:rsid w:val="00C27CE3"/>
    <w:rsid w:val="00C31122"/>
    <w:rsid w:val="00C35ECF"/>
    <w:rsid w:val="00C4751D"/>
    <w:rsid w:val="00C54490"/>
    <w:rsid w:val="00C5519B"/>
    <w:rsid w:val="00C64639"/>
    <w:rsid w:val="00C735F5"/>
    <w:rsid w:val="00C755D4"/>
    <w:rsid w:val="00C8162D"/>
    <w:rsid w:val="00C877E2"/>
    <w:rsid w:val="00C87EEB"/>
    <w:rsid w:val="00C9528A"/>
    <w:rsid w:val="00CA0235"/>
    <w:rsid w:val="00CA3E62"/>
    <w:rsid w:val="00CA69D7"/>
    <w:rsid w:val="00CB189D"/>
    <w:rsid w:val="00CB3857"/>
    <w:rsid w:val="00CC13A1"/>
    <w:rsid w:val="00CE24B6"/>
    <w:rsid w:val="00CF3C2C"/>
    <w:rsid w:val="00CF679F"/>
    <w:rsid w:val="00D20E32"/>
    <w:rsid w:val="00D26D08"/>
    <w:rsid w:val="00D3444A"/>
    <w:rsid w:val="00D36A64"/>
    <w:rsid w:val="00D37FBD"/>
    <w:rsid w:val="00D44D20"/>
    <w:rsid w:val="00D46687"/>
    <w:rsid w:val="00D51C27"/>
    <w:rsid w:val="00D63633"/>
    <w:rsid w:val="00D65B9D"/>
    <w:rsid w:val="00D723F4"/>
    <w:rsid w:val="00D81B7E"/>
    <w:rsid w:val="00D81DD1"/>
    <w:rsid w:val="00D87031"/>
    <w:rsid w:val="00DA0E0E"/>
    <w:rsid w:val="00DB023F"/>
    <w:rsid w:val="00DB0FAF"/>
    <w:rsid w:val="00DB2FCD"/>
    <w:rsid w:val="00DC1AEC"/>
    <w:rsid w:val="00DD0BBA"/>
    <w:rsid w:val="00DD1B11"/>
    <w:rsid w:val="00DE17B4"/>
    <w:rsid w:val="00DE36CC"/>
    <w:rsid w:val="00DE3A76"/>
    <w:rsid w:val="00DE4B6D"/>
    <w:rsid w:val="00DF59FC"/>
    <w:rsid w:val="00E02682"/>
    <w:rsid w:val="00E036B1"/>
    <w:rsid w:val="00E07BEF"/>
    <w:rsid w:val="00E13746"/>
    <w:rsid w:val="00E137EB"/>
    <w:rsid w:val="00E227B9"/>
    <w:rsid w:val="00E23B3E"/>
    <w:rsid w:val="00E32B6E"/>
    <w:rsid w:val="00E412BA"/>
    <w:rsid w:val="00E47A97"/>
    <w:rsid w:val="00E56363"/>
    <w:rsid w:val="00E61DF1"/>
    <w:rsid w:val="00E71644"/>
    <w:rsid w:val="00E73E40"/>
    <w:rsid w:val="00E92A1C"/>
    <w:rsid w:val="00E95FE1"/>
    <w:rsid w:val="00EA07D6"/>
    <w:rsid w:val="00EA75A6"/>
    <w:rsid w:val="00EB275D"/>
    <w:rsid w:val="00EC0961"/>
    <w:rsid w:val="00EC3083"/>
    <w:rsid w:val="00EE136F"/>
    <w:rsid w:val="00EF2CEF"/>
    <w:rsid w:val="00F14C47"/>
    <w:rsid w:val="00F2488F"/>
    <w:rsid w:val="00F2601D"/>
    <w:rsid w:val="00F371B1"/>
    <w:rsid w:val="00F37318"/>
    <w:rsid w:val="00F404ED"/>
    <w:rsid w:val="00F63BA1"/>
    <w:rsid w:val="00F730FE"/>
    <w:rsid w:val="00F748D7"/>
    <w:rsid w:val="00F76704"/>
    <w:rsid w:val="00F82803"/>
    <w:rsid w:val="00F840B0"/>
    <w:rsid w:val="00F87DF9"/>
    <w:rsid w:val="00F925F9"/>
    <w:rsid w:val="00F938D2"/>
    <w:rsid w:val="00FA57EC"/>
    <w:rsid w:val="00FB1167"/>
    <w:rsid w:val="00FB2E7F"/>
    <w:rsid w:val="00FC22D3"/>
    <w:rsid w:val="00FD19D6"/>
    <w:rsid w:val="00FD67BF"/>
    <w:rsid w:val="00FE31B1"/>
    <w:rsid w:val="00FE71FE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4E2D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a0"/>
    <w:rsid w:val="00B840CA"/>
  </w:style>
  <w:style w:type="character" w:customStyle="1" w:styleId="opdicttext2">
    <w:name w:val="op_dict_text2"/>
    <w:basedOn w:val="a0"/>
    <w:rsid w:val="00B840CA"/>
  </w:style>
  <w:style w:type="character" w:customStyle="1" w:styleId="transsent">
    <w:name w:val="transsent"/>
    <w:basedOn w:val="a0"/>
    <w:rsid w:val="00AC4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110</TotalTime>
  <Pages>1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cp:lastPrinted>2023-04-28T06:16:00Z</cp:lastPrinted>
  <dcterms:created xsi:type="dcterms:W3CDTF">2023-04-28T06:16:00Z</dcterms:created>
  <dcterms:modified xsi:type="dcterms:W3CDTF">2024-04-25T08:18:00Z</dcterms:modified>
</cp:coreProperties>
</file>