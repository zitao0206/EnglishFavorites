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F14F7" w14:textId="77777777" w:rsidR="007A02FE" w:rsidRPr="005C61E8" w:rsidRDefault="007A02FE" w:rsidP="005C61E8">
      <w:pPr>
        <w:rPr>
          <w:rFonts w:ascii="Arial" w:eastAsia="微软雅黑" w:hAnsi="Arial" w:cs="AppleExternalUIFontSimplifiedCh"/>
          <w:color w:val="000000" w:themeColor="text1"/>
        </w:rPr>
      </w:pPr>
    </w:p>
    <w:p w14:paraId="6721B1CE" w14:textId="3C57F364" w:rsidR="007A02FE" w:rsidRPr="007A02FE" w:rsidRDefault="007A02FE" w:rsidP="00D64068">
      <w:pPr>
        <w:pStyle w:val="ab"/>
        <w:numPr>
          <w:ilvl w:val="0"/>
          <w:numId w:val="7"/>
        </w:numPr>
        <w:ind w:firstLineChars="0"/>
        <w:rPr>
          <w:rFonts w:ascii="Arial" w:eastAsia="微软雅黑" w:hAnsi="Arial" w:cs="AppleExternalUIFontSimplifiedCh"/>
          <w:color w:val="000000" w:themeColor="text1"/>
        </w:rPr>
      </w:pPr>
      <w:r>
        <w:rPr>
          <w:rFonts w:ascii="Arial" w:eastAsia="微软雅黑" w:hAnsi="Arial" w:cs="AppleExternalUIFontSimplifiedCh" w:hint="eastAsia"/>
          <w:color w:val="000000" w:themeColor="text1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>The intentional act of littering is punishable by law.</w:t>
      </w:r>
    </w:p>
    <w:p w14:paraId="31889662" w14:textId="77777777" w:rsidR="007A02FE" w:rsidRPr="007A02FE" w:rsidRDefault="007A02FE" w:rsidP="007A02FE">
      <w:pPr>
        <w:pStyle w:val="ab"/>
        <w:ind w:firstLine="480"/>
        <w:rPr>
          <w:rFonts w:ascii="Arial" w:eastAsia="微软雅黑" w:hAnsi="Arial" w:cs="AppleExternalUIFontSimplifiedCh"/>
          <w:color w:val="000000" w:themeColor="text1"/>
        </w:rPr>
      </w:pPr>
    </w:p>
    <w:p w14:paraId="15211753" w14:textId="00611AF9" w:rsidR="007A02FE" w:rsidRPr="007A02FE" w:rsidRDefault="007A02FE" w:rsidP="00D64068">
      <w:pPr>
        <w:pStyle w:val="ab"/>
        <w:numPr>
          <w:ilvl w:val="0"/>
          <w:numId w:val="7"/>
        </w:numPr>
        <w:ind w:firstLineChars="0"/>
        <w:rPr>
          <w:rFonts w:ascii="Arial" w:eastAsia="微软雅黑" w:hAnsi="Arial" w:cs="AppleExternalUIFontSimplifiedCh"/>
          <w:color w:val="000000" w:themeColor="text1"/>
        </w:rPr>
      </w:pPr>
      <w:r>
        <w:rPr>
          <w:rFonts w:ascii="Arial" w:eastAsia="微软雅黑" w:hAnsi="Arial" w:cs="AppleExternalUIFontSimplifiedCh" w:hint="eastAsia"/>
          <w:color w:val="000000" w:themeColor="text1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>The newspaper has over a million subscribers.</w:t>
      </w:r>
    </w:p>
    <w:p w14:paraId="4A4E8E3B" w14:textId="77777777" w:rsidR="007A02FE" w:rsidRPr="007A02FE" w:rsidRDefault="007A02FE" w:rsidP="007A02FE">
      <w:pPr>
        <w:pStyle w:val="ab"/>
        <w:ind w:firstLine="480"/>
        <w:rPr>
          <w:rFonts w:ascii="Arial" w:eastAsia="微软雅黑" w:hAnsi="Arial" w:cs="AppleExternalUIFontSimplifiedCh"/>
          <w:color w:val="000000" w:themeColor="text1"/>
        </w:rPr>
      </w:pPr>
    </w:p>
    <w:p w14:paraId="28546FB7" w14:textId="797791BA" w:rsidR="007A02FE" w:rsidRPr="007A02FE" w:rsidRDefault="007A02FE" w:rsidP="00D64068">
      <w:pPr>
        <w:pStyle w:val="ab"/>
        <w:numPr>
          <w:ilvl w:val="0"/>
          <w:numId w:val="7"/>
        </w:numPr>
        <w:ind w:firstLineChars="0"/>
        <w:rPr>
          <w:rFonts w:ascii="Arial" w:eastAsia="微软雅黑" w:hAnsi="Arial" w:cs="AppleExternalUIFontSimplifiedCh"/>
          <w:color w:val="000000" w:themeColor="text1"/>
        </w:rPr>
      </w:pPr>
      <w:r>
        <w:rPr>
          <w:rFonts w:ascii="Arial" w:eastAsia="微软雅黑" w:hAnsi="Arial" w:cs="AppleExternalUIFontSimplifiedCh" w:hint="eastAsia"/>
          <w:color w:val="000000" w:themeColor="text1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>The company's retention rate of employees has increased over the past year.</w:t>
      </w:r>
    </w:p>
    <w:p w14:paraId="5A87B928" w14:textId="77777777" w:rsidR="007A02FE" w:rsidRPr="007A02FE" w:rsidRDefault="007A02FE" w:rsidP="007A02FE">
      <w:pPr>
        <w:pStyle w:val="ab"/>
        <w:ind w:firstLine="480"/>
        <w:rPr>
          <w:rFonts w:ascii="Arial" w:eastAsia="微软雅黑" w:hAnsi="Arial" w:cs="AppleExternalUIFontSimplifiedCh"/>
          <w:color w:val="000000" w:themeColor="text1"/>
        </w:rPr>
      </w:pPr>
    </w:p>
    <w:p w14:paraId="7B1E7552" w14:textId="4BB4EAC7" w:rsidR="007A02FE" w:rsidRPr="007A02FE" w:rsidRDefault="007A02FE" w:rsidP="00D64068">
      <w:pPr>
        <w:pStyle w:val="ab"/>
        <w:numPr>
          <w:ilvl w:val="0"/>
          <w:numId w:val="7"/>
        </w:numPr>
        <w:ind w:firstLineChars="0"/>
        <w:rPr>
          <w:rFonts w:ascii="Arial" w:eastAsia="微软雅黑" w:hAnsi="Arial" w:cs="AppleExternalUIFontSimplifiedCh"/>
          <w:color w:val="000000" w:themeColor="text1"/>
        </w:rPr>
      </w:pPr>
      <w:r>
        <w:rPr>
          <w:rFonts w:ascii="Arial" w:eastAsia="微软雅黑" w:hAnsi="Arial" w:cs="AppleExternalUIFontSimplifiedCh" w:hint="eastAsia"/>
          <w:color w:val="000000" w:themeColor="text1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>The new features will be released alongside the latest version of the software.</w:t>
      </w:r>
    </w:p>
    <w:p w14:paraId="64DCF78F" w14:textId="77777777" w:rsidR="007A02FE" w:rsidRPr="007A02FE" w:rsidRDefault="007A02FE" w:rsidP="007A02FE">
      <w:pPr>
        <w:pStyle w:val="ab"/>
        <w:ind w:firstLine="480"/>
        <w:rPr>
          <w:rFonts w:ascii="Arial" w:eastAsia="微软雅黑" w:hAnsi="Arial" w:cs="AppleExternalUIFontSimplifiedCh"/>
          <w:color w:val="000000" w:themeColor="text1"/>
        </w:rPr>
      </w:pPr>
    </w:p>
    <w:p w14:paraId="769FA07E" w14:textId="6000F080" w:rsidR="007A02FE" w:rsidRPr="007A02FE" w:rsidRDefault="007A02FE" w:rsidP="00D64068">
      <w:pPr>
        <w:pStyle w:val="ab"/>
        <w:numPr>
          <w:ilvl w:val="0"/>
          <w:numId w:val="7"/>
        </w:numPr>
        <w:ind w:firstLineChars="0"/>
        <w:rPr>
          <w:rFonts w:ascii="Arial" w:eastAsia="微软雅黑" w:hAnsi="Arial" w:cs="AppleExternalUIFontSimplifiedCh"/>
          <w:color w:val="000000" w:themeColor="text1"/>
        </w:rPr>
      </w:pPr>
      <w:r>
        <w:rPr>
          <w:rFonts w:ascii="Arial" w:eastAsia="微软雅黑" w:hAnsi="Arial" w:cs="AppleExternalUIFontSimplifiedCh" w:hint="eastAsia"/>
          <w:color w:val="000000" w:themeColor="text1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>The two projects had a significant overlap in their objectives and resources.</w:t>
      </w:r>
    </w:p>
    <w:p w14:paraId="5D2EC15B" w14:textId="77777777" w:rsidR="007A02FE" w:rsidRPr="007A02FE" w:rsidRDefault="007A02FE" w:rsidP="007A02FE">
      <w:pPr>
        <w:pStyle w:val="ab"/>
        <w:ind w:firstLine="480"/>
        <w:rPr>
          <w:rFonts w:ascii="Arial" w:eastAsia="微软雅黑" w:hAnsi="Arial" w:cs="AppleExternalUIFontSimplifiedCh"/>
          <w:color w:val="000000" w:themeColor="text1"/>
        </w:rPr>
      </w:pPr>
    </w:p>
    <w:p w14:paraId="1F175544" w14:textId="1AED17E8" w:rsidR="007A02FE" w:rsidRPr="007A02FE" w:rsidRDefault="007A02FE" w:rsidP="00D64068">
      <w:pPr>
        <w:pStyle w:val="ab"/>
        <w:numPr>
          <w:ilvl w:val="0"/>
          <w:numId w:val="7"/>
        </w:numPr>
        <w:ind w:firstLineChars="0"/>
        <w:rPr>
          <w:rFonts w:ascii="Arial" w:eastAsia="微软雅黑" w:hAnsi="Arial" w:cs="AppleExternalUIFontSimplifiedCh"/>
          <w:color w:val="000000" w:themeColor="text1"/>
        </w:rPr>
      </w:pPr>
      <w:r>
        <w:rPr>
          <w:rFonts w:ascii="Arial" w:eastAsia="微软雅黑" w:hAnsi="Arial" w:cs="AppleExternalUIFontSimplifiedCh" w:hint="eastAsia"/>
          <w:color w:val="000000" w:themeColor="text1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>The new smartphone model has a higher price and more features, putting it in a higher notch than its predecessor.</w:t>
      </w:r>
    </w:p>
    <w:p w14:paraId="62CBD941" w14:textId="77777777" w:rsidR="007A02FE" w:rsidRPr="007A02FE" w:rsidRDefault="007A02FE" w:rsidP="007A02FE">
      <w:pPr>
        <w:pStyle w:val="ab"/>
        <w:ind w:firstLine="480"/>
        <w:rPr>
          <w:rFonts w:ascii="Arial" w:eastAsia="微软雅黑" w:hAnsi="Arial" w:cs="AppleExternalUIFontSimplifiedCh"/>
          <w:color w:val="000000" w:themeColor="text1"/>
        </w:rPr>
      </w:pPr>
    </w:p>
    <w:p w14:paraId="23051F5B" w14:textId="38EBB933" w:rsidR="0083205B" w:rsidRDefault="007A02FE" w:rsidP="0083205B">
      <w:pPr>
        <w:pStyle w:val="ab"/>
        <w:numPr>
          <w:ilvl w:val="0"/>
          <w:numId w:val="7"/>
        </w:numPr>
        <w:ind w:firstLineChars="0"/>
        <w:rPr>
          <w:rFonts w:ascii="Arial" w:eastAsia="微软雅黑" w:hAnsi="Arial" w:cs="AppleExternalUIFontSimplifiedCh"/>
          <w:color w:val="000000" w:themeColor="text1"/>
        </w:rPr>
      </w:pPr>
      <w:r>
        <w:rPr>
          <w:rFonts w:ascii="Arial" w:eastAsia="微软雅黑" w:hAnsi="Arial" w:cs="AppleExternalUIFontSimplifiedCh" w:hint="eastAsia"/>
          <w:color w:val="000000" w:themeColor="text1"/>
        </w:rPr>
        <w:t xml:space="preserve"> </w:t>
      </w:r>
      <w:r w:rsidR="0083205B" w:rsidRPr="00376F93">
        <w:rPr>
          <w:rFonts w:ascii="Arial" w:eastAsia="微软雅黑" w:hAnsi="Arial" w:cs="AppleExternalUIFontSimplifiedCh"/>
          <w:sz w:val="22"/>
          <w:szCs w:val="22"/>
        </w:rPr>
        <w:t>You can use the keyboard shortcut "Ctrl+C" to copy text instead of using the mouse to select "Copy" from the menu.</w:t>
      </w:r>
    </w:p>
    <w:p w14:paraId="39466D36" w14:textId="77777777" w:rsidR="0083205B" w:rsidRPr="0083205B" w:rsidRDefault="0083205B" w:rsidP="0083205B">
      <w:pPr>
        <w:pStyle w:val="ab"/>
        <w:ind w:firstLine="480"/>
        <w:rPr>
          <w:rFonts w:ascii="Arial" w:eastAsia="微软雅黑" w:hAnsi="Arial" w:cs="AppleExternalUIFontSimplifiedCh"/>
          <w:color w:val="000000" w:themeColor="text1"/>
        </w:rPr>
      </w:pPr>
    </w:p>
    <w:p w14:paraId="462CA1C2" w14:textId="664E853B" w:rsidR="0083205B" w:rsidRPr="0083205B" w:rsidRDefault="0083205B" w:rsidP="0083205B">
      <w:pPr>
        <w:pStyle w:val="ab"/>
        <w:numPr>
          <w:ilvl w:val="0"/>
          <w:numId w:val="7"/>
        </w:numPr>
        <w:ind w:firstLineChars="0"/>
        <w:rPr>
          <w:rFonts w:ascii="Arial" w:eastAsia="微软雅黑" w:hAnsi="Arial" w:cs="AppleExternalUIFontSimplifiedCh"/>
          <w:color w:val="000000" w:themeColor="text1"/>
        </w:rPr>
      </w:pPr>
      <w:r>
        <w:rPr>
          <w:rFonts w:ascii="Arial" w:eastAsia="微软雅黑" w:hAnsi="Arial" w:cs="AppleExternalUIFontSimplifiedCh"/>
          <w:sz w:val="22"/>
          <w:szCs w:val="22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>The new technology has remarkable capabilities and is expected to revolutionize the industry.</w:t>
      </w:r>
    </w:p>
    <w:p w14:paraId="320D3DFB" w14:textId="77777777" w:rsidR="0083205B" w:rsidRPr="0083205B" w:rsidRDefault="0083205B" w:rsidP="0083205B">
      <w:pPr>
        <w:pStyle w:val="ab"/>
        <w:ind w:firstLine="480"/>
        <w:rPr>
          <w:rFonts w:ascii="Arial" w:eastAsia="微软雅黑" w:hAnsi="Arial" w:cs="AppleExternalUIFontSimplifiedCh"/>
          <w:color w:val="000000" w:themeColor="text1"/>
        </w:rPr>
      </w:pPr>
    </w:p>
    <w:p w14:paraId="6D5A08B7" w14:textId="0B2DEA13" w:rsidR="0083205B" w:rsidRPr="0083205B" w:rsidRDefault="0083205B" w:rsidP="0083205B">
      <w:pPr>
        <w:pStyle w:val="ab"/>
        <w:numPr>
          <w:ilvl w:val="0"/>
          <w:numId w:val="7"/>
        </w:numPr>
        <w:ind w:firstLineChars="0"/>
        <w:rPr>
          <w:rFonts w:ascii="Arial" w:eastAsia="微软雅黑" w:hAnsi="Arial" w:cs="AppleExternalUIFontSimplifiedCh"/>
          <w:color w:val="000000" w:themeColor="text1"/>
        </w:rPr>
      </w:pPr>
      <w:r>
        <w:rPr>
          <w:rFonts w:ascii="Arial" w:eastAsia="微软雅黑" w:hAnsi="Arial" w:cs="AppleExternalUIFontSimplifiedCh"/>
          <w:sz w:val="22"/>
          <w:szCs w:val="22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>The company is planning to reshuffle its management team in order to improve performance.</w:t>
      </w:r>
    </w:p>
    <w:p w14:paraId="011B93A1" w14:textId="77777777" w:rsidR="0083205B" w:rsidRPr="0083205B" w:rsidRDefault="0083205B" w:rsidP="0083205B">
      <w:pPr>
        <w:pStyle w:val="ab"/>
        <w:ind w:firstLine="480"/>
        <w:rPr>
          <w:rFonts w:ascii="Arial" w:eastAsia="微软雅黑" w:hAnsi="Arial" w:cs="AppleExternalUIFontSimplifiedCh"/>
          <w:color w:val="000000" w:themeColor="text1"/>
        </w:rPr>
      </w:pPr>
    </w:p>
    <w:p w14:paraId="7B798CCD" w14:textId="547F30D7" w:rsidR="0083205B" w:rsidRPr="0083205B" w:rsidRDefault="0083205B" w:rsidP="0083205B">
      <w:pPr>
        <w:pStyle w:val="ab"/>
        <w:numPr>
          <w:ilvl w:val="0"/>
          <w:numId w:val="7"/>
        </w:numPr>
        <w:ind w:firstLineChars="0"/>
        <w:rPr>
          <w:rFonts w:ascii="Arial" w:eastAsia="微软雅黑" w:hAnsi="Arial" w:cs="AppleExternalUIFontSimplifiedCh"/>
          <w:color w:val="000000" w:themeColor="text1"/>
        </w:rPr>
      </w:pPr>
      <w:r>
        <w:rPr>
          <w:rFonts w:ascii="Arial" w:eastAsia="微软雅黑" w:hAnsi="Arial" w:cs="AppleExternalUIFontSimplifiedCh" w:hint="eastAsia"/>
          <w:color w:val="000000" w:themeColor="text1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>The new software includes assistive technologies to help users with disabilities access and use the system.</w:t>
      </w:r>
    </w:p>
    <w:p w14:paraId="3957731B" w14:textId="77777777" w:rsidR="0083205B" w:rsidRPr="0083205B" w:rsidRDefault="0083205B" w:rsidP="0083205B">
      <w:pPr>
        <w:pStyle w:val="ab"/>
        <w:ind w:firstLine="480"/>
        <w:rPr>
          <w:rFonts w:ascii="Arial" w:eastAsia="微软雅黑" w:hAnsi="Arial" w:cs="AppleExternalUIFontSimplifiedCh"/>
          <w:color w:val="000000" w:themeColor="text1"/>
        </w:rPr>
      </w:pPr>
    </w:p>
    <w:p w14:paraId="2E8181A5" w14:textId="6304CEB4" w:rsidR="0083205B" w:rsidRPr="0083205B" w:rsidRDefault="0083205B" w:rsidP="0083205B">
      <w:pPr>
        <w:pStyle w:val="ab"/>
        <w:numPr>
          <w:ilvl w:val="0"/>
          <w:numId w:val="7"/>
        </w:numPr>
        <w:ind w:firstLineChars="0"/>
        <w:rPr>
          <w:rFonts w:ascii="Arial" w:eastAsia="微软雅黑" w:hAnsi="Arial" w:cs="AppleExternalUIFontSimplifiedCh"/>
          <w:color w:val="000000" w:themeColor="text1"/>
        </w:rPr>
      </w:pPr>
      <w:r>
        <w:rPr>
          <w:rFonts w:ascii="Arial" w:eastAsia="微软雅黑" w:hAnsi="Arial" w:cs="AppleExternalUIFontSimplifiedCh" w:hint="eastAsia"/>
          <w:color w:val="000000" w:themeColor="text1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>The decorative elements of the building reflect the cultural and historical influences of the region.</w:t>
      </w:r>
    </w:p>
    <w:p w14:paraId="5F0E6A5A" w14:textId="77777777" w:rsidR="0083205B" w:rsidRPr="0083205B" w:rsidRDefault="0083205B" w:rsidP="0083205B">
      <w:pPr>
        <w:pStyle w:val="ab"/>
        <w:ind w:firstLine="480"/>
        <w:rPr>
          <w:rFonts w:ascii="Arial" w:eastAsia="微软雅黑" w:hAnsi="Arial" w:cs="AppleExternalUIFontSimplifiedCh"/>
          <w:color w:val="000000" w:themeColor="text1"/>
        </w:rPr>
      </w:pPr>
    </w:p>
    <w:p w14:paraId="4A7AAB67" w14:textId="236892ED" w:rsidR="0083205B" w:rsidRPr="0083205B" w:rsidRDefault="0083205B" w:rsidP="0083205B">
      <w:pPr>
        <w:pStyle w:val="ab"/>
        <w:numPr>
          <w:ilvl w:val="0"/>
          <w:numId w:val="7"/>
        </w:numPr>
        <w:ind w:firstLineChars="0"/>
        <w:rPr>
          <w:rFonts w:ascii="Arial" w:eastAsia="微软雅黑" w:hAnsi="Arial" w:cs="AppleExternalUIFontSimplifiedCh"/>
          <w:color w:val="000000" w:themeColor="text1"/>
        </w:rPr>
      </w:pPr>
      <w:r>
        <w:rPr>
          <w:rFonts w:ascii="Arial" w:eastAsia="微软雅黑" w:hAnsi="Arial" w:cs="AppleExternalUIFontSimplifiedCh" w:hint="eastAsia"/>
          <w:color w:val="000000" w:themeColor="text1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>The backend of a website includes the server-side programming and database management.</w:t>
      </w:r>
    </w:p>
    <w:p w14:paraId="15B4F38C" w14:textId="77777777" w:rsidR="0083205B" w:rsidRPr="0083205B" w:rsidRDefault="0083205B" w:rsidP="0083205B">
      <w:pPr>
        <w:pStyle w:val="ab"/>
        <w:ind w:firstLine="480"/>
        <w:rPr>
          <w:rFonts w:ascii="Arial" w:eastAsia="微软雅黑" w:hAnsi="Arial" w:cs="AppleExternalUIFontSimplifiedCh"/>
          <w:color w:val="000000" w:themeColor="text1"/>
        </w:rPr>
      </w:pPr>
    </w:p>
    <w:p w14:paraId="7DD95593" w14:textId="77C59F4D" w:rsidR="0083205B" w:rsidRPr="0083205B" w:rsidRDefault="0083205B" w:rsidP="0083205B">
      <w:pPr>
        <w:pStyle w:val="ab"/>
        <w:numPr>
          <w:ilvl w:val="0"/>
          <w:numId w:val="7"/>
        </w:numPr>
        <w:ind w:firstLineChars="0"/>
        <w:rPr>
          <w:rFonts w:ascii="Arial" w:eastAsia="微软雅黑" w:hAnsi="Arial" w:cs="AppleExternalUIFontSimplifiedCh"/>
          <w:color w:val="000000" w:themeColor="text1"/>
        </w:rPr>
      </w:pPr>
      <w:r>
        <w:rPr>
          <w:rFonts w:ascii="Arial" w:eastAsia="微软雅黑" w:hAnsi="Arial" w:cs="AppleExternalUIFontSimplifiedCh" w:hint="eastAsia"/>
          <w:color w:val="000000" w:themeColor="text1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>The letter was sealed in an envelope and sent by mail.</w:t>
      </w:r>
    </w:p>
    <w:p w14:paraId="26B0A3FF" w14:textId="77777777" w:rsidR="0083205B" w:rsidRPr="0083205B" w:rsidRDefault="0083205B" w:rsidP="0083205B">
      <w:pPr>
        <w:pStyle w:val="ab"/>
        <w:ind w:firstLine="480"/>
        <w:rPr>
          <w:rFonts w:ascii="Arial" w:eastAsia="微软雅黑" w:hAnsi="Arial" w:cs="AppleExternalUIFontSimplifiedCh"/>
          <w:color w:val="000000" w:themeColor="text1"/>
        </w:rPr>
      </w:pPr>
    </w:p>
    <w:p w14:paraId="737D3D96" w14:textId="459F0E02" w:rsidR="0083205B" w:rsidRPr="0083205B" w:rsidRDefault="0083205B" w:rsidP="0083205B">
      <w:pPr>
        <w:pStyle w:val="ab"/>
        <w:numPr>
          <w:ilvl w:val="0"/>
          <w:numId w:val="7"/>
        </w:numPr>
        <w:ind w:firstLineChars="0"/>
        <w:rPr>
          <w:rFonts w:ascii="Arial" w:eastAsia="微软雅黑" w:hAnsi="Arial" w:cs="AppleExternalUIFontSimplifiedCh"/>
          <w:color w:val="000000" w:themeColor="text1"/>
        </w:rPr>
      </w:pPr>
      <w:r>
        <w:rPr>
          <w:rFonts w:ascii="Arial" w:eastAsia="微软雅黑" w:hAnsi="Arial" w:cs="AppleExternalUIFontSimplifiedCh" w:hint="eastAsia"/>
          <w:color w:val="000000" w:themeColor="text1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>The hard drive is partitioned into different sections for storage and organization.</w:t>
      </w:r>
    </w:p>
    <w:p w14:paraId="6D3DE767" w14:textId="77777777" w:rsidR="0083205B" w:rsidRPr="0083205B" w:rsidRDefault="0083205B" w:rsidP="0083205B">
      <w:pPr>
        <w:pStyle w:val="ab"/>
        <w:ind w:firstLine="480"/>
        <w:rPr>
          <w:rFonts w:ascii="Arial" w:eastAsia="微软雅黑" w:hAnsi="Arial" w:cs="AppleExternalUIFontSimplifiedCh"/>
          <w:color w:val="000000" w:themeColor="text1"/>
        </w:rPr>
      </w:pPr>
    </w:p>
    <w:p w14:paraId="01E94663" w14:textId="5C005425" w:rsidR="0083205B" w:rsidRPr="0083205B" w:rsidRDefault="0083205B" w:rsidP="0083205B">
      <w:pPr>
        <w:pStyle w:val="ab"/>
        <w:numPr>
          <w:ilvl w:val="0"/>
          <w:numId w:val="7"/>
        </w:numPr>
        <w:ind w:firstLineChars="0"/>
        <w:rPr>
          <w:rFonts w:ascii="Arial" w:eastAsia="微软雅黑" w:hAnsi="Arial" w:cs="AppleExternalUIFontSimplifiedCh"/>
          <w:color w:val="000000" w:themeColor="text1"/>
        </w:rPr>
      </w:pPr>
      <w:r>
        <w:rPr>
          <w:rFonts w:ascii="Arial" w:eastAsia="微软雅黑" w:hAnsi="Arial" w:cs="AppleExternalUIFontSimplifiedCh" w:hint="eastAsia"/>
          <w:color w:val="000000" w:themeColor="text1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>The software includes a feature for creating and testing different scenarios to evaluate potential outcomes.</w:t>
      </w:r>
    </w:p>
    <w:p w14:paraId="5454A672" w14:textId="77777777" w:rsidR="0083205B" w:rsidRPr="0083205B" w:rsidRDefault="0083205B" w:rsidP="0083205B">
      <w:pPr>
        <w:pStyle w:val="ab"/>
        <w:ind w:firstLine="480"/>
        <w:rPr>
          <w:rFonts w:ascii="Arial" w:eastAsia="微软雅黑" w:hAnsi="Arial" w:cs="AppleExternalUIFontSimplifiedCh"/>
          <w:color w:val="000000" w:themeColor="text1"/>
        </w:rPr>
      </w:pPr>
    </w:p>
    <w:p w14:paraId="13A8F892" w14:textId="2357CF5E" w:rsidR="0083205B" w:rsidRPr="0083205B" w:rsidRDefault="0083205B" w:rsidP="0083205B">
      <w:pPr>
        <w:pStyle w:val="ab"/>
        <w:numPr>
          <w:ilvl w:val="0"/>
          <w:numId w:val="7"/>
        </w:numPr>
        <w:ind w:firstLineChars="0"/>
        <w:rPr>
          <w:rFonts w:ascii="Arial" w:eastAsia="微软雅黑" w:hAnsi="Arial" w:cs="AppleExternalUIFontSimplifiedCh"/>
          <w:color w:val="000000" w:themeColor="text1"/>
        </w:rPr>
      </w:pPr>
      <w:r>
        <w:rPr>
          <w:rFonts w:ascii="Arial" w:eastAsia="微软雅黑" w:hAnsi="Arial" w:cs="AppleExternalUIFontSimplifiedCh" w:hint="eastAsia"/>
          <w:color w:val="000000" w:themeColor="text1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>The company is implementing measures to mitigate the environmental impact of its operations.</w:t>
      </w:r>
    </w:p>
    <w:p w14:paraId="7579D544" w14:textId="77777777" w:rsidR="0083205B" w:rsidRPr="0083205B" w:rsidRDefault="0083205B" w:rsidP="0083205B">
      <w:pPr>
        <w:pStyle w:val="ab"/>
        <w:ind w:firstLine="480"/>
        <w:rPr>
          <w:rFonts w:ascii="Arial" w:eastAsia="微软雅黑" w:hAnsi="Arial" w:cs="AppleExternalUIFontSimplifiedCh"/>
          <w:color w:val="000000" w:themeColor="text1"/>
        </w:rPr>
      </w:pPr>
    </w:p>
    <w:p w14:paraId="7ABB10A0" w14:textId="4673A587" w:rsidR="0083205B" w:rsidRDefault="0083205B" w:rsidP="0083205B">
      <w:pPr>
        <w:pStyle w:val="ab"/>
        <w:numPr>
          <w:ilvl w:val="0"/>
          <w:numId w:val="7"/>
        </w:numPr>
        <w:ind w:firstLineChars="0"/>
        <w:rPr>
          <w:rFonts w:ascii="Arial" w:eastAsia="微软雅黑" w:hAnsi="Arial" w:cs="AppleExternalUIFontSimplifiedCh"/>
          <w:color w:val="000000" w:themeColor="text1"/>
        </w:rPr>
      </w:pPr>
      <w:r>
        <w:rPr>
          <w:rFonts w:ascii="Arial" w:eastAsia="微软雅黑" w:hAnsi="Arial" w:cs="AppleExternalUIFontSimplifiedCh" w:hint="eastAsia"/>
          <w:color w:val="000000" w:themeColor="text1"/>
        </w:rPr>
        <w:t xml:space="preserve"> </w:t>
      </w:r>
      <w:r w:rsidRPr="0083205B">
        <w:rPr>
          <w:rFonts w:ascii="Arial" w:eastAsia="微软雅黑" w:hAnsi="Arial" w:cs="AppleExternalUIFontSimplifiedCh"/>
          <w:color w:val="000000" w:themeColor="text1"/>
        </w:rPr>
        <w:t>In computer science, redundancy is often used to ensure data reliability and fault tolerance in storage systems.</w:t>
      </w:r>
    </w:p>
    <w:p w14:paraId="2D5AEEAB" w14:textId="77777777" w:rsidR="0083205B" w:rsidRPr="0083205B" w:rsidRDefault="0083205B" w:rsidP="0083205B">
      <w:pPr>
        <w:pStyle w:val="ab"/>
        <w:ind w:firstLine="480"/>
        <w:rPr>
          <w:rFonts w:ascii="Arial" w:eastAsia="微软雅黑" w:hAnsi="Arial" w:cs="AppleExternalUIFontSimplifiedCh"/>
          <w:color w:val="000000" w:themeColor="text1"/>
        </w:rPr>
      </w:pPr>
    </w:p>
    <w:p w14:paraId="29D8A8E8" w14:textId="14A4B209" w:rsidR="0083205B" w:rsidRPr="005D33C3" w:rsidRDefault="0083205B" w:rsidP="005D33C3">
      <w:pPr>
        <w:pStyle w:val="ab"/>
        <w:numPr>
          <w:ilvl w:val="0"/>
          <w:numId w:val="7"/>
        </w:numPr>
        <w:ind w:firstLineChars="0"/>
        <w:rPr>
          <w:rFonts w:ascii="Arial" w:eastAsia="微软雅黑" w:hAnsi="Arial" w:cs="AppleExternalUIFontSimplifiedCh"/>
          <w:color w:val="000000" w:themeColor="text1"/>
        </w:rPr>
      </w:pPr>
      <w:r>
        <w:rPr>
          <w:rFonts w:ascii="Arial" w:eastAsia="微软雅黑" w:hAnsi="Arial" w:cs="AppleExternalUIFontSimplifiedCh" w:hint="eastAsia"/>
          <w:color w:val="000000" w:themeColor="text1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>The assembler language allows programmers to write instructions that can be directly translated into machine code for the computer to assemble.</w:t>
      </w:r>
    </w:p>
    <w:p w14:paraId="1F60F396" w14:textId="77777777" w:rsidR="005D33C3" w:rsidRPr="005D33C3" w:rsidRDefault="005D33C3" w:rsidP="005D33C3">
      <w:pPr>
        <w:pStyle w:val="ab"/>
        <w:ind w:firstLine="480"/>
        <w:rPr>
          <w:rFonts w:ascii="Arial" w:eastAsia="微软雅黑" w:hAnsi="Arial" w:cs="AppleExternalUIFontSimplifiedCh"/>
          <w:color w:val="000000" w:themeColor="text1"/>
        </w:rPr>
      </w:pPr>
    </w:p>
    <w:p w14:paraId="0D4EB420" w14:textId="77777777" w:rsidR="005D33C3" w:rsidRPr="005D33C3" w:rsidRDefault="005D33C3" w:rsidP="005D33C3">
      <w:pPr>
        <w:pStyle w:val="ab"/>
        <w:ind w:left="360" w:firstLineChars="0" w:firstLine="0"/>
        <w:rPr>
          <w:rFonts w:ascii="Arial" w:eastAsia="微软雅黑" w:hAnsi="Arial" w:cs="AppleExternalUIFontSimplifiedCh"/>
          <w:color w:val="000000" w:themeColor="text1"/>
        </w:rPr>
      </w:pPr>
    </w:p>
    <w:p w14:paraId="7FE907AE" w14:textId="0E626DAF" w:rsidR="0083205B" w:rsidRDefault="0083205B" w:rsidP="0083205B">
      <w:pPr>
        <w:pStyle w:val="ab"/>
        <w:numPr>
          <w:ilvl w:val="0"/>
          <w:numId w:val="7"/>
        </w:numPr>
        <w:ind w:firstLineChars="0"/>
        <w:rPr>
          <w:rFonts w:ascii="Arial" w:eastAsia="微软雅黑" w:hAnsi="Arial" w:cs="AppleExternalUIFontSimplifiedCh"/>
          <w:color w:val="000000" w:themeColor="text1"/>
        </w:rPr>
      </w:pPr>
      <w:r>
        <w:rPr>
          <w:rFonts w:ascii="Arial" w:eastAsia="微软雅黑" w:hAnsi="Arial" w:cs="AppleExternalUIFontSimplifiedCh" w:hint="eastAsia"/>
          <w:color w:val="000000" w:themeColor="text1"/>
        </w:rPr>
        <w:t xml:space="preserve"> </w:t>
      </w:r>
      <w:r w:rsidR="005D33C3" w:rsidRPr="005D33C3">
        <w:rPr>
          <w:rFonts w:ascii="Arial" w:eastAsia="微软雅黑" w:hAnsi="Arial" w:cs="AppleExternalUIFontSimplifiedCh"/>
          <w:color w:val="000000" w:themeColor="text1"/>
        </w:rPr>
        <w:t>While I was assembling chairs in my room, I received a notice to assemble.</w:t>
      </w:r>
    </w:p>
    <w:p w14:paraId="71168AB1" w14:textId="2254B211" w:rsidR="005D33C3" w:rsidRDefault="005D33C3" w:rsidP="005D33C3">
      <w:pPr>
        <w:rPr>
          <w:rFonts w:ascii="Arial" w:eastAsia="微软雅黑" w:hAnsi="Arial" w:cs="AppleExternalUIFontSimplifiedCh"/>
          <w:color w:val="000000" w:themeColor="text1"/>
        </w:rPr>
      </w:pPr>
    </w:p>
    <w:p w14:paraId="26400680" w14:textId="46378F94" w:rsidR="005D33C3" w:rsidRPr="005D33C3" w:rsidRDefault="005D33C3" w:rsidP="005D33C3">
      <w:pPr>
        <w:pStyle w:val="ab"/>
        <w:numPr>
          <w:ilvl w:val="0"/>
          <w:numId w:val="7"/>
        </w:numPr>
        <w:ind w:firstLineChars="0"/>
        <w:rPr>
          <w:rFonts w:ascii="Arial" w:eastAsia="微软雅黑" w:hAnsi="Arial" w:cs="AppleExternalUIFontSimplifiedCh"/>
          <w:color w:val="000000" w:themeColor="text1"/>
        </w:rPr>
      </w:pPr>
      <w:r>
        <w:rPr>
          <w:rFonts w:ascii="Arial" w:eastAsia="微软雅黑" w:hAnsi="Arial" w:cs="AppleExternalUIFontSimplifiedCh"/>
          <w:szCs w:val="22"/>
        </w:rPr>
        <w:lastRenderedPageBreak/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>To tackle the issue of slow page load times, web developers can optimize images, minify code, and use caching techniques.</w:t>
      </w:r>
    </w:p>
    <w:p w14:paraId="5203569A" w14:textId="77777777" w:rsidR="005D33C3" w:rsidRPr="005D33C3" w:rsidRDefault="005D33C3" w:rsidP="005D33C3">
      <w:pPr>
        <w:pStyle w:val="ab"/>
        <w:ind w:firstLine="480"/>
        <w:rPr>
          <w:rFonts w:ascii="Arial" w:eastAsia="微软雅黑" w:hAnsi="Arial" w:cs="AppleExternalUIFontSimplifiedCh"/>
          <w:color w:val="000000" w:themeColor="text1"/>
        </w:rPr>
      </w:pPr>
    </w:p>
    <w:p w14:paraId="2D347F45" w14:textId="5C8BE938" w:rsidR="005D33C3" w:rsidRPr="005D33C3" w:rsidRDefault="005D33C3" w:rsidP="005D33C3">
      <w:pPr>
        <w:pStyle w:val="ab"/>
        <w:numPr>
          <w:ilvl w:val="0"/>
          <w:numId w:val="7"/>
        </w:numPr>
        <w:ind w:firstLineChars="0"/>
        <w:rPr>
          <w:rFonts w:ascii="Arial" w:eastAsia="微软雅黑" w:hAnsi="Arial" w:cs="AppleExternalUIFontSimplifiedCh"/>
          <w:color w:val="000000" w:themeColor="text1"/>
        </w:rPr>
      </w:pPr>
      <w:r>
        <w:rPr>
          <w:rFonts w:ascii="Arial" w:eastAsia="微软雅黑" w:hAnsi="Arial" w:cs="AppleExternalUIFontSimplifiedCh"/>
          <w:szCs w:val="22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>Students often cram before exams, but research shows that distributed practice is more effective for long-term retention.</w:t>
      </w:r>
    </w:p>
    <w:p w14:paraId="6895C8F0" w14:textId="77777777" w:rsidR="005D33C3" w:rsidRPr="005D33C3" w:rsidRDefault="005D33C3" w:rsidP="005D33C3">
      <w:pPr>
        <w:pStyle w:val="ab"/>
        <w:ind w:firstLine="480"/>
        <w:rPr>
          <w:rFonts w:ascii="Arial" w:eastAsia="微软雅黑" w:hAnsi="Arial" w:cs="AppleExternalUIFontSimplifiedCh"/>
          <w:color w:val="000000" w:themeColor="text1"/>
        </w:rPr>
      </w:pPr>
    </w:p>
    <w:p w14:paraId="7E7EFBFB" w14:textId="58FC4F4E" w:rsidR="005D33C3" w:rsidRPr="005D33C3" w:rsidRDefault="005D33C3" w:rsidP="005D33C3">
      <w:pPr>
        <w:pStyle w:val="ab"/>
        <w:numPr>
          <w:ilvl w:val="0"/>
          <w:numId w:val="7"/>
        </w:numPr>
        <w:ind w:firstLineChars="0"/>
        <w:rPr>
          <w:rFonts w:ascii="Arial" w:eastAsia="微软雅黑" w:hAnsi="Arial" w:cs="AppleExternalUIFontSimplifiedCh"/>
          <w:color w:val="000000" w:themeColor="text1"/>
        </w:rPr>
      </w:pPr>
      <w:r>
        <w:rPr>
          <w:rFonts w:ascii="Arial" w:eastAsia="微软雅黑" w:hAnsi="Arial" w:cs="AppleExternalUIFontSimplifiedCh"/>
          <w:szCs w:val="22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>When working with third-party libraries or APIs, developers need to be wary of potential security vulnerabilities and test for them.</w:t>
      </w:r>
    </w:p>
    <w:p w14:paraId="55D1E62F" w14:textId="77777777" w:rsidR="005D33C3" w:rsidRPr="005D33C3" w:rsidRDefault="005D33C3" w:rsidP="005D33C3">
      <w:pPr>
        <w:pStyle w:val="ab"/>
        <w:ind w:firstLine="480"/>
        <w:rPr>
          <w:rFonts w:ascii="Arial" w:eastAsia="微软雅黑" w:hAnsi="Arial" w:cs="AppleExternalUIFontSimplifiedCh"/>
          <w:color w:val="000000" w:themeColor="text1"/>
        </w:rPr>
      </w:pPr>
    </w:p>
    <w:p w14:paraId="4A676F4B" w14:textId="77777777" w:rsidR="005D33C3" w:rsidRDefault="005D33C3" w:rsidP="005D33C3">
      <w:pPr>
        <w:pStyle w:val="ab"/>
        <w:numPr>
          <w:ilvl w:val="0"/>
          <w:numId w:val="7"/>
        </w:numPr>
        <w:ind w:firstLineChars="0"/>
        <w:rPr>
          <w:rFonts w:ascii="Arial" w:eastAsia="微软雅黑" w:hAnsi="Arial" w:cs="AppleExternalUIFontSimplifiedCh"/>
          <w:color w:val="000000" w:themeColor="text1"/>
        </w:rPr>
      </w:pPr>
      <w:r>
        <w:rPr>
          <w:rFonts w:ascii="Arial" w:eastAsia="微软雅黑" w:hAnsi="Arial" w:cs="AppleExternalUIFontSimplifiedCh" w:hint="eastAsia"/>
          <w:color w:val="000000" w:themeColor="text1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>Hackers may use subtle methods such as social engineering or phishing to trick users into giving up their login credentials.</w:t>
      </w:r>
    </w:p>
    <w:p w14:paraId="7D255BFF" w14:textId="77777777" w:rsidR="005D33C3" w:rsidRPr="005D33C3" w:rsidRDefault="005D33C3" w:rsidP="005D33C3">
      <w:pPr>
        <w:pStyle w:val="ab"/>
        <w:ind w:firstLine="480"/>
        <w:rPr>
          <w:rFonts w:ascii="Arial" w:eastAsia="微软雅黑" w:hAnsi="Arial" w:cs="AppleExternalUIFontSimplifiedCh"/>
          <w:szCs w:val="22"/>
        </w:rPr>
      </w:pPr>
    </w:p>
    <w:p w14:paraId="78F2DF7D" w14:textId="468761E3" w:rsidR="00076D89" w:rsidRPr="005D33C3" w:rsidRDefault="005D33C3" w:rsidP="005D33C3">
      <w:pPr>
        <w:pStyle w:val="ab"/>
        <w:numPr>
          <w:ilvl w:val="0"/>
          <w:numId w:val="7"/>
        </w:numPr>
        <w:ind w:firstLineChars="0"/>
        <w:rPr>
          <w:rFonts w:ascii="Arial" w:eastAsia="微软雅黑" w:hAnsi="Arial" w:cs="AppleExternalUIFontSimplifiedCh"/>
          <w:color w:val="000000" w:themeColor="text1"/>
        </w:rPr>
      </w:pPr>
      <w:r>
        <w:rPr>
          <w:rFonts w:ascii="Arial" w:eastAsia="微软雅黑" w:hAnsi="Arial" w:cs="AppleExternalUIFontSimplifiedCh"/>
          <w:szCs w:val="22"/>
        </w:rPr>
        <w:t xml:space="preserve"> </w:t>
      </w:r>
      <w:r w:rsidRPr="005D33C3">
        <w:rPr>
          <w:rFonts w:ascii="Arial" w:eastAsia="微软雅黑" w:hAnsi="Arial" w:cs="AppleExternalUIFontSimplifiedCh"/>
          <w:szCs w:val="22"/>
        </w:rPr>
        <w:t>A common workaround for browser compatibility issues is to use polyfills or feature detection libraries.</w:t>
      </w:r>
    </w:p>
    <w:p w14:paraId="226E4BD6" w14:textId="77777777" w:rsidR="005D33C3" w:rsidRPr="005D33C3" w:rsidRDefault="005D33C3" w:rsidP="005D33C3">
      <w:pPr>
        <w:pStyle w:val="ab"/>
        <w:ind w:firstLine="480"/>
        <w:rPr>
          <w:rFonts w:ascii="Arial" w:eastAsia="微软雅黑" w:hAnsi="Arial" w:cs="AppleExternalUIFontSimplifiedCh"/>
          <w:color w:val="000000" w:themeColor="text1"/>
        </w:rPr>
      </w:pPr>
    </w:p>
    <w:p w14:paraId="52C31E4D" w14:textId="18E54378" w:rsidR="005D33C3" w:rsidRPr="005D33C3" w:rsidRDefault="005D33C3" w:rsidP="005D33C3">
      <w:pPr>
        <w:pStyle w:val="ab"/>
        <w:numPr>
          <w:ilvl w:val="0"/>
          <w:numId w:val="7"/>
        </w:numPr>
        <w:ind w:firstLineChars="0"/>
        <w:rPr>
          <w:rFonts w:ascii="Arial" w:eastAsia="微软雅黑" w:hAnsi="Arial" w:cs="AppleExternalUIFontSimplifiedCh"/>
          <w:color w:val="000000" w:themeColor="text1"/>
        </w:rPr>
      </w:pPr>
      <w:r>
        <w:rPr>
          <w:rFonts w:ascii="Arial" w:eastAsia="微软雅黑" w:hAnsi="Arial" w:cs="AppleExternalUIFontSimplifiedCh"/>
          <w:szCs w:val="22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>Access control mechanisms can help confine user actions to only those that they are authorized to perform.</w:t>
      </w:r>
    </w:p>
    <w:p w14:paraId="4DBEDCB0" w14:textId="77777777" w:rsidR="005D33C3" w:rsidRPr="005D33C3" w:rsidRDefault="005D33C3" w:rsidP="005D33C3">
      <w:pPr>
        <w:pStyle w:val="ab"/>
        <w:ind w:firstLine="480"/>
        <w:rPr>
          <w:rFonts w:ascii="Arial" w:eastAsia="微软雅黑" w:hAnsi="Arial" w:cs="AppleExternalUIFontSimplifiedCh"/>
          <w:color w:val="000000" w:themeColor="text1"/>
        </w:rPr>
      </w:pPr>
    </w:p>
    <w:p w14:paraId="2E5A0000" w14:textId="74360A3B" w:rsidR="005D33C3" w:rsidRPr="005D33C3" w:rsidRDefault="005D33C3" w:rsidP="005D33C3">
      <w:pPr>
        <w:pStyle w:val="ab"/>
        <w:numPr>
          <w:ilvl w:val="0"/>
          <w:numId w:val="7"/>
        </w:numPr>
        <w:ind w:firstLineChars="0"/>
        <w:rPr>
          <w:rFonts w:ascii="Arial" w:eastAsia="微软雅黑" w:hAnsi="Arial" w:cs="AppleExternalUIFontSimplifiedCh"/>
          <w:color w:val="000000" w:themeColor="text1"/>
        </w:rPr>
      </w:pPr>
      <w:r>
        <w:rPr>
          <w:rFonts w:ascii="Arial" w:eastAsia="微软雅黑" w:hAnsi="Arial" w:cs="AppleExternalUIFontSimplifiedCh" w:hint="eastAsia"/>
          <w:color w:val="000000" w:themeColor="text1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>When debugging code, it may be necessary to reassemble the program from its individual components in order to find the source of an error.</w:t>
      </w:r>
    </w:p>
    <w:p w14:paraId="45FCDFEF" w14:textId="77777777" w:rsidR="005D33C3" w:rsidRPr="005D33C3" w:rsidRDefault="005D33C3" w:rsidP="005D33C3">
      <w:pPr>
        <w:pStyle w:val="ab"/>
        <w:ind w:firstLine="480"/>
        <w:rPr>
          <w:rFonts w:ascii="Arial" w:eastAsia="微软雅黑" w:hAnsi="Arial" w:cs="AppleExternalUIFontSimplifiedCh"/>
          <w:color w:val="000000" w:themeColor="text1"/>
        </w:rPr>
      </w:pPr>
    </w:p>
    <w:p w14:paraId="58336029" w14:textId="1C199D1A" w:rsidR="005D33C3" w:rsidRPr="006E39D0" w:rsidRDefault="005D33C3" w:rsidP="005D33C3">
      <w:pPr>
        <w:pStyle w:val="ab"/>
        <w:numPr>
          <w:ilvl w:val="0"/>
          <w:numId w:val="7"/>
        </w:numPr>
        <w:ind w:firstLineChars="0"/>
        <w:rPr>
          <w:rFonts w:ascii="Arial" w:eastAsia="微软雅黑" w:hAnsi="Arial" w:cs="AppleExternalUIFontSimplifiedCh"/>
          <w:color w:val="000000" w:themeColor="text1"/>
        </w:rPr>
      </w:pPr>
      <w:r>
        <w:rPr>
          <w:rFonts w:ascii="Arial" w:eastAsia="微软雅黑" w:hAnsi="Arial" w:cs="AppleExternalUIFontSimplifiedCh" w:hint="eastAsia"/>
          <w:color w:val="000000" w:themeColor="text1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>The innermost loop in a program is often the most performance-critical, and may require special optimization techniques.</w:t>
      </w:r>
    </w:p>
    <w:p w14:paraId="04E6343A" w14:textId="77777777" w:rsidR="006E39D0" w:rsidRPr="006E39D0" w:rsidRDefault="006E39D0" w:rsidP="006E39D0">
      <w:pPr>
        <w:pStyle w:val="ab"/>
        <w:ind w:firstLine="480"/>
        <w:rPr>
          <w:rFonts w:ascii="Arial" w:eastAsia="微软雅黑" w:hAnsi="Arial" w:cs="AppleExternalUIFontSimplifiedCh"/>
          <w:color w:val="000000" w:themeColor="text1"/>
        </w:rPr>
      </w:pPr>
    </w:p>
    <w:p w14:paraId="1DACAFEF" w14:textId="331257F8" w:rsidR="006E39D0" w:rsidRPr="006E39D0" w:rsidRDefault="006E39D0" w:rsidP="005D33C3">
      <w:pPr>
        <w:pStyle w:val="ab"/>
        <w:numPr>
          <w:ilvl w:val="0"/>
          <w:numId w:val="7"/>
        </w:numPr>
        <w:ind w:firstLineChars="0"/>
        <w:rPr>
          <w:rFonts w:ascii="Arial" w:eastAsia="微软雅黑" w:hAnsi="Arial" w:cs="AppleExternalUIFontSimplifiedCh"/>
          <w:color w:val="000000" w:themeColor="text1"/>
        </w:rPr>
      </w:pPr>
      <w:r>
        <w:rPr>
          <w:rFonts w:ascii="Arial" w:eastAsia="微软雅黑" w:hAnsi="Arial" w:cs="AppleExternalUIFontSimplifiedCh" w:hint="eastAsia"/>
          <w:color w:val="000000" w:themeColor="text1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>Debuggers often allow developers to peek at the values of variables or memory locations during runtime.</w:t>
      </w:r>
    </w:p>
    <w:p w14:paraId="734FC0F0" w14:textId="77777777" w:rsidR="006E39D0" w:rsidRPr="006E39D0" w:rsidRDefault="006E39D0" w:rsidP="006E39D0">
      <w:pPr>
        <w:pStyle w:val="ab"/>
        <w:ind w:firstLine="480"/>
        <w:rPr>
          <w:rFonts w:ascii="Arial" w:eastAsia="微软雅黑" w:hAnsi="Arial" w:cs="AppleExternalUIFontSimplifiedCh"/>
          <w:color w:val="000000" w:themeColor="text1"/>
        </w:rPr>
      </w:pPr>
    </w:p>
    <w:p w14:paraId="61C590C5" w14:textId="2BC89F24" w:rsidR="006E39D0" w:rsidRPr="006E39D0" w:rsidRDefault="006E39D0" w:rsidP="005D33C3">
      <w:pPr>
        <w:pStyle w:val="ab"/>
        <w:numPr>
          <w:ilvl w:val="0"/>
          <w:numId w:val="7"/>
        </w:numPr>
        <w:ind w:firstLineChars="0"/>
        <w:rPr>
          <w:rFonts w:ascii="Arial" w:eastAsia="微软雅黑" w:hAnsi="Arial" w:cs="AppleExternalUIFontSimplifiedCh"/>
          <w:color w:val="000000" w:themeColor="text1"/>
        </w:rPr>
      </w:pPr>
      <w:r>
        <w:rPr>
          <w:rFonts w:ascii="Arial" w:eastAsia="微软雅黑" w:hAnsi="Arial" w:cs="AppleExternalUIFontSimplifiedCh" w:hint="eastAsia"/>
          <w:color w:val="000000" w:themeColor="text1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>A growth mindset, where challenges are seen as opportunities for learning and growth, can be beneficial for developers in overcoming obstacles.</w:t>
      </w:r>
    </w:p>
    <w:p w14:paraId="4227A7EA" w14:textId="77777777" w:rsidR="006E39D0" w:rsidRPr="006E39D0" w:rsidRDefault="006E39D0" w:rsidP="006E39D0">
      <w:pPr>
        <w:pStyle w:val="ab"/>
        <w:ind w:firstLine="480"/>
        <w:rPr>
          <w:rFonts w:ascii="Arial" w:eastAsia="微软雅黑" w:hAnsi="Arial" w:cs="AppleExternalUIFontSimplifiedCh"/>
          <w:color w:val="000000" w:themeColor="text1"/>
        </w:rPr>
      </w:pPr>
    </w:p>
    <w:p w14:paraId="4A8DEF71" w14:textId="19E9292D" w:rsidR="006E39D0" w:rsidRPr="006E39D0" w:rsidRDefault="006E39D0" w:rsidP="005D33C3">
      <w:pPr>
        <w:pStyle w:val="ab"/>
        <w:numPr>
          <w:ilvl w:val="0"/>
          <w:numId w:val="7"/>
        </w:numPr>
        <w:ind w:firstLineChars="0"/>
        <w:rPr>
          <w:rFonts w:ascii="Arial" w:eastAsia="微软雅黑" w:hAnsi="Arial" w:cs="AppleExternalUIFontSimplifiedCh"/>
          <w:color w:val="000000" w:themeColor="text1"/>
        </w:rPr>
      </w:pPr>
      <w:r>
        <w:rPr>
          <w:rFonts w:ascii="Arial" w:eastAsia="微软雅黑" w:hAnsi="Arial" w:cs="AppleExternalUIFontSimplifiedCh" w:hint="eastAsia"/>
          <w:color w:val="000000" w:themeColor="text1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>Condensed milk is a thick, sweet milk that has had the water removed from it.</w:t>
      </w:r>
    </w:p>
    <w:p w14:paraId="68D281CE" w14:textId="77777777" w:rsidR="006E39D0" w:rsidRPr="006E39D0" w:rsidRDefault="006E39D0" w:rsidP="006E39D0">
      <w:pPr>
        <w:pStyle w:val="ab"/>
        <w:ind w:firstLine="480"/>
        <w:rPr>
          <w:rFonts w:ascii="Arial" w:eastAsia="微软雅黑" w:hAnsi="Arial" w:cs="AppleExternalUIFontSimplifiedCh"/>
          <w:color w:val="000000" w:themeColor="text1"/>
        </w:rPr>
      </w:pPr>
    </w:p>
    <w:p w14:paraId="20DD6759" w14:textId="05755D68" w:rsidR="006E39D0" w:rsidRPr="006E39D0" w:rsidRDefault="006E39D0" w:rsidP="005D33C3">
      <w:pPr>
        <w:pStyle w:val="ab"/>
        <w:numPr>
          <w:ilvl w:val="0"/>
          <w:numId w:val="7"/>
        </w:numPr>
        <w:ind w:firstLineChars="0"/>
        <w:rPr>
          <w:rFonts w:ascii="Arial" w:eastAsia="微软雅黑" w:hAnsi="Arial" w:cs="AppleExternalUIFontSimplifiedCh"/>
          <w:color w:val="000000" w:themeColor="text1"/>
        </w:rPr>
      </w:pPr>
      <w:r>
        <w:rPr>
          <w:rFonts w:ascii="Arial" w:eastAsia="微软雅黑" w:hAnsi="Arial" w:cs="AppleExternalUIFontSimplifiedCh" w:hint="eastAsia"/>
          <w:color w:val="000000" w:themeColor="text1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>The estimate for the construction project was higher than anticipated.</w:t>
      </w:r>
    </w:p>
    <w:p w14:paraId="77953012" w14:textId="77777777" w:rsidR="006E39D0" w:rsidRPr="006E39D0" w:rsidRDefault="006E39D0" w:rsidP="006E39D0">
      <w:pPr>
        <w:pStyle w:val="ab"/>
        <w:ind w:firstLine="480"/>
        <w:rPr>
          <w:rFonts w:ascii="Arial" w:eastAsia="微软雅黑" w:hAnsi="Arial" w:cs="AppleExternalUIFontSimplifiedCh"/>
          <w:color w:val="000000" w:themeColor="text1"/>
        </w:rPr>
      </w:pPr>
    </w:p>
    <w:p w14:paraId="028D08BF" w14:textId="7ED8C9B9" w:rsidR="006E39D0" w:rsidRPr="006E39D0" w:rsidRDefault="006E39D0" w:rsidP="005D33C3">
      <w:pPr>
        <w:pStyle w:val="ab"/>
        <w:numPr>
          <w:ilvl w:val="0"/>
          <w:numId w:val="7"/>
        </w:numPr>
        <w:ind w:firstLineChars="0"/>
        <w:rPr>
          <w:rFonts w:ascii="Arial" w:eastAsia="微软雅黑" w:hAnsi="Arial" w:cs="AppleExternalUIFontSimplifiedCh"/>
          <w:color w:val="000000" w:themeColor="text1"/>
        </w:rPr>
      </w:pPr>
      <w:r>
        <w:rPr>
          <w:rFonts w:ascii="Arial" w:eastAsia="微软雅黑" w:hAnsi="Arial" w:cs="AppleExternalUIFontSimplifiedCh" w:hint="eastAsia"/>
          <w:color w:val="000000" w:themeColor="text1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>Weather forecasters use computer models to make accurate predictions about upcoming storms.</w:t>
      </w:r>
    </w:p>
    <w:p w14:paraId="1F185DFB" w14:textId="77777777" w:rsidR="006E39D0" w:rsidRPr="006E39D0" w:rsidRDefault="006E39D0" w:rsidP="006E39D0">
      <w:pPr>
        <w:pStyle w:val="ab"/>
        <w:ind w:firstLine="480"/>
        <w:rPr>
          <w:rFonts w:ascii="Arial" w:eastAsia="微软雅黑" w:hAnsi="Arial" w:cs="AppleExternalUIFontSimplifiedCh"/>
          <w:color w:val="000000" w:themeColor="text1"/>
        </w:rPr>
      </w:pPr>
    </w:p>
    <w:p w14:paraId="5DBFB890" w14:textId="56C12334" w:rsidR="006E39D0" w:rsidRPr="006E39D0" w:rsidRDefault="006E39D0" w:rsidP="005D33C3">
      <w:pPr>
        <w:pStyle w:val="ab"/>
        <w:numPr>
          <w:ilvl w:val="0"/>
          <w:numId w:val="7"/>
        </w:numPr>
        <w:ind w:firstLineChars="0"/>
        <w:rPr>
          <w:rFonts w:ascii="Arial" w:eastAsia="微软雅黑" w:hAnsi="Arial" w:cs="AppleExternalUIFontSimplifiedCh"/>
          <w:color w:val="000000" w:themeColor="text1"/>
        </w:rPr>
      </w:pPr>
      <w:r>
        <w:rPr>
          <w:rFonts w:ascii="Arial" w:eastAsia="微软雅黑" w:hAnsi="Arial" w:cs="AppleExternalUIFontSimplifiedCh" w:hint="eastAsia"/>
          <w:color w:val="000000" w:themeColor="text1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>Children have a natural curiosity about the world around them.</w:t>
      </w:r>
    </w:p>
    <w:p w14:paraId="52A7302D" w14:textId="77777777" w:rsidR="006E39D0" w:rsidRPr="006E39D0" w:rsidRDefault="006E39D0" w:rsidP="006E39D0">
      <w:pPr>
        <w:pStyle w:val="ab"/>
        <w:ind w:firstLine="480"/>
        <w:rPr>
          <w:rFonts w:ascii="Arial" w:eastAsia="微软雅黑" w:hAnsi="Arial" w:cs="AppleExternalUIFontSimplifiedCh"/>
          <w:color w:val="000000" w:themeColor="text1"/>
        </w:rPr>
      </w:pPr>
    </w:p>
    <w:p w14:paraId="4A70562F" w14:textId="7AFE1AA6" w:rsidR="006E39D0" w:rsidRPr="006E39D0" w:rsidRDefault="006E39D0" w:rsidP="005D33C3">
      <w:pPr>
        <w:pStyle w:val="ab"/>
        <w:numPr>
          <w:ilvl w:val="0"/>
          <w:numId w:val="7"/>
        </w:numPr>
        <w:ind w:firstLineChars="0"/>
        <w:rPr>
          <w:rFonts w:ascii="Arial" w:eastAsia="微软雅黑" w:hAnsi="Arial" w:cs="AppleExternalUIFontSimplifiedCh"/>
          <w:color w:val="000000" w:themeColor="text1"/>
        </w:rPr>
      </w:pPr>
      <w:r>
        <w:rPr>
          <w:rFonts w:ascii="Arial" w:eastAsia="微软雅黑" w:hAnsi="Arial" w:cs="AppleExternalUIFontSimplifiedCh" w:hint="eastAsia"/>
          <w:color w:val="000000" w:themeColor="text1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>The team's success helped to solidify their position as industry leaders.</w:t>
      </w:r>
    </w:p>
    <w:p w14:paraId="290AA936" w14:textId="77777777" w:rsidR="006E39D0" w:rsidRPr="006E39D0" w:rsidRDefault="006E39D0" w:rsidP="006E39D0">
      <w:pPr>
        <w:pStyle w:val="ab"/>
        <w:ind w:firstLine="480"/>
        <w:rPr>
          <w:rFonts w:ascii="Arial" w:eastAsia="微软雅黑" w:hAnsi="Arial" w:cs="AppleExternalUIFontSimplifiedCh"/>
          <w:color w:val="000000" w:themeColor="text1"/>
        </w:rPr>
      </w:pPr>
    </w:p>
    <w:p w14:paraId="01515A87" w14:textId="6F776098" w:rsidR="006E39D0" w:rsidRPr="006E39D0" w:rsidRDefault="006E39D0" w:rsidP="005D33C3">
      <w:pPr>
        <w:pStyle w:val="ab"/>
        <w:numPr>
          <w:ilvl w:val="0"/>
          <w:numId w:val="7"/>
        </w:numPr>
        <w:ind w:firstLineChars="0"/>
        <w:rPr>
          <w:rFonts w:ascii="Arial" w:eastAsia="微软雅黑" w:hAnsi="Arial" w:cs="AppleExternalUIFontSimplifiedCh"/>
          <w:color w:val="000000" w:themeColor="text1"/>
        </w:rPr>
      </w:pPr>
      <w:r>
        <w:rPr>
          <w:rFonts w:ascii="Arial" w:eastAsia="微软雅黑" w:hAnsi="Arial" w:cs="AppleExternalUIFontSimplifiedCh" w:hint="eastAsia"/>
          <w:color w:val="000000" w:themeColor="text1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>The company bypassed traditional advertising methods and instead focused on social media.</w:t>
      </w:r>
    </w:p>
    <w:p w14:paraId="0A2A2F79" w14:textId="77777777" w:rsidR="006E39D0" w:rsidRPr="006E39D0" w:rsidRDefault="006E39D0" w:rsidP="006E39D0">
      <w:pPr>
        <w:pStyle w:val="ab"/>
        <w:ind w:firstLine="480"/>
        <w:rPr>
          <w:rFonts w:ascii="Arial" w:eastAsia="微软雅黑" w:hAnsi="Arial" w:cs="AppleExternalUIFontSimplifiedCh"/>
          <w:color w:val="000000" w:themeColor="text1"/>
        </w:rPr>
      </w:pPr>
    </w:p>
    <w:p w14:paraId="51C192D1" w14:textId="4BF34740" w:rsidR="006E39D0" w:rsidRDefault="006E39D0" w:rsidP="005D33C3">
      <w:pPr>
        <w:pStyle w:val="ab"/>
        <w:numPr>
          <w:ilvl w:val="0"/>
          <w:numId w:val="7"/>
        </w:numPr>
        <w:ind w:firstLineChars="0"/>
        <w:rPr>
          <w:rFonts w:ascii="Arial" w:eastAsia="微软雅黑" w:hAnsi="Arial" w:cs="AppleExternalUIFontSimplifiedCh"/>
          <w:color w:val="000000" w:themeColor="text1"/>
        </w:rPr>
      </w:pPr>
      <w:r>
        <w:rPr>
          <w:rFonts w:ascii="Arial" w:eastAsia="微软雅黑" w:hAnsi="Arial" w:cs="AppleExternalUIFontSimplifiedCh" w:hint="eastAsia"/>
          <w:color w:val="000000" w:themeColor="text1"/>
        </w:rPr>
        <w:t xml:space="preserve"> </w:t>
      </w:r>
      <w:r w:rsidRPr="006E39D0">
        <w:rPr>
          <w:rFonts w:ascii="Arial" w:eastAsia="微软雅黑" w:hAnsi="Arial" w:cs="AppleExternalUIFontSimplifiedCh"/>
          <w:color w:val="000000" w:themeColor="text1"/>
        </w:rPr>
        <w:t>The computer had a passthrough port for connecting other devices.</w:t>
      </w:r>
    </w:p>
    <w:p w14:paraId="7C03C031" w14:textId="77777777" w:rsidR="006E39D0" w:rsidRPr="006E39D0" w:rsidRDefault="006E39D0" w:rsidP="006E39D0">
      <w:pPr>
        <w:pStyle w:val="ab"/>
        <w:ind w:firstLine="480"/>
        <w:rPr>
          <w:rFonts w:ascii="Arial" w:eastAsia="微软雅黑" w:hAnsi="Arial" w:cs="AppleExternalUIFontSimplifiedCh"/>
          <w:color w:val="000000" w:themeColor="text1"/>
        </w:rPr>
      </w:pPr>
    </w:p>
    <w:p w14:paraId="563D864A" w14:textId="022D4303" w:rsidR="002500EB" w:rsidRPr="00C14552" w:rsidRDefault="006E39D0" w:rsidP="00263ECE">
      <w:pPr>
        <w:pStyle w:val="ab"/>
        <w:numPr>
          <w:ilvl w:val="0"/>
          <w:numId w:val="7"/>
        </w:numPr>
        <w:ind w:firstLineChars="0"/>
        <w:rPr>
          <w:rFonts w:ascii="Arial" w:eastAsia="微软雅黑" w:hAnsi="Arial" w:cs="AppleExternalUIFontSimplifiedCh"/>
          <w:color w:val="000000" w:themeColor="text1"/>
        </w:rPr>
      </w:pPr>
      <w:r>
        <w:rPr>
          <w:rFonts w:ascii="Arial" w:eastAsia="微软雅黑" w:hAnsi="Arial" w:cs="AppleExternalUIFontSimplifiedCh" w:hint="eastAsia"/>
          <w:color w:val="000000" w:themeColor="text1"/>
        </w:rPr>
        <w:t xml:space="preserve"> </w:t>
      </w:r>
      <w:r w:rsidRPr="003C0C04">
        <w:rPr>
          <w:rFonts w:ascii="Arial" w:eastAsia="微软雅黑" w:hAnsi="Arial" w:cs="AppleExternalUIFontSimplifiedCh"/>
          <w:szCs w:val="22"/>
        </w:rPr>
        <w:t>The app allows you to toggle between different modes.</w:t>
      </w:r>
    </w:p>
    <w:p w14:paraId="7CA856B6" w14:textId="77777777" w:rsidR="00C14552" w:rsidRPr="00C14552" w:rsidRDefault="00C14552" w:rsidP="00C14552">
      <w:pPr>
        <w:pStyle w:val="ab"/>
        <w:ind w:firstLine="480"/>
        <w:rPr>
          <w:rFonts w:ascii="Arial" w:eastAsia="微软雅黑" w:hAnsi="Arial" w:cs="AppleExternalUIFontSimplifiedCh" w:hint="eastAsia"/>
          <w:color w:val="000000" w:themeColor="text1"/>
        </w:rPr>
      </w:pPr>
    </w:p>
    <w:p w14:paraId="1D706A3D" w14:textId="2F347202" w:rsidR="00C14552" w:rsidRPr="00263ECE" w:rsidRDefault="00C14552" w:rsidP="00263ECE">
      <w:pPr>
        <w:pStyle w:val="ab"/>
        <w:numPr>
          <w:ilvl w:val="0"/>
          <w:numId w:val="7"/>
        </w:numPr>
        <w:ind w:firstLineChars="0"/>
        <w:rPr>
          <w:rFonts w:ascii="Arial" w:eastAsia="微软雅黑" w:hAnsi="Arial" w:cs="AppleExternalUIFontSimplifiedCh"/>
          <w:color w:val="000000" w:themeColor="text1"/>
        </w:rPr>
      </w:pPr>
      <w:r w:rsidRPr="00C14552">
        <w:rPr>
          <w:rFonts w:ascii="Arial" w:eastAsia="微软雅黑" w:hAnsi="Arial" w:cs="AppleExternalUIFontSimplifiedCh"/>
          <w:color w:val="000000" w:themeColor="text1"/>
        </w:rPr>
        <w:t>The party decorations can be balloons, streamers, or something like that.</w:t>
      </w:r>
    </w:p>
    <w:sectPr w:rsidR="00C14552" w:rsidRPr="00263ECE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8E14B" w14:textId="77777777" w:rsidR="007B760C" w:rsidRDefault="007B760C" w:rsidP="002275F7">
      <w:r>
        <w:separator/>
      </w:r>
    </w:p>
  </w:endnote>
  <w:endnote w:type="continuationSeparator" w:id="0">
    <w:p w14:paraId="47A7FE6E" w14:textId="77777777" w:rsidR="007B760C" w:rsidRDefault="007B760C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 SC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1BB43" w14:textId="77777777" w:rsidR="007B760C" w:rsidRDefault="007B760C" w:rsidP="002275F7">
      <w:r>
        <w:separator/>
      </w:r>
    </w:p>
  </w:footnote>
  <w:footnote w:type="continuationSeparator" w:id="0">
    <w:p w14:paraId="626B02E1" w14:textId="77777777" w:rsidR="007B760C" w:rsidRDefault="007B760C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7B760C">
    <w:pPr>
      <w:pStyle w:val="a4"/>
    </w:pPr>
    <w:r>
      <w:rPr>
        <w:noProof/>
      </w:rPr>
      <w:pict w14:anchorId="495978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7B760C">
    <w:pPr>
      <w:pStyle w:val="a4"/>
    </w:pPr>
    <w:r>
      <w:rPr>
        <w:noProof/>
      </w:rPr>
      <w:pict w14:anchorId="0E594D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35" type="#_x0000_t75" style="width:52.6pt;height:45.7pt" o:bullet="t">
        <v:imagedata r:id="rId1" o:title="10"/>
      </v:shape>
    </w:pict>
  </w:numPicBullet>
  <w:abstractNum w:abstractNumId="0" w15:restartNumberingAfterBreak="0">
    <w:nsid w:val="331A1C08"/>
    <w:multiLevelType w:val="hybridMultilevel"/>
    <w:tmpl w:val="268AE84A"/>
    <w:lvl w:ilvl="0" w:tplc="51BAD97C">
      <w:start w:val="1"/>
      <w:numFmt w:val="decimal"/>
      <w:lvlText w:val="%1."/>
      <w:lvlJc w:val="left"/>
      <w:pPr>
        <w:ind w:left="360" w:hanging="360"/>
      </w:pPr>
      <w:rPr>
        <w:rFonts w:cs="AppleExternalUIFontSimplifiedCh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697E2E"/>
    <w:multiLevelType w:val="hybridMultilevel"/>
    <w:tmpl w:val="D2800286"/>
    <w:lvl w:ilvl="0" w:tplc="99503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655484"/>
    <w:multiLevelType w:val="multilevel"/>
    <w:tmpl w:val="3076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823116"/>
    <w:multiLevelType w:val="hybridMultilevel"/>
    <w:tmpl w:val="9C40BDA6"/>
    <w:lvl w:ilvl="0" w:tplc="B574D9C2">
      <w:start w:val="1"/>
      <w:numFmt w:val="decimal"/>
      <w:lvlText w:val="%1."/>
      <w:lvlJc w:val="left"/>
      <w:pPr>
        <w:ind w:left="360" w:hanging="360"/>
      </w:pPr>
      <w:rPr>
        <w:rFonts w:cs="Helvetica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302474"/>
    <w:multiLevelType w:val="hybridMultilevel"/>
    <w:tmpl w:val="49C0C8D8"/>
    <w:lvl w:ilvl="0" w:tplc="9D14806C">
      <w:start w:val="1"/>
      <w:numFmt w:val="decimal"/>
      <w:lvlText w:val="%1."/>
      <w:lvlJc w:val="left"/>
      <w:pPr>
        <w:ind w:left="360" w:hanging="360"/>
      </w:pPr>
      <w:rPr>
        <w:rFonts w:cs="AppleSystemUIFont" w:hint="default"/>
        <w:b/>
        <w:color w:val="000000" w:themeColor="text1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2112"/>
    <w:rsid w:val="00003319"/>
    <w:rsid w:val="00006D28"/>
    <w:rsid w:val="000159FF"/>
    <w:rsid w:val="00020437"/>
    <w:rsid w:val="000228E2"/>
    <w:rsid w:val="00024ABC"/>
    <w:rsid w:val="0003554A"/>
    <w:rsid w:val="00043971"/>
    <w:rsid w:val="0005435B"/>
    <w:rsid w:val="000578A8"/>
    <w:rsid w:val="00071F8D"/>
    <w:rsid w:val="000740DE"/>
    <w:rsid w:val="00076D89"/>
    <w:rsid w:val="00077679"/>
    <w:rsid w:val="00077DAD"/>
    <w:rsid w:val="00081B5D"/>
    <w:rsid w:val="00082BD6"/>
    <w:rsid w:val="00082DD1"/>
    <w:rsid w:val="00092507"/>
    <w:rsid w:val="00096E65"/>
    <w:rsid w:val="00097869"/>
    <w:rsid w:val="000A47ED"/>
    <w:rsid w:val="000B373A"/>
    <w:rsid w:val="000B4E00"/>
    <w:rsid w:val="000C1286"/>
    <w:rsid w:val="000C17B3"/>
    <w:rsid w:val="000C1A31"/>
    <w:rsid w:val="000C3E3E"/>
    <w:rsid w:val="000C74BB"/>
    <w:rsid w:val="000D06F9"/>
    <w:rsid w:val="000D3591"/>
    <w:rsid w:val="000D4717"/>
    <w:rsid w:val="000D5271"/>
    <w:rsid w:val="000E6D8E"/>
    <w:rsid w:val="000F7F31"/>
    <w:rsid w:val="00105009"/>
    <w:rsid w:val="00110044"/>
    <w:rsid w:val="0011224A"/>
    <w:rsid w:val="00124F4D"/>
    <w:rsid w:val="00133524"/>
    <w:rsid w:val="00136883"/>
    <w:rsid w:val="00137558"/>
    <w:rsid w:val="00140B34"/>
    <w:rsid w:val="0014732D"/>
    <w:rsid w:val="00152B16"/>
    <w:rsid w:val="00153A99"/>
    <w:rsid w:val="00156310"/>
    <w:rsid w:val="00156FF3"/>
    <w:rsid w:val="0016217A"/>
    <w:rsid w:val="00165411"/>
    <w:rsid w:val="001713F9"/>
    <w:rsid w:val="00177529"/>
    <w:rsid w:val="00185A67"/>
    <w:rsid w:val="00185AA1"/>
    <w:rsid w:val="00193F81"/>
    <w:rsid w:val="001A5BA4"/>
    <w:rsid w:val="001A7D20"/>
    <w:rsid w:val="001B2E77"/>
    <w:rsid w:val="001B7C3F"/>
    <w:rsid w:val="001D1EB0"/>
    <w:rsid w:val="001D77EF"/>
    <w:rsid w:val="001D782E"/>
    <w:rsid w:val="001D7AD2"/>
    <w:rsid w:val="001E10DE"/>
    <w:rsid w:val="001E64D9"/>
    <w:rsid w:val="00200CD9"/>
    <w:rsid w:val="00200E6F"/>
    <w:rsid w:val="00204B0C"/>
    <w:rsid w:val="002050F9"/>
    <w:rsid w:val="0021684D"/>
    <w:rsid w:val="00216A39"/>
    <w:rsid w:val="00221D86"/>
    <w:rsid w:val="00226898"/>
    <w:rsid w:val="002275F7"/>
    <w:rsid w:val="00234C53"/>
    <w:rsid w:val="002461A3"/>
    <w:rsid w:val="002500EB"/>
    <w:rsid w:val="00256144"/>
    <w:rsid w:val="00260AC9"/>
    <w:rsid w:val="0026184E"/>
    <w:rsid w:val="00263CED"/>
    <w:rsid w:val="00263ECE"/>
    <w:rsid w:val="002675C0"/>
    <w:rsid w:val="00286540"/>
    <w:rsid w:val="00287482"/>
    <w:rsid w:val="00291192"/>
    <w:rsid w:val="0029373C"/>
    <w:rsid w:val="002966E2"/>
    <w:rsid w:val="002A03B0"/>
    <w:rsid w:val="002A3D8E"/>
    <w:rsid w:val="002C0DF5"/>
    <w:rsid w:val="002C24DA"/>
    <w:rsid w:val="002C4BC1"/>
    <w:rsid w:val="002C6E0A"/>
    <w:rsid w:val="002D3AFA"/>
    <w:rsid w:val="002D789F"/>
    <w:rsid w:val="002F15AA"/>
    <w:rsid w:val="002F3259"/>
    <w:rsid w:val="002F6CFD"/>
    <w:rsid w:val="00306FB8"/>
    <w:rsid w:val="00312755"/>
    <w:rsid w:val="00316A00"/>
    <w:rsid w:val="00317494"/>
    <w:rsid w:val="003175EC"/>
    <w:rsid w:val="00325595"/>
    <w:rsid w:val="00326EE4"/>
    <w:rsid w:val="00345493"/>
    <w:rsid w:val="00357DF2"/>
    <w:rsid w:val="0036348A"/>
    <w:rsid w:val="003666C5"/>
    <w:rsid w:val="003723FF"/>
    <w:rsid w:val="00383FE3"/>
    <w:rsid w:val="00390DF0"/>
    <w:rsid w:val="00393FB5"/>
    <w:rsid w:val="003A6F5E"/>
    <w:rsid w:val="003A7846"/>
    <w:rsid w:val="003B3BAE"/>
    <w:rsid w:val="003B576E"/>
    <w:rsid w:val="003D1614"/>
    <w:rsid w:val="003D3E4F"/>
    <w:rsid w:val="003D56FC"/>
    <w:rsid w:val="003E370C"/>
    <w:rsid w:val="003E5513"/>
    <w:rsid w:val="003E7C03"/>
    <w:rsid w:val="003F076D"/>
    <w:rsid w:val="003F2500"/>
    <w:rsid w:val="003F377B"/>
    <w:rsid w:val="00401517"/>
    <w:rsid w:val="004018EB"/>
    <w:rsid w:val="0040396F"/>
    <w:rsid w:val="00404841"/>
    <w:rsid w:val="00422648"/>
    <w:rsid w:val="00424C96"/>
    <w:rsid w:val="0044615E"/>
    <w:rsid w:val="00457E76"/>
    <w:rsid w:val="004716B3"/>
    <w:rsid w:val="00475A31"/>
    <w:rsid w:val="00490539"/>
    <w:rsid w:val="004952CF"/>
    <w:rsid w:val="004B0990"/>
    <w:rsid w:val="004B248B"/>
    <w:rsid w:val="004C3DCB"/>
    <w:rsid w:val="004C42C1"/>
    <w:rsid w:val="004E09E7"/>
    <w:rsid w:val="004F0597"/>
    <w:rsid w:val="004F7AE8"/>
    <w:rsid w:val="00500500"/>
    <w:rsid w:val="00503953"/>
    <w:rsid w:val="005067DA"/>
    <w:rsid w:val="0052153B"/>
    <w:rsid w:val="005243BE"/>
    <w:rsid w:val="00533D41"/>
    <w:rsid w:val="00534E88"/>
    <w:rsid w:val="00544753"/>
    <w:rsid w:val="005516D2"/>
    <w:rsid w:val="00557112"/>
    <w:rsid w:val="00563FEF"/>
    <w:rsid w:val="00565153"/>
    <w:rsid w:val="00565CD5"/>
    <w:rsid w:val="0056681A"/>
    <w:rsid w:val="005714D1"/>
    <w:rsid w:val="00581FA3"/>
    <w:rsid w:val="0058250A"/>
    <w:rsid w:val="00583443"/>
    <w:rsid w:val="00595D82"/>
    <w:rsid w:val="005977F5"/>
    <w:rsid w:val="005A2AD9"/>
    <w:rsid w:val="005A3AFF"/>
    <w:rsid w:val="005A7E6F"/>
    <w:rsid w:val="005B1656"/>
    <w:rsid w:val="005B23D9"/>
    <w:rsid w:val="005C1384"/>
    <w:rsid w:val="005C1E0A"/>
    <w:rsid w:val="005C3F1E"/>
    <w:rsid w:val="005C61E8"/>
    <w:rsid w:val="005D33C3"/>
    <w:rsid w:val="005D4623"/>
    <w:rsid w:val="005E1940"/>
    <w:rsid w:val="005E470B"/>
    <w:rsid w:val="005E6074"/>
    <w:rsid w:val="005E6874"/>
    <w:rsid w:val="005F5FAF"/>
    <w:rsid w:val="00605220"/>
    <w:rsid w:val="00621F27"/>
    <w:rsid w:val="006231E3"/>
    <w:rsid w:val="006312B7"/>
    <w:rsid w:val="006418B0"/>
    <w:rsid w:val="0064383C"/>
    <w:rsid w:val="00650342"/>
    <w:rsid w:val="00650EFA"/>
    <w:rsid w:val="00653D6F"/>
    <w:rsid w:val="00653EFF"/>
    <w:rsid w:val="006576A3"/>
    <w:rsid w:val="006611B7"/>
    <w:rsid w:val="00663832"/>
    <w:rsid w:val="00663B99"/>
    <w:rsid w:val="0067158D"/>
    <w:rsid w:val="00674AF1"/>
    <w:rsid w:val="00676D37"/>
    <w:rsid w:val="0067739E"/>
    <w:rsid w:val="006778C6"/>
    <w:rsid w:val="00683E01"/>
    <w:rsid w:val="0068514C"/>
    <w:rsid w:val="006957FB"/>
    <w:rsid w:val="0069706C"/>
    <w:rsid w:val="006A6D22"/>
    <w:rsid w:val="006B2668"/>
    <w:rsid w:val="006C4550"/>
    <w:rsid w:val="006C710F"/>
    <w:rsid w:val="006D15A2"/>
    <w:rsid w:val="006D53C6"/>
    <w:rsid w:val="006E136B"/>
    <w:rsid w:val="006E13D3"/>
    <w:rsid w:val="006E304E"/>
    <w:rsid w:val="006E39D0"/>
    <w:rsid w:val="006F5DED"/>
    <w:rsid w:val="0070080E"/>
    <w:rsid w:val="007124DC"/>
    <w:rsid w:val="0071483C"/>
    <w:rsid w:val="00722127"/>
    <w:rsid w:val="00722AD4"/>
    <w:rsid w:val="0072476D"/>
    <w:rsid w:val="00733ABE"/>
    <w:rsid w:val="007343F6"/>
    <w:rsid w:val="0073544F"/>
    <w:rsid w:val="00735B1C"/>
    <w:rsid w:val="00743455"/>
    <w:rsid w:val="0075671E"/>
    <w:rsid w:val="00763D9C"/>
    <w:rsid w:val="00770F71"/>
    <w:rsid w:val="00772BC1"/>
    <w:rsid w:val="00776289"/>
    <w:rsid w:val="00781AA8"/>
    <w:rsid w:val="007914F5"/>
    <w:rsid w:val="00796CA8"/>
    <w:rsid w:val="007A0144"/>
    <w:rsid w:val="007A02FE"/>
    <w:rsid w:val="007A09D8"/>
    <w:rsid w:val="007A54F8"/>
    <w:rsid w:val="007B26EA"/>
    <w:rsid w:val="007B378D"/>
    <w:rsid w:val="007B6093"/>
    <w:rsid w:val="007B760C"/>
    <w:rsid w:val="007B7D7F"/>
    <w:rsid w:val="007C0120"/>
    <w:rsid w:val="007C7B08"/>
    <w:rsid w:val="007D6AE2"/>
    <w:rsid w:val="007E21FF"/>
    <w:rsid w:val="007F04EC"/>
    <w:rsid w:val="007F1B9D"/>
    <w:rsid w:val="007F315B"/>
    <w:rsid w:val="007F6703"/>
    <w:rsid w:val="00800543"/>
    <w:rsid w:val="0082143C"/>
    <w:rsid w:val="00831F7F"/>
    <w:rsid w:val="0083205B"/>
    <w:rsid w:val="008361F8"/>
    <w:rsid w:val="00863E3C"/>
    <w:rsid w:val="00866618"/>
    <w:rsid w:val="00872962"/>
    <w:rsid w:val="0088163F"/>
    <w:rsid w:val="0088197B"/>
    <w:rsid w:val="00894BF7"/>
    <w:rsid w:val="008A6A9D"/>
    <w:rsid w:val="008B2382"/>
    <w:rsid w:val="008C2C47"/>
    <w:rsid w:val="008C733C"/>
    <w:rsid w:val="008E02DF"/>
    <w:rsid w:val="00907E0E"/>
    <w:rsid w:val="00923037"/>
    <w:rsid w:val="00924A15"/>
    <w:rsid w:val="00932B3C"/>
    <w:rsid w:val="00947DC1"/>
    <w:rsid w:val="00960028"/>
    <w:rsid w:val="00961058"/>
    <w:rsid w:val="00970566"/>
    <w:rsid w:val="00971A66"/>
    <w:rsid w:val="00972C0B"/>
    <w:rsid w:val="009778A4"/>
    <w:rsid w:val="00981A43"/>
    <w:rsid w:val="0098553A"/>
    <w:rsid w:val="00985799"/>
    <w:rsid w:val="009910AE"/>
    <w:rsid w:val="009A0E29"/>
    <w:rsid w:val="009B3DE6"/>
    <w:rsid w:val="009C4BE5"/>
    <w:rsid w:val="009C74BF"/>
    <w:rsid w:val="009D573A"/>
    <w:rsid w:val="00A00461"/>
    <w:rsid w:val="00A02AD4"/>
    <w:rsid w:val="00A02F4F"/>
    <w:rsid w:val="00A036E2"/>
    <w:rsid w:val="00A04DA0"/>
    <w:rsid w:val="00A06A59"/>
    <w:rsid w:val="00A115C4"/>
    <w:rsid w:val="00A21673"/>
    <w:rsid w:val="00A24930"/>
    <w:rsid w:val="00A25A00"/>
    <w:rsid w:val="00A260B3"/>
    <w:rsid w:val="00A34847"/>
    <w:rsid w:val="00A3734F"/>
    <w:rsid w:val="00A5221D"/>
    <w:rsid w:val="00A52AC2"/>
    <w:rsid w:val="00A662F2"/>
    <w:rsid w:val="00A70EF8"/>
    <w:rsid w:val="00A736DA"/>
    <w:rsid w:val="00A76EE1"/>
    <w:rsid w:val="00A808C0"/>
    <w:rsid w:val="00A86B14"/>
    <w:rsid w:val="00AA0679"/>
    <w:rsid w:val="00AA19EE"/>
    <w:rsid w:val="00AB48E3"/>
    <w:rsid w:val="00AB4A68"/>
    <w:rsid w:val="00AB73C6"/>
    <w:rsid w:val="00AC4E2D"/>
    <w:rsid w:val="00AC6820"/>
    <w:rsid w:val="00AD208A"/>
    <w:rsid w:val="00AE3D06"/>
    <w:rsid w:val="00AF057A"/>
    <w:rsid w:val="00B109E9"/>
    <w:rsid w:val="00B14836"/>
    <w:rsid w:val="00B14CF4"/>
    <w:rsid w:val="00B159FA"/>
    <w:rsid w:val="00B26ACE"/>
    <w:rsid w:val="00B321CF"/>
    <w:rsid w:val="00B368AF"/>
    <w:rsid w:val="00B44799"/>
    <w:rsid w:val="00B61B91"/>
    <w:rsid w:val="00B62A0B"/>
    <w:rsid w:val="00B72013"/>
    <w:rsid w:val="00B741E1"/>
    <w:rsid w:val="00B768FA"/>
    <w:rsid w:val="00B840CA"/>
    <w:rsid w:val="00BA46D4"/>
    <w:rsid w:val="00BA6CF1"/>
    <w:rsid w:val="00BB77E4"/>
    <w:rsid w:val="00BC28A1"/>
    <w:rsid w:val="00BD5F26"/>
    <w:rsid w:val="00BD75AA"/>
    <w:rsid w:val="00BE0FDE"/>
    <w:rsid w:val="00BF2E9E"/>
    <w:rsid w:val="00C0351F"/>
    <w:rsid w:val="00C11956"/>
    <w:rsid w:val="00C14552"/>
    <w:rsid w:val="00C14904"/>
    <w:rsid w:val="00C20590"/>
    <w:rsid w:val="00C21AD1"/>
    <w:rsid w:val="00C23636"/>
    <w:rsid w:val="00C2390A"/>
    <w:rsid w:val="00C27CE3"/>
    <w:rsid w:val="00C35ECF"/>
    <w:rsid w:val="00C4284C"/>
    <w:rsid w:val="00C4751D"/>
    <w:rsid w:val="00C54245"/>
    <w:rsid w:val="00C54490"/>
    <w:rsid w:val="00C5519B"/>
    <w:rsid w:val="00C61AA1"/>
    <w:rsid w:val="00C64639"/>
    <w:rsid w:val="00C735F5"/>
    <w:rsid w:val="00C755D4"/>
    <w:rsid w:val="00C87EEB"/>
    <w:rsid w:val="00C9528A"/>
    <w:rsid w:val="00CA0235"/>
    <w:rsid w:val="00CA3E62"/>
    <w:rsid w:val="00CA69D7"/>
    <w:rsid w:val="00CB189D"/>
    <w:rsid w:val="00CB3857"/>
    <w:rsid w:val="00CC13A1"/>
    <w:rsid w:val="00CE24B6"/>
    <w:rsid w:val="00CF3C2C"/>
    <w:rsid w:val="00CF679F"/>
    <w:rsid w:val="00D1283C"/>
    <w:rsid w:val="00D1506A"/>
    <w:rsid w:val="00D20E32"/>
    <w:rsid w:val="00D26D08"/>
    <w:rsid w:val="00D26D52"/>
    <w:rsid w:val="00D3444A"/>
    <w:rsid w:val="00D36A64"/>
    <w:rsid w:val="00D37FBD"/>
    <w:rsid w:val="00D44D20"/>
    <w:rsid w:val="00D46687"/>
    <w:rsid w:val="00D51C27"/>
    <w:rsid w:val="00D63633"/>
    <w:rsid w:val="00D64068"/>
    <w:rsid w:val="00D65B9D"/>
    <w:rsid w:val="00D7451A"/>
    <w:rsid w:val="00D81B7E"/>
    <w:rsid w:val="00D81DD1"/>
    <w:rsid w:val="00D87031"/>
    <w:rsid w:val="00DA0E0E"/>
    <w:rsid w:val="00DB023F"/>
    <w:rsid w:val="00DB0FAF"/>
    <w:rsid w:val="00DB2FCD"/>
    <w:rsid w:val="00DC1AEC"/>
    <w:rsid w:val="00DD0BBA"/>
    <w:rsid w:val="00DD1B11"/>
    <w:rsid w:val="00DE17B4"/>
    <w:rsid w:val="00DE36CC"/>
    <w:rsid w:val="00DE3A76"/>
    <w:rsid w:val="00DE4B6D"/>
    <w:rsid w:val="00DF59FC"/>
    <w:rsid w:val="00E02682"/>
    <w:rsid w:val="00E036B1"/>
    <w:rsid w:val="00E07BEF"/>
    <w:rsid w:val="00E13746"/>
    <w:rsid w:val="00E137EB"/>
    <w:rsid w:val="00E2068C"/>
    <w:rsid w:val="00E32B6E"/>
    <w:rsid w:val="00E412BA"/>
    <w:rsid w:val="00E42610"/>
    <w:rsid w:val="00E47A97"/>
    <w:rsid w:val="00E512F7"/>
    <w:rsid w:val="00E56363"/>
    <w:rsid w:val="00E61DF1"/>
    <w:rsid w:val="00E71644"/>
    <w:rsid w:val="00E73E40"/>
    <w:rsid w:val="00E92A1C"/>
    <w:rsid w:val="00E95FE1"/>
    <w:rsid w:val="00EA07D6"/>
    <w:rsid w:val="00EA75A6"/>
    <w:rsid w:val="00EB275D"/>
    <w:rsid w:val="00EC0961"/>
    <w:rsid w:val="00EC3083"/>
    <w:rsid w:val="00EE136F"/>
    <w:rsid w:val="00EF2CEF"/>
    <w:rsid w:val="00F02369"/>
    <w:rsid w:val="00F1305F"/>
    <w:rsid w:val="00F14C47"/>
    <w:rsid w:val="00F1546E"/>
    <w:rsid w:val="00F2212F"/>
    <w:rsid w:val="00F2488F"/>
    <w:rsid w:val="00F2601D"/>
    <w:rsid w:val="00F371B1"/>
    <w:rsid w:val="00F37318"/>
    <w:rsid w:val="00F404ED"/>
    <w:rsid w:val="00F43260"/>
    <w:rsid w:val="00F63BA1"/>
    <w:rsid w:val="00F730FE"/>
    <w:rsid w:val="00F748D7"/>
    <w:rsid w:val="00F76704"/>
    <w:rsid w:val="00F82803"/>
    <w:rsid w:val="00F840B0"/>
    <w:rsid w:val="00F87DF9"/>
    <w:rsid w:val="00F925F9"/>
    <w:rsid w:val="00F938D2"/>
    <w:rsid w:val="00FA57EC"/>
    <w:rsid w:val="00FB07A3"/>
    <w:rsid w:val="00FB1167"/>
    <w:rsid w:val="00FB2E7F"/>
    <w:rsid w:val="00FB3CFC"/>
    <w:rsid w:val="00FC22D3"/>
    <w:rsid w:val="00FC3227"/>
    <w:rsid w:val="00FD19D6"/>
    <w:rsid w:val="00FD67BF"/>
    <w:rsid w:val="00FE31B1"/>
    <w:rsid w:val="00FE71FE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E2D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  <w:style w:type="character" w:customStyle="1" w:styleId="transsent">
    <w:name w:val="transsent"/>
    <w:basedOn w:val="a0"/>
    <w:rsid w:val="00AC4E2D"/>
  </w:style>
  <w:style w:type="paragraph" w:customStyle="1" w:styleId="src">
    <w:name w:val="src"/>
    <w:basedOn w:val="a"/>
    <w:rsid w:val="0096105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143</TotalTime>
  <Pages>1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57</cp:revision>
  <cp:lastPrinted>2023-04-28T06:16:00Z</cp:lastPrinted>
  <dcterms:created xsi:type="dcterms:W3CDTF">2023-04-28T06:16:00Z</dcterms:created>
  <dcterms:modified xsi:type="dcterms:W3CDTF">2023-10-03T08:51:00Z</dcterms:modified>
</cp:coreProperties>
</file>