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CEBA9" w14:textId="0758B88B" w:rsidR="001F2AE4" w:rsidRPr="00D53360" w:rsidRDefault="001F2AE4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/>
          <w:color w:val="000000" w:themeColor="text1"/>
        </w:rPr>
        <w:t xml:space="preserve">A range of policies have been introduced aimed at </w:t>
      </w:r>
      <w:r w:rsidRPr="00D53360">
        <w:rPr>
          <w:rFonts w:ascii="Arial" w:eastAsia="Microsoft YaHei" w:hAnsi="Arial"/>
          <w:color w:val="FF0000"/>
        </w:rPr>
        <w:t xml:space="preserve">curbing </w:t>
      </w:r>
      <w:r w:rsidRPr="00D53360">
        <w:rPr>
          <w:rFonts w:ascii="Arial" w:eastAsia="Microsoft YaHei" w:hAnsi="Arial"/>
          <w:color w:val="000000" w:themeColor="text1"/>
        </w:rPr>
        <w:t>inflation.</w:t>
      </w:r>
    </w:p>
    <w:p w14:paraId="766927C2" w14:textId="2DBF6B86" w:rsidR="001F2AE4" w:rsidRPr="00D53360" w:rsidRDefault="001F2AE4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  <w:color w:val="000000" w:themeColor="text1"/>
        </w:rPr>
        <w:t xml:space="preserve"> </w:t>
      </w:r>
      <w:r w:rsidRPr="00D53360">
        <w:rPr>
          <w:rFonts w:ascii="Arial" w:eastAsia="Microsoft YaHei" w:hAnsi="Arial"/>
          <w:color w:val="000000" w:themeColor="text1"/>
        </w:rPr>
        <w:t xml:space="preserve">She </w:t>
      </w:r>
      <w:r w:rsidRPr="00D53360">
        <w:rPr>
          <w:rFonts w:ascii="Arial" w:eastAsia="Microsoft YaHei" w:hAnsi="Arial"/>
          <w:color w:val="FF0000"/>
        </w:rPr>
        <w:t xml:space="preserve">deemed </w:t>
      </w:r>
      <w:r w:rsidRPr="00D53360">
        <w:rPr>
          <w:rFonts w:ascii="Arial" w:eastAsia="Microsoft YaHei" w:hAnsi="Arial"/>
          <w:color w:val="000000" w:themeColor="text1"/>
        </w:rPr>
        <w:t>it prudent not to say anything.</w:t>
      </w:r>
    </w:p>
    <w:p w14:paraId="238CC25B" w14:textId="47B2BA6B" w:rsidR="001F2AE4" w:rsidRPr="00D53360" w:rsidRDefault="001F2AE4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  <w:color w:val="000000" w:themeColor="text1"/>
        </w:rPr>
        <w:t xml:space="preserve"> </w:t>
      </w:r>
      <w:r w:rsidR="00793C44" w:rsidRPr="00D53360">
        <w:rPr>
          <w:rFonts w:ascii="Arial" w:eastAsia="Microsoft YaHei" w:hAnsi="Arial"/>
          <w:color w:val="000000" w:themeColor="text1"/>
        </w:rPr>
        <w:t xml:space="preserve">Credit cards </w:t>
      </w:r>
      <w:r w:rsidR="00793C44" w:rsidRPr="00D53360">
        <w:rPr>
          <w:rFonts w:ascii="Arial" w:eastAsia="Microsoft YaHei" w:hAnsi="Arial"/>
          <w:color w:val="FF0000"/>
        </w:rPr>
        <w:t xml:space="preserve">eliminate </w:t>
      </w:r>
      <w:r w:rsidR="00793C44" w:rsidRPr="00D53360">
        <w:rPr>
          <w:rFonts w:ascii="Arial" w:eastAsia="Microsoft YaHei" w:hAnsi="Arial"/>
          <w:color w:val="000000" w:themeColor="text1"/>
        </w:rPr>
        <w:t>the need to carry a lot of cash.</w:t>
      </w:r>
    </w:p>
    <w:p w14:paraId="2EA66CC5" w14:textId="211E0AD7" w:rsidR="00793C44" w:rsidRPr="00D53360" w:rsidRDefault="00793C44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  <w:color w:val="000000" w:themeColor="text1"/>
        </w:rPr>
        <w:t xml:space="preserve"> </w:t>
      </w:r>
      <w:r w:rsidRPr="00D53360">
        <w:rPr>
          <w:rFonts w:ascii="Arial" w:eastAsia="Microsoft YaHei" w:hAnsi="Arial"/>
          <w:color w:val="000000" w:themeColor="text1"/>
        </w:rPr>
        <w:t xml:space="preserve">She </w:t>
      </w:r>
      <w:r w:rsidRPr="00D53360">
        <w:rPr>
          <w:rFonts w:ascii="Arial" w:eastAsia="Microsoft YaHei" w:hAnsi="Arial"/>
          <w:color w:val="FF0000"/>
        </w:rPr>
        <w:t xml:space="preserve">inherited </w:t>
      </w:r>
      <w:r w:rsidRPr="00D53360">
        <w:rPr>
          <w:rFonts w:ascii="Arial" w:eastAsia="Microsoft YaHei" w:hAnsi="Arial"/>
          <w:color w:val="000000" w:themeColor="text1"/>
        </w:rPr>
        <w:t>a fortune from her father.</w:t>
      </w:r>
    </w:p>
    <w:p w14:paraId="1892A6C3" w14:textId="130316B3" w:rsidR="00793C44" w:rsidRPr="00D53360" w:rsidRDefault="00793C44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  <w:color w:val="000000" w:themeColor="text1"/>
        </w:rPr>
        <w:t xml:space="preserve"> </w:t>
      </w:r>
      <w:r w:rsidRPr="00D53360">
        <w:rPr>
          <w:rFonts w:ascii="Arial" w:eastAsia="Microsoft YaHei" w:hAnsi="Arial"/>
          <w:color w:val="000000" w:themeColor="text1"/>
        </w:rPr>
        <w:t xml:space="preserve">The unions </w:t>
      </w:r>
      <w:r w:rsidRPr="00D53360">
        <w:rPr>
          <w:rFonts w:ascii="Arial" w:eastAsia="Microsoft YaHei" w:hAnsi="Arial"/>
          <w:color w:val="FF0000"/>
        </w:rPr>
        <w:t xml:space="preserve">mobilized </w:t>
      </w:r>
      <w:r w:rsidRPr="00D53360">
        <w:rPr>
          <w:rFonts w:ascii="Arial" w:eastAsia="Microsoft YaHei" w:hAnsi="Arial"/>
          <w:color w:val="000000" w:themeColor="text1"/>
        </w:rPr>
        <w:t>thousands of workers in a protest against the cuts.</w:t>
      </w:r>
    </w:p>
    <w:p w14:paraId="788A85B3" w14:textId="733EDB0D" w:rsidR="00793C44" w:rsidRPr="00D53360" w:rsidRDefault="00793C44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  <w:color w:val="000000" w:themeColor="text1"/>
        </w:rPr>
        <w:t xml:space="preserve"> </w:t>
      </w:r>
      <w:r w:rsidRPr="00D53360">
        <w:rPr>
          <w:rFonts w:ascii="Arial" w:eastAsia="Microsoft YaHei" w:hAnsi="Arial"/>
          <w:color w:val="000000" w:themeColor="text1"/>
        </w:rPr>
        <w:t xml:space="preserve">He </w:t>
      </w:r>
      <w:r w:rsidRPr="00D53360">
        <w:rPr>
          <w:rFonts w:ascii="Arial" w:eastAsia="Microsoft YaHei" w:hAnsi="Arial"/>
          <w:color w:val="FF0000"/>
        </w:rPr>
        <w:t xml:space="preserve">dedicated </w:t>
      </w:r>
      <w:r w:rsidRPr="00D53360">
        <w:rPr>
          <w:rFonts w:ascii="Arial" w:eastAsia="Microsoft YaHei" w:hAnsi="Arial"/>
          <w:color w:val="000000" w:themeColor="text1"/>
        </w:rPr>
        <w:t>his life to helping the poor.</w:t>
      </w:r>
    </w:p>
    <w:p w14:paraId="4D667197" w14:textId="4182D1D4" w:rsidR="00793C44" w:rsidRPr="00D53360" w:rsidRDefault="00793C44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  <w:color w:val="000000" w:themeColor="text1"/>
        </w:rPr>
        <w:t xml:space="preserve"> </w:t>
      </w:r>
      <w:r w:rsidRPr="00D53360">
        <w:rPr>
          <w:rFonts w:ascii="Arial" w:eastAsia="Microsoft YaHei" w:hAnsi="Arial"/>
          <w:color w:val="000000" w:themeColor="text1"/>
        </w:rPr>
        <w:t xml:space="preserve">The discussion quickly </w:t>
      </w:r>
      <w:r w:rsidRPr="00D53360">
        <w:rPr>
          <w:rFonts w:ascii="Arial" w:eastAsia="Microsoft YaHei" w:hAnsi="Arial"/>
          <w:color w:val="FF0000"/>
        </w:rPr>
        <w:t xml:space="preserve">deteriorated </w:t>
      </w:r>
      <w:r w:rsidRPr="00D53360">
        <w:rPr>
          <w:rFonts w:ascii="Arial" w:eastAsia="Microsoft YaHei" w:hAnsi="Arial"/>
          <w:color w:val="000000" w:themeColor="text1"/>
        </w:rPr>
        <w:t>into an angry argument.</w:t>
      </w:r>
    </w:p>
    <w:p w14:paraId="52B893CC" w14:textId="479CBF44" w:rsidR="00793C44" w:rsidRPr="00D53360" w:rsidRDefault="00793C44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  <w:color w:val="000000" w:themeColor="text1"/>
        </w:rPr>
        <w:t xml:space="preserve"> </w:t>
      </w:r>
      <w:r w:rsidRPr="00D53360">
        <w:rPr>
          <w:rFonts w:ascii="Arial" w:eastAsia="Microsoft YaHei" w:hAnsi="Arial"/>
          <w:color w:val="000000" w:themeColor="text1"/>
        </w:rPr>
        <w:t xml:space="preserve">New businesses </w:t>
      </w:r>
      <w:r w:rsidRPr="00D53360">
        <w:rPr>
          <w:rFonts w:ascii="Arial" w:eastAsia="Microsoft YaHei" w:hAnsi="Arial"/>
          <w:color w:val="FF0000"/>
        </w:rPr>
        <w:t xml:space="preserve">thrive </w:t>
      </w:r>
      <w:r w:rsidRPr="00D53360">
        <w:rPr>
          <w:rFonts w:ascii="Arial" w:eastAsia="Microsoft YaHei" w:hAnsi="Arial"/>
          <w:color w:val="000000" w:themeColor="text1"/>
        </w:rPr>
        <w:t>in this area.</w:t>
      </w:r>
    </w:p>
    <w:p w14:paraId="6362648D" w14:textId="072DDC64" w:rsidR="00793C44" w:rsidRPr="00D53360" w:rsidRDefault="00793C44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  <w:color w:val="000000" w:themeColor="text1"/>
        </w:rPr>
        <w:t xml:space="preserve"> </w:t>
      </w:r>
      <w:r w:rsidRPr="00D53360">
        <w:rPr>
          <w:rFonts w:ascii="Arial" w:eastAsia="Microsoft YaHei" w:hAnsi="Arial"/>
        </w:rPr>
        <w:t xml:space="preserve">We encourage all members to </w:t>
      </w:r>
      <w:r w:rsidRPr="00D53360">
        <w:rPr>
          <w:rFonts w:ascii="Arial" w:eastAsia="Microsoft YaHei" w:hAnsi="Arial"/>
          <w:color w:val="FF0000"/>
        </w:rPr>
        <w:t>strive for</w:t>
      </w:r>
      <w:r w:rsidRPr="00D53360">
        <w:rPr>
          <w:rFonts w:ascii="Arial" w:eastAsia="Microsoft YaHei" w:hAnsi="Arial"/>
        </w:rPr>
        <w:t xml:space="preserve"> the highest standards.</w:t>
      </w:r>
    </w:p>
    <w:p w14:paraId="056CA0C1" w14:textId="108A368F" w:rsidR="00793C44" w:rsidRPr="00D53360" w:rsidRDefault="00793C44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 xml:space="preserve">The new management intends to </w:t>
      </w:r>
      <w:r w:rsidRPr="00D53360">
        <w:rPr>
          <w:rFonts w:ascii="Arial" w:eastAsia="Microsoft YaHei" w:hAnsi="Arial"/>
          <w:color w:val="FF0000"/>
        </w:rPr>
        <w:t xml:space="preserve">institute </w:t>
      </w:r>
      <w:r w:rsidRPr="00D53360">
        <w:rPr>
          <w:rFonts w:ascii="Arial" w:eastAsia="Microsoft YaHei" w:hAnsi="Arial"/>
        </w:rPr>
        <w:t>a number of changes.</w:t>
      </w:r>
    </w:p>
    <w:p w14:paraId="6F69BAB8" w14:textId="77777777" w:rsidR="00793C44" w:rsidRPr="00D53360" w:rsidRDefault="00793C44" w:rsidP="00793C44">
      <w:pPr>
        <w:spacing w:line="460" w:lineRule="exact"/>
        <w:rPr>
          <w:rFonts w:ascii="Arial" w:eastAsia="Microsoft YaHei" w:hAnsi="Arial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 xml:space="preserve">This is an opportunity to </w:t>
      </w:r>
      <w:r w:rsidRPr="00D53360">
        <w:rPr>
          <w:rFonts w:ascii="Arial" w:eastAsia="Microsoft YaHei" w:hAnsi="Arial"/>
          <w:color w:val="FF0000"/>
        </w:rPr>
        <w:t xml:space="preserve">enhance </w:t>
      </w:r>
      <w:r w:rsidRPr="00D53360">
        <w:rPr>
          <w:rFonts w:ascii="Arial" w:eastAsia="Microsoft YaHei" w:hAnsi="Arial"/>
        </w:rPr>
        <w:t>the reputation of the company.</w:t>
      </w:r>
    </w:p>
    <w:p w14:paraId="215BBD67" w14:textId="3B174D2E" w:rsidR="00793C44" w:rsidRPr="00D53360" w:rsidRDefault="00793C44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ExternalUIFontSimplifiedCh" w:hint="eastAsia"/>
          <w:color w:val="000000" w:themeColor="text1"/>
        </w:rPr>
        <w:t xml:space="preserve"> </w:t>
      </w:r>
      <w:r w:rsidRPr="00D53360">
        <w:rPr>
          <w:rFonts w:ascii="Arial" w:eastAsia="Microsoft YaHei" w:hAnsi="Arial"/>
        </w:rPr>
        <w:t xml:space="preserve">What's the best way of </w:t>
      </w:r>
      <w:r w:rsidRPr="00D53360">
        <w:rPr>
          <w:rFonts w:ascii="Arial" w:eastAsia="Microsoft YaHei" w:hAnsi="Arial"/>
          <w:color w:val="FF0000"/>
        </w:rPr>
        <w:t xml:space="preserve">approaching </w:t>
      </w:r>
      <w:r w:rsidRPr="00D53360">
        <w:rPr>
          <w:rFonts w:ascii="Arial" w:eastAsia="Microsoft YaHei" w:hAnsi="Arial"/>
        </w:rPr>
        <w:t>this problem?</w:t>
      </w:r>
    </w:p>
    <w:p w14:paraId="07F8A293" w14:textId="1C2CE30C" w:rsidR="00793C44" w:rsidRPr="00D53360" w:rsidRDefault="00793C44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="00231ECC" w:rsidRPr="00D53360">
        <w:rPr>
          <w:rFonts w:ascii="Arial" w:eastAsia="Microsoft YaHei" w:hAnsi="Arial"/>
        </w:rPr>
        <w:t xml:space="preserve">The car </w:t>
      </w:r>
      <w:r w:rsidR="00231ECC" w:rsidRPr="00D53360">
        <w:rPr>
          <w:rFonts w:ascii="Arial" w:eastAsia="Microsoft YaHei" w:hAnsi="Arial"/>
          <w:color w:val="FF0000"/>
        </w:rPr>
        <w:t xml:space="preserve">accelerated </w:t>
      </w:r>
      <w:r w:rsidR="00231ECC" w:rsidRPr="00D53360">
        <w:rPr>
          <w:rFonts w:ascii="Arial" w:eastAsia="Microsoft YaHei" w:hAnsi="Arial"/>
        </w:rPr>
        <w:t>to overtake me.</w:t>
      </w:r>
    </w:p>
    <w:p w14:paraId="010EFCD5" w14:textId="5B643B7A" w:rsidR="00231ECC" w:rsidRPr="00D53360" w:rsidRDefault="00231EC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T</w:t>
      </w:r>
      <w:r w:rsidRPr="00D53360">
        <w:rPr>
          <w:rFonts w:ascii="Arial" w:eastAsia="Microsoft YaHei" w:hAnsi="Arial"/>
        </w:rPr>
        <w:t xml:space="preserve">he new trade agreement should </w:t>
      </w:r>
      <w:r w:rsidRPr="00D53360">
        <w:rPr>
          <w:rFonts w:ascii="Arial" w:eastAsia="Microsoft YaHei" w:hAnsi="Arial"/>
          <w:color w:val="FF0000"/>
        </w:rPr>
        <w:t xml:space="preserve">facilitate </w:t>
      </w:r>
      <w:r w:rsidRPr="00D53360">
        <w:rPr>
          <w:rFonts w:ascii="Arial" w:eastAsia="Microsoft YaHei" w:hAnsi="Arial"/>
        </w:rPr>
        <w:t>more rapid economic growth.</w:t>
      </w:r>
    </w:p>
    <w:p w14:paraId="2F4A944F" w14:textId="580A7C72" w:rsidR="00231ECC" w:rsidRPr="00D53360" w:rsidRDefault="00231EC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 xml:space="preserve">Some teachers felt </w:t>
      </w:r>
      <w:r w:rsidRPr="00D53360">
        <w:rPr>
          <w:rFonts w:ascii="Arial" w:eastAsia="Microsoft YaHei" w:hAnsi="Arial"/>
          <w:color w:val="FF0000"/>
        </w:rPr>
        <w:t xml:space="preserve">hindered </w:t>
      </w:r>
      <w:r w:rsidRPr="00D53360">
        <w:rPr>
          <w:rFonts w:ascii="Arial" w:eastAsia="Microsoft YaHei" w:hAnsi="Arial"/>
        </w:rPr>
        <w:t>by a lack of resources.</w:t>
      </w:r>
    </w:p>
    <w:p w14:paraId="255501B3" w14:textId="1EE52F0D" w:rsidR="00231ECC" w:rsidRPr="00D53360" w:rsidRDefault="00231EC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 xml:space="preserve">During the crisis, oil prices </w:t>
      </w:r>
      <w:r w:rsidRPr="00D53360">
        <w:rPr>
          <w:rFonts w:ascii="Arial" w:eastAsia="Microsoft YaHei" w:hAnsi="Arial"/>
          <w:color w:val="FF0000"/>
        </w:rPr>
        <w:t xml:space="preserve">fluctuated </w:t>
      </w:r>
      <w:r w:rsidRPr="00D53360">
        <w:rPr>
          <w:rFonts w:ascii="Arial" w:eastAsia="Microsoft YaHei" w:hAnsi="Arial"/>
        </w:rPr>
        <w:t>between $20 and $40 a barrel.</w:t>
      </w:r>
    </w:p>
    <w:p w14:paraId="594AD43F" w14:textId="4D6CA709" w:rsidR="00231ECC" w:rsidRPr="00D53360" w:rsidRDefault="00231EC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>She exemplified each of the points she was making with an amusing anecdote.</w:t>
      </w:r>
    </w:p>
    <w:p w14:paraId="5C50E381" w14:textId="79D0117A" w:rsidR="00231ECC" w:rsidRPr="00D53360" w:rsidRDefault="00231EC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 xml:space="preserve">The women were given fertility drugs to </w:t>
      </w:r>
      <w:r w:rsidRPr="00D53360">
        <w:rPr>
          <w:rFonts w:ascii="Arial" w:eastAsia="Microsoft YaHei" w:hAnsi="Arial"/>
          <w:color w:val="FF0000"/>
        </w:rPr>
        <w:t xml:space="preserve">stimulate </w:t>
      </w:r>
      <w:r w:rsidRPr="00D53360">
        <w:rPr>
          <w:rFonts w:ascii="Arial" w:eastAsia="Microsoft YaHei" w:hAnsi="Arial"/>
        </w:rPr>
        <w:t>the ovaries.</w:t>
      </w:r>
    </w:p>
    <w:p w14:paraId="3E3B5F7F" w14:textId="7CBFF95B" w:rsidR="00231ECC" w:rsidRPr="00D53360" w:rsidRDefault="00231EC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 xml:space="preserve">The team needs players who </w:t>
      </w:r>
      <w:r w:rsidRPr="00D53360">
        <w:rPr>
          <w:rFonts w:ascii="Arial" w:eastAsia="Microsoft YaHei" w:hAnsi="Arial"/>
          <w:color w:val="FF0000"/>
        </w:rPr>
        <w:t xml:space="preserve">complement </w:t>
      </w:r>
      <w:r w:rsidRPr="00D53360">
        <w:rPr>
          <w:rFonts w:ascii="Arial" w:eastAsia="Microsoft YaHei" w:hAnsi="Arial"/>
        </w:rPr>
        <w:t>each other.</w:t>
      </w:r>
    </w:p>
    <w:p w14:paraId="6BCE18C8" w14:textId="475EC652" w:rsidR="00231ECC" w:rsidRPr="00D53360" w:rsidRDefault="00231EC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 xml:space="preserve">He has already </w:t>
      </w:r>
      <w:r w:rsidRPr="00D53360">
        <w:rPr>
          <w:rFonts w:ascii="Arial" w:eastAsia="Microsoft YaHei" w:hAnsi="Arial"/>
          <w:color w:val="FF0000"/>
        </w:rPr>
        <w:t xml:space="preserve">intimated </w:t>
      </w:r>
      <w:r w:rsidRPr="00D53360">
        <w:rPr>
          <w:rFonts w:ascii="Arial" w:eastAsia="Microsoft YaHei" w:hAnsi="Arial"/>
        </w:rPr>
        <w:t>to us his intention to retire.</w:t>
      </w:r>
    </w:p>
    <w:p w14:paraId="19EB0BDC" w14:textId="7A4F9074" w:rsidR="00231ECC" w:rsidRPr="00D53360" w:rsidRDefault="00231EC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 xml:space="preserve">With this new movie he has </w:t>
      </w:r>
      <w:r w:rsidRPr="00D53360">
        <w:rPr>
          <w:rFonts w:ascii="Arial" w:eastAsia="Microsoft YaHei" w:hAnsi="Arial"/>
          <w:color w:val="FF0000"/>
        </w:rPr>
        <w:t xml:space="preserve">consolidated </w:t>
      </w:r>
      <w:r w:rsidRPr="00D53360">
        <w:rPr>
          <w:rFonts w:ascii="Arial" w:eastAsia="Microsoft YaHei" w:hAnsi="Arial"/>
        </w:rPr>
        <w:t>his position as the country's leading director.</w:t>
      </w:r>
    </w:p>
    <w:p w14:paraId="5965B3D7" w14:textId="255E2D0E" w:rsidR="00231ECC" w:rsidRPr="00D53360" w:rsidRDefault="00231EC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>It is anticipated that inflation will stabilize at 3%.</w:t>
      </w:r>
    </w:p>
    <w:p w14:paraId="28F33A18" w14:textId="58E6BCF6" w:rsidR="00231ECC" w:rsidRPr="00D53360" w:rsidRDefault="00231EC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>This is also the key to </w:t>
      </w:r>
      <w:r w:rsidRPr="00D53360">
        <w:rPr>
          <w:rFonts w:ascii="Arial" w:eastAsia="Microsoft YaHei" w:hAnsi="Arial"/>
          <w:color w:val="FF0000"/>
        </w:rPr>
        <w:t>transcend </w:t>
      </w:r>
      <w:r w:rsidRPr="00D53360">
        <w:rPr>
          <w:rFonts w:ascii="Arial" w:eastAsia="Microsoft YaHei" w:hAnsi="Arial"/>
        </w:rPr>
        <w:t>the cultural differences. </w:t>
      </w:r>
    </w:p>
    <w:p w14:paraId="26EBFC51" w14:textId="7F1F827B" w:rsidR="00231ECC" w:rsidRPr="00D53360" w:rsidRDefault="00231EC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 xml:space="preserve">Her version of events was </w:t>
      </w:r>
      <w:r w:rsidRPr="00D53360">
        <w:rPr>
          <w:rFonts w:ascii="Arial" w:eastAsia="Microsoft YaHei" w:hAnsi="Arial"/>
          <w:color w:val="FF0000"/>
        </w:rPr>
        <w:t xml:space="preserve">verified </w:t>
      </w:r>
      <w:r w:rsidRPr="00D53360">
        <w:rPr>
          <w:rFonts w:ascii="Arial" w:eastAsia="Microsoft YaHei" w:hAnsi="Arial"/>
        </w:rPr>
        <w:t>by neighbours.</w:t>
      </w:r>
    </w:p>
    <w:p w14:paraId="76DDABE1" w14:textId="0539F411" w:rsidR="00231ECC" w:rsidRPr="00D53360" w:rsidRDefault="00231EC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 xml:space="preserve">The statement was carefully </w:t>
      </w:r>
      <w:r w:rsidRPr="00D53360">
        <w:rPr>
          <w:rFonts w:ascii="Arial" w:eastAsia="Microsoft YaHei" w:hAnsi="Arial"/>
          <w:color w:val="FF0000"/>
        </w:rPr>
        <w:t xml:space="preserve">polished </w:t>
      </w:r>
      <w:r w:rsidRPr="00D53360">
        <w:rPr>
          <w:rFonts w:ascii="Arial" w:eastAsia="Microsoft YaHei" w:hAnsi="Arial"/>
        </w:rPr>
        <w:t>and checked before release.</w:t>
      </w:r>
    </w:p>
    <w:p w14:paraId="1B54DE1C" w14:textId="51BC4F42" w:rsidR="00231ECC" w:rsidRPr="00D53360" w:rsidRDefault="00231EC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 xml:space="preserve">He </w:t>
      </w:r>
      <w:r w:rsidRPr="00D53360">
        <w:rPr>
          <w:rFonts w:ascii="Arial" w:eastAsia="Microsoft YaHei" w:hAnsi="Arial"/>
          <w:color w:val="FF0000"/>
        </w:rPr>
        <w:t xml:space="preserve">exerted </w:t>
      </w:r>
      <w:r w:rsidRPr="00D53360">
        <w:rPr>
          <w:rFonts w:ascii="Arial" w:eastAsia="Microsoft YaHei" w:hAnsi="Arial"/>
        </w:rPr>
        <w:t>all his authority to make them accept the plan.</w:t>
      </w:r>
    </w:p>
    <w:p w14:paraId="403977DC" w14:textId="36B42242" w:rsidR="00231ECC" w:rsidRPr="00D53360" w:rsidRDefault="00231EC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="00527389" w:rsidRPr="00D53360">
        <w:rPr>
          <w:rFonts w:ascii="Arial" w:eastAsia="Microsoft YaHei" w:hAnsi="Arial"/>
        </w:rPr>
        <w:t xml:space="preserve">The sound of the telephone </w:t>
      </w:r>
      <w:r w:rsidR="00527389" w:rsidRPr="00D53360">
        <w:rPr>
          <w:rFonts w:ascii="Arial" w:eastAsia="Microsoft YaHei" w:hAnsi="Arial"/>
          <w:color w:val="FF0000"/>
        </w:rPr>
        <w:t xml:space="preserve">intruded </w:t>
      </w:r>
      <w:r w:rsidR="00527389" w:rsidRPr="00D53360">
        <w:rPr>
          <w:rFonts w:ascii="Arial" w:eastAsia="Microsoft YaHei" w:hAnsi="Arial"/>
        </w:rPr>
        <w:t>into his dreams.</w:t>
      </w:r>
    </w:p>
    <w:p w14:paraId="3793095B" w14:textId="0E2E8859" w:rsidR="00527389" w:rsidRPr="00D53360" w:rsidRDefault="00527389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 xml:space="preserve">A number of measures were taken to </w:t>
      </w:r>
      <w:r w:rsidRPr="00D53360">
        <w:rPr>
          <w:rFonts w:ascii="Arial" w:eastAsia="Microsoft YaHei" w:hAnsi="Arial"/>
          <w:color w:val="FF0000"/>
        </w:rPr>
        <w:t xml:space="preserve">alleviate </w:t>
      </w:r>
      <w:r w:rsidRPr="00D53360">
        <w:rPr>
          <w:rFonts w:ascii="Arial" w:eastAsia="Microsoft YaHei" w:hAnsi="Arial"/>
        </w:rPr>
        <w:t>the problem.</w:t>
      </w:r>
    </w:p>
    <w:p w14:paraId="2A316D9D" w14:textId="53B35CDE" w:rsidR="00527389" w:rsidRPr="00D53360" w:rsidRDefault="00527389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 xml:space="preserve">Military intervention will only </w:t>
      </w:r>
      <w:r w:rsidRPr="00D53360">
        <w:rPr>
          <w:rFonts w:ascii="Arial" w:eastAsia="Microsoft YaHei" w:hAnsi="Arial"/>
          <w:color w:val="FF0000"/>
        </w:rPr>
        <w:t xml:space="preserve">aggravate </w:t>
      </w:r>
      <w:r w:rsidRPr="00D53360">
        <w:rPr>
          <w:rFonts w:ascii="Arial" w:eastAsia="Microsoft YaHei" w:hAnsi="Arial"/>
        </w:rPr>
        <w:t>the conflict even further.</w:t>
      </w:r>
    </w:p>
    <w:p w14:paraId="22FE9F9F" w14:textId="7CF16AA1" w:rsidR="00527389" w:rsidRPr="00D53360" w:rsidRDefault="00527389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hint="eastAsia"/>
        </w:rPr>
        <w:t xml:space="preserve"> </w:t>
      </w:r>
      <w:r w:rsidRPr="00D53360">
        <w:rPr>
          <w:rFonts w:ascii="Arial" w:eastAsia="Microsoft YaHei" w:hAnsi="Arial"/>
        </w:rPr>
        <w:t xml:space="preserve">The written </w:t>
      </w:r>
      <w:r w:rsidRPr="00D53360">
        <w:rPr>
          <w:rFonts w:ascii="Arial" w:eastAsia="Microsoft YaHei" w:hAnsi="Arial"/>
          <w:color w:val="FF0000"/>
        </w:rPr>
        <w:t xml:space="preserve">consent </w:t>
      </w:r>
      <w:r w:rsidRPr="00D53360">
        <w:rPr>
          <w:rFonts w:ascii="Arial" w:eastAsia="Microsoft YaHei" w:hAnsi="Arial"/>
        </w:rPr>
        <w:t>of a parent is required.</w:t>
      </w:r>
    </w:p>
    <w:p w14:paraId="5494974D" w14:textId="127C06AA" w:rsidR="00671B70" w:rsidRPr="00D53360" w:rsidRDefault="00671B70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At this </w:t>
      </w:r>
      <w:proofErr w:type="gramStart"/>
      <w:r w:rsidRPr="00D53360">
        <w:rPr>
          <w:rFonts w:ascii="Arial" w:eastAsia="Microsoft YaHei" w:hAnsi="Arial" w:cs="AppleSystemUIFont"/>
        </w:rPr>
        <w:t>time</w:t>
      </w:r>
      <w:proofErr w:type="gramEnd"/>
      <w:r w:rsidRPr="00D53360">
        <w:rPr>
          <w:rFonts w:ascii="Arial" w:eastAsia="Microsoft YaHei" w:hAnsi="Arial" w:cs="AppleSystemUIFont"/>
        </w:rPr>
        <w:t xml:space="preserve"> she decided to become a Christian and was </w:t>
      </w:r>
      <w:r w:rsidRPr="00D53360">
        <w:rPr>
          <w:rFonts w:ascii="Arial" w:eastAsia="Microsoft YaHei" w:hAnsi="Arial" w:cs="AppleSystemUIFont"/>
          <w:color w:val="FF0000"/>
        </w:rPr>
        <w:t>baptised</w:t>
      </w:r>
      <w:r w:rsidRPr="00D53360">
        <w:rPr>
          <w:rFonts w:ascii="Arial" w:eastAsia="Microsoft YaHei" w:hAnsi="Arial" w:cs="AppleSystemUIFont"/>
        </w:rPr>
        <w:t>.</w:t>
      </w:r>
    </w:p>
    <w:p w14:paraId="3B1863A0" w14:textId="46CE0AB6" w:rsidR="00671B70" w:rsidRPr="00D53360" w:rsidRDefault="00671B70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lastRenderedPageBreak/>
        <w:t xml:space="preserve"> </w:t>
      </w:r>
      <w:r w:rsidRPr="00D53360">
        <w:rPr>
          <w:rFonts w:ascii="Arial" w:eastAsia="Microsoft YaHei" w:hAnsi="Arial" w:cs="AppleSystemUIFont"/>
        </w:rPr>
        <w:t>Her lawyers say she should be compensated for the suffering she had been caused.</w:t>
      </w:r>
    </w:p>
    <w:p w14:paraId="697DC33A" w14:textId="17474E9C" w:rsidR="00671B70" w:rsidRPr="00D53360" w:rsidRDefault="00671B70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Some people argue that the death penalty should be restored.</w:t>
      </w:r>
    </w:p>
    <w:p w14:paraId="259F65E1" w14:textId="5DEB78D6" w:rsidR="00671B70" w:rsidRPr="00D53360" w:rsidRDefault="00671B70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He later </w:t>
      </w:r>
      <w:r w:rsidRPr="00D53360">
        <w:rPr>
          <w:rFonts w:ascii="Arial" w:eastAsia="Microsoft YaHei" w:hAnsi="Arial" w:cs="AppleSystemUIFont"/>
          <w:color w:val="FF0000"/>
        </w:rPr>
        <w:t xml:space="preserve">rebelled </w:t>
      </w:r>
      <w:r w:rsidRPr="00D53360">
        <w:rPr>
          <w:rFonts w:ascii="Arial" w:eastAsia="Microsoft YaHei" w:hAnsi="Arial" w:cs="AppleSystemUIFont"/>
        </w:rPr>
        <w:t>against his strict religious upbringing.</w:t>
      </w:r>
    </w:p>
    <w:p w14:paraId="2D87A274" w14:textId="44A59B60" w:rsidR="00671B70" w:rsidRPr="00D53360" w:rsidRDefault="00671B70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="00674A5F" w:rsidRPr="00D53360">
        <w:rPr>
          <w:rFonts w:ascii="Arial" w:eastAsia="Microsoft YaHei" w:hAnsi="Arial" w:cs="AppleSystemUIFont"/>
        </w:rPr>
        <w:t xml:space="preserve">He wasn't able to </w:t>
      </w:r>
      <w:r w:rsidR="00674A5F" w:rsidRPr="00D53360">
        <w:rPr>
          <w:rFonts w:ascii="Arial" w:eastAsia="Microsoft YaHei" w:hAnsi="Arial" w:cs="AppleSystemUIFont"/>
          <w:color w:val="FF0000"/>
        </w:rPr>
        <w:t xml:space="preserve">cope </w:t>
      </w:r>
      <w:r w:rsidR="00674A5F" w:rsidRPr="00D53360">
        <w:rPr>
          <w:rFonts w:ascii="Arial" w:eastAsia="Microsoft YaHei" w:hAnsi="Arial" w:cs="AppleSystemUIFont"/>
        </w:rPr>
        <w:t>with the stresses and strains of the job.</w:t>
      </w:r>
    </w:p>
    <w:p w14:paraId="20468B1E" w14:textId="0F6B0118" w:rsidR="00674A5F" w:rsidRPr="00D53360" w:rsidRDefault="00674A5F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Every time a train went past the walls </w:t>
      </w:r>
      <w:r w:rsidRPr="00D53360">
        <w:rPr>
          <w:rFonts w:ascii="Arial" w:eastAsia="Microsoft YaHei" w:hAnsi="Arial" w:cs="AppleSystemUIFont"/>
          <w:color w:val="FF0000"/>
        </w:rPr>
        <w:t>vibrated.</w:t>
      </w:r>
    </w:p>
    <w:p w14:paraId="1715BCFA" w14:textId="6F16B613" w:rsidR="00674A5F" w:rsidRPr="00D53360" w:rsidRDefault="00674A5F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/>
        </w:rPr>
        <w:t xml:space="preserve"> We must take steps to </w:t>
      </w:r>
      <w:r w:rsidRPr="00D53360">
        <w:rPr>
          <w:rFonts w:ascii="Arial" w:eastAsia="Microsoft YaHei" w:hAnsi="Arial" w:cs="AppleSystemUIFont"/>
          <w:color w:val="FF0000"/>
        </w:rPr>
        <w:t xml:space="preserve">rectify </w:t>
      </w:r>
      <w:r w:rsidRPr="00D53360">
        <w:rPr>
          <w:rFonts w:ascii="Arial" w:eastAsia="Microsoft YaHei" w:hAnsi="Arial" w:cs="AppleSystemUIFont"/>
        </w:rPr>
        <w:t>the situation.</w:t>
      </w:r>
    </w:p>
    <w:p w14:paraId="5553E14D" w14:textId="7D316CC5" w:rsidR="00674A5F" w:rsidRPr="00D53360" w:rsidRDefault="00674A5F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Scientists are </w:t>
      </w:r>
      <w:r w:rsidRPr="00D53360">
        <w:rPr>
          <w:rFonts w:ascii="Arial" w:eastAsia="Microsoft YaHei" w:hAnsi="Arial" w:cs="AppleSystemUIFont"/>
          <w:color w:val="FF0000"/>
        </w:rPr>
        <w:t xml:space="preserve">claiming </w:t>
      </w:r>
      <w:r w:rsidRPr="00D53360">
        <w:rPr>
          <w:rFonts w:ascii="Arial" w:eastAsia="Microsoft YaHei" w:hAnsi="Arial" w:cs="AppleSystemUIFont"/>
        </w:rPr>
        <w:t>a major breakthrough in the fight against cancer.</w:t>
      </w:r>
    </w:p>
    <w:p w14:paraId="6C26B6E7" w14:textId="0BD3E964" w:rsidR="00674A5F" w:rsidRPr="00D53360" w:rsidRDefault="00674A5F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You'll have to go to the police station to </w:t>
      </w:r>
      <w:r w:rsidRPr="00D53360">
        <w:rPr>
          <w:rFonts w:ascii="Arial" w:eastAsia="Microsoft YaHei" w:hAnsi="Arial" w:cs="AppleSystemUIFont"/>
          <w:color w:val="FF0000"/>
        </w:rPr>
        <w:t xml:space="preserve">reclaim </w:t>
      </w:r>
      <w:r w:rsidRPr="00D53360">
        <w:rPr>
          <w:rFonts w:ascii="Arial" w:eastAsia="Microsoft YaHei" w:hAnsi="Arial" w:cs="AppleSystemUIFont"/>
        </w:rPr>
        <w:t>your wallet.</w:t>
      </w:r>
    </w:p>
    <w:p w14:paraId="5BAD68F5" w14:textId="0F993D05" w:rsidR="00674A5F" w:rsidRPr="00D53360" w:rsidRDefault="00674A5F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The government is taking steps to </w:t>
      </w:r>
      <w:r w:rsidRPr="00D53360">
        <w:rPr>
          <w:rFonts w:ascii="Arial" w:eastAsia="Microsoft YaHei" w:hAnsi="Arial" w:cs="AppleSystemUIFont"/>
          <w:color w:val="FF0000"/>
        </w:rPr>
        <w:t xml:space="preserve">restrain </w:t>
      </w:r>
      <w:r w:rsidRPr="00D53360">
        <w:rPr>
          <w:rFonts w:ascii="Arial" w:eastAsia="Microsoft YaHei" w:hAnsi="Arial" w:cs="AppleSystemUIFont"/>
        </w:rPr>
        <w:t>inflation.</w:t>
      </w:r>
    </w:p>
    <w:p w14:paraId="04C6AD88" w14:textId="61385A96" w:rsidR="00674A5F" w:rsidRPr="00D53360" w:rsidRDefault="00674A5F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A lack of oxygen may </w:t>
      </w:r>
      <w:r w:rsidRPr="00D53360">
        <w:rPr>
          <w:rFonts w:ascii="Arial" w:eastAsia="Microsoft YaHei" w:hAnsi="Arial" w:cs="AppleSystemUIFont"/>
          <w:color w:val="FF0000"/>
        </w:rPr>
        <w:t xml:space="preserve">inhibit </w:t>
      </w:r>
      <w:r w:rsidRPr="00D53360">
        <w:rPr>
          <w:rFonts w:ascii="Arial" w:eastAsia="Microsoft YaHei" w:hAnsi="Arial" w:cs="AppleSystemUIFont"/>
        </w:rPr>
        <w:t>brain development in the unborn child.</w:t>
      </w:r>
    </w:p>
    <w:p w14:paraId="49F8128B" w14:textId="2ED77BB2" w:rsidR="00674A5F" w:rsidRPr="00D53360" w:rsidRDefault="00674A5F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Local police are trying to </w:t>
      </w:r>
      <w:r w:rsidRPr="00D53360">
        <w:rPr>
          <w:rFonts w:ascii="Arial" w:eastAsia="Microsoft YaHei" w:hAnsi="Arial" w:cs="AppleSystemUIFont"/>
          <w:color w:val="FF0000"/>
        </w:rPr>
        <w:t xml:space="preserve">defuse </w:t>
      </w:r>
      <w:r w:rsidRPr="00D53360">
        <w:rPr>
          <w:rFonts w:ascii="Arial" w:eastAsia="Microsoft YaHei" w:hAnsi="Arial" w:cs="AppleSystemUIFont"/>
        </w:rPr>
        <w:t>racial tension in the community.</w:t>
      </w:r>
    </w:p>
    <w:p w14:paraId="1BB11E94" w14:textId="53B5D103" w:rsidR="00674A5F" w:rsidRPr="00D53360" w:rsidRDefault="00674A5F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He </w:t>
      </w:r>
      <w:r w:rsidRPr="00D53360">
        <w:rPr>
          <w:rFonts w:ascii="Arial" w:eastAsia="Microsoft YaHei" w:hAnsi="Arial" w:cs="AppleSystemUIFont"/>
          <w:color w:val="FF0000"/>
        </w:rPr>
        <w:t xml:space="preserve">conducted </w:t>
      </w:r>
      <w:r w:rsidRPr="00D53360">
        <w:rPr>
          <w:rFonts w:ascii="Arial" w:eastAsia="Microsoft YaHei" w:hAnsi="Arial" w:cs="AppleSystemUIFont"/>
        </w:rPr>
        <w:t>himself far better than expected.</w:t>
      </w:r>
    </w:p>
    <w:p w14:paraId="01204360" w14:textId="3033A5C1" w:rsidR="00674A5F" w:rsidRPr="00D53360" w:rsidRDefault="00674A5F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We can't </w:t>
      </w:r>
      <w:r w:rsidRPr="00D53360">
        <w:rPr>
          <w:rFonts w:ascii="Arial" w:eastAsia="Microsoft YaHei" w:hAnsi="Arial" w:cs="AppleSystemUIFont"/>
          <w:color w:val="FF0000"/>
        </w:rPr>
        <w:t xml:space="preserve">compete </w:t>
      </w:r>
      <w:r w:rsidRPr="00D53360">
        <w:rPr>
          <w:rFonts w:ascii="Arial" w:eastAsia="Microsoft YaHei" w:hAnsi="Arial" w:cs="AppleSystemUIFont"/>
        </w:rPr>
        <w:t>with them on price.</w:t>
      </w:r>
    </w:p>
    <w:p w14:paraId="486ABC6C" w14:textId="4B174B86" w:rsidR="00674A5F" w:rsidRPr="00D53360" w:rsidRDefault="00674A5F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He </w:t>
      </w:r>
      <w:r w:rsidRPr="00D53360">
        <w:rPr>
          <w:rFonts w:ascii="Arial" w:eastAsia="Microsoft YaHei" w:hAnsi="Arial" w:cs="AppleSystemUIFont"/>
          <w:color w:val="FF0000"/>
        </w:rPr>
        <w:t xml:space="preserve">entertained </w:t>
      </w:r>
      <w:r w:rsidRPr="00D53360">
        <w:rPr>
          <w:rFonts w:ascii="Arial" w:eastAsia="Microsoft YaHei" w:hAnsi="Arial" w:cs="AppleSystemUIFont"/>
        </w:rPr>
        <w:t>us for hours with his stories and jokes.</w:t>
      </w:r>
    </w:p>
    <w:p w14:paraId="57B9298C" w14:textId="5C05345A" w:rsidR="00674A5F" w:rsidRPr="00D53360" w:rsidRDefault="00674A5F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He had a sudden </w:t>
      </w:r>
      <w:r w:rsidRPr="00D53360">
        <w:rPr>
          <w:rFonts w:ascii="Arial" w:eastAsia="Microsoft YaHei" w:hAnsi="Arial" w:cs="AppleSystemUIFont"/>
          <w:color w:val="FF0000"/>
        </w:rPr>
        <w:t>impulse</w:t>
      </w:r>
      <w:r w:rsidRPr="00D53360">
        <w:rPr>
          <w:rFonts w:ascii="Arial" w:eastAsia="Microsoft YaHei" w:hAnsi="Arial" w:cs="AppleSystemUIFont"/>
        </w:rPr>
        <w:t xml:space="preserve"> to stand up and sing.</w:t>
      </w:r>
    </w:p>
    <w:p w14:paraId="18E66708" w14:textId="574723DF" w:rsidR="00674A5F" w:rsidRPr="00D53360" w:rsidRDefault="00674A5F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="00A94F35" w:rsidRPr="00D53360">
        <w:rPr>
          <w:rFonts w:ascii="Arial" w:eastAsia="Microsoft YaHei" w:hAnsi="Arial" w:cs="AppleSystemUIFont"/>
        </w:rPr>
        <w:t xml:space="preserve">They </w:t>
      </w:r>
      <w:r w:rsidR="00A94F35" w:rsidRPr="00D53360">
        <w:rPr>
          <w:rFonts w:ascii="Arial" w:eastAsia="Microsoft YaHei" w:hAnsi="Arial" w:cs="AppleSystemUIFont"/>
          <w:color w:val="FF0000"/>
        </w:rPr>
        <w:t xml:space="preserve">inflated </w:t>
      </w:r>
      <w:r w:rsidR="00A94F35" w:rsidRPr="00D53360">
        <w:rPr>
          <w:rFonts w:ascii="Arial" w:eastAsia="Microsoft YaHei" w:hAnsi="Arial" w:cs="AppleSystemUIFont"/>
        </w:rPr>
        <w:t>clients' medical treatment to defraud insurance companies.</w:t>
      </w:r>
    </w:p>
    <w:p w14:paraId="5F37F8A1" w14:textId="3C1C344A" w:rsidR="00A94F35" w:rsidRPr="00D53360" w:rsidRDefault="00A94F35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I have an </w:t>
      </w:r>
      <w:r w:rsidRPr="00D53360">
        <w:rPr>
          <w:rFonts w:ascii="Arial" w:eastAsia="Microsoft YaHei" w:hAnsi="Arial" w:cs="AppleSystemUIFont"/>
          <w:color w:val="FF0000"/>
        </w:rPr>
        <w:t xml:space="preserve">ethical </w:t>
      </w:r>
      <w:r w:rsidRPr="00D53360">
        <w:rPr>
          <w:rFonts w:ascii="Arial" w:eastAsia="Microsoft YaHei" w:hAnsi="Arial" w:cs="AppleSystemUIFont"/>
        </w:rPr>
        <w:t>and a moral obligation to my client.</w:t>
      </w:r>
    </w:p>
    <w:p w14:paraId="210EE030" w14:textId="06BE862B" w:rsidR="00A94F35" w:rsidRPr="00D53360" w:rsidRDefault="00A94F35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The police investigation is </w:t>
      </w:r>
      <w:r w:rsidRPr="00D53360">
        <w:rPr>
          <w:rFonts w:ascii="Arial" w:eastAsia="Microsoft YaHei" w:hAnsi="Arial" w:cs="AppleSystemUIFont"/>
          <w:color w:val="FF0000"/>
        </w:rPr>
        <w:t>ongoing</w:t>
      </w:r>
      <w:r w:rsidRPr="00D53360">
        <w:rPr>
          <w:rFonts w:ascii="Arial" w:eastAsia="Microsoft YaHei" w:hAnsi="Arial" w:cs="AppleSystemUIFont"/>
        </w:rPr>
        <w:t>.</w:t>
      </w:r>
    </w:p>
    <w:p w14:paraId="562DC9E1" w14:textId="5BCAAA04" w:rsidR="00A94F35" w:rsidRPr="00D53360" w:rsidRDefault="00A94F35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She was almost 90, but still very </w:t>
      </w:r>
      <w:r w:rsidRPr="00D53360">
        <w:rPr>
          <w:rFonts w:ascii="Arial" w:eastAsia="Microsoft YaHei" w:hAnsi="Arial" w:cs="AppleSystemUIFont"/>
          <w:color w:val="FF0000"/>
        </w:rPr>
        <w:t>robust</w:t>
      </w:r>
      <w:r w:rsidRPr="00D53360">
        <w:rPr>
          <w:rFonts w:ascii="Arial" w:eastAsia="Microsoft YaHei" w:hAnsi="Arial" w:cs="AppleSystemUIFont"/>
        </w:rPr>
        <w:t>.</w:t>
      </w:r>
    </w:p>
    <w:p w14:paraId="08E93AB1" w14:textId="6F689A97" w:rsidR="00A94F35" w:rsidRPr="00D53360" w:rsidRDefault="00A94F35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A little adolescent rebellion is commonly believed to be healthy.</w:t>
      </w:r>
    </w:p>
    <w:p w14:paraId="1AFF87F9" w14:textId="65634035" w:rsidR="00A94F35" w:rsidRPr="00D53360" w:rsidRDefault="00A94F35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She didn't give an adequate explanation for being late.</w:t>
      </w:r>
    </w:p>
    <w:p w14:paraId="2BA32D09" w14:textId="77CE1C3F" w:rsidR="00A94F35" w:rsidRPr="00D53360" w:rsidRDefault="00A94F35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Chick peas have a distinctive, delicious, and nutty flavour.</w:t>
      </w:r>
    </w:p>
    <w:p w14:paraId="391E8350" w14:textId="2310DA70" w:rsidR="00A94F35" w:rsidRPr="00D53360" w:rsidRDefault="00A94F35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Women are still the main victims of domestic violence.</w:t>
      </w:r>
    </w:p>
    <w:p w14:paraId="5898B308" w14:textId="37144C8E" w:rsidR="00A94F35" w:rsidRPr="00D53360" w:rsidRDefault="00A94F35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The superior performance of the new sports car makes the old model feel inferior by comparison.</w:t>
      </w:r>
    </w:p>
    <w:p w14:paraId="20C9A753" w14:textId="0E012CBD" w:rsidR="00A94F35" w:rsidRPr="00D53360" w:rsidRDefault="00A94F35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Her dress is almost </w:t>
      </w:r>
      <w:r w:rsidRPr="00D53360">
        <w:rPr>
          <w:rFonts w:ascii="Arial" w:eastAsia="Microsoft YaHei" w:hAnsi="Arial" w:cs="AppleSystemUIFont"/>
          <w:color w:val="FF0000"/>
        </w:rPr>
        <w:t xml:space="preserve">identical </w:t>
      </w:r>
      <w:r w:rsidRPr="00D53360">
        <w:rPr>
          <w:rFonts w:ascii="Arial" w:eastAsia="Microsoft YaHei" w:hAnsi="Arial" w:cs="AppleSystemUIFont"/>
        </w:rPr>
        <w:t>to mine.</w:t>
      </w:r>
    </w:p>
    <w:p w14:paraId="5E1E0C1A" w14:textId="0050D422" w:rsidR="00A94F35" w:rsidRPr="00D53360" w:rsidRDefault="00A94F35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She's </w:t>
      </w:r>
      <w:r w:rsidRPr="00D53360">
        <w:rPr>
          <w:rFonts w:ascii="Arial" w:eastAsia="Microsoft YaHei" w:hAnsi="Arial" w:cs="AppleSystemUIFont"/>
          <w:color w:val="FF0000"/>
        </w:rPr>
        <w:t xml:space="preserve">hesitant </w:t>
      </w:r>
      <w:r w:rsidRPr="00D53360">
        <w:rPr>
          <w:rFonts w:ascii="Arial" w:eastAsia="Microsoft YaHei" w:hAnsi="Arial" w:cs="AppleSystemUIFont"/>
        </w:rPr>
        <w:t>about signing the contract.</w:t>
      </w:r>
    </w:p>
    <w:p w14:paraId="37E6BD19" w14:textId="79B96970" w:rsidR="00593557" w:rsidRPr="00D53360" w:rsidRDefault="00593557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This was their fourth </w:t>
      </w:r>
      <w:r w:rsidRPr="00D53360">
        <w:rPr>
          <w:rFonts w:ascii="Arial" w:eastAsia="Microsoft YaHei" w:hAnsi="Arial" w:cs="AppleSystemUIFont"/>
          <w:color w:val="FF0000"/>
        </w:rPr>
        <w:t xml:space="preserve">successive </w:t>
      </w:r>
      <w:r w:rsidRPr="00D53360">
        <w:rPr>
          <w:rFonts w:ascii="Arial" w:eastAsia="Microsoft YaHei" w:hAnsi="Arial" w:cs="AppleSystemUIFont"/>
        </w:rPr>
        <w:t>win.</w:t>
      </w:r>
    </w:p>
    <w:p w14:paraId="590EE832" w14:textId="5B175241" w:rsidR="00593557" w:rsidRPr="00D53360" w:rsidRDefault="00593557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He had an </w:t>
      </w:r>
      <w:r w:rsidRPr="00D53360">
        <w:rPr>
          <w:rFonts w:ascii="Arial" w:eastAsia="Microsoft YaHei" w:hAnsi="Arial" w:cs="AppleSystemUIFont"/>
          <w:color w:val="FF0000"/>
        </w:rPr>
        <w:t xml:space="preserve">intuitive </w:t>
      </w:r>
      <w:r w:rsidRPr="00D53360">
        <w:rPr>
          <w:rFonts w:ascii="Arial" w:eastAsia="Microsoft YaHei" w:hAnsi="Arial" w:cs="AppleSystemUIFont"/>
        </w:rPr>
        <w:t>sense of what the reader wanted.</w:t>
      </w:r>
    </w:p>
    <w:p w14:paraId="28BB705D" w14:textId="5EE51920" w:rsidR="00593557" w:rsidRPr="00D53360" w:rsidRDefault="00593557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Microsoft YaHei" w:eastAsia="Microsoft YaHei" w:hAnsi="Microsoft YaHei" w:cs="Arial"/>
          <w:color w:val="000000" w:themeColor="text1"/>
        </w:rPr>
        <w:t xml:space="preserve">Mildred and I are very </w:t>
      </w:r>
      <w:r w:rsidRPr="00D53360">
        <w:rPr>
          <w:rFonts w:ascii="Microsoft YaHei" w:eastAsia="Microsoft YaHei" w:hAnsi="Microsoft YaHei" w:cs="Arial"/>
          <w:color w:val="FF0000"/>
        </w:rPr>
        <w:t>compatible</w:t>
      </w:r>
      <w:r w:rsidRPr="00D53360">
        <w:rPr>
          <w:rFonts w:ascii="Microsoft YaHei" w:eastAsia="Microsoft YaHei" w:hAnsi="Microsoft YaHei" w:cs="Arial"/>
          <w:color w:val="000000" w:themeColor="text1"/>
        </w:rPr>
        <w:t>. She's interested in the things that interest me.</w:t>
      </w:r>
    </w:p>
    <w:p w14:paraId="1601C27C" w14:textId="3BA7A94D" w:rsidR="00593557" w:rsidRPr="00D53360" w:rsidRDefault="00593557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Microsoft YaHei" w:eastAsia="Microsoft YaHei" w:hAnsi="Microsoft YaHei" w:cs="Arial" w:hint="eastAsia"/>
          <w:color w:val="000000" w:themeColor="text1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He gave me very </w:t>
      </w:r>
      <w:r w:rsidRPr="00D53360">
        <w:rPr>
          <w:rFonts w:ascii="Arial" w:eastAsia="Microsoft YaHei" w:hAnsi="Arial" w:cs="AppleSystemUIFont"/>
          <w:color w:val="FF0000"/>
        </w:rPr>
        <w:t xml:space="preserve">explicit </w:t>
      </w:r>
      <w:r w:rsidRPr="00D53360">
        <w:rPr>
          <w:rFonts w:ascii="Arial" w:eastAsia="Microsoft YaHei" w:hAnsi="Arial" w:cs="AppleSystemUIFont"/>
        </w:rPr>
        <w:t>directions on how to get there.</w:t>
      </w:r>
    </w:p>
    <w:p w14:paraId="2A16BE8C" w14:textId="3EF01FC9" w:rsidR="00593557" w:rsidRPr="00D53360" w:rsidRDefault="00593557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lastRenderedPageBreak/>
        <w:t xml:space="preserve"> </w:t>
      </w:r>
      <w:r w:rsidRPr="00D53360">
        <w:rPr>
          <w:rFonts w:ascii="Arial" w:eastAsia="Microsoft YaHei" w:hAnsi="Arial" w:cs="AppleSystemUIFont"/>
        </w:rPr>
        <w:t>Her speech made a profound impact on everyone.</w:t>
      </w:r>
    </w:p>
    <w:p w14:paraId="1D003558" w14:textId="5692DD7C" w:rsidR="00593557" w:rsidRPr="00D53360" w:rsidRDefault="00593557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People fear they may be the next to be made redundant.</w:t>
      </w:r>
    </w:p>
    <w:p w14:paraId="5B47BCD4" w14:textId="537325FB" w:rsidR="00593557" w:rsidRPr="00D53360" w:rsidRDefault="00593557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Some papers thought they had an exclusive.</w:t>
      </w:r>
    </w:p>
    <w:p w14:paraId="0384F79D" w14:textId="6989303D" w:rsidR="00593557" w:rsidRPr="00D53360" w:rsidRDefault="00593557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Machine learning is now capable of far, far more complex tasks.</w:t>
      </w:r>
    </w:p>
    <w:p w14:paraId="4F0C7A10" w14:textId="266FD55F" w:rsidR="00593557" w:rsidRPr="00D53360" w:rsidRDefault="00593557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This food contains no artificial condiments or artificial preservatives.</w:t>
      </w:r>
    </w:p>
    <w:p w14:paraId="2B59769A" w14:textId="224743FE" w:rsidR="00593557" w:rsidRPr="00D53360" w:rsidRDefault="00593557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At the age of five he showed </w:t>
      </w:r>
      <w:r w:rsidRPr="00D53360">
        <w:rPr>
          <w:rFonts w:ascii="Arial" w:eastAsia="Microsoft YaHei" w:hAnsi="Arial" w:cs="AppleSystemUIFont"/>
          <w:color w:val="FF0000"/>
        </w:rPr>
        <w:t xml:space="preserve">exceptional </w:t>
      </w:r>
      <w:r w:rsidRPr="00D53360">
        <w:rPr>
          <w:rFonts w:ascii="Arial" w:eastAsia="Microsoft YaHei" w:hAnsi="Arial" w:cs="AppleSystemUIFont"/>
        </w:rPr>
        <w:t>talent as a musician.</w:t>
      </w:r>
    </w:p>
    <w:p w14:paraId="23081F8C" w14:textId="479272C4" w:rsidR="00593557" w:rsidRPr="00D53360" w:rsidRDefault="00593557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The book shows only a superficial understanding of the historical context.</w:t>
      </w:r>
    </w:p>
    <w:p w14:paraId="5849AEE1" w14:textId="3A78269E" w:rsidR="00593557" w:rsidRPr="00D53360" w:rsidRDefault="00593557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="0006208B" w:rsidRPr="00D53360">
        <w:rPr>
          <w:rFonts w:ascii="Arial" w:eastAsia="Microsoft YaHei" w:hAnsi="Arial" w:cs="AppleSystemUIFont"/>
        </w:rPr>
        <w:t>We all overindulge occasionally.</w:t>
      </w:r>
    </w:p>
    <w:p w14:paraId="2E6E4C06" w14:textId="0842E8DF" w:rsidR="0006208B" w:rsidRPr="00D53360" w:rsidRDefault="0006208B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The figure is accurate to two decimal places.</w:t>
      </w:r>
    </w:p>
    <w:p w14:paraId="09EC6EA9" w14:textId="5724A926" w:rsidR="0006208B" w:rsidRPr="00D53360" w:rsidRDefault="0006208B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It is clearly prudent to take all precautions.</w:t>
      </w:r>
    </w:p>
    <w:p w14:paraId="3479F30B" w14:textId="62B9F84D" w:rsidR="0006208B" w:rsidRPr="00D53360" w:rsidRDefault="0006208B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Ethnic tensions among the republics could lead to civil war.</w:t>
      </w:r>
    </w:p>
    <w:p w14:paraId="13777C0A" w14:textId="72791D49" w:rsidR="0006208B" w:rsidRPr="00D53360" w:rsidRDefault="0006208B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There are alternative sources of nutrition to animal meat.</w:t>
      </w:r>
    </w:p>
    <w:p w14:paraId="2B656006" w14:textId="4E720C6F" w:rsidR="0006208B" w:rsidRPr="00D53360" w:rsidRDefault="0006208B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This agreement is very ambiguous and open to various interpretations.</w:t>
      </w:r>
    </w:p>
    <w:p w14:paraId="0853D672" w14:textId="3B18C8E9" w:rsidR="0006208B" w:rsidRPr="00D53360" w:rsidRDefault="0006208B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Literacy now includes elementary computer skills.</w:t>
      </w:r>
    </w:p>
    <w:p w14:paraId="40E06AAF" w14:textId="278595A8" w:rsidR="0006208B" w:rsidRPr="00D53360" w:rsidRDefault="0006208B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="00FB797C" w:rsidRPr="00D53360">
        <w:rPr>
          <w:rFonts w:ascii="Arial" w:eastAsia="Microsoft YaHei" w:hAnsi="Arial" w:cs="AppleSystemUIFont"/>
        </w:rPr>
        <w:t xml:space="preserve">The firm has achieved a </w:t>
      </w:r>
      <w:r w:rsidR="00FB797C" w:rsidRPr="00D53360">
        <w:rPr>
          <w:rFonts w:ascii="Arial" w:eastAsia="Microsoft YaHei" w:hAnsi="Arial" w:cs="AppleSystemUIFont"/>
          <w:color w:val="FF0000"/>
        </w:rPr>
        <w:t xml:space="preserve">dominant </w:t>
      </w:r>
      <w:r w:rsidR="00FB797C" w:rsidRPr="00D53360">
        <w:rPr>
          <w:rFonts w:ascii="Arial" w:eastAsia="Microsoft YaHei" w:hAnsi="Arial" w:cs="AppleSystemUIFont"/>
        </w:rPr>
        <w:t>position in the world market.</w:t>
      </w:r>
    </w:p>
    <w:p w14:paraId="4ACB12BD" w14:textId="2BC77EA0" w:rsidR="00FB797C" w:rsidRPr="00D53360" w:rsidRDefault="00FB797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Most supermarkets sell a range of organic products.</w:t>
      </w:r>
    </w:p>
    <w:p w14:paraId="1F51897B" w14:textId="232C6CA9" w:rsidR="00FB797C" w:rsidRPr="00D53360" w:rsidRDefault="00FB797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Herbalism had become an all but extinct skill in the Western world.</w:t>
      </w:r>
    </w:p>
    <w:p w14:paraId="7A51651C" w14:textId="0FAC2B96" w:rsidR="00FB797C" w:rsidRPr="00D53360" w:rsidRDefault="00FB797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His </w:t>
      </w:r>
      <w:r w:rsidRPr="00D53360">
        <w:rPr>
          <w:rFonts w:ascii="Arial" w:eastAsia="Microsoft YaHei" w:hAnsi="Arial" w:cs="AppleSystemUIFont"/>
          <w:color w:val="FF0000"/>
        </w:rPr>
        <w:t xml:space="preserve">rigid </w:t>
      </w:r>
      <w:r w:rsidRPr="00D53360">
        <w:rPr>
          <w:rFonts w:ascii="Arial" w:eastAsia="Microsoft YaHei" w:hAnsi="Arial" w:cs="AppleSystemUIFont"/>
        </w:rPr>
        <w:t>adherence to the rules made him unpopular.</w:t>
      </w:r>
    </w:p>
    <w:p w14:paraId="5B10D8CE" w14:textId="68779367" w:rsidR="00FB797C" w:rsidRPr="00D53360" w:rsidRDefault="00FB797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The advantages of this system are too </w:t>
      </w:r>
      <w:r w:rsidRPr="00D53360">
        <w:rPr>
          <w:rFonts w:ascii="Arial" w:eastAsia="Microsoft YaHei" w:hAnsi="Arial" w:cs="AppleSystemUIFont"/>
          <w:color w:val="FF0000"/>
        </w:rPr>
        <w:t xml:space="preserve">numerous </w:t>
      </w:r>
      <w:r w:rsidRPr="00D53360">
        <w:rPr>
          <w:rFonts w:ascii="Arial" w:eastAsia="Microsoft YaHei" w:hAnsi="Arial" w:cs="AppleSystemUIFont"/>
        </w:rPr>
        <w:t>to mention.</w:t>
      </w:r>
    </w:p>
    <w:p w14:paraId="4E5EB760" w14:textId="7F7CE69B" w:rsidR="00FB797C" w:rsidRPr="00D53360" w:rsidRDefault="00FB797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We are generally very conscientious about our work.</w:t>
      </w:r>
    </w:p>
    <w:p w14:paraId="75A7BC4B" w14:textId="1625D45F" w:rsidR="00FB797C" w:rsidRPr="00D53360" w:rsidRDefault="00FB797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Developments on this issue will be dealt with in a </w:t>
      </w:r>
      <w:r w:rsidRPr="00D53360">
        <w:rPr>
          <w:rFonts w:ascii="Arial" w:eastAsia="Microsoft YaHei" w:hAnsi="Arial" w:cs="AppleSystemUIFont"/>
          <w:color w:val="FF0000"/>
        </w:rPr>
        <w:t xml:space="preserve">subsequent </w:t>
      </w:r>
      <w:r w:rsidRPr="00D53360">
        <w:rPr>
          <w:rFonts w:ascii="Arial" w:eastAsia="Microsoft YaHei" w:hAnsi="Arial" w:cs="AppleSystemUIFont"/>
        </w:rPr>
        <w:t>report.</w:t>
      </w:r>
    </w:p>
    <w:p w14:paraId="4451018D" w14:textId="2C99D5F5" w:rsidR="00FB797C" w:rsidRPr="00D53360" w:rsidRDefault="00FB797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It's taken a long time to break out of my own conventional training.</w:t>
      </w:r>
    </w:p>
    <w:p w14:paraId="24B1E9E7" w14:textId="7E660201" w:rsidR="00FB797C" w:rsidRPr="00D53360" w:rsidRDefault="00FB797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The government is committed to reducing the country's </w:t>
      </w:r>
      <w:r w:rsidRPr="00D53360">
        <w:rPr>
          <w:rFonts w:ascii="Arial" w:eastAsia="Microsoft YaHei" w:hAnsi="Arial" w:cs="AppleSystemUIFont"/>
          <w:color w:val="FF0000"/>
        </w:rPr>
        <w:t xml:space="preserve">external </w:t>
      </w:r>
      <w:r w:rsidRPr="00D53360">
        <w:rPr>
          <w:rFonts w:ascii="Arial" w:eastAsia="Microsoft YaHei" w:hAnsi="Arial" w:cs="AppleSystemUIFont"/>
        </w:rPr>
        <w:t>debt.</w:t>
      </w:r>
    </w:p>
    <w:p w14:paraId="2A67DC72" w14:textId="2A93E240" w:rsidR="00FB797C" w:rsidRPr="00D53360" w:rsidRDefault="00FB797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There has been a substantial amount of factionalism within the movement.</w:t>
      </w:r>
    </w:p>
    <w:p w14:paraId="065B767D" w14:textId="0376B258" w:rsidR="00FB797C" w:rsidRPr="00D53360" w:rsidRDefault="00FB797C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="005E3575" w:rsidRPr="00D53360">
        <w:rPr>
          <w:rFonts w:ascii="Arial" w:eastAsia="Microsoft YaHei" w:hAnsi="Arial" w:cs="AppleSystemUIFont"/>
        </w:rPr>
        <w:t>Girls become sexually mature earlier than boys.</w:t>
      </w:r>
    </w:p>
    <w:p w14:paraId="7BA488CC" w14:textId="67B96A4B" w:rsidR="005E3575" w:rsidRPr="00D53360" w:rsidRDefault="005E3575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University funding was tremendously biased toward scientists.</w:t>
      </w:r>
    </w:p>
    <w:p w14:paraId="4F2FA646" w14:textId="7782C31A" w:rsidR="005E3575" w:rsidRPr="00D53360" w:rsidRDefault="005E3575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It is vitally important that the patch developer is responsive during this period.</w:t>
      </w:r>
    </w:p>
    <w:p w14:paraId="6E83C436" w14:textId="71ADAAA8" w:rsidR="005E3575" w:rsidRPr="00D53360" w:rsidRDefault="005E3575" w:rsidP="002500EB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 xml:space="preserve">The story was given a </w:t>
      </w:r>
      <w:r w:rsidRPr="00D53360">
        <w:rPr>
          <w:rFonts w:ascii="Arial" w:eastAsia="Microsoft YaHei" w:hAnsi="Arial" w:cs="AppleSystemUIFont"/>
          <w:color w:val="FF0000"/>
        </w:rPr>
        <w:t xml:space="preserve">prominent </w:t>
      </w:r>
      <w:r w:rsidRPr="00D53360">
        <w:rPr>
          <w:rFonts w:ascii="Arial" w:eastAsia="Microsoft YaHei" w:hAnsi="Arial" w:cs="AppleSystemUIFont"/>
        </w:rPr>
        <w:t>position on the front page.</w:t>
      </w:r>
    </w:p>
    <w:p w14:paraId="47EFD34A" w14:textId="77777777" w:rsidR="005E3575" w:rsidRPr="00D53360" w:rsidRDefault="005E3575" w:rsidP="005E3575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 w:hint="eastAsia"/>
        </w:rPr>
        <w:t xml:space="preserve"> </w:t>
      </w:r>
      <w:r w:rsidRPr="00D53360">
        <w:rPr>
          <w:rFonts w:ascii="Arial" w:eastAsia="Microsoft YaHei" w:hAnsi="Arial" w:cs="AppleSystemUIFont"/>
        </w:rPr>
        <w:t>She has been granted permanent residency in Britain.</w:t>
      </w:r>
    </w:p>
    <w:p w14:paraId="05827D92" w14:textId="56898643" w:rsidR="005E3575" w:rsidRPr="00D53360" w:rsidRDefault="005E3575" w:rsidP="005E3575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/>
        </w:rPr>
        <w:t xml:space="preserve">There are </w:t>
      </w:r>
      <w:r w:rsidRPr="00D53360">
        <w:rPr>
          <w:rFonts w:ascii="Arial" w:eastAsia="Microsoft YaHei" w:hAnsi="Arial" w:cs="AppleSystemUIFont"/>
          <w:color w:val="FF0000"/>
        </w:rPr>
        <w:t xml:space="preserve">subtle </w:t>
      </w:r>
      <w:r w:rsidRPr="00D53360">
        <w:rPr>
          <w:rFonts w:ascii="Arial" w:eastAsia="Microsoft YaHei" w:hAnsi="Arial" w:cs="AppleSystemUIFont"/>
        </w:rPr>
        <w:t>differences between the two versions.</w:t>
      </w:r>
    </w:p>
    <w:p w14:paraId="74F0A402" w14:textId="29404653" w:rsidR="005E3575" w:rsidRPr="00D53360" w:rsidRDefault="00FA7F60" w:rsidP="005E3575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ExternalUIFontSimplifiedCh"/>
          <w:color w:val="000000" w:themeColor="text1"/>
        </w:rPr>
        <w:t>The land is fertile and productive.</w:t>
      </w:r>
    </w:p>
    <w:p w14:paraId="21D69FF1" w14:textId="23B9A99F" w:rsidR="00FA7F60" w:rsidRPr="00D53360" w:rsidRDefault="00FA7F60" w:rsidP="005E3575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ExternalUIFontSimplifiedCh"/>
          <w:color w:val="000000" w:themeColor="text1"/>
        </w:rPr>
        <w:lastRenderedPageBreak/>
        <w:t>If you're still skeptical about exercising, we can only ask you to trust us and give it a try.</w:t>
      </w:r>
    </w:p>
    <w:p w14:paraId="24ACEE30" w14:textId="07F4B33A" w:rsidR="00FA7F60" w:rsidRPr="00D53360" w:rsidRDefault="00FA7F60" w:rsidP="005E3575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ExternalUIFontSimplifiedCh"/>
          <w:color w:val="000000" w:themeColor="text1"/>
        </w:rPr>
        <w:t>Not everyone is so pessimistic about the future.</w:t>
      </w:r>
    </w:p>
    <w:p w14:paraId="518C7775" w14:textId="56A4A044" w:rsidR="00FA7F60" w:rsidRPr="00D53360" w:rsidRDefault="00FA7F60" w:rsidP="005E3575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ExternalUIFontSimplifiedCh"/>
          <w:color w:val="000000" w:themeColor="text1"/>
        </w:rPr>
        <w:t>Financial support was not forthcoming.</w:t>
      </w:r>
    </w:p>
    <w:p w14:paraId="04A52FA4" w14:textId="5312BD58" w:rsidR="00FA7F60" w:rsidRPr="00D53360" w:rsidRDefault="00FA7F60" w:rsidP="005E3575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/>
        </w:rPr>
        <w:t xml:space="preserve">Deaf people are sometimes treated as being mentally </w:t>
      </w:r>
      <w:r w:rsidRPr="00D53360">
        <w:rPr>
          <w:rFonts w:ascii="Arial" w:eastAsia="Microsoft YaHei" w:hAnsi="Arial" w:cs="AppleSystemUIFont"/>
          <w:color w:val="FF0000"/>
        </w:rPr>
        <w:t>deficient</w:t>
      </w:r>
      <w:r w:rsidRPr="00D53360">
        <w:rPr>
          <w:rFonts w:ascii="Arial" w:eastAsia="Microsoft YaHei" w:hAnsi="Arial" w:cs="AppleSystemUIFont"/>
        </w:rPr>
        <w:t>.</w:t>
      </w:r>
    </w:p>
    <w:p w14:paraId="10F6BF40" w14:textId="636DF357" w:rsidR="00FA7F60" w:rsidRPr="00D53360" w:rsidRDefault="00FA7F60" w:rsidP="005E3575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ExternalUIFontSimplifiedCh"/>
          <w:color w:val="000000" w:themeColor="text1"/>
        </w:rPr>
        <w:t>She could not endure the thought of parting.</w:t>
      </w:r>
    </w:p>
    <w:p w14:paraId="0C1D3324" w14:textId="539D63F7" w:rsidR="00FA7F60" w:rsidRPr="00D53360" w:rsidRDefault="00FA7F60" w:rsidP="005E3575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/>
        </w:rPr>
        <w:t xml:space="preserve">They found the body buried </w:t>
      </w:r>
      <w:r w:rsidRPr="00D53360">
        <w:rPr>
          <w:rFonts w:ascii="Arial" w:eastAsia="Microsoft YaHei" w:hAnsi="Arial" w:cs="AppleSystemUIFont"/>
          <w:color w:val="FF0000"/>
        </w:rPr>
        <w:t xml:space="preserve">beneath </w:t>
      </w:r>
      <w:r w:rsidRPr="00D53360">
        <w:rPr>
          <w:rFonts w:ascii="Arial" w:eastAsia="Microsoft YaHei" w:hAnsi="Arial" w:cs="AppleSystemUIFont"/>
        </w:rPr>
        <w:t>a pile of leaves.</w:t>
      </w:r>
      <w:r w:rsidR="007A1928" w:rsidRPr="00D53360">
        <w:rPr>
          <w:rFonts w:ascii="Arial" w:eastAsia="Microsoft YaHei" w:hAnsi="Arial" w:cs="AppleSystemUIFont"/>
        </w:rPr>
        <w:t xml:space="preserve"> </w:t>
      </w:r>
    </w:p>
    <w:p w14:paraId="5810E128" w14:textId="1900C28F" w:rsidR="007A1928" w:rsidRPr="00D53360" w:rsidRDefault="007A1928" w:rsidP="005E3575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ExternalUIFontSimplifiedCh"/>
          <w:color w:val="000000" w:themeColor="text1"/>
        </w:rPr>
        <w:t>Her insolence cost her her job.</w:t>
      </w:r>
    </w:p>
    <w:p w14:paraId="4D34B713" w14:textId="7F615F49" w:rsidR="007A1928" w:rsidRPr="00D53360" w:rsidRDefault="007A1928" w:rsidP="005E3575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ExternalUIFontSimplifiedCh"/>
          <w:color w:val="000000" w:themeColor="text1"/>
        </w:rPr>
        <w:t>The winning team returned home in triumph.</w:t>
      </w:r>
    </w:p>
    <w:p w14:paraId="55917FB6" w14:textId="3E64EAFE" w:rsidR="007A1928" w:rsidRPr="00D53360" w:rsidRDefault="007A1928" w:rsidP="005E3575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ExternalUIFontSimplifiedCh"/>
          <w:color w:val="000000" w:themeColor="text1"/>
        </w:rPr>
        <w:t>It took him a while to accustom himself to the idea.</w:t>
      </w:r>
    </w:p>
    <w:p w14:paraId="4097F2C8" w14:textId="3571726D" w:rsidR="007A1928" w:rsidRPr="00D53360" w:rsidRDefault="007A1928" w:rsidP="005E3575">
      <w:pPr>
        <w:pStyle w:val="ListParagraph"/>
        <w:numPr>
          <w:ilvl w:val="0"/>
          <w:numId w:val="7"/>
        </w:numPr>
        <w:spacing w:line="460" w:lineRule="exact"/>
        <w:ind w:firstLineChars="0"/>
        <w:rPr>
          <w:rFonts w:ascii="Arial" w:eastAsia="Microsoft YaHei" w:hAnsi="Arial" w:cs="AppleExternalUIFontSimplifiedCh"/>
          <w:color w:val="000000" w:themeColor="text1"/>
        </w:rPr>
      </w:pPr>
      <w:r w:rsidRPr="00D53360">
        <w:rPr>
          <w:rFonts w:ascii="Arial" w:eastAsia="Microsoft YaHei" w:hAnsi="Arial" w:cs="AppleSystemUIFont"/>
          <w:color w:val="FF0000"/>
        </w:rPr>
        <w:t>Retailers </w:t>
      </w:r>
      <w:r w:rsidRPr="00D53360">
        <w:rPr>
          <w:rFonts w:ascii="Arial" w:eastAsia="Microsoft YaHei" w:hAnsi="Arial" w:cs="AppleSystemUIFont"/>
        </w:rPr>
        <w:t>can return defective merchandise.</w:t>
      </w:r>
    </w:p>
    <w:p w14:paraId="179A502D" w14:textId="6CB7C44C" w:rsidR="00447EC7" w:rsidRPr="00D53360" w:rsidRDefault="00447EC7" w:rsidP="00424532">
      <w:pPr>
        <w:pStyle w:val="ListParagraph"/>
        <w:spacing w:line="460" w:lineRule="exact"/>
        <w:ind w:left="360" w:firstLineChars="0" w:firstLine="0"/>
        <w:rPr>
          <w:rFonts w:ascii="Arial" w:eastAsia="Microsoft YaHei" w:hAnsi="Arial" w:cs="AppleExternalUIFontSimplifiedCh"/>
          <w:color w:val="000000" w:themeColor="text1"/>
        </w:rPr>
      </w:pPr>
    </w:p>
    <w:sectPr w:rsidR="00447EC7" w:rsidRPr="00D53360" w:rsidSect="002275F7">
      <w:headerReference w:type="even" r:id="rId8"/>
      <w:footerReference w:type="default" r:id="rId9"/>
      <w:headerReference w:type="first" r:id="rId10"/>
      <w:pgSz w:w="11900" w:h="16840"/>
      <w:pgMar w:top="720" w:right="720" w:bottom="720" w:left="72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30F90" w14:textId="77777777" w:rsidR="006A6B4A" w:rsidRDefault="006A6B4A" w:rsidP="002275F7">
      <w:r>
        <w:separator/>
      </w:r>
    </w:p>
  </w:endnote>
  <w:endnote w:type="continuationSeparator" w:id="0">
    <w:p w14:paraId="07386D0D" w14:textId="77777777" w:rsidR="006A6B4A" w:rsidRDefault="006A6B4A" w:rsidP="00227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ExternalUIFontSimplifiedCh">
    <w:altName w:val="Microsoft YaHei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809B0" w14:textId="3097BD9D" w:rsidR="00077DAD" w:rsidRPr="00097869" w:rsidRDefault="00077DAD">
    <w:pPr>
      <w:pStyle w:val="Footer"/>
      <w:jc w:val="center"/>
      <w:rPr>
        <w:color w:val="000000" w:themeColor="text1"/>
      </w:rPr>
    </w:pPr>
    <w:r w:rsidRPr="00097869">
      <w:rPr>
        <w:rFonts w:hint="eastAsia"/>
        <w:color w:val="000000" w:themeColor="text1"/>
        <w:lang w:val="zh-CN"/>
      </w:rPr>
      <w:t>第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PAGE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  <w:lang w:val="zh-CN"/>
      </w:rPr>
      <w:t xml:space="preserve"> </w:t>
    </w:r>
    <w:r w:rsidRPr="00097869">
      <w:rPr>
        <w:rFonts w:hint="eastAsia"/>
        <w:color w:val="000000" w:themeColor="text1"/>
        <w:lang w:val="zh-CN"/>
      </w:rPr>
      <w:t xml:space="preserve">页 </w:t>
    </w:r>
    <w:r w:rsidRPr="00097869">
      <w:rPr>
        <w:color w:val="000000" w:themeColor="text1"/>
        <w:lang w:val="zh-CN"/>
      </w:rPr>
      <w:t xml:space="preserve">/ </w:t>
    </w:r>
    <w:r w:rsidRPr="00097869">
      <w:rPr>
        <w:rFonts w:hint="eastAsia"/>
        <w:color w:val="000000" w:themeColor="text1"/>
        <w:lang w:val="zh-CN"/>
      </w:rPr>
      <w:t>共</w:t>
    </w:r>
    <w:r w:rsidRPr="00097869">
      <w:rPr>
        <w:color w:val="000000" w:themeColor="text1"/>
        <w:lang w:val="zh-CN"/>
      </w:rPr>
      <w:t xml:space="preserve"> </w:t>
    </w:r>
    <w:r w:rsidRPr="00097869">
      <w:rPr>
        <w:color w:val="000000" w:themeColor="text1"/>
      </w:rPr>
      <w:fldChar w:fldCharType="begin"/>
    </w:r>
    <w:r w:rsidRPr="00097869">
      <w:rPr>
        <w:color w:val="000000" w:themeColor="text1"/>
      </w:rPr>
      <w:instrText>NUMPAGES  \* Arabic  \* MERGEFORMAT</w:instrText>
    </w:r>
    <w:r w:rsidRPr="00097869">
      <w:rPr>
        <w:color w:val="000000" w:themeColor="text1"/>
      </w:rPr>
      <w:fldChar w:fldCharType="separate"/>
    </w:r>
    <w:r w:rsidRPr="00097869">
      <w:rPr>
        <w:color w:val="000000" w:themeColor="text1"/>
        <w:lang w:val="zh-CN"/>
      </w:rPr>
      <w:t>2</w:t>
    </w:r>
    <w:r w:rsidRPr="00097869">
      <w:rPr>
        <w:color w:val="000000" w:themeColor="text1"/>
      </w:rPr>
      <w:fldChar w:fldCharType="end"/>
    </w:r>
    <w:r w:rsidRPr="00097869">
      <w:rPr>
        <w:color w:val="000000" w:themeColor="text1"/>
      </w:rPr>
      <w:t xml:space="preserve"> </w:t>
    </w:r>
    <w:r w:rsidRPr="00097869">
      <w:rPr>
        <w:rFonts w:hint="eastAsia"/>
        <w:color w:val="000000" w:themeColor="text1"/>
      </w:rPr>
      <w:t>页</w:t>
    </w:r>
  </w:p>
  <w:p w14:paraId="1FE8FD1E" w14:textId="6B5278F9" w:rsidR="002275F7" w:rsidRDefault="002275F7" w:rsidP="00BB77E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3D71B" w14:textId="77777777" w:rsidR="006A6B4A" w:rsidRDefault="006A6B4A" w:rsidP="002275F7">
      <w:r>
        <w:separator/>
      </w:r>
    </w:p>
  </w:footnote>
  <w:footnote w:type="continuationSeparator" w:id="0">
    <w:p w14:paraId="288B0AAF" w14:textId="77777777" w:rsidR="006A6B4A" w:rsidRDefault="006A6B4A" w:rsidP="002275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32B39" w14:textId="4EFEAD33" w:rsidR="007E21FF" w:rsidRDefault="006A6B4A">
    <w:pPr>
      <w:pStyle w:val="Header"/>
    </w:pPr>
    <w:r>
      <w:rPr>
        <w:noProof/>
      </w:rPr>
      <w:pict w14:anchorId="495978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2" o:spid="_x0000_s2050" type="#_x0000_t136" alt="" style="position:absolute;left:0;text-align:left;margin-left:0;margin-top:0;width:480pt;height:162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F522B9" w14:textId="5848B5A1" w:rsidR="007E21FF" w:rsidRDefault="006A6B4A">
    <w:pPr>
      <w:pStyle w:val="Header"/>
    </w:pPr>
    <w:r>
      <w:rPr>
        <w:noProof/>
      </w:rPr>
      <w:pict w14:anchorId="0E594D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5669601" o:spid="_x0000_s2049" type="#_x0000_t136" alt="" style="position:absolute;left:0;text-align:left;margin-left:0;margin-top:0;width:480pt;height:162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fc000 [3207]" stroked="f">
          <v:textpath style="font-family:&quot;Devanagari Sangam MN&quot;;font-size:120pt" string="进阶词汇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1" type="#_x0000_t75" style="width:52.45pt;height:45.75pt" o:bullet="t">
        <v:imagedata r:id="rId1" o:title="10"/>
      </v:shape>
    </w:pict>
  </w:numPicBullet>
  <w:abstractNum w:abstractNumId="0" w15:restartNumberingAfterBreak="0">
    <w:nsid w:val="331A1C08"/>
    <w:multiLevelType w:val="hybridMultilevel"/>
    <w:tmpl w:val="268AE84A"/>
    <w:lvl w:ilvl="0" w:tplc="51BAD97C">
      <w:start w:val="1"/>
      <w:numFmt w:val="decimal"/>
      <w:lvlText w:val="%1."/>
      <w:lvlJc w:val="left"/>
      <w:pPr>
        <w:ind w:left="360" w:hanging="360"/>
      </w:pPr>
      <w:rPr>
        <w:rFonts w:cs="AppleExternalUIFontSimplifiedCh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697E2E"/>
    <w:multiLevelType w:val="hybridMultilevel"/>
    <w:tmpl w:val="D2800286"/>
    <w:lvl w:ilvl="0" w:tplc="9950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655484"/>
    <w:multiLevelType w:val="multilevel"/>
    <w:tmpl w:val="3076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823116"/>
    <w:multiLevelType w:val="hybridMultilevel"/>
    <w:tmpl w:val="9C40BDA6"/>
    <w:lvl w:ilvl="0" w:tplc="B574D9C2">
      <w:start w:val="1"/>
      <w:numFmt w:val="decimal"/>
      <w:lvlText w:val="%1."/>
      <w:lvlJc w:val="left"/>
      <w:pPr>
        <w:ind w:left="360" w:hanging="360"/>
      </w:pPr>
      <w:rPr>
        <w:rFonts w:cs="Helvetica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D302474"/>
    <w:multiLevelType w:val="hybridMultilevel"/>
    <w:tmpl w:val="49C0C8D8"/>
    <w:lvl w:ilvl="0" w:tplc="9D14806C">
      <w:start w:val="1"/>
      <w:numFmt w:val="decimal"/>
      <w:lvlText w:val="%1."/>
      <w:lvlJc w:val="left"/>
      <w:pPr>
        <w:ind w:left="360" w:hanging="360"/>
      </w:pPr>
      <w:rPr>
        <w:rFonts w:cs="AppleSystemUIFont" w:hint="default"/>
        <w:b/>
        <w:color w:val="000000" w:themeColor="text1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E85949"/>
    <w:multiLevelType w:val="hybridMultilevel"/>
    <w:tmpl w:val="163C7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824F11"/>
    <w:multiLevelType w:val="hybridMultilevel"/>
    <w:tmpl w:val="2488EB24"/>
    <w:lvl w:ilvl="0" w:tplc="AA1EBB5A">
      <w:start w:val="1"/>
      <w:numFmt w:val="bullet"/>
      <w:lvlText w:val=""/>
      <w:lvlPicBulletId w:val="0"/>
      <w:lvlJc w:val="left"/>
      <w:pPr>
        <w:ind w:left="0" w:firstLine="0"/>
      </w:pPr>
      <w:rPr>
        <w:rFonts w:ascii="Symbol" w:hAnsi="Symbol" w:hint="default"/>
        <w:color w:val="auto"/>
        <w:sz w:val="44"/>
        <w:szCs w:val="5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isplayBackgroundShape/>
  <w:bordersDoNotSurroundHeader/>
  <w:bordersDoNotSurroundFooter/>
  <w:activeWritingStyle w:appName="MSWord" w:lang="en-US" w:vendorID="64" w:dllVersion="4096" w:nlCheck="1" w:checkStyle="0"/>
  <w:activeWritingStyle w:appName="MSWord" w:lang="sv-SE" w:vendorID="64" w:dllVersion="4096" w:nlCheck="1" w:checkStyle="0"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BC1"/>
    <w:rsid w:val="00002112"/>
    <w:rsid w:val="00003319"/>
    <w:rsid w:val="00006D28"/>
    <w:rsid w:val="00020437"/>
    <w:rsid w:val="000228E2"/>
    <w:rsid w:val="00024ABC"/>
    <w:rsid w:val="0003554A"/>
    <w:rsid w:val="00043971"/>
    <w:rsid w:val="0005435B"/>
    <w:rsid w:val="000578A8"/>
    <w:rsid w:val="0006208B"/>
    <w:rsid w:val="00071F8D"/>
    <w:rsid w:val="000740DE"/>
    <w:rsid w:val="00076D89"/>
    <w:rsid w:val="00077679"/>
    <w:rsid w:val="00077DAD"/>
    <w:rsid w:val="00081B5D"/>
    <w:rsid w:val="00082BD6"/>
    <w:rsid w:val="00082DD1"/>
    <w:rsid w:val="00092507"/>
    <w:rsid w:val="00096E65"/>
    <w:rsid w:val="00097869"/>
    <w:rsid w:val="000A47ED"/>
    <w:rsid w:val="000B373A"/>
    <w:rsid w:val="000B4E00"/>
    <w:rsid w:val="000C1286"/>
    <w:rsid w:val="000C17B3"/>
    <w:rsid w:val="000C1A31"/>
    <w:rsid w:val="000C3E3E"/>
    <w:rsid w:val="000C74BB"/>
    <w:rsid w:val="000D06F9"/>
    <w:rsid w:val="000D3591"/>
    <w:rsid w:val="000D4717"/>
    <w:rsid w:val="000D5271"/>
    <w:rsid w:val="000E6D8E"/>
    <w:rsid w:val="000F7F31"/>
    <w:rsid w:val="00105009"/>
    <w:rsid w:val="00110044"/>
    <w:rsid w:val="0011224A"/>
    <w:rsid w:val="00124F4D"/>
    <w:rsid w:val="00133524"/>
    <w:rsid w:val="00136883"/>
    <w:rsid w:val="00137558"/>
    <w:rsid w:val="00140B34"/>
    <w:rsid w:val="0014732D"/>
    <w:rsid w:val="00152B16"/>
    <w:rsid w:val="00153A99"/>
    <w:rsid w:val="00156310"/>
    <w:rsid w:val="00156FF3"/>
    <w:rsid w:val="0016217A"/>
    <w:rsid w:val="00165411"/>
    <w:rsid w:val="001713F9"/>
    <w:rsid w:val="00177529"/>
    <w:rsid w:val="00185A67"/>
    <w:rsid w:val="00185AA1"/>
    <w:rsid w:val="00193F81"/>
    <w:rsid w:val="001A5BA4"/>
    <w:rsid w:val="001A7D20"/>
    <w:rsid w:val="001B2E77"/>
    <w:rsid w:val="001B7C3F"/>
    <w:rsid w:val="001D1EB0"/>
    <w:rsid w:val="001D77EF"/>
    <w:rsid w:val="001D782E"/>
    <w:rsid w:val="001D7AD2"/>
    <w:rsid w:val="001E10DE"/>
    <w:rsid w:val="001E64D9"/>
    <w:rsid w:val="001F2AE4"/>
    <w:rsid w:val="00200CD9"/>
    <w:rsid w:val="00200E6F"/>
    <w:rsid w:val="00204B0C"/>
    <w:rsid w:val="002050F9"/>
    <w:rsid w:val="0021684D"/>
    <w:rsid w:val="00216A39"/>
    <w:rsid w:val="00221D86"/>
    <w:rsid w:val="00226898"/>
    <w:rsid w:val="002275F7"/>
    <w:rsid w:val="00231ECC"/>
    <w:rsid w:val="00234C53"/>
    <w:rsid w:val="002461A3"/>
    <w:rsid w:val="002500EB"/>
    <w:rsid w:val="00256144"/>
    <w:rsid w:val="00260AC9"/>
    <w:rsid w:val="0026184E"/>
    <w:rsid w:val="002675C0"/>
    <w:rsid w:val="00286540"/>
    <w:rsid w:val="00287482"/>
    <w:rsid w:val="00291192"/>
    <w:rsid w:val="0029373C"/>
    <w:rsid w:val="002966E2"/>
    <w:rsid w:val="002A03B0"/>
    <w:rsid w:val="002A3D8E"/>
    <w:rsid w:val="002C0DF5"/>
    <w:rsid w:val="002C24DA"/>
    <w:rsid w:val="002C4BC1"/>
    <w:rsid w:val="002C6E0A"/>
    <w:rsid w:val="002D3AFA"/>
    <w:rsid w:val="002D789F"/>
    <w:rsid w:val="002F15AA"/>
    <w:rsid w:val="002F3259"/>
    <w:rsid w:val="002F6CFD"/>
    <w:rsid w:val="00306FB8"/>
    <w:rsid w:val="00312755"/>
    <w:rsid w:val="00316A00"/>
    <w:rsid w:val="00317494"/>
    <w:rsid w:val="003175EC"/>
    <w:rsid w:val="00325595"/>
    <w:rsid w:val="00326EE4"/>
    <w:rsid w:val="00345493"/>
    <w:rsid w:val="00357DF2"/>
    <w:rsid w:val="0036348A"/>
    <w:rsid w:val="003666C5"/>
    <w:rsid w:val="003723FF"/>
    <w:rsid w:val="00383FE3"/>
    <w:rsid w:val="00390DF0"/>
    <w:rsid w:val="00393FB5"/>
    <w:rsid w:val="003A6F5E"/>
    <w:rsid w:val="003A7846"/>
    <w:rsid w:val="003B3BAE"/>
    <w:rsid w:val="003B576E"/>
    <w:rsid w:val="003D04D8"/>
    <w:rsid w:val="003D1614"/>
    <w:rsid w:val="003D3E4F"/>
    <w:rsid w:val="003D56FC"/>
    <w:rsid w:val="003E370C"/>
    <w:rsid w:val="003E5513"/>
    <w:rsid w:val="003E7C03"/>
    <w:rsid w:val="003F076D"/>
    <w:rsid w:val="003F2500"/>
    <w:rsid w:val="003F377B"/>
    <w:rsid w:val="00401517"/>
    <w:rsid w:val="004018EB"/>
    <w:rsid w:val="0040396F"/>
    <w:rsid w:val="00404841"/>
    <w:rsid w:val="00422648"/>
    <w:rsid w:val="00424532"/>
    <w:rsid w:val="00424C96"/>
    <w:rsid w:val="0044615E"/>
    <w:rsid w:val="00447EC7"/>
    <w:rsid w:val="00457E76"/>
    <w:rsid w:val="004716B3"/>
    <w:rsid w:val="00475A31"/>
    <w:rsid w:val="00490539"/>
    <w:rsid w:val="004952CF"/>
    <w:rsid w:val="004B0990"/>
    <w:rsid w:val="004B248B"/>
    <w:rsid w:val="004C3DCB"/>
    <w:rsid w:val="004C42C1"/>
    <w:rsid w:val="004D4A5D"/>
    <w:rsid w:val="004E09E7"/>
    <w:rsid w:val="004F0597"/>
    <w:rsid w:val="004F7AE8"/>
    <w:rsid w:val="00500500"/>
    <w:rsid w:val="00503953"/>
    <w:rsid w:val="005067DA"/>
    <w:rsid w:val="0052153B"/>
    <w:rsid w:val="005243BE"/>
    <w:rsid w:val="00527389"/>
    <w:rsid w:val="00533D41"/>
    <w:rsid w:val="00534E88"/>
    <w:rsid w:val="00544753"/>
    <w:rsid w:val="005516D2"/>
    <w:rsid w:val="00554CE1"/>
    <w:rsid w:val="00557112"/>
    <w:rsid w:val="00557F1F"/>
    <w:rsid w:val="00563FEF"/>
    <w:rsid w:val="00565153"/>
    <w:rsid w:val="00565CD5"/>
    <w:rsid w:val="0056681A"/>
    <w:rsid w:val="005714D1"/>
    <w:rsid w:val="00581FA3"/>
    <w:rsid w:val="0058250A"/>
    <w:rsid w:val="00583443"/>
    <w:rsid w:val="00593557"/>
    <w:rsid w:val="00595D82"/>
    <w:rsid w:val="005977F5"/>
    <w:rsid w:val="005A2AD9"/>
    <w:rsid w:val="005A3AFF"/>
    <w:rsid w:val="005A7E6F"/>
    <w:rsid w:val="005B1656"/>
    <w:rsid w:val="005B23D9"/>
    <w:rsid w:val="005C1384"/>
    <w:rsid w:val="005C1E0A"/>
    <w:rsid w:val="005C3F1E"/>
    <w:rsid w:val="005D33C3"/>
    <w:rsid w:val="005D4623"/>
    <w:rsid w:val="005E1940"/>
    <w:rsid w:val="005E3575"/>
    <w:rsid w:val="005E470B"/>
    <w:rsid w:val="005E6074"/>
    <w:rsid w:val="005E6874"/>
    <w:rsid w:val="005F5FAF"/>
    <w:rsid w:val="00605220"/>
    <w:rsid w:val="00621F27"/>
    <w:rsid w:val="006231E3"/>
    <w:rsid w:val="006312B7"/>
    <w:rsid w:val="006418B0"/>
    <w:rsid w:val="0064383C"/>
    <w:rsid w:val="00650342"/>
    <w:rsid w:val="00650EFA"/>
    <w:rsid w:val="00653D6F"/>
    <w:rsid w:val="00653EFF"/>
    <w:rsid w:val="006576A3"/>
    <w:rsid w:val="006611B7"/>
    <w:rsid w:val="00663832"/>
    <w:rsid w:val="00663B99"/>
    <w:rsid w:val="0067158D"/>
    <w:rsid w:val="00671B70"/>
    <w:rsid w:val="00674A5F"/>
    <w:rsid w:val="00674AF1"/>
    <w:rsid w:val="00676D37"/>
    <w:rsid w:val="0067739E"/>
    <w:rsid w:val="006778C6"/>
    <w:rsid w:val="00683E01"/>
    <w:rsid w:val="0068514C"/>
    <w:rsid w:val="006957FB"/>
    <w:rsid w:val="0069706C"/>
    <w:rsid w:val="006A6B4A"/>
    <w:rsid w:val="006A6D22"/>
    <w:rsid w:val="006B2668"/>
    <w:rsid w:val="006B6771"/>
    <w:rsid w:val="006C4550"/>
    <w:rsid w:val="006C710F"/>
    <w:rsid w:val="006D15A2"/>
    <w:rsid w:val="006D53C6"/>
    <w:rsid w:val="006E136B"/>
    <w:rsid w:val="006E13D3"/>
    <w:rsid w:val="006E304E"/>
    <w:rsid w:val="006E39D0"/>
    <w:rsid w:val="006F5DED"/>
    <w:rsid w:val="0070080E"/>
    <w:rsid w:val="007124DC"/>
    <w:rsid w:val="0071483C"/>
    <w:rsid w:val="00722127"/>
    <w:rsid w:val="00722AD4"/>
    <w:rsid w:val="0072476D"/>
    <w:rsid w:val="00733ABE"/>
    <w:rsid w:val="007343F6"/>
    <w:rsid w:val="0073544F"/>
    <w:rsid w:val="00735B1C"/>
    <w:rsid w:val="00743455"/>
    <w:rsid w:val="0075671E"/>
    <w:rsid w:val="00763D9C"/>
    <w:rsid w:val="00770F71"/>
    <w:rsid w:val="00772BC1"/>
    <w:rsid w:val="00776289"/>
    <w:rsid w:val="00781AA8"/>
    <w:rsid w:val="007914F5"/>
    <w:rsid w:val="00793C44"/>
    <w:rsid w:val="00796CA8"/>
    <w:rsid w:val="007A0144"/>
    <w:rsid w:val="007A02FE"/>
    <w:rsid w:val="007A09D8"/>
    <w:rsid w:val="007A1928"/>
    <w:rsid w:val="007A54F8"/>
    <w:rsid w:val="007B26EA"/>
    <w:rsid w:val="007B378D"/>
    <w:rsid w:val="007B6093"/>
    <w:rsid w:val="007B7D7F"/>
    <w:rsid w:val="007C0120"/>
    <w:rsid w:val="007C7B08"/>
    <w:rsid w:val="007D6AE2"/>
    <w:rsid w:val="007E21FF"/>
    <w:rsid w:val="007F04EC"/>
    <w:rsid w:val="007F1B9D"/>
    <w:rsid w:val="007F315B"/>
    <w:rsid w:val="007F6703"/>
    <w:rsid w:val="00800543"/>
    <w:rsid w:val="0082143C"/>
    <w:rsid w:val="00831F7F"/>
    <w:rsid w:val="0083205B"/>
    <w:rsid w:val="008361F8"/>
    <w:rsid w:val="00863E3C"/>
    <w:rsid w:val="00866618"/>
    <w:rsid w:val="00872962"/>
    <w:rsid w:val="0088163F"/>
    <w:rsid w:val="0088197B"/>
    <w:rsid w:val="00894BF7"/>
    <w:rsid w:val="008A6A9D"/>
    <w:rsid w:val="008B2382"/>
    <w:rsid w:val="008C2C47"/>
    <w:rsid w:val="008C733C"/>
    <w:rsid w:val="008E02DF"/>
    <w:rsid w:val="008E3679"/>
    <w:rsid w:val="008F6ADA"/>
    <w:rsid w:val="00907E0E"/>
    <w:rsid w:val="00923037"/>
    <w:rsid w:val="00924A15"/>
    <w:rsid w:val="00932B3C"/>
    <w:rsid w:val="00947DC1"/>
    <w:rsid w:val="00952407"/>
    <w:rsid w:val="00960028"/>
    <w:rsid w:val="00961058"/>
    <w:rsid w:val="00970566"/>
    <w:rsid w:val="00971A66"/>
    <w:rsid w:val="00972C0B"/>
    <w:rsid w:val="009778A4"/>
    <w:rsid w:val="00981A43"/>
    <w:rsid w:val="0098553A"/>
    <w:rsid w:val="00985799"/>
    <w:rsid w:val="009910AE"/>
    <w:rsid w:val="009A0E29"/>
    <w:rsid w:val="009B3DE6"/>
    <w:rsid w:val="009C4BE5"/>
    <w:rsid w:val="009C74BF"/>
    <w:rsid w:val="009D573A"/>
    <w:rsid w:val="00A00461"/>
    <w:rsid w:val="00A02AD4"/>
    <w:rsid w:val="00A02F4F"/>
    <w:rsid w:val="00A036E2"/>
    <w:rsid w:val="00A04DA0"/>
    <w:rsid w:val="00A06A59"/>
    <w:rsid w:val="00A115C4"/>
    <w:rsid w:val="00A21673"/>
    <w:rsid w:val="00A24930"/>
    <w:rsid w:val="00A25A00"/>
    <w:rsid w:val="00A260B3"/>
    <w:rsid w:val="00A34847"/>
    <w:rsid w:val="00A3734F"/>
    <w:rsid w:val="00A5221D"/>
    <w:rsid w:val="00A52AC2"/>
    <w:rsid w:val="00A662F2"/>
    <w:rsid w:val="00A70EF8"/>
    <w:rsid w:val="00A736DA"/>
    <w:rsid w:val="00A76EE1"/>
    <w:rsid w:val="00A808C0"/>
    <w:rsid w:val="00A86B14"/>
    <w:rsid w:val="00A94F35"/>
    <w:rsid w:val="00AA0679"/>
    <w:rsid w:val="00AA19EE"/>
    <w:rsid w:val="00AB48E3"/>
    <w:rsid w:val="00AB4A68"/>
    <w:rsid w:val="00AB73C6"/>
    <w:rsid w:val="00AC4E2D"/>
    <w:rsid w:val="00AC6820"/>
    <w:rsid w:val="00AD208A"/>
    <w:rsid w:val="00AE3D06"/>
    <w:rsid w:val="00AF057A"/>
    <w:rsid w:val="00B109E9"/>
    <w:rsid w:val="00B14836"/>
    <w:rsid w:val="00B14CF4"/>
    <w:rsid w:val="00B159FA"/>
    <w:rsid w:val="00B26ACE"/>
    <w:rsid w:val="00B27329"/>
    <w:rsid w:val="00B321CF"/>
    <w:rsid w:val="00B368AF"/>
    <w:rsid w:val="00B44799"/>
    <w:rsid w:val="00B61B91"/>
    <w:rsid w:val="00B62A0B"/>
    <w:rsid w:val="00B72013"/>
    <w:rsid w:val="00B741E1"/>
    <w:rsid w:val="00B768FA"/>
    <w:rsid w:val="00B840CA"/>
    <w:rsid w:val="00BA46D4"/>
    <w:rsid w:val="00BA6CF1"/>
    <w:rsid w:val="00BB77E4"/>
    <w:rsid w:val="00BC28A1"/>
    <w:rsid w:val="00BD75AA"/>
    <w:rsid w:val="00BE0FDE"/>
    <w:rsid w:val="00BF2E9E"/>
    <w:rsid w:val="00C0351F"/>
    <w:rsid w:val="00C11956"/>
    <w:rsid w:val="00C14904"/>
    <w:rsid w:val="00C20590"/>
    <w:rsid w:val="00C21AD1"/>
    <w:rsid w:val="00C23636"/>
    <w:rsid w:val="00C2390A"/>
    <w:rsid w:val="00C27CE3"/>
    <w:rsid w:val="00C35ECF"/>
    <w:rsid w:val="00C4284C"/>
    <w:rsid w:val="00C4751D"/>
    <w:rsid w:val="00C54490"/>
    <w:rsid w:val="00C5519B"/>
    <w:rsid w:val="00C61AA1"/>
    <w:rsid w:val="00C64639"/>
    <w:rsid w:val="00C735F5"/>
    <w:rsid w:val="00C755D4"/>
    <w:rsid w:val="00C87EEB"/>
    <w:rsid w:val="00C9528A"/>
    <w:rsid w:val="00CA0235"/>
    <w:rsid w:val="00CA3E62"/>
    <w:rsid w:val="00CA69D7"/>
    <w:rsid w:val="00CB189D"/>
    <w:rsid w:val="00CB3857"/>
    <w:rsid w:val="00CC13A1"/>
    <w:rsid w:val="00CE24B6"/>
    <w:rsid w:val="00CF3C2C"/>
    <w:rsid w:val="00CF679F"/>
    <w:rsid w:val="00D1283C"/>
    <w:rsid w:val="00D1506A"/>
    <w:rsid w:val="00D20E32"/>
    <w:rsid w:val="00D26D08"/>
    <w:rsid w:val="00D26D52"/>
    <w:rsid w:val="00D3444A"/>
    <w:rsid w:val="00D36A64"/>
    <w:rsid w:val="00D37FBD"/>
    <w:rsid w:val="00D44D20"/>
    <w:rsid w:val="00D46687"/>
    <w:rsid w:val="00D51C27"/>
    <w:rsid w:val="00D53360"/>
    <w:rsid w:val="00D63633"/>
    <w:rsid w:val="00D64068"/>
    <w:rsid w:val="00D65B9D"/>
    <w:rsid w:val="00D7451A"/>
    <w:rsid w:val="00D81B7E"/>
    <w:rsid w:val="00D81DD1"/>
    <w:rsid w:val="00D87031"/>
    <w:rsid w:val="00DA0E0E"/>
    <w:rsid w:val="00DB023F"/>
    <w:rsid w:val="00DB0FAF"/>
    <w:rsid w:val="00DB2FCD"/>
    <w:rsid w:val="00DC1AEC"/>
    <w:rsid w:val="00DD0BBA"/>
    <w:rsid w:val="00DD1B11"/>
    <w:rsid w:val="00DE17B4"/>
    <w:rsid w:val="00DE36CC"/>
    <w:rsid w:val="00DE3A76"/>
    <w:rsid w:val="00DE4B6D"/>
    <w:rsid w:val="00DF59FC"/>
    <w:rsid w:val="00E02682"/>
    <w:rsid w:val="00E036B1"/>
    <w:rsid w:val="00E07BEF"/>
    <w:rsid w:val="00E13746"/>
    <w:rsid w:val="00E137EB"/>
    <w:rsid w:val="00E2068C"/>
    <w:rsid w:val="00E32B6E"/>
    <w:rsid w:val="00E412BA"/>
    <w:rsid w:val="00E42610"/>
    <w:rsid w:val="00E47A97"/>
    <w:rsid w:val="00E512F7"/>
    <w:rsid w:val="00E56363"/>
    <w:rsid w:val="00E61DF1"/>
    <w:rsid w:val="00E71644"/>
    <w:rsid w:val="00E73E40"/>
    <w:rsid w:val="00E92A1C"/>
    <w:rsid w:val="00E95FE1"/>
    <w:rsid w:val="00EA07D6"/>
    <w:rsid w:val="00EA75A6"/>
    <w:rsid w:val="00EB275D"/>
    <w:rsid w:val="00EC0961"/>
    <w:rsid w:val="00EC3083"/>
    <w:rsid w:val="00EE136F"/>
    <w:rsid w:val="00EF2CEF"/>
    <w:rsid w:val="00F02369"/>
    <w:rsid w:val="00F059B3"/>
    <w:rsid w:val="00F1305F"/>
    <w:rsid w:val="00F14C47"/>
    <w:rsid w:val="00F1546E"/>
    <w:rsid w:val="00F2212F"/>
    <w:rsid w:val="00F2488F"/>
    <w:rsid w:val="00F2601D"/>
    <w:rsid w:val="00F371B1"/>
    <w:rsid w:val="00F37318"/>
    <w:rsid w:val="00F404ED"/>
    <w:rsid w:val="00F43260"/>
    <w:rsid w:val="00F63BA1"/>
    <w:rsid w:val="00F65636"/>
    <w:rsid w:val="00F7000C"/>
    <w:rsid w:val="00F730FE"/>
    <w:rsid w:val="00F748D7"/>
    <w:rsid w:val="00F76704"/>
    <w:rsid w:val="00F82803"/>
    <w:rsid w:val="00F840B0"/>
    <w:rsid w:val="00F87DF9"/>
    <w:rsid w:val="00F925F9"/>
    <w:rsid w:val="00F938D2"/>
    <w:rsid w:val="00FA57EC"/>
    <w:rsid w:val="00FA7F60"/>
    <w:rsid w:val="00FB07A3"/>
    <w:rsid w:val="00FB1167"/>
    <w:rsid w:val="00FB2E7F"/>
    <w:rsid w:val="00FB3CFC"/>
    <w:rsid w:val="00FB797C"/>
    <w:rsid w:val="00FC22D3"/>
    <w:rsid w:val="00FC3227"/>
    <w:rsid w:val="00FD19D6"/>
    <w:rsid w:val="00FD67BF"/>
    <w:rsid w:val="00FE31B1"/>
    <w:rsid w:val="00FE71FE"/>
    <w:rsid w:val="00FF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0486D1CD"/>
  <w15:chartTrackingRefBased/>
  <w15:docId w15:val="{5A1FE8AF-4291-3944-999F-EF396ED0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E2D"/>
    <w:rPr>
      <w:rFonts w:ascii="SimSun" w:eastAsia="SimSun" w:hAnsi="SimSun" w:cs="SimSu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B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F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275F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275F7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275F7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B24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1EB0"/>
    <w:pPr>
      <w:spacing w:before="100" w:beforeAutospacing="1" w:after="100" w:afterAutospacing="1"/>
    </w:pPr>
  </w:style>
  <w:style w:type="paragraph" w:customStyle="1" w:styleId="entry-x-en">
    <w:name w:val="entry-x-en"/>
    <w:basedOn w:val="Normal"/>
    <w:rsid w:val="00CB189D"/>
    <w:pPr>
      <w:spacing w:before="100" w:beforeAutospacing="1" w:after="100" w:afterAutospacing="1"/>
    </w:pPr>
  </w:style>
  <w:style w:type="paragraph" w:customStyle="1" w:styleId="entry-x-zh">
    <w:name w:val="entry-x-zh"/>
    <w:basedOn w:val="Normal"/>
    <w:rsid w:val="00CB189D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256144"/>
    <w:rPr>
      <w:rFonts w:ascii="SimSun" w:eastAsia="SimSun" w:hAnsi="SimSun" w:cs="SimSun"/>
      <w:kern w:val="0"/>
      <w:sz w:val="24"/>
    </w:rPr>
  </w:style>
  <w:style w:type="character" w:customStyle="1" w:styleId="apple-converted-space">
    <w:name w:val="apple-converted-space"/>
    <w:basedOn w:val="DefaultParagraphFont"/>
    <w:rsid w:val="00AB73C6"/>
  </w:style>
  <w:style w:type="paragraph" w:styleId="ListParagraph">
    <w:name w:val="List Paragraph"/>
    <w:basedOn w:val="Normal"/>
    <w:uiPriority w:val="34"/>
    <w:qFormat/>
    <w:rsid w:val="00CC13A1"/>
    <w:pPr>
      <w:ind w:firstLineChars="200" w:firstLine="420"/>
    </w:pPr>
  </w:style>
  <w:style w:type="character" w:customStyle="1" w:styleId="s1">
    <w:name w:val="s1"/>
    <w:basedOn w:val="DefaultParagraphFont"/>
    <w:rsid w:val="00985799"/>
    <w:rPr>
      <w:rFonts w:ascii=".PingFang SC" w:hAnsi=".PingFang SC" w:hint="default"/>
      <w:sz w:val="18"/>
      <w:szCs w:val="18"/>
    </w:rPr>
  </w:style>
  <w:style w:type="character" w:customStyle="1" w:styleId="c-color-gray2">
    <w:name w:val="c-color-gray2"/>
    <w:basedOn w:val="DefaultParagraphFont"/>
    <w:rsid w:val="00B840CA"/>
  </w:style>
  <w:style w:type="character" w:customStyle="1" w:styleId="opdicttext2">
    <w:name w:val="op_dict_text2"/>
    <w:basedOn w:val="DefaultParagraphFont"/>
    <w:rsid w:val="00B840CA"/>
  </w:style>
  <w:style w:type="character" w:customStyle="1" w:styleId="transsent">
    <w:name w:val="transsent"/>
    <w:basedOn w:val="DefaultParagraphFont"/>
    <w:rsid w:val="00AC4E2D"/>
  </w:style>
  <w:style w:type="paragraph" w:customStyle="1" w:styleId="src">
    <w:name w:val="src"/>
    <w:basedOn w:val="Normal"/>
    <w:rsid w:val="0096105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zitao/Desktop/English/&#23454;&#29992;&#22522;&#30784;&#35789;&#27719;00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AFD99C-C7E7-D24D-9F04-540A1D122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实用基础词汇001.dotx</Template>
  <TotalTime>156</TotalTime>
  <Pages>4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63</cp:revision>
  <cp:lastPrinted>2023-04-28T06:16:00Z</cp:lastPrinted>
  <dcterms:created xsi:type="dcterms:W3CDTF">2023-04-28T06:16:00Z</dcterms:created>
  <dcterms:modified xsi:type="dcterms:W3CDTF">2023-09-17T13:58:00Z</dcterms:modified>
</cp:coreProperties>
</file>