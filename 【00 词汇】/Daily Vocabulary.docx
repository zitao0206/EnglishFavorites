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13B" w14:textId="77777777" w:rsidR="00CF755F" w:rsidRPr="003F483D" w:rsidRDefault="00CF755F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color w:val="0432FF"/>
          <w:sz w:val="36"/>
          <w:szCs w:val="36"/>
        </w:rPr>
      </w:pPr>
    </w:p>
    <w:p w14:paraId="1C803F3A" w14:textId="54CEAAFA" w:rsidR="00CF755F" w:rsidRPr="003F483D" w:rsidRDefault="00AA2260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</w:pPr>
      <w:r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每个单词最长流程：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默写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10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边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造句</w:t>
      </w:r>
      <w:r w:rsidR="00727138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2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  <w:u w:val="single"/>
        </w:rPr>
        <w:t>次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 xml:space="preserve"> + 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听力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2</w:t>
      </w:r>
      <w:r w:rsidR="00CF755F" w:rsidRPr="003F483D">
        <w:rPr>
          <w:rFonts w:asciiTheme="majorHAnsi" w:hAnsiTheme="majorHAnsi" w:cstheme="majorHAnsi"/>
          <w:i w:val="0"/>
          <w:iCs w:val="0"/>
          <w:strike/>
          <w:color w:val="0432FF"/>
          <w:sz w:val="32"/>
          <w:szCs w:val="32"/>
        </w:rPr>
        <w:t>边</w:t>
      </w:r>
      <w:r w:rsidR="00CF755F" w:rsidRPr="003F483D">
        <w:rPr>
          <w:rFonts w:asciiTheme="majorHAnsi" w:hAnsiTheme="majorHAnsi" w:cstheme="majorHAnsi"/>
          <w:i w:val="0"/>
          <w:iCs w:val="0"/>
          <w:color w:val="0432FF"/>
          <w:sz w:val="32"/>
          <w:szCs w:val="32"/>
        </w:rPr>
        <w:t>。</w:t>
      </w:r>
    </w:p>
    <w:p w14:paraId="5BDE1321" w14:textId="77777777" w:rsidR="00D62C06" w:rsidRPr="003F483D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74324DA4" w14:textId="3BE175DB" w:rsidR="00D62C06" w:rsidRDefault="00D62C06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TO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 xml:space="preserve"> 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DO——————————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53732EB8" w14:textId="77777777" w:rsidR="004A419B" w:rsidRPr="003F483D" w:rsidRDefault="004A419B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399AFDE9" w14:textId="0A0BA432" w:rsidR="004A419B" w:rsidRDefault="004A419B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C66D106" w14:textId="4E2E3A2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F6DC73F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D35C2A8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2796213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security n. </w:t>
      </w:r>
      <w:r w:rsidRPr="00951889">
        <w:rPr>
          <w:rFonts w:asciiTheme="majorHAnsi" w:hAnsiTheme="majorHAnsi" w:cstheme="majorHAnsi" w:hint="eastAsia"/>
          <w:i w:val="0"/>
          <w:iCs w:val="0"/>
        </w:rPr>
        <w:t>安全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5B451D5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company invests heavily in cyber security to protect client data.  </w:t>
      </w:r>
    </w:p>
    <w:p w14:paraId="21B45DE7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Airport security was tightened after the incident.</w:t>
      </w:r>
    </w:p>
    <w:p w14:paraId="1F8334C5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78C38D8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secure adj. </w:t>
      </w:r>
      <w:r w:rsidRPr="00951889">
        <w:rPr>
          <w:rFonts w:asciiTheme="majorHAnsi" w:hAnsiTheme="majorHAnsi" w:cstheme="majorHAnsi" w:hint="eastAsia"/>
          <w:i w:val="0"/>
          <w:iCs w:val="0"/>
        </w:rPr>
        <w:t>安全的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; v. </w:t>
      </w:r>
      <w:r w:rsidRPr="00951889">
        <w:rPr>
          <w:rFonts w:asciiTheme="majorHAnsi" w:hAnsiTheme="majorHAnsi" w:cstheme="majorHAnsi" w:hint="eastAsia"/>
          <w:i w:val="0"/>
          <w:iCs w:val="0"/>
        </w:rPr>
        <w:t>保护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96D70B1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Make sure all the doors are secure before leaving the house.  </w:t>
      </w:r>
    </w:p>
    <w:p w14:paraId="6688EEF2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secured a position at the university after a series of rigorous interviews.</w:t>
      </w:r>
    </w:p>
    <w:p w14:paraId="2E43A00B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35F8F93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backdoor n. </w:t>
      </w:r>
      <w:r w:rsidRPr="00951889">
        <w:rPr>
          <w:rFonts w:asciiTheme="majorHAnsi" w:hAnsiTheme="majorHAnsi" w:cstheme="majorHAnsi" w:hint="eastAsia"/>
          <w:i w:val="0"/>
          <w:iCs w:val="0"/>
        </w:rPr>
        <w:t>后门（计算机术语，未经正常认证过程而获得系统访问权限的方法）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413E27B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Hackers often use backdoors to gain unauthorized access to computers.  </w:t>
      </w:r>
    </w:p>
    <w:p w14:paraId="79E447B2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software patch closed the backdoor that allowed the virus to enter.</w:t>
      </w:r>
    </w:p>
    <w:p w14:paraId="2C38028E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BC6D008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cryptography n. </w:t>
      </w:r>
      <w:r w:rsidRPr="00951889">
        <w:rPr>
          <w:rFonts w:asciiTheme="majorHAnsi" w:hAnsiTheme="majorHAnsi" w:cstheme="majorHAnsi" w:hint="eastAsia"/>
          <w:i w:val="0"/>
          <w:iCs w:val="0"/>
        </w:rPr>
        <w:t>密码学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527C9EE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Cryptography is essential for securing online transactions.  </w:t>
      </w:r>
    </w:p>
    <w:p w14:paraId="327A6F3A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specializes in quantum cryptography, which is believed to be unbreakable.</w:t>
      </w:r>
    </w:p>
    <w:p w14:paraId="1E09CDA7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9234160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crypto n. </w:t>
      </w:r>
      <w:r w:rsidRPr="00951889">
        <w:rPr>
          <w:rFonts w:asciiTheme="majorHAnsi" w:hAnsiTheme="majorHAnsi" w:cstheme="majorHAnsi" w:hint="eastAsia"/>
          <w:i w:val="0"/>
          <w:iCs w:val="0"/>
        </w:rPr>
        <w:t>加密货币（俗称）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8900B8A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invested early in crypto and made a significant profit.  </w:t>
      </w:r>
    </w:p>
    <w:p w14:paraId="29179D27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Crypto markets are known for their volatility.</w:t>
      </w:r>
    </w:p>
    <w:p w14:paraId="09F4A9DA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A24CB05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exploit v. </w:t>
      </w:r>
      <w:r w:rsidRPr="00951889">
        <w:rPr>
          <w:rFonts w:asciiTheme="majorHAnsi" w:hAnsiTheme="majorHAnsi" w:cstheme="majorHAnsi" w:hint="eastAsia"/>
          <w:i w:val="0"/>
          <w:iCs w:val="0"/>
        </w:rPr>
        <w:t>利用；开发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408D227C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company was accused of exploiting its workers.  </w:t>
      </w:r>
    </w:p>
    <w:p w14:paraId="0170B436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wrote a program to exploit a flaw in the security system.</w:t>
      </w:r>
    </w:p>
    <w:p w14:paraId="5BBE21D4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ED583CE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02E6507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paraplegic adj. </w:t>
      </w:r>
      <w:r w:rsidRPr="00951889">
        <w:rPr>
          <w:rFonts w:asciiTheme="majorHAnsi" w:hAnsiTheme="majorHAnsi" w:cstheme="majorHAnsi" w:hint="eastAsia"/>
          <w:i w:val="0"/>
          <w:iCs w:val="0"/>
        </w:rPr>
        <w:t>下身瘫痪的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3EE6ACA9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became paraplegic after a severe accident.  </w:t>
      </w:r>
    </w:p>
    <w:p w14:paraId="327AB79F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new facilities are accessible for paraplegic patients.</w:t>
      </w:r>
    </w:p>
    <w:p w14:paraId="28E31BA4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BA823FE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implant v. </w:t>
      </w:r>
      <w:r w:rsidRPr="00951889">
        <w:rPr>
          <w:rFonts w:asciiTheme="majorHAnsi" w:hAnsiTheme="majorHAnsi" w:cstheme="majorHAnsi" w:hint="eastAsia"/>
          <w:i w:val="0"/>
          <w:iCs w:val="0"/>
        </w:rPr>
        <w:t>植入；嵌入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C7990B3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doctor implanted a pacemaker in his chest to help his heart beat regularly.  </w:t>
      </w:r>
    </w:p>
    <w:p w14:paraId="0EB12388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chose to have a microchip implanted for easy access to her medical records.</w:t>
      </w:r>
    </w:p>
    <w:p w14:paraId="3CACDFAA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F0D4CA1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disruptive adj. </w:t>
      </w:r>
      <w:r w:rsidRPr="00951889">
        <w:rPr>
          <w:rFonts w:asciiTheme="majorHAnsi" w:hAnsiTheme="majorHAnsi" w:cstheme="majorHAnsi" w:hint="eastAsia"/>
          <w:i w:val="0"/>
          <w:iCs w:val="0"/>
        </w:rPr>
        <w:t>破坏性的；颠覆性的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4C41AE74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His disruptive behavior in class is a concern for his teachers.  </w:t>
      </w:r>
    </w:p>
    <w:p w14:paraId="6C37D359" w14:textId="0ECE7C8C" w:rsid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new technology is considered disruptive as it could completely change the industry.</w:t>
      </w:r>
    </w:p>
    <w:p w14:paraId="5CD90501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0B1ED7C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overt adj. </w:t>
      </w:r>
      <w:r w:rsidRPr="00951889">
        <w:rPr>
          <w:rFonts w:asciiTheme="majorHAnsi" w:hAnsiTheme="majorHAnsi" w:cstheme="majorHAnsi" w:hint="eastAsia"/>
          <w:i w:val="0"/>
          <w:iCs w:val="0"/>
        </w:rPr>
        <w:t>公开的；明显的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4F0706E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made no attempt to hide her overt dislike for the proposal.  </w:t>
      </w:r>
    </w:p>
    <w:p w14:paraId="7716299D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company’s overt success in the market is due to its innovative products.</w:t>
      </w:r>
    </w:p>
    <w:p w14:paraId="7648CD11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1EFF318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crack n. </w:t>
      </w:r>
      <w:r w:rsidRPr="00951889">
        <w:rPr>
          <w:rFonts w:asciiTheme="majorHAnsi" w:hAnsiTheme="majorHAnsi" w:cstheme="majorHAnsi" w:hint="eastAsia"/>
          <w:i w:val="0"/>
          <w:iCs w:val="0"/>
        </w:rPr>
        <w:t>裂缝；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破裂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4D4DCB8A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A small crack in the window slowly spread across the glass.  </w:t>
      </w:r>
    </w:p>
    <w:p w14:paraId="3C865595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managed to crack the code that no one else could decipher.</w:t>
      </w:r>
    </w:p>
    <w:p w14:paraId="1DED7C48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AC5A4AF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outline v. </w:t>
      </w:r>
      <w:r w:rsidRPr="00951889">
        <w:rPr>
          <w:rFonts w:asciiTheme="majorHAnsi" w:hAnsiTheme="majorHAnsi" w:cstheme="majorHAnsi" w:hint="eastAsia"/>
          <w:i w:val="0"/>
          <w:iCs w:val="0"/>
        </w:rPr>
        <w:t>概述；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大纲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4B4B8ED6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professor outlined the main points of the lecture at the beginning of the class.  </w:t>
      </w:r>
    </w:p>
    <w:p w14:paraId="2CB3899A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drew an outline of the chapter to organize her notes better.</w:t>
      </w:r>
    </w:p>
    <w:p w14:paraId="7EB294F6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4098E2A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flourish v. </w:t>
      </w:r>
      <w:r w:rsidRPr="00951889">
        <w:rPr>
          <w:rFonts w:asciiTheme="majorHAnsi" w:hAnsiTheme="majorHAnsi" w:cstheme="majorHAnsi" w:hint="eastAsia"/>
          <w:i w:val="0"/>
          <w:iCs w:val="0"/>
        </w:rPr>
        <w:t>繁荣；茂盛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D9FB135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With the right care, these plants will flourish indoors.  </w:t>
      </w:r>
    </w:p>
    <w:p w14:paraId="125E10D4" w14:textId="77777777" w:rsidR="00951889" w:rsidRPr="00951889" w:rsidRDefault="00951889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small startup has flourished into a multimillion-dollar company.</w:t>
      </w:r>
    </w:p>
    <w:p w14:paraId="6352F6C4" w14:textId="77777777" w:rsidR="00D10EA3" w:rsidRPr="004A419B" w:rsidRDefault="00D10EA3" w:rsidP="009518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A63831F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6AA2204" w14:textId="534643A5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infant formula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="005C0115" w:rsidRPr="005C0115">
        <w:rPr>
          <w:rFonts w:asciiTheme="majorHAnsi" w:hAnsiTheme="majorHAnsi" w:cstheme="majorHAnsi"/>
          <w:i w:val="0"/>
          <w:iCs w:val="0"/>
        </w:rPr>
        <w:t>[ˈfɔːrmjələ]</w:t>
      </w:r>
      <w:r w:rsidR="005C0115"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婴儿配方奶粉</w:t>
      </w:r>
    </w:p>
    <w:p w14:paraId="17E7C08F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They decided to switch to a different brand of infant formula.</w:t>
      </w:r>
    </w:p>
    <w:p w14:paraId="7469D775" w14:textId="2722F495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lastRenderedPageBreak/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doctor recommended a specific type of infant formula for the baby.</w:t>
      </w:r>
    </w:p>
    <w:p w14:paraId="3ED47741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7EFD42C" w14:textId="6D18433A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freezer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5C0115" w:rsidRPr="005C0115">
        <w:rPr>
          <w:rFonts w:asciiTheme="majorHAnsi" w:hAnsiTheme="majorHAnsi" w:cstheme="majorHAnsi"/>
          <w:i w:val="0"/>
          <w:iCs w:val="0"/>
        </w:rPr>
        <w:t>[ˈfriːzər]</w:t>
      </w:r>
      <w:r w:rsidR="005C0115"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冷冻室；冰柜</w:t>
      </w:r>
    </w:p>
    <w:p w14:paraId="46AB9AD7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stored the leftovers in the freezer.</w:t>
      </w:r>
    </w:p>
    <w:p w14:paraId="405FF183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ice cream is in the freezer, next to the frozen vegetables.</w:t>
      </w:r>
    </w:p>
    <w:p w14:paraId="3BC10C67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8058EC7" w14:textId="31393C3D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susceptible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5C0115" w:rsidRPr="005C0115">
        <w:rPr>
          <w:rFonts w:asciiTheme="majorHAnsi" w:hAnsiTheme="majorHAnsi" w:cstheme="majorHAnsi"/>
          <w:i w:val="0"/>
          <w:iCs w:val="0"/>
        </w:rPr>
        <w:t>[səˈseptəb(ə)l]</w:t>
      </w:r>
      <w:r w:rsidR="005C0115"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682C54">
        <w:rPr>
          <w:rFonts w:asciiTheme="majorHAnsi" w:hAnsiTheme="majorHAnsi" w:cstheme="majorHAnsi" w:hint="eastAsia"/>
          <w:i w:val="0"/>
          <w:iCs w:val="0"/>
        </w:rPr>
        <w:t>易受影响的；易感动的</w:t>
      </w:r>
    </w:p>
    <w:p w14:paraId="08434D73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Children are more susceptible to colds than adults.</w:t>
      </w:r>
    </w:p>
    <w:p w14:paraId="18FEF0A6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patient was susceptible to infection after surgery.</w:t>
      </w:r>
    </w:p>
    <w:p w14:paraId="1130C9BD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7B8110F" w14:textId="1650B80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porridge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5C0115" w:rsidRPr="005C0115">
        <w:rPr>
          <w:rFonts w:asciiTheme="majorHAnsi" w:hAnsiTheme="majorHAnsi" w:cstheme="majorHAnsi"/>
          <w:i w:val="0"/>
          <w:iCs w:val="0"/>
        </w:rPr>
        <w:t>[ˈpɔːrɪdʒ]</w:t>
      </w:r>
      <w:r w:rsidR="005C0115"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粥；麦片粥</w:t>
      </w:r>
    </w:p>
    <w:p w14:paraId="0B7330AD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eats porridge for breakfast every morning.</w:t>
      </w:r>
    </w:p>
    <w:p w14:paraId="5D1F0BDD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A bowl of warm porridge is comforting on a cold day.</w:t>
      </w:r>
    </w:p>
    <w:p w14:paraId="0B170986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DD50897" w14:textId="4F800F6E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somber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5C0115" w:rsidRPr="005C0115">
        <w:rPr>
          <w:rFonts w:asciiTheme="majorHAnsi" w:hAnsiTheme="majorHAnsi" w:cstheme="majorHAnsi"/>
          <w:i w:val="0"/>
          <w:iCs w:val="0"/>
        </w:rPr>
        <w:t>[ˈs</w:t>
      </w:r>
      <w:r w:rsidR="005C0115" w:rsidRPr="005C0115">
        <w:rPr>
          <w:rFonts w:asciiTheme="majorHAnsi" w:hAnsiTheme="majorHAnsi" w:cstheme="majorHAnsi" w:hint="eastAsia"/>
          <w:i w:val="0"/>
          <w:iCs w:val="0"/>
        </w:rPr>
        <w:t>ɑ</w:t>
      </w:r>
      <w:r w:rsidR="005C0115" w:rsidRPr="005C0115">
        <w:rPr>
          <w:rFonts w:asciiTheme="majorHAnsi" w:hAnsiTheme="majorHAnsi" w:cstheme="majorHAnsi"/>
          <w:i w:val="0"/>
          <w:iCs w:val="0"/>
        </w:rPr>
        <w:t>ːmbər]</w:t>
      </w:r>
      <w:r w:rsidR="005C0115"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682C54">
        <w:rPr>
          <w:rFonts w:asciiTheme="majorHAnsi" w:hAnsiTheme="majorHAnsi" w:cstheme="majorHAnsi" w:hint="eastAsia"/>
          <w:i w:val="0"/>
          <w:iCs w:val="0"/>
        </w:rPr>
        <w:t>昏暗的；忧郁的</w:t>
      </w:r>
    </w:p>
    <w:p w14:paraId="40B73118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room was filled with somber lighting.</w:t>
      </w:r>
    </w:p>
    <w:p w14:paraId="4EE32DF3" w14:textId="77777777" w:rsidR="00682C54" w:rsidRPr="00682C54" w:rsidRDefault="00682C54" w:rsidP="00682C54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He had a somber expression after hearing the bad news.</w:t>
      </w:r>
    </w:p>
    <w:p w14:paraId="3A467747" w14:textId="77777777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C5AA17B" w14:textId="74C31D40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substantiate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DF1F3D" w:rsidRPr="00DF1F3D">
        <w:rPr>
          <w:rFonts w:asciiTheme="majorHAnsi" w:hAnsiTheme="majorHAnsi" w:cstheme="majorHAnsi"/>
          <w:i w:val="0"/>
          <w:iCs w:val="0"/>
          <w:sz w:val="24"/>
          <w:szCs w:val="24"/>
        </w:rPr>
        <w:t xml:space="preserve">[səbˈstænʃieɪt]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6504D9">
        <w:rPr>
          <w:rFonts w:asciiTheme="majorHAnsi" w:hAnsiTheme="majorHAnsi" w:cstheme="majorHAnsi" w:hint="eastAsia"/>
          <w:i w:val="0"/>
          <w:iCs w:val="0"/>
        </w:rPr>
        <w:t>证实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BF1B87B" w14:textId="77777777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researcher needed more data to substantiate his theory.  </w:t>
      </w:r>
    </w:p>
    <w:p w14:paraId="033F4DDC" w14:textId="77777777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claim that diet influences mood is difficult to substantiate without empirical evidence.  </w:t>
      </w:r>
    </w:p>
    <w:p w14:paraId="2E9A981C" w14:textId="77777777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BCA43EF" w14:textId="3BC2163C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efficacy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="00DF1F3D" w:rsidRPr="00DF1F3D">
        <w:rPr>
          <w:rFonts w:asciiTheme="majorHAnsi" w:hAnsiTheme="majorHAnsi" w:cstheme="majorHAnsi"/>
          <w:i w:val="0"/>
          <w:iCs w:val="0"/>
        </w:rPr>
        <w:t>[ˈefɪkəsi]</w:t>
      </w:r>
      <w:r w:rsidR="00DF1F3D" w:rsidRPr="00DF1F3D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功效；效力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99D2FE6" w14:textId="77777777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efficacy of the new drug will be determined through extensive trials.  </w:t>
      </w:r>
    </w:p>
    <w:p w14:paraId="3E4338A3" w14:textId="77777777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She questioned the efficacy of the new educational policies.  </w:t>
      </w:r>
    </w:p>
    <w:p w14:paraId="33E093E4" w14:textId="77777777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AF298AA" w14:textId="4840FE68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</w:p>
    <w:p w14:paraId="37D77126" w14:textId="77777777" w:rsidR="006504D9" w:rsidRPr="006504D9" w:rsidRDefault="006504D9" w:rsidP="006504D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FFDC0C9" w14:textId="74D9DCE5" w:rsidR="00562B61" w:rsidRDefault="00562B61" w:rsidP="0041224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2868B04" w14:textId="77777777" w:rsidR="00412240" w:rsidRPr="003F483D" w:rsidRDefault="00412240" w:rsidP="0041224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489861D" w14:textId="6B3AF105" w:rsidR="000A3273" w:rsidRPr="003F483D" w:rsidRDefault="000A3273" w:rsidP="000A327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DOING——————————</w:t>
      </w:r>
      <w:r w:rsidR="00D1315E" w:rsidRPr="003F483D"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  <w:t>—</w:t>
      </w:r>
    </w:p>
    <w:p w14:paraId="383E6D26" w14:textId="77777777" w:rsidR="005B2B8B" w:rsidRDefault="005B2B8B" w:rsidP="005B2B8B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C2D7A37" w14:textId="445DD38F" w:rsidR="005A5E69" w:rsidRPr="00565F96" w:rsidRDefault="005A5E69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5E89DE27" w14:textId="77777777" w:rsidR="00CF0203" w:rsidRPr="003F483D" w:rsidRDefault="00CF0203" w:rsidP="00913810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0432FF"/>
          <w:sz w:val="40"/>
          <w:szCs w:val="40"/>
        </w:rPr>
      </w:pPr>
    </w:p>
    <w:p w14:paraId="4FA5B8BA" w14:textId="61D49C46" w:rsidR="007414AA" w:rsidRPr="005C1F75" w:rsidRDefault="00CF0203" w:rsidP="007414A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First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(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默写</w:t>
      </w:r>
      <w:r w:rsidR="00F301A7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5+5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遍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)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————————</w:t>
      </w:r>
    </w:p>
    <w:p w14:paraId="33106218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compress</w:t>
      </w:r>
      <w:r w:rsidRPr="0092366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  <w:i w:val="0"/>
          <w:iCs w:val="0"/>
        </w:rPr>
        <w:t>[kəmˈpres]</w:t>
      </w:r>
      <w:r w:rsidRPr="0092366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压缩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16901002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Compress the files before sending them to save space.  </w:t>
      </w:r>
    </w:p>
    <w:p w14:paraId="2FC2D5AC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We need to compress the video to fit it onto the server.</w:t>
      </w:r>
    </w:p>
    <w:p w14:paraId="608C031F" w14:textId="77777777" w:rsidR="00815389" w:rsidRPr="0092366F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6609BB8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neutral</w:t>
      </w:r>
      <w:r w:rsidRPr="0092366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  <w:i w:val="0"/>
          <w:iCs w:val="0"/>
        </w:rPr>
        <w:t>[ˈnuːtrəl]</w:t>
      </w:r>
      <w:r w:rsidRPr="0092366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951889">
        <w:rPr>
          <w:rFonts w:asciiTheme="majorHAnsi" w:hAnsiTheme="majorHAnsi" w:cstheme="majorHAnsi" w:hint="eastAsia"/>
          <w:i w:val="0"/>
          <w:iCs w:val="0"/>
        </w:rPr>
        <w:t>中立的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342CB6A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Switzerland is known for its neutral stance in global conflicts.  </w:t>
      </w:r>
    </w:p>
    <w:p w14:paraId="64829F29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remained neutral during the arguments.</w:t>
      </w:r>
    </w:p>
    <w:p w14:paraId="0220D944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13BB25C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arbitrate</w:t>
      </w:r>
      <w:r w:rsidRPr="0092366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  <w:i w:val="0"/>
          <w:iCs w:val="0"/>
        </w:rPr>
        <w:t>[ˈ</w:t>
      </w:r>
      <w:r w:rsidRPr="0092366F">
        <w:rPr>
          <w:rFonts w:asciiTheme="majorHAnsi" w:hAnsiTheme="majorHAnsi" w:cstheme="majorHAnsi" w:hint="eastAsia"/>
          <w:i w:val="0"/>
          <w:iCs w:val="0"/>
        </w:rPr>
        <w:t>ɑ</w:t>
      </w:r>
      <w:r w:rsidRPr="0092366F">
        <w:rPr>
          <w:rFonts w:asciiTheme="majorHAnsi" w:hAnsiTheme="majorHAnsi" w:cstheme="majorHAnsi"/>
          <w:i w:val="0"/>
          <w:iCs w:val="0"/>
        </w:rPr>
        <w:t>ːrbɪtreɪt]</w:t>
      </w:r>
      <w:r w:rsidRPr="0092366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仲裁，调解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A365728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court appointed an independent arbitrator to arbitrate the dispute.  </w:t>
      </w:r>
    </w:p>
    <w:p w14:paraId="01BA5AF3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They agreed to arbitrate rather than take their dispute to court.</w:t>
      </w:r>
    </w:p>
    <w:p w14:paraId="653FBF58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99C6D1C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bankrupt</w:t>
      </w:r>
      <w:r w:rsidRPr="0092366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  <w:i w:val="0"/>
          <w:iCs w:val="0"/>
        </w:rPr>
        <w:t>[ˈbæŋkrʌpt]</w:t>
      </w:r>
      <w:r w:rsidRPr="0092366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951889">
        <w:rPr>
          <w:rFonts w:asciiTheme="majorHAnsi" w:hAnsiTheme="majorHAnsi" w:cstheme="majorHAnsi" w:hint="eastAsia"/>
          <w:i w:val="0"/>
          <w:iCs w:val="0"/>
        </w:rPr>
        <w:t>破产的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; v. </w:t>
      </w:r>
      <w:r w:rsidRPr="00951889">
        <w:rPr>
          <w:rFonts w:asciiTheme="majorHAnsi" w:hAnsiTheme="majorHAnsi" w:cstheme="majorHAnsi" w:hint="eastAsia"/>
          <w:i w:val="0"/>
          <w:iCs w:val="0"/>
        </w:rPr>
        <w:t>使破产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112A95B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company went bankrupt after a series of poor investments.  </w:t>
      </w:r>
    </w:p>
    <w:p w14:paraId="23F7EE43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nearly bankrupted himself trying to keep the business afloat.</w:t>
      </w:r>
    </w:p>
    <w:p w14:paraId="797C50E2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137F86C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2366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remedy</w:t>
      </w:r>
      <w:r w:rsidRPr="0092366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92366F">
        <w:rPr>
          <w:rFonts w:asciiTheme="majorHAnsi" w:hAnsiTheme="majorHAnsi" w:cstheme="majorHAnsi"/>
          <w:i w:val="0"/>
          <w:iCs w:val="0"/>
        </w:rPr>
        <w:t>[ˈremədi]</w:t>
      </w:r>
      <w:r w:rsidRPr="0092366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治疗法；补救措施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4B4206B3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There is no simple remedy for the issues facing the education system.  </w:t>
      </w:r>
    </w:p>
    <w:p w14:paraId="3F07D519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sought a natural remedy for her insomnia.</w:t>
      </w:r>
    </w:p>
    <w:p w14:paraId="2A86F248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609719A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1A4A8F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gamble</w:t>
      </w:r>
      <w:r w:rsidRPr="001A4A8F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1A4A8F">
        <w:rPr>
          <w:rFonts w:asciiTheme="majorHAnsi" w:hAnsiTheme="majorHAnsi" w:cstheme="majorHAnsi"/>
          <w:i w:val="0"/>
          <w:iCs w:val="0"/>
        </w:rPr>
        <w:t>[ˈ</w:t>
      </w:r>
      <w:r w:rsidRPr="001A4A8F">
        <w:rPr>
          <w:rFonts w:asciiTheme="majorHAnsi" w:hAnsiTheme="majorHAnsi" w:cstheme="majorHAnsi" w:hint="eastAsia"/>
          <w:i w:val="0"/>
          <w:iCs w:val="0"/>
        </w:rPr>
        <w:t>ɡ</w:t>
      </w:r>
      <w:r w:rsidRPr="001A4A8F">
        <w:rPr>
          <w:rFonts w:asciiTheme="majorHAnsi" w:hAnsiTheme="majorHAnsi" w:cstheme="majorHAnsi" w:hint="eastAsia"/>
          <w:i w:val="0"/>
          <w:iCs w:val="0"/>
        </w:rPr>
        <w:t>æ</w:t>
      </w:r>
      <w:r w:rsidRPr="001A4A8F">
        <w:rPr>
          <w:rFonts w:asciiTheme="majorHAnsi" w:hAnsiTheme="majorHAnsi" w:cstheme="majorHAnsi"/>
          <w:i w:val="0"/>
          <w:iCs w:val="0"/>
        </w:rPr>
        <w:t>mb(ə)l]</w:t>
      </w:r>
      <w:r w:rsidRPr="001A4A8F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赌博；冒险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0357D254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likes to gamble at the casino on weekends.  </w:t>
      </w:r>
    </w:p>
    <w:p w14:paraId="5B2C8887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Investing in startups can be a significant gamble.</w:t>
      </w:r>
    </w:p>
    <w:p w14:paraId="567E7CBB" w14:textId="77777777" w:rsidR="00815389" w:rsidRPr="003D2736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D83FC08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D2736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resemble</w:t>
      </w:r>
      <w:r w:rsidRPr="003D2736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3D2736">
        <w:rPr>
          <w:rFonts w:asciiTheme="majorHAnsi" w:hAnsiTheme="majorHAnsi" w:cstheme="majorHAnsi"/>
          <w:i w:val="0"/>
          <w:iCs w:val="0"/>
        </w:rPr>
        <w:t>[rɪˈzemb(ə)l]</w:t>
      </w:r>
      <w:r w:rsidRPr="003D2736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951889">
        <w:rPr>
          <w:rFonts w:asciiTheme="majorHAnsi" w:hAnsiTheme="majorHAnsi" w:cstheme="majorHAnsi" w:hint="eastAsia"/>
          <w:i w:val="0"/>
          <w:iCs w:val="0"/>
        </w:rPr>
        <w:t>类似，像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B68A089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She resembles her mother not just in appearance but also in temperament.  </w:t>
      </w:r>
    </w:p>
    <w:p w14:paraId="57E39B9C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synthetic material resembles leather but is much more durable.</w:t>
      </w:r>
    </w:p>
    <w:p w14:paraId="51D58278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6FB046C" w14:textId="77777777" w:rsidR="008153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D2736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resilience</w:t>
      </w:r>
      <w:r w:rsidRPr="003D2736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3D2736">
        <w:rPr>
          <w:rFonts w:asciiTheme="majorHAnsi" w:hAnsiTheme="majorHAnsi" w:cstheme="majorHAnsi"/>
          <w:i w:val="0"/>
          <w:iCs w:val="0"/>
        </w:rPr>
        <w:t>[rɪˈzɪliəns]</w:t>
      </w:r>
      <w:r w:rsidRPr="003D2736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弹性；恢复力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66E55A01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815389">
        <w:rPr>
          <w:rFonts w:asciiTheme="majorHAnsi" w:hAnsiTheme="majorHAnsi" w:cstheme="majorHAnsi"/>
          <w:i w:val="0"/>
          <w:iCs w:val="0"/>
        </w:rPr>
        <w:t>resilient</w:t>
      </w:r>
      <w:r>
        <w:rPr>
          <w:rFonts w:asciiTheme="majorHAnsi" w:hAnsiTheme="majorHAnsi" w:cstheme="majorHAnsi"/>
          <w:i w:val="0"/>
          <w:iCs w:val="0"/>
        </w:rPr>
        <w:t xml:space="preserve"> [</w:t>
      </w:r>
      <w:r w:rsidRPr="00815389">
        <w:rPr>
          <w:rFonts w:asciiTheme="majorHAnsi" w:hAnsiTheme="majorHAnsi" w:cstheme="majorHAnsi"/>
          <w:i w:val="0"/>
          <w:iCs w:val="0"/>
        </w:rPr>
        <w:t>rɪˈzɪliənt</w:t>
      </w:r>
      <w:r>
        <w:rPr>
          <w:rFonts w:asciiTheme="majorHAnsi" w:hAnsiTheme="majorHAnsi" w:cstheme="majorHAnsi"/>
          <w:i w:val="0"/>
          <w:iCs w:val="0"/>
        </w:rPr>
        <w:t>] adj.</w:t>
      </w:r>
      <w:r w:rsidRPr="00815389">
        <w:rPr>
          <w:rFonts w:hint="eastAsia"/>
        </w:rPr>
        <w:t xml:space="preserve"> </w:t>
      </w:r>
      <w:r w:rsidRPr="00815389">
        <w:rPr>
          <w:rFonts w:asciiTheme="majorHAnsi" w:hAnsiTheme="majorHAnsi" w:cstheme="majorHAnsi" w:hint="eastAsia"/>
          <w:i w:val="0"/>
          <w:iCs w:val="0"/>
        </w:rPr>
        <w:t>（人或动物）对困境有承受力的，有复原力的；（物质或物</w:t>
      </w:r>
      <w:r w:rsidRPr="00815389">
        <w:rPr>
          <w:rFonts w:asciiTheme="majorHAnsi" w:hAnsiTheme="majorHAnsi" w:cstheme="majorHAnsi" w:hint="eastAsia"/>
          <w:i w:val="0"/>
          <w:iCs w:val="0"/>
        </w:rPr>
        <w:lastRenderedPageBreak/>
        <w:t>体）有弹性的，有回弹力的</w:t>
      </w:r>
    </w:p>
    <w:p w14:paraId="07BAD01A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community showed great resilience in rebuilding their lives after the flood.  </w:t>
      </w:r>
    </w:p>
    <w:p w14:paraId="24CE32F7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Children often exhibit remarkable resilience after facing difficult situations.</w:t>
      </w:r>
    </w:p>
    <w:p w14:paraId="1585E614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CD85785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Theme="majorHAnsi" w:hAnsiTheme="majorHAnsi" w:cstheme="majorHAnsi" w:hint="eastAsia"/>
          <w:i w:val="0"/>
          <w:iCs w:val="0"/>
        </w:rPr>
        <w:t>▲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3D2736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dilemma</w:t>
      </w:r>
      <w:r w:rsidRPr="003D2736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3D2736">
        <w:rPr>
          <w:rFonts w:asciiTheme="majorHAnsi" w:hAnsiTheme="majorHAnsi" w:cstheme="majorHAnsi"/>
          <w:i w:val="0"/>
          <w:iCs w:val="0"/>
        </w:rPr>
        <w:t>[dɪˈlemə]</w:t>
      </w:r>
      <w:r w:rsidRPr="003D2736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951889">
        <w:rPr>
          <w:rFonts w:asciiTheme="majorHAnsi" w:hAnsiTheme="majorHAnsi" w:cstheme="majorHAnsi" w:hint="eastAsia"/>
          <w:i w:val="0"/>
          <w:iCs w:val="0"/>
        </w:rPr>
        <w:t>困境</w:t>
      </w:r>
      <w:r w:rsidRPr="0095188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2A26362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He faced the dilemma of choosing between a promising career and moving closer to family.  </w:t>
      </w:r>
    </w:p>
    <w:p w14:paraId="4ACB66D1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951889">
        <w:rPr>
          <w:rFonts w:ascii="Cambria Math" w:hAnsi="Cambria Math" w:cs="Cambria Math"/>
          <w:i w:val="0"/>
          <w:iCs w:val="0"/>
        </w:rPr>
        <w:t>⟐</w:t>
      </w:r>
      <w:r w:rsidRPr="00951889">
        <w:rPr>
          <w:rFonts w:asciiTheme="majorHAnsi" w:hAnsiTheme="majorHAnsi" w:cstheme="majorHAnsi"/>
          <w:i w:val="0"/>
          <w:iCs w:val="0"/>
        </w:rPr>
        <w:t xml:space="preserve"> The ethical dilemma was whether to save one life at the cost of another.</w:t>
      </w:r>
    </w:p>
    <w:p w14:paraId="78342CF3" w14:textId="77777777" w:rsidR="00815389" w:rsidRPr="003D2736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4AD5BFE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intrigue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[ɪnˈtriː</w:t>
      </w:r>
      <w:r w:rsidRPr="00E658DC">
        <w:rPr>
          <w:rFonts w:asciiTheme="majorHAnsi" w:hAnsiTheme="majorHAnsi" w:cstheme="majorHAnsi" w:hint="eastAsia"/>
          <w:i w:val="0"/>
          <w:iCs w:val="0"/>
        </w:rPr>
        <w:t>ɡ</w:t>
      </w:r>
      <w:r w:rsidRPr="00E658DC">
        <w:rPr>
          <w:rFonts w:asciiTheme="majorHAnsi" w:hAnsiTheme="majorHAnsi" w:cstheme="majorHAnsi"/>
          <w:i w:val="0"/>
          <w:iCs w:val="0"/>
        </w:rPr>
        <w:t>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A419B">
        <w:rPr>
          <w:rFonts w:asciiTheme="majorHAnsi" w:hAnsiTheme="majorHAnsi" w:cstheme="majorHAnsi" w:hint="eastAsia"/>
          <w:i w:val="0"/>
          <w:iCs w:val="0"/>
        </w:rPr>
        <w:t>激起兴趣；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A419B">
        <w:rPr>
          <w:rFonts w:asciiTheme="majorHAnsi" w:hAnsiTheme="majorHAnsi" w:cstheme="majorHAnsi" w:hint="eastAsia"/>
          <w:i w:val="0"/>
          <w:iCs w:val="0"/>
        </w:rPr>
        <w:t>阴谋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09AEE08A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complex plot of the movie intrigued the audience.  </w:t>
      </w:r>
    </w:p>
    <w:p w14:paraId="14E8C9A1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His sudden disappearance was shrouded in intrigue.</w:t>
      </w:r>
    </w:p>
    <w:p w14:paraId="418BE182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E56FEA9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subtle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[ˈsʌt(ə)l]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131144">
        <w:rPr>
          <w:rFonts w:asciiTheme="majorHAnsi" w:hAnsiTheme="majorHAnsi" w:cstheme="majorHAnsi" w:hint="eastAsia"/>
          <w:i w:val="0"/>
          <w:iCs w:val="0"/>
        </w:rPr>
        <w:t>不易察觉的，微妙的；</w:t>
      </w:r>
    </w:p>
    <w:p w14:paraId="5A746957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His subtle nod was enough to convey his approval.  </w:t>
      </w:r>
    </w:p>
    <w:p w14:paraId="3EFA278A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flavors in the dish were subtle but very enjoyable.</w:t>
      </w:r>
    </w:p>
    <w:p w14:paraId="1DCBB96B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B950102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barbecue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[ˈb</w:t>
      </w:r>
      <w:r w:rsidRPr="00E658DC">
        <w:rPr>
          <w:rFonts w:asciiTheme="majorHAnsi" w:hAnsiTheme="majorHAnsi" w:cstheme="majorHAnsi" w:hint="eastAsia"/>
          <w:i w:val="0"/>
          <w:iCs w:val="0"/>
        </w:rPr>
        <w:t>ɑ</w:t>
      </w:r>
      <w:r w:rsidRPr="00E658DC">
        <w:rPr>
          <w:rFonts w:asciiTheme="majorHAnsi" w:hAnsiTheme="majorHAnsi" w:cstheme="majorHAnsi"/>
          <w:i w:val="0"/>
          <w:iCs w:val="0"/>
        </w:rPr>
        <w:t>ːrbɪkjuː]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A419B">
        <w:rPr>
          <w:rFonts w:asciiTheme="majorHAnsi" w:hAnsiTheme="majorHAnsi" w:cstheme="majorHAnsi" w:hint="eastAsia"/>
          <w:i w:val="0"/>
          <w:iCs w:val="0"/>
        </w:rPr>
        <w:t>烧烤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0E5479FA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We're having a barbecue this weekend, and everyone is invited.  </w:t>
      </w:r>
    </w:p>
    <w:p w14:paraId="59D833E6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He mastered the art of barbecue, making the best smoked ribs in town.</w:t>
      </w:r>
    </w:p>
    <w:p w14:paraId="564BF4B7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AF7FB7B" w14:textId="77777777" w:rsidR="008153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conventional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[kənˈvenʃən(ə)l]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4A419B">
        <w:rPr>
          <w:rFonts w:asciiTheme="majorHAnsi" w:hAnsiTheme="majorHAnsi" w:cstheme="majorHAnsi" w:hint="eastAsia"/>
          <w:i w:val="0"/>
          <w:iCs w:val="0"/>
        </w:rPr>
        <w:t>传统的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6775FD8" w14:textId="77777777" w:rsidR="00815389" w:rsidRPr="00131144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131144">
        <w:rPr>
          <w:rFonts w:asciiTheme="majorHAnsi" w:hAnsiTheme="majorHAnsi" w:cstheme="majorHAnsi"/>
          <w:i w:val="0"/>
          <w:iCs w:val="0"/>
          <w:sz w:val="32"/>
          <w:szCs w:val="32"/>
        </w:rPr>
        <w:t xml:space="preserve">convention [kənˈvenʃ(ə)n] n. </w:t>
      </w:r>
      <w:r w:rsidRPr="00131144">
        <w:rPr>
          <w:rFonts w:asciiTheme="majorHAnsi" w:hAnsiTheme="majorHAnsi" w:cstheme="majorHAnsi" w:hint="eastAsia"/>
          <w:i w:val="0"/>
          <w:iCs w:val="0"/>
        </w:rPr>
        <w:t>习俗，惯例；大会，集会；公约，协定</w:t>
      </w:r>
    </w:p>
    <w:p w14:paraId="3CA4CA38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She prefers conventional methods over modern ones in her teaching.  </w:t>
      </w:r>
    </w:p>
    <w:p w14:paraId="18EE9DA3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Conventional wisdom suggests that we should save money for retirement early in our careers.</w:t>
      </w:r>
    </w:p>
    <w:p w14:paraId="15224125" w14:textId="77777777" w:rsidR="00815389" w:rsidRPr="00E658DC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E29F47E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6"/>
          <w:szCs w:val="36"/>
        </w:rPr>
        <w:t>overt</w:t>
      </w:r>
      <w:r w:rsidRPr="00E658DC">
        <w:rPr>
          <w:rFonts w:asciiTheme="majorHAnsi" w:hAnsiTheme="majorHAnsi" w:cstheme="majorHAnsi" w:hint="eastAsia"/>
          <w:i w:val="0"/>
          <w:iCs w:val="0"/>
          <w:sz w:val="36"/>
          <w:szCs w:val="36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[oʊˈvɜːrt]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4A419B">
        <w:rPr>
          <w:rFonts w:asciiTheme="majorHAnsi" w:hAnsiTheme="majorHAnsi" w:cstheme="majorHAnsi" w:hint="eastAsia"/>
          <w:i w:val="0"/>
          <w:iCs w:val="0"/>
        </w:rPr>
        <w:t>明显的</w:t>
      </w:r>
      <w:r>
        <w:rPr>
          <w:rFonts w:asciiTheme="majorHAnsi" w:hAnsiTheme="majorHAnsi" w:cstheme="majorHAnsi"/>
          <w:i w:val="0"/>
          <w:iCs w:val="0"/>
        </w:rPr>
        <w:t xml:space="preserve">, </w:t>
      </w:r>
      <w:r w:rsidRPr="00131144">
        <w:rPr>
          <w:rFonts w:asciiTheme="majorHAnsi" w:hAnsiTheme="majorHAnsi" w:cstheme="majorHAnsi" w:hint="eastAsia"/>
          <w:i w:val="0"/>
          <w:iCs w:val="0"/>
        </w:rPr>
        <w:t>公开的，不隐瞒的</w:t>
      </w:r>
    </w:p>
    <w:p w14:paraId="0A956DA1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His overt displeasure was visible to everyone in the room.  </w:t>
      </w:r>
    </w:p>
    <w:p w14:paraId="219B6386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There was an overt clash between the two departments over the project.</w:t>
      </w:r>
    </w:p>
    <w:p w14:paraId="6145E1B2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0F05795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tremble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[ˈtremb(ə)l]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A419B">
        <w:rPr>
          <w:rFonts w:asciiTheme="majorHAnsi" w:hAnsiTheme="majorHAnsi" w:cstheme="majorHAnsi" w:hint="eastAsia"/>
          <w:i w:val="0"/>
          <w:iCs w:val="0"/>
        </w:rPr>
        <w:t>颤抖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F5CDAE1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She trembled with excitement as she approached the stage.  </w:t>
      </w:r>
    </w:p>
    <w:p w14:paraId="1845A4DC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lastRenderedPageBreak/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ground began to tremble during the earthquake.</w:t>
      </w:r>
    </w:p>
    <w:p w14:paraId="42D24B76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8A5C8E8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crack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A419B">
        <w:rPr>
          <w:rFonts w:asciiTheme="majorHAnsi" w:hAnsiTheme="majorHAnsi" w:cstheme="majorHAnsi" w:hint="eastAsia"/>
          <w:i w:val="0"/>
          <w:iCs w:val="0"/>
        </w:rPr>
        <w:t>破裂；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A419B">
        <w:rPr>
          <w:rFonts w:asciiTheme="majorHAnsi" w:hAnsiTheme="majorHAnsi" w:cstheme="majorHAnsi" w:hint="eastAsia"/>
          <w:i w:val="0"/>
          <w:iCs w:val="0"/>
        </w:rPr>
        <w:t>裂缝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B193A5C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vase fell and cracked on the hard floor.  </w:t>
      </w:r>
    </w:p>
    <w:p w14:paraId="01E0993E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There was a small crack in the window that let the cold air in.</w:t>
      </w:r>
    </w:p>
    <w:p w14:paraId="20638D62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633A260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outline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4A419B">
        <w:rPr>
          <w:rFonts w:asciiTheme="majorHAnsi" w:hAnsiTheme="majorHAnsi" w:cstheme="majorHAnsi" w:hint="eastAsia"/>
          <w:i w:val="0"/>
          <w:iCs w:val="0"/>
        </w:rPr>
        <w:t>概述；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A419B">
        <w:rPr>
          <w:rFonts w:asciiTheme="majorHAnsi" w:hAnsiTheme="majorHAnsi" w:cstheme="majorHAnsi" w:hint="eastAsia"/>
          <w:i w:val="0"/>
          <w:iCs w:val="0"/>
        </w:rPr>
        <w:t>大纲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5E90914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He outlined his plan for the new project during the meeting.  </w:t>
      </w:r>
    </w:p>
    <w:p w14:paraId="780E13B0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teacher gave us an outline of the topics covered in the course.</w:t>
      </w:r>
    </w:p>
    <w:p w14:paraId="4F163575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20DA059" w14:textId="77777777" w:rsidR="00815389" w:rsidRPr="009518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FCD3DCF" w14:textId="77777777" w:rsidR="00815389" w:rsidRPr="00682C54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engage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[ɪnˈ</w:t>
      </w:r>
      <w:r w:rsidRPr="005C0115">
        <w:rPr>
          <w:rFonts w:asciiTheme="majorHAnsi" w:hAnsiTheme="majorHAnsi" w:cstheme="majorHAnsi" w:hint="eastAsia"/>
          <w:i w:val="0"/>
          <w:iCs w:val="0"/>
        </w:rPr>
        <w:t>ɡ</w:t>
      </w:r>
      <w:r w:rsidRPr="005C0115">
        <w:rPr>
          <w:rFonts w:asciiTheme="majorHAnsi" w:hAnsiTheme="majorHAnsi" w:cstheme="majorHAnsi"/>
          <w:i w:val="0"/>
          <w:iCs w:val="0"/>
        </w:rPr>
        <w:t>eɪdʒ]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682C54">
        <w:rPr>
          <w:rFonts w:asciiTheme="majorHAnsi" w:hAnsiTheme="majorHAnsi" w:cstheme="majorHAnsi" w:hint="eastAsia"/>
          <w:i w:val="0"/>
          <w:iCs w:val="0"/>
        </w:rPr>
        <w:t>参与；吸引</w:t>
      </w:r>
    </w:p>
    <w:p w14:paraId="7FC93956" w14:textId="77777777" w:rsidR="00815389" w:rsidRPr="00682C54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teacher tried to engage the students in the discussion.</w:t>
      </w:r>
    </w:p>
    <w:p w14:paraId="65A9A448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They decided to engage in volunteer work to help the community.</w:t>
      </w:r>
    </w:p>
    <w:p w14:paraId="38104ABA" w14:textId="77777777" w:rsidR="00815389" w:rsidRPr="00682C54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40FA2FA" w14:textId="77777777" w:rsidR="00815389" w:rsidRPr="00682C54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baguette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[bæˈ</w:t>
      </w:r>
      <w:r w:rsidRPr="005C0115">
        <w:rPr>
          <w:rFonts w:asciiTheme="majorHAnsi" w:hAnsiTheme="majorHAnsi" w:cstheme="majorHAnsi" w:hint="eastAsia"/>
          <w:i w:val="0"/>
          <w:iCs w:val="0"/>
        </w:rPr>
        <w:t>ɡ</w:t>
      </w:r>
      <w:r w:rsidRPr="005C0115">
        <w:rPr>
          <w:rFonts w:asciiTheme="majorHAnsi" w:hAnsiTheme="majorHAnsi" w:cstheme="majorHAnsi"/>
          <w:i w:val="0"/>
          <w:iCs w:val="0"/>
        </w:rPr>
        <w:t>et]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法棍</w:t>
      </w:r>
    </w:p>
    <w:p w14:paraId="46EC2FC1" w14:textId="77777777" w:rsidR="00815389" w:rsidRPr="00682C54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bought a fresh baguette from the bakery.</w:t>
      </w:r>
    </w:p>
    <w:p w14:paraId="6DF0DE45" w14:textId="77777777" w:rsidR="00815389" w:rsidRPr="00682C54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A baguette with cheese and ham makes a delicious sandwich.</w:t>
      </w:r>
    </w:p>
    <w:p w14:paraId="4C8BF121" w14:textId="77777777" w:rsidR="00815389" w:rsidRPr="00E658DC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FAE66C4" w14:textId="77777777" w:rsidR="00815389" w:rsidRPr="00E658DC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E658DC">
        <w:rPr>
          <w:rFonts w:asciiTheme="majorHAnsi" w:hAnsiTheme="majorHAnsi" w:cstheme="majorHAnsi" w:hint="eastAsia"/>
          <w:i w:val="0"/>
          <w:iCs w:val="0"/>
        </w:rPr>
        <w:t>▲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snack</w:t>
      </w:r>
      <w:r w:rsidRPr="00E658DC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[snæk]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n. </w:t>
      </w:r>
      <w:r w:rsidRPr="004A419B">
        <w:rPr>
          <w:rFonts w:asciiTheme="majorHAnsi" w:hAnsiTheme="majorHAnsi" w:cstheme="majorHAnsi" w:hint="eastAsia"/>
          <w:i w:val="0"/>
          <w:iCs w:val="0"/>
        </w:rPr>
        <w:t>小吃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0A936A2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I usually have a light snack between meals.  </w:t>
      </w:r>
    </w:p>
    <w:p w14:paraId="06A1BEFE" w14:textId="77777777" w:rsidR="008153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The children were happy with their snacks during the picnic.</w:t>
      </w:r>
    </w:p>
    <w:p w14:paraId="0628DD76" w14:textId="77777777" w:rsidR="008153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8C49A68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Theme="majorHAnsi" w:hAnsiTheme="majorHAnsi" w:cstheme="majorHAnsi" w:hint="eastAsia"/>
          <w:i w:val="0"/>
          <w:iCs w:val="0"/>
        </w:rPr>
        <w:t>▲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B2B8B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metric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E658DC">
        <w:rPr>
          <w:rFonts w:asciiTheme="majorHAnsi" w:hAnsiTheme="majorHAnsi" w:cstheme="majorHAnsi"/>
          <w:i w:val="0"/>
          <w:iCs w:val="0"/>
        </w:rPr>
        <w:t>[ˈmetrɪk]</w:t>
      </w:r>
      <w:r w:rsidRPr="00E658DC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4A419B">
        <w:rPr>
          <w:rFonts w:asciiTheme="majorHAnsi" w:hAnsiTheme="majorHAnsi" w:cstheme="majorHAnsi" w:hint="eastAsia"/>
          <w:i w:val="0"/>
          <w:iCs w:val="0"/>
        </w:rPr>
        <w:t>度量标准</w:t>
      </w:r>
      <w:r w:rsidRPr="004A419B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9647DDE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We use various metrics to analyze the performance of our marketing campaigns.  </w:t>
      </w:r>
    </w:p>
    <w:p w14:paraId="7F3D91AD" w14:textId="77777777" w:rsidR="00815389" w:rsidRPr="004A419B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4A419B">
        <w:rPr>
          <w:rFonts w:ascii="Cambria Math" w:hAnsi="Cambria Math" w:cs="Cambria Math"/>
          <w:i w:val="0"/>
          <w:iCs w:val="0"/>
        </w:rPr>
        <w:t>⟐</w:t>
      </w:r>
      <w:r w:rsidRPr="004A419B">
        <w:rPr>
          <w:rFonts w:asciiTheme="majorHAnsi" w:hAnsiTheme="majorHAnsi" w:cstheme="majorHAnsi"/>
          <w:i w:val="0"/>
          <w:iCs w:val="0"/>
        </w:rPr>
        <w:t xml:space="preserve"> Setting clear metrics helps in measuring progress effectively.</w:t>
      </w:r>
    </w:p>
    <w:p w14:paraId="780A867E" w14:textId="77777777" w:rsidR="00815389" w:rsidRPr="00E658DC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6D6784C" w14:textId="77777777" w:rsidR="008153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consensus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[kənˈsensəs]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共识</w:t>
      </w:r>
    </w:p>
    <w:p w14:paraId="2CD1E470" w14:textId="77777777" w:rsidR="00815389" w:rsidRPr="00682C54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131144">
        <w:rPr>
          <w:rFonts w:asciiTheme="majorHAnsi" w:hAnsiTheme="majorHAnsi" w:cstheme="majorHAnsi"/>
          <w:i w:val="0"/>
          <w:iCs w:val="0"/>
        </w:rPr>
        <w:t>consent</w:t>
      </w:r>
      <w:r>
        <w:rPr>
          <w:rFonts w:asciiTheme="majorHAnsi" w:hAnsiTheme="majorHAnsi" w:cstheme="majorHAnsi"/>
          <w:i w:val="0"/>
          <w:iCs w:val="0"/>
        </w:rPr>
        <w:t xml:space="preserve"> [</w:t>
      </w:r>
      <w:r w:rsidRPr="00131144">
        <w:rPr>
          <w:rFonts w:asciiTheme="majorHAnsi" w:hAnsiTheme="majorHAnsi" w:cstheme="majorHAnsi"/>
          <w:i w:val="0"/>
          <w:iCs w:val="0"/>
        </w:rPr>
        <w:t>kənˈsent</w:t>
      </w:r>
      <w:r>
        <w:rPr>
          <w:rFonts w:asciiTheme="majorHAnsi" w:hAnsiTheme="majorHAnsi" w:cstheme="majorHAnsi"/>
          <w:i w:val="0"/>
          <w:iCs w:val="0"/>
        </w:rPr>
        <w:t xml:space="preserve">] n. </w:t>
      </w:r>
      <w:r w:rsidRPr="00131144">
        <w:rPr>
          <w:rFonts w:asciiTheme="majorHAnsi" w:hAnsiTheme="majorHAnsi" w:cstheme="majorHAnsi" w:hint="eastAsia"/>
          <w:i w:val="0"/>
          <w:iCs w:val="0"/>
        </w:rPr>
        <w:t>许可，允许；同意，赞同</w:t>
      </w:r>
    </w:p>
    <w:p w14:paraId="0B355496" w14:textId="77777777" w:rsidR="00815389" w:rsidRPr="00682C54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team reached a consensus on the new project plan.</w:t>
      </w:r>
    </w:p>
    <w:p w14:paraId="17FAC54D" w14:textId="77777777" w:rsidR="008153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There is a consensus among scientists about climate change.</w:t>
      </w:r>
    </w:p>
    <w:p w14:paraId="0A6FE767" w14:textId="77777777" w:rsidR="00815389" w:rsidRDefault="00815389" w:rsidP="00815389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68763E7" w14:textId="77777777" w:rsidR="00815389" w:rsidRPr="00815389" w:rsidRDefault="00815389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08379C52" w14:textId="0FB1794E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lastRenderedPageBreak/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compliment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[ˈk</w:t>
      </w:r>
      <w:r w:rsidRPr="005C0115">
        <w:rPr>
          <w:rFonts w:asciiTheme="majorHAnsi" w:hAnsiTheme="majorHAnsi" w:cstheme="majorHAnsi" w:hint="eastAsia"/>
          <w:i w:val="0"/>
          <w:iCs w:val="0"/>
        </w:rPr>
        <w:t>ɑ</w:t>
      </w:r>
      <w:r w:rsidRPr="005C0115">
        <w:rPr>
          <w:rFonts w:asciiTheme="majorHAnsi" w:hAnsiTheme="majorHAnsi" w:cstheme="majorHAnsi"/>
          <w:i w:val="0"/>
          <w:iCs w:val="0"/>
        </w:rPr>
        <w:t>ːmplɪmənt]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赞美；恭维</w:t>
      </w:r>
    </w:p>
    <w:p w14:paraId="5874AE6F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received a compliment on her new dress.</w:t>
      </w:r>
    </w:p>
    <w:p w14:paraId="0F54BE74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He gave her a compliment on her presentation skills.</w:t>
      </w:r>
    </w:p>
    <w:p w14:paraId="411B31B8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B4F47EB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sketch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[sketʃ]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素描；草图</w:t>
      </w:r>
    </w:p>
    <w:p w14:paraId="3B86E7AD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made a quick sketch of the landscape.</w:t>
      </w:r>
    </w:p>
    <w:p w14:paraId="4172A181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architect showed us a sketch of the new building design.</w:t>
      </w:r>
    </w:p>
    <w:p w14:paraId="65AA9A8B" w14:textId="77777777" w:rsidR="00DD70A7" w:rsidRPr="005B2B8B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CF7A7AD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decrease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</w:rPr>
        <w:t>[dɪˈkriːs]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682C54">
        <w:rPr>
          <w:rFonts w:asciiTheme="majorHAnsi" w:hAnsiTheme="majorHAnsi" w:cstheme="majorHAnsi" w:hint="eastAsia"/>
          <w:i w:val="0"/>
          <w:iCs w:val="0"/>
        </w:rPr>
        <w:t>减少；降低</w:t>
      </w:r>
    </w:p>
    <w:p w14:paraId="23E8883E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company plans to decrease its carbon footprint.</w:t>
      </w:r>
    </w:p>
    <w:p w14:paraId="2ABF77AF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The temperature will decrease significantly at night.</w:t>
      </w:r>
    </w:p>
    <w:p w14:paraId="0E5F4127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77534111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retrospect</w:t>
      </w:r>
      <w:r w:rsidRPr="005C0115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  <w:sz w:val="24"/>
          <w:szCs w:val="24"/>
        </w:rPr>
        <w:t>[ˈretrəspekt]</w:t>
      </w:r>
      <w:r w:rsidRPr="005C0115">
        <w:rPr>
          <w:rFonts w:asciiTheme="majorHAnsi" w:hAnsiTheme="majorHAnsi" w:cstheme="majorHAnsi" w:hint="eastAsia"/>
          <w:i w:val="0"/>
          <w:iCs w:val="0"/>
          <w:sz w:val="24"/>
          <w:szCs w:val="24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回顾；反思</w:t>
      </w:r>
    </w:p>
    <w:p w14:paraId="4FF42974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In retrospect, he realized his mistake.</w:t>
      </w:r>
    </w:p>
    <w:p w14:paraId="64E71FC7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Retrospect often brings new insights into past events.</w:t>
      </w:r>
    </w:p>
    <w:p w14:paraId="11BB10EE" w14:textId="77777777" w:rsidR="00DD70A7" w:rsidRPr="005B2B8B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508522B2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Theme="majorHAnsi" w:hAnsiTheme="majorHAnsi" w:cstheme="majorHAnsi" w:hint="eastAsia"/>
          <w:i w:val="0"/>
          <w:iCs w:val="0"/>
        </w:rPr>
        <w:t>▲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C0115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integrity</w:t>
      </w:r>
      <w:r>
        <w:rPr>
          <w:rFonts w:asciiTheme="majorHAnsi" w:hAnsiTheme="majorHAnsi" w:cstheme="majorHAnsi"/>
          <w:i w:val="0"/>
          <w:iCs w:val="0"/>
        </w:rPr>
        <w:t xml:space="preserve"> </w:t>
      </w:r>
      <w:r w:rsidRPr="005C0115">
        <w:rPr>
          <w:rFonts w:asciiTheme="majorHAnsi" w:hAnsiTheme="majorHAnsi" w:cstheme="majorHAnsi"/>
          <w:i w:val="0"/>
          <w:iCs w:val="0"/>
          <w:sz w:val="24"/>
          <w:szCs w:val="24"/>
        </w:rPr>
        <w:t>[ɪnˈte</w:t>
      </w:r>
      <w:r w:rsidRPr="005C0115">
        <w:rPr>
          <w:rFonts w:asciiTheme="majorHAnsi" w:hAnsiTheme="majorHAnsi" w:cstheme="majorHAnsi" w:hint="eastAsia"/>
          <w:i w:val="0"/>
          <w:iCs w:val="0"/>
          <w:sz w:val="24"/>
          <w:szCs w:val="24"/>
        </w:rPr>
        <w:t>ɡ</w:t>
      </w:r>
      <w:r w:rsidRPr="005C0115">
        <w:rPr>
          <w:rFonts w:asciiTheme="majorHAnsi" w:hAnsiTheme="majorHAnsi" w:cstheme="majorHAnsi"/>
          <w:i w:val="0"/>
          <w:iCs w:val="0"/>
          <w:sz w:val="24"/>
          <w:szCs w:val="24"/>
        </w:rPr>
        <w:t>rəti]</w:t>
      </w:r>
      <w:r w:rsidRPr="005C0115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82C54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82C54">
        <w:rPr>
          <w:rFonts w:asciiTheme="majorHAnsi" w:hAnsiTheme="majorHAnsi" w:cstheme="majorHAnsi" w:hint="eastAsia"/>
          <w:i w:val="0"/>
          <w:iCs w:val="0"/>
        </w:rPr>
        <w:t>正直；诚实</w:t>
      </w:r>
    </w:p>
    <w:p w14:paraId="1E90F543" w14:textId="77777777" w:rsidR="00DD70A7" w:rsidRPr="00682C54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She is known for her integrity and honesty.</w:t>
      </w:r>
    </w:p>
    <w:p w14:paraId="3A1DC2B6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82C54">
        <w:rPr>
          <w:rFonts w:ascii="Cambria Math" w:hAnsi="Cambria Math" w:cs="Cambria Math"/>
          <w:i w:val="0"/>
          <w:iCs w:val="0"/>
        </w:rPr>
        <w:t>⟐</w:t>
      </w:r>
      <w:r w:rsidRPr="00682C54">
        <w:rPr>
          <w:rFonts w:asciiTheme="majorHAnsi" w:hAnsiTheme="majorHAnsi" w:cstheme="majorHAnsi"/>
          <w:i w:val="0"/>
          <w:iCs w:val="0"/>
        </w:rPr>
        <w:t xml:space="preserve"> Maintaining professional integrity is important in any career.</w:t>
      </w:r>
    </w:p>
    <w:p w14:paraId="22C3A2E0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64C2E49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i w:val="0"/>
          <w:iCs w:val="0"/>
          <w:sz w:val="36"/>
          <w:szCs w:val="36"/>
        </w:rPr>
        <w:t>term</w:t>
      </w:r>
      <w:r w:rsidRPr="00577989">
        <w:rPr>
          <w:rFonts w:asciiTheme="majorHAnsi" w:hAnsiTheme="majorHAnsi" w:cstheme="majorHAnsi" w:hint="eastAsia"/>
          <w:i w:val="0"/>
          <w:iCs w:val="0"/>
          <w:sz w:val="36"/>
          <w:szCs w:val="36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577989">
        <w:rPr>
          <w:rFonts w:asciiTheme="majorHAnsi" w:hAnsiTheme="majorHAnsi" w:cstheme="majorHAnsi"/>
          <w:i w:val="0"/>
          <w:iCs w:val="0"/>
        </w:rPr>
        <w:t>tɜːrm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术语；期限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73988839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term "sustainability" is often used in environmental discussions.  </w:t>
      </w:r>
    </w:p>
    <w:p w14:paraId="3DAEED84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She served a four-year term as the chairperson of the committee.  </w:t>
      </w:r>
    </w:p>
    <w:p w14:paraId="7ADAAFB3" w14:textId="77777777" w:rsidR="00DD70A7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293628F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</w:p>
    <w:p w14:paraId="5B38DD97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577989">
        <w:rPr>
          <w:rFonts w:asciiTheme="majorHAnsi" w:hAnsiTheme="majorHAnsi" w:cstheme="majorHAnsi" w:hint="eastAsia"/>
          <w:b/>
          <w:bCs/>
          <w:i w:val="0"/>
          <w:iCs w:val="0"/>
          <w:sz w:val="36"/>
          <w:szCs w:val="36"/>
        </w:rPr>
        <w:t>residue</w:t>
      </w:r>
      <w:r w:rsidRPr="00577989">
        <w:rPr>
          <w:rFonts w:asciiTheme="majorHAnsi" w:hAnsiTheme="majorHAnsi" w:cstheme="majorHAnsi" w:hint="eastAsia"/>
          <w:i w:val="0"/>
          <w:iCs w:val="0"/>
          <w:sz w:val="36"/>
          <w:szCs w:val="36"/>
        </w:rPr>
        <w:t xml:space="preserve"> </w:t>
      </w:r>
      <w:r w:rsidRPr="00577989">
        <w:rPr>
          <w:rFonts w:asciiTheme="majorHAnsi" w:hAnsiTheme="majorHAnsi" w:cstheme="majorHAnsi"/>
          <w:i w:val="0"/>
          <w:iCs w:val="0"/>
          <w:sz w:val="24"/>
          <w:szCs w:val="24"/>
        </w:rPr>
        <w:t>[ˈrezɪduː]</w:t>
      </w:r>
      <w:r w:rsidRPr="00577989">
        <w:rPr>
          <w:rFonts w:asciiTheme="majorHAnsi" w:hAnsiTheme="majorHAnsi" w:cstheme="majorHAnsi" w:hint="eastAsia"/>
          <w:i w:val="0"/>
          <w:iCs w:val="0"/>
          <w:sz w:val="24"/>
          <w:szCs w:val="24"/>
        </w:rPr>
        <w:t xml:space="preserve">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残留物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F99DB4C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chemical residue must be thoroughly cleaned to prevent contamination.  </w:t>
      </w:r>
    </w:p>
    <w:p w14:paraId="3C7ECC99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There was a sticky residue on the table after the spill.  </w:t>
      </w:r>
    </w:p>
    <w:p w14:paraId="677BE930" w14:textId="77777777" w:rsidR="00DD70A7" w:rsidRPr="005B2B8B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7ADCDF3" w14:textId="77777777" w:rsidR="00DD70A7" w:rsidRPr="005B2B8B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01C2B242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dread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  <w:i w:val="0"/>
          <w:iCs w:val="0"/>
        </w:rPr>
        <w:t>[dred]</w:t>
      </w:r>
      <w:r w:rsidRPr="00DF1F3D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6504D9">
        <w:rPr>
          <w:rFonts w:asciiTheme="majorHAnsi" w:hAnsiTheme="majorHAnsi" w:cstheme="majorHAnsi" w:hint="eastAsia"/>
          <w:i w:val="0"/>
          <w:iCs w:val="0"/>
        </w:rPr>
        <w:t>恐惧；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恐惧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253D2C53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She dreads the thought of speaking in public.  </w:t>
      </w:r>
    </w:p>
    <w:p w14:paraId="36DA3549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dread of failure often holds people back from trying new things.  </w:t>
      </w:r>
    </w:p>
    <w:p w14:paraId="6C3B06C9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2F8041FC" w14:textId="77777777" w:rsidR="00DD70A7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sensitivity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 w:rsidRPr="00DF1F3D">
        <w:rPr>
          <w:rFonts w:asciiTheme="majorHAnsi" w:hAnsiTheme="majorHAnsi" w:cstheme="majorHAnsi"/>
          <w:i w:val="0"/>
          <w:iCs w:val="0"/>
        </w:rPr>
        <w:t>[ˌsensəˈtɪvəti]</w:t>
      </w:r>
      <w:r w:rsidRPr="00DF1F3D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n. </w:t>
      </w:r>
      <w:r w:rsidRPr="006504D9">
        <w:rPr>
          <w:rFonts w:asciiTheme="majorHAnsi" w:hAnsiTheme="majorHAnsi" w:cstheme="majorHAnsi" w:hint="eastAsia"/>
          <w:i w:val="0"/>
          <w:iCs w:val="0"/>
        </w:rPr>
        <w:t>敏感性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</w:p>
    <w:p w14:paraId="667028DA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>
        <w:rPr>
          <w:rFonts w:ascii="Cambria Math" w:hAnsi="Cambria Math" w:cs="Cambria Math"/>
          <w:i w:val="0"/>
          <w:iCs w:val="0"/>
        </w:rPr>
        <w:t xml:space="preserve"> </w:t>
      </w:r>
      <w:r w:rsidRPr="00F301A7">
        <w:rPr>
          <w:rFonts w:asciiTheme="majorHAnsi" w:hAnsiTheme="majorHAnsi" w:cstheme="majorHAnsi"/>
          <w:b/>
          <w:bCs/>
          <w:i w:val="0"/>
          <w:iCs w:val="0"/>
        </w:rPr>
        <w:t>sensitive</w:t>
      </w:r>
      <w:r>
        <w:rPr>
          <w:rFonts w:asciiTheme="majorHAnsi" w:hAnsiTheme="majorHAnsi" w:cstheme="majorHAnsi"/>
          <w:i w:val="0"/>
          <w:iCs w:val="0"/>
        </w:rPr>
        <w:t xml:space="preserve"> [</w:t>
      </w:r>
      <w:r w:rsidRPr="00F301A7">
        <w:rPr>
          <w:rFonts w:asciiTheme="majorHAnsi" w:hAnsiTheme="majorHAnsi" w:cstheme="majorHAnsi"/>
          <w:i w:val="0"/>
          <w:iCs w:val="0"/>
        </w:rPr>
        <w:t>ˈsensətɪv</w:t>
      </w:r>
      <w:r>
        <w:rPr>
          <w:rFonts w:asciiTheme="majorHAnsi" w:hAnsiTheme="majorHAnsi" w:cstheme="majorHAnsi"/>
          <w:i w:val="0"/>
          <w:iCs w:val="0"/>
        </w:rPr>
        <w:t xml:space="preserve">] adj. </w:t>
      </w:r>
      <w:r w:rsidRPr="00F301A7">
        <w:rPr>
          <w:rFonts w:asciiTheme="majorHAnsi" w:hAnsiTheme="majorHAnsi" w:cstheme="majorHAnsi" w:hint="eastAsia"/>
          <w:i w:val="0"/>
          <w:iCs w:val="0"/>
        </w:rPr>
        <w:t>过敏的，易受影响的；</w:t>
      </w:r>
      <w:r w:rsidRPr="00DD70A7">
        <w:rPr>
          <w:rFonts w:asciiTheme="majorHAnsi" w:hAnsiTheme="majorHAnsi" w:cstheme="majorHAnsi" w:hint="eastAsia"/>
          <w:i w:val="0"/>
          <w:iCs w:val="0"/>
        </w:rPr>
        <w:t>灵敏的；善解人意的，体恤的；</w:t>
      </w:r>
    </w:p>
    <w:p w14:paraId="77DC17E5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His sensitivity to criticism makes him difficult to work with.  </w:t>
      </w:r>
    </w:p>
    <w:p w14:paraId="518DB130" w14:textId="77777777" w:rsidR="00DD70A7" w:rsidRPr="006504D9" w:rsidRDefault="00DD70A7" w:rsidP="00DD70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 w:hint="eastAsia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issue requires handling with great sensitivity due to its complexity.  </w:t>
      </w:r>
    </w:p>
    <w:p w14:paraId="5232F6EC" w14:textId="77777777" w:rsidR="00DD70A7" w:rsidRPr="00DD70A7" w:rsidRDefault="00DD70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5E45591" w14:textId="62A43FDD" w:rsidR="00F301A7" w:rsidRPr="006504D9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trivial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DF1F3D">
        <w:rPr>
          <w:rFonts w:asciiTheme="majorHAnsi" w:hAnsiTheme="majorHAnsi" w:cstheme="majorHAnsi"/>
          <w:i w:val="0"/>
          <w:iCs w:val="0"/>
        </w:rPr>
        <w:t>ˈtrɪviəl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6504D9">
        <w:rPr>
          <w:rFonts w:asciiTheme="majorHAnsi" w:hAnsiTheme="majorHAnsi" w:cstheme="majorHAnsi" w:hint="eastAsia"/>
          <w:i w:val="0"/>
          <w:iCs w:val="0"/>
        </w:rPr>
        <w:t>琐碎的；不重要的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03B39C08" w14:textId="77777777" w:rsidR="00F301A7" w:rsidRPr="006504D9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They spent the meeting discussing trivial matters.  </w:t>
      </w:r>
    </w:p>
    <w:p w14:paraId="1C759827" w14:textId="77777777" w:rsidR="00F301A7" w:rsidRPr="006504D9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trivial error did not significantly impact the experiment's outcome.  </w:t>
      </w:r>
    </w:p>
    <w:p w14:paraId="665AE150" w14:textId="77777777" w:rsidR="00F301A7" w:rsidRPr="006504D9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6BD37AB7" w14:textId="77777777" w:rsidR="00261BC1" w:rsidRPr="00F301A7" w:rsidRDefault="00261BC1" w:rsidP="00261BC1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00301A21" w14:textId="77777777" w:rsidR="00F301A7" w:rsidRPr="006504D9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taxing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DF1F3D">
        <w:rPr>
          <w:rFonts w:asciiTheme="majorHAnsi" w:hAnsiTheme="majorHAnsi" w:cstheme="majorHAnsi"/>
          <w:i w:val="0"/>
          <w:iCs w:val="0"/>
        </w:rPr>
        <w:t>ˈtæksɪŋ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adj. </w:t>
      </w:r>
      <w:r w:rsidRPr="006504D9">
        <w:rPr>
          <w:rFonts w:asciiTheme="majorHAnsi" w:hAnsiTheme="majorHAnsi" w:cstheme="majorHAnsi" w:hint="eastAsia"/>
          <w:i w:val="0"/>
          <w:iCs w:val="0"/>
        </w:rPr>
        <w:t>繁重的；费力的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06708C7" w14:textId="77777777" w:rsidR="00F301A7" w:rsidRPr="006504D9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new project is taxing for the whole team, requiring extra hours each week.  </w:t>
      </w:r>
    </w:p>
    <w:p w14:paraId="1BC89B41" w14:textId="77777777" w:rsidR="00F301A7" w:rsidRPr="006504D9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Finding a solution to this problem has been a taxing task.  </w:t>
      </w:r>
    </w:p>
    <w:p w14:paraId="7D0ACD43" w14:textId="77777777" w:rsidR="007414AA" w:rsidRPr="00261BC1" w:rsidRDefault="007414AA" w:rsidP="007414AA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7670C58D" w14:textId="77777777" w:rsidR="00F301A7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Theme="majorHAnsi" w:hAnsiTheme="majorHAnsi" w:cstheme="majorHAnsi" w:hint="eastAsia"/>
          <w:i w:val="0"/>
          <w:iCs w:val="0"/>
        </w:rPr>
        <w:t>▲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</w:t>
      </w:r>
      <w:r w:rsidRPr="00DF1F3D">
        <w:rPr>
          <w:rFonts w:asciiTheme="majorHAnsi" w:hAnsiTheme="majorHAnsi" w:cstheme="majorHAnsi" w:hint="eastAsia"/>
          <w:b/>
          <w:bCs/>
          <w:i w:val="0"/>
          <w:iCs w:val="0"/>
          <w:sz w:val="32"/>
          <w:szCs w:val="32"/>
        </w:rPr>
        <w:t>democratize</w:t>
      </w:r>
      <w:r w:rsidRPr="00DF1F3D">
        <w:rPr>
          <w:rFonts w:asciiTheme="majorHAnsi" w:hAnsiTheme="majorHAnsi" w:cstheme="majorHAnsi" w:hint="eastAsia"/>
          <w:i w:val="0"/>
          <w:iCs w:val="0"/>
          <w:sz w:val="32"/>
          <w:szCs w:val="32"/>
        </w:rPr>
        <w:t xml:space="preserve"> </w:t>
      </w:r>
      <w:r>
        <w:rPr>
          <w:rFonts w:asciiTheme="majorHAnsi" w:hAnsiTheme="majorHAnsi" w:cstheme="majorHAnsi"/>
          <w:i w:val="0"/>
          <w:iCs w:val="0"/>
        </w:rPr>
        <w:t>[</w:t>
      </w:r>
      <w:r w:rsidRPr="00DF1F3D">
        <w:rPr>
          <w:rFonts w:asciiTheme="majorHAnsi" w:hAnsiTheme="majorHAnsi" w:cstheme="majorHAnsi"/>
          <w:i w:val="0"/>
          <w:iCs w:val="0"/>
        </w:rPr>
        <w:t>dɪˈm</w:t>
      </w:r>
      <w:r w:rsidRPr="00DF1F3D">
        <w:rPr>
          <w:rFonts w:asciiTheme="majorHAnsi" w:hAnsiTheme="majorHAnsi" w:cstheme="majorHAnsi" w:hint="eastAsia"/>
          <w:i w:val="0"/>
          <w:iCs w:val="0"/>
        </w:rPr>
        <w:t>ɑ</w:t>
      </w:r>
      <w:r w:rsidRPr="00DF1F3D">
        <w:rPr>
          <w:rFonts w:asciiTheme="majorHAnsi" w:hAnsiTheme="majorHAnsi" w:cstheme="majorHAnsi"/>
          <w:i w:val="0"/>
          <w:iCs w:val="0"/>
        </w:rPr>
        <w:t>ːkrətaɪz</w:t>
      </w:r>
      <w:r>
        <w:rPr>
          <w:rFonts w:asciiTheme="majorHAnsi" w:hAnsiTheme="majorHAnsi" w:cstheme="majorHAnsi"/>
          <w:i w:val="0"/>
          <w:iCs w:val="0"/>
        </w:rPr>
        <w:t xml:space="preserve">] 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v. </w:t>
      </w:r>
      <w:r w:rsidRPr="006504D9">
        <w:rPr>
          <w:rFonts w:asciiTheme="majorHAnsi" w:hAnsiTheme="majorHAnsi" w:cstheme="majorHAnsi" w:hint="eastAsia"/>
          <w:i w:val="0"/>
          <w:iCs w:val="0"/>
        </w:rPr>
        <w:t>民主化</w:t>
      </w:r>
      <w:r w:rsidRPr="006504D9">
        <w:rPr>
          <w:rFonts w:asciiTheme="majorHAnsi" w:hAnsiTheme="majorHAnsi" w:cstheme="majorHAnsi" w:hint="eastAsia"/>
          <w:i w:val="0"/>
          <w:iCs w:val="0"/>
        </w:rPr>
        <w:t xml:space="preserve">  </w:t>
      </w:r>
    </w:p>
    <w:p w14:paraId="5F579CD8" w14:textId="77777777" w:rsidR="00F301A7" w:rsidRPr="00F301A7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</w:t>
      </w:r>
      <w:r w:rsidRPr="00F301A7">
        <w:rPr>
          <w:rFonts w:asciiTheme="majorHAnsi" w:hAnsiTheme="majorHAnsi" w:cstheme="majorHAnsi"/>
          <w:i w:val="0"/>
          <w:iCs w:val="0"/>
        </w:rPr>
        <w:t>democracy</w:t>
      </w:r>
      <w:r>
        <w:rPr>
          <w:rFonts w:asciiTheme="majorHAnsi" w:hAnsiTheme="majorHAnsi" w:cstheme="majorHAnsi"/>
          <w:i w:val="0"/>
          <w:iCs w:val="0"/>
        </w:rPr>
        <w:t xml:space="preserve"> [</w:t>
      </w:r>
      <w:r w:rsidRPr="00F301A7">
        <w:rPr>
          <w:rFonts w:asciiTheme="majorHAnsi" w:hAnsiTheme="majorHAnsi" w:cstheme="majorHAnsi"/>
          <w:i w:val="0"/>
          <w:iCs w:val="0"/>
        </w:rPr>
        <w:t>dɪˈm</w:t>
      </w:r>
      <w:r w:rsidRPr="00F301A7">
        <w:rPr>
          <w:rFonts w:asciiTheme="majorHAnsi" w:hAnsiTheme="majorHAnsi" w:cstheme="majorHAnsi" w:hint="eastAsia"/>
          <w:i w:val="0"/>
          <w:iCs w:val="0"/>
        </w:rPr>
        <w:t>ɑ</w:t>
      </w:r>
      <w:r w:rsidRPr="00F301A7">
        <w:rPr>
          <w:rFonts w:asciiTheme="majorHAnsi" w:hAnsiTheme="majorHAnsi" w:cstheme="majorHAnsi"/>
          <w:i w:val="0"/>
          <w:iCs w:val="0"/>
        </w:rPr>
        <w:t>ːkrəsi</w:t>
      </w:r>
      <w:r>
        <w:rPr>
          <w:rFonts w:asciiTheme="majorHAnsi" w:hAnsiTheme="majorHAnsi" w:cstheme="majorHAnsi"/>
          <w:i w:val="0"/>
          <w:iCs w:val="0"/>
        </w:rPr>
        <w:t xml:space="preserve">] n. </w:t>
      </w:r>
      <w:r w:rsidRPr="00F301A7">
        <w:rPr>
          <w:rFonts w:asciiTheme="majorHAnsi" w:hAnsiTheme="majorHAnsi" w:cstheme="majorHAnsi" w:hint="eastAsia"/>
          <w:i w:val="0"/>
          <w:iCs w:val="0"/>
        </w:rPr>
        <w:t>民主政体；民主国家；民主</w:t>
      </w:r>
    </w:p>
    <w:p w14:paraId="3F28F697" w14:textId="77777777" w:rsidR="00F301A7" w:rsidRPr="006504D9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 internet has helped to democratize access to information.  </w:t>
      </w:r>
    </w:p>
    <w:p w14:paraId="2188DCD1" w14:textId="77777777" w:rsidR="00F301A7" w:rsidRPr="006504D9" w:rsidRDefault="00F301A7" w:rsidP="00F301A7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  <w:r w:rsidRPr="006504D9">
        <w:rPr>
          <w:rFonts w:ascii="Cambria Math" w:hAnsi="Cambria Math" w:cs="Cambria Math"/>
          <w:i w:val="0"/>
          <w:iCs w:val="0"/>
        </w:rPr>
        <w:t>⟐</w:t>
      </w:r>
      <w:r w:rsidRPr="006504D9">
        <w:rPr>
          <w:rFonts w:asciiTheme="majorHAnsi" w:hAnsiTheme="majorHAnsi" w:cstheme="majorHAnsi"/>
          <w:i w:val="0"/>
          <w:iCs w:val="0"/>
        </w:rPr>
        <w:t xml:space="preserve"> There is a global push to democratize voting through more accessible technologies.</w:t>
      </w:r>
    </w:p>
    <w:p w14:paraId="6508D0CC" w14:textId="77777777" w:rsidR="00DF1F3D" w:rsidRPr="00F301A7" w:rsidRDefault="00DF1F3D" w:rsidP="00DF1F3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070FDE9" w14:textId="77777777" w:rsidR="00DF1F3D" w:rsidRPr="00565F96" w:rsidRDefault="00DF1F3D" w:rsidP="00DF1F3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1864565" w14:textId="77777777" w:rsidR="00DF1F3D" w:rsidRPr="00F86A64" w:rsidRDefault="00DF1F3D" w:rsidP="00DF1F3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B56D58E" w14:textId="5CD7F3A1" w:rsidR="00CF0203" w:rsidRPr="003F483D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———————Second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个造句）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</w:t>
      </w:r>
    </w:p>
    <w:p w14:paraId="27508C9E" w14:textId="77777777" w:rsidR="00433745" w:rsidRPr="003F483D" w:rsidRDefault="00433745" w:rsidP="008A050C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087195E6" w14:textId="260B154E" w:rsidR="00CF0203" w:rsidRPr="003F483D" w:rsidRDefault="00CF0203" w:rsidP="00CF0203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———————Third Stage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（听力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2</w:t>
      </w:r>
      <w:r w:rsidR="00032EA9"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遍）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</w:p>
    <w:p w14:paraId="4C0566DB" w14:textId="34E57849" w:rsidR="00433745" w:rsidRPr="00433745" w:rsidRDefault="00433745" w:rsidP="0043374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1DC70E9A" w14:textId="77777777" w:rsidR="0042438D" w:rsidRPr="00433745" w:rsidRDefault="0042438D" w:rsidP="0042438D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p w14:paraId="563202D0" w14:textId="77777777" w:rsidR="00C24E0F" w:rsidRDefault="00C24E0F" w:rsidP="00C24E0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</w:p>
    <w:p w14:paraId="2C6F279A" w14:textId="3B37095C" w:rsidR="00C24E0F" w:rsidRPr="003F483D" w:rsidRDefault="00C24E0F" w:rsidP="00C24E0F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</w:pP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  <w:r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Fouth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 xml:space="preserve"> Stage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（</w:t>
      </w:r>
      <w:r>
        <w:rPr>
          <w:rFonts w:asciiTheme="majorHAnsi" w:hAnsiTheme="majorHAnsi" w:cstheme="majorHAnsi" w:hint="eastAsia"/>
          <w:b/>
          <w:bCs/>
          <w:i w:val="0"/>
          <w:iCs w:val="0"/>
          <w:color w:val="C00000"/>
          <w:sz w:val="40"/>
          <w:szCs w:val="40"/>
        </w:rPr>
        <w:t>发头条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）</w:t>
      </w:r>
      <w:r w:rsidRPr="003F483D">
        <w:rPr>
          <w:rFonts w:asciiTheme="majorHAnsi" w:hAnsiTheme="majorHAnsi" w:cstheme="majorHAnsi"/>
          <w:b/>
          <w:bCs/>
          <w:i w:val="0"/>
          <w:iCs w:val="0"/>
          <w:color w:val="C00000"/>
          <w:sz w:val="40"/>
          <w:szCs w:val="40"/>
        </w:rPr>
        <w:t>———————</w:t>
      </w:r>
    </w:p>
    <w:p w14:paraId="50EF4CB1" w14:textId="77777777" w:rsidR="00A15628" w:rsidRDefault="00A15628" w:rsidP="00BB4EE2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46972E0D" w14:textId="77777777" w:rsidR="00A15628" w:rsidRPr="000D4CAA" w:rsidRDefault="00A15628" w:rsidP="00A15628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  <w:i w:val="0"/>
          <w:iCs w:val="0"/>
        </w:rPr>
      </w:pPr>
    </w:p>
    <w:p w14:paraId="3C6656EA" w14:textId="4CD60331" w:rsidR="00BB4A15" w:rsidRPr="00BB4EE2" w:rsidRDefault="00BB4A15" w:rsidP="00BB4A15">
      <w:pPr>
        <w:widowControl w:val="0"/>
        <w:autoSpaceDE w:val="0"/>
        <w:autoSpaceDN w:val="0"/>
        <w:adjustRightInd w:val="0"/>
        <w:spacing w:line="440" w:lineRule="exact"/>
        <w:rPr>
          <w:rFonts w:asciiTheme="majorHAnsi" w:hAnsiTheme="majorHAnsi" w:cstheme="majorHAnsi"/>
        </w:rPr>
      </w:pPr>
    </w:p>
    <w:sectPr w:rsidR="00BB4A15" w:rsidRPr="00BB4EE2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469842" w14:textId="77777777" w:rsidR="003E66AE" w:rsidRDefault="003E66AE" w:rsidP="002275F7">
      <w:r>
        <w:separator/>
      </w:r>
    </w:p>
  </w:endnote>
  <w:endnote w:type="continuationSeparator" w:id="0">
    <w:p w14:paraId="4EB1871C" w14:textId="77777777" w:rsidR="003E66AE" w:rsidRDefault="003E66AE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</w:pPr>
    <w:r w:rsidRPr="00097869">
      <w:rPr>
        <w:rFonts w:hint="eastAsia"/>
        <w:lang w:val="zh-CN"/>
      </w:rPr>
      <w:t>第</w:t>
    </w:r>
    <w:r w:rsidRPr="00097869">
      <w:rPr>
        <w:lang w:val="zh-CN"/>
      </w:rPr>
      <w:t xml:space="preserve"> </w:t>
    </w:r>
    <w:r w:rsidRPr="00097869">
      <w:fldChar w:fldCharType="begin"/>
    </w:r>
    <w:r w:rsidRPr="00097869">
      <w:instrText>PAGE  \* Arabic  \* MERGEFORMAT</w:instrText>
    </w:r>
    <w:r w:rsidRPr="00097869">
      <w:fldChar w:fldCharType="separate"/>
    </w:r>
    <w:r w:rsidRPr="00097869">
      <w:rPr>
        <w:lang w:val="zh-CN"/>
      </w:rPr>
      <w:t>2</w:t>
    </w:r>
    <w:r w:rsidRPr="00097869">
      <w:fldChar w:fldCharType="end"/>
    </w:r>
    <w:r w:rsidRPr="00097869">
      <w:rPr>
        <w:lang w:val="zh-CN"/>
      </w:rPr>
      <w:t xml:space="preserve"> </w:t>
    </w:r>
    <w:r w:rsidRPr="00097869">
      <w:rPr>
        <w:rFonts w:hint="eastAsia"/>
        <w:lang w:val="zh-CN"/>
      </w:rPr>
      <w:t>页</w:t>
    </w:r>
    <w:r w:rsidRPr="00097869">
      <w:rPr>
        <w:rFonts w:hint="eastAsia"/>
        <w:lang w:val="zh-CN"/>
      </w:rPr>
      <w:t xml:space="preserve"> </w:t>
    </w:r>
    <w:r w:rsidRPr="00097869">
      <w:rPr>
        <w:lang w:val="zh-CN"/>
      </w:rPr>
      <w:t xml:space="preserve">/ </w:t>
    </w:r>
    <w:r w:rsidRPr="00097869">
      <w:rPr>
        <w:rFonts w:hint="eastAsia"/>
        <w:lang w:val="zh-CN"/>
      </w:rPr>
      <w:t>共</w:t>
    </w:r>
    <w:r w:rsidRPr="00097869">
      <w:rPr>
        <w:lang w:val="zh-CN"/>
      </w:rPr>
      <w:t xml:space="preserve"> </w:t>
    </w:r>
    <w:fldSimple w:instr="NUMPAGES  \* Arabic  \* MERGEFORMAT">
      <w:r w:rsidRPr="00097869">
        <w:rPr>
          <w:lang w:val="zh-CN"/>
        </w:rPr>
        <w:t>2</w:t>
      </w:r>
    </w:fldSimple>
    <w:r w:rsidRPr="00097869">
      <w:t xml:space="preserve"> </w:t>
    </w:r>
    <w:r w:rsidRPr="00097869">
      <w:rPr>
        <w:rFonts w:hint="eastAsia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BA40F" w14:textId="77777777" w:rsidR="003E66AE" w:rsidRDefault="003E66AE" w:rsidP="002275F7">
      <w:r>
        <w:separator/>
      </w:r>
    </w:p>
  </w:footnote>
  <w:footnote w:type="continuationSeparator" w:id="0">
    <w:p w14:paraId="68E6CFC0" w14:textId="77777777" w:rsidR="003E66AE" w:rsidRDefault="003E66AE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3E66AE">
    <w:pPr>
      <w:pStyle w:val="a4"/>
    </w:pPr>
    <w:r>
      <w:rPr>
        <w:noProof/>
      </w:rPr>
      <w:pict w14:anchorId="3F02EE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3E66AE">
    <w:pPr>
      <w:pStyle w:val="a4"/>
    </w:pPr>
    <w:r>
      <w:rPr>
        <w:noProof/>
      </w:rPr>
      <w:pict w14:anchorId="152585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51.95pt;height:46.5pt" o:bullet="t">
        <v:imagedata r:id="rId1" o:title="10"/>
      </v:shape>
    </w:pict>
  </w:numPicBullet>
  <w:abstractNum w:abstractNumId="0" w15:restartNumberingAfterBreak="0">
    <w:nsid w:val="06FD4A3A"/>
    <w:multiLevelType w:val="hybridMultilevel"/>
    <w:tmpl w:val="8C4A92C2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C2644"/>
    <w:multiLevelType w:val="hybridMultilevel"/>
    <w:tmpl w:val="E08E51CA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A59B2"/>
    <w:multiLevelType w:val="hybridMultilevel"/>
    <w:tmpl w:val="9F6C7AEE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5348C"/>
    <w:multiLevelType w:val="hybridMultilevel"/>
    <w:tmpl w:val="15B07E9C"/>
    <w:lvl w:ilvl="0" w:tplc="6750E4B8">
      <w:start w:val="1"/>
      <w:numFmt w:val="none"/>
      <w:lvlText w:val="°"/>
      <w:lvlJc w:val="left"/>
      <w:pPr>
        <w:ind w:left="0" w:firstLine="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1F15B0"/>
    <w:multiLevelType w:val="hybridMultilevel"/>
    <w:tmpl w:val="5FD864FA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6D4404"/>
    <w:multiLevelType w:val="hybridMultilevel"/>
    <w:tmpl w:val="157E0712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4A1747"/>
    <w:multiLevelType w:val="hybridMultilevel"/>
    <w:tmpl w:val="53BCC21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9B57E1"/>
    <w:multiLevelType w:val="hybridMultilevel"/>
    <w:tmpl w:val="4E1CD7F8"/>
    <w:lvl w:ilvl="0" w:tplc="F97EFA70">
      <w:start w:val="1"/>
      <w:numFmt w:val="none"/>
      <w:lvlText w:val="⟐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A632C9"/>
    <w:multiLevelType w:val="hybridMultilevel"/>
    <w:tmpl w:val="E6E211C6"/>
    <w:lvl w:ilvl="0" w:tplc="3F30A1D8">
      <w:start w:val="1"/>
      <w:numFmt w:val="none"/>
      <w:lvlText w:val="⟐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8E61F1"/>
    <w:multiLevelType w:val="hybridMultilevel"/>
    <w:tmpl w:val="0082E4F2"/>
    <w:lvl w:ilvl="0" w:tplc="E2AEAEA2">
      <w:start w:val="1"/>
      <w:numFmt w:val="none"/>
      <w:lvlText w:val="⟐ 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867D5C"/>
    <w:multiLevelType w:val="hybridMultilevel"/>
    <w:tmpl w:val="E674B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654449"/>
    <w:multiLevelType w:val="hybridMultilevel"/>
    <w:tmpl w:val="D29A0DFC"/>
    <w:lvl w:ilvl="0" w:tplc="3F30A1D8">
      <w:start w:val="1"/>
      <w:numFmt w:val="none"/>
      <w:lvlText w:val="⟐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E037CDF"/>
    <w:multiLevelType w:val="hybridMultilevel"/>
    <w:tmpl w:val="853E0944"/>
    <w:lvl w:ilvl="0" w:tplc="6750E4B8">
      <w:start w:val="1"/>
      <w:numFmt w:val="none"/>
      <w:lvlText w:val="°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 w:numId="11">
    <w:abstractNumId w:val="4"/>
  </w:num>
  <w:num w:numId="12">
    <w:abstractNumId w:val="3"/>
  </w:num>
  <w:num w:numId="13">
    <w:abstractNumId w:val="1"/>
  </w:num>
  <w:num w:numId="14">
    <w:abstractNumId w:val="14"/>
  </w:num>
  <w:num w:numId="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1102"/>
    <w:rsid w:val="00002112"/>
    <w:rsid w:val="00003319"/>
    <w:rsid w:val="000036CA"/>
    <w:rsid w:val="00003B83"/>
    <w:rsid w:val="00005723"/>
    <w:rsid w:val="0000668C"/>
    <w:rsid w:val="00006A50"/>
    <w:rsid w:val="00006D28"/>
    <w:rsid w:val="00013466"/>
    <w:rsid w:val="000150A1"/>
    <w:rsid w:val="00020437"/>
    <w:rsid w:val="000221C9"/>
    <w:rsid w:val="000228E2"/>
    <w:rsid w:val="000229D4"/>
    <w:rsid w:val="0002511A"/>
    <w:rsid w:val="0002543D"/>
    <w:rsid w:val="00031347"/>
    <w:rsid w:val="000314DD"/>
    <w:rsid w:val="00032EA9"/>
    <w:rsid w:val="00034A81"/>
    <w:rsid w:val="00034CAB"/>
    <w:rsid w:val="0003554A"/>
    <w:rsid w:val="00035880"/>
    <w:rsid w:val="000365B8"/>
    <w:rsid w:val="00041CA8"/>
    <w:rsid w:val="00043971"/>
    <w:rsid w:val="00050795"/>
    <w:rsid w:val="00051C96"/>
    <w:rsid w:val="00052913"/>
    <w:rsid w:val="00053B72"/>
    <w:rsid w:val="0005435B"/>
    <w:rsid w:val="000562CE"/>
    <w:rsid w:val="00056AB9"/>
    <w:rsid w:val="000578A8"/>
    <w:rsid w:val="00061F44"/>
    <w:rsid w:val="00071F8D"/>
    <w:rsid w:val="0007378D"/>
    <w:rsid w:val="000740DE"/>
    <w:rsid w:val="0007513C"/>
    <w:rsid w:val="00075935"/>
    <w:rsid w:val="00077679"/>
    <w:rsid w:val="00077DAD"/>
    <w:rsid w:val="000808AC"/>
    <w:rsid w:val="00081B5D"/>
    <w:rsid w:val="0008209F"/>
    <w:rsid w:val="00082BD6"/>
    <w:rsid w:val="00082DD1"/>
    <w:rsid w:val="0008579D"/>
    <w:rsid w:val="00094AB4"/>
    <w:rsid w:val="00095C0D"/>
    <w:rsid w:val="00096733"/>
    <w:rsid w:val="00096D2E"/>
    <w:rsid w:val="00096E65"/>
    <w:rsid w:val="00097869"/>
    <w:rsid w:val="000A01A2"/>
    <w:rsid w:val="000A3273"/>
    <w:rsid w:val="000A47ED"/>
    <w:rsid w:val="000A58F4"/>
    <w:rsid w:val="000B2006"/>
    <w:rsid w:val="000B2DB7"/>
    <w:rsid w:val="000B373A"/>
    <w:rsid w:val="000B4308"/>
    <w:rsid w:val="000B4E00"/>
    <w:rsid w:val="000B67C9"/>
    <w:rsid w:val="000C0EF5"/>
    <w:rsid w:val="000C1286"/>
    <w:rsid w:val="000C17B3"/>
    <w:rsid w:val="000C1A31"/>
    <w:rsid w:val="000C3E3E"/>
    <w:rsid w:val="000C66F3"/>
    <w:rsid w:val="000C74BB"/>
    <w:rsid w:val="000D06F9"/>
    <w:rsid w:val="000D3591"/>
    <w:rsid w:val="000D4717"/>
    <w:rsid w:val="000D4CAA"/>
    <w:rsid w:val="000D5271"/>
    <w:rsid w:val="000D53ED"/>
    <w:rsid w:val="000D7839"/>
    <w:rsid w:val="000E0C83"/>
    <w:rsid w:val="000E160D"/>
    <w:rsid w:val="000E1E25"/>
    <w:rsid w:val="000E572E"/>
    <w:rsid w:val="000E6D8E"/>
    <w:rsid w:val="000F5338"/>
    <w:rsid w:val="000F629B"/>
    <w:rsid w:val="000F7F31"/>
    <w:rsid w:val="0010053E"/>
    <w:rsid w:val="001008E6"/>
    <w:rsid w:val="001015D6"/>
    <w:rsid w:val="00101864"/>
    <w:rsid w:val="001025D7"/>
    <w:rsid w:val="00105009"/>
    <w:rsid w:val="00105384"/>
    <w:rsid w:val="00110044"/>
    <w:rsid w:val="00110BC6"/>
    <w:rsid w:val="0011384B"/>
    <w:rsid w:val="00113E89"/>
    <w:rsid w:val="001213AE"/>
    <w:rsid w:val="0012350D"/>
    <w:rsid w:val="00123796"/>
    <w:rsid w:val="00124DAB"/>
    <w:rsid w:val="00124F4D"/>
    <w:rsid w:val="00131144"/>
    <w:rsid w:val="00133524"/>
    <w:rsid w:val="00133995"/>
    <w:rsid w:val="001341A2"/>
    <w:rsid w:val="00135F68"/>
    <w:rsid w:val="00136883"/>
    <w:rsid w:val="00137009"/>
    <w:rsid w:val="00137558"/>
    <w:rsid w:val="00137B1A"/>
    <w:rsid w:val="001402AA"/>
    <w:rsid w:val="00140689"/>
    <w:rsid w:val="00140B34"/>
    <w:rsid w:val="00141A72"/>
    <w:rsid w:val="00150285"/>
    <w:rsid w:val="00150EB3"/>
    <w:rsid w:val="00152B16"/>
    <w:rsid w:val="00153A99"/>
    <w:rsid w:val="00154993"/>
    <w:rsid w:val="00156310"/>
    <w:rsid w:val="00163233"/>
    <w:rsid w:val="001636F5"/>
    <w:rsid w:val="00163F31"/>
    <w:rsid w:val="00165411"/>
    <w:rsid w:val="0017091E"/>
    <w:rsid w:val="001713F9"/>
    <w:rsid w:val="0017616D"/>
    <w:rsid w:val="00177529"/>
    <w:rsid w:val="00182456"/>
    <w:rsid w:val="0018411F"/>
    <w:rsid w:val="00184F87"/>
    <w:rsid w:val="00185A67"/>
    <w:rsid w:val="00185AA1"/>
    <w:rsid w:val="0018725C"/>
    <w:rsid w:val="001918E6"/>
    <w:rsid w:val="00193F81"/>
    <w:rsid w:val="00196A3A"/>
    <w:rsid w:val="00196EEA"/>
    <w:rsid w:val="001A4A8F"/>
    <w:rsid w:val="001A6E1E"/>
    <w:rsid w:val="001A7733"/>
    <w:rsid w:val="001A7874"/>
    <w:rsid w:val="001A7D20"/>
    <w:rsid w:val="001A7F4E"/>
    <w:rsid w:val="001B233D"/>
    <w:rsid w:val="001B2E77"/>
    <w:rsid w:val="001B4240"/>
    <w:rsid w:val="001B5F38"/>
    <w:rsid w:val="001B6392"/>
    <w:rsid w:val="001B7C3F"/>
    <w:rsid w:val="001C05C8"/>
    <w:rsid w:val="001C3377"/>
    <w:rsid w:val="001D1EB0"/>
    <w:rsid w:val="001D59C1"/>
    <w:rsid w:val="001D6BBE"/>
    <w:rsid w:val="001D77EF"/>
    <w:rsid w:val="001D782E"/>
    <w:rsid w:val="001D7AD2"/>
    <w:rsid w:val="001E0311"/>
    <w:rsid w:val="001E049E"/>
    <w:rsid w:val="001E10DE"/>
    <w:rsid w:val="001E5F3D"/>
    <w:rsid w:val="001E64D9"/>
    <w:rsid w:val="001F06CC"/>
    <w:rsid w:val="001F3239"/>
    <w:rsid w:val="002001FC"/>
    <w:rsid w:val="00200CD9"/>
    <w:rsid w:val="00200E6F"/>
    <w:rsid w:val="002047DF"/>
    <w:rsid w:val="00204B0C"/>
    <w:rsid w:val="00204F9E"/>
    <w:rsid w:val="002050F9"/>
    <w:rsid w:val="00211878"/>
    <w:rsid w:val="0021684D"/>
    <w:rsid w:val="00216A39"/>
    <w:rsid w:val="0021796A"/>
    <w:rsid w:val="002204D8"/>
    <w:rsid w:val="0022203E"/>
    <w:rsid w:val="00225663"/>
    <w:rsid w:val="002261EA"/>
    <w:rsid w:val="00226898"/>
    <w:rsid w:val="002275F7"/>
    <w:rsid w:val="00231229"/>
    <w:rsid w:val="00234C53"/>
    <w:rsid w:val="00235CC9"/>
    <w:rsid w:val="00242DC7"/>
    <w:rsid w:val="002461A3"/>
    <w:rsid w:val="0024730A"/>
    <w:rsid w:val="0025045F"/>
    <w:rsid w:val="00251F97"/>
    <w:rsid w:val="00254EE8"/>
    <w:rsid w:val="00256144"/>
    <w:rsid w:val="00260344"/>
    <w:rsid w:val="00260AC9"/>
    <w:rsid w:val="00260F06"/>
    <w:rsid w:val="0026184E"/>
    <w:rsid w:val="00261BC1"/>
    <w:rsid w:val="00266A53"/>
    <w:rsid w:val="00266FD2"/>
    <w:rsid w:val="002675C0"/>
    <w:rsid w:val="0027219C"/>
    <w:rsid w:val="00272D50"/>
    <w:rsid w:val="00274C65"/>
    <w:rsid w:val="00277096"/>
    <w:rsid w:val="002801E6"/>
    <w:rsid w:val="00280B3B"/>
    <w:rsid w:val="002814BD"/>
    <w:rsid w:val="0028490C"/>
    <w:rsid w:val="00286257"/>
    <w:rsid w:val="00286540"/>
    <w:rsid w:val="00286AED"/>
    <w:rsid w:val="00287482"/>
    <w:rsid w:val="0029041F"/>
    <w:rsid w:val="00291192"/>
    <w:rsid w:val="002925C8"/>
    <w:rsid w:val="002937F2"/>
    <w:rsid w:val="00293FC1"/>
    <w:rsid w:val="00294357"/>
    <w:rsid w:val="002966E2"/>
    <w:rsid w:val="002A01F2"/>
    <w:rsid w:val="002A03B0"/>
    <w:rsid w:val="002A19CA"/>
    <w:rsid w:val="002A1D27"/>
    <w:rsid w:val="002A3D8E"/>
    <w:rsid w:val="002A426D"/>
    <w:rsid w:val="002A45BD"/>
    <w:rsid w:val="002A7655"/>
    <w:rsid w:val="002B0049"/>
    <w:rsid w:val="002B092F"/>
    <w:rsid w:val="002B0D55"/>
    <w:rsid w:val="002B180D"/>
    <w:rsid w:val="002B1EB5"/>
    <w:rsid w:val="002B260E"/>
    <w:rsid w:val="002B3264"/>
    <w:rsid w:val="002B3E82"/>
    <w:rsid w:val="002B4810"/>
    <w:rsid w:val="002B766F"/>
    <w:rsid w:val="002C036F"/>
    <w:rsid w:val="002C0DF5"/>
    <w:rsid w:val="002C1C5D"/>
    <w:rsid w:val="002C24DA"/>
    <w:rsid w:val="002C4BC1"/>
    <w:rsid w:val="002C6E0A"/>
    <w:rsid w:val="002D1A76"/>
    <w:rsid w:val="002D29D1"/>
    <w:rsid w:val="002D4697"/>
    <w:rsid w:val="002D624B"/>
    <w:rsid w:val="002D6852"/>
    <w:rsid w:val="002D789F"/>
    <w:rsid w:val="002E4DA9"/>
    <w:rsid w:val="002E5569"/>
    <w:rsid w:val="002E6193"/>
    <w:rsid w:val="002E635C"/>
    <w:rsid w:val="002E6B85"/>
    <w:rsid w:val="002F083E"/>
    <w:rsid w:val="002F1C14"/>
    <w:rsid w:val="002F3259"/>
    <w:rsid w:val="002F365F"/>
    <w:rsid w:val="002F54EB"/>
    <w:rsid w:val="002F6CFD"/>
    <w:rsid w:val="00301F1F"/>
    <w:rsid w:val="00312755"/>
    <w:rsid w:val="0031388A"/>
    <w:rsid w:val="00316A00"/>
    <w:rsid w:val="00317494"/>
    <w:rsid w:val="003175EC"/>
    <w:rsid w:val="003204D4"/>
    <w:rsid w:val="00322078"/>
    <w:rsid w:val="00325595"/>
    <w:rsid w:val="00325B5C"/>
    <w:rsid w:val="00326EE4"/>
    <w:rsid w:val="00327CC3"/>
    <w:rsid w:val="00327DB0"/>
    <w:rsid w:val="00337920"/>
    <w:rsid w:val="00342433"/>
    <w:rsid w:val="00342F00"/>
    <w:rsid w:val="00343D20"/>
    <w:rsid w:val="00345493"/>
    <w:rsid w:val="00345763"/>
    <w:rsid w:val="00347426"/>
    <w:rsid w:val="00351C5F"/>
    <w:rsid w:val="00353EC8"/>
    <w:rsid w:val="003546F1"/>
    <w:rsid w:val="0035623F"/>
    <w:rsid w:val="0035671C"/>
    <w:rsid w:val="00360E82"/>
    <w:rsid w:val="00362582"/>
    <w:rsid w:val="0036348A"/>
    <w:rsid w:val="00363D2C"/>
    <w:rsid w:val="003666C5"/>
    <w:rsid w:val="003703EF"/>
    <w:rsid w:val="00370508"/>
    <w:rsid w:val="003723FF"/>
    <w:rsid w:val="0037510B"/>
    <w:rsid w:val="003751C9"/>
    <w:rsid w:val="0037618B"/>
    <w:rsid w:val="00376BC4"/>
    <w:rsid w:val="00383FE3"/>
    <w:rsid w:val="00385490"/>
    <w:rsid w:val="00386A16"/>
    <w:rsid w:val="0038742A"/>
    <w:rsid w:val="003876EC"/>
    <w:rsid w:val="00387739"/>
    <w:rsid w:val="00390C77"/>
    <w:rsid w:val="00390DF0"/>
    <w:rsid w:val="003938B3"/>
    <w:rsid w:val="00393FB5"/>
    <w:rsid w:val="00394F1D"/>
    <w:rsid w:val="003A2F28"/>
    <w:rsid w:val="003A6F5E"/>
    <w:rsid w:val="003A7846"/>
    <w:rsid w:val="003B01E9"/>
    <w:rsid w:val="003B0D28"/>
    <w:rsid w:val="003B3BAE"/>
    <w:rsid w:val="003B4419"/>
    <w:rsid w:val="003B5C8C"/>
    <w:rsid w:val="003B5EC5"/>
    <w:rsid w:val="003B73E9"/>
    <w:rsid w:val="003C2AAD"/>
    <w:rsid w:val="003C4DBE"/>
    <w:rsid w:val="003C71F2"/>
    <w:rsid w:val="003D1614"/>
    <w:rsid w:val="003D2736"/>
    <w:rsid w:val="003D3E4F"/>
    <w:rsid w:val="003D564A"/>
    <w:rsid w:val="003D7FD5"/>
    <w:rsid w:val="003E187A"/>
    <w:rsid w:val="003E370C"/>
    <w:rsid w:val="003E3986"/>
    <w:rsid w:val="003E5513"/>
    <w:rsid w:val="003E6034"/>
    <w:rsid w:val="003E64E7"/>
    <w:rsid w:val="003E66AE"/>
    <w:rsid w:val="003F076D"/>
    <w:rsid w:val="003F0FE4"/>
    <w:rsid w:val="003F2500"/>
    <w:rsid w:val="003F2E84"/>
    <w:rsid w:val="003F377B"/>
    <w:rsid w:val="003F46F8"/>
    <w:rsid w:val="003F483D"/>
    <w:rsid w:val="003F4DC2"/>
    <w:rsid w:val="003F6F9C"/>
    <w:rsid w:val="004018EB"/>
    <w:rsid w:val="0040396F"/>
    <w:rsid w:val="00404841"/>
    <w:rsid w:val="00405F67"/>
    <w:rsid w:val="00412240"/>
    <w:rsid w:val="00413331"/>
    <w:rsid w:val="00415FFE"/>
    <w:rsid w:val="00420BE7"/>
    <w:rsid w:val="0042438D"/>
    <w:rsid w:val="00424C96"/>
    <w:rsid w:val="00425183"/>
    <w:rsid w:val="00432D2D"/>
    <w:rsid w:val="00433745"/>
    <w:rsid w:val="00434442"/>
    <w:rsid w:val="0043722C"/>
    <w:rsid w:val="004403E1"/>
    <w:rsid w:val="004439E2"/>
    <w:rsid w:val="00444307"/>
    <w:rsid w:val="00447380"/>
    <w:rsid w:val="00447908"/>
    <w:rsid w:val="00451611"/>
    <w:rsid w:val="00452184"/>
    <w:rsid w:val="0045553A"/>
    <w:rsid w:val="00457279"/>
    <w:rsid w:val="00457E76"/>
    <w:rsid w:val="004600E9"/>
    <w:rsid w:val="0046017E"/>
    <w:rsid w:val="00467110"/>
    <w:rsid w:val="004706AF"/>
    <w:rsid w:val="00470F63"/>
    <w:rsid w:val="004716B3"/>
    <w:rsid w:val="00472FDA"/>
    <w:rsid w:val="0047766A"/>
    <w:rsid w:val="00481168"/>
    <w:rsid w:val="00483662"/>
    <w:rsid w:val="004848F6"/>
    <w:rsid w:val="00484D51"/>
    <w:rsid w:val="00485AC4"/>
    <w:rsid w:val="00485F4B"/>
    <w:rsid w:val="00490539"/>
    <w:rsid w:val="0049388D"/>
    <w:rsid w:val="004952CF"/>
    <w:rsid w:val="004954D5"/>
    <w:rsid w:val="004A15D9"/>
    <w:rsid w:val="004A419B"/>
    <w:rsid w:val="004A41FC"/>
    <w:rsid w:val="004A5549"/>
    <w:rsid w:val="004B248B"/>
    <w:rsid w:val="004B4BA0"/>
    <w:rsid w:val="004B4F01"/>
    <w:rsid w:val="004B6660"/>
    <w:rsid w:val="004B7CB0"/>
    <w:rsid w:val="004C3DCB"/>
    <w:rsid w:val="004C42C1"/>
    <w:rsid w:val="004C4D7A"/>
    <w:rsid w:val="004C7F2B"/>
    <w:rsid w:val="004D2CE0"/>
    <w:rsid w:val="004E085A"/>
    <w:rsid w:val="004E09E7"/>
    <w:rsid w:val="004E2A5F"/>
    <w:rsid w:val="004E4BB1"/>
    <w:rsid w:val="004F280D"/>
    <w:rsid w:val="004F2E20"/>
    <w:rsid w:val="004F2F18"/>
    <w:rsid w:val="004F526F"/>
    <w:rsid w:val="004F7AE8"/>
    <w:rsid w:val="00503953"/>
    <w:rsid w:val="005067DA"/>
    <w:rsid w:val="00507EA7"/>
    <w:rsid w:val="00507FAA"/>
    <w:rsid w:val="00511AC7"/>
    <w:rsid w:val="0052153B"/>
    <w:rsid w:val="005243BE"/>
    <w:rsid w:val="0052721A"/>
    <w:rsid w:val="00530EE8"/>
    <w:rsid w:val="00534E88"/>
    <w:rsid w:val="00536717"/>
    <w:rsid w:val="00537219"/>
    <w:rsid w:val="0054035A"/>
    <w:rsid w:val="0054291A"/>
    <w:rsid w:val="00544753"/>
    <w:rsid w:val="00554815"/>
    <w:rsid w:val="00555FC1"/>
    <w:rsid w:val="00557112"/>
    <w:rsid w:val="005573BC"/>
    <w:rsid w:val="00562B61"/>
    <w:rsid w:val="00564430"/>
    <w:rsid w:val="00565153"/>
    <w:rsid w:val="00565CD5"/>
    <w:rsid w:val="00565F96"/>
    <w:rsid w:val="0056681A"/>
    <w:rsid w:val="00566D4C"/>
    <w:rsid w:val="00567F4A"/>
    <w:rsid w:val="005714D1"/>
    <w:rsid w:val="00571FFB"/>
    <w:rsid w:val="00576477"/>
    <w:rsid w:val="00577989"/>
    <w:rsid w:val="00581FA3"/>
    <w:rsid w:val="00582841"/>
    <w:rsid w:val="00583443"/>
    <w:rsid w:val="00593485"/>
    <w:rsid w:val="005A206C"/>
    <w:rsid w:val="005A5E69"/>
    <w:rsid w:val="005A64CD"/>
    <w:rsid w:val="005A7E6F"/>
    <w:rsid w:val="005B1656"/>
    <w:rsid w:val="005B23D9"/>
    <w:rsid w:val="005B2B8B"/>
    <w:rsid w:val="005B50CD"/>
    <w:rsid w:val="005B6947"/>
    <w:rsid w:val="005B786B"/>
    <w:rsid w:val="005C0115"/>
    <w:rsid w:val="005C0BA1"/>
    <w:rsid w:val="005C1384"/>
    <w:rsid w:val="005C1E0A"/>
    <w:rsid w:val="005C1F75"/>
    <w:rsid w:val="005C3889"/>
    <w:rsid w:val="005C500F"/>
    <w:rsid w:val="005C5789"/>
    <w:rsid w:val="005D097B"/>
    <w:rsid w:val="005D3C3A"/>
    <w:rsid w:val="005D4623"/>
    <w:rsid w:val="005D66B3"/>
    <w:rsid w:val="005E0133"/>
    <w:rsid w:val="005E17A3"/>
    <w:rsid w:val="005E4307"/>
    <w:rsid w:val="005E44AC"/>
    <w:rsid w:val="005E50D7"/>
    <w:rsid w:val="005E6874"/>
    <w:rsid w:val="005F347A"/>
    <w:rsid w:val="005F4F19"/>
    <w:rsid w:val="005F7E4A"/>
    <w:rsid w:val="0060124D"/>
    <w:rsid w:val="006033D8"/>
    <w:rsid w:val="00605220"/>
    <w:rsid w:val="0061456C"/>
    <w:rsid w:val="006149CB"/>
    <w:rsid w:val="006162A9"/>
    <w:rsid w:val="00616892"/>
    <w:rsid w:val="006231E3"/>
    <w:rsid w:val="00623B14"/>
    <w:rsid w:val="006271ED"/>
    <w:rsid w:val="00631D6C"/>
    <w:rsid w:val="00640105"/>
    <w:rsid w:val="00641033"/>
    <w:rsid w:val="006418B0"/>
    <w:rsid w:val="0064383C"/>
    <w:rsid w:val="00646FE3"/>
    <w:rsid w:val="006504D9"/>
    <w:rsid w:val="00650BB5"/>
    <w:rsid w:val="00652EE8"/>
    <w:rsid w:val="006537B7"/>
    <w:rsid w:val="00653D6F"/>
    <w:rsid w:val="006576A3"/>
    <w:rsid w:val="00657B18"/>
    <w:rsid w:val="00661765"/>
    <w:rsid w:val="0066227A"/>
    <w:rsid w:val="00662975"/>
    <w:rsid w:val="00663832"/>
    <w:rsid w:val="00663B99"/>
    <w:rsid w:val="0066705C"/>
    <w:rsid w:val="0067083C"/>
    <w:rsid w:val="0067158D"/>
    <w:rsid w:val="00674087"/>
    <w:rsid w:val="00674AF1"/>
    <w:rsid w:val="00676D37"/>
    <w:rsid w:val="0067739E"/>
    <w:rsid w:val="006778C6"/>
    <w:rsid w:val="00681A1F"/>
    <w:rsid w:val="00682C54"/>
    <w:rsid w:val="0068514C"/>
    <w:rsid w:val="006957FB"/>
    <w:rsid w:val="0069664D"/>
    <w:rsid w:val="00696ADD"/>
    <w:rsid w:val="00696D6F"/>
    <w:rsid w:val="0069706C"/>
    <w:rsid w:val="00697EDA"/>
    <w:rsid w:val="006A0235"/>
    <w:rsid w:val="006A3AB8"/>
    <w:rsid w:val="006A437C"/>
    <w:rsid w:val="006A6D22"/>
    <w:rsid w:val="006B2780"/>
    <w:rsid w:val="006B4494"/>
    <w:rsid w:val="006B5057"/>
    <w:rsid w:val="006B5B25"/>
    <w:rsid w:val="006C3334"/>
    <w:rsid w:val="006C4550"/>
    <w:rsid w:val="006C4A37"/>
    <w:rsid w:val="006C5068"/>
    <w:rsid w:val="006D1509"/>
    <w:rsid w:val="006D15A2"/>
    <w:rsid w:val="006D2561"/>
    <w:rsid w:val="006D53C6"/>
    <w:rsid w:val="006D5728"/>
    <w:rsid w:val="006D690D"/>
    <w:rsid w:val="006E136B"/>
    <w:rsid w:val="006E13D3"/>
    <w:rsid w:val="006E22F2"/>
    <w:rsid w:val="006E2B14"/>
    <w:rsid w:val="006E304E"/>
    <w:rsid w:val="006E34B0"/>
    <w:rsid w:val="006F156A"/>
    <w:rsid w:val="006F5DED"/>
    <w:rsid w:val="006F6342"/>
    <w:rsid w:val="0070080E"/>
    <w:rsid w:val="00703D7B"/>
    <w:rsid w:val="0070769B"/>
    <w:rsid w:val="00707B87"/>
    <w:rsid w:val="007124DC"/>
    <w:rsid w:val="0071483C"/>
    <w:rsid w:val="007148C8"/>
    <w:rsid w:val="00715A74"/>
    <w:rsid w:val="00715F41"/>
    <w:rsid w:val="00721C5F"/>
    <w:rsid w:val="00722127"/>
    <w:rsid w:val="00722AD4"/>
    <w:rsid w:val="00723469"/>
    <w:rsid w:val="007236E9"/>
    <w:rsid w:val="0072476D"/>
    <w:rsid w:val="00724FEE"/>
    <w:rsid w:val="00725CE7"/>
    <w:rsid w:val="00727138"/>
    <w:rsid w:val="00730ACE"/>
    <w:rsid w:val="0073113E"/>
    <w:rsid w:val="00733ABE"/>
    <w:rsid w:val="007343F6"/>
    <w:rsid w:val="0073544F"/>
    <w:rsid w:val="00735B1C"/>
    <w:rsid w:val="00735C27"/>
    <w:rsid w:val="0073727A"/>
    <w:rsid w:val="00740833"/>
    <w:rsid w:val="007414AA"/>
    <w:rsid w:val="007454E7"/>
    <w:rsid w:val="007455FF"/>
    <w:rsid w:val="00750027"/>
    <w:rsid w:val="00750135"/>
    <w:rsid w:val="0075671E"/>
    <w:rsid w:val="0076008F"/>
    <w:rsid w:val="00763598"/>
    <w:rsid w:val="00763860"/>
    <w:rsid w:val="00770F71"/>
    <w:rsid w:val="00772BC1"/>
    <w:rsid w:val="00773031"/>
    <w:rsid w:val="007746C5"/>
    <w:rsid w:val="00776289"/>
    <w:rsid w:val="00777ED4"/>
    <w:rsid w:val="00781AA8"/>
    <w:rsid w:val="0078434E"/>
    <w:rsid w:val="00786797"/>
    <w:rsid w:val="00786EF7"/>
    <w:rsid w:val="00787BE2"/>
    <w:rsid w:val="007A0144"/>
    <w:rsid w:val="007A09D8"/>
    <w:rsid w:val="007A54F8"/>
    <w:rsid w:val="007B0108"/>
    <w:rsid w:val="007B0A17"/>
    <w:rsid w:val="007B1B96"/>
    <w:rsid w:val="007B27AC"/>
    <w:rsid w:val="007B378D"/>
    <w:rsid w:val="007B392B"/>
    <w:rsid w:val="007B39EA"/>
    <w:rsid w:val="007B6093"/>
    <w:rsid w:val="007B7816"/>
    <w:rsid w:val="007B7D7F"/>
    <w:rsid w:val="007C0120"/>
    <w:rsid w:val="007C1C90"/>
    <w:rsid w:val="007C3109"/>
    <w:rsid w:val="007C7B08"/>
    <w:rsid w:val="007D14B0"/>
    <w:rsid w:val="007D58E0"/>
    <w:rsid w:val="007D64C3"/>
    <w:rsid w:val="007D6AE2"/>
    <w:rsid w:val="007D76B1"/>
    <w:rsid w:val="007D7A6D"/>
    <w:rsid w:val="007E21FF"/>
    <w:rsid w:val="007E26C4"/>
    <w:rsid w:val="007E3BCB"/>
    <w:rsid w:val="007E44E5"/>
    <w:rsid w:val="007F04EC"/>
    <w:rsid w:val="007F0A2B"/>
    <w:rsid w:val="007F2AB1"/>
    <w:rsid w:val="007F315B"/>
    <w:rsid w:val="007F3AEE"/>
    <w:rsid w:val="007F5233"/>
    <w:rsid w:val="007F6703"/>
    <w:rsid w:val="00800543"/>
    <w:rsid w:val="00800C18"/>
    <w:rsid w:val="0080322C"/>
    <w:rsid w:val="008062FB"/>
    <w:rsid w:val="0080739C"/>
    <w:rsid w:val="00807F03"/>
    <w:rsid w:val="00810F7D"/>
    <w:rsid w:val="00815389"/>
    <w:rsid w:val="00815E41"/>
    <w:rsid w:val="0082043C"/>
    <w:rsid w:val="0082143C"/>
    <w:rsid w:val="00821B69"/>
    <w:rsid w:val="008316C1"/>
    <w:rsid w:val="00831F7F"/>
    <w:rsid w:val="008327B1"/>
    <w:rsid w:val="008348D2"/>
    <w:rsid w:val="008351F0"/>
    <w:rsid w:val="00835226"/>
    <w:rsid w:val="008360A7"/>
    <w:rsid w:val="008361F8"/>
    <w:rsid w:val="008379DB"/>
    <w:rsid w:val="00837A31"/>
    <w:rsid w:val="00843A85"/>
    <w:rsid w:val="008477EB"/>
    <w:rsid w:val="00854195"/>
    <w:rsid w:val="00860D12"/>
    <w:rsid w:val="0086168E"/>
    <w:rsid w:val="008620DF"/>
    <w:rsid w:val="00863E3C"/>
    <w:rsid w:val="00866F5A"/>
    <w:rsid w:val="00867CC7"/>
    <w:rsid w:val="00870254"/>
    <w:rsid w:val="0087194A"/>
    <w:rsid w:val="0087287B"/>
    <w:rsid w:val="00872962"/>
    <w:rsid w:val="0087515A"/>
    <w:rsid w:val="008772CF"/>
    <w:rsid w:val="0088163F"/>
    <w:rsid w:val="00881890"/>
    <w:rsid w:val="0088197B"/>
    <w:rsid w:val="00881CF4"/>
    <w:rsid w:val="00882A6B"/>
    <w:rsid w:val="008914B6"/>
    <w:rsid w:val="00891E54"/>
    <w:rsid w:val="00894BF7"/>
    <w:rsid w:val="00896AD6"/>
    <w:rsid w:val="008A050C"/>
    <w:rsid w:val="008A5EE0"/>
    <w:rsid w:val="008A6592"/>
    <w:rsid w:val="008A74A1"/>
    <w:rsid w:val="008B2382"/>
    <w:rsid w:val="008B6F57"/>
    <w:rsid w:val="008C2006"/>
    <w:rsid w:val="008C2C47"/>
    <w:rsid w:val="008C733C"/>
    <w:rsid w:val="008C77A8"/>
    <w:rsid w:val="008D2CC3"/>
    <w:rsid w:val="008D681B"/>
    <w:rsid w:val="008E02DF"/>
    <w:rsid w:val="008E046A"/>
    <w:rsid w:val="008E7468"/>
    <w:rsid w:val="008E7ED6"/>
    <w:rsid w:val="008F0522"/>
    <w:rsid w:val="008F1B3C"/>
    <w:rsid w:val="0090065B"/>
    <w:rsid w:val="009034A2"/>
    <w:rsid w:val="00907E0E"/>
    <w:rsid w:val="00913810"/>
    <w:rsid w:val="00916BF3"/>
    <w:rsid w:val="00921B01"/>
    <w:rsid w:val="00922E8B"/>
    <w:rsid w:val="00923037"/>
    <w:rsid w:val="0092366F"/>
    <w:rsid w:val="00924A15"/>
    <w:rsid w:val="009306E6"/>
    <w:rsid w:val="00931EF3"/>
    <w:rsid w:val="00932B3C"/>
    <w:rsid w:val="00941E02"/>
    <w:rsid w:val="00944318"/>
    <w:rsid w:val="00947DC1"/>
    <w:rsid w:val="00951889"/>
    <w:rsid w:val="00954373"/>
    <w:rsid w:val="00955A2B"/>
    <w:rsid w:val="0095659D"/>
    <w:rsid w:val="00960028"/>
    <w:rsid w:val="0096071A"/>
    <w:rsid w:val="00960A84"/>
    <w:rsid w:val="0096225E"/>
    <w:rsid w:val="00962FFE"/>
    <w:rsid w:val="00963509"/>
    <w:rsid w:val="00970566"/>
    <w:rsid w:val="00971D84"/>
    <w:rsid w:val="0097531B"/>
    <w:rsid w:val="00977EB4"/>
    <w:rsid w:val="00980564"/>
    <w:rsid w:val="00981A43"/>
    <w:rsid w:val="00985086"/>
    <w:rsid w:val="00985295"/>
    <w:rsid w:val="0098553A"/>
    <w:rsid w:val="00985799"/>
    <w:rsid w:val="0098638D"/>
    <w:rsid w:val="00990BB8"/>
    <w:rsid w:val="009910AE"/>
    <w:rsid w:val="009939FB"/>
    <w:rsid w:val="009A0E29"/>
    <w:rsid w:val="009A23BC"/>
    <w:rsid w:val="009A2544"/>
    <w:rsid w:val="009A4948"/>
    <w:rsid w:val="009B3547"/>
    <w:rsid w:val="009B3DE6"/>
    <w:rsid w:val="009B57F1"/>
    <w:rsid w:val="009B65E2"/>
    <w:rsid w:val="009B76AE"/>
    <w:rsid w:val="009C259B"/>
    <w:rsid w:val="009C34CB"/>
    <w:rsid w:val="009C6B9C"/>
    <w:rsid w:val="009C6C43"/>
    <w:rsid w:val="009C6C8E"/>
    <w:rsid w:val="009C74BF"/>
    <w:rsid w:val="009D32AA"/>
    <w:rsid w:val="009D3B93"/>
    <w:rsid w:val="009D3D2D"/>
    <w:rsid w:val="009D573A"/>
    <w:rsid w:val="009E5D25"/>
    <w:rsid w:val="009E7416"/>
    <w:rsid w:val="009E76BC"/>
    <w:rsid w:val="009F0AF7"/>
    <w:rsid w:val="009F2606"/>
    <w:rsid w:val="009F66C4"/>
    <w:rsid w:val="009F6E04"/>
    <w:rsid w:val="009F735F"/>
    <w:rsid w:val="00A00CBA"/>
    <w:rsid w:val="00A017C6"/>
    <w:rsid w:val="00A0268C"/>
    <w:rsid w:val="00A02AD4"/>
    <w:rsid w:val="00A02F4F"/>
    <w:rsid w:val="00A033DF"/>
    <w:rsid w:val="00A036E2"/>
    <w:rsid w:val="00A04DA0"/>
    <w:rsid w:val="00A06A59"/>
    <w:rsid w:val="00A115C4"/>
    <w:rsid w:val="00A14D69"/>
    <w:rsid w:val="00A15628"/>
    <w:rsid w:val="00A21673"/>
    <w:rsid w:val="00A22EF2"/>
    <w:rsid w:val="00A23E1E"/>
    <w:rsid w:val="00A24930"/>
    <w:rsid w:val="00A24F58"/>
    <w:rsid w:val="00A25A00"/>
    <w:rsid w:val="00A260B3"/>
    <w:rsid w:val="00A2720E"/>
    <w:rsid w:val="00A34847"/>
    <w:rsid w:val="00A3734F"/>
    <w:rsid w:val="00A37B31"/>
    <w:rsid w:val="00A43A4F"/>
    <w:rsid w:val="00A46E82"/>
    <w:rsid w:val="00A47B50"/>
    <w:rsid w:val="00A5221D"/>
    <w:rsid w:val="00A52AC2"/>
    <w:rsid w:val="00A62389"/>
    <w:rsid w:val="00A662F2"/>
    <w:rsid w:val="00A66E35"/>
    <w:rsid w:val="00A70EF8"/>
    <w:rsid w:val="00A7158A"/>
    <w:rsid w:val="00A734C5"/>
    <w:rsid w:val="00A736DA"/>
    <w:rsid w:val="00A73D02"/>
    <w:rsid w:val="00A73F5C"/>
    <w:rsid w:val="00A7419C"/>
    <w:rsid w:val="00A808C0"/>
    <w:rsid w:val="00A81D0D"/>
    <w:rsid w:val="00A81E80"/>
    <w:rsid w:val="00A82501"/>
    <w:rsid w:val="00A84DDB"/>
    <w:rsid w:val="00A84F30"/>
    <w:rsid w:val="00A86B14"/>
    <w:rsid w:val="00A9046F"/>
    <w:rsid w:val="00AA0679"/>
    <w:rsid w:val="00AA2260"/>
    <w:rsid w:val="00AA42C7"/>
    <w:rsid w:val="00AA4737"/>
    <w:rsid w:val="00AA4B03"/>
    <w:rsid w:val="00AB05C5"/>
    <w:rsid w:val="00AB2078"/>
    <w:rsid w:val="00AB2A62"/>
    <w:rsid w:val="00AB48E3"/>
    <w:rsid w:val="00AB4A68"/>
    <w:rsid w:val="00AB5662"/>
    <w:rsid w:val="00AB60AA"/>
    <w:rsid w:val="00AB73C6"/>
    <w:rsid w:val="00AC0071"/>
    <w:rsid w:val="00AC1C53"/>
    <w:rsid w:val="00AC4ED7"/>
    <w:rsid w:val="00AC6820"/>
    <w:rsid w:val="00AD065A"/>
    <w:rsid w:val="00AD208A"/>
    <w:rsid w:val="00AD257D"/>
    <w:rsid w:val="00AD5FA2"/>
    <w:rsid w:val="00AE0AF4"/>
    <w:rsid w:val="00AE1EC5"/>
    <w:rsid w:val="00AE3067"/>
    <w:rsid w:val="00AE3D06"/>
    <w:rsid w:val="00AE7FFE"/>
    <w:rsid w:val="00AF1D48"/>
    <w:rsid w:val="00AF2EB9"/>
    <w:rsid w:val="00AF5AA8"/>
    <w:rsid w:val="00B00505"/>
    <w:rsid w:val="00B03B9D"/>
    <w:rsid w:val="00B0520A"/>
    <w:rsid w:val="00B109E9"/>
    <w:rsid w:val="00B10AC8"/>
    <w:rsid w:val="00B11F9C"/>
    <w:rsid w:val="00B12553"/>
    <w:rsid w:val="00B126EA"/>
    <w:rsid w:val="00B12723"/>
    <w:rsid w:val="00B1287F"/>
    <w:rsid w:val="00B13030"/>
    <w:rsid w:val="00B14836"/>
    <w:rsid w:val="00B15812"/>
    <w:rsid w:val="00B159FA"/>
    <w:rsid w:val="00B16349"/>
    <w:rsid w:val="00B206EC"/>
    <w:rsid w:val="00B22BC3"/>
    <w:rsid w:val="00B23B15"/>
    <w:rsid w:val="00B2456D"/>
    <w:rsid w:val="00B24C20"/>
    <w:rsid w:val="00B2793A"/>
    <w:rsid w:val="00B302F8"/>
    <w:rsid w:val="00B321CF"/>
    <w:rsid w:val="00B32BC1"/>
    <w:rsid w:val="00B368AF"/>
    <w:rsid w:val="00B408EB"/>
    <w:rsid w:val="00B41C7D"/>
    <w:rsid w:val="00B431B1"/>
    <w:rsid w:val="00B44799"/>
    <w:rsid w:val="00B451F3"/>
    <w:rsid w:val="00B50063"/>
    <w:rsid w:val="00B52237"/>
    <w:rsid w:val="00B52BD4"/>
    <w:rsid w:val="00B57386"/>
    <w:rsid w:val="00B60A4E"/>
    <w:rsid w:val="00B62A0B"/>
    <w:rsid w:val="00B644A7"/>
    <w:rsid w:val="00B64862"/>
    <w:rsid w:val="00B72013"/>
    <w:rsid w:val="00B75AEC"/>
    <w:rsid w:val="00B768FA"/>
    <w:rsid w:val="00B770C3"/>
    <w:rsid w:val="00B80104"/>
    <w:rsid w:val="00B81304"/>
    <w:rsid w:val="00B834A2"/>
    <w:rsid w:val="00B840CA"/>
    <w:rsid w:val="00B84142"/>
    <w:rsid w:val="00B92D8A"/>
    <w:rsid w:val="00B9608F"/>
    <w:rsid w:val="00B970D0"/>
    <w:rsid w:val="00B97518"/>
    <w:rsid w:val="00BA0856"/>
    <w:rsid w:val="00BA46D4"/>
    <w:rsid w:val="00BA4A30"/>
    <w:rsid w:val="00BA5ECB"/>
    <w:rsid w:val="00BA6CF1"/>
    <w:rsid w:val="00BA7BC7"/>
    <w:rsid w:val="00BB3EFC"/>
    <w:rsid w:val="00BB4A15"/>
    <w:rsid w:val="00BB4EE2"/>
    <w:rsid w:val="00BB6609"/>
    <w:rsid w:val="00BB77E4"/>
    <w:rsid w:val="00BB7830"/>
    <w:rsid w:val="00BC0235"/>
    <w:rsid w:val="00BC28A1"/>
    <w:rsid w:val="00BC2CDD"/>
    <w:rsid w:val="00BC2E12"/>
    <w:rsid w:val="00BC5E0D"/>
    <w:rsid w:val="00BC60DD"/>
    <w:rsid w:val="00BC647B"/>
    <w:rsid w:val="00BC6C37"/>
    <w:rsid w:val="00BC7A79"/>
    <w:rsid w:val="00BD6BF9"/>
    <w:rsid w:val="00BE2AC3"/>
    <w:rsid w:val="00BE3FCD"/>
    <w:rsid w:val="00BF0249"/>
    <w:rsid w:val="00BF0BBE"/>
    <w:rsid w:val="00BF18CD"/>
    <w:rsid w:val="00BF208C"/>
    <w:rsid w:val="00BF45E2"/>
    <w:rsid w:val="00C0351F"/>
    <w:rsid w:val="00C040C2"/>
    <w:rsid w:val="00C07910"/>
    <w:rsid w:val="00C11956"/>
    <w:rsid w:val="00C13EE3"/>
    <w:rsid w:val="00C14904"/>
    <w:rsid w:val="00C20590"/>
    <w:rsid w:val="00C21AD1"/>
    <w:rsid w:val="00C21E26"/>
    <w:rsid w:val="00C2312A"/>
    <w:rsid w:val="00C23636"/>
    <w:rsid w:val="00C2390A"/>
    <w:rsid w:val="00C24E0F"/>
    <w:rsid w:val="00C268F0"/>
    <w:rsid w:val="00C26D8B"/>
    <w:rsid w:val="00C270BC"/>
    <w:rsid w:val="00C27CE3"/>
    <w:rsid w:val="00C30CD2"/>
    <w:rsid w:val="00C3295F"/>
    <w:rsid w:val="00C35ECF"/>
    <w:rsid w:val="00C36862"/>
    <w:rsid w:val="00C36A08"/>
    <w:rsid w:val="00C41054"/>
    <w:rsid w:val="00C41285"/>
    <w:rsid w:val="00C41E2F"/>
    <w:rsid w:val="00C42505"/>
    <w:rsid w:val="00C429BA"/>
    <w:rsid w:val="00C42B0A"/>
    <w:rsid w:val="00C43125"/>
    <w:rsid w:val="00C46509"/>
    <w:rsid w:val="00C46B35"/>
    <w:rsid w:val="00C4751D"/>
    <w:rsid w:val="00C501B2"/>
    <w:rsid w:val="00C51435"/>
    <w:rsid w:val="00C5309D"/>
    <w:rsid w:val="00C5447E"/>
    <w:rsid w:val="00C54490"/>
    <w:rsid w:val="00C5449E"/>
    <w:rsid w:val="00C5519B"/>
    <w:rsid w:val="00C574A4"/>
    <w:rsid w:val="00C62F87"/>
    <w:rsid w:val="00C64639"/>
    <w:rsid w:val="00C6488F"/>
    <w:rsid w:val="00C66B81"/>
    <w:rsid w:val="00C67428"/>
    <w:rsid w:val="00C7345B"/>
    <w:rsid w:val="00C73468"/>
    <w:rsid w:val="00C755D4"/>
    <w:rsid w:val="00C7578A"/>
    <w:rsid w:val="00C76A04"/>
    <w:rsid w:val="00C80D9E"/>
    <w:rsid w:val="00C817EE"/>
    <w:rsid w:val="00C82558"/>
    <w:rsid w:val="00C83FA1"/>
    <w:rsid w:val="00C85D18"/>
    <w:rsid w:val="00C87EEB"/>
    <w:rsid w:val="00C903B2"/>
    <w:rsid w:val="00C90C69"/>
    <w:rsid w:val="00C9160A"/>
    <w:rsid w:val="00C94950"/>
    <w:rsid w:val="00C9528A"/>
    <w:rsid w:val="00C95D34"/>
    <w:rsid w:val="00CA0235"/>
    <w:rsid w:val="00CA22F5"/>
    <w:rsid w:val="00CA3B3E"/>
    <w:rsid w:val="00CA3E62"/>
    <w:rsid w:val="00CA69D7"/>
    <w:rsid w:val="00CB189D"/>
    <w:rsid w:val="00CB24DE"/>
    <w:rsid w:val="00CB3857"/>
    <w:rsid w:val="00CB39E3"/>
    <w:rsid w:val="00CB3D8B"/>
    <w:rsid w:val="00CB794C"/>
    <w:rsid w:val="00CC13A1"/>
    <w:rsid w:val="00CC1F4E"/>
    <w:rsid w:val="00CC331A"/>
    <w:rsid w:val="00CC3565"/>
    <w:rsid w:val="00CC4F7B"/>
    <w:rsid w:val="00CC5D6C"/>
    <w:rsid w:val="00CD16F9"/>
    <w:rsid w:val="00CD2C28"/>
    <w:rsid w:val="00CE24B6"/>
    <w:rsid w:val="00CF0203"/>
    <w:rsid w:val="00CF048C"/>
    <w:rsid w:val="00CF0927"/>
    <w:rsid w:val="00CF3C2C"/>
    <w:rsid w:val="00CF4E67"/>
    <w:rsid w:val="00CF501A"/>
    <w:rsid w:val="00CF5981"/>
    <w:rsid w:val="00CF679F"/>
    <w:rsid w:val="00CF755F"/>
    <w:rsid w:val="00D00CC3"/>
    <w:rsid w:val="00D01EB4"/>
    <w:rsid w:val="00D02891"/>
    <w:rsid w:val="00D03A9A"/>
    <w:rsid w:val="00D06BE9"/>
    <w:rsid w:val="00D06D41"/>
    <w:rsid w:val="00D070D1"/>
    <w:rsid w:val="00D10903"/>
    <w:rsid w:val="00D10EA3"/>
    <w:rsid w:val="00D120AA"/>
    <w:rsid w:val="00D1315E"/>
    <w:rsid w:val="00D14547"/>
    <w:rsid w:val="00D17514"/>
    <w:rsid w:val="00D20E32"/>
    <w:rsid w:val="00D258FB"/>
    <w:rsid w:val="00D26D08"/>
    <w:rsid w:val="00D276A8"/>
    <w:rsid w:val="00D30DAC"/>
    <w:rsid w:val="00D31587"/>
    <w:rsid w:val="00D3444A"/>
    <w:rsid w:val="00D36A64"/>
    <w:rsid w:val="00D40738"/>
    <w:rsid w:val="00D42403"/>
    <w:rsid w:val="00D42743"/>
    <w:rsid w:val="00D44545"/>
    <w:rsid w:val="00D44D20"/>
    <w:rsid w:val="00D46687"/>
    <w:rsid w:val="00D476D6"/>
    <w:rsid w:val="00D5061E"/>
    <w:rsid w:val="00D51C27"/>
    <w:rsid w:val="00D62C06"/>
    <w:rsid w:val="00D63633"/>
    <w:rsid w:val="00D65B9D"/>
    <w:rsid w:val="00D73985"/>
    <w:rsid w:val="00D777F1"/>
    <w:rsid w:val="00D81B7E"/>
    <w:rsid w:val="00D81DD1"/>
    <w:rsid w:val="00D829E9"/>
    <w:rsid w:val="00D858A2"/>
    <w:rsid w:val="00D86E9E"/>
    <w:rsid w:val="00D87031"/>
    <w:rsid w:val="00D925F9"/>
    <w:rsid w:val="00D92D26"/>
    <w:rsid w:val="00D95315"/>
    <w:rsid w:val="00D95781"/>
    <w:rsid w:val="00D9665F"/>
    <w:rsid w:val="00DA0E0E"/>
    <w:rsid w:val="00DA12D7"/>
    <w:rsid w:val="00DA3983"/>
    <w:rsid w:val="00DA4BD8"/>
    <w:rsid w:val="00DB027B"/>
    <w:rsid w:val="00DB0FAF"/>
    <w:rsid w:val="00DB2F82"/>
    <w:rsid w:val="00DB2FCD"/>
    <w:rsid w:val="00DB7D5F"/>
    <w:rsid w:val="00DC1AEC"/>
    <w:rsid w:val="00DC426B"/>
    <w:rsid w:val="00DC4914"/>
    <w:rsid w:val="00DD0169"/>
    <w:rsid w:val="00DD1B11"/>
    <w:rsid w:val="00DD2C70"/>
    <w:rsid w:val="00DD70A7"/>
    <w:rsid w:val="00DE17B4"/>
    <w:rsid w:val="00DE236D"/>
    <w:rsid w:val="00DE3107"/>
    <w:rsid w:val="00DE360E"/>
    <w:rsid w:val="00DE36CC"/>
    <w:rsid w:val="00DE3A76"/>
    <w:rsid w:val="00DE3CFD"/>
    <w:rsid w:val="00DE4B6D"/>
    <w:rsid w:val="00DF13BA"/>
    <w:rsid w:val="00DF1F3D"/>
    <w:rsid w:val="00DF59FC"/>
    <w:rsid w:val="00E011AB"/>
    <w:rsid w:val="00E02682"/>
    <w:rsid w:val="00E05C47"/>
    <w:rsid w:val="00E06C47"/>
    <w:rsid w:val="00E0762F"/>
    <w:rsid w:val="00E07668"/>
    <w:rsid w:val="00E07BEF"/>
    <w:rsid w:val="00E1150F"/>
    <w:rsid w:val="00E125CE"/>
    <w:rsid w:val="00E13746"/>
    <w:rsid w:val="00E137EB"/>
    <w:rsid w:val="00E14CC5"/>
    <w:rsid w:val="00E15876"/>
    <w:rsid w:val="00E16722"/>
    <w:rsid w:val="00E16840"/>
    <w:rsid w:val="00E16AF1"/>
    <w:rsid w:val="00E175AE"/>
    <w:rsid w:val="00E20A79"/>
    <w:rsid w:val="00E20F98"/>
    <w:rsid w:val="00E262FC"/>
    <w:rsid w:val="00E27A0F"/>
    <w:rsid w:val="00E30AF5"/>
    <w:rsid w:val="00E31D1B"/>
    <w:rsid w:val="00E32B6E"/>
    <w:rsid w:val="00E35462"/>
    <w:rsid w:val="00E35EA9"/>
    <w:rsid w:val="00E36BA2"/>
    <w:rsid w:val="00E36D25"/>
    <w:rsid w:val="00E377A5"/>
    <w:rsid w:val="00E412BA"/>
    <w:rsid w:val="00E41667"/>
    <w:rsid w:val="00E41E3F"/>
    <w:rsid w:val="00E46928"/>
    <w:rsid w:val="00E47A97"/>
    <w:rsid w:val="00E50748"/>
    <w:rsid w:val="00E5107E"/>
    <w:rsid w:val="00E55FCD"/>
    <w:rsid w:val="00E56363"/>
    <w:rsid w:val="00E61DF1"/>
    <w:rsid w:val="00E62044"/>
    <w:rsid w:val="00E62DEA"/>
    <w:rsid w:val="00E642F9"/>
    <w:rsid w:val="00E658DC"/>
    <w:rsid w:val="00E65F4C"/>
    <w:rsid w:val="00E66B6D"/>
    <w:rsid w:val="00E70C47"/>
    <w:rsid w:val="00E71644"/>
    <w:rsid w:val="00E73E40"/>
    <w:rsid w:val="00E7537E"/>
    <w:rsid w:val="00E806EE"/>
    <w:rsid w:val="00E80F27"/>
    <w:rsid w:val="00E83B49"/>
    <w:rsid w:val="00E84768"/>
    <w:rsid w:val="00E860A5"/>
    <w:rsid w:val="00E87AFE"/>
    <w:rsid w:val="00E91A1C"/>
    <w:rsid w:val="00E92A1C"/>
    <w:rsid w:val="00E93021"/>
    <w:rsid w:val="00E94474"/>
    <w:rsid w:val="00E9454F"/>
    <w:rsid w:val="00E95B43"/>
    <w:rsid w:val="00E95FE1"/>
    <w:rsid w:val="00EA07D6"/>
    <w:rsid w:val="00EA19EA"/>
    <w:rsid w:val="00EA36F1"/>
    <w:rsid w:val="00EA75A6"/>
    <w:rsid w:val="00EB006B"/>
    <w:rsid w:val="00EB275D"/>
    <w:rsid w:val="00EC0961"/>
    <w:rsid w:val="00EC3083"/>
    <w:rsid w:val="00ED0464"/>
    <w:rsid w:val="00ED15DC"/>
    <w:rsid w:val="00ED5190"/>
    <w:rsid w:val="00ED585C"/>
    <w:rsid w:val="00EE136F"/>
    <w:rsid w:val="00EE373E"/>
    <w:rsid w:val="00EE6AA2"/>
    <w:rsid w:val="00EE79A6"/>
    <w:rsid w:val="00EF2CEF"/>
    <w:rsid w:val="00EF37DA"/>
    <w:rsid w:val="00EF66A9"/>
    <w:rsid w:val="00F02E42"/>
    <w:rsid w:val="00F03239"/>
    <w:rsid w:val="00F05CE5"/>
    <w:rsid w:val="00F06F26"/>
    <w:rsid w:val="00F10814"/>
    <w:rsid w:val="00F13963"/>
    <w:rsid w:val="00F14C47"/>
    <w:rsid w:val="00F15BB9"/>
    <w:rsid w:val="00F1759B"/>
    <w:rsid w:val="00F204FF"/>
    <w:rsid w:val="00F21172"/>
    <w:rsid w:val="00F22627"/>
    <w:rsid w:val="00F2299D"/>
    <w:rsid w:val="00F2488F"/>
    <w:rsid w:val="00F253F0"/>
    <w:rsid w:val="00F2601D"/>
    <w:rsid w:val="00F301A7"/>
    <w:rsid w:val="00F32B57"/>
    <w:rsid w:val="00F34C3F"/>
    <w:rsid w:val="00F371B1"/>
    <w:rsid w:val="00F37318"/>
    <w:rsid w:val="00F404ED"/>
    <w:rsid w:val="00F442FF"/>
    <w:rsid w:val="00F445BF"/>
    <w:rsid w:val="00F469BF"/>
    <w:rsid w:val="00F50EC1"/>
    <w:rsid w:val="00F52ABA"/>
    <w:rsid w:val="00F530EF"/>
    <w:rsid w:val="00F53AD2"/>
    <w:rsid w:val="00F5573F"/>
    <w:rsid w:val="00F60ADD"/>
    <w:rsid w:val="00F61F78"/>
    <w:rsid w:val="00F629B0"/>
    <w:rsid w:val="00F63BA1"/>
    <w:rsid w:val="00F64F7A"/>
    <w:rsid w:val="00F730FE"/>
    <w:rsid w:val="00F748D7"/>
    <w:rsid w:val="00F755CF"/>
    <w:rsid w:val="00F76D0D"/>
    <w:rsid w:val="00F77CA2"/>
    <w:rsid w:val="00F81735"/>
    <w:rsid w:val="00F8247A"/>
    <w:rsid w:val="00F82803"/>
    <w:rsid w:val="00F840B0"/>
    <w:rsid w:val="00F86715"/>
    <w:rsid w:val="00F86A64"/>
    <w:rsid w:val="00F86FD2"/>
    <w:rsid w:val="00F87C4D"/>
    <w:rsid w:val="00F87DF9"/>
    <w:rsid w:val="00F908DE"/>
    <w:rsid w:val="00F925F9"/>
    <w:rsid w:val="00F92DF6"/>
    <w:rsid w:val="00F938D2"/>
    <w:rsid w:val="00F95BB6"/>
    <w:rsid w:val="00F973C5"/>
    <w:rsid w:val="00FA24C4"/>
    <w:rsid w:val="00FA57EC"/>
    <w:rsid w:val="00FA7BD1"/>
    <w:rsid w:val="00FB1167"/>
    <w:rsid w:val="00FB1E7F"/>
    <w:rsid w:val="00FB2E7F"/>
    <w:rsid w:val="00FC22D3"/>
    <w:rsid w:val="00FC354A"/>
    <w:rsid w:val="00FC3FC5"/>
    <w:rsid w:val="00FC76BE"/>
    <w:rsid w:val="00FD19D6"/>
    <w:rsid w:val="00FD1D89"/>
    <w:rsid w:val="00FD2049"/>
    <w:rsid w:val="00FD5F6C"/>
    <w:rsid w:val="00FD67BF"/>
    <w:rsid w:val="00FE21E2"/>
    <w:rsid w:val="00FE31B1"/>
    <w:rsid w:val="00FE644F"/>
    <w:rsid w:val="00FE6823"/>
    <w:rsid w:val="00FE71FE"/>
    <w:rsid w:val="00FF22B9"/>
    <w:rsid w:val="00FF266A"/>
    <w:rsid w:val="00FF5D9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微软雅黑" w:hAnsi="Arial" w:cs="Arial"/>
        <w:i/>
        <w:iCs/>
        <w:color w:val="000000" w:themeColor="text1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19C"/>
  </w:style>
  <w:style w:type="paragraph" w:styleId="1">
    <w:name w:val="heading 1"/>
    <w:basedOn w:val="a"/>
    <w:next w:val="a"/>
    <w:link w:val="10"/>
    <w:uiPriority w:val="9"/>
    <w:qFormat/>
    <w:rsid w:val="008D2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A017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  <w:style w:type="character" w:customStyle="1" w:styleId="10">
    <w:name w:val="标题 1 字符"/>
    <w:basedOn w:val="a0"/>
    <w:link w:val="1"/>
    <w:uiPriority w:val="9"/>
    <w:rsid w:val="008D2CC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pos">
    <w:name w:val="pos"/>
    <w:basedOn w:val="a0"/>
    <w:rsid w:val="00C30CD2"/>
  </w:style>
  <w:style w:type="character" w:customStyle="1" w:styleId="tran">
    <w:name w:val="tran"/>
    <w:basedOn w:val="a0"/>
    <w:rsid w:val="00C30CD2"/>
  </w:style>
  <w:style w:type="character" w:customStyle="1" w:styleId="40">
    <w:name w:val="标题 4 字符"/>
    <w:basedOn w:val="a0"/>
    <w:link w:val="4"/>
    <w:uiPriority w:val="9"/>
    <w:rsid w:val="00A017C6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phone">
    <w:name w:val="phone"/>
    <w:basedOn w:val="a0"/>
    <w:rsid w:val="00A0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5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9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5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4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28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40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36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56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8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10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1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34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8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77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79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16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4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5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5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6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56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1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56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4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84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8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6490</TotalTime>
  <Pages>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498</cp:revision>
  <cp:lastPrinted>2023-09-17T13:43:00Z</cp:lastPrinted>
  <dcterms:created xsi:type="dcterms:W3CDTF">2023-09-17T13:43:00Z</dcterms:created>
  <dcterms:modified xsi:type="dcterms:W3CDTF">2024-06-03T07:21:00Z</dcterms:modified>
</cp:coreProperties>
</file>