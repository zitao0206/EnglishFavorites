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B9D8C" w14:textId="3B00875E" w:rsidR="00C61501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E5602EF" w14:textId="77777777" w:rsidR="008E0762" w:rsidRPr="00652966" w:rsidRDefault="008E0762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89F30CD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Theme="majorHAnsi" w:hAnsiTheme="majorHAnsi" w:cstheme="majorHAnsi"/>
        </w:rPr>
        <w:t xml:space="preserve">▲ </w:t>
      </w:r>
      <w:r w:rsidRPr="00CB39E3">
        <w:rPr>
          <w:rFonts w:asciiTheme="majorHAnsi" w:hAnsiTheme="majorHAnsi" w:cstheme="majorHAnsi"/>
          <w:b/>
          <w:bCs/>
          <w:sz w:val="32"/>
          <w:szCs w:val="32"/>
        </w:rPr>
        <w:t>strive to/for</w:t>
      </w:r>
      <w:r w:rsidRPr="00CB39E3">
        <w:rPr>
          <w:rFonts w:asciiTheme="majorHAnsi" w:hAnsiTheme="majorHAnsi" w:cstheme="majorHAnsi"/>
        </w:rPr>
        <w:t xml:space="preserve"> </w:t>
      </w:r>
      <w:r w:rsidRPr="00CB39E3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>[stra</w:t>
      </w:r>
      <w:r w:rsidRPr="00CB39E3">
        <w:rPr>
          <w:rFonts w:ascii="Times New Roman" w:hAnsi="Times New Roman" w:cs="Times New Roman"/>
          <w:color w:val="A6A6A6" w:themeColor="background1" w:themeShade="A6"/>
          <w:sz w:val="22"/>
          <w:szCs w:val="22"/>
        </w:rPr>
        <w:t>ɪ</w:t>
      </w:r>
      <w:r w:rsidRPr="00CB39E3">
        <w:rPr>
          <w:rFonts w:asciiTheme="majorHAnsi" w:hAnsiTheme="majorHAnsi" w:cstheme="majorHAnsi"/>
          <w:color w:val="A6A6A6" w:themeColor="background1" w:themeShade="A6"/>
          <w:sz w:val="22"/>
          <w:szCs w:val="22"/>
        </w:rPr>
        <w:t xml:space="preserve">v] </w:t>
      </w:r>
      <w:r w:rsidRPr="00CB39E3">
        <w:rPr>
          <w:rFonts w:asciiTheme="majorHAnsi" w:hAnsiTheme="majorHAnsi" w:cstheme="majorHAnsi"/>
        </w:rPr>
        <w:t xml:space="preserve">v. </w:t>
      </w:r>
      <w:r w:rsidRPr="00CB39E3">
        <w:rPr>
          <w:rFonts w:asciiTheme="majorHAnsi" w:hAnsiTheme="majorHAnsi" w:cstheme="majorHAnsi"/>
        </w:rPr>
        <w:t>努力争取</w:t>
      </w:r>
    </w:p>
    <w:p w14:paraId="5E1FDC3F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The team strives to achieve excellence in every project they undertake.</w:t>
      </w:r>
    </w:p>
    <w:p w14:paraId="07514A70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She strives to balance her work and personal life by prioritizing tasks efficiently.</w:t>
      </w:r>
    </w:p>
    <w:p w14:paraId="54A14D3A" w14:textId="77777777" w:rsidR="008E0762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All the students were encouraged to strive for the scholarships.</w:t>
      </w:r>
    </w:p>
    <w:p w14:paraId="4B1CA028" w14:textId="77777777" w:rsidR="008E0762" w:rsidRPr="00CB39E3" w:rsidRDefault="008E0762" w:rsidP="008E076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  <w:r w:rsidRPr="00CB39E3">
        <w:rPr>
          <w:rFonts w:ascii="Cambria Math" w:hAnsi="Cambria Math" w:cs="Cambria Math"/>
        </w:rPr>
        <w:t>⟐</w:t>
      </w:r>
      <w:r w:rsidRPr="00CB39E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y wife likes fish very much, so I strive to get one in the river and cook it for her.</w:t>
      </w:r>
    </w:p>
    <w:p w14:paraId="292319C2" w14:textId="77777777" w:rsidR="00553BB3" w:rsidRPr="008E0762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764D8E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coherent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[koʊˈhɪrənt]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有条理的，连贯的，一致的</w:t>
      </w:r>
    </w:p>
    <w:p w14:paraId="22E2E6C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（指具有逻辑连贯性和一致性的事物或观点）</w:t>
      </w:r>
    </w:p>
    <w:p w14:paraId="75BCECC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incoherent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>[ˌɪnkoʊˈhɪrənt]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语无伦次的；不连贯的；不合逻辑的</w:t>
      </w:r>
    </w:p>
    <w:p w14:paraId="6BD3C7B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professor's lecture was clear and coherent, making it easy for students to understand complex concepts.</w:t>
      </w:r>
    </w:p>
    <w:p w14:paraId="36A1671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coherent argument is essential for persuading others to accept your point of view.</w:t>
      </w:r>
    </w:p>
    <w:p w14:paraId="68FB917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Because of the tension and stress, I often can’t offer coherent answers and perform badly.</w:t>
      </w:r>
    </w:p>
    <w:p w14:paraId="1608C5C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tutor failed your paper because your content seemed to be not coherent enough.</w:t>
      </w:r>
    </w:p>
    <w:p w14:paraId="6998D9B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often doesn't have the coherent utterance, But I have to follow her every time.</w:t>
      </w:r>
    </w:p>
    <w:p w14:paraId="34B9260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3DF5C50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slope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[sloʊp]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斜坡，坡度；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倾斜，使倾斜</w:t>
      </w:r>
    </w:p>
    <w:p w14:paraId="18952EA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hikers struggled to climb the steep slope of the mountain.</w:t>
      </w:r>
    </w:p>
    <w:p w14:paraId="2E2BBFF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driveway has a gentle slope, making it easy to drive up.</w:t>
      </w:r>
    </w:p>
    <w:p w14:paraId="5F6F636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Since I had an operation on my spine, I began to dislike any slope when I walked outside.</w:t>
      </w:r>
    </w:p>
    <w:p w14:paraId="4F44707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Old people should be more careful when they cross a slope.</w:t>
      </w:r>
    </w:p>
    <w:p w14:paraId="0F9BFC4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E29B7E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scope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[skoʊp]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范围，领域</w:t>
      </w:r>
    </w:p>
    <w:p w14:paraId="51804A9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project's scope includes research, analysis, and implementation phases.</w:t>
      </w:r>
    </w:p>
    <w:p w14:paraId="41BB706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need to define the scope of the problem before we can propose solutions.</w:t>
      </w:r>
    </w:p>
    <w:p w14:paraId="4ED50E6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This big project is beyond my scope of knowledge.</w:t>
      </w:r>
    </w:p>
    <w:p w14:paraId="5E96EC4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Try to read more books and make more knowledgeable friends in order to gain a large scope of knowledge.</w:t>
      </w:r>
    </w:p>
    <w:p w14:paraId="5EF3054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C1D87E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parcel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[ˈpɑːrs(ə)l]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包裹，包裹物；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打包，捆扎</w:t>
      </w:r>
    </w:p>
    <w:p w14:paraId="03F4458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postman delivered a parcel to our doorstep this morning.</w:t>
      </w:r>
    </w:p>
    <w:p w14:paraId="4D1AEE0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The farmer parcelled up the hay and stored it in the barn for the winter.</w:t>
      </w:r>
    </w:p>
    <w:p w14:paraId="1D2A7B0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likes shopping online very much and I pick up parcels almost every day.</w:t>
      </w:r>
    </w:p>
    <w:p w14:paraId="01BE986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wife enjoys the time that can open parcels.</w:t>
      </w:r>
    </w:p>
    <w:p w14:paraId="07E89D1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1DFBC7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criterion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[kraɪˈtɪriən]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标准，条件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</w:rPr>
        <w:t>（复：</w:t>
      </w:r>
      <w:r w:rsidRPr="00652966">
        <w:rPr>
          <w:rFonts w:ascii="Arial" w:hAnsi="Arial" w:cs="Arial"/>
          <w:b/>
          <w:bCs/>
        </w:rPr>
        <w:t>criteria</w:t>
      </w:r>
      <w:r w:rsidRPr="00652966">
        <w:rPr>
          <w:rFonts w:ascii="Arial" w:hAnsi="Arial" w:cs="Arial"/>
        </w:rPr>
        <w:t xml:space="preserve"> [kraɪˈtɪriə]</w:t>
      </w:r>
      <w:r w:rsidRPr="00652966">
        <w:rPr>
          <w:rFonts w:ascii="Arial" w:hAnsi="Arial" w:cs="Arial"/>
        </w:rPr>
        <w:t>）</w:t>
      </w:r>
    </w:p>
    <w:p w14:paraId="7F4D559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selection committee uses strict criteria to evaluate job applicants.</w:t>
      </w:r>
    </w:p>
    <w:p w14:paraId="54DA74C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What are the criteria for admission to this university?</w:t>
      </w:r>
    </w:p>
    <w:p w14:paraId="5BBEF33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Speaking English fluently is a crucial criterion in most Europe countries when you are looking for a job.</w:t>
      </w:r>
    </w:p>
    <w:p w14:paraId="4784BD8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Appearance is not the only criterion for judging a young woman.</w:t>
      </w:r>
    </w:p>
    <w:p w14:paraId="4A66A66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F0A7B2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bookmarkStart w:id="0" w:name="OLE_LINK308"/>
      <w:bookmarkStart w:id="1" w:name="OLE_LINK309"/>
      <w:r w:rsidRPr="00652966">
        <w:rPr>
          <w:rFonts w:ascii="Arial" w:hAnsi="Arial" w:cs="Arial"/>
          <w:b/>
          <w:bCs/>
        </w:rPr>
        <w:t>vibrant</w:t>
      </w:r>
      <w:bookmarkEnd w:id="0"/>
      <w:bookmarkEnd w:id="1"/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[ˈvaɪbrənt]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充满活力的，充满活力的</w:t>
      </w:r>
    </w:p>
    <w:p w14:paraId="3023A12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city's vibrant nightlife attracts tourists from all over the world.</w:t>
      </w:r>
    </w:p>
    <w:p w14:paraId="61E9ECB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vibrant colors of the painting brought it to life.</w:t>
      </w:r>
    </w:p>
    <w:p w14:paraId="662A43D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China, there are lots of vibrant old streets for tourists to enjoy. </w:t>
      </w:r>
    </w:p>
    <w:p w14:paraId="7E79DE3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  <w:b/>
          <w:bCs/>
          <w:color w:val="0432FF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After a long time in winter, the forest begins to become more vibrant.</w:t>
      </w:r>
    </w:p>
    <w:p w14:paraId="244E733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  <w:b/>
          <w:bCs/>
          <w:color w:val="0432FF"/>
        </w:rPr>
      </w:pPr>
    </w:p>
    <w:p w14:paraId="70A5F3D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democracy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[dɪˈmɑːkrəsi]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民主制度</w:t>
      </w:r>
    </w:p>
    <w:p w14:paraId="2988858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democratic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[ˌdeməˈkrætɪk]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平等的，有民主精神的；民主政体的；</w:t>
      </w:r>
    </w:p>
    <w:p w14:paraId="757760C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Democracy ensures that citizens have a voice in decision-making processes.</w:t>
      </w:r>
    </w:p>
    <w:p w14:paraId="7FC8E99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country transitioned from dictatorship to democracy after years of political struggle.</w:t>
      </w:r>
    </w:p>
    <w:p w14:paraId="59B544E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team needs to implement democratic management that can make everyone take part in decision-making processes.</w:t>
      </w:r>
    </w:p>
    <w:p w14:paraId="1A213B0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some special situations, democracy is not a good choice for a nation.</w:t>
      </w:r>
    </w:p>
    <w:p w14:paraId="07E2E8C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70883E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neutral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[ˈnuːtrəl]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中立的</w:t>
      </w:r>
    </w:p>
    <w:p w14:paraId="0CB88FC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mediator remained neutral during the negotiation, ensuring fairness for both parties.</w:t>
      </w:r>
    </w:p>
    <w:p w14:paraId="1F6FB55C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journalist's reporting was praised for its neutral stance and unbiased coverage.</w:t>
      </w:r>
    </w:p>
    <w:p w14:paraId="1B8D4086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neutral attitude often means that keep in a middle place.</w:t>
      </w:r>
    </w:p>
    <w:p w14:paraId="14F10DB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Sweden decided to change their neutral political stance because of the War between Russia and Ukraine.</w:t>
      </w:r>
    </w:p>
    <w:p w14:paraId="7EA76EA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84C183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▲</w:t>
      </w:r>
      <w:r w:rsidRPr="00652966">
        <w:rPr>
          <w:rFonts w:ascii="Arial" w:hAnsi="Arial" w:cs="Arial"/>
          <w:b/>
          <w:bCs/>
        </w:rPr>
        <w:t xml:space="preserve"> check-up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体检</w:t>
      </w:r>
    </w:p>
    <w:p w14:paraId="1A48D37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It's important to schedule regular check-ups with your doctor to maintain good health.</w:t>
      </w:r>
    </w:p>
    <w:p w14:paraId="76E5309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annual check-up revealed no significant health issues.</w:t>
      </w:r>
    </w:p>
    <w:p w14:paraId="518682E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According to the report from the recent check-up, my body needs more time to take a breath. </w:t>
      </w:r>
    </w:p>
    <w:p w14:paraId="305799D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If you have some problems when you do a check-up in a hospital, you should do more examination immediately.</w:t>
      </w:r>
    </w:p>
    <w:p w14:paraId="2BB5145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CD900A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burnout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精疲力竭</w:t>
      </w:r>
    </w:p>
    <w:p w14:paraId="0BFBCED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Long hours of work without breaks can lead to burnout and decreased productivity.</w:t>
      </w:r>
    </w:p>
    <w:p w14:paraId="563B7183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therapist specializes in helping individuals overcome burnout and regain balance in their lives.</w:t>
      </w:r>
    </w:p>
    <w:p w14:paraId="417E932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reason why I left my last job was that too many times in a state of burnout.</w:t>
      </w:r>
    </w:p>
    <w:p w14:paraId="2FDFC32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They decided to get divorced because of the long-term burnout of their marriage.</w:t>
      </w:r>
    </w:p>
    <w:p w14:paraId="364E079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A86A2B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 xml:space="preserve">farm out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外包</w:t>
      </w:r>
    </w:p>
    <w:p w14:paraId="4A1E404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farm out the production of their products to a manufacturer overseas.</w:t>
      </w:r>
    </w:p>
    <w:p w14:paraId="05946A7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chose to farm out the accounting tasks to a specialized firm to save time and resources.</w:t>
      </w:r>
    </w:p>
    <w:p w14:paraId="29C5111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Many Internet companies tend to farm out their QA team to save the expense.</w:t>
      </w:r>
    </w:p>
    <w:p w14:paraId="082CE87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My father decided to farm out all his lands because of his leaving home the next year.</w:t>
      </w:r>
    </w:p>
    <w:p w14:paraId="3DDDBEB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EE97A5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outsource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外包</w:t>
      </w:r>
    </w:p>
    <w:p w14:paraId="5E0861D5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Many businesses outsource their customer service to call centers in other countries.</w:t>
      </w:r>
    </w:p>
    <w:p w14:paraId="029E019F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outsource its IT department to a third-party provider for cost savings.</w:t>
      </w:r>
    </w:p>
    <w:p w14:paraId="02B0F10E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for it is a big project, you can choose to outsource all the stuff you hate.</w:t>
      </w:r>
    </w:p>
    <w:p w14:paraId="591C53B8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Outsourcing some industries often like a two-sided sword for a country, has both advantages and disadvantages.</w:t>
      </w:r>
    </w:p>
    <w:p w14:paraId="2EC49C12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47A435C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semester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[sɪˈmestər]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学期</w:t>
      </w:r>
    </w:p>
    <w:p w14:paraId="01AF1771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university offers courses in the fall, spring, and summer semesters.</w:t>
      </w:r>
    </w:p>
    <w:p w14:paraId="3522F3D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Students eagerly anticipate the end of the semester when they can relax and enjoy their break.</w:t>
      </w:r>
    </w:p>
    <w:p w14:paraId="18F22667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Because of her pregnancy, she chose to take a break next semester.</w:t>
      </w:r>
    </w:p>
    <w:p w14:paraId="1CB801FB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One year often has two semesters in most universities.</w:t>
      </w:r>
    </w:p>
    <w:p w14:paraId="5A30B56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9AB10C0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eligibility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[ˌelɪdʒəˈbɪləti]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资格</w:t>
      </w:r>
    </w:p>
    <w:p w14:paraId="52AE464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b/>
          <w:bCs/>
        </w:rPr>
        <w:t>eligible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>[ˈelɪdʒəb(ə)l]</w:t>
      </w:r>
      <w:r w:rsidRPr="00652966">
        <w:rPr>
          <w:rFonts w:ascii="Arial" w:hAnsi="Arial" w:cs="Arial"/>
        </w:rPr>
        <w:t xml:space="preserve"> adj. </w:t>
      </w:r>
      <w:r w:rsidRPr="00652966">
        <w:rPr>
          <w:rFonts w:ascii="Arial" w:hAnsi="Arial" w:cs="Arial"/>
        </w:rPr>
        <w:t>符合条件的，合格的；（婚姻）合适的，合意的</w:t>
      </w:r>
    </w:p>
    <w:p w14:paraId="02CBECCA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To be eligible for the scholarship, students must meet certain academic requirements.</w:t>
      </w:r>
    </w:p>
    <w:p w14:paraId="6447BBAD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eligibility criteria for the competition are clearly outlined on the official website.</w:t>
      </w:r>
    </w:p>
    <w:p w14:paraId="2EF7C1D4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She took a lot online courses in order to be more eligible for her work.</w:t>
      </w:r>
    </w:p>
    <w:p w14:paraId="71D3B4A9" w14:textId="77777777" w:rsidR="00652966" w:rsidRPr="00652966" w:rsidRDefault="00652966" w:rsidP="00652966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man tries to make more money just for his more eligible role as a father and husband.</w:t>
      </w:r>
    </w:p>
    <w:p w14:paraId="42A003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A16F2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accessibility</w:t>
      </w:r>
      <w:r w:rsidRPr="00652966">
        <w:rPr>
          <w:rFonts w:ascii="Arial" w:hAnsi="Arial" w:cs="Arial"/>
          <w:color w:val="A6A6A6" w:themeColor="background1" w:themeShade="A6"/>
        </w:rPr>
        <w:t xml:space="preserve"> [əkˌsesəˈbɪləti]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可访问性</w:t>
      </w:r>
    </w:p>
    <w:p w14:paraId="3F30E5F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new building has been designed with accessibility in mind, featuring ramps and elevators for wheelchair users.</w:t>
      </w:r>
    </w:p>
    <w:p w14:paraId="51F2BE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website aims to improve accessibility for all users, including those with disabilities.</w:t>
      </w:r>
    </w:p>
    <w:p w14:paraId="6890525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city has improved its roads with lots of soft and gentle slopes to facilitate the disablities and improve the accessibility of the city.</w:t>
      </w:r>
    </w:p>
    <w:p w14:paraId="03B2AB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Accessibility is an important criterion for judging a good mobile device.</w:t>
      </w:r>
    </w:p>
    <w:p w14:paraId="78773CB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160D14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robust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[roʊˈbʌst]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健壮的，强大的</w:t>
      </w:r>
    </w:p>
    <w:p w14:paraId="4A4995C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company's robust security measures protect sensitive information from cyberattacks.</w:t>
      </w:r>
    </w:p>
    <w:p w14:paraId="0404500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Despite facing challenges, the economy has remained robust and resilient.</w:t>
      </w:r>
    </w:p>
    <w:p w14:paraId="347F211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Long-distance running can make our body robust and healthy.</w:t>
      </w:r>
    </w:p>
    <w:p w14:paraId="0C25559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 robust software can perform well for many years.</w:t>
      </w:r>
    </w:p>
    <w:p w14:paraId="0F501F8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D52F1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freshman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大一新生</w:t>
      </w:r>
      <w:r w:rsidRPr="00652966">
        <w:rPr>
          <w:rFonts w:ascii="Arial" w:hAnsi="Arial" w:cs="Arial"/>
        </w:rPr>
        <w:t xml:space="preserve">; </w:t>
      </w:r>
      <w:r w:rsidRPr="00652966">
        <w:rPr>
          <w:rFonts w:ascii="Arial" w:hAnsi="Arial" w:cs="Arial"/>
        </w:rPr>
        <w:t>新手；</w:t>
      </w:r>
    </w:p>
    <w:p w14:paraId="007C6B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Freshmen often feel overwhelmed by the transition to college life.</w:t>
      </w:r>
    </w:p>
    <w:p w14:paraId="4022FE6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freshman orientation program helps new students acclimate to campus culture.</w:t>
      </w:r>
    </w:p>
    <w:p w14:paraId="19868FD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I was a freshman in college, personal computer was forbidden to buy.</w:t>
      </w:r>
    </w:p>
    <w:p w14:paraId="5A49B31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Freshman should be leaded by Senior.  </w:t>
      </w:r>
    </w:p>
    <w:p w14:paraId="5867DD0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39762C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1B57B8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legacy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[ˈleɡəsi]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遗产</w:t>
      </w:r>
    </w:p>
    <w:p w14:paraId="2A51DBD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legend [ˈledʒənd] n </w:t>
      </w:r>
      <w:r w:rsidRPr="00652966">
        <w:rPr>
          <w:rFonts w:ascii="Arial" w:hAnsi="Arial" w:cs="Arial"/>
        </w:rPr>
        <w:t>传说，传奇故事；传奇人物</w:t>
      </w:r>
    </w:p>
    <w:p w14:paraId="216AA39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His father left him a substantial financial legacy to ensure his future stability.</w:t>
      </w:r>
    </w:p>
    <w:p w14:paraId="1313A1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charity aims to create a positive legacy by supporting education and healthcare initiatives.</w:t>
      </w:r>
    </w:p>
    <w:p w14:paraId="73348CD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complete technology documents were a great legacy for current engineers.</w:t>
      </w:r>
    </w:p>
    <w:p w14:paraId="420C2F3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His father's long-term encouragement was a great spirit legacy to him.  </w:t>
      </w:r>
    </w:p>
    <w:p w14:paraId="687BDE1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304106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DF5A5B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decouple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[diːˈkʌpl]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分离</w:t>
      </w:r>
    </w:p>
    <w:p w14:paraId="53E3522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decouple its hardware and software divisions for greater flexibility.</w:t>
      </w:r>
    </w:p>
    <w:p w14:paraId="52D3283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It's important to decouple emotions from decision-making in order to maintain objectivity.</w:t>
      </w:r>
    </w:p>
    <w:p w14:paraId="09BB7AF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Different developers should try to decouple their respective codes.</w:t>
      </w:r>
    </w:p>
    <w:p w14:paraId="7869F2A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Try to decouple the completed project with a long history, really need courage. </w:t>
      </w:r>
    </w:p>
    <w:p w14:paraId="138FF4F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4B4CBF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endorse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[ɪnˈdɔːrs]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支持，认可；为</w:t>
      </w:r>
      <w:r w:rsidRPr="00652966">
        <w:rPr>
          <w:rFonts w:ascii="Arial" w:hAnsi="Arial" w:cs="Arial"/>
        </w:rPr>
        <w:t>…</w:t>
      </w:r>
      <w:r w:rsidRPr="00652966">
        <w:rPr>
          <w:rFonts w:ascii="Arial" w:hAnsi="Arial" w:cs="Arial"/>
        </w:rPr>
        <w:t>背书，表示同意支持等</w:t>
      </w:r>
    </w:p>
    <w:p w14:paraId="7700C93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celebrity endorsed the new product, increasing its popularity among consumers.</w:t>
      </w:r>
    </w:p>
    <w:p w14:paraId="74336B89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organization officially endorses the candidate for their commitment to environmental issues.</w:t>
      </w:r>
    </w:p>
    <w:p w14:paraId="73B1680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Her great commitment to the project won the endorsement of the whole team.</w:t>
      </w:r>
    </w:p>
    <w:p w14:paraId="77F06E6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Our parents’s endorsement is really important for us.</w:t>
      </w:r>
    </w:p>
    <w:p w14:paraId="5DC7E5C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8C7732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698F01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plastic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[ˈplæstɪk]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塑料的</w:t>
      </w:r>
    </w:p>
    <w:p w14:paraId="64405FA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packaging is made of plastic, which is recyclable and environmentally friendly.</w:t>
      </w:r>
    </w:p>
    <w:p w14:paraId="14A3534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plastic utensils are convenient for outdoor picnics and events.</w:t>
      </w:r>
    </w:p>
    <w:p w14:paraId="58BEA60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Plastic utensils should not be fried in the pot.</w:t>
      </w:r>
    </w:p>
    <w:p w14:paraId="24F54A1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the Summer we like to wear plastic shoes.</w:t>
      </w:r>
    </w:p>
    <w:p w14:paraId="712745F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AB4F69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snack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A6A6A6" w:themeColor="background1" w:themeShade="A6"/>
        </w:rPr>
        <w:t xml:space="preserve">[snæk]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小吃</w:t>
      </w:r>
    </w:p>
    <w:p w14:paraId="5B65E10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snake </w:t>
      </w:r>
      <w:r w:rsidRPr="00652966">
        <w:rPr>
          <w:rFonts w:ascii="Arial" w:hAnsi="Arial" w:cs="Arial"/>
          <w:color w:val="A6A6A6" w:themeColor="background1" w:themeShade="A6"/>
        </w:rPr>
        <w:t xml:space="preserve">[sneɪk] </w:t>
      </w:r>
      <w:r w:rsidRPr="00652966">
        <w:rPr>
          <w:rFonts w:ascii="Arial" w:hAnsi="Arial" w:cs="Arial"/>
          <w:lang w:val="sv-SE"/>
        </w:rPr>
        <w:t>蛇</w:t>
      </w:r>
    </w:p>
    <w:p w14:paraId="6E772E1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like to have a healthy snack, such as fruit or nuts, between meals.</w:t>
      </w:r>
    </w:p>
    <w:p w14:paraId="6D2F68E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vending machine offers a variety of snacks, including chips, cookies, and candy bars.</w:t>
      </w:r>
    </w:p>
    <w:p w14:paraId="4ED7D28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We should not have too many snacks in case of overweight of our body.</w:t>
      </w:r>
    </w:p>
    <w:p w14:paraId="48B3C3C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a famous football sport, he never ate snacks and led a life with high discipline.</w:t>
      </w:r>
    </w:p>
    <w:p w14:paraId="336AA17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1CC1ACA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help out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帮助，援助</w:t>
      </w:r>
    </w:p>
    <w:p w14:paraId="4D09224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Friends and family members often help out during times of need.</w:t>
      </w:r>
    </w:p>
    <w:p w14:paraId="72753D6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Volunteers generously donate their time to help out at the local shelter.</w:t>
      </w:r>
    </w:p>
    <w:p w14:paraId="16C0C3E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she got in trouble, everyone on the team tried to help her out.</w:t>
      </w:r>
    </w:p>
    <w:p w14:paraId="7C282C9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decided to help his brother out when he heard he was in trouble, although they hadn't gotten </w:t>
      </w:r>
      <w:r w:rsidRPr="00652966">
        <w:rPr>
          <w:rFonts w:ascii="Arial" w:hAnsi="Arial" w:cs="Arial"/>
        </w:rPr>
        <w:lastRenderedPageBreak/>
        <w:t>in touch for many years.</w:t>
      </w:r>
    </w:p>
    <w:p w14:paraId="2C43751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32F0FF34" w14:textId="77777777" w:rsidR="00553BB3" w:rsidRPr="00652966" w:rsidRDefault="00553BB3" w:rsidP="00553BB3">
      <w:pPr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tenure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ˈtenjər</w:t>
      </w:r>
      <w:r w:rsidRPr="00652966">
        <w:rPr>
          <w:rFonts w:ascii="Arial" w:hAnsi="Arial" w:cs="Arial"/>
          <w:color w:val="808080" w:themeColor="background1" w:themeShade="80"/>
        </w:rPr>
        <w:t xml:space="preserve">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在职期间</w:t>
      </w:r>
      <w:r w:rsidRPr="00652966">
        <w:rPr>
          <w:rFonts w:ascii="Arial" w:hAnsi="Arial" w:cs="Arial"/>
        </w:rPr>
        <w:t>/</w:t>
      </w:r>
      <w:r w:rsidRPr="00652966">
        <w:rPr>
          <w:rFonts w:ascii="Arial" w:hAnsi="Arial" w:cs="Arial"/>
        </w:rPr>
        <w:t>任期，任职</w:t>
      </w:r>
      <w:r w:rsidRPr="00652966">
        <w:rPr>
          <w:rFonts w:ascii="Arial" w:hAnsi="Arial" w:cs="Arial"/>
        </w:rPr>
        <w:t xml:space="preserve"> (</w:t>
      </w:r>
      <w:r w:rsidRPr="00652966">
        <w:rPr>
          <w:rFonts w:ascii="Arial" w:hAnsi="Arial" w:cs="Arial"/>
        </w:rPr>
        <w:t>（土地的）居住权，保有权；（尤指大学教师的）终身职位，长期聘用；（尤指重要政治职务的）任期，任职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授予</w:t>
      </w:r>
      <w:r w:rsidRPr="00652966">
        <w:rPr>
          <w:rFonts w:ascii="Arial" w:hAnsi="Arial" w:cs="Arial"/>
        </w:rPr>
        <w:t>……</w:t>
      </w:r>
      <w:r w:rsidRPr="00652966">
        <w:rPr>
          <w:rFonts w:ascii="Arial" w:hAnsi="Arial" w:cs="Arial"/>
        </w:rPr>
        <w:t>终身职位（尤指教师、讲师职位）</w:t>
      </w:r>
      <w:r w:rsidRPr="00652966">
        <w:rPr>
          <w:rFonts w:ascii="Arial" w:hAnsi="Arial" w:cs="Arial"/>
        </w:rPr>
        <w:t xml:space="preserve">) </w:t>
      </w:r>
    </w:p>
    <w:p w14:paraId="627B38A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During his tenure as CEO, the company experienced significant growth and success.</w:t>
      </w:r>
    </w:p>
    <w:p w14:paraId="2C39DC9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She has held tenure as a professor at the university for over twenty years.</w:t>
      </w:r>
    </w:p>
    <w:p w14:paraId="42D0C9A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During my tenure in the company, I was the core developer of their Live-Streaming team.</w:t>
      </w:r>
    </w:p>
    <w:p w14:paraId="5ED5C17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wanted to make his country stronger during his tenure as president.</w:t>
      </w:r>
    </w:p>
    <w:p w14:paraId="496D02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75FA28EE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shrink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[ʃrɪŋk] </w:t>
      </w:r>
      <w:r w:rsidRPr="00652966">
        <w:rPr>
          <w:rFonts w:ascii="Arial" w:hAnsi="Arial" w:cs="Arial"/>
        </w:rPr>
        <w:t xml:space="preserve">v. </w:t>
      </w:r>
      <w:r w:rsidRPr="00652966">
        <w:rPr>
          <w:rFonts w:ascii="Arial" w:hAnsi="Arial" w:cs="Arial"/>
        </w:rPr>
        <w:t>缩小，减少</w:t>
      </w:r>
    </w:p>
    <w:p w14:paraId="19011A7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company decided to shrink its workforce in response to declining profits.</w:t>
      </w:r>
    </w:p>
    <w:p w14:paraId="5A60FF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sweater shrunk in the wash and no longer fits properly.</w:t>
      </w:r>
    </w:p>
    <w:p w14:paraId="562B3BA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population of the country shrinks because of the bad economic situation in recent years.</w:t>
      </w:r>
    </w:p>
    <w:p w14:paraId="539CD76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orange began to shrink after being left on the window.</w:t>
      </w:r>
    </w:p>
    <w:p w14:paraId="4301554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532499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thrill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[θrɪl]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激动，兴奋</w:t>
      </w:r>
      <w:r w:rsidRPr="00652966">
        <w:rPr>
          <w:rFonts w:ascii="Arial" w:hAnsi="Arial" w:cs="Arial"/>
        </w:rPr>
        <w:t xml:space="preserve"> v. </w:t>
      </w:r>
      <w:r w:rsidRPr="00652966">
        <w:rPr>
          <w:rFonts w:ascii="Arial" w:hAnsi="Arial" w:cs="Arial"/>
        </w:rPr>
        <w:t>使兴奋，使激动</w:t>
      </w:r>
    </w:p>
    <w:p w14:paraId="153EA8F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thrill of skydiving is unlike anything else I've experienced.</w:t>
      </w:r>
    </w:p>
    <w:p w14:paraId="1FE49D3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Roller coasters provide thrills and excitement for adrenaline junkies.</w:t>
      </w:r>
    </w:p>
    <w:p w14:paraId="206F20A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Her new and handsome boyfriend thrills her a lot.</w:t>
      </w:r>
    </w:p>
    <w:p w14:paraId="6244042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Their first son’s coming really thrilled the couple for a long time.</w:t>
      </w:r>
    </w:p>
    <w:p w14:paraId="665F239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AE4CA7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tick</w:t>
      </w:r>
      <w:r w:rsidRPr="00652966">
        <w:rPr>
          <w:rFonts w:ascii="Arial" w:hAnsi="Arial" w:cs="Arial"/>
        </w:rPr>
        <w:t xml:space="preserve"> n/v. </w:t>
      </w:r>
      <w:r w:rsidRPr="00652966">
        <w:rPr>
          <w:rFonts w:ascii="Arial" w:hAnsi="Arial" w:cs="Arial"/>
        </w:rPr>
        <w:t>滴答声；打钩，做记号</w:t>
      </w:r>
    </w:p>
    <w:p w14:paraId="66373D8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clock's tick seemed to echo in the quiet room.</w:t>
      </w:r>
    </w:p>
    <w:p w14:paraId="7040FE4C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could hear the tick of the timer counting down the seconds.</w:t>
      </w:r>
    </w:p>
    <w:p w14:paraId="08688CA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Tick the right boxes in the paper when I take the physics exam.</w:t>
      </w:r>
    </w:p>
    <w:p w14:paraId="2DE934B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You can’t make any ticks when you read the book you borrowed from the library.</w:t>
      </w:r>
    </w:p>
    <w:p w14:paraId="6697497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54EA019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dictation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[dɪkˈteɪʃ(ə)n]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口述，听写</w:t>
      </w:r>
      <w:r w:rsidRPr="00652966">
        <w:rPr>
          <w:rFonts w:ascii="Arial" w:hAnsi="Arial" w:cs="Arial"/>
        </w:rPr>
        <w:t xml:space="preserve">; </w:t>
      </w:r>
      <w:r w:rsidRPr="00652966">
        <w:rPr>
          <w:rFonts w:ascii="Arial" w:hAnsi="Arial" w:cs="Arial"/>
        </w:rPr>
        <w:t>命令，发号施令</w:t>
      </w:r>
    </w:p>
    <w:p w14:paraId="304AFF6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dictate [ˈdɪkteɪt] </w:t>
      </w:r>
      <w:r w:rsidRPr="00652966">
        <w:rPr>
          <w:rFonts w:ascii="Arial" w:hAnsi="Arial" w:cs="Arial"/>
        </w:rPr>
        <w:t>命令，影响，支配；口述，使听写</w:t>
      </w:r>
      <w:r w:rsidRPr="00652966">
        <w:rPr>
          <w:rFonts w:ascii="Arial" w:hAnsi="Arial" w:cs="Arial"/>
        </w:rPr>
        <w:t xml:space="preserve"> require/order/command</w:t>
      </w:r>
    </w:p>
    <w:p w14:paraId="4833EEB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teacher gave a dictation exercise to test the students' spelling and grammar.</w:t>
      </w:r>
    </w:p>
    <w:p w14:paraId="0B59274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He prefers to take dictation rather than type his own emails.</w:t>
      </w:r>
    </w:p>
    <w:p w14:paraId="764508B0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lawyer wrote the testament at the dictation of the dying old man.</w:t>
      </w:r>
    </w:p>
    <w:p w14:paraId="516B3AB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lastRenderedPageBreak/>
        <w:t>⟐</w:t>
      </w:r>
      <w:r w:rsidRPr="00652966">
        <w:rPr>
          <w:rFonts w:ascii="Arial" w:hAnsi="Arial" w:cs="Arial"/>
        </w:rPr>
        <w:t xml:space="preserve"> The husband often dictated to his wife in a bad manner.</w:t>
      </w:r>
    </w:p>
    <w:p w14:paraId="19B8D5E7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2F2BAB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drowsy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[ˈdraʊzi]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昏昏欲睡的</w:t>
      </w:r>
    </w:p>
    <w:p w14:paraId="14F1B00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medication made him feel drowsy, so he decided to take a nap.</w:t>
      </w:r>
    </w:p>
    <w:p w14:paraId="16FA190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Driving while drowsy can be dangerous and increase the risk of accidents.</w:t>
      </w:r>
    </w:p>
    <w:p w14:paraId="139F6615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After overtime work, she felt a little drowsy and needed to take a nap immediately.</w:t>
      </w:r>
    </w:p>
    <w:p w14:paraId="651BF81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 can’t bear to drink and only one bottle of beer can make me drowsy.</w:t>
      </w:r>
    </w:p>
    <w:p w14:paraId="7D0A4B1F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EF0D542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staple food</w:t>
      </w:r>
      <w:r w:rsidRPr="00652966">
        <w:rPr>
          <w:rFonts w:ascii="Arial" w:hAnsi="Arial" w:cs="Arial"/>
          <w:color w:val="808080" w:themeColor="background1" w:themeShade="80"/>
        </w:rPr>
        <w:t xml:space="preserve"> [ˈsteɪp(ə)l]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主食</w:t>
      </w:r>
    </w:p>
    <w:p w14:paraId="4831F528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stapler [ˈsteɪplər] n </w:t>
      </w:r>
      <w:r w:rsidRPr="00652966">
        <w:rPr>
          <w:rFonts w:ascii="Arial" w:hAnsi="Arial" w:cs="Arial"/>
        </w:rPr>
        <w:t>订书机</w:t>
      </w:r>
      <w:r w:rsidRPr="00652966">
        <w:rPr>
          <w:rFonts w:ascii="Arial" w:hAnsi="Arial" w:cs="Arial"/>
        </w:rPr>
        <w:t xml:space="preserve"> staple </w:t>
      </w:r>
      <w:r w:rsidRPr="00652966">
        <w:rPr>
          <w:rFonts w:ascii="Arial" w:hAnsi="Arial" w:cs="Arial"/>
        </w:rPr>
        <w:t>订书针</w:t>
      </w:r>
    </w:p>
    <w:p w14:paraId="3F96D18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Rice is a staple food in many Asian countries, serving as the foundation of most meals.</w:t>
      </w:r>
    </w:p>
    <w:p w14:paraId="17F010C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Potatoes are a staple food in many Western cuisines and can be prepared in various ways.</w:t>
      </w:r>
    </w:p>
    <w:p w14:paraId="6FBFECF1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staple foods of Chinese people include rice and wheat food.</w:t>
      </w:r>
    </w:p>
    <w:p w14:paraId="30F1CD2B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wild cat’s staple food is mice, birds, and fish.</w:t>
      </w:r>
    </w:p>
    <w:p w14:paraId="4758A89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2F4864A6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velocity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[vəˈlɑːsəti] </w:t>
      </w:r>
      <w:r w:rsidRPr="00652966">
        <w:rPr>
          <w:rFonts w:ascii="Arial" w:hAnsi="Arial" w:cs="Arial"/>
        </w:rPr>
        <w:t xml:space="preserve">n. </w:t>
      </w:r>
      <w:r w:rsidRPr="00652966">
        <w:rPr>
          <w:rFonts w:ascii="Arial" w:hAnsi="Arial" w:cs="Arial"/>
        </w:rPr>
        <w:t>速度，速率</w:t>
      </w:r>
    </w:p>
    <w:p w14:paraId="074A0C33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velocity of the car increased as it traveled down the highway.</w:t>
      </w:r>
    </w:p>
    <w:p w14:paraId="3EC2B67A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velocity of the water flow in the river depends on factors such as slope and volume.</w:t>
      </w:r>
    </w:p>
    <w:p w14:paraId="4EDF37C4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When velocity multiplies time, distance can be obtained.</w:t>
      </w:r>
    </w:p>
    <w:p w14:paraId="646B450D" w14:textId="77777777" w:rsidR="00553BB3" w:rsidRPr="00652966" w:rsidRDefault="00553BB3" w:rsidP="00553BB3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Nothing’s velocity can overpass the light.</w:t>
      </w:r>
    </w:p>
    <w:p w14:paraId="7886F3E7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0FF453E6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>▲</w:t>
      </w:r>
      <w:r w:rsidRPr="00652966">
        <w:rPr>
          <w:rFonts w:ascii="Arial" w:hAnsi="Arial" w:cs="Arial"/>
          <w:b/>
          <w:bCs/>
        </w:rPr>
        <w:t xml:space="preserve"> whining and back-talk</w:t>
      </w:r>
      <w:r w:rsidRPr="00652966">
        <w:rPr>
          <w:rFonts w:ascii="Arial" w:hAnsi="Arial" w:cs="Arial"/>
        </w:rPr>
        <w:t xml:space="preserve"> n. </w:t>
      </w:r>
      <w:r w:rsidRPr="00652966">
        <w:rPr>
          <w:rFonts w:ascii="Arial" w:hAnsi="Arial" w:cs="Arial"/>
        </w:rPr>
        <w:t>发牢骚和反驳</w:t>
      </w:r>
    </w:p>
    <w:p w14:paraId="2B435F85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whine [</w:t>
      </w:r>
      <w:r w:rsidRPr="00652966">
        <w:rPr>
          <w:rFonts w:ascii="Arial" w:hAnsi="Arial" w:cs="Arial"/>
          <w:color w:val="626469"/>
          <w:shd w:val="clear" w:color="auto" w:fill="FFFFFF"/>
        </w:rPr>
        <w:t>waɪn</w:t>
      </w:r>
      <w:r w:rsidRPr="00652966">
        <w:rPr>
          <w:rFonts w:ascii="Arial" w:hAnsi="Arial" w:cs="Arial"/>
        </w:rPr>
        <w:t xml:space="preserve">] v. </w:t>
      </w:r>
      <w:r w:rsidRPr="00652966">
        <w:rPr>
          <w:rFonts w:ascii="Arial" w:hAnsi="Arial" w:cs="Arial"/>
        </w:rPr>
        <w:t>嘀咕，抱怨</w:t>
      </w:r>
    </w:p>
    <w:p w14:paraId="52B4374C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child's constant whining and back-talk made it difficult for the teacher to maintain order in the classroom.</w:t>
      </w:r>
    </w:p>
    <w:p w14:paraId="66BA5179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Parents need to address whining and back-talk behavior in children to teach them respectful communication skills.</w:t>
      </w:r>
    </w:p>
    <w:p w14:paraId="14D47A42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employees began their whining and back-talk because of the prolonged meeting.</w:t>
      </w:r>
    </w:p>
    <w:p w14:paraId="3662EDA6" w14:textId="77777777" w:rsidR="00C61501" w:rsidRPr="00652966" w:rsidRDefault="00C61501" w:rsidP="00C61501">
      <w:pPr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Every time the father blamed his son, there was always whining and back-talk from the son.</w:t>
      </w:r>
    </w:p>
    <w:p w14:paraId="1E081E2F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</w:p>
    <w:p w14:paraId="62DE41E1" w14:textId="6C47EAD0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Arial" w:hAnsi="Arial" w:cs="Arial"/>
        </w:rPr>
        <w:t xml:space="preserve">▲ </w:t>
      </w:r>
      <w:r w:rsidRPr="00652966">
        <w:rPr>
          <w:rFonts w:ascii="Arial" w:hAnsi="Arial" w:cs="Arial"/>
          <w:b/>
          <w:bCs/>
        </w:rPr>
        <w:t>theoretical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hAnsi="Arial" w:cs="Arial"/>
          <w:color w:val="808080" w:themeColor="background1" w:themeShade="80"/>
        </w:rPr>
        <w:t xml:space="preserve">[ˌθiːəˈretɪk(ə)l] </w:t>
      </w:r>
      <w:r w:rsidRPr="00652966">
        <w:rPr>
          <w:rFonts w:ascii="Arial" w:hAnsi="Arial" w:cs="Arial"/>
        </w:rPr>
        <w:t xml:space="preserve">adj. </w:t>
      </w:r>
      <w:r w:rsidRPr="00652966">
        <w:rPr>
          <w:rFonts w:ascii="Arial" w:hAnsi="Arial" w:cs="Arial"/>
        </w:rPr>
        <w:t>理论上的</w:t>
      </w:r>
    </w:p>
    <w:p w14:paraId="03924117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new scientific theory remains theoretical until proven through experimentation.</w:t>
      </w:r>
    </w:p>
    <w:p w14:paraId="1CD7B57F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In theoretical physics, scientists explore concepts that may not yet be observable in the natural </w:t>
      </w:r>
      <w:r w:rsidRPr="00652966">
        <w:rPr>
          <w:rFonts w:ascii="Arial" w:hAnsi="Arial" w:cs="Arial"/>
        </w:rPr>
        <w:lastRenderedPageBreak/>
        <w:t>world.</w:t>
      </w:r>
    </w:p>
    <w:p w14:paraId="1A5A8E13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Theoretically speaking, I can arrive at your place at 6 pm.</w:t>
      </w:r>
    </w:p>
    <w:p w14:paraId="1F092694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Although the theoretical possibility is not high, we still want to have a try.</w:t>
      </w:r>
    </w:p>
    <w:p w14:paraId="3D19ADAB" w14:textId="77777777" w:rsidR="00C61501" w:rsidRPr="00652966" w:rsidRDefault="00C61501" w:rsidP="00C61501">
      <w:pPr>
        <w:widowControl w:val="0"/>
        <w:autoSpaceDE w:val="0"/>
        <w:autoSpaceDN w:val="0"/>
        <w:adjustRightInd w:val="0"/>
        <w:spacing w:line="44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  <w:b/>
          <w:bCs/>
        </w:rPr>
        <w:t xml:space="preserve"> </w:t>
      </w:r>
      <w:r w:rsidRPr="00652966">
        <w:rPr>
          <w:rFonts w:ascii="Arial" w:hAnsi="Arial" w:cs="Arial"/>
        </w:rPr>
        <w:t xml:space="preserve">According to the check-up of gene, </w:t>
      </w:r>
      <w:proofErr w:type="gramStart"/>
      <w:r w:rsidRPr="00652966">
        <w:rPr>
          <w:rFonts w:ascii="Arial" w:hAnsi="Arial" w:cs="Arial"/>
        </w:rPr>
        <w:t>She</w:t>
      </w:r>
      <w:proofErr w:type="gramEnd"/>
      <w:r w:rsidRPr="00652966">
        <w:rPr>
          <w:rFonts w:ascii="Arial" w:hAnsi="Arial" w:cs="Arial"/>
        </w:rPr>
        <w:t xml:space="preserve"> will get a theoretical chest cancer in the future.</w:t>
      </w:r>
    </w:p>
    <w:p w14:paraId="17563FE7" w14:textId="77777777" w:rsidR="00C61501" w:rsidRPr="00652966" w:rsidRDefault="00C61501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</w:p>
    <w:p w14:paraId="1A9778C4" w14:textId="6EB7AC34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priest</w:t>
      </w:r>
      <w:r w:rsidRPr="00652966">
        <w:rPr>
          <w:rFonts w:ascii="Arial" w:eastAsia="微软雅黑" w:hAnsi="Arial" w:cs="Arial"/>
        </w:rPr>
        <w:t xml:space="preserve"> 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[priːst] 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牧师，神父</w:t>
      </w:r>
    </w:p>
    <w:p w14:paraId="4000A522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priest delivered a sermon on forgiveness during Sunday mass.</w:t>
      </w:r>
    </w:p>
    <w:p w14:paraId="73CBF073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young man sought guidance from the priest on matters of faith and spirituality.</w:t>
      </w:r>
    </w:p>
    <w:p w14:paraId="71D46994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wife wanted to be a priest when she was young.</w:t>
      </w:r>
    </w:p>
    <w:p w14:paraId="7CE35211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tries to share her troubles with the priest in order to obtain some comfort.</w:t>
      </w:r>
    </w:p>
    <w:p w14:paraId="77EC26F7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</w:p>
    <w:p w14:paraId="21CE797E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 xml:space="preserve">study room 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自习室</w:t>
      </w:r>
    </w:p>
    <w:p w14:paraId="0917A274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library provides study rooms for students to work on group projects and study in peace.</w:t>
      </w:r>
    </w:p>
    <w:p w14:paraId="6AC00126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study room is equipped with desks, chairs, and whiteboards for collaborative learning.</w:t>
      </w:r>
    </w:p>
    <w:p w14:paraId="62F8F3CE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school decided to open all the study rooms to the public in order to improve the study atmosphere of the city.</w:t>
      </w:r>
    </w:p>
    <w:p w14:paraId="03AE2059" w14:textId="77777777" w:rsidR="00CC615F" w:rsidRPr="00652966" w:rsidRDefault="00CC615F" w:rsidP="00CC615F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like the study room in the library, it’s so quiet and full of studying atmosphere.</w:t>
      </w:r>
    </w:p>
    <w:p w14:paraId="4425C57C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</w:p>
    <w:p w14:paraId="69EC1D1C" w14:textId="399FD7C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parenting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养育，育儿</w:t>
      </w:r>
    </w:p>
    <w:p w14:paraId="2225A9EC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Parenting requires patience, understanding, and unconditional love.</w:t>
      </w:r>
    </w:p>
    <w:p w14:paraId="19F478AF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 offers practical advice and tips for effective parenting.</w:t>
      </w:r>
    </w:p>
    <w:p w14:paraId="52C6A305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Parenting is always not an easy thing.</w:t>
      </w:r>
      <w:r w:rsidRPr="00652966">
        <w:rPr>
          <w:rFonts w:ascii="Arial" w:hAnsi="Arial" w:cs="Arial"/>
        </w:rPr>
        <w:t xml:space="preserve"> </w:t>
      </w:r>
    </w:p>
    <w:p w14:paraId="2968E1AA" w14:textId="77777777" w:rsidR="007535EA" w:rsidRPr="00652966" w:rsidRDefault="007535EA" w:rsidP="007535EA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hAnsi="Arial" w:cs="Arial"/>
        </w:rPr>
        <w:t xml:space="preserve"> When talking about parenting, parents often have a lot to say.</w:t>
      </w:r>
    </w:p>
    <w:p w14:paraId="0F92D1F9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9CE137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foretell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预示；预言</w:t>
      </w:r>
    </w:p>
    <w:p w14:paraId="4C78F989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foretell: </w:t>
      </w:r>
      <w:r w:rsidRPr="00652966">
        <w:rPr>
          <w:rFonts w:ascii="Arial" w:eastAsia="微软雅黑" w:hAnsi="Arial" w:cs="Arial"/>
          <w:color w:val="808080" w:themeColor="background1" w:themeShade="80"/>
        </w:rPr>
        <w:t>是一个有点古老或正式的词汇，通常指以神秘或超自然的方式预言未来，或者是以预言者的身份发表预言。</w:t>
      </w:r>
    </w:p>
    <w:p w14:paraId="5809CEAA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predict: </w:t>
      </w:r>
      <w:r w:rsidRPr="00652966">
        <w:rPr>
          <w:rFonts w:ascii="Arial" w:eastAsia="微软雅黑" w:hAnsi="Arial" w:cs="Arial"/>
          <w:color w:val="808080" w:themeColor="background1" w:themeShade="80"/>
        </w:rPr>
        <w:t>是最常用的词汇，指基于已有的信息、经验或模型做出未来事件的预测。它可以涉及科学、统计、逻辑或推理。</w:t>
      </w:r>
    </w:p>
    <w:p w14:paraId="0B4A3E0E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808080" w:themeColor="background1" w:themeShade="80"/>
        </w:rPr>
      </w:pPr>
      <w:r w:rsidRPr="00652966">
        <w:rPr>
          <w:rFonts w:ascii="Arial" w:eastAsia="微软雅黑" w:hAnsi="Arial" w:cs="Arial"/>
          <w:color w:val="808080" w:themeColor="background1" w:themeShade="80"/>
        </w:rPr>
        <w:t xml:space="preserve">forecast: </w:t>
      </w:r>
      <w:r w:rsidRPr="00652966">
        <w:rPr>
          <w:rFonts w:ascii="Arial" w:eastAsia="微软雅黑" w:hAnsi="Arial" w:cs="Arial"/>
          <w:color w:val="808080" w:themeColor="background1" w:themeShade="80"/>
        </w:rPr>
        <w:t>通常指通过分析和解释现有数据来做出未来事件的预测。它常用于描述天气预报、经济预测和市场走势等。</w:t>
      </w:r>
    </w:p>
    <w:p w14:paraId="3A3B60F3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man claimed to have the ability to foretell the future.</w:t>
      </w:r>
    </w:p>
    <w:p w14:paraId="1303172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sudden change in weather foretells a storm approaching.</w:t>
      </w:r>
    </w:p>
    <w:p w14:paraId="789C1AF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priest has the ability to foretell others' fate.</w:t>
      </w:r>
    </w:p>
    <w:p w14:paraId="7FAC3EA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8EEADE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bittersweet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苦乐参半的；苦中带甜的</w:t>
      </w:r>
    </w:p>
    <w:p w14:paraId="1BD512A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Winning the championship was a bittersweet victory for the team, as it came at the cost of their star player's injury.</w:t>
      </w:r>
    </w:p>
    <w:p w14:paraId="58386502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Watching her children grow up was a bittersweet experience for the mother, filled with both pride and nostalgia.</w:t>
      </w:r>
    </w:p>
    <w:p w14:paraId="0687D240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father of three children, it is a bittersweet job.</w:t>
      </w:r>
    </w:p>
    <w:p w14:paraId="57077B2A" w14:textId="73A744CE" w:rsidR="001C118A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experience of our Life is always bittersweet.</w:t>
      </w:r>
    </w:p>
    <w:p w14:paraId="554A7C7C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5967B0A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revive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复苏，恢复</w:t>
      </w:r>
      <w:r w:rsidRPr="00652966">
        <w:rPr>
          <w:rFonts w:ascii="Arial" w:hAnsi="Arial" w:cs="Arial"/>
        </w:rPr>
        <w:t>，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>主要指的是重新获得生机、恢复活力或使某物重现活力或活力。它通常与生命、精力、活动或兴趣相关联。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 xml:space="preserve">"Recover" </w:t>
      </w:r>
      <w:r w:rsidRPr="00652966">
        <w:rPr>
          <w:rFonts w:ascii="Arial" w:eastAsia="微软雅黑" w:hAnsi="Arial" w:cs="Arial"/>
          <w:color w:val="0D0D0D"/>
          <w:shd w:val="clear" w:color="auto" w:fill="FFFFFF"/>
        </w:rPr>
        <w:t>更广泛地指恢复到从前的状态，从某种损失或困难中康复。它可以指恢复健康、财富、声誉等。</w:t>
      </w:r>
    </w:p>
    <w:p w14:paraId="18FAE7E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receiving medical attention, the patient began to revive.</w:t>
      </w:r>
    </w:p>
    <w:p w14:paraId="6C9E73E2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reforms are expected to revive the struggling industry.</w:t>
      </w:r>
    </w:p>
    <w:p w14:paraId="15D09A7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long term of curing, her dog revives from a bad injury.</w:t>
      </w:r>
    </w:p>
    <w:p w14:paraId="7EC1A5E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big fire, the forest revived and became green very soon.</w:t>
      </w:r>
    </w:p>
    <w:p w14:paraId="6606B2B6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02CCA8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notable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显著的，值得注意的</w:t>
      </w:r>
    </w:p>
    <w:p w14:paraId="48720905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made notable contributions to the field of physics, earning international recognition.</w:t>
      </w:r>
    </w:p>
    <w:p w14:paraId="59D0E34D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artwork is notable for its vibrant colors and unique style.</w:t>
      </w:r>
    </w:p>
    <w:p w14:paraId="3DACDCAF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As common people, if we want to make a notable achievement in a field, we need to make small and trivial progress each day.</w:t>
      </w:r>
    </w:p>
    <w:p w14:paraId="2B9B0C01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hAnsi="Arial" w:cs="Arial"/>
        </w:rPr>
      </w:pPr>
      <w:r w:rsidRPr="00652966">
        <w:rPr>
          <w:rFonts w:ascii="Cambria Math" w:hAnsi="Cambria Math" w:cs="Cambria Math"/>
        </w:rPr>
        <w:t>⟐</w:t>
      </w:r>
      <w:r w:rsidRPr="00652966">
        <w:rPr>
          <w:rFonts w:ascii="Arial" w:hAnsi="Arial" w:cs="Arial"/>
        </w:rPr>
        <w:t xml:space="preserve"> The War between Russia and Ukraine becomes less notable as time goes on.</w:t>
      </w:r>
    </w:p>
    <w:p w14:paraId="76284173" w14:textId="77777777" w:rsidR="00527950" w:rsidRPr="00652966" w:rsidRDefault="00527950" w:rsidP="005279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FBD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FFEDF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notional </w:t>
      </w:r>
      <w:r w:rsidRPr="00652966">
        <w:rPr>
          <w:rFonts w:ascii="Arial" w:eastAsia="微软雅黑" w:hAnsi="Arial" w:cs="Arial"/>
          <w:color w:val="000000" w:themeColor="text1"/>
        </w:rPr>
        <w:t xml:space="preserve">[ˈnoʊʃənl] adj. </w:t>
      </w:r>
      <w:r w:rsidRPr="00652966">
        <w:rPr>
          <w:rFonts w:ascii="Arial" w:eastAsia="微软雅黑" w:hAnsi="Arial" w:cs="Arial"/>
          <w:color w:val="000000" w:themeColor="text1"/>
        </w:rPr>
        <w:t>虚构的，理论上的</w:t>
      </w:r>
      <w:r w:rsidRPr="00652966">
        <w:rPr>
          <w:rFonts w:ascii="Arial" w:eastAsia="微软雅黑" w:hAnsi="Arial" w:cs="Arial"/>
          <w:color w:val="000000" w:themeColor="text1"/>
        </w:rPr>
        <w:t xml:space="preserve"> =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theoretical</w:t>
      </w:r>
      <w:r w:rsidRPr="00652966">
        <w:rPr>
          <w:rFonts w:ascii="Arial" w:eastAsia="微软雅黑" w:hAnsi="Arial" w:cs="Arial"/>
          <w:color w:val="000000" w:themeColor="text1"/>
        </w:rPr>
        <w:t xml:space="preserve"> [ˌθiːəˈretɪk(ə)l]</w:t>
      </w:r>
    </w:p>
    <w:p w14:paraId="03589D1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notional value of the assets was higher than their actual market worth.</w:t>
      </w:r>
    </w:p>
    <w:p w14:paraId="798FEB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economics, notional concepts often serve as theoretical models.</w:t>
      </w:r>
    </w:p>
    <w:p w14:paraId="213C0E0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notion n. </w:t>
      </w:r>
      <w:r w:rsidRPr="00652966">
        <w:rPr>
          <w:rFonts w:ascii="Arial" w:eastAsia="微软雅黑" w:hAnsi="Arial" w:cs="Arial"/>
          <w:color w:val="000000" w:themeColor="text1"/>
        </w:rPr>
        <w:t>概念，想法</w:t>
      </w:r>
    </w:p>
    <w:p w14:paraId="17F40A6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our actual practice, we need to find the notional possibilities.</w:t>
      </w:r>
    </w:p>
    <w:p w14:paraId="0840BB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geniuses often have the notional ideas that we common people cannot understand.</w:t>
      </w:r>
    </w:p>
    <w:p w14:paraId="3659CD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E37D44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" w:name="OLE_LINK249"/>
      <w:bookmarkStart w:id="3" w:name="OLE_LINK250"/>
      <w:bookmarkStart w:id="4" w:name="OLE_LINK521"/>
      <w:r w:rsidRPr="00652966">
        <w:rPr>
          <w:rFonts w:ascii="Arial" w:eastAsia="微软雅黑" w:hAnsi="Arial" w:cs="Arial"/>
          <w:b/>
          <w:bCs/>
          <w:color w:val="000000" w:themeColor="text1"/>
        </w:rPr>
        <w:t>anxious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"/>
      <w:bookmarkEnd w:id="3"/>
      <w:bookmarkEnd w:id="4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焦虑的，担忧的</w:t>
      </w:r>
    </w:p>
    <w:p w14:paraId="2ED7C69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 felt anxious before the exam, fearing that he hadn't studied enough.</w:t>
      </w:r>
    </w:p>
    <w:p w14:paraId="26E97E8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Waiting for the interview results made her anxious, as the outcome would greatly impact her career.</w:t>
      </w:r>
    </w:p>
    <w:p w14:paraId="66A87A7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vertAlign w:val="subscript"/>
        </w:rPr>
      </w:pPr>
      <w:r w:rsidRPr="00652966">
        <w:rPr>
          <w:rFonts w:ascii="Cambria Math" w:eastAsia="微软雅黑" w:hAnsi="Cambria Math" w:cs="Cambria Math"/>
          <w:color w:val="000000" w:themeColor="text1"/>
          <w:vertAlign w:val="subscript"/>
        </w:rPr>
        <w:t>⟐</w:t>
      </w:r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I easily feel anxious which often causes me insomnia.</w:t>
      </w:r>
    </w:p>
    <w:p w14:paraId="686F8E4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vertAlign w:val="subscript"/>
        </w:rPr>
      </w:pPr>
      <w:r w:rsidRPr="00652966">
        <w:rPr>
          <w:rFonts w:ascii="Cambria Math" w:eastAsia="微软雅黑" w:hAnsi="Cambria Math" w:cs="Cambria Math"/>
          <w:color w:val="000000" w:themeColor="text1"/>
          <w:vertAlign w:val="subscript"/>
        </w:rPr>
        <w:t>⟐</w:t>
      </w:r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The boss often </w:t>
      </w:r>
      <w:proofErr w:type="gramStart"/>
      <w:r w:rsidRPr="00652966">
        <w:rPr>
          <w:rFonts w:ascii="Arial" w:eastAsia="微软雅黑" w:hAnsi="Arial" w:cs="Arial"/>
          <w:color w:val="000000" w:themeColor="text1"/>
          <w:vertAlign w:val="subscript"/>
        </w:rPr>
        <w:t>feel</w:t>
      </w:r>
      <w:proofErr w:type="gramEnd"/>
      <w:r w:rsidRPr="00652966">
        <w:rPr>
          <w:rFonts w:ascii="Arial" w:eastAsia="微软雅黑" w:hAnsi="Arial" w:cs="Arial"/>
          <w:color w:val="000000" w:themeColor="text1"/>
          <w:vertAlign w:val="subscript"/>
        </w:rPr>
        <w:t xml:space="preserve"> anxious because of the bad performance of his team.</w:t>
      </w:r>
    </w:p>
    <w:p w14:paraId="1AB34D6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BAE61E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5" w:name="OLE_LINK618"/>
      <w:bookmarkStart w:id="6" w:name="OLE_LINK619"/>
      <w:r w:rsidRPr="00652966">
        <w:rPr>
          <w:rFonts w:ascii="Arial" w:eastAsia="微软雅黑" w:hAnsi="Arial" w:cs="Arial"/>
          <w:b/>
          <w:bCs/>
          <w:color w:val="000000" w:themeColor="text1"/>
        </w:rPr>
        <w:t>forfeit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"/>
      <w:bookmarkEnd w:id="6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失去，被罚没</w:t>
      </w:r>
    </w:p>
    <w:p w14:paraId="1BEEDF2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a team violates the rules, they may forfeit the game and lose the chance to win.</w:t>
      </w:r>
    </w:p>
    <w:p w14:paraId="35F43F0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had to forfeit his deposit when he canceled the reservation at the last minute.</w:t>
      </w:r>
    </w:p>
    <w:p w14:paraId="7622B12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forfeits a large deal of money because of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its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violating the privacy law.</w:t>
      </w:r>
    </w:p>
    <w:p w14:paraId="2BF4100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husband forfeits his child because of his violence.</w:t>
      </w:r>
    </w:p>
    <w:p w14:paraId="4D186A3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CAF68E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oblige </w:t>
      </w:r>
      <w:r w:rsidRPr="00652966">
        <w:rPr>
          <w:rFonts w:ascii="Arial" w:eastAsia="微软雅黑" w:hAnsi="Arial" w:cs="Arial"/>
          <w:color w:val="000000" w:themeColor="text1"/>
        </w:rPr>
        <w:t xml:space="preserve">[əˈblaɪdʒ] v. </w:t>
      </w:r>
      <w:r w:rsidRPr="00652966">
        <w:rPr>
          <w:rFonts w:ascii="Arial" w:eastAsia="微软雅黑" w:hAnsi="Arial" w:cs="Arial"/>
          <w:color w:val="000000" w:themeColor="text1"/>
        </w:rPr>
        <w:t>帮忙，迫使</w:t>
      </w:r>
    </w:p>
    <w:p w14:paraId="3057D36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7" w:name="OLE_LINK255"/>
      <w:bookmarkStart w:id="8" w:name="OLE_LINK256"/>
      <w:r w:rsidRPr="00652966">
        <w:rPr>
          <w:rFonts w:ascii="Arial" w:eastAsia="微软雅黑" w:hAnsi="Arial" w:cs="Arial"/>
          <w:color w:val="000000" w:themeColor="text1"/>
        </w:rPr>
        <w:t>She felt obliged to assist her friend in times of need.</w:t>
      </w:r>
      <w:bookmarkEnd w:id="7"/>
      <w:bookmarkEnd w:id="8"/>
    </w:p>
    <w:p w14:paraId="3456422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terms of the contract obliged both parties to fulfill their respective obligations.</w:t>
      </w:r>
    </w:p>
    <w:p w14:paraId="6C34B84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love for our children obliges us to feed them and cultivate them.</w:t>
      </w:r>
    </w:p>
    <w:p w14:paraId="3D8F05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Marriage often obliges us to support each other.</w:t>
      </w:r>
    </w:p>
    <w:p w14:paraId="32C6EAA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42548A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restful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安静的，宁静的</w:t>
      </w:r>
    </w:p>
    <w:p w14:paraId="756056A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room had a restful atmosphere, perfect for a peaceful night's sleep.</w:t>
      </w:r>
    </w:p>
    <w:p w14:paraId="0BE827E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Spending a weekend in the countryside provided a restful break from city life.</w:t>
      </w:r>
    </w:p>
    <w:p w14:paraId="64503C8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Fishing is a restful outdoor exercise that can make us feel relaxed.</w:t>
      </w:r>
    </w:p>
    <w:p w14:paraId="752E34C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like a restful life in the countryside.</w:t>
      </w:r>
    </w:p>
    <w:p w14:paraId="08AB58D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7BD98B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9" w:name="OLE_LINK355"/>
      <w:bookmarkStart w:id="10" w:name="OLE_LINK356"/>
      <w:r w:rsidRPr="00652966">
        <w:rPr>
          <w:rFonts w:ascii="Arial" w:eastAsia="微软雅黑" w:hAnsi="Arial" w:cs="Arial"/>
          <w:b/>
          <w:bCs/>
          <w:color w:val="000000" w:themeColor="text1"/>
        </w:rPr>
        <w:t>alleviate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9"/>
      <w:bookmarkEnd w:id="10"/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əˈliːvieɪt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缓解，减轻</w:t>
      </w:r>
    </w:p>
    <w:p w14:paraId="1A556E2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is designed to alleviate pain and discomfort.</w:t>
      </w:r>
    </w:p>
    <w:p w14:paraId="5A6ED08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Community efforts were made to alleviate the impact of the natural disaster.</w:t>
      </w:r>
    </w:p>
    <w:p w14:paraId="68421A5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are addicted to drugs to alleviate the crucial of real life.</w:t>
      </w:r>
    </w:p>
    <w:p w14:paraId="4AF952E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born of my first son really alleviated the pressure of my life.</w:t>
      </w:r>
    </w:p>
    <w:p w14:paraId="59EE0C7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61BD1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delicate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微妙的，精致的（通常用来形容某物或某人具有精致、柔弱、易受损害或需要特别小心处理的特性）</w:t>
      </w:r>
    </w:p>
    <w:p w14:paraId="6CA04FE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delicate fabric required gentle washing to avoid damage.</w:t>
      </w:r>
    </w:p>
    <w:p w14:paraId="5D27543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delicate balance of the ecosystem is easily disrupted by human activities.</w:t>
      </w:r>
    </w:p>
    <w:p w14:paraId="48D6E4C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Since World War Second, the world has kept a kind of delicate peace because of nuclear weapons.</w:t>
      </w:r>
    </w:p>
    <w:p w14:paraId="77145AF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delivery of the delicate expensive painting requires high cautions.</w:t>
      </w:r>
    </w:p>
    <w:p w14:paraId="62F3D04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E897C4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vague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808080" w:themeColor="background1" w:themeShade="80"/>
        </w:rPr>
        <w:t>[veig]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模糊的，不清楚的</w:t>
      </w:r>
    </w:p>
    <w:p w14:paraId="3B714C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instructions were vague, leading to confusion among the team members.</w:t>
      </w:r>
    </w:p>
    <w:p w14:paraId="048D673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memories of that day were vague, and she couldn't recall specific details.</w:t>
      </w:r>
    </w:p>
    <w:p w14:paraId="3FBC466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Product managers should avoid any vague requirements for their developers.</w:t>
      </w:r>
    </w:p>
    <w:p w14:paraId="34E5861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burning of the forest causes lots of smoke that makes the sky vague.</w:t>
      </w:r>
    </w:p>
    <w:p w14:paraId="6456857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4BD1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discharge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排放，释放</w:t>
      </w:r>
      <w:r w:rsidRPr="00652966">
        <w:rPr>
          <w:rFonts w:ascii="Arial" w:eastAsia="微软雅黑" w:hAnsi="Arial" w:cs="Arial"/>
          <w:color w:val="000000" w:themeColor="text1"/>
        </w:rPr>
        <w:t xml:space="preserve">; </w:t>
      </w:r>
      <w:r w:rsidRPr="00652966">
        <w:rPr>
          <w:rFonts w:ascii="Arial" w:eastAsia="微软雅黑" w:hAnsi="Arial" w:cs="Arial"/>
          <w:color w:val="000000" w:themeColor="text1"/>
        </w:rPr>
        <w:t>允许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离开；解雇；使退伍；</w:t>
      </w:r>
    </w:p>
    <w:p w14:paraId="05ADDAE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was fined for illegally discharging pollutants into the river.</w:t>
      </w:r>
    </w:p>
    <w:p w14:paraId="79B297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decided to discharge the patient after a successful recovery.</w:t>
      </w:r>
    </w:p>
    <w:p w14:paraId="536BA27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was discharged because of a serious mistake in his code.</w:t>
      </w:r>
    </w:p>
    <w:p w14:paraId="634528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policeman was discharged because of a shooting in public.</w:t>
      </w:r>
    </w:p>
    <w:p w14:paraId="6F30360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794AD5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contradiction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矛盾，不一致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</w:p>
    <w:p w14:paraId="0DCAA88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was a contradiction between what he said and what he did.</w:t>
      </w:r>
    </w:p>
    <w:p w14:paraId="32AF957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findings of the two studies presented a contradiction in the scientific literature.</w:t>
      </w:r>
    </w:p>
    <w:p w14:paraId="1506A57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contradict v. </w:t>
      </w:r>
      <w:r w:rsidRPr="00652966">
        <w:rPr>
          <w:rFonts w:ascii="Arial" w:eastAsia="微软雅黑" w:hAnsi="Arial" w:cs="Arial"/>
          <w:color w:val="000000" w:themeColor="text1"/>
        </w:rPr>
        <w:t>反驳，驳斥，相矛盾</w:t>
      </w:r>
    </w:p>
    <w:p w14:paraId="3B06A3E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check out the data meticulously in case of any contradictions.</w:t>
      </w:r>
    </w:p>
    <w:p w14:paraId="08CA3D9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often show contradictions in the solutions of our team.</w:t>
      </w:r>
    </w:p>
    <w:p w14:paraId="51AA9D6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66664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面对，对抗</w:t>
      </w:r>
    </w:p>
    <w:p w14:paraId="086F233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confront challenges with a positive mindset.</w:t>
      </w:r>
    </w:p>
    <w:p w14:paraId="2AA6B1E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athlete had to confront strong opponents in the competition.</w:t>
      </w:r>
    </w:p>
    <w:p w14:paraId="580391E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not be afraid of confronting others that try to challenge us.</w:t>
      </w:r>
    </w:p>
    <w:p w14:paraId="1C004FF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lives are always full of challenges to confront.</w:t>
      </w:r>
    </w:p>
    <w:p w14:paraId="5308676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74E9B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对抗，冲突</w:t>
      </w:r>
    </w:p>
    <w:p w14:paraId="1436C38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heated confrontation between the two parties led to a resolution.</w:t>
      </w:r>
    </w:p>
    <w:p w14:paraId="13F81F2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Diplomacy aims to prevent military confrontation between nations.</w:t>
      </w:r>
    </w:p>
    <w:p w14:paraId="30CF365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People with a lack of confidence are often afraid of confrontation with others.</w:t>
      </w:r>
    </w:p>
    <w:p w14:paraId="1863888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the kind of person who easily makes confrontations with others.</w:t>
      </w:r>
    </w:p>
    <w:p w14:paraId="3D79B1B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A3409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overlook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忽视，忽略；俯视，眺望</w:t>
      </w:r>
    </w:p>
    <w:p w14:paraId="11F2113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not to overlook the importance of regular exercise for good health.</w:t>
      </w:r>
    </w:p>
    <w:p w14:paraId="0E8C1AF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decided to overlook the minor mistake and focus on the overall performance.</w:t>
      </w:r>
    </w:p>
    <w:p w14:paraId="2FF357D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This apartment has a high price because of the view that can overlook the whole city.</w:t>
      </w:r>
    </w:p>
    <w:p w14:paraId="257E076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should not overlook the mental health of our children.</w:t>
      </w:r>
    </w:p>
    <w:p w14:paraId="6EEF856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DE77D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compliance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遵循，顺从</w:t>
      </w:r>
      <w:r w:rsidRPr="00652966">
        <w:rPr>
          <w:rFonts w:ascii="Arial" w:eastAsia="微软雅黑" w:hAnsi="Arial" w:cs="Arial"/>
          <w:color w:val="000000" w:themeColor="text1"/>
        </w:rPr>
        <w:t xml:space="preserve"> comply. vi</w:t>
      </w:r>
    </w:p>
    <w:p w14:paraId="72A8F94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compliance with industry regulations ensured a smooth audit.</w:t>
      </w:r>
    </w:p>
    <w:p w14:paraId="5770083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Strict compliance with safety guidelines is essential in hazardous work environments.</w:t>
      </w:r>
    </w:p>
    <w:p w14:paraId="7FF7DD5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developer, it is a basic skill of compliance with the specifications of a team.</w:t>
      </w:r>
    </w:p>
    <w:p w14:paraId="62F3A87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wise developer, we should not comply with every specification without any thinking.</w:t>
      </w:r>
    </w:p>
    <w:p w14:paraId="38922D3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ADCED2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837D2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" w:name="OLE_LINK367"/>
      <w:bookmarkStart w:id="12" w:name="OLE_LINK368"/>
      <w:r w:rsidRPr="00652966">
        <w:rPr>
          <w:rFonts w:ascii="Arial" w:eastAsia="微软雅黑" w:hAnsi="Arial" w:cs="Arial"/>
          <w:b/>
          <w:bCs/>
          <w:color w:val="000000" w:themeColor="text1"/>
        </w:rPr>
        <w:t>benchmark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1"/>
      <w:bookmarkEnd w:id="12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基准，标杆</w:t>
      </w:r>
    </w:p>
    <w:p w14:paraId="176669D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uses industry benchmarks to evaluate its performance against competitors.</w:t>
      </w:r>
    </w:p>
    <w:p w14:paraId="4EF80B71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be tested against a benchmark to ensure optimal functionality.</w:t>
      </w:r>
    </w:p>
    <w:p w14:paraId="1CDBC4D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products of the company are a benchmark in the Internet industry.</w:t>
      </w:r>
    </w:p>
    <w:p w14:paraId="361A6CC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ChatGPT is a benchmark AI product that exceeds others.</w:t>
      </w:r>
    </w:p>
    <w:p w14:paraId="2ECCDD6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556AB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outweigh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超过，比</w:t>
      </w:r>
      <w:r w:rsidRPr="00652966">
        <w:rPr>
          <w:rFonts w:ascii="Arial" w:eastAsia="微软雅黑" w:hAnsi="Arial" w:cs="Arial"/>
          <w:color w:val="000000" w:themeColor="text1"/>
        </w:rPr>
        <w:t>...</w:t>
      </w:r>
      <w:r w:rsidRPr="00652966">
        <w:rPr>
          <w:rFonts w:ascii="Arial" w:eastAsia="微软雅黑" w:hAnsi="Arial" w:cs="Arial"/>
          <w:color w:val="000000" w:themeColor="text1"/>
        </w:rPr>
        <w:t>更重要</w:t>
      </w:r>
    </w:p>
    <w:p w14:paraId="5BECBDB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benefits of the new system outweigh the initial implementation costs.</w:t>
      </w:r>
    </w:p>
    <w:p w14:paraId="2436BBE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positive aspects of the job offer outweighed the potential drawbacks.</w:t>
      </w:r>
    </w:p>
    <w:p w14:paraId="62D4072D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  <w:color w:val="0D0D0D"/>
          <w:shd w:val="clear" w:color="auto" w:fill="FFFFFF"/>
        </w:rPr>
        <w:t>The benefits of regular exercise outweigh the risks of injury.</w:t>
      </w:r>
    </w:p>
    <w:p w14:paraId="7B243D4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exceed / surpass</w:t>
      </w:r>
    </w:p>
    <w:p w14:paraId="384F0D1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Nothing can outweigh the risk of our health.</w:t>
      </w:r>
    </w:p>
    <w:p w14:paraId="4BB68FA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231D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cutting-edge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先进的，尖端的</w:t>
      </w:r>
    </w:p>
    <w:p w14:paraId="102EF11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invests in cutting-edge technology to stay ahead of the competition.</w:t>
      </w:r>
    </w:p>
    <w:p w14:paraId="73E35C49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facility focuses on developing cutting-edge solutions for future challenges.</w:t>
      </w:r>
    </w:p>
    <w:p w14:paraId="74585C6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United States and China have lots of competition in many cutting-edge technology fields.</w:t>
      </w:r>
    </w:p>
    <w:p w14:paraId="7CDE777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9A278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cohesive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凝聚力强的，有黏性的</w:t>
      </w:r>
    </w:p>
    <w:p w14:paraId="1DEA9C3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cohesion [koʊˈhiːʒ(ə)n] n.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凝聚力，团结；内聚力；</w:t>
      </w:r>
    </w:p>
    <w:p w14:paraId="4C78AD4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cohesive team worked seamlessly to achieve their common goals.</w:t>
      </w:r>
    </w:p>
    <w:p w14:paraId="4C9D0DF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cohesive organizational culture contributes to employee satisfaction and productivity.</w:t>
      </w:r>
    </w:p>
    <w:p w14:paraId="402E3A1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most important thing to build a cohesive team is trust.</w:t>
      </w:r>
    </w:p>
    <w:p w14:paraId="48765686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EE21CE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kickstart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启动，开创</w:t>
      </w:r>
      <w:r w:rsidRPr="00652966">
        <w:rPr>
          <w:rFonts w:ascii="Arial" w:eastAsia="微软雅黑" w:hAnsi="Arial" w:cs="Arial"/>
          <w:color w:val="000000" w:themeColor="text1"/>
        </w:rPr>
        <w:t xml:space="preserve"> (start)</w:t>
      </w:r>
    </w:p>
    <w:p w14:paraId="437CD6E3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marketing campaign aims to kickstart brand awareness in the target market.</w:t>
      </w:r>
    </w:p>
    <w:p w14:paraId="274CA93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will kickstart participants' skills development.</w:t>
      </w:r>
    </w:p>
    <w:p w14:paraId="430397C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fast development of AI has kickstarted a really new era.</w:t>
      </w:r>
    </w:p>
    <w:p w14:paraId="7BE2014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591C0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" w:name="OLE_LINK513"/>
      <w:bookmarkStart w:id="14" w:name="OLE_LINK514"/>
      <w:r w:rsidRPr="00652966">
        <w:rPr>
          <w:rFonts w:ascii="Arial" w:eastAsia="微软雅黑" w:hAnsi="Arial" w:cs="Arial"/>
          <w:b/>
          <w:bCs/>
          <w:color w:val="000000" w:themeColor="text1"/>
        </w:rPr>
        <w:t>aspire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3"/>
      <w:bookmarkEnd w:id="14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渴望，立志</w:t>
      </w:r>
    </w:p>
    <w:p w14:paraId="7D93FFD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leader, she aspires to inspire her team to reach new heights.</w:t>
      </w:r>
    </w:p>
    <w:p w14:paraId="31CAE52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aspires to be a leader in sustainable business practices.</w:t>
      </w:r>
    </w:p>
    <w:p w14:paraId="4FC4C69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really aspired to make some fast money to pay his bills.</w:t>
      </w:r>
    </w:p>
    <w:p w14:paraId="4B03005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D301A7D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accelerate </w:t>
      </w:r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əkˈseləreit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</w:p>
    <w:p w14:paraId="4974F8F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plans to accelerate its expansion into international markets.</w:t>
      </w:r>
    </w:p>
    <w:p w14:paraId="277EECA0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Technological advancements continue to accelerate the pace of innovation.</w:t>
      </w:r>
    </w:p>
    <w:p w14:paraId="4B487D02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AI really accelerates the evolution of the civilization of human beings.</w:t>
      </w:r>
    </w:p>
    <w:p w14:paraId="36F089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C94A78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capability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ˌkeɪpəˈbɪləti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能力，才能</w:t>
      </w:r>
    </w:p>
    <w:p w14:paraId="793AC01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has advanced capabilities for data analysis.</w:t>
      </w:r>
    </w:p>
    <w:p w14:paraId="5DE95FF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aims to enhance employees' capabilities in problem-solving.</w:t>
      </w:r>
    </w:p>
    <w:p w14:paraId="5D14817E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AI tools now have more advanced capabilities than common programmers to write codes.</w:t>
      </w:r>
    </w:p>
    <w:p w14:paraId="76B8A007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3E023E8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internet celebrity </w:t>
      </w:r>
      <w:r w:rsidRPr="00652966">
        <w:rPr>
          <w:rFonts w:ascii="Arial" w:eastAsia="微软雅黑" w:hAnsi="Arial" w:cs="Arial"/>
          <w:color w:val="808080" w:themeColor="background1" w:themeShade="80"/>
        </w:rPr>
        <w:t>[s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əˈlebrəti</w:t>
      </w:r>
      <w:r w:rsidRPr="00652966">
        <w:rPr>
          <w:rFonts w:ascii="Arial" w:eastAsia="微软雅黑" w:hAnsi="Arial" w:cs="Arial"/>
          <w:color w:val="808080" w:themeColor="background1" w:themeShade="80"/>
        </w:rPr>
        <w:t>]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网红</w:t>
      </w:r>
    </w:p>
    <w:p w14:paraId="68CE3C64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Internet celebrities often use social media platforms to connect with their audience.</w:t>
      </w:r>
    </w:p>
    <w:p w14:paraId="4AEFC29C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of internet celebrities has changed the landscape of fame and influence.</w:t>
      </w:r>
    </w:p>
    <w:p w14:paraId="6B09C54B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phenomenal internet celebrity can have a great influence on our society.</w:t>
      </w:r>
    </w:p>
    <w:p w14:paraId="70E2BA4A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511A663" w14:textId="77777777" w:rsidR="0053133C" w:rsidRPr="00652966" w:rsidRDefault="0053133C" w:rsidP="0053133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thorough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 [ˈθɜːroʊ]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彻底的，全面的；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仔细的，缜密的；仔细周到，工作缜密</w:t>
      </w:r>
    </w:p>
    <w:p w14:paraId="5129076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conducted a thorough investigation to uncover the truth.</w:t>
      </w:r>
    </w:p>
    <w:p w14:paraId="2E0D88F5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provided thorough training to ensure employees were well-prepared.</w:t>
      </w:r>
    </w:p>
    <w:p w14:paraId="584BDB9F" w14:textId="77777777" w:rsidR="0053133C" w:rsidRPr="00652966" w:rsidRDefault="0053133C" w:rsidP="0053133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big failure,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team made a thorough review and summary in time.</w:t>
      </w:r>
    </w:p>
    <w:p w14:paraId="67B73ED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79E520" w14:textId="0DED67E4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" w:name="OLE_LINK509"/>
      <w:bookmarkStart w:id="16" w:name="OLE_LINK510"/>
      <w:bookmarkStart w:id="17" w:name="OLE_LINK605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accelerate </w:t>
      </w:r>
      <w:r w:rsidRPr="00652966">
        <w:rPr>
          <w:rFonts w:ascii="Arial" w:eastAsia="微软雅黑" w:hAnsi="Arial" w:cs="Arial"/>
          <w:color w:val="808080" w:themeColor="background1" w:themeShade="80"/>
        </w:rPr>
        <w:t>[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əkˈseləreit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] </w:t>
      </w:r>
      <w:bookmarkEnd w:id="15"/>
      <w:bookmarkEnd w:id="16"/>
      <w:bookmarkEnd w:id="17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</w:p>
    <w:p w14:paraId="7C57DF9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plans to accelerate its expansion into international markets.</w:t>
      </w:r>
    </w:p>
    <w:p w14:paraId="522A152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Technological advancements continue to accelerate the pace of innovation.</w:t>
      </w:r>
    </w:p>
    <w:p w14:paraId="337941F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AI really accelerates the evolution of the civilization of human beings.</w:t>
      </w:r>
    </w:p>
    <w:p w14:paraId="4DE49CA9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5AE9DE" w14:textId="77777777" w:rsidR="008108F5" w:rsidRPr="00652966" w:rsidRDefault="008108F5" w:rsidP="008108F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" w:name="OLE_LINK587"/>
      <w:bookmarkStart w:id="19" w:name="OLE_LINK588"/>
      <w:r w:rsidRPr="00652966">
        <w:rPr>
          <w:rFonts w:ascii="Arial" w:eastAsia="微软雅黑" w:hAnsi="Arial" w:cs="Arial"/>
          <w:b/>
          <w:bCs/>
          <w:color w:val="000000" w:themeColor="text1"/>
        </w:rPr>
        <w:t>capability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"/>
      <w:bookmarkEnd w:id="19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ˌkeɪpəˈbɪləti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能力，才能</w:t>
      </w:r>
    </w:p>
    <w:p w14:paraId="78CAC7C1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has advanced capabilities for data analysis.</w:t>
      </w:r>
    </w:p>
    <w:p w14:paraId="165E3CB7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training program aims to enhance employees' capabilities in problem-solving.</w:t>
      </w:r>
    </w:p>
    <w:p w14:paraId="384BE6D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AI tools now have more advanced capabilities than common programmers to write codes.</w:t>
      </w:r>
    </w:p>
    <w:p w14:paraId="52E4707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BB90AD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internet </w:t>
      </w:r>
      <w:bookmarkStart w:id="20" w:name="OLE_LINK495"/>
      <w:bookmarkStart w:id="21" w:name="OLE_LINK496"/>
      <w:bookmarkStart w:id="22" w:name="OLE_LINK524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celebrity </w:t>
      </w:r>
      <w:r w:rsidRPr="00652966">
        <w:rPr>
          <w:rFonts w:ascii="Arial" w:eastAsia="微软雅黑" w:hAnsi="Arial" w:cs="Arial"/>
          <w:color w:val="808080" w:themeColor="background1" w:themeShade="80"/>
        </w:rPr>
        <w:t>[s</w:t>
      </w:r>
      <w:r w:rsidRPr="00652966">
        <w:rPr>
          <w:rFonts w:ascii="Arial" w:hAnsi="Arial" w:cs="Arial"/>
          <w:color w:val="808080" w:themeColor="background1" w:themeShade="80"/>
          <w:shd w:val="clear" w:color="auto" w:fill="FFFFFF"/>
        </w:rPr>
        <w:t>əˈlebrəti</w:t>
      </w:r>
      <w:r w:rsidRPr="00652966">
        <w:rPr>
          <w:rFonts w:ascii="Arial" w:eastAsia="微软雅黑" w:hAnsi="Arial" w:cs="Arial"/>
          <w:color w:val="808080" w:themeColor="background1" w:themeShade="80"/>
        </w:rPr>
        <w:t>]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0"/>
      <w:bookmarkEnd w:id="21"/>
      <w:bookmarkEnd w:id="22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网红</w:t>
      </w:r>
    </w:p>
    <w:p w14:paraId="56A9F199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Internet celebrities often use social media platforms to connect with their audience.</w:t>
      </w:r>
    </w:p>
    <w:p w14:paraId="50A64FA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of internet celebrities has changed the landscape of fame and influence.</w:t>
      </w:r>
    </w:p>
    <w:p w14:paraId="17498D30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phenomenal internet celebrity can have a great influence on our society.</w:t>
      </w:r>
    </w:p>
    <w:p w14:paraId="7BBA18A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5134BC" w14:textId="77777777" w:rsidR="008108F5" w:rsidRPr="00652966" w:rsidRDefault="008108F5" w:rsidP="008108F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" w:name="OLE_LINK603"/>
      <w:bookmarkStart w:id="24" w:name="OLE_LINK604"/>
      <w:r w:rsidRPr="00652966">
        <w:rPr>
          <w:rFonts w:ascii="Arial" w:eastAsia="微软雅黑" w:hAnsi="Arial" w:cs="Arial"/>
          <w:b/>
          <w:bCs/>
          <w:color w:val="000000" w:themeColor="text1"/>
        </w:rPr>
        <w:t>thorough</w:t>
      </w:r>
      <w:r w:rsidRPr="00652966">
        <w:rPr>
          <w:rFonts w:ascii="Arial" w:eastAsia="微软雅黑" w:hAnsi="Arial" w:cs="Arial"/>
          <w:color w:val="808080" w:themeColor="background1" w:themeShade="80"/>
        </w:rPr>
        <w:t xml:space="preserve"> </w:t>
      </w:r>
      <w:bookmarkEnd w:id="23"/>
      <w:bookmarkEnd w:id="24"/>
      <w:r w:rsidRPr="00652966">
        <w:rPr>
          <w:rFonts w:ascii="Arial" w:eastAsia="微软雅黑" w:hAnsi="Arial" w:cs="Arial"/>
          <w:color w:val="808080" w:themeColor="background1" w:themeShade="80"/>
        </w:rPr>
        <w:t xml:space="preserve">[ˈθɜːroʊ]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彻底的，全面的；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仔细的，缜密的；仔细周到，工作缜密</w:t>
      </w:r>
    </w:p>
    <w:p w14:paraId="1F60D742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conducted a thorough investigation to uncover the truth.</w:t>
      </w:r>
    </w:p>
    <w:p w14:paraId="612EB2FA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provided thorough training to ensure employees were well-prepared.</w:t>
      </w:r>
    </w:p>
    <w:p w14:paraId="5794FCE8" w14:textId="77777777" w:rsidR="008108F5" w:rsidRPr="00652966" w:rsidRDefault="008108F5" w:rsidP="008108F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big failure,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team made a thorough review and summary in time.</w:t>
      </w:r>
    </w:p>
    <w:p w14:paraId="748C4793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42E8784" w14:textId="0E8DE4B9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augmented reality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增强现实</w:t>
      </w:r>
    </w:p>
    <w:p w14:paraId="3811CF69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Augmented reality technology overlays digital information onto the real world through devices like smartphones and AR glasses.</w:t>
      </w:r>
    </w:p>
    <w:p w14:paraId="1E4EBDBF" w14:textId="77777777" w:rsidR="00111A01" w:rsidRPr="00652966" w:rsidRDefault="00111A01" w:rsidP="00111A0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offers an augmented reality tour that enhances the visitor experience with interactive displays.</w:t>
      </w:r>
    </w:p>
    <w:p w14:paraId="27491DF9" w14:textId="7A9AF55F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3409DB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mortgage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抵押贷款</w:t>
      </w:r>
    </w:p>
    <w:p w14:paraId="4D6AE469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took out a mortgage to buy their dream home.</w:t>
      </w:r>
    </w:p>
    <w:p w14:paraId="18C95F6C" w14:textId="77777777" w:rsidR="00176804" w:rsidRPr="00652966" w:rsidRDefault="00176804" w:rsidP="0017680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bank approved their mortgage application based on their credit history.</w:t>
      </w:r>
    </w:p>
    <w:p w14:paraId="25C424FD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B60289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diaper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尿布</w:t>
      </w:r>
    </w:p>
    <w:p w14:paraId="0D8C13AC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New parents go through many diapers in the first few months of their baby's life.</w:t>
      </w:r>
    </w:p>
    <w:p w14:paraId="51DB660E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disposable diaper is a convenient option for busy parents.</w:t>
      </w:r>
    </w:p>
    <w:p w14:paraId="63F9A0CE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B036F4" w14:textId="3B0FB0AD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bullet train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子弹头列车，高速列车</w:t>
      </w:r>
    </w:p>
    <w:p w14:paraId="29391CB6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bullet train travels at high speeds, making it a convenient mode of transportation for long-distance travel.</w:t>
      </w:r>
    </w:p>
    <w:p w14:paraId="0F0F4571" w14:textId="77777777" w:rsidR="00CB162E" w:rsidRPr="00652966" w:rsidRDefault="00CB162E" w:rsidP="00CB162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invested in the construction of a new bullet train line to improve transportation infrastructure.</w:t>
      </w:r>
    </w:p>
    <w:p w14:paraId="19B575C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6C3A791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5" w:name="OLE_LINK517"/>
      <w:bookmarkStart w:id="26" w:name="OLE_LINK518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" w:name="OLE_LINK515"/>
      <w:bookmarkStart w:id="28" w:name="OLE_LINK516"/>
      <w:bookmarkEnd w:id="25"/>
      <w:bookmarkEnd w:id="26"/>
      <w:r w:rsidRPr="00652966">
        <w:rPr>
          <w:rFonts w:ascii="Arial" w:eastAsia="微软雅黑" w:hAnsi="Arial" w:cs="Arial"/>
          <w:b/>
          <w:bCs/>
          <w:color w:val="000000" w:themeColor="text1"/>
        </w:rPr>
        <w:t>mandatory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"/>
      <w:bookmarkEnd w:id="28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强制性的</w:t>
      </w:r>
    </w:p>
    <w:p w14:paraId="5B00309A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completion of the safety training is mandatory for all employees.</w:t>
      </w:r>
    </w:p>
    <w:p w14:paraId="3155765D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Wearing a helmet is mandatory for cyclists on this route.</w:t>
      </w:r>
    </w:p>
    <w:p w14:paraId="2A9364C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0633536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affluent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富裕的，富有的</w:t>
      </w:r>
      <w:r w:rsidRPr="00652966">
        <w:rPr>
          <w:rFonts w:ascii="Arial" w:eastAsia="微软雅黑" w:hAnsi="Arial" w:cs="Arial"/>
          <w:color w:val="000000" w:themeColor="text1"/>
        </w:rPr>
        <w:t xml:space="preserve"> = rich</w:t>
      </w:r>
    </w:p>
    <w:p w14:paraId="08FD2B57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9" w:name="OLE_LINK614"/>
      <w:bookmarkStart w:id="30" w:name="OLE_LINK615"/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neighborhood is known for its affluent residents and luxurious homes.</w:t>
      </w:r>
    </w:p>
    <w:bookmarkEnd w:id="29"/>
    <w:bookmarkEnd w:id="30"/>
    <w:p w14:paraId="73747075" w14:textId="77777777" w:rsidR="00EA7C80" w:rsidRPr="00652966" w:rsidRDefault="00EA7C80" w:rsidP="00EA7C8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Affluent societies often face the challenge of addressing income inequality.</w:t>
      </w:r>
    </w:p>
    <w:p w14:paraId="6CD73856" w14:textId="77777777" w:rsidR="00EA7C80" w:rsidRPr="00652966" w:rsidRDefault="00EA7C80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58811C" w14:textId="250C885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  <w:lang w:val="sv-SE"/>
        </w:rPr>
      </w:pPr>
      <w:r w:rsidRPr="00652966">
        <w:rPr>
          <w:rFonts w:ascii="Arial" w:eastAsia="微软雅黑" w:hAnsi="Arial" w:cs="Arial"/>
          <w:color w:val="000000" w:themeColor="text1"/>
          <w:lang w:val="sv-SE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  <w:lang w:val="sv-SE"/>
        </w:rPr>
        <w:t>blockage</w:t>
      </w:r>
      <w:r w:rsidRPr="00652966">
        <w:rPr>
          <w:rFonts w:ascii="Arial" w:eastAsia="微软雅黑" w:hAnsi="Arial" w:cs="Arial"/>
          <w:color w:val="000000" w:themeColor="text1"/>
          <w:lang w:val="sv-SE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阻塞</w:t>
      </w:r>
      <w:r w:rsidRPr="00652966">
        <w:rPr>
          <w:rFonts w:ascii="Arial" w:eastAsia="微软雅黑" w:hAnsi="Arial" w:cs="Arial"/>
          <w:color w:val="000000" w:themeColor="text1"/>
          <w:lang w:val="sv-SE"/>
        </w:rPr>
        <w:t>，</w:t>
      </w:r>
      <w:r w:rsidRPr="00652966">
        <w:rPr>
          <w:rFonts w:ascii="Arial" w:eastAsia="微软雅黑" w:hAnsi="Arial" w:cs="Arial"/>
          <w:color w:val="000000" w:themeColor="text1"/>
        </w:rPr>
        <w:t>堵塞</w:t>
      </w:r>
    </w:p>
    <w:p w14:paraId="525DC4B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blockage in the pipe caused water to back up in the sink.</w:t>
      </w:r>
    </w:p>
    <w:p w14:paraId="7251A85A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Medical attention is needed to address the blockage in the coronary arteries.</w:t>
      </w:r>
    </w:p>
    <w:p w14:paraId="06C39D80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7DFAB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cart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手推车，货车</w:t>
      </w:r>
    </w:p>
    <w:p w14:paraId="1107EF5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Supermarket employees use carts to transport groceries and goods.</w:t>
      </w:r>
    </w:p>
    <w:p w14:paraId="775485AD" w14:textId="7E2452C9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gardener loaded the cart with bags of soil for planting.</w:t>
      </w:r>
    </w:p>
    <w:p w14:paraId="10533CE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FF81000" w14:textId="0099335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proportion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比例，部分</w:t>
      </w:r>
    </w:p>
    <w:p w14:paraId="5A8AAEC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recipe requires a specific proportion of ingredients for the best results.</w:t>
      </w:r>
    </w:p>
    <w:p w14:paraId="156031B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survey aimed to represent a proportionate sample of the population.</w:t>
      </w:r>
    </w:p>
    <w:p w14:paraId="26612A9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8AB407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best in class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业界最佳</w:t>
      </w:r>
    </w:p>
    <w:p w14:paraId="5CD4E0C2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prides itself on providing best-in-class customer service.</w:t>
      </w:r>
    </w:p>
    <w:p w14:paraId="6DBF4FE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Their technology is considered best in class due to its innovative features.</w:t>
      </w:r>
    </w:p>
    <w:p w14:paraId="0ACE162A" w14:textId="4B60959B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36688B" w14:textId="77777777" w:rsidR="00314BDF" w:rsidRPr="00652966" w:rsidRDefault="00314BDF" w:rsidP="00314BD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meticulous</w:t>
      </w:r>
      <w:r w:rsidRPr="00652966">
        <w:rPr>
          <w:rFonts w:ascii="Arial" w:eastAsia="微软雅黑" w:hAnsi="Arial" w:cs="Arial"/>
          <w:color w:val="000000" w:themeColor="text1"/>
        </w:rPr>
        <w:t xml:space="preserve"> [məˈtɪkjələs] adj. </w:t>
      </w:r>
      <w:r w:rsidRPr="00652966">
        <w:rPr>
          <w:rFonts w:ascii="Arial" w:eastAsia="微软雅黑" w:hAnsi="Arial" w:cs="Arial"/>
          <w:color w:val="000000" w:themeColor="text1"/>
        </w:rPr>
        <w:t>一丝不苟的，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注意细节的</w:t>
      </w:r>
    </w:p>
    <w:p w14:paraId="00556F9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meticulous attention to detail is evident in every brushstroke.</w:t>
      </w:r>
    </w:p>
    <w:p w14:paraId="68A6DE8D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Meticulous planning is crucial for the success of complex projects.</w:t>
      </w:r>
    </w:p>
    <w:p w14:paraId="64B4BA3D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meticulous design </w:t>
      </w:r>
      <w:r w:rsidRPr="00652966">
        <w:rPr>
          <w:rFonts w:ascii="Arial" w:eastAsia="微软雅黑" w:hAnsi="Arial" w:cs="Arial"/>
          <w:color w:val="000000" w:themeColor="text1"/>
        </w:rPr>
        <w:t>精良的设计</w:t>
      </w:r>
    </w:p>
    <w:p w14:paraId="0459976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C12B4D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" w:name="OLE_LINK403"/>
      <w:bookmarkStart w:id="32" w:name="OLE_LINK406"/>
      <w:bookmarkStart w:id="33" w:name="OLE_LINK407"/>
      <w:r w:rsidRPr="00652966">
        <w:rPr>
          <w:rFonts w:ascii="Arial" w:eastAsia="微软雅黑" w:hAnsi="Arial" w:cs="Arial"/>
          <w:b/>
          <w:bCs/>
          <w:color w:val="000000" w:themeColor="text1"/>
        </w:rPr>
        <w:t>controversial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"/>
      <w:bookmarkEnd w:id="32"/>
      <w:bookmarkEnd w:id="33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有争议的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controversy n. </w:t>
      </w:r>
      <w:r w:rsidRPr="00652966">
        <w:rPr>
          <w:rFonts w:ascii="Arial" w:eastAsia="微软雅黑" w:hAnsi="Arial" w:cs="Arial"/>
          <w:color w:val="000000" w:themeColor="text1"/>
        </w:rPr>
        <w:t>争议，争论</w:t>
      </w:r>
    </w:p>
    <w:p w14:paraId="74B1900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proved to be controversial, sparking debates among the citizens.</w:t>
      </w:r>
    </w:p>
    <w:p w14:paraId="5AF00FAC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Controversial topics often elicit strong opinions from different individuals.</w:t>
      </w:r>
    </w:p>
    <w:p w14:paraId="4696284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995049E" w14:textId="77777777" w:rsidR="00314BDF" w:rsidRPr="00652966" w:rsidRDefault="00314BDF" w:rsidP="00314BD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4" w:name="OLE_LINK525"/>
      <w:bookmarkStart w:id="35" w:name="OLE_LINK526"/>
      <w:r w:rsidRPr="00652966">
        <w:rPr>
          <w:rFonts w:ascii="Arial" w:eastAsia="微软雅黑" w:hAnsi="Arial" w:cs="Arial"/>
          <w:b/>
          <w:bCs/>
          <w:color w:val="000000" w:themeColor="text1"/>
        </w:rPr>
        <w:t>designate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"/>
      <w:bookmarkEnd w:id="35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指定，指明，任命，指定；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把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……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定名为，把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……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描述为；</w:t>
      </w:r>
    </w:p>
    <w:p w14:paraId="34DED16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parking spaces near the entrance are designated for disabled individuals.</w:t>
      </w:r>
    </w:p>
    <w:p w14:paraId="63152CFE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will designate specific roles for each team member in the project.</w:t>
      </w:r>
    </w:p>
    <w:p w14:paraId="3E6C09C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584B07" w14:textId="77777777" w:rsidR="00314BDF" w:rsidRPr="00652966" w:rsidRDefault="00314BDF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1C48AF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thoughtful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周到的，体贴的</w:t>
      </w:r>
    </w:p>
    <w:p w14:paraId="411D4FB8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thoughtful design of the product considers user experience and functionality.</w:t>
      </w:r>
    </w:p>
    <w:p w14:paraId="1C882049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appreciated the thoughtful gesture of receiving a handwritten thank-you note.</w:t>
      </w:r>
    </w:p>
    <w:p w14:paraId="2D4B4D3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CDDEF67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attentive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注意的，专心的</w:t>
      </w:r>
    </w:p>
    <w:p w14:paraId="293613A4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attentive listener absorbs information and understands the speaker's perspective.</w:t>
      </w:r>
    </w:p>
    <w:p w14:paraId="1A9C508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attentive waiter anticipated the needs of the diners without being intrusive.</w:t>
      </w:r>
    </w:p>
    <w:p w14:paraId="48F0F6E0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FE909B" w14:textId="3A00BA1E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widely circulated </w:t>
      </w:r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广泛传播的</w:t>
      </w:r>
    </w:p>
    <w:p w14:paraId="61FE3B16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 about the incident was widely circulated on social media.</w:t>
      </w:r>
    </w:p>
    <w:p w14:paraId="712D9E58" w14:textId="77777777" w:rsidR="00314BDF" w:rsidRPr="00652966" w:rsidRDefault="00314BDF" w:rsidP="00314BD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artwork became widely circulated, gaining recognition from art enthusiasts worldwide.</w:t>
      </w:r>
    </w:p>
    <w:p w14:paraId="5CB398EA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32134C" w14:textId="43EFAC59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matrix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矩阵，模型</w:t>
      </w:r>
    </w:p>
    <w:p w14:paraId="4A1B08CD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matrix displayed the relationships between different variables in the experiment.</w:t>
      </w:r>
    </w:p>
    <w:p w14:paraId="0A2D712D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mathematics, a matrix is often used to represent a set of linear equations.</w:t>
      </w:r>
    </w:p>
    <w:p w14:paraId="36525B81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515CCA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6" w:name="OLE_LINK522"/>
      <w:bookmarkStart w:id="37" w:name="OLE_LINK523"/>
      <w:r w:rsidRPr="00652966">
        <w:rPr>
          <w:rFonts w:ascii="Arial" w:eastAsia="微软雅黑" w:hAnsi="Arial" w:cs="Arial"/>
          <w:b/>
          <w:bCs/>
          <w:color w:val="000000" w:themeColor="text1"/>
        </w:rPr>
        <w:t>percentile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6"/>
      <w:bookmarkEnd w:id="37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百分位数</w:t>
      </w:r>
    </w:p>
    <w:p w14:paraId="25617EC9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 scored in the 90th percentile, indicating high achievement compared to peers.</w:t>
      </w:r>
    </w:p>
    <w:p w14:paraId="2849B0D9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revenue growth placed it in the 75th percentile among industry competitors.</w:t>
      </w:r>
    </w:p>
    <w:p w14:paraId="1514D91C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BCF315" w14:textId="108D3AC9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allot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分配，分派</w:t>
      </w:r>
    </w:p>
    <w:p w14:paraId="1AC656E1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will allot specific time for each student to present their projects.</w:t>
      </w:r>
    </w:p>
    <w:p w14:paraId="45FFBF18" w14:textId="77777777" w:rsidR="008829CB" w:rsidRPr="00652966" w:rsidRDefault="008829CB" w:rsidP="008829C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Resources were allotted based on the needs and priorities of each department.</w:t>
      </w:r>
    </w:p>
    <w:p w14:paraId="11D93A1E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5974D8D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婴儿；幼儿</w:t>
      </w:r>
    </w:p>
    <w:p w14:paraId="288708B5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hospital provides care for both mothers and infants.</w:t>
      </w:r>
    </w:p>
    <w:p w14:paraId="5F65C7E4" w14:textId="77777777" w:rsidR="007F0609" w:rsidRPr="00652966" w:rsidRDefault="007F0609" w:rsidP="007F060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infant slept peacefully in his crib.</w:t>
      </w:r>
    </w:p>
    <w:p w14:paraId="589ABA7B" w14:textId="10803431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5F0588" w14:textId="77777777" w:rsidR="007F0609" w:rsidRPr="00652966" w:rsidRDefault="007F0609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B8119AE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kilogram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千克</w:t>
      </w:r>
    </w:p>
    <w:p w14:paraId="22C32EA2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bag of rice weighs one kilogram, as indicated on the packaging.</w:t>
      </w:r>
    </w:p>
    <w:p w14:paraId="34E0D199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measured the mass of the object in kilograms using a precision scale.</w:t>
      </w:r>
    </w:p>
    <w:p w14:paraId="2FD59EC5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138AA48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centimeter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厘米</w:t>
      </w:r>
    </w:p>
    <w:p w14:paraId="65E96744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length of the object is measured in centimeters.</w:t>
      </w:r>
    </w:p>
    <w:p w14:paraId="462B971C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fabric is sold by the centimeter in the craft store.</w:t>
      </w:r>
    </w:p>
    <w:p w14:paraId="2EAB44F4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5714712" w14:textId="42F0E5C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underage woman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未成年女性</w:t>
      </w:r>
    </w:p>
    <w:p w14:paraId="45C06683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bar was fined for serving alcohol to an underage woman.</w:t>
      </w:r>
    </w:p>
    <w:p w14:paraId="4CD0E0FD" w14:textId="2A96A64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Laws prohibit the exploitation of underage women in certain industries.</w:t>
      </w:r>
    </w:p>
    <w:p w14:paraId="2B8D472E" w14:textId="045427F3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AEA4200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claim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声称，主张</w:t>
      </w:r>
    </w:p>
    <w:p w14:paraId="17F2D8C0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claim responsibility for any defects in its products.</w:t>
      </w:r>
    </w:p>
    <w:p w14:paraId="57B179B4" w14:textId="2FC9E6FB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explorer was the first to claim the discovery of the hidden treasure.</w:t>
      </w:r>
    </w:p>
    <w:p w14:paraId="0C60B085" w14:textId="74608EA4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80707DE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" w:name="OLE_LINK616"/>
      <w:bookmarkStart w:id="39" w:name="OLE_LINK617"/>
      <w:r w:rsidRPr="00652966">
        <w:rPr>
          <w:rFonts w:ascii="Arial" w:eastAsia="微软雅黑" w:hAnsi="Arial" w:cs="Arial"/>
          <w:b/>
          <w:bCs/>
          <w:color w:val="000000" w:themeColor="text1"/>
        </w:rPr>
        <w:t>exotic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"/>
      <w:bookmarkEnd w:id="39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异国情调的，奇异的</w:t>
      </w:r>
    </w:p>
    <w:p w14:paraId="50C5AE95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offered a menu with exotic dishes from different parts of the world.</w:t>
      </w:r>
    </w:p>
    <w:p w14:paraId="4AC7694A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tropical island is known for its exotic wildlife and lush landscapes.</w:t>
      </w:r>
    </w:p>
    <w:p w14:paraId="374D2FDA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2357C8" w14:textId="1F34EF66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reschedule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重新安排，改期</w:t>
      </w:r>
    </w:p>
    <w:p w14:paraId="50EB8B51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meeting was rescheduled to accommodate the participants' availability.</w:t>
      </w:r>
    </w:p>
    <w:p w14:paraId="774C7F69" w14:textId="77777777" w:rsidR="000016A4" w:rsidRPr="00652966" w:rsidRDefault="000016A4" w:rsidP="000016A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Due to unforeseen circumstances, the flight had to be rescheduled for the next day.</w:t>
      </w:r>
    </w:p>
    <w:p w14:paraId="2781B59A" w14:textId="4EE115E8" w:rsidR="00F2299D" w:rsidRPr="00652966" w:rsidRDefault="00F2299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3EB165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laundry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洗衣店；洗衣房</w:t>
      </w:r>
    </w:p>
    <w:p w14:paraId="0E285021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took her dirty clothes to the laundry to be cleaned.</w:t>
      </w:r>
    </w:p>
    <w:p w14:paraId="2C124F02" w14:textId="4C601B82" w:rsidR="00273FA0" w:rsidRPr="00652966" w:rsidRDefault="004841A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apartment building has a communal laundry room with washing machines and dryers.</w:t>
      </w:r>
    </w:p>
    <w:p w14:paraId="6E32B008" w14:textId="29981A32" w:rsidR="00273FA0" w:rsidRPr="00652966" w:rsidRDefault="00273FA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694703A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meatball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肉丸</w:t>
      </w:r>
    </w:p>
    <w:p w14:paraId="17A2469A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Spaghetti and meatballs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is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a classic Italian dish.</w:t>
      </w:r>
    </w:p>
    <w:p w14:paraId="477B3A24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prepared a large batch of meatballs for the family dinner.</w:t>
      </w:r>
    </w:p>
    <w:p w14:paraId="5D7259C2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EA49C9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milk powder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奶粉</w:t>
      </w:r>
    </w:p>
    <w:p w14:paraId="651D637B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mother mixed milk powder with warm water to make formula for her baby.</w:t>
      </w:r>
    </w:p>
    <w:p w14:paraId="337E601E" w14:textId="77777777" w:rsidR="004841AB" w:rsidRPr="00652966" w:rsidRDefault="004841AB" w:rsidP="004841A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prefer to use milk powder in their coffee instead of fresh milk.</w:t>
      </w:r>
    </w:p>
    <w:p w14:paraId="1A377ADD" w14:textId="77777777" w:rsidR="004841AB" w:rsidRPr="00652966" w:rsidRDefault="004841A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56F8AF2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foreign </w:t>
      </w:r>
      <w:bookmarkStart w:id="40" w:name="OLE_LINK345"/>
      <w:bookmarkStart w:id="41" w:name="OLE_LINK346"/>
      <w:bookmarkStart w:id="42" w:name="OLE_LINK347"/>
      <w:bookmarkStart w:id="43" w:name="OLE_LINK348"/>
      <w:r w:rsidRPr="00652966">
        <w:rPr>
          <w:rFonts w:ascii="Arial" w:eastAsia="微软雅黑" w:hAnsi="Arial" w:cs="Arial"/>
          <w:b/>
          <w:bCs/>
          <w:color w:val="000000" w:themeColor="text1"/>
        </w:rPr>
        <w:t>correspondent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"/>
      <w:bookmarkEnd w:id="41"/>
      <w:bookmarkEnd w:id="42"/>
      <w:bookmarkEnd w:id="43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外国通讯员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</w:t>
      </w:r>
      <w:bookmarkStart w:id="44" w:name="OLE_LINK349"/>
      <w:bookmarkStart w:id="45" w:name="OLE_LINK350"/>
      <w:r w:rsidRPr="00652966">
        <w:rPr>
          <w:rFonts w:ascii="Arial" w:eastAsia="微软雅黑" w:hAnsi="Arial" w:cs="Arial"/>
          <w:color w:val="000000" w:themeColor="text1"/>
        </w:rPr>
        <w:t xml:space="preserve">correspond </w:t>
      </w:r>
      <w:bookmarkEnd w:id="44"/>
      <w:bookmarkEnd w:id="45"/>
      <w:r w:rsidRPr="00652966">
        <w:rPr>
          <w:rFonts w:ascii="Arial" w:eastAsia="微软雅黑" w:hAnsi="Arial" w:cs="Arial"/>
          <w:color w:val="000000" w:themeColor="text1"/>
        </w:rPr>
        <w:t xml:space="preserve">with sb: </w:t>
      </w:r>
      <w:r w:rsidRPr="00652966">
        <w:rPr>
          <w:rFonts w:ascii="Arial" w:eastAsia="微软雅黑" w:hAnsi="Arial" w:cs="Arial"/>
          <w:color w:val="000000" w:themeColor="text1"/>
        </w:rPr>
        <w:t>通信和某人通信与某人通信</w:t>
      </w:r>
      <w:r w:rsidRPr="00652966">
        <w:rPr>
          <w:rFonts w:ascii="Arial" w:eastAsia="微软雅黑" w:hAnsi="Arial" w:cs="Arial"/>
          <w:color w:val="000000" w:themeColor="text1"/>
        </w:rPr>
        <w:t xml:space="preserve"> correspondent: </w:t>
      </w:r>
      <w:r w:rsidRPr="00652966">
        <w:rPr>
          <w:rFonts w:ascii="Arial" w:eastAsia="微软雅黑" w:hAnsi="Arial" w:cs="Arial"/>
          <w:color w:val="000000" w:themeColor="text1"/>
        </w:rPr>
        <w:t>记者，通讯员；通信者，写信人</w:t>
      </w:r>
    </w:p>
    <w:p w14:paraId="33325B41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foreign correspondent, she reported on international events from various countries.</w:t>
      </w:r>
    </w:p>
    <w:p w14:paraId="2DE39153" w14:textId="77777777" w:rsidR="00273FA0" w:rsidRPr="00652966" w:rsidRDefault="00273FA0" w:rsidP="00273FA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6" w:name="OLE_LINK353"/>
      <w:bookmarkStart w:id="47" w:name="OLE_LINK354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newspaper assigned a foreign correspondent to cover the political developments in the region.</w:t>
      </w:r>
    </w:p>
    <w:bookmarkEnd w:id="46"/>
    <w:bookmarkEnd w:id="47"/>
    <w:p w14:paraId="7604B781" w14:textId="77777777" w:rsidR="00273FA0" w:rsidRPr="00652966" w:rsidRDefault="00273FA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EA9B57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discard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丢弃，抛弃</w:t>
      </w:r>
    </w:p>
    <w:p w14:paraId="29561094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furniture was discarded to make room for the new pieces.</w:t>
      </w:r>
    </w:p>
    <w:p w14:paraId="65C6CB8A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properly discard electronic waste to protect the environment.</w:t>
      </w:r>
    </w:p>
    <w:p w14:paraId="167B5BCE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7DAC2E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brew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酿造，沏（茶、咖啡）</w:t>
      </w:r>
    </w:p>
    <w:p w14:paraId="114318FC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coffee shop owner takes pride in brewing the finest coffee in the city.</w:t>
      </w:r>
    </w:p>
    <w:p w14:paraId="56223ED5" w14:textId="77777777" w:rsidR="00CA6FDA" w:rsidRPr="00652966" w:rsidRDefault="00CA6FDA" w:rsidP="00CA6FD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some cultures, there is a traditional way to brew tea for special occasions.</w:t>
      </w:r>
    </w:p>
    <w:p w14:paraId="167ABBF3" w14:textId="7D890C26" w:rsidR="0081280A" w:rsidRPr="00652966" w:rsidRDefault="0081280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7F783E" w14:textId="77777777" w:rsidR="0081280A" w:rsidRPr="00652966" w:rsidRDefault="0081280A" w:rsidP="0081280A">
      <w:pPr>
        <w:pStyle w:val="4"/>
        <w:spacing w:before="0" w:after="240" w:line="285" w:lineRule="atLeast"/>
        <w:rPr>
          <w:rFonts w:ascii="Arial" w:eastAsia="PingFang SC" w:hAnsi="Arial" w:cs="Arial"/>
          <w:color w:val="E8493F"/>
          <w:sz w:val="24"/>
          <w:szCs w:val="24"/>
        </w:rPr>
      </w:pPr>
      <w:r w:rsidRPr="00652966">
        <w:rPr>
          <w:rFonts w:ascii="Arial" w:eastAsia="微软雅黑" w:hAnsi="Arial" w:cs="Arial"/>
          <w:color w:val="000000" w:themeColor="text1"/>
          <w:sz w:val="24"/>
          <w:szCs w:val="24"/>
        </w:rPr>
        <w:t>▲ neuron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652966">
        <w:rPr>
          <w:rFonts w:ascii="Arial" w:eastAsia="微软雅黑" w:hAnsi="Arial" w:cs="Arial"/>
          <w:b w:val="0"/>
          <w:bCs w:val="0"/>
          <w:color w:val="808080" w:themeColor="background1" w:themeShade="80"/>
          <w:sz w:val="24"/>
          <w:szCs w:val="24"/>
        </w:rPr>
        <w:t>[</w:t>
      </w:r>
      <w:r w:rsidRPr="00652966">
        <w:rPr>
          <w:rStyle w:val="phone"/>
          <w:rFonts w:ascii="Arial" w:eastAsia="PingFang SC" w:hAnsi="Arial" w:cs="Arial"/>
          <w:b w:val="0"/>
          <w:bCs w:val="0"/>
          <w:color w:val="808080" w:themeColor="background1" w:themeShade="80"/>
          <w:sz w:val="24"/>
          <w:szCs w:val="24"/>
        </w:rPr>
        <w:t>'njuərɔn</w:t>
      </w:r>
      <w:r w:rsidRPr="00652966">
        <w:rPr>
          <w:rFonts w:ascii="Arial" w:eastAsia="微软雅黑" w:hAnsi="Arial" w:cs="Arial"/>
          <w:b w:val="0"/>
          <w:bCs w:val="0"/>
          <w:color w:val="808080" w:themeColor="background1" w:themeShade="80"/>
          <w:sz w:val="24"/>
          <w:szCs w:val="24"/>
        </w:rPr>
        <w:t>]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 xml:space="preserve"> n. </w:t>
      </w:r>
      <w:r w:rsidRPr="00652966">
        <w:rPr>
          <w:rFonts w:ascii="Arial" w:eastAsia="微软雅黑" w:hAnsi="Arial" w:cs="Arial"/>
          <w:b w:val="0"/>
          <w:bCs w:val="0"/>
          <w:color w:val="000000" w:themeColor="text1"/>
          <w:sz w:val="24"/>
          <w:szCs w:val="24"/>
        </w:rPr>
        <w:t>神经元</w:t>
      </w:r>
    </w:p>
    <w:p w14:paraId="2A34C894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Neurons are the basic building blocks of the nervous system.</w:t>
      </w:r>
    </w:p>
    <w:p w14:paraId="45FF9887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transmission of signals between neurons is essential for brain function.</w:t>
      </w:r>
    </w:p>
    <w:p w14:paraId="6F28763F" w14:textId="77777777" w:rsidR="0081280A" w:rsidRPr="00652966" w:rsidRDefault="0081280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4D3385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" w:name="OLE_LINK186"/>
      <w:bookmarkStart w:id="49" w:name="OLE_LINK187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organ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器官</w:t>
      </w:r>
    </w:p>
    <w:p w14:paraId="10BE38C1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heart is a vital organ responsible for pumping blood throughout the body.</w:t>
      </w:r>
    </w:p>
    <w:p w14:paraId="6C9409DE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organ in the human body has a specific function.</w:t>
      </w:r>
    </w:p>
    <w:p w14:paraId="6C524350" w14:textId="77777777" w:rsidR="0081280A" w:rsidRPr="00652966" w:rsidRDefault="0081280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EE3BCA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faded memories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陈旧的记忆</w:t>
      </w:r>
    </w:p>
    <w:p w14:paraId="3778BD0E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Faded memories of childhood resurfaced as she visited her hometown.</w:t>
      </w:r>
    </w:p>
    <w:p w14:paraId="2DF9818D" w14:textId="77777777" w:rsidR="0081280A" w:rsidRPr="00652966" w:rsidRDefault="0081280A" w:rsidP="0081280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 brought back faded memories of a long-forgotten vacation.</w:t>
      </w:r>
    </w:p>
    <w:p w14:paraId="651551C1" w14:textId="77777777" w:rsidR="0081280A" w:rsidRPr="00652966" w:rsidRDefault="0081280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984E81" w14:textId="775077EA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tech stack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技术堆栈</w:t>
      </w:r>
    </w:p>
    <w:p w14:paraId="52087D49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team is proficient in a diverse tech stack, including programming languages and frameworks.</w:t>
      </w:r>
    </w:p>
    <w:p w14:paraId="2ABB2BDE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Choosing the right tech stack is crucial for building scalable and efficient software.</w:t>
      </w:r>
    </w:p>
    <w:p w14:paraId="698EAF06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DD6F0B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cross-functional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跨职能的</w:t>
      </w:r>
    </w:p>
    <w:p w14:paraId="46F9C81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Cross-functional teams bring together members with diverse skills to tackle complex projects.</w:t>
      </w:r>
    </w:p>
    <w:p w14:paraId="777F1FE8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encourages cross-functional collaboration for more innovative solutions.</w:t>
      </w:r>
    </w:p>
    <w:p w14:paraId="62F7EE88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C86BCE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 large global user base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大型全球用户群</w:t>
      </w:r>
    </w:p>
    <w:p w14:paraId="380AFB62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social media platform boasts a large global user base, spanning multiple continents.</w:t>
      </w:r>
    </w:p>
    <w:p w14:paraId="185AC149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product with a large global user base indicates widespread popularity and adoption.</w:t>
      </w:r>
    </w:p>
    <w:p w14:paraId="0F27BD13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ECEDE0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growth from within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由内部发展</w:t>
      </w:r>
    </w:p>
    <w:p w14:paraId="5C6E8F3A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believes in fostering growth from within by providing opportunities for career advancement.</w:t>
      </w:r>
    </w:p>
    <w:p w14:paraId="187990A5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are encouraged to pursue professional development for growth from within.</w:t>
      </w:r>
    </w:p>
    <w:p w14:paraId="7E70B9F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644507" w14:textId="028D3682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empower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授权，使有能力</w:t>
      </w:r>
    </w:p>
    <w:p w14:paraId="6FB8DD8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mentorship program aims to empower employees by providing guidance and support.</w:t>
      </w:r>
    </w:p>
    <w:p w14:paraId="221788E5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Education is a powerful tool that can empower individuals to make informed decisions.</w:t>
      </w:r>
    </w:p>
    <w:p w14:paraId="7BEB6E9D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FF6A6F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empowered to think big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被授权有远大的思维</w:t>
      </w:r>
    </w:p>
    <w:p w14:paraId="0EA2DF4C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are empowered to think big and contribute innovative ideas to the company.</w:t>
      </w:r>
    </w:p>
    <w:p w14:paraId="195D1837" w14:textId="77777777" w:rsidR="001145EA" w:rsidRPr="00652966" w:rsidRDefault="001145EA" w:rsidP="001145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leadership style encourages individuals to feel empowered to think beyond conventional limits.</w:t>
      </w:r>
    </w:p>
    <w:p w14:paraId="7C0BB78A" w14:textId="2376B2E6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8760787" w14:textId="77777777" w:rsidR="00B033B8" w:rsidRPr="00652966" w:rsidRDefault="00B033B8" w:rsidP="00B033B8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diplomatic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ˌdɪpləˈmætɪk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外交的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diplomat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ˈdɪpləmæt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外交官，外交家</w:t>
      </w:r>
      <w:r w:rsidRPr="00652966">
        <w:rPr>
          <w:rFonts w:ascii="Arial" w:eastAsia="微软雅黑" w:hAnsi="Arial" w:cs="Arial"/>
          <w:color w:val="000000" w:themeColor="text1"/>
        </w:rPr>
        <w:t xml:space="preserve">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diplomacy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dɪˈploʊməsi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外交，外交技巧</w:t>
      </w:r>
    </w:p>
    <w:p w14:paraId="430BA74D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Diplomatic efforts were made to resolve the international conflict peacefully.</w:t>
      </w:r>
    </w:p>
    <w:p w14:paraId="311E05F9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diplomat skillfully navigated delicate negotiations to achieve a diplomatic solution.</w:t>
      </w:r>
    </w:p>
    <w:p w14:paraId="67D7E27E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18EF16" w14:textId="77777777" w:rsidR="00B033B8" w:rsidRPr="00652966" w:rsidRDefault="00B033B8" w:rsidP="00B033B8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diploma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dɪˈploʊmə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文凭，毕业证书</w:t>
      </w:r>
    </w:p>
    <w:p w14:paraId="37990DBD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completing the required courses, students receive a diploma as proof of their academic achievement.</w:t>
      </w:r>
    </w:p>
    <w:p w14:paraId="05B0D0F9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proudly framed her diploma and hung it on the wall as a symbol of her educational success.</w:t>
      </w:r>
    </w:p>
    <w:p w14:paraId="6B4D949B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A4AE856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surcharge</w:t>
      </w:r>
      <w:r w:rsidRPr="00652966">
        <w:rPr>
          <w:rFonts w:ascii="Arial" w:eastAsia="微软雅黑" w:hAnsi="Arial" w:cs="Arial"/>
          <w:color w:val="000000" w:themeColor="text1"/>
        </w:rPr>
        <w:t xml:space="preserve"> n./v. </w:t>
      </w:r>
      <w:r w:rsidRPr="00652966">
        <w:rPr>
          <w:rFonts w:ascii="Arial" w:eastAsia="微软雅黑" w:hAnsi="Arial" w:cs="Arial"/>
          <w:color w:val="000000" w:themeColor="text1"/>
        </w:rPr>
        <w:t>附加费，额外费用</w:t>
      </w:r>
    </w:p>
    <w:p w14:paraId="46BFDF9E" w14:textId="77777777" w:rsidR="00B033B8" w:rsidRPr="00652966" w:rsidRDefault="00B033B8" w:rsidP="00B033B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bill included a surcharge for room service.</w:t>
      </w:r>
    </w:p>
    <w:p w14:paraId="0735FF7F" w14:textId="0BFE1BCD" w:rsidR="00D63635" w:rsidRPr="00652966" w:rsidRDefault="00B033B8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Airlines often surcharge for excess baggage.</w:t>
      </w:r>
    </w:p>
    <w:p w14:paraId="74EFC95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A36E46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54B5A5" w14:textId="2E0CFF1B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storytelling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叙事，讲故事</w:t>
      </w:r>
      <w:r w:rsidRPr="00652966">
        <w:rPr>
          <w:rFonts w:ascii="Arial" w:eastAsia="微软雅黑" w:hAnsi="Arial" w:cs="Arial"/>
          <w:color w:val="000000" w:themeColor="text1"/>
        </w:rPr>
        <w:t xml:space="preserve"> -&gt; storyteller n. </w:t>
      </w:r>
      <w:r w:rsidRPr="00652966">
        <w:rPr>
          <w:rFonts w:ascii="Arial" w:eastAsia="微软雅黑" w:hAnsi="Arial" w:cs="Arial"/>
          <w:color w:val="000000" w:themeColor="text1"/>
        </w:rPr>
        <w:t>说故事的人</w:t>
      </w:r>
    </w:p>
    <w:p w14:paraId="41C97EB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of storytelling is an essential part of many cultures.</w:t>
      </w:r>
    </w:p>
    <w:p w14:paraId="6A1005FA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Effective storytelling can captivate an audience and convey a message.</w:t>
      </w:r>
    </w:p>
    <w:p w14:paraId="03C2488D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F65FEF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50" w:name="OLE_LINK589"/>
      <w:bookmarkStart w:id="51" w:name="OLE_LINK602"/>
      <w:r w:rsidRPr="00652966">
        <w:rPr>
          <w:rFonts w:ascii="Arial" w:eastAsia="微软雅黑" w:hAnsi="Arial" w:cs="Arial"/>
          <w:b/>
          <w:bCs/>
          <w:color w:val="000000" w:themeColor="text1"/>
        </w:rPr>
        <w:t>artifact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0"/>
      <w:bookmarkEnd w:id="51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工艺品，人工制品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 xml:space="preserve">artificial adj. </w:t>
      </w:r>
      <w:r w:rsidRPr="00652966">
        <w:rPr>
          <w:rFonts w:ascii="Arial" w:eastAsia="微软雅黑" w:hAnsi="Arial" w:cs="Arial"/>
          <w:color w:val="000000" w:themeColor="text1"/>
        </w:rPr>
        <w:t>人造的，人工的；人为的；</w:t>
      </w:r>
    </w:p>
    <w:p w14:paraId="16F26CD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exhibits a collection of ancient artifacts from different civilizations.</w:t>
      </w:r>
    </w:p>
    <w:p w14:paraId="6D458522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archaeologist discovered a unique artifact buried in the ruins.</w:t>
      </w:r>
    </w:p>
    <w:p w14:paraId="1F11692E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FCDF0D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amenity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便利设施，舒适设备</w:t>
      </w:r>
      <w:r w:rsidRPr="00652966">
        <w:rPr>
          <w:rFonts w:ascii="Arial" w:eastAsia="微软雅黑" w:hAnsi="Arial" w:cs="Arial"/>
          <w:color w:val="000000" w:themeColor="text1"/>
        </w:rPr>
        <w:t xml:space="preserve"> -&gt; facility</w:t>
      </w:r>
    </w:p>
    <w:p w14:paraId="7505F1A7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offers various amenities, including a gym and a swimming pool.</w:t>
      </w:r>
    </w:p>
    <w:p w14:paraId="00147E4C" w14:textId="77777777" w:rsidR="00D63635" w:rsidRPr="00652966" w:rsidRDefault="00D63635" w:rsidP="00D6363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Parks with amenities like playgrounds are popular among families.</w:t>
      </w:r>
    </w:p>
    <w:p w14:paraId="6E33B8D8" w14:textId="77777777" w:rsidR="00D63635" w:rsidRPr="00652966" w:rsidRDefault="00D63635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BD79D9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感知，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认知，认知的对象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 xml:space="preserve"> = feeling</w:t>
      </w:r>
    </w:p>
    <w:p w14:paraId="6CF8641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brain processes percepts from the environment to create our perception of the world.</w:t>
      </w:r>
    </w:p>
    <w:p w14:paraId="102442D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Different individuals may have unique percepts of the same </w:t>
      </w:r>
      <w:bookmarkStart w:id="52" w:name="OLE_LINK583"/>
      <w:bookmarkStart w:id="53" w:name="OLE_LINK584"/>
      <w:r w:rsidRPr="00652966">
        <w:rPr>
          <w:rFonts w:ascii="Arial" w:eastAsia="微软雅黑" w:hAnsi="Arial" w:cs="Arial"/>
          <w:color w:val="000000" w:themeColor="text1"/>
        </w:rPr>
        <w:t xml:space="preserve">sensory </w:t>
      </w:r>
      <w:bookmarkEnd w:id="52"/>
      <w:bookmarkEnd w:id="53"/>
      <w:r w:rsidRPr="00652966">
        <w:rPr>
          <w:rFonts w:ascii="Arial" w:eastAsia="微软雅黑" w:hAnsi="Arial" w:cs="Arial"/>
          <w:color w:val="000000" w:themeColor="text1"/>
        </w:rPr>
        <w:t>input.</w:t>
      </w:r>
    </w:p>
    <w:p w14:paraId="5A24D10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74BA3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感知敏锐的，感知力强的，有洞察力的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区：</w:t>
      </w:r>
      <w:r w:rsidRPr="00652966">
        <w:rPr>
          <w:rFonts w:ascii="Arial" w:eastAsiaTheme="minorEastAsia" w:hAnsi="Arial" w:cs="Arial"/>
        </w:rPr>
        <w:t>perspective</w:t>
      </w:r>
    </w:p>
    <w:p w14:paraId="061979D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a perceptive observer, noticing subtle details that others might miss.</w:t>
      </w:r>
    </w:p>
    <w:p w14:paraId="1A6347F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perceptive analysis of the situation led to a strategic decision.</w:t>
      </w:r>
    </w:p>
    <w:p w14:paraId="6DCC2D3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CF04F9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perception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看法，认识；感觉，感知；洞察力；</w:t>
      </w:r>
    </w:p>
    <w:p w14:paraId="3A29D97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Individual perception can influence how people interpret the same information.</w:t>
      </w:r>
    </w:p>
    <w:p w14:paraId="7288E8B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aims to challenge conventional perceptions of beauty.</w:t>
      </w:r>
    </w:p>
    <w:p w14:paraId="0953EA8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590C3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expedite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加速，促进</w:t>
      </w:r>
      <w:r w:rsidRPr="00652966">
        <w:rPr>
          <w:rFonts w:ascii="Arial" w:eastAsia="微软雅黑" w:hAnsi="Arial" w:cs="Arial"/>
          <w:color w:val="000000" w:themeColor="text1"/>
        </w:rPr>
        <w:t xml:space="preserve"> -&gt; expedition n. </w:t>
      </w:r>
      <w:r w:rsidRPr="00652966">
        <w:rPr>
          <w:rFonts w:ascii="Arial" w:eastAsia="微软雅黑" w:hAnsi="Arial" w:cs="Arial"/>
          <w:color w:val="000000" w:themeColor="text1"/>
        </w:rPr>
        <w:t>远征，考察</w:t>
      </w:r>
    </w:p>
    <w:p w14:paraId="3A37802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expedite the shipping process, the company uses express courier services.</w:t>
      </w:r>
    </w:p>
    <w:p w14:paraId="7E3BA1D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decided to expedite the project by allocating additional resources.</w:t>
      </w:r>
    </w:p>
    <w:p w14:paraId="50BCC13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44D74F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expel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把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开除（或除名）；驱逐；排出（空气、水、气体等）</w:t>
      </w:r>
    </w:p>
    <w:p w14:paraId="5A8CBF4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 may expel students for serious violations of the code of conduct.</w:t>
      </w:r>
    </w:p>
    <w:p w14:paraId="6492225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expel diplomats in response to the diplomatic dispute.</w:t>
      </w:r>
    </w:p>
    <w:p w14:paraId="6681E2CF" w14:textId="553B4103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heart muscles contract to expel the blood.</w:t>
      </w:r>
    </w:p>
    <w:p w14:paraId="20025A3B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54C538A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54" w:name="OLE_LINK542"/>
      <w:bookmarkStart w:id="55" w:name="OLE_LINK543"/>
      <w:r w:rsidRPr="00652966">
        <w:rPr>
          <w:rFonts w:ascii="Arial" w:eastAsia="微软雅黑" w:hAnsi="Arial" w:cs="Arial"/>
          <w:b/>
          <w:bCs/>
          <w:color w:val="000000" w:themeColor="text1"/>
        </w:rPr>
        <w:t>expectancy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4"/>
      <w:bookmarkEnd w:id="55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ɪkˈspektənsi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期望，预期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bookmarkStart w:id="56" w:name="OLE_LINK540"/>
      <w:bookmarkStart w:id="57" w:name="OLE_LINK541"/>
      <w:r w:rsidRPr="00652966">
        <w:rPr>
          <w:rFonts w:ascii="Arial" w:eastAsia="微软雅黑" w:hAnsi="Arial" w:cs="Arial"/>
          <w:color w:val="000000" w:themeColor="text1"/>
        </w:rPr>
        <w:t xml:space="preserve">expectation </w:t>
      </w:r>
      <w:bookmarkEnd w:id="56"/>
      <w:bookmarkEnd w:id="57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ekspekˈteɪʃn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期望，预期，期待</w:t>
      </w:r>
      <w:r w:rsidRPr="00652966">
        <w:rPr>
          <w:rFonts w:ascii="Arial" w:eastAsia="微软雅黑" w:hAnsi="Arial" w:cs="Arial"/>
          <w:color w:val="000000" w:themeColor="text1"/>
        </w:rPr>
        <w:t xml:space="preserve">. 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Expect </w:t>
      </w:r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ɪkˈspekt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期望，期待</w:t>
      </w:r>
    </w:p>
    <w:p w14:paraId="2C2DA143" w14:textId="77777777" w:rsidR="0061569B" w:rsidRPr="00652966" w:rsidRDefault="0061569B" w:rsidP="0061569B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PS: "expectation" </w:t>
      </w:r>
      <w:r w:rsidRPr="00652966">
        <w:rPr>
          <w:rFonts w:ascii="Arial" w:eastAsia="微软雅黑" w:hAnsi="Arial" w:cs="Arial"/>
          <w:color w:val="000000" w:themeColor="text1"/>
        </w:rPr>
        <w:t>更侧重于个体的具体期望和预期，而</w:t>
      </w:r>
      <w:r w:rsidRPr="00652966">
        <w:rPr>
          <w:rFonts w:ascii="Arial" w:eastAsia="微软雅黑" w:hAnsi="Arial" w:cs="Arial"/>
          <w:color w:val="000000" w:themeColor="text1"/>
        </w:rPr>
        <w:t xml:space="preserve">"expectancy" </w:t>
      </w:r>
      <w:r w:rsidRPr="00652966">
        <w:rPr>
          <w:rFonts w:ascii="Arial" w:eastAsia="微软雅黑" w:hAnsi="Arial" w:cs="Arial"/>
          <w:color w:val="000000" w:themeColor="text1"/>
        </w:rPr>
        <w:t>则更常用于强调一般性、长期性或统计上的期望。</w:t>
      </w:r>
    </w:p>
    <w:p w14:paraId="6D904FCB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My expectation was that the project would be completed by the end of the month.</w:t>
      </w:r>
    </w:p>
    <w:p w14:paraId="54521163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expectancy of success motivated him to work hard.</w:t>
      </w:r>
    </w:p>
    <w:p w14:paraId="6B71D98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has high expectancy for the upcoming competition.</w:t>
      </w:r>
    </w:p>
    <w:p w14:paraId="09B2223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D6CD9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58" w:name="OLE_LINK373"/>
      <w:bookmarkStart w:id="59" w:name="OLE_LINK376"/>
      <w:bookmarkStart w:id="60" w:name="OLE_LINK580"/>
      <w:r w:rsidRPr="00652966">
        <w:rPr>
          <w:rFonts w:ascii="Arial" w:eastAsia="微软雅黑" w:hAnsi="Arial" w:cs="Arial"/>
          <w:b/>
          <w:bCs/>
          <w:color w:val="000000" w:themeColor="text1"/>
        </w:rPr>
        <w:t>authenticity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58"/>
      <w:bookmarkEnd w:id="59"/>
      <w:bookmarkEnd w:id="60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真实性</w:t>
      </w:r>
      <w:r w:rsidRPr="00652966">
        <w:rPr>
          <w:rFonts w:ascii="Arial" w:eastAsia="微软雅黑" w:hAnsi="Arial" w:cs="Arial"/>
          <w:color w:val="000000" w:themeColor="text1"/>
        </w:rPr>
        <w:t xml:space="preserve"> -&gt;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authentic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原作的，真迹的，正宗的，真实的；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authenticate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鉴定；证明</w:t>
      </w:r>
      <w:r w:rsidRPr="00652966">
        <w:rPr>
          <w:rFonts w:ascii="Arial" w:eastAsia="微软雅黑" w:hAnsi="Arial" w:cs="Arial"/>
          <w:color w:val="000000" w:themeColor="text1"/>
        </w:rPr>
        <w:t>……</w:t>
      </w:r>
      <w:r w:rsidRPr="00652966">
        <w:rPr>
          <w:rFonts w:ascii="Arial" w:eastAsia="微软雅黑" w:hAnsi="Arial" w:cs="Arial"/>
          <w:color w:val="000000" w:themeColor="text1"/>
        </w:rPr>
        <w:t>是真实的；（用户，程序）验证身份</w:t>
      </w:r>
    </w:p>
    <w:p w14:paraId="7899727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carefully checks the authenticity of its art pieces.</w:t>
      </w:r>
    </w:p>
    <w:p w14:paraId="31C8446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Authenticity is essential in building trust with customers.</w:t>
      </w:r>
    </w:p>
    <w:p w14:paraId="6AF5C84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12802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1" w:name="OLE_LINK578"/>
      <w:bookmarkStart w:id="62" w:name="OLE_LINK579"/>
      <w:r w:rsidRPr="00652966">
        <w:rPr>
          <w:rFonts w:ascii="Arial" w:eastAsia="微软雅黑" w:hAnsi="Arial" w:cs="Arial"/>
          <w:b/>
          <w:bCs/>
          <w:color w:val="000000" w:themeColor="text1"/>
        </w:rPr>
        <w:t>depict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1"/>
      <w:bookmarkEnd w:id="62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描绘</w:t>
      </w:r>
      <w:r w:rsidRPr="00652966">
        <w:rPr>
          <w:rFonts w:ascii="Arial" w:eastAsia="微软雅黑" w:hAnsi="Arial" w:cs="Arial"/>
          <w:color w:val="000000" w:themeColor="text1"/>
        </w:rPr>
        <w:t xml:space="preserve"> -&gt; depiction</w:t>
      </w:r>
      <w:r w:rsidRPr="00652966">
        <w:rPr>
          <w:rFonts w:ascii="Arial" w:eastAsia="微软雅黑" w:hAnsi="Arial" w:cs="Arial"/>
          <w:color w:val="000000" w:themeColor="text1"/>
        </w:rPr>
        <w:t>（常用于艺术作品的描绘）</w:t>
      </w:r>
    </w:p>
    <w:p w14:paraId="4ACC136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used vivid colors to depict the beauty of nature.</w:t>
      </w:r>
    </w:p>
    <w:p w14:paraId="1210C37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novel skillfully depicts the complexities of human relationships.</w:t>
      </w:r>
    </w:p>
    <w:p w14:paraId="2827616E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  <w:r w:rsidRPr="00652966">
        <w:rPr>
          <w:rFonts w:ascii="Cambria Math" w:eastAsia="微软雅黑" w:hAnsi="Cambria Math" w:cs="Cambria Math"/>
          <w:b/>
          <w:bCs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portray/describe</w:t>
      </w:r>
    </w:p>
    <w:p w14:paraId="09D19174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7C4B768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CC0E6DA" w14:textId="1FE7022F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compel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强迫</w:t>
      </w:r>
    </w:p>
    <w:p w14:paraId="3F6535BA" w14:textId="77777777" w:rsidR="0061569B" w:rsidRPr="00652966" w:rsidRDefault="0061569B" w:rsidP="0061569B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evidence presented in court may compel a change in the verdict(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裁定，判决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28CAF63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law can compel individuals to testify as witnesses.</w:t>
      </w:r>
    </w:p>
    <w:p w14:paraId="0D54671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02846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compelling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令人信服的</w:t>
      </w:r>
    </w:p>
    <w:p w14:paraId="4D9F9C4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speaker delivered a compelling argument that convinced many.</w:t>
      </w:r>
    </w:p>
    <w:p w14:paraId="7F3BE0C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book's compelling narrative kept readers engaged from start to finish.</w:t>
      </w:r>
    </w:p>
    <w:p w14:paraId="1B5E1A78" w14:textId="1F4DA44A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A4773D" w14:textId="77777777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B4C76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put together </w:t>
      </w:r>
      <w:r w:rsidRPr="00652966">
        <w:rPr>
          <w:rFonts w:ascii="Arial" w:eastAsia="微软雅黑" w:hAnsi="Arial" w:cs="Arial"/>
          <w:color w:val="000000" w:themeColor="text1"/>
        </w:rPr>
        <w:t xml:space="preserve">[pʊt təˈɡeðər] v. </w:t>
      </w:r>
      <w:r w:rsidRPr="00652966">
        <w:rPr>
          <w:rFonts w:ascii="Arial" w:eastAsia="微软雅黑" w:hAnsi="Arial" w:cs="Arial"/>
          <w:color w:val="000000" w:themeColor="text1"/>
        </w:rPr>
        <w:t>组合，拼凑</w:t>
      </w:r>
    </w:p>
    <w:p w14:paraId="39519C2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managed to put together a team of experts to tackle the problem.</w:t>
      </w:r>
    </w:p>
    <w:p w14:paraId="0AE105D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help me put together a proposal for the upcoming project?</w:t>
      </w:r>
    </w:p>
    <w:p w14:paraId="75AA22B5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B02618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assemble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集合，组装</w:t>
      </w:r>
    </w:p>
    <w:p w14:paraId="456467E9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will assemble in the conference room for a briefing.</w:t>
      </w:r>
    </w:p>
    <w:p w14:paraId="37F336C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Workers were instructed to assemble the furniture according to the provided instructions.</w:t>
      </w:r>
    </w:p>
    <w:p w14:paraId="08884D2E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00580A0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3" w:name="OLE_LINK610"/>
      <w:bookmarkStart w:id="64" w:name="OLE_LINK611"/>
      <w:r w:rsidRPr="00652966">
        <w:rPr>
          <w:rFonts w:ascii="Arial" w:eastAsia="微软雅黑" w:hAnsi="Arial" w:cs="Arial"/>
          <w:b/>
          <w:bCs/>
          <w:color w:val="000000" w:themeColor="text1"/>
        </w:rPr>
        <w:t>disassemble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3"/>
      <w:bookmarkEnd w:id="64"/>
      <w:r w:rsidRPr="00652966">
        <w:rPr>
          <w:rFonts w:ascii="Arial" w:eastAsia="微软雅黑" w:hAnsi="Arial" w:cs="Arial"/>
          <w:color w:val="000000" w:themeColor="text1"/>
        </w:rPr>
        <w:t xml:space="preserve">[ˌdɪsəˈsembl] v. </w:t>
      </w:r>
      <w:r w:rsidRPr="00652966">
        <w:rPr>
          <w:rFonts w:ascii="Arial" w:eastAsia="微软雅黑" w:hAnsi="Arial" w:cs="Arial"/>
          <w:color w:val="000000" w:themeColor="text1"/>
        </w:rPr>
        <w:t>拆卸，分解</w:t>
      </w:r>
    </w:p>
    <w:p w14:paraId="1E246CB1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carefully disassemble the machine to clean its individual components.</w:t>
      </w:r>
    </w:p>
    <w:p w14:paraId="766A91CC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technician will disassemble the old computer to salvage any reusable parts.</w:t>
      </w:r>
    </w:p>
    <w:p w14:paraId="71683498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5B6A43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the economic downturn </w:t>
      </w:r>
      <w:r w:rsidRPr="00652966">
        <w:rPr>
          <w:rFonts w:ascii="Arial" w:eastAsia="微软雅黑" w:hAnsi="Arial" w:cs="Arial"/>
          <w:color w:val="000000" w:themeColor="text1"/>
        </w:rPr>
        <w:t>经济低迷</w:t>
      </w:r>
    </w:p>
    <w:p w14:paraId="0AC72C6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downturn led to layoffs and financial challenges for many businesses.</w:t>
      </w:r>
    </w:p>
    <w:p w14:paraId="15FF0B0A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Governments implement various policies to address the effects of an economic downturn.</w:t>
      </w:r>
    </w:p>
    <w:p w14:paraId="74574B22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EA42A6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respective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各自的</w:t>
      </w:r>
    </w:p>
    <w:p w14:paraId="5D0BB857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team member has their respective responsibilities in the project.</w:t>
      </w:r>
    </w:p>
    <w:p w14:paraId="25ABB9DF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returned to their respective classrooms after the assembly.</w:t>
      </w:r>
    </w:p>
    <w:p w14:paraId="480678CD" w14:textId="77777777" w:rsidR="0061569B" w:rsidRPr="00652966" w:rsidRDefault="0061569B" w:rsidP="006156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Managers should be accountable for the decisions made within their respective departments.</w:t>
      </w:r>
    </w:p>
    <w:p w14:paraId="39C41DB7" w14:textId="77777777" w:rsidR="0061569B" w:rsidRPr="00652966" w:rsidRDefault="0061569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5F2425" w14:textId="4C5A282D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original intention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最初意图</w:t>
      </w:r>
    </w:p>
    <w:p w14:paraId="1EFA55FE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explained the original intention behind the painting during the exhibition.</w:t>
      </w:r>
    </w:p>
    <w:p w14:paraId="04C1ADB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stay true to the original intention when implementing a project.</w:t>
      </w:r>
    </w:p>
    <w:p w14:paraId="15331BE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5" w:name="OLE_LINK489"/>
      <w:bookmarkStart w:id="66" w:name="OLE_LINK490"/>
      <w:r w:rsidRPr="00652966">
        <w:rPr>
          <w:rFonts w:ascii="Arial" w:eastAsia="微软雅黑" w:hAnsi="Arial" w:cs="Arial"/>
          <w:b/>
          <w:bCs/>
          <w:color w:val="000000" w:themeColor="text1"/>
        </w:rPr>
        <w:t>supremacy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5"/>
      <w:bookmarkEnd w:id="66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至高无上，霸权</w:t>
      </w:r>
    </w:p>
    <w:p w14:paraId="64C24A8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nation sought to establish military supremacy in the region.</w:t>
      </w:r>
    </w:p>
    <w:p w14:paraId="0CB10BB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demonstrated its supremacy in the championship, winning every match.</w:t>
      </w:r>
    </w:p>
    <w:p w14:paraId="7F1A03B9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240DD78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tear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眼泪；撕裂</w:t>
      </w:r>
    </w:p>
    <w:p w14:paraId="421231AE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Tears welled up in her eyes as she watched the emotional scene.</w:t>
      </w:r>
    </w:p>
    <w:p w14:paraId="4F08BFAB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 careful not to tear the delicate paper while unwrapping the gift.</w:t>
      </w:r>
    </w:p>
    <w:p w14:paraId="1DADECB3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5E3FE2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67" w:name="OLE_LINK444"/>
      <w:bookmarkStart w:id="68" w:name="OLE_LINK450"/>
      <w:r w:rsidRPr="00652966">
        <w:rPr>
          <w:rFonts w:ascii="Arial" w:eastAsia="微软雅黑" w:hAnsi="Arial" w:cs="Arial"/>
          <w:b/>
          <w:bCs/>
          <w:color w:val="000000" w:themeColor="text1"/>
        </w:rPr>
        <w:t>hiccup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7"/>
      <w:bookmarkEnd w:id="68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打嗝</w:t>
      </w:r>
    </w:p>
    <w:p w14:paraId="1EC58510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Drinking a glass of water quickly can sometimes help relieve hiccups.</w:t>
      </w:r>
    </w:p>
    <w:p w14:paraId="1A8E86FD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Persistent hiccups may be a sign of an underlying medical condition.</w:t>
      </w:r>
    </w:p>
    <w:p w14:paraId="68DD590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AD0F1A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sneeze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打喷嚏</w:t>
      </w:r>
    </w:p>
    <w:p w14:paraId="20291CB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couldn't help but sneeze when exposed to the dusty air.</w:t>
      </w:r>
    </w:p>
    <w:p w14:paraId="643F116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Sneezing is a natural reflex to expel irritants from the nasal passages.</w:t>
      </w:r>
    </w:p>
    <w:p w14:paraId="628CCCAD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9504A1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sneezing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打喷嚏</w:t>
      </w:r>
    </w:p>
    <w:p w14:paraId="45DF7106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constant sneezing was a clear sign of her allergy to pollen(</w:t>
      </w:r>
      <w:r w:rsidRPr="00652966">
        <w:rPr>
          <w:rFonts w:ascii="Arial" w:eastAsia="微软雅黑" w:hAnsi="Arial" w:cs="Arial"/>
          <w:color w:val="000000" w:themeColor="text1"/>
        </w:rPr>
        <w:t>花粉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27FFD989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Sneezing is the body's way of removing irritants from the nose.</w:t>
      </w:r>
    </w:p>
    <w:p w14:paraId="1D4914E5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7B34A8B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proactive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主动的，积极主动的</w:t>
      </w:r>
    </w:p>
    <w:p w14:paraId="543F768F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proactive approach to problem-solving can prevent issues before they escalate.</w:t>
      </w:r>
    </w:p>
    <w:p w14:paraId="21B43168" w14:textId="77777777" w:rsidR="00C7345B" w:rsidRPr="00652966" w:rsidRDefault="00C7345B" w:rsidP="00C7345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takes a proactive stance in identifying and addressing potential challenges.</w:t>
      </w:r>
    </w:p>
    <w:p w14:paraId="5C13D520" w14:textId="18D81403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847787" w14:textId="77777777" w:rsidR="00C7345B" w:rsidRPr="00652966" w:rsidRDefault="00C7345B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1C126B3" w14:textId="1FE98158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conscientious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认真负责的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bookmarkStart w:id="69" w:name="OLE_LINK435"/>
      <w:bookmarkStart w:id="70" w:name="OLE_LINK436"/>
      <w:r w:rsidRPr="00652966">
        <w:rPr>
          <w:rFonts w:ascii="Arial" w:eastAsia="微软雅黑" w:hAnsi="Arial" w:cs="Arial"/>
          <w:b/>
          <w:bCs/>
          <w:color w:val="000000" w:themeColor="text1"/>
        </w:rPr>
        <w:t>conscience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69"/>
      <w:bookmarkEnd w:id="70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良知，良心，道德心</w:t>
      </w:r>
    </w:p>
    <w:p w14:paraId="39F66A4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conscientious student always completes assignments on time and with care.</w:t>
      </w:r>
    </w:p>
    <w:p w14:paraId="3D5924E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conscientious employee double-checks their work to ensure accuracy.</w:t>
      </w:r>
    </w:p>
    <w:p w14:paraId="3756343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0A1D7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7275DEF" w14:textId="011D9C84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prediction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预测</w:t>
      </w:r>
    </w:p>
    <w:p w14:paraId="6C4B7B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Meteorologists use advanced technology to make weather predictions.</w:t>
      </w:r>
    </w:p>
    <w:p w14:paraId="26E0241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economist's prediction about the stock market proved to be accurate.</w:t>
      </w:r>
    </w:p>
    <w:p w14:paraId="7251ADC9" w14:textId="7FD4C949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3AF44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C329A10" w14:textId="495F9130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fashion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现行的，时尚的</w:t>
      </w:r>
    </w:p>
    <w:p w14:paraId="0C4D108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High-waisted jeans are currently in fashion among young adults.</w:t>
      </w:r>
    </w:p>
    <w:p w14:paraId="03801E8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Sustainable fashion practices are becoming more in fashion in the clothing industry.</w:t>
      </w:r>
    </w:p>
    <w:p w14:paraId="651F005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5C323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commitment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承诺，投入</w:t>
      </w:r>
    </w:p>
    <w:p w14:paraId="79002FF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commitment to the project was evident through long hours of hard work.</w:t>
      </w:r>
    </w:p>
    <w:p w14:paraId="173C0C0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Marriage requires mutual commitment from both partners.</w:t>
      </w:r>
    </w:p>
    <w:p w14:paraId="75A6AD3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65082D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go to the dentist </w:t>
      </w:r>
      <w:r w:rsidRPr="00652966">
        <w:rPr>
          <w:rFonts w:ascii="Arial" w:eastAsia="微软雅黑" w:hAnsi="Arial" w:cs="Arial"/>
          <w:color w:val="000000" w:themeColor="text1"/>
        </w:rPr>
        <w:t>就医看牙医</w:t>
      </w:r>
    </w:p>
    <w:p w14:paraId="29B8DDE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go to the dentist for regular check-ups to maintain oral health(</w:t>
      </w:r>
      <w:r w:rsidRPr="00652966">
        <w:rPr>
          <w:rFonts w:ascii="Arial" w:eastAsia="微软雅黑" w:hAnsi="Arial" w:cs="Arial"/>
          <w:color w:val="000000" w:themeColor="text1"/>
        </w:rPr>
        <w:t>口腔健康</w:t>
      </w:r>
      <w:r w:rsidRPr="00652966">
        <w:rPr>
          <w:rFonts w:ascii="Arial" w:eastAsia="微软雅黑" w:hAnsi="Arial" w:cs="Arial"/>
          <w:color w:val="000000" w:themeColor="text1"/>
        </w:rPr>
        <w:t>).</w:t>
      </w:r>
    </w:p>
    <w:p w14:paraId="3425D8A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experience tooth pain, it's advisable to go to the dentist for a professional evaluation.</w:t>
      </w:r>
    </w:p>
    <w:p w14:paraId="2AF59AE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44125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1" w:name="OLE_LINK585"/>
      <w:bookmarkStart w:id="72" w:name="OLE_LINK586"/>
      <w:r w:rsidRPr="00652966">
        <w:rPr>
          <w:rFonts w:ascii="Arial" w:eastAsia="微软雅黑" w:hAnsi="Arial" w:cs="Arial"/>
          <w:b/>
          <w:bCs/>
          <w:color w:val="000000" w:themeColor="text1"/>
        </w:rPr>
        <w:t>beneficiary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1"/>
      <w:bookmarkEnd w:id="72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受益人</w:t>
      </w:r>
      <w:r w:rsidRPr="00652966">
        <w:rPr>
          <w:rFonts w:ascii="Arial" w:eastAsia="微软雅黑" w:hAnsi="Arial" w:cs="Arial"/>
          <w:color w:val="000000" w:themeColor="text1"/>
        </w:rPr>
        <w:t xml:space="preserve"> -&gt; beneficial adj</w:t>
      </w:r>
    </w:p>
    <w:p w14:paraId="6D7F801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life insurance policy names the spouse as the primary beneficiary.</w:t>
      </w:r>
    </w:p>
    <w:p w14:paraId="4F6119C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scholarship program aims to support the education of deserving beneficiaries.</w:t>
      </w:r>
    </w:p>
    <w:p w14:paraId="5B273FE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BCBAC35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ɪnˈfleɪm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使炎症加剧</w:t>
      </w:r>
    </w:p>
    <w:p w14:paraId="1F9A299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Certain foods may inflame the symptoms of inflammatory conditions.</w:t>
      </w:r>
    </w:p>
    <w:p w14:paraId="7839A85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Prolonged exposure to the sun can inflame the skin.</w:t>
      </w:r>
    </w:p>
    <w:p w14:paraId="56FC1DC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0FEF42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inflammatory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ɪnˈflæmətɔːri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炎症性的</w:t>
      </w:r>
    </w:p>
    <w:p w14:paraId="7B5A69C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medication to reduce the inflammatory response.</w:t>
      </w:r>
    </w:p>
    <w:p w14:paraId="5698D6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Inflammatory conditions can lead to pain, swelling, and redness.</w:t>
      </w:r>
    </w:p>
    <w:p w14:paraId="407C0D0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20BFDE9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inflammation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ˌɪnfləˈmeɪʃn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炎症</w:t>
      </w:r>
    </w:p>
    <w:p w14:paraId="5118BAF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Inflammation is the body's natural response to injury or infection.</w:t>
      </w:r>
    </w:p>
    <w:p w14:paraId="3CC9A88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Chronic inflammation may contribute to various health issues.</w:t>
      </w:r>
    </w:p>
    <w:p w14:paraId="1F52A36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544D69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decorate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装饰</w:t>
      </w:r>
    </w:p>
    <w:p w14:paraId="7D2A938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decided to decorate the living room with new furniture and artwork.</w:t>
      </w:r>
    </w:p>
    <w:p w14:paraId="656B835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schoolchildren worked together to decorate the classroom for the holiday.</w:t>
      </w:r>
    </w:p>
    <w:p w14:paraId="689A1823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9CE2C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enhance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增强，提高</w:t>
      </w:r>
    </w:p>
    <w:p w14:paraId="6FB429D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enhance overall well-being and fitness.</w:t>
      </w:r>
    </w:p>
    <w:p w14:paraId="6DB5A5D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update is designed to enhance the functionality of the application.</w:t>
      </w:r>
    </w:p>
    <w:p w14:paraId="6CA93F9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33F96D2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express courier services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特快专递服务</w:t>
      </w:r>
    </w:p>
    <w:p w14:paraId="02DC6CC6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businesses rely on express courier services to ensure fast and reliable delivery.</w:t>
      </w:r>
    </w:p>
    <w:p w14:paraId="5D459C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express courier services for urgent shipments, guaranteeing timely arrival.</w:t>
      </w:r>
    </w:p>
    <w:p w14:paraId="2906A22A" w14:textId="52A413BD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7B96203C" w14:textId="77777777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9DE2AD8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3" w:name="OLE_LINK381"/>
      <w:bookmarkStart w:id="74" w:name="OLE_LINK382"/>
      <w:r w:rsidRPr="00652966">
        <w:rPr>
          <w:rFonts w:ascii="Arial" w:eastAsia="微软雅黑" w:hAnsi="Arial" w:cs="Arial"/>
          <w:b/>
          <w:bCs/>
          <w:color w:val="000000" w:themeColor="text1"/>
        </w:rPr>
        <w:t>scratch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3"/>
      <w:bookmarkEnd w:id="74"/>
      <w:r w:rsidRPr="00652966">
        <w:rPr>
          <w:rFonts w:ascii="Arial" w:eastAsia="微软雅黑" w:hAnsi="Arial" w:cs="Arial"/>
          <w:color w:val="000000" w:themeColor="text1"/>
        </w:rPr>
        <w:t xml:space="preserve">n./v. </w:t>
      </w:r>
      <w:r w:rsidRPr="00652966">
        <w:rPr>
          <w:rFonts w:ascii="Arial" w:eastAsia="微软雅黑" w:hAnsi="Arial" w:cs="Arial"/>
          <w:color w:val="000000" w:themeColor="text1"/>
        </w:rPr>
        <w:t>刮痕；抓，搔</w:t>
      </w:r>
    </w:p>
    <w:p w14:paraId="7B1E670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car had a scratch on the side after the minor accident.</w:t>
      </w:r>
    </w:p>
    <w:p w14:paraId="58643B9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cat tried to scratch the surface of the sofa.</w:t>
      </w:r>
    </w:p>
    <w:p w14:paraId="184F9A1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0D6B2E7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harass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həˈræs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骚扰</w:t>
      </w:r>
      <w:r w:rsidRPr="00652966">
        <w:rPr>
          <w:rFonts w:ascii="Arial" w:eastAsia="微软雅黑" w:hAnsi="Arial" w:cs="Arial"/>
          <w:color w:val="000000" w:themeColor="text1"/>
        </w:rPr>
        <w:t xml:space="preserve"> -&gt; harassment</w:t>
      </w:r>
    </w:p>
    <w:p w14:paraId="079A264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has strict policies against harassing behavior in the workplace.</w:t>
      </w:r>
    </w:p>
    <w:p w14:paraId="3FBA5964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Victims of online harassment can seek legal protection.</w:t>
      </w:r>
    </w:p>
    <w:p w14:paraId="41E218CC" w14:textId="6B0419A2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1758408F" w14:textId="77777777" w:rsidR="009D3D2D" w:rsidRPr="00652966" w:rsidRDefault="009D3D2D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432FF"/>
        </w:rPr>
      </w:pPr>
    </w:p>
    <w:p w14:paraId="55961087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go Dutch</w:t>
      </w:r>
      <w:r w:rsidRPr="00652966">
        <w:rPr>
          <w:rFonts w:ascii="Arial" w:eastAsia="微软雅黑" w:hAnsi="Arial" w:cs="Arial"/>
          <w:color w:val="000000" w:themeColor="text1"/>
        </w:rPr>
        <w:t>（各付各的）</w:t>
      </w:r>
      <w:r w:rsidRPr="00652966">
        <w:rPr>
          <w:rFonts w:ascii="Arial" w:eastAsia="微软雅黑" w:hAnsi="Arial" w:cs="Arial"/>
          <w:color w:val="000000" w:themeColor="text1"/>
        </w:rPr>
        <w:t>AA</w:t>
      </w:r>
      <w:r w:rsidRPr="00652966">
        <w:rPr>
          <w:rFonts w:ascii="Arial" w:eastAsia="微软雅黑" w:hAnsi="Arial" w:cs="Arial"/>
          <w:color w:val="000000" w:themeColor="text1"/>
        </w:rPr>
        <w:t>分账</w:t>
      </w:r>
    </w:p>
    <w:p w14:paraId="7904ED32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dining out with friends, it's common to go Dutch and split the bill.</w:t>
      </w:r>
    </w:p>
    <w:p w14:paraId="4D0C956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agreed to go Dutch on the expenses for the weekend trip.</w:t>
      </w:r>
    </w:p>
    <w:p w14:paraId="76CD064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275EA65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5" w:name="OLE_LINK379"/>
      <w:bookmarkStart w:id="76" w:name="OLE_LINK380"/>
      <w:r w:rsidRPr="00652966">
        <w:rPr>
          <w:rFonts w:ascii="Arial" w:eastAsia="微软雅黑" w:hAnsi="Arial" w:cs="Arial"/>
          <w:b/>
          <w:bCs/>
          <w:color w:val="000000" w:themeColor="text1"/>
        </w:rPr>
        <w:t>spatial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5"/>
      <w:bookmarkEnd w:id="76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空间的，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与空间有关的；空间理解能力的</w:t>
      </w:r>
    </w:p>
    <w:p w14:paraId="70ADE50D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Spatial awareness is crucial for pilots to navigate aircraft safely.</w:t>
      </w:r>
    </w:p>
    <w:p w14:paraId="5A39250C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considered the spatial layout to optimize room functionality.</w:t>
      </w:r>
    </w:p>
    <w:p w14:paraId="5D4F2AFA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30AF0F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quantum</w:t>
      </w:r>
      <w:r w:rsidRPr="00652966">
        <w:rPr>
          <w:rFonts w:ascii="Arial" w:eastAsia="微软雅黑" w:hAnsi="Arial" w:cs="Arial"/>
          <w:color w:val="000000" w:themeColor="text1"/>
        </w:rPr>
        <w:t xml:space="preserve"> n/adj. </w:t>
      </w:r>
      <w:r w:rsidRPr="00652966">
        <w:rPr>
          <w:rFonts w:ascii="Arial" w:eastAsia="微软雅黑" w:hAnsi="Arial" w:cs="Arial"/>
          <w:color w:val="000000" w:themeColor="text1"/>
        </w:rPr>
        <w:t>量子，量子的</w:t>
      </w:r>
    </w:p>
    <w:p w14:paraId="03B89E0E" w14:textId="77777777" w:rsidR="009D3D2D" w:rsidRPr="00652966" w:rsidRDefault="009D3D2D" w:rsidP="009D3D2D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Quantum physics explores the behavior of particles(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微粒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/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粒子</w:t>
      </w:r>
      <w:r w:rsidRPr="00652966">
        <w:rPr>
          <w:rFonts w:ascii="Arial" w:eastAsia="微软雅黑" w:hAnsi="Arial" w:cs="Arial"/>
          <w:color w:val="000000" w:themeColor="text1"/>
        </w:rPr>
        <w:t>) at the smallest scale.</w:t>
      </w:r>
    </w:p>
    <w:p w14:paraId="5C943D2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quantum computing represents a significant breakthrough.</w:t>
      </w:r>
    </w:p>
    <w:p w14:paraId="3DF9DDC0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CE285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7" w:name="OLE_LINK377"/>
      <w:bookmarkStart w:id="78" w:name="OLE_LINK378"/>
      <w:r w:rsidRPr="00652966">
        <w:rPr>
          <w:rFonts w:ascii="Arial" w:eastAsia="微软雅黑" w:hAnsi="Arial" w:cs="Arial"/>
          <w:b/>
          <w:bCs/>
          <w:color w:val="000000" w:themeColor="text1"/>
        </w:rPr>
        <w:t>sanction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7"/>
      <w:bookmarkEnd w:id="78"/>
      <w:r w:rsidRPr="00652966">
        <w:rPr>
          <w:rFonts w:ascii="Arial" w:eastAsia="微软雅黑" w:hAnsi="Arial" w:cs="Arial"/>
          <w:color w:val="000000" w:themeColor="text1"/>
        </w:rPr>
        <w:t>制裁，处罚，惩罚；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认可，准许，对</w:t>
      </w:r>
      <w:r w:rsidRPr="00652966">
        <w:rPr>
          <w:rFonts w:ascii="Arial" w:eastAsia="微软雅黑" w:hAnsi="Arial" w:cs="Arial"/>
          <w:color w:val="000000" w:themeColor="text1"/>
        </w:rPr>
        <w:t>…</w:t>
      </w:r>
      <w:r w:rsidRPr="00652966">
        <w:rPr>
          <w:rFonts w:ascii="Arial" w:eastAsia="微软雅黑" w:hAnsi="Arial" w:cs="Arial"/>
          <w:color w:val="000000" w:themeColor="text1"/>
        </w:rPr>
        <w:t>实施制裁制裁</w:t>
      </w:r>
    </w:p>
    <w:p w14:paraId="2A4AE501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United Nations imposed sanctions on the country for violating international laws.</w:t>
      </w:r>
    </w:p>
    <w:p w14:paraId="1640254B" w14:textId="77777777" w:rsidR="009D3D2D" w:rsidRPr="00652966" w:rsidRDefault="009D3D2D" w:rsidP="009D3D2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</w:t>
      </w:r>
      <w:r w:rsidRPr="00652966">
        <w:rPr>
          <w:rFonts w:ascii="Arial" w:eastAsia="微软雅黑" w:hAnsi="Arial" w:cs="Arial"/>
          <w:b/>
          <w:bCs/>
          <w:color w:val="C00000"/>
        </w:rPr>
        <w:t>lift</w:t>
      </w:r>
      <w:r w:rsidRPr="00652966">
        <w:rPr>
          <w:rFonts w:ascii="Arial" w:eastAsia="微软雅黑" w:hAnsi="Arial" w:cs="Arial"/>
          <w:color w:val="C00000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certain sanctions in response to improved diplomatic relations.</w:t>
      </w:r>
    </w:p>
    <w:p w14:paraId="2D78DACB" w14:textId="77777777" w:rsidR="00EE373E" w:rsidRPr="00652966" w:rsidRDefault="00EE373E" w:rsidP="00EE373E">
      <w:pPr>
        <w:rPr>
          <w:rFonts w:ascii="Arial" w:eastAsia="微软雅黑" w:hAnsi="Arial" w:cs="Arial"/>
          <w:color w:val="000000" w:themeColor="text1"/>
        </w:rPr>
      </w:pPr>
    </w:p>
    <w:p w14:paraId="78368F70" w14:textId="77777777" w:rsidR="00EE373E" w:rsidRPr="00652966" w:rsidRDefault="00EE373E" w:rsidP="00EE373E">
      <w:pPr>
        <w:rPr>
          <w:rFonts w:ascii="Arial" w:eastAsia="微软雅黑" w:hAnsi="Arial" w:cs="Arial"/>
          <w:color w:val="000000" w:themeColor="text1"/>
        </w:rPr>
      </w:pPr>
    </w:p>
    <w:p w14:paraId="31CEAAD3" w14:textId="106E72CB" w:rsidR="00EE373E" w:rsidRPr="00652966" w:rsidRDefault="00EE373E" w:rsidP="00EE373E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79" w:name="OLE_LINK383"/>
      <w:bookmarkStart w:id="80" w:name="OLE_LINK402"/>
      <w:r w:rsidRPr="00652966">
        <w:rPr>
          <w:rFonts w:ascii="Arial" w:eastAsia="微软雅黑" w:hAnsi="Arial" w:cs="Arial"/>
          <w:b/>
          <w:bCs/>
          <w:color w:val="000000" w:themeColor="text1"/>
        </w:rPr>
        <w:t>aesthetic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79"/>
      <w:bookmarkEnd w:id="80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esˈθetɪk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美学的</w:t>
      </w:r>
    </w:p>
    <w:p w14:paraId="607C3BEA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considered both the functional and aesthetic aspects of the building design.</w:t>
      </w:r>
    </w:p>
    <w:p w14:paraId="191362FE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paintings are known for their aesthetic appeal and vibrant colors.</w:t>
      </w:r>
    </w:p>
    <w:p w14:paraId="17C95BB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2D0C3EA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aesthetics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美学，审美观</w:t>
      </w:r>
    </w:p>
    <w:p w14:paraId="3DF8BD94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course explores the principles of aesthetics in art and design.</w:t>
      </w:r>
    </w:p>
    <w:p w14:paraId="0A8D9AE1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Personal aesthetics can influence one's choice in fashion and home decor.</w:t>
      </w:r>
    </w:p>
    <w:p w14:paraId="757B617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957B149" w14:textId="77777777" w:rsidR="00EE373E" w:rsidRPr="00652966" w:rsidRDefault="00EE373E" w:rsidP="00EE373E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aesthete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ˈesθiːt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美学家，审美家</w:t>
      </w:r>
    </w:p>
    <w:p w14:paraId="5438EBE6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an aesthete, she appreciates art, literature, and design.</w:t>
      </w:r>
    </w:p>
    <w:p w14:paraId="26BEC11B" w14:textId="77777777" w:rsidR="00EE373E" w:rsidRPr="00652966" w:rsidRDefault="00EE373E" w:rsidP="00EE37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 was designed by a renowned aesthete with a keen eye for beauty.</w:t>
      </w:r>
    </w:p>
    <w:p w14:paraId="6E0FBE3F" w14:textId="77777777" w:rsidR="00EE373E" w:rsidRPr="00652966" w:rsidRDefault="00EE373E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B04AA" w14:textId="77777777" w:rsidR="00EE373E" w:rsidRPr="00652966" w:rsidRDefault="00EE373E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587645" w14:textId="6D026148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81" w:name="OLE_LINK553"/>
      <w:bookmarkStart w:id="82" w:name="OLE_LINK554"/>
      <w:bookmarkStart w:id="83" w:name="OLE_LINK577"/>
      <w:bookmarkStart w:id="84" w:name="OLE_LINK551"/>
      <w:bookmarkStart w:id="85" w:name="OLE_LINK552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anesthesia </w:t>
      </w:r>
      <w:bookmarkEnd w:id="81"/>
      <w:bookmarkEnd w:id="82"/>
      <w:bookmarkEnd w:id="83"/>
      <w:r w:rsidRPr="00652966">
        <w:rPr>
          <w:rFonts w:ascii="Arial" w:eastAsia="微软雅黑" w:hAnsi="Arial" w:cs="Arial"/>
          <w:color w:val="000000" w:themeColor="text1"/>
        </w:rPr>
        <w:t xml:space="preserve">[ˌænəsˈθiːʒə] </w:t>
      </w:r>
      <w:bookmarkEnd w:id="84"/>
      <w:bookmarkEnd w:id="85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麻醉</w:t>
      </w:r>
    </w:p>
    <w:p w14:paraId="72BDDF2C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surgery required local anesthesia to numb the specific area.</w:t>
      </w:r>
    </w:p>
    <w:p w14:paraId="79279E55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Anesthesia is administered to ensure the patient feels no pain during the procedure.</w:t>
      </w:r>
    </w:p>
    <w:p w14:paraId="7FF20CC0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E014EB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general </w:t>
      </w:r>
      <w:bookmarkStart w:id="86" w:name="OLE_LINK371"/>
      <w:bookmarkStart w:id="87" w:name="OLE_LINK372"/>
      <w:r w:rsidRPr="00652966">
        <w:rPr>
          <w:rFonts w:ascii="Arial" w:eastAsia="微软雅黑" w:hAnsi="Arial" w:cs="Arial"/>
          <w:b/>
          <w:bCs/>
          <w:color w:val="000000" w:themeColor="text1"/>
        </w:rPr>
        <w:t>anesthesia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86"/>
      <w:bookmarkEnd w:id="87"/>
      <w:r w:rsidRPr="00652966">
        <w:rPr>
          <w:rFonts w:ascii="Arial" w:eastAsia="微软雅黑" w:hAnsi="Arial" w:cs="Arial"/>
          <w:color w:val="000000" w:themeColor="text1"/>
        </w:rPr>
        <w:t>全身麻醉</w:t>
      </w:r>
    </w:p>
    <w:p w14:paraId="468F35E4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Complex surgeries often require general anesthesia to induce unconsciousness.</w:t>
      </w:r>
    </w:p>
    <w:p w14:paraId="7F134058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was put under general anesthesia before the operation.</w:t>
      </w:r>
    </w:p>
    <w:p w14:paraId="20986BF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27320FA" w14:textId="77777777" w:rsidR="000D53ED" w:rsidRPr="00652966" w:rsidRDefault="000D53ED" w:rsidP="000D53E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88" w:name="OLE_LINK574"/>
      <w:bookmarkStart w:id="89" w:name="OLE_LINK575"/>
      <w:r w:rsidRPr="00652966">
        <w:rPr>
          <w:rFonts w:ascii="Arial" w:eastAsia="微软雅黑" w:hAnsi="Arial" w:cs="Arial"/>
          <w:b/>
          <w:bCs/>
          <w:color w:val="000000" w:themeColor="text1"/>
        </w:rPr>
        <w:t>anesthetic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88"/>
      <w:bookmarkEnd w:id="89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ˌænəsˈθetɪk</w:t>
      </w:r>
      <w:r w:rsidRPr="00652966">
        <w:rPr>
          <w:rFonts w:ascii="Arial" w:eastAsia="微软雅黑" w:hAnsi="Arial" w:cs="Arial"/>
          <w:color w:val="000000" w:themeColor="text1"/>
        </w:rPr>
        <w:t xml:space="preserve">] adj./n. </w:t>
      </w:r>
      <w:r w:rsidRPr="00652966">
        <w:rPr>
          <w:rFonts w:ascii="Arial" w:eastAsia="微软雅黑" w:hAnsi="Arial" w:cs="Arial"/>
          <w:color w:val="000000" w:themeColor="text1"/>
        </w:rPr>
        <w:t>麻醉的；麻醉剂</w:t>
      </w:r>
    </w:p>
    <w:p w14:paraId="65C4D16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dentist applied a local anesthetic to numb the patient's gums.</w:t>
      </w:r>
    </w:p>
    <w:p w14:paraId="4AA2AAFF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anesthetic induced a deep sleep, ensuring a painless surgery.</w:t>
      </w:r>
    </w:p>
    <w:p w14:paraId="5D86CA28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06525A" w14:textId="77777777" w:rsidR="000D53ED" w:rsidRPr="00652966" w:rsidRDefault="000D53ED" w:rsidP="000D53ED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90" w:name="OLE_LINK567"/>
      <w:bookmarkStart w:id="91" w:name="OLE_LINK568"/>
      <w:bookmarkStart w:id="92" w:name="OLE_LINK576"/>
      <w:r w:rsidRPr="00652966">
        <w:rPr>
          <w:rFonts w:ascii="Arial" w:eastAsia="微软雅黑" w:hAnsi="Arial" w:cs="Arial"/>
          <w:b/>
          <w:bCs/>
          <w:color w:val="000000" w:themeColor="text1"/>
        </w:rPr>
        <w:t>anesthetist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90"/>
      <w:bookmarkEnd w:id="91"/>
      <w:bookmarkEnd w:id="92"/>
      <w:r w:rsidRPr="00652966">
        <w:rPr>
          <w:rFonts w:ascii="Arial" w:eastAsia="微软雅黑" w:hAnsi="Arial" w:cs="Arial"/>
          <w:color w:val="000000" w:themeColor="text1"/>
        </w:rPr>
        <w:t>[</w:t>
      </w:r>
      <w:r w:rsidRPr="00652966">
        <w:rPr>
          <w:rFonts w:ascii="Arial" w:hAnsi="Arial" w:cs="Arial"/>
          <w:color w:val="626469"/>
          <w:shd w:val="clear" w:color="auto" w:fill="FFFFFF"/>
        </w:rPr>
        <w:t>əˈniːsθətɪst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麻醉师</w:t>
      </w:r>
    </w:p>
    <w:p w14:paraId="6891F6CC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anesthetist carefully monitored the patient's vital signs during the surgery.</w:t>
      </w:r>
    </w:p>
    <w:p w14:paraId="42B5E17A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anesthetist plays a crucial role in ensuring a patient's comfort and safety.</w:t>
      </w:r>
    </w:p>
    <w:p w14:paraId="5697D857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A536556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anarcosis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麻醉状态</w:t>
      </w:r>
    </w:p>
    <w:p w14:paraId="0C636505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slipped into anarcosis as the anesthesia took effect.</w:t>
      </w:r>
    </w:p>
    <w:p w14:paraId="5C271CF3" w14:textId="77777777" w:rsidR="000D53ED" w:rsidRPr="00652966" w:rsidRDefault="000D53ED" w:rsidP="000D53E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Anarcosis allows medical procedures to be performed without causing pain or discomfort.</w:t>
      </w:r>
    </w:p>
    <w:p w14:paraId="58EAB19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5ED08F" w14:textId="2252AE05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机器，机械；机制，体系。</w:t>
      </w:r>
      <w:r w:rsidRPr="00652966">
        <w:rPr>
          <w:rFonts w:ascii="Arial" w:eastAsia="微软雅黑" w:hAnsi="Arial" w:cs="Arial"/>
          <w:color w:val="000000" w:themeColor="text1"/>
        </w:rPr>
        <w:t>PS</w:t>
      </w:r>
      <w:r w:rsidRPr="00652966">
        <w:rPr>
          <w:rFonts w:ascii="Arial" w:eastAsia="微软雅黑" w:hAnsi="Arial" w:cs="Arial"/>
          <w:color w:val="000000" w:themeColor="text1"/>
        </w:rPr>
        <w:t>：</w:t>
      </w:r>
      <w:r w:rsidRPr="00652966">
        <w:rPr>
          <w:rFonts w:ascii="Arial" w:eastAsia="微软雅黑" w:hAnsi="Arial" w:cs="Arial"/>
          <w:color w:val="000000" w:themeColor="text1"/>
        </w:rPr>
        <w:t>"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</w:t>
      </w:r>
      <w:r w:rsidRPr="00652966">
        <w:rPr>
          <w:rFonts w:ascii="Arial" w:eastAsia="微软雅黑" w:hAnsi="Arial" w:cs="Arial"/>
          <w:color w:val="000000" w:themeColor="text1"/>
        </w:rPr>
        <w:t xml:space="preserve">" </w:t>
      </w:r>
      <w:r w:rsidRPr="00652966">
        <w:rPr>
          <w:rFonts w:ascii="Arial" w:eastAsia="微软雅黑" w:hAnsi="Arial" w:cs="Arial"/>
          <w:color w:val="000000" w:themeColor="text1"/>
        </w:rPr>
        <w:t>是指单个的机器或设备（具体），而</w:t>
      </w:r>
      <w:r w:rsidRPr="00652966">
        <w:rPr>
          <w:rFonts w:ascii="Arial" w:eastAsia="微软雅黑" w:hAnsi="Arial" w:cs="Arial"/>
          <w:color w:val="000000" w:themeColor="text1"/>
        </w:rPr>
        <w:t>"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machinery</w:t>
      </w:r>
      <w:r w:rsidRPr="00652966">
        <w:rPr>
          <w:rFonts w:ascii="Arial" w:eastAsia="微软雅黑" w:hAnsi="Arial" w:cs="Arial"/>
          <w:color w:val="000000" w:themeColor="text1"/>
        </w:rPr>
        <w:t xml:space="preserve">" </w:t>
      </w:r>
      <w:r w:rsidRPr="00652966">
        <w:rPr>
          <w:rFonts w:ascii="Arial" w:eastAsia="微软雅黑" w:hAnsi="Arial" w:cs="Arial"/>
          <w:color w:val="000000" w:themeColor="text1"/>
        </w:rPr>
        <w:t>指的是整体的机械设备或机械系统（抽象）。</w:t>
      </w:r>
    </w:p>
    <w:p w14:paraId="4373A98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invested in modern machinery to increase production efficiency.</w:t>
      </w:r>
    </w:p>
    <w:p w14:paraId="473CA1D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the machinery of government is essential for effective governance.</w:t>
      </w:r>
    </w:p>
    <w:p w14:paraId="0896F57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9DCEFF" w14:textId="10F49B59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artwork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艺术品，美术品</w:t>
      </w:r>
    </w:p>
    <w:p w14:paraId="3B1AF5F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gallery displayed a collection of modern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artwork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145BAD3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Creating unique artwork requires skill and creativity.</w:t>
      </w:r>
    </w:p>
    <w:p w14:paraId="1C11340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B05E5F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council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委员会</w:t>
      </w:r>
    </w:p>
    <w:p w14:paraId="0C53B3A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council met to discuss community issues and propose solutions.</w:t>
      </w:r>
    </w:p>
    <w:p w14:paraId="0221059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elected to the school council for her leadership skills.</w:t>
      </w:r>
    </w:p>
    <w:p w14:paraId="47E00A22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significant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重要的，显著的</w:t>
      </w:r>
    </w:p>
    <w:p w14:paraId="78F18E7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findings revealed a significant improvement in patient outcomes.</w:t>
      </w:r>
    </w:p>
    <w:p w14:paraId="65F48E4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contributions to the project were significant and highly valued.</w:t>
      </w:r>
    </w:p>
    <w:p w14:paraId="72041D0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poacher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偷猎者</w:t>
      </w:r>
    </w:p>
    <w:p w14:paraId="22DA757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Poachers often target endangered species for their valuable parts.</w:t>
      </w:r>
    </w:p>
    <w:p w14:paraId="31D8A9C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Conservation efforts aim to combat poaching and protect wildlife.</w:t>
      </w:r>
    </w:p>
    <w:p w14:paraId="5FF6DBF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6158F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devoted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忠诚的，忠实的，挚爱的</w:t>
      </w:r>
    </w:p>
    <w:p w14:paraId="5D9DD09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Devoted fans eagerly support their favorite sports team through thick and thin.</w:t>
      </w:r>
    </w:p>
    <w:p w14:paraId="0A58362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couple has a devoted relationship, always putting each other first.</w:t>
      </w:r>
    </w:p>
    <w:p w14:paraId="7522555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130453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focused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集中注意力的</w:t>
      </w:r>
    </w:p>
    <w:p w14:paraId="73DC36C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focused mind is essential for solving complex problems and making decisions.</w:t>
      </w:r>
    </w:p>
    <w:p w14:paraId="622D79E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athlete remained focused during the competition, blocking out distractions.</w:t>
      </w:r>
    </w:p>
    <w:p w14:paraId="05AA936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diligent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勤奋的，努力的</w:t>
      </w:r>
    </w:p>
    <w:p w14:paraId="7BE65D6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diligent worker consistently meets deadlines and exceeds expectations.</w:t>
      </w:r>
    </w:p>
    <w:p w14:paraId="4F9A9AC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Success in any field often requires diligent effort and continuous improvement.</w:t>
      </w:r>
    </w:p>
    <w:p w14:paraId="7930941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handy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方便的，便利的</w:t>
      </w:r>
    </w:p>
    <w:p w14:paraId="57AE215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Swiss Army knife is a handy tool with multiple functions.</w:t>
      </w:r>
    </w:p>
    <w:p w14:paraId="4E426238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handy app allows users to manage their tasks efficiently on the go.</w:t>
      </w:r>
    </w:p>
    <w:p w14:paraId="63BEE71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DB45B0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entire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全部的，整个的</w:t>
      </w:r>
    </w:p>
    <w:p w14:paraId="7B144D0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entire town celebrated the festival with joy and enthusiasm.</w:t>
      </w:r>
    </w:p>
    <w:p w14:paraId="54DB84DE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watched the entire movie in one sitting because it was so captivating.</w:t>
      </w:r>
    </w:p>
    <w:p w14:paraId="0485209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3F7EC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vaccine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疫苗</w:t>
      </w:r>
    </w:p>
    <w:p w14:paraId="58EF1D7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Vaccines play a crucial role in preventing the spread of infectious diseases.</w:t>
      </w:r>
    </w:p>
    <w:p w14:paraId="684A262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development of a new vaccine requires extensive research and testing.</w:t>
      </w:r>
    </w:p>
    <w:p w14:paraId="7FA6F21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A3796F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lift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取消</w:t>
      </w:r>
    </w:p>
    <w:p w14:paraId="14768001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lift certain sanctions in response to improved diplomatic relations.</w:t>
      </w:r>
    </w:p>
    <w:p w14:paraId="2119505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chose to lift the ban on remote work, allowing employees to work from home.</w:t>
      </w:r>
    </w:p>
    <w:p w14:paraId="632B4F3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8A4992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comedy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ˈkɑːmədi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喜剧</w:t>
      </w:r>
    </w:p>
    <w:p w14:paraId="47352B0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comedy film had the audience laughing from start to finish.</w:t>
      </w:r>
    </w:p>
    <w:p w14:paraId="5DC1505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Comedies often use humor to explore and comment on various aspects of life.</w:t>
      </w:r>
    </w:p>
    <w:p w14:paraId="5C34D3EE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B32A9F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comedian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kəˈmiːdiən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喜剧演员</w:t>
      </w:r>
    </w:p>
    <w:p w14:paraId="01771BD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 delivered a hilarious stand-up performance that had the audience in stitches.</w:t>
      </w:r>
    </w:p>
    <w:p w14:paraId="5172AC6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Comedians use wit and humor to entertain audiences in various forms, including stand-up and television shows.</w:t>
      </w:r>
    </w:p>
    <w:p w14:paraId="374C4A2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4C5869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discriminatory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歧视的，有差别对待的</w:t>
      </w:r>
    </w:p>
    <w:p w14:paraId="28C9598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Discriminatory hiring practices are against the law.</w:t>
      </w:r>
    </w:p>
    <w:p w14:paraId="4F7D320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policy was criticized for being discriminatory against certain groups.</w:t>
      </w:r>
    </w:p>
    <w:p w14:paraId="35CF512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D5457E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B90973" w14:textId="6D68ECE1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选择</w:t>
      </w:r>
    </w:p>
    <w:p w14:paraId="35AC6C8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Consumers can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opt for </w:t>
      </w:r>
      <w:r w:rsidRPr="00652966">
        <w:rPr>
          <w:rFonts w:ascii="Arial" w:eastAsia="微软雅黑" w:hAnsi="Arial" w:cs="Arial"/>
          <w:color w:val="000000" w:themeColor="text1"/>
        </w:rPr>
        <w:t>eco-friendly products to support sustainability.</w:t>
      </w:r>
    </w:p>
    <w:p w14:paraId="32CC322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were given the option to opt for flexible work hours.</w:t>
      </w:r>
    </w:p>
    <w:p w14:paraId="0C02C12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3A9407" w14:textId="77A83B95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剂量，一次的量</w:t>
      </w:r>
    </w:p>
    <w:p w14:paraId="554D7DA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a specific dose of the medication for the patient.</w:t>
      </w:r>
    </w:p>
    <w:p w14:paraId="18DA307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follow the recommended dose instructions on the medicine label.</w:t>
      </w:r>
    </w:p>
    <w:p w14:paraId="0582BD19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9D167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dosage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剂量</w:t>
      </w:r>
    </w:p>
    <w:p w14:paraId="3C73976A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prescribed the appropriate dosage of medication for the patient.</w:t>
      </w:r>
    </w:p>
    <w:p w14:paraId="3984A29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follow the recommended dosage instructions on the medication label.</w:t>
      </w:r>
    </w:p>
    <w:p w14:paraId="305E2F9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55225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allergy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过敏</w:t>
      </w:r>
      <w:r w:rsidRPr="00652966">
        <w:rPr>
          <w:rFonts w:ascii="Arial" w:eastAsia="微软雅黑" w:hAnsi="Arial" w:cs="Arial"/>
          <w:color w:val="000000" w:themeColor="text1"/>
        </w:rPr>
        <w:t xml:space="preserve"> -&gt;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allergic</w:t>
      </w:r>
    </w:p>
    <w:p w14:paraId="6513B6C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allergy to peanuts means she must be careful about what she eats.</w:t>
      </w:r>
    </w:p>
    <w:p w14:paraId="4056DEB5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Allergy symptoms may include sneezing, itching, and difficulty breathing.</w:t>
      </w:r>
    </w:p>
    <w:p w14:paraId="5FAAA25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23B71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epidural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硬膜外麻醉</w:t>
      </w:r>
    </w:p>
    <w:p w14:paraId="6534612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women opt for an epidural during labor to manage pain and discomfort.</w:t>
      </w:r>
    </w:p>
    <w:p w14:paraId="2580B11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anesthesiologist administered the epidural to ensure a pain-free surgical procedure.</w:t>
      </w:r>
    </w:p>
    <w:p w14:paraId="5515E272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39D004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bladder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膀胱</w:t>
      </w:r>
    </w:p>
    <w:p w14:paraId="791FE3C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bladder is a vital organ responsible for storing and releasing urine.</w:t>
      </w:r>
    </w:p>
    <w:p w14:paraId="57732B07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Inflammation of the bladder can result in frequent and painful urination.</w:t>
      </w:r>
    </w:p>
    <w:p w14:paraId="7846999C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77FEF5B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ureter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输尿管</w:t>
      </w:r>
    </w:p>
    <w:p w14:paraId="120E4F4D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ureters transport urine from the kidneys to the bladder for elimination.</w:t>
      </w:r>
    </w:p>
    <w:p w14:paraId="4A04FD43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Kidney stones can cause blockages in the ureter, leading to severe pain.</w:t>
      </w:r>
    </w:p>
    <w:p w14:paraId="3C74C756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70FF978" w14:textId="77777777" w:rsidR="00163233" w:rsidRPr="00652966" w:rsidRDefault="00163233" w:rsidP="00163233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diclofenac</w:t>
      </w:r>
      <w:r w:rsidRPr="00652966">
        <w:rPr>
          <w:rFonts w:ascii="Arial" w:eastAsia="微软雅黑" w:hAnsi="Arial" w:cs="Arial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dɪklɒfeˈnæk</w:t>
      </w:r>
      <w:r w:rsidRPr="00652966">
        <w:rPr>
          <w:rFonts w:ascii="Arial" w:eastAsia="微软雅黑" w:hAnsi="Arial" w:cs="Arial"/>
        </w:rPr>
        <w:t>] n.  [</w:t>
      </w:r>
      <w:r w:rsidRPr="00652966">
        <w:rPr>
          <w:rFonts w:ascii="Arial" w:eastAsia="微软雅黑" w:hAnsi="Arial" w:cs="Arial"/>
        </w:rPr>
        <w:t>药物</w:t>
      </w:r>
      <w:r w:rsidRPr="00652966">
        <w:rPr>
          <w:rFonts w:ascii="Arial" w:eastAsia="微软雅黑" w:hAnsi="Arial" w:cs="Arial"/>
        </w:rPr>
        <w:t xml:space="preserve">]  </w:t>
      </w:r>
      <w:r w:rsidRPr="00652966">
        <w:rPr>
          <w:rFonts w:ascii="Arial" w:eastAsia="微软雅黑" w:hAnsi="Arial" w:cs="Arial"/>
        </w:rPr>
        <w:t>双氯芬酸，针对疼痛和炎症的非甾体抗炎药</w:t>
      </w:r>
    </w:p>
    <w:p w14:paraId="6AE25884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Diclofenac is commonly used to relieve pain and inflammation in conditions such as arthritis.</w:t>
      </w:r>
    </w:p>
    <w:p w14:paraId="086ABDB0" w14:textId="77777777" w:rsidR="00163233" w:rsidRPr="00652966" w:rsidRDefault="00163233" w:rsidP="0016323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doctor prescribed diclofenac for the patient's muscle pain.</w:t>
      </w:r>
    </w:p>
    <w:p w14:paraId="55BB5862" w14:textId="77777777" w:rsidR="00163233" w:rsidRPr="00652966" w:rsidRDefault="00163233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2AFECF" w14:textId="1EE5174B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pants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裤子</w:t>
      </w:r>
    </w:p>
    <w:p w14:paraId="0D7E38D3" w14:textId="77777777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decided to wear comfortable pants for the outdoor activity.</w:t>
      </w:r>
    </w:p>
    <w:p w14:paraId="3E56A03D" w14:textId="77777777" w:rsidR="00DA12D7" w:rsidRPr="00652966" w:rsidRDefault="00DA12D7" w:rsidP="00DA12D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formal settings, it is appropriate to wear dress pants.</w:t>
      </w:r>
    </w:p>
    <w:p w14:paraId="66D7858A" w14:textId="77777777" w:rsidR="00DA12D7" w:rsidRPr="00652966" w:rsidRDefault="00DA12D7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C38094" w14:textId="471AB67C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proofErr w:type="gramStart"/>
      <w:r w:rsidRPr="00652966">
        <w:rPr>
          <w:rFonts w:ascii="Arial" w:eastAsia="微软雅黑" w:hAnsi="Arial" w:cs="Arial"/>
          <w:b/>
          <w:bCs/>
          <w:color w:val="000000" w:themeColor="text1"/>
        </w:rPr>
        <w:t>principle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原则</w:t>
      </w:r>
    </w:p>
    <w:p w14:paraId="4E28703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adheres to a set of moral principles in his decision-making.</w:t>
      </w:r>
    </w:p>
    <w:p w14:paraId="00663F5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operates based on the principle of fairness and equality.</w:t>
      </w:r>
    </w:p>
    <w:p w14:paraId="6D9866A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AA83A5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urinate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小便</w:t>
      </w:r>
    </w:p>
    <w:p w14:paraId="72D3F47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important to urinate regularly to maintain a healthy urinary system.</w:t>
      </w:r>
    </w:p>
    <w:p w14:paraId="4857AFD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 was advised to drink plenty of water to help with urination.</w:t>
      </w:r>
    </w:p>
    <w:p w14:paraId="6702715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3C348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尿液</w:t>
      </w:r>
    </w:p>
    <w:p w14:paraId="55CC1E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analyzed the urine sample to check for any abnormalities.</w:t>
      </w:r>
    </w:p>
    <w:p w14:paraId="12BF2D7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Dehydration can result in darker-colored urine.</w:t>
      </w:r>
    </w:p>
    <w:p w14:paraId="4B405CE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F3859C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pee</w:t>
      </w:r>
      <w:r w:rsidRPr="00652966">
        <w:rPr>
          <w:rFonts w:ascii="Arial" w:eastAsia="微软雅黑" w:hAnsi="Arial" w:cs="Arial"/>
          <w:color w:val="000000" w:themeColor="text1"/>
        </w:rPr>
        <w:t xml:space="preserve"> v./n. </w:t>
      </w:r>
      <w:r w:rsidRPr="00652966">
        <w:rPr>
          <w:rFonts w:ascii="Arial" w:eastAsia="微软雅黑" w:hAnsi="Arial" w:cs="Arial"/>
          <w:color w:val="000000" w:themeColor="text1"/>
        </w:rPr>
        <w:t>小便</w:t>
      </w:r>
    </w:p>
    <w:p w14:paraId="2FDA693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Pets need designated areas to pee, especially during walks.</w:t>
      </w:r>
    </w:p>
    <w:p w14:paraId="6904198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Children often need reminders to pee before bedtime.</w:t>
      </w:r>
    </w:p>
    <w:p w14:paraId="5D5558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E42E9A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poo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大便</w:t>
      </w:r>
    </w:p>
    <w:p w14:paraId="580A710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Changes in diet can affect the frequency and consistency of poo.</w:t>
      </w:r>
    </w:p>
    <w:p w14:paraId="239FE13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asked about the color and texture of the child's poo.</w:t>
      </w:r>
    </w:p>
    <w:p w14:paraId="478F6DC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473DF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defecate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排便</w:t>
      </w:r>
    </w:p>
    <w:p w14:paraId="4C5CF01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Animals in the wild have specific areas where they defecate.</w:t>
      </w:r>
    </w:p>
    <w:p w14:paraId="2473ACE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medical conditions can affect a person's ability to defecate regularly.</w:t>
      </w:r>
    </w:p>
    <w:p w14:paraId="2599AE6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DF17A7" w14:textId="45D55E91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upfront</w:t>
      </w:r>
      <w:r w:rsidRPr="00652966">
        <w:rPr>
          <w:rFonts w:ascii="Arial" w:eastAsia="微软雅黑" w:hAnsi="Arial" w:cs="Arial"/>
          <w:color w:val="000000" w:themeColor="text1"/>
        </w:rPr>
        <w:t xml:space="preserve"> adv. </w:t>
      </w:r>
      <w:r w:rsidRPr="00652966">
        <w:rPr>
          <w:rFonts w:ascii="Arial" w:eastAsia="微软雅黑" w:hAnsi="Arial" w:cs="Arial"/>
          <w:color w:val="000000" w:themeColor="text1"/>
        </w:rPr>
        <w:t>预付的，在前面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坦率的，诚实的；预付的，预交的</w:t>
      </w:r>
    </w:p>
    <w:p w14:paraId="299B244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contractor requested an upfront payment before starting the project.</w:t>
      </w:r>
    </w:p>
    <w:p w14:paraId="3FCBA3F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upfront about her expectations from the beginning of the negotiation.</w:t>
      </w:r>
    </w:p>
    <w:p w14:paraId="025F05D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26FD64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upright</w:t>
      </w:r>
      <w:r w:rsidRPr="00652966">
        <w:rPr>
          <w:rFonts w:ascii="Arial" w:eastAsia="微软雅黑" w:hAnsi="Arial" w:cs="Arial"/>
          <w:color w:val="000000" w:themeColor="text1"/>
        </w:rPr>
        <w:t xml:space="preserve"> [ˈʌpˌraɪt] adj. </w:t>
      </w:r>
      <w:r w:rsidRPr="00652966">
        <w:rPr>
          <w:rFonts w:ascii="Arial" w:eastAsia="微软雅黑" w:hAnsi="Arial" w:cs="Arial"/>
          <w:color w:val="000000" w:themeColor="text1"/>
        </w:rPr>
        <w:t>直立的</w:t>
      </w:r>
    </w:p>
    <w:p w14:paraId="677C657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shelf was not placed upright, causing the books to fall.</w:t>
      </w:r>
    </w:p>
    <w:p w14:paraId="2A4C965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workers made sure the beams were upright before securing them.</w:t>
      </w:r>
    </w:p>
    <w:p w14:paraId="5731405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7EC358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流动性，机动性</w:t>
      </w:r>
      <w:r w:rsidRPr="00652966">
        <w:rPr>
          <w:rFonts w:ascii="Arial" w:eastAsia="微软雅黑" w:hAnsi="Arial" w:cs="Arial"/>
          <w:color w:val="000000" w:themeColor="text1"/>
        </w:rPr>
        <w:t xml:space="preserve"> mobilize [</w:t>
      </w:r>
      <w:r w:rsidRPr="00652966">
        <w:rPr>
          <w:rFonts w:ascii="Arial" w:hAnsi="Arial" w:cs="Arial"/>
          <w:color w:val="000000" w:themeColor="text1"/>
          <w:shd w:val="clear" w:color="auto" w:fill="FFFFFF"/>
        </w:rPr>
        <w:t>ˈmoʊbəlaɪz] v.</w:t>
      </w:r>
      <w:r w:rsidRPr="00652966">
        <w:rPr>
          <w:rFonts w:ascii="Arial" w:hAnsi="Arial" w:cs="Arial"/>
          <w:color w:val="000000" w:themeColor="text1"/>
          <w:shd w:val="clear" w:color="auto" w:fill="FFFFFF"/>
        </w:rPr>
        <w:t>动员</w:t>
      </w:r>
    </w:p>
    <w:p w14:paraId="7518CA1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city's improved public transportation system has increased the mobility of its residents.</w:t>
      </w:r>
    </w:p>
    <w:p w14:paraId="530E3E0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employees the option of remote work to improve mobility and work-life balance.</w:t>
      </w:r>
    </w:p>
    <w:p w14:paraId="646F8D9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984A14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necessity</w:t>
      </w:r>
      <w:r w:rsidRPr="00652966">
        <w:rPr>
          <w:rFonts w:ascii="Arial" w:eastAsia="微软雅黑" w:hAnsi="Arial" w:cs="Arial"/>
          <w:color w:val="000000" w:themeColor="text1"/>
        </w:rPr>
        <w:t xml:space="preserve"> [nəˈsesəti] n. </w:t>
      </w:r>
      <w:r w:rsidRPr="00652966">
        <w:rPr>
          <w:rFonts w:ascii="Arial" w:eastAsia="微软雅黑" w:hAnsi="Arial" w:cs="Arial"/>
          <w:color w:val="000000" w:themeColor="text1"/>
        </w:rPr>
        <w:t>必需品，必要性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necessary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ˈnesəseri</w:t>
      </w:r>
      <w:r w:rsidRPr="00652966">
        <w:rPr>
          <w:rFonts w:ascii="Arial" w:eastAsia="微软雅黑" w:hAnsi="Arial" w:cs="Arial"/>
          <w:color w:val="000000" w:themeColor="text1"/>
        </w:rPr>
        <w:t>] adj/n</w:t>
      </w:r>
    </w:p>
    <w:p w14:paraId="3B5EA1C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want to buy some necessities for my new job.</w:t>
      </w:r>
    </w:p>
    <w:p w14:paraId="3871383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Clean water is a necessity for human survival.</w:t>
      </w:r>
    </w:p>
    <w:p w14:paraId="6A85950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the necessity of teamwork is vital for a successful project.</w:t>
      </w:r>
    </w:p>
    <w:p w14:paraId="39738C6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4FA34D" w14:textId="34DA6578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mouse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鼠标</w:t>
      </w:r>
    </w:p>
    <w:p w14:paraId="7D386BA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computer user moved the mouse to navigate the cursor on the screen.</w:t>
      </w:r>
    </w:p>
    <w:p w14:paraId="7887E094" w14:textId="254901B1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wireless mouse provides more flexibility in controlling computer functions.</w:t>
      </w:r>
    </w:p>
    <w:p w14:paraId="7CD2A6A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BF7D0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entertain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娱乐</w:t>
      </w:r>
      <w:r w:rsidRPr="00652966">
        <w:rPr>
          <w:rFonts w:ascii="Arial" w:eastAsia="微软雅黑" w:hAnsi="Arial" w:cs="Arial"/>
          <w:color w:val="000000" w:themeColor="text1"/>
        </w:rPr>
        <w:t xml:space="preserve"> -&gt; entertainment n. </w:t>
      </w:r>
      <w:r w:rsidRPr="00652966">
        <w:rPr>
          <w:rFonts w:ascii="Arial" w:eastAsia="微软雅黑" w:hAnsi="Arial" w:cs="Arial"/>
          <w:color w:val="000000" w:themeColor="text1"/>
        </w:rPr>
        <w:t>娱乐</w:t>
      </w:r>
    </w:p>
    <w:p w14:paraId="402C921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comedian's performance was designed to entertain the audience and make them laugh.</w:t>
      </w:r>
    </w:p>
    <w:p w14:paraId="08EC812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event included various activities to entertain guests.</w:t>
      </w:r>
    </w:p>
    <w:p w14:paraId="74245D8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2242CF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flu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流感</w:t>
      </w:r>
    </w:p>
    <w:p w14:paraId="30DE4A4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Getting a flu vaccine is recommended to prevent seasonal influenza.</w:t>
      </w:r>
    </w:p>
    <w:p w14:paraId="5AD3C53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flu can spread rapidly in crowded places during the winter months.</w:t>
      </w:r>
    </w:p>
    <w:p w14:paraId="0941461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 </w:t>
      </w:r>
    </w:p>
    <w:p w14:paraId="2829BC6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suitcase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行李箱</w:t>
      </w:r>
    </w:p>
    <w:p w14:paraId="642DF7D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packed her clothes neatly into the suitcase for the trip.</w:t>
      </w:r>
    </w:p>
    <w:p w14:paraId="528AAC7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traveler forgot his suitcase at the airport.</w:t>
      </w:r>
    </w:p>
    <w:p w14:paraId="2D06CFC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95F00B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childbirth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分娩</w:t>
      </w:r>
    </w:p>
    <w:p w14:paraId="4CABD92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guided the woman through the process of childbirth.</w:t>
      </w:r>
    </w:p>
    <w:p w14:paraId="77B78C0E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couples attend classes to prepare for the experience of childbirth.</w:t>
      </w:r>
    </w:p>
    <w:p w14:paraId="5784E6D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9822A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strong sense of responsibility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责任感</w:t>
      </w:r>
    </w:p>
    <w:p w14:paraId="0776B0D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with a strong sense of responsibility take ownership of their tasks.</w:t>
      </w:r>
    </w:p>
    <w:p w14:paraId="6F6A32B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Cultivating a strong sense of responsibility is essential for effective leadership.</w:t>
      </w:r>
    </w:p>
    <w:p w14:paraId="5827984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0AA050" w14:textId="77777777" w:rsidR="00E9454F" w:rsidRPr="00652966" w:rsidRDefault="00E9454F" w:rsidP="00E9454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obesity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肥胖</w:t>
      </w:r>
      <w:r w:rsidRPr="00652966">
        <w:rPr>
          <w:rFonts w:ascii="Arial" w:eastAsia="微软雅黑" w:hAnsi="Arial" w:cs="Arial"/>
          <w:color w:val="000000" w:themeColor="text1"/>
        </w:rPr>
        <w:t xml:space="preserve"> -&gt; obese [</w:t>
      </w:r>
      <w:r w:rsidRPr="00652966">
        <w:rPr>
          <w:rFonts w:ascii="Arial" w:hAnsi="Arial" w:cs="Arial"/>
          <w:color w:val="626469"/>
          <w:shd w:val="clear" w:color="auto" w:fill="FFFFFF"/>
        </w:rPr>
        <w:t>oʊˈbiːs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肥胖的</w:t>
      </w:r>
    </w:p>
    <w:p w14:paraId="6CB4C47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rise in obesity rates is a major health concern globally.</w:t>
      </w:r>
    </w:p>
    <w:p w14:paraId="6DE244A0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Obesity is often linked to lifestyle choices and diet.</w:t>
      </w:r>
    </w:p>
    <w:p w14:paraId="1C6FA9D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D3260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chatty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爱聊天的</w:t>
      </w:r>
    </w:p>
    <w:p w14:paraId="79667F4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known for being chatty and sociable at social events.</w:t>
      </w:r>
    </w:p>
    <w:p w14:paraId="6C2CE0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chatty neighbor always has interesting stories to share.</w:t>
      </w:r>
    </w:p>
    <w:p w14:paraId="10BF5A5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7F9AA2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talkative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爱说话的</w:t>
      </w:r>
    </w:p>
    <w:p w14:paraId="6000646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talkative child shared stories with enthusiasm throughout the day.</w:t>
      </w:r>
    </w:p>
    <w:p w14:paraId="0A18373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Some people become more talkative when they are excited or nervous.</w:t>
      </w:r>
    </w:p>
    <w:p w14:paraId="5E0AAEC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AE060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physical method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物理方法</w:t>
      </w:r>
    </w:p>
    <w:p w14:paraId="6CE729B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employed a physical method to analyze the properties of the material.</w:t>
      </w:r>
    </w:p>
    <w:p w14:paraId="7B386B0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invested in research to develop new physical methods for manufacturing.</w:t>
      </w:r>
    </w:p>
    <w:p w14:paraId="3E6E0C9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EE69145" w14:textId="77777777" w:rsidR="00E9454F" w:rsidRPr="00652966" w:rsidRDefault="00E9454F" w:rsidP="00E9454F">
      <w:pPr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premium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保险费，溢价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Style w:val="pos"/>
          <w:rFonts w:ascii="Arial" w:hAnsi="Arial" w:cs="Arial"/>
          <w:color w:val="000000" w:themeColor="text1"/>
        </w:rPr>
        <w:t>adj.</w:t>
      </w:r>
      <w:r w:rsidRPr="00652966">
        <w:rPr>
          <w:rStyle w:val="pos"/>
          <w:rFonts w:ascii="Arial" w:hAnsi="Arial" w:cs="Arial"/>
          <w:color w:val="939599"/>
        </w:rPr>
        <w:t xml:space="preserve"> </w:t>
      </w:r>
      <w:r w:rsidRPr="00652966">
        <w:rPr>
          <w:rStyle w:val="tran"/>
          <w:rFonts w:ascii="Arial" w:eastAsia="PingFang SC" w:hAnsi="Arial" w:cs="Arial"/>
          <w:color w:val="101214"/>
          <w:vertAlign w:val="subscript"/>
        </w:rPr>
        <w:t>高价的，高品质的</w:t>
      </w:r>
    </w:p>
    <w:p w14:paraId="0E5FBA51" w14:textId="77777777" w:rsidR="00E9454F" w:rsidRPr="00652966" w:rsidRDefault="00E9454F" w:rsidP="00E9454F">
      <w:pPr>
        <w:spacing w:line="46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premium for comprehensive insurance coverage can be higher.</w:t>
      </w:r>
    </w:p>
    <w:p w14:paraId="097B7C6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Customers are willing to pay a premium for high-quality products.</w:t>
      </w:r>
    </w:p>
    <w:p w14:paraId="615F95F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0900D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microwave oven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微波炉</w:t>
      </w:r>
    </w:p>
    <w:p w14:paraId="137134D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microwave oven is a convenient appliance for quick food preparation.</w:t>
      </w:r>
    </w:p>
    <w:p w14:paraId="7904A03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used the microwave oven to heat up leftovers.</w:t>
      </w:r>
    </w:p>
    <w:p w14:paraId="4183AA8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321F1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points/points race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积分</w:t>
      </w:r>
      <w:r w:rsidRPr="00652966">
        <w:rPr>
          <w:rFonts w:ascii="Arial" w:eastAsia="微软雅黑" w:hAnsi="Arial" w:cs="Arial"/>
          <w:color w:val="000000" w:themeColor="text1"/>
        </w:rPr>
        <w:t>/</w:t>
      </w:r>
      <w:r w:rsidRPr="00652966">
        <w:rPr>
          <w:rFonts w:ascii="Arial" w:eastAsia="微软雅黑" w:hAnsi="Arial" w:cs="Arial"/>
          <w:color w:val="000000" w:themeColor="text1"/>
        </w:rPr>
        <w:t>积分赛</w:t>
      </w:r>
    </w:p>
    <w:p w14:paraId="64E0711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secured victory in the points race with consistent performance.</w:t>
      </w:r>
    </w:p>
    <w:p w14:paraId="115FDD1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competition includes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a points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race to determine the overall winner.</w:t>
      </w:r>
    </w:p>
    <w:p w14:paraId="25B0C13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8F17EB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explore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探索</w:t>
      </w:r>
    </w:p>
    <w:p w14:paraId="33966E7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are eager to explore the mysteries of the deep sea.</w:t>
      </w:r>
    </w:p>
    <w:p w14:paraId="2D17E7F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group decided to explore the uncharted wilderness.</w:t>
      </w:r>
    </w:p>
    <w:p w14:paraId="092A3BA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43E6DF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digital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数字的</w:t>
      </w:r>
    </w:p>
    <w:p w14:paraId="5A0DC52B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Digital technology has transformed the way we communicate.</w:t>
      </w:r>
    </w:p>
    <w:p w14:paraId="5D51E90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photographer prefers using a digital camera for its convenience.</w:t>
      </w:r>
    </w:p>
    <w:p w14:paraId="2A6656D0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1D412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well-being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健康，幸福</w:t>
      </w:r>
    </w:p>
    <w:p w14:paraId="04595BF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programs to support the well-being of its employees.</w:t>
      </w:r>
    </w:p>
    <w:p w14:paraId="732A1B06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and a balanced diet contribute to overall well-being.</w:t>
      </w:r>
    </w:p>
    <w:p w14:paraId="315B9E88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2DD89DF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promote mental well-being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促进心理健康</w:t>
      </w:r>
    </w:p>
    <w:p w14:paraId="27FEE7E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Engaging in outdoor activities can promote mental well-being.</w:t>
      </w:r>
    </w:p>
    <w:p w14:paraId="79139C73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workplace implemented programs to promote mental well-being among employees.</w:t>
      </w:r>
    </w:p>
    <w:p w14:paraId="0065DA9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7ED101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concentrate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集中</w:t>
      </w:r>
    </w:p>
    <w:p w14:paraId="4224F585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concentrate on the task at hand to achieve success.</w:t>
      </w:r>
    </w:p>
    <w:p w14:paraId="1EEBD59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were advised to find a quiet place to concentrate on their studies.</w:t>
      </w:r>
    </w:p>
    <w:p w14:paraId="586DFFBC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F8AF22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famous brand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名牌</w:t>
      </w:r>
    </w:p>
    <w:p w14:paraId="75636B0A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store carries a variety of famous brands of clothing and accessories.</w:t>
      </w:r>
    </w:p>
    <w:p w14:paraId="020E479D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Consumers are willing to pay more for products from a famous brand.</w:t>
      </w:r>
    </w:p>
    <w:p w14:paraId="78DDF19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589A6A9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smartphone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智能手机</w:t>
      </w:r>
    </w:p>
    <w:p w14:paraId="3CCBA7E4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smartphone has become an essential tool for daily communication.</w:t>
      </w:r>
    </w:p>
    <w:p w14:paraId="6BF4B177" w14:textId="77777777" w:rsidR="00E9454F" w:rsidRPr="00652966" w:rsidRDefault="00E9454F" w:rsidP="00E9454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latest model of the smartphone offers advanced features and capabilities.</w:t>
      </w:r>
    </w:p>
    <w:p w14:paraId="3174ED8D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93C1CD" w14:textId="33327310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informant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通知者，线人</w:t>
      </w:r>
    </w:p>
    <w:p w14:paraId="437EAAF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 relied on the informant's tip to apprehend the criminal.</w:t>
      </w:r>
    </w:p>
    <w:p w14:paraId="3C764507" w14:textId="2C542594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journalist's informant provided crucial information about the political scandal.</w:t>
      </w:r>
    </w:p>
    <w:p w14:paraId="2042FC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DCB3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interior</w:t>
      </w:r>
      <w:r w:rsidRPr="00652966">
        <w:rPr>
          <w:rFonts w:ascii="Arial" w:eastAsia="微软雅黑" w:hAnsi="Arial" w:cs="Arial"/>
        </w:rPr>
        <w:t xml:space="preserve"> [ɪnˈtɪriər] adj. </w:t>
      </w:r>
      <w:r w:rsidRPr="00652966">
        <w:rPr>
          <w:rFonts w:ascii="Arial" w:eastAsia="微软雅黑" w:hAnsi="Arial" w:cs="Arial"/>
        </w:rPr>
        <w:t>内部的，内地的；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内部，内地</w:t>
      </w:r>
    </w:p>
    <w:p w14:paraId="61DE436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interior of the house was beautifully decorated.</w:t>
      </w:r>
    </w:p>
    <w:p w14:paraId="26CBEE4E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car's interior was spacious and comfortable.</w:t>
      </w:r>
    </w:p>
    <w:p w14:paraId="7881E8C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car's interior </w:t>
      </w:r>
      <w:r w:rsidRPr="00652966">
        <w:rPr>
          <w:rFonts w:ascii="Arial" w:eastAsia="微软雅黑" w:hAnsi="Arial" w:cs="Arial"/>
        </w:rPr>
        <w:t>汽车的内饰</w:t>
      </w:r>
    </w:p>
    <w:p w14:paraId="2ACCB85F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interior of a star </w:t>
      </w:r>
      <w:r w:rsidRPr="00652966">
        <w:rPr>
          <w:rFonts w:ascii="Arial" w:eastAsia="微软雅黑" w:hAnsi="Arial" w:cs="Arial"/>
        </w:rPr>
        <w:t>恒星的内部</w:t>
      </w:r>
    </w:p>
    <w:p w14:paraId="0AC9DB7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Benz car is famous for its luxury interior.</w:t>
      </w:r>
    </w:p>
    <w:p w14:paraId="7CF564F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D2EE71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calcium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钙</w:t>
      </w:r>
    </w:p>
    <w:p w14:paraId="3B64405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Calcium is an essential mineral for the development and maintenance of strong bones and teeth.</w:t>
      </w:r>
    </w:p>
    <w:p w14:paraId="1004FB2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Dairy products are rich sources of calcium, contributing to overall bone health.</w:t>
      </w:r>
    </w:p>
    <w:p w14:paraId="211C0235" w14:textId="0B1EF2AB" w:rsidR="00866F5A" w:rsidRPr="00652966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Theme="minorEastAsia" w:hAnsi="Arial" w:cs="Arial"/>
          <w:b/>
          <w:bCs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</w:t>
      </w:r>
      <w:r w:rsidRPr="00652966">
        <w:rPr>
          <w:rFonts w:ascii="Arial" w:eastAsiaTheme="minorEastAsia" w:hAnsi="Arial" w:cs="Arial"/>
          <w:b/>
          <w:bCs/>
        </w:rPr>
        <w:t>All the original calcium had dissolved away.</w:t>
      </w:r>
    </w:p>
    <w:p w14:paraId="3D5034C1" w14:textId="77777777" w:rsidR="00C30CD2" w:rsidRPr="00652966" w:rsidRDefault="00C30CD2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A8D6FBD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gadget</w:t>
      </w:r>
      <w:r w:rsidRPr="00652966">
        <w:rPr>
          <w:rFonts w:ascii="Arial" w:eastAsia="微软雅黑" w:hAnsi="Arial" w:cs="Arial"/>
          <w:color w:val="000000" w:themeColor="text1"/>
        </w:rPr>
        <w:t xml:space="preserve"> [ˈɡædʒɪt] n. </w:t>
      </w:r>
      <w:r w:rsidRPr="00652966">
        <w:rPr>
          <w:rFonts w:ascii="Arial" w:eastAsia="微软雅黑" w:hAnsi="Arial" w:cs="Arial"/>
          <w:color w:val="000000" w:themeColor="text1"/>
        </w:rPr>
        <w:t>小配件，小工具</w:t>
      </w:r>
    </w:p>
    <w:p w14:paraId="2F048040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 store offers a variety of gadgets, from smartwatches to innovative tools.</w:t>
      </w:r>
    </w:p>
    <w:p w14:paraId="5AB8E1E1" w14:textId="77777777" w:rsidR="00866F5A" w:rsidRPr="00652966" w:rsidRDefault="00866F5A" w:rsidP="00866F5A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People often enjoy exploring the latest gadgets for their practicality and entertainment value.</w:t>
      </w:r>
    </w:p>
    <w:p w14:paraId="01BE4B4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7C5ADB20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elite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精英的，杰出的；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精英</w:t>
      </w:r>
    </w:p>
    <w:p w14:paraId="44954FE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elite athletes competed in the final round of the championship.</w:t>
      </w:r>
    </w:p>
    <w:p w14:paraId="2F26B29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school is known for producing an elite group of scholars.</w:t>
      </w:r>
    </w:p>
    <w:p w14:paraId="7A9D759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5B4E09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curry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咖喱</w:t>
      </w:r>
    </w:p>
    <w:p w14:paraId="07181C3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Chicken curry is a popular dish in many Asian cuisines.</w:t>
      </w:r>
    </w:p>
    <w:p w14:paraId="676C3690" w14:textId="6DCA11A9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offers a variety of curries with different levels of spiciness.</w:t>
      </w:r>
    </w:p>
    <w:p w14:paraId="3D762DA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medication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药物治疗，药物</w:t>
      </w:r>
      <w:r w:rsidRPr="00652966">
        <w:rPr>
          <w:rFonts w:ascii="Arial" w:eastAsia="微软雅黑" w:hAnsi="Arial" w:cs="Arial"/>
        </w:rPr>
        <w:t xml:space="preserve"> medicate v. </w:t>
      </w:r>
      <w:r w:rsidRPr="00652966">
        <w:rPr>
          <w:rFonts w:ascii="Arial" w:eastAsia="微软雅黑" w:hAnsi="Arial" w:cs="Arial"/>
        </w:rPr>
        <w:t>下药</w:t>
      </w:r>
      <w:r w:rsidRPr="00652966">
        <w:rPr>
          <w:rFonts w:ascii="Arial" w:eastAsia="微软雅黑" w:hAnsi="Arial" w:cs="Arial"/>
        </w:rPr>
        <w:t>/</w:t>
      </w:r>
      <w:r w:rsidRPr="00652966">
        <w:rPr>
          <w:rFonts w:ascii="Arial" w:eastAsia="微软雅黑" w:hAnsi="Arial" w:cs="Arial"/>
        </w:rPr>
        <w:t>用药治疗</w:t>
      </w:r>
    </w:p>
    <w:p w14:paraId="79C1EC0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doctor prescribed a medication to relieve the patient's pain.</w:t>
      </w:r>
    </w:p>
    <w:p w14:paraId="5D5EFAFF" w14:textId="7C147F9F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essential to follow the recommended dosage when taking medication.</w:t>
      </w:r>
    </w:p>
    <w:p w14:paraId="1FCFF97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strain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压力，负担；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拉紧，使劲</w:t>
      </w:r>
    </w:p>
    <w:p w14:paraId="08A2AC4B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constant strain of work and deadlines led to burnout.</w:t>
      </w:r>
    </w:p>
    <w:p w14:paraId="353E263C" w14:textId="3970E116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 careful not to strain your muscles when lifting heavy objects.</w:t>
      </w:r>
    </w:p>
    <w:p w14:paraId="2C4D9095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indulge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放纵，纵容</w:t>
      </w:r>
    </w:p>
    <w:p w14:paraId="36B0743A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okay to indulge in a treat occasionally, but moderation is key.</w:t>
      </w:r>
    </w:p>
    <w:p w14:paraId="67ADC6CE" w14:textId="3A77D93E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decided to indulge herself with a relaxing spa day.</w:t>
      </w:r>
    </w:p>
    <w:p w14:paraId="10B0B71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invoice</w:t>
      </w:r>
      <w:r w:rsidRPr="00652966">
        <w:rPr>
          <w:rFonts w:ascii="Arial" w:eastAsia="微软雅黑" w:hAnsi="Arial" w:cs="Arial"/>
          <w:color w:val="000000" w:themeColor="text1"/>
        </w:rPr>
        <w:t xml:space="preserve"> [ˈɪnvɔɪs] n. </w:t>
      </w:r>
      <w:r w:rsidRPr="00652966">
        <w:rPr>
          <w:rFonts w:ascii="Arial" w:eastAsia="微软雅黑" w:hAnsi="Arial" w:cs="Arial"/>
          <w:color w:val="000000" w:themeColor="text1"/>
        </w:rPr>
        <w:t>发票</w:t>
      </w:r>
    </w:p>
    <w:p w14:paraId="666C903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accountant prepared the invoice for the client's recent purchase.</w:t>
      </w:r>
    </w:p>
    <w:p w14:paraId="7AB74162" w14:textId="22D5E79B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make sure to keep a copy of the invoice for your records.</w:t>
      </w:r>
    </w:p>
    <w:p w14:paraId="63543AD2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horizontal bar </w:t>
      </w:r>
      <w:r w:rsidRPr="00652966">
        <w:rPr>
          <w:rFonts w:ascii="Arial" w:eastAsia="微软雅黑" w:hAnsi="Arial" w:cs="Arial"/>
          <w:color w:val="000000" w:themeColor="text1"/>
        </w:rPr>
        <w:t xml:space="preserve">[ˌhɔrɪˈzɑntl] n. </w:t>
      </w:r>
      <w:r w:rsidRPr="00652966">
        <w:rPr>
          <w:rFonts w:ascii="Arial" w:eastAsia="微软雅黑" w:hAnsi="Arial" w:cs="Arial"/>
          <w:color w:val="000000" w:themeColor="text1"/>
        </w:rPr>
        <w:t>横杆，单杠</w:t>
      </w:r>
    </w:p>
    <w:p w14:paraId="31616B9F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gymnast gracefully swung from one horizontal bar to another.</w:t>
      </w:r>
    </w:p>
    <w:p w14:paraId="6F58E4D9" w14:textId="0322F51C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team installed a horizontal bar to support the structure.</w:t>
      </w:r>
    </w:p>
    <w:p w14:paraId="40504C86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markup</w:t>
      </w:r>
      <w:r w:rsidRPr="00652966">
        <w:rPr>
          <w:rFonts w:ascii="Arial" w:eastAsia="微软雅黑" w:hAnsi="Arial" w:cs="Arial"/>
          <w:color w:val="000000" w:themeColor="text1"/>
        </w:rPr>
        <w:t xml:space="preserve"> [ˈmɑrkˌʌp] n. </w:t>
      </w:r>
      <w:r w:rsidRPr="00652966">
        <w:rPr>
          <w:rFonts w:ascii="Arial" w:eastAsia="微软雅黑" w:hAnsi="Arial" w:cs="Arial"/>
          <w:color w:val="000000" w:themeColor="text1"/>
        </w:rPr>
        <w:t>价格标记</w:t>
      </w:r>
      <w:r w:rsidRPr="00652966">
        <w:rPr>
          <w:rFonts w:ascii="Arial" w:eastAsia="微软雅黑" w:hAnsi="Arial" w:cs="Arial"/>
          <w:color w:val="000000" w:themeColor="text1"/>
        </w:rPr>
        <w:t xml:space="preserve">; </w:t>
      </w:r>
      <w:r w:rsidRPr="00652966">
        <w:rPr>
          <w:rFonts w:ascii="Arial" w:eastAsia="微软雅黑" w:hAnsi="Arial" w:cs="Arial"/>
          <w:color w:val="000000" w:themeColor="text1"/>
        </w:rPr>
        <w:t>涨价，利润；</w:t>
      </w:r>
    </w:p>
    <w:p w14:paraId="63948113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store applied a 20% markup to the cost of the product for retail.</w:t>
      </w:r>
    </w:p>
    <w:p w14:paraId="5B4C6213" w14:textId="6F21F7CE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detailed invoice included information about the markup on each item.</w:t>
      </w:r>
    </w:p>
    <w:p w14:paraId="1C5B5EA7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relevance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相关性，重要性</w:t>
      </w:r>
      <w:r w:rsidRPr="00652966">
        <w:rPr>
          <w:rFonts w:ascii="Arial" w:eastAsia="微软雅黑" w:hAnsi="Arial" w:cs="Arial"/>
          <w:color w:val="000000" w:themeColor="text1"/>
        </w:rPr>
        <w:t xml:space="preserve"> -&gt; relevant</w:t>
      </w:r>
    </w:p>
    <w:p w14:paraId="784AE7C9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discussion focused on the relevance of the research findings to current issues.</w:t>
      </w:r>
    </w:p>
    <w:p w14:paraId="74C30BC5" w14:textId="5790A392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candidate's previous experience has great relevance to the position's requirements.</w:t>
      </w:r>
    </w:p>
    <w:p w14:paraId="79A77914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theory</w:t>
      </w:r>
      <w:r w:rsidRPr="00652966">
        <w:rPr>
          <w:rFonts w:ascii="Arial" w:eastAsia="微软雅黑" w:hAnsi="Arial" w:cs="Arial"/>
          <w:color w:val="000000" w:themeColor="text1"/>
        </w:rPr>
        <w:t xml:space="preserve"> [ɪn ˈθiəri] </w:t>
      </w:r>
      <w:r w:rsidRPr="00652966">
        <w:rPr>
          <w:rFonts w:ascii="Arial" w:eastAsia="微软雅黑" w:hAnsi="Arial" w:cs="Arial"/>
          <w:color w:val="000000" w:themeColor="text1"/>
        </w:rPr>
        <w:t>在理论上</w:t>
      </w:r>
    </w:p>
    <w:p w14:paraId="28DCDF7D" w14:textId="77777777" w:rsidR="00866F5A" w:rsidRPr="00652966" w:rsidRDefault="00866F5A" w:rsidP="00866F5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theory, the project should be completed within six months.</w:t>
      </w:r>
    </w:p>
    <w:p w14:paraId="19E1349E" w14:textId="052C825E" w:rsidR="00C6488F" w:rsidRPr="00652966" w:rsidRDefault="00866F5A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theory, the new strategy seemed promising, but practical challenges arose.</w:t>
      </w:r>
    </w:p>
    <w:p w14:paraId="300324E1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ritual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仪式，典礼</w:t>
      </w:r>
      <w:r w:rsidRPr="00652966">
        <w:rPr>
          <w:rFonts w:ascii="Arial" w:eastAsia="微软雅黑" w:hAnsi="Arial" w:cs="Arial"/>
          <w:color w:val="000000" w:themeColor="text1"/>
        </w:rPr>
        <w:t xml:space="preserve"> -&gt; rite n.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（宗教等的）仪式；礼节，惯例</w:t>
      </w:r>
    </w:p>
    <w:p w14:paraId="03AA94C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traditional wedding ritual included cultural dances and ceremonial blessings.</w:t>
      </w:r>
    </w:p>
    <w:p w14:paraId="22DE2A92" w14:textId="1792032D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Every morning, she follows a specific ritual of meditation and yoga to start her day.</w:t>
      </w:r>
    </w:p>
    <w:p w14:paraId="4013EA1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renovation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翻新，革新</w:t>
      </w:r>
      <w:r w:rsidRPr="00652966">
        <w:rPr>
          <w:rFonts w:ascii="Arial" w:eastAsia="微软雅黑" w:hAnsi="Arial" w:cs="Arial"/>
          <w:color w:val="000000" w:themeColor="text1"/>
        </w:rPr>
        <w:t xml:space="preserve"> renovate</w:t>
      </w:r>
    </w:p>
    <w:p w14:paraId="570795D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renovation of the old house took several months to complete.</w:t>
      </w:r>
    </w:p>
    <w:p w14:paraId="590D63F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invested in the renovation of its office space to create a more modern environment.</w:t>
      </w:r>
    </w:p>
    <w:p w14:paraId="71C1511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0511FC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clinician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临床医生，医师</w:t>
      </w:r>
      <w:r w:rsidRPr="00652966">
        <w:rPr>
          <w:rFonts w:ascii="Arial" w:eastAsia="微软雅黑" w:hAnsi="Arial" w:cs="Arial"/>
          <w:color w:val="000000" w:themeColor="text1"/>
        </w:rPr>
        <w:t xml:space="preserve"> clinic/clinical</w:t>
      </w:r>
    </w:p>
    <w:p w14:paraId="633CB3C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clinician advised the patient on the best course of treatment for their condition.</w:t>
      </w:r>
    </w:p>
    <w:p w14:paraId="27BECF2A" w14:textId="608AE258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clinic is staffed with experienced clinicians who specialize in various medical fields.</w:t>
      </w:r>
    </w:p>
    <w:p w14:paraId="5E1E56A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drowsy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昏昏欲睡的，困倦的</w:t>
      </w:r>
      <w:r w:rsidRPr="00652966">
        <w:rPr>
          <w:rFonts w:ascii="Arial" w:eastAsia="微软雅黑" w:hAnsi="Arial" w:cs="Arial"/>
          <w:color w:val="000000" w:themeColor="text1"/>
        </w:rPr>
        <w:t xml:space="preserve"> drow-sy</w:t>
      </w:r>
    </w:p>
    <w:p w14:paraId="4CEFEB3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heavy meal, he felt drowsy and decided to take a short nap.</w:t>
      </w:r>
    </w:p>
    <w:p w14:paraId="6B89883C" w14:textId="4B1A3929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may cause drowsiness, so avoid driving or operating machinery.</w:t>
      </w:r>
    </w:p>
    <w:p w14:paraId="163C4E1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downstream</w:t>
      </w:r>
      <w:r w:rsidRPr="00652966">
        <w:rPr>
          <w:rFonts w:ascii="Arial" w:eastAsia="微软雅黑" w:hAnsi="Arial" w:cs="Arial"/>
          <w:color w:val="000000" w:themeColor="text1"/>
        </w:rPr>
        <w:t xml:space="preserve"> [ˈdaʊnˌstrim] adj. </w:t>
      </w:r>
      <w:r w:rsidRPr="00652966">
        <w:rPr>
          <w:rFonts w:ascii="Arial" w:eastAsia="微软雅黑" w:hAnsi="Arial" w:cs="Arial"/>
          <w:color w:val="000000" w:themeColor="text1"/>
        </w:rPr>
        <w:t>下游的；</w:t>
      </w:r>
      <w:r w:rsidRPr="00652966">
        <w:rPr>
          <w:rFonts w:ascii="Arial" w:eastAsia="微软雅黑" w:hAnsi="Arial" w:cs="Arial"/>
          <w:color w:val="000000" w:themeColor="text1"/>
        </w:rPr>
        <w:t xml:space="preserve">adv. </w:t>
      </w:r>
      <w:r w:rsidRPr="00652966">
        <w:rPr>
          <w:rFonts w:ascii="Arial" w:eastAsia="微软雅黑" w:hAnsi="Arial" w:cs="Arial"/>
          <w:color w:val="000000" w:themeColor="text1"/>
        </w:rPr>
        <w:t>在下游</w:t>
      </w:r>
    </w:p>
    <w:p w14:paraId="228CE8E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pollution in the river affects communities downstream.</w:t>
      </w:r>
    </w:p>
    <w:p w14:paraId="6AF348EA" w14:textId="480FC903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is located downstream from the water source.</w:t>
      </w:r>
    </w:p>
    <w:p w14:paraId="124135F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staple</w:t>
      </w:r>
      <w:r w:rsidRPr="00652966">
        <w:rPr>
          <w:rFonts w:ascii="Arial" w:eastAsia="微软雅黑" w:hAnsi="Arial" w:cs="Arial"/>
          <w:color w:val="000000" w:themeColor="text1"/>
        </w:rPr>
        <w:t xml:space="preserve"> [ˈsteɪpl] n. </w:t>
      </w:r>
      <w:r w:rsidRPr="00652966">
        <w:rPr>
          <w:rFonts w:ascii="Arial" w:eastAsia="微软雅黑" w:hAnsi="Arial" w:cs="Arial"/>
          <w:color w:val="000000" w:themeColor="text1"/>
        </w:rPr>
        <w:t>主要产品，主食；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用订书钉固定</w:t>
      </w:r>
    </w:p>
    <w:p w14:paraId="6AC103D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Rice is a staple food in many Asian countries.</w:t>
      </w:r>
    </w:p>
    <w:p w14:paraId="09BD8CF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staple the documents together before submitting them.</w:t>
      </w:r>
    </w:p>
    <w:p w14:paraId="47D610F0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5490E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stance</w:t>
      </w:r>
      <w:r w:rsidRPr="00652966">
        <w:rPr>
          <w:rFonts w:ascii="Arial" w:eastAsia="微软雅黑" w:hAnsi="Arial" w:cs="Arial"/>
          <w:color w:val="000000" w:themeColor="text1"/>
        </w:rPr>
        <w:t xml:space="preserve"> [stæns] n. </w:t>
      </w:r>
      <w:r w:rsidRPr="00652966">
        <w:rPr>
          <w:rFonts w:ascii="Arial" w:eastAsia="微软雅黑" w:hAnsi="Arial" w:cs="Arial"/>
          <w:color w:val="000000" w:themeColor="text1"/>
        </w:rPr>
        <w:t>立场，态度</w:t>
      </w:r>
    </w:p>
    <w:p w14:paraId="1948570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stance on environmental protection is clear.</w:t>
      </w:r>
    </w:p>
    <w:p w14:paraId="073F37F5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stance on the issue was met with both support and opposition.</w:t>
      </w:r>
    </w:p>
    <w:p w14:paraId="1F525D04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C71FF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tickle</w:t>
      </w:r>
      <w:r w:rsidRPr="00652966">
        <w:rPr>
          <w:rFonts w:ascii="Arial" w:eastAsia="微软雅黑" w:hAnsi="Arial" w:cs="Arial"/>
          <w:color w:val="000000" w:themeColor="text1"/>
        </w:rPr>
        <w:t xml:space="preserve"> [ˈtɪkəl] v. </w:t>
      </w:r>
      <w:r w:rsidRPr="00652966">
        <w:rPr>
          <w:rFonts w:ascii="Arial" w:eastAsia="微软雅黑" w:hAnsi="Arial" w:cs="Arial"/>
          <w:color w:val="000000" w:themeColor="text1"/>
        </w:rPr>
        <w:t>使发痒，逗乐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sym w:font="Wingdings" w:char="F0E0"/>
      </w:r>
      <w:r w:rsidRPr="00652966">
        <w:rPr>
          <w:rFonts w:ascii="Arial" w:eastAsia="微软雅黑" w:hAnsi="Arial" w:cs="Arial"/>
          <w:color w:val="000000" w:themeColor="text1"/>
        </w:rPr>
        <w:t>tick-le</w:t>
      </w:r>
    </w:p>
    <w:p w14:paraId="33224BC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feather's touch can tickle and make you laugh.</w:t>
      </w:r>
    </w:p>
    <w:p w14:paraId="45C2E81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playful teasing always manages to tickle her funny bone.</w:t>
      </w:r>
    </w:p>
    <w:p w14:paraId="614E946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1EA0B37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memo</w:t>
      </w:r>
      <w:r w:rsidRPr="00652966">
        <w:rPr>
          <w:rFonts w:ascii="Arial" w:eastAsia="微软雅黑" w:hAnsi="Arial" w:cs="Arial"/>
          <w:color w:val="000000" w:themeColor="text1"/>
        </w:rPr>
        <w:t xml:space="preserve"> [ˈmemoʊ] n. </w:t>
      </w:r>
      <w:r w:rsidRPr="00652966">
        <w:rPr>
          <w:rFonts w:ascii="Arial" w:eastAsia="微软雅黑" w:hAnsi="Arial" w:cs="Arial"/>
          <w:color w:val="000000" w:themeColor="text1"/>
        </w:rPr>
        <w:t>备忘录，便条</w:t>
      </w:r>
    </w:p>
    <w:p w14:paraId="16110FC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I'll send you a memo with the meeting details.</w:t>
      </w:r>
    </w:p>
    <w:p w14:paraId="27982130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wrote a quick memo to remind herself of the upcoming deadline.</w:t>
      </w:r>
    </w:p>
    <w:p w14:paraId="123DEFA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D1EA80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contemporary</w:t>
      </w:r>
      <w:r w:rsidRPr="00652966">
        <w:rPr>
          <w:rFonts w:ascii="Arial" w:eastAsia="微软雅黑" w:hAnsi="Arial" w:cs="Arial"/>
          <w:color w:val="000000" w:themeColor="text1"/>
        </w:rPr>
        <w:t xml:space="preserve"> [kənˈtempəˌreri] adj. </w:t>
      </w:r>
      <w:r w:rsidRPr="00652966">
        <w:rPr>
          <w:rFonts w:ascii="Arial" w:eastAsia="微软雅黑" w:hAnsi="Arial" w:cs="Arial"/>
          <w:color w:val="000000" w:themeColor="text1"/>
        </w:rPr>
        <w:t>当代的，现代的；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同代人，同龄人，同辈</w:t>
      </w:r>
    </w:p>
    <w:p w14:paraId="4C2061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art reflects contemporary society.</w:t>
      </w:r>
    </w:p>
    <w:p w14:paraId="114CCA4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is a contemporary of famous artists from his era.</w:t>
      </w:r>
    </w:p>
    <w:p w14:paraId="49F8D94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AB3C684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furnish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提供，供应；装备，布置</w:t>
      </w:r>
    </w:p>
    <w:p w14:paraId="0DD3945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room is well-furnished with modern amenities, ensuring a comfortable stay for guests.</w:t>
      </w:r>
    </w:p>
    <w:p w14:paraId="08EF8888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furnish the necessary tools and equipment for the project.</w:t>
      </w:r>
    </w:p>
    <w:p w14:paraId="68558D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25BEE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furniture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家具</w:t>
      </w:r>
    </w:p>
    <w:p w14:paraId="041AB1F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showroom displays a wide range of stylish furniture for customers to choose from.</w:t>
      </w:r>
    </w:p>
    <w:p w14:paraId="0F29193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furniture not only enhances the aesthetics of a space but also provides functionality and comfort.</w:t>
      </w:r>
    </w:p>
    <w:p w14:paraId="36B9CC7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E6D25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213CC4" w14:textId="77777777" w:rsidR="00854195" w:rsidRPr="00652966" w:rsidRDefault="00854195" w:rsidP="00854195">
      <w:pPr>
        <w:rPr>
          <w:rFonts w:ascii="Arial" w:eastAsia="PingFang SC" w:hAnsi="Arial" w:cs="Arial"/>
          <w:color w:val="101214"/>
          <w:shd w:val="clear" w:color="auto" w:fill="FFFFFF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collate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整理，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核对</w:t>
      </w:r>
    </w:p>
    <w:p w14:paraId="5024CBCC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PingFang SC" w:hAnsi="Arial" w:cs="Arial"/>
          <w:color w:val="101214"/>
          <w:shd w:val="clear" w:color="auto" w:fill="FFFFFF"/>
        </w:rPr>
        <w:t>PS: Collating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指整理和归档文档，确保它们按照特定的顺序或结构排列。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proofread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是指仔细检查文稿以发现和纠正拼写、语法、标点和印刷错误的过程。</w:t>
      </w:r>
    </w:p>
    <w:p w14:paraId="2EAB2B7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librarian spent hours collating the books on the shelves to ensure order.</w:t>
      </w:r>
    </w:p>
    <w:p w14:paraId="77AFB40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submitting the report, please collate all the necessary documents.</w:t>
      </w:r>
    </w:p>
    <w:p w14:paraId="2A9B0A33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8E3184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B2715C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urgent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紧急的，迫切的</w:t>
      </w:r>
      <w:r w:rsidRPr="00652966">
        <w:rPr>
          <w:rFonts w:ascii="Arial" w:eastAsia="微软雅黑" w:hAnsi="Arial" w:cs="Arial"/>
          <w:color w:val="000000" w:themeColor="text1"/>
        </w:rPr>
        <w:t xml:space="preserve"> -&gt; urge</w:t>
      </w:r>
    </w:p>
    <w:p w14:paraId="057BB07E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attend to this matter urgently; it requires immediate attention.</w:t>
      </w:r>
    </w:p>
    <w:p w14:paraId="752E778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is seeking urgent support from volunteers for the upcoming event.</w:t>
      </w:r>
    </w:p>
    <w:p w14:paraId="12ACB197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documentary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纪录片</w:t>
      </w:r>
    </w:p>
    <w:p w14:paraId="0625BA3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documentary provided a detailed and unbiased exploration of the historical events.</w:t>
      </w:r>
    </w:p>
    <w:p w14:paraId="7065609D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people prefer documentaries for their informative and visually engaging storytelling.</w:t>
      </w:r>
    </w:p>
    <w:p w14:paraId="7C384D4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6FACDA8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recipe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ˈresəpi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食谱</w:t>
      </w:r>
    </w:p>
    <w:p w14:paraId="2EB0668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chef shared his secret recipe for the delicious chocolate cake during the cooking show.</w:t>
      </w:r>
    </w:p>
    <w:p w14:paraId="405ACB65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This cookbook includes a variety of recipes, from quick and easy meals to elaborate dinner options.</w:t>
      </w:r>
    </w:p>
    <w:p w14:paraId="7639C6EB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1910E6C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appraise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评估，鉴定</w:t>
      </w:r>
    </w:p>
    <w:p w14:paraId="54E3122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real estate agent will appraise the value of the property based on market trends and condition.</w:t>
      </w:r>
    </w:p>
    <w:p w14:paraId="263D83D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making a purchase, it's essential to appraise the quality and authenticity of the artwork.</w:t>
      </w:r>
    </w:p>
    <w:p w14:paraId="20F6D49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46CC19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performance appraisal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绩效评估</w:t>
      </w:r>
    </w:p>
    <w:p w14:paraId="0F109EBF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conducts regular performance appraisals to assess employee contributions and provide constructive feedback.</w:t>
      </w:r>
    </w:p>
    <w:p w14:paraId="0BA6B9B1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fair and transparent performance appraisal system is essential for employee motivation and career development.</w:t>
      </w:r>
    </w:p>
    <w:p w14:paraId="162E668A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D206832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public praise/ word of mouth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口碑</w:t>
      </w:r>
    </w:p>
    <w:p w14:paraId="2F49F226" w14:textId="77777777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 of the product was largely attributed to positive public praise and strong word of mouth.</w:t>
      </w:r>
    </w:p>
    <w:p w14:paraId="76124592" w14:textId="52EBB78D" w:rsidR="00854195" w:rsidRPr="00652966" w:rsidRDefault="00854195" w:rsidP="0085419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the age of social media, a single negative review can significantly impact the word of mouth for a brand.</w:t>
      </w:r>
    </w:p>
    <w:p w14:paraId="3603E787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D5F8B0" w14:textId="77777777" w:rsidR="00854195" w:rsidRPr="00652966" w:rsidRDefault="00854195" w:rsidP="00854195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monotonous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məˈnɑːtənəs</w:t>
      </w:r>
      <w:r w:rsidRPr="00652966">
        <w:rPr>
          <w:rFonts w:ascii="Arial" w:eastAsia="微软雅黑" w:hAnsi="Arial" w:cs="Arial"/>
          <w:color w:val="000000" w:themeColor="text1"/>
        </w:rPr>
        <w:t xml:space="preserve">] adj. </w:t>
      </w:r>
      <w:r w:rsidRPr="00652966">
        <w:rPr>
          <w:rFonts w:ascii="Arial" w:eastAsia="微软雅黑" w:hAnsi="Arial" w:cs="Arial"/>
          <w:color w:val="000000" w:themeColor="text1"/>
        </w:rPr>
        <w:t>单调的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monotony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məˈnɑːtəni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单调乏味，千篇一律</w:t>
      </w:r>
    </w:p>
    <w:p w14:paraId="01B25F31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monotonous sound of the dripping faucet became irritating over time.</w:t>
      </w:r>
    </w:p>
    <w:p w14:paraId="32FA99D1" w14:textId="77777777" w:rsidR="00854195" w:rsidRPr="00652966" w:rsidRDefault="00854195" w:rsidP="00854195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job involved monotonous tasks that lacked variety and challenge.</w:t>
      </w:r>
    </w:p>
    <w:p w14:paraId="40BE0152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358FAE0" w14:textId="6FAC5176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arrange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安排</w:t>
      </w:r>
    </w:p>
    <w:p w14:paraId="179D392C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event planner had to arrange the seating for the conference attendees.</w:t>
      </w:r>
    </w:p>
    <w:p w14:paraId="05A6FFA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we arrange a meeting to discuss the project timeline?</w:t>
      </w:r>
    </w:p>
    <w:p w14:paraId="72A9E1F5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A4E7AB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collect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收集</w:t>
      </w:r>
    </w:p>
    <w:p w14:paraId="2FC6FBD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museum aims to collect artifacts that represent the cultural history of the region.</w:t>
      </w:r>
    </w:p>
    <w:p w14:paraId="7FB7A7C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collect data from various sources to conduct a comprehensive analysis.</w:t>
      </w:r>
    </w:p>
    <w:p w14:paraId="43ACDDE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9CABC8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distribute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分配</w:t>
      </w:r>
    </w:p>
    <w:p w14:paraId="51AEF19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leader will distribute the tasks evenly among team members.</w:t>
      </w:r>
    </w:p>
    <w:p w14:paraId="3F77EFD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essential to distribute resources efficiently for project success.</w:t>
      </w:r>
    </w:p>
    <w:p w14:paraId="773838A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E372E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establish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建立</w:t>
      </w:r>
    </w:p>
    <w:p w14:paraId="2ABC065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aims to establish a strong presence in the international market.</w:t>
      </w:r>
    </w:p>
    <w:p w14:paraId="0A4B620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ensure credibility, the company works hard to establish transparent policies.</w:t>
      </w:r>
    </w:p>
    <w:p w14:paraId="08FCE2D7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897175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implement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实施</w:t>
      </w:r>
    </w:p>
    <w:p w14:paraId="07673827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will be challenging to implement, but it is necessary for improvement.</w:t>
      </w:r>
    </w:p>
    <w:p w14:paraId="1DE1F7F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ready to implement the changes suggested during the brainstorming session.</w:t>
      </w:r>
    </w:p>
    <w:p w14:paraId="00F1FF92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EE632C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maintain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保持</w:t>
      </w:r>
    </w:p>
    <w:p w14:paraId="40377CC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maintain a healthy work-life balance for overall well-being.</w:t>
      </w:r>
    </w:p>
    <w:p w14:paraId="2BBA93D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maintenance staff works diligently to maintain the equipment in optimal condition.</w:t>
      </w:r>
    </w:p>
    <w:p w14:paraId="2FC7809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9E067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process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处理</w:t>
      </w:r>
    </w:p>
    <w:p w14:paraId="306BC22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uses advanced machinery to process raw materials efficiently.</w:t>
      </w:r>
    </w:p>
    <w:p w14:paraId="310321D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Our team needs to process the data before presenting it in the final report.</w:t>
      </w:r>
    </w:p>
    <w:p w14:paraId="6036E5C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1958C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详述</w:t>
      </w:r>
    </w:p>
    <w:p w14:paraId="2870D76A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specify your requirements so that we can tailor the solution to your needs.</w:t>
      </w:r>
    </w:p>
    <w:p w14:paraId="0C04CBA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will specify the materials and dimensions for the construction project.</w:t>
      </w:r>
    </w:p>
    <w:p w14:paraId="2F05D72E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1CCFD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assess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</w:t>
      </w:r>
    </w:p>
    <w:p w14:paraId="025D18B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needs to assess the performance of each team member for the annual review.</w:t>
      </w:r>
    </w:p>
    <w:p w14:paraId="4889AFC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Experts will assess the environmental impact of the proposed construction project.</w:t>
      </w:r>
    </w:p>
    <w:p w14:paraId="6529E8F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DC5ED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compare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相比</w:t>
      </w:r>
    </w:p>
    <w:p w14:paraId="082F6701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essential to compare prices and features before making a purchasing decision.</w:t>
      </w:r>
    </w:p>
    <w:p w14:paraId="1D8F3F5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research study will compare the effects of two different treatment methods.</w:t>
      </w:r>
    </w:p>
    <w:p w14:paraId="1B7EE73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E7922A9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define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定义</w:t>
      </w:r>
    </w:p>
    <w:p w14:paraId="3833AD0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terms and conditions clearly define the responsibilities of both parties.</w:t>
      </w:r>
    </w:p>
    <w:p w14:paraId="3180995D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aims to define the key factors influencing the experiment's outcome.</w:t>
      </w:r>
    </w:p>
    <w:p w14:paraId="2D885FC0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3CE0FD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3432CDB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interpret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解释，说明，口译</w:t>
      </w:r>
    </w:p>
    <w:p w14:paraId="731CC7C4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language interpreter helps bridge communication gaps between people of different languages.</w:t>
      </w:r>
    </w:p>
    <w:p w14:paraId="32288DEF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interpret the data accurately to draw meaningful conclusions.</w:t>
      </w:r>
    </w:p>
    <w:p w14:paraId="58D9DAAC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A6D1F3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verify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证实</w:t>
      </w:r>
    </w:p>
    <w:p w14:paraId="72D12C78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auditor will verify the accuracy of the financial statements through a detailed examination.</w:t>
      </w:r>
    </w:p>
    <w:p w14:paraId="5DA3E596" w14:textId="77777777" w:rsidR="00C6488F" w:rsidRPr="00652966" w:rsidRDefault="00C6488F" w:rsidP="00C648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crucial to verify the information before including it in the official report.</w:t>
      </w:r>
    </w:p>
    <w:p w14:paraId="78223505" w14:textId="77777777" w:rsidR="00C6488F" w:rsidRPr="00652966" w:rsidRDefault="00C6488F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ED30C06" w14:textId="78B94F40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evaluate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评估</w:t>
      </w:r>
    </w:p>
    <w:p w14:paraId="5180FDB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evaluate the performance of the new product in the market.</w:t>
      </w:r>
    </w:p>
    <w:p w14:paraId="5C9371B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will evaluate the students' essays based on content and writing skills.</w:t>
      </w:r>
    </w:p>
    <w:p w14:paraId="1F7F21F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B471DC7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dessert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（正餐后）甜点，甜品</w:t>
      </w:r>
    </w:p>
    <w:p w14:paraId="224E50B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restaurant offers a variety of delicious desserts, including cakes and ice cream.</w:t>
      </w:r>
    </w:p>
    <w:p w14:paraId="317AFB8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slice of pie is the perfect way to end a meal with a sweet dessert.</w:t>
      </w:r>
    </w:p>
    <w:p w14:paraId="560F7634" w14:textId="77777777" w:rsidR="006E22F2" w:rsidRPr="00652966" w:rsidRDefault="006E22F2" w:rsidP="006E22F2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3689C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stick to 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坚持，遵守</w:t>
      </w:r>
    </w:p>
    <w:p w14:paraId="0950457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stick to your principles even when facing challenges.</w:t>
      </w:r>
    </w:p>
    <w:p w14:paraId="6785226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want to achieve your goals, you must stick to your plan and work hard.</w:t>
      </w:r>
    </w:p>
    <w:p w14:paraId="7986544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15D5B0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line up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排队；使排成一行</w:t>
      </w:r>
    </w:p>
    <w:p w14:paraId="657AE167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students had to line up outside the school before entering.</w:t>
      </w:r>
    </w:p>
    <w:p w14:paraId="36262AE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 asked the players to line up for a team photo.</w:t>
      </w:r>
    </w:p>
    <w:p w14:paraId="7148846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0C753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keep track of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跟踪；追踪</w:t>
      </w:r>
    </w:p>
    <w:p w14:paraId="26FA1E3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keep track of your expenses to manage your budget effectively.</w:t>
      </w:r>
    </w:p>
    <w:p w14:paraId="64651BC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GPS system helps users keep track of their location during travel.</w:t>
      </w:r>
    </w:p>
    <w:p w14:paraId="15E6D92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24F0A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commence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开始，着手</w:t>
      </w:r>
    </w:p>
    <w:p w14:paraId="28300CF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ceremony will commence at 10 a.m. with an opening speech.</w:t>
      </w:r>
    </w:p>
    <w:p w14:paraId="566DDCE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we commence the project, let's discuss the objectives and timeline.</w:t>
      </w:r>
    </w:p>
    <w:p w14:paraId="4FBFA7B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690DFC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repost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转发，重新发布</w:t>
      </w:r>
    </w:p>
    <w:p w14:paraId="7EE4E0A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If you find valuable information, please repost it to share with others.</w:t>
      </w:r>
    </w:p>
    <w:p w14:paraId="2D8A617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social media influencer asked her followers to repost her latest content.</w:t>
      </w:r>
    </w:p>
    <w:p w14:paraId="30C92E0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0F8882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red pocket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红包</w:t>
      </w:r>
    </w:p>
    <w:p w14:paraId="498D364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the Chinese New Year, it is a tradition to give and receive red pockets for good luck.</w:t>
      </w:r>
    </w:p>
    <w:p w14:paraId="496865B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use mobile payment apps to send virtual red pockets to friends and family.</w:t>
      </w:r>
    </w:p>
    <w:p w14:paraId="4513C79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22DDEEF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entitle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使有资格，给予权利</w:t>
      </w:r>
      <w:r w:rsidRPr="00652966">
        <w:rPr>
          <w:rFonts w:ascii="Arial" w:eastAsia="微软雅黑" w:hAnsi="Arial" w:cs="Arial"/>
        </w:rPr>
        <w:t xml:space="preserve"> + to</w:t>
      </w:r>
    </w:p>
    <w:p w14:paraId="37242E4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Completing the training program will entitle you to a certification in the respective field.</w:t>
      </w:r>
    </w:p>
    <w:p w14:paraId="021113E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Being a registered member will entitle you to exclusive discounts and benefits.</w:t>
      </w:r>
    </w:p>
    <w:p w14:paraId="6434FC7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FC5B3D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accountable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负责任的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，</w:t>
      </w:r>
      <w:r w:rsidRPr="00652966">
        <w:rPr>
          <w:rFonts w:ascii="Arial" w:eastAsia="微软雅黑" w:hAnsi="Arial" w:cs="Arial"/>
          <w:color w:val="000000" w:themeColor="text1"/>
        </w:rPr>
        <w:t>应该做解释的</w:t>
      </w:r>
    </w:p>
    <w:p w14:paraId="3E9093A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Managers should be accountable for the decisions made within their respective departments.</w:t>
      </w:r>
    </w:p>
    <w:p w14:paraId="4B7D13A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a transparent organization, individuals are held accountable for their actions and contributions.</w:t>
      </w:r>
    </w:p>
    <w:p w14:paraId="1867F16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6A46F9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sensor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传感器</w:t>
      </w:r>
    </w:p>
    <w:p w14:paraId="4D5A64D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motion Sensor </w:t>
      </w:r>
      <w:r w:rsidRPr="00652966">
        <w:rPr>
          <w:rFonts w:ascii="Arial" w:eastAsia="微软雅黑" w:hAnsi="Arial" w:cs="Arial"/>
          <w:color w:val="000000" w:themeColor="text1"/>
        </w:rPr>
        <w:t>运动传感器</w:t>
      </w:r>
    </w:p>
    <w:p w14:paraId="1FDAD27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Motion sensors in the building automatically adjust lighting to conserve energy.</w:t>
      </w:r>
    </w:p>
    <w:p w14:paraId="28C9C51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smartphones come equipped with various sensors for improved user experience.</w:t>
      </w:r>
    </w:p>
    <w:p w14:paraId="5F9B390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0E8BA48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sensory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感官的，知觉的</w:t>
      </w:r>
    </w:p>
    <w:p w14:paraId="5B3F411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sensory experience of the art exhibition captivated the audience.</w:t>
      </w:r>
    </w:p>
    <w:p w14:paraId="24B0B62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technology aims to enhance the sensory perception of virtual reality.</w:t>
      </w:r>
    </w:p>
    <w:p w14:paraId="2A496CE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DE3DF97" w14:textId="77777777" w:rsidR="006E22F2" w:rsidRPr="00652966" w:rsidRDefault="006E22F2" w:rsidP="006E22F2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skepticism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怀疑态度</w:t>
      </w:r>
      <w:r w:rsidRPr="00652966">
        <w:rPr>
          <w:rFonts w:ascii="Arial" w:eastAsia="微软雅黑" w:hAnsi="Arial" w:cs="Arial"/>
          <w:color w:val="000000" w:themeColor="text1"/>
        </w:rPr>
        <w:t xml:space="preserve"> -&gt; skeptical adj.</w:t>
      </w:r>
      <w:r w:rsidRPr="00652966">
        <w:rPr>
          <w:rFonts w:ascii="Arial" w:hAnsi="Arial" w:cs="Arial"/>
        </w:rPr>
        <w:t xml:space="preserve"> </w:t>
      </w:r>
      <w:r w:rsidRPr="00652966">
        <w:rPr>
          <w:rFonts w:ascii="Arial" w:eastAsia="PingFang SC" w:hAnsi="Arial" w:cs="Arial"/>
          <w:color w:val="000000" w:themeColor="text1"/>
          <w:shd w:val="clear" w:color="auto" w:fill="FFFFFF"/>
        </w:rPr>
        <w:t>不相信的，持怀疑态度的；</w:t>
      </w:r>
    </w:p>
    <w:p w14:paraId="0A057F7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Scientific research encourages skepticism, urging researchers to question and validate findings.</w:t>
      </w:r>
    </w:p>
    <w:p w14:paraId="0FF8E43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public's skepticism about the product's effectiveness impacted its sales.</w:t>
      </w:r>
    </w:p>
    <w:p w14:paraId="5A58950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5944F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遵守，顺从</w:t>
      </w:r>
      <w:r w:rsidRPr="00652966">
        <w:rPr>
          <w:rFonts w:ascii="Arial" w:eastAsia="微软雅黑" w:hAnsi="Arial" w:cs="Arial"/>
          <w:color w:val="000000" w:themeColor="text1"/>
        </w:rPr>
        <w:t xml:space="preserve"> + with</w:t>
      </w:r>
    </w:p>
    <w:p w14:paraId="62B6BBDF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All employees must comply with the company's code of conduct and ethical guidelines.</w:t>
      </w:r>
    </w:p>
    <w:p w14:paraId="1752508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Failure to comply with safety regulations can result in serious consequences.</w:t>
      </w:r>
    </w:p>
    <w:p w14:paraId="4BE8F256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2A5A12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progression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进展，发展；一系列；</w:t>
      </w:r>
    </w:p>
    <w:p w14:paraId="67248C8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patient's recovery showed a positive progression with each passing day.</w:t>
      </w:r>
    </w:p>
    <w:p w14:paraId="002F9001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Career progression often involves acquiring new skills and taking on greater responsibilities.</w:t>
      </w:r>
    </w:p>
    <w:p w14:paraId="3BB426F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948B3B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call for a takeout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要外卖</w:t>
      </w:r>
    </w:p>
    <w:p w14:paraId="4522783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long day at work, I decided to call for a takeout instead of cooking dinner.</w:t>
      </w:r>
    </w:p>
    <w:p w14:paraId="566B0443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restaurants offer convenient online platforms for customers to place orders and call for takeout.</w:t>
      </w:r>
    </w:p>
    <w:p w14:paraId="628F6B3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310CD8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maximize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最大化</w:t>
      </w:r>
    </w:p>
    <w:p w14:paraId="26A9CF39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goal of the business is to maximize profits while maintaining ethical practices.</w:t>
      </w:r>
    </w:p>
    <w:p w14:paraId="5B7F780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maximize your workout results, it's essential to follow a balanced diet and proper training routine.</w:t>
      </w:r>
    </w:p>
    <w:p w14:paraId="72A714BA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80427D" w14:textId="17C16E09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interaction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互动，交流；相互影响，相互作用</w:t>
      </w:r>
    </w:p>
    <w:p w14:paraId="3A838330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Online forums provide a platform for social interaction and the exchange of ideas.</w:t>
      </w:r>
    </w:p>
    <w:p w14:paraId="624C90BE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 of the workshop was attributed to the engaging interaction between the speaker and the audience.</w:t>
      </w:r>
    </w:p>
    <w:p w14:paraId="4A8B8F4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252D4A5" w14:textId="5E7F0910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amplify one's engagement/impact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放大，扩大；增强，加强；详述</w:t>
      </w:r>
    </w:p>
    <w:p w14:paraId="4EB4941C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Social media platforms allow businesses to amplify their engagement with a global audience.</w:t>
      </w:r>
    </w:p>
    <w:p w14:paraId="00A2CBAB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marketing team aims to amplify the impact of their campaign by using creative and compelling content.</w:t>
      </w:r>
    </w:p>
    <w:p w14:paraId="006C1C44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851892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monetize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变现</w:t>
      </w:r>
    </w:p>
    <w:p w14:paraId="630C8365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Content creators often seek ways to monetize their online presence through sponsorships and advertisements.</w:t>
      </w:r>
    </w:p>
    <w:p w14:paraId="7219AFED" w14:textId="77777777" w:rsidR="006E22F2" w:rsidRPr="00652966" w:rsidRDefault="006E22F2" w:rsidP="006E22F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Companies explore innovative strategies to effectively monetize their digital assets and data.</w:t>
      </w:r>
    </w:p>
    <w:p w14:paraId="465F5529" w14:textId="77777777" w:rsidR="006E22F2" w:rsidRPr="00652966" w:rsidRDefault="006E22F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D1E1A38" w14:textId="48141B12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investigate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调查</w:t>
      </w:r>
    </w:p>
    <w:p w14:paraId="56E08639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police will investigate the incident to determine the cause and identify suspects.</w:t>
      </w:r>
    </w:p>
    <w:p w14:paraId="7E8A152A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Researchers plan to investigate the effects of the new drug in clinical trials.</w:t>
      </w:r>
    </w:p>
    <w:p w14:paraId="125AF202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602F30B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observe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观察</w:t>
      </w:r>
    </w:p>
    <w:p w14:paraId="7A32CF4C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use telescopes to observe distant celestial bodies and gather data.</w:t>
      </w:r>
    </w:p>
    <w:p w14:paraId="0A47A2CE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asked the students to observe the chemical reaction carefully during the experiment.</w:t>
      </w:r>
    </w:p>
    <w:p w14:paraId="793D669D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969490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examine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检查</w:t>
      </w:r>
    </w:p>
    <w:p w14:paraId="02CE3826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will examine the patient thoroughly to diagnose the medical condition.</w:t>
      </w:r>
    </w:p>
    <w:p w14:paraId="3C4CC97F" w14:textId="77777777" w:rsidR="00C36862" w:rsidRPr="00652966" w:rsidRDefault="00C36862" w:rsidP="00C3686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auditor will examine the financial records to ensure accuracy.</w:t>
      </w:r>
    </w:p>
    <w:p w14:paraId="2C889D5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4E1060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enact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颁布，制定（法令）；</w:t>
      </w:r>
      <w:r w:rsidRPr="00652966">
        <w:rPr>
          <w:rFonts w:ascii="Arial" w:eastAsia="微软雅黑" w:hAnsi="Arial" w:cs="Arial"/>
          <w:color w:val="000000" w:themeColor="text1"/>
        </w:rPr>
        <w:t xml:space="preserve">enactment n. </w:t>
      </w:r>
      <w:r w:rsidRPr="00652966">
        <w:rPr>
          <w:rFonts w:ascii="Arial" w:eastAsia="微软雅黑" w:hAnsi="Arial" w:cs="Arial"/>
          <w:color w:val="000000" w:themeColor="text1"/>
        </w:rPr>
        <w:t>（法律的）制定</w:t>
      </w:r>
    </w:p>
    <w:p w14:paraId="57B15E6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plans to enact new laws to address environmental concerns and promote sustainability.</w:t>
      </w:r>
    </w:p>
    <w:p w14:paraId="4A7FC58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took years for the council to enact policies that would benefit the local community.</w:t>
      </w:r>
    </w:p>
    <w:p w14:paraId="22C893C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DAB9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meditation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冥想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sym w:font="Wingdings" w:char="F0E0"/>
      </w:r>
      <w:r w:rsidRPr="00652966">
        <w:rPr>
          <w:rFonts w:ascii="Arial" w:eastAsia="微软雅黑" w:hAnsi="Arial" w:cs="Arial"/>
          <w:color w:val="000000" w:themeColor="text1"/>
        </w:rPr>
        <w:t xml:space="preserve"> meditate v. </w:t>
      </w:r>
      <w:r w:rsidRPr="00652966">
        <w:rPr>
          <w:rFonts w:ascii="Arial" w:eastAsia="微软雅黑" w:hAnsi="Arial" w:cs="Arial"/>
          <w:color w:val="000000" w:themeColor="text1"/>
        </w:rPr>
        <w:t>默想，冥想；思考，沉思，谋划</w:t>
      </w:r>
    </w:p>
    <w:p w14:paraId="79189145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turn to meditation as a way to reduce stress and promote mental well-being.</w:t>
      </w:r>
    </w:p>
    <w:p w14:paraId="3E8A034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practice of meditation is known to enhance concentration and foster a sense of inner peace.</w:t>
      </w:r>
    </w:p>
    <w:p w14:paraId="171D2A00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E462501" w14:textId="1007D258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prolong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延长</w:t>
      </w:r>
    </w:p>
    <w:p w14:paraId="1406952C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and a healthy lifestyle can help prolong life expectancy.</w:t>
      </w:r>
    </w:p>
    <w:p w14:paraId="5B956B8F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 of technology in agriculture has the potential to prolong the shelf life of perishable goods.</w:t>
      </w:r>
    </w:p>
    <w:p w14:paraId="5D30098F" w14:textId="6C1A4C69" w:rsidR="00FF266A" w:rsidRPr="00652966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5476DA71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contraction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收缩，宫缩</w:t>
      </w:r>
    </w:p>
    <w:p w14:paraId="6EA714BD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economic downturn led to a contraction in consumer spending and business investments.</w:t>
      </w:r>
    </w:p>
    <w:p w14:paraId="1AD381E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labor, the frequency and intensity of contractions increase as the body prepares for childbirth.</w:t>
      </w:r>
    </w:p>
    <w:p w14:paraId="47F2458A" w14:textId="77777777" w:rsidR="00FF266A" w:rsidRPr="00652966" w:rsidRDefault="00FF266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bookmarkEnd w:id="48"/>
    <w:bookmarkEnd w:id="49"/>
    <w:p w14:paraId="5216B91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93" w:name="OLE_LINK324"/>
      <w:bookmarkStart w:id="94" w:name="OLE_LINK325"/>
      <w:bookmarkStart w:id="95" w:name="OLE_LINK326"/>
      <w:r w:rsidRPr="00652966">
        <w:rPr>
          <w:rFonts w:ascii="Arial" w:eastAsia="微软雅黑" w:hAnsi="Arial" w:cs="Arial"/>
          <w:b/>
          <w:bCs/>
          <w:color w:val="FF0000"/>
        </w:rPr>
        <w:t>binarization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93"/>
      <w:bookmarkEnd w:id="94"/>
      <w:bookmarkEnd w:id="95"/>
      <w:r w:rsidRPr="00652966">
        <w:rPr>
          <w:rFonts w:ascii="Arial" w:eastAsia="微软雅黑" w:hAnsi="Arial" w:cs="Arial"/>
          <w:color w:val="FF0000"/>
        </w:rPr>
        <w:t xml:space="preserve">[ˌbaɪnəraɪˈzeɪʃən] n. </w:t>
      </w:r>
      <w:r w:rsidRPr="00652966">
        <w:rPr>
          <w:rFonts w:ascii="Arial" w:eastAsia="微软雅黑" w:hAnsi="Arial" w:cs="Arial"/>
          <w:color w:val="FF0000"/>
        </w:rPr>
        <w:t>二值化</w:t>
      </w:r>
    </w:p>
    <w:p w14:paraId="4CC6E591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Binarization is the process of converting an image into black and white pixels.</w:t>
      </w:r>
    </w:p>
    <w:p w14:paraId="0561D97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binarization of the document improved its readability.</w:t>
      </w:r>
    </w:p>
    <w:p w14:paraId="15DFC83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96" w:name="OLE_LINK374"/>
      <w:bookmarkStart w:id="97" w:name="OLE_LINK375"/>
      <w:r w:rsidRPr="00652966">
        <w:rPr>
          <w:rFonts w:ascii="Arial" w:eastAsia="微软雅黑" w:hAnsi="Arial" w:cs="Arial"/>
          <w:b/>
          <w:bCs/>
          <w:color w:val="FF0000"/>
        </w:rPr>
        <w:t>componentization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96"/>
      <w:bookmarkEnd w:id="97"/>
      <w:r w:rsidRPr="00652966">
        <w:rPr>
          <w:rFonts w:ascii="Arial" w:eastAsia="微软雅黑" w:hAnsi="Arial" w:cs="Arial"/>
          <w:color w:val="FF0000"/>
        </w:rPr>
        <w:t xml:space="preserve">[kəmˌpoʊnəntɪˈzeɪʃən] n. </w:t>
      </w:r>
      <w:r w:rsidRPr="00652966">
        <w:rPr>
          <w:rFonts w:ascii="Arial" w:eastAsia="微软雅黑" w:hAnsi="Arial" w:cs="Arial"/>
          <w:color w:val="FF0000"/>
        </w:rPr>
        <w:t>组件化</w:t>
      </w:r>
    </w:p>
    <w:p w14:paraId="45111C6E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Componentization of the software allows for greater flexibility and reuse of code.</w:t>
      </w:r>
    </w:p>
    <w:p w14:paraId="3C7C8D1D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project involves the componentization of various modules for easier maintenance.</w:t>
      </w:r>
    </w:p>
    <w:p w14:paraId="113E739F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modularization</w:t>
      </w:r>
      <w:r w:rsidRPr="00652966">
        <w:rPr>
          <w:rFonts w:ascii="Arial" w:eastAsia="微软雅黑" w:hAnsi="Arial" w:cs="Arial"/>
          <w:color w:val="FF0000"/>
        </w:rPr>
        <w:t xml:space="preserve"> [ˌmɑːdʒələraɪˈzeɪʃən] n. </w:t>
      </w:r>
      <w:r w:rsidRPr="00652966">
        <w:rPr>
          <w:rFonts w:ascii="Arial" w:eastAsia="微软雅黑" w:hAnsi="Arial" w:cs="Arial"/>
          <w:color w:val="FF0000"/>
        </w:rPr>
        <w:t>模块化</w:t>
      </w:r>
    </w:p>
    <w:p w14:paraId="23E64553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modularization of the project allowed for parallel development of different components.</w:t>
      </w:r>
    </w:p>
    <w:p w14:paraId="53FE3B39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company adopted a strategy of modularization to streamline production.</w:t>
      </w:r>
    </w:p>
    <w:p w14:paraId="5B32CAC7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4E9DAC" w14:textId="77777777" w:rsidR="006033D8" w:rsidRPr="00652966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E78D3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politically correct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政治正确</w:t>
      </w:r>
    </w:p>
    <w:p w14:paraId="0C6431E2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Using inclusive language is considered politically correct to avoid offense or discrimination.</w:t>
      </w:r>
    </w:p>
    <w:p w14:paraId="7ADA5CDA" w14:textId="77777777" w:rsidR="00FF266A" w:rsidRPr="00652966" w:rsidRDefault="00FF266A" w:rsidP="00FF26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policies promote a politically correct and diverse workplace culture.</w:t>
      </w:r>
    </w:p>
    <w:p w14:paraId="28622D70" w14:textId="77777777" w:rsidR="006033D8" w:rsidRPr="00652966" w:rsidRDefault="006033D8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7F2E352" w14:textId="3303806A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salvage</w:t>
      </w:r>
      <w:r w:rsidRPr="00652966">
        <w:rPr>
          <w:rFonts w:ascii="Arial" w:eastAsia="微软雅黑" w:hAnsi="Arial" w:cs="Arial"/>
          <w:color w:val="000000" w:themeColor="text1"/>
        </w:rPr>
        <w:t xml:space="preserve"> [ˈsælvɪdʒ] v. </w:t>
      </w:r>
      <w:r w:rsidRPr="00652966">
        <w:rPr>
          <w:rFonts w:ascii="Arial" w:eastAsia="微软雅黑" w:hAnsi="Arial" w:cs="Arial"/>
          <w:color w:val="000000" w:themeColor="text1"/>
        </w:rPr>
        <w:t>挽救，抢救；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打捞，抢救</w:t>
      </w:r>
    </w:p>
    <w:p w14:paraId="3C07B647" w14:textId="77777777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tirelessly to salvage the shipwrecked cargo.</w:t>
      </w:r>
    </w:p>
    <w:p w14:paraId="0EE89471" w14:textId="77777777" w:rsidR="008351F0" w:rsidRPr="00652966" w:rsidRDefault="008351F0" w:rsidP="008351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Salvage operations were successful in recovering valuable items from the wreckage.</w:t>
      </w:r>
    </w:p>
    <w:p w14:paraId="5CC11FEE" w14:textId="77777777" w:rsidR="008351F0" w:rsidRPr="00652966" w:rsidRDefault="008351F0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6ACB05" w14:textId="65508311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augment</w:t>
      </w:r>
      <w:r w:rsidRPr="00652966">
        <w:rPr>
          <w:rFonts w:ascii="Arial" w:eastAsia="微软雅黑" w:hAnsi="Arial" w:cs="Arial"/>
          <w:color w:val="000000" w:themeColor="text1"/>
        </w:rPr>
        <w:t xml:space="preserve"> [ɔːɡˈment] v. </w:t>
      </w:r>
      <w:r w:rsidRPr="00652966">
        <w:rPr>
          <w:rFonts w:ascii="Arial" w:eastAsia="微软雅黑" w:hAnsi="Arial" w:cs="Arial"/>
          <w:color w:val="000000" w:themeColor="text1"/>
        </w:rPr>
        <w:t>增加，增大，加强</w:t>
      </w:r>
    </w:p>
    <w:p w14:paraId="28FB6AF1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decided to augment its production capacity with new machinery.</w:t>
      </w:r>
    </w:p>
    <w:p w14:paraId="50425739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augment overall health and well-being.</w:t>
      </w:r>
    </w:p>
    <w:p w14:paraId="1C18FDFA" w14:textId="77777777" w:rsidR="002F1C14" w:rsidRPr="00652966" w:rsidRDefault="002F1C14" w:rsidP="002F1C14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5D41240" w14:textId="77777777" w:rsidR="002F1C14" w:rsidRPr="00652966" w:rsidRDefault="002F1C14" w:rsidP="002F1C14">
      <w:pPr>
        <w:spacing w:line="460" w:lineRule="exact"/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dimension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daɪˈmenʃn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维度，尺寸</w:t>
      </w:r>
      <w:r w:rsidRPr="00652966">
        <w:rPr>
          <w:rFonts w:ascii="Arial" w:eastAsia="微软雅黑" w:hAnsi="Arial" w:cs="Arial"/>
          <w:color w:val="000000" w:themeColor="text1"/>
        </w:rPr>
        <w:t xml:space="preserve"> dimensional/dimensionality</w:t>
      </w:r>
    </w:p>
    <w:p w14:paraId="33CCDE18" w14:textId="77777777" w:rsidR="002F1C14" w:rsidRPr="0065296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room's small dimension made it challenging to fit in all the furniture.</w:t>
      </w:r>
    </w:p>
    <w:p w14:paraId="55710513" w14:textId="77777777" w:rsidR="002F1C14" w:rsidRPr="00652966" w:rsidRDefault="002F1C14" w:rsidP="002F1C1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Quantum physics introduces the concept of multiple dimensions beyond our usual three spatial dimensions.</w:t>
      </w:r>
    </w:p>
    <w:p w14:paraId="393564F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CE954E0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validity</w:t>
      </w:r>
      <w:r w:rsidRPr="00652966">
        <w:rPr>
          <w:rFonts w:ascii="Arial" w:eastAsia="微软雅黑" w:hAnsi="Arial" w:cs="Arial"/>
          <w:color w:val="000000" w:themeColor="text1"/>
        </w:rPr>
        <w:t xml:space="preserve"> [vəˈlɪdəti] n. </w:t>
      </w:r>
      <w:r w:rsidRPr="00652966">
        <w:rPr>
          <w:rFonts w:ascii="Arial" w:eastAsia="微软雅黑" w:hAnsi="Arial" w:cs="Arial"/>
          <w:color w:val="000000" w:themeColor="text1"/>
        </w:rPr>
        <w:t>合法性</w:t>
      </w:r>
    </w:p>
    <w:p w14:paraId="0E69E434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validity of the contract was questioned due to discrepancies in the terms.</w:t>
      </w:r>
    </w:p>
    <w:p w14:paraId="0F6455AB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Scientific research requires rigorous methods to ensure the validity of the results.</w:t>
      </w:r>
    </w:p>
    <w:p w14:paraId="43E7C124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980931" w14:textId="644EF3B1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routine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例行公事，常规</w:t>
      </w:r>
    </w:p>
    <w:p w14:paraId="70A59E80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followed a strict daily routine to maintain a healthy lifestyle.</w:t>
      </w:r>
    </w:p>
    <w:p w14:paraId="1CBE7E8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team's morning routine included a brief meeting to discuss the day's tasks.</w:t>
      </w:r>
    </w:p>
    <w:p w14:paraId="5308B56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024A27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fatigue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疲劳，劳累</w:t>
      </w:r>
    </w:p>
    <w:p w14:paraId="687870F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long journey left him feeling a deep sense of fatigue.</w:t>
      </w:r>
    </w:p>
    <w:p w14:paraId="6F936CA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workers complained of fatigue due to the extended shifts during the busy season.</w:t>
      </w:r>
    </w:p>
    <w:p w14:paraId="05BB4AB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D2DE31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fatigued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疲劳的，筋疲力尽的</w:t>
      </w:r>
    </w:p>
    <w:p w14:paraId="646D9AF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intense workout, she felt extremely fatigued.</w:t>
      </w:r>
    </w:p>
    <w:p w14:paraId="5BDE8C6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long hours of studying left the students feeling mentally and physically fatigued.</w:t>
      </w:r>
    </w:p>
    <w:p w14:paraId="03BE599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87FB27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retrieve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检索，取回</w:t>
      </w:r>
    </w:p>
    <w:p w14:paraId="15EEA3C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was able to retrieve the lost files from the backup system.</w:t>
      </w:r>
    </w:p>
    <w:p w14:paraId="7F0DB84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quickly to retrieve the data before the system crashed completely.</w:t>
      </w:r>
    </w:p>
    <w:p w14:paraId="4C632AF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3756343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encrypt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加密</w:t>
      </w:r>
    </w:p>
    <w:p w14:paraId="196DC70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Users are advised to encrypt their sensitive data to protect it from unauthorized access.</w:t>
      </w:r>
    </w:p>
    <w:p w14:paraId="2379082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utilizes advanced algorithms to encrypt communications and ensure secure transactions.</w:t>
      </w:r>
    </w:p>
    <w:p w14:paraId="753B556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0482CF5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regulate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调控</w:t>
      </w:r>
    </w:p>
    <w:p w14:paraId="6BF1731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Governments often enact policies to regulate industries and ensure fair competition.</w:t>
      </w:r>
    </w:p>
    <w:p w14:paraId="28D838A2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thermostat is designed to regulate the temperature in the room automatically.</w:t>
      </w:r>
    </w:p>
    <w:p w14:paraId="0A015E78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7191DD3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repetitive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重复的</w:t>
      </w:r>
    </w:p>
    <w:p w14:paraId="03E1371E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assembly line worker found the job monotonous and repetitive.</w:t>
      </w:r>
    </w:p>
    <w:p w14:paraId="59D37AEC" w14:textId="608423AF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Long, repetitive tasks can lead to fatigue and reduced productivity.</w:t>
      </w:r>
    </w:p>
    <w:p w14:paraId="211F9DA8" w14:textId="77777777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spam inbox</w:t>
      </w:r>
      <w:r w:rsidRPr="00652966">
        <w:rPr>
          <w:rFonts w:ascii="Arial" w:eastAsia="微软雅黑" w:hAnsi="Arial" w:cs="Arial"/>
          <w:color w:val="000000" w:themeColor="text1"/>
        </w:rPr>
        <w:t xml:space="preserve"> [spæm ˈɪnˌbɒks] n. </w:t>
      </w:r>
      <w:r w:rsidRPr="00652966">
        <w:rPr>
          <w:rFonts w:ascii="Arial" w:eastAsia="微软雅黑" w:hAnsi="Arial" w:cs="Arial"/>
          <w:color w:val="000000" w:themeColor="text1"/>
        </w:rPr>
        <w:t>垃圾邮件文件夹</w:t>
      </w:r>
    </w:p>
    <w:p w14:paraId="54EFFB6A" w14:textId="77777777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spam inbox automatically filters out unwanted emails, preventing them from cluttering the main inbox.</w:t>
      </w:r>
    </w:p>
    <w:p w14:paraId="5B52B9D0" w14:textId="72E04FEB" w:rsidR="00B9608F" w:rsidRPr="00652966" w:rsidRDefault="00B9608F" w:rsidP="00B9608F">
      <w:pPr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Users should regularly check their spam inbox to ensure that important emails are not mistakenly marked as spam.</w:t>
      </w:r>
    </w:p>
    <w:p w14:paraId="0FAF3B9B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dignity</w:t>
      </w:r>
      <w:r w:rsidRPr="00652966">
        <w:rPr>
          <w:rFonts w:ascii="Arial" w:eastAsia="微软雅黑" w:hAnsi="Arial" w:cs="Arial"/>
          <w:color w:val="000000" w:themeColor="text1"/>
        </w:rPr>
        <w:t xml:space="preserve"> [ˈdɪɡnəti] n. </w:t>
      </w:r>
      <w:r w:rsidRPr="00652966">
        <w:rPr>
          <w:rFonts w:ascii="Arial" w:eastAsia="微软雅黑" w:hAnsi="Arial" w:cs="Arial"/>
          <w:color w:val="000000" w:themeColor="text1"/>
        </w:rPr>
        <w:t>尊严，庄重</w:t>
      </w:r>
    </w:p>
    <w:p w14:paraId="508E5105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leader conducted the meeting with dignity and professionalism.</w:t>
      </w:r>
    </w:p>
    <w:p w14:paraId="35E3DADB" w14:textId="2266E5A1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Maintaining one's dignity in difficult situations is a sign of strength.</w:t>
      </w:r>
    </w:p>
    <w:p w14:paraId="014FE3B2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unveil</w:t>
      </w:r>
      <w:r w:rsidRPr="00652966">
        <w:rPr>
          <w:rFonts w:ascii="Arial" w:eastAsia="微软雅黑" w:hAnsi="Arial" w:cs="Arial"/>
          <w:color w:val="000000" w:themeColor="text1"/>
        </w:rPr>
        <w:t xml:space="preserve"> [ʌnˈveɪl] v. </w:t>
      </w:r>
      <w:r w:rsidRPr="00652966">
        <w:rPr>
          <w:rFonts w:ascii="Arial" w:eastAsia="微软雅黑" w:hAnsi="Arial" w:cs="Arial"/>
          <w:color w:val="000000" w:themeColor="text1"/>
        </w:rPr>
        <w:t>揭示，公开</w:t>
      </w:r>
      <w:r w:rsidRPr="00652966">
        <w:rPr>
          <w:rFonts w:ascii="Arial" w:eastAsia="微软雅黑" w:hAnsi="Arial" w:cs="Arial"/>
          <w:color w:val="000000" w:themeColor="text1"/>
        </w:rPr>
        <w:t xml:space="preserve"> -&gt; veil n/v </w:t>
      </w:r>
      <w:r w:rsidRPr="00652966">
        <w:rPr>
          <w:rFonts w:ascii="Arial" w:eastAsia="微软雅黑" w:hAnsi="Arial" w:cs="Arial"/>
          <w:color w:val="000000" w:themeColor="text1"/>
        </w:rPr>
        <w:t>面纱，面罩</w:t>
      </w:r>
      <w:r w:rsidRPr="00652966">
        <w:rPr>
          <w:rFonts w:ascii="Arial" w:eastAsia="微软雅黑" w:hAnsi="Arial" w:cs="Arial"/>
          <w:color w:val="000000" w:themeColor="text1"/>
        </w:rPr>
        <w:t xml:space="preserve">/ </w:t>
      </w:r>
      <w:r w:rsidRPr="00652966">
        <w:rPr>
          <w:rFonts w:ascii="Arial" w:eastAsia="微软雅黑" w:hAnsi="Arial" w:cs="Arial"/>
          <w:color w:val="000000" w:themeColor="text1"/>
        </w:rPr>
        <w:t>以面纱遮掩，遮掩</w:t>
      </w:r>
    </w:p>
    <w:p w14:paraId="70DED8DC" w14:textId="77777777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unveil its new product during the upcoming press conference.</w:t>
      </w:r>
    </w:p>
    <w:p w14:paraId="375A24F0" w14:textId="19D09B3E" w:rsidR="00B9608F" w:rsidRPr="00652966" w:rsidRDefault="00B9608F" w:rsidP="00B9608F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plans to unveil a new collection at the gallery opening.</w:t>
      </w:r>
    </w:p>
    <w:p w14:paraId="7F9C8B8A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compensate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补偿，赔偿</w:t>
      </w:r>
    </w:p>
    <w:p w14:paraId="33A216D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compensate employees for any additional hours worked.</w:t>
      </w:r>
    </w:p>
    <w:p w14:paraId="6C53B4C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compensated the customer for the inconvenience caused by the delay.</w:t>
      </w:r>
    </w:p>
    <w:p w14:paraId="624B6C1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27DBB7F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 general terms</w:t>
      </w:r>
      <w:r w:rsidRPr="00652966">
        <w:rPr>
          <w:rFonts w:ascii="Arial" w:eastAsia="微软雅黑" w:hAnsi="Arial" w:cs="Arial"/>
          <w:color w:val="000000" w:themeColor="text1"/>
        </w:rPr>
        <w:t xml:space="preserve"> phr. </w:t>
      </w:r>
      <w:r w:rsidRPr="00652966">
        <w:rPr>
          <w:rFonts w:ascii="Arial" w:eastAsia="微软雅黑" w:hAnsi="Arial" w:cs="Arial"/>
          <w:color w:val="000000" w:themeColor="text1"/>
        </w:rPr>
        <w:t>一般来说，通常情况下，总的来说</w:t>
      </w:r>
    </w:p>
    <w:p w14:paraId="2C8E9928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report outlined the findings in general terms to make them more accessible to the public.</w:t>
      </w:r>
    </w:p>
    <w:p w14:paraId="759658D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explained the concept in general terms to provide a basic understanding to the audience.</w:t>
      </w:r>
    </w:p>
    <w:p w14:paraId="23DB21A0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8A5B1C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morale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士气，斗志</w:t>
      </w:r>
    </w:p>
    <w:p w14:paraId="77A29B33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team-building activities significantly improved the staff's morale.</w:t>
      </w:r>
    </w:p>
    <w:p w14:paraId="3428E74B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manager's </w:t>
      </w:r>
      <w:r w:rsidRPr="00652966">
        <w:rPr>
          <w:rFonts w:ascii="Arial" w:eastAsia="微软雅黑" w:hAnsi="Arial" w:cs="Arial"/>
          <w:color w:val="FF0000"/>
        </w:rPr>
        <w:t xml:space="preserve">pep </w:t>
      </w:r>
      <w:r w:rsidRPr="00652966">
        <w:rPr>
          <w:rFonts w:ascii="Arial" w:eastAsia="微软雅黑" w:hAnsi="Arial" w:cs="Arial"/>
          <w:color w:val="000000" w:themeColor="text1"/>
        </w:rPr>
        <w:t>talk boosted the morale of the employees before the crucial project deadline.</w:t>
      </w:r>
    </w:p>
    <w:p w14:paraId="203DF42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3CC2FB9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contagious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传染性的，有感染力的</w:t>
      </w:r>
    </w:p>
    <w:p w14:paraId="4B4F7E7C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flu is highly contagious, spreading easily from person to person.</w:t>
      </w:r>
    </w:p>
    <w:p w14:paraId="43B43051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Laughter is contagious, and soon the entire room was filled with joy.</w:t>
      </w:r>
    </w:p>
    <w:p w14:paraId="72AE620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6F36EC7" w14:textId="77777777" w:rsidR="00B9608F" w:rsidRPr="00652966" w:rsidRDefault="00B9608F" w:rsidP="00B9608F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ultimate</w:t>
      </w:r>
      <w:r w:rsidRPr="00652966">
        <w:rPr>
          <w:rFonts w:ascii="Arial" w:eastAsia="微软雅黑" w:hAnsi="Arial" w:cs="Arial"/>
          <w:color w:val="FF0000"/>
        </w:rPr>
        <w:t xml:space="preserve"> [</w:t>
      </w:r>
      <w:r w:rsidRPr="00652966">
        <w:rPr>
          <w:rFonts w:ascii="Arial" w:hAnsi="Arial" w:cs="Arial"/>
          <w:color w:val="FF0000"/>
          <w:shd w:val="clear" w:color="auto" w:fill="FFFFFF"/>
        </w:rPr>
        <w:t>ˈʌltɪmət</w:t>
      </w:r>
      <w:r w:rsidRPr="00652966">
        <w:rPr>
          <w:rFonts w:ascii="Arial" w:eastAsia="微软雅黑" w:hAnsi="Arial" w:cs="Arial"/>
          <w:color w:val="FF0000"/>
        </w:rPr>
        <w:t xml:space="preserve">]adj. </w:t>
      </w:r>
      <w:r w:rsidRPr="00652966">
        <w:rPr>
          <w:rFonts w:ascii="Arial" w:eastAsia="微软雅黑" w:hAnsi="Arial" w:cs="Arial"/>
          <w:color w:val="FF0000"/>
        </w:rPr>
        <w:t>终极的，最终的</w:t>
      </w:r>
      <w:r w:rsidRPr="00652966">
        <w:rPr>
          <w:rFonts w:ascii="Arial" w:eastAsia="微软雅黑" w:hAnsi="Arial" w:cs="Arial"/>
          <w:color w:val="FF0000"/>
        </w:rPr>
        <w:t xml:space="preserve"> = final</w:t>
      </w:r>
    </w:p>
    <w:p w14:paraId="63ED7FAA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Winning the championship was the ultimate goal for the team.</w:t>
      </w:r>
    </w:p>
    <w:p w14:paraId="29477F84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company's ultimate objective is to provide affordable and efficient products to customers.</w:t>
      </w:r>
    </w:p>
    <w:p w14:paraId="36F3ADDD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3D61D8FE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bookmarkStart w:id="98" w:name="OLE_LINK342"/>
      <w:bookmarkStart w:id="99" w:name="OLE_LINK343"/>
      <w:bookmarkStart w:id="100" w:name="OLE_LINK344"/>
      <w:r w:rsidRPr="00652966">
        <w:rPr>
          <w:rFonts w:ascii="Arial" w:eastAsia="微软雅黑" w:hAnsi="Arial" w:cs="Arial"/>
          <w:b/>
          <w:bCs/>
          <w:color w:val="FF0000"/>
        </w:rPr>
        <w:t>optimal</w:t>
      </w:r>
      <w:r w:rsidRPr="00652966">
        <w:rPr>
          <w:rFonts w:ascii="Arial" w:eastAsia="微软雅黑" w:hAnsi="Arial" w:cs="Arial"/>
          <w:color w:val="FF0000"/>
        </w:rPr>
        <w:t xml:space="preserve"> </w:t>
      </w:r>
      <w:bookmarkEnd w:id="98"/>
      <w:bookmarkEnd w:id="99"/>
      <w:bookmarkEnd w:id="100"/>
      <w:r w:rsidRPr="00652966">
        <w:rPr>
          <w:rFonts w:ascii="Arial" w:eastAsia="微软雅黑" w:hAnsi="Arial" w:cs="Arial"/>
          <w:color w:val="FF0000"/>
        </w:rPr>
        <w:t xml:space="preserve">[ˈɑːptɪməl] adj. </w:t>
      </w:r>
      <w:r w:rsidRPr="00652966">
        <w:rPr>
          <w:rFonts w:ascii="Arial" w:eastAsia="微软雅黑" w:hAnsi="Arial" w:cs="Arial"/>
          <w:color w:val="FF0000"/>
        </w:rPr>
        <w:t>最佳的，最优的</w:t>
      </w:r>
    </w:p>
    <w:p w14:paraId="6DCE5CB7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optimal temperature for plant growth is around 25 degrees Celsius.</w:t>
      </w:r>
    </w:p>
    <w:p w14:paraId="18D6B2F8" w14:textId="0451FF50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We need to find the optimal solution to maximize our efficiency.</w:t>
      </w:r>
    </w:p>
    <w:p w14:paraId="58BC5496" w14:textId="77777777" w:rsidR="00B9608F" w:rsidRPr="00652966" w:rsidRDefault="00B9608F" w:rsidP="00B9608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58AF8419" w14:textId="1847E2DB" w:rsidR="00A14D69" w:rsidRPr="00652966" w:rsidRDefault="00A14D69" w:rsidP="00A14D69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mainstream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ˈmeɪnstriːm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主流</w:t>
      </w:r>
    </w:p>
    <w:p w14:paraId="606B88F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moved from the avant-garde to the mainstream, gaining widespread popularity.</w:t>
      </w:r>
    </w:p>
    <w:p w14:paraId="1871B24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product's success in the market propelled it into the mainstream, reaching a broader audience.</w:t>
      </w:r>
    </w:p>
    <w:p w14:paraId="5CD081F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</w:p>
    <w:p w14:paraId="4616C17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embark</w:t>
      </w:r>
      <w:r w:rsidRPr="00652966">
        <w:rPr>
          <w:rFonts w:ascii="Arial" w:eastAsia="微软雅黑" w:hAnsi="Arial" w:cs="Arial"/>
          <w:color w:val="FF0000"/>
        </w:rPr>
        <w:t xml:space="preserve"> [ɪmˈbɑrk] v. </w:t>
      </w:r>
      <w:r w:rsidRPr="00652966">
        <w:rPr>
          <w:rFonts w:ascii="Arial" w:eastAsia="微软雅黑" w:hAnsi="Arial" w:cs="Arial"/>
          <w:color w:val="FF0000"/>
        </w:rPr>
        <w:t>上船，着手，开始</w:t>
      </w:r>
    </w:p>
    <w:p w14:paraId="7208B8C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We will embark on a journey around the world.</w:t>
      </w:r>
    </w:p>
    <w:p w14:paraId="53A6E172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It's time to embark on a new project.</w:t>
      </w:r>
    </w:p>
    <w:p w14:paraId="4423C32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B03A3B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sarcastic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讽刺的，挖苦的</w:t>
      </w:r>
    </w:p>
    <w:p w14:paraId="45AC5B74" w14:textId="77777777" w:rsidR="00A14D69" w:rsidRPr="00652966" w:rsidRDefault="00A14D69" w:rsidP="00A14D69">
      <w:pPr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sarcastic remarks(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言论，评述</w:t>
      </w:r>
      <w:r w:rsidRPr="00652966">
        <w:rPr>
          <w:rFonts w:ascii="Arial" w:eastAsia="微软雅黑" w:hAnsi="Arial" w:cs="Arial"/>
          <w:color w:val="000000" w:themeColor="text1"/>
        </w:rPr>
        <w:t>) often made it difficult to determine her true intentions.</w:t>
      </w:r>
    </w:p>
    <w:p w14:paraId="003D3EE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couldn't tell if her comment was serious or just meant to be sarcastic.</w:t>
      </w:r>
    </w:p>
    <w:p w14:paraId="48A385A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sarcasm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讽刺，挖苦</w:t>
      </w:r>
    </w:p>
    <w:p w14:paraId="444C228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sarcasm often caused misunderstandings among his colleagues.</w:t>
      </w:r>
    </w:p>
    <w:p w14:paraId="37D6683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comedian's humor was characterized by clever sarcasm and wit.</w:t>
      </w:r>
    </w:p>
    <w:p w14:paraId="3769F76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vacancy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空缺，空位</w:t>
      </w:r>
    </w:p>
    <w:p w14:paraId="77440A7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is a job vacancy in the marketing department.</w:t>
      </w:r>
    </w:p>
    <w:p w14:paraId="085198D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hotel has a vacancy for the position of a receptionist.</w:t>
      </w:r>
    </w:p>
    <w:p w14:paraId="3D608F3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overoptimized</w:t>
      </w:r>
      <w:r w:rsidRPr="00652966">
        <w:rPr>
          <w:rFonts w:ascii="Arial" w:eastAsia="微软雅黑" w:hAnsi="Arial" w:cs="Arial"/>
          <w:color w:val="000000" w:themeColor="text1"/>
        </w:rPr>
        <w:t xml:space="preserve"> [oʊvərˈɑːptɪˌmaɪzd] adj. </w:t>
      </w:r>
      <w:r w:rsidRPr="00652966">
        <w:rPr>
          <w:rFonts w:ascii="Arial" w:eastAsia="微软雅黑" w:hAnsi="Arial" w:cs="Arial"/>
          <w:color w:val="000000" w:themeColor="text1"/>
        </w:rPr>
        <w:t>过度优化的</w:t>
      </w:r>
    </w:p>
    <w:p w14:paraId="3C635CD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website's overoptimized design sacrificed user experience for search engine rankings.</w:t>
      </w:r>
    </w:p>
    <w:p w14:paraId="4AEE7E5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overoptimized marketing strategy led to a narrow focus and missed potential opportunities.</w:t>
      </w:r>
    </w:p>
    <w:p w14:paraId="3A720409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3118FBB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gorgeous</w:t>
      </w:r>
      <w:r w:rsidRPr="00652966">
        <w:rPr>
          <w:rFonts w:ascii="Arial" w:eastAsia="微软雅黑" w:hAnsi="Arial" w:cs="Arial"/>
          <w:color w:val="000000" w:themeColor="text1"/>
        </w:rPr>
        <w:t xml:space="preserve">[ˈɡɔːrdʒəs] adj. </w:t>
      </w:r>
      <w:r w:rsidRPr="00652966">
        <w:rPr>
          <w:rFonts w:ascii="Arial" w:eastAsia="微软雅黑" w:hAnsi="Arial" w:cs="Arial"/>
          <w:color w:val="000000" w:themeColor="text1"/>
        </w:rPr>
        <w:t>绚丽多彩的</w:t>
      </w:r>
    </w:p>
    <w:p w14:paraId="13C3D732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sunset painted the sky in gorgeous hues of pink, orange, and purple.</w:t>
      </w:r>
    </w:p>
    <w:p w14:paraId="5B235FF8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wore a gorgeous dress that captivated everyone at the event.</w:t>
      </w:r>
    </w:p>
    <w:p w14:paraId="77259FE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urban</w:t>
      </w:r>
      <w:r w:rsidRPr="00652966">
        <w:rPr>
          <w:rFonts w:ascii="Arial" w:eastAsia="微软雅黑" w:hAnsi="Arial" w:cs="Arial"/>
          <w:color w:val="000000" w:themeColor="text1"/>
        </w:rPr>
        <w:t xml:space="preserve"> [ˈɜːbən] adj. </w:t>
      </w:r>
      <w:r w:rsidRPr="00652966">
        <w:rPr>
          <w:rFonts w:ascii="Arial" w:eastAsia="微软雅黑" w:hAnsi="Arial" w:cs="Arial"/>
          <w:color w:val="000000" w:themeColor="text1"/>
        </w:rPr>
        <w:t>城市的</w:t>
      </w:r>
    </w:p>
    <w:p w14:paraId="7973856D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Urban areas are characterized by high population density and extensive infrastructure.</w:t>
      </w:r>
    </w:p>
    <w:p w14:paraId="5FD2AF3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urban lifestyle offers diverse cultural experiences and modern conveniences.</w:t>
      </w:r>
    </w:p>
    <w:p w14:paraId="3097C9BC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harsh</w:t>
      </w:r>
      <w:r w:rsidRPr="00652966">
        <w:rPr>
          <w:rFonts w:ascii="Arial" w:eastAsia="微软雅黑" w:hAnsi="Arial" w:cs="Arial"/>
          <w:color w:val="000000" w:themeColor="text1"/>
        </w:rPr>
        <w:t xml:space="preserve"> [hɑːrʃ] adj. </w:t>
      </w:r>
      <w:r w:rsidRPr="00652966">
        <w:rPr>
          <w:rFonts w:ascii="Arial" w:eastAsia="微软雅黑" w:hAnsi="Arial" w:cs="Arial"/>
          <w:color w:val="000000" w:themeColor="text1"/>
        </w:rPr>
        <w:t>严厉的，刺耳的，苛刻的</w:t>
      </w:r>
    </w:p>
    <w:p w14:paraId="4A231075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harsh winter weather made outdoor activities challenging.</w:t>
      </w:r>
    </w:p>
    <w:p w14:paraId="3E3B2634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harsh criticism affected the team's morale.</w:t>
      </w:r>
    </w:p>
    <w:p w14:paraId="7E358097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preorder</w:t>
      </w:r>
      <w:r w:rsidRPr="00652966">
        <w:rPr>
          <w:rFonts w:ascii="Arial" w:eastAsia="微软雅黑" w:hAnsi="Arial" w:cs="Arial"/>
          <w:color w:val="000000" w:themeColor="text1"/>
        </w:rPr>
        <w:t xml:space="preserve"> [priːˈɔːrdər] v. </w:t>
      </w:r>
      <w:r w:rsidRPr="00652966">
        <w:rPr>
          <w:rFonts w:ascii="Arial" w:eastAsia="微软雅黑" w:hAnsi="Arial" w:cs="Arial"/>
          <w:color w:val="000000" w:themeColor="text1"/>
        </w:rPr>
        <w:t>预订，预购</w:t>
      </w:r>
    </w:p>
    <w:p w14:paraId="659309A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Customers can often receive exclusive benefits when they preorder new products.</w:t>
      </w:r>
    </w:p>
    <w:p w14:paraId="54E7368B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choose to preorder the latest gadgets to ensure availability upon release.</w:t>
      </w:r>
    </w:p>
    <w:p w14:paraId="452466A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startup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创业公司</w:t>
      </w:r>
    </w:p>
    <w:p w14:paraId="2082438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startups focus on innovation and agility to compete in dynamic markets.</w:t>
      </w:r>
    </w:p>
    <w:p w14:paraId="40652A0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Investors are often attracted to startups with disruptive technologies and scalable business models.</w:t>
      </w:r>
    </w:p>
    <w:p w14:paraId="0409E07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double-edged sword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双刃剑</w:t>
      </w:r>
    </w:p>
    <w:p w14:paraId="09F4856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Social media can be a double-edged sword, providing both connection and potential harm.</w:t>
      </w:r>
    </w:p>
    <w:p w14:paraId="04AF84C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policy proved to be a double-edged sword, addressing one issue but causing another.</w:t>
      </w:r>
    </w:p>
    <w:p w14:paraId="5C85D2D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graduate student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研究生</w:t>
      </w:r>
    </w:p>
    <w:p w14:paraId="14F7127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currently a graduate student pursuing a master's degree in computer science.</w:t>
      </w:r>
    </w:p>
    <w:p w14:paraId="658C698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university offers various research opportunities for graduate students in the engineering department.</w:t>
      </w:r>
    </w:p>
    <w:p w14:paraId="56BA058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undergraduate student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本科生</w:t>
      </w:r>
    </w:p>
    <w:p w14:paraId="3973454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an undergraduate student, he majored in economics and minored in political science.</w:t>
      </w:r>
    </w:p>
    <w:p w14:paraId="16351C2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campus bookstore provides essential textbooks for undergraduate students across different disciplines.</w:t>
      </w:r>
    </w:p>
    <w:p w14:paraId="0E85742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self-awareness 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自我意识</w:t>
      </w:r>
    </w:p>
    <w:p w14:paraId="30C51B2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Developing self-awareness is crucial for personal growth and effective communication.</w:t>
      </w:r>
    </w:p>
    <w:p w14:paraId="14AEDEF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Meditation and reflection are practices that can enhance self-awareness and mindfulness.</w:t>
      </w:r>
    </w:p>
    <w:p w14:paraId="13AB7322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liberal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自由主义的，思想开明的</w:t>
      </w:r>
    </w:p>
    <w:p w14:paraId="336C9FF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professor holds liberal views on social issues and advocates for inclusivity.</w:t>
      </w:r>
    </w:p>
    <w:p w14:paraId="6940AA0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liberal arts education emphasizes critical thinking and a broad intellectual foundation.</w:t>
      </w:r>
    </w:p>
    <w:p w14:paraId="70C8BC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irritate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激怒，使恼火</w:t>
      </w:r>
    </w:p>
    <w:p w14:paraId="5FE88D3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repetitive sound of the tapping pen started to irritate everyone in the room.</w:t>
      </w:r>
    </w:p>
    <w:p w14:paraId="777EB36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Using harsh chemicals can irritate sensitive skin.</w:t>
      </w:r>
    </w:p>
    <w:p w14:paraId="52B62FC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irritated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恼怒的，生气的</w:t>
      </w:r>
    </w:p>
    <w:p w14:paraId="3253640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constant noise from the construction site left him feeling irritated.</w:t>
      </w:r>
    </w:p>
    <w:p w14:paraId="4430EA4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Being kept waiting for a long time made her increasingly irritated.</w:t>
      </w:r>
    </w:p>
    <w:p w14:paraId="2398BD8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AB90B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strained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紧张的，过度的</w:t>
      </w:r>
    </w:p>
    <w:p w14:paraId="11DB06C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strained relationship between the two countries improved after diplomatic talks.</w:t>
      </w:r>
    </w:p>
    <w:p w14:paraId="1A9F1140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voice sounded strained, indicating the stress she was under.</w:t>
      </w:r>
    </w:p>
    <w:p w14:paraId="636596B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earphone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耳机</w:t>
      </w:r>
    </w:p>
    <w:p w14:paraId="4B54F6B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plugged in his earphones to listen to music on the train.</w:t>
      </w:r>
    </w:p>
    <w:p w14:paraId="15891EA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Wireless earphones have become increasingly popular for their convenience.</w:t>
      </w:r>
    </w:p>
    <w:p w14:paraId="4869962E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headset</w:t>
      </w:r>
      <w:r w:rsidRPr="00652966">
        <w:rPr>
          <w:rFonts w:ascii="Arial" w:eastAsia="微软雅黑" w:hAnsi="Arial" w:cs="Arial"/>
          <w:color w:val="000000" w:themeColor="text1"/>
        </w:rPr>
        <w:t xml:space="preserve"> [ˈhedset] n. </w:t>
      </w:r>
      <w:r w:rsidRPr="00652966">
        <w:rPr>
          <w:rFonts w:ascii="Arial" w:eastAsia="微软雅黑" w:hAnsi="Arial" w:cs="Arial"/>
          <w:color w:val="000000" w:themeColor="text1"/>
        </w:rPr>
        <w:t>耳机</w:t>
      </w:r>
    </w:p>
    <w:p w14:paraId="15B32E51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headset is a pair of audio devices worn over the head, covering the ears.</w:t>
      </w:r>
    </w:p>
    <w:p w14:paraId="16049778" w14:textId="77777777" w:rsidR="00A14D69" w:rsidRPr="00652966" w:rsidRDefault="00A14D69" w:rsidP="00A14D69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gamers prefer using a headset for an immersive audio experience.</w:t>
      </w:r>
    </w:p>
    <w:p w14:paraId="4933995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resolve</w:t>
      </w:r>
      <w:r w:rsidRPr="00652966">
        <w:rPr>
          <w:rFonts w:ascii="Arial" w:eastAsia="微软雅黑" w:hAnsi="Arial" w:cs="Arial"/>
          <w:color w:val="000000" w:themeColor="text1"/>
        </w:rPr>
        <w:t xml:space="preserve"> [rɪˈzɑːlv] v. </w:t>
      </w:r>
      <w:r w:rsidRPr="00652966">
        <w:rPr>
          <w:rFonts w:ascii="Arial" w:eastAsia="微软雅黑" w:hAnsi="Arial" w:cs="Arial"/>
          <w:color w:val="000000" w:themeColor="text1"/>
        </w:rPr>
        <w:t>解决，下决心</w:t>
      </w:r>
      <w:r w:rsidRPr="00652966">
        <w:rPr>
          <w:rFonts w:ascii="Arial" w:eastAsia="微软雅黑" w:hAnsi="Arial" w:cs="Arial"/>
          <w:color w:val="000000" w:themeColor="text1"/>
        </w:rPr>
        <w:t xml:space="preserve"> -&gt; Solve: </w:t>
      </w:r>
      <w:r w:rsidRPr="00652966">
        <w:rPr>
          <w:rFonts w:ascii="Arial" w:eastAsia="微软雅黑" w:hAnsi="Arial" w:cs="Arial"/>
          <w:color w:val="000000" w:themeColor="text1"/>
        </w:rPr>
        <w:t>更通用，</w:t>
      </w:r>
      <w:r w:rsidRPr="00652966">
        <w:rPr>
          <w:rFonts w:ascii="Arial" w:eastAsia="微软雅黑" w:hAnsi="Arial" w:cs="Arial"/>
          <w:color w:val="000000" w:themeColor="text1"/>
        </w:rPr>
        <w:t>resolve</w:t>
      </w:r>
      <w:r w:rsidRPr="00652966">
        <w:rPr>
          <w:rFonts w:ascii="Arial" w:eastAsia="微软雅黑" w:hAnsi="Arial" w:cs="Arial"/>
          <w:color w:val="000000" w:themeColor="text1"/>
        </w:rPr>
        <w:t>强调坚决的决心。</w:t>
      </w:r>
    </w:p>
    <w:p w14:paraId="5B8F0BD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together to resolve the technical issues before the deadline.</w:t>
      </w:r>
    </w:p>
    <w:p w14:paraId="19C5A0B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made a resolve to improve her time management skills in the new year.</w:t>
      </w:r>
    </w:p>
    <w:p w14:paraId="4DB2E75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resolute</w:t>
      </w:r>
      <w:r w:rsidRPr="00652966">
        <w:rPr>
          <w:rFonts w:ascii="Arial" w:eastAsia="微软雅黑" w:hAnsi="Arial" w:cs="Arial"/>
          <w:color w:val="000000" w:themeColor="text1"/>
        </w:rPr>
        <w:t xml:space="preserve"> [ˈrezəlut] adj. </w:t>
      </w:r>
      <w:r w:rsidRPr="00652966">
        <w:rPr>
          <w:rFonts w:ascii="Arial" w:eastAsia="微软雅黑" w:hAnsi="Arial" w:cs="Arial"/>
          <w:color w:val="000000" w:themeColor="text1"/>
        </w:rPr>
        <w:t>坚决的</w:t>
      </w:r>
    </w:p>
    <w:p w14:paraId="6360E4A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challenges, she remained resolute in achieving her goals.</w:t>
      </w:r>
    </w:p>
    <w:p w14:paraId="1731509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resolute stance of the leader inspired confidence among the team members.</w:t>
      </w:r>
    </w:p>
    <w:p w14:paraId="59ED438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resolution</w:t>
      </w:r>
      <w:r w:rsidRPr="00652966">
        <w:rPr>
          <w:rFonts w:ascii="Arial" w:eastAsia="微软雅黑" w:hAnsi="Arial" w:cs="Arial"/>
          <w:color w:val="000000" w:themeColor="text1"/>
        </w:rPr>
        <w:t xml:space="preserve"> [ˌrezəˈluʃən] n. </w:t>
      </w:r>
      <w:r w:rsidRPr="00652966">
        <w:rPr>
          <w:rFonts w:ascii="Arial" w:eastAsia="微软雅黑" w:hAnsi="Arial" w:cs="Arial"/>
          <w:color w:val="000000" w:themeColor="text1"/>
        </w:rPr>
        <w:t>决心，解决</w:t>
      </w:r>
    </w:p>
    <w:p w14:paraId="7E43DB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conflict was brought to a resolution through peaceful negotiations.</w:t>
      </w:r>
    </w:p>
    <w:p w14:paraId="0C3CE88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made a resolution to exercise more regularly and lead a healthier lifestyle.</w:t>
      </w:r>
    </w:p>
    <w:p w14:paraId="17B0608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473CF57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Arial" w:eastAsia="微软雅黑" w:hAnsi="Arial" w:cs="Arial"/>
          <w:color w:val="FF0000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FF0000"/>
        </w:rPr>
        <w:t>intuitive</w:t>
      </w:r>
      <w:r w:rsidRPr="00652966">
        <w:rPr>
          <w:rFonts w:ascii="Arial" w:eastAsia="微软雅黑" w:hAnsi="Arial" w:cs="Arial"/>
          <w:color w:val="FF0000"/>
        </w:rPr>
        <w:t xml:space="preserve"> [ɪnˈtuːɪtɪv] adj. </w:t>
      </w:r>
      <w:r w:rsidRPr="00652966">
        <w:rPr>
          <w:rFonts w:ascii="Arial" w:eastAsia="微软雅黑" w:hAnsi="Arial" w:cs="Arial"/>
          <w:color w:val="FF0000"/>
        </w:rPr>
        <w:t>直觉的，易用的，易懂的</w:t>
      </w:r>
    </w:p>
    <w:p w14:paraId="49E6349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The navigation system was designed to be intuitive for users of all ages.</w:t>
      </w:r>
    </w:p>
    <w:p w14:paraId="1F7B711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FF0000"/>
        </w:rPr>
        <w:t>⟐</w:t>
      </w:r>
      <w:r w:rsidRPr="00652966">
        <w:rPr>
          <w:rFonts w:ascii="Arial" w:eastAsia="微软雅黑" w:hAnsi="Arial" w:cs="Arial"/>
          <w:color w:val="FF0000"/>
        </w:rPr>
        <w:t xml:space="preserve"> Her intuitive understanding of the market trends helped her make successful investments.</w:t>
      </w:r>
    </w:p>
    <w:p w14:paraId="5DAE9E6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0F00AD5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relief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rɪˈli:f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缓解，安心</w:t>
      </w:r>
    </w:p>
    <w:p w14:paraId="2806B21B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medication brought relief to her persistent headaches.</w:t>
      </w:r>
    </w:p>
    <w:p w14:paraId="23EB84E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charity's efforts provided relief to the victims of the natural disaster.</w:t>
      </w:r>
    </w:p>
    <w:p w14:paraId="1D57977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45ABDD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presence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存在，出席</w:t>
      </w:r>
      <w:r w:rsidRPr="00652966">
        <w:rPr>
          <w:rFonts w:ascii="Arial" w:eastAsia="微软雅黑" w:hAnsi="Arial" w:cs="Arial"/>
          <w:color w:val="000000" w:themeColor="text1"/>
        </w:rPr>
        <w:t xml:space="preserve"> ——&gt; </w:t>
      </w:r>
      <w:r w:rsidRPr="00652966">
        <w:rPr>
          <w:rFonts w:ascii="Arial" w:eastAsia="微软雅黑" w:hAnsi="Arial" w:cs="Arial"/>
          <w:color w:val="000000" w:themeColor="text1"/>
        </w:rPr>
        <w:t>反：</w:t>
      </w:r>
      <w:r w:rsidRPr="00652966">
        <w:rPr>
          <w:rFonts w:ascii="Arial" w:eastAsia="微软雅黑" w:hAnsi="Arial" w:cs="Arial"/>
          <w:color w:val="000000" w:themeColor="text1"/>
        </w:rPr>
        <w:t xml:space="preserve"> absence</w:t>
      </w:r>
    </w:p>
    <w:p w14:paraId="6831ECD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presence at the meeting was necessary for the final decision.</w:t>
      </w:r>
    </w:p>
    <w:p w14:paraId="5E58117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strong presence of security personnel ensured a safe and orderly event.</w:t>
      </w:r>
    </w:p>
    <w:p w14:paraId="73A27A0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B31995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participant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参与者，参加者</w:t>
      </w:r>
    </w:p>
    <w:p w14:paraId="78D5982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participants in the workshop actively engaged in the discussion.</w:t>
      </w:r>
    </w:p>
    <w:p w14:paraId="353B8E7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attracted participants from various industries and backgrounds.</w:t>
      </w:r>
    </w:p>
    <w:p w14:paraId="48D5A4A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71B70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grand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宏伟的，壮观的</w:t>
      </w:r>
    </w:p>
    <w:p w14:paraId="02ABDE7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palace's grand architecture attracted tourists from around the world.</w:t>
      </w:r>
    </w:p>
    <w:p w14:paraId="168367A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grand plans for expansion were met with enthusiasm from investors.</w:t>
      </w:r>
    </w:p>
    <w:p w14:paraId="4A2D6B3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B77B24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downside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缺点，负面</w:t>
      </w:r>
    </w:p>
    <w:p w14:paraId="49FFA46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downside of the new policy was its negative impact on small businesses.</w:t>
      </w:r>
    </w:p>
    <w:p w14:paraId="6F524C31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advantages, the product's downside was its high cost of maintenance.</w:t>
      </w:r>
    </w:p>
    <w:p w14:paraId="4341F906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</w:p>
    <w:p w14:paraId="54FB338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viable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可行的，可实施的</w:t>
      </w:r>
    </w:p>
    <w:p w14:paraId="43F4551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business plan seems viable and promising for long-term growth.</w:t>
      </w:r>
    </w:p>
    <w:p w14:paraId="0F7098F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thorough analysis, they concluded that the project was not financially viable.</w:t>
      </w:r>
    </w:p>
    <w:p w14:paraId="6DA9E8A4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2A4EC767" w14:textId="77777777" w:rsidR="00A14D69" w:rsidRPr="00652966" w:rsidRDefault="00A14D69" w:rsidP="00A14D69">
      <w:pPr>
        <w:rPr>
          <w:rFonts w:ascii="Arial" w:eastAsia="PingFang SC" w:hAnsi="Arial" w:cs="Arial"/>
          <w:color w:val="101214"/>
          <w:shd w:val="clear" w:color="auto" w:fill="FFFFFF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viability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PingFang SC" w:hAnsi="Arial" w:cs="Arial"/>
          <w:color w:val="101214"/>
          <w:shd w:val="clear" w:color="auto" w:fill="FFFFFF"/>
        </w:rPr>
        <w:t>生存能力；可行性</w:t>
      </w:r>
    </w:p>
    <w:p w14:paraId="2B447C95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The long-term viability of the product itself.</w:t>
      </w:r>
    </w:p>
    <w:p w14:paraId="7D6C2283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>It evaluates the basic viability of the project.</w:t>
      </w:r>
    </w:p>
    <w:p w14:paraId="3874F93F" w14:textId="77777777" w:rsidR="00A14D69" w:rsidRPr="00652966" w:rsidRDefault="00A14D69" w:rsidP="00A14D69">
      <w:pPr>
        <w:spacing w:line="400" w:lineRule="exact"/>
        <w:rPr>
          <w:rFonts w:ascii="Arial" w:hAnsi="Arial" w:cs="Arial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hAnsi="Arial" w:cs="Arial"/>
        </w:rPr>
        <w:t xml:space="preserve">And </w:t>
      </w:r>
      <w:proofErr w:type="gramStart"/>
      <w:r w:rsidRPr="00652966">
        <w:rPr>
          <w:rFonts w:ascii="Arial" w:hAnsi="Arial" w:cs="Arial"/>
        </w:rPr>
        <w:t>finally</w:t>
      </w:r>
      <w:proofErr w:type="gramEnd"/>
      <w:r w:rsidRPr="00652966">
        <w:rPr>
          <w:rFonts w:ascii="Arial" w:hAnsi="Arial" w:cs="Arial"/>
        </w:rPr>
        <w:t xml:space="preserve"> I'll discuss the viability of the project.</w:t>
      </w:r>
    </w:p>
    <w:p w14:paraId="7A8AB0E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5B0EDD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reality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现实，实际情况</w:t>
      </w:r>
    </w:p>
    <w:p w14:paraId="5FA1818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their dreams, they had to face the harsh reality of the situation.</w:t>
      </w:r>
    </w:p>
    <w:p w14:paraId="51F44216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striving to bring virtual reality technology to everyday life.</w:t>
      </w:r>
    </w:p>
    <w:p w14:paraId="2298187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FF04CBA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discord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不和，纷争</w:t>
      </w:r>
    </w:p>
    <w:p w14:paraId="00BC42D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discord within the team was affecting overall performance.</w:t>
      </w:r>
    </w:p>
    <w:p w14:paraId="515C8EE3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political party was struggling with internal discord over key policy decisions.</w:t>
      </w:r>
    </w:p>
    <w:p w14:paraId="66E28C6E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1C3247D5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inspire</w:t>
      </w:r>
      <w:r w:rsidRPr="00652966">
        <w:rPr>
          <w:rFonts w:ascii="Arial" w:eastAsia="微软雅黑" w:hAnsi="Arial" w:cs="Arial"/>
        </w:rPr>
        <w:t xml:space="preserve"> [ɪnˈspaɪər] v. </w:t>
      </w:r>
      <w:r w:rsidRPr="00652966">
        <w:rPr>
          <w:rFonts w:ascii="Arial" w:eastAsia="微软雅黑" w:hAnsi="Arial" w:cs="Arial"/>
        </w:rPr>
        <w:t>激发，启发</w:t>
      </w:r>
    </w:p>
    <w:p w14:paraId="4FFA711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teacher's dedication to education inspired her students to excel.</w:t>
      </w:r>
    </w:p>
    <w:p w14:paraId="55D29BAF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speech at the conference inspired many to take action for positive change.</w:t>
      </w:r>
    </w:p>
    <w:p w14:paraId="0BAB7839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C2FC88C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inspiration </w:t>
      </w:r>
      <w:r w:rsidRPr="00652966">
        <w:rPr>
          <w:rFonts w:ascii="Arial" w:eastAsia="微软雅黑" w:hAnsi="Arial" w:cs="Arial"/>
          <w:color w:val="000000" w:themeColor="text1"/>
        </w:rPr>
        <w:t xml:space="preserve">[ˌɪnspəˈreɪʃ(ə)n] n. </w:t>
      </w:r>
      <w:r w:rsidRPr="00652966">
        <w:rPr>
          <w:rFonts w:ascii="Arial" w:eastAsia="微软雅黑" w:hAnsi="Arial" w:cs="Arial"/>
          <w:color w:val="000000" w:themeColor="text1"/>
        </w:rPr>
        <w:t>灵感，启示</w:t>
      </w:r>
    </w:p>
    <w:p w14:paraId="602D7248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natural beauty of the landscape provided inspiration for her artwork.</w:t>
      </w:r>
    </w:p>
    <w:p w14:paraId="4A8622AD" w14:textId="77777777" w:rsidR="00A14D69" w:rsidRPr="00652966" w:rsidRDefault="00A14D69" w:rsidP="00A14D6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FF0000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motivational speaker's words were an inspiration to everyone in the audience.</w:t>
      </w:r>
    </w:p>
    <w:p w14:paraId="26B49103" w14:textId="77777777" w:rsidR="00A14D69" w:rsidRPr="00652966" w:rsidRDefault="00A14D6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3C9EDFAB" w14:textId="77777777" w:rsidR="000808AC" w:rsidRPr="00652966" w:rsidRDefault="000808AC" w:rsidP="000808AC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empathize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ˈempəθaɪz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同感，共鸣</w:t>
      </w:r>
    </w:p>
    <w:p w14:paraId="35F780B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empathize with others to understand their perspectives.</w:t>
      </w:r>
    </w:p>
    <w:p w14:paraId="73117492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could empathize with the difficulties he was facing as she had been through similar </w:t>
      </w:r>
      <w:r w:rsidRPr="00652966">
        <w:rPr>
          <w:rFonts w:ascii="Arial" w:eastAsia="微软雅黑" w:hAnsi="Arial" w:cs="Arial"/>
          <w:color w:val="000000" w:themeColor="text1"/>
        </w:rPr>
        <w:lastRenderedPageBreak/>
        <w:t>experiences.</w:t>
      </w:r>
    </w:p>
    <w:p w14:paraId="7FB1F68D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01" w:name="OLE_LINK182"/>
      <w:bookmarkStart w:id="102" w:name="OLE_LINK183"/>
      <w:r w:rsidRPr="00652966">
        <w:rPr>
          <w:rFonts w:ascii="Arial" w:eastAsia="微软雅黑" w:hAnsi="Arial" w:cs="Arial"/>
          <w:b/>
          <w:bCs/>
          <w:color w:val="000000" w:themeColor="text1"/>
        </w:rPr>
        <w:t>resonate</w:t>
      </w:r>
      <w:bookmarkEnd w:id="101"/>
      <w:bookmarkEnd w:id="102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共鸣，引起共鸣</w:t>
      </w:r>
    </w:p>
    <w:p w14:paraId="694C869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03" w:name="OLE_LINK369"/>
      <w:bookmarkStart w:id="104" w:name="OLE_LINK37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speech about equality resonated with the audience, and they </w:t>
      </w:r>
      <w:bookmarkStart w:id="105" w:name="OLE_LINK184"/>
      <w:bookmarkStart w:id="106" w:name="OLE_LINK185"/>
      <w:r w:rsidRPr="00652966">
        <w:rPr>
          <w:rFonts w:ascii="Arial" w:eastAsia="微软雅黑" w:hAnsi="Arial" w:cs="Arial"/>
          <w:color w:val="000000" w:themeColor="text1"/>
        </w:rPr>
        <w:t xml:space="preserve">applauded </w:t>
      </w:r>
      <w:bookmarkEnd w:id="105"/>
      <w:bookmarkEnd w:id="106"/>
      <w:r w:rsidRPr="00652966">
        <w:rPr>
          <w:rFonts w:ascii="Arial" w:eastAsia="微软雅黑" w:hAnsi="Arial" w:cs="Arial"/>
          <w:color w:val="000000" w:themeColor="text1"/>
        </w:rPr>
        <w:t>loudly.</w:t>
      </w:r>
    </w:p>
    <w:p w14:paraId="37D53DE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powerful message of the song resonated with people around the world.</w:t>
      </w:r>
      <w:bookmarkEnd w:id="103"/>
      <w:bookmarkEnd w:id="104"/>
    </w:p>
    <w:p w14:paraId="0AB5A7D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seamless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无缝的，流畅的</w:t>
      </w:r>
    </w:p>
    <w:p w14:paraId="75F45E15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transition between the two phases of the project was seamless.</w:t>
      </w:r>
    </w:p>
    <w:p w14:paraId="3ACA455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seamless integration of the software improved the overall user experience.</w:t>
      </w:r>
    </w:p>
    <w:p w14:paraId="7CD1E74C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uncover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揭露，发现</w:t>
      </w:r>
    </w:p>
    <w:p w14:paraId="1BA35BA1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investigation aimed to uncover the truth behind the mysterious disappearance.</w:t>
      </w:r>
    </w:p>
    <w:p w14:paraId="64FEDD4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journalist's research helped uncover corruption within the political system.</w:t>
      </w:r>
    </w:p>
    <w:p w14:paraId="207B793C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spouse</w:t>
      </w:r>
      <w:r w:rsidRPr="00652966">
        <w:rPr>
          <w:rFonts w:ascii="Arial" w:eastAsia="微软雅黑" w:hAnsi="Arial" w:cs="Arial"/>
        </w:rPr>
        <w:t xml:space="preserve"> n. [spaʊs] </w:t>
      </w:r>
      <w:r w:rsidRPr="00652966">
        <w:rPr>
          <w:rFonts w:ascii="Arial" w:eastAsia="微软雅黑" w:hAnsi="Arial" w:cs="Arial"/>
        </w:rPr>
        <w:t>配偶</w:t>
      </w:r>
    </w:p>
    <w:p w14:paraId="3BE6AC1E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is survived by his loving spouse and two children, who were his constant source of support and encouragement.</w:t>
      </w:r>
    </w:p>
    <w:p w14:paraId="1B65D30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many cultures, the role of a spouse is considered vital in maintaining a strong and healthy family unit.</w:t>
      </w:r>
    </w:p>
    <w:p w14:paraId="2C5D0B4F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strategist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战略家，策划者</w:t>
      </w:r>
    </w:p>
    <w:p w14:paraId="08879AC9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good military strategist plans for various scenarios on the battlefield.</w:t>
      </w:r>
    </w:p>
    <w:p w14:paraId="5549D6A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business strategist developed a comprehensive marketing plan for the new product launch.</w:t>
      </w:r>
    </w:p>
    <w:p w14:paraId="0CBBAE84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nutritional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营养的，有营养价值的</w:t>
      </w:r>
    </w:p>
    <w:p w14:paraId="1722B122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Fruits and vegetables are essential for a balanced and nutritional diet.</w:t>
      </w:r>
    </w:p>
    <w:p w14:paraId="28F21B27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nutritional content of the food is listed on the packaging.</w:t>
      </w:r>
    </w:p>
    <w:p w14:paraId="6B086AAD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nutrition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营养</w:t>
      </w:r>
    </w:p>
    <w:p w14:paraId="3CF161F0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Good nutrition is crucial for maintaining overall health.</w:t>
      </w:r>
    </w:p>
    <w:p w14:paraId="13470E08" w14:textId="77777777" w:rsidR="000808AC" w:rsidRPr="00652966" w:rsidRDefault="000808AC" w:rsidP="000808A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nutritionist provided personalized dietary recommendations based on the individual's needs.</w:t>
      </w:r>
    </w:p>
    <w:p w14:paraId="27F1F437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exposure</w:t>
      </w:r>
      <w:r w:rsidRPr="00652966">
        <w:rPr>
          <w:rFonts w:ascii="Arial" w:eastAsia="微软雅黑" w:hAnsi="Arial" w:cs="Arial"/>
          <w:color w:val="000000" w:themeColor="text1"/>
        </w:rPr>
        <w:t xml:space="preserve"> [ɪkˈspoʊʒər] n. </w:t>
      </w:r>
      <w:r w:rsidRPr="00652966">
        <w:rPr>
          <w:rFonts w:ascii="Arial" w:eastAsia="微软雅黑" w:hAnsi="Arial" w:cs="Arial"/>
          <w:color w:val="000000" w:themeColor="text1"/>
        </w:rPr>
        <w:t>暴露，揭露</w:t>
      </w:r>
    </w:p>
    <w:p w14:paraId="0832BB60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photographer adjusted the camera settings to control the exposure of the photograph.</w:t>
      </w:r>
    </w:p>
    <w:p w14:paraId="1D4AF9BD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scandal resulted in the exposure of unethical practices within the company.</w:t>
      </w:r>
    </w:p>
    <w:p w14:paraId="605B9369" w14:textId="77777777" w:rsidR="000808AC" w:rsidRPr="00652966" w:rsidRDefault="000808AC" w:rsidP="000808AC">
      <w:pPr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Exposure Compensation </w:t>
      </w:r>
      <w:r w:rsidRPr="00652966">
        <w:rPr>
          <w:rFonts w:ascii="Arial" w:eastAsia="微软雅黑" w:hAnsi="Arial" w:cs="Arial"/>
          <w:color w:val="000000" w:themeColor="text1"/>
        </w:rPr>
        <w:t>曝光补偿</w:t>
      </w:r>
      <w:r w:rsidRPr="00652966">
        <w:rPr>
          <w:rFonts w:ascii="Arial" w:eastAsia="微软雅黑" w:hAnsi="Arial" w:cs="Arial"/>
          <w:color w:val="000000" w:themeColor="text1"/>
        </w:rPr>
        <w:t xml:space="preserve"> sun exposure </w:t>
      </w:r>
      <w:r w:rsidRPr="00652966">
        <w:rPr>
          <w:rFonts w:ascii="Arial" w:eastAsia="微软雅黑" w:hAnsi="Arial" w:cs="Arial"/>
          <w:color w:val="000000" w:themeColor="text1"/>
        </w:rPr>
        <w:t>日照</w:t>
      </w:r>
    </w:p>
    <w:p w14:paraId="62283C51" w14:textId="77777777" w:rsidR="000808AC" w:rsidRPr="00652966" w:rsidRDefault="000808A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726F2995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07" w:name="OLE_LINK329"/>
      <w:bookmarkStart w:id="108" w:name="OLE_LINK330"/>
      <w:bookmarkStart w:id="109" w:name="OLE_LINK331"/>
      <w:r w:rsidRPr="00652966">
        <w:rPr>
          <w:rFonts w:ascii="Arial" w:eastAsia="微软雅黑" w:hAnsi="Arial" w:cs="Arial"/>
          <w:b/>
          <w:bCs/>
          <w:color w:val="000000" w:themeColor="text1"/>
        </w:rPr>
        <w:t>impartial</w:t>
      </w:r>
      <w:bookmarkEnd w:id="107"/>
      <w:bookmarkEnd w:id="108"/>
      <w:bookmarkEnd w:id="109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公正的，无偏见的</w:t>
      </w:r>
    </w:p>
    <w:p w14:paraId="2D9B1D03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judge remained impartial throughout the trial.</w:t>
      </w:r>
    </w:p>
    <w:p w14:paraId="32B4B483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impartial investigation is necessary to uncover the truth.</w:t>
      </w:r>
    </w:p>
    <w:p w14:paraId="597DD6D0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partial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偏袒的，不公平的</w:t>
      </w:r>
    </w:p>
    <w:p w14:paraId="4BA6BF81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partial treatment of certain employees caused dissatisfaction among the team.</w:t>
      </w:r>
    </w:p>
    <w:p w14:paraId="570D9ED0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avoid any partial decisions and consider all perspectives.</w:t>
      </w:r>
    </w:p>
    <w:p w14:paraId="4092816E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0" w:name="OLE_LINK332"/>
      <w:bookmarkStart w:id="111" w:name="OLE_LINK333"/>
      <w:bookmarkStart w:id="112" w:name="OLE_LINK334"/>
      <w:r w:rsidRPr="00652966">
        <w:rPr>
          <w:rFonts w:ascii="Arial" w:eastAsia="微软雅黑" w:hAnsi="Arial" w:cs="Arial"/>
          <w:b/>
          <w:bCs/>
          <w:color w:val="000000" w:themeColor="text1"/>
        </w:rPr>
        <w:t>provisional</w:t>
      </w:r>
      <w:bookmarkEnd w:id="110"/>
      <w:bookmarkEnd w:id="111"/>
      <w:bookmarkEnd w:id="112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临时的，暂时的</w:t>
      </w:r>
    </w:p>
    <w:p w14:paraId="4F7C3A11" w14:textId="77777777" w:rsidR="007455FF" w:rsidRPr="00652966" w:rsidRDefault="007455FF" w:rsidP="007455F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have set up a provisional office while the main building undergoes renovations.</w:t>
      </w:r>
    </w:p>
    <w:p w14:paraId="10BB09AF" w14:textId="207AE83A" w:rsidR="007455FF" w:rsidRPr="00652966" w:rsidRDefault="007455FF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provisional solution should keep the system running until a permanent fix is implemented.</w:t>
      </w:r>
    </w:p>
    <w:p w14:paraId="08037383" w14:textId="334FA00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claim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声称，主张</w:t>
      </w:r>
    </w:p>
    <w:p w14:paraId="077330C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claim of producing the best quality products was backed by thorough research.</w:t>
      </w:r>
    </w:p>
    <w:p w14:paraId="6921E62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customer's claim for a refund was addressed promptly by the support team.</w:t>
      </w:r>
    </w:p>
    <w:p w14:paraId="54874D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initial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最初的，开始的</w:t>
      </w:r>
    </w:p>
    <w:p w14:paraId="65A387E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initial stage of the project involved thorough research and planning.</w:t>
      </w:r>
    </w:p>
    <w:p w14:paraId="4DA1416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some initial concerns, but they were addressed during the discussion.</w:t>
      </w:r>
    </w:p>
    <w:p w14:paraId="3E578EE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encourage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鼓励，促进</w:t>
      </w:r>
    </w:p>
    <w:p w14:paraId="4012C08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coach's words encouraged the team to push harder and strive for victory.</w:t>
      </w:r>
    </w:p>
    <w:p w14:paraId="2A7128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aims to encourage young entrepreneurs through mentorship programs.</w:t>
      </w:r>
    </w:p>
    <w:p w14:paraId="522E835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shortcut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捷径，近路</w:t>
      </w:r>
    </w:p>
    <w:p w14:paraId="5D70943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Taking the shortcut through the forest saved them a significant amount of time.</w:t>
      </w:r>
    </w:p>
    <w:p w14:paraId="42F1E68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shortcut to success often involves hard work and perseverance.</w:t>
      </w:r>
    </w:p>
    <w:p w14:paraId="5524C05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distant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遥远的，疏远的</w:t>
      </w:r>
    </w:p>
    <w:p w14:paraId="7DF4F0B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mountain range appeared distant from the valley floor.</w:t>
      </w:r>
    </w:p>
    <w:p w14:paraId="38C3DED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disagreement, their relationship became distant and </w:t>
      </w:r>
      <w:r w:rsidRPr="00652966">
        <w:rPr>
          <w:rFonts w:ascii="Arial" w:eastAsia="微软雅黑" w:hAnsi="Arial" w:cs="Arial"/>
          <w:color w:val="FF0000"/>
        </w:rPr>
        <w:t>strained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4D48E53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clumsy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笨拙的，不灵巧的</w:t>
      </w:r>
    </w:p>
    <w:p w14:paraId="008DC27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knocked over the vase with his clumsy attempt to reach for the book.</w:t>
      </w:r>
    </w:p>
    <w:p w14:paraId="596A79D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clumsy movements often resulted in minor accidents in the kitchen.</w:t>
      </w:r>
    </w:p>
    <w:p w14:paraId="64D11DCC" w14:textId="77777777" w:rsidR="000F5338" w:rsidRPr="00652966" w:rsidRDefault="000F5338" w:rsidP="000F5338">
      <w:pPr>
        <w:rPr>
          <w:rFonts w:ascii="Arial" w:hAnsi="Arial" w:cs="Arial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emphasize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Pr="00652966">
        <w:rPr>
          <w:rFonts w:ascii="Arial" w:hAnsi="Arial" w:cs="Arial"/>
          <w:color w:val="626469"/>
          <w:shd w:val="clear" w:color="auto" w:fill="FFFFFF"/>
        </w:rPr>
        <w:t>ˈemfəsaɪz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强调</w:t>
      </w:r>
    </w:p>
    <w:p w14:paraId="4571079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important to emphasize the key points during the presentation to ensure clarity for the audience.</w:t>
      </w:r>
    </w:p>
    <w:p w14:paraId="1C3D9FC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always emphasizes the importance of good behavior in the classroom.</w:t>
      </w:r>
    </w:p>
    <w:p w14:paraId="0326457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移情作用；共鸣，同情；感同身受，产生共鸣（的能力）</w:t>
      </w:r>
    </w:p>
    <w:p w14:paraId="6E42DED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therapist showed great empathy towards the patient, creating a safe space for open discussion.</w:t>
      </w:r>
    </w:p>
    <w:p w14:paraId="166B88F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Developing empathy can significantly improve relationships and understanding in both personal and professional settings.</w:t>
      </w:r>
    </w:p>
    <w:p w14:paraId="367258C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renown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名望，声望</w:t>
      </w:r>
    </w:p>
    <w:p w14:paraId="5BC3A29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gained international renown for his unique style and talent.</w:t>
      </w:r>
    </w:p>
    <w:p w14:paraId="7B41DA8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commitment to quality has earned it a reputation of renown in the industry.</w:t>
      </w:r>
    </w:p>
    <w:p w14:paraId="2868DB5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renowned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有名的，著名的</w:t>
      </w:r>
    </w:p>
    <w:p w14:paraId="59B4375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city is renowned for its historic architecture.</w:t>
      </w:r>
    </w:p>
    <w:p w14:paraId="71BC7D3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chef is renowned for creating innovative and delicious dishes.</w:t>
      </w:r>
    </w:p>
    <w:p w14:paraId="671C9B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cognitive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认知的，认识的</w:t>
      </w:r>
    </w:p>
    <w:p w14:paraId="4F74DCC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Cognitive abilities decline with age.</w:t>
      </w:r>
    </w:p>
    <w:p w14:paraId="5146615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study focuses on the cognitive development of children.</w:t>
      </w:r>
    </w:p>
    <w:p w14:paraId="1411E0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replay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重播，回放</w:t>
      </w:r>
    </w:p>
    <w:p w14:paraId="0CE0BB7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missed the live broadcast, but I can watch the replay online.</w:t>
      </w:r>
    </w:p>
    <w:p w14:paraId="2485C00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coach reviewed the game using the replay to analyze the team's performance.</w:t>
      </w:r>
    </w:p>
    <w:p w14:paraId="3A2535B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heighten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提高，增强</w:t>
      </w:r>
    </w:p>
    <w:p w14:paraId="408AB7E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 of spices can heighten the flavor of the dish.</w:t>
      </w:r>
    </w:p>
    <w:p w14:paraId="24BCD2A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tension in the room began to heighten as the argument escalated.</w:t>
      </w:r>
    </w:p>
    <w:p w14:paraId="7AEA5F6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horizon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视野，眼界</w:t>
      </w:r>
    </w:p>
    <w:p w14:paraId="0C5AF39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Traveling can broaden one's horizons by exposing them to different cultures.</w:t>
      </w:r>
    </w:p>
    <w:p w14:paraId="183FEDC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Reading books from various genres expands our intellectual horizons.</w:t>
      </w:r>
    </w:p>
    <w:p w14:paraId="6790CF4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interviewer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面试官</w:t>
      </w:r>
    </w:p>
    <w:p w14:paraId="396D435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interviewer asked a series of questions to assess the candidate's skills.</w:t>
      </w:r>
    </w:p>
    <w:p w14:paraId="2FBD4B4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felt nervous facing the panel of interviewers during the job interview.</w:t>
      </w:r>
    </w:p>
    <w:p w14:paraId="0BFEBBF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interviewee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接受面试者，被采访者</w:t>
      </w:r>
    </w:p>
    <w:p w14:paraId="467EABC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Is there any interviewee who stands out as memorable?</w:t>
      </w:r>
    </w:p>
    <w:p w14:paraId="0490ED7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What should we ask the next interviewee?</w:t>
      </w:r>
    </w:p>
    <w:p w14:paraId="46F22DC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redundant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多余的，过剩的</w:t>
      </w:r>
    </w:p>
    <w:p w14:paraId="53D3967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lay off employees due to redundant positions.</w:t>
      </w:r>
    </w:p>
    <w:p w14:paraId="7741402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explanation was redundant, as everyone already understood the concept.</w:t>
      </w:r>
    </w:p>
    <w:p w14:paraId="1D46227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redundancy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冗余，过剩</w:t>
      </w:r>
    </w:p>
    <w:p w14:paraId="26A4AEB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information in the report made it difficult to extract key points.</w:t>
      </w:r>
    </w:p>
    <w:p w14:paraId="0D08070F" w14:textId="23D21DDE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staff led to increased operational costs.</w:t>
      </w:r>
    </w:p>
    <w:p w14:paraId="5077FE85" w14:textId="5ED784A1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affirm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确认；断言；证实；认可；</w:t>
      </w:r>
    </w:p>
    <w:p w14:paraId="266C201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affirmed her commitment to the project during the meeting.</w:t>
      </w:r>
    </w:p>
    <w:p w14:paraId="1D16E74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witness affirmed that he had seen the suspect at the scene of the crime.</w:t>
      </w:r>
    </w:p>
    <w:p w14:paraId="12B40E2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affirming</w:t>
      </w:r>
      <w:r w:rsidRPr="00652966">
        <w:rPr>
          <w:rFonts w:ascii="Arial" w:eastAsia="微软雅黑" w:hAnsi="Arial" w:cs="Arial"/>
          <w:color w:val="000000" w:themeColor="text1"/>
        </w:rPr>
        <w:t xml:space="preserve"> [əˈfɜrmɪŋ] adj. </w:t>
      </w:r>
      <w:r w:rsidRPr="00652966">
        <w:rPr>
          <w:rFonts w:ascii="Arial" w:eastAsia="微软雅黑" w:hAnsi="Arial" w:cs="Arial"/>
          <w:color w:val="000000" w:themeColor="text1"/>
        </w:rPr>
        <w:t>肯定的</w:t>
      </w:r>
    </w:p>
    <w:p w14:paraId="208FA2D8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affirming feedback from the supervisor motivated the team.</w:t>
      </w:r>
    </w:p>
    <w:p w14:paraId="4167068B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affirming comments from the audience boosted the speaker's morale.</w:t>
      </w:r>
    </w:p>
    <w:p w14:paraId="2872E6A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3" w:name="OLE_LINK327"/>
      <w:bookmarkStart w:id="114" w:name="OLE_LINK328"/>
      <w:r w:rsidRPr="00652966">
        <w:rPr>
          <w:rFonts w:ascii="Arial" w:eastAsia="微软雅黑" w:hAnsi="Arial" w:cs="Arial"/>
          <w:b/>
          <w:bCs/>
          <w:color w:val="000000" w:themeColor="text1"/>
        </w:rPr>
        <w:t>self-affirmin</w:t>
      </w:r>
      <w:bookmarkEnd w:id="113"/>
      <w:bookmarkEnd w:id="114"/>
      <w:r w:rsidRPr="00652966">
        <w:rPr>
          <w:rFonts w:ascii="Arial" w:eastAsia="微软雅黑" w:hAnsi="Arial" w:cs="Arial"/>
          <w:b/>
          <w:bCs/>
          <w:color w:val="000000" w:themeColor="text1"/>
        </w:rPr>
        <w:t>g</w:t>
      </w:r>
      <w:r w:rsidRPr="00652966">
        <w:rPr>
          <w:rFonts w:ascii="Arial" w:eastAsia="微软雅黑" w:hAnsi="Arial" w:cs="Arial"/>
          <w:color w:val="000000" w:themeColor="text1"/>
        </w:rPr>
        <w:t xml:space="preserve"> [sɛlf-əˈfɜrmɪŋ] adj. </w:t>
      </w:r>
      <w:r w:rsidRPr="00652966">
        <w:rPr>
          <w:rFonts w:ascii="Arial" w:eastAsia="微软雅黑" w:hAnsi="Arial" w:cs="Arial"/>
          <w:color w:val="000000" w:themeColor="text1"/>
        </w:rPr>
        <w:t>自我肯定的</w:t>
      </w:r>
    </w:p>
    <w:p w14:paraId="5B084F1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Positive self-affirming statements can boost self-confidence.</w:t>
      </w:r>
    </w:p>
    <w:p w14:paraId="68CE1F4E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self-affirming attitude helped her overcome challenges.</w:t>
      </w:r>
    </w:p>
    <w:p w14:paraId="4693F54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5" w:name="OLE_LINK312"/>
      <w:bookmarkStart w:id="116" w:name="OLE_LINK313"/>
      <w:bookmarkStart w:id="117" w:name="OLE_LINK320"/>
      <w:bookmarkStart w:id="118" w:name="OLE_LINK321"/>
      <w:r w:rsidRPr="00652966">
        <w:rPr>
          <w:rFonts w:ascii="Arial" w:eastAsia="微软雅黑" w:hAnsi="Arial" w:cs="Arial"/>
          <w:b/>
          <w:bCs/>
          <w:color w:val="000000" w:themeColor="text1"/>
        </w:rPr>
        <w:t>intricate</w:t>
      </w:r>
      <w:bookmarkEnd w:id="115"/>
      <w:bookmarkEnd w:id="116"/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17"/>
      <w:bookmarkEnd w:id="118"/>
      <w:r w:rsidRPr="00652966">
        <w:rPr>
          <w:rFonts w:ascii="Arial" w:eastAsia="微软雅黑" w:hAnsi="Arial" w:cs="Arial"/>
          <w:color w:val="000000" w:themeColor="text1"/>
        </w:rPr>
        <w:t xml:space="preserve">adj. </w:t>
      </w:r>
      <w:r w:rsidRPr="00652966">
        <w:rPr>
          <w:rFonts w:ascii="Arial" w:eastAsia="微软雅黑" w:hAnsi="Arial" w:cs="Arial"/>
          <w:color w:val="000000" w:themeColor="text1"/>
        </w:rPr>
        <w:t>复杂的，错综复杂的</w:t>
      </w:r>
    </w:p>
    <w:p w14:paraId="3534E3D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watchmaker's work was so intricate that it took months to complete.</w:t>
      </w:r>
    </w:p>
    <w:p w14:paraId="491529B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puzzle had an intricate design that challenged even the most skilled solvers.</w:t>
      </w:r>
    </w:p>
    <w:p w14:paraId="4BEE01F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19" w:name="OLE_LINK188"/>
      <w:bookmarkStart w:id="120" w:name="OLE_LINK189"/>
      <w:r w:rsidRPr="00652966">
        <w:rPr>
          <w:rFonts w:ascii="Arial" w:eastAsia="微软雅黑" w:hAnsi="Arial" w:cs="Arial"/>
          <w:b/>
          <w:bCs/>
          <w:color w:val="000000" w:themeColor="text1"/>
        </w:rPr>
        <w:t>subsequent</w:t>
      </w:r>
      <w:bookmarkEnd w:id="119"/>
      <w:bookmarkEnd w:id="120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随后的，后来的</w:t>
      </w:r>
    </w:p>
    <w:p w14:paraId="04CE01D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21" w:name="OLE_LINK384"/>
      <w:bookmarkStart w:id="122" w:name="OLE_LINK38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the initial meeting, there will be subsequent discussions.</w:t>
      </w:r>
    </w:p>
    <w:p w14:paraId="6E29C69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subsequent chapters of the book reveal the mystery's resolution.</w:t>
      </w:r>
      <w:bookmarkEnd w:id="121"/>
      <w:bookmarkEnd w:id="122"/>
    </w:p>
    <w:p w14:paraId="53B5344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23" w:name="OLE_LINK226"/>
      <w:bookmarkStart w:id="124" w:name="OLE_LINK227"/>
      <w:r w:rsidRPr="00652966">
        <w:rPr>
          <w:rFonts w:ascii="Arial" w:eastAsia="微软雅黑" w:hAnsi="Arial" w:cs="Arial"/>
          <w:b/>
          <w:bCs/>
          <w:color w:val="000000" w:themeColor="text1"/>
        </w:rPr>
        <w:t>undergo</w:t>
      </w:r>
      <w:bookmarkEnd w:id="123"/>
      <w:bookmarkEnd w:id="124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经历，经受</w:t>
      </w:r>
    </w:p>
    <w:p w14:paraId="69A346F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25" w:name="OLE_LINK442"/>
      <w:bookmarkStart w:id="126" w:name="OLE_LINK44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had to undergo surgery to remove the tumor.</w:t>
      </w:r>
    </w:p>
    <w:p w14:paraId="37E603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Employees must undergo training before starting their new roles.</w:t>
      </w:r>
    </w:p>
    <w:p w14:paraId="0E238DF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27" w:name="OLE_LINK357"/>
      <w:bookmarkStart w:id="128" w:name="OLE_LINK358"/>
      <w:r w:rsidRPr="00652966">
        <w:rPr>
          <w:rFonts w:ascii="Arial" w:eastAsia="微软雅黑" w:hAnsi="Arial" w:cs="Arial"/>
          <w:b/>
          <w:bCs/>
          <w:color w:val="000000" w:themeColor="text1"/>
        </w:rPr>
        <w:t>captivate</w:t>
      </w:r>
      <w:bookmarkEnd w:id="127"/>
      <w:bookmarkEnd w:id="128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迷住，吸引</w:t>
      </w:r>
    </w:p>
    <w:p w14:paraId="050B2B9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29" w:name="OLE_LINK359"/>
      <w:bookmarkStart w:id="130" w:name="OLE_LINK36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storytelling ability could captivate audiences for hours.</w:t>
      </w:r>
    </w:p>
    <w:p w14:paraId="1893B29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beauty of the landscape captivated everyone who visited.</w:t>
      </w:r>
      <w:bookmarkEnd w:id="129"/>
      <w:bookmarkEnd w:id="130"/>
    </w:p>
    <w:p w14:paraId="7537454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>▲</w:t>
      </w:r>
      <w:bookmarkStart w:id="131" w:name="OLE_LINK361"/>
      <w:bookmarkStart w:id="132" w:name="OLE_LINK362"/>
      <w:r w:rsidRPr="00652966">
        <w:rPr>
          <w:rFonts w:ascii="Arial" w:eastAsia="微软雅黑" w:hAnsi="Arial" w:cs="Arial"/>
          <w:b/>
          <w:bCs/>
          <w:color w:val="000000" w:themeColor="text1"/>
        </w:rPr>
        <w:t xml:space="preserve"> explanatory</w:t>
      </w:r>
      <w:bookmarkEnd w:id="131"/>
      <w:bookmarkEnd w:id="132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不言自明的，不需解释的</w:t>
      </w:r>
    </w:p>
    <w:p w14:paraId="6469FA1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user interface of the app is designed to be self-explanatory, so users can easily navigate it.</w:t>
      </w:r>
    </w:p>
    <w:p w14:paraId="50ABB52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diagram is self-explanatory, providing clear instructions without the need for additional explanation.</w:t>
      </w:r>
    </w:p>
    <w:p w14:paraId="66512B26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facilitate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促进，使便利</w:t>
      </w:r>
    </w:p>
    <w:p w14:paraId="52F1416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facilitate communication between different departments.</w:t>
      </w:r>
    </w:p>
    <w:p w14:paraId="0C67A64D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aims to facilitate knowledge sharing among industry professionals.</w:t>
      </w:r>
    </w:p>
    <w:p w14:paraId="7F63982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acclaim</w:t>
      </w:r>
      <w:r w:rsidRPr="00652966">
        <w:rPr>
          <w:rFonts w:ascii="Arial" w:eastAsia="微软雅黑" w:hAnsi="Arial" w:cs="Arial"/>
          <w:color w:val="000000" w:themeColor="text1"/>
        </w:rPr>
        <w:t xml:space="preserve"> [əˈkleɪm] n. </w:t>
      </w:r>
      <w:r w:rsidRPr="00652966">
        <w:rPr>
          <w:rFonts w:ascii="Arial" w:eastAsia="微软雅黑" w:hAnsi="Arial" w:cs="Arial"/>
          <w:color w:val="000000" w:themeColor="text1"/>
        </w:rPr>
        <w:t>赞扬，喝彩</w:t>
      </w:r>
    </w:p>
    <w:p w14:paraId="2AD2367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actor received critical acclaim for his outstanding performance in the play.</w:t>
      </w:r>
    </w:p>
    <w:p w14:paraId="5D8042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work was met with widespread acclaim at the gallery opening.</w:t>
      </w:r>
    </w:p>
    <w:p w14:paraId="1C870F5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specified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具体指定的，特定的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specify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明确指出，具体说明，把</w:t>
      </w:r>
      <w:r w:rsidRPr="00652966">
        <w:rPr>
          <w:rFonts w:ascii="Arial" w:eastAsia="微软雅黑" w:hAnsi="Arial" w:cs="Arial"/>
          <w:color w:val="000000" w:themeColor="text1"/>
        </w:rPr>
        <w:t>…</w:t>
      </w:r>
      <w:r w:rsidRPr="00652966">
        <w:rPr>
          <w:rFonts w:ascii="Arial" w:eastAsia="微软雅黑" w:hAnsi="Arial" w:cs="Arial"/>
          <w:color w:val="000000" w:themeColor="text1"/>
        </w:rPr>
        <w:t>列入说明书</w:t>
      </w:r>
    </w:p>
    <w:p w14:paraId="0463715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contract clearly outlined the specified tasks for each team member.</w:t>
      </w:r>
    </w:p>
    <w:p w14:paraId="75FEF09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follow the specified guidelines to complete the registration process.</w:t>
      </w:r>
    </w:p>
    <w:p w14:paraId="505FB0B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minimum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最小量，最低限度</w:t>
      </w:r>
    </w:p>
    <w:p w14:paraId="020BEFD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workers were required to complete a minimum of eight hours per day.</w:t>
      </w:r>
    </w:p>
    <w:p w14:paraId="1EFCF941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sets a minimum standard of quality for all its products.</w:t>
      </w:r>
    </w:p>
    <w:p w14:paraId="69F2E68A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ego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自我，自负</w:t>
      </w:r>
    </w:p>
    <w:p w14:paraId="26832842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massive ego often prevented him from accepting constructive criticism.</w:t>
      </w:r>
    </w:p>
    <w:p w14:paraId="10AC2394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set her ego aside and worked collaboratively with the team to achieve the project's goals.</w:t>
      </w:r>
    </w:p>
    <w:p w14:paraId="36DD8FB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validate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验证，确认</w:t>
      </w:r>
    </w:p>
    <w:p w14:paraId="6CDEA2F0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supervisor will validate the experiment's results before publication.</w:t>
      </w:r>
    </w:p>
    <w:p w14:paraId="341DB40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validate your email address to complete the registration process.</w:t>
      </w:r>
    </w:p>
    <w:p w14:paraId="728FEDC5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informal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非正式的，不拘礼节的</w:t>
      </w:r>
    </w:p>
    <w:p w14:paraId="16A1831F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had an informal meeting to discuss the project's initial ideas.</w:t>
      </w:r>
    </w:p>
    <w:p w14:paraId="4D300D1C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informal attire was not suitable for the formal event.</w:t>
      </w:r>
    </w:p>
    <w:p w14:paraId="4773C4A3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迭代的，反复的</w:t>
      </w:r>
    </w:p>
    <w:p w14:paraId="3F4B7669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allowed the team to refine the product gradually.</w:t>
      </w:r>
    </w:p>
    <w:p w14:paraId="4D0A61C7" w14:textId="77777777" w:rsidR="000F5338" w:rsidRPr="00652966" w:rsidRDefault="000F5338" w:rsidP="000F533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development followed an iterative approach to incorporate user feedback.</w:t>
      </w:r>
    </w:p>
    <w:bookmarkEnd w:id="125"/>
    <w:bookmarkEnd w:id="126"/>
    <w:p w14:paraId="1225D563" w14:textId="77777777" w:rsidR="000F5338" w:rsidRPr="00652966" w:rsidRDefault="000F533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b/>
          <w:bCs/>
          <w:color w:val="000000" w:themeColor="text1"/>
        </w:rPr>
      </w:pPr>
    </w:p>
    <w:p w14:paraId="50DAA65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critical</w:t>
      </w:r>
      <w:r w:rsidRPr="00652966">
        <w:rPr>
          <w:rFonts w:ascii="Arial" w:eastAsia="微软雅黑" w:hAnsi="Arial" w:cs="Arial"/>
          <w:color w:val="000000" w:themeColor="text1"/>
        </w:rPr>
        <w:t xml:space="preserve"> [ˈkrɪtɪkl] adj. </w:t>
      </w:r>
      <w:r w:rsidRPr="00652966">
        <w:rPr>
          <w:rFonts w:ascii="Arial" w:eastAsia="微软雅黑" w:hAnsi="Arial" w:cs="Arial"/>
          <w:color w:val="000000" w:themeColor="text1"/>
        </w:rPr>
        <w:t>重要的；批评的；危急的</w:t>
      </w:r>
    </w:p>
    <w:p w14:paraId="6F2BB80F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critical decision had a significant impact on the company's future.</w:t>
      </w:r>
    </w:p>
    <w:p w14:paraId="088072A9" w14:textId="2F0D7F83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film received critical acclaim for its powerful storytelling and outstanding performances.</w:t>
      </w:r>
    </w:p>
    <w:p w14:paraId="42BB7A29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proofread</w:t>
      </w:r>
      <w:r w:rsidRPr="00652966">
        <w:rPr>
          <w:rFonts w:ascii="Arial" w:eastAsia="微软雅黑" w:hAnsi="Arial" w:cs="Arial"/>
          <w:color w:val="000000" w:themeColor="text1"/>
        </w:rPr>
        <w:t xml:space="preserve"> [ˈpruːfriːd] v. </w:t>
      </w:r>
      <w:r w:rsidRPr="00652966">
        <w:rPr>
          <w:rFonts w:ascii="Arial" w:eastAsia="微软雅黑" w:hAnsi="Arial" w:cs="Arial"/>
          <w:color w:val="000000" w:themeColor="text1"/>
        </w:rPr>
        <w:t>校对，校正</w:t>
      </w:r>
    </w:p>
    <w:p w14:paraId="2D4A5CA6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submitting the document, it's important to proofread it for errors.</w:t>
      </w:r>
    </w:p>
    <w:p w14:paraId="6804ACA5" w14:textId="28C8811A" w:rsidR="00353EC8" w:rsidRPr="00652966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need someone to help me proofread my essay for grammar and spelling mistakes.</w:t>
      </w:r>
    </w:p>
    <w:p w14:paraId="7CDE9BCD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catalogue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目录，商品目录；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编目录</w:t>
      </w:r>
    </w:p>
    <w:p w14:paraId="030BFA1E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find the product you need in the company's catalogue.</w:t>
      </w:r>
    </w:p>
    <w:p w14:paraId="7D87011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cataloging the books in the library.</w:t>
      </w:r>
    </w:p>
    <w:p w14:paraId="3F412E3D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elapse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流逝，消逝</w:t>
      </w:r>
    </w:p>
    <w:p w14:paraId="4297C02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Several years had elapsed since they last saw each other.</w:t>
      </w:r>
    </w:p>
    <w:p w14:paraId="52B2E0B8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 seemed to elapse quickly during the enjoyable event.</w:t>
      </w:r>
    </w:p>
    <w:p w14:paraId="3363E32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showcase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展示，展示窗</w:t>
      </w:r>
    </w:p>
    <w:p w14:paraId="1A0E807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gallery will showcase the works of local artists.</w:t>
      </w:r>
    </w:p>
    <w:p w14:paraId="39628C7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product was showcased at the trade fair.</w:t>
      </w:r>
    </w:p>
    <w:p w14:paraId="14B3EFDA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3" w:name="OLE_LINK202"/>
      <w:bookmarkStart w:id="134" w:name="OLE_LINK211"/>
      <w:r w:rsidRPr="00652966">
        <w:rPr>
          <w:rFonts w:ascii="Arial" w:eastAsia="微软雅黑" w:hAnsi="Arial" w:cs="Arial"/>
          <w:b/>
          <w:bCs/>
          <w:color w:val="000000" w:themeColor="text1"/>
        </w:rPr>
        <w:t>catalogue</w:t>
      </w:r>
      <w:bookmarkEnd w:id="133"/>
      <w:bookmarkEnd w:id="134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目录，商品目录；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编目录</w:t>
      </w:r>
    </w:p>
    <w:p w14:paraId="5605354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35" w:name="OLE_LINK404"/>
      <w:bookmarkStart w:id="136" w:name="OLE_LINK40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find the product you need in the company's catalogue.</w:t>
      </w:r>
    </w:p>
    <w:p w14:paraId="20D95EF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cataloging the books in the library.</w:t>
      </w:r>
      <w:bookmarkEnd w:id="135"/>
      <w:bookmarkEnd w:id="136"/>
    </w:p>
    <w:p w14:paraId="4E1C63AC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37" w:name="OLE_LINK222"/>
      <w:bookmarkStart w:id="138" w:name="OLE_LINK223"/>
      <w:r w:rsidRPr="00652966">
        <w:rPr>
          <w:rFonts w:ascii="Arial" w:eastAsia="微软雅黑" w:hAnsi="Arial" w:cs="Arial"/>
          <w:b/>
          <w:bCs/>
          <w:color w:val="000000" w:themeColor="text1"/>
        </w:rPr>
        <w:t>elapse</w:t>
      </w:r>
      <w:bookmarkEnd w:id="137"/>
      <w:bookmarkEnd w:id="138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流逝，消逝</w:t>
      </w:r>
    </w:p>
    <w:p w14:paraId="32289DB2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39" w:name="OLE_LINK428"/>
      <w:bookmarkStart w:id="140" w:name="OLE_LINK43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Several years had elapsed since they last saw each other.</w:t>
      </w:r>
    </w:p>
    <w:p w14:paraId="5B3671D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 seemed to elapse quickly during the enjoyable event.</w:t>
      </w:r>
      <w:bookmarkEnd w:id="139"/>
      <w:bookmarkEnd w:id="140"/>
    </w:p>
    <w:p w14:paraId="52B9CCBF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41" w:name="OLE_LINK224"/>
      <w:bookmarkStart w:id="142" w:name="OLE_LINK225"/>
      <w:bookmarkStart w:id="143" w:name="OLE_LINK237"/>
      <w:bookmarkStart w:id="144" w:name="OLE_LINK238"/>
      <w:r w:rsidRPr="00652966">
        <w:rPr>
          <w:rFonts w:ascii="Arial" w:eastAsia="微软雅黑" w:hAnsi="Arial" w:cs="Arial"/>
          <w:b/>
          <w:bCs/>
          <w:color w:val="000000" w:themeColor="text1"/>
        </w:rPr>
        <w:t>showcase</w:t>
      </w:r>
      <w:bookmarkEnd w:id="141"/>
      <w:bookmarkEnd w:id="142"/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43"/>
      <w:bookmarkEnd w:id="144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展示，展示窗</w:t>
      </w:r>
    </w:p>
    <w:p w14:paraId="3CF0A97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45" w:name="OLE_LINK440"/>
      <w:bookmarkStart w:id="146" w:name="OLE_LINK44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 gallery will showcase the works of local artists.</w:t>
      </w:r>
    </w:p>
    <w:p w14:paraId="77A1C0D2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product was showcased at the trade fair.</w:t>
      </w:r>
      <w:bookmarkEnd w:id="145"/>
      <w:bookmarkEnd w:id="146"/>
    </w:p>
    <w:p w14:paraId="136F37E5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47" w:name="OLE_LINK285"/>
      <w:bookmarkStart w:id="148" w:name="OLE_LINK286"/>
      <w:r w:rsidRPr="00652966">
        <w:rPr>
          <w:rFonts w:ascii="Arial" w:eastAsia="微软雅黑" w:hAnsi="Arial" w:cs="Arial"/>
          <w:b/>
          <w:bCs/>
          <w:color w:val="000000" w:themeColor="text1"/>
        </w:rPr>
        <w:t>reside</w:t>
      </w:r>
      <w:bookmarkEnd w:id="147"/>
      <w:bookmarkEnd w:id="148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居住，存在</w:t>
      </w:r>
    </w:p>
    <w:p w14:paraId="2CC00C8E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49" w:name="OLE_LINK481"/>
      <w:bookmarkStart w:id="150" w:name="OLE_LINK482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reside in a small town on the outskirts of the city.</w:t>
      </w:r>
    </w:p>
    <w:p w14:paraId="5EAE7E8C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beauty of nature can be found wherever you reside.</w:t>
      </w:r>
    </w:p>
    <w:p w14:paraId="6739AE5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resident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居民，常驻者</w:t>
      </w:r>
    </w:p>
    <w:p w14:paraId="2AE1B4D1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John has been a resident of this neighborhood for over ten years.</w:t>
      </w:r>
    </w:p>
    <w:p w14:paraId="2FE289C6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hospital's residents are medical professionals in training who work under the supervision of experienced doctors.</w:t>
      </w:r>
      <w:bookmarkEnd w:id="149"/>
      <w:bookmarkEnd w:id="150"/>
    </w:p>
    <w:p w14:paraId="20CC2E39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prestige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声望，威望</w:t>
      </w:r>
    </w:p>
    <w:p w14:paraId="54160A8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university's prestige attracts students from all over the world.</w:t>
      </w:r>
    </w:p>
    <w:p w14:paraId="6C9E1A3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prestige in the field of science earned him numerous awards and accolades.</w:t>
      </w:r>
    </w:p>
    <w:p w14:paraId="08603C33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1" w:name="OLE_LINK310"/>
      <w:bookmarkStart w:id="152" w:name="OLE_LINK311"/>
      <w:r w:rsidRPr="00652966">
        <w:rPr>
          <w:rFonts w:ascii="Arial" w:eastAsia="微软雅黑" w:hAnsi="Arial" w:cs="Arial"/>
          <w:b/>
          <w:bCs/>
          <w:color w:val="000000" w:themeColor="text1"/>
        </w:rPr>
        <w:t>prestigious</w:t>
      </w:r>
      <w:bookmarkEnd w:id="151"/>
      <w:bookmarkEnd w:id="152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有声望的，有威望的</w:t>
      </w:r>
    </w:p>
    <w:p w14:paraId="6EF21504" w14:textId="77777777" w:rsidR="00353EC8" w:rsidRPr="00652966" w:rsidRDefault="00353EC8" w:rsidP="00353EC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Harvard University is known for its prestigious reputation in the academic world.</w:t>
      </w:r>
    </w:p>
    <w:p w14:paraId="5D7C192C" w14:textId="7143D4AC" w:rsidR="00353EC8" w:rsidRPr="00652966" w:rsidRDefault="00353EC8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Winning the prestigious award was the highlight of her career.</w:t>
      </w:r>
    </w:p>
    <w:p w14:paraId="57580EF7" w14:textId="77777777" w:rsidR="00F253F0" w:rsidRPr="00652966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likelihood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可能性，概率</w:t>
      </w:r>
    </w:p>
    <w:p w14:paraId="6842F358" w14:textId="77777777" w:rsidR="00F253F0" w:rsidRPr="00652966" w:rsidRDefault="00F253F0" w:rsidP="00F253F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is a high likelihood of rain tomorrow, so you should take an umbrella.</w:t>
      </w:r>
    </w:p>
    <w:p w14:paraId="26617FEE" w14:textId="695356D5" w:rsidR="00B11F9C" w:rsidRPr="00652966" w:rsidRDefault="00F253F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likelihood of success increases with careful planning and hard work.</w:t>
      </w:r>
    </w:p>
    <w:p w14:paraId="78851B5F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profuse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丰富的，大量的</w:t>
      </w:r>
    </w:p>
    <w:p w14:paraId="2578109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garden was filled with profuse blooms of various colors.</w:t>
      </w:r>
    </w:p>
    <w:p w14:paraId="0A2114C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author received profuse praise for her latest novel.</w:t>
      </w:r>
    </w:p>
    <w:p w14:paraId="3225BD74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innermost</w:t>
      </w:r>
      <w:r w:rsidRPr="00652966">
        <w:rPr>
          <w:rFonts w:ascii="Arial" w:eastAsia="微软雅黑" w:hAnsi="Arial" w:cs="Arial"/>
        </w:rPr>
        <w:t xml:space="preserve"> [ˈɪnərˌmoʊst] adj. </w:t>
      </w:r>
      <w:r w:rsidRPr="00652966">
        <w:rPr>
          <w:rFonts w:ascii="Arial" w:eastAsia="微软雅黑" w:hAnsi="Arial" w:cs="Arial"/>
        </w:rPr>
        <w:t>最深处的，最内部的</w:t>
      </w:r>
    </w:p>
    <w:p w14:paraId="6CE1CB5A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treasure was hidden in the innermost chamber of the cave.</w:t>
      </w:r>
    </w:p>
    <w:p w14:paraId="2D432F1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innermost thoughts and feelings remained a secret.</w:t>
      </w:r>
    </w:p>
    <w:p w14:paraId="05722E58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architect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建筑师，设计师</w:t>
      </w:r>
    </w:p>
    <w:p w14:paraId="0868A729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 designed a stunning building that harmoniously blended with its surroundings.</w:t>
      </w:r>
    </w:p>
    <w:p w14:paraId="31E1846C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renowned architect was known for his innovative and sustainable designs.</w:t>
      </w:r>
    </w:p>
    <w:p w14:paraId="33A1E36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circumstance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环境，情况</w:t>
      </w:r>
    </w:p>
    <w:p w14:paraId="649C9FEE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decision was made based on the circumstances at that particular time.</w:t>
      </w:r>
    </w:p>
    <w:p w14:paraId="67B0674B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Given the current circumstances, we need to find a solution quickly.</w:t>
      </w:r>
    </w:p>
    <w:p w14:paraId="75778F6B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resist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抵抗，抵制</w:t>
      </w:r>
    </w:p>
    <w:p w14:paraId="06C600A6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hard to resist the temptation of </w:t>
      </w:r>
      <w:r w:rsidRPr="00652966">
        <w:rPr>
          <w:rFonts w:ascii="Arial" w:eastAsia="微软雅黑" w:hAnsi="Arial" w:cs="Arial"/>
          <w:color w:val="FF0000"/>
        </w:rPr>
        <w:t xml:space="preserve">indulging </w:t>
      </w:r>
      <w:r w:rsidRPr="00652966">
        <w:rPr>
          <w:rFonts w:ascii="Arial" w:eastAsia="微软雅黑" w:hAnsi="Arial" w:cs="Arial"/>
          <w:color w:val="000000" w:themeColor="text1"/>
        </w:rPr>
        <w:t xml:space="preserve">in delicious </w:t>
      </w:r>
      <w:r w:rsidRPr="00652966">
        <w:rPr>
          <w:rFonts w:ascii="Arial" w:eastAsia="微软雅黑" w:hAnsi="Arial" w:cs="Arial"/>
          <w:color w:val="FF0000"/>
        </w:rPr>
        <w:t>desserts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75138EAF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had to resist external pressures in order to stay true to their vision.</w:t>
      </w:r>
    </w:p>
    <w:p w14:paraId="0A55BA20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3" w:name="OLE_LINK475"/>
      <w:bookmarkStart w:id="154" w:name="OLE_LINK476"/>
      <w:r w:rsidRPr="00652966">
        <w:rPr>
          <w:rFonts w:ascii="Arial" w:eastAsia="微软雅黑" w:hAnsi="Arial" w:cs="Arial"/>
          <w:b/>
          <w:bCs/>
          <w:color w:val="000000" w:themeColor="text1"/>
        </w:rPr>
        <w:t>November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53"/>
      <w:bookmarkEnd w:id="154"/>
      <w:r w:rsidRPr="00652966">
        <w:rPr>
          <w:rFonts w:ascii="Arial" w:eastAsia="微软雅黑" w:hAnsi="Arial" w:cs="Arial"/>
          <w:color w:val="000000" w:themeColor="text1"/>
        </w:rPr>
        <w:t xml:space="preserve">[noʊˈvembər] n. </w:t>
      </w:r>
      <w:r w:rsidRPr="00652966">
        <w:rPr>
          <w:rFonts w:ascii="Arial" w:eastAsia="微软雅黑" w:hAnsi="Arial" w:cs="Arial"/>
          <w:color w:val="000000" w:themeColor="text1"/>
        </w:rPr>
        <w:t>十一月</w:t>
      </w:r>
    </w:p>
    <w:p w14:paraId="15D21C7E" w14:textId="77777777" w:rsidR="00B11F9C" w:rsidRPr="00652966" w:rsidRDefault="00B11F9C" w:rsidP="00B11F9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Thanksgiving is celebrated on the fourth Thursday of November in the United States.</w:t>
      </w:r>
    </w:p>
    <w:p w14:paraId="2F94BF8C" w14:textId="7673240A" w:rsidR="00B11F9C" w:rsidRPr="00652966" w:rsidRDefault="00B11F9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fiscal year ends in November.</w:t>
      </w:r>
    </w:p>
    <w:p w14:paraId="1B41DB4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55" w:name="OLE_LINK198"/>
      <w:bookmarkStart w:id="156" w:name="OLE_LINK199"/>
      <w:r w:rsidRPr="00652966">
        <w:rPr>
          <w:rFonts w:ascii="Arial" w:eastAsia="微软雅黑" w:hAnsi="Arial" w:cs="Arial"/>
          <w:b/>
          <w:bCs/>
          <w:color w:val="000000" w:themeColor="text1"/>
        </w:rPr>
        <w:t>enhance</w:t>
      </w:r>
      <w:bookmarkEnd w:id="155"/>
      <w:bookmarkEnd w:id="156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增强，提高</w:t>
      </w:r>
    </w:p>
    <w:p w14:paraId="48864A5F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57" w:name="OLE_LINK398"/>
      <w:bookmarkStart w:id="158" w:name="OLE_LINK39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will enhance the performance of your computer.</w:t>
      </w:r>
    </w:p>
    <w:p w14:paraId="62E009F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exercise can enhance physical fitness.</w:t>
      </w:r>
      <w:bookmarkEnd w:id="157"/>
      <w:bookmarkEnd w:id="158"/>
    </w:p>
    <w:p w14:paraId="47EAE7F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category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类别，范畴</w:t>
      </w:r>
    </w:p>
    <w:p w14:paraId="19D231D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Books are typically divided into various categories, such as fiction, non-fiction, and mystery.</w:t>
      </w:r>
    </w:p>
    <w:p w14:paraId="2FCF0502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this competition, participants can choose a category that best fits their skills and interests.</w:t>
      </w:r>
    </w:p>
    <w:p w14:paraId="33FFF9E4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manpower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人力，劳动力</w:t>
      </w:r>
    </w:p>
    <w:p w14:paraId="7E22635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needs more skilled manpower to meet production targets.</w:t>
      </w:r>
    </w:p>
    <w:p w14:paraId="0849CD5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is focusing on training and developing its manpower to improve efficiency.</w:t>
      </w:r>
    </w:p>
    <w:p w14:paraId="12570FB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jog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慢跑，轻推，唤起</w:t>
      </w:r>
    </w:p>
    <w:p w14:paraId="3102D784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Every morning, she likes to jog in the park for exercise.</w:t>
      </w:r>
    </w:p>
    <w:p w14:paraId="5512BC57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old photograph jogged his memory of the events from his childhood.</w:t>
      </w:r>
    </w:p>
    <w:p w14:paraId="4AD04A32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applaud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鼓掌，称赞</w:t>
      </w:r>
    </w:p>
    <w:p w14:paraId="33BB2BEB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audience was quick to applaud the talented performance.</w:t>
      </w:r>
    </w:p>
    <w:p w14:paraId="2E90A25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applauds the efforts of its volunteers in the community.</w:t>
      </w:r>
    </w:p>
    <w:p w14:paraId="7DB11136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respond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回答，回应</w:t>
      </w:r>
    </w:p>
    <w:p w14:paraId="0CEE3F81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immediately responded to the email with the necessary information.</w:t>
      </w:r>
    </w:p>
    <w:p w14:paraId="2B06E72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working on improving its ability to respond to customer inquiries promptly.</w:t>
      </w:r>
    </w:p>
    <w:p w14:paraId="54DB550F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emit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发出，散发</w:t>
      </w:r>
    </w:p>
    <w:p w14:paraId="7D5B15C9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59" w:name="OLE_LINK408"/>
      <w:bookmarkStart w:id="160" w:name="OLE_LINK40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factory emits a lot of pollution into the air.</w:t>
      </w:r>
    </w:p>
    <w:p w14:paraId="2A5FAB18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radio tower emits signals to communicate with other devices.</w:t>
      </w:r>
      <w:bookmarkEnd w:id="159"/>
      <w:bookmarkEnd w:id="160"/>
    </w:p>
    <w:p w14:paraId="333380ED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61" w:name="OLE_LINK544"/>
      <w:bookmarkStart w:id="162" w:name="OLE_LINK545"/>
      <w:r w:rsidRPr="00652966">
        <w:rPr>
          <w:rFonts w:ascii="Arial" w:eastAsia="微软雅黑" w:hAnsi="Arial" w:cs="Arial"/>
          <w:b/>
          <w:bCs/>
          <w:color w:val="000000" w:themeColor="text1"/>
        </w:rPr>
        <w:t>omit</w:t>
      </w:r>
      <w:bookmarkEnd w:id="161"/>
      <w:bookmarkEnd w:id="162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省略，忽略</w:t>
      </w:r>
    </w:p>
    <w:p w14:paraId="59E5C955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developer decided to omit certain features from the initial release to meet the deadline.</w:t>
      </w:r>
    </w:p>
    <w:p w14:paraId="5F69956C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Don't omit important error-handling code; it can lead to unexpected issues.</w:t>
      </w:r>
    </w:p>
    <w:p w14:paraId="70963E60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decorate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装饰，装修</w:t>
      </w:r>
    </w:p>
    <w:p w14:paraId="4EE3E987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63" w:name="OLE_LINK424"/>
      <w:bookmarkStart w:id="164" w:name="OLE_LINK42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spent the weekend decorating their new house.</w:t>
      </w:r>
    </w:p>
    <w:p w14:paraId="1882B53D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festive lights decorate the city during the holiday season.</w:t>
      </w:r>
      <w:bookmarkEnd w:id="163"/>
      <w:bookmarkEnd w:id="164"/>
    </w:p>
    <w:p w14:paraId="696FACCA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65" w:name="OLE_LINK214"/>
      <w:bookmarkStart w:id="166" w:name="OLE_LINK215"/>
      <w:r w:rsidRPr="00652966">
        <w:rPr>
          <w:rFonts w:ascii="Arial" w:eastAsia="微软雅黑" w:hAnsi="Arial" w:cs="Arial"/>
          <w:b/>
          <w:bCs/>
          <w:color w:val="000000" w:themeColor="text1"/>
        </w:rPr>
        <w:t>burdensome</w:t>
      </w:r>
      <w:bookmarkEnd w:id="165"/>
      <w:bookmarkEnd w:id="166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繁重的，沉重的</w:t>
      </w:r>
    </w:p>
    <w:p w14:paraId="7C44B418" w14:textId="77777777" w:rsidR="00A84F30" w:rsidRPr="00652966" w:rsidRDefault="00A84F30" w:rsidP="00A84F3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67" w:name="OLE_LINK426"/>
      <w:bookmarkStart w:id="168" w:name="OLE_LINK42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burdensome workload was causing stress among the employees.</w:t>
      </w:r>
    </w:p>
    <w:p w14:paraId="112DC5D6" w14:textId="7E23D579" w:rsidR="00A84F30" w:rsidRPr="00652966" w:rsidRDefault="00A84F30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tax regulations were seen as burdensome by small businesses.</w:t>
      </w:r>
      <w:bookmarkEnd w:id="167"/>
      <w:bookmarkEnd w:id="168"/>
    </w:p>
    <w:p w14:paraId="5724DAD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freelancer</w:t>
      </w:r>
      <w:r w:rsidRPr="00652966">
        <w:rPr>
          <w:rFonts w:ascii="Arial" w:eastAsia="微软雅黑" w:hAnsi="Arial" w:cs="Arial"/>
          <w:color w:val="000000" w:themeColor="text1"/>
        </w:rPr>
        <w:t xml:space="preserve"> [ˈfriːlænsər] n. </w:t>
      </w:r>
      <w:r w:rsidRPr="00652966">
        <w:rPr>
          <w:rFonts w:ascii="Arial" w:eastAsia="微软雅黑" w:hAnsi="Arial" w:cs="Arial"/>
          <w:color w:val="000000" w:themeColor="text1"/>
        </w:rPr>
        <w:t>自由职业者</w:t>
      </w:r>
    </w:p>
    <w:p w14:paraId="3BED15F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As a freelancer, she enjoyed the flexibility of setting her own schedule.</w:t>
      </w:r>
    </w:p>
    <w:p w14:paraId="1170A21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companies hire freelancers for short-term projects to handle workload fluctuations.</w:t>
      </w:r>
    </w:p>
    <w:p w14:paraId="2906FB6A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dependency</w:t>
      </w:r>
      <w:r w:rsidRPr="00652966">
        <w:rPr>
          <w:rFonts w:ascii="Arial" w:eastAsia="微软雅黑" w:hAnsi="Arial" w:cs="Arial"/>
          <w:color w:val="000000" w:themeColor="text1"/>
        </w:rPr>
        <w:t xml:space="preserve"> [dɪˈpendənsi] n. </w:t>
      </w:r>
      <w:r w:rsidRPr="00652966">
        <w:rPr>
          <w:rFonts w:ascii="Arial" w:eastAsia="微软雅黑" w:hAnsi="Arial" w:cs="Arial"/>
          <w:color w:val="000000" w:themeColor="text1"/>
        </w:rPr>
        <w:t>依赖，依存</w:t>
      </w:r>
    </w:p>
    <w:p w14:paraId="0BE7C7A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patient's dependency on pain medication worried the doctors.</w:t>
      </w:r>
    </w:p>
    <w:p w14:paraId="55E44490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country's economic growth showed a strong dependency on foreign investments.</w:t>
      </w:r>
    </w:p>
    <w:p w14:paraId="312726C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massive</w:t>
      </w:r>
      <w:r w:rsidRPr="00652966">
        <w:rPr>
          <w:rFonts w:ascii="Arial" w:eastAsia="微软雅黑" w:hAnsi="Arial" w:cs="Arial"/>
          <w:color w:val="000000" w:themeColor="text1"/>
        </w:rPr>
        <w:t xml:space="preserve"> [ˈmæsɪv] adj. </w:t>
      </w:r>
      <w:r w:rsidRPr="00652966">
        <w:rPr>
          <w:rFonts w:ascii="Arial" w:eastAsia="微软雅黑" w:hAnsi="Arial" w:cs="Arial"/>
          <w:color w:val="000000" w:themeColor="text1"/>
        </w:rPr>
        <w:t>巨大的</w:t>
      </w:r>
    </w:p>
    <w:p w14:paraId="46083BD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announced a massive </w:t>
      </w:r>
      <w:r w:rsidRPr="00652966">
        <w:rPr>
          <w:rFonts w:ascii="Arial" w:eastAsia="微软雅黑" w:hAnsi="Arial" w:cs="Arial"/>
          <w:color w:val="FF0000"/>
        </w:rPr>
        <w:t xml:space="preserve">restructuring </w:t>
      </w:r>
      <w:r w:rsidRPr="00652966">
        <w:rPr>
          <w:rFonts w:ascii="Arial" w:eastAsia="微软雅黑" w:hAnsi="Arial" w:cs="Arial"/>
          <w:color w:val="000000" w:themeColor="text1"/>
        </w:rPr>
        <w:t>plan to improve efficiency.</w:t>
      </w:r>
    </w:p>
    <w:p w14:paraId="44EBCDB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massive amount of data collected required advanced storage solutions.</w:t>
      </w:r>
    </w:p>
    <w:p w14:paraId="253FCAE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harmony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和谐，协调</w:t>
      </w:r>
    </w:p>
    <w:p w14:paraId="1B590A6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choir's performance was characterized by beautiful harmony among the voices.</w:t>
      </w:r>
    </w:p>
    <w:p w14:paraId="41F16B4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in perfect harmony to deliver the project ahead of schedule.</w:t>
      </w:r>
    </w:p>
    <w:p w14:paraId="65AE97A1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impulsive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冲动的，易冲动的</w:t>
      </w:r>
    </w:p>
    <w:p w14:paraId="75FBE4D6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impulsive decision led to </w:t>
      </w:r>
      <w:r w:rsidRPr="00652966">
        <w:rPr>
          <w:rFonts w:ascii="Arial" w:eastAsia="微软雅黑" w:hAnsi="Arial" w:cs="Arial"/>
          <w:color w:val="FF0000"/>
        </w:rPr>
        <w:t xml:space="preserve">unforeseen </w:t>
      </w:r>
      <w:r w:rsidRPr="00652966">
        <w:rPr>
          <w:rFonts w:ascii="Arial" w:eastAsia="微软雅黑" w:hAnsi="Arial" w:cs="Arial"/>
          <w:color w:val="000000" w:themeColor="text1"/>
        </w:rPr>
        <w:t>complications(</w:t>
      </w:r>
      <w:r w:rsidRPr="00652966">
        <w:rPr>
          <w:rFonts w:ascii="Arial" w:eastAsia="微软雅黑" w:hAnsi="Arial" w:cs="Arial"/>
          <w:color w:val="000000" w:themeColor="text1"/>
        </w:rPr>
        <w:t>并发症</w:t>
      </w:r>
      <w:r w:rsidRPr="00652966">
        <w:rPr>
          <w:rFonts w:ascii="Arial" w:eastAsia="微软雅黑" w:hAnsi="Arial" w:cs="Arial"/>
          <w:color w:val="000000" w:themeColor="text1"/>
        </w:rPr>
        <w:t>) later on.</w:t>
      </w:r>
    </w:p>
    <w:p w14:paraId="5B86CE6A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has an impulsive personality, often making decisions without much consideration.</w:t>
      </w:r>
    </w:p>
    <w:p w14:paraId="5DA9AF4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confront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面对，遭遇</w:t>
      </w:r>
    </w:p>
    <w:p w14:paraId="51B5C01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to confront her fears in order to overcome them.</w:t>
      </w:r>
    </w:p>
    <w:p w14:paraId="4496D38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must confront the challenges posed by the changing market conditions.</w:t>
      </w:r>
    </w:p>
    <w:p w14:paraId="693E8D9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vivid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生动的，鲜明的</w:t>
      </w:r>
    </w:p>
    <w:p w14:paraId="1FCB54CB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vivid description of the scenery made it feel like we were there.</w:t>
      </w:r>
    </w:p>
    <w:p w14:paraId="5680AF49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used vivid colors to capture the essence of the sunset in her painting.</w:t>
      </w:r>
    </w:p>
    <w:p w14:paraId="21D15E8F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intensity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强度，强烈</w:t>
      </w:r>
    </w:p>
    <w:p w14:paraId="7825620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intensity of the storm caused widespread damage in the area.</w:t>
      </w:r>
    </w:p>
    <w:p w14:paraId="4D2E645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intensity of his dedication to the project was evident in the final result.</w:t>
      </w:r>
    </w:p>
    <w:p w14:paraId="07CCF1B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intense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强烈的，紧张的</w:t>
      </w:r>
    </w:p>
    <w:p w14:paraId="5C61E09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was under intense pressure to meet the tight deadline.</w:t>
      </w:r>
    </w:p>
    <w:p w14:paraId="31F18B9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intense competition motivated her to work harder and improve her skills.</w:t>
      </w:r>
    </w:p>
    <w:p w14:paraId="1A8438E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optimistic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乐观的</w:t>
      </w:r>
    </w:p>
    <w:p w14:paraId="5D87E01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maintains an optimistic outlook despite facing various challenges.</w:t>
      </w:r>
    </w:p>
    <w:p w14:paraId="40ACBAF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optimistic attitude is contagious and inspires those around her.</w:t>
      </w:r>
    </w:p>
    <w:p w14:paraId="3D8D125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乐观主义者，乐观者</w:t>
      </w:r>
    </w:p>
    <w:p w14:paraId="68062697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difficulties, he remained an optimist, believing in a better future.</w:t>
      </w:r>
    </w:p>
    <w:p w14:paraId="4F036085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optimist in the group always sees the silver lining in every situation.</w:t>
      </w:r>
    </w:p>
    <w:p w14:paraId="4F9ABD36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optimism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乐观，乐观主义</w:t>
      </w:r>
    </w:p>
    <w:p w14:paraId="7E5993DC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the challenges, she approached the project with great optimism.</w:t>
      </w:r>
    </w:p>
    <w:p w14:paraId="4D8A578E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optimism about the future of the company was infectious among the team members.</w:t>
      </w:r>
    </w:p>
    <w:p w14:paraId="4F4DCD82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incredible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难以置信的，不可思议的</w:t>
      </w:r>
    </w:p>
    <w:p w14:paraId="76D1D5C8" w14:textId="77777777" w:rsidR="00C41E2F" w:rsidRPr="00652966" w:rsidRDefault="00C41E2F" w:rsidP="00C41E2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magician's tricks were so incredible that the audience was left amazed.</w:t>
      </w:r>
    </w:p>
    <w:p w14:paraId="2FFA9599" w14:textId="77B58008" w:rsidR="00AB2A62" w:rsidRPr="00652966" w:rsidRDefault="00C41E2F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achieved an incredible victory against the top-ranked competitors.</w:t>
      </w:r>
    </w:p>
    <w:p w14:paraId="68677E12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self-image</w:t>
      </w:r>
      <w:r w:rsidRPr="00652966">
        <w:rPr>
          <w:rFonts w:ascii="Arial" w:eastAsia="微软雅黑" w:hAnsi="Arial" w:cs="Arial"/>
        </w:rPr>
        <w:t xml:space="preserve"> [self ˈɪmɪdʒ] n. </w:t>
      </w:r>
      <w:r w:rsidRPr="00652966">
        <w:rPr>
          <w:rFonts w:ascii="Arial" w:eastAsia="微软雅黑" w:hAnsi="Arial" w:cs="Arial"/>
        </w:rPr>
        <w:t>自我形象，自我认知</w:t>
      </w:r>
    </w:p>
    <w:p w14:paraId="655C68A1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positive self-image is important for self-esteem.</w:t>
      </w:r>
    </w:p>
    <w:p w14:paraId="2526DE81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struggled with a negative self-image for years.</w:t>
      </w:r>
    </w:p>
    <w:p w14:paraId="5F32B18F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69" w:name="OLE_LINK351"/>
      <w:bookmarkStart w:id="170" w:name="OLE_LINK352"/>
      <w:r w:rsidRPr="00652966">
        <w:rPr>
          <w:rFonts w:ascii="Arial" w:eastAsia="微软雅黑" w:hAnsi="Arial" w:cs="Arial"/>
          <w:b/>
          <w:bCs/>
          <w:color w:val="000000" w:themeColor="text1"/>
        </w:rPr>
        <w:t>Mandarin</w:t>
      </w:r>
      <w:bookmarkEnd w:id="169"/>
      <w:bookmarkEnd w:id="170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官话，普通话</w:t>
      </w:r>
    </w:p>
    <w:p w14:paraId="36D2ABB8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in China speak Mandarin as their primary language.</w:t>
      </w:r>
    </w:p>
    <w:p w14:paraId="4B12737B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Learning Mandarin can be challenging but rewarding.</w:t>
      </w:r>
    </w:p>
    <w:p w14:paraId="1DE51405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investment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投资</w:t>
      </w:r>
    </w:p>
    <w:p w14:paraId="783DD197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made a significant investment in the stock market last year.</w:t>
      </w:r>
    </w:p>
    <w:p w14:paraId="769E7C86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planning to increase its investment in research and development.</w:t>
      </w:r>
    </w:p>
    <w:p w14:paraId="391C0576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influence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影响，左右</w:t>
      </w:r>
    </w:p>
    <w:p w14:paraId="030A3F30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speech influenced the audience's perspective on the issue.</w:t>
      </w:r>
    </w:p>
    <w:p w14:paraId="3B26B435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mentor's guidance had a profound influence on his career choices.</w:t>
      </w:r>
    </w:p>
    <w:p w14:paraId="56DC2FB2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episode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事件，（连续剧的）一集</w:t>
      </w:r>
    </w:p>
    <w:p w14:paraId="581E935C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recent episode of the TV series was filled with suspense and drama.</w:t>
      </w:r>
    </w:p>
    <w:p w14:paraId="28080624" w14:textId="77777777" w:rsidR="00242DC7" w:rsidRPr="00652966" w:rsidRDefault="00242DC7" w:rsidP="00242D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accident was just one episode in a series of unfortunate events.</w:t>
      </w:r>
    </w:p>
    <w:p w14:paraId="04E53679" w14:textId="77777777" w:rsidR="00242DC7" w:rsidRPr="00652966" w:rsidRDefault="00242DC7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1500EBF" w14:textId="2AA7DD65" w:rsidR="00481168" w:rsidRPr="00652966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1" w:name="OLE_LINK477"/>
      <w:bookmarkStart w:id="172" w:name="OLE_LINK478"/>
      <w:r w:rsidRPr="00652966">
        <w:rPr>
          <w:rFonts w:ascii="Arial" w:eastAsia="微软雅黑" w:hAnsi="Arial" w:cs="Arial"/>
          <w:b/>
          <w:bCs/>
          <w:color w:val="000000" w:themeColor="text1"/>
        </w:rPr>
        <w:t>December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71"/>
      <w:bookmarkEnd w:id="172"/>
      <w:r w:rsidRPr="00652966">
        <w:rPr>
          <w:rFonts w:ascii="Arial" w:eastAsia="微软雅黑" w:hAnsi="Arial" w:cs="Arial"/>
          <w:color w:val="000000" w:themeColor="text1"/>
        </w:rPr>
        <w:t xml:space="preserve">[dɪˈsembər] n. </w:t>
      </w:r>
      <w:r w:rsidRPr="00652966">
        <w:rPr>
          <w:rFonts w:ascii="Arial" w:eastAsia="微软雅黑" w:hAnsi="Arial" w:cs="Arial"/>
          <w:color w:val="000000" w:themeColor="text1"/>
        </w:rPr>
        <w:t>十二月</w:t>
      </w:r>
    </w:p>
    <w:p w14:paraId="075291A1" w14:textId="77777777" w:rsidR="00481168" w:rsidRPr="00652966" w:rsidRDefault="00481168" w:rsidP="0048116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December is known for various holidays, including Christmas and New Year's Eve.</w:t>
      </w:r>
    </w:p>
    <w:p w14:paraId="08FF9DA9" w14:textId="48276704" w:rsidR="00481168" w:rsidRPr="00652966" w:rsidRDefault="00481168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planning a year-end review meeting for December.</w:t>
      </w:r>
    </w:p>
    <w:p w14:paraId="024A8E19" w14:textId="13784BC6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concrete</w:t>
      </w:r>
      <w:r w:rsidRPr="00652966">
        <w:rPr>
          <w:rFonts w:ascii="Arial" w:eastAsia="微软雅黑" w:hAnsi="Arial" w:cs="Arial"/>
          <w:color w:val="000000" w:themeColor="text1"/>
        </w:rPr>
        <w:t xml:space="preserve"> [ˈkɑŋkriːt] adj. </w:t>
      </w:r>
      <w:r w:rsidRPr="00652966">
        <w:rPr>
          <w:rFonts w:ascii="Arial" w:eastAsia="微软雅黑" w:hAnsi="Arial" w:cs="Arial"/>
          <w:color w:val="000000" w:themeColor="text1"/>
        </w:rPr>
        <w:t>具体的，实际的；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混凝土</w:t>
      </w:r>
    </w:p>
    <w:p w14:paraId="013A0C7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come up with a concrete plan for the project.</w:t>
      </w:r>
    </w:p>
    <w:p w14:paraId="2AFCA0E6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building's foundation is made of solid concrete.</w:t>
      </w:r>
    </w:p>
    <w:p w14:paraId="38B57177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73" w:name="OLE_LINK200"/>
      <w:bookmarkStart w:id="174" w:name="OLE_LINK201"/>
      <w:r w:rsidRPr="00652966">
        <w:rPr>
          <w:rFonts w:ascii="Arial" w:eastAsia="微软雅黑" w:hAnsi="Arial" w:cs="Arial"/>
          <w:b/>
          <w:bCs/>
          <w:color w:val="000000" w:themeColor="text1"/>
        </w:rPr>
        <w:t>lag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73"/>
      <w:bookmarkEnd w:id="174"/>
      <w:r w:rsidRPr="00652966">
        <w:rPr>
          <w:rFonts w:ascii="Arial" w:eastAsia="微软雅黑" w:hAnsi="Arial" w:cs="Arial"/>
          <w:color w:val="000000" w:themeColor="text1"/>
        </w:rPr>
        <w:t xml:space="preserve">[læg] v. </w:t>
      </w:r>
      <w:r w:rsidRPr="00652966">
        <w:rPr>
          <w:rFonts w:ascii="Arial" w:eastAsia="微软雅黑" w:hAnsi="Arial" w:cs="Arial"/>
          <w:color w:val="000000" w:themeColor="text1"/>
        </w:rPr>
        <w:t>落后，滞后；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延迟</w:t>
      </w:r>
    </w:p>
    <w:p w14:paraId="23CEA7B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75" w:name="OLE_LINK400"/>
      <w:bookmarkStart w:id="176" w:name="OLE_LINK40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needs to catch up to its competitors because it lags behind in technology.</w:t>
      </w:r>
    </w:p>
    <w:bookmarkEnd w:id="175"/>
    <w:bookmarkEnd w:id="176"/>
    <w:p w14:paraId="4A056349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There was a slight lag in the video streaming, causing buffering.</w:t>
      </w:r>
    </w:p>
    <w:p w14:paraId="4BBEC3C2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frustrate</w:t>
      </w:r>
      <w:r w:rsidRPr="00652966">
        <w:rPr>
          <w:rFonts w:ascii="Arial" w:eastAsia="微软雅黑" w:hAnsi="Arial" w:cs="Arial"/>
          <w:color w:val="000000" w:themeColor="text1"/>
        </w:rPr>
        <w:t xml:space="preserve"> [ˈfrʌstreɪt] v. </w:t>
      </w:r>
      <w:r w:rsidRPr="00652966">
        <w:rPr>
          <w:rFonts w:ascii="Arial" w:eastAsia="微软雅黑" w:hAnsi="Arial" w:cs="Arial"/>
          <w:color w:val="000000" w:themeColor="text1"/>
        </w:rPr>
        <w:t>使沮丧，使挫败</w:t>
      </w:r>
    </w:p>
    <w:p w14:paraId="7068B3F4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77" w:name="OLE_LINK386"/>
      <w:bookmarkStart w:id="178" w:name="OLE_LINK38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repeated failures began to frustrate him.</w:t>
      </w:r>
    </w:p>
    <w:p w14:paraId="7BCC869B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Technical issues can frustrate the process of completing tasks.</w:t>
      </w:r>
      <w:bookmarkEnd w:id="177"/>
      <w:bookmarkEnd w:id="178"/>
    </w:p>
    <w:p w14:paraId="7054E8F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imitate</w:t>
      </w:r>
      <w:r w:rsidRPr="00652966">
        <w:rPr>
          <w:rFonts w:ascii="Arial" w:eastAsia="微软雅黑" w:hAnsi="Arial" w:cs="Arial"/>
          <w:color w:val="000000" w:themeColor="text1"/>
        </w:rPr>
        <w:t xml:space="preserve"> [ˈɪmɪˌteɪt] v. </w:t>
      </w:r>
      <w:r w:rsidRPr="00652966">
        <w:rPr>
          <w:rFonts w:ascii="Arial" w:eastAsia="微软雅黑" w:hAnsi="Arial" w:cs="Arial"/>
          <w:color w:val="000000" w:themeColor="text1"/>
        </w:rPr>
        <w:t>模仿，仿效</w:t>
      </w:r>
    </w:p>
    <w:p w14:paraId="0479FA91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79" w:name="OLE_LINK388"/>
      <w:bookmarkStart w:id="180" w:name="OLE_LINK38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Children often imitate the behavior of their parents.</w:t>
      </w:r>
    </w:p>
    <w:p w14:paraId="568E2E0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 tried to imitate the style of the famous painter.</w:t>
      </w:r>
      <w:bookmarkEnd w:id="179"/>
      <w:bookmarkEnd w:id="180"/>
    </w:p>
    <w:p w14:paraId="27884923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1" w:name="OLE_LINK190"/>
      <w:bookmarkStart w:id="182" w:name="OLE_LINK191"/>
      <w:r w:rsidRPr="00652966">
        <w:rPr>
          <w:rFonts w:ascii="Arial" w:eastAsia="微软雅黑" w:hAnsi="Arial" w:cs="Arial"/>
          <w:b/>
          <w:bCs/>
          <w:color w:val="000000" w:themeColor="text1"/>
        </w:rPr>
        <w:t>allocate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1"/>
      <w:bookmarkEnd w:id="182"/>
      <w:r w:rsidRPr="00652966">
        <w:rPr>
          <w:rFonts w:ascii="Arial" w:eastAsia="微软雅黑" w:hAnsi="Arial" w:cs="Arial"/>
          <w:color w:val="000000" w:themeColor="text1"/>
        </w:rPr>
        <w:t xml:space="preserve">[ˈæləˌkeɪt] v. </w:t>
      </w:r>
      <w:r w:rsidRPr="00652966">
        <w:rPr>
          <w:rFonts w:ascii="Arial" w:eastAsia="微软雅黑" w:hAnsi="Arial" w:cs="Arial"/>
          <w:color w:val="000000" w:themeColor="text1"/>
        </w:rPr>
        <w:t>分配，分派</w:t>
      </w:r>
    </w:p>
    <w:p w14:paraId="326A9CF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83" w:name="OLE_LINK390"/>
      <w:bookmarkStart w:id="184" w:name="OLE_LINK39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will allocate funds for the new project.</w:t>
      </w:r>
    </w:p>
    <w:p w14:paraId="3F14234B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allocate resources efficiently to maximize productivity.</w:t>
      </w:r>
      <w:bookmarkEnd w:id="183"/>
      <w:bookmarkEnd w:id="184"/>
    </w:p>
    <w:p w14:paraId="029AC83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5" w:name="OLE_LINK192"/>
      <w:bookmarkStart w:id="186" w:name="OLE_LINK193"/>
      <w:r w:rsidRPr="00652966">
        <w:rPr>
          <w:rFonts w:ascii="Arial" w:eastAsia="微软雅黑" w:hAnsi="Arial" w:cs="Arial"/>
          <w:b/>
          <w:bCs/>
          <w:color w:val="000000" w:themeColor="text1"/>
        </w:rPr>
        <w:t>accurate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5"/>
      <w:bookmarkEnd w:id="186"/>
      <w:r w:rsidRPr="00652966">
        <w:rPr>
          <w:rFonts w:ascii="Arial" w:eastAsia="微软雅黑" w:hAnsi="Arial" w:cs="Arial"/>
          <w:color w:val="000000" w:themeColor="text1"/>
        </w:rPr>
        <w:t xml:space="preserve">[ˈækjərət] adj. </w:t>
      </w:r>
      <w:r w:rsidRPr="00652966">
        <w:rPr>
          <w:rFonts w:ascii="Arial" w:eastAsia="微软雅黑" w:hAnsi="Arial" w:cs="Arial"/>
          <w:color w:val="000000" w:themeColor="text1"/>
        </w:rPr>
        <w:t>准确的</w:t>
      </w:r>
    </w:p>
    <w:p w14:paraId="0700BDC1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87" w:name="OLE_LINK392"/>
      <w:bookmarkStart w:id="188" w:name="OLE_LINK39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GPS system provides accurate directions to your destination.</w:t>
      </w:r>
    </w:p>
    <w:p w14:paraId="427C56AE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have accurate data for making informed decisions.</w:t>
      </w:r>
      <w:bookmarkEnd w:id="187"/>
      <w:bookmarkEnd w:id="188"/>
    </w:p>
    <w:p w14:paraId="37161935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accuracy</w:t>
      </w:r>
      <w:r w:rsidRPr="00652966">
        <w:rPr>
          <w:rFonts w:ascii="Arial" w:eastAsia="微软雅黑" w:hAnsi="Arial" w:cs="Arial"/>
          <w:color w:val="000000" w:themeColor="text1"/>
        </w:rPr>
        <w:t xml:space="preserve"> [ˈækjərəsi] n. </w:t>
      </w:r>
      <w:r w:rsidRPr="00652966">
        <w:rPr>
          <w:rFonts w:ascii="Arial" w:eastAsia="微软雅黑" w:hAnsi="Arial" w:cs="Arial"/>
          <w:color w:val="000000" w:themeColor="text1"/>
        </w:rPr>
        <w:t>准确性</w:t>
      </w:r>
    </w:p>
    <w:p w14:paraId="65D1E629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accuracy of the scientific experiment's results was impressive.</w:t>
      </w:r>
    </w:p>
    <w:p w14:paraId="40779FE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takes pride in the high accuracy of its products.</w:t>
      </w:r>
    </w:p>
    <w:p w14:paraId="483EB8DC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89" w:name="OLE_LINK194"/>
      <w:bookmarkStart w:id="190" w:name="OLE_LINK195"/>
      <w:r w:rsidRPr="00652966">
        <w:rPr>
          <w:rFonts w:ascii="Arial" w:eastAsia="微软雅黑" w:hAnsi="Arial" w:cs="Arial"/>
          <w:b/>
          <w:bCs/>
          <w:color w:val="000000" w:themeColor="text1"/>
        </w:rPr>
        <w:t>adjacent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89"/>
      <w:bookmarkEnd w:id="190"/>
      <w:r w:rsidRPr="00652966">
        <w:rPr>
          <w:rFonts w:ascii="Arial" w:eastAsia="微软雅黑" w:hAnsi="Arial" w:cs="Arial"/>
          <w:color w:val="000000" w:themeColor="text1"/>
        </w:rPr>
        <w:t xml:space="preserve">[əˈdʒeɪsənt] adj. </w:t>
      </w:r>
      <w:r w:rsidRPr="00652966">
        <w:rPr>
          <w:rFonts w:ascii="Arial" w:eastAsia="微软雅黑" w:hAnsi="Arial" w:cs="Arial"/>
          <w:color w:val="000000" w:themeColor="text1"/>
        </w:rPr>
        <w:t>邻近的，毗邻的</w:t>
      </w:r>
    </w:p>
    <w:p w14:paraId="2946BC7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91" w:name="OLE_LINK394"/>
      <w:bookmarkStart w:id="192" w:name="OLE_LINK39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two houses are adjacent to each other, sharing a common wall.</w:t>
      </w:r>
    </w:p>
    <w:p w14:paraId="19BA0F2F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 park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is located adjacent to the shopping center.</w:t>
      </w:r>
      <w:bookmarkEnd w:id="191"/>
      <w:bookmarkEnd w:id="192"/>
    </w:p>
    <w:p w14:paraId="11E536A6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93" w:name="OLE_LINK196"/>
      <w:bookmarkStart w:id="194" w:name="OLE_LINK197"/>
      <w:r w:rsidRPr="00652966">
        <w:rPr>
          <w:rFonts w:ascii="Arial" w:eastAsia="微软雅黑" w:hAnsi="Arial" w:cs="Arial"/>
          <w:b/>
          <w:bCs/>
          <w:color w:val="000000" w:themeColor="text1"/>
        </w:rPr>
        <w:t>renewable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93"/>
      <w:bookmarkEnd w:id="194"/>
      <w:r w:rsidRPr="00652966">
        <w:rPr>
          <w:rFonts w:ascii="Arial" w:eastAsia="微软雅黑" w:hAnsi="Arial" w:cs="Arial"/>
          <w:color w:val="000000" w:themeColor="text1"/>
        </w:rPr>
        <w:t xml:space="preserve">[rɪˈnjuəbl] adj. </w:t>
      </w:r>
      <w:r w:rsidRPr="00652966">
        <w:rPr>
          <w:rFonts w:ascii="Arial" w:eastAsia="微软雅黑" w:hAnsi="Arial" w:cs="Arial"/>
          <w:color w:val="000000" w:themeColor="text1"/>
        </w:rPr>
        <w:t>可再生的</w:t>
      </w:r>
    </w:p>
    <w:p w14:paraId="216E371A" w14:textId="77777777" w:rsidR="00BC7A79" w:rsidRPr="00652966" w:rsidRDefault="00BC7A79" w:rsidP="00BC7A7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95" w:name="OLE_LINK396"/>
      <w:bookmarkStart w:id="196" w:name="OLE_LINK39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Solar and wind energy are examples of renewable energy sources.</w:t>
      </w:r>
    </w:p>
    <w:p w14:paraId="2F48C86C" w14:textId="57B1AFD1" w:rsidR="0037510B" w:rsidRPr="00652966" w:rsidRDefault="00BC7A79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Recycling paper helps conserve trees, which are a renewable resource.</w:t>
      </w:r>
      <w:bookmarkEnd w:id="195"/>
      <w:bookmarkEnd w:id="196"/>
    </w:p>
    <w:p w14:paraId="796A78BC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197" w:name="OLE_LINK212"/>
      <w:bookmarkStart w:id="198" w:name="OLE_LINK213"/>
      <w:r w:rsidRPr="00652966">
        <w:rPr>
          <w:rFonts w:ascii="Arial" w:eastAsia="微软雅黑" w:hAnsi="Arial" w:cs="Arial"/>
          <w:b/>
          <w:bCs/>
          <w:color w:val="000000" w:themeColor="text1"/>
        </w:rPr>
        <w:t>sweat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197"/>
      <w:bookmarkEnd w:id="198"/>
      <w:r w:rsidRPr="00652966">
        <w:rPr>
          <w:rFonts w:ascii="Arial" w:eastAsia="微软雅黑" w:hAnsi="Arial" w:cs="Arial"/>
          <w:color w:val="000000" w:themeColor="text1"/>
        </w:rPr>
        <w:t xml:space="preserve">[swet] v. </w:t>
      </w:r>
      <w:r w:rsidRPr="00652966">
        <w:rPr>
          <w:rFonts w:ascii="Arial" w:eastAsia="微软雅黑" w:hAnsi="Arial" w:cs="Arial"/>
          <w:color w:val="000000" w:themeColor="text1"/>
        </w:rPr>
        <w:t>流汗，出汗；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汗水</w:t>
      </w:r>
    </w:p>
    <w:p w14:paraId="04A6BA8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199" w:name="OLE_LINK410"/>
      <w:bookmarkStart w:id="200" w:name="OLE_LINK41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After a strenuous workout, she was covered in sweat.</w:t>
      </w:r>
    </w:p>
    <w:p w14:paraId="6CC811A8" w14:textId="56B2D04C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heat made him sweat profusely.</w:t>
      </w:r>
      <w:bookmarkEnd w:id="199"/>
      <w:bookmarkEnd w:id="200"/>
    </w:p>
    <w:p w14:paraId="525A3AE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01" w:name="OLE_LINK412"/>
      <w:bookmarkStart w:id="202" w:name="OLE_LINK413"/>
      <w:r w:rsidRPr="00652966">
        <w:rPr>
          <w:rFonts w:ascii="Arial" w:eastAsia="微软雅黑" w:hAnsi="Arial" w:cs="Arial"/>
          <w:b/>
          <w:bCs/>
          <w:color w:val="000000" w:themeColor="text1"/>
        </w:rPr>
        <w:t>comply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01"/>
      <w:bookmarkEnd w:id="202"/>
      <w:r w:rsidRPr="00652966">
        <w:rPr>
          <w:rFonts w:ascii="Arial" w:eastAsia="微软雅黑" w:hAnsi="Arial" w:cs="Arial"/>
          <w:color w:val="000000" w:themeColor="text1"/>
        </w:rPr>
        <w:t xml:space="preserve">[kəmˈplaɪ] v. </w:t>
      </w:r>
      <w:r w:rsidRPr="00652966">
        <w:rPr>
          <w:rFonts w:ascii="Arial" w:eastAsia="微软雅黑" w:hAnsi="Arial" w:cs="Arial"/>
          <w:color w:val="000000" w:themeColor="text1"/>
        </w:rPr>
        <w:t>遵守，服从</w:t>
      </w:r>
    </w:p>
    <w:p w14:paraId="6A92F799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3" w:name="OLE_LINK414"/>
      <w:bookmarkStart w:id="204" w:name="OLE_LINK4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comply with safety regulations in the workplace.</w:t>
      </w:r>
    </w:p>
    <w:p w14:paraId="2331AB8F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agreed to comply with the terms and conditions of the contract.</w:t>
      </w:r>
      <w:bookmarkEnd w:id="203"/>
      <w:bookmarkEnd w:id="204"/>
    </w:p>
    <w:p w14:paraId="438F53E8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conform to</w:t>
      </w:r>
      <w:r w:rsidRPr="00652966">
        <w:rPr>
          <w:rFonts w:ascii="Arial" w:eastAsia="微软雅黑" w:hAnsi="Arial" w:cs="Arial"/>
          <w:color w:val="000000" w:themeColor="text1"/>
        </w:rPr>
        <w:t xml:space="preserve"> [kənˈfɔrm tu] v. </w:t>
      </w:r>
      <w:r w:rsidRPr="00652966">
        <w:rPr>
          <w:rFonts w:ascii="Arial" w:eastAsia="微软雅黑" w:hAnsi="Arial" w:cs="Arial"/>
          <w:color w:val="000000" w:themeColor="text1"/>
        </w:rPr>
        <w:t>符合，遵守</w:t>
      </w:r>
    </w:p>
    <w:p w14:paraId="6C92C5A4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5" w:name="OLE_LINK416"/>
      <w:bookmarkStart w:id="206" w:name="OLE_LINK41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 must conform to industry standards.</w:t>
      </w:r>
    </w:p>
    <w:p w14:paraId="55B52707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dress code requires employees to conform to a specific attire.</w:t>
      </w:r>
      <w:bookmarkEnd w:id="205"/>
      <w:bookmarkEnd w:id="206"/>
    </w:p>
    <w:p w14:paraId="21A71A87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07" w:name="OLE_LINK418"/>
      <w:bookmarkStart w:id="208" w:name="OLE_LINK419"/>
      <w:r w:rsidRPr="00652966">
        <w:rPr>
          <w:rFonts w:ascii="Arial" w:eastAsia="微软雅黑" w:hAnsi="Arial" w:cs="Arial"/>
          <w:b/>
          <w:bCs/>
          <w:color w:val="000000" w:themeColor="text1"/>
        </w:rPr>
        <w:t>compliance check</w:t>
      </w:r>
      <w:bookmarkEnd w:id="207"/>
      <w:bookmarkEnd w:id="208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合规检查</w:t>
      </w:r>
    </w:p>
    <w:p w14:paraId="22B15E7F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09" w:name="OLE_LINK420"/>
      <w:bookmarkStart w:id="210" w:name="OLE_LINK42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conducts regular compliance checks to ensure adherence to regulations.</w:t>
      </w:r>
    </w:p>
    <w:p w14:paraId="0983037C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11" w:name="OLE_LINK422"/>
      <w:bookmarkStart w:id="212" w:name="OLE_LINK42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com</w:t>
      </w:r>
      <w:bookmarkEnd w:id="209"/>
      <w:bookmarkEnd w:id="210"/>
      <w:r w:rsidRPr="00652966">
        <w:rPr>
          <w:rFonts w:ascii="Arial" w:eastAsia="微软雅黑" w:hAnsi="Arial" w:cs="Arial"/>
          <w:color w:val="000000" w:themeColor="text1"/>
        </w:rPr>
        <w:t>pliance check revealed several violations in the construction project.</w:t>
      </w:r>
    </w:p>
    <w:bookmarkEnd w:id="211"/>
    <w:bookmarkEnd w:id="212"/>
    <w:p w14:paraId="53412B4E" w14:textId="06272788" w:rsidR="0037510B" w:rsidRPr="00652966" w:rsidRDefault="0037510B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659AF763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13" w:name="OLE_LINK335"/>
      <w:bookmarkStart w:id="214" w:name="OLE_LINK336"/>
      <w:r w:rsidRPr="00652966">
        <w:rPr>
          <w:rFonts w:ascii="Arial" w:eastAsia="微软雅黑" w:hAnsi="Arial" w:cs="Arial"/>
          <w:b/>
          <w:bCs/>
          <w:color w:val="000000" w:themeColor="text1"/>
        </w:rPr>
        <w:t>temporary</w:t>
      </w:r>
      <w:bookmarkEnd w:id="213"/>
      <w:bookmarkEnd w:id="214"/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临时的，暂时的</w:t>
      </w:r>
    </w:p>
    <w:p w14:paraId="05118362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accepted a temporary position at the company while waiting for a full-time job offer.</w:t>
      </w:r>
    </w:p>
    <w:p w14:paraId="2C452AC1" w14:textId="21CD90AE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temporary closure of the road was necessary for construction work.</w:t>
      </w:r>
    </w:p>
    <w:p w14:paraId="74860421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15" w:name="OLE_LINK337"/>
      <w:bookmarkStart w:id="216" w:name="OLE_LINK338"/>
      <w:bookmarkStart w:id="217" w:name="OLE_LINK339"/>
      <w:r w:rsidRPr="00652966">
        <w:rPr>
          <w:rFonts w:ascii="Arial" w:eastAsia="微软雅黑" w:hAnsi="Arial" w:cs="Arial"/>
          <w:b/>
          <w:bCs/>
          <w:color w:val="000000" w:themeColor="text1"/>
        </w:rPr>
        <w:t>cultivate</w:t>
      </w:r>
      <w:bookmarkEnd w:id="215"/>
      <w:bookmarkEnd w:id="216"/>
      <w:bookmarkEnd w:id="217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培养，培育</w:t>
      </w:r>
    </w:p>
    <w:p w14:paraId="545953E8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school aims to cultivate creativity and critical thinking in its students.</w:t>
      </w:r>
    </w:p>
    <w:p w14:paraId="28ECE8E6" w14:textId="63ED4DC6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Farmers cultivate crops such as wheat and corn to feed the population.</w:t>
      </w:r>
    </w:p>
    <w:p w14:paraId="23AF7AFA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18" w:name="OLE_LINK340"/>
      <w:bookmarkStart w:id="219" w:name="OLE_LINK341"/>
      <w:r w:rsidRPr="00652966">
        <w:rPr>
          <w:rFonts w:ascii="Arial" w:eastAsia="微软雅黑" w:hAnsi="Arial" w:cs="Arial"/>
          <w:b/>
          <w:bCs/>
          <w:color w:val="000000" w:themeColor="text1"/>
        </w:rPr>
        <w:t>intervene</w:t>
      </w:r>
      <w:bookmarkEnd w:id="218"/>
      <w:bookmarkEnd w:id="219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干预，介入</w:t>
      </w:r>
    </w:p>
    <w:p w14:paraId="1E0D94E0" w14:textId="77777777" w:rsidR="00BB3EFC" w:rsidRPr="00652966" w:rsidRDefault="00BB3EFC" w:rsidP="00BB3EF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had to intervene when the students started arguing in class.</w:t>
      </w:r>
    </w:p>
    <w:p w14:paraId="272437DE" w14:textId="31F6CB98" w:rsidR="0037510B" w:rsidRPr="00652966" w:rsidRDefault="00BB3EF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decided to intervene in the conflict to bring about a peaceful resolution.</w:t>
      </w:r>
    </w:p>
    <w:p w14:paraId="416B084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220" w:name="OLE_LINK316"/>
      <w:bookmarkStart w:id="221" w:name="OLE_LINK317"/>
      <w:r w:rsidRPr="00652966">
        <w:rPr>
          <w:rFonts w:ascii="Arial" w:eastAsia="微软雅黑" w:hAnsi="Arial" w:cs="Arial"/>
          <w:b/>
          <w:bCs/>
          <w:color w:val="000000" w:themeColor="text1"/>
        </w:rPr>
        <w:t>spot</w:t>
      </w:r>
      <w:bookmarkEnd w:id="220"/>
      <w:bookmarkEnd w:id="221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地点，场所；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看出，发现（小的点，眼睛所及）</w:t>
      </w:r>
    </w:p>
    <w:p w14:paraId="42292678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The park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is a popular spot for picnics and relaxation.</w:t>
      </w:r>
    </w:p>
    <w:p w14:paraId="3FB5968C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can spot a problem in the code that needs fixing.</w:t>
      </w:r>
    </w:p>
    <w:p w14:paraId="345D413E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2" w:name="OLE_LINK318"/>
      <w:bookmarkStart w:id="223" w:name="OLE_LINK319"/>
      <w:r w:rsidRPr="00652966">
        <w:rPr>
          <w:rFonts w:ascii="Arial" w:eastAsia="微软雅黑" w:hAnsi="Arial" w:cs="Arial"/>
          <w:b/>
          <w:bCs/>
          <w:color w:val="000000" w:themeColor="text1"/>
        </w:rPr>
        <w:t>bet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2"/>
      <w:bookmarkEnd w:id="223"/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打赌，赌注；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打赌，赌博</w:t>
      </w:r>
    </w:p>
    <w:p w14:paraId="789CACD4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placed a bet on his favorite team to win the game.</w:t>
      </w:r>
    </w:p>
    <w:p w14:paraId="2D9F41E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 wouldn't bet on that horse; it's not in good form.</w:t>
      </w:r>
    </w:p>
    <w:p w14:paraId="51AFB1DA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5C46D2DB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4" w:name="OLE_LINK322"/>
      <w:bookmarkStart w:id="225" w:name="OLE_LINK323"/>
      <w:r w:rsidRPr="00652966">
        <w:rPr>
          <w:rFonts w:ascii="Arial" w:eastAsia="微软雅黑" w:hAnsi="Arial" w:cs="Arial"/>
          <w:b/>
          <w:bCs/>
          <w:color w:val="000000" w:themeColor="text1"/>
        </w:rPr>
        <w:t>detach</w:t>
      </w:r>
      <w:bookmarkEnd w:id="224"/>
      <w:bookmarkEnd w:id="225"/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分离，拆卸</w:t>
      </w:r>
      <w:r w:rsidRPr="00652966">
        <w:rPr>
          <w:rFonts w:ascii="Arial" w:eastAsia="微软雅黑" w:hAnsi="Arial" w:cs="Arial"/>
          <w:color w:val="000000" w:themeColor="text1"/>
        </w:rPr>
        <w:t xml:space="preserve"> = disassemble</w:t>
      </w:r>
    </w:p>
    <w:p w14:paraId="24141385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detach the cable from the computer before moving it.</w:t>
      </w:r>
    </w:p>
    <w:p w14:paraId="313DA7BD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essential to detach the broken part and replace it with a new one.</w:t>
      </w:r>
    </w:p>
    <w:p w14:paraId="2558D002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detached</w:t>
      </w:r>
      <w:r w:rsidRPr="00652966">
        <w:rPr>
          <w:rFonts w:ascii="Arial" w:eastAsia="微软雅黑" w:hAnsi="Arial" w:cs="Arial"/>
          <w:color w:val="000000" w:themeColor="text1"/>
        </w:rPr>
        <w:t xml:space="preserve"> adj. </w:t>
      </w:r>
      <w:r w:rsidRPr="00652966">
        <w:rPr>
          <w:rFonts w:ascii="Arial" w:eastAsia="微软雅黑" w:hAnsi="Arial" w:cs="Arial"/>
          <w:color w:val="000000" w:themeColor="text1"/>
        </w:rPr>
        <w:t>分离的，独立的</w:t>
      </w:r>
    </w:p>
    <w:p w14:paraId="5B30A81A" w14:textId="77777777" w:rsidR="00E62DEA" w:rsidRPr="00652966" w:rsidRDefault="00E62DEA" w:rsidP="00E62D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garage is detached from the main house.</w:t>
      </w:r>
    </w:p>
    <w:p w14:paraId="02A65FBA" w14:textId="661AECAE" w:rsidR="0037510B" w:rsidRPr="00652966" w:rsidRDefault="00E62DEA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maintained a detached perspective when analyzing the situation.</w:t>
      </w:r>
    </w:p>
    <w:p w14:paraId="58C2B985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decimal</w:t>
      </w:r>
      <w:r w:rsidRPr="00652966">
        <w:rPr>
          <w:rFonts w:ascii="Arial" w:eastAsia="微软雅黑" w:hAnsi="Arial" w:cs="Arial"/>
          <w:color w:val="000000" w:themeColor="text1"/>
        </w:rPr>
        <w:t xml:space="preserve"> [ˈdesɪml] adj. </w:t>
      </w:r>
      <w:r w:rsidRPr="00652966">
        <w:rPr>
          <w:rFonts w:ascii="Arial" w:eastAsia="微软雅黑" w:hAnsi="Arial" w:cs="Arial"/>
          <w:color w:val="000000" w:themeColor="text1"/>
        </w:rPr>
        <w:t>十进制的</w:t>
      </w:r>
    </w:p>
    <w:p w14:paraId="41540001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Decimal numbers are represented using the base-10 numbering system.</w:t>
      </w:r>
    </w:p>
    <w:p w14:paraId="4E90F44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decimal point separates the integer part from the fractional part of a number.</w:t>
      </w:r>
    </w:p>
    <w:p w14:paraId="29F8912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hexadecimal</w:t>
      </w:r>
      <w:r w:rsidRPr="00652966">
        <w:rPr>
          <w:rFonts w:ascii="Arial" w:eastAsia="微软雅黑" w:hAnsi="Arial" w:cs="Arial"/>
          <w:color w:val="000000" w:themeColor="text1"/>
        </w:rPr>
        <w:t xml:space="preserve"> [ˌheksəˈdesəml] adj. </w:t>
      </w:r>
      <w:r w:rsidRPr="00652966">
        <w:rPr>
          <w:rFonts w:ascii="Arial" w:eastAsia="微软雅黑" w:hAnsi="Arial" w:cs="Arial"/>
          <w:color w:val="000000" w:themeColor="text1"/>
        </w:rPr>
        <w:t>十六进制的</w:t>
      </w:r>
    </w:p>
    <w:p w14:paraId="3FE45516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hexadecimal notation, each digit represents four binary bits.</w:t>
      </w:r>
    </w:p>
    <w:p w14:paraId="35A10C6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Programmers often use hexadecimal values for memory addresses and bitwise operations.</w:t>
      </w:r>
    </w:p>
    <w:p w14:paraId="7E64A17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6" w:name="OLE_LINK493"/>
      <w:bookmarkStart w:id="227" w:name="OLE_LINK494"/>
      <w:r w:rsidRPr="00652966">
        <w:rPr>
          <w:rFonts w:ascii="Arial" w:eastAsia="微软雅黑" w:hAnsi="Arial" w:cs="Arial"/>
          <w:b/>
          <w:bCs/>
          <w:color w:val="000000" w:themeColor="text1"/>
        </w:rPr>
        <w:t>truncate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6"/>
      <w:bookmarkEnd w:id="227"/>
      <w:r w:rsidRPr="00652966">
        <w:rPr>
          <w:rFonts w:ascii="Arial" w:eastAsia="微软雅黑" w:hAnsi="Arial" w:cs="Arial"/>
          <w:color w:val="000000" w:themeColor="text1"/>
        </w:rPr>
        <w:t xml:space="preserve">[ˈtrʌŋˌkeɪt] v. </w:t>
      </w:r>
      <w:r w:rsidRPr="00652966">
        <w:rPr>
          <w:rFonts w:ascii="Arial" w:eastAsia="微软雅黑" w:hAnsi="Arial" w:cs="Arial"/>
          <w:color w:val="000000" w:themeColor="text1"/>
        </w:rPr>
        <w:t>截断，舍弃小数部分</w:t>
      </w:r>
    </w:p>
    <w:p w14:paraId="7593C705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store an integer value, you may need to truncate the decimal part.</w:t>
      </w:r>
    </w:p>
    <w:p w14:paraId="4146F4D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Truncating a floating-point number results in the loss of precision.</w:t>
      </w:r>
    </w:p>
    <w:p w14:paraId="2FD668B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4F7AEF32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28" w:name="OLE_LINK451"/>
      <w:bookmarkStart w:id="229" w:name="OLE_LINK452"/>
      <w:bookmarkStart w:id="230" w:name="OLE_LINK457"/>
      <w:r w:rsidRPr="00652966">
        <w:rPr>
          <w:rFonts w:ascii="Arial" w:eastAsia="微软雅黑" w:hAnsi="Arial" w:cs="Arial"/>
          <w:b/>
          <w:bCs/>
          <w:color w:val="000000" w:themeColor="text1"/>
        </w:rPr>
        <w:t>January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28"/>
      <w:bookmarkEnd w:id="229"/>
      <w:bookmarkEnd w:id="230"/>
      <w:r w:rsidRPr="00652966">
        <w:rPr>
          <w:rFonts w:ascii="Arial" w:eastAsia="微软雅黑" w:hAnsi="Arial" w:cs="Arial"/>
          <w:color w:val="000000" w:themeColor="text1"/>
        </w:rPr>
        <w:t xml:space="preserve">[ˈdʒænjueri] n. </w:t>
      </w:r>
      <w:r w:rsidRPr="00652966">
        <w:rPr>
          <w:rFonts w:ascii="Arial" w:eastAsia="微软雅黑" w:hAnsi="Arial" w:cs="Arial"/>
          <w:color w:val="000000" w:themeColor="text1"/>
        </w:rPr>
        <w:t>一月</w:t>
      </w:r>
    </w:p>
    <w:p w14:paraId="3A37210A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January is the first month of the year in the Gregorian calendar.</w:t>
      </w:r>
    </w:p>
    <w:p w14:paraId="6FFB483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release is scheduled for the end of January.</w:t>
      </w:r>
    </w:p>
    <w:p w14:paraId="160F0A3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1" w:name="OLE_LINK453"/>
      <w:bookmarkStart w:id="232" w:name="OLE_LINK454"/>
      <w:bookmarkStart w:id="233" w:name="OLE_LINK458"/>
      <w:bookmarkStart w:id="234" w:name="OLE_LINK459"/>
      <w:r w:rsidRPr="00652966">
        <w:rPr>
          <w:rFonts w:ascii="Arial" w:eastAsia="微软雅黑" w:hAnsi="Arial" w:cs="Arial"/>
          <w:b/>
          <w:bCs/>
          <w:color w:val="000000" w:themeColor="text1"/>
        </w:rPr>
        <w:t>February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1"/>
      <w:bookmarkEnd w:id="232"/>
      <w:bookmarkEnd w:id="233"/>
      <w:bookmarkEnd w:id="234"/>
      <w:r w:rsidRPr="00652966">
        <w:rPr>
          <w:rFonts w:ascii="Arial" w:eastAsia="微软雅黑" w:hAnsi="Arial" w:cs="Arial"/>
          <w:color w:val="000000" w:themeColor="text1"/>
        </w:rPr>
        <w:t xml:space="preserve">[ˈfebrueri] n. </w:t>
      </w:r>
      <w:r w:rsidRPr="00652966">
        <w:rPr>
          <w:rFonts w:ascii="Arial" w:eastAsia="微软雅黑" w:hAnsi="Arial" w:cs="Arial"/>
          <w:color w:val="000000" w:themeColor="text1"/>
        </w:rPr>
        <w:t>二月</w:t>
      </w:r>
    </w:p>
    <w:p w14:paraId="5A072FA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February is the shortest month, with 28 or 29 days, depending on the year.</w:t>
      </w:r>
    </w:p>
    <w:p w14:paraId="60BBED7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deadline was set for the 15th of February.</w:t>
      </w:r>
    </w:p>
    <w:p w14:paraId="2490BE6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5" w:name="OLE_LINK455"/>
      <w:bookmarkStart w:id="236" w:name="OLE_LINK456"/>
      <w:bookmarkStart w:id="237" w:name="OLE_LINK460"/>
      <w:r w:rsidRPr="00652966">
        <w:rPr>
          <w:rFonts w:ascii="Arial" w:eastAsia="微软雅黑" w:hAnsi="Arial" w:cs="Arial"/>
          <w:b/>
          <w:bCs/>
          <w:color w:val="000000" w:themeColor="text1"/>
        </w:rPr>
        <w:t>March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5"/>
      <w:bookmarkEnd w:id="236"/>
      <w:bookmarkEnd w:id="237"/>
      <w:r w:rsidRPr="00652966">
        <w:rPr>
          <w:rFonts w:ascii="Arial" w:eastAsia="微软雅黑" w:hAnsi="Arial" w:cs="Arial"/>
          <w:color w:val="000000" w:themeColor="text1"/>
        </w:rPr>
        <w:t xml:space="preserve">[mɑrtʃ] n. </w:t>
      </w:r>
      <w:r w:rsidRPr="00652966">
        <w:rPr>
          <w:rFonts w:ascii="Arial" w:eastAsia="微软雅黑" w:hAnsi="Arial" w:cs="Arial"/>
          <w:color w:val="000000" w:themeColor="text1"/>
        </w:rPr>
        <w:t>三月</w:t>
      </w:r>
    </w:p>
    <w:p w14:paraId="5FE436C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March, the weather starts to warm up as spring approaches.</w:t>
      </w:r>
    </w:p>
    <w:p w14:paraId="51172CB7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is usually held in March each year.</w:t>
      </w:r>
    </w:p>
    <w:p w14:paraId="011B44F2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38" w:name="OLE_LINK461"/>
      <w:bookmarkStart w:id="239" w:name="OLE_LINK462"/>
      <w:r w:rsidRPr="00652966">
        <w:rPr>
          <w:rFonts w:ascii="Arial" w:eastAsia="微软雅黑" w:hAnsi="Arial" w:cs="Arial"/>
          <w:b/>
          <w:bCs/>
          <w:color w:val="000000" w:themeColor="text1"/>
        </w:rPr>
        <w:t>April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38"/>
      <w:bookmarkEnd w:id="239"/>
      <w:r w:rsidRPr="00652966">
        <w:rPr>
          <w:rFonts w:ascii="Arial" w:eastAsia="微软雅黑" w:hAnsi="Arial" w:cs="Arial"/>
          <w:color w:val="000000" w:themeColor="text1"/>
        </w:rPr>
        <w:t xml:space="preserve">[ˈeɪprəl] n. </w:t>
      </w:r>
      <w:r w:rsidRPr="00652966">
        <w:rPr>
          <w:rFonts w:ascii="Arial" w:eastAsia="微软雅黑" w:hAnsi="Arial" w:cs="Arial"/>
          <w:color w:val="000000" w:themeColor="text1"/>
        </w:rPr>
        <w:t>四月</w:t>
      </w:r>
    </w:p>
    <w:p w14:paraId="0E30B0F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April showers bring May flowers, as the saying goes.</w:t>
      </w:r>
    </w:p>
    <w:p w14:paraId="7D00A36D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update is planned for early April.</w:t>
      </w:r>
    </w:p>
    <w:p w14:paraId="1C8A99CD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0" w:name="OLE_LINK463"/>
      <w:bookmarkStart w:id="241" w:name="OLE_LINK464"/>
      <w:r w:rsidRPr="00652966">
        <w:rPr>
          <w:rFonts w:ascii="Arial" w:eastAsia="微软雅黑" w:hAnsi="Arial" w:cs="Arial"/>
          <w:b/>
          <w:bCs/>
          <w:color w:val="000000" w:themeColor="text1"/>
        </w:rPr>
        <w:t>May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0"/>
      <w:bookmarkEnd w:id="241"/>
      <w:r w:rsidRPr="00652966">
        <w:rPr>
          <w:rFonts w:ascii="Arial" w:eastAsia="微软雅黑" w:hAnsi="Arial" w:cs="Arial"/>
          <w:color w:val="000000" w:themeColor="text1"/>
        </w:rPr>
        <w:t xml:space="preserve">[meɪ] n. </w:t>
      </w:r>
      <w:r w:rsidRPr="00652966">
        <w:rPr>
          <w:rFonts w:ascii="Arial" w:eastAsia="微软雅黑" w:hAnsi="Arial" w:cs="Arial"/>
          <w:color w:val="000000" w:themeColor="text1"/>
        </w:rPr>
        <w:t>五月</w:t>
      </w:r>
    </w:p>
    <w:p w14:paraId="0C3B1FD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May is a popular month for weddings due to its mild weather.</w:t>
      </w:r>
    </w:p>
    <w:p w14:paraId="534086AB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team's performance review will be conducted in May.</w:t>
      </w:r>
    </w:p>
    <w:p w14:paraId="6D7B1D9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42" w:name="OLE_LINK485"/>
      <w:bookmarkStart w:id="243" w:name="OLE_LINK486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4" w:name="OLE_LINK465"/>
      <w:bookmarkStart w:id="245" w:name="OLE_LINK466"/>
      <w:bookmarkEnd w:id="242"/>
      <w:bookmarkEnd w:id="243"/>
      <w:r w:rsidRPr="00652966">
        <w:rPr>
          <w:rFonts w:ascii="Arial" w:eastAsia="微软雅黑" w:hAnsi="Arial" w:cs="Arial"/>
          <w:b/>
          <w:bCs/>
          <w:color w:val="000000" w:themeColor="text1"/>
        </w:rPr>
        <w:t>June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4"/>
      <w:bookmarkEnd w:id="245"/>
      <w:r w:rsidRPr="00652966">
        <w:rPr>
          <w:rFonts w:ascii="Arial" w:eastAsia="微软雅黑" w:hAnsi="Arial" w:cs="Arial"/>
          <w:color w:val="000000" w:themeColor="text1"/>
        </w:rPr>
        <w:t xml:space="preserve">[dʒun] n. </w:t>
      </w:r>
      <w:r w:rsidRPr="00652966">
        <w:rPr>
          <w:rFonts w:ascii="Arial" w:eastAsia="微软雅黑" w:hAnsi="Arial" w:cs="Arial"/>
          <w:color w:val="000000" w:themeColor="text1"/>
        </w:rPr>
        <w:t>六月</w:t>
      </w:r>
    </w:p>
    <w:p w14:paraId="272C2BE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June is the beginning of summer in many parts of the world.</w:t>
      </w:r>
    </w:p>
    <w:p w14:paraId="649C761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picnic is scheduled for the third Saturday in June.</w:t>
      </w:r>
    </w:p>
    <w:p w14:paraId="616BF76C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6" w:name="OLE_LINK467"/>
      <w:bookmarkStart w:id="247" w:name="OLE_LINK468"/>
      <w:r w:rsidRPr="00652966">
        <w:rPr>
          <w:rFonts w:ascii="Arial" w:eastAsia="微软雅黑" w:hAnsi="Arial" w:cs="Arial"/>
          <w:b/>
          <w:bCs/>
          <w:color w:val="000000" w:themeColor="text1"/>
        </w:rPr>
        <w:t>July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6"/>
      <w:bookmarkEnd w:id="247"/>
      <w:r w:rsidRPr="00652966">
        <w:rPr>
          <w:rFonts w:ascii="Arial" w:eastAsia="微软雅黑" w:hAnsi="Arial" w:cs="Arial"/>
          <w:color w:val="000000" w:themeColor="text1"/>
        </w:rPr>
        <w:t xml:space="preserve">[dʒʊˈlaɪ] n. </w:t>
      </w:r>
      <w:r w:rsidRPr="00652966">
        <w:rPr>
          <w:rFonts w:ascii="Arial" w:eastAsia="微软雅黑" w:hAnsi="Arial" w:cs="Arial"/>
          <w:color w:val="000000" w:themeColor="text1"/>
        </w:rPr>
        <w:t>七月</w:t>
      </w:r>
    </w:p>
    <w:p w14:paraId="05FFCF9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Independence Day is celebrated in the United States on the 4th of July.</w:t>
      </w:r>
    </w:p>
    <w:p w14:paraId="41CC8AA9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annual sales conference usually takes place in July.</w:t>
      </w:r>
    </w:p>
    <w:p w14:paraId="5EF039F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48" w:name="OLE_LINK469"/>
      <w:bookmarkStart w:id="249" w:name="OLE_LINK470"/>
      <w:r w:rsidRPr="00652966">
        <w:rPr>
          <w:rFonts w:ascii="Arial" w:eastAsia="微软雅黑" w:hAnsi="Arial" w:cs="Arial"/>
          <w:b/>
          <w:bCs/>
          <w:color w:val="000000" w:themeColor="text1"/>
        </w:rPr>
        <w:t>August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48"/>
      <w:bookmarkEnd w:id="249"/>
      <w:r w:rsidRPr="00652966">
        <w:rPr>
          <w:rFonts w:ascii="Arial" w:eastAsia="微软雅黑" w:hAnsi="Arial" w:cs="Arial"/>
          <w:color w:val="000000" w:themeColor="text1"/>
        </w:rPr>
        <w:t xml:space="preserve">[ˈɔːɡəst] n. </w:t>
      </w:r>
      <w:r w:rsidRPr="00652966">
        <w:rPr>
          <w:rFonts w:ascii="Arial" w:eastAsia="微软雅黑" w:hAnsi="Arial" w:cs="Arial"/>
          <w:color w:val="000000" w:themeColor="text1"/>
        </w:rPr>
        <w:t>八月</w:t>
      </w:r>
    </w:p>
    <w:p w14:paraId="40EC2733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people take vacations in August to enjoy the summer break.</w:t>
      </w:r>
    </w:p>
    <w:p w14:paraId="3EA89609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is expected to be completed by the end of August.</w:t>
      </w:r>
    </w:p>
    <w:p w14:paraId="6490AE2F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0" w:name="OLE_LINK471"/>
      <w:bookmarkStart w:id="251" w:name="OLE_LINK472"/>
      <w:r w:rsidRPr="00652966">
        <w:rPr>
          <w:rFonts w:ascii="Arial" w:eastAsia="微软雅黑" w:hAnsi="Arial" w:cs="Arial"/>
          <w:b/>
          <w:bCs/>
          <w:color w:val="000000" w:themeColor="text1"/>
        </w:rPr>
        <w:t>September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0"/>
      <w:bookmarkEnd w:id="251"/>
      <w:r w:rsidRPr="00652966">
        <w:rPr>
          <w:rFonts w:ascii="Arial" w:eastAsia="微软雅黑" w:hAnsi="Arial" w:cs="Arial"/>
          <w:color w:val="000000" w:themeColor="text1"/>
        </w:rPr>
        <w:t xml:space="preserve">[sepˈtembər] n. </w:t>
      </w:r>
      <w:r w:rsidRPr="00652966">
        <w:rPr>
          <w:rFonts w:ascii="Arial" w:eastAsia="微软雅黑" w:hAnsi="Arial" w:cs="Arial"/>
          <w:color w:val="000000" w:themeColor="text1"/>
        </w:rPr>
        <w:t>九月</w:t>
      </w:r>
    </w:p>
    <w:p w14:paraId="1D7735E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School typically starts in September after the summer vacation.</w:t>
      </w:r>
    </w:p>
    <w:p w14:paraId="015B2620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planning a major product launch in September.</w:t>
      </w:r>
    </w:p>
    <w:p w14:paraId="20D2593E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2" w:name="OLE_LINK473"/>
      <w:bookmarkStart w:id="253" w:name="OLE_LINK474"/>
      <w:r w:rsidRPr="00652966">
        <w:rPr>
          <w:rFonts w:ascii="Arial" w:eastAsia="微软雅黑" w:hAnsi="Arial" w:cs="Arial"/>
          <w:b/>
          <w:bCs/>
          <w:color w:val="000000" w:themeColor="text1"/>
        </w:rPr>
        <w:t>October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2"/>
      <w:bookmarkEnd w:id="253"/>
      <w:r w:rsidRPr="00652966">
        <w:rPr>
          <w:rFonts w:ascii="Arial" w:eastAsia="微软雅黑" w:hAnsi="Arial" w:cs="Arial"/>
          <w:color w:val="000000" w:themeColor="text1"/>
        </w:rPr>
        <w:t xml:space="preserve">[ɑkˈtoʊbər] n. </w:t>
      </w:r>
      <w:r w:rsidRPr="00652966">
        <w:rPr>
          <w:rFonts w:ascii="Arial" w:eastAsia="微软雅黑" w:hAnsi="Arial" w:cs="Arial"/>
          <w:color w:val="000000" w:themeColor="text1"/>
        </w:rPr>
        <w:t>十月</w:t>
      </w:r>
    </w:p>
    <w:p w14:paraId="40B65B2B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October is known for Halloween celebrations in many countries.</w:t>
      </w:r>
    </w:p>
    <w:p w14:paraId="2ED45614" w14:textId="77777777" w:rsidR="00571FFB" w:rsidRPr="00652966" w:rsidRDefault="00571FFB" w:rsidP="00571FF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annual technology conference is held in mid-October.</w:t>
      </w:r>
    </w:p>
    <w:p w14:paraId="1C01D8F2" w14:textId="77777777" w:rsidR="00AB2A62" w:rsidRPr="00652966" w:rsidRDefault="00AB2A62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</w:p>
    <w:p w14:paraId="3B7FA6FF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54" w:name="OLE_LINK92"/>
      <w:bookmarkStart w:id="255" w:name="OLE_LINK93"/>
      <w:bookmarkStart w:id="256" w:name="OLE_LINK269"/>
      <w:bookmarkStart w:id="257" w:name="OLE_LINK181"/>
      <w:r w:rsidRPr="00652966">
        <w:rPr>
          <w:rFonts w:ascii="Arial" w:eastAsia="微软雅黑" w:hAnsi="Arial" w:cs="Arial"/>
          <w:b/>
          <w:bCs/>
          <w:color w:val="000000" w:themeColor="text1"/>
        </w:rPr>
        <w:t>deteriorate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54"/>
      <w:bookmarkEnd w:id="255"/>
      <w:bookmarkEnd w:id="256"/>
      <w:bookmarkEnd w:id="257"/>
      <w:r w:rsidRPr="00652966">
        <w:rPr>
          <w:rFonts w:ascii="Arial" w:eastAsia="微软雅黑" w:hAnsi="Arial" w:cs="Arial"/>
          <w:color w:val="000000" w:themeColor="text1"/>
        </w:rPr>
        <w:t xml:space="preserve">[dɪˈtɪriəˌreɪt] v. </w:t>
      </w:r>
      <w:r w:rsidRPr="00652966">
        <w:rPr>
          <w:rFonts w:ascii="Arial" w:eastAsia="微软雅黑" w:hAnsi="Arial" w:cs="Arial"/>
          <w:color w:val="000000" w:themeColor="text1"/>
        </w:rPr>
        <w:t>恶化，退化</w:t>
      </w:r>
    </w:p>
    <w:p w14:paraId="2B3659AF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58" w:name="OLE_LINK314"/>
      <w:bookmarkStart w:id="259" w:name="OLE_LINK31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condition of the old building has deteriorated over the years.</w:t>
      </w:r>
    </w:p>
    <w:p w14:paraId="5F1B4844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health deteriorated after she caught the flu.</w:t>
      </w:r>
    </w:p>
    <w:bookmarkEnd w:id="258"/>
    <w:bookmarkEnd w:id="259"/>
    <w:p w14:paraId="34B053A9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deteriorated</w:t>
      </w:r>
      <w:r w:rsidRPr="00652966">
        <w:rPr>
          <w:rFonts w:ascii="Arial" w:eastAsia="微软雅黑" w:hAnsi="Arial" w:cs="Arial"/>
          <w:color w:val="000000" w:themeColor="text1"/>
        </w:rPr>
        <w:t xml:space="preserve"> [dɪˈtɪriəˌreɪtɪd] adj. </w:t>
      </w:r>
      <w:r w:rsidRPr="00652966">
        <w:rPr>
          <w:rFonts w:ascii="Arial" w:eastAsia="微软雅黑" w:hAnsi="Arial" w:cs="Arial"/>
          <w:color w:val="000000" w:themeColor="text1"/>
        </w:rPr>
        <w:t>恶化的，退化的</w:t>
      </w:r>
    </w:p>
    <w:p w14:paraId="6B865701" w14:textId="77777777" w:rsidR="00C270BC" w:rsidRPr="00652966" w:rsidRDefault="00C270BC" w:rsidP="00C270BC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condition of the old building has deteriorated over the years.</w:t>
      </w:r>
    </w:p>
    <w:p w14:paraId="61FE2026" w14:textId="636E4A03" w:rsidR="00867CC7" w:rsidRPr="00652966" w:rsidRDefault="00C270BC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health deteriorated after she caught the flu.</w:t>
      </w:r>
    </w:p>
    <w:p w14:paraId="6D24304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60" w:name="OLE_LINK497"/>
      <w:bookmarkStart w:id="261" w:name="OLE_LINK498"/>
      <w:r w:rsidRPr="00652966">
        <w:rPr>
          <w:rFonts w:ascii="Arial" w:eastAsia="微软雅黑" w:hAnsi="Arial" w:cs="Arial"/>
          <w:b/>
          <w:bCs/>
          <w:color w:val="000000" w:themeColor="text1"/>
        </w:rPr>
        <w:t>contiguous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60"/>
      <w:bookmarkEnd w:id="261"/>
      <w:r w:rsidRPr="00652966">
        <w:rPr>
          <w:rFonts w:ascii="Arial" w:eastAsia="微软雅黑" w:hAnsi="Arial" w:cs="Arial"/>
          <w:color w:val="000000" w:themeColor="text1"/>
        </w:rPr>
        <w:t xml:space="preserve">[kənˈtɪɡjuəs] adj. </w:t>
      </w:r>
      <w:r w:rsidRPr="00652966">
        <w:rPr>
          <w:rFonts w:ascii="Arial" w:eastAsia="微软雅黑" w:hAnsi="Arial" w:cs="Arial"/>
          <w:color w:val="000000" w:themeColor="text1"/>
        </w:rPr>
        <w:t>连续的，相邻的</w:t>
      </w:r>
    </w:p>
    <w:p w14:paraId="205D629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Contiguous memory allocation places data in </w:t>
      </w:r>
      <w:bookmarkStart w:id="262" w:name="OLE_LINK501"/>
      <w:bookmarkStart w:id="263" w:name="OLE_LINK502"/>
      <w:r w:rsidRPr="00652966">
        <w:rPr>
          <w:rFonts w:ascii="Arial" w:eastAsia="微软雅黑" w:hAnsi="Arial" w:cs="Arial"/>
          <w:color w:val="000000" w:themeColor="text1"/>
        </w:rPr>
        <w:t xml:space="preserve">adjacent </w:t>
      </w:r>
      <w:bookmarkEnd w:id="262"/>
      <w:bookmarkEnd w:id="263"/>
      <w:r w:rsidRPr="00652966">
        <w:rPr>
          <w:rFonts w:ascii="Arial" w:eastAsia="微软雅黑" w:hAnsi="Arial" w:cs="Arial"/>
          <w:color w:val="000000" w:themeColor="text1"/>
        </w:rPr>
        <w:t>memory locations.</w:t>
      </w:r>
    </w:p>
    <w:p w14:paraId="399C47A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searches for contiguous blocks of free memory for </w:t>
      </w:r>
      <w:bookmarkStart w:id="264" w:name="OLE_LINK503"/>
      <w:bookmarkStart w:id="265" w:name="OLE_LINK504"/>
      <w:r w:rsidRPr="00652966">
        <w:rPr>
          <w:rFonts w:ascii="Arial" w:eastAsia="微软雅黑" w:hAnsi="Arial" w:cs="Arial"/>
          <w:color w:val="000000" w:themeColor="text1"/>
        </w:rPr>
        <w:t xml:space="preserve">efficient </w:t>
      </w:r>
      <w:bookmarkEnd w:id="264"/>
      <w:bookmarkEnd w:id="265"/>
      <w:r w:rsidRPr="00652966">
        <w:rPr>
          <w:rFonts w:ascii="Arial" w:eastAsia="微软雅黑" w:hAnsi="Arial" w:cs="Arial"/>
          <w:color w:val="000000" w:themeColor="text1"/>
        </w:rPr>
        <w:t>storage.</w:t>
      </w:r>
    </w:p>
    <w:p w14:paraId="3B756A6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66" w:name="OLE_LINK511"/>
      <w:bookmarkStart w:id="267" w:name="OLE_LINK512"/>
      <w:r w:rsidRPr="00652966">
        <w:rPr>
          <w:rFonts w:ascii="Arial" w:eastAsia="微软雅黑" w:hAnsi="Arial" w:cs="Arial"/>
          <w:b/>
          <w:bCs/>
          <w:color w:val="000000" w:themeColor="text1"/>
        </w:rPr>
        <w:t>traverse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66"/>
      <w:bookmarkEnd w:id="267"/>
      <w:r w:rsidRPr="00652966">
        <w:rPr>
          <w:rFonts w:ascii="Arial" w:eastAsia="微软雅黑" w:hAnsi="Arial" w:cs="Arial"/>
          <w:color w:val="000000" w:themeColor="text1"/>
        </w:rPr>
        <w:t xml:space="preserve">[trəˈvɜrs] v. </w:t>
      </w:r>
      <w:r w:rsidRPr="00652966">
        <w:rPr>
          <w:rFonts w:ascii="Arial" w:eastAsia="微软雅黑" w:hAnsi="Arial" w:cs="Arial"/>
          <w:color w:val="000000" w:themeColor="text1"/>
        </w:rPr>
        <w:t>遍历，穿越</w:t>
      </w:r>
    </w:p>
    <w:p w14:paraId="227F7C4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search for a specific element, the program needs to traverse the data structure.</w:t>
      </w:r>
    </w:p>
    <w:p w14:paraId="0FCFBCF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uses a recursive function to traverse the binary tree.</w:t>
      </w:r>
    </w:p>
    <w:p w14:paraId="2F90E4F0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68" w:name="OLE_LINK535"/>
      <w:bookmarkStart w:id="269" w:name="OLE_LINK536"/>
      <w:r w:rsidRPr="00652966">
        <w:rPr>
          <w:rFonts w:ascii="Arial" w:eastAsia="微软雅黑" w:hAnsi="Arial" w:cs="Arial"/>
          <w:b/>
          <w:bCs/>
          <w:color w:val="000000" w:themeColor="text1"/>
        </w:rPr>
        <w:t>synthesize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68"/>
      <w:bookmarkEnd w:id="269"/>
      <w:r w:rsidRPr="00652966">
        <w:rPr>
          <w:rFonts w:ascii="Arial" w:eastAsia="微软雅黑" w:hAnsi="Arial" w:cs="Arial"/>
          <w:color w:val="000000" w:themeColor="text1"/>
        </w:rPr>
        <w:t xml:space="preserve">[ˈsɪnθəˌsaɪz] v. </w:t>
      </w:r>
      <w:r w:rsidRPr="00652966">
        <w:rPr>
          <w:rFonts w:ascii="Arial" w:eastAsia="微软雅黑" w:hAnsi="Arial" w:cs="Arial"/>
          <w:color w:val="000000" w:themeColor="text1"/>
        </w:rPr>
        <w:t>合成，综合</w:t>
      </w:r>
    </w:p>
    <w:p w14:paraId="64AB8E2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compiler synthesizes machine code from the high-level programming language.</w:t>
      </w:r>
    </w:p>
    <w:p w14:paraId="19971892" w14:textId="7876CC0D" w:rsidR="00343D20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Machine learning models can synthesize human-like text based on training data.</w:t>
      </w:r>
    </w:p>
    <w:p w14:paraId="3F2C4D8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0" w:name="OLE_LINK555"/>
      <w:bookmarkStart w:id="271" w:name="OLE_LINK556"/>
      <w:r w:rsidRPr="00652966">
        <w:rPr>
          <w:rFonts w:ascii="Arial" w:eastAsia="微软雅黑" w:hAnsi="Arial" w:cs="Arial"/>
          <w:b/>
          <w:bCs/>
          <w:color w:val="000000" w:themeColor="text1"/>
        </w:rPr>
        <w:t>explicit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0"/>
      <w:bookmarkEnd w:id="271"/>
      <w:r w:rsidRPr="00652966">
        <w:rPr>
          <w:rFonts w:ascii="Arial" w:eastAsia="微软雅黑" w:hAnsi="Arial" w:cs="Arial"/>
          <w:color w:val="000000" w:themeColor="text1"/>
        </w:rPr>
        <w:t xml:space="preserve">[ɪkˈsplɪsɪt] adj. </w:t>
      </w:r>
      <w:r w:rsidRPr="00652966">
        <w:rPr>
          <w:rFonts w:ascii="Arial" w:eastAsia="微软雅黑" w:hAnsi="Arial" w:cs="Arial"/>
          <w:color w:val="000000" w:themeColor="text1"/>
        </w:rPr>
        <w:t>明确的，清晰的</w:t>
      </w:r>
    </w:p>
    <w:p w14:paraId="21A6B877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explicit type declaration makes it clear what data type a variable holds.</w:t>
      </w:r>
    </w:p>
    <w:p w14:paraId="13FF7C3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documentation provides explicit instructions on how to use the API.</w:t>
      </w:r>
    </w:p>
    <w:p w14:paraId="4B4CC1F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2" w:name="OLE_LINK565"/>
      <w:bookmarkStart w:id="273" w:name="OLE_LINK566"/>
      <w:r w:rsidRPr="00652966">
        <w:rPr>
          <w:rFonts w:ascii="Arial" w:eastAsia="微软雅黑" w:hAnsi="Arial" w:cs="Arial"/>
          <w:b/>
          <w:bCs/>
          <w:color w:val="000000" w:themeColor="text1"/>
        </w:rPr>
        <w:t>concise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2"/>
      <w:bookmarkEnd w:id="273"/>
      <w:r w:rsidRPr="00652966">
        <w:rPr>
          <w:rFonts w:ascii="Arial" w:eastAsia="微软雅黑" w:hAnsi="Arial" w:cs="Arial"/>
          <w:color w:val="000000" w:themeColor="text1"/>
        </w:rPr>
        <w:t xml:space="preserve">[kənˈsaɪs] adj. </w:t>
      </w:r>
      <w:r w:rsidRPr="00652966">
        <w:rPr>
          <w:rFonts w:ascii="Arial" w:eastAsia="微软雅黑" w:hAnsi="Arial" w:cs="Arial"/>
          <w:color w:val="000000" w:themeColor="text1"/>
        </w:rPr>
        <w:t>简明的，精炼的</w:t>
      </w:r>
    </w:p>
    <w:p w14:paraId="5AB9E9D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code review emphasized the importance of writing concise and clear code.</w:t>
      </w:r>
    </w:p>
    <w:p w14:paraId="294D818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documentation provides a concise explanation of the key concepts.</w:t>
      </w:r>
    </w:p>
    <w:p w14:paraId="5DE0CE4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succinct</w:t>
      </w:r>
      <w:r w:rsidRPr="00652966">
        <w:rPr>
          <w:rFonts w:ascii="Arial" w:eastAsia="微软雅黑" w:hAnsi="Arial" w:cs="Arial"/>
          <w:color w:val="000000" w:themeColor="text1"/>
        </w:rPr>
        <w:t xml:space="preserve"> [səkˈsɪŋkt] adj. </w:t>
      </w:r>
      <w:r w:rsidRPr="00652966">
        <w:rPr>
          <w:rFonts w:ascii="Arial" w:eastAsia="微软雅黑" w:hAnsi="Arial" w:cs="Arial"/>
          <w:color w:val="000000" w:themeColor="text1"/>
        </w:rPr>
        <w:t>简洁的，简明扼要的</w:t>
      </w:r>
    </w:p>
    <w:p w14:paraId="1455C37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succinct explanation made the complex topic easier to understand.</w:t>
      </w:r>
    </w:p>
    <w:p w14:paraId="666D533C" w14:textId="22A3B23A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good summary should be succinct while conveying all the essential information.</w:t>
      </w:r>
    </w:p>
    <w:p w14:paraId="0B1F029C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4" w:name="OLE_LINK590"/>
      <w:bookmarkStart w:id="275" w:name="OLE_LINK591"/>
      <w:r w:rsidRPr="00652966">
        <w:rPr>
          <w:rFonts w:ascii="Arial" w:eastAsia="微软雅黑" w:hAnsi="Arial" w:cs="Arial"/>
          <w:b/>
          <w:bCs/>
          <w:color w:val="000000" w:themeColor="text1"/>
        </w:rPr>
        <w:t>throughout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4"/>
      <w:bookmarkEnd w:id="275"/>
      <w:r w:rsidRPr="00652966">
        <w:rPr>
          <w:rFonts w:ascii="Arial" w:eastAsia="微软雅黑" w:hAnsi="Arial" w:cs="Arial"/>
          <w:color w:val="000000" w:themeColor="text1"/>
        </w:rPr>
        <w:t xml:space="preserve">[θruːˈaʊt] adv. </w:t>
      </w:r>
      <w:r w:rsidRPr="00652966">
        <w:rPr>
          <w:rFonts w:ascii="Arial" w:eastAsia="微软雅黑" w:hAnsi="Arial" w:cs="Arial"/>
          <w:color w:val="000000" w:themeColor="text1"/>
        </w:rPr>
        <w:t>自始至终，贯穿</w:t>
      </w:r>
    </w:p>
    <w:p w14:paraId="3FB3DE0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maintained a positive attitude throughout the entire project.</w:t>
      </w:r>
    </w:p>
    <w:p w14:paraId="7259BE0F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rain persisted throughout the day, causing flooding in many areas.</w:t>
      </w:r>
    </w:p>
    <w:p w14:paraId="3C63C4A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76" w:name="OLE_LINK172"/>
      <w:bookmarkStart w:id="277" w:name="OLE_LINK173"/>
      <w:r w:rsidRPr="00652966">
        <w:rPr>
          <w:rFonts w:ascii="Arial" w:eastAsia="微软雅黑" w:hAnsi="Arial" w:cs="Arial"/>
          <w:b/>
          <w:bCs/>
          <w:color w:val="000000" w:themeColor="text1"/>
        </w:rPr>
        <w:t>accumulate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76"/>
      <w:bookmarkEnd w:id="277"/>
      <w:r w:rsidRPr="00652966">
        <w:rPr>
          <w:rFonts w:ascii="Arial" w:eastAsia="微软雅黑" w:hAnsi="Arial" w:cs="Arial"/>
          <w:color w:val="000000" w:themeColor="text1"/>
        </w:rPr>
        <w:t xml:space="preserve">[əˈkjuːmjəleɪt] v. </w:t>
      </w:r>
      <w:r w:rsidRPr="00652966">
        <w:rPr>
          <w:rFonts w:ascii="Arial" w:eastAsia="微软雅黑" w:hAnsi="Arial" w:cs="Arial"/>
          <w:color w:val="000000" w:themeColor="text1"/>
        </w:rPr>
        <w:t>积累</w:t>
      </w:r>
    </w:p>
    <w:p w14:paraId="5A7C95AF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78" w:name="OLE_LINK174"/>
      <w:bookmarkStart w:id="279" w:name="OLE_LINK175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Over the years, he managed to accumulate a vast collection of rare books.</w:t>
      </w:r>
    </w:p>
    <w:p w14:paraId="7593BC72" w14:textId="6A2EA7A4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280" w:name="OLE_LINK176"/>
      <w:bookmarkStart w:id="281" w:name="OLE_LINK177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save money and accumulate wealth for future financial security.</w:t>
      </w:r>
      <w:bookmarkEnd w:id="278"/>
      <w:bookmarkEnd w:id="279"/>
      <w:bookmarkEnd w:id="280"/>
      <w:bookmarkEnd w:id="281"/>
    </w:p>
    <w:p w14:paraId="3FB14FC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82" w:name="OLE_LINK595"/>
      <w:bookmarkStart w:id="283" w:name="OLE_LINK596"/>
      <w:r w:rsidRPr="00652966">
        <w:rPr>
          <w:rFonts w:ascii="Arial" w:eastAsia="微软雅黑" w:hAnsi="Arial" w:cs="Arial"/>
          <w:b/>
          <w:bCs/>
          <w:color w:val="000000" w:themeColor="text1"/>
        </w:rPr>
        <w:t>decompose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82"/>
      <w:bookmarkEnd w:id="283"/>
      <w:r w:rsidRPr="00652966">
        <w:rPr>
          <w:rFonts w:ascii="Arial" w:eastAsia="微软雅黑" w:hAnsi="Arial" w:cs="Arial"/>
          <w:color w:val="000000" w:themeColor="text1"/>
        </w:rPr>
        <w:t xml:space="preserve">[diːkəmˈpoʊz] v. </w:t>
      </w:r>
      <w:r w:rsidRPr="00652966">
        <w:rPr>
          <w:rFonts w:ascii="Arial" w:eastAsia="微软雅黑" w:hAnsi="Arial" w:cs="Arial"/>
          <w:color w:val="000000" w:themeColor="text1"/>
        </w:rPr>
        <w:t>分解，腐烂</w:t>
      </w:r>
    </w:p>
    <w:p w14:paraId="104E9AE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</w:t>
      </w:r>
      <w:bookmarkStart w:id="284" w:name="OLE_LINK597"/>
      <w:bookmarkStart w:id="285" w:name="OLE_LINK598"/>
      <w:r w:rsidRPr="00652966">
        <w:rPr>
          <w:rFonts w:ascii="Arial" w:eastAsia="微软雅黑" w:hAnsi="Arial" w:cs="Arial"/>
          <w:color w:val="000000" w:themeColor="text1"/>
        </w:rPr>
        <w:t xml:space="preserve">organic </w:t>
      </w:r>
      <w:bookmarkEnd w:id="284"/>
      <w:bookmarkEnd w:id="285"/>
      <w:r w:rsidRPr="00652966">
        <w:rPr>
          <w:rFonts w:ascii="Arial" w:eastAsia="微软雅黑" w:hAnsi="Arial" w:cs="Arial"/>
          <w:color w:val="000000" w:themeColor="text1"/>
        </w:rPr>
        <w:t>matter is left untreated, it will naturally decompose over time.</w:t>
      </w:r>
    </w:p>
    <w:p w14:paraId="63756D51" w14:textId="1AE22203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decomposition of the compost results in nutrient-rich soil for gardening.</w:t>
      </w:r>
    </w:p>
    <w:p w14:paraId="2AEFA91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86" w:name="OLE_LINK599"/>
      <w:bookmarkStart w:id="287" w:name="OLE_LINK600"/>
      <w:bookmarkStart w:id="288" w:name="OLE_LINK601"/>
      <w:r w:rsidRPr="00652966">
        <w:rPr>
          <w:rFonts w:ascii="Arial" w:eastAsia="微软雅黑" w:hAnsi="Arial" w:cs="Arial"/>
          <w:b/>
          <w:bCs/>
          <w:color w:val="000000" w:themeColor="text1"/>
        </w:rPr>
        <w:t>compose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86"/>
      <w:bookmarkEnd w:id="287"/>
      <w:bookmarkEnd w:id="288"/>
      <w:r w:rsidRPr="00652966">
        <w:rPr>
          <w:rFonts w:ascii="Arial" w:eastAsia="微软雅黑" w:hAnsi="Arial" w:cs="Arial"/>
          <w:color w:val="000000" w:themeColor="text1"/>
        </w:rPr>
        <w:t xml:space="preserve">[kəmˈpoʊz] v. </w:t>
      </w:r>
      <w:r w:rsidRPr="00652966">
        <w:rPr>
          <w:rFonts w:ascii="Arial" w:eastAsia="微软雅黑" w:hAnsi="Arial" w:cs="Arial"/>
          <w:color w:val="000000" w:themeColor="text1"/>
        </w:rPr>
        <w:t>组成，创作</w:t>
      </w:r>
    </w:p>
    <w:p w14:paraId="4735FFEA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Ten men compose the committee.</w:t>
      </w:r>
    </w:p>
    <w:p w14:paraId="7DA78ED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orchestra will compose a beautiful symphony for the grand opening.</w:t>
      </w:r>
    </w:p>
    <w:p w14:paraId="5D9681E8" w14:textId="29A9ED9A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had the ability to compose captivating poems that touched the hearts of many.</w:t>
      </w:r>
    </w:p>
    <w:p w14:paraId="72027B5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comprise</w:t>
      </w:r>
      <w:r w:rsidRPr="00652966">
        <w:rPr>
          <w:rFonts w:ascii="Arial" w:eastAsia="微软雅黑" w:hAnsi="Arial" w:cs="Arial"/>
        </w:rPr>
        <w:t xml:space="preserve"> [kəmˈpraɪz] v. </w:t>
      </w:r>
      <w:r w:rsidRPr="00652966">
        <w:rPr>
          <w:rFonts w:ascii="Arial" w:eastAsia="微软雅黑" w:hAnsi="Arial" w:cs="Arial"/>
        </w:rPr>
        <w:t>包括，由</w:t>
      </w:r>
      <w:r w:rsidRPr="00652966">
        <w:rPr>
          <w:rFonts w:ascii="Arial" w:eastAsia="微软雅黑" w:hAnsi="Arial" w:cs="Arial"/>
        </w:rPr>
        <w:t>...</w:t>
      </w:r>
      <w:r w:rsidRPr="00652966">
        <w:rPr>
          <w:rFonts w:ascii="Arial" w:eastAsia="微软雅黑" w:hAnsi="Arial" w:cs="Arial"/>
        </w:rPr>
        <w:t>组成</w:t>
      </w:r>
    </w:p>
    <w:p w14:paraId="6442C58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committee is comprised of experts from various fields.</w:t>
      </w:r>
    </w:p>
    <w:p w14:paraId="70A158F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project comprises multiple stages, each with its own objectives.</w:t>
      </w:r>
    </w:p>
    <w:p w14:paraId="78DEABA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vain</w:t>
      </w:r>
      <w:r w:rsidRPr="00652966">
        <w:rPr>
          <w:rFonts w:ascii="Arial" w:eastAsia="微软雅黑" w:hAnsi="Arial" w:cs="Arial"/>
          <w:color w:val="000000" w:themeColor="text1"/>
        </w:rPr>
        <w:t xml:space="preserve"> [veɪn] adj. </w:t>
      </w:r>
      <w:r w:rsidRPr="00652966">
        <w:rPr>
          <w:rFonts w:ascii="Arial" w:eastAsia="微软雅黑" w:hAnsi="Arial" w:cs="Arial"/>
          <w:color w:val="000000" w:themeColor="text1"/>
        </w:rPr>
        <w:t>自负的，虚荣的</w:t>
      </w:r>
    </w:p>
    <w:p w14:paraId="116D3C02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was so vain that he spent hours admiring himself in the mirror.</w:t>
      </w:r>
    </w:p>
    <w:p w14:paraId="686935C8" w14:textId="544EA9A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vain attempts to impress her boss were met with indifference.</w:t>
      </w:r>
    </w:p>
    <w:p w14:paraId="167E8B8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module</w:t>
      </w:r>
      <w:r w:rsidRPr="00652966">
        <w:rPr>
          <w:rFonts w:ascii="Arial" w:eastAsia="微软雅黑" w:hAnsi="Arial" w:cs="Arial"/>
          <w:color w:val="000000" w:themeColor="text1"/>
        </w:rPr>
        <w:t xml:space="preserve"> [ˈmɑːdʒuːl] n. </w:t>
      </w:r>
      <w:r w:rsidRPr="00652966">
        <w:rPr>
          <w:rFonts w:ascii="Arial" w:eastAsia="微软雅黑" w:hAnsi="Arial" w:cs="Arial"/>
          <w:color w:val="000000" w:themeColor="text1"/>
        </w:rPr>
        <w:t>模块；单元</w:t>
      </w:r>
    </w:p>
    <w:p w14:paraId="0FBB1CC0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is designed with a modular structure for easy customization.</w:t>
      </w:r>
    </w:p>
    <w:p w14:paraId="0291D52B" w14:textId="30DE5481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Each module of the course covers a specific topic.</w:t>
      </w:r>
    </w:p>
    <w:p w14:paraId="2FAB8C9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modular</w:t>
      </w:r>
      <w:r w:rsidRPr="00652966">
        <w:rPr>
          <w:rFonts w:ascii="Arial" w:eastAsia="微软雅黑" w:hAnsi="Arial" w:cs="Arial"/>
          <w:color w:val="000000" w:themeColor="text1"/>
        </w:rPr>
        <w:t xml:space="preserve"> [ˈmɑːdʒələr] adj. </w:t>
      </w:r>
      <w:r w:rsidRPr="00652966">
        <w:rPr>
          <w:rFonts w:ascii="Arial" w:eastAsia="微软雅黑" w:hAnsi="Arial" w:cs="Arial"/>
          <w:color w:val="000000" w:themeColor="text1"/>
        </w:rPr>
        <w:t>模块化的；可组合的</w:t>
      </w:r>
    </w:p>
    <w:p w14:paraId="633E538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modular furniture can be rearranged to suit different room layouts.</w:t>
      </w:r>
    </w:p>
    <w:p w14:paraId="1A471C07" w14:textId="6388D9A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decided to use a modular approach to build the new app.</w:t>
      </w:r>
    </w:p>
    <w:p w14:paraId="350B05A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modularize</w:t>
      </w:r>
      <w:r w:rsidRPr="00652966">
        <w:rPr>
          <w:rFonts w:ascii="Arial" w:eastAsia="微软雅黑" w:hAnsi="Arial" w:cs="Arial"/>
          <w:color w:val="000000" w:themeColor="text1"/>
        </w:rPr>
        <w:t xml:space="preserve"> [ˈmɒdjʊləraɪz] v. </w:t>
      </w:r>
      <w:r w:rsidRPr="00652966">
        <w:rPr>
          <w:rFonts w:ascii="Arial" w:eastAsia="微软雅黑" w:hAnsi="Arial" w:cs="Arial"/>
          <w:color w:val="000000" w:themeColor="text1"/>
        </w:rPr>
        <w:t>模块化</w:t>
      </w:r>
    </w:p>
    <w:p w14:paraId="02E46143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developers plan to modularize the code for better maintainability.</w:t>
      </w:r>
    </w:p>
    <w:p w14:paraId="13D9E50D" w14:textId="25D7D165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Modularizing the production process can improve efficiency.</w:t>
      </w:r>
    </w:p>
    <w:p w14:paraId="1DA046C5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89" w:name="OLE_LINK166"/>
      <w:bookmarkStart w:id="290" w:name="OLE_LINK167"/>
      <w:r w:rsidRPr="00652966">
        <w:rPr>
          <w:rFonts w:ascii="Arial" w:eastAsia="微软雅黑" w:hAnsi="Arial" w:cs="Arial"/>
          <w:b/>
          <w:bCs/>
          <w:color w:val="000000" w:themeColor="text1"/>
        </w:rPr>
        <w:t>initiative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89"/>
      <w:bookmarkEnd w:id="290"/>
      <w:r w:rsidRPr="00652966">
        <w:rPr>
          <w:rFonts w:ascii="Arial" w:eastAsia="微软雅黑" w:hAnsi="Arial" w:cs="Arial"/>
          <w:color w:val="000000" w:themeColor="text1"/>
        </w:rPr>
        <w:t xml:space="preserve">[ɪˈnɪʃətɪv] n. </w:t>
      </w:r>
      <w:r w:rsidRPr="00652966">
        <w:rPr>
          <w:rFonts w:ascii="Arial" w:eastAsia="微软雅黑" w:hAnsi="Arial" w:cs="Arial"/>
          <w:color w:val="000000" w:themeColor="text1"/>
        </w:rPr>
        <w:t>主动性；倡议；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措施</w:t>
      </w:r>
    </w:p>
    <w:p w14:paraId="28C7B0B6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took the initiative to organize a charity event for the </w:t>
      </w:r>
      <w:bookmarkStart w:id="291" w:name="OLE_LINK168"/>
      <w:bookmarkStart w:id="292" w:name="OLE_LINK169"/>
      <w:r w:rsidRPr="00652966">
        <w:rPr>
          <w:rFonts w:ascii="Arial" w:eastAsia="微软雅黑" w:hAnsi="Arial" w:cs="Arial"/>
          <w:color w:val="000000" w:themeColor="text1"/>
        </w:rPr>
        <w:t>community</w:t>
      </w:r>
      <w:bookmarkEnd w:id="291"/>
      <w:bookmarkEnd w:id="292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0FD2FD7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launched an initiative to promote renewable energy.</w:t>
      </w:r>
    </w:p>
    <w:p w14:paraId="2C536B8E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3" w:name="OLE_LINK235"/>
      <w:bookmarkStart w:id="294" w:name="OLE_LINK236"/>
      <w:r w:rsidRPr="00652966">
        <w:rPr>
          <w:rFonts w:ascii="Arial" w:eastAsia="微软雅黑" w:hAnsi="Arial" w:cs="Arial"/>
          <w:b/>
          <w:bCs/>
          <w:color w:val="000000" w:themeColor="text1"/>
        </w:rPr>
        <w:t>delegate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3"/>
      <w:bookmarkEnd w:id="294"/>
      <w:r w:rsidRPr="00652966">
        <w:rPr>
          <w:rFonts w:ascii="Arial" w:eastAsia="微软雅黑" w:hAnsi="Arial" w:cs="Arial"/>
          <w:color w:val="000000" w:themeColor="text1"/>
        </w:rPr>
        <w:t xml:space="preserve">[ˈdelɪɡət] v. </w:t>
      </w:r>
      <w:r w:rsidRPr="00652966">
        <w:rPr>
          <w:rFonts w:ascii="Arial" w:eastAsia="微软雅黑" w:hAnsi="Arial" w:cs="Arial"/>
          <w:color w:val="000000" w:themeColor="text1"/>
        </w:rPr>
        <w:t>委派，授权</w:t>
      </w:r>
    </w:p>
    <w:p w14:paraId="1751FF3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decided to delegate the task to a more experienced team member.</w:t>
      </w:r>
    </w:p>
    <w:p w14:paraId="3FB7B967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manager delegated the decision-making authority to the project leader.</w:t>
      </w:r>
    </w:p>
    <w:p w14:paraId="06508844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295" w:name="OLE_LINK129"/>
      <w:bookmarkStart w:id="296" w:name="OLE_LINK130"/>
      <w:r w:rsidRPr="00652966">
        <w:rPr>
          <w:rFonts w:ascii="Arial" w:eastAsia="微软雅黑" w:hAnsi="Arial" w:cs="Arial"/>
          <w:b/>
          <w:bCs/>
        </w:rPr>
        <w:t>innovative</w:t>
      </w:r>
      <w:r w:rsidRPr="00652966">
        <w:rPr>
          <w:rFonts w:ascii="Arial" w:eastAsia="微软雅黑" w:hAnsi="Arial" w:cs="Arial"/>
        </w:rPr>
        <w:t xml:space="preserve"> </w:t>
      </w:r>
      <w:bookmarkEnd w:id="295"/>
      <w:bookmarkEnd w:id="296"/>
      <w:r w:rsidRPr="00652966">
        <w:rPr>
          <w:rFonts w:ascii="Arial" w:eastAsia="微软雅黑" w:hAnsi="Arial" w:cs="Arial"/>
        </w:rPr>
        <w:t xml:space="preserve">[ˈɪnəveɪtɪv] adj. </w:t>
      </w:r>
      <w:r w:rsidRPr="00652966">
        <w:rPr>
          <w:rFonts w:ascii="Arial" w:eastAsia="微软雅黑" w:hAnsi="Arial" w:cs="Arial"/>
        </w:rPr>
        <w:t>创新的，革新的</w:t>
      </w:r>
    </w:p>
    <w:p w14:paraId="5A883A6B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is known for its innovative approach to product design.</w:t>
      </w:r>
    </w:p>
    <w:p w14:paraId="37361109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Innovative thinking is essential for staying competitive in today's market.</w:t>
      </w:r>
    </w:p>
    <w:p w14:paraId="30384AE8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innovation</w:t>
      </w:r>
      <w:r w:rsidRPr="00652966">
        <w:rPr>
          <w:rFonts w:ascii="Arial" w:eastAsia="微软雅黑" w:hAnsi="Arial" w:cs="Arial"/>
        </w:rPr>
        <w:t xml:space="preserve"> [ˌɪnəˈveɪʃən] n. </w:t>
      </w:r>
      <w:r w:rsidRPr="00652966">
        <w:rPr>
          <w:rFonts w:ascii="Arial" w:eastAsia="微软雅黑" w:hAnsi="Arial" w:cs="Arial"/>
        </w:rPr>
        <w:t>创新</w:t>
      </w:r>
    </w:p>
    <w:p w14:paraId="7A9E6871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Innovation is the process of introducing new ideas, methods, or products to bring about positive change.</w:t>
      </w:r>
    </w:p>
    <w:p w14:paraId="2A199FCD" w14:textId="77777777" w:rsidR="00867CC7" w:rsidRPr="00652966" w:rsidRDefault="00867CC7" w:rsidP="00867CC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the tech industry, continuous innovation is essential to stay competitive and meet evolving customer needs.</w:t>
      </w:r>
    </w:p>
    <w:p w14:paraId="54606F26" w14:textId="5419C9D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297" w:name="OLE_LINK479"/>
      <w:bookmarkStart w:id="298" w:name="OLE_LINK480"/>
      <w:r w:rsidRPr="00652966">
        <w:rPr>
          <w:rFonts w:ascii="Arial" w:eastAsia="微软雅黑" w:hAnsi="Arial" w:cs="Arial"/>
          <w:b/>
          <w:bCs/>
          <w:color w:val="000000" w:themeColor="text1"/>
        </w:rPr>
        <w:t>fundamental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7"/>
      <w:bookmarkEnd w:id="298"/>
      <w:r w:rsidRPr="00652966">
        <w:rPr>
          <w:rFonts w:ascii="Arial" w:eastAsia="微软雅黑" w:hAnsi="Arial" w:cs="Arial"/>
          <w:color w:val="000000" w:themeColor="text1"/>
        </w:rPr>
        <w:t>[ˌfʌndəˈm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ntl] adj. </w:t>
      </w:r>
      <w:r w:rsidRPr="00652966">
        <w:rPr>
          <w:rFonts w:ascii="Arial" w:eastAsia="微软雅黑" w:hAnsi="Arial" w:cs="Arial"/>
          <w:color w:val="000000" w:themeColor="text1"/>
        </w:rPr>
        <w:t>基础的，基本的</w:t>
      </w:r>
    </w:p>
    <w:p w14:paraId="1294FA1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Understanding fundamental programming concepts is crucial for software development.</w:t>
      </w:r>
    </w:p>
    <w:p w14:paraId="53DD9168" w14:textId="6F1A5A7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fundamental principles of object-oriented programming include inheritance and encapsulation.</w:t>
      </w:r>
    </w:p>
    <w:p w14:paraId="7620271B" w14:textId="279F5F0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bookmarkStart w:id="299" w:name="OLE_LINK487"/>
      <w:bookmarkStart w:id="300" w:name="OLE_LINK488"/>
      <w:r w:rsidRPr="00652966">
        <w:rPr>
          <w:rFonts w:ascii="Arial" w:eastAsia="微软雅黑" w:hAnsi="Arial" w:cs="Arial"/>
          <w:b/>
          <w:bCs/>
          <w:color w:val="000000" w:themeColor="text1"/>
        </w:rPr>
        <w:t>architecture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299"/>
      <w:bookmarkEnd w:id="300"/>
      <w:r w:rsidRPr="00652966">
        <w:rPr>
          <w:rFonts w:ascii="Arial" w:eastAsia="微软雅黑" w:hAnsi="Arial" w:cs="Arial"/>
          <w:color w:val="000000" w:themeColor="text1"/>
        </w:rPr>
        <w:t>[ˈɑrkɪˌt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kʧər] n. </w:t>
      </w:r>
      <w:r w:rsidRPr="00652966">
        <w:rPr>
          <w:rFonts w:ascii="Arial" w:eastAsia="微软雅黑" w:hAnsi="Arial" w:cs="Arial"/>
          <w:color w:val="000000" w:themeColor="text1"/>
        </w:rPr>
        <w:t>架构，体系结构</w:t>
      </w:r>
    </w:p>
    <w:p w14:paraId="4A893F54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architecture of a computer system determines its overall design and organization.</w:t>
      </w:r>
    </w:p>
    <w:p w14:paraId="5746AE7F" w14:textId="512A826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Modern software architecture emphasizes modularity and scalability.</w:t>
      </w:r>
    </w:p>
    <w:p w14:paraId="4DA1186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mathematical</w:t>
      </w:r>
      <w:r w:rsidRPr="00652966">
        <w:rPr>
          <w:rFonts w:ascii="Arial" w:eastAsia="微软雅黑" w:hAnsi="Arial" w:cs="Arial"/>
          <w:color w:val="000000" w:themeColor="text1"/>
        </w:rPr>
        <w:t xml:space="preserve"> [ˌmæθəˈmætɪkl] adj. </w:t>
      </w:r>
      <w:r w:rsidRPr="00652966">
        <w:rPr>
          <w:rFonts w:ascii="Arial" w:eastAsia="微软雅黑" w:hAnsi="Arial" w:cs="Arial"/>
          <w:color w:val="000000" w:themeColor="text1"/>
        </w:rPr>
        <w:t>数学的</w:t>
      </w:r>
    </w:p>
    <w:p w14:paraId="3832E2B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Mathematical algorithms are used in cryptography to ensure security.</w:t>
      </w:r>
    </w:p>
    <w:p w14:paraId="43E5E4B3" w14:textId="6B1B441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Advanced mathematical models are used to predict weather patterns.</w:t>
      </w:r>
    </w:p>
    <w:p w14:paraId="65838403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1" w:name="OLE_LINK491"/>
      <w:bookmarkStart w:id="302" w:name="OLE_LINK492"/>
      <w:r w:rsidRPr="00652966">
        <w:rPr>
          <w:rFonts w:ascii="Arial" w:eastAsia="微软雅黑" w:hAnsi="Arial" w:cs="Arial"/>
          <w:b/>
          <w:bCs/>
          <w:color w:val="000000" w:themeColor="text1"/>
        </w:rPr>
        <w:t>precision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1"/>
      <w:bookmarkEnd w:id="302"/>
      <w:r w:rsidRPr="00652966">
        <w:rPr>
          <w:rFonts w:ascii="Arial" w:eastAsia="微软雅黑" w:hAnsi="Arial" w:cs="Arial"/>
          <w:color w:val="000000" w:themeColor="text1"/>
        </w:rPr>
        <w:t xml:space="preserve">[prɪˈsɪʒən] n. </w:t>
      </w:r>
      <w:r w:rsidRPr="00652966">
        <w:rPr>
          <w:rFonts w:ascii="Arial" w:eastAsia="微软雅黑" w:hAnsi="Arial" w:cs="Arial"/>
          <w:color w:val="000000" w:themeColor="text1"/>
        </w:rPr>
        <w:t>精度，准确性</w:t>
      </w:r>
    </w:p>
    <w:p w14:paraId="016C50E5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High precision is essential in scientific calculations and engineering.</w:t>
      </w:r>
    </w:p>
    <w:p w14:paraId="37EB5874" w14:textId="646AAA7C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precision of measurements affects the reliability of experimental results.</w:t>
      </w:r>
    </w:p>
    <w:p w14:paraId="5AAD36F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literal</w:t>
      </w:r>
      <w:r w:rsidRPr="00652966">
        <w:rPr>
          <w:rFonts w:ascii="Arial" w:eastAsia="微软雅黑" w:hAnsi="Arial" w:cs="Arial"/>
          <w:color w:val="000000" w:themeColor="text1"/>
        </w:rPr>
        <w:t xml:space="preserve"> [ˈlɪtərəl] adj. </w:t>
      </w:r>
      <w:r w:rsidRPr="00652966">
        <w:rPr>
          <w:rFonts w:ascii="Arial" w:eastAsia="微软雅黑" w:hAnsi="Arial" w:cs="Arial"/>
          <w:color w:val="000000" w:themeColor="text1"/>
        </w:rPr>
        <w:t>字面的</w:t>
      </w:r>
    </w:p>
    <w:p w14:paraId="422180C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string literal represents a sequence of characters enclosed in quotes.</w:t>
      </w:r>
    </w:p>
    <w:p w14:paraId="2C9A83A3" w14:textId="32507E0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some programming languages, you can use a numeric literal to represent a fixed value.</w:t>
      </w:r>
    </w:p>
    <w:p w14:paraId="5D2586B4" w14:textId="1CCC82A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3" w:name="OLE_LINK499"/>
      <w:bookmarkStart w:id="304" w:name="OLE_LINK500"/>
      <w:r w:rsidRPr="00652966">
        <w:rPr>
          <w:rFonts w:ascii="Arial" w:eastAsia="微软雅黑" w:hAnsi="Arial" w:cs="Arial"/>
          <w:b/>
          <w:bCs/>
          <w:color w:val="000000" w:themeColor="text1"/>
        </w:rPr>
        <w:t>serial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3"/>
      <w:bookmarkEnd w:id="304"/>
      <w:r w:rsidRPr="00652966">
        <w:rPr>
          <w:rFonts w:ascii="Arial" w:eastAsia="微软雅黑" w:hAnsi="Arial" w:cs="Arial"/>
          <w:color w:val="000000" w:themeColor="text1"/>
        </w:rPr>
        <w:t xml:space="preserve">[ˈsɪriəl] adj. </w:t>
      </w:r>
      <w:r w:rsidRPr="00652966">
        <w:rPr>
          <w:rFonts w:ascii="Arial" w:eastAsia="微软雅黑" w:hAnsi="Arial" w:cs="Arial"/>
          <w:color w:val="000000" w:themeColor="text1"/>
        </w:rPr>
        <w:t>串行的</w:t>
      </w:r>
    </w:p>
    <w:p w14:paraId="03ADA08E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data is transmitted in a serial fashion, one bit at a time.</w:t>
      </w:r>
    </w:p>
    <w:p w14:paraId="7275797E" w14:textId="3B1E1B0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Serial communication is often used to connect microcontrollers and sensors.</w:t>
      </w:r>
    </w:p>
    <w:p w14:paraId="1FC2CE83" w14:textId="0D7B51E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5" w:name="OLE_LINK505"/>
      <w:bookmarkStart w:id="306" w:name="OLE_LINK506"/>
      <w:r w:rsidRPr="00652966">
        <w:rPr>
          <w:rFonts w:ascii="Arial" w:eastAsia="微软雅黑" w:hAnsi="Arial" w:cs="Arial"/>
          <w:b/>
          <w:bCs/>
          <w:color w:val="000000" w:themeColor="text1"/>
        </w:rPr>
        <w:t>represent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05"/>
      <w:bookmarkEnd w:id="306"/>
      <w:r w:rsidRPr="00652966">
        <w:rPr>
          <w:rFonts w:ascii="Arial" w:eastAsia="微软雅黑" w:hAnsi="Arial" w:cs="Arial"/>
          <w:color w:val="000000" w:themeColor="text1"/>
        </w:rPr>
        <w:t>[ˌr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>prɪˈz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nt] v. </w:t>
      </w:r>
      <w:r w:rsidRPr="00652966">
        <w:rPr>
          <w:rFonts w:ascii="Arial" w:eastAsia="微软雅黑" w:hAnsi="Arial" w:cs="Arial"/>
          <w:color w:val="000000" w:themeColor="text1"/>
        </w:rPr>
        <w:t>表示，代表</w:t>
      </w:r>
    </w:p>
    <w:p w14:paraId="0F79354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Variables can represent values or objects in programming.</w:t>
      </w:r>
    </w:p>
    <w:p w14:paraId="704FA8C4" w14:textId="1765E56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a flowchart, rectangles often represent processes.</w:t>
      </w:r>
    </w:p>
    <w:p w14:paraId="3B0A4E4E" w14:textId="0B4C1B6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complexity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ksəti] n. </w:t>
      </w:r>
      <w:r w:rsidRPr="00652966">
        <w:rPr>
          <w:rFonts w:ascii="Arial" w:eastAsia="微软雅黑" w:hAnsi="Arial" w:cs="Arial"/>
          <w:color w:val="000000" w:themeColor="text1"/>
        </w:rPr>
        <w:t>复杂性，复杂度</w:t>
      </w:r>
    </w:p>
    <w:p w14:paraId="156ADDC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complexity of an algorithm measures its computational resources and efficiency.</w:t>
      </w:r>
    </w:p>
    <w:p w14:paraId="0F06B332" w14:textId="1963FE5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Reducing the complexity of the code improves maintainability and readability.</w:t>
      </w:r>
    </w:p>
    <w:p w14:paraId="4047EC06" w14:textId="77E17D2B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7" w:name="OLE_LINK527"/>
      <w:bookmarkStart w:id="308" w:name="OLE_LINK528"/>
      <w:r w:rsidRPr="00652966">
        <w:rPr>
          <w:rFonts w:ascii="Arial" w:eastAsia="微软雅黑" w:hAnsi="Arial" w:cs="Arial"/>
          <w:b/>
          <w:bCs/>
          <w:color w:val="000000" w:themeColor="text1"/>
        </w:rPr>
        <w:t>readability</w:t>
      </w:r>
      <w:bookmarkEnd w:id="307"/>
      <w:bookmarkEnd w:id="308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可读性</w:t>
      </w:r>
    </w:p>
    <w:p w14:paraId="22366791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code readability is important for collaboration and maintenance.</w:t>
      </w:r>
    </w:p>
    <w:p w14:paraId="73CFB1A5" w14:textId="3F46B22C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focused on improving the readability of the code by adding comments and using meaningful variable names.</w:t>
      </w:r>
    </w:p>
    <w:p w14:paraId="01DF0859" w14:textId="3ECC4D0E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09" w:name="OLE_LINK529"/>
      <w:bookmarkStart w:id="310" w:name="OLE_LINK530"/>
      <w:r w:rsidRPr="00652966">
        <w:rPr>
          <w:rFonts w:ascii="Arial" w:eastAsia="微软雅黑" w:hAnsi="Arial" w:cs="Arial"/>
          <w:b/>
          <w:bCs/>
          <w:color w:val="000000" w:themeColor="text1"/>
        </w:rPr>
        <w:t>maintainability</w:t>
      </w:r>
      <w:bookmarkEnd w:id="309"/>
      <w:bookmarkEnd w:id="310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可维护性</w:t>
      </w:r>
    </w:p>
    <w:p w14:paraId="644FE61E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Code maintainability refers to how easily code can be updated and modified.</w:t>
      </w:r>
    </w:p>
    <w:p w14:paraId="5FA7CB76" w14:textId="4CE9C56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team prioritized maintainability to ensure quick bug fixes and feature enhancements.</w:t>
      </w:r>
    </w:p>
    <w:p w14:paraId="4335454F" w14:textId="14C0AD7D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1" w:name="OLE_LINK531"/>
      <w:bookmarkStart w:id="312" w:name="OLE_LINK532"/>
      <w:r w:rsidRPr="00652966">
        <w:rPr>
          <w:rFonts w:ascii="Arial" w:eastAsia="微软雅黑" w:hAnsi="Arial" w:cs="Arial"/>
          <w:b/>
          <w:bCs/>
          <w:color w:val="000000" w:themeColor="text1"/>
        </w:rPr>
        <w:t>reusability</w:t>
      </w:r>
      <w:bookmarkEnd w:id="311"/>
      <w:bookmarkEnd w:id="312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可重用性</w:t>
      </w:r>
    </w:p>
    <w:p w14:paraId="6DB0C09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programming promotes reusability through the use of classes and objects.</w:t>
      </w:r>
    </w:p>
    <w:p w14:paraId="4A9B2415" w14:textId="056DA699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library provides a set of reusable components for building user interfaces.</w:t>
      </w:r>
    </w:p>
    <w:p w14:paraId="3CC41EA2" w14:textId="569F013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reliability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可靠性</w:t>
      </w:r>
    </w:p>
    <w:p w14:paraId="4AD800FF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reliability of a system is crucial in mission-critical applications.</w:t>
      </w:r>
    </w:p>
    <w:p w14:paraId="4C8A0B28" w14:textId="74CCD5AF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Extensive testing is conducted to verify the reliability of the hardware and software components.</w:t>
      </w:r>
    </w:p>
    <w:p w14:paraId="66DAD5A5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3" w:name="OLE_LINK533"/>
      <w:bookmarkStart w:id="314" w:name="OLE_LINK534"/>
      <w:r w:rsidRPr="00652966">
        <w:rPr>
          <w:rFonts w:ascii="Arial" w:eastAsia="微软雅黑" w:hAnsi="Arial" w:cs="Arial"/>
          <w:b/>
          <w:bCs/>
          <w:color w:val="000000" w:themeColor="text1"/>
        </w:rPr>
        <w:t>deduce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3"/>
      <w:bookmarkEnd w:id="314"/>
      <w:r w:rsidRPr="00652966">
        <w:rPr>
          <w:rFonts w:ascii="Arial" w:eastAsia="微软雅黑" w:hAnsi="Arial" w:cs="Arial"/>
          <w:color w:val="000000" w:themeColor="text1"/>
        </w:rPr>
        <w:t xml:space="preserve">[dɪˈduːs] v. </w:t>
      </w:r>
      <w:r w:rsidRPr="00652966">
        <w:rPr>
          <w:rFonts w:ascii="Arial" w:eastAsia="微软雅黑" w:hAnsi="Arial" w:cs="Arial"/>
          <w:color w:val="000000" w:themeColor="text1"/>
        </w:rPr>
        <w:t>推断</w:t>
      </w:r>
    </w:p>
    <w:p w14:paraId="74430C2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Programmers can deduce the cause of a bug by analyzing the error message.</w:t>
      </w:r>
    </w:p>
    <w:p w14:paraId="49B83C66" w14:textId="2F598C3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From the input data, the algorithm can deduce patterns and make predictions.</w:t>
      </w:r>
    </w:p>
    <w:p w14:paraId="3BF1EA40" w14:textId="6F4098B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5" w:name="OLE_LINK546"/>
      <w:bookmarkStart w:id="316" w:name="OLE_LINK547"/>
      <w:bookmarkStart w:id="317" w:name="OLE_LINK548"/>
      <w:r w:rsidRPr="00652966">
        <w:rPr>
          <w:rFonts w:ascii="Arial" w:eastAsia="微软雅黑" w:hAnsi="Arial" w:cs="Arial"/>
          <w:b/>
          <w:bCs/>
          <w:color w:val="000000" w:themeColor="text1"/>
        </w:rPr>
        <w:t>arbitrary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5"/>
      <w:bookmarkEnd w:id="316"/>
      <w:bookmarkEnd w:id="317"/>
      <w:r w:rsidRPr="00652966">
        <w:rPr>
          <w:rFonts w:ascii="Arial" w:eastAsia="微软雅黑" w:hAnsi="Arial" w:cs="Arial"/>
          <w:color w:val="000000" w:themeColor="text1"/>
        </w:rPr>
        <w:t>[ˈɑrbɪˌtr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ri] adj. </w:t>
      </w:r>
      <w:r w:rsidRPr="00652966">
        <w:rPr>
          <w:rFonts w:ascii="Arial" w:eastAsia="微软雅黑" w:hAnsi="Arial" w:cs="Arial"/>
          <w:color w:val="000000" w:themeColor="text1"/>
        </w:rPr>
        <w:t>任意的，武断的</w:t>
      </w:r>
    </w:p>
    <w:p w14:paraId="4AB460E2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Arbitrary decisions in code design can lead to confusion and inconsistency.</w:t>
      </w:r>
    </w:p>
    <w:p w14:paraId="5F358FF5" w14:textId="64762FE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can handle arbitrary input sizes without performance degradation.</w:t>
      </w:r>
    </w:p>
    <w:p w14:paraId="24E092FB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18" w:name="OLE_LINK549"/>
      <w:bookmarkStart w:id="319" w:name="OLE_LINK550"/>
      <w:r w:rsidRPr="00652966">
        <w:rPr>
          <w:rFonts w:ascii="Arial" w:eastAsia="微软雅黑" w:hAnsi="Arial" w:cs="Arial"/>
          <w:b/>
          <w:bCs/>
          <w:color w:val="000000" w:themeColor="text1"/>
        </w:rPr>
        <w:t>pattern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18"/>
      <w:bookmarkEnd w:id="319"/>
      <w:r w:rsidRPr="00652966">
        <w:rPr>
          <w:rFonts w:ascii="Arial" w:eastAsia="微软雅黑" w:hAnsi="Arial" w:cs="Arial"/>
          <w:color w:val="000000" w:themeColor="text1"/>
        </w:rPr>
        <w:t xml:space="preserve">[ˈpætərn] n. </w:t>
      </w:r>
      <w:r w:rsidRPr="00652966">
        <w:rPr>
          <w:rFonts w:ascii="Arial" w:eastAsia="微软雅黑" w:hAnsi="Arial" w:cs="Arial"/>
          <w:color w:val="000000" w:themeColor="text1"/>
        </w:rPr>
        <w:t>模式，模板</w:t>
      </w:r>
    </w:p>
    <w:p w14:paraId="56736D04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Design patterns provide proven solutions to common software development problems.</w:t>
      </w:r>
    </w:p>
    <w:p w14:paraId="026B3B3C" w14:textId="340714A3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Regular expressions are used to match specific patterns in text data.</w:t>
      </w:r>
    </w:p>
    <w:p w14:paraId="66CC15C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0" w:name="OLE_LINK557"/>
      <w:bookmarkStart w:id="321" w:name="OLE_LINK558"/>
      <w:r w:rsidRPr="00652966">
        <w:rPr>
          <w:rFonts w:ascii="Arial" w:eastAsia="微软雅黑" w:hAnsi="Arial" w:cs="Arial"/>
          <w:b/>
          <w:bCs/>
          <w:color w:val="000000" w:themeColor="text1"/>
        </w:rPr>
        <w:t>indices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0"/>
      <w:bookmarkEnd w:id="321"/>
      <w:r w:rsidRPr="00652966">
        <w:rPr>
          <w:rFonts w:ascii="Arial" w:eastAsia="微软雅黑" w:hAnsi="Arial" w:cs="Arial"/>
          <w:color w:val="000000" w:themeColor="text1"/>
        </w:rPr>
        <w:t xml:space="preserve">[ˈɪndɪsiz] n. </w:t>
      </w:r>
      <w:r w:rsidRPr="00652966">
        <w:rPr>
          <w:rFonts w:ascii="Arial" w:eastAsia="微软雅黑" w:hAnsi="Arial" w:cs="Arial"/>
          <w:color w:val="000000" w:themeColor="text1"/>
        </w:rPr>
        <w:t>索引（复数）</w:t>
      </w:r>
    </w:p>
    <w:p w14:paraId="3E6C8136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Array indices start at 0 in many programming languages.</w:t>
      </w:r>
    </w:p>
    <w:p w14:paraId="68C928E0" w14:textId="1405A79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access elements in a list using their respective indices.</w:t>
      </w:r>
    </w:p>
    <w:p w14:paraId="083206A0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2" w:name="OLE_LINK559"/>
      <w:bookmarkStart w:id="323" w:name="OLE_LINK560"/>
      <w:r w:rsidRPr="00652966">
        <w:rPr>
          <w:rFonts w:ascii="Arial" w:eastAsia="微软雅黑" w:hAnsi="Arial" w:cs="Arial"/>
          <w:b/>
          <w:bCs/>
          <w:color w:val="000000" w:themeColor="text1"/>
        </w:rPr>
        <w:t>automatical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2"/>
      <w:bookmarkEnd w:id="323"/>
      <w:r w:rsidRPr="00652966">
        <w:rPr>
          <w:rFonts w:ascii="Arial" w:eastAsia="微软雅黑" w:hAnsi="Arial" w:cs="Arial"/>
          <w:color w:val="000000" w:themeColor="text1"/>
        </w:rPr>
        <w:t xml:space="preserve">[ˌɔtəˈmætɪkəl] adj. </w:t>
      </w:r>
      <w:r w:rsidRPr="00652966">
        <w:rPr>
          <w:rFonts w:ascii="Arial" w:eastAsia="微软雅黑" w:hAnsi="Arial" w:cs="Arial"/>
          <w:color w:val="000000" w:themeColor="text1"/>
        </w:rPr>
        <w:t>自动的</w:t>
      </w:r>
    </w:p>
    <w:p w14:paraId="0234D52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Automatical updates ensure that the software stays current with the latest features and security patches.</w:t>
      </w:r>
    </w:p>
    <w:p w14:paraId="65B41831" w14:textId="61E97301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system has an automatical backup feature that saves data regularly.</w:t>
      </w:r>
    </w:p>
    <w:p w14:paraId="4910FB2C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324" w:name="OLE_LINK561"/>
      <w:bookmarkStart w:id="325" w:name="OLE_LINK562"/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6" w:name="OLE_LINK563"/>
      <w:bookmarkStart w:id="327" w:name="OLE_LINK564"/>
      <w:r w:rsidRPr="00652966">
        <w:rPr>
          <w:rFonts w:ascii="Arial" w:eastAsia="微软雅黑" w:hAnsi="Arial" w:cs="Arial"/>
          <w:b/>
          <w:bCs/>
          <w:color w:val="000000" w:themeColor="text1"/>
        </w:rPr>
        <w:t>lightweight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6"/>
      <w:bookmarkEnd w:id="327"/>
      <w:r w:rsidRPr="00652966">
        <w:rPr>
          <w:rFonts w:ascii="Arial" w:eastAsia="微软雅黑" w:hAnsi="Arial" w:cs="Arial"/>
          <w:color w:val="000000" w:themeColor="text1"/>
        </w:rPr>
        <w:t xml:space="preserve">[ˈlaɪtˌweɪt] adj. </w:t>
      </w:r>
      <w:r w:rsidRPr="00652966">
        <w:rPr>
          <w:rFonts w:ascii="Arial" w:eastAsia="微软雅黑" w:hAnsi="Arial" w:cs="Arial"/>
          <w:color w:val="000000" w:themeColor="text1"/>
        </w:rPr>
        <w:t>轻量级的</w:t>
      </w:r>
    </w:p>
    <w:p w14:paraId="2B80ABF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lightweight framework is ideal for small-scale web applications.</w:t>
      </w:r>
    </w:p>
    <w:p w14:paraId="228201CF" w14:textId="3252229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lightweight design of the application allows it to run smoothly on older hardware.</w:t>
      </w:r>
      <w:bookmarkEnd w:id="324"/>
      <w:bookmarkEnd w:id="325"/>
    </w:p>
    <w:p w14:paraId="708C1EF7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28" w:name="OLE_LINK571"/>
      <w:bookmarkStart w:id="329" w:name="OLE_LINK572"/>
      <w:r w:rsidRPr="00652966">
        <w:rPr>
          <w:rFonts w:ascii="Arial" w:eastAsia="微软雅黑" w:hAnsi="Arial" w:cs="Arial"/>
          <w:b/>
          <w:bCs/>
          <w:color w:val="000000" w:themeColor="text1"/>
        </w:rPr>
        <w:t>scalability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28"/>
      <w:bookmarkEnd w:id="329"/>
      <w:r w:rsidRPr="00652966">
        <w:rPr>
          <w:rFonts w:ascii="Arial" w:eastAsia="微软雅黑" w:hAnsi="Arial" w:cs="Arial"/>
          <w:color w:val="000000" w:themeColor="text1"/>
        </w:rPr>
        <w:t xml:space="preserve">[ˌskeɪləˈbɪləti] n. </w:t>
      </w:r>
      <w:r w:rsidRPr="00652966">
        <w:rPr>
          <w:rFonts w:ascii="Arial" w:eastAsia="微软雅黑" w:hAnsi="Arial" w:cs="Arial"/>
          <w:color w:val="000000" w:themeColor="text1"/>
        </w:rPr>
        <w:t>可扩展性</w:t>
      </w:r>
    </w:p>
    <w:p w14:paraId="4A8CCF7C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Scalability is a key consideration when designing systems that need to handle increased loads.</w:t>
      </w:r>
    </w:p>
    <w:p w14:paraId="0C6C68DE" w14:textId="6DA6C4FA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Cloud services provide scalability, allowing businesses to adapt to changing demands.</w:t>
      </w:r>
    </w:p>
    <w:p w14:paraId="35FFC179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0" w:name="OLE_LINK569"/>
      <w:bookmarkStart w:id="331" w:name="OLE_LINK570"/>
      <w:bookmarkStart w:id="332" w:name="OLE_LINK573"/>
      <w:r w:rsidRPr="00652966">
        <w:rPr>
          <w:rFonts w:ascii="Arial" w:eastAsia="微软雅黑" w:hAnsi="Arial" w:cs="Arial"/>
          <w:b/>
          <w:bCs/>
          <w:color w:val="000000" w:themeColor="text1"/>
        </w:rPr>
        <w:t>recursion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0"/>
      <w:bookmarkEnd w:id="331"/>
      <w:bookmarkEnd w:id="332"/>
      <w:r w:rsidRPr="00652966">
        <w:rPr>
          <w:rFonts w:ascii="Arial" w:eastAsia="微软雅黑" w:hAnsi="Arial" w:cs="Arial"/>
          <w:color w:val="000000" w:themeColor="text1"/>
        </w:rPr>
        <w:t xml:space="preserve">[rɪˈkɜrʒən] n. </w:t>
      </w:r>
      <w:r w:rsidRPr="00652966">
        <w:rPr>
          <w:rFonts w:ascii="Arial" w:eastAsia="微软雅黑" w:hAnsi="Arial" w:cs="Arial"/>
          <w:color w:val="000000" w:themeColor="text1"/>
        </w:rPr>
        <w:t>递归</w:t>
      </w:r>
    </w:p>
    <w:p w14:paraId="2FAE1AF8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Recursive functions call themselves to solve a problem by breaking it into smaller subproblems.</w:t>
      </w:r>
    </w:p>
    <w:p w14:paraId="48029FE0" w14:textId="62D930C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algorithm uses recursion to traverse a tree-like data structure.</w:t>
      </w:r>
    </w:p>
    <w:p w14:paraId="27BC2D77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interpreter</w:t>
      </w:r>
      <w:r w:rsidRPr="00652966">
        <w:rPr>
          <w:rFonts w:ascii="Arial" w:eastAsia="微软雅黑" w:hAnsi="Arial" w:cs="Arial"/>
          <w:color w:val="000000" w:themeColor="text1"/>
        </w:rPr>
        <w:t xml:space="preserve"> [ɪnˈtɜrprətər] n. </w:t>
      </w:r>
      <w:r w:rsidRPr="00652966">
        <w:rPr>
          <w:rFonts w:ascii="Arial" w:eastAsia="微软雅黑" w:hAnsi="Arial" w:cs="Arial"/>
          <w:color w:val="000000" w:themeColor="text1"/>
        </w:rPr>
        <w:t>解释器</w:t>
      </w:r>
    </w:p>
    <w:p w14:paraId="792906F1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interpreter executes code line by line without the need for compilation.</w:t>
      </w:r>
    </w:p>
    <w:p w14:paraId="2B4EF8B9" w14:textId="66D62076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Python and Ruby are examples of programming languages that use interpreters.</w:t>
      </w:r>
    </w:p>
    <w:p w14:paraId="0FA8A0C9" w14:textId="46BF9E83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declaration</w:t>
      </w:r>
      <w:r w:rsidRPr="00652966">
        <w:rPr>
          <w:rFonts w:ascii="Arial" w:eastAsia="微软雅黑" w:hAnsi="Arial" w:cs="Arial"/>
          <w:color w:val="000000" w:themeColor="text1"/>
        </w:rPr>
        <w:t xml:space="preserve"> [ˌd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kləˈreɪʃən] n. </w:t>
      </w:r>
      <w:r w:rsidRPr="00652966">
        <w:rPr>
          <w:rFonts w:ascii="Arial" w:eastAsia="微软雅黑" w:hAnsi="Arial" w:cs="Arial"/>
          <w:color w:val="000000" w:themeColor="text1"/>
        </w:rPr>
        <w:t>声明</w:t>
      </w:r>
    </w:p>
    <w:p w14:paraId="532CEEBF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variable declaration specifies the data type and name of a variable.</w:t>
      </w:r>
    </w:p>
    <w:p w14:paraId="3127070F" w14:textId="3FA84DA5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declaration of a function includes its name, parameters, and return type.</w:t>
      </w:r>
    </w:p>
    <w:p w14:paraId="41468604" w14:textId="2DCF2FF0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selector</w:t>
      </w:r>
      <w:r w:rsidRPr="00652966">
        <w:rPr>
          <w:rFonts w:ascii="Arial" w:eastAsia="微软雅黑" w:hAnsi="Arial" w:cs="Arial"/>
          <w:color w:val="000000" w:themeColor="text1"/>
        </w:rPr>
        <w:t xml:space="preserve"> [sɪˈl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ktər] n. </w:t>
      </w:r>
      <w:r w:rsidRPr="00652966">
        <w:rPr>
          <w:rFonts w:ascii="Arial" w:eastAsia="微软雅黑" w:hAnsi="Arial" w:cs="Arial"/>
          <w:color w:val="000000" w:themeColor="text1"/>
        </w:rPr>
        <w:t>选择器</w:t>
      </w:r>
    </w:p>
    <w:p w14:paraId="499030CD" w14:textId="77777777" w:rsidR="00D858A2" w:rsidRPr="00652966" w:rsidRDefault="00D858A2" w:rsidP="00D858A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CSS selectors are used to target and style specific HTML elements.</w:t>
      </w:r>
    </w:p>
    <w:p w14:paraId="010ED819" w14:textId="70C7048F" w:rsidR="00D858A2" w:rsidRPr="00652966" w:rsidRDefault="00D858A2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Objective-C, selectors are used to refer to method names.</w:t>
      </w:r>
    </w:p>
    <w:p w14:paraId="7FBC1F55" w14:textId="57AD708A" w:rsidR="000E0C83" w:rsidRPr="00652966" w:rsidRDefault="00971D84" w:rsidP="000E0C8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3" w:name="OLE_LINK537"/>
      <w:bookmarkStart w:id="334" w:name="OLE_LINK538"/>
      <w:bookmarkStart w:id="335" w:name="OLE_LINK539"/>
      <w:bookmarkStart w:id="336" w:name="OLE_LINK592"/>
      <w:r w:rsidRPr="00652966">
        <w:rPr>
          <w:rFonts w:ascii="Arial" w:eastAsia="微软雅黑" w:hAnsi="Arial" w:cs="Arial"/>
          <w:b/>
          <w:bCs/>
          <w:color w:val="000000" w:themeColor="text1"/>
        </w:rPr>
        <w:t>compound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3"/>
      <w:bookmarkEnd w:id="334"/>
      <w:bookmarkEnd w:id="335"/>
      <w:bookmarkEnd w:id="336"/>
      <w:r w:rsidRPr="00652966">
        <w:rPr>
          <w:rFonts w:ascii="Arial" w:eastAsia="微软雅黑" w:hAnsi="Arial" w:cs="Arial"/>
          <w:color w:val="000000" w:themeColor="text1"/>
        </w:rPr>
        <w:t xml:space="preserve">[ˈkɑmˌpaʊnd] v. </w:t>
      </w:r>
      <w:r w:rsidRPr="00652966">
        <w:rPr>
          <w:rFonts w:ascii="Arial" w:eastAsia="微软雅黑" w:hAnsi="Arial" w:cs="Arial"/>
          <w:color w:val="000000" w:themeColor="text1"/>
        </w:rPr>
        <w:t>合成，组合</w:t>
      </w:r>
      <w:r w:rsidR="000E0C83" w:rsidRPr="00652966">
        <w:rPr>
          <w:rFonts w:ascii="Arial" w:eastAsia="微软雅黑" w:hAnsi="Arial" w:cs="Arial"/>
          <w:color w:val="000000" w:themeColor="text1"/>
        </w:rPr>
        <w:t>；</w:t>
      </w:r>
      <w:r w:rsidR="000E0C83"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="000E0C83" w:rsidRPr="00652966">
        <w:rPr>
          <w:rFonts w:ascii="Arial" w:eastAsia="微软雅黑" w:hAnsi="Arial" w:cs="Arial"/>
          <w:color w:val="000000" w:themeColor="text1"/>
        </w:rPr>
        <w:t>化合物，复合物；混合的；</w:t>
      </w:r>
    </w:p>
    <w:p w14:paraId="287E7C46" w14:textId="77777777" w:rsidR="00971D84" w:rsidRPr="00652966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Complex data structures are often </w:t>
      </w:r>
      <w:proofErr w:type="gramStart"/>
      <w:r w:rsidRPr="00652966">
        <w:rPr>
          <w:rFonts w:ascii="Arial" w:eastAsia="微软雅黑" w:hAnsi="Arial" w:cs="Arial"/>
          <w:color w:val="000000" w:themeColor="text1"/>
        </w:rPr>
        <w:t>compounds</w:t>
      </w:r>
      <w:proofErr w:type="gramEnd"/>
      <w:r w:rsidRPr="00652966">
        <w:rPr>
          <w:rFonts w:ascii="Arial" w:eastAsia="微软雅黑" w:hAnsi="Arial" w:cs="Arial"/>
          <w:color w:val="000000" w:themeColor="text1"/>
        </w:rPr>
        <w:t xml:space="preserve"> of simpler elements.</w:t>
      </w:r>
    </w:p>
    <w:p w14:paraId="1772412E" w14:textId="77777777" w:rsidR="00971D84" w:rsidRPr="00652966" w:rsidRDefault="00971D84" w:rsidP="00971D8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compound functions by calling one within another to perform a series of operations.</w:t>
      </w:r>
    </w:p>
    <w:p w14:paraId="21BA0DA0" w14:textId="77777777" w:rsidR="008D681B" w:rsidRPr="00652966" w:rsidRDefault="008D681B" w:rsidP="008D681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Water is a compound composed of hydrogen and oxygen.</w:t>
      </w:r>
    </w:p>
    <w:p w14:paraId="55A02C95" w14:textId="675DF404" w:rsidR="00C5449E" w:rsidRPr="00652966" w:rsidRDefault="008D681B" w:rsidP="00C5449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discovered a new compound with potential applications in medicine.</w:t>
      </w:r>
    </w:p>
    <w:p w14:paraId="7B9A1925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alternatively</w:t>
      </w:r>
      <w:r w:rsidRPr="00652966">
        <w:rPr>
          <w:rFonts w:ascii="Arial" w:eastAsia="微软雅黑" w:hAnsi="Arial" w:cs="Arial"/>
          <w:color w:val="000000" w:themeColor="text1"/>
        </w:rPr>
        <w:t xml:space="preserve"> [ɔlˈtɜrnətɪvli] adv. </w:t>
      </w:r>
      <w:r w:rsidRPr="00652966">
        <w:rPr>
          <w:rFonts w:ascii="Arial" w:eastAsia="微软雅黑" w:hAnsi="Arial" w:cs="Arial"/>
          <w:color w:val="000000" w:themeColor="text1"/>
        </w:rPr>
        <w:t>或者，作为另一种选择</w:t>
      </w:r>
    </w:p>
    <w:p w14:paraId="61C39A33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can either take the train or, alternatively, drive to the conference.</w:t>
      </w:r>
    </w:p>
    <w:p w14:paraId="0E7DCCB4" w14:textId="06D06791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Alternatively, you can choose to pay in installments rather than in a lump sum.</w:t>
      </w:r>
    </w:p>
    <w:p w14:paraId="0B22BF47" w14:textId="307A4AE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embed</w:t>
      </w:r>
      <w:r w:rsidRPr="00652966">
        <w:rPr>
          <w:rFonts w:ascii="Arial" w:eastAsia="微软雅黑" w:hAnsi="Arial" w:cs="Arial"/>
          <w:color w:val="000000" w:themeColor="text1"/>
        </w:rPr>
        <w:t xml:space="preserve"> [ɪmˈb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d] v. </w:t>
      </w:r>
      <w:r w:rsidRPr="00652966">
        <w:rPr>
          <w:rFonts w:ascii="Arial" w:eastAsia="微软雅黑" w:hAnsi="Arial" w:cs="Arial"/>
          <w:color w:val="000000" w:themeColor="text1"/>
        </w:rPr>
        <w:t>嵌入，嵌套</w:t>
      </w:r>
    </w:p>
    <w:p w14:paraId="4F10CEE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journalist was embedded with the troops during the war to report from the front lines.</w:t>
      </w:r>
    </w:p>
    <w:p w14:paraId="0B9A7DFC" w14:textId="05CFB7A8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enhance security, the password should be embedded within the software code.</w:t>
      </w:r>
    </w:p>
    <w:p w14:paraId="40DFEEB5" w14:textId="3FC814B2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skeleton</w:t>
      </w:r>
      <w:r w:rsidRPr="00652966">
        <w:rPr>
          <w:rFonts w:ascii="Arial" w:eastAsia="微软雅黑" w:hAnsi="Arial" w:cs="Arial"/>
          <w:color w:val="000000" w:themeColor="text1"/>
        </w:rPr>
        <w:t xml:space="preserve"> [ˈsk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lətən] n. </w:t>
      </w:r>
      <w:r w:rsidRPr="00652966">
        <w:rPr>
          <w:rFonts w:ascii="Arial" w:eastAsia="微软雅黑" w:hAnsi="Arial" w:cs="Arial"/>
          <w:color w:val="000000" w:themeColor="text1"/>
        </w:rPr>
        <w:t>骨架，骨骼</w:t>
      </w:r>
    </w:p>
    <w:p w14:paraId="69D57E8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skeleton of the building was completed before the interior work began.</w:t>
      </w:r>
    </w:p>
    <w:p w14:paraId="4EB8C6FA" w14:textId="0CC5525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paleontologist discovered the fossilized skeleton of a prehistoric dinosaur.</w:t>
      </w:r>
    </w:p>
    <w:p w14:paraId="186CCA49" w14:textId="0D81FC4D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overall</w:t>
      </w:r>
      <w:r w:rsidRPr="00652966">
        <w:rPr>
          <w:rFonts w:ascii="Arial" w:eastAsia="微软雅黑" w:hAnsi="Arial" w:cs="Arial"/>
          <w:color w:val="000000" w:themeColor="text1"/>
        </w:rPr>
        <w:t xml:space="preserve"> [ˈoʊvərɔl] adj. </w:t>
      </w:r>
      <w:r w:rsidRPr="00652966">
        <w:rPr>
          <w:rFonts w:ascii="Arial" w:eastAsia="微软雅黑" w:hAnsi="Arial" w:cs="Arial"/>
          <w:color w:val="000000" w:themeColor="text1"/>
        </w:rPr>
        <w:t>整体的，总体的</w:t>
      </w:r>
    </w:p>
    <w:p w14:paraId="209902E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overall performance of the team was outstanding, leading them to victory.</w:t>
      </w:r>
    </w:p>
    <w:p w14:paraId="0D468C2E" w14:textId="08F5B72D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Despite some minor issues, the overall experience at the restaurant was enjoyable.</w:t>
      </w:r>
    </w:p>
    <w:p w14:paraId="667C6832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reveal</w:t>
      </w:r>
      <w:r w:rsidRPr="00652966">
        <w:rPr>
          <w:rFonts w:ascii="Arial" w:eastAsia="微软雅黑" w:hAnsi="Arial" w:cs="Arial"/>
          <w:color w:val="000000" w:themeColor="text1"/>
        </w:rPr>
        <w:t xml:space="preserve"> [rɪˈviːl] v. </w:t>
      </w:r>
      <w:r w:rsidRPr="00652966">
        <w:rPr>
          <w:rFonts w:ascii="Arial" w:eastAsia="微软雅黑" w:hAnsi="Arial" w:cs="Arial"/>
          <w:color w:val="000000" w:themeColor="text1"/>
        </w:rPr>
        <w:t>揭示，透露</w:t>
      </w:r>
    </w:p>
    <w:p w14:paraId="4DB63BC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detective was finally able to reveal the truth about the crime.</w:t>
      </w:r>
    </w:p>
    <w:p w14:paraId="713F0BD9" w14:textId="5580F772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artist's latest work is meant to reveal the innermost emotions of the human soul.</w:t>
      </w:r>
    </w:p>
    <w:p w14:paraId="1AB66D55" w14:textId="7E924CDF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regulation</w:t>
      </w:r>
      <w:r w:rsidRPr="00652966">
        <w:rPr>
          <w:rFonts w:ascii="Arial" w:eastAsia="微软雅黑" w:hAnsi="Arial" w:cs="Arial"/>
          <w:color w:val="000000" w:themeColor="text1"/>
        </w:rPr>
        <w:t xml:space="preserve"> [ˌr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ɡjʊˈleɪʃən] n. </w:t>
      </w:r>
      <w:r w:rsidRPr="00652966">
        <w:rPr>
          <w:rFonts w:ascii="Arial" w:eastAsia="微软雅黑" w:hAnsi="Arial" w:cs="Arial"/>
          <w:color w:val="000000" w:themeColor="text1"/>
        </w:rPr>
        <w:t>规定，法规</w:t>
      </w:r>
    </w:p>
    <w:p w14:paraId="638D2620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implemented new regulations to protect the environment.</w:t>
      </w:r>
    </w:p>
    <w:p w14:paraId="4AFCEA56" w14:textId="4FA1A1FE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adhere to strict regulations in order to operate safely.</w:t>
      </w:r>
    </w:p>
    <w:p w14:paraId="63B6D03D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timeline</w:t>
      </w:r>
      <w:r w:rsidRPr="00652966">
        <w:rPr>
          <w:rFonts w:ascii="Arial" w:eastAsia="微软雅黑" w:hAnsi="Arial" w:cs="Arial"/>
          <w:color w:val="000000" w:themeColor="text1"/>
        </w:rPr>
        <w:t xml:space="preserve"> [ˈtaɪmˌlaɪn] n. </w:t>
      </w:r>
      <w:r w:rsidRPr="00652966">
        <w:rPr>
          <w:rFonts w:ascii="Arial" w:eastAsia="微软雅黑" w:hAnsi="Arial" w:cs="Arial"/>
          <w:color w:val="000000" w:themeColor="text1"/>
        </w:rPr>
        <w:t>时间轴，时间线</w:t>
      </w:r>
    </w:p>
    <w:p w14:paraId="775F9CAF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timeline of the project shows the planned milestones and deadlines.</w:t>
      </w:r>
    </w:p>
    <w:p w14:paraId="63398709" w14:textId="59B6D2DB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created a detailed timeline to track her progress on the research paper.</w:t>
      </w:r>
    </w:p>
    <w:p w14:paraId="30FE5E8E" w14:textId="7521227C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empathy</w:t>
      </w:r>
      <w:r w:rsidRPr="00652966">
        <w:rPr>
          <w:rFonts w:ascii="Arial" w:eastAsia="微软雅黑" w:hAnsi="Arial" w:cs="Arial"/>
          <w:color w:val="000000" w:themeColor="text1"/>
        </w:rPr>
        <w:t xml:space="preserve"> [ˈ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mpəθi] n. </w:t>
      </w:r>
      <w:r w:rsidRPr="00652966">
        <w:rPr>
          <w:rFonts w:ascii="Arial" w:eastAsia="微软雅黑" w:hAnsi="Arial" w:cs="Arial"/>
          <w:color w:val="000000" w:themeColor="text1"/>
        </w:rPr>
        <w:t>同情，共鸣</w:t>
      </w:r>
    </w:p>
    <w:p w14:paraId="297E31D9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empathy for the homeless led her to volunteer at a shelter.</w:t>
      </w:r>
    </w:p>
    <w:p w14:paraId="00D1F9F3" w14:textId="68916E0C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Having experienced loss herself, she had a deep sense of empathy for those going through similar situations.</w:t>
      </w:r>
    </w:p>
    <w:p w14:paraId="126E8E56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37" w:name="OLE_LINK606"/>
      <w:bookmarkStart w:id="338" w:name="OLE_LINK607"/>
      <w:r w:rsidRPr="00652966">
        <w:rPr>
          <w:rFonts w:ascii="Arial" w:eastAsia="微软雅黑" w:hAnsi="Arial" w:cs="Arial"/>
          <w:b/>
          <w:bCs/>
          <w:color w:val="000000" w:themeColor="text1"/>
        </w:rPr>
        <w:t>committee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37"/>
      <w:bookmarkEnd w:id="338"/>
      <w:r w:rsidRPr="00652966">
        <w:rPr>
          <w:rFonts w:ascii="Arial" w:eastAsia="微软雅黑" w:hAnsi="Arial" w:cs="Arial"/>
          <w:color w:val="000000" w:themeColor="text1"/>
        </w:rPr>
        <w:t xml:space="preserve">[kəˈmɪti] n. </w:t>
      </w:r>
      <w:r w:rsidRPr="00652966">
        <w:rPr>
          <w:rFonts w:ascii="Arial" w:eastAsia="微软雅黑" w:hAnsi="Arial" w:cs="Arial"/>
          <w:color w:val="000000" w:themeColor="text1"/>
        </w:rPr>
        <w:t>委员会</w:t>
      </w:r>
    </w:p>
    <w:p w14:paraId="36572F6B" w14:textId="77777777" w:rsidR="00EA19EA" w:rsidRPr="00652966" w:rsidRDefault="00EA19EA" w:rsidP="00EA1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339" w:name="OLE_LINK612"/>
      <w:bookmarkStart w:id="340" w:name="OLE_LINK613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committee met to discuss the budget for the upcoming fiscal year.</w:t>
      </w:r>
    </w:p>
    <w:p w14:paraId="2FD5D0C2" w14:textId="77031FC1" w:rsidR="001B233D" w:rsidRPr="00652966" w:rsidRDefault="00EA1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was elected to serve on the committee responsible for organizing the school's annual charity event.</w:t>
      </w:r>
      <w:bookmarkEnd w:id="339"/>
      <w:bookmarkEnd w:id="340"/>
    </w:p>
    <w:p w14:paraId="2A998D28" w14:textId="29334B2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LinkedIn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3546F1" w:rsidRPr="00652966">
        <w:rPr>
          <w:rFonts w:ascii="Arial" w:eastAsia="微软雅黑" w:hAnsi="Arial" w:cs="Arial"/>
          <w:color w:val="000000" w:themeColor="text1"/>
        </w:rPr>
        <w:t>ˈlɪŋktɪn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领英（一家专业社交网络）</w:t>
      </w:r>
    </w:p>
    <w:p w14:paraId="5FC9112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professionals use LinkedIn to connect with colleagues and find job opportunities.</w:t>
      </w:r>
    </w:p>
    <w:p w14:paraId="2C40EE39" w14:textId="26E3EB6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updated her LinkedIn profile to showcase her skills and experience.</w:t>
      </w:r>
    </w:p>
    <w:p w14:paraId="51FFC96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recap</w:t>
      </w:r>
      <w:r w:rsidRPr="00652966">
        <w:rPr>
          <w:rFonts w:ascii="Arial" w:eastAsia="微软雅黑" w:hAnsi="Arial" w:cs="Arial"/>
          <w:color w:val="000000" w:themeColor="text1"/>
        </w:rPr>
        <w:t xml:space="preserve"> [ˈriːkæp] v. </w:t>
      </w:r>
      <w:r w:rsidRPr="00652966">
        <w:rPr>
          <w:rFonts w:ascii="Arial" w:eastAsia="微软雅黑" w:hAnsi="Arial" w:cs="Arial"/>
          <w:color w:val="000000" w:themeColor="text1"/>
        </w:rPr>
        <w:t>复盘；重述要点</w:t>
      </w:r>
    </w:p>
    <w:p w14:paraId="5CDDBC2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Let's recap the main points of the presentation before we move on to the next topic.</w:t>
      </w:r>
    </w:p>
    <w:p w14:paraId="198EF7D2" w14:textId="5D1C6F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asked the students to recap what they had learned in the previous lesson.</w:t>
      </w:r>
    </w:p>
    <w:p w14:paraId="4548FC55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anchor</w:t>
      </w:r>
      <w:r w:rsidRPr="00652966">
        <w:rPr>
          <w:rFonts w:ascii="Arial" w:eastAsia="微软雅黑" w:hAnsi="Arial" w:cs="Arial"/>
          <w:color w:val="000000" w:themeColor="text1"/>
        </w:rPr>
        <w:t xml:space="preserve"> [ˈæŋkər] n. </w:t>
      </w:r>
      <w:r w:rsidRPr="00652966">
        <w:rPr>
          <w:rFonts w:ascii="Arial" w:eastAsia="微软雅黑" w:hAnsi="Arial" w:cs="Arial"/>
          <w:color w:val="000000" w:themeColor="text1"/>
        </w:rPr>
        <w:t>主持人；锚点</w:t>
      </w:r>
    </w:p>
    <w:p w14:paraId="1C052DF6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news anchor reported on the latest developments in the story.</w:t>
      </w:r>
    </w:p>
    <w:p w14:paraId="3D08B2F1" w14:textId="443C6C8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secure the anchor to keep the boat from drifting.</w:t>
      </w:r>
    </w:p>
    <w:p w14:paraId="11C5A79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album</w:t>
      </w:r>
      <w:r w:rsidRPr="00652966">
        <w:rPr>
          <w:rFonts w:ascii="Arial" w:eastAsia="微软雅黑" w:hAnsi="Arial" w:cs="Arial"/>
          <w:color w:val="000000" w:themeColor="text1"/>
        </w:rPr>
        <w:t xml:space="preserve"> [ˈælbəm] n. </w:t>
      </w:r>
      <w:r w:rsidRPr="00652966">
        <w:rPr>
          <w:rFonts w:ascii="Arial" w:eastAsia="微软雅黑" w:hAnsi="Arial" w:cs="Arial"/>
          <w:color w:val="000000" w:themeColor="text1"/>
        </w:rPr>
        <w:t>专辑；相册</w:t>
      </w:r>
    </w:p>
    <w:p w14:paraId="66BBE04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band released their new album on streaming platforms.</w:t>
      </w:r>
    </w:p>
    <w:p w14:paraId="50976D5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created a beautiful photo album to capture memories of her trip.</w:t>
      </w:r>
    </w:p>
    <w:p w14:paraId="0B4220F8" w14:textId="2EABF34D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musical</w:t>
      </w:r>
      <w:r w:rsidRPr="00652966">
        <w:rPr>
          <w:rFonts w:ascii="Arial" w:eastAsia="微软雅黑" w:hAnsi="Arial" w:cs="Arial"/>
          <w:color w:val="000000" w:themeColor="text1"/>
        </w:rPr>
        <w:t xml:space="preserve"> [ˈmjuːzɪkəl] adj. </w:t>
      </w:r>
      <w:r w:rsidRPr="00652966">
        <w:rPr>
          <w:rFonts w:ascii="Arial" w:eastAsia="微软雅黑" w:hAnsi="Arial" w:cs="Arial"/>
          <w:color w:val="000000" w:themeColor="text1"/>
        </w:rPr>
        <w:t>音乐的；音乐剧</w:t>
      </w:r>
    </w:p>
    <w:p w14:paraId="02F77FD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musical performance was captivating, with a talented orchestra.</w:t>
      </w:r>
    </w:p>
    <w:p w14:paraId="63BFEECA" w14:textId="130F1244" w:rsidR="00182456" w:rsidRPr="00652966" w:rsidRDefault="00F60ADD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watched a musical at the theater last night.</w:t>
      </w:r>
    </w:p>
    <w:p w14:paraId="59F1284D" w14:textId="5A860D7A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peer</w:t>
      </w:r>
      <w:r w:rsidRPr="00652966">
        <w:rPr>
          <w:rFonts w:ascii="Arial" w:eastAsia="微软雅黑" w:hAnsi="Arial" w:cs="Arial"/>
          <w:color w:val="000000" w:themeColor="text1"/>
        </w:rPr>
        <w:t xml:space="preserve"> [pɪr] n. </w:t>
      </w:r>
      <w:r w:rsidRPr="00652966">
        <w:rPr>
          <w:rFonts w:ascii="Arial" w:eastAsia="微软雅黑" w:hAnsi="Arial" w:cs="Arial"/>
          <w:color w:val="000000" w:themeColor="text1"/>
        </w:rPr>
        <w:t>同龄人；同行</w:t>
      </w:r>
    </w:p>
    <w:p w14:paraId="13A3FC00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discussed her ideas with her academic peers to get feedback.</w:t>
      </w:r>
    </w:p>
    <w:p w14:paraId="4290E66D" w14:textId="63A2264C" w:rsidR="007E3BCB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conference brought together peers from various industries to share insights and experiences.</w:t>
      </w:r>
      <w:bookmarkStart w:id="341" w:name="OLE_LINK170"/>
      <w:bookmarkStart w:id="342" w:name="OLE_LINK171"/>
    </w:p>
    <w:bookmarkEnd w:id="341"/>
    <w:bookmarkEnd w:id="342"/>
    <w:p w14:paraId="098B6247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43" w:name="OLE_LINK267"/>
      <w:bookmarkStart w:id="344" w:name="OLE_LINK268"/>
      <w:r w:rsidRPr="00652966">
        <w:rPr>
          <w:rFonts w:ascii="Arial" w:eastAsia="微软雅黑" w:hAnsi="Arial" w:cs="Arial"/>
          <w:b/>
          <w:bCs/>
          <w:color w:val="000000" w:themeColor="text1"/>
        </w:rPr>
        <w:t>generic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3"/>
      <w:bookmarkEnd w:id="344"/>
      <w:r w:rsidRPr="00652966">
        <w:rPr>
          <w:rFonts w:ascii="Arial" w:eastAsia="微软雅黑" w:hAnsi="Arial" w:cs="Arial"/>
          <w:color w:val="000000" w:themeColor="text1"/>
        </w:rPr>
        <w:t xml:space="preserve">[dʒəˈnerɪk] adj. </w:t>
      </w:r>
      <w:r w:rsidRPr="00652966">
        <w:rPr>
          <w:rFonts w:ascii="Arial" w:eastAsia="微软雅黑" w:hAnsi="Arial" w:cs="Arial"/>
          <w:color w:val="000000" w:themeColor="text1"/>
        </w:rPr>
        <w:t>通用的，泛型的</w:t>
      </w:r>
    </w:p>
    <w:p w14:paraId="4345E56E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generic function can work with various data types.</w:t>
      </w:r>
    </w:p>
    <w:p w14:paraId="16E49254" w14:textId="3413C65A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Generic programming emphasizes code reusability and flexibility.</w:t>
      </w:r>
    </w:p>
    <w:p w14:paraId="59CE59FC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gene</w:t>
      </w:r>
      <w:r w:rsidRPr="00652966">
        <w:rPr>
          <w:rFonts w:ascii="Arial" w:eastAsia="微软雅黑" w:hAnsi="Arial" w:cs="Arial"/>
          <w:color w:val="000000" w:themeColor="text1"/>
        </w:rPr>
        <w:t xml:space="preserve"> [dʒiːn] n. </w:t>
      </w:r>
      <w:r w:rsidRPr="00652966">
        <w:rPr>
          <w:rFonts w:ascii="Arial" w:eastAsia="微软雅黑" w:hAnsi="Arial" w:cs="Arial"/>
          <w:color w:val="000000" w:themeColor="text1"/>
        </w:rPr>
        <w:t>基因</w:t>
      </w:r>
    </w:p>
    <w:p w14:paraId="5C5EFE9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gene is activated by a specific protein.</w:t>
      </w:r>
    </w:p>
    <w:p w14:paraId="73065FC8" w14:textId="0F459A52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Scientists have made significant advancements in understanding how genes function and how they can be modified to treat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genetic</w:t>
      </w:r>
      <w:r w:rsidRPr="00652966">
        <w:rPr>
          <w:rFonts w:ascii="Arial" w:eastAsia="微软雅黑" w:hAnsi="Arial" w:cs="Arial"/>
          <w:color w:val="000000" w:themeColor="text1"/>
        </w:rPr>
        <w:t xml:space="preserve"> disorders.</w:t>
      </w:r>
    </w:p>
    <w:p w14:paraId="56956095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45" w:name="OLE_LINK270"/>
      <w:bookmarkStart w:id="346" w:name="OLE_LINK271"/>
      <w:bookmarkStart w:id="347" w:name="OLE_LINK608"/>
      <w:r w:rsidRPr="00652966">
        <w:rPr>
          <w:rFonts w:ascii="Arial" w:eastAsia="微软雅黑" w:hAnsi="Arial" w:cs="Arial"/>
          <w:b/>
          <w:bCs/>
          <w:color w:val="000000" w:themeColor="text1"/>
        </w:rPr>
        <w:t>conscience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5"/>
      <w:bookmarkEnd w:id="346"/>
      <w:bookmarkEnd w:id="347"/>
      <w:r w:rsidRPr="00652966">
        <w:rPr>
          <w:rFonts w:ascii="Arial" w:eastAsia="微软雅黑" w:hAnsi="Arial" w:cs="Arial"/>
          <w:color w:val="000000" w:themeColor="text1"/>
        </w:rPr>
        <w:t xml:space="preserve">[ˈkɑːnʃəns] n. </w:t>
      </w:r>
      <w:r w:rsidRPr="00652966">
        <w:rPr>
          <w:rFonts w:ascii="Arial" w:eastAsia="微软雅黑" w:hAnsi="Arial" w:cs="Arial"/>
          <w:color w:val="000000" w:themeColor="text1"/>
        </w:rPr>
        <w:t>良心</w:t>
      </w:r>
    </w:p>
    <w:p w14:paraId="3BA727BE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conscience troubled him after he lied about the situation.</w:t>
      </w:r>
    </w:p>
    <w:p w14:paraId="16AC884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Acting in accordance with one's conscience is essential for making ethical decisions.</w:t>
      </w:r>
    </w:p>
    <w:p w14:paraId="154E0733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48" w:name="OLE_LINK94"/>
      <w:bookmarkStart w:id="349" w:name="OLE_LINK95"/>
      <w:bookmarkStart w:id="350" w:name="OLE_LINK98"/>
      <w:r w:rsidRPr="00652966">
        <w:rPr>
          <w:rFonts w:ascii="Arial" w:eastAsia="微软雅黑" w:hAnsi="Arial" w:cs="Arial"/>
          <w:b/>
          <w:bCs/>
          <w:color w:val="000000" w:themeColor="text1"/>
        </w:rPr>
        <w:t>conscientious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48"/>
      <w:bookmarkEnd w:id="349"/>
      <w:bookmarkEnd w:id="350"/>
      <w:r w:rsidRPr="00652966">
        <w:rPr>
          <w:rFonts w:ascii="Arial" w:eastAsia="微软雅黑" w:hAnsi="Arial" w:cs="Arial"/>
          <w:color w:val="000000" w:themeColor="text1"/>
        </w:rPr>
        <w:t xml:space="preserve">[ˌkɑːnʃiˈenʃəs] adj. </w:t>
      </w:r>
      <w:r w:rsidRPr="00652966">
        <w:rPr>
          <w:rFonts w:ascii="Arial" w:eastAsia="微软雅黑" w:hAnsi="Arial" w:cs="Arial"/>
          <w:color w:val="000000" w:themeColor="text1"/>
        </w:rPr>
        <w:t>认真的，尽责的</w:t>
      </w:r>
    </w:p>
    <w:p w14:paraId="6D76E51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conscientious employee always goes the extra mile to complete tasks.</w:t>
      </w:r>
    </w:p>
    <w:p w14:paraId="00371AC0" w14:textId="75AD2A88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conscientious approach to her studies led to excellent grades.</w:t>
      </w:r>
    </w:p>
    <w:p w14:paraId="5D09F80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conscienceless</w:t>
      </w:r>
      <w:r w:rsidRPr="00652966">
        <w:rPr>
          <w:rFonts w:ascii="Arial" w:eastAsia="微软雅黑" w:hAnsi="Arial" w:cs="Arial"/>
          <w:color w:val="000000" w:themeColor="text1"/>
        </w:rPr>
        <w:t xml:space="preserve"> [ˈkɒnʃənslis] adj. </w:t>
      </w:r>
      <w:r w:rsidRPr="00652966">
        <w:rPr>
          <w:rFonts w:ascii="Arial" w:eastAsia="微软雅黑" w:hAnsi="Arial" w:cs="Arial"/>
          <w:color w:val="000000" w:themeColor="text1"/>
        </w:rPr>
        <w:t>无良的，没有良心的</w:t>
      </w:r>
    </w:p>
    <w:p w14:paraId="627D6BA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conscienceless actions of the scammer left many people in financial ruin.</w:t>
      </w:r>
    </w:p>
    <w:p w14:paraId="36139D94" w14:textId="6600D9AF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is concerning to encounter individuals who are completely conscienceless in their pursuit of personal gain.</w:t>
      </w:r>
    </w:p>
    <w:p w14:paraId="2990F62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51" w:name="OLE_LINK16"/>
      <w:bookmarkStart w:id="352" w:name="OLE_LINK17"/>
      <w:bookmarkStart w:id="353" w:name="OLE_LINK293"/>
      <w:r w:rsidRPr="00652966">
        <w:rPr>
          <w:rFonts w:ascii="Arial" w:eastAsia="微软雅黑" w:hAnsi="Arial" w:cs="Arial"/>
          <w:b/>
          <w:bCs/>
        </w:rPr>
        <w:t>propagate</w:t>
      </w:r>
      <w:r w:rsidRPr="00652966">
        <w:rPr>
          <w:rFonts w:ascii="Arial" w:eastAsia="微软雅黑" w:hAnsi="Arial" w:cs="Arial"/>
        </w:rPr>
        <w:t xml:space="preserve"> </w:t>
      </w:r>
      <w:bookmarkEnd w:id="351"/>
      <w:bookmarkEnd w:id="352"/>
      <w:bookmarkEnd w:id="353"/>
      <w:r w:rsidRPr="00652966">
        <w:rPr>
          <w:rFonts w:ascii="Arial" w:eastAsia="微软雅黑" w:hAnsi="Arial" w:cs="Arial"/>
        </w:rPr>
        <w:t xml:space="preserve">['prɑpəˌɡeɪt] v. </w:t>
      </w:r>
      <w:r w:rsidRPr="00652966">
        <w:rPr>
          <w:rFonts w:ascii="Arial" w:eastAsia="微软雅黑" w:hAnsi="Arial" w:cs="Arial"/>
        </w:rPr>
        <w:t>传播，传递</w:t>
      </w:r>
      <w:r w:rsidRPr="00652966">
        <w:rPr>
          <w:rFonts w:ascii="Arial" w:eastAsia="微软雅黑" w:hAnsi="Arial" w:cs="Arial"/>
        </w:rPr>
        <w:t xml:space="preserve"> = spread</w:t>
      </w:r>
    </w:p>
    <w:p w14:paraId="3940351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354" w:name="OLE_LINK18"/>
      <w:bookmarkStart w:id="355" w:name="OLE_LINK19"/>
      <w:r w:rsidRPr="00652966">
        <w:rPr>
          <w:rFonts w:ascii="Arial" w:eastAsia="微软雅黑" w:hAnsi="Arial" w:cs="Arial"/>
        </w:rPr>
        <w:t>Social media platforms are powerful tools to propagate information.</w:t>
      </w:r>
      <w:bookmarkEnd w:id="354"/>
      <w:bookmarkEnd w:id="355"/>
    </w:p>
    <w:p w14:paraId="51585952" w14:textId="502CA4D1" w:rsidR="00867CC7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356" w:name="OLE_LINK20"/>
      <w:bookmarkStart w:id="357" w:name="OLE_LINK21"/>
      <w:r w:rsidRPr="00652966">
        <w:rPr>
          <w:rFonts w:ascii="Arial" w:eastAsia="微软雅黑" w:hAnsi="Arial" w:cs="Arial"/>
        </w:rPr>
        <w:t xml:space="preserve"> It's essential to propagate awareness about environmental issues.</w:t>
      </w:r>
      <w:bookmarkEnd w:id="356"/>
      <w:bookmarkEnd w:id="357"/>
    </w:p>
    <w:p w14:paraId="6294DBB2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58" w:name="OLE_LINK447"/>
      <w:r w:rsidRPr="00652966">
        <w:rPr>
          <w:rFonts w:ascii="Arial" w:eastAsia="微软雅黑" w:hAnsi="Arial" w:cs="Arial"/>
          <w:b/>
          <w:bCs/>
        </w:rPr>
        <w:t>impetuous</w:t>
      </w:r>
      <w:bookmarkEnd w:id="358"/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冲动的，鲁莽的</w:t>
      </w:r>
    </w:p>
    <w:p w14:paraId="03BD25B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impetuous decision led to regret and unintended consequences.</w:t>
      </w:r>
    </w:p>
    <w:p w14:paraId="79D3048A" w14:textId="2D1F0782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Impetuous actions can sometimes lead to hasty mistakes.</w:t>
      </w:r>
    </w:p>
    <w:p w14:paraId="2F621AEB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invigorate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鼓舞，激励</w:t>
      </w:r>
    </w:p>
    <w:p w14:paraId="61AF7BB7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motivational speaker's words invigorated the audience.</w:t>
      </w:r>
    </w:p>
    <w:p w14:paraId="242A0D3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brisk walk in the fresh air can invigorate the mind and body.</w:t>
      </w:r>
    </w:p>
    <w:p w14:paraId="7C4A133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streamline</w:t>
      </w:r>
      <w:r w:rsidRPr="00652966">
        <w:rPr>
          <w:rFonts w:ascii="Arial" w:eastAsia="微软雅黑" w:hAnsi="Arial" w:cs="Arial"/>
        </w:rPr>
        <w:t xml:space="preserve"> [ˈstriːmˌlaɪn] v. </w:t>
      </w:r>
      <w:r w:rsidRPr="00652966">
        <w:rPr>
          <w:rFonts w:ascii="Arial" w:eastAsia="微软雅黑" w:hAnsi="Arial" w:cs="Arial"/>
        </w:rPr>
        <w:t>精简，使更有效率</w:t>
      </w:r>
    </w:p>
    <w:p w14:paraId="40CFA76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aims to streamline its operations to reduce costs.</w:t>
      </w:r>
    </w:p>
    <w:p w14:paraId="795506E2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Streamlining the approval process will lead to faster decision-making.</w:t>
      </w:r>
    </w:p>
    <w:p w14:paraId="4DF5F35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59" w:name="OLE_LINK216"/>
      <w:bookmarkStart w:id="360" w:name="OLE_LINK448"/>
      <w:r w:rsidRPr="00652966">
        <w:rPr>
          <w:rFonts w:ascii="Arial" w:eastAsia="微软雅黑" w:hAnsi="Arial" w:cs="Arial"/>
          <w:b/>
          <w:bCs/>
        </w:rPr>
        <w:t>transaction</w:t>
      </w:r>
      <w:r w:rsidRPr="00652966">
        <w:rPr>
          <w:rFonts w:ascii="Arial" w:eastAsia="微软雅黑" w:hAnsi="Arial" w:cs="Arial"/>
        </w:rPr>
        <w:t xml:space="preserve"> </w:t>
      </w:r>
      <w:bookmarkEnd w:id="359"/>
      <w:bookmarkEnd w:id="360"/>
      <w:r w:rsidRPr="00652966">
        <w:rPr>
          <w:rFonts w:ascii="Arial" w:eastAsia="微软雅黑" w:hAnsi="Arial" w:cs="Arial"/>
        </w:rPr>
        <w:t xml:space="preserve">[trænˈzækʃən] n. </w:t>
      </w:r>
      <w:r w:rsidRPr="00652966">
        <w:rPr>
          <w:rFonts w:ascii="Arial" w:eastAsia="微软雅黑" w:hAnsi="Arial" w:cs="Arial"/>
        </w:rPr>
        <w:t>交易，业务</w:t>
      </w:r>
    </w:p>
    <w:p w14:paraId="6F85A93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online transaction was completed securely using encryption.</w:t>
      </w:r>
    </w:p>
    <w:p w14:paraId="75B9CE43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bank statement shows all the recent transactions in the account.</w:t>
      </w:r>
    </w:p>
    <w:p w14:paraId="742AE98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resemble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类似，像</w:t>
      </w:r>
    </w:p>
    <w:p w14:paraId="2D4DF6B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two siblings closely resemble each other in appearance.</w:t>
      </w:r>
    </w:p>
    <w:p w14:paraId="547BD495" w14:textId="58B4DA14" w:rsidR="00867CC7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 design resembles the old one but with some improvements.</w:t>
      </w:r>
    </w:p>
    <w:p w14:paraId="1FE02BFF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361" w:name="OLE_LINK445"/>
      <w:bookmarkStart w:id="362" w:name="OLE_LINK446"/>
      <w:bookmarkStart w:id="363" w:name="OLE_LINK449"/>
      <w:r w:rsidRPr="00652966">
        <w:rPr>
          <w:rFonts w:ascii="Arial" w:eastAsia="微软雅黑" w:hAnsi="Arial" w:cs="Arial"/>
          <w:b/>
          <w:bCs/>
        </w:rPr>
        <w:t>referral</w:t>
      </w:r>
      <w:bookmarkEnd w:id="361"/>
      <w:bookmarkEnd w:id="362"/>
      <w:bookmarkEnd w:id="363"/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推荐，介绍</w:t>
      </w:r>
    </w:p>
    <w:p w14:paraId="76049DA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received a referral from a friend for a job opening at the company.</w:t>
      </w:r>
    </w:p>
    <w:p w14:paraId="3F582FDF" w14:textId="18411BD0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Doctors often provide referrals to specialists for specific medical conditions.</w:t>
      </w:r>
    </w:p>
    <w:p w14:paraId="353156E1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referrer</w:t>
      </w:r>
      <w:r w:rsidRPr="00652966">
        <w:rPr>
          <w:rFonts w:ascii="Arial" w:eastAsia="微软雅黑" w:hAnsi="Arial" w:cs="Arial"/>
        </w:rPr>
        <w:t xml:space="preserve"> [rɪˈfɜrər] n. </w:t>
      </w:r>
      <w:r w:rsidRPr="00652966">
        <w:rPr>
          <w:rFonts w:ascii="Arial" w:eastAsia="微软雅黑" w:hAnsi="Arial" w:cs="Arial"/>
        </w:rPr>
        <w:t>推荐人；引荐者</w:t>
      </w:r>
    </w:p>
    <w:p w14:paraId="40DEB98C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referred to the company by a friend who worked there, so her friend acted as the referrer.</w:t>
      </w:r>
    </w:p>
    <w:p w14:paraId="3B811876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referrer program encourages existing customers to refer new customers to the business in exchange for rewards.</w:t>
      </w:r>
    </w:p>
    <w:p w14:paraId="6294303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vie</w:t>
      </w:r>
      <w:r w:rsidRPr="00652966">
        <w:rPr>
          <w:rFonts w:ascii="Arial" w:eastAsia="微软雅黑" w:hAnsi="Arial" w:cs="Arial"/>
        </w:rPr>
        <w:t xml:space="preserve"> [vaɪ] vi. </w:t>
      </w:r>
      <w:r w:rsidRPr="00652966">
        <w:rPr>
          <w:rFonts w:ascii="Arial" w:eastAsia="微软雅黑" w:hAnsi="Arial" w:cs="Arial"/>
        </w:rPr>
        <w:t>竞争，争夺</w:t>
      </w:r>
    </w:p>
    <w:p w14:paraId="6A0ACDE0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talented athletes vie for the gold medal in the upcoming competition.</w:t>
      </w:r>
    </w:p>
    <w:p w14:paraId="3B88FC0B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Several companies are vying for the contract to build the new airport terminal.</w:t>
      </w:r>
    </w:p>
    <w:p w14:paraId="1139FA88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vying</w:t>
      </w:r>
      <w:r w:rsidRPr="00652966">
        <w:rPr>
          <w:rFonts w:ascii="Arial" w:eastAsia="微软雅黑" w:hAnsi="Arial" w:cs="Arial"/>
        </w:rPr>
        <w:t xml:space="preserve"> [ˈvaɪɪŋ] v. </w:t>
      </w:r>
      <w:r w:rsidRPr="00652966">
        <w:rPr>
          <w:rFonts w:ascii="Arial" w:eastAsia="微软雅黑" w:hAnsi="Arial" w:cs="Arial"/>
        </w:rPr>
        <w:t>竞争，争夺</w:t>
      </w:r>
    </w:p>
    <w:p w14:paraId="784CE04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Several companies are vying for the contract to build the new stadium.</w:t>
      </w:r>
    </w:p>
    <w:p w14:paraId="55144817" w14:textId="27711E1C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candidates are vying for the position of CEO in a fierce competition.</w:t>
      </w:r>
    </w:p>
    <w:p w14:paraId="061E7BEA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hasty</w:t>
      </w:r>
      <w:r w:rsidRPr="00652966">
        <w:rPr>
          <w:rFonts w:ascii="Arial" w:eastAsia="微软雅黑" w:hAnsi="Arial" w:cs="Arial"/>
        </w:rPr>
        <w:t xml:space="preserve"> [ˈheɪsti] adj. </w:t>
      </w:r>
      <w:r w:rsidRPr="00652966">
        <w:rPr>
          <w:rFonts w:ascii="Arial" w:eastAsia="微软雅黑" w:hAnsi="Arial" w:cs="Arial"/>
        </w:rPr>
        <w:t>匆忙的，草率的</w:t>
      </w:r>
    </w:p>
    <w:p w14:paraId="5A848684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Making a hasty decision without considering the consequences can lead to problems.</w:t>
      </w:r>
    </w:p>
    <w:p w14:paraId="3076D577" w14:textId="33DFB169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regretted his hasty response to the criticism.</w:t>
      </w:r>
    </w:p>
    <w:p w14:paraId="59E7F086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estate</w:t>
      </w:r>
      <w:r w:rsidRPr="00652966">
        <w:rPr>
          <w:rFonts w:ascii="Arial" w:eastAsia="微软雅黑" w:hAnsi="Arial" w:cs="Arial"/>
        </w:rPr>
        <w:t xml:space="preserve"> [ɪˈsteɪt] n. </w:t>
      </w:r>
      <w:r w:rsidRPr="00652966">
        <w:rPr>
          <w:rFonts w:ascii="Arial" w:eastAsia="微软雅黑" w:hAnsi="Arial" w:cs="Arial"/>
        </w:rPr>
        <w:t>地产，房地产；财产</w:t>
      </w:r>
    </w:p>
    <w:p w14:paraId="32032AA9" w14:textId="77777777" w:rsidR="00E83B49" w:rsidRPr="00652966" w:rsidRDefault="00E83B49" w:rsidP="00E83B4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inherited a large estate from her grandparents.</w:t>
      </w:r>
    </w:p>
    <w:p w14:paraId="25898A87" w14:textId="150622C8" w:rsidR="00F60ADD" w:rsidRPr="00652966" w:rsidRDefault="00E83B49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Real estate prices in the city have been steadily rising.</w:t>
      </w:r>
    </w:p>
    <w:p w14:paraId="28943383" w14:textId="05EA8BD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infrastructure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ˈɪnfrəstrʌktʃər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基础设施</w:t>
      </w:r>
    </w:p>
    <w:p w14:paraId="5888F398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is investing in improving the country's transportation infrastructure.</w:t>
      </w:r>
    </w:p>
    <w:p w14:paraId="0EEC95B9" w14:textId="05E4ECB9" w:rsidR="00F973C5" w:rsidRPr="00652966" w:rsidRDefault="00F60ADD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 stable and reliable infrastructure is crucial for economic development.</w:t>
      </w:r>
    </w:p>
    <w:p w14:paraId="25389567" w14:textId="77777777" w:rsidR="00F973C5" w:rsidRPr="00652966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iterate</w:t>
      </w:r>
      <w:r w:rsidRPr="00652966">
        <w:rPr>
          <w:rFonts w:ascii="Arial" w:eastAsia="微软雅黑" w:hAnsi="Arial" w:cs="Arial"/>
          <w:color w:val="000000" w:themeColor="text1"/>
        </w:rPr>
        <w:t xml:space="preserve"> [ˈɪtəˌreɪt] v. </w:t>
      </w:r>
      <w:r w:rsidRPr="00652966">
        <w:rPr>
          <w:rFonts w:ascii="Arial" w:eastAsia="微软雅黑" w:hAnsi="Arial" w:cs="Arial"/>
          <w:color w:val="000000" w:themeColor="text1"/>
        </w:rPr>
        <w:t>迭代，重复</w:t>
      </w:r>
    </w:p>
    <w:p w14:paraId="06C856EE" w14:textId="77777777" w:rsidR="00F973C5" w:rsidRPr="00652966" w:rsidRDefault="00F973C5" w:rsidP="00F973C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allows developers to refine and improve code gradually.</w:t>
      </w:r>
    </w:p>
    <w:p w14:paraId="75A5217B" w14:textId="0317B19F" w:rsidR="0024730A" w:rsidRPr="00652966" w:rsidRDefault="00F973C5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had to iterate through the data multiple times to extract the desired information.</w:t>
      </w:r>
    </w:p>
    <w:p w14:paraId="36642F9A" w14:textId="4B4612D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iteration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ˌɪtəˈreɪʃn</w:t>
      </w:r>
      <w:r w:rsidRPr="00652966">
        <w:rPr>
          <w:rFonts w:ascii="Arial" w:eastAsia="微软雅黑" w:hAnsi="Arial" w:cs="Arial"/>
          <w:color w:val="000000" w:themeColor="text1"/>
        </w:rPr>
        <w:t xml:space="preserve">] n. </w:t>
      </w:r>
      <w:r w:rsidRPr="00652966">
        <w:rPr>
          <w:rFonts w:ascii="Arial" w:eastAsia="微软雅黑" w:hAnsi="Arial" w:cs="Arial"/>
          <w:color w:val="000000" w:themeColor="text1"/>
        </w:rPr>
        <w:t>迭代；重复</w:t>
      </w:r>
    </w:p>
    <w:p w14:paraId="3C82F97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software undergoes multiple iterations to fix bugs and add features.</w:t>
      </w:r>
    </w:p>
    <w:p w14:paraId="5C470667" w14:textId="3F05C40E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iterative process allows for continuous improvement.</w:t>
      </w:r>
    </w:p>
    <w:p w14:paraId="2BCD93A8" w14:textId="7799A5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identify</w:t>
      </w:r>
      <w:r w:rsidRPr="00652966">
        <w:rPr>
          <w:rFonts w:ascii="Arial" w:eastAsia="微软雅黑" w:hAnsi="Arial" w:cs="Arial"/>
          <w:color w:val="000000" w:themeColor="text1"/>
        </w:rPr>
        <w:t xml:space="preserve"> [</w:t>
      </w:r>
      <w:r w:rsidR="00641033" w:rsidRPr="00652966">
        <w:rPr>
          <w:rFonts w:ascii="Arial" w:eastAsia="微软雅黑" w:hAnsi="Arial" w:cs="Arial"/>
          <w:color w:val="000000" w:themeColor="text1"/>
        </w:rPr>
        <w:t>aɪˈdentɪfaɪ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识别；认出</w:t>
      </w:r>
    </w:p>
    <w:p w14:paraId="08A65FA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help me identify the person in this photograph?</w:t>
      </w:r>
    </w:p>
    <w:p w14:paraId="7BBCDCBC" w14:textId="3CB8407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identify the root causes of the problem.</w:t>
      </w:r>
    </w:p>
    <w:p w14:paraId="176D128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adjust</w:t>
      </w:r>
      <w:r w:rsidRPr="00652966">
        <w:rPr>
          <w:rFonts w:ascii="Arial" w:eastAsia="微软雅黑" w:hAnsi="Arial" w:cs="Arial"/>
          <w:color w:val="000000" w:themeColor="text1"/>
        </w:rPr>
        <w:t xml:space="preserve"> [əˈdʒʌst] v. </w:t>
      </w:r>
      <w:r w:rsidRPr="00652966">
        <w:rPr>
          <w:rFonts w:ascii="Arial" w:eastAsia="微软雅黑" w:hAnsi="Arial" w:cs="Arial"/>
          <w:color w:val="000000" w:themeColor="text1"/>
        </w:rPr>
        <w:t>调整；适应</w:t>
      </w:r>
    </w:p>
    <w:p w14:paraId="4E6BC298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needed to adjust the thermostat to make the room warmer.</w:t>
      </w:r>
    </w:p>
    <w:p w14:paraId="1E600FC6" w14:textId="62C6937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 may take some time to adjust to a new work schedule.</w:t>
      </w:r>
    </w:p>
    <w:p w14:paraId="6649D1E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ecosystem</w:t>
      </w:r>
      <w:r w:rsidRPr="00652966">
        <w:rPr>
          <w:rFonts w:ascii="Arial" w:eastAsia="微软雅黑" w:hAnsi="Arial" w:cs="Arial"/>
          <w:color w:val="000000" w:themeColor="text1"/>
        </w:rPr>
        <w:t xml:space="preserve"> [ˈiːkoʊˌsɪstəm] n. </w:t>
      </w:r>
      <w:r w:rsidRPr="00652966">
        <w:rPr>
          <w:rFonts w:ascii="Arial" w:eastAsia="微软雅黑" w:hAnsi="Arial" w:cs="Arial"/>
          <w:color w:val="000000" w:themeColor="text1"/>
        </w:rPr>
        <w:t>生态系统</w:t>
      </w:r>
    </w:p>
    <w:p w14:paraId="3905925C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destruction of forests can have a devastating impact on the ecosystem.</w:t>
      </w:r>
    </w:p>
    <w:p w14:paraId="36A16637" w14:textId="24C2DDE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Ecologists study the interactions between organisms in an ecosystem.</w:t>
      </w:r>
    </w:p>
    <w:p w14:paraId="68DB0A05" w14:textId="6E94F58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injection</w:t>
      </w:r>
      <w:r w:rsidRPr="00652966">
        <w:rPr>
          <w:rFonts w:ascii="Arial" w:eastAsia="微软雅黑" w:hAnsi="Arial" w:cs="Arial"/>
          <w:color w:val="000000" w:themeColor="text1"/>
        </w:rPr>
        <w:t xml:space="preserve"> [ɪnˈdʒ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kʃən] n. </w:t>
      </w:r>
      <w:r w:rsidRPr="00652966">
        <w:rPr>
          <w:rFonts w:ascii="Arial" w:eastAsia="微软雅黑" w:hAnsi="Arial" w:cs="Arial"/>
          <w:color w:val="000000" w:themeColor="text1"/>
        </w:rPr>
        <w:t>注射；注入</w:t>
      </w:r>
    </w:p>
    <w:p w14:paraId="361C4AF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doctor administered an injection to the patient to relieve pain.</w:t>
      </w:r>
    </w:p>
    <w:p w14:paraId="547ECD79" w14:textId="1665890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injection of capital helped the company expand its operations.</w:t>
      </w:r>
    </w:p>
    <w:p w14:paraId="1F9D8F5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pragmatic</w:t>
      </w:r>
      <w:r w:rsidRPr="00652966">
        <w:rPr>
          <w:rFonts w:ascii="Arial" w:eastAsia="微软雅黑" w:hAnsi="Arial" w:cs="Arial"/>
          <w:color w:val="000000" w:themeColor="text1"/>
        </w:rPr>
        <w:t xml:space="preserve"> [præɡˈmætɪk] adj. </w:t>
      </w:r>
      <w:r w:rsidRPr="00652966">
        <w:rPr>
          <w:rFonts w:ascii="Arial" w:eastAsia="微软雅黑" w:hAnsi="Arial" w:cs="Arial"/>
          <w:color w:val="000000" w:themeColor="text1"/>
        </w:rPr>
        <w:t>实际的；务实的</w:t>
      </w:r>
    </w:p>
    <w:p w14:paraId="7A9019F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pragmatic approach to problem-solving is effective in the business world.</w:t>
      </w:r>
    </w:p>
    <w:p w14:paraId="5B2ACB70" w14:textId="34F0D69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politics, it's important to take a pragmatic stance to address pressing issues.</w:t>
      </w:r>
    </w:p>
    <w:p w14:paraId="13CB6DB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practical</w:t>
      </w:r>
      <w:r w:rsidRPr="00652966">
        <w:rPr>
          <w:rFonts w:ascii="Arial" w:eastAsia="微软雅黑" w:hAnsi="Arial" w:cs="Arial"/>
          <w:color w:val="000000" w:themeColor="text1"/>
        </w:rPr>
        <w:t xml:space="preserve"> [ˈpræktɪkəl] adj. </w:t>
      </w:r>
      <w:r w:rsidRPr="00652966">
        <w:rPr>
          <w:rFonts w:ascii="Arial" w:eastAsia="微软雅黑" w:hAnsi="Arial" w:cs="Arial"/>
          <w:color w:val="000000" w:themeColor="text1"/>
        </w:rPr>
        <w:t>实际的；实用的</w:t>
      </w:r>
    </w:p>
    <w:p w14:paraId="7E3DD4A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practical solution to the traffic problem is to improve public transportation.</w:t>
      </w:r>
    </w:p>
    <w:p w14:paraId="6D33AC49" w14:textId="359F223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practical experience in the field made him a valuable asset to the team.</w:t>
      </w:r>
    </w:p>
    <w:p w14:paraId="7265600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tackle</w:t>
      </w:r>
      <w:r w:rsidRPr="00652966">
        <w:rPr>
          <w:rFonts w:ascii="Arial" w:eastAsia="微软雅黑" w:hAnsi="Arial" w:cs="Arial"/>
          <w:color w:val="000000" w:themeColor="text1"/>
        </w:rPr>
        <w:t xml:space="preserve"> [ˈtækəl] v. </w:t>
      </w:r>
      <w:r w:rsidRPr="00652966">
        <w:rPr>
          <w:rFonts w:ascii="Arial" w:eastAsia="微软雅黑" w:hAnsi="Arial" w:cs="Arial"/>
          <w:color w:val="000000" w:themeColor="text1"/>
        </w:rPr>
        <w:t>处理；解决</w:t>
      </w:r>
    </w:p>
    <w:p w14:paraId="3622FCE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tackle the issue of pollution to protect the environment.</w:t>
      </w:r>
    </w:p>
    <w:p w14:paraId="46C2A499" w14:textId="2B10913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worked together to tackle the challenging project.</w:t>
      </w:r>
    </w:p>
    <w:p w14:paraId="34315DD2" w14:textId="15B303D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emphasize</w:t>
      </w:r>
      <w:r w:rsidRPr="00652966">
        <w:rPr>
          <w:rFonts w:ascii="Arial" w:eastAsia="微软雅黑" w:hAnsi="Arial" w:cs="Arial"/>
          <w:color w:val="000000" w:themeColor="text1"/>
        </w:rPr>
        <w:t xml:space="preserve"> [ˈ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mfəˌsaɪz] v. </w:t>
      </w:r>
      <w:r w:rsidRPr="00652966">
        <w:rPr>
          <w:rFonts w:ascii="Arial" w:eastAsia="微软雅黑" w:hAnsi="Arial" w:cs="Arial"/>
          <w:color w:val="000000" w:themeColor="text1"/>
        </w:rPr>
        <w:t>强调；着重</w:t>
      </w:r>
    </w:p>
    <w:p w14:paraId="64E90BC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emphasized the importance of studying for the upcoming exam.</w:t>
      </w:r>
    </w:p>
    <w:p w14:paraId="3E1E6B33" w14:textId="50464BB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speaker used visuals to emphasize key points in the presentation.</w:t>
      </w:r>
    </w:p>
    <w:p w14:paraId="300351A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redundancy</w:t>
      </w:r>
      <w:r w:rsidRPr="00652966">
        <w:rPr>
          <w:rFonts w:ascii="Arial" w:eastAsia="微软雅黑" w:hAnsi="Arial" w:cs="Arial"/>
          <w:color w:val="000000" w:themeColor="text1"/>
        </w:rPr>
        <w:t xml:space="preserve"> [rɪˈdʌndənsi] n. </w:t>
      </w:r>
      <w:r w:rsidRPr="00652966">
        <w:rPr>
          <w:rFonts w:ascii="Arial" w:eastAsia="微软雅黑" w:hAnsi="Arial" w:cs="Arial"/>
          <w:color w:val="000000" w:themeColor="text1"/>
        </w:rPr>
        <w:t>冗余；多余</w:t>
      </w:r>
    </w:p>
    <w:p w14:paraId="0A61450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redundancy of data storage ensures data recovery in case of a system failure.</w:t>
      </w:r>
    </w:p>
    <w:p w14:paraId="41289ECE" w14:textId="33D2E56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make layoffs to reduce redundancy in its workforce.</w:t>
      </w:r>
    </w:p>
    <w:p w14:paraId="4E611CE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casual</w:t>
      </w:r>
      <w:r w:rsidRPr="00652966">
        <w:rPr>
          <w:rFonts w:ascii="Arial" w:eastAsia="微软雅黑" w:hAnsi="Arial" w:cs="Arial"/>
          <w:color w:val="000000" w:themeColor="text1"/>
        </w:rPr>
        <w:t xml:space="preserve"> [ˈkæʒuəl] adj. </w:t>
      </w:r>
      <w:r w:rsidRPr="00652966">
        <w:rPr>
          <w:rFonts w:ascii="Arial" w:eastAsia="微软雅黑" w:hAnsi="Arial" w:cs="Arial"/>
          <w:color w:val="000000" w:themeColor="text1"/>
        </w:rPr>
        <w:t>随意的；非正式的</w:t>
      </w:r>
    </w:p>
    <w:p w14:paraId="7E9DA79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wore a casual outfit to the picnic.</w:t>
      </w:r>
    </w:p>
    <w:p w14:paraId="53797830" w14:textId="441B413B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Their conversation was casual and relaxed.</w:t>
      </w:r>
    </w:p>
    <w:p w14:paraId="7604A3F3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casually</w:t>
      </w:r>
      <w:r w:rsidRPr="00652966">
        <w:rPr>
          <w:rFonts w:ascii="Arial" w:eastAsia="微软雅黑" w:hAnsi="Arial" w:cs="Arial"/>
          <w:color w:val="000000" w:themeColor="text1"/>
        </w:rPr>
        <w:t xml:space="preserve"> [ˈkæʒuəli] adv. </w:t>
      </w:r>
      <w:r w:rsidRPr="00652966">
        <w:rPr>
          <w:rFonts w:ascii="Arial" w:eastAsia="微软雅黑" w:hAnsi="Arial" w:cs="Arial"/>
          <w:color w:val="000000" w:themeColor="text1"/>
        </w:rPr>
        <w:t>随意地；不经意地</w:t>
      </w:r>
    </w:p>
    <w:p w14:paraId="2B1296C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mentioned the idea casually during lunch.</w:t>
      </w:r>
    </w:p>
    <w:p w14:paraId="311CFF16" w14:textId="5629CE2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</w:t>
      </w:r>
      <w:bookmarkStart w:id="364" w:name="OLE_LINK76"/>
      <w:bookmarkStart w:id="365" w:name="OLE_LINK77"/>
      <w:r w:rsidRPr="00652966">
        <w:rPr>
          <w:rFonts w:ascii="Arial" w:eastAsia="微软雅黑" w:hAnsi="Arial" w:cs="Arial"/>
          <w:color w:val="000000" w:themeColor="text1"/>
        </w:rPr>
        <w:t>toss</w:t>
      </w:r>
      <w:bookmarkEnd w:id="364"/>
      <w:bookmarkEnd w:id="365"/>
      <w:r w:rsidRPr="00652966">
        <w:rPr>
          <w:rFonts w:ascii="Arial" w:eastAsia="微软雅黑" w:hAnsi="Arial" w:cs="Arial"/>
          <w:color w:val="000000" w:themeColor="text1"/>
        </w:rPr>
        <w:t>ed the ball casually into the air.</w:t>
      </w:r>
    </w:p>
    <w:p w14:paraId="4072AE02" w14:textId="5C9708DF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adhere</w:t>
      </w:r>
      <w:r w:rsidR="008F1B3C" w:rsidRPr="00652966">
        <w:rPr>
          <w:rFonts w:ascii="Arial" w:eastAsia="微软雅黑" w:hAnsi="Arial" w:cs="Arial"/>
          <w:color w:val="000000" w:themeColor="text1"/>
        </w:rPr>
        <w:t xml:space="preserve"> </w:t>
      </w:r>
      <w:r w:rsidRPr="00652966">
        <w:rPr>
          <w:rFonts w:ascii="Arial" w:eastAsia="微软雅黑" w:hAnsi="Arial" w:cs="Arial"/>
          <w:color w:val="000000" w:themeColor="text1"/>
        </w:rPr>
        <w:t>[ədˈhɪ</w:t>
      </w:r>
      <w:r w:rsidR="008F1B3C" w:rsidRPr="00652966">
        <w:rPr>
          <w:rFonts w:ascii="Arial" w:eastAsia="微软雅黑" w:hAnsi="Arial" w:cs="Arial"/>
          <w:color w:val="000000" w:themeColor="text1"/>
        </w:rPr>
        <w:t>r</w:t>
      </w:r>
      <w:r w:rsidRPr="00652966">
        <w:rPr>
          <w:rFonts w:ascii="Arial" w:eastAsia="微软雅黑" w:hAnsi="Arial" w:cs="Arial"/>
          <w:color w:val="000000" w:themeColor="text1"/>
        </w:rPr>
        <w:t xml:space="preserve">] v. </w:t>
      </w:r>
      <w:r w:rsidRPr="00652966">
        <w:rPr>
          <w:rFonts w:ascii="Arial" w:eastAsia="微软雅黑" w:hAnsi="Arial" w:cs="Arial"/>
          <w:color w:val="000000" w:themeColor="text1"/>
        </w:rPr>
        <w:t>遵守；坚持</w:t>
      </w:r>
    </w:p>
    <w:p w14:paraId="0A8A6A5B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adhere to safety </w:t>
      </w:r>
      <w:bookmarkStart w:id="366" w:name="OLE_LINK131"/>
      <w:bookmarkStart w:id="367" w:name="OLE_LINK132"/>
      <w:r w:rsidRPr="00652966">
        <w:rPr>
          <w:rFonts w:ascii="Arial" w:eastAsia="微软雅黑" w:hAnsi="Arial" w:cs="Arial"/>
          <w:color w:val="000000" w:themeColor="text1"/>
        </w:rPr>
        <w:t xml:space="preserve">regulations </w:t>
      </w:r>
      <w:bookmarkEnd w:id="366"/>
      <w:bookmarkEnd w:id="367"/>
      <w:r w:rsidRPr="00652966">
        <w:rPr>
          <w:rFonts w:ascii="Arial" w:eastAsia="微软雅黑" w:hAnsi="Arial" w:cs="Arial"/>
          <w:color w:val="000000" w:themeColor="text1"/>
        </w:rPr>
        <w:t>in the workplace.</w:t>
      </w:r>
    </w:p>
    <w:p w14:paraId="48A61B19" w14:textId="1CD6FB1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agreed to adhere to a strict </w:t>
      </w:r>
      <w:bookmarkStart w:id="368" w:name="OLE_LINK133"/>
      <w:bookmarkStart w:id="369" w:name="OLE_LINK134"/>
      <w:r w:rsidRPr="00652966">
        <w:rPr>
          <w:rFonts w:ascii="Arial" w:eastAsia="微软雅黑" w:hAnsi="Arial" w:cs="Arial"/>
          <w:color w:val="000000" w:themeColor="text1"/>
        </w:rPr>
        <w:t xml:space="preserve">timeline </w:t>
      </w:r>
      <w:bookmarkEnd w:id="368"/>
      <w:bookmarkEnd w:id="369"/>
      <w:r w:rsidRPr="00652966">
        <w:rPr>
          <w:rFonts w:ascii="Arial" w:eastAsia="微软雅黑" w:hAnsi="Arial" w:cs="Arial"/>
          <w:color w:val="000000" w:themeColor="text1"/>
        </w:rPr>
        <w:t>for the project.</w:t>
      </w:r>
    </w:p>
    <w:p w14:paraId="26F0A294" w14:textId="035E0302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0" w:name="OLE_LINK306"/>
      <w:bookmarkStart w:id="371" w:name="OLE_LINK307"/>
      <w:r w:rsidRPr="00652966">
        <w:rPr>
          <w:rFonts w:ascii="Arial" w:eastAsia="微软雅黑" w:hAnsi="Arial" w:cs="Arial"/>
          <w:b/>
          <w:bCs/>
          <w:color w:val="000000" w:themeColor="text1"/>
        </w:rPr>
        <w:t>disturb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0"/>
      <w:bookmarkEnd w:id="371"/>
      <w:r w:rsidRPr="00652966">
        <w:rPr>
          <w:rFonts w:ascii="Arial" w:eastAsia="微软雅黑" w:hAnsi="Arial" w:cs="Arial"/>
          <w:color w:val="000000" w:themeColor="text1"/>
        </w:rPr>
        <w:t xml:space="preserve">[dɪˈstɜrb] v. </w:t>
      </w:r>
      <w:r w:rsidRPr="00652966">
        <w:rPr>
          <w:rFonts w:ascii="Arial" w:eastAsia="微软雅黑" w:hAnsi="Arial" w:cs="Arial"/>
          <w:color w:val="000000" w:themeColor="text1"/>
        </w:rPr>
        <w:t>打扰；干扰</w:t>
      </w:r>
    </w:p>
    <w:p w14:paraId="7899D3B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don't disturb me while I'm working on this important project.</w:t>
      </w:r>
    </w:p>
    <w:p w14:paraId="72A11030" w14:textId="242FD453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loud noise from the construction site disturbed the residents' peace and quiet.</w:t>
      </w:r>
    </w:p>
    <w:p w14:paraId="27F6E6E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supervision</w:t>
      </w:r>
      <w:r w:rsidRPr="00652966">
        <w:rPr>
          <w:rFonts w:ascii="Arial" w:eastAsia="微软雅黑" w:hAnsi="Arial" w:cs="Arial"/>
          <w:color w:val="000000" w:themeColor="text1"/>
        </w:rPr>
        <w:t xml:space="preserve"> [ˌsuːpərˈvɪʒən] n. </w:t>
      </w:r>
      <w:r w:rsidRPr="00652966">
        <w:rPr>
          <w:rFonts w:ascii="Arial" w:eastAsia="微软雅黑" w:hAnsi="Arial" w:cs="Arial"/>
          <w:color w:val="000000" w:themeColor="text1"/>
        </w:rPr>
        <w:t>监督；管理</w:t>
      </w:r>
    </w:p>
    <w:p w14:paraId="46049092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is under the supervision of a seasoned project manager.</w:t>
      </w:r>
    </w:p>
    <w:p w14:paraId="64955F32" w14:textId="55D9EF6C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provides close supervision to ensure the students are working safely in the lab.</w:t>
      </w:r>
    </w:p>
    <w:p w14:paraId="5171EB43" w14:textId="15AD7935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2" w:name="OLE_LINK139"/>
      <w:bookmarkStart w:id="373" w:name="OLE_LINK140"/>
      <w:r w:rsidRPr="00652966">
        <w:rPr>
          <w:rFonts w:ascii="Arial" w:eastAsia="微软雅黑" w:hAnsi="Arial" w:cs="Arial"/>
          <w:b/>
          <w:bCs/>
          <w:color w:val="000000" w:themeColor="text1"/>
        </w:rPr>
        <w:t>implementer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2"/>
      <w:bookmarkEnd w:id="373"/>
      <w:r w:rsidRPr="00652966">
        <w:rPr>
          <w:rFonts w:ascii="Arial" w:eastAsia="微软雅黑" w:hAnsi="Arial" w:cs="Arial"/>
          <w:color w:val="000000" w:themeColor="text1"/>
        </w:rPr>
        <w:t>[ˈɪmpləˌm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ntər] n. </w:t>
      </w:r>
      <w:r w:rsidRPr="00652966">
        <w:rPr>
          <w:rFonts w:ascii="Arial" w:eastAsia="微软雅黑" w:hAnsi="Arial" w:cs="Arial"/>
          <w:color w:val="000000" w:themeColor="text1"/>
        </w:rPr>
        <w:t>实施者；执行者</w:t>
      </w:r>
    </w:p>
    <w:p w14:paraId="1A5B4AF9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implementer of the plan is responsible for ensuring it is carried out effectively.</w:t>
      </w:r>
    </w:p>
    <w:p w14:paraId="3A02469F" w14:textId="607E02A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Successful implementation of the new policy requires a skilled implementer.</w:t>
      </w:r>
    </w:p>
    <w:p w14:paraId="045C109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4" w:name="OLE_LINK141"/>
      <w:bookmarkStart w:id="375" w:name="OLE_LINK142"/>
      <w:r w:rsidRPr="00652966">
        <w:rPr>
          <w:rFonts w:ascii="Arial" w:eastAsia="微软雅黑" w:hAnsi="Arial" w:cs="Arial"/>
          <w:b/>
          <w:bCs/>
          <w:color w:val="000000" w:themeColor="text1"/>
        </w:rPr>
        <w:t>accomplishment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4"/>
      <w:bookmarkEnd w:id="375"/>
      <w:r w:rsidRPr="00652966">
        <w:rPr>
          <w:rFonts w:ascii="Arial" w:eastAsia="微软雅黑" w:hAnsi="Arial" w:cs="Arial"/>
          <w:color w:val="000000" w:themeColor="text1"/>
        </w:rPr>
        <w:t xml:space="preserve">[əˈkʌmplɪʃmənt] n. </w:t>
      </w:r>
      <w:r w:rsidRPr="00652966">
        <w:rPr>
          <w:rFonts w:ascii="Arial" w:eastAsia="微软雅黑" w:hAnsi="Arial" w:cs="Arial"/>
          <w:color w:val="000000" w:themeColor="text1"/>
        </w:rPr>
        <w:t>成就；成绩</w:t>
      </w:r>
    </w:p>
    <w:p w14:paraId="5AF527A0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Graduating from college was a significant accomplishment for her.</w:t>
      </w:r>
    </w:p>
    <w:p w14:paraId="74A607CC" w14:textId="5D388DD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Completing the marathon was a remarkable accomplishment for the athlete.</w:t>
      </w:r>
    </w:p>
    <w:p w14:paraId="2086222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diagram</w:t>
      </w:r>
      <w:r w:rsidRPr="00652966">
        <w:rPr>
          <w:rFonts w:ascii="Arial" w:eastAsia="微软雅黑" w:hAnsi="Arial" w:cs="Arial"/>
          <w:color w:val="000000" w:themeColor="text1"/>
        </w:rPr>
        <w:t xml:space="preserve"> [ˈdaɪəˌɡræm] n. </w:t>
      </w:r>
      <w:r w:rsidRPr="00652966">
        <w:rPr>
          <w:rFonts w:ascii="Arial" w:eastAsia="微软雅黑" w:hAnsi="Arial" w:cs="Arial"/>
          <w:color w:val="000000" w:themeColor="text1"/>
        </w:rPr>
        <w:t>图表；图解</w:t>
      </w:r>
    </w:p>
    <w:p w14:paraId="54DA2F5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diagram illustrates the process of photosynthesis.</w:t>
      </w:r>
    </w:p>
    <w:p w14:paraId="7F02AB57" w14:textId="5DA674C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used a diagram to explain the complex engineering design.</w:t>
      </w:r>
    </w:p>
    <w:p w14:paraId="24741BF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76" w:name="OLE_LINK147"/>
      <w:bookmarkStart w:id="377" w:name="OLE_LINK148"/>
      <w:r w:rsidRPr="00652966">
        <w:rPr>
          <w:rFonts w:ascii="Arial" w:eastAsia="微软雅黑" w:hAnsi="Arial" w:cs="Arial"/>
          <w:b/>
          <w:bCs/>
          <w:color w:val="000000" w:themeColor="text1"/>
        </w:rPr>
        <w:t>psychology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76"/>
      <w:bookmarkEnd w:id="377"/>
      <w:r w:rsidRPr="00652966">
        <w:rPr>
          <w:rFonts w:ascii="Arial" w:eastAsia="微软雅黑" w:hAnsi="Arial" w:cs="Arial"/>
          <w:color w:val="000000" w:themeColor="text1"/>
        </w:rPr>
        <w:t xml:space="preserve">[saɪˈkɒlədʒi] n. </w:t>
      </w:r>
      <w:r w:rsidRPr="00652966">
        <w:rPr>
          <w:rFonts w:ascii="Arial" w:eastAsia="微软雅黑" w:hAnsi="Arial" w:cs="Arial"/>
          <w:color w:val="000000" w:themeColor="text1"/>
        </w:rPr>
        <w:t>心理学</w:t>
      </w:r>
    </w:p>
    <w:p w14:paraId="1562D4FD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decided to major in psychology because she was fascinated by the human mind.</w:t>
      </w:r>
    </w:p>
    <w:p w14:paraId="25640110" w14:textId="714671A8" w:rsidR="007B39EA" w:rsidRPr="00652966" w:rsidRDefault="00F60ADD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study of psychology helps us understand behavior and mental processes.</w:t>
      </w:r>
    </w:p>
    <w:p w14:paraId="08898787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psychological</w:t>
      </w:r>
      <w:r w:rsidRPr="00652966">
        <w:rPr>
          <w:rFonts w:ascii="Arial" w:eastAsia="微软雅黑" w:hAnsi="Arial" w:cs="Arial"/>
          <w:color w:val="000000" w:themeColor="text1"/>
        </w:rPr>
        <w:t xml:space="preserve"> [ˌsaɪkəˈlɒdʒɪkəl] adj. </w:t>
      </w:r>
      <w:r w:rsidRPr="00652966">
        <w:rPr>
          <w:rFonts w:ascii="Arial" w:eastAsia="微软雅黑" w:hAnsi="Arial" w:cs="Arial"/>
          <w:color w:val="000000" w:themeColor="text1"/>
        </w:rPr>
        <w:t>心理的；心理学的</w:t>
      </w:r>
    </w:p>
    <w:p w14:paraId="1F20E8D0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psychological well-being is important to her </w:t>
      </w:r>
      <w:bookmarkStart w:id="378" w:name="OLE_LINK143"/>
      <w:bookmarkStart w:id="379" w:name="OLE_LINK144"/>
      <w:r w:rsidRPr="00652966">
        <w:rPr>
          <w:rFonts w:ascii="Arial" w:eastAsia="微软雅黑" w:hAnsi="Arial" w:cs="Arial"/>
          <w:color w:val="000000" w:themeColor="text1"/>
        </w:rPr>
        <w:t xml:space="preserve">overall </w:t>
      </w:r>
      <w:bookmarkEnd w:id="378"/>
      <w:bookmarkEnd w:id="379"/>
      <w:r w:rsidRPr="00652966">
        <w:rPr>
          <w:rFonts w:ascii="Arial" w:eastAsia="微软雅黑" w:hAnsi="Arial" w:cs="Arial"/>
          <w:color w:val="000000" w:themeColor="text1"/>
        </w:rPr>
        <w:t>health.</w:t>
      </w:r>
    </w:p>
    <w:p w14:paraId="6EF72CF8" w14:textId="3683270E" w:rsidR="00F60ADD" w:rsidRPr="00652966" w:rsidRDefault="007B39EA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380" w:name="OLE_LINK145"/>
      <w:bookmarkStart w:id="381" w:name="OLE_LINK146"/>
      <w:r w:rsidRPr="00652966">
        <w:rPr>
          <w:rFonts w:ascii="Arial" w:eastAsia="微软雅黑" w:hAnsi="Arial" w:cs="Arial"/>
          <w:color w:val="000000" w:themeColor="text1"/>
        </w:rPr>
        <w:t>The therapist specializes in providing psychological support to individuals with anxiety disorders.</w:t>
      </w:r>
      <w:bookmarkEnd w:id="380"/>
      <w:bookmarkEnd w:id="381"/>
    </w:p>
    <w:p w14:paraId="1B850C99" w14:textId="6377AAD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2" w:name="OLE_LINK151"/>
      <w:bookmarkStart w:id="383" w:name="OLE_LINK152"/>
      <w:r w:rsidRPr="00652966">
        <w:rPr>
          <w:rFonts w:ascii="Arial" w:eastAsia="微软雅黑" w:hAnsi="Arial" w:cs="Arial"/>
          <w:b/>
          <w:bCs/>
          <w:color w:val="000000" w:themeColor="text1"/>
        </w:rPr>
        <w:t>intelligence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2"/>
      <w:bookmarkEnd w:id="383"/>
      <w:r w:rsidRPr="00652966">
        <w:rPr>
          <w:rFonts w:ascii="Arial" w:eastAsia="微软雅黑" w:hAnsi="Arial" w:cs="Arial"/>
          <w:color w:val="000000" w:themeColor="text1"/>
        </w:rPr>
        <w:t>[ɪnˈt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lɪdʒəns] n. </w:t>
      </w:r>
      <w:r w:rsidRPr="00652966">
        <w:rPr>
          <w:rFonts w:ascii="Arial" w:eastAsia="微软雅黑" w:hAnsi="Arial" w:cs="Arial"/>
          <w:color w:val="000000" w:themeColor="text1"/>
        </w:rPr>
        <w:t>智力；情报</w:t>
      </w:r>
    </w:p>
    <w:p w14:paraId="5A410FA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Artificial intelligence has made significant advancements in recent years.</w:t>
      </w:r>
    </w:p>
    <w:p w14:paraId="1B16E58A" w14:textId="1F032879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384" w:name="OLE_LINK149"/>
      <w:bookmarkStart w:id="385" w:name="OLE_LINK150"/>
      <w:r w:rsidRPr="00652966">
        <w:rPr>
          <w:rFonts w:ascii="Arial" w:eastAsia="微软雅黑" w:hAnsi="Arial" w:cs="Arial"/>
          <w:color w:val="000000" w:themeColor="text1"/>
        </w:rPr>
        <w:t xml:space="preserve">Military </w:t>
      </w:r>
      <w:bookmarkEnd w:id="384"/>
      <w:bookmarkEnd w:id="385"/>
      <w:r w:rsidRPr="00652966">
        <w:rPr>
          <w:rFonts w:ascii="Arial" w:eastAsia="微软雅黑" w:hAnsi="Arial" w:cs="Arial"/>
          <w:color w:val="000000" w:themeColor="text1"/>
        </w:rPr>
        <w:t>intelligence is crucial for national security.</w:t>
      </w:r>
    </w:p>
    <w:p w14:paraId="7020868C" w14:textId="0384192E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6" w:name="OLE_LINK153"/>
      <w:bookmarkStart w:id="387" w:name="OLE_LINK154"/>
      <w:bookmarkStart w:id="388" w:name="OLE_LINK157"/>
      <w:r w:rsidRPr="00652966">
        <w:rPr>
          <w:rFonts w:ascii="Arial" w:eastAsia="微软雅黑" w:hAnsi="Arial" w:cs="Arial"/>
          <w:b/>
          <w:bCs/>
          <w:color w:val="000000" w:themeColor="text1"/>
        </w:rPr>
        <w:t>demonstrate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6"/>
      <w:bookmarkEnd w:id="387"/>
      <w:bookmarkEnd w:id="388"/>
      <w:r w:rsidRPr="00652966">
        <w:rPr>
          <w:rFonts w:ascii="Arial" w:eastAsia="微软雅黑" w:hAnsi="Arial" w:cs="Arial"/>
          <w:color w:val="000000" w:themeColor="text1"/>
        </w:rPr>
        <w:t>[ˈd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mənˌstreɪt] v. </w:t>
      </w:r>
      <w:r w:rsidRPr="00652966">
        <w:rPr>
          <w:rFonts w:ascii="Arial" w:eastAsia="微软雅黑" w:hAnsi="Arial" w:cs="Arial"/>
          <w:color w:val="000000" w:themeColor="text1"/>
        </w:rPr>
        <w:t>示范；演示</w:t>
      </w:r>
    </w:p>
    <w:p w14:paraId="2AD6A2B2" w14:textId="77777777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instructor will demonstrate the proper technique for using the equipment.</w:t>
      </w:r>
    </w:p>
    <w:p w14:paraId="0D03CE01" w14:textId="4BF65F69" w:rsidR="007B39EA" w:rsidRPr="00652966" w:rsidRDefault="007B39EA" w:rsidP="007B39E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used a model to demonstrate how the experiment works.</w:t>
      </w:r>
    </w:p>
    <w:p w14:paraId="5870972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89" w:name="OLE_LINK155"/>
      <w:bookmarkStart w:id="390" w:name="OLE_LINK156"/>
      <w:r w:rsidRPr="00652966">
        <w:rPr>
          <w:rFonts w:ascii="Arial" w:eastAsia="微软雅黑" w:hAnsi="Arial" w:cs="Arial"/>
          <w:b/>
          <w:bCs/>
          <w:color w:val="000000" w:themeColor="text1"/>
        </w:rPr>
        <w:t>demonstrable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89"/>
      <w:bookmarkEnd w:id="390"/>
      <w:r w:rsidRPr="00652966">
        <w:rPr>
          <w:rFonts w:ascii="Arial" w:eastAsia="微软雅黑" w:hAnsi="Arial" w:cs="Arial"/>
          <w:color w:val="000000" w:themeColor="text1"/>
        </w:rPr>
        <w:t xml:space="preserve">[dɪˈmɒnstrəbl] adj. </w:t>
      </w:r>
      <w:r w:rsidRPr="00652966">
        <w:rPr>
          <w:rFonts w:ascii="Arial" w:eastAsia="微软雅黑" w:hAnsi="Arial" w:cs="Arial"/>
          <w:color w:val="000000" w:themeColor="text1"/>
        </w:rPr>
        <w:t>可证明的；可示范的</w:t>
      </w:r>
    </w:p>
    <w:p w14:paraId="7264947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experiment provided demonstrable evidence of the hypothesis.</w:t>
      </w:r>
    </w:p>
    <w:p w14:paraId="72AD152A" w14:textId="34F4663E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teaching method had demonstrable results in improving student performance.</w:t>
      </w:r>
    </w:p>
    <w:p w14:paraId="7511D54E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1" w:name="OLE_LINK158"/>
      <w:bookmarkStart w:id="392" w:name="OLE_LINK159"/>
      <w:r w:rsidRPr="00652966">
        <w:rPr>
          <w:rFonts w:ascii="Arial" w:eastAsia="微软雅黑" w:hAnsi="Arial" w:cs="Arial"/>
          <w:b/>
          <w:bCs/>
          <w:color w:val="000000" w:themeColor="text1"/>
        </w:rPr>
        <w:t>verbal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1"/>
      <w:bookmarkEnd w:id="392"/>
      <w:r w:rsidRPr="00652966">
        <w:rPr>
          <w:rFonts w:ascii="Arial" w:eastAsia="微软雅黑" w:hAnsi="Arial" w:cs="Arial"/>
          <w:color w:val="000000" w:themeColor="text1"/>
        </w:rPr>
        <w:t xml:space="preserve">[ˈvɜrbəl] adj. </w:t>
      </w:r>
      <w:r w:rsidRPr="00652966">
        <w:rPr>
          <w:rFonts w:ascii="Arial" w:eastAsia="微软雅黑" w:hAnsi="Arial" w:cs="Arial"/>
          <w:color w:val="000000" w:themeColor="text1"/>
        </w:rPr>
        <w:t>口头的；用言辞的</w:t>
      </w:r>
    </w:p>
    <w:p w14:paraId="483104A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verbal agreement was not legally binding.</w:t>
      </w:r>
    </w:p>
    <w:p w14:paraId="6EF7EEE6" w14:textId="76CD46A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Effective communication involves both verbal and nonverbal cues.</w:t>
      </w:r>
    </w:p>
    <w:p w14:paraId="3894EA50" w14:textId="480EDD34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3" w:name="OLE_LINK160"/>
      <w:bookmarkStart w:id="394" w:name="OLE_LINK161"/>
      <w:r w:rsidRPr="00652966">
        <w:rPr>
          <w:rFonts w:ascii="Arial" w:eastAsia="微软雅黑" w:hAnsi="Arial" w:cs="Arial"/>
          <w:b/>
          <w:bCs/>
          <w:color w:val="000000" w:themeColor="text1"/>
        </w:rPr>
        <w:t>mindset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3"/>
      <w:bookmarkEnd w:id="394"/>
      <w:r w:rsidRPr="00652966">
        <w:rPr>
          <w:rFonts w:ascii="Arial" w:eastAsia="微软雅黑" w:hAnsi="Arial" w:cs="Arial"/>
          <w:color w:val="000000" w:themeColor="text1"/>
        </w:rPr>
        <w:t>[ˈmaɪndˌs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t] n. </w:t>
      </w:r>
      <w:r w:rsidRPr="00652966">
        <w:rPr>
          <w:rFonts w:ascii="Arial" w:eastAsia="微软雅黑" w:hAnsi="Arial" w:cs="Arial"/>
          <w:color w:val="000000" w:themeColor="text1"/>
        </w:rPr>
        <w:t>思维方式；心态</w:t>
      </w:r>
    </w:p>
    <w:p w14:paraId="43EDC32C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Having a positive mindset can help you overcome challenges.</w:t>
      </w:r>
    </w:p>
    <w:p w14:paraId="304B70F4" w14:textId="2FD0C2C8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Changing your mindset can lead to personal growth and development.</w:t>
      </w:r>
    </w:p>
    <w:p w14:paraId="5939154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5" w:name="OLE_LINK162"/>
      <w:bookmarkStart w:id="396" w:name="OLE_LINK163"/>
      <w:r w:rsidRPr="00652966">
        <w:rPr>
          <w:rFonts w:ascii="Arial" w:eastAsia="微软雅黑" w:hAnsi="Arial" w:cs="Arial"/>
          <w:b/>
          <w:bCs/>
          <w:color w:val="000000" w:themeColor="text1"/>
        </w:rPr>
        <w:t>assistant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5"/>
      <w:bookmarkEnd w:id="396"/>
      <w:r w:rsidRPr="00652966">
        <w:rPr>
          <w:rFonts w:ascii="Arial" w:eastAsia="微软雅黑" w:hAnsi="Arial" w:cs="Arial"/>
          <w:color w:val="000000" w:themeColor="text1"/>
        </w:rPr>
        <w:t xml:space="preserve">[əˈsɪstənt] n. </w:t>
      </w:r>
      <w:r w:rsidRPr="00652966">
        <w:rPr>
          <w:rFonts w:ascii="Arial" w:eastAsia="微软雅黑" w:hAnsi="Arial" w:cs="Arial"/>
          <w:color w:val="000000" w:themeColor="text1"/>
        </w:rPr>
        <w:t>助手；助理</w:t>
      </w:r>
    </w:p>
    <w:p w14:paraId="7DF35B4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works as a research assistant in a laboratory.</w:t>
      </w:r>
    </w:p>
    <w:p w14:paraId="64CA3A02" w14:textId="53F73311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virtual assistant can help with tasks such as scheduling and reminders.</w:t>
      </w:r>
    </w:p>
    <w:p w14:paraId="3D205DBB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7" w:name="OLE_LINK164"/>
      <w:bookmarkStart w:id="398" w:name="OLE_LINK165"/>
      <w:r w:rsidRPr="00652966">
        <w:rPr>
          <w:rFonts w:ascii="Arial" w:eastAsia="微软雅黑" w:hAnsi="Arial" w:cs="Arial"/>
          <w:b/>
          <w:bCs/>
          <w:color w:val="000000" w:themeColor="text1"/>
        </w:rPr>
        <w:t>robot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7"/>
      <w:bookmarkEnd w:id="398"/>
      <w:r w:rsidRPr="00652966">
        <w:rPr>
          <w:rFonts w:ascii="Arial" w:eastAsia="微软雅黑" w:hAnsi="Arial" w:cs="Arial"/>
          <w:color w:val="000000" w:themeColor="text1"/>
        </w:rPr>
        <w:t xml:space="preserve">[ˈroʊbət] n. </w:t>
      </w:r>
      <w:r w:rsidRPr="00652966">
        <w:rPr>
          <w:rFonts w:ascii="Arial" w:eastAsia="微软雅黑" w:hAnsi="Arial" w:cs="Arial"/>
          <w:color w:val="000000" w:themeColor="text1"/>
        </w:rPr>
        <w:t>机器人</w:t>
      </w:r>
    </w:p>
    <w:p w14:paraId="1DB8A434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Robots are used in manufacturing to automate repetitive tasks.</w:t>
      </w:r>
    </w:p>
    <w:p w14:paraId="38F595F3" w14:textId="554925ED" w:rsidR="00BF45E2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robot vacuum cleaner can clean the house while you're away.</w:t>
      </w:r>
    </w:p>
    <w:p w14:paraId="2DFF09CF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399" w:name="OLE_LINK178"/>
      <w:bookmarkStart w:id="400" w:name="OLE_LINK179"/>
      <w:bookmarkStart w:id="401" w:name="OLE_LINK180"/>
      <w:r w:rsidRPr="00652966">
        <w:rPr>
          <w:rFonts w:ascii="Arial" w:eastAsia="微软雅黑" w:hAnsi="Arial" w:cs="Arial"/>
          <w:b/>
          <w:bCs/>
          <w:color w:val="000000" w:themeColor="text1"/>
        </w:rPr>
        <w:t>summarize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399"/>
      <w:bookmarkEnd w:id="400"/>
      <w:bookmarkEnd w:id="401"/>
      <w:r w:rsidRPr="00652966">
        <w:rPr>
          <w:rFonts w:ascii="Arial" w:eastAsia="微软雅黑" w:hAnsi="Arial" w:cs="Arial"/>
          <w:color w:val="000000" w:themeColor="text1"/>
        </w:rPr>
        <w:t xml:space="preserve">[ˈsʌməraɪz] v. </w:t>
      </w:r>
      <w:r w:rsidRPr="00652966">
        <w:rPr>
          <w:rFonts w:ascii="Arial" w:eastAsia="微软雅黑" w:hAnsi="Arial" w:cs="Arial"/>
          <w:color w:val="000000" w:themeColor="text1"/>
        </w:rPr>
        <w:t>总结；概述</w:t>
      </w:r>
    </w:p>
    <w:p w14:paraId="2C281DC9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summarize the main points of the presentation for the audience?</w:t>
      </w:r>
    </w:p>
    <w:p w14:paraId="4172B0DB" w14:textId="7A965C70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 just a few sentences, she was able to summarize the entire novel.</w:t>
      </w:r>
    </w:p>
    <w:p w14:paraId="67F796DD" w14:textId="727BA91A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2" w:name="OLE_LINK304"/>
      <w:bookmarkStart w:id="403" w:name="OLE_LINK305"/>
      <w:r w:rsidRPr="00652966">
        <w:rPr>
          <w:rFonts w:ascii="Arial" w:eastAsia="微软雅黑" w:hAnsi="Arial" w:cs="Arial"/>
          <w:b/>
          <w:bCs/>
          <w:color w:val="000000" w:themeColor="text1"/>
        </w:rPr>
        <w:t>reference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2"/>
      <w:bookmarkEnd w:id="403"/>
      <w:r w:rsidRPr="00652966">
        <w:rPr>
          <w:rFonts w:ascii="Arial" w:eastAsia="微软雅黑" w:hAnsi="Arial" w:cs="Arial"/>
          <w:color w:val="000000" w:themeColor="text1"/>
        </w:rPr>
        <w:t>[ˈr</w:t>
      </w:r>
      <w:r w:rsidR="00916BF3" w:rsidRPr="00652966">
        <w:rPr>
          <w:rFonts w:ascii="Arial" w:eastAsia="微软雅黑" w:hAnsi="Arial" w:cs="Arial"/>
          <w:color w:val="000000" w:themeColor="text1"/>
        </w:rPr>
        <w:t>e</w:t>
      </w:r>
      <w:r w:rsidRPr="00652966">
        <w:rPr>
          <w:rFonts w:ascii="Arial" w:eastAsia="微软雅黑" w:hAnsi="Arial" w:cs="Arial"/>
          <w:color w:val="000000" w:themeColor="text1"/>
        </w:rPr>
        <w:t xml:space="preserve">fərəns] n. </w:t>
      </w:r>
      <w:r w:rsidRPr="00652966">
        <w:rPr>
          <w:rFonts w:ascii="Arial" w:eastAsia="微软雅黑" w:hAnsi="Arial" w:cs="Arial"/>
          <w:color w:val="000000" w:themeColor="text1"/>
        </w:rPr>
        <w:t>参考；参考资料</w:t>
      </w:r>
    </w:p>
    <w:p w14:paraId="2063819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Please provide a reference for the statistics you mentioned in your report.</w:t>
      </w:r>
    </w:p>
    <w:p w14:paraId="5C173545" w14:textId="73616616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book includes a list of references at the end for further reading.</w:t>
      </w:r>
    </w:p>
    <w:p w14:paraId="01637941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consult</w:t>
      </w:r>
      <w:r w:rsidRPr="00652966">
        <w:rPr>
          <w:rFonts w:ascii="Arial" w:eastAsia="微软雅黑" w:hAnsi="Arial" w:cs="Arial"/>
          <w:color w:val="000000" w:themeColor="text1"/>
        </w:rPr>
        <w:t xml:space="preserve"> [kənˈsʌlt] v. </w:t>
      </w:r>
      <w:r w:rsidRPr="00652966">
        <w:rPr>
          <w:rFonts w:ascii="Arial" w:eastAsia="微软雅黑" w:hAnsi="Arial" w:cs="Arial"/>
          <w:color w:val="000000" w:themeColor="text1"/>
        </w:rPr>
        <w:t>咨询；请教</w:t>
      </w:r>
    </w:p>
    <w:p w14:paraId="602F5647" w14:textId="77777777" w:rsidR="00F60ADD" w:rsidRPr="00652966" w:rsidRDefault="00F60ADD" w:rsidP="00F60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Before making a decision, it's wise to consult with experts in the field.</w:t>
      </w:r>
    </w:p>
    <w:p w14:paraId="0542F782" w14:textId="7ED95A12" w:rsidR="00266FD2" w:rsidRPr="00652966" w:rsidRDefault="00F60AD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consulted a lawyer to get legal advice on her business contract.</w:t>
      </w:r>
    </w:p>
    <w:p w14:paraId="751DF204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4" w:name="OLE_LINK203"/>
      <w:bookmarkStart w:id="405" w:name="OLE_LINK204"/>
      <w:bookmarkStart w:id="406" w:name="OLE_LINK303"/>
      <w:r w:rsidRPr="00652966">
        <w:rPr>
          <w:rFonts w:ascii="Arial" w:eastAsia="微软雅黑" w:hAnsi="Arial" w:cs="Arial"/>
          <w:b/>
          <w:bCs/>
          <w:color w:val="000000" w:themeColor="text1"/>
        </w:rPr>
        <w:t>appropriate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4"/>
      <w:bookmarkEnd w:id="405"/>
      <w:bookmarkEnd w:id="406"/>
      <w:r w:rsidRPr="00652966">
        <w:rPr>
          <w:rFonts w:ascii="Arial" w:eastAsia="微软雅黑" w:hAnsi="Arial" w:cs="Arial"/>
          <w:color w:val="000000" w:themeColor="text1"/>
        </w:rPr>
        <w:t xml:space="preserve">[əˈproʊpriət] adj. </w:t>
      </w:r>
      <w:r w:rsidRPr="00652966">
        <w:rPr>
          <w:rFonts w:ascii="Arial" w:eastAsia="微软雅黑" w:hAnsi="Arial" w:cs="Arial"/>
          <w:color w:val="000000" w:themeColor="text1"/>
        </w:rPr>
        <w:t>适当的，恰当的</w:t>
      </w:r>
    </w:p>
    <w:p w14:paraId="18DA81B6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07" w:name="OLE_LINK205"/>
      <w:bookmarkStart w:id="408" w:name="OLE_LINK206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wear appropriate attire for the formal event.</w:t>
      </w:r>
    </w:p>
    <w:p w14:paraId="7BCD127D" w14:textId="52DB00FA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teacher chose an appropriate book for the student'</w:t>
      </w:r>
      <w:r w:rsidR="000229D4" w:rsidRPr="00652966">
        <w:rPr>
          <w:rFonts w:ascii="Arial" w:eastAsia="微软雅黑" w:hAnsi="Arial" w:cs="Arial"/>
          <w:color w:val="000000" w:themeColor="text1"/>
        </w:rPr>
        <w:t>s</w:t>
      </w:r>
      <w:r w:rsidRPr="00652966">
        <w:rPr>
          <w:rFonts w:ascii="Arial" w:eastAsia="微软雅黑" w:hAnsi="Arial" w:cs="Arial"/>
          <w:color w:val="000000" w:themeColor="text1"/>
        </w:rPr>
        <w:t xml:space="preserve"> reading level.</w:t>
      </w:r>
      <w:bookmarkEnd w:id="407"/>
      <w:bookmarkEnd w:id="408"/>
    </w:p>
    <w:p w14:paraId="054B5281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09" w:name="OLE_LINK207"/>
      <w:bookmarkStart w:id="410" w:name="OLE_LINK208"/>
      <w:r w:rsidRPr="00652966">
        <w:rPr>
          <w:rFonts w:ascii="Arial" w:eastAsia="微软雅黑" w:hAnsi="Arial" w:cs="Arial"/>
          <w:b/>
          <w:bCs/>
          <w:color w:val="000000" w:themeColor="text1"/>
        </w:rPr>
        <w:t>adequate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09"/>
      <w:bookmarkEnd w:id="410"/>
      <w:r w:rsidRPr="00652966">
        <w:rPr>
          <w:rFonts w:ascii="Arial" w:eastAsia="微软雅黑" w:hAnsi="Arial" w:cs="Arial"/>
          <w:color w:val="000000" w:themeColor="text1"/>
        </w:rPr>
        <w:t xml:space="preserve">[ˈædɪkwət] adj. </w:t>
      </w:r>
      <w:r w:rsidRPr="00652966">
        <w:rPr>
          <w:rFonts w:ascii="Arial" w:eastAsia="微软雅黑" w:hAnsi="Arial" w:cs="Arial"/>
          <w:color w:val="000000" w:themeColor="text1"/>
        </w:rPr>
        <w:t>充分的，足够的</w:t>
      </w:r>
    </w:p>
    <w:p w14:paraId="35A8D38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1" w:name="OLE_LINK209"/>
      <w:bookmarkStart w:id="412" w:name="OLE_LINK21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ensure that our resources are adequate for the project's demands.</w:t>
      </w:r>
    </w:p>
    <w:p w14:paraId="084D1F7F" w14:textId="23296CFB" w:rsidR="00E83B49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presentation provided an adequate explanation of the complex topic.</w:t>
      </w:r>
      <w:bookmarkEnd w:id="411"/>
      <w:bookmarkEnd w:id="412"/>
    </w:p>
    <w:p w14:paraId="200BDB67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specification</w:t>
      </w:r>
      <w:r w:rsidRPr="00652966">
        <w:rPr>
          <w:rFonts w:ascii="Arial" w:eastAsia="微软雅黑" w:hAnsi="Arial" w:cs="Arial"/>
          <w:color w:val="000000" w:themeColor="text1"/>
        </w:rPr>
        <w:t xml:space="preserve"> [ˌspesɪfɪˈkeɪʃ(ə)n] n. </w:t>
      </w:r>
      <w:r w:rsidRPr="00652966">
        <w:rPr>
          <w:rFonts w:ascii="Arial" w:eastAsia="微软雅黑" w:hAnsi="Arial" w:cs="Arial"/>
          <w:color w:val="000000" w:themeColor="text1"/>
        </w:rPr>
        <w:t>规格，说明书</w:t>
      </w:r>
    </w:p>
    <w:p w14:paraId="01ECCC9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3" w:name="OLE_LINK217"/>
      <w:bookmarkStart w:id="414" w:name="OLE_LINK218"/>
      <w:bookmarkStart w:id="415" w:name="OLE_LINK219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product specifications outline the technical details and requirements.</w:t>
      </w:r>
    </w:p>
    <w:p w14:paraId="31D2DCD9" w14:textId="29E39691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16" w:name="OLE_LINK220"/>
      <w:bookmarkStart w:id="417" w:name="OLE_LINK221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adhere to the project's specifications to ensure quality and accuracy.</w:t>
      </w:r>
      <w:bookmarkEnd w:id="413"/>
      <w:bookmarkEnd w:id="414"/>
      <w:bookmarkEnd w:id="415"/>
      <w:bookmarkEnd w:id="416"/>
      <w:bookmarkEnd w:id="417"/>
    </w:p>
    <w:p w14:paraId="31A6CEDE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18" w:name="OLE_LINK228"/>
      <w:bookmarkStart w:id="419" w:name="OLE_LINK229"/>
      <w:r w:rsidRPr="00652966">
        <w:rPr>
          <w:rFonts w:ascii="Arial" w:eastAsia="微软雅黑" w:hAnsi="Arial" w:cs="Arial"/>
          <w:b/>
          <w:bCs/>
          <w:color w:val="000000" w:themeColor="text1"/>
        </w:rPr>
        <w:t>optimize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18"/>
      <w:bookmarkEnd w:id="419"/>
      <w:r w:rsidRPr="00652966">
        <w:rPr>
          <w:rFonts w:ascii="Arial" w:eastAsia="微软雅黑" w:hAnsi="Arial" w:cs="Arial"/>
          <w:color w:val="000000" w:themeColor="text1"/>
        </w:rPr>
        <w:t xml:space="preserve">[ˈɒptɪmaɪz] v. </w:t>
      </w:r>
      <w:r w:rsidRPr="00652966">
        <w:rPr>
          <w:rFonts w:ascii="Arial" w:eastAsia="微软雅黑" w:hAnsi="Arial" w:cs="Arial"/>
          <w:color w:val="000000" w:themeColor="text1"/>
        </w:rPr>
        <w:t>优化</w:t>
      </w:r>
    </w:p>
    <w:p w14:paraId="675AE55A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need to optimize our website for better search engine rankings.</w:t>
      </w:r>
    </w:p>
    <w:p w14:paraId="79723E1A" w14:textId="6D24F980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goal of the project is to optimize production processes to reduce costs.</w:t>
      </w:r>
    </w:p>
    <w:p w14:paraId="2EC56116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0" w:name="OLE_LINK230"/>
      <w:bookmarkStart w:id="421" w:name="OLE_LINK231"/>
      <w:bookmarkStart w:id="422" w:name="OLE_LINK234"/>
      <w:r w:rsidRPr="00652966">
        <w:rPr>
          <w:rFonts w:ascii="Arial" w:eastAsia="微软雅黑" w:hAnsi="Arial" w:cs="Arial"/>
          <w:b/>
          <w:bCs/>
          <w:color w:val="000000" w:themeColor="text1"/>
        </w:rPr>
        <w:t>optimizing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0"/>
      <w:bookmarkEnd w:id="421"/>
      <w:bookmarkEnd w:id="422"/>
      <w:r w:rsidRPr="00652966">
        <w:rPr>
          <w:rFonts w:ascii="Arial" w:eastAsia="微软雅黑" w:hAnsi="Arial" w:cs="Arial"/>
          <w:color w:val="000000" w:themeColor="text1"/>
        </w:rPr>
        <w:t xml:space="preserve">[ˈɒptɪmaɪzɪŋ] adj. </w:t>
      </w:r>
      <w:r w:rsidRPr="00652966">
        <w:rPr>
          <w:rFonts w:ascii="Arial" w:eastAsia="微软雅黑" w:hAnsi="Arial" w:cs="Arial"/>
          <w:color w:val="000000" w:themeColor="text1"/>
        </w:rPr>
        <w:t>优化的</w:t>
      </w:r>
    </w:p>
    <w:p w14:paraId="652A435C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optimizing software helped improve the performance of the computer.</w:t>
      </w:r>
    </w:p>
    <w:p w14:paraId="0978AD0A" w14:textId="3E848249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is actively engaged in optimizing the user experience of the mobile app.</w:t>
      </w:r>
    </w:p>
    <w:p w14:paraId="00763F89" w14:textId="28B079D6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3" w:name="OLE_LINK232"/>
      <w:bookmarkStart w:id="424" w:name="OLE_LINK233"/>
      <w:r w:rsidRPr="00652966">
        <w:rPr>
          <w:rFonts w:ascii="Arial" w:eastAsia="微软雅黑" w:hAnsi="Arial" w:cs="Arial"/>
          <w:b/>
          <w:bCs/>
          <w:color w:val="000000" w:themeColor="text1"/>
        </w:rPr>
        <w:t>optimization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3"/>
      <w:bookmarkEnd w:id="424"/>
      <w:r w:rsidRPr="00652966">
        <w:rPr>
          <w:rFonts w:ascii="Arial" w:eastAsia="微软雅黑" w:hAnsi="Arial" w:cs="Arial"/>
          <w:color w:val="000000" w:themeColor="text1"/>
        </w:rPr>
        <w:t>[ˌɑːptɪm</w:t>
      </w:r>
      <w:r w:rsidR="00C94950" w:rsidRPr="00652966">
        <w:rPr>
          <w:rFonts w:ascii="Arial" w:eastAsia="微软雅黑" w:hAnsi="Arial" w:cs="Arial"/>
          <w:color w:val="000000" w:themeColor="text1"/>
        </w:rPr>
        <w:t>ai</w:t>
      </w:r>
      <w:r w:rsidRPr="00652966">
        <w:rPr>
          <w:rFonts w:ascii="Arial" w:eastAsia="微软雅黑" w:hAnsi="Arial" w:cs="Arial"/>
          <w:color w:val="000000" w:themeColor="text1"/>
        </w:rPr>
        <w:t xml:space="preserve">ˈzeɪʃn] n. </w:t>
      </w:r>
      <w:r w:rsidRPr="00652966">
        <w:rPr>
          <w:rFonts w:ascii="Arial" w:eastAsia="微软雅黑" w:hAnsi="Arial" w:cs="Arial"/>
          <w:color w:val="000000" w:themeColor="text1"/>
        </w:rPr>
        <w:t>优化</w:t>
      </w:r>
    </w:p>
    <w:p w14:paraId="5370090A" w14:textId="77777777" w:rsidR="006D690D" w:rsidRPr="00652966" w:rsidRDefault="006D690D" w:rsidP="006D69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optimization of the website improved its loading speed.</w:t>
      </w:r>
    </w:p>
    <w:p w14:paraId="45038105" w14:textId="28DC847E" w:rsidR="00266FD2" w:rsidRPr="00652966" w:rsidRDefault="006D690D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focused on optimization to enhance the software's performance.</w:t>
      </w:r>
    </w:p>
    <w:p w14:paraId="38E59D36" w14:textId="77777777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5" w:name="OLE_LINK239"/>
      <w:bookmarkStart w:id="426" w:name="OLE_LINK240"/>
      <w:r w:rsidRPr="00652966">
        <w:rPr>
          <w:rFonts w:ascii="Arial" w:eastAsia="微软雅黑" w:hAnsi="Arial" w:cs="Arial"/>
          <w:b/>
          <w:bCs/>
          <w:color w:val="000000" w:themeColor="text1"/>
        </w:rPr>
        <w:t>initialize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5"/>
      <w:bookmarkEnd w:id="426"/>
      <w:r w:rsidRPr="00652966">
        <w:rPr>
          <w:rFonts w:ascii="Arial" w:eastAsia="微软雅黑" w:hAnsi="Arial" w:cs="Arial"/>
          <w:color w:val="000000" w:themeColor="text1"/>
        </w:rPr>
        <w:t xml:space="preserve">[ɪˈnɪʃəˌlaɪz] v. </w:t>
      </w:r>
      <w:r w:rsidRPr="00652966">
        <w:rPr>
          <w:rFonts w:ascii="Arial" w:eastAsia="微软雅黑" w:hAnsi="Arial" w:cs="Arial"/>
          <w:color w:val="000000" w:themeColor="text1"/>
        </w:rPr>
        <w:t>初始化</w:t>
      </w:r>
    </w:p>
    <w:p w14:paraId="5BCD0372" w14:textId="77777777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27" w:name="OLE_LINK241"/>
      <w:bookmarkStart w:id="428" w:name="OLE_LINK242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When you first set up the software, it will ask you to initialize the system by entering your name and preferences.</w:t>
      </w:r>
    </w:p>
    <w:p w14:paraId="3B0E2038" w14:textId="27F6CF80" w:rsidR="007C1C90" w:rsidRPr="00652966" w:rsidRDefault="007C1C90" w:rsidP="007C1C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technician will need to initialize the equipment before it can be used for testing.</w:t>
      </w:r>
    </w:p>
    <w:bookmarkEnd w:id="427"/>
    <w:bookmarkEnd w:id="428"/>
    <w:p w14:paraId="32796E31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29" w:name="OLE_LINK243"/>
      <w:bookmarkStart w:id="430" w:name="OLE_LINK244"/>
      <w:r w:rsidRPr="00652966">
        <w:rPr>
          <w:rFonts w:ascii="Arial" w:eastAsia="微软雅黑" w:hAnsi="Arial" w:cs="Arial"/>
          <w:b/>
          <w:bCs/>
          <w:color w:val="000000" w:themeColor="text1"/>
        </w:rPr>
        <w:t>initialization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29"/>
      <w:bookmarkEnd w:id="430"/>
      <w:r w:rsidRPr="00652966">
        <w:rPr>
          <w:rFonts w:ascii="Arial" w:eastAsia="微软雅黑" w:hAnsi="Arial" w:cs="Arial"/>
          <w:color w:val="000000" w:themeColor="text1"/>
        </w:rPr>
        <w:t xml:space="preserve">[ɪˌnɪʃələˈzeɪʃn] n. </w:t>
      </w:r>
      <w:r w:rsidRPr="00652966">
        <w:rPr>
          <w:rFonts w:ascii="Arial" w:eastAsia="微软雅黑" w:hAnsi="Arial" w:cs="Arial"/>
          <w:color w:val="000000" w:themeColor="text1"/>
        </w:rPr>
        <w:t>初始化</w:t>
      </w:r>
    </w:p>
    <w:p w14:paraId="77850B50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initialization of the software requires configuring various settings.</w:t>
      </w:r>
    </w:p>
    <w:p w14:paraId="6F0865F7" w14:textId="79BD95CC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During initialization, the system loads essential data and resources.</w:t>
      </w:r>
    </w:p>
    <w:p w14:paraId="303CB529" w14:textId="7D1882E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31" w:name="OLE_LINK245"/>
      <w:bookmarkStart w:id="432" w:name="OLE_LINK246"/>
      <w:bookmarkStart w:id="433" w:name="OLE_LINK609"/>
      <w:r w:rsidRPr="00652966">
        <w:rPr>
          <w:rFonts w:ascii="Arial" w:eastAsia="微软雅黑" w:hAnsi="Arial" w:cs="Arial"/>
          <w:b/>
          <w:bCs/>
          <w:color w:val="000000" w:themeColor="text1"/>
        </w:rPr>
        <w:t>parameter</w:t>
      </w:r>
      <w:bookmarkEnd w:id="431"/>
      <w:bookmarkEnd w:id="432"/>
      <w:bookmarkEnd w:id="433"/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参数</w:t>
      </w:r>
    </w:p>
    <w:p w14:paraId="23FEA64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434" w:name="OLE_LINK247"/>
      <w:bookmarkStart w:id="435" w:name="OLE_LINK248"/>
      <w:r w:rsidRPr="00652966">
        <w:rPr>
          <w:rFonts w:ascii="Arial" w:eastAsia="微软雅黑" w:hAnsi="Arial" w:cs="Arial"/>
          <w:color w:val="000000" w:themeColor="text1"/>
        </w:rPr>
        <w:t>You can adjust the parameters to customize the software's behavior.</w:t>
      </w:r>
      <w:bookmarkEnd w:id="434"/>
      <w:bookmarkEnd w:id="435"/>
    </w:p>
    <w:p w14:paraId="702640A8" w14:textId="6CBCE062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function takes several parameters to perform calculations.</w:t>
      </w:r>
    </w:p>
    <w:p w14:paraId="068B5569" w14:textId="7FA7A5A0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36" w:name="OLE_LINK251"/>
      <w:bookmarkStart w:id="437" w:name="OLE_LINK252"/>
      <w:r w:rsidRPr="00652966">
        <w:rPr>
          <w:rFonts w:ascii="Arial" w:eastAsia="微软雅黑" w:hAnsi="Arial" w:cs="Arial"/>
          <w:b/>
          <w:bCs/>
          <w:color w:val="000000" w:themeColor="text1"/>
        </w:rPr>
        <w:t>refactor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36"/>
      <w:bookmarkEnd w:id="437"/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重构</w:t>
      </w:r>
    </w:p>
    <w:p w14:paraId="2A5851AC" w14:textId="68206EA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38" w:name="OLE_LINK257"/>
      <w:bookmarkStart w:id="439" w:name="OLE_LINK258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developer decided to refactor the code to improve its readability</w:t>
      </w:r>
      <w:r w:rsidR="00C94950" w:rsidRPr="00652966">
        <w:rPr>
          <w:rFonts w:ascii="Arial" w:eastAsia="微软雅黑" w:hAnsi="Arial" w:cs="Arial"/>
          <w:color w:val="000000" w:themeColor="text1"/>
        </w:rPr>
        <w:t xml:space="preserve"> maintainability </w:t>
      </w:r>
      <w:r w:rsidR="00E806EE" w:rsidRPr="00652966">
        <w:rPr>
          <w:rFonts w:ascii="Arial" w:eastAsia="微软雅黑" w:hAnsi="Arial" w:cs="Arial"/>
          <w:color w:val="000000" w:themeColor="text1"/>
        </w:rPr>
        <w:t>reusability</w:t>
      </w:r>
      <w:r w:rsidR="00A82501" w:rsidRPr="00652966">
        <w:rPr>
          <w:rFonts w:ascii="Arial" w:eastAsia="微软雅黑" w:hAnsi="Arial" w:cs="Arial"/>
          <w:color w:val="000000" w:themeColor="text1"/>
        </w:rPr>
        <w:t xml:space="preserve"> </w:t>
      </w:r>
      <w:r w:rsidR="00C94950" w:rsidRPr="00652966">
        <w:rPr>
          <w:rFonts w:ascii="Arial" w:eastAsia="微软雅黑" w:hAnsi="Arial" w:cs="Arial"/>
          <w:color w:val="000000" w:themeColor="text1"/>
        </w:rPr>
        <w:t>and quality</w:t>
      </w:r>
      <w:r w:rsidRPr="00652966">
        <w:rPr>
          <w:rFonts w:ascii="Arial" w:eastAsia="微软雅黑" w:hAnsi="Arial" w:cs="Arial"/>
          <w:color w:val="000000" w:themeColor="text1"/>
        </w:rPr>
        <w:t>.</w:t>
      </w:r>
    </w:p>
    <w:bookmarkEnd w:id="438"/>
    <w:bookmarkEnd w:id="439"/>
    <w:p w14:paraId="122C0730" w14:textId="2570932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Refactoring the codebase reduced redundancy and improved </w:t>
      </w:r>
      <w:bookmarkStart w:id="440" w:name="OLE_LINK253"/>
      <w:bookmarkStart w:id="441" w:name="OLE_LINK254"/>
      <w:r w:rsidRPr="00652966">
        <w:rPr>
          <w:rFonts w:ascii="Arial" w:eastAsia="微软雅黑" w:hAnsi="Arial" w:cs="Arial"/>
          <w:color w:val="000000" w:themeColor="text1"/>
        </w:rPr>
        <w:t>maintainability</w:t>
      </w:r>
      <w:bookmarkEnd w:id="440"/>
      <w:bookmarkEnd w:id="441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3E1C698B" w14:textId="453B8B02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refactoring</w:t>
      </w:r>
      <w:r w:rsidRPr="00652966">
        <w:rPr>
          <w:rFonts w:ascii="Arial" w:eastAsia="微软雅黑" w:hAnsi="Arial" w:cs="Arial"/>
          <w:color w:val="000000" w:themeColor="text1"/>
        </w:rPr>
        <w:t xml:space="preserve"> n. </w:t>
      </w:r>
      <w:r w:rsidRPr="00652966">
        <w:rPr>
          <w:rFonts w:ascii="Arial" w:eastAsia="微软雅黑" w:hAnsi="Arial" w:cs="Arial"/>
          <w:color w:val="000000" w:themeColor="text1"/>
        </w:rPr>
        <w:t>重构</w:t>
      </w:r>
    </w:p>
    <w:p w14:paraId="6309E0AC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Continuous refactoring is essential for keeping the codebase efficient.</w:t>
      </w:r>
    </w:p>
    <w:p w14:paraId="61B199EF" w14:textId="039567E8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conducted refactoring to enhance the software's performance.</w:t>
      </w:r>
    </w:p>
    <w:p w14:paraId="756B505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2" w:name="OLE_LINK259"/>
      <w:bookmarkStart w:id="443" w:name="OLE_LINK260"/>
      <w:r w:rsidRPr="00652966">
        <w:rPr>
          <w:rFonts w:ascii="Arial" w:eastAsia="微软雅黑" w:hAnsi="Arial" w:cs="Arial"/>
          <w:b/>
          <w:bCs/>
          <w:color w:val="000000" w:themeColor="text1"/>
        </w:rPr>
        <w:t>inheritance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2"/>
      <w:bookmarkEnd w:id="443"/>
      <w:r w:rsidRPr="00652966">
        <w:rPr>
          <w:rFonts w:ascii="Arial" w:eastAsia="微软雅黑" w:hAnsi="Arial" w:cs="Arial"/>
          <w:color w:val="000000" w:themeColor="text1"/>
        </w:rPr>
        <w:t xml:space="preserve">[ɪnˈherɪtəns] n. </w:t>
      </w:r>
      <w:r w:rsidRPr="00652966">
        <w:rPr>
          <w:rFonts w:ascii="Arial" w:eastAsia="微软雅黑" w:hAnsi="Arial" w:cs="Arial"/>
          <w:color w:val="000000" w:themeColor="text1"/>
        </w:rPr>
        <w:t>继承</w:t>
      </w:r>
    </w:p>
    <w:p w14:paraId="30F73197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Inheritance allows a subclass to inherit properties and methods from a superclass.</w:t>
      </w:r>
    </w:p>
    <w:p w14:paraId="3B9D0702" w14:textId="1EF8E98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programming uses the concept of inheritance to create class hierarchies.</w:t>
      </w:r>
    </w:p>
    <w:p w14:paraId="1222B3AB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4" w:name="OLE_LINK261"/>
      <w:bookmarkStart w:id="445" w:name="OLE_LINK262"/>
      <w:r w:rsidRPr="00652966">
        <w:rPr>
          <w:rFonts w:ascii="Arial" w:eastAsia="微软雅黑" w:hAnsi="Arial" w:cs="Arial"/>
          <w:b/>
          <w:bCs/>
          <w:color w:val="000000" w:themeColor="text1"/>
        </w:rPr>
        <w:t>encapsulate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4"/>
      <w:bookmarkEnd w:id="445"/>
      <w:r w:rsidRPr="00652966">
        <w:rPr>
          <w:rFonts w:ascii="Arial" w:eastAsia="微软雅黑" w:hAnsi="Arial" w:cs="Arial"/>
          <w:color w:val="000000" w:themeColor="text1"/>
        </w:rPr>
        <w:t xml:space="preserve">[ɪnˈkæpsjuleɪt] v. </w:t>
      </w:r>
      <w:r w:rsidRPr="00652966">
        <w:rPr>
          <w:rFonts w:ascii="Arial" w:eastAsia="微软雅黑" w:hAnsi="Arial" w:cs="Arial"/>
          <w:color w:val="000000" w:themeColor="text1"/>
        </w:rPr>
        <w:t>封装</w:t>
      </w:r>
    </w:p>
    <w:p w14:paraId="585355B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Encapsulate the data to protect it from unauthorized access.</w:t>
      </w:r>
    </w:p>
    <w:p w14:paraId="4E6FC11C" w14:textId="2125AE54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class encapsulates the functionality required for the module.</w:t>
      </w:r>
    </w:p>
    <w:p w14:paraId="30502B69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encapsulation</w:t>
      </w:r>
      <w:r w:rsidRPr="00652966">
        <w:rPr>
          <w:rFonts w:ascii="Arial" w:eastAsia="微软雅黑" w:hAnsi="Arial" w:cs="Arial"/>
          <w:color w:val="000000" w:themeColor="text1"/>
        </w:rPr>
        <w:t xml:space="preserve"> [ɪnˌkæpsjuˈleɪʃ(ə)n] n. </w:t>
      </w:r>
      <w:r w:rsidRPr="00652966">
        <w:rPr>
          <w:rFonts w:ascii="Arial" w:eastAsia="微软雅黑" w:hAnsi="Arial" w:cs="Arial"/>
          <w:color w:val="000000" w:themeColor="text1"/>
        </w:rPr>
        <w:t>封装</w:t>
      </w:r>
    </w:p>
    <w:p w14:paraId="0E9E25A0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Encapsulation is a fundamental concept in object-oriented programming.</w:t>
      </w:r>
    </w:p>
    <w:p w14:paraId="42CB6726" w14:textId="6AFDAEBE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system design emphasizes data encapsulation for security.</w:t>
      </w:r>
    </w:p>
    <w:p w14:paraId="1040EAF5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polymorphism</w:t>
      </w:r>
      <w:r w:rsidRPr="00652966">
        <w:rPr>
          <w:rFonts w:ascii="Arial" w:eastAsia="微软雅黑" w:hAnsi="Arial" w:cs="Arial"/>
          <w:color w:val="000000" w:themeColor="text1"/>
        </w:rPr>
        <w:t xml:space="preserve"> [pɑːlɪˈmɔːrˌfɪzəm] n. </w:t>
      </w:r>
      <w:r w:rsidRPr="00652966">
        <w:rPr>
          <w:rFonts w:ascii="Arial" w:eastAsia="微软雅黑" w:hAnsi="Arial" w:cs="Arial"/>
          <w:color w:val="000000" w:themeColor="text1"/>
        </w:rPr>
        <w:t>多态性</w:t>
      </w:r>
    </w:p>
    <w:p w14:paraId="25827DCA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Polymorphism allows objects of different classes to be treated as objects of a common superclass.</w:t>
      </w:r>
    </w:p>
    <w:p w14:paraId="6BA11530" w14:textId="17457A35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Object-oriented languages like Java support polymorphism through method overriding.</w:t>
      </w:r>
    </w:p>
    <w:p w14:paraId="1DB6D0D8" w14:textId="6450D3C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6" w:name="OLE_LINK263"/>
      <w:bookmarkStart w:id="447" w:name="OLE_LINK264"/>
      <w:r w:rsidRPr="00652966">
        <w:rPr>
          <w:rFonts w:ascii="Arial" w:eastAsia="微软雅黑" w:hAnsi="Arial" w:cs="Arial"/>
          <w:b/>
          <w:bCs/>
          <w:color w:val="000000" w:themeColor="text1"/>
        </w:rPr>
        <w:t>enumeration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6"/>
      <w:bookmarkEnd w:id="447"/>
      <w:r w:rsidRPr="00652966">
        <w:rPr>
          <w:rFonts w:ascii="Arial" w:eastAsia="微软雅黑" w:hAnsi="Arial" w:cs="Arial"/>
          <w:color w:val="000000" w:themeColor="text1"/>
        </w:rPr>
        <w:t xml:space="preserve">[ɪˌnuːməˈreɪʃn] n. </w:t>
      </w:r>
      <w:r w:rsidRPr="00652966">
        <w:rPr>
          <w:rFonts w:ascii="Arial" w:eastAsia="微软雅黑" w:hAnsi="Arial" w:cs="Arial"/>
          <w:color w:val="000000" w:themeColor="text1"/>
        </w:rPr>
        <w:t>枚举</w:t>
      </w:r>
      <w:r w:rsidR="00FF5D9F" w:rsidRPr="00652966">
        <w:rPr>
          <w:rFonts w:ascii="Arial" w:eastAsia="微软雅黑" w:hAnsi="Arial" w:cs="Arial"/>
          <w:color w:val="000000" w:themeColor="text1"/>
        </w:rPr>
        <w:t xml:space="preserve"> enum [ˈenəm] n. </w:t>
      </w:r>
      <w:r w:rsidR="00FF5D9F" w:rsidRPr="00652966">
        <w:rPr>
          <w:rFonts w:ascii="Arial" w:eastAsia="微软雅黑" w:hAnsi="Arial" w:cs="Arial"/>
          <w:color w:val="000000" w:themeColor="text1"/>
        </w:rPr>
        <w:t>枚举</w:t>
      </w:r>
    </w:p>
    <w:p w14:paraId="0976B26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An enumeration defines a finite set of named values.</w:t>
      </w:r>
    </w:p>
    <w:p w14:paraId="2B9A5DD4" w14:textId="6DC140E6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programmer used an enumeration to represent days of the week.</w:t>
      </w:r>
    </w:p>
    <w:p w14:paraId="5C0E61EF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48" w:name="OLE_LINK265"/>
      <w:bookmarkStart w:id="449" w:name="OLE_LINK266"/>
      <w:r w:rsidRPr="00652966">
        <w:rPr>
          <w:rFonts w:ascii="Arial" w:eastAsia="微软雅黑" w:hAnsi="Arial" w:cs="Arial"/>
          <w:b/>
          <w:bCs/>
          <w:color w:val="000000" w:themeColor="text1"/>
        </w:rPr>
        <w:t>casting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48"/>
      <w:bookmarkEnd w:id="449"/>
      <w:r w:rsidRPr="00652966">
        <w:rPr>
          <w:rFonts w:ascii="Arial" w:eastAsia="微软雅黑" w:hAnsi="Arial" w:cs="Arial"/>
          <w:color w:val="000000" w:themeColor="text1"/>
        </w:rPr>
        <w:t xml:space="preserve">[ˈkæstɪŋ] n. </w:t>
      </w:r>
      <w:r w:rsidRPr="00652966">
        <w:rPr>
          <w:rFonts w:ascii="Arial" w:eastAsia="微软雅黑" w:hAnsi="Arial" w:cs="Arial"/>
          <w:color w:val="000000" w:themeColor="text1"/>
        </w:rPr>
        <w:t>类型转换</w:t>
      </w:r>
    </w:p>
    <w:p w14:paraId="2ECFF873" w14:textId="77777777" w:rsidR="00266FD2" w:rsidRPr="00652966" w:rsidRDefault="00266FD2" w:rsidP="00266FD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Type casting is essential when converting data between different data types.</w:t>
      </w:r>
    </w:p>
    <w:p w14:paraId="4B82BB43" w14:textId="112F9DBE" w:rsidR="00E83B49" w:rsidRPr="00652966" w:rsidRDefault="00266FD2" w:rsidP="00FF5D9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casting of the variable from float to integer caused a loss of decimal places.</w:t>
      </w:r>
    </w:p>
    <w:p w14:paraId="02B90E9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esteem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尊重，尊敬；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尊重，尊敬</w:t>
      </w:r>
    </w:p>
    <w:p w14:paraId="10715D39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is held in high esteem by his colleagues for his expertise.</w:t>
      </w:r>
    </w:p>
    <w:p w14:paraId="6812072F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essential to esteem the contributions of all team members.</w:t>
      </w:r>
    </w:p>
    <w:p w14:paraId="16AA7EC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self-esteem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自尊心</w:t>
      </w:r>
    </w:p>
    <w:p w14:paraId="25CD5C13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Building self-esteem is essential for a healthy self-image and confidence.</w:t>
      </w:r>
    </w:p>
    <w:p w14:paraId="7EB9773A" w14:textId="655D4892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struggled with low self-esteem for years but eventually learned to value herself.</w:t>
      </w:r>
    </w:p>
    <w:p w14:paraId="2C1FFA5C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thrill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兴奋，激动；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使兴奋</w:t>
      </w:r>
    </w:p>
    <w:p w14:paraId="61D472D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roller coaster ride provided an exhilarating thrill.</w:t>
      </w:r>
    </w:p>
    <w:p w14:paraId="123480C2" w14:textId="3F235609" w:rsidR="007F2AB1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Achieving a long-term goal can be a thrilling experience.</w:t>
      </w:r>
    </w:p>
    <w:p w14:paraId="2DB9CEC6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momentum</w:t>
      </w:r>
      <w:r w:rsidRPr="00652966">
        <w:rPr>
          <w:rFonts w:ascii="Arial" w:eastAsia="微软雅黑" w:hAnsi="Arial" w:cs="Arial"/>
        </w:rPr>
        <w:t xml:space="preserve"> n. </w:t>
      </w:r>
      <w:r w:rsidRPr="00652966">
        <w:rPr>
          <w:rFonts w:ascii="Arial" w:eastAsia="微软雅黑" w:hAnsi="Arial" w:cs="Arial"/>
        </w:rPr>
        <w:t>动力，势头</w:t>
      </w:r>
    </w:p>
    <w:p w14:paraId="4C3E510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team's strong performance gave them the momentum to win the championship.</w:t>
      </w:r>
    </w:p>
    <w:p w14:paraId="7430E52F" w14:textId="748E36E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Building momentum in the market is essential for a successful product launch.</w:t>
      </w:r>
    </w:p>
    <w:p w14:paraId="12D52175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oversee</w:t>
      </w:r>
      <w:r w:rsidRPr="00652966">
        <w:rPr>
          <w:rFonts w:ascii="Arial" w:eastAsia="微软雅黑" w:hAnsi="Arial" w:cs="Arial"/>
        </w:rPr>
        <w:t xml:space="preserve"> [ˌoʊvərˈsiː] v. </w:t>
      </w:r>
      <w:r w:rsidRPr="00652966">
        <w:rPr>
          <w:rFonts w:ascii="Arial" w:eastAsia="微软雅黑" w:hAnsi="Arial" w:cs="Arial"/>
        </w:rPr>
        <w:t>监督，管理</w:t>
      </w:r>
    </w:p>
    <w:p w14:paraId="15712FD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manager will oversee the implementation of the new project.</w:t>
      </w:r>
    </w:p>
    <w:p w14:paraId="68C9741F" w14:textId="3BB04685" w:rsidR="00696ADD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the supervisor's responsibility to oversee the team's performance.</w:t>
      </w:r>
    </w:p>
    <w:p w14:paraId="71F1461E" w14:textId="77777777" w:rsidR="00696ADD" w:rsidRPr="00652966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oversight</w:t>
      </w:r>
      <w:r w:rsidRPr="00652966">
        <w:rPr>
          <w:rFonts w:ascii="Arial" w:eastAsia="微软雅黑" w:hAnsi="Arial" w:cs="Arial"/>
          <w:color w:val="000000" w:themeColor="text1"/>
        </w:rPr>
        <w:t xml:space="preserve"> [ˈoʊvərsaɪt] n. </w:t>
      </w:r>
      <w:r w:rsidRPr="00652966">
        <w:rPr>
          <w:rFonts w:ascii="Arial" w:eastAsia="微软雅黑" w:hAnsi="Arial" w:cs="Arial"/>
          <w:color w:val="000000" w:themeColor="text1"/>
        </w:rPr>
        <w:t>监督；疏忽</w:t>
      </w:r>
    </w:p>
    <w:p w14:paraId="501BDDF7" w14:textId="77777777" w:rsidR="00696ADD" w:rsidRPr="00652966" w:rsidRDefault="00696ADD" w:rsidP="00696AD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has established an oversight </w:t>
      </w:r>
      <w:bookmarkStart w:id="450" w:name="OLE_LINK135"/>
      <w:bookmarkStart w:id="451" w:name="OLE_LINK136"/>
      <w:r w:rsidRPr="00652966">
        <w:rPr>
          <w:rFonts w:ascii="Arial" w:eastAsia="微软雅黑" w:hAnsi="Arial" w:cs="Arial"/>
          <w:color w:val="000000" w:themeColor="text1"/>
        </w:rPr>
        <w:t xml:space="preserve">committee </w:t>
      </w:r>
      <w:bookmarkEnd w:id="450"/>
      <w:bookmarkEnd w:id="451"/>
      <w:r w:rsidRPr="00652966">
        <w:rPr>
          <w:rFonts w:ascii="Arial" w:eastAsia="微软雅黑" w:hAnsi="Arial" w:cs="Arial"/>
          <w:color w:val="000000" w:themeColor="text1"/>
        </w:rPr>
        <w:t>to ensure transparency in financial matters.</w:t>
      </w:r>
    </w:p>
    <w:p w14:paraId="38B0F5EA" w14:textId="18A6379D" w:rsidR="00123796" w:rsidRPr="00652966" w:rsidRDefault="00696ADD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Start w:id="452" w:name="OLE_LINK137"/>
      <w:bookmarkStart w:id="453" w:name="OLE_LINK138"/>
      <w:r w:rsidRPr="00652966">
        <w:rPr>
          <w:rFonts w:ascii="Arial" w:eastAsia="微软雅黑" w:hAnsi="Arial" w:cs="Arial"/>
          <w:color w:val="000000" w:themeColor="text1"/>
        </w:rPr>
        <w:t>The error in the report was due to an oversight in data collection.</w:t>
      </w:r>
      <w:bookmarkEnd w:id="452"/>
      <w:bookmarkEnd w:id="453"/>
    </w:p>
    <w:p w14:paraId="77D6E66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tidy</w:t>
      </w:r>
      <w:r w:rsidRPr="00652966">
        <w:rPr>
          <w:rFonts w:ascii="Arial" w:eastAsia="微软雅黑" w:hAnsi="Arial" w:cs="Arial"/>
        </w:rPr>
        <w:t xml:space="preserve"> adj. </w:t>
      </w:r>
      <w:r w:rsidRPr="00652966">
        <w:rPr>
          <w:rFonts w:ascii="Arial" w:eastAsia="微软雅黑" w:hAnsi="Arial" w:cs="Arial"/>
        </w:rPr>
        <w:t>整洁的，整齐的</w:t>
      </w:r>
    </w:p>
    <w:p w14:paraId="0A50DEF3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always keeps her workspace tidy and well-organized.</w:t>
      </w:r>
    </w:p>
    <w:p w14:paraId="0FC770BB" w14:textId="232C4C01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maid did an excellent job, leaving the house spotlessly tidy.</w:t>
      </w:r>
    </w:p>
    <w:p w14:paraId="713C68CF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instill</w:t>
      </w:r>
      <w:r w:rsidRPr="00652966">
        <w:rPr>
          <w:rFonts w:ascii="Arial" w:eastAsia="微软雅黑" w:hAnsi="Arial" w:cs="Arial"/>
        </w:rPr>
        <w:t xml:space="preserve"> [ɪnˈstɪl] v. </w:t>
      </w:r>
      <w:r w:rsidRPr="00652966">
        <w:rPr>
          <w:rFonts w:ascii="Arial" w:eastAsia="微软雅黑" w:hAnsi="Arial" w:cs="Arial"/>
        </w:rPr>
        <w:t>灌输，逐渐培养</w:t>
      </w:r>
    </w:p>
    <w:p w14:paraId="358DB3DA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Parents often try to instill values and principles in their children.</w:t>
      </w:r>
    </w:p>
    <w:p w14:paraId="654EB7FE" w14:textId="1B9D4AB0" w:rsidR="00D95781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coach worked to instill discipline and teamwork in the team.</w:t>
      </w:r>
    </w:p>
    <w:p w14:paraId="7056A67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subordinate</w:t>
      </w:r>
      <w:r w:rsidRPr="00652966">
        <w:rPr>
          <w:rFonts w:ascii="Arial" w:eastAsia="微软雅黑" w:hAnsi="Arial" w:cs="Arial"/>
        </w:rPr>
        <w:t xml:space="preserve"> [səˈbɔrdɪnət] n. </w:t>
      </w:r>
      <w:r w:rsidRPr="00652966">
        <w:rPr>
          <w:rFonts w:ascii="Arial" w:eastAsia="微软雅黑" w:hAnsi="Arial" w:cs="Arial"/>
        </w:rPr>
        <w:t>下属；</w:t>
      </w:r>
      <w:r w:rsidRPr="00652966">
        <w:rPr>
          <w:rFonts w:ascii="Arial" w:eastAsia="微软雅黑" w:hAnsi="Arial" w:cs="Arial"/>
        </w:rPr>
        <w:t xml:space="preserve">adj. </w:t>
      </w:r>
      <w:r w:rsidRPr="00652966">
        <w:rPr>
          <w:rFonts w:ascii="Arial" w:eastAsia="微软雅黑" w:hAnsi="Arial" w:cs="Arial"/>
        </w:rPr>
        <w:t>从属的；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使服从</w:t>
      </w:r>
    </w:p>
    <w:p w14:paraId="473E330C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promoted to a position where she had several subordinates to manage.</w:t>
      </w:r>
    </w:p>
    <w:p w14:paraId="38393631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subordinate role of the assistant was crucial in completing the project successfully.</w:t>
      </w:r>
    </w:p>
    <w:p w14:paraId="1A2653C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54" w:name="OLE_LINK437"/>
      <w:bookmarkStart w:id="455" w:name="OLE_LINK438"/>
      <w:r w:rsidRPr="00652966">
        <w:rPr>
          <w:rFonts w:ascii="Arial" w:eastAsia="微软雅黑" w:hAnsi="Arial" w:cs="Arial"/>
          <w:b/>
          <w:bCs/>
        </w:rPr>
        <w:t>symptom</w:t>
      </w:r>
      <w:r w:rsidRPr="00652966">
        <w:rPr>
          <w:rFonts w:ascii="Arial" w:eastAsia="微软雅黑" w:hAnsi="Arial" w:cs="Arial"/>
        </w:rPr>
        <w:t xml:space="preserve"> </w:t>
      </w:r>
      <w:bookmarkEnd w:id="454"/>
      <w:bookmarkEnd w:id="455"/>
      <w:r w:rsidRPr="00652966">
        <w:rPr>
          <w:rFonts w:ascii="Arial" w:eastAsia="微软雅黑" w:hAnsi="Arial" w:cs="Arial"/>
        </w:rPr>
        <w:t xml:space="preserve">[ˈsɪmptəm] n. </w:t>
      </w:r>
      <w:r w:rsidRPr="00652966">
        <w:rPr>
          <w:rFonts w:ascii="Arial" w:eastAsia="微软雅黑" w:hAnsi="Arial" w:cs="Arial"/>
        </w:rPr>
        <w:t>症状</w:t>
      </w:r>
    </w:p>
    <w:p w14:paraId="4B698DEE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Fatigue is a common symptom of the flu.</w:t>
      </w:r>
    </w:p>
    <w:p w14:paraId="19CDDFCC" w14:textId="795C44E0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cough and fever are typical symptoms of a cold.</w:t>
      </w:r>
    </w:p>
    <w:p w14:paraId="0A0F5CD2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56" w:name="OLE_LINK429"/>
      <w:bookmarkStart w:id="457" w:name="OLE_LINK430"/>
      <w:r w:rsidRPr="00652966">
        <w:rPr>
          <w:rFonts w:ascii="Arial" w:eastAsia="微软雅黑" w:hAnsi="Arial" w:cs="Arial"/>
          <w:b/>
          <w:bCs/>
        </w:rPr>
        <w:t>circulate</w:t>
      </w:r>
      <w:bookmarkEnd w:id="456"/>
      <w:bookmarkEnd w:id="457"/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流传；传播</w:t>
      </w:r>
    </w:p>
    <w:p w14:paraId="0A689140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news of the new product launch started to circulate on social media.</w:t>
      </w:r>
    </w:p>
    <w:p w14:paraId="578F8518" w14:textId="56BBEEDC" w:rsidR="0052721A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458" w:name="OLE_LINK431"/>
      <w:bookmarkStart w:id="459" w:name="OLE_LINK432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memo will circulate among all the department heads for their input.</w:t>
      </w:r>
      <w:bookmarkEnd w:id="458"/>
      <w:bookmarkEnd w:id="459"/>
    </w:p>
    <w:p w14:paraId="686610C9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illustrate</w:t>
      </w:r>
      <w:r w:rsidRPr="00652966">
        <w:rPr>
          <w:rFonts w:ascii="Arial" w:eastAsia="微软雅黑" w:hAnsi="Arial" w:cs="Arial"/>
        </w:rPr>
        <w:t xml:space="preserve"> v. </w:t>
      </w:r>
      <w:r w:rsidRPr="00652966">
        <w:rPr>
          <w:rFonts w:ascii="Arial" w:eastAsia="微软雅黑" w:hAnsi="Arial" w:cs="Arial"/>
        </w:rPr>
        <w:t>阐述；说明；举例说明</w:t>
      </w:r>
    </w:p>
    <w:p w14:paraId="2E9EE09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professor used diagrams to illustrate the complex scientific concepts.</w:t>
      </w:r>
    </w:p>
    <w:p w14:paraId="601FCCF2" w14:textId="08CEE536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book includes many case studies to illustrate real-world applications.</w:t>
      </w:r>
    </w:p>
    <w:p w14:paraId="3F06582D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60" w:name="OLE_LINK433"/>
      <w:bookmarkStart w:id="461" w:name="OLE_LINK434"/>
      <w:r w:rsidRPr="00652966">
        <w:rPr>
          <w:rFonts w:ascii="Arial" w:eastAsia="微软雅黑" w:hAnsi="Arial" w:cs="Arial"/>
          <w:b/>
          <w:bCs/>
        </w:rPr>
        <w:t>diffident</w:t>
      </w:r>
      <w:r w:rsidRPr="00652966">
        <w:rPr>
          <w:rFonts w:ascii="Arial" w:eastAsia="微软雅黑" w:hAnsi="Arial" w:cs="Arial"/>
        </w:rPr>
        <w:t xml:space="preserve"> </w:t>
      </w:r>
      <w:bookmarkEnd w:id="460"/>
      <w:bookmarkEnd w:id="461"/>
      <w:r w:rsidRPr="00652966">
        <w:rPr>
          <w:rFonts w:ascii="Arial" w:eastAsia="微软雅黑" w:hAnsi="Arial" w:cs="Arial"/>
        </w:rPr>
        <w:t xml:space="preserve">[ˈdɪfɪdənt] adj. </w:t>
      </w:r>
      <w:r w:rsidRPr="00652966">
        <w:rPr>
          <w:rFonts w:ascii="Arial" w:eastAsia="微软雅黑" w:hAnsi="Arial" w:cs="Arial"/>
        </w:rPr>
        <w:t>缺乏自信的；胆怯的</w:t>
      </w:r>
    </w:p>
    <w:p w14:paraId="71717E47" w14:textId="77777777" w:rsidR="00123796" w:rsidRPr="00652966" w:rsidRDefault="00123796" w:rsidP="0012379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diffident manner made it difficult for him to speak in public.</w:t>
      </w:r>
    </w:p>
    <w:p w14:paraId="3AA98C0F" w14:textId="002AE63A" w:rsidR="00266FD2" w:rsidRPr="00652966" w:rsidRDefault="00123796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diffident about sharing her creative writing with others.</w:t>
      </w:r>
    </w:p>
    <w:p w14:paraId="1B138285" w14:textId="751B7D79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complete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[kəmˈpliːt] v. </w:t>
      </w:r>
      <w:r w:rsidRPr="00652966">
        <w:rPr>
          <w:rFonts w:ascii="Arial" w:eastAsia="微软雅黑" w:hAnsi="Arial" w:cs="Arial"/>
          <w:color w:val="000000" w:themeColor="text1"/>
        </w:rPr>
        <w:t>完成，结束</w:t>
      </w:r>
    </w:p>
    <w:p w14:paraId="5682F31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worked hard to complete her assignment before the deadline.</w:t>
      </w:r>
    </w:p>
    <w:p w14:paraId="1828E746" w14:textId="74C8C91E" w:rsidR="00B41C7D" w:rsidRPr="00652966" w:rsidRDefault="0087194A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of the new building is nearing completion.</w:t>
      </w:r>
    </w:p>
    <w:p w14:paraId="53582217" w14:textId="0B3555CA" w:rsidR="00B41C7D" w:rsidRPr="00652966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completion</w:t>
      </w:r>
      <w:r w:rsidRPr="00652966">
        <w:rPr>
          <w:rFonts w:ascii="Arial" w:eastAsia="微软雅黑" w:hAnsi="Arial" w:cs="Arial"/>
          <w:color w:val="000000" w:themeColor="text1"/>
        </w:rPr>
        <w:t xml:space="preserve"> [kəmˈpliːʃən] n. </w:t>
      </w:r>
      <w:r w:rsidRPr="00652966">
        <w:rPr>
          <w:rFonts w:ascii="Arial" w:eastAsia="微软雅黑" w:hAnsi="Arial" w:cs="Arial"/>
          <w:color w:val="000000" w:themeColor="text1"/>
        </w:rPr>
        <w:t>完成，结束</w:t>
      </w:r>
    </w:p>
    <w:p w14:paraId="7720BBFF" w14:textId="4C825264" w:rsidR="00B41C7D" w:rsidRPr="00652966" w:rsidRDefault="00B41C7D" w:rsidP="00B41C7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successful completion of the project was a result of diligent teamwork and dedication.</w:t>
      </w:r>
    </w:p>
    <w:p w14:paraId="3B614E90" w14:textId="39571A49" w:rsidR="00AF5AA8" w:rsidRPr="00652966" w:rsidRDefault="00B41C7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completion of his degree marked the beginning of his career in engineering.</w:t>
      </w:r>
    </w:p>
    <w:p w14:paraId="70788D9F" w14:textId="220F2DEB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2" w:name="OLE_LINK74"/>
      <w:bookmarkStart w:id="463" w:name="OLE_LINK75"/>
      <w:r w:rsidRPr="00652966">
        <w:rPr>
          <w:rFonts w:ascii="Arial" w:eastAsia="微软雅黑" w:hAnsi="Arial" w:cs="Arial"/>
          <w:b/>
          <w:bCs/>
          <w:color w:val="000000" w:themeColor="text1"/>
        </w:rPr>
        <w:t>transmit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2"/>
      <w:bookmarkEnd w:id="463"/>
      <w:r w:rsidRPr="00652966">
        <w:rPr>
          <w:rFonts w:ascii="Arial" w:eastAsia="微软雅黑" w:hAnsi="Arial" w:cs="Arial"/>
          <w:color w:val="000000" w:themeColor="text1"/>
        </w:rPr>
        <w:t xml:space="preserve">[trænzˈmɪt] v. </w:t>
      </w:r>
      <w:r w:rsidRPr="00652966">
        <w:rPr>
          <w:rFonts w:ascii="Arial" w:eastAsia="微软雅黑" w:hAnsi="Arial" w:cs="Arial"/>
          <w:color w:val="000000" w:themeColor="text1"/>
        </w:rPr>
        <w:t>传送，传播</w:t>
      </w:r>
    </w:p>
    <w:p w14:paraId="5BDE102F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Radio waves can transmit information over long distances.</w:t>
      </w:r>
    </w:p>
    <w:p w14:paraId="6BE19ED8" w14:textId="3992370F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transmit the message accurately to avoid misunderstandings.</w:t>
      </w:r>
    </w:p>
    <w:p w14:paraId="4997C11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delivery</w:t>
      </w:r>
      <w:r w:rsidRPr="00652966">
        <w:rPr>
          <w:rFonts w:ascii="Arial" w:eastAsia="微软雅黑" w:hAnsi="Arial" w:cs="Arial"/>
          <w:color w:val="000000" w:themeColor="text1"/>
        </w:rPr>
        <w:t xml:space="preserve"> [dɪˈlɪvəri] n. </w:t>
      </w:r>
      <w:r w:rsidRPr="00652966">
        <w:rPr>
          <w:rFonts w:ascii="Arial" w:eastAsia="微软雅黑" w:hAnsi="Arial" w:cs="Arial"/>
          <w:color w:val="000000" w:themeColor="text1"/>
        </w:rPr>
        <w:t>交付，投递</w:t>
      </w:r>
    </w:p>
    <w:p w14:paraId="5DD6D270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delivery of the package was delayed due to bad weather.</w:t>
      </w:r>
    </w:p>
    <w:p w14:paraId="1553F90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offers home delivery for online orders.</w:t>
      </w:r>
    </w:p>
    <w:p w14:paraId="1601019D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formulate</w:t>
      </w:r>
      <w:r w:rsidRPr="00652966">
        <w:rPr>
          <w:rFonts w:ascii="Arial" w:eastAsia="微软雅黑" w:hAnsi="Arial" w:cs="Arial"/>
          <w:color w:val="000000" w:themeColor="text1"/>
        </w:rPr>
        <w:t xml:space="preserve"> [ˈfɔːrmjuleɪt] v. </w:t>
      </w:r>
      <w:r w:rsidRPr="00652966">
        <w:rPr>
          <w:rFonts w:ascii="Arial" w:eastAsia="微软雅黑" w:hAnsi="Arial" w:cs="Arial"/>
          <w:color w:val="000000" w:themeColor="text1"/>
        </w:rPr>
        <w:t>制定，构想</w:t>
      </w:r>
    </w:p>
    <w:p w14:paraId="3FA7A419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needs to formulate a plan for the project's success.</w:t>
      </w:r>
    </w:p>
    <w:p w14:paraId="0338B75D" w14:textId="4E8001D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spent hours formulating her argument for the debate.</w:t>
      </w:r>
    </w:p>
    <w:p w14:paraId="31DF2B3A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advocate</w:t>
      </w:r>
      <w:r w:rsidRPr="00652966">
        <w:rPr>
          <w:rFonts w:ascii="Arial" w:eastAsia="微软雅黑" w:hAnsi="Arial" w:cs="Arial"/>
          <w:color w:val="000000" w:themeColor="text1"/>
        </w:rPr>
        <w:t xml:space="preserve"> [ˈædvəkeɪt] v. </w:t>
      </w:r>
      <w:r w:rsidRPr="00652966">
        <w:rPr>
          <w:rFonts w:ascii="Arial" w:eastAsia="微软雅黑" w:hAnsi="Arial" w:cs="Arial"/>
          <w:color w:val="000000" w:themeColor="text1"/>
        </w:rPr>
        <w:t>提倡，支持</w:t>
      </w:r>
    </w:p>
    <w:p w14:paraId="598A0BA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is known for advocating for environmental conservation.</w:t>
      </w:r>
    </w:p>
    <w:p w14:paraId="726AD648" w14:textId="1414549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advocates for equal rights for all citizens.</w:t>
      </w:r>
    </w:p>
    <w:p w14:paraId="07AB7FA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navigate</w:t>
      </w:r>
      <w:r w:rsidRPr="00652966">
        <w:rPr>
          <w:rFonts w:ascii="Arial" w:eastAsia="微软雅黑" w:hAnsi="Arial" w:cs="Arial"/>
          <w:color w:val="000000" w:themeColor="text1"/>
        </w:rPr>
        <w:t xml:space="preserve"> [ˈnævɪɡeɪt] v. </w:t>
      </w:r>
      <w:r w:rsidRPr="00652966">
        <w:rPr>
          <w:rFonts w:ascii="Arial" w:eastAsia="微软雅黑" w:hAnsi="Arial" w:cs="Arial"/>
          <w:color w:val="000000" w:themeColor="text1"/>
        </w:rPr>
        <w:t>导航，航行</w:t>
      </w:r>
    </w:p>
    <w:p w14:paraId="594D922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captain used the stars to navigate the ship across the ocean.</w:t>
      </w:r>
    </w:p>
    <w:p w14:paraId="538B45C6" w14:textId="39B7DD14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Navigating through heavy traffic can be challenging.</w:t>
      </w:r>
    </w:p>
    <w:p w14:paraId="2100A14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4" w:name="OLE_LINK301"/>
      <w:bookmarkStart w:id="465" w:name="OLE_LINK302"/>
      <w:r w:rsidRPr="00652966">
        <w:rPr>
          <w:rFonts w:ascii="Arial" w:eastAsia="微软雅黑" w:hAnsi="Arial" w:cs="Arial"/>
          <w:b/>
          <w:bCs/>
          <w:color w:val="000000" w:themeColor="text1"/>
        </w:rPr>
        <w:t>estimate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4"/>
      <w:bookmarkEnd w:id="465"/>
      <w:r w:rsidRPr="00652966">
        <w:rPr>
          <w:rFonts w:ascii="Arial" w:eastAsia="微软雅黑" w:hAnsi="Arial" w:cs="Arial"/>
          <w:color w:val="000000" w:themeColor="text1"/>
        </w:rPr>
        <w:t xml:space="preserve">[ˈestɪˌmeɪt] v. </w:t>
      </w:r>
      <w:r w:rsidRPr="00652966">
        <w:rPr>
          <w:rFonts w:ascii="Arial" w:eastAsia="微软雅黑" w:hAnsi="Arial" w:cs="Arial"/>
          <w:color w:val="000000" w:themeColor="text1"/>
        </w:rPr>
        <w:t>估计，评估</w:t>
      </w:r>
    </w:p>
    <w:p w14:paraId="30374322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Can you estimate the cost of repairing the car?</w:t>
      </w:r>
    </w:p>
    <w:p w14:paraId="3F14F1D6" w14:textId="641CA37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experts estimate that the population will continue to grow.</w:t>
      </w:r>
    </w:p>
    <w:p w14:paraId="218E7031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extract</w:t>
      </w:r>
      <w:r w:rsidRPr="00652966">
        <w:rPr>
          <w:rFonts w:ascii="Arial" w:eastAsia="微软雅黑" w:hAnsi="Arial" w:cs="Arial"/>
          <w:color w:val="000000" w:themeColor="text1"/>
        </w:rPr>
        <w:t xml:space="preserve"> [ɪkˈstrækt] v. </w:t>
      </w:r>
      <w:r w:rsidRPr="00652966">
        <w:rPr>
          <w:rFonts w:ascii="Arial" w:eastAsia="微软雅黑" w:hAnsi="Arial" w:cs="Arial"/>
          <w:color w:val="000000" w:themeColor="text1"/>
        </w:rPr>
        <w:t>提取，抽取</w:t>
      </w:r>
      <w:r w:rsidRPr="00652966">
        <w:rPr>
          <w:rFonts w:ascii="Arial" w:eastAsia="微软雅黑" w:hAnsi="Arial" w:cs="Arial"/>
          <w:color w:val="000000" w:themeColor="text1"/>
        </w:rPr>
        <w:t xml:space="preserve"> [ˈekstrækt] n. </w:t>
      </w:r>
      <w:r w:rsidRPr="00652966">
        <w:rPr>
          <w:rFonts w:ascii="Arial" w:eastAsia="微软雅黑" w:hAnsi="Arial" w:cs="Arial"/>
          <w:color w:val="000000" w:themeColor="text1"/>
        </w:rPr>
        <w:t>选段，引文；提取物，汁</w:t>
      </w:r>
    </w:p>
    <w:p w14:paraId="7072CC4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used a juicer to extract the juice from the fruits.</w:t>
      </w:r>
    </w:p>
    <w:p w14:paraId="43C4BA03" w14:textId="01E79E52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scientist extracted valuable data from the research.</w:t>
      </w:r>
    </w:p>
    <w:p w14:paraId="6D20ECA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elegant</w:t>
      </w:r>
      <w:r w:rsidRPr="00652966">
        <w:rPr>
          <w:rFonts w:ascii="Arial" w:eastAsia="微软雅黑" w:hAnsi="Arial" w:cs="Arial"/>
          <w:color w:val="000000" w:themeColor="text1"/>
        </w:rPr>
        <w:t xml:space="preserve"> [ˈelɪɡənt] adj. </w:t>
      </w:r>
      <w:r w:rsidRPr="00652966">
        <w:rPr>
          <w:rFonts w:ascii="Arial" w:eastAsia="微软雅黑" w:hAnsi="Arial" w:cs="Arial"/>
          <w:color w:val="000000" w:themeColor="text1"/>
        </w:rPr>
        <w:t>优雅的，文雅的</w:t>
      </w:r>
    </w:p>
    <w:p w14:paraId="23232A7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wore an elegant dress to the formal event.</w:t>
      </w:r>
    </w:p>
    <w:p w14:paraId="67B5BB39" w14:textId="270E3FF8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interior design of the room is simple yet elegant.</w:t>
      </w:r>
    </w:p>
    <w:p w14:paraId="41DC6F6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6" w:name="OLE_LINK101"/>
      <w:bookmarkStart w:id="467" w:name="OLE_LINK102"/>
      <w:bookmarkStart w:id="468" w:name="OLE_LINK272"/>
      <w:r w:rsidRPr="00652966">
        <w:rPr>
          <w:rFonts w:ascii="Arial" w:eastAsia="微软雅黑" w:hAnsi="Arial" w:cs="Arial"/>
          <w:b/>
          <w:bCs/>
          <w:color w:val="000000" w:themeColor="text1"/>
        </w:rPr>
        <w:t>sustainable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6"/>
      <w:bookmarkEnd w:id="467"/>
      <w:bookmarkEnd w:id="468"/>
      <w:r w:rsidRPr="00652966">
        <w:rPr>
          <w:rFonts w:ascii="Arial" w:eastAsia="微软雅黑" w:hAnsi="Arial" w:cs="Arial"/>
          <w:color w:val="000000" w:themeColor="text1"/>
        </w:rPr>
        <w:t xml:space="preserve">[səˈsteɪnəbl] adj. </w:t>
      </w:r>
      <w:r w:rsidRPr="00652966">
        <w:rPr>
          <w:rFonts w:ascii="Arial" w:eastAsia="微软雅黑" w:hAnsi="Arial" w:cs="Arial"/>
          <w:color w:val="000000" w:themeColor="text1"/>
        </w:rPr>
        <w:t>可持续的，可维持的</w:t>
      </w:r>
    </w:p>
    <w:p w14:paraId="40AB436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committed to adopting sustainable practices to protect the environment.</w:t>
      </w:r>
    </w:p>
    <w:p w14:paraId="2582E4FD" w14:textId="691D8624" w:rsidR="00385490" w:rsidRPr="00652966" w:rsidRDefault="0087194A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Using renewable energy sources is a key aspect of sustainable living.</w:t>
      </w:r>
    </w:p>
    <w:p w14:paraId="3C40EFE8" w14:textId="1BCF041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69" w:name="OLE_LINK106"/>
      <w:bookmarkStart w:id="470" w:name="OLE_LINK108"/>
      <w:r w:rsidRPr="00652966">
        <w:rPr>
          <w:rFonts w:ascii="Arial" w:eastAsia="微软雅黑" w:hAnsi="Arial" w:cs="Arial"/>
          <w:b/>
          <w:bCs/>
          <w:color w:val="000000" w:themeColor="text1"/>
        </w:rPr>
        <w:t>drastic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69"/>
      <w:bookmarkEnd w:id="470"/>
      <w:r w:rsidRPr="00652966">
        <w:rPr>
          <w:rFonts w:ascii="Arial" w:eastAsia="微软雅黑" w:hAnsi="Arial" w:cs="Arial"/>
          <w:color w:val="000000" w:themeColor="text1"/>
        </w:rPr>
        <w:t xml:space="preserve">[ˈdræstɪk] adj. </w:t>
      </w:r>
      <w:r w:rsidRPr="00652966">
        <w:rPr>
          <w:rFonts w:ascii="Arial" w:eastAsia="微软雅黑" w:hAnsi="Arial" w:cs="Arial"/>
          <w:color w:val="000000" w:themeColor="text1"/>
        </w:rPr>
        <w:t>激烈的，严厉的</w:t>
      </w:r>
    </w:p>
    <w:p w14:paraId="224079AA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had to take drastic measures to cut costs and stay </w:t>
      </w:r>
      <w:bookmarkStart w:id="471" w:name="OLE_LINK110"/>
      <w:bookmarkStart w:id="472" w:name="OLE_LINK111"/>
      <w:r w:rsidRPr="00652966">
        <w:rPr>
          <w:rFonts w:ascii="Arial" w:eastAsia="微软雅黑" w:hAnsi="Arial" w:cs="Arial"/>
          <w:color w:val="000000" w:themeColor="text1"/>
        </w:rPr>
        <w:t>afloat</w:t>
      </w:r>
      <w:bookmarkEnd w:id="471"/>
      <w:bookmarkEnd w:id="472"/>
      <w:r w:rsidRPr="00652966">
        <w:rPr>
          <w:rFonts w:ascii="Arial" w:eastAsia="微软雅黑" w:hAnsi="Arial" w:cs="Arial"/>
          <w:color w:val="000000" w:themeColor="text1"/>
        </w:rPr>
        <w:t>.</w:t>
      </w:r>
    </w:p>
    <w:p w14:paraId="5C1447E2" w14:textId="68B8E7AE" w:rsidR="002A7655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drastic changes in weather patterns are a cause for concern.</w:t>
      </w:r>
    </w:p>
    <w:p w14:paraId="4CD3EBC0" w14:textId="44B7BCB9" w:rsidR="002A7655" w:rsidRPr="00652966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dramatic</w:t>
      </w:r>
      <w:r w:rsidRPr="00652966">
        <w:rPr>
          <w:rFonts w:ascii="Arial" w:eastAsia="微软雅黑" w:hAnsi="Arial" w:cs="Arial"/>
          <w:color w:val="000000" w:themeColor="text1"/>
        </w:rPr>
        <w:t xml:space="preserve"> [drəˈmætɪk] adj. </w:t>
      </w:r>
      <w:r w:rsidRPr="00652966">
        <w:rPr>
          <w:rFonts w:ascii="Arial" w:eastAsia="微软雅黑" w:hAnsi="Arial" w:cs="Arial"/>
          <w:color w:val="000000" w:themeColor="text1"/>
        </w:rPr>
        <w:t>戏剧性的，引人注目的</w:t>
      </w:r>
    </w:p>
    <w:p w14:paraId="790815BD" w14:textId="77777777" w:rsidR="002A7655" w:rsidRPr="00652966" w:rsidRDefault="002A7655" w:rsidP="002A765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sudden change in weather had a dramatic impact on our outdoor event.</w:t>
      </w:r>
    </w:p>
    <w:p w14:paraId="6A6D68BF" w14:textId="11BCA0F9" w:rsidR="002F083E" w:rsidRPr="00652966" w:rsidRDefault="002A7655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new software update brought about a dramatic improvement in performance.</w:t>
      </w:r>
    </w:p>
    <w:p w14:paraId="0258605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underway</w:t>
      </w:r>
      <w:r w:rsidRPr="00652966">
        <w:rPr>
          <w:rFonts w:ascii="Arial" w:eastAsia="微软雅黑" w:hAnsi="Arial" w:cs="Arial"/>
          <w:color w:val="000000" w:themeColor="text1"/>
        </w:rPr>
        <w:t xml:space="preserve"> [ˌʌndərˈweɪ] adj. </w:t>
      </w:r>
      <w:r w:rsidRPr="00652966">
        <w:rPr>
          <w:rFonts w:ascii="Arial" w:eastAsia="微软雅黑" w:hAnsi="Arial" w:cs="Arial"/>
          <w:color w:val="000000" w:themeColor="text1"/>
        </w:rPr>
        <w:t>进行中的，已启动的</w:t>
      </w:r>
    </w:p>
    <w:p w14:paraId="13740A1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construction project is currently underway and progressing well.</w:t>
      </w:r>
    </w:p>
    <w:p w14:paraId="49B40FCD" w14:textId="29615A21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investigation into the matter is already underway.</w:t>
      </w:r>
    </w:p>
    <w:p w14:paraId="285FECE3" w14:textId="750E893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consistent</w:t>
      </w:r>
      <w:r w:rsidRPr="00652966">
        <w:rPr>
          <w:rFonts w:ascii="Arial" w:eastAsia="微软雅黑" w:hAnsi="Arial" w:cs="Arial"/>
        </w:rPr>
        <w:t xml:space="preserve"> [kənˈsɪstənt] adj. </w:t>
      </w:r>
      <w:r w:rsidRPr="00652966">
        <w:rPr>
          <w:rFonts w:ascii="Arial" w:eastAsia="微软雅黑" w:hAnsi="Arial" w:cs="Arial"/>
        </w:rPr>
        <w:t>一致的，连贯的</w:t>
      </w:r>
    </w:p>
    <w:p w14:paraId="030F7F7C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consistent performance earned her a reputation for reliability.</w:t>
      </w:r>
    </w:p>
    <w:p w14:paraId="042AC819" w14:textId="40F4195E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commitment to quality is consistent across all its products.</w:t>
      </w:r>
    </w:p>
    <w:p w14:paraId="31BA3543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73" w:name="OLE_LINK299"/>
      <w:bookmarkStart w:id="474" w:name="OLE_LINK300"/>
      <w:r w:rsidRPr="00652966">
        <w:rPr>
          <w:rFonts w:ascii="Arial" w:eastAsia="微软雅黑" w:hAnsi="Arial" w:cs="Arial"/>
          <w:b/>
          <w:bCs/>
        </w:rPr>
        <w:t>authorize</w:t>
      </w:r>
      <w:r w:rsidRPr="00652966">
        <w:rPr>
          <w:rFonts w:ascii="Arial" w:eastAsia="微软雅黑" w:hAnsi="Arial" w:cs="Arial"/>
        </w:rPr>
        <w:t xml:space="preserve"> </w:t>
      </w:r>
      <w:bookmarkEnd w:id="473"/>
      <w:bookmarkEnd w:id="474"/>
      <w:r w:rsidRPr="00652966">
        <w:rPr>
          <w:rFonts w:ascii="Arial" w:eastAsia="微软雅黑" w:hAnsi="Arial" w:cs="Arial"/>
        </w:rPr>
        <w:t xml:space="preserve">[ˈɔθəraɪz] v. </w:t>
      </w:r>
      <w:r w:rsidRPr="00652966">
        <w:rPr>
          <w:rFonts w:ascii="Arial" w:eastAsia="微软雅黑" w:hAnsi="Arial" w:cs="Arial"/>
        </w:rPr>
        <w:t>授权</w:t>
      </w:r>
    </w:p>
    <w:p w14:paraId="4F9A1D87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Only the manager can authorize expenses over a certain amount.</w:t>
      </w:r>
    </w:p>
    <w:p w14:paraId="48CA11EE" w14:textId="06284889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government will authorize the construction of a new airport.</w:t>
      </w:r>
    </w:p>
    <w:p w14:paraId="0B1EA3F7" w14:textId="1A24364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75" w:name="OLE_LINK283"/>
      <w:bookmarkStart w:id="476" w:name="OLE_LINK284"/>
      <w:bookmarkStart w:id="477" w:name="OLE_LINK298"/>
      <w:r w:rsidRPr="00652966">
        <w:rPr>
          <w:rFonts w:ascii="Arial" w:eastAsia="微软雅黑" w:hAnsi="Arial" w:cs="Arial"/>
          <w:b/>
          <w:bCs/>
        </w:rPr>
        <w:t>authoritative</w:t>
      </w:r>
      <w:r w:rsidRPr="00652966">
        <w:rPr>
          <w:rFonts w:ascii="Arial" w:eastAsia="微软雅黑" w:hAnsi="Arial" w:cs="Arial"/>
        </w:rPr>
        <w:t xml:space="preserve"> </w:t>
      </w:r>
      <w:bookmarkEnd w:id="475"/>
      <w:bookmarkEnd w:id="476"/>
      <w:bookmarkEnd w:id="477"/>
      <w:r w:rsidRPr="00652966">
        <w:rPr>
          <w:rFonts w:ascii="Arial" w:eastAsia="微软雅黑" w:hAnsi="Arial" w:cs="Arial"/>
        </w:rPr>
        <w:t xml:space="preserve">adj. </w:t>
      </w:r>
      <w:r w:rsidRPr="00652966">
        <w:rPr>
          <w:rFonts w:ascii="Arial" w:eastAsia="微软雅黑" w:hAnsi="Arial" w:cs="Arial"/>
        </w:rPr>
        <w:t>有权威的，可信的</w:t>
      </w:r>
    </w:p>
    <w:p w14:paraId="3184FFAA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book was written by an authoritative expert in the field.</w:t>
      </w:r>
    </w:p>
    <w:p w14:paraId="33AE2F6E" w14:textId="1966402F" w:rsidR="002A7655" w:rsidRPr="0065296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manager's authoritative decision was respected by the team.</w:t>
      </w:r>
    </w:p>
    <w:p w14:paraId="5CF07A68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primary</w:t>
      </w:r>
      <w:r w:rsidRPr="00652966">
        <w:rPr>
          <w:rFonts w:ascii="Arial" w:eastAsia="微软雅黑" w:hAnsi="Arial" w:cs="Arial"/>
          <w:color w:val="000000" w:themeColor="text1"/>
        </w:rPr>
        <w:t xml:space="preserve"> [ˈpraɪmeri] adj. </w:t>
      </w:r>
      <w:r w:rsidRPr="00652966">
        <w:rPr>
          <w:rFonts w:ascii="Arial" w:eastAsia="微软雅黑" w:hAnsi="Arial" w:cs="Arial"/>
          <w:color w:val="000000" w:themeColor="text1"/>
        </w:rPr>
        <w:t>主要的；初级的</w:t>
      </w:r>
    </w:p>
    <w:p w14:paraId="1094C452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primary purpose of the meeting is to discuss the budget.</w:t>
      </w:r>
    </w:p>
    <w:p w14:paraId="363C3DC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Reading is a primary skill that forms the basis for learning.</w:t>
      </w:r>
    </w:p>
    <w:p w14:paraId="401AD9C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primarily</w:t>
      </w:r>
      <w:r w:rsidRPr="00652966">
        <w:rPr>
          <w:rFonts w:ascii="Arial" w:eastAsia="微软雅黑" w:hAnsi="Arial" w:cs="Arial"/>
          <w:color w:val="000000" w:themeColor="text1"/>
        </w:rPr>
        <w:t xml:space="preserve"> [praɪˈmerəli] adv. </w:t>
      </w:r>
      <w:r w:rsidRPr="00652966">
        <w:rPr>
          <w:rFonts w:ascii="Arial" w:eastAsia="微软雅黑" w:hAnsi="Arial" w:cs="Arial"/>
          <w:color w:val="000000" w:themeColor="text1"/>
        </w:rPr>
        <w:t>主要地；首要地</w:t>
      </w:r>
    </w:p>
    <w:p w14:paraId="6121830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primarily focuses on developing software products.</w:t>
      </w:r>
    </w:p>
    <w:p w14:paraId="5DABA3CA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role in the project is primarily to oversee the marketing strategy.</w:t>
      </w:r>
    </w:p>
    <w:p w14:paraId="1CB761D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Volvo [ˈvɔlvəu] n. </w:t>
      </w:r>
      <w:r w:rsidRPr="00652966">
        <w:rPr>
          <w:rFonts w:ascii="Arial" w:eastAsia="微软雅黑" w:hAnsi="Arial" w:cs="Arial"/>
          <w:color w:val="000000" w:themeColor="text1"/>
        </w:rPr>
        <w:t>沃尔沃（一家瑞典汽车制造公司）</w:t>
      </w:r>
    </w:p>
    <w:p w14:paraId="4231265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Volvo car is known for its safety features and durability.</w:t>
      </w:r>
    </w:p>
    <w:p w14:paraId="729871AE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decided to buy a Volvo SUV for his family's transportation needs.</w:t>
      </w:r>
    </w:p>
    <w:p w14:paraId="5D4E0224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 [striːm] n. </w:t>
      </w:r>
      <w:r w:rsidRPr="00652966">
        <w:rPr>
          <w:rFonts w:ascii="Arial" w:eastAsia="微软雅黑" w:hAnsi="Arial" w:cs="Arial"/>
          <w:color w:val="000000" w:themeColor="text1"/>
        </w:rPr>
        <w:t>溪流；流动；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流动；</w:t>
      </w:r>
      <w:r w:rsidRPr="00652966">
        <w:rPr>
          <w:rFonts w:ascii="Arial" w:eastAsia="微软雅黑" w:hAnsi="Arial" w:cs="Arial"/>
          <w:color w:val="000000" w:themeColor="text1"/>
        </w:rPr>
        <w:t xml:space="preserve"> v. </w:t>
      </w:r>
      <w:r w:rsidRPr="00652966">
        <w:rPr>
          <w:rFonts w:ascii="Arial" w:eastAsia="微软雅黑" w:hAnsi="Arial" w:cs="Arial"/>
          <w:color w:val="000000" w:themeColor="text1"/>
        </w:rPr>
        <w:t>持续供应；连续播放</w:t>
      </w:r>
    </w:p>
    <w:p w14:paraId="14B5088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stream meandered through the forest, creating a peaceful atmosphere.</w:t>
      </w:r>
    </w:p>
    <w:p w14:paraId="00140626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live video will stream on the website at 3 PM.</w:t>
      </w:r>
    </w:p>
    <w:p w14:paraId="1B3C85A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is committed to streamlining its production process.</w:t>
      </w:r>
    </w:p>
    <w:p w14:paraId="7BDFDA5D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They decided to stream the entire series of movies for a marathon viewing session.</w:t>
      </w:r>
    </w:p>
    <w:p w14:paraId="55C91DF1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streaming [ˈstriːmɪŋ] n. </w:t>
      </w:r>
      <w:r w:rsidRPr="00652966">
        <w:rPr>
          <w:rFonts w:ascii="Arial" w:eastAsia="微软雅黑" w:hAnsi="Arial" w:cs="Arial"/>
          <w:color w:val="000000" w:themeColor="text1"/>
        </w:rPr>
        <w:t>流媒体</w:t>
      </w:r>
    </w:p>
    <w:p w14:paraId="1F8E7FA5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lastRenderedPageBreak/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popularity of streaming services has grown rapidly in recent years.</w:t>
      </w:r>
    </w:p>
    <w:p w14:paraId="38C38F4B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We enjoy watching movies through online streaming platforms.</w:t>
      </w:r>
    </w:p>
    <w:p w14:paraId="415D0C7C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streamer [ˈstriːmər] n. </w:t>
      </w:r>
      <w:r w:rsidRPr="00652966">
        <w:rPr>
          <w:rFonts w:ascii="Arial" w:eastAsia="微软雅黑" w:hAnsi="Arial" w:cs="Arial"/>
          <w:color w:val="000000" w:themeColor="text1"/>
        </w:rPr>
        <w:t>网络直播者；飘带</w:t>
      </w:r>
    </w:p>
    <w:p w14:paraId="29B4BB8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streamer has thousands of followers on their gaming channel.</w:t>
      </w:r>
    </w:p>
    <w:p w14:paraId="158AF2A7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colorful streamers added a festive atmosphere to the party.</w:t>
      </w:r>
    </w:p>
    <w:p w14:paraId="0E8BA486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live-streaming [laɪvˈstriːmɪŋ] n. </w:t>
      </w:r>
      <w:r w:rsidRPr="00652966">
        <w:rPr>
          <w:rFonts w:ascii="Arial" w:eastAsia="微软雅黑" w:hAnsi="Arial" w:cs="Arial"/>
          <w:color w:val="000000" w:themeColor="text1"/>
        </w:rPr>
        <w:t>实时直播</w:t>
      </w:r>
    </w:p>
    <w:p w14:paraId="1E335078" w14:textId="77777777" w:rsidR="006F156A" w:rsidRPr="00652966" w:rsidRDefault="006F156A" w:rsidP="006F156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celebrities engage in live-streaming to interact with their fans.</w:t>
      </w:r>
    </w:p>
    <w:p w14:paraId="1DA84F22" w14:textId="07018AC1" w:rsidR="006F156A" w:rsidRPr="00652966" w:rsidRDefault="006F156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concert was live-streamed to reach a global audience.</w:t>
      </w:r>
    </w:p>
    <w:p w14:paraId="43754E22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behave</w:t>
      </w:r>
      <w:r w:rsidRPr="00652966">
        <w:rPr>
          <w:rFonts w:ascii="Arial" w:eastAsia="微软雅黑" w:hAnsi="Arial" w:cs="Arial"/>
          <w:color w:val="000000" w:themeColor="text1"/>
        </w:rPr>
        <w:t xml:space="preserve"> [bɪˈheɪv] v. </w:t>
      </w:r>
      <w:r w:rsidRPr="00652966">
        <w:rPr>
          <w:rFonts w:ascii="Arial" w:eastAsia="微软雅黑" w:hAnsi="Arial" w:cs="Arial"/>
          <w:color w:val="000000" w:themeColor="text1"/>
        </w:rPr>
        <w:t>行为，表现；起反应，起作用；守规矩，举止得体</w:t>
      </w:r>
    </w:p>
    <w:p w14:paraId="064336D0" w14:textId="77777777" w:rsidR="002F083E" w:rsidRPr="00652966" w:rsidRDefault="002F083E" w:rsidP="002F083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behave politely in social situations.</w:t>
      </w:r>
    </w:p>
    <w:p w14:paraId="44E692FC" w14:textId="4EB371B6" w:rsidR="002F083E" w:rsidRPr="00652966" w:rsidRDefault="002F083E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children were told to behave themselves during the school trip.</w:t>
      </w:r>
    </w:p>
    <w:p w14:paraId="040ACD4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78" w:name="OLE_LINK99"/>
      <w:bookmarkStart w:id="479" w:name="OLE_LINK100"/>
      <w:bookmarkStart w:id="480" w:name="OLE_LINK103"/>
      <w:r w:rsidRPr="00652966">
        <w:rPr>
          <w:rFonts w:ascii="Arial" w:eastAsia="微软雅黑" w:hAnsi="Arial" w:cs="Arial"/>
          <w:b/>
          <w:bCs/>
          <w:color w:val="000000" w:themeColor="text1"/>
        </w:rPr>
        <w:t>private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78"/>
      <w:bookmarkEnd w:id="479"/>
      <w:bookmarkEnd w:id="480"/>
      <w:r w:rsidRPr="00652966">
        <w:rPr>
          <w:rFonts w:ascii="Arial" w:eastAsia="微软雅黑" w:hAnsi="Arial" w:cs="Arial"/>
          <w:color w:val="000000" w:themeColor="text1"/>
        </w:rPr>
        <w:t xml:space="preserve">[ˈpraɪvət] adj. </w:t>
      </w:r>
      <w:r w:rsidRPr="00652966">
        <w:rPr>
          <w:rFonts w:ascii="Arial" w:eastAsia="微软雅黑" w:hAnsi="Arial" w:cs="Arial"/>
          <w:color w:val="000000" w:themeColor="text1"/>
        </w:rPr>
        <w:t>私人的，私有的</w:t>
      </w:r>
    </w:p>
    <w:p w14:paraId="2D7156E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private conversation should not be overheard by others.</w:t>
      </w:r>
    </w:p>
    <w:p w14:paraId="71D8ED2C" w14:textId="475FAB71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enjoys spending his weekends at his private cabin in the woods.</w:t>
      </w:r>
    </w:p>
    <w:p w14:paraId="2A0FAC8B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boastful</w:t>
      </w:r>
      <w:r w:rsidRPr="00652966">
        <w:rPr>
          <w:rFonts w:ascii="Arial" w:eastAsia="微软雅黑" w:hAnsi="Arial" w:cs="Arial"/>
          <w:color w:val="000000" w:themeColor="text1"/>
        </w:rPr>
        <w:t xml:space="preserve"> [ˈboʊstfl] adj. </w:t>
      </w:r>
      <w:r w:rsidRPr="00652966">
        <w:rPr>
          <w:rFonts w:ascii="Arial" w:eastAsia="微软雅黑" w:hAnsi="Arial" w:cs="Arial"/>
          <w:color w:val="000000" w:themeColor="text1"/>
        </w:rPr>
        <w:t>自夸的，吹嘘的</w:t>
      </w:r>
    </w:p>
    <w:p w14:paraId="365B183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boastful claims about his achievements often annoyed his colleagues.</w:t>
      </w:r>
    </w:p>
    <w:p w14:paraId="57442EDB" w14:textId="3BF1D406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Being humble is more admirable than being boastful.</w:t>
      </w:r>
    </w:p>
    <w:p w14:paraId="6DC66E35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81" w:name="OLE_LINK104"/>
      <w:bookmarkStart w:id="482" w:name="OLE_LINK105"/>
      <w:r w:rsidRPr="00652966">
        <w:rPr>
          <w:rFonts w:ascii="Arial" w:eastAsia="微软雅黑" w:hAnsi="Arial" w:cs="Arial"/>
          <w:b/>
          <w:bCs/>
          <w:color w:val="000000" w:themeColor="text1"/>
        </w:rPr>
        <w:t>fluency</w:t>
      </w:r>
      <w:r w:rsidRPr="00652966">
        <w:rPr>
          <w:rFonts w:ascii="Arial" w:eastAsia="微软雅黑" w:hAnsi="Arial" w:cs="Arial"/>
          <w:color w:val="000000" w:themeColor="text1"/>
        </w:rPr>
        <w:t xml:space="preserve"> </w:t>
      </w:r>
      <w:bookmarkEnd w:id="481"/>
      <w:bookmarkEnd w:id="482"/>
      <w:r w:rsidRPr="00652966">
        <w:rPr>
          <w:rFonts w:ascii="Arial" w:eastAsia="微软雅黑" w:hAnsi="Arial" w:cs="Arial"/>
          <w:color w:val="000000" w:themeColor="text1"/>
        </w:rPr>
        <w:t xml:space="preserve">[ˈfluənsi] n. </w:t>
      </w:r>
      <w:r w:rsidRPr="00652966">
        <w:rPr>
          <w:rFonts w:ascii="Arial" w:eastAsia="微软雅黑" w:hAnsi="Arial" w:cs="Arial"/>
          <w:color w:val="000000" w:themeColor="text1"/>
        </w:rPr>
        <w:t>流利，流畅</w:t>
      </w:r>
    </w:p>
    <w:p w14:paraId="707EE19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fluency in multiple languages made her an asset to the international team.</w:t>
      </w:r>
    </w:p>
    <w:p w14:paraId="3A334536" w14:textId="08A178ED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key to mastering a language is practicing until you achieve fluency.</w:t>
      </w:r>
    </w:p>
    <w:p w14:paraId="5BF302D4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aggressive</w:t>
      </w:r>
      <w:r w:rsidRPr="00652966">
        <w:rPr>
          <w:rFonts w:ascii="Arial" w:eastAsia="微软雅黑" w:hAnsi="Arial" w:cs="Arial"/>
          <w:color w:val="000000" w:themeColor="text1"/>
        </w:rPr>
        <w:t xml:space="preserve"> [əˈɡresɪv] adj. </w:t>
      </w:r>
      <w:r w:rsidRPr="00652966">
        <w:rPr>
          <w:rFonts w:ascii="Arial" w:eastAsia="微软雅黑" w:hAnsi="Arial" w:cs="Arial"/>
          <w:color w:val="000000" w:themeColor="text1"/>
        </w:rPr>
        <w:t>侵略性的，挑衅的</w:t>
      </w:r>
    </w:p>
    <w:p w14:paraId="14C07388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aggressive behavior led to conflicts with his coworkers.</w:t>
      </w:r>
    </w:p>
    <w:p w14:paraId="04C06049" w14:textId="328BE58B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team adopted an aggressive marketing strategy to gain market share.</w:t>
      </w:r>
    </w:p>
    <w:p w14:paraId="633A7F3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available</w:t>
      </w:r>
      <w:r w:rsidRPr="00652966">
        <w:rPr>
          <w:rFonts w:ascii="Arial" w:eastAsia="微软雅黑" w:hAnsi="Arial" w:cs="Arial"/>
          <w:color w:val="000000" w:themeColor="text1"/>
        </w:rPr>
        <w:t xml:space="preserve"> [əˈveɪləbl] adj. </w:t>
      </w:r>
      <w:r w:rsidRPr="00652966">
        <w:rPr>
          <w:rFonts w:ascii="Arial" w:eastAsia="微软雅黑" w:hAnsi="Arial" w:cs="Arial"/>
          <w:color w:val="000000" w:themeColor="text1"/>
        </w:rPr>
        <w:t>可获得的，可用的</w:t>
      </w:r>
    </w:p>
    <w:p w14:paraId="562EA796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Is the product available in different colors?</w:t>
      </w:r>
    </w:p>
    <w:p w14:paraId="6989FA9A" w14:textId="35A8DA5D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bookmarkStart w:id="483" w:name="OLE_LINK273"/>
      <w:bookmarkStart w:id="484" w:name="OLE_LINK274"/>
      <w:r w:rsidRPr="00652966">
        <w:rPr>
          <w:rFonts w:ascii="Arial" w:eastAsia="微软雅黑" w:hAnsi="Arial" w:cs="Arial"/>
          <w:color w:val="000000" w:themeColor="text1"/>
        </w:rPr>
        <w:t xml:space="preserve"> The manager is currently available for a meeting to discuss the project.</w:t>
      </w:r>
      <w:bookmarkEnd w:id="483"/>
      <w:bookmarkEnd w:id="484"/>
    </w:p>
    <w:p w14:paraId="6D5FD34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reliability</w:t>
      </w:r>
      <w:r w:rsidRPr="00652966">
        <w:rPr>
          <w:rFonts w:ascii="Arial" w:eastAsia="微软雅黑" w:hAnsi="Arial" w:cs="Arial"/>
          <w:color w:val="000000" w:themeColor="text1"/>
        </w:rPr>
        <w:t xml:space="preserve"> [rɪˌlaɪəˈbɪləti] n. </w:t>
      </w:r>
      <w:r w:rsidRPr="00652966">
        <w:rPr>
          <w:rFonts w:ascii="Arial" w:eastAsia="微软雅黑" w:hAnsi="Arial" w:cs="Arial"/>
          <w:color w:val="000000" w:themeColor="text1"/>
        </w:rPr>
        <w:t>可靠性</w:t>
      </w:r>
    </w:p>
    <w:p w14:paraId="1038B212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reliability of the new car model has been praised by many consumers.</w:t>
      </w:r>
    </w:p>
    <w:p w14:paraId="565F0468" w14:textId="3971930B" w:rsidR="002F083E" w:rsidRPr="00652966" w:rsidRDefault="0087194A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Reliability is a crucial factor when choosing a supplier for our materials.</w:t>
      </w:r>
    </w:p>
    <w:p w14:paraId="259865F6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ground-breaking</w:t>
      </w:r>
      <w:r w:rsidRPr="00652966">
        <w:rPr>
          <w:rFonts w:ascii="Arial" w:eastAsia="微软雅黑" w:hAnsi="Arial" w:cs="Arial"/>
        </w:rPr>
        <w:t xml:space="preserve"> [ˈɡraʊndˌbreɪkɪŋ] adj. </w:t>
      </w:r>
      <w:r w:rsidRPr="00652966">
        <w:rPr>
          <w:rFonts w:ascii="Arial" w:eastAsia="微软雅黑" w:hAnsi="Arial" w:cs="Arial"/>
        </w:rPr>
        <w:t>突破性的，开创性的</w:t>
      </w:r>
    </w:p>
    <w:p w14:paraId="628C4A02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scientist's ground-breaking research led to significant advancements in the field.</w:t>
      </w:r>
    </w:p>
    <w:p w14:paraId="0CABF5DD" w14:textId="6D974AF4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company's ground-breaking technology revolutionized the industry.</w:t>
      </w:r>
    </w:p>
    <w:p w14:paraId="0EB3CD8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exceed</w:t>
      </w:r>
      <w:r w:rsidRPr="00652966">
        <w:rPr>
          <w:rFonts w:ascii="Arial" w:eastAsia="微软雅黑" w:hAnsi="Arial" w:cs="Arial"/>
        </w:rPr>
        <w:t xml:space="preserve"> [ɪkˈsiːd] v. </w:t>
      </w:r>
      <w:r w:rsidRPr="00652966">
        <w:rPr>
          <w:rFonts w:ascii="Arial" w:eastAsia="微软雅黑" w:hAnsi="Arial" w:cs="Arial"/>
        </w:rPr>
        <w:t>超过，超出</w:t>
      </w:r>
    </w:p>
    <w:p w14:paraId="22E16AEC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sales this quarter exceeded expectations.</w:t>
      </w:r>
    </w:p>
    <w:p w14:paraId="05EA06C7" w14:textId="34545A6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quality of their products consistently exceeds industry standards.</w:t>
      </w:r>
    </w:p>
    <w:p w14:paraId="7E12C72C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compassionate</w:t>
      </w:r>
      <w:r w:rsidRPr="00652966">
        <w:rPr>
          <w:rFonts w:ascii="Arial" w:eastAsia="微软雅黑" w:hAnsi="Arial" w:cs="Arial"/>
        </w:rPr>
        <w:t xml:space="preserve"> [kəmˈpæʃənət] adj. </w:t>
      </w:r>
      <w:r w:rsidRPr="00652966">
        <w:rPr>
          <w:rFonts w:ascii="Arial" w:eastAsia="微软雅黑" w:hAnsi="Arial" w:cs="Arial"/>
        </w:rPr>
        <w:t>有同情心的，富有同情心的</w:t>
      </w:r>
    </w:p>
    <w:p w14:paraId="316FDCB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compassionate nurse provided comfort and support to the patient.</w:t>
      </w:r>
    </w:p>
    <w:p w14:paraId="2693AAD6" w14:textId="799DC325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compassionate nature led her to donate to charities that help those in need.</w:t>
      </w:r>
    </w:p>
    <w:p w14:paraId="0A0DA3FE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constructive</w:t>
      </w:r>
      <w:r w:rsidRPr="00652966">
        <w:rPr>
          <w:rFonts w:ascii="Arial" w:eastAsia="微软雅黑" w:hAnsi="Arial" w:cs="Arial"/>
        </w:rPr>
        <w:t xml:space="preserve"> [kənˈstrʌktɪv] adj. </w:t>
      </w:r>
      <w:r w:rsidRPr="00652966">
        <w:rPr>
          <w:rFonts w:ascii="Arial" w:eastAsia="微软雅黑" w:hAnsi="Arial" w:cs="Arial"/>
        </w:rPr>
        <w:t>建设性的，有益的</w:t>
      </w:r>
    </w:p>
    <w:p w14:paraId="48590F5B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constructive feedback from the mentor helped the student improve their skills.</w:t>
      </w:r>
    </w:p>
    <w:p w14:paraId="5C6207B8" w14:textId="225D8AAD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 had a constructive discussion and came up with innovative solutions to the problem.</w:t>
      </w:r>
    </w:p>
    <w:p w14:paraId="37CF088B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formalize</w:t>
      </w:r>
      <w:r w:rsidRPr="00652966">
        <w:rPr>
          <w:rFonts w:ascii="Arial" w:eastAsia="微软雅黑" w:hAnsi="Arial" w:cs="Arial"/>
        </w:rPr>
        <w:t xml:space="preserve"> [ˈfɔːrməlaɪz] v. </w:t>
      </w:r>
      <w:r w:rsidRPr="00652966">
        <w:rPr>
          <w:rFonts w:ascii="Arial" w:eastAsia="微软雅黑" w:hAnsi="Arial" w:cs="Arial"/>
        </w:rPr>
        <w:t>使正式化，制定正式规定</w:t>
      </w:r>
    </w:p>
    <w:p w14:paraId="1C878926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decided to formalize its dress code policy to ensure professionalism in the workplace.</w:t>
      </w:r>
    </w:p>
    <w:p w14:paraId="5E0847A4" w14:textId="2583B6A0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It's important to formalize the agreement in writing to avoid misunderstandings in the future.</w:t>
      </w:r>
    </w:p>
    <w:p w14:paraId="7EB13797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competitive</w:t>
      </w:r>
      <w:r w:rsidRPr="00652966">
        <w:rPr>
          <w:rFonts w:ascii="Arial" w:eastAsia="微软雅黑" w:hAnsi="Arial" w:cs="Arial"/>
        </w:rPr>
        <w:t xml:space="preserve"> [kəmˈpetətɪv] adj. </w:t>
      </w:r>
      <w:r w:rsidRPr="00652966">
        <w:rPr>
          <w:rFonts w:ascii="Arial" w:eastAsia="微软雅黑" w:hAnsi="Arial" w:cs="Arial"/>
        </w:rPr>
        <w:t>竞争的，有竞争力的</w:t>
      </w:r>
    </w:p>
    <w:p w14:paraId="6FAE93F7" w14:textId="77777777" w:rsidR="0007378D" w:rsidRPr="00652966" w:rsidRDefault="0007378D" w:rsidP="0007378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market is highly competitive, with many companies vying for market share.</w:t>
      </w:r>
    </w:p>
    <w:p w14:paraId="0DEF7D58" w14:textId="19030FD9" w:rsidR="0087194A" w:rsidRPr="00652966" w:rsidRDefault="0007378D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competitive spirit drives him to excel in sports and business.</w:t>
      </w:r>
    </w:p>
    <w:p w14:paraId="37A859D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reform [rɪˈfɔːrm] v. </w:t>
      </w:r>
      <w:r w:rsidRPr="00652966">
        <w:rPr>
          <w:rFonts w:ascii="Arial" w:eastAsia="微软雅黑" w:hAnsi="Arial" w:cs="Arial"/>
          <w:color w:val="000000" w:themeColor="text1"/>
        </w:rPr>
        <w:t>改革，改进；</w:t>
      </w:r>
      <w:r w:rsidRPr="00652966">
        <w:rPr>
          <w:rFonts w:ascii="Arial" w:eastAsia="微软雅黑" w:hAnsi="Arial" w:cs="Arial"/>
          <w:color w:val="000000" w:themeColor="text1"/>
        </w:rPr>
        <w:t xml:space="preserve">n. </w:t>
      </w:r>
      <w:r w:rsidRPr="00652966">
        <w:rPr>
          <w:rFonts w:ascii="Arial" w:eastAsia="微软雅黑" w:hAnsi="Arial" w:cs="Arial"/>
          <w:color w:val="000000" w:themeColor="text1"/>
        </w:rPr>
        <w:t>改革</w:t>
      </w:r>
    </w:p>
    <w:p w14:paraId="508C0BF0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5" w:name="OLE_LINK275"/>
      <w:bookmarkStart w:id="486" w:name="OLE_LINK276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government is working to reform the healthcare system.</w:t>
      </w:r>
    </w:p>
    <w:p w14:paraId="1081DE20" w14:textId="4AD6C0EA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reform of the education system is a priority for the ministry.</w:t>
      </w:r>
      <w:bookmarkEnd w:id="485"/>
      <w:bookmarkEnd w:id="486"/>
    </w:p>
    <w:p w14:paraId="61332CD1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reformation [ˌrefərˈmeɪʃn] n. </w:t>
      </w:r>
      <w:r w:rsidRPr="00652966">
        <w:rPr>
          <w:rFonts w:ascii="Arial" w:eastAsia="微软雅黑" w:hAnsi="Arial" w:cs="Arial"/>
          <w:color w:val="000000" w:themeColor="text1"/>
        </w:rPr>
        <w:t>改革，宗教改革</w:t>
      </w:r>
    </w:p>
    <w:p w14:paraId="034B3ACD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7" w:name="OLE_LINK277"/>
      <w:bookmarkStart w:id="488" w:name="OLE_LINK278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Protestant Reformation had a significant impact on European history.</w:t>
      </w:r>
    </w:p>
    <w:p w14:paraId="514B89FF" w14:textId="3BCD120F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reformation of the legal system aimed to improve justice and fairness.</w:t>
      </w:r>
      <w:bookmarkEnd w:id="487"/>
      <w:bookmarkEnd w:id="488"/>
    </w:p>
    <w:p w14:paraId="59F9CCEF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retention [rɪˈtenʃən] n. </w:t>
      </w:r>
      <w:r w:rsidRPr="00652966">
        <w:rPr>
          <w:rFonts w:ascii="Arial" w:eastAsia="微软雅黑" w:hAnsi="Arial" w:cs="Arial"/>
          <w:color w:val="000000" w:themeColor="text1"/>
        </w:rPr>
        <w:t>保留，保持</w:t>
      </w:r>
    </w:p>
    <w:p w14:paraId="5F37C9BC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bookmarkStart w:id="489" w:name="OLE_LINK279"/>
      <w:bookmarkStart w:id="490" w:name="OLE_LINK280"/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 offers bonuses to employees as an incentive for retention.</w:t>
      </w:r>
    </w:p>
    <w:p w14:paraId="7A67FFDD" w14:textId="0344E961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Good customer retention is essential for the long-term success of a business.</w:t>
      </w:r>
      <w:bookmarkEnd w:id="489"/>
      <w:bookmarkEnd w:id="490"/>
    </w:p>
    <w:p w14:paraId="02CFC563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bookmarkStart w:id="491" w:name="OLE_LINK281"/>
      <w:bookmarkStart w:id="492" w:name="OLE_LINK282"/>
      <w:r w:rsidRPr="00652966">
        <w:rPr>
          <w:rFonts w:ascii="Arial" w:eastAsia="微软雅黑" w:hAnsi="Arial" w:cs="Arial"/>
          <w:color w:val="000000" w:themeColor="text1"/>
        </w:rPr>
        <w:t xml:space="preserve">retentive </w:t>
      </w:r>
      <w:bookmarkEnd w:id="491"/>
      <w:bookmarkEnd w:id="492"/>
      <w:r w:rsidRPr="00652966">
        <w:rPr>
          <w:rFonts w:ascii="Arial" w:eastAsia="微软雅黑" w:hAnsi="Arial" w:cs="Arial"/>
          <w:color w:val="000000" w:themeColor="text1"/>
        </w:rPr>
        <w:t xml:space="preserve">[rɪˈtentɪv] adj. </w:t>
      </w:r>
      <w:r w:rsidRPr="00652966">
        <w:rPr>
          <w:rFonts w:ascii="Arial" w:eastAsia="微软雅黑" w:hAnsi="Arial" w:cs="Arial"/>
          <w:color w:val="000000" w:themeColor="text1"/>
        </w:rPr>
        <w:t>保持的，记性好的</w:t>
      </w:r>
    </w:p>
    <w:p w14:paraId="77D4236E" w14:textId="77777777" w:rsidR="0087194A" w:rsidRPr="00652966" w:rsidRDefault="0087194A" w:rsidP="0087194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Her retentive memory allowed her to excel in her studies.</w:t>
      </w:r>
    </w:p>
    <w:p w14:paraId="39357932" w14:textId="36BAEAC3" w:rsidR="00EF66A9" w:rsidRPr="00652966" w:rsidRDefault="0087194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retentive nature of the material makes it suitable for archival purposes.</w:t>
      </w:r>
    </w:p>
    <w:p w14:paraId="256F156D" w14:textId="4E00F19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relevant</w:t>
      </w:r>
      <w:r w:rsidRPr="00652966">
        <w:rPr>
          <w:rFonts w:ascii="Arial" w:eastAsia="微软雅黑" w:hAnsi="Arial" w:cs="Arial"/>
        </w:rPr>
        <w:t xml:space="preserve"> [ˈr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ləvənt] adj. </w:t>
      </w:r>
      <w:r w:rsidRPr="00652966">
        <w:rPr>
          <w:rFonts w:ascii="Arial" w:eastAsia="微软雅黑" w:hAnsi="Arial" w:cs="Arial"/>
        </w:rPr>
        <w:t>相关的，有关的</w:t>
      </w:r>
    </w:p>
    <w:p w14:paraId="3195BCCF" w14:textId="4CF762E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493" w:name="OLE_LINK115"/>
      <w:bookmarkStart w:id="494" w:name="OLE_LINK116"/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information provided is not relevant to the current discussion.</w:t>
      </w:r>
    </w:p>
    <w:p w14:paraId="36D78575" w14:textId="05A1ECC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To succeed in this field, it's crucial to stay updated on relevant industry trends.</w:t>
      </w:r>
      <w:bookmarkEnd w:id="493"/>
      <w:bookmarkEnd w:id="494"/>
    </w:p>
    <w:p w14:paraId="05CD2C05" w14:textId="77777777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strategy</w:t>
      </w:r>
      <w:r w:rsidRPr="00652966">
        <w:rPr>
          <w:rFonts w:ascii="Arial" w:eastAsia="微软雅黑" w:hAnsi="Arial" w:cs="Arial"/>
        </w:rPr>
        <w:t xml:space="preserve"> [ˈstrætədʒi] n. </w:t>
      </w:r>
      <w:r w:rsidRPr="00652966">
        <w:rPr>
          <w:rFonts w:ascii="Arial" w:eastAsia="微软雅黑" w:hAnsi="Arial" w:cs="Arial"/>
        </w:rPr>
        <w:t>战略，策略</w:t>
      </w:r>
    </w:p>
    <w:p w14:paraId="2B1E5CDD" w14:textId="77777777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Developing a clear marketing strategy is crucial for the success of the product launch.</w:t>
      </w:r>
    </w:p>
    <w:p w14:paraId="0833EE30" w14:textId="2E944B8F" w:rsidR="00F445BF" w:rsidRPr="00652966" w:rsidRDefault="00F445BF" w:rsidP="00F445BF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implemented a new business strategy to expand its market presence in Asia.</w:t>
      </w:r>
    </w:p>
    <w:p w14:paraId="7C81DCBD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95" w:name="OLE_LINK117"/>
      <w:bookmarkStart w:id="496" w:name="OLE_LINK118"/>
      <w:bookmarkStart w:id="497" w:name="OLE_LINK119"/>
      <w:r w:rsidRPr="00652966">
        <w:rPr>
          <w:rFonts w:ascii="Arial" w:eastAsia="微软雅黑" w:hAnsi="Arial" w:cs="Arial"/>
          <w:b/>
          <w:bCs/>
        </w:rPr>
        <w:t>strategic</w:t>
      </w:r>
      <w:r w:rsidRPr="00652966">
        <w:rPr>
          <w:rFonts w:ascii="Arial" w:eastAsia="微软雅黑" w:hAnsi="Arial" w:cs="Arial"/>
        </w:rPr>
        <w:t xml:space="preserve"> </w:t>
      </w:r>
      <w:bookmarkEnd w:id="495"/>
      <w:bookmarkEnd w:id="496"/>
      <w:bookmarkEnd w:id="497"/>
      <w:r w:rsidRPr="00652966">
        <w:rPr>
          <w:rFonts w:ascii="Arial" w:eastAsia="微软雅黑" w:hAnsi="Arial" w:cs="Arial"/>
        </w:rPr>
        <w:t xml:space="preserve">[strəˈtiːdʒɪk] adj. </w:t>
      </w:r>
      <w:r w:rsidRPr="00652966">
        <w:rPr>
          <w:rFonts w:ascii="Arial" w:eastAsia="微软雅黑" w:hAnsi="Arial" w:cs="Arial"/>
        </w:rPr>
        <w:t>战略的，策略性的</w:t>
      </w:r>
    </w:p>
    <w:p w14:paraId="1CFE2BD5" w14:textId="14A81D0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formulated a strategic plan to expand into new markets.</w:t>
      </w:r>
    </w:p>
    <w:p w14:paraId="1BE5E10A" w14:textId="0F642BA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Making strategic decisions is essential for the long-term success of the organization.</w:t>
      </w:r>
    </w:p>
    <w:p w14:paraId="5CF6F44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optimistic</w:t>
      </w:r>
      <w:r w:rsidRPr="00652966">
        <w:rPr>
          <w:rFonts w:ascii="Arial" w:eastAsia="微软雅黑" w:hAnsi="Arial" w:cs="Arial"/>
        </w:rPr>
        <w:t xml:space="preserve"> [ˌɑptɪˈmɪstɪk] adj. </w:t>
      </w:r>
      <w:r w:rsidRPr="00652966">
        <w:rPr>
          <w:rFonts w:ascii="Arial" w:eastAsia="微软雅黑" w:hAnsi="Arial" w:cs="Arial"/>
        </w:rPr>
        <w:t>乐观的，积极的</w:t>
      </w:r>
    </w:p>
    <w:p w14:paraId="09072C9B" w14:textId="6C1029B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Despite facing challenges, she remained optimistic about the future.</w:t>
      </w:r>
    </w:p>
    <w:p w14:paraId="025B5782" w14:textId="0A2382F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An optimistic outlook can inspire confidence and motivation in a team.</w:t>
      </w:r>
    </w:p>
    <w:p w14:paraId="0538B63A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passionate</w:t>
      </w:r>
      <w:r w:rsidRPr="00652966">
        <w:rPr>
          <w:rFonts w:ascii="Arial" w:eastAsia="微软雅黑" w:hAnsi="Arial" w:cs="Arial"/>
        </w:rPr>
        <w:t xml:space="preserve"> [ˈpæʃənət] adj. </w:t>
      </w:r>
      <w:r w:rsidRPr="00652966">
        <w:rPr>
          <w:rFonts w:ascii="Arial" w:eastAsia="微软雅黑" w:hAnsi="Arial" w:cs="Arial"/>
        </w:rPr>
        <w:t>充满激情的，热情的</w:t>
      </w:r>
    </w:p>
    <w:p w14:paraId="6BB371B0" w14:textId="5AF3D25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is a passionate advocate for environmental conservation.</w:t>
      </w:r>
    </w:p>
    <w:p w14:paraId="272A73D5" w14:textId="10EB6B0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passionate dedication to the project inspired the entire team.</w:t>
      </w:r>
    </w:p>
    <w:p w14:paraId="22AA85B4" w14:textId="74071AD9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entry-level</w:t>
      </w:r>
      <w:r w:rsidRPr="00652966">
        <w:rPr>
          <w:rFonts w:ascii="Arial" w:eastAsia="微软雅黑" w:hAnsi="Arial" w:cs="Arial"/>
        </w:rPr>
        <w:t xml:space="preserve"> [</w:t>
      </w:r>
      <w:r w:rsidR="00A66E35" w:rsidRPr="00652966">
        <w:rPr>
          <w:rFonts w:ascii="Arial" w:eastAsia="微软雅黑" w:hAnsi="Arial" w:cs="Arial"/>
        </w:rPr>
        <w:t>ˈentri levl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初级的，入门级的</w:t>
      </w:r>
    </w:p>
    <w:p w14:paraId="02D7FD45" w14:textId="3CF95FE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Many graduates start their careers in entry-level positions to gain experience.</w:t>
      </w:r>
    </w:p>
    <w:p w14:paraId="5446770E" w14:textId="3276B33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offers training programs for entry-level employees.</w:t>
      </w:r>
    </w:p>
    <w:p w14:paraId="2E523651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fast-paced</w:t>
      </w:r>
      <w:r w:rsidRPr="00652966">
        <w:rPr>
          <w:rFonts w:ascii="Arial" w:eastAsia="微软雅黑" w:hAnsi="Arial" w:cs="Arial"/>
        </w:rPr>
        <w:t xml:space="preserve"> [ˈfæstˌpeɪst] adj. </w:t>
      </w:r>
      <w:r w:rsidRPr="00652966">
        <w:rPr>
          <w:rFonts w:ascii="Arial" w:eastAsia="微软雅黑" w:hAnsi="Arial" w:cs="Arial"/>
        </w:rPr>
        <w:t>快节奏的，紧凑的</w:t>
      </w:r>
    </w:p>
    <w:p w14:paraId="22FAA049" w14:textId="42758DB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Working in the tech industry can be demanding due to its fast-paced nature.</w:t>
      </w:r>
    </w:p>
    <w:p w14:paraId="59635FF0" w14:textId="0EC5B7C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fast-paced environment of the stock market requires quick decision-making.</w:t>
      </w:r>
    </w:p>
    <w:p w14:paraId="54646183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modest</w:t>
      </w:r>
      <w:r w:rsidRPr="00652966">
        <w:rPr>
          <w:rFonts w:ascii="Arial" w:eastAsia="微软雅黑" w:hAnsi="Arial" w:cs="Arial"/>
        </w:rPr>
        <w:t xml:space="preserve"> [ˈmɒdɪst] adj. </w:t>
      </w:r>
      <w:r w:rsidRPr="00652966">
        <w:rPr>
          <w:rFonts w:ascii="Arial" w:eastAsia="微软雅黑" w:hAnsi="Arial" w:cs="Arial"/>
        </w:rPr>
        <w:t>谦虚的，适度的</w:t>
      </w:r>
    </w:p>
    <w:p w14:paraId="29FDCAF0" w14:textId="003CD2C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Despite her achievements, she remained modest and humble.</w:t>
      </w:r>
    </w:p>
    <w:p w14:paraId="4535BC3C" w14:textId="5228C1C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 showed modest growth in its revenue compared to previous years.</w:t>
      </w:r>
    </w:p>
    <w:p w14:paraId="398327D5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proficient</w:t>
      </w:r>
      <w:r w:rsidRPr="00652966">
        <w:rPr>
          <w:rFonts w:ascii="Arial" w:eastAsia="微软雅黑" w:hAnsi="Arial" w:cs="Arial"/>
        </w:rPr>
        <w:t xml:space="preserve"> [prəˈfɪʃənt] adj. </w:t>
      </w:r>
      <w:r w:rsidRPr="00652966">
        <w:rPr>
          <w:rFonts w:ascii="Arial" w:eastAsia="微软雅黑" w:hAnsi="Arial" w:cs="Arial"/>
        </w:rPr>
        <w:t>精通的，熟练的</w:t>
      </w:r>
    </w:p>
    <w:p w14:paraId="779BEEA4" w14:textId="3804513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is proficient in several programming languages.</w:t>
      </w:r>
    </w:p>
    <w:p w14:paraId="603A1BE4" w14:textId="4FBD92F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Proficient language skills are essential for international business communication.</w:t>
      </w:r>
    </w:p>
    <w:p w14:paraId="304CDB63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devise</w:t>
      </w:r>
      <w:r w:rsidRPr="00652966">
        <w:rPr>
          <w:rFonts w:ascii="Arial" w:eastAsia="微软雅黑" w:hAnsi="Arial" w:cs="Arial"/>
        </w:rPr>
        <w:t xml:space="preserve"> [dɪˈvaɪz] v. </w:t>
      </w:r>
      <w:r w:rsidRPr="00652966">
        <w:rPr>
          <w:rFonts w:ascii="Arial" w:eastAsia="微软雅黑" w:hAnsi="Arial" w:cs="Arial"/>
        </w:rPr>
        <w:t>设计，发明</w:t>
      </w:r>
    </w:p>
    <w:p w14:paraId="0F892B7A" w14:textId="546BA6A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worked together to devise a creative solution to the problem.</w:t>
      </w:r>
    </w:p>
    <w:p w14:paraId="1AB03AD4" w14:textId="3FD531C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devised a new marketing strategy to attract a broader audience.</w:t>
      </w:r>
    </w:p>
    <w:p w14:paraId="280E0A09" w14:textId="7AF667A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498" w:name="OLE_LINK120"/>
      <w:bookmarkStart w:id="499" w:name="OLE_LINK121"/>
      <w:r w:rsidRPr="00652966">
        <w:rPr>
          <w:rFonts w:ascii="Arial" w:eastAsia="微软雅黑" w:hAnsi="Arial" w:cs="Arial"/>
          <w:b/>
          <w:bCs/>
        </w:rPr>
        <w:t>energy</w:t>
      </w:r>
      <w:r w:rsidRPr="00652966">
        <w:rPr>
          <w:rFonts w:ascii="Arial" w:eastAsia="微软雅黑" w:hAnsi="Arial" w:cs="Arial"/>
        </w:rPr>
        <w:t xml:space="preserve"> </w:t>
      </w:r>
      <w:bookmarkEnd w:id="498"/>
      <w:bookmarkEnd w:id="499"/>
      <w:r w:rsidRPr="00652966">
        <w:rPr>
          <w:rFonts w:ascii="Arial" w:eastAsia="微软雅黑" w:hAnsi="Arial" w:cs="Arial"/>
        </w:rPr>
        <w:t>[ˈ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nərdʒi] n. </w:t>
      </w:r>
      <w:r w:rsidRPr="00652966">
        <w:rPr>
          <w:rFonts w:ascii="Arial" w:eastAsia="微软雅黑" w:hAnsi="Arial" w:cs="Arial"/>
        </w:rPr>
        <w:t>能量，精力</w:t>
      </w:r>
    </w:p>
    <w:p w14:paraId="3DA3CC6B" w14:textId="7ADBB23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Solar panels convert sunlight into energy for the home.</w:t>
      </w:r>
    </w:p>
    <w:p w14:paraId="7345CF3A" w14:textId="70531EE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approached her work with enthusiasm and boundless energy.</w:t>
      </w:r>
    </w:p>
    <w:p w14:paraId="5A9514A9" w14:textId="70299CE6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utilize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ˈjuːtəlaɪz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利用，使用</w:t>
      </w:r>
    </w:p>
    <w:p w14:paraId="24467402" w14:textId="019D964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important to utilize available resources efficiently in a project.</w:t>
      </w:r>
    </w:p>
    <w:p w14:paraId="6AAE0EEF" w14:textId="5E97427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was able to utilize advanced technology to solve the complex problem.</w:t>
      </w:r>
    </w:p>
    <w:p w14:paraId="327FE947" w14:textId="690B84DC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inspect</w:t>
      </w:r>
      <w:r w:rsidRPr="00652966">
        <w:rPr>
          <w:rFonts w:ascii="Arial" w:eastAsia="微软雅黑" w:hAnsi="Arial" w:cs="Arial"/>
        </w:rPr>
        <w:t xml:space="preserve"> [ɪnˈsp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kt] v. </w:t>
      </w:r>
      <w:r w:rsidRPr="00652966">
        <w:rPr>
          <w:rFonts w:ascii="Arial" w:eastAsia="微软雅黑" w:hAnsi="Arial" w:cs="Arial"/>
        </w:rPr>
        <w:t>检查，审查</w:t>
      </w:r>
    </w:p>
    <w:p w14:paraId="70250555" w14:textId="5AC3CF0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quality control team will inspect the products for defects.</w:t>
      </w:r>
    </w:p>
    <w:p w14:paraId="60E09CE5" w14:textId="3F0E64C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health department regularly inspects restaurants to ensure food safety.</w:t>
      </w:r>
    </w:p>
    <w:p w14:paraId="692128AA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thrive</w:t>
      </w:r>
      <w:r w:rsidRPr="00652966">
        <w:rPr>
          <w:rFonts w:ascii="Arial" w:eastAsia="微软雅黑" w:hAnsi="Arial" w:cs="Arial"/>
        </w:rPr>
        <w:t xml:space="preserve"> [θraɪv] v. </w:t>
      </w:r>
      <w:r w:rsidRPr="00652966">
        <w:rPr>
          <w:rFonts w:ascii="Arial" w:eastAsia="微软雅黑" w:hAnsi="Arial" w:cs="Arial"/>
        </w:rPr>
        <w:t>兴旺，繁荣</w:t>
      </w:r>
    </w:p>
    <w:p w14:paraId="382201A9" w14:textId="76BC179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business continued to thrive despite economic challenges.</w:t>
      </w:r>
    </w:p>
    <w:p w14:paraId="0F6B0D77" w14:textId="1CE05E8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Plants thrive in environments with proper sunlight and moisture.</w:t>
      </w:r>
    </w:p>
    <w:p w14:paraId="18F03499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enroll</w:t>
      </w:r>
      <w:r w:rsidRPr="00652966">
        <w:rPr>
          <w:rFonts w:ascii="Arial" w:eastAsia="微软雅黑" w:hAnsi="Arial" w:cs="Arial"/>
        </w:rPr>
        <w:t xml:space="preserve"> [ɪnˈroʊl] v. </w:t>
      </w:r>
      <w:r w:rsidRPr="00652966">
        <w:rPr>
          <w:rFonts w:ascii="Arial" w:eastAsia="微软雅黑" w:hAnsi="Arial" w:cs="Arial"/>
        </w:rPr>
        <w:t>注册，报名</w:t>
      </w:r>
    </w:p>
    <w:p w14:paraId="521E850F" w14:textId="12DA9EC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Students can enroll in courses online or at the university's registration office.</w:t>
      </w:r>
    </w:p>
    <w:p w14:paraId="693818A6" w14:textId="289951B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Many people choose to enroll in fitness classes to stay active and healthy.</w:t>
      </w:r>
    </w:p>
    <w:p w14:paraId="28168CF8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tricky</w:t>
      </w:r>
      <w:r w:rsidRPr="00652966">
        <w:rPr>
          <w:rFonts w:ascii="Arial" w:eastAsia="微软雅黑" w:hAnsi="Arial" w:cs="Arial"/>
        </w:rPr>
        <w:t xml:space="preserve"> [ˈtrɪki] adj. </w:t>
      </w:r>
      <w:r w:rsidRPr="00652966">
        <w:rPr>
          <w:rFonts w:ascii="Arial" w:eastAsia="微软雅黑" w:hAnsi="Arial" w:cs="Arial"/>
        </w:rPr>
        <w:t>棘手的，复杂的</w:t>
      </w:r>
    </w:p>
    <w:p w14:paraId="042AD8D2" w14:textId="5996093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Solving this tricky puzzle requires careful thought and patience.</w:t>
      </w:r>
    </w:p>
    <w:p w14:paraId="3082E069" w14:textId="6BDD6C8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Negotiating the contract's terms proved to be quite tricky due to the complex legal language.</w:t>
      </w:r>
    </w:p>
    <w:p w14:paraId="15D03E3F" w14:textId="7BAB2A8F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seasoned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ˈsiːznd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经验丰富的</w:t>
      </w:r>
    </w:p>
    <w:p w14:paraId="70F0C4BC" w14:textId="3C7DC28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seasoned chef created a delicious and well-balanced meal.</w:t>
      </w:r>
    </w:p>
    <w:p w14:paraId="3DC5928F" w14:textId="46FBAE5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seasoned advice was invaluable in helping me navigate the challenges of my new job.</w:t>
      </w:r>
    </w:p>
    <w:p w14:paraId="5F943E88" w14:textId="43E1690D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sophisticated</w:t>
      </w:r>
      <w:r w:rsidRPr="00652966">
        <w:rPr>
          <w:rFonts w:ascii="Arial" w:eastAsia="微软雅黑" w:hAnsi="Arial" w:cs="Arial"/>
        </w:rPr>
        <w:t xml:space="preserve"> [səˈfɪstɪkeɪtɪd] adj. </w:t>
      </w:r>
      <w:r w:rsidRPr="00652966">
        <w:rPr>
          <w:rFonts w:ascii="Arial" w:eastAsia="微软雅黑" w:hAnsi="Arial" w:cs="Arial"/>
        </w:rPr>
        <w:t>复杂的，精致的</w:t>
      </w:r>
      <w:r w:rsidR="00BB6609" w:rsidRPr="00652966">
        <w:rPr>
          <w:rFonts w:ascii="Arial" w:eastAsia="微软雅黑" w:hAnsi="Arial" w:cs="Arial"/>
        </w:rPr>
        <w:t>；见多识广的，老练的，见过世面的</w:t>
      </w:r>
    </w:p>
    <w:p w14:paraId="552FC54A" w14:textId="4F8AF00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software has a sophisticated algorithm that can analyze large datasets.</w:t>
      </w:r>
    </w:p>
    <w:p w14:paraId="33B9BE32" w14:textId="6230C90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taste in fashion is quite sophisticated, and she always looks elegant.</w:t>
      </w:r>
    </w:p>
    <w:p w14:paraId="77C24B6B" w14:textId="015B1C71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competent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ˈkɑːmpɪtənt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胜任的，有能力的</w:t>
      </w:r>
    </w:p>
    <w:p w14:paraId="73D43E1B" w14:textId="4C5E4B0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new employee proved to be highly competent in handling complex tasks.</w:t>
      </w:r>
    </w:p>
    <w:p w14:paraId="51A7D6F0" w14:textId="1653F67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Competent leadership is crucial for the success of any organization.</w:t>
      </w:r>
    </w:p>
    <w:p w14:paraId="28494969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expire</w:t>
      </w:r>
      <w:r w:rsidRPr="00652966">
        <w:rPr>
          <w:rFonts w:ascii="Arial" w:eastAsia="微软雅黑" w:hAnsi="Arial" w:cs="Arial"/>
        </w:rPr>
        <w:t xml:space="preserve"> [ɪkˈspaɪər] v. </w:t>
      </w:r>
      <w:r w:rsidRPr="00652966">
        <w:rPr>
          <w:rFonts w:ascii="Arial" w:eastAsia="微软雅黑" w:hAnsi="Arial" w:cs="Arial"/>
        </w:rPr>
        <w:t>到期，失效</w:t>
      </w:r>
    </w:p>
    <w:p w14:paraId="1E920315" w14:textId="46C18CC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My driver's license will expire at the end of this month, so I need to renew it.</w:t>
      </w:r>
    </w:p>
    <w:p w14:paraId="58BDD59C" w14:textId="2C2158A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warranty on the appliance has expired, so any repairs will be at my own expense.</w:t>
      </w:r>
    </w:p>
    <w:p w14:paraId="05B8B1D8" w14:textId="42F1065C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generalize</w:t>
      </w:r>
      <w:r w:rsidRPr="00652966">
        <w:rPr>
          <w:rFonts w:ascii="Arial" w:eastAsia="微软雅黑" w:hAnsi="Arial" w:cs="Arial"/>
        </w:rPr>
        <w:t xml:space="preserve"> [ˈdʒ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nərəˌlaɪz] v. </w:t>
      </w:r>
      <w:r w:rsidRPr="00652966">
        <w:rPr>
          <w:rFonts w:ascii="Arial" w:eastAsia="微软雅黑" w:hAnsi="Arial" w:cs="Arial"/>
        </w:rPr>
        <w:t>概括，归纳</w:t>
      </w:r>
    </w:p>
    <w:p w14:paraId="198B5BBA" w14:textId="2F6DA6F9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important not to generalize about a group of people based on a few individuals.</w:t>
      </w:r>
    </w:p>
    <w:p w14:paraId="5414F995" w14:textId="6DC7FC2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study's findings can be generalized to similar populations.</w:t>
      </w:r>
    </w:p>
    <w:p w14:paraId="43B7AD9C" w14:textId="61B6139D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leverage</w:t>
      </w:r>
      <w:r w:rsidRPr="00652966">
        <w:rPr>
          <w:rFonts w:ascii="Arial" w:eastAsia="微软雅黑" w:hAnsi="Arial" w:cs="Arial"/>
        </w:rPr>
        <w:t xml:space="preserve"> [ˈl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vərɪdʒ] v. </w:t>
      </w:r>
      <w:r w:rsidRPr="00652966">
        <w:rPr>
          <w:rFonts w:ascii="Arial" w:eastAsia="微软雅黑" w:hAnsi="Arial" w:cs="Arial"/>
        </w:rPr>
        <w:t>利用，借力</w:t>
      </w:r>
    </w:p>
    <w:p w14:paraId="788C0366" w14:textId="31406F8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The company sought to leverage its existing customer base to launch a new product.</w:t>
      </w:r>
    </w:p>
    <w:p w14:paraId="66D1A74F" w14:textId="61DB6E22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used her skills and experience to leverage her way into a leadership role.</w:t>
      </w:r>
    </w:p>
    <w:p w14:paraId="140C7970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propose</w:t>
      </w:r>
      <w:r w:rsidRPr="00652966">
        <w:rPr>
          <w:rFonts w:ascii="Arial" w:eastAsia="微软雅黑" w:hAnsi="Arial" w:cs="Arial"/>
        </w:rPr>
        <w:t xml:space="preserve"> [prəˈpoʊz] v. </w:t>
      </w:r>
      <w:r w:rsidRPr="00652966">
        <w:rPr>
          <w:rFonts w:ascii="Arial" w:eastAsia="微软雅黑" w:hAnsi="Arial" w:cs="Arial"/>
        </w:rPr>
        <w:t>提议，建议</w:t>
      </w:r>
    </w:p>
    <w:p w14:paraId="3D9B7B34" w14:textId="1DD4E79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 decided to propose a new marketing strategy to increase sales.</w:t>
      </w:r>
    </w:p>
    <w:p w14:paraId="709DD632" w14:textId="6C1E4F7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proposed a plan to improve efficiency in the workplace.</w:t>
      </w:r>
    </w:p>
    <w:p w14:paraId="722F3C97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eliminate</w:t>
      </w:r>
      <w:r w:rsidRPr="00652966">
        <w:rPr>
          <w:rFonts w:ascii="Arial" w:eastAsia="微软雅黑" w:hAnsi="Arial" w:cs="Arial"/>
        </w:rPr>
        <w:t xml:space="preserve"> [ɪˈlɪmɪˌneɪt] v. </w:t>
      </w:r>
      <w:r w:rsidRPr="00652966">
        <w:rPr>
          <w:rFonts w:ascii="Arial" w:eastAsia="微软雅黑" w:hAnsi="Arial" w:cs="Arial"/>
        </w:rPr>
        <w:t>消除，排除</w:t>
      </w:r>
    </w:p>
    <w:p w14:paraId="19345396" w14:textId="76EE792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goal is to eliminate waste in our production process to reduce costs.</w:t>
      </w:r>
    </w:p>
    <w:p w14:paraId="44688A47" w14:textId="313588A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team worked hard to eliminate errors in the final product.</w:t>
      </w:r>
    </w:p>
    <w:p w14:paraId="0B15F159" w14:textId="5C862D7E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0" w:name="OLE_LINK287"/>
      <w:bookmarkStart w:id="501" w:name="OLE_LINK288"/>
      <w:r w:rsidRPr="00652966">
        <w:rPr>
          <w:rFonts w:ascii="Arial" w:eastAsia="微软雅黑" w:hAnsi="Arial" w:cs="Arial"/>
          <w:b/>
          <w:bCs/>
        </w:rPr>
        <w:t>acknowledge</w:t>
      </w:r>
      <w:r w:rsidRPr="00652966">
        <w:rPr>
          <w:rFonts w:ascii="Arial" w:eastAsia="微软雅黑" w:hAnsi="Arial" w:cs="Arial"/>
        </w:rPr>
        <w:t xml:space="preserve"> </w:t>
      </w:r>
      <w:bookmarkEnd w:id="500"/>
      <w:bookmarkEnd w:id="501"/>
      <w:r w:rsidRPr="00652966">
        <w:rPr>
          <w:rFonts w:ascii="Arial" w:eastAsia="微软雅黑" w:hAnsi="Arial" w:cs="Arial"/>
        </w:rPr>
        <w:t>[</w:t>
      </w:r>
      <w:r w:rsidR="00B52237" w:rsidRPr="00652966">
        <w:rPr>
          <w:rFonts w:ascii="Arial" w:eastAsia="微软雅黑" w:hAnsi="Arial" w:cs="Arial"/>
        </w:rPr>
        <w:t>əkˈnɑːlɪdʒ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承认，认可</w:t>
      </w:r>
    </w:p>
    <w:p w14:paraId="63D892D6" w14:textId="78C0D9EA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was quick to acknowledge her mistake and apologize.</w:t>
      </w:r>
    </w:p>
    <w:p w14:paraId="5D16DC32" w14:textId="69926B9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Acknowledging the contributions of employees is important for boosting morale.</w:t>
      </w:r>
    </w:p>
    <w:p w14:paraId="510A4AE5" w14:textId="1029DC59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qualification</w:t>
      </w:r>
      <w:r w:rsidRPr="00652966">
        <w:rPr>
          <w:rFonts w:ascii="Arial" w:eastAsia="微软雅黑" w:hAnsi="Arial" w:cs="Arial"/>
        </w:rPr>
        <w:t xml:space="preserve"> [</w:t>
      </w:r>
      <w:r w:rsidR="00B52237" w:rsidRPr="00652966">
        <w:rPr>
          <w:rFonts w:ascii="Arial" w:eastAsia="微软雅黑" w:hAnsi="Arial" w:cs="Arial"/>
        </w:rPr>
        <w:t>ˌkwɑːlɪfɪˈkeɪʃ(ə)n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资格，条件</w:t>
      </w:r>
    </w:p>
    <w:p w14:paraId="12E82024" w14:textId="32939F4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Meeting the qualification requirements is essential to apply for the job.</w:t>
      </w:r>
    </w:p>
    <w:p w14:paraId="4DE6357D" w14:textId="0C2B060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extensive qualifications and experience make him a strong candidate for the position.</w:t>
      </w:r>
    </w:p>
    <w:p w14:paraId="139ED65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mission</w:t>
      </w:r>
      <w:r w:rsidRPr="00652966">
        <w:rPr>
          <w:rFonts w:ascii="Arial" w:eastAsia="微软雅黑" w:hAnsi="Arial" w:cs="Arial"/>
        </w:rPr>
        <w:t xml:space="preserve"> [ˈmɪʃən] n. </w:t>
      </w:r>
      <w:r w:rsidRPr="00652966">
        <w:rPr>
          <w:rFonts w:ascii="Arial" w:eastAsia="微软雅黑" w:hAnsi="Arial" w:cs="Arial"/>
        </w:rPr>
        <w:t>使命，任务</w:t>
      </w:r>
    </w:p>
    <w:p w14:paraId="4F9106CB" w14:textId="28C7195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organization's mission is to provide humanitarian aid to those in need.</w:t>
      </w:r>
    </w:p>
    <w:p w14:paraId="69B5BB0D" w14:textId="34F3E87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Completing the project successfully was their mission, and they worked diligently to achieve it.</w:t>
      </w:r>
    </w:p>
    <w:p w14:paraId="7BD5D050" w14:textId="1DF51DD1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2" w:name="OLE_LINK122"/>
      <w:bookmarkStart w:id="503" w:name="OLE_LINK123"/>
      <w:r w:rsidRPr="00652966">
        <w:rPr>
          <w:rFonts w:ascii="Arial" w:eastAsia="微软雅黑" w:hAnsi="Arial" w:cs="Arial"/>
          <w:b/>
          <w:bCs/>
        </w:rPr>
        <w:t>increment</w:t>
      </w:r>
      <w:r w:rsidRPr="00652966">
        <w:rPr>
          <w:rFonts w:ascii="Arial" w:eastAsia="微软雅黑" w:hAnsi="Arial" w:cs="Arial"/>
        </w:rPr>
        <w:t xml:space="preserve"> </w:t>
      </w:r>
      <w:bookmarkEnd w:id="502"/>
      <w:bookmarkEnd w:id="503"/>
      <w:r w:rsidRPr="00652966">
        <w:rPr>
          <w:rFonts w:ascii="Arial" w:eastAsia="微软雅黑" w:hAnsi="Arial" w:cs="Arial"/>
        </w:rPr>
        <w:t>[</w:t>
      </w:r>
      <w:r w:rsidR="000C66F3" w:rsidRPr="00652966">
        <w:rPr>
          <w:rFonts w:ascii="Arial" w:eastAsia="微软雅黑" w:hAnsi="Arial" w:cs="Arial"/>
        </w:rPr>
        <w:t>ˈɪŋkrəmənt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增量，增加</w:t>
      </w:r>
    </w:p>
    <w:p w14:paraId="54A59129" w14:textId="6529F43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Employees may receive an annual salary increment based on their performance.</w:t>
      </w:r>
    </w:p>
    <w:p w14:paraId="25280D74" w14:textId="25A7E47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software is regularly updated with small increments to improve its functionality.</w:t>
      </w:r>
    </w:p>
    <w:p w14:paraId="0C98D28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clarity</w:t>
      </w:r>
      <w:r w:rsidRPr="00652966">
        <w:rPr>
          <w:rFonts w:ascii="Arial" w:eastAsia="微软雅黑" w:hAnsi="Arial" w:cs="Arial"/>
        </w:rPr>
        <w:t xml:space="preserve"> [ˈklærəti] n. </w:t>
      </w:r>
      <w:r w:rsidRPr="00652966">
        <w:rPr>
          <w:rFonts w:ascii="Arial" w:eastAsia="微软雅黑" w:hAnsi="Arial" w:cs="Arial"/>
        </w:rPr>
        <w:t>清晰，明了</w:t>
      </w:r>
    </w:p>
    <w:p w14:paraId="5DD0CE58" w14:textId="6FE12F11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instructions provided clarity on how to assemble the furniture.</w:t>
      </w:r>
    </w:p>
    <w:p w14:paraId="3C92EA76" w14:textId="4F0C4B0C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presentation lacked clarity, causing confusion among the audience.</w:t>
      </w:r>
    </w:p>
    <w:p w14:paraId="707E5014" w14:textId="3335F948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betterment</w:t>
      </w:r>
      <w:r w:rsidRPr="00652966">
        <w:rPr>
          <w:rFonts w:ascii="Arial" w:eastAsia="微软雅黑" w:hAnsi="Arial" w:cs="Arial"/>
        </w:rPr>
        <w:t xml:space="preserve"> [ˈb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tərmənt] n. </w:t>
      </w:r>
      <w:r w:rsidRPr="00652966">
        <w:rPr>
          <w:rFonts w:ascii="Arial" w:eastAsia="微软雅黑" w:hAnsi="Arial" w:cs="Arial"/>
        </w:rPr>
        <w:t>改善，进步</w:t>
      </w:r>
    </w:p>
    <w:p w14:paraId="38D308F3" w14:textId="05A07D8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organization's primary goal is the betterment of living conditions for impoverished communities.</w:t>
      </w:r>
    </w:p>
    <w:p w14:paraId="2E914D9B" w14:textId="0FFF452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Continuous learning and self-improvement are essential for personal betterment.</w:t>
      </w:r>
    </w:p>
    <w:p w14:paraId="175B074E" w14:textId="4B1C75B4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04" w:name="OLE_LINK289"/>
      <w:bookmarkStart w:id="505" w:name="OLE_LINK290"/>
      <w:r w:rsidRPr="00652966">
        <w:rPr>
          <w:rFonts w:ascii="Arial" w:eastAsia="微软雅黑" w:hAnsi="Arial" w:cs="Arial"/>
          <w:b/>
          <w:bCs/>
        </w:rPr>
        <w:t>genuine</w:t>
      </w:r>
      <w:r w:rsidRPr="00652966">
        <w:rPr>
          <w:rFonts w:ascii="Arial" w:eastAsia="微软雅黑" w:hAnsi="Arial" w:cs="Arial"/>
        </w:rPr>
        <w:t xml:space="preserve"> </w:t>
      </w:r>
      <w:bookmarkEnd w:id="504"/>
      <w:bookmarkEnd w:id="505"/>
      <w:r w:rsidRPr="00652966">
        <w:rPr>
          <w:rFonts w:ascii="Arial" w:eastAsia="微软雅黑" w:hAnsi="Arial" w:cs="Arial"/>
        </w:rPr>
        <w:t>[ˈdʒ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njʊɪn] adj. </w:t>
      </w:r>
      <w:r w:rsidRPr="00652966">
        <w:rPr>
          <w:rFonts w:ascii="Arial" w:eastAsia="微软雅黑" w:hAnsi="Arial" w:cs="Arial"/>
        </w:rPr>
        <w:t>真诚的，真实的</w:t>
      </w:r>
    </w:p>
    <w:p w14:paraId="1A340691" w14:textId="4C7B96F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Her smile was genuine, reflecting her true happiness.</w:t>
      </w:r>
    </w:p>
    <w:p w14:paraId="0A4BBD88" w14:textId="199E457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antique shop specializes in selling genuine, historically significant artifacts.</w:t>
      </w:r>
    </w:p>
    <w:p w14:paraId="16B2B5F1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candidate</w:t>
      </w:r>
      <w:r w:rsidRPr="00652966">
        <w:rPr>
          <w:rFonts w:ascii="Arial" w:eastAsia="微软雅黑" w:hAnsi="Arial" w:cs="Arial"/>
        </w:rPr>
        <w:t xml:space="preserve"> [ˈkændɪˌdeɪt] n. </w:t>
      </w:r>
      <w:r w:rsidRPr="00652966">
        <w:rPr>
          <w:rFonts w:ascii="Arial" w:eastAsia="微软雅黑" w:hAnsi="Arial" w:cs="Arial"/>
        </w:rPr>
        <w:t>候选人，申请者</w:t>
      </w:r>
    </w:p>
    <w:p w14:paraId="60FAA67B" w14:textId="0CD28C3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EF66A9" w:rsidRPr="00652966">
        <w:rPr>
          <w:rFonts w:ascii="Arial" w:eastAsia="微软雅黑" w:hAnsi="Arial" w:cs="Arial"/>
        </w:rPr>
        <w:t xml:space="preserve"> Several candidates are competing for the position of mayor in the upcoming election.</w:t>
      </w:r>
    </w:p>
    <w:p w14:paraId="27B04B86" w14:textId="038492C5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job interview process includes assessing the qualifications and skills of each candidate.</w:t>
      </w:r>
    </w:p>
    <w:p w14:paraId="314E1518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outcome</w:t>
      </w:r>
      <w:r w:rsidRPr="00652966">
        <w:rPr>
          <w:rFonts w:ascii="Arial" w:eastAsia="微软雅黑" w:hAnsi="Arial" w:cs="Arial"/>
        </w:rPr>
        <w:t xml:space="preserve"> [ˈaʊtˌkʌm] n. </w:t>
      </w:r>
      <w:r w:rsidRPr="00652966">
        <w:rPr>
          <w:rFonts w:ascii="Arial" w:eastAsia="微软雅黑" w:hAnsi="Arial" w:cs="Arial"/>
        </w:rPr>
        <w:t>结果，成果</w:t>
      </w:r>
    </w:p>
    <w:p w14:paraId="1B8C0327" w14:textId="5D1E629B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outcome of the negotiations was a mutually beneficial agreement.</w:t>
      </w:r>
    </w:p>
    <w:p w14:paraId="6DB4E518" w14:textId="5F85A0E8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It's essential to evaluate the outcome of a project to determine its success or failure.</w:t>
      </w:r>
    </w:p>
    <w:p w14:paraId="4FC5B8FD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conclusion</w:t>
      </w:r>
      <w:r w:rsidRPr="00652966">
        <w:rPr>
          <w:rFonts w:ascii="Arial" w:eastAsia="微软雅黑" w:hAnsi="Arial" w:cs="Arial"/>
        </w:rPr>
        <w:t xml:space="preserve"> [kənˈkluːʒən] n. </w:t>
      </w:r>
      <w:r w:rsidRPr="00652966">
        <w:rPr>
          <w:rFonts w:ascii="Arial" w:eastAsia="微软雅黑" w:hAnsi="Arial" w:cs="Arial"/>
        </w:rPr>
        <w:t>结论，结束</w:t>
      </w:r>
    </w:p>
    <w:p w14:paraId="6F5691B5" w14:textId="6F39890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After careful analysis, they reached the conclusion that the project was not feasible.</w:t>
      </w:r>
    </w:p>
    <w:p w14:paraId="6D362946" w14:textId="1C211A8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meeting came to a productive conclusion with a clear action plan for the team.</w:t>
      </w:r>
    </w:p>
    <w:p w14:paraId="51DA4B2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vision</w:t>
      </w:r>
      <w:r w:rsidRPr="00652966">
        <w:rPr>
          <w:rFonts w:ascii="Arial" w:eastAsia="微软雅黑" w:hAnsi="Arial" w:cs="Arial"/>
        </w:rPr>
        <w:t xml:space="preserve"> [ˈvɪʒən] n. </w:t>
      </w:r>
      <w:r w:rsidRPr="00652966">
        <w:rPr>
          <w:rFonts w:ascii="Arial" w:eastAsia="微软雅黑" w:hAnsi="Arial" w:cs="Arial"/>
        </w:rPr>
        <w:t>视力，视觉；愿景，远见</w:t>
      </w:r>
    </w:p>
    <w:p w14:paraId="3E82FB27" w14:textId="23DBDCBF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His vision deteriorated with age, requiring the use of glasses.</w:t>
      </w:r>
    </w:p>
    <w:p w14:paraId="44447D14" w14:textId="67DCC93D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company's vision is to become a leader in sustainable technology.</w:t>
      </w:r>
    </w:p>
    <w:p w14:paraId="127F50D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deliberation</w:t>
      </w:r>
      <w:r w:rsidRPr="00652966">
        <w:rPr>
          <w:rFonts w:ascii="Arial" w:eastAsia="微软雅黑" w:hAnsi="Arial" w:cs="Arial"/>
        </w:rPr>
        <w:t xml:space="preserve"> [dɪˌlɪbəˈreɪʃən] n. </w:t>
      </w:r>
      <w:r w:rsidRPr="00652966">
        <w:rPr>
          <w:rFonts w:ascii="Arial" w:eastAsia="微软雅黑" w:hAnsi="Arial" w:cs="Arial"/>
        </w:rPr>
        <w:t>深思熟虑，商议</w:t>
      </w:r>
    </w:p>
    <w:p w14:paraId="394E1E01" w14:textId="2338BF27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committee's deliberation on the matter took several hours before a decision was reached.</w:t>
      </w:r>
    </w:p>
    <w:p w14:paraId="68495612" w14:textId="247AD726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success of the project was the result of careful deliberation and planning.</w:t>
      </w:r>
    </w:p>
    <w:p w14:paraId="6077DF6E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proportion</w:t>
      </w:r>
      <w:r w:rsidRPr="00652966">
        <w:rPr>
          <w:rFonts w:ascii="Arial" w:eastAsia="微软雅黑" w:hAnsi="Arial" w:cs="Arial"/>
        </w:rPr>
        <w:t xml:space="preserve"> [prəˈpɔːrʃən] n. </w:t>
      </w:r>
      <w:r w:rsidRPr="00652966">
        <w:rPr>
          <w:rFonts w:ascii="Arial" w:eastAsia="微软雅黑" w:hAnsi="Arial" w:cs="Arial"/>
        </w:rPr>
        <w:t>比例，部分</w:t>
      </w:r>
    </w:p>
    <w:p w14:paraId="71C37891" w14:textId="1F7FF300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proportion of students who passed the exam was higher than expected.</w:t>
      </w:r>
    </w:p>
    <w:p w14:paraId="4757009F" w14:textId="179C91BE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We need to allocate resources in proportion to the needs of each department.</w:t>
      </w:r>
    </w:p>
    <w:p w14:paraId="6FBFB564" w14:textId="77777777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capacity</w:t>
      </w:r>
      <w:r w:rsidRPr="00652966">
        <w:rPr>
          <w:rFonts w:ascii="Arial" w:eastAsia="微软雅黑" w:hAnsi="Arial" w:cs="Arial"/>
        </w:rPr>
        <w:t xml:space="preserve"> [kəˈpæsəti] n. </w:t>
      </w:r>
      <w:r w:rsidRPr="00652966">
        <w:rPr>
          <w:rFonts w:ascii="Arial" w:eastAsia="微软雅黑" w:hAnsi="Arial" w:cs="Arial"/>
        </w:rPr>
        <w:t>容量，能力</w:t>
      </w:r>
    </w:p>
    <w:p w14:paraId="289EB12B" w14:textId="16EBC043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The stadium has a seating capacity of 50,000 spectators.</w:t>
      </w:r>
    </w:p>
    <w:p w14:paraId="4E1834C3" w14:textId="6C8FDDB1" w:rsidR="00C429BA" w:rsidRPr="00652966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has the capacity to handle complex tasks efficiently.</w:t>
      </w:r>
    </w:p>
    <w:p w14:paraId="7DD190A3" w14:textId="3650A00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definite</w:t>
      </w:r>
      <w:r w:rsidRPr="00652966">
        <w:rPr>
          <w:rFonts w:ascii="Arial" w:eastAsia="微软雅黑" w:hAnsi="Arial" w:cs="Arial"/>
        </w:rPr>
        <w:t xml:space="preserve"> [ˈdefɪnət] adj. </w:t>
      </w:r>
      <w:r w:rsidRPr="00652966">
        <w:rPr>
          <w:rFonts w:ascii="Arial" w:eastAsia="微软雅黑" w:hAnsi="Arial" w:cs="Arial"/>
        </w:rPr>
        <w:t>明确的，确定的</w:t>
      </w:r>
    </w:p>
    <w:p w14:paraId="6BA6A76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We need to have a definite plan in place before starting the project.</w:t>
      </w:r>
    </w:p>
    <w:p w14:paraId="59694388" w14:textId="001CCE2D" w:rsidR="00C429BA" w:rsidRPr="00652966" w:rsidRDefault="00C429BA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deadline for the report is definite, and it cannot be extended.</w:t>
      </w:r>
    </w:p>
    <w:p w14:paraId="2C834546" w14:textId="29A0A136" w:rsidR="00EF66A9" w:rsidRPr="00652966" w:rsidRDefault="00EF66A9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dedicate</w:t>
      </w:r>
      <w:r w:rsidRPr="00652966">
        <w:rPr>
          <w:rFonts w:ascii="Arial" w:eastAsia="微软雅黑" w:hAnsi="Arial" w:cs="Arial"/>
        </w:rPr>
        <w:t xml:space="preserve"> [ˈd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dɪˌkeɪt] v. </w:t>
      </w:r>
      <w:r w:rsidRPr="00652966">
        <w:rPr>
          <w:rFonts w:ascii="Arial" w:eastAsia="微软雅黑" w:hAnsi="Arial" w:cs="Arial"/>
        </w:rPr>
        <w:t>奉献，致力于</w:t>
      </w:r>
    </w:p>
    <w:p w14:paraId="43056293" w14:textId="696B9814" w:rsidR="00EF66A9" w:rsidRPr="00652966" w:rsidRDefault="00293FC1" w:rsidP="00EF66A9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She decided to dedicate her life to helping underprivileged children get access to education.</w:t>
      </w:r>
    </w:p>
    <w:p w14:paraId="55005FCF" w14:textId="44D2D295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EF66A9" w:rsidRPr="00652966">
        <w:rPr>
          <w:rFonts w:ascii="Arial" w:eastAsia="微软雅黑" w:hAnsi="Arial" w:cs="Arial"/>
        </w:rPr>
        <w:t xml:space="preserve"> </w:t>
      </w:r>
      <w:bookmarkStart w:id="506" w:name="OLE_LINK124"/>
      <w:bookmarkStart w:id="507" w:name="OLE_LINK125"/>
      <w:r w:rsidR="00EF66A9" w:rsidRPr="00652966">
        <w:rPr>
          <w:rFonts w:ascii="Arial" w:eastAsia="微软雅黑" w:hAnsi="Arial" w:cs="Arial"/>
        </w:rPr>
        <w:t>The team dedicated countless hours to perfecting their project, and their hard work paid off with a successful outcome.</w:t>
      </w:r>
      <w:bookmarkEnd w:id="506"/>
      <w:bookmarkEnd w:id="507"/>
    </w:p>
    <w:p w14:paraId="0A687A05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upbringing</w:t>
      </w:r>
      <w:r w:rsidRPr="00652966">
        <w:rPr>
          <w:rFonts w:ascii="Arial" w:eastAsia="微软雅黑" w:hAnsi="Arial" w:cs="Arial"/>
        </w:rPr>
        <w:t xml:space="preserve"> [ˈʌpˌbrɪŋɪŋ] n. </w:t>
      </w:r>
      <w:r w:rsidRPr="00652966">
        <w:rPr>
          <w:rFonts w:ascii="Arial" w:eastAsia="微软雅黑" w:hAnsi="Arial" w:cs="Arial"/>
        </w:rPr>
        <w:t>抚养；教养</w:t>
      </w:r>
    </w:p>
    <w:p w14:paraId="651DC1EB" w14:textId="15BF334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His upbringing in a loving family had a profound impact on his character.</w:t>
      </w:r>
    </w:p>
    <w:p w14:paraId="7C7136AD" w14:textId="4C75232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values instilled during one's upbringing often shape their beliefs and behavior.</w:t>
      </w:r>
    </w:p>
    <w:p w14:paraId="1E4B94F1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vital</w:t>
      </w:r>
      <w:r w:rsidRPr="00652966">
        <w:rPr>
          <w:rFonts w:ascii="Arial" w:eastAsia="微软雅黑" w:hAnsi="Arial" w:cs="Arial"/>
        </w:rPr>
        <w:t xml:space="preserve"> [ˈvaɪtl] a. </w:t>
      </w:r>
      <w:r w:rsidRPr="00652966">
        <w:rPr>
          <w:rFonts w:ascii="Arial" w:eastAsia="微软雅黑" w:hAnsi="Arial" w:cs="Arial"/>
        </w:rPr>
        <w:t>至关重要的；生死攸关的</w:t>
      </w:r>
    </w:p>
    <w:p w14:paraId="549DB266" w14:textId="1F11AE1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="00882A6B" w:rsidRPr="00652966">
        <w:rPr>
          <w:rFonts w:ascii="Arial" w:eastAsia="微软雅黑" w:hAnsi="Arial" w:cs="Arial"/>
        </w:rPr>
        <w:t xml:space="preserve"> Proper nutrition is vital for maintaining good health.</w:t>
      </w:r>
    </w:p>
    <w:p w14:paraId="3FDFB60F" w14:textId="3D03801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Quick decision-making can be vital in emergency situations.</w:t>
      </w:r>
    </w:p>
    <w:p w14:paraId="04583EA3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portion</w:t>
      </w:r>
      <w:r w:rsidRPr="00652966">
        <w:rPr>
          <w:rFonts w:ascii="Arial" w:eastAsia="微软雅黑" w:hAnsi="Arial" w:cs="Arial"/>
        </w:rPr>
        <w:t xml:space="preserve"> [ˈpɔrʃən] n. </w:t>
      </w:r>
      <w:r w:rsidRPr="00652966">
        <w:rPr>
          <w:rFonts w:ascii="Arial" w:eastAsia="微软雅黑" w:hAnsi="Arial" w:cs="Arial"/>
        </w:rPr>
        <w:t>部分；份额；一部分</w:t>
      </w:r>
    </w:p>
    <w:p w14:paraId="486796E1" w14:textId="5B94EAC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Please serve me a smaller portion; I can't eat much.</w:t>
      </w:r>
    </w:p>
    <w:p w14:paraId="244CD3EB" w14:textId="4A54C98B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 donated a portion of his earnings to charity.</w:t>
      </w:r>
    </w:p>
    <w:p w14:paraId="326AAA46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overtake</w:t>
      </w:r>
      <w:r w:rsidRPr="00652966">
        <w:rPr>
          <w:rFonts w:ascii="Arial" w:eastAsia="微软雅黑" w:hAnsi="Arial" w:cs="Arial"/>
        </w:rPr>
        <w:t xml:space="preserve"> [ˌoʊvərˈteɪk] v. </w:t>
      </w:r>
      <w:r w:rsidRPr="00652966">
        <w:rPr>
          <w:rFonts w:ascii="Arial" w:eastAsia="微软雅黑" w:hAnsi="Arial" w:cs="Arial"/>
        </w:rPr>
        <w:t>超过；追赶</w:t>
      </w:r>
    </w:p>
    <w:p w14:paraId="41131958" w14:textId="2556ADBA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faster car will overtake the slower one in no time.</w:t>
      </w:r>
    </w:p>
    <w:p w14:paraId="293CBEF1" w14:textId="321AE2A2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runner managed to overtake his competitors in the final stretch of the race.</w:t>
      </w:r>
    </w:p>
    <w:p w14:paraId="1A75F227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faint</w:t>
      </w:r>
      <w:r w:rsidRPr="00652966">
        <w:rPr>
          <w:rFonts w:ascii="Arial" w:eastAsia="微软雅黑" w:hAnsi="Arial" w:cs="Arial"/>
        </w:rPr>
        <w:t xml:space="preserve"> [feɪnt] a. </w:t>
      </w:r>
      <w:r w:rsidRPr="00652966">
        <w:rPr>
          <w:rFonts w:ascii="Arial" w:eastAsia="微软雅黑" w:hAnsi="Arial" w:cs="Arial"/>
        </w:rPr>
        <w:t>微弱的；昏倒的；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昏倒</w:t>
      </w:r>
    </w:p>
    <w:p w14:paraId="39D78A66" w14:textId="289D2C8E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She felt a faint sense of nostalgia when visiting her childhood home.</w:t>
      </w:r>
    </w:p>
    <w:p w14:paraId="29A08025" w14:textId="31C4AA45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heat made him feel faint, and he collapsed.</w:t>
      </w:r>
    </w:p>
    <w:p w14:paraId="0D60DAA5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fancy</w:t>
      </w:r>
      <w:r w:rsidRPr="00652966">
        <w:rPr>
          <w:rFonts w:ascii="Arial" w:eastAsia="微软雅黑" w:hAnsi="Arial" w:cs="Arial"/>
        </w:rPr>
        <w:t xml:space="preserve"> [ˈfænsi] a. </w:t>
      </w:r>
      <w:r w:rsidRPr="00652966">
        <w:rPr>
          <w:rFonts w:ascii="Arial" w:eastAsia="微软雅黑" w:hAnsi="Arial" w:cs="Arial"/>
        </w:rPr>
        <w:t>别致的；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想象；喜欢；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幻想</w:t>
      </w:r>
    </w:p>
    <w:p w14:paraId="57B09F31" w14:textId="0C32EB52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She wore a fancy dress to the costume party.</w:t>
      </w:r>
    </w:p>
    <w:p w14:paraId="03F03F91" w14:textId="6DB0C8F9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 didn't fancy the idea of spending the weekend at home alone.</w:t>
      </w:r>
    </w:p>
    <w:p w14:paraId="105CE9A0" w14:textId="01CD88C3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coordinate</w:t>
      </w:r>
      <w:r w:rsidRPr="00652966">
        <w:rPr>
          <w:rFonts w:ascii="Arial" w:eastAsia="微软雅黑" w:hAnsi="Arial" w:cs="Arial"/>
        </w:rPr>
        <w:t xml:space="preserve"> [</w:t>
      </w:r>
      <w:r w:rsidR="008A6592" w:rsidRPr="00652966">
        <w:rPr>
          <w:rFonts w:ascii="Arial" w:eastAsia="微软雅黑" w:hAnsi="Arial" w:cs="Arial"/>
        </w:rPr>
        <w:t>koʊˈɔːrdɪneɪt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坐标；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协调</w:t>
      </w:r>
    </w:p>
    <w:p w14:paraId="577B5539" w14:textId="41C0C2D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08" w:name="OLE_LINK291"/>
      <w:bookmarkStart w:id="509" w:name="OLE_LINK292"/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GPS uses longitude and latitude coordinates to determine your exact location.</w:t>
      </w:r>
    </w:p>
    <w:p w14:paraId="5FD37EB0" w14:textId="0AA8CA88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It's essential to coordinate the efforts of all team members to achieve our goal.</w:t>
      </w:r>
      <w:bookmarkEnd w:id="508"/>
      <w:bookmarkEnd w:id="509"/>
    </w:p>
    <w:p w14:paraId="4FB01E59" w14:textId="6D56CB68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specialty</w:t>
      </w:r>
      <w:r w:rsidRPr="00652966">
        <w:rPr>
          <w:rFonts w:ascii="Arial" w:eastAsia="微软雅黑" w:hAnsi="Arial" w:cs="Arial"/>
        </w:rPr>
        <w:t xml:space="preserve"> [ˈsp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ʃəlti] n. </w:t>
      </w:r>
      <w:r w:rsidRPr="00652966">
        <w:rPr>
          <w:rFonts w:ascii="Arial" w:eastAsia="微软雅黑" w:hAnsi="Arial" w:cs="Arial"/>
        </w:rPr>
        <w:t>专业；特殊性质</w:t>
      </w:r>
    </w:p>
    <w:p w14:paraId="32891233" w14:textId="558FEDA9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His specialty is in computer programming and software development.</w:t>
      </w:r>
    </w:p>
    <w:p w14:paraId="4F8C0E83" w14:textId="667C7361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restaurant's specialty is its delicious seafood dishes.</w:t>
      </w:r>
    </w:p>
    <w:p w14:paraId="4B158537" w14:textId="597DAB27" w:rsidR="00882A6B" w:rsidRPr="00652966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specialty is computer science, so I have a lot of computer expertise knowledge.</w:t>
      </w:r>
    </w:p>
    <w:p w14:paraId="13A46FB7" w14:textId="100B4F19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0" w:name="OLE_LINK126"/>
      <w:bookmarkStart w:id="511" w:name="OLE_LINK127"/>
      <w:r w:rsidRPr="00652966">
        <w:rPr>
          <w:rFonts w:ascii="Arial" w:eastAsia="微软雅黑" w:hAnsi="Arial" w:cs="Arial"/>
          <w:b/>
          <w:bCs/>
        </w:rPr>
        <w:t>expertise</w:t>
      </w:r>
      <w:r w:rsidRPr="00652966">
        <w:rPr>
          <w:rFonts w:ascii="Arial" w:eastAsia="微软雅黑" w:hAnsi="Arial" w:cs="Arial"/>
        </w:rPr>
        <w:t xml:space="preserve"> </w:t>
      </w:r>
      <w:bookmarkEnd w:id="510"/>
      <w:bookmarkEnd w:id="511"/>
      <w:r w:rsidRPr="00652966">
        <w:rPr>
          <w:rFonts w:ascii="Arial" w:eastAsia="微软雅黑" w:hAnsi="Arial" w:cs="Arial"/>
        </w:rPr>
        <w:t>[ˌ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kspərˈtiz] n. </w:t>
      </w:r>
      <w:r w:rsidRPr="00652966">
        <w:rPr>
          <w:rFonts w:ascii="Arial" w:eastAsia="微软雅黑" w:hAnsi="Arial" w:cs="Arial"/>
        </w:rPr>
        <w:t>专业知识；专长</w:t>
      </w:r>
    </w:p>
    <w:p w14:paraId="265E8611" w14:textId="2DD2EA97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Her expertise in finance made her the top candidate for the job.</w:t>
      </w:r>
    </w:p>
    <w:p w14:paraId="1349F1B3" w14:textId="48331930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team relied on his expertise to solve the complex technical problem.</w:t>
      </w:r>
    </w:p>
    <w:p w14:paraId="311CA8E4" w14:textId="60C4EB90" w:rsidR="00882A6B" w:rsidRPr="00652966" w:rsidRDefault="008C77A8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My specialty is computer science, so I have a lot of computer expertise knowledge.</w:t>
      </w:r>
    </w:p>
    <w:p w14:paraId="33880FAA" w14:textId="77777777" w:rsidR="00882A6B" w:rsidRPr="00652966" w:rsidRDefault="00882A6B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2" w:name="OLE_LINK88"/>
      <w:bookmarkStart w:id="513" w:name="OLE_LINK89"/>
      <w:r w:rsidRPr="00652966">
        <w:rPr>
          <w:rFonts w:ascii="Arial" w:eastAsia="微软雅黑" w:hAnsi="Arial" w:cs="Arial"/>
          <w:b/>
          <w:bCs/>
        </w:rPr>
        <w:t>superior</w:t>
      </w:r>
      <w:r w:rsidRPr="00652966">
        <w:rPr>
          <w:rFonts w:ascii="Arial" w:eastAsia="微软雅黑" w:hAnsi="Arial" w:cs="Arial"/>
        </w:rPr>
        <w:t xml:space="preserve"> </w:t>
      </w:r>
      <w:bookmarkEnd w:id="512"/>
      <w:bookmarkEnd w:id="513"/>
      <w:r w:rsidRPr="00652966">
        <w:rPr>
          <w:rFonts w:ascii="Arial" w:eastAsia="微软雅黑" w:hAnsi="Arial" w:cs="Arial"/>
        </w:rPr>
        <w:t xml:space="preserve">[suːˈpɪriər] n. </w:t>
      </w:r>
      <w:r w:rsidRPr="00652966">
        <w:rPr>
          <w:rFonts w:ascii="Arial" w:eastAsia="微软雅黑" w:hAnsi="Arial" w:cs="Arial"/>
        </w:rPr>
        <w:t>上司；</w:t>
      </w:r>
      <w:r w:rsidRPr="00652966">
        <w:rPr>
          <w:rFonts w:ascii="Arial" w:eastAsia="微软雅黑" w:hAnsi="Arial" w:cs="Arial"/>
        </w:rPr>
        <w:t xml:space="preserve">a. </w:t>
      </w:r>
      <w:r w:rsidRPr="00652966">
        <w:rPr>
          <w:rFonts w:ascii="Arial" w:eastAsia="微软雅黑" w:hAnsi="Arial" w:cs="Arial"/>
        </w:rPr>
        <w:t>更好的；更高级的</w:t>
      </w:r>
    </w:p>
    <w:p w14:paraId="05CDC8A0" w14:textId="7EAA9136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Her performance at work impressed her superior and led to a promotion.</w:t>
      </w:r>
    </w:p>
    <w:p w14:paraId="68CEBFA9" w14:textId="39C8F6CC" w:rsidR="00882A6B" w:rsidRPr="00652966" w:rsidRDefault="00293FC1" w:rsidP="00882A6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2A6B" w:rsidRPr="00652966">
        <w:rPr>
          <w:rFonts w:ascii="Arial" w:eastAsia="微软雅黑" w:hAnsi="Arial" w:cs="Arial"/>
        </w:rPr>
        <w:t xml:space="preserve"> The superior quality of the product made it stand out among its competitors.</w:t>
      </w:r>
    </w:p>
    <w:p w14:paraId="1C7C9A69" w14:textId="031EAABA" w:rsidR="00F76D0D" w:rsidRPr="0065296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14" w:name="OLE_LINK66"/>
      <w:bookmarkStart w:id="515" w:name="OLE_LINK67"/>
      <w:bookmarkStart w:id="516" w:name="OLE_LINK70"/>
      <w:r w:rsidRPr="00652966">
        <w:rPr>
          <w:rFonts w:ascii="Arial" w:eastAsia="微软雅黑" w:hAnsi="Arial" w:cs="Arial"/>
          <w:b/>
          <w:bCs/>
        </w:rPr>
        <w:t>circumstance</w:t>
      </w:r>
      <w:r w:rsidRPr="00652966">
        <w:rPr>
          <w:rFonts w:ascii="Arial" w:eastAsia="微软雅黑" w:hAnsi="Arial" w:cs="Arial"/>
        </w:rPr>
        <w:t xml:space="preserve"> </w:t>
      </w:r>
      <w:bookmarkEnd w:id="514"/>
      <w:bookmarkEnd w:id="515"/>
      <w:bookmarkEnd w:id="516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ˈsɜːrkəmstæns</w:t>
      </w:r>
      <w:r w:rsidRPr="00652966">
        <w:rPr>
          <w:rFonts w:ascii="Arial" w:eastAsia="微软雅黑" w:hAnsi="Arial" w:cs="Arial"/>
        </w:rPr>
        <w:t xml:space="preserve">] n. </w:t>
      </w:r>
      <w:r w:rsidRPr="00652966">
        <w:rPr>
          <w:rFonts w:ascii="Arial" w:eastAsia="微软雅黑" w:hAnsi="Arial" w:cs="Arial"/>
        </w:rPr>
        <w:t>情况；环境</w:t>
      </w:r>
    </w:p>
    <w:p w14:paraId="733C63F1" w14:textId="110EA8A5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17" w:name="OLE_LINK68"/>
      <w:bookmarkStart w:id="518" w:name="OLE_LINK69"/>
      <w:bookmarkStart w:id="519" w:name="OLE_LINK71"/>
      <w:r w:rsidR="00F76D0D" w:rsidRPr="00652966">
        <w:rPr>
          <w:rFonts w:ascii="Arial" w:eastAsia="微软雅黑" w:hAnsi="Arial" w:cs="Arial"/>
        </w:rPr>
        <w:t>The circumstances of her upbringing shaped her personality.</w:t>
      </w:r>
      <w:bookmarkEnd w:id="517"/>
      <w:bookmarkEnd w:id="518"/>
      <w:bookmarkEnd w:id="519"/>
    </w:p>
    <w:p w14:paraId="53E7BF36" w14:textId="61169117" w:rsidR="002204D8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20" w:name="OLE_LINK72"/>
      <w:bookmarkStart w:id="521" w:name="OLE_LINK73"/>
      <w:r w:rsidR="00F76D0D" w:rsidRPr="00652966">
        <w:rPr>
          <w:rFonts w:ascii="Arial" w:eastAsia="微软雅黑" w:hAnsi="Arial" w:cs="Arial"/>
        </w:rPr>
        <w:t>Given the circumstances, we had to make a difficult decision.</w:t>
      </w:r>
      <w:bookmarkEnd w:id="520"/>
      <w:bookmarkEnd w:id="521"/>
    </w:p>
    <w:p w14:paraId="422B8862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analyse</w:t>
      </w:r>
      <w:r w:rsidRPr="00652966">
        <w:rPr>
          <w:rFonts w:ascii="Arial" w:eastAsia="微软雅黑" w:hAnsi="Arial" w:cs="Arial"/>
        </w:rPr>
        <w:t xml:space="preserve"> [ˈænəˌlaɪz] v. </w:t>
      </w:r>
      <w:r w:rsidRPr="00652966">
        <w:rPr>
          <w:rFonts w:ascii="Arial" w:eastAsia="微软雅黑" w:hAnsi="Arial" w:cs="Arial"/>
        </w:rPr>
        <w:t>分析</w:t>
      </w:r>
    </w:p>
    <w:p w14:paraId="1B1BF62A" w14:textId="03F00BDB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Scientists use sophisticated tools to analyse data and draw conclusions.</w:t>
      </w:r>
    </w:p>
    <w:p w14:paraId="3BA89AB5" w14:textId="3C6A0732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It's important to analyse the market trends before launching a new product.</w:t>
      </w:r>
    </w:p>
    <w:p w14:paraId="4E43F795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analysis</w:t>
      </w:r>
      <w:r w:rsidRPr="00652966">
        <w:rPr>
          <w:rFonts w:ascii="Arial" w:eastAsia="微软雅黑" w:hAnsi="Arial" w:cs="Arial"/>
        </w:rPr>
        <w:t xml:space="preserve"> [əˈnæləsɪs] n. </w:t>
      </w:r>
      <w:r w:rsidRPr="00652966">
        <w:rPr>
          <w:rFonts w:ascii="Arial" w:eastAsia="微软雅黑" w:hAnsi="Arial" w:cs="Arial"/>
        </w:rPr>
        <w:t>分析</w:t>
      </w:r>
    </w:p>
    <w:p w14:paraId="207DE333" w14:textId="37C1A8C6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analysis of the financial data revealed some interesting patterns.</w:t>
      </w:r>
    </w:p>
    <w:p w14:paraId="42A95BA4" w14:textId="4D5C1821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Her analysis of the poem provided new insights into its meaning.</w:t>
      </w:r>
    </w:p>
    <w:p w14:paraId="3DD1B82C" w14:textId="4369DA10" w:rsidR="00F76D0D" w:rsidRPr="00652966" w:rsidRDefault="00F76D0D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22" w:name="OLE_LINK60"/>
      <w:bookmarkStart w:id="523" w:name="OLE_LINK61"/>
      <w:r w:rsidRPr="00652966">
        <w:rPr>
          <w:rFonts w:ascii="Arial" w:eastAsia="微软雅黑" w:hAnsi="Arial" w:cs="Arial"/>
          <w:b/>
          <w:bCs/>
        </w:rPr>
        <w:t>wrestle</w:t>
      </w:r>
      <w:r w:rsidRPr="00652966">
        <w:rPr>
          <w:rFonts w:ascii="Arial" w:eastAsia="微软雅黑" w:hAnsi="Arial" w:cs="Arial"/>
        </w:rPr>
        <w:t xml:space="preserve"> </w:t>
      </w:r>
      <w:bookmarkEnd w:id="522"/>
      <w:bookmarkEnd w:id="523"/>
      <w:r w:rsidRPr="00652966">
        <w:rPr>
          <w:rFonts w:ascii="Arial" w:eastAsia="微软雅黑" w:hAnsi="Arial" w:cs="Arial"/>
        </w:rPr>
        <w:t>[ˈr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sl] v. </w:t>
      </w:r>
      <w:r w:rsidRPr="00652966">
        <w:rPr>
          <w:rFonts w:ascii="Arial" w:eastAsia="微软雅黑" w:hAnsi="Arial" w:cs="Arial"/>
        </w:rPr>
        <w:t>摔跤；努力应对</w:t>
      </w:r>
    </w:p>
    <w:p w14:paraId="31935451" w14:textId="0E38F34E" w:rsidR="00F76D0D" w:rsidRPr="00652966" w:rsidRDefault="00293FC1" w:rsidP="00F76D0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</w:t>
      </w:r>
      <w:bookmarkStart w:id="524" w:name="OLE_LINK62"/>
      <w:bookmarkStart w:id="525" w:name="OLE_LINK63"/>
      <w:r w:rsidR="00F76D0D" w:rsidRPr="00652966">
        <w:rPr>
          <w:rFonts w:ascii="Arial" w:eastAsia="微软雅黑" w:hAnsi="Arial" w:cs="Arial"/>
        </w:rPr>
        <w:t>The two wrestlers will compete to see who is stronger.</w:t>
      </w:r>
      <w:bookmarkEnd w:id="524"/>
      <w:bookmarkEnd w:id="525"/>
    </w:p>
    <w:p w14:paraId="538C811A" w14:textId="4D28203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F76D0D" w:rsidRPr="00652966">
        <w:rPr>
          <w:rFonts w:ascii="Arial" w:eastAsia="微软雅黑" w:hAnsi="Arial" w:cs="Arial"/>
        </w:rPr>
        <w:t xml:space="preserve"> She had to wrestle with her emotions before making a difficult decision.</w:t>
      </w:r>
    </w:p>
    <w:p w14:paraId="5041B2D6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escalate</w:t>
      </w:r>
      <w:r w:rsidRPr="00652966">
        <w:rPr>
          <w:rFonts w:ascii="Arial" w:eastAsia="微软雅黑" w:hAnsi="Arial" w:cs="Arial"/>
        </w:rPr>
        <w:t xml:space="preserve"> [ˈeskəleɪt] v </w:t>
      </w:r>
      <w:r w:rsidRPr="00652966">
        <w:rPr>
          <w:rFonts w:ascii="Arial" w:eastAsia="微软雅黑" w:hAnsi="Arial" w:cs="Arial"/>
        </w:rPr>
        <w:t>升级；变得严重</w:t>
      </w:r>
    </w:p>
    <w:p w14:paraId="0376A745" w14:textId="7CF895E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conflict between the two countries escalated into a full-blown war.</w:t>
      </w:r>
    </w:p>
    <w:p w14:paraId="46739E0F" w14:textId="38B68564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situation escalated when more people joined the protest.</w:t>
      </w:r>
    </w:p>
    <w:p w14:paraId="5C837F70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corresponding</w:t>
      </w:r>
      <w:r w:rsidRPr="00652966">
        <w:rPr>
          <w:rFonts w:ascii="Arial" w:eastAsia="微软雅黑" w:hAnsi="Arial" w:cs="Arial"/>
        </w:rPr>
        <w:t xml:space="preserve"> [ˌkɔːrəˈspɑːndɪŋ] adj. </w:t>
      </w:r>
      <w:r w:rsidRPr="00652966">
        <w:rPr>
          <w:rFonts w:ascii="Arial" w:eastAsia="微软雅黑" w:hAnsi="Arial" w:cs="Arial"/>
        </w:rPr>
        <w:t>相应的；对应的</w:t>
      </w:r>
    </w:p>
    <w:p w14:paraId="3BBCCB4C" w14:textId="65C0ED0B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numbers on the chart have corresponding colors to make it easier to interpret.</w:t>
      </w:r>
    </w:p>
    <w:p w14:paraId="48C72873" w14:textId="0D05F5E2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Your actions should have a corresponding impact on the results.</w:t>
      </w:r>
    </w:p>
    <w:p w14:paraId="1B67AEDA" w14:textId="2C97E2F2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26" w:name="OLE_LINK34"/>
      <w:bookmarkStart w:id="527" w:name="OLE_LINK35"/>
      <w:bookmarkStart w:id="528" w:name="OLE_LINK128"/>
      <w:bookmarkStart w:id="529" w:name="OLE_LINK295"/>
      <w:r w:rsidRPr="00652966">
        <w:rPr>
          <w:rFonts w:ascii="Arial" w:eastAsia="微软雅黑" w:hAnsi="Arial" w:cs="Arial"/>
          <w:b/>
          <w:bCs/>
        </w:rPr>
        <w:t>presume</w:t>
      </w:r>
      <w:r w:rsidRPr="00652966">
        <w:rPr>
          <w:rFonts w:ascii="Arial" w:eastAsia="微软雅黑" w:hAnsi="Arial" w:cs="Arial"/>
        </w:rPr>
        <w:t xml:space="preserve"> </w:t>
      </w:r>
      <w:bookmarkEnd w:id="526"/>
      <w:bookmarkEnd w:id="527"/>
      <w:bookmarkEnd w:id="528"/>
      <w:bookmarkEnd w:id="529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prɪˈzuːm</w:t>
      </w:r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推测，假定；放肆，擅自</w:t>
      </w:r>
    </w:p>
    <w:p w14:paraId="73ABAA53" w14:textId="5A6B7DBC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We must presume innocence until we have proof of guilt. </w:t>
      </w:r>
    </w:p>
    <w:p w14:paraId="1A20CE66" w14:textId="1BA9E5B5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I presume you have a reason for making that decision.</w:t>
      </w:r>
    </w:p>
    <w:p w14:paraId="779AED6D" w14:textId="2F82B4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30" w:name="OLE_LINK296"/>
      <w:bookmarkStart w:id="531" w:name="OLE_LINK297"/>
      <w:r w:rsidRPr="00652966">
        <w:rPr>
          <w:rFonts w:ascii="Arial" w:eastAsia="微软雅黑" w:hAnsi="Arial" w:cs="Arial"/>
          <w:b/>
          <w:bCs/>
        </w:rPr>
        <w:t>presumably</w:t>
      </w:r>
      <w:r w:rsidRPr="00652966">
        <w:rPr>
          <w:rFonts w:ascii="Arial" w:eastAsia="微软雅黑" w:hAnsi="Arial" w:cs="Arial"/>
        </w:rPr>
        <w:t xml:space="preserve"> </w:t>
      </w:r>
      <w:bookmarkEnd w:id="530"/>
      <w:bookmarkEnd w:id="531"/>
      <w:r w:rsidRPr="00652966">
        <w:rPr>
          <w:rFonts w:ascii="Arial" w:eastAsia="微软雅黑" w:hAnsi="Arial" w:cs="Arial"/>
        </w:rPr>
        <w:t>[</w:t>
      </w:r>
      <w:r w:rsidR="008A6592" w:rsidRPr="00652966">
        <w:rPr>
          <w:rFonts w:ascii="Arial" w:eastAsia="微软雅黑" w:hAnsi="Arial" w:cs="Arial"/>
        </w:rPr>
        <w:t>prɪˈzuːməbli</w:t>
      </w:r>
      <w:r w:rsidRPr="00652966">
        <w:rPr>
          <w:rFonts w:ascii="Arial" w:eastAsia="微软雅黑" w:hAnsi="Arial" w:cs="Arial"/>
        </w:rPr>
        <w:t xml:space="preserve">] adv. </w:t>
      </w:r>
      <w:r w:rsidRPr="00652966">
        <w:rPr>
          <w:rFonts w:ascii="Arial" w:eastAsia="微软雅黑" w:hAnsi="Arial" w:cs="Arial"/>
        </w:rPr>
        <w:t>大概，可能</w:t>
      </w:r>
    </w:p>
    <w:p w14:paraId="0D936EA7" w14:textId="781614B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He's presumably running late because he's not here yet.</w:t>
      </w:r>
    </w:p>
    <w:p w14:paraId="61B33277" w14:textId="5FDE1503" w:rsidR="00530EE8" w:rsidRPr="00652966" w:rsidRDefault="00293FC1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price will presumably increase due to high demand.</w:t>
      </w:r>
    </w:p>
    <w:p w14:paraId="13D38E05" w14:textId="233274AF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32" w:name="OLE_LINK28"/>
      <w:bookmarkStart w:id="533" w:name="OLE_LINK29"/>
      <w:bookmarkStart w:id="534" w:name="OLE_LINK294"/>
      <w:r w:rsidRPr="00652966">
        <w:rPr>
          <w:rFonts w:ascii="Arial" w:eastAsia="微软雅黑" w:hAnsi="Arial" w:cs="Arial"/>
          <w:b/>
          <w:bCs/>
        </w:rPr>
        <w:t>predominant</w:t>
      </w:r>
      <w:r w:rsidRPr="00652966">
        <w:rPr>
          <w:rFonts w:ascii="Arial" w:eastAsia="微软雅黑" w:hAnsi="Arial" w:cs="Arial"/>
        </w:rPr>
        <w:t xml:space="preserve"> </w:t>
      </w:r>
      <w:bookmarkEnd w:id="532"/>
      <w:bookmarkEnd w:id="533"/>
      <w:bookmarkEnd w:id="534"/>
      <w:r w:rsidRPr="00652966">
        <w:rPr>
          <w:rFonts w:ascii="Arial" w:eastAsia="微软雅黑" w:hAnsi="Arial" w:cs="Arial"/>
        </w:rPr>
        <w:t xml:space="preserve">[prɪ'dɑmɪnənt] adj. </w:t>
      </w:r>
      <w:r w:rsidRPr="00652966">
        <w:rPr>
          <w:rFonts w:ascii="Arial" w:eastAsia="微软雅黑" w:hAnsi="Arial" w:cs="Arial"/>
        </w:rPr>
        <w:t>主要的，占优势的</w:t>
      </w:r>
    </w:p>
    <w:p w14:paraId="35FC10A3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English is the predominant language spoken in this country.</w:t>
      </w:r>
    </w:p>
    <w:p w14:paraId="7FDBA5A5" w14:textId="3D302704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predominant color in the artwork is red.</w:t>
      </w:r>
    </w:p>
    <w:p w14:paraId="5A9AC437" w14:textId="44A81933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predominantly</w:t>
      </w:r>
      <w:r w:rsidRPr="00652966">
        <w:rPr>
          <w:rFonts w:ascii="Arial" w:eastAsia="微软雅黑" w:hAnsi="Arial" w:cs="Arial"/>
        </w:rPr>
        <w:t xml:space="preserve"> [prɪ'dɑmɪnəntli] adv. </w:t>
      </w:r>
      <w:r w:rsidRPr="00652966">
        <w:rPr>
          <w:rFonts w:ascii="Arial" w:eastAsia="微软雅黑" w:hAnsi="Arial" w:cs="Arial"/>
        </w:rPr>
        <w:t>主要地，占主导地位地</w:t>
      </w:r>
    </w:p>
    <w:p w14:paraId="7E666644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region is predominantly known for its agricultural industry.</w:t>
      </w:r>
    </w:p>
    <w:p w14:paraId="26CCF0EC" w14:textId="7B558A5C" w:rsidR="002204D8" w:rsidRPr="00652966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population is predominantly composed of young adults.</w:t>
      </w:r>
    </w:p>
    <w:p w14:paraId="5E61A9CC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partial</w:t>
      </w:r>
      <w:r w:rsidRPr="00652966">
        <w:rPr>
          <w:rFonts w:ascii="Arial" w:eastAsia="微软雅黑" w:hAnsi="Arial" w:cs="Arial"/>
        </w:rPr>
        <w:t xml:space="preserve"> ['pɑrʃl] adj. </w:t>
      </w:r>
      <w:r w:rsidRPr="00652966">
        <w:rPr>
          <w:rFonts w:ascii="Arial" w:eastAsia="微软雅黑" w:hAnsi="Arial" w:cs="Arial"/>
        </w:rPr>
        <w:t>部分的，偏爱的；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部分</w:t>
      </w:r>
    </w:p>
    <w:p w14:paraId="3B50F4A7" w14:textId="47BCFC51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35" w:name="OLE_LINK48"/>
      <w:bookmarkStart w:id="536" w:name="OLE_LINK49"/>
      <w:r w:rsidRPr="00652966">
        <w:rPr>
          <w:rFonts w:ascii="Arial" w:eastAsia="微软雅黑" w:hAnsi="Arial" w:cs="Arial"/>
        </w:rPr>
        <w:t>She has a partial view of the ocean from her bedroom window.</w:t>
      </w:r>
      <w:bookmarkEnd w:id="535"/>
      <w:bookmarkEnd w:id="536"/>
    </w:p>
    <w:p w14:paraId="2BC68FD3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supplement</w:t>
      </w:r>
      <w:r w:rsidRPr="00652966">
        <w:rPr>
          <w:rFonts w:ascii="Arial" w:eastAsia="微软雅黑" w:hAnsi="Arial" w:cs="Arial"/>
        </w:rPr>
        <w:t xml:space="preserve"> ['sʌplɪmənt] n. </w:t>
      </w:r>
      <w:r w:rsidRPr="00652966">
        <w:rPr>
          <w:rFonts w:ascii="Arial" w:eastAsia="微软雅黑" w:hAnsi="Arial" w:cs="Arial"/>
        </w:rPr>
        <w:t>补充物，附录；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补充，增补</w:t>
      </w:r>
    </w:p>
    <w:p w14:paraId="7B884D5E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textbook includes a supplement at the end that provides additional exercises for practice.</w:t>
      </w:r>
    </w:p>
    <w:p w14:paraId="09BCB0C3" w14:textId="31CE05B0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Industrial sponsorship is a supplement to government funding.</w:t>
      </w:r>
    </w:p>
    <w:p w14:paraId="26D5D38D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decent</w:t>
      </w:r>
      <w:r w:rsidRPr="00652966">
        <w:rPr>
          <w:rFonts w:ascii="Arial" w:eastAsia="微软雅黑" w:hAnsi="Arial" w:cs="Arial"/>
        </w:rPr>
        <w:t xml:space="preserve"> ['disənt] adj. </w:t>
      </w:r>
      <w:r w:rsidRPr="00652966">
        <w:rPr>
          <w:rFonts w:ascii="Arial" w:eastAsia="微软雅黑" w:hAnsi="Arial" w:cs="Arial"/>
        </w:rPr>
        <w:t>正派的，得体的</w:t>
      </w:r>
    </w:p>
    <w:p w14:paraId="7421903A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always behaves in a decent and respectful manner.</w:t>
      </w:r>
    </w:p>
    <w:p w14:paraId="0D5C2976" w14:textId="4AA2DAC3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restaurant offers decent food at affordable prices.</w:t>
      </w:r>
    </w:p>
    <w:p w14:paraId="23AF55A8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accent</w:t>
      </w:r>
      <w:r w:rsidRPr="00652966">
        <w:rPr>
          <w:rFonts w:ascii="Arial" w:eastAsia="微软雅黑" w:hAnsi="Arial" w:cs="Arial"/>
        </w:rPr>
        <w:t xml:space="preserve"> ['æksent] n. </w:t>
      </w:r>
      <w:r w:rsidRPr="00652966">
        <w:rPr>
          <w:rFonts w:ascii="Arial" w:eastAsia="微软雅黑" w:hAnsi="Arial" w:cs="Arial"/>
        </w:rPr>
        <w:t>口音，重音</w:t>
      </w:r>
    </w:p>
    <w:p w14:paraId="1875D3F1" w14:textId="77777777" w:rsidR="00530EE8" w:rsidRPr="00652966" w:rsidRDefault="00530EE8" w:rsidP="00530EE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speaks English with a British accent.</w:t>
      </w:r>
    </w:p>
    <w:p w14:paraId="57F74893" w14:textId="64AF3D42" w:rsidR="00530EE8" w:rsidRPr="00652966" w:rsidRDefault="00530EE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accent mark indicates the stressed syllable in a word.</w:t>
      </w:r>
    </w:p>
    <w:p w14:paraId="041E3DD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revenue [ˈrevənuː] n. </w:t>
      </w:r>
      <w:r w:rsidRPr="00652966">
        <w:rPr>
          <w:rFonts w:ascii="Arial" w:eastAsia="微软雅黑" w:hAnsi="Arial" w:cs="Arial"/>
          <w:color w:val="000000" w:themeColor="text1"/>
        </w:rPr>
        <w:t>收入，营收</w:t>
      </w:r>
    </w:p>
    <w:p w14:paraId="1736174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company's revenue increased significantly after launching the new product.</w:t>
      </w:r>
    </w:p>
    <w:p w14:paraId="1126BF0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Taxes on businesses generate a significant portion of government revenue.</w:t>
      </w:r>
    </w:p>
    <w:p w14:paraId="167C368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poverty [ˈpɑːvərti] n. </w:t>
      </w:r>
      <w:r w:rsidRPr="00652966">
        <w:rPr>
          <w:rFonts w:ascii="Arial" w:eastAsia="微软雅黑" w:hAnsi="Arial" w:cs="Arial"/>
          <w:color w:val="000000" w:themeColor="text1"/>
        </w:rPr>
        <w:t>贫困，贫穷</w:t>
      </w:r>
    </w:p>
    <w:p w14:paraId="3644CCF5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organization works to alleviate poverty and provide support to those in need.</w:t>
      </w:r>
    </w:p>
    <w:p w14:paraId="0877ACC6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Growing up in poverty can have a profound impact on a person's life.</w:t>
      </w:r>
    </w:p>
    <w:p w14:paraId="722BCC4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licence [ˈlaɪsəns] n. </w:t>
      </w:r>
      <w:r w:rsidRPr="00652966">
        <w:rPr>
          <w:rFonts w:ascii="Arial" w:eastAsia="微软雅黑" w:hAnsi="Arial" w:cs="Arial"/>
          <w:color w:val="000000" w:themeColor="text1"/>
        </w:rPr>
        <w:t>执照，许可证</w:t>
      </w:r>
    </w:p>
    <w:p w14:paraId="1548509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You need a valid driver's licence to operate a motor vehicle.</w:t>
      </w:r>
    </w:p>
    <w:p w14:paraId="12480B9F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restaurant owner applied for a liquor licence to serve alcohol.</w:t>
      </w:r>
    </w:p>
    <w:p w14:paraId="70F27BA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sacrifice</w:t>
      </w:r>
      <w:r w:rsidRPr="00652966">
        <w:rPr>
          <w:rFonts w:ascii="Arial" w:eastAsia="微软雅黑" w:hAnsi="Arial" w:cs="Arial"/>
          <w:color w:val="000000" w:themeColor="text1"/>
        </w:rPr>
        <w:t xml:space="preserve"> [ˈsækrifaɪs] n. </w:t>
      </w:r>
      <w:r w:rsidRPr="00652966">
        <w:rPr>
          <w:rFonts w:ascii="Arial" w:eastAsia="微软雅黑" w:hAnsi="Arial" w:cs="Arial"/>
          <w:color w:val="000000" w:themeColor="text1"/>
        </w:rPr>
        <w:t>牺牲；</w:t>
      </w:r>
      <w:r w:rsidRPr="00652966">
        <w:rPr>
          <w:rFonts w:ascii="Arial" w:eastAsia="微软雅黑" w:hAnsi="Arial" w:cs="Arial"/>
          <w:color w:val="000000" w:themeColor="text1"/>
        </w:rPr>
        <w:t xml:space="preserve">v. </w:t>
      </w:r>
      <w:r w:rsidRPr="00652966">
        <w:rPr>
          <w:rFonts w:ascii="Arial" w:eastAsia="微软雅黑" w:hAnsi="Arial" w:cs="Arial"/>
          <w:color w:val="000000" w:themeColor="text1"/>
        </w:rPr>
        <w:t>牺牲，献出</w:t>
      </w:r>
    </w:p>
    <w:p w14:paraId="217F5612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made a great sacrifice to support his family during tough times.</w:t>
      </w:r>
    </w:p>
    <w:p w14:paraId="2D15A94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Many soldiers have sacrificed their lives for their country.</w:t>
      </w:r>
    </w:p>
    <w:p w14:paraId="330B361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invaluable [ɪnˈvæljuəb(ə)l] adj. </w:t>
      </w:r>
      <w:r w:rsidRPr="00652966">
        <w:rPr>
          <w:rFonts w:ascii="Arial" w:eastAsia="微软雅黑" w:hAnsi="Arial" w:cs="Arial"/>
          <w:color w:val="000000" w:themeColor="text1"/>
        </w:rPr>
        <w:t>无价的，极有价值的</w:t>
      </w:r>
    </w:p>
    <w:p w14:paraId="50263C5C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advice she provided was invaluable in solving the problem.</w:t>
      </w:r>
    </w:p>
    <w:p w14:paraId="65E67DDF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experience gained during the internship was invaluable to his career.</w:t>
      </w:r>
    </w:p>
    <w:p w14:paraId="5677B5C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compel [kəmˈpel] v. </w:t>
      </w:r>
      <w:r w:rsidRPr="00652966">
        <w:rPr>
          <w:rFonts w:ascii="Arial" w:eastAsia="微软雅黑" w:hAnsi="Arial" w:cs="Arial"/>
          <w:color w:val="000000" w:themeColor="text1"/>
        </w:rPr>
        <w:t>强迫，迫使</w:t>
      </w:r>
    </w:p>
    <w:p w14:paraId="4986082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law can compel individuals to testify in court.</w:t>
      </w:r>
    </w:p>
    <w:p w14:paraId="35F3D77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His </w:t>
      </w:r>
      <w:bookmarkStart w:id="537" w:name="OLE_LINK96"/>
      <w:bookmarkStart w:id="538" w:name="OLE_LINK97"/>
      <w:r w:rsidRPr="00652966">
        <w:rPr>
          <w:rFonts w:ascii="Arial" w:eastAsia="微软雅黑" w:hAnsi="Arial" w:cs="Arial"/>
          <w:color w:val="000000" w:themeColor="text1"/>
        </w:rPr>
        <w:t xml:space="preserve">conscience </w:t>
      </w:r>
      <w:bookmarkEnd w:id="537"/>
      <w:bookmarkEnd w:id="538"/>
      <w:r w:rsidRPr="00652966">
        <w:rPr>
          <w:rFonts w:ascii="Arial" w:eastAsia="微软雅黑" w:hAnsi="Arial" w:cs="Arial"/>
          <w:color w:val="000000" w:themeColor="text1"/>
        </w:rPr>
        <w:t>compelled him to confess his mistake.</w:t>
      </w:r>
    </w:p>
    <w:p w14:paraId="669D265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possess</w:t>
      </w:r>
      <w:r w:rsidRPr="00652966">
        <w:rPr>
          <w:rFonts w:ascii="Arial" w:eastAsia="微软雅黑" w:hAnsi="Arial" w:cs="Arial"/>
          <w:color w:val="000000" w:themeColor="text1"/>
        </w:rPr>
        <w:t xml:space="preserve"> [pəˈzes] v. </w:t>
      </w:r>
      <w:r w:rsidRPr="00652966">
        <w:rPr>
          <w:rFonts w:ascii="Arial" w:eastAsia="微软雅黑" w:hAnsi="Arial" w:cs="Arial"/>
          <w:color w:val="000000" w:themeColor="text1"/>
        </w:rPr>
        <w:t>拥有，具有</w:t>
      </w:r>
    </w:p>
    <w:p w14:paraId="35D520CA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possesses a rare collection of antique books.</w:t>
      </w:r>
    </w:p>
    <w:p w14:paraId="4C57B3E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succeed in this field, you need to possess certain skills and knowledge.</w:t>
      </w:r>
    </w:p>
    <w:p w14:paraId="5B9DB2E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qualify</w:t>
      </w:r>
      <w:r w:rsidRPr="00652966">
        <w:rPr>
          <w:rFonts w:ascii="Arial" w:eastAsia="微软雅黑" w:hAnsi="Arial" w:cs="Arial"/>
          <w:color w:val="000000" w:themeColor="text1"/>
        </w:rPr>
        <w:t xml:space="preserve"> [ˈkwɑːlɪfaɪ] v. </w:t>
      </w:r>
      <w:r w:rsidRPr="00652966">
        <w:rPr>
          <w:rFonts w:ascii="Arial" w:eastAsia="微软雅黑" w:hAnsi="Arial" w:cs="Arial"/>
          <w:color w:val="000000" w:themeColor="text1"/>
        </w:rPr>
        <w:t>资格，使具有资格</w:t>
      </w:r>
    </w:p>
    <w:p w14:paraId="4BE55023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qualify for the scholarship, students must meet specific academic criteria.</w:t>
      </w:r>
    </w:p>
    <w:p w14:paraId="3740311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He took additional courses to qualify for the job promotion.</w:t>
      </w:r>
    </w:p>
    <w:p w14:paraId="34A85284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qualified</w:t>
      </w:r>
      <w:r w:rsidRPr="00652966">
        <w:rPr>
          <w:rFonts w:ascii="Arial" w:eastAsia="微软雅黑" w:hAnsi="Arial" w:cs="Arial"/>
          <w:color w:val="000000" w:themeColor="text1"/>
        </w:rPr>
        <w:t xml:space="preserve"> [ˈkwɑːlɪfaɪd] adj. </w:t>
      </w:r>
      <w:r w:rsidRPr="00652966">
        <w:rPr>
          <w:rFonts w:ascii="Arial" w:eastAsia="微软雅黑" w:hAnsi="Arial" w:cs="Arial"/>
          <w:color w:val="000000" w:themeColor="text1"/>
        </w:rPr>
        <w:t>有资格的，合格的</w:t>
      </w:r>
    </w:p>
    <w:p w14:paraId="387261E7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She is a qualified teacher with many years of experience.</w:t>
      </w:r>
    </w:p>
    <w:p w14:paraId="1722AD7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To be a qualified electrician, you need to complete the required training.</w:t>
      </w:r>
    </w:p>
    <w:p w14:paraId="286674B2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criticize [ˈkrɪtɪsaɪz] v. </w:t>
      </w:r>
      <w:r w:rsidRPr="00652966">
        <w:rPr>
          <w:rFonts w:ascii="Arial" w:eastAsia="微软雅黑" w:hAnsi="Arial" w:cs="Arial"/>
          <w:color w:val="000000" w:themeColor="text1"/>
        </w:rPr>
        <w:t>批评，指责</w:t>
      </w:r>
    </w:p>
    <w:p w14:paraId="7D9793CC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It's important to provide constructive feedback rather than simply criticize.</w:t>
      </w:r>
    </w:p>
    <w:p w14:paraId="3B0DEFB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film received mixed reviews, with some critics praising it while others criticized its plot.</w:t>
      </w:r>
    </w:p>
    <w:p w14:paraId="20B2545D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Arial" w:eastAsia="微软雅黑" w:hAnsi="Arial" w:cs="Arial"/>
          <w:color w:val="000000" w:themeColor="text1"/>
        </w:rPr>
        <w:t xml:space="preserve">▲ </w:t>
      </w:r>
      <w:r w:rsidRPr="00652966">
        <w:rPr>
          <w:rFonts w:ascii="Arial" w:eastAsia="微软雅黑" w:hAnsi="Arial" w:cs="Arial"/>
          <w:b/>
          <w:bCs/>
          <w:color w:val="000000" w:themeColor="text1"/>
        </w:rPr>
        <w:t>setback</w:t>
      </w:r>
      <w:r w:rsidRPr="00652966">
        <w:rPr>
          <w:rFonts w:ascii="Arial" w:eastAsia="微软雅黑" w:hAnsi="Arial" w:cs="Arial"/>
          <w:color w:val="000000" w:themeColor="text1"/>
        </w:rPr>
        <w:t xml:space="preserve"> [ˈsetbæk] n. </w:t>
      </w:r>
      <w:r w:rsidRPr="00652966">
        <w:rPr>
          <w:rFonts w:ascii="Arial" w:eastAsia="微软雅黑" w:hAnsi="Arial" w:cs="Arial"/>
          <w:color w:val="000000" w:themeColor="text1"/>
        </w:rPr>
        <w:t>挫折，倒退</w:t>
      </w:r>
    </w:p>
    <w:p w14:paraId="745B4A8D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The project experienced a setback due to unexpected delays.</w:t>
      </w:r>
    </w:p>
    <w:p w14:paraId="6D47EA19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  <w:color w:val="000000" w:themeColor="text1"/>
        </w:rPr>
      </w:pPr>
      <w:r w:rsidRPr="00652966">
        <w:rPr>
          <w:rFonts w:ascii="Cambria Math" w:eastAsia="微软雅黑" w:hAnsi="Cambria Math" w:cs="Cambria Math"/>
          <w:color w:val="000000" w:themeColor="text1"/>
        </w:rPr>
        <w:t>⟐</w:t>
      </w:r>
      <w:r w:rsidRPr="00652966">
        <w:rPr>
          <w:rFonts w:ascii="Arial" w:eastAsia="微软雅黑" w:hAnsi="Arial" w:cs="Arial"/>
          <w:color w:val="000000" w:themeColor="text1"/>
        </w:rPr>
        <w:t xml:space="preserve"> Facing setbacks in life can help us grow and become more resilient.</w:t>
      </w:r>
    </w:p>
    <w:p w14:paraId="7AECAA0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supervise</w:t>
      </w:r>
      <w:r w:rsidRPr="00652966">
        <w:rPr>
          <w:rFonts w:ascii="Arial" w:eastAsia="微软雅黑" w:hAnsi="Arial" w:cs="Arial"/>
        </w:rPr>
        <w:t xml:space="preserve"> [ˈsuːpərˌvaɪz] v. </w:t>
      </w:r>
      <w:r w:rsidRPr="00652966">
        <w:rPr>
          <w:rFonts w:ascii="Arial" w:eastAsia="微软雅黑" w:hAnsi="Arial" w:cs="Arial"/>
        </w:rPr>
        <w:t>监督，管理</w:t>
      </w:r>
    </w:p>
    <w:p w14:paraId="6444C75B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39" w:name="OLE_LINK90"/>
      <w:bookmarkStart w:id="540" w:name="OLE_LINK91"/>
      <w:bookmarkStart w:id="541" w:name="OLE_LINK112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It is essential for the manager to supervise the team's progress on the project.</w:t>
      </w:r>
    </w:p>
    <w:p w14:paraId="3DA0DA08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Parents should supervise their children's activities to ensure their safety.</w:t>
      </w:r>
      <w:bookmarkEnd w:id="539"/>
      <w:bookmarkEnd w:id="540"/>
      <w:bookmarkEnd w:id="541"/>
    </w:p>
    <w:p w14:paraId="5ED934EE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supervisor</w:t>
      </w:r>
      <w:r w:rsidRPr="00652966">
        <w:rPr>
          <w:rFonts w:ascii="Arial" w:eastAsia="微软雅黑" w:hAnsi="Arial" w:cs="Arial"/>
        </w:rPr>
        <w:t xml:space="preserve"> [ˈsuːpərˌvaɪzər] n. </w:t>
      </w:r>
      <w:r w:rsidRPr="00652966">
        <w:rPr>
          <w:rFonts w:ascii="Arial" w:eastAsia="微软雅黑" w:hAnsi="Arial" w:cs="Arial"/>
        </w:rPr>
        <w:t>监督者，主管</w:t>
      </w:r>
    </w:p>
    <w:p w14:paraId="4DD06800" w14:textId="77777777" w:rsidR="002801E6" w:rsidRPr="00652966" w:rsidRDefault="002801E6" w:rsidP="002801E6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42" w:name="OLE_LINK113"/>
      <w:bookmarkStart w:id="543" w:name="OLE_LINK114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supervisor oversees the work of the team and ensures tasks are completed on time.</w:t>
      </w:r>
    </w:p>
    <w:p w14:paraId="3107679A" w14:textId="64D0A2C4" w:rsidR="002801E6" w:rsidRPr="00652966" w:rsidRDefault="002801E6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As a supervisor, her role is to provide guidance and support to her subordinates.</w:t>
      </w:r>
      <w:bookmarkEnd w:id="542"/>
      <w:bookmarkEnd w:id="543"/>
    </w:p>
    <w:p w14:paraId="1F435717" w14:textId="77777777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44" w:name="OLE_LINK36"/>
      <w:bookmarkStart w:id="545" w:name="OLE_LINK37"/>
      <w:r w:rsidRPr="00652966">
        <w:rPr>
          <w:rFonts w:ascii="Arial" w:eastAsia="微软雅黑" w:hAnsi="Arial" w:cs="Arial"/>
          <w:b/>
          <w:bCs/>
        </w:rPr>
        <w:t>sequential</w:t>
      </w:r>
      <w:r w:rsidRPr="00652966">
        <w:rPr>
          <w:rFonts w:ascii="Arial" w:eastAsia="微软雅黑" w:hAnsi="Arial" w:cs="Arial"/>
        </w:rPr>
        <w:t xml:space="preserve"> </w:t>
      </w:r>
      <w:bookmarkEnd w:id="544"/>
      <w:bookmarkEnd w:id="545"/>
      <w:r w:rsidRPr="00652966">
        <w:rPr>
          <w:rFonts w:ascii="Arial" w:eastAsia="微软雅黑" w:hAnsi="Arial" w:cs="Arial"/>
        </w:rPr>
        <w:t xml:space="preserve">[sɪ'kwenʃəl] adj. </w:t>
      </w:r>
      <w:r w:rsidRPr="00652966">
        <w:rPr>
          <w:rFonts w:ascii="Arial" w:eastAsia="微软雅黑" w:hAnsi="Arial" w:cs="Arial"/>
        </w:rPr>
        <w:t>顺序的</w:t>
      </w:r>
    </w:p>
    <w:p w14:paraId="7570E086" w14:textId="59479B43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The sequential arrangement of numbers makes it easy to follow the pattern.</w:t>
      </w:r>
    </w:p>
    <w:p w14:paraId="07FD2CF1" w14:textId="3A2EA7E7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Please follow the sequential steps outlined in the manual.</w:t>
      </w:r>
    </w:p>
    <w:p w14:paraId="16B1CD67" w14:textId="1B55D982" w:rsidR="002204D8" w:rsidRPr="00652966" w:rsidRDefault="002204D8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46" w:name="OLE_LINK38"/>
      <w:bookmarkStart w:id="547" w:name="OLE_LINK39"/>
      <w:r w:rsidRPr="00652966">
        <w:rPr>
          <w:rFonts w:ascii="Arial" w:eastAsia="微软雅黑" w:hAnsi="Arial" w:cs="Arial"/>
          <w:b/>
          <w:bCs/>
        </w:rPr>
        <w:t>sequentially</w:t>
      </w:r>
      <w:r w:rsidRPr="00652966">
        <w:rPr>
          <w:rFonts w:ascii="Arial" w:eastAsia="微软雅黑" w:hAnsi="Arial" w:cs="Arial"/>
        </w:rPr>
        <w:t xml:space="preserve"> </w:t>
      </w:r>
      <w:bookmarkEnd w:id="546"/>
      <w:bookmarkEnd w:id="547"/>
      <w:r w:rsidRPr="00652966">
        <w:rPr>
          <w:rFonts w:ascii="Arial" w:eastAsia="微软雅黑" w:hAnsi="Arial" w:cs="Arial"/>
        </w:rPr>
        <w:t>[</w:t>
      </w:r>
      <w:r w:rsidR="005E50D7" w:rsidRPr="00652966">
        <w:rPr>
          <w:rFonts w:ascii="Arial" w:eastAsia="微软雅黑" w:hAnsi="Arial" w:cs="Arial"/>
        </w:rPr>
        <w:t>sɪˈkwenʃəli</w:t>
      </w:r>
      <w:r w:rsidRPr="00652966">
        <w:rPr>
          <w:rFonts w:ascii="Arial" w:eastAsia="微软雅黑" w:hAnsi="Arial" w:cs="Arial"/>
        </w:rPr>
        <w:t xml:space="preserve">] adv. </w:t>
      </w:r>
      <w:r w:rsidRPr="00652966">
        <w:rPr>
          <w:rFonts w:ascii="Arial" w:eastAsia="微软雅黑" w:hAnsi="Arial" w:cs="Arial"/>
        </w:rPr>
        <w:t>顺序地</w:t>
      </w:r>
    </w:p>
    <w:p w14:paraId="3E21B692" w14:textId="242B5C3D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</w:t>
      </w:r>
      <w:bookmarkStart w:id="548" w:name="OLE_LINK40"/>
      <w:bookmarkStart w:id="549" w:name="OLE_LINK41"/>
      <w:r w:rsidR="002204D8" w:rsidRPr="00652966">
        <w:rPr>
          <w:rFonts w:ascii="Arial" w:eastAsia="微软雅黑" w:hAnsi="Arial" w:cs="Arial"/>
        </w:rPr>
        <w:t>Multiple issues are resolved sequentially.</w:t>
      </w:r>
      <w:bookmarkEnd w:id="548"/>
      <w:bookmarkEnd w:id="549"/>
    </w:p>
    <w:p w14:paraId="2E65C3D3" w14:textId="417921E6" w:rsidR="002204D8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2204D8" w:rsidRPr="00652966">
        <w:rPr>
          <w:rFonts w:ascii="Arial" w:eastAsia="微软雅黑" w:hAnsi="Arial" w:cs="Arial"/>
        </w:rPr>
        <w:t xml:space="preserve"> </w:t>
      </w:r>
      <w:bookmarkStart w:id="550" w:name="OLE_LINK42"/>
      <w:bookmarkStart w:id="551" w:name="OLE_LINK43"/>
      <w:r w:rsidR="002204D8" w:rsidRPr="00652966">
        <w:rPr>
          <w:rFonts w:ascii="Arial" w:eastAsia="微软雅黑" w:hAnsi="Arial" w:cs="Arial"/>
        </w:rPr>
        <w:t>The tasks should be completed sequentially to avoid confusion.</w:t>
      </w:r>
      <w:bookmarkEnd w:id="550"/>
      <w:bookmarkEnd w:id="551"/>
    </w:p>
    <w:p w14:paraId="5AE7E3C9" w14:textId="77777777" w:rsidR="00DE360E" w:rsidRPr="00652966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moral</w:t>
      </w:r>
      <w:r w:rsidRPr="00652966">
        <w:rPr>
          <w:rFonts w:ascii="Arial" w:eastAsia="微软雅黑" w:hAnsi="Arial" w:cs="Arial"/>
        </w:rPr>
        <w:t xml:space="preserve"> [ˈmɔrəl] n. </w:t>
      </w:r>
      <w:r w:rsidRPr="00652966">
        <w:rPr>
          <w:rFonts w:ascii="Arial" w:eastAsia="微软雅黑" w:hAnsi="Arial" w:cs="Arial"/>
        </w:rPr>
        <w:t>道德；</w:t>
      </w:r>
      <w:r w:rsidRPr="00652966">
        <w:rPr>
          <w:rFonts w:ascii="Arial" w:eastAsia="微软雅黑" w:hAnsi="Arial" w:cs="Arial"/>
        </w:rPr>
        <w:t xml:space="preserve">a. </w:t>
      </w:r>
      <w:r w:rsidRPr="00652966">
        <w:rPr>
          <w:rFonts w:ascii="Arial" w:eastAsia="微软雅黑" w:hAnsi="Arial" w:cs="Arial"/>
        </w:rPr>
        <w:t>道德的</w:t>
      </w:r>
    </w:p>
    <w:p w14:paraId="0D1A8CB6" w14:textId="74AAD74B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His moral values guide him in making ethical decisions.</w:t>
      </w:r>
    </w:p>
    <w:p w14:paraId="4E94CACD" w14:textId="2E4B575F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The moral of the story teaches us the importance of honesty.</w:t>
      </w:r>
    </w:p>
    <w:p w14:paraId="372DE8F7" w14:textId="6C1DD097" w:rsidR="00DE360E" w:rsidRPr="00652966" w:rsidRDefault="00DE360E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ethical</w:t>
      </w:r>
      <w:r w:rsidRPr="00652966">
        <w:rPr>
          <w:rFonts w:ascii="Arial" w:eastAsia="微软雅黑" w:hAnsi="Arial" w:cs="Arial"/>
        </w:rPr>
        <w:t xml:space="preserve"> [ˈ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θɪkəl] a. </w:t>
      </w:r>
      <w:r w:rsidRPr="00652966">
        <w:rPr>
          <w:rFonts w:ascii="Arial" w:eastAsia="微软雅黑" w:hAnsi="Arial" w:cs="Arial"/>
        </w:rPr>
        <w:t>道德的；伦理的</w:t>
      </w:r>
    </w:p>
    <w:p w14:paraId="774F0A5E" w14:textId="5A8EFBC1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The company's ethical code prohibits any form of discrimination.</w:t>
      </w:r>
    </w:p>
    <w:p w14:paraId="2E4DB2A8" w14:textId="1CF711C1" w:rsidR="00DE360E" w:rsidRPr="00652966" w:rsidRDefault="00293FC1" w:rsidP="00DE360E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Making ethical choices often requires considering the consequences of one's actions.</w:t>
      </w:r>
    </w:p>
    <w:p w14:paraId="26449EEB" w14:textId="6BAB919B" w:rsidR="00C429BA" w:rsidRPr="00652966" w:rsidRDefault="00293FC1" w:rsidP="002204D8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DE360E" w:rsidRPr="00652966">
        <w:rPr>
          <w:rFonts w:ascii="Arial" w:eastAsia="微软雅黑" w:hAnsi="Arial" w:cs="Arial"/>
        </w:rPr>
        <w:t xml:space="preserve"> A person who values social ethical issues is moral.</w:t>
      </w:r>
      <w:bookmarkStart w:id="552" w:name="OLE_LINK84"/>
      <w:bookmarkStart w:id="553" w:name="OLE_LINK85"/>
    </w:p>
    <w:bookmarkEnd w:id="552"/>
    <w:bookmarkEnd w:id="553"/>
    <w:p w14:paraId="7400A71E" w14:textId="313A03FD" w:rsidR="005B50CD" w:rsidRPr="00652966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potential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pəˈtenʃ(ə)l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潜在的；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潜力</w:t>
      </w:r>
    </w:p>
    <w:p w14:paraId="58182920" w14:textId="7927D7C6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young athlete has great potential to become a champion.</w:t>
      </w:r>
    </w:p>
    <w:p w14:paraId="3F7D0668" w14:textId="32C7E87C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company sees the potential for growth in the international market.</w:t>
      </w:r>
    </w:p>
    <w:p w14:paraId="32908D8A" w14:textId="6474E23C" w:rsidR="005B50CD" w:rsidRPr="00652966" w:rsidRDefault="005B50CD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paralyze</w:t>
      </w:r>
      <w:r w:rsidRPr="00652966">
        <w:rPr>
          <w:rFonts w:ascii="Arial" w:eastAsia="微软雅黑" w:hAnsi="Arial" w:cs="Arial"/>
        </w:rPr>
        <w:t xml:space="preserve"> [ˈpærəˌlaɪz] v.</w:t>
      </w:r>
      <w:r w:rsidR="003B0D28" w:rsidRPr="00652966">
        <w:rPr>
          <w:rFonts w:ascii="Arial" w:eastAsia="微软雅黑" w:hAnsi="Arial" w:cs="Arial"/>
        </w:rPr>
        <w:t xml:space="preserve"> </w:t>
      </w:r>
      <w:r w:rsidR="003B0D28" w:rsidRPr="00652966">
        <w:rPr>
          <w:rFonts w:ascii="Arial" w:eastAsia="微软雅黑" w:hAnsi="Arial" w:cs="Arial"/>
        </w:rPr>
        <w:t>使麻痹，使瘫痪</w:t>
      </w:r>
    </w:p>
    <w:p w14:paraId="6E92BFD8" w14:textId="2829A3E6" w:rsidR="005B50CD" w:rsidRPr="00652966" w:rsidRDefault="00293FC1" w:rsidP="005B50CD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The accident paralyzed his legs, leaving him unable to walk.</w:t>
      </w:r>
    </w:p>
    <w:p w14:paraId="07EE1ABF" w14:textId="012C194F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5B50CD" w:rsidRPr="00652966">
        <w:rPr>
          <w:rFonts w:ascii="Arial" w:eastAsia="微软雅黑" w:hAnsi="Arial" w:cs="Arial"/>
        </w:rPr>
        <w:t xml:space="preserve"> Fear can paralyze a person, preventing them from taking action.</w:t>
      </w:r>
    </w:p>
    <w:p w14:paraId="6E626888" w14:textId="530AAA5F" w:rsidR="00640105" w:rsidRPr="00652966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54" w:name="OLE_LINK30"/>
      <w:bookmarkStart w:id="555" w:name="OLE_LINK31"/>
      <w:r w:rsidRPr="00652966">
        <w:rPr>
          <w:rFonts w:ascii="Arial" w:eastAsia="微软雅黑" w:hAnsi="Arial" w:cs="Arial"/>
          <w:b/>
          <w:bCs/>
        </w:rPr>
        <w:t>essential</w:t>
      </w:r>
      <w:r w:rsidRPr="00652966">
        <w:rPr>
          <w:rFonts w:ascii="Arial" w:eastAsia="微软雅黑" w:hAnsi="Arial" w:cs="Arial"/>
        </w:rPr>
        <w:t xml:space="preserve"> </w:t>
      </w:r>
      <w:bookmarkEnd w:id="554"/>
      <w:bookmarkEnd w:id="555"/>
      <w:r w:rsidRPr="00652966">
        <w:rPr>
          <w:rFonts w:ascii="Arial" w:eastAsia="微软雅黑" w:hAnsi="Arial" w:cs="Arial"/>
        </w:rPr>
        <w:t>[ɪ's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nʃəl] adj. </w:t>
      </w:r>
      <w:r w:rsidRPr="00652966">
        <w:rPr>
          <w:rFonts w:ascii="Arial" w:eastAsia="微软雅黑" w:hAnsi="Arial" w:cs="Arial"/>
        </w:rPr>
        <w:t>必要的，重要的；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基本要素</w:t>
      </w:r>
    </w:p>
    <w:p w14:paraId="5051175D" w14:textId="50765BA7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Water is essential for survival.</w:t>
      </w:r>
    </w:p>
    <w:p w14:paraId="04B21BEC" w14:textId="2AEC0E01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Effective communication is an essential skill in business.</w:t>
      </w:r>
    </w:p>
    <w:p w14:paraId="3FE5D738" w14:textId="61FCE788" w:rsidR="00640105" w:rsidRPr="00652966" w:rsidRDefault="00640105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56" w:name="OLE_LINK32"/>
      <w:bookmarkStart w:id="557" w:name="OLE_LINK33"/>
      <w:r w:rsidRPr="00652966">
        <w:rPr>
          <w:rFonts w:ascii="Arial" w:eastAsia="微软雅黑" w:hAnsi="Arial" w:cs="Arial"/>
          <w:b/>
          <w:bCs/>
        </w:rPr>
        <w:t>essentially</w:t>
      </w:r>
      <w:r w:rsidRPr="00652966">
        <w:rPr>
          <w:rFonts w:ascii="Arial" w:eastAsia="微软雅黑" w:hAnsi="Arial" w:cs="Arial"/>
        </w:rPr>
        <w:t xml:space="preserve"> </w:t>
      </w:r>
      <w:bookmarkEnd w:id="556"/>
      <w:bookmarkEnd w:id="557"/>
      <w:r w:rsidRPr="00652966">
        <w:rPr>
          <w:rFonts w:ascii="Arial" w:eastAsia="微软雅黑" w:hAnsi="Arial" w:cs="Arial"/>
        </w:rPr>
        <w:t>[ɪ's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nʃəli] adv. </w:t>
      </w:r>
      <w:r w:rsidRPr="00652966">
        <w:rPr>
          <w:rFonts w:ascii="Arial" w:eastAsia="微软雅黑" w:hAnsi="Arial" w:cs="Arial"/>
        </w:rPr>
        <w:t>本质上，基本上</w:t>
      </w:r>
    </w:p>
    <w:p w14:paraId="6F7E58CE" w14:textId="4647D0A9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The film is essentially a love story set in a war backdrop.</w:t>
      </w:r>
    </w:p>
    <w:p w14:paraId="70FB0D27" w14:textId="057D7982" w:rsidR="00640105" w:rsidRPr="00652966" w:rsidRDefault="00293FC1" w:rsidP="00640105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640105" w:rsidRPr="00652966">
        <w:rPr>
          <w:rFonts w:ascii="Arial" w:eastAsia="微软雅黑" w:hAnsi="Arial" w:cs="Arial"/>
        </w:rPr>
        <w:t xml:space="preserve"> This document essentially outlines the project's key objectives.</w:t>
      </w:r>
    </w:p>
    <w:p w14:paraId="47A36E1E" w14:textId="77777777" w:rsidR="00881890" w:rsidRPr="00652966" w:rsidRDefault="00881890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swipe</w:t>
      </w:r>
      <w:r w:rsidRPr="00652966">
        <w:rPr>
          <w:rFonts w:ascii="Arial" w:eastAsia="微软雅黑" w:hAnsi="Arial" w:cs="Arial"/>
        </w:rPr>
        <w:t xml:space="preserve"> [swaɪp] v. </w:t>
      </w:r>
      <w:r w:rsidRPr="00652966">
        <w:rPr>
          <w:rFonts w:ascii="Arial" w:eastAsia="微软雅黑" w:hAnsi="Arial" w:cs="Arial"/>
        </w:rPr>
        <w:t>快速滑动</w:t>
      </w:r>
    </w:p>
    <w:p w14:paraId="63C45FAB" w14:textId="2E87336F" w:rsidR="00881890" w:rsidRPr="00652966" w:rsidRDefault="00293FC1" w:rsidP="0088189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1890" w:rsidRPr="00652966">
        <w:rPr>
          <w:rFonts w:ascii="Arial" w:eastAsia="微软雅黑" w:hAnsi="Arial" w:cs="Arial"/>
        </w:rPr>
        <w:t xml:space="preserve"> You can swipe left or right to switch between different screens.</w:t>
      </w:r>
    </w:p>
    <w:p w14:paraId="7E34D24D" w14:textId="66010B48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881890" w:rsidRPr="00652966">
        <w:rPr>
          <w:rFonts w:ascii="Arial" w:eastAsia="微软雅黑" w:hAnsi="Arial" w:cs="Arial"/>
        </w:rPr>
        <w:t xml:space="preserve"> To delete a message, simply swipe it to the left.</w:t>
      </w:r>
    </w:p>
    <w:p w14:paraId="4B74C8DC" w14:textId="6C3DF8D1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multiple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ˈmʌltɪp(ə)l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多个的；多重的</w:t>
      </w:r>
    </w:p>
    <w:p w14:paraId="5A4A878C" w14:textId="1F8096DE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The project involves multiple teams working together to achieve the desired results.</w:t>
      </w:r>
    </w:p>
    <w:p w14:paraId="208CC8FD" w14:textId="022524CA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She made multiple attempts to contact him, but he didn't respond.</w:t>
      </w:r>
    </w:p>
    <w:p w14:paraId="5407587E" w14:textId="06B872AB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domestic</w:t>
      </w:r>
      <w:r w:rsidRPr="00652966">
        <w:rPr>
          <w:rFonts w:ascii="Arial" w:eastAsia="微软雅黑" w:hAnsi="Arial" w:cs="Arial"/>
        </w:rPr>
        <w:t xml:space="preserve"> [</w:t>
      </w:r>
      <w:r w:rsidR="005E50D7" w:rsidRPr="00652966">
        <w:rPr>
          <w:rFonts w:ascii="Arial" w:eastAsia="微软雅黑" w:hAnsi="Arial" w:cs="Arial"/>
        </w:rPr>
        <w:t>dəˈmestɪk</w:t>
      </w:r>
      <w:r w:rsidRPr="00652966">
        <w:rPr>
          <w:rFonts w:ascii="Arial" w:eastAsia="微软雅黑" w:hAnsi="Arial" w:cs="Arial"/>
        </w:rPr>
        <w:t xml:space="preserve">] adj. </w:t>
      </w:r>
      <w:r w:rsidRPr="00652966">
        <w:rPr>
          <w:rFonts w:ascii="Arial" w:eastAsia="微软雅黑" w:hAnsi="Arial" w:cs="Arial"/>
        </w:rPr>
        <w:t>国内的；家庭的</w:t>
      </w:r>
    </w:p>
    <w:p w14:paraId="38DAB7A9" w14:textId="1873A31B" w:rsidR="000F629B" w:rsidRPr="00652966" w:rsidRDefault="00293FC1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Domestic airlines provide flights within the country.</w:t>
      </w:r>
    </w:p>
    <w:p w14:paraId="0598CBED" w14:textId="0E0F75C1" w:rsidR="00C429BA" w:rsidRPr="00652966" w:rsidRDefault="00293FC1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="000F629B" w:rsidRPr="00652966">
        <w:rPr>
          <w:rFonts w:ascii="Arial" w:eastAsia="微软雅黑" w:hAnsi="Arial" w:cs="Arial"/>
        </w:rPr>
        <w:t xml:space="preserve"> Her main focus is on domestic issues, such as healthcare and education.</w:t>
      </w:r>
    </w:p>
    <w:p w14:paraId="736740A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58" w:name="OLE_LINK64"/>
      <w:bookmarkStart w:id="559" w:name="OLE_LINK65"/>
      <w:r w:rsidRPr="00652966">
        <w:rPr>
          <w:rFonts w:ascii="Arial" w:eastAsia="微软雅黑" w:hAnsi="Arial" w:cs="Arial"/>
          <w:b/>
          <w:bCs/>
        </w:rPr>
        <w:t>refrigerator</w:t>
      </w:r>
      <w:r w:rsidRPr="00652966">
        <w:rPr>
          <w:rFonts w:ascii="Arial" w:eastAsia="微软雅黑" w:hAnsi="Arial" w:cs="Arial"/>
        </w:rPr>
        <w:t xml:space="preserve"> </w:t>
      </w:r>
      <w:bookmarkEnd w:id="558"/>
      <w:bookmarkEnd w:id="559"/>
      <w:r w:rsidRPr="00652966">
        <w:rPr>
          <w:rFonts w:ascii="Arial" w:eastAsia="微软雅黑" w:hAnsi="Arial" w:cs="Arial"/>
        </w:rPr>
        <w:t xml:space="preserve">[rɪˈfrɪdʒəˌreɪtər] n. </w:t>
      </w:r>
      <w:r w:rsidRPr="00652966">
        <w:rPr>
          <w:rFonts w:ascii="Arial" w:eastAsia="微软雅黑" w:hAnsi="Arial" w:cs="Arial"/>
        </w:rPr>
        <w:t>冰箱</w:t>
      </w:r>
    </w:p>
    <w:p w14:paraId="5B2806B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Please store the leftovers in the refrigerator to keep them fresh.</w:t>
      </w:r>
    </w:p>
    <w:p w14:paraId="4B39FBFD" w14:textId="24B8A26E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refrigerator stopped working, and all the food inside spoiled.</w:t>
      </w:r>
    </w:p>
    <w:p w14:paraId="7C2575D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0" w:name="OLE_LINK86"/>
      <w:bookmarkStart w:id="561" w:name="OLE_LINK87"/>
      <w:r w:rsidRPr="00652966">
        <w:rPr>
          <w:rFonts w:ascii="Arial" w:eastAsia="微软雅黑" w:hAnsi="Arial" w:cs="Arial"/>
          <w:b/>
          <w:bCs/>
        </w:rPr>
        <w:t>groceries</w:t>
      </w:r>
      <w:r w:rsidRPr="00652966">
        <w:rPr>
          <w:rFonts w:ascii="Arial" w:eastAsia="微软雅黑" w:hAnsi="Arial" w:cs="Arial"/>
        </w:rPr>
        <w:t xml:space="preserve"> </w:t>
      </w:r>
      <w:bookmarkEnd w:id="560"/>
      <w:bookmarkEnd w:id="561"/>
      <w:r w:rsidRPr="00652966">
        <w:rPr>
          <w:rFonts w:ascii="Arial" w:eastAsia="微软雅黑" w:hAnsi="Arial" w:cs="Arial"/>
        </w:rPr>
        <w:t xml:space="preserve">[ˈɡroʊsəriz] n. </w:t>
      </w:r>
      <w:r w:rsidRPr="00652966">
        <w:rPr>
          <w:rFonts w:ascii="Arial" w:eastAsia="微软雅黑" w:hAnsi="Arial" w:cs="Arial"/>
        </w:rPr>
        <w:t>食品杂货</w:t>
      </w:r>
    </w:p>
    <w:p w14:paraId="4425FEE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need to make a list of groceries to buy for the week.</w:t>
      </w:r>
    </w:p>
    <w:p w14:paraId="00B01F3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went to the store to pick up some groceries for dinner tonight.</w:t>
      </w:r>
    </w:p>
    <w:p w14:paraId="7FAA1EC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contract</w:t>
      </w:r>
      <w:r w:rsidRPr="00652966">
        <w:rPr>
          <w:rFonts w:ascii="Arial" w:eastAsia="微软雅黑" w:hAnsi="Arial" w:cs="Arial"/>
        </w:rPr>
        <w:t xml:space="preserve"> [ˈkɑntrækt] n. </w:t>
      </w:r>
      <w:r w:rsidRPr="00652966">
        <w:rPr>
          <w:rFonts w:ascii="Arial" w:eastAsia="微软雅黑" w:hAnsi="Arial" w:cs="Arial"/>
        </w:rPr>
        <w:t>合同；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缩小；感染</w:t>
      </w:r>
    </w:p>
    <w:p w14:paraId="3C6C838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They signed a contract to formalize their business agreement.</w:t>
      </w:r>
    </w:p>
    <w:p w14:paraId="29FF9E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Muscles contract when you flex them, making movement possible.</w:t>
      </w:r>
    </w:p>
    <w:p w14:paraId="4E81AB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persistence</w:t>
      </w:r>
      <w:r w:rsidRPr="00652966">
        <w:rPr>
          <w:rFonts w:ascii="Arial" w:eastAsia="微软雅黑" w:hAnsi="Arial" w:cs="Arial"/>
        </w:rPr>
        <w:t xml:space="preserve"> [pərˈsɪstəns] n. </w:t>
      </w:r>
      <w:r w:rsidRPr="00652966">
        <w:rPr>
          <w:rFonts w:ascii="Arial" w:eastAsia="微软雅黑" w:hAnsi="Arial" w:cs="Arial"/>
        </w:rPr>
        <w:t>坚持；持续</w:t>
      </w:r>
    </w:p>
    <w:p w14:paraId="5F9330A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persistence in practicing the piano paid off when he won the competition.</w:t>
      </w:r>
    </w:p>
    <w:p w14:paraId="2CBD78C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project's success was a result of the team's persistence in overcoming challenges.</w:t>
      </w:r>
    </w:p>
    <w:p w14:paraId="7BCFB13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counterpart</w:t>
      </w:r>
      <w:r w:rsidRPr="00652966">
        <w:rPr>
          <w:rFonts w:ascii="Arial" w:eastAsia="微软雅黑" w:hAnsi="Arial" w:cs="Arial"/>
        </w:rPr>
        <w:t xml:space="preserve"> [ˈkaʊntərˌpɑrt] n. </w:t>
      </w:r>
      <w:r w:rsidRPr="00652966">
        <w:rPr>
          <w:rFonts w:ascii="Arial" w:eastAsia="微软雅黑" w:hAnsi="Arial" w:cs="Arial"/>
        </w:rPr>
        <w:t>相对应的人或物；对应者</w:t>
      </w:r>
    </w:p>
    <w:p w14:paraId="69CEE1B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CEO met with his international counterpart to discuss the collaboration.</w:t>
      </w:r>
    </w:p>
    <w:p w14:paraId="40B6668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diplomacy, each country has a counterpart from another nation.</w:t>
      </w:r>
    </w:p>
    <w:p w14:paraId="3088073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discouragement</w:t>
      </w:r>
      <w:r w:rsidRPr="00652966">
        <w:rPr>
          <w:rFonts w:ascii="Arial" w:eastAsia="微软雅黑" w:hAnsi="Arial" w:cs="Arial"/>
        </w:rPr>
        <w:t xml:space="preserve"> [dɪsˈkɜrɪdʒmənt] n. </w:t>
      </w:r>
      <w:r w:rsidRPr="00652966">
        <w:rPr>
          <w:rFonts w:ascii="Arial" w:eastAsia="微软雅黑" w:hAnsi="Arial" w:cs="Arial"/>
        </w:rPr>
        <w:t>气馁；阻碍</w:t>
      </w:r>
    </w:p>
    <w:p w14:paraId="6D8A597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Despite the initial discouragement, she persisted and eventually succeeded.</w:t>
      </w:r>
    </w:p>
    <w:p w14:paraId="6F9828A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Don't let discouragement hold you back from pursuing your dreams.</w:t>
      </w:r>
    </w:p>
    <w:p w14:paraId="3B5CDF3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minority</w:t>
      </w:r>
      <w:r w:rsidRPr="00652966">
        <w:rPr>
          <w:rFonts w:ascii="Arial" w:eastAsia="微软雅黑" w:hAnsi="Arial" w:cs="Arial"/>
        </w:rPr>
        <w:t xml:space="preserve"> [maɪˈnɔrəti] n. </w:t>
      </w:r>
      <w:r w:rsidRPr="00652966">
        <w:rPr>
          <w:rFonts w:ascii="Arial" w:eastAsia="微软雅黑" w:hAnsi="Arial" w:cs="Arial"/>
        </w:rPr>
        <w:t>少数；少数民族；少数派</w:t>
      </w:r>
    </w:p>
    <w:p w14:paraId="74EB481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minority of students preferred the new curriculum.</w:t>
      </w:r>
    </w:p>
    <w:p w14:paraId="013AA7A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rights of the minority must be protected in a democratic society.</w:t>
      </w:r>
    </w:p>
    <w:p w14:paraId="423D815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majority</w:t>
      </w:r>
      <w:r w:rsidRPr="00652966">
        <w:rPr>
          <w:rFonts w:ascii="Arial" w:eastAsia="微软雅黑" w:hAnsi="Arial" w:cs="Arial"/>
        </w:rPr>
        <w:t xml:space="preserve"> [məˈdʒɔrəti] n. </w:t>
      </w:r>
      <w:r w:rsidRPr="00652966">
        <w:rPr>
          <w:rFonts w:ascii="Arial" w:eastAsia="微软雅黑" w:hAnsi="Arial" w:cs="Arial"/>
        </w:rPr>
        <w:t>大多数；大多数人</w:t>
      </w:r>
    </w:p>
    <w:p w14:paraId="4C98974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majority of voters supported the proposed changes.</w:t>
      </w:r>
    </w:p>
    <w:p w14:paraId="14EFDFC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majority of the population lives in urban areas.</w:t>
      </w:r>
    </w:p>
    <w:p w14:paraId="5168812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adaptable</w:t>
      </w:r>
      <w:r w:rsidRPr="00652966">
        <w:rPr>
          <w:rFonts w:ascii="Arial" w:eastAsia="微软雅黑" w:hAnsi="Arial" w:cs="Arial"/>
        </w:rPr>
        <w:t xml:space="preserve"> [əˈdæptəbl] a. </w:t>
      </w:r>
      <w:r w:rsidRPr="00652966">
        <w:rPr>
          <w:rFonts w:ascii="Arial" w:eastAsia="微软雅黑" w:hAnsi="Arial" w:cs="Arial"/>
        </w:rPr>
        <w:t>适应性强的；可变通的</w:t>
      </w:r>
    </w:p>
    <w:p w14:paraId="312E8C6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adaptable nature allowed him to excel in various work environments.</w:t>
      </w:r>
    </w:p>
    <w:p w14:paraId="61CE2FB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Adaptable software can be customized to meet specific user needs.</w:t>
      </w:r>
    </w:p>
    <w:p w14:paraId="3E08DAC4" w14:textId="63C4F38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skeptical</w:t>
      </w:r>
      <w:r w:rsidRPr="00652966">
        <w:rPr>
          <w:rFonts w:ascii="Arial" w:eastAsia="微软雅黑" w:hAnsi="Arial" w:cs="Arial"/>
        </w:rPr>
        <w:t xml:space="preserve"> [ˈsk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ptɪkl] adj. </w:t>
      </w:r>
      <w:r w:rsidRPr="00652966">
        <w:rPr>
          <w:rFonts w:ascii="Arial" w:eastAsia="微软雅黑" w:hAnsi="Arial" w:cs="Arial"/>
        </w:rPr>
        <w:t>怀疑的，持怀疑态度的</w:t>
      </w:r>
    </w:p>
    <w:p w14:paraId="74BD6AE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skeptical about the promises made by the salesperson.</w:t>
      </w:r>
    </w:p>
    <w:p w14:paraId="21BA96E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 skeptical attitude can be healthy when evaluating new information.</w:t>
      </w:r>
    </w:p>
    <w:p w14:paraId="0E3CE3BC" w14:textId="7197FE2A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unquestionable</w:t>
      </w:r>
      <w:r w:rsidRPr="00652966">
        <w:rPr>
          <w:rFonts w:ascii="Arial" w:eastAsia="微软雅黑" w:hAnsi="Arial" w:cs="Arial"/>
        </w:rPr>
        <w:t xml:space="preserve"> [ʌnˈkw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sʧənəbl] a. </w:t>
      </w:r>
      <w:r w:rsidRPr="00652966">
        <w:rPr>
          <w:rFonts w:ascii="Arial" w:eastAsia="微软雅黑" w:hAnsi="Arial" w:cs="Arial"/>
        </w:rPr>
        <w:t>无可置疑的；毫无疑问的</w:t>
      </w:r>
    </w:p>
    <w:p w14:paraId="50F94A6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evidence presented in court was unquestionable, leading to a swift verdict.</w:t>
      </w:r>
    </w:p>
    <w:p w14:paraId="06A870F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dedication to her work was unquestionable, earning her the respect of her colleagues.</w:t>
      </w:r>
    </w:p>
    <w:p w14:paraId="07019C6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involution</w:t>
      </w:r>
      <w:r w:rsidRPr="00652966">
        <w:rPr>
          <w:rFonts w:ascii="Arial" w:eastAsia="微软雅黑" w:hAnsi="Arial" w:cs="Arial"/>
        </w:rPr>
        <w:t xml:space="preserve"> [ˌɪnvəˈluːʃən] n. </w:t>
      </w:r>
      <w:r w:rsidRPr="00652966">
        <w:rPr>
          <w:rFonts w:ascii="Arial" w:eastAsia="微软雅黑" w:hAnsi="Arial" w:cs="Arial"/>
        </w:rPr>
        <w:t>复杂性，内卷化</w:t>
      </w:r>
    </w:p>
    <w:p w14:paraId="63D8EC0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involution of the organization's bureaucracy hindered its ability to adapt to change.</w:t>
      </w:r>
    </w:p>
    <w:p w14:paraId="13E3007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Societal involution can lead to stagnation and inefficiency.</w:t>
      </w:r>
    </w:p>
    <w:p w14:paraId="069592C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definition</w:t>
      </w:r>
      <w:r w:rsidRPr="00652966">
        <w:rPr>
          <w:rFonts w:ascii="Arial" w:eastAsia="微软雅黑" w:hAnsi="Arial" w:cs="Arial"/>
        </w:rPr>
        <w:t xml:space="preserve"> [ˌdefɪˈnɪʃn] n. </w:t>
      </w:r>
      <w:r w:rsidRPr="00652966">
        <w:rPr>
          <w:rFonts w:ascii="Arial" w:eastAsia="微软雅黑" w:hAnsi="Arial" w:cs="Arial"/>
        </w:rPr>
        <w:t>定义，释义</w:t>
      </w:r>
    </w:p>
    <w:p w14:paraId="332B881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dictionary provides clear definitions of words and their meanings.</w:t>
      </w:r>
    </w:p>
    <w:p w14:paraId="2810F15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definition of success varies from person to person, depending on individual goals and values.</w:t>
      </w:r>
    </w:p>
    <w:p w14:paraId="2D074A4F" w14:textId="46147B7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2" w:name="OLE_LINK483"/>
      <w:bookmarkStart w:id="563" w:name="OLE_LINK484"/>
      <w:r w:rsidRPr="00652966">
        <w:rPr>
          <w:rFonts w:ascii="Arial" w:eastAsia="微软雅黑" w:hAnsi="Arial" w:cs="Arial"/>
          <w:b/>
          <w:bCs/>
        </w:rPr>
        <w:t>expectation</w:t>
      </w:r>
      <w:r w:rsidRPr="00652966">
        <w:rPr>
          <w:rFonts w:ascii="Arial" w:eastAsia="微软雅黑" w:hAnsi="Arial" w:cs="Arial"/>
        </w:rPr>
        <w:t xml:space="preserve"> </w:t>
      </w:r>
      <w:bookmarkEnd w:id="562"/>
      <w:bookmarkEnd w:id="563"/>
      <w:r w:rsidRPr="00652966">
        <w:rPr>
          <w:rFonts w:ascii="Arial" w:eastAsia="微软雅黑" w:hAnsi="Arial" w:cs="Arial"/>
        </w:rPr>
        <w:t>[ˌ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>ksp</w:t>
      </w:r>
      <w:r w:rsidR="00916BF3" w:rsidRPr="00652966">
        <w:rPr>
          <w:rFonts w:ascii="Arial" w:eastAsia="微软雅黑" w:hAnsi="Arial" w:cs="Arial"/>
        </w:rPr>
        <w:t>e</w:t>
      </w:r>
      <w:r w:rsidRPr="00652966">
        <w:rPr>
          <w:rFonts w:ascii="Arial" w:eastAsia="微软雅黑" w:hAnsi="Arial" w:cs="Arial"/>
        </w:rPr>
        <w:t xml:space="preserve">kˈteɪʃən] n. </w:t>
      </w:r>
      <w:r w:rsidRPr="00652966">
        <w:rPr>
          <w:rFonts w:ascii="Arial" w:eastAsia="微软雅黑" w:hAnsi="Arial" w:cs="Arial"/>
        </w:rPr>
        <w:t>期望，预期</w:t>
      </w:r>
    </w:p>
    <w:p w14:paraId="0BBA78E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customer's expectation of quality should be met by the product.</w:t>
      </w:r>
    </w:p>
    <w:p w14:paraId="0BBD760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Meeting or exceeding customer expectations is a key goal for the company.</w:t>
      </w:r>
    </w:p>
    <w:p w14:paraId="7E6606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recruiter</w:t>
      </w:r>
      <w:r w:rsidRPr="00652966">
        <w:rPr>
          <w:rFonts w:ascii="Arial" w:eastAsia="微软雅黑" w:hAnsi="Arial" w:cs="Arial"/>
        </w:rPr>
        <w:t xml:space="preserve"> [rɪˈkruːtər] n. </w:t>
      </w:r>
      <w:r w:rsidRPr="00652966">
        <w:rPr>
          <w:rFonts w:ascii="Arial" w:eastAsia="微软雅黑" w:hAnsi="Arial" w:cs="Arial"/>
        </w:rPr>
        <w:t>招聘人员，招聘者</w:t>
      </w:r>
    </w:p>
    <w:p w14:paraId="2B18C2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The recruiter conducted interviews to select suitable candidates for the company.</w:t>
      </w:r>
    </w:p>
    <w:p w14:paraId="6FFBBF5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recruiter was impressed with the candidate's skills and qualifications.</w:t>
      </w:r>
    </w:p>
    <w:p w14:paraId="27E75481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previous</w:t>
      </w:r>
      <w:r w:rsidRPr="00652966">
        <w:rPr>
          <w:rFonts w:ascii="Arial" w:eastAsia="微软雅黑" w:hAnsi="Arial" w:cs="Arial"/>
        </w:rPr>
        <w:t xml:space="preserve"> [ˈpriːviəs] adj. </w:t>
      </w:r>
      <w:r w:rsidRPr="00652966">
        <w:rPr>
          <w:rFonts w:ascii="Arial" w:eastAsia="微软雅黑" w:hAnsi="Arial" w:cs="Arial"/>
        </w:rPr>
        <w:t>之前的，以前的</w:t>
      </w:r>
    </w:p>
    <w:p w14:paraId="70A196D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project's success built upon the knowledge gained from previous experiments.</w:t>
      </w:r>
    </w:p>
    <w:p w14:paraId="0224252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held a different position in the company during her previous tenure.</w:t>
      </w:r>
    </w:p>
    <w:p w14:paraId="3FB2E10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expressive</w:t>
      </w:r>
      <w:r w:rsidRPr="00652966">
        <w:rPr>
          <w:rFonts w:ascii="Arial" w:eastAsia="微软雅黑" w:hAnsi="Arial" w:cs="Arial"/>
        </w:rPr>
        <w:t xml:space="preserve"> [ɪkˈspresɪv] adj. </w:t>
      </w:r>
      <w:r w:rsidRPr="00652966">
        <w:rPr>
          <w:rFonts w:ascii="Arial" w:eastAsia="微软雅黑" w:hAnsi="Arial" w:cs="Arial"/>
        </w:rPr>
        <w:t>富有表现力的，有表达力的</w:t>
      </w:r>
    </w:p>
    <w:p w14:paraId="4C6F8D6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artist's paintings are highly expressive, conveying deep emotions.</w:t>
      </w:r>
    </w:p>
    <w:p w14:paraId="6E91952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expressive gestures and body language helped convey his enthusiasm for the project.</w:t>
      </w:r>
    </w:p>
    <w:p w14:paraId="6214752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enthusiastic</w:t>
      </w:r>
      <w:r w:rsidRPr="00652966">
        <w:rPr>
          <w:rFonts w:ascii="Arial" w:eastAsia="微软雅黑" w:hAnsi="Arial" w:cs="Arial"/>
        </w:rPr>
        <w:t xml:space="preserve"> [ɪnˌθuziˈæstɪk] adj. </w:t>
      </w:r>
      <w:r w:rsidRPr="00652966">
        <w:rPr>
          <w:rFonts w:ascii="Arial" w:eastAsia="微软雅黑" w:hAnsi="Arial" w:cs="Arial"/>
        </w:rPr>
        <w:t>热情的，热心的</w:t>
      </w:r>
    </w:p>
    <w:p w14:paraId="45DF2D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is always enthusiastic about volunteering for community projects.</w:t>
      </w:r>
    </w:p>
    <w:p w14:paraId="1DE5AEB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team's enthusiastic response to the new initiative was inspiring.</w:t>
      </w:r>
    </w:p>
    <w:p w14:paraId="0F6C4B5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efficient</w:t>
      </w:r>
      <w:r w:rsidRPr="00652966">
        <w:rPr>
          <w:rFonts w:ascii="Arial" w:eastAsia="微软雅黑" w:hAnsi="Arial" w:cs="Arial"/>
        </w:rPr>
        <w:t xml:space="preserve"> [ɪˈfɪʃənt] adj. </w:t>
      </w:r>
      <w:r w:rsidRPr="00652966">
        <w:rPr>
          <w:rFonts w:ascii="Arial" w:eastAsia="微软雅黑" w:hAnsi="Arial" w:cs="Arial"/>
        </w:rPr>
        <w:t>有效率的，高效的</w:t>
      </w:r>
    </w:p>
    <w:p w14:paraId="48923C0A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new production process is much more efficient, reducing production costs.</w:t>
      </w:r>
    </w:p>
    <w:p w14:paraId="2D162EC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An efficient use of time and resources is essential for project success.</w:t>
      </w:r>
    </w:p>
    <w:p w14:paraId="470CD49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efficiency</w:t>
      </w:r>
      <w:r w:rsidRPr="00652966">
        <w:rPr>
          <w:rFonts w:ascii="Arial" w:eastAsia="微软雅黑" w:hAnsi="Arial" w:cs="Arial"/>
        </w:rPr>
        <w:t xml:space="preserve"> [ɪˈfɪʃənsi] n. </w:t>
      </w:r>
      <w:r w:rsidRPr="00652966">
        <w:rPr>
          <w:rFonts w:ascii="Arial" w:eastAsia="微软雅黑" w:hAnsi="Arial" w:cs="Arial"/>
        </w:rPr>
        <w:t>效率，效能</w:t>
      </w:r>
    </w:p>
    <w:p w14:paraId="5244985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company's efficiency in delivering products to customers is a key competitive advantage.</w:t>
      </w:r>
    </w:p>
    <w:p w14:paraId="2C94581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Energy efficiency is a priority for reducing environmental impact.</w:t>
      </w:r>
    </w:p>
    <w:p w14:paraId="5204E7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specific</w:t>
      </w:r>
      <w:r w:rsidRPr="00652966">
        <w:rPr>
          <w:rFonts w:ascii="Arial" w:eastAsia="微软雅黑" w:hAnsi="Arial" w:cs="Arial"/>
        </w:rPr>
        <w:t xml:space="preserve"> [spɪˈsɪfɪk] adj. </w:t>
      </w:r>
      <w:r w:rsidRPr="00652966">
        <w:rPr>
          <w:rFonts w:ascii="Arial" w:eastAsia="微软雅黑" w:hAnsi="Arial" w:cs="Arial"/>
        </w:rPr>
        <w:t>具体的，特定的</w:t>
      </w:r>
    </w:p>
    <w:p w14:paraId="2127EA6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Could you provide more specific details about the project's requirements?</w:t>
      </w:r>
    </w:p>
    <w:p w14:paraId="6FF227C6" w14:textId="5B6959CC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contract outlines specific terms and conditions that must be met.</w:t>
      </w:r>
    </w:p>
    <w:p w14:paraId="42A9D61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4" w:name="OLE_LINK22"/>
      <w:bookmarkStart w:id="565" w:name="OLE_LINK23"/>
      <w:bookmarkStart w:id="566" w:name="OLE_LINK107"/>
      <w:r w:rsidRPr="00652966">
        <w:rPr>
          <w:rFonts w:ascii="Arial" w:eastAsia="微软雅黑" w:hAnsi="Arial" w:cs="Arial"/>
          <w:b/>
          <w:bCs/>
        </w:rPr>
        <w:t>external</w:t>
      </w:r>
      <w:r w:rsidRPr="00652966">
        <w:rPr>
          <w:rFonts w:ascii="Arial" w:eastAsia="微软雅黑" w:hAnsi="Arial" w:cs="Arial"/>
        </w:rPr>
        <w:t xml:space="preserve"> </w:t>
      </w:r>
      <w:bookmarkEnd w:id="564"/>
      <w:bookmarkEnd w:id="565"/>
      <w:bookmarkEnd w:id="566"/>
      <w:r w:rsidRPr="00652966">
        <w:rPr>
          <w:rFonts w:ascii="Arial" w:eastAsia="微软雅黑" w:hAnsi="Arial" w:cs="Arial"/>
        </w:rPr>
        <w:t xml:space="preserve">[ɪkˈstɜrnəl] adj. </w:t>
      </w:r>
      <w:r w:rsidRPr="00652966">
        <w:rPr>
          <w:rFonts w:ascii="Arial" w:eastAsia="微软雅黑" w:hAnsi="Arial" w:cs="Arial"/>
        </w:rPr>
        <w:t>外部的，外面的；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外部</w:t>
      </w:r>
    </w:p>
    <w:p w14:paraId="0887680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67" w:name="OLE_LINK24"/>
      <w:bookmarkStart w:id="568" w:name="OLE_LINK25"/>
      <w:r w:rsidRPr="00652966">
        <w:rPr>
          <w:rFonts w:ascii="Arial" w:eastAsia="微软雅黑" w:hAnsi="Arial" w:cs="Arial"/>
        </w:rPr>
        <w:t xml:space="preserve"> The external appearance of the building is impressive.</w:t>
      </w:r>
      <w:bookmarkEnd w:id="567"/>
      <w:bookmarkEnd w:id="568"/>
    </w:p>
    <w:p w14:paraId="553A8FC2" w14:textId="200E573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hired an external consultant to review its finances.</w:t>
      </w:r>
    </w:p>
    <w:p w14:paraId="09A3754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69" w:name="OLE_LINK44"/>
      <w:bookmarkStart w:id="570" w:name="OLE_LINK45"/>
      <w:r w:rsidRPr="00652966">
        <w:rPr>
          <w:rFonts w:ascii="Arial" w:eastAsia="微软雅黑" w:hAnsi="Arial" w:cs="Arial"/>
          <w:b/>
          <w:bCs/>
        </w:rPr>
        <w:t>atomic</w:t>
      </w:r>
      <w:r w:rsidRPr="00652966">
        <w:rPr>
          <w:rFonts w:ascii="Arial" w:eastAsia="微软雅黑" w:hAnsi="Arial" w:cs="Arial"/>
        </w:rPr>
        <w:t xml:space="preserve"> </w:t>
      </w:r>
      <w:bookmarkEnd w:id="569"/>
      <w:bookmarkEnd w:id="570"/>
      <w:r w:rsidRPr="00652966">
        <w:rPr>
          <w:rFonts w:ascii="Arial" w:eastAsia="微软雅黑" w:hAnsi="Arial" w:cs="Arial"/>
        </w:rPr>
        <w:t xml:space="preserve">[ə'tɑmɪk] adj. </w:t>
      </w:r>
      <w:r w:rsidRPr="00652966">
        <w:rPr>
          <w:rFonts w:ascii="Arial" w:eastAsia="微软雅黑" w:hAnsi="Arial" w:cs="Arial"/>
        </w:rPr>
        <w:t>原子的，微小的，不可分割的</w:t>
      </w:r>
    </w:p>
    <w:p w14:paraId="5ED78DBE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71" w:name="OLE_LINK46"/>
      <w:bookmarkStart w:id="572" w:name="OLE_LINK47"/>
      <w:r w:rsidRPr="00652966">
        <w:rPr>
          <w:rFonts w:ascii="Arial" w:eastAsia="微软雅黑" w:hAnsi="Arial" w:cs="Arial"/>
        </w:rPr>
        <w:t xml:space="preserve">The simplest means of synchronization in the Linux kernel </w:t>
      </w:r>
      <w:proofErr w:type="gramStart"/>
      <w:r w:rsidRPr="00652966">
        <w:rPr>
          <w:rFonts w:ascii="Arial" w:eastAsia="微软雅黑" w:hAnsi="Arial" w:cs="Arial"/>
        </w:rPr>
        <w:t>are</w:t>
      </w:r>
      <w:proofErr w:type="gramEnd"/>
      <w:r w:rsidRPr="00652966">
        <w:rPr>
          <w:rFonts w:ascii="Arial" w:eastAsia="微软雅黑" w:hAnsi="Arial" w:cs="Arial"/>
        </w:rPr>
        <w:t xml:space="preserve"> the atomic operations.</w:t>
      </w:r>
      <w:bookmarkEnd w:id="571"/>
      <w:bookmarkEnd w:id="572"/>
    </w:p>
    <w:p w14:paraId="0E65A78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Only the president could authorize the use of the atomic bomb.</w:t>
      </w:r>
    </w:p>
    <w:p w14:paraId="6CD81F3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73" w:name="OLE_LINK50"/>
      <w:bookmarkStart w:id="574" w:name="OLE_LINK51"/>
      <w:bookmarkStart w:id="575" w:name="OLE_LINK109"/>
      <w:r w:rsidRPr="00652966">
        <w:rPr>
          <w:rFonts w:ascii="Arial" w:eastAsia="微软雅黑" w:hAnsi="Arial" w:cs="Arial"/>
          <w:b/>
          <w:bCs/>
        </w:rPr>
        <w:t>permanent</w:t>
      </w:r>
      <w:r w:rsidRPr="00652966">
        <w:rPr>
          <w:rFonts w:ascii="Arial" w:eastAsia="微软雅黑" w:hAnsi="Arial" w:cs="Arial"/>
        </w:rPr>
        <w:t xml:space="preserve"> </w:t>
      </w:r>
      <w:bookmarkEnd w:id="573"/>
      <w:bookmarkEnd w:id="574"/>
      <w:bookmarkEnd w:id="575"/>
      <w:r w:rsidRPr="00652966">
        <w:rPr>
          <w:rFonts w:ascii="Arial" w:eastAsia="微软雅黑" w:hAnsi="Arial" w:cs="Arial"/>
        </w:rPr>
        <w:t xml:space="preserve">['pɜrmənənt] adj. </w:t>
      </w:r>
      <w:r w:rsidRPr="00652966">
        <w:rPr>
          <w:rFonts w:ascii="Arial" w:eastAsia="微软雅黑" w:hAnsi="Arial" w:cs="Arial"/>
        </w:rPr>
        <w:t>永久的，持久的</w:t>
      </w:r>
    </w:p>
    <w:p w14:paraId="785FAE02" w14:textId="579439E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76" w:name="OLE_LINK52"/>
      <w:bookmarkStart w:id="577" w:name="OLE_LINK53"/>
      <w:r w:rsidRPr="00652966">
        <w:rPr>
          <w:rFonts w:ascii="Arial" w:eastAsia="微软雅黑" w:hAnsi="Arial" w:cs="Arial"/>
        </w:rPr>
        <w:t>Tattoos are a form of permanent body art that lasts a lifetime.</w:t>
      </w:r>
      <w:bookmarkEnd w:id="576"/>
      <w:bookmarkEnd w:id="577"/>
    </w:p>
    <w:p w14:paraId="37ECBD95" w14:textId="092555F8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customized</w:t>
      </w:r>
      <w:r w:rsidRPr="00652966">
        <w:rPr>
          <w:rFonts w:ascii="Arial" w:eastAsia="微软雅黑" w:hAnsi="Arial" w:cs="Arial"/>
        </w:rPr>
        <w:t xml:space="preserve"> ['kʌstəmaɪzd] adj. </w:t>
      </w:r>
      <w:r w:rsidRPr="00652966">
        <w:rPr>
          <w:rFonts w:ascii="Arial" w:eastAsia="微软雅黑" w:hAnsi="Arial" w:cs="Arial"/>
        </w:rPr>
        <w:t>定制的</w:t>
      </w:r>
    </w:p>
    <w:p w14:paraId="1031D147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offers customized solutions to meet the specific needs of its clients.</w:t>
      </w:r>
    </w:p>
    <w:p w14:paraId="56CBFDE7" w14:textId="1FF69F3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 had my wedding dress customized to fit perfectly.</w:t>
      </w:r>
    </w:p>
    <w:p w14:paraId="6AD85F0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lastRenderedPageBreak/>
        <w:t xml:space="preserve">▲ </w:t>
      </w:r>
      <w:r w:rsidRPr="00652966">
        <w:rPr>
          <w:rFonts w:ascii="Arial" w:eastAsia="微软雅黑" w:hAnsi="Arial" w:cs="Arial"/>
          <w:b/>
          <w:bCs/>
        </w:rPr>
        <w:t>chop</w:t>
      </w:r>
      <w:r w:rsidRPr="00652966">
        <w:rPr>
          <w:rFonts w:ascii="Arial" w:eastAsia="微软雅黑" w:hAnsi="Arial" w:cs="Arial"/>
        </w:rPr>
        <w:t xml:space="preserve"> [</w:t>
      </w:r>
      <w:proofErr w:type="gramStart"/>
      <w:r w:rsidRPr="00652966">
        <w:rPr>
          <w:rFonts w:ascii="Arial" w:eastAsia="微软雅黑" w:hAnsi="Arial" w:cs="Arial"/>
        </w:rPr>
        <w:t>tʃɑ:p</w:t>
      </w:r>
      <w:proofErr w:type="gramEnd"/>
      <w:r w:rsidRPr="00652966">
        <w:rPr>
          <w:rFonts w:ascii="Arial" w:eastAsia="微软雅黑" w:hAnsi="Arial" w:cs="Arial"/>
        </w:rPr>
        <w:t xml:space="preserve">] v. </w:t>
      </w:r>
      <w:r w:rsidRPr="00652966">
        <w:rPr>
          <w:rFonts w:ascii="Arial" w:eastAsia="微软雅黑" w:hAnsi="Arial" w:cs="Arial"/>
        </w:rPr>
        <w:t>砍，剁；</w:t>
      </w:r>
      <w:r w:rsidRPr="00652966">
        <w:rPr>
          <w:rFonts w:ascii="Arial" w:eastAsia="微软雅黑" w:hAnsi="Arial" w:cs="Arial"/>
        </w:rPr>
        <w:t xml:space="preserve">n. </w:t>
      </w:r>
      <w:r w:rsidRPr="00652966">
        <w:rPr>
          <w:rFonts w:ascii="Arial" w:eastAsia="微软雅黑" w:hAnsi="Arial" w:cs="Arial"/>
        </w:rPr>
        <w:t>切肉块</w:t>
      </w:r>
    </w:p>
    <w:p w14:paraId="09C2A72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78" w:name="OLE_LINK3"/>
      <w:bookmarkStart w:id="579" w:name="OLE_LINK4"/>
      <w:r w:rsidRPr="00652966">
        <w:rPr>
          <w:rFonts w:ascii="Arial" w:eastAsia="微软雅黑" w:hAnsi="Arial" w:cs="Arial"/>
        </w:rPr>
        <w:t>The chef will chop the vegetables finely for the stir-fry.</w:t>
      </w:r>
      <w:bookmarkEnd w:id="578"/>
      <w:bookmarkEnd w:id="579"/>
    </w:p>
    <w:p w14:paraId="040C5A9A" w14:textId="7CA34E0F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80" w:name="OLE_LINK5"/>
      <w:bookmarkStart w:id="581" w:name="OLE_LINK6"/>
      <w:r w:rsidRPr="00652966">
        <w:rPr>
          <w:rFonts w:ascii="Arial" w:eastAsia="微软雅黑" w:hAnsi="Arial" w:cs="Arial"/>
        </w:rPr>
        <w:t xml:space="preserve"> He used a sharp knife to make clean chops of the meat.</w:t>
      </w:r>
      <w:bookmarkEnd w:id="580"/>
      <w:bookmarkEnd w:id="581"/>
    </w:p>
    <w:p w14:paraId="68FC6B7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staff</w:t>
      </w:r>
      <w:r w:rsidRPr="00652966">
        <w:rPr>
          <w:rFonts w:ascii="Arial" w:eastAsia="微软雅黑" w:hAnsi="Arial" w:cs="Arial"/>
        </w:rPr>
        <w:t xml:space="preserve"> [stæf] n. </w:t>
      </w:r>
      <w:r w:rsidRPr="00652966">
        <w:rPr>
          <w:rFonts w:ascii="Arial" w:eastAsia="微软雅黑" w:hAnsi="Arial" w:cs="Arial"/>
        </w:rPr>
        <w:t>员工，职员；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为</w:t>
      </w:r>
      <w:r w:rsidRPr="00652966">
        <w:rPr>
          <w:rFonts w:ascii="Arial" w:eastAsia="微软雅黑" w:hAnsi="Arial" w:cs="Arial"/>
        </w:rPr>
        <w:t>...</w:t>
      </w:r>
      <w:r w:rsidRPr="00652966">
        <w:rPr>
          <w:rFonts w:ascii="Arial" w:eastAsia="微软雅黑" w:hAnsi="Arial" w:cs="Arial"/>
        </w:rPr>
        <w:t>配备员工</w:t>
      </w:r>
    </w:p>
    <w:p w14:paraId="36B44DF6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2" w:name="OLE_LINK7"/>
      <w:bookmarkStart w:id="583" w:name="OLE_LINK8"/>
      <w:r w:rsidRPr="00652966">
        <w:rPr>
          <w:rFonts w:ascii="Arial" w:eastAsia="微软雅黑" w:hAnsi="Arial" w:cs="Arial"/>
        </w:rPr>
        <w:t>The company has a dedicated staff of over 200 employees.</w:t>
      </w:r>
      <w:bookmarkEnd w:id="582"/>
      <w:bookmarkEnd w:id="583"/>
    </w:p>
    <w:p w14:paraId="6089B4FE" w14:textId="763F7CCA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We need to staff the project with experienced engineers.</w:t>
      </w:r>
    </w:p>
    <w:p w14:paraId="1DF1693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84" w:name="OLE_LINK12"/>
      <w:bookmarkStart w:id="585" w:name="OLE_LINK13"/>
      <w:r w:rsidRPr="00652966">
        <w:rPr>
          <w:rFonts w:ascii="Arial" w:eastAsia="微软雅黑" w:hAnsi="Arial" w:cs="Arial"/>
          <w:b/>
          <w:bCs/>
        </w:rPr>
        <w:t>landscape</w:t>
      </w:r>
      <w:r w:rsidRPr="00652966">
        <w:rPr>
          <w:rFonts w:ascii="Arial" w:eastAsia="微软雅黑" w:hAnsi="Arial" w:cs="Arial"/>
        </w:rPr>
        <w:t xml:space="preserve"> </w:t>
      </w:r>
      <w:bookmarkEnd w:id="584"/>
      <w:bookmarkEnd w:id="585"/>
      <w:r w:rsidRPr="00652966">
        <w:rPr>
          <w:rFonts w:ascii="Arial" w:eastAsia="微软雅黑" w:hAnsi="Arial" w:cs="Arial"/>
        </w:rPr>
        <w:t xml:space="preserve">['lændˌskeɪp] n. </w:t>
      </w:r>
      <w:r w:rsidRPr="00652966">
        <w:rPr>
          <w:rFonts w:ascii="Arial" w:eastAsia="微软雅黑" w:hAnsi="Arial" w:cs="Arial"/>
        </w:rPr>
        <w:t>风景，景色；</w:t>
      </w:r>
      <w:r w:rsidRPr="00652966">
        <w:rPr>
          <w:rFonts w:ascii="Arial" w:eastAsia="微软雅黑" w:hAnsi="Arial" w:cs="Arial"/>
        </w:rPr>
        <w:t xml:space="preserve">v. </w:t>
      </w:r>
      <w:r w:rsidRPr="00652966">
        <w:rPr>
          <w:rFonts w:ascii="Arial" w:eastAsia="微软雅黑" w:hAnsi="Arial" w:cs="Arial"/>
        </w:rPr>
        <w:t>美化环境，布置景观</w:t>
      </w:r>
    </w:p>
    <w:p w14:paraId="515F116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6" w:name="OLE_LINK1"/>
      <w:bookmarkStart w:id="587" w:name="OLE_LINK2"/>
      <w:bookmarkStart w:id="588" w:name="OLE_LINK9"/>
      <w:r w:rsidRPr="00652966">
        <w:rPr>
          <w:rFonts w:ascii="Arial" w:eastAsia="微软雅黑" w:hAnsi="Arial" w:cs="Arial"/>
        </w:rPr>
        <w:t>The vast landscape of the national park was breathtaking.</w:t>
      </w:r>
      <w:bookmarkEnd w:id="586"/>
      <w:bookmarkEnd w:id="587"/>
      <w:bookmarkEnd w:id="588"/>
    </w:p>
    <w:p w14:paraId="58BAD391" w14:textId="56BEF164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</w:t>
      </w:r>
      <w:bookmarkStart w:id="589" w:name="OLE_LINK10"/>
      <w:bookmarkStart w:id="590" w:name="OLE_LINK11"/>
      <w:r w:rsidRPr="00652966">
        <w:rPr>
          <w:rFonts w:ascii="Arial" w:eastAsia="微软雅黑" w:hAnsi="Arial" w:cs="Arial"/>
        </w:rPr>
        <w:t>They hired a professional landscaper to landscape their backyard.</w:t>
      </w:r>
      <w:bookmarkEnd w:id="589"/>
      <w:bookmarkEnd w:id="590"/>
    </w:p>
    <w:p w14:paraId="12534AF4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91" w:name="OLE_LINK14"/>
      <w:bookmarkStart w:id="592" w:name="OLE_LINK15"/>
      <w:r w:rsidRPr="00652966">
        <w:rPr>
          <w:rFonts w:ascii="Arial" w:eastAsia="微软雅黑" w:hAnsi="Arial" w:cs="Arial"/>
          <w:b/>
          <w:bCs/>
        </w:rPr>
        <w:t>underrate</w:t>
      </w:r>
      <w:r w:rsidRPr="00652966">
        <w:rPr>
          <w:rFonts w:ascii="Arial" w:eastAsia="微软雅黑" w:hAnsi="Arial" w:cs="Arial"/>
        </w:rPr>
        <w:t xml:space="preserve"> </w:t>
      </w:r>
      <w:bookmarkEnd w:id="591"/>
      <w:bookmarkEnd w:id="592"/>
      <w:r w:rsidRPr="00652966">
        <w:rPr>
          <w:rFonts w:ascii="Arial" w:eastAsia="微软雅黑" w:hAnsi="Arial" w:cs="Arial"/>
        </w:rPr>
        <w:t xml:space="preserve">[ˌʌndəˈreɪt] v. </w:t>
      </w:r>
      <w:r w:rsidRPr="00652966">
        <w:rPr>
          <w:rFonts w:ascii="Arial" w:eastAsia="微软雅黑" w:hAnsi="Arial" w:cs="Arial"/>
        </w:rPr>
        <w:t>低估，轻视</w:t>
      </w:r>
    </w:p>
    <w:p w14:paraId="206F2DF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Many people underrate the importance of a healthy lifestyle.</w:t>
      </w:r>
    </w:p>
    <w:p w14:paraId="6443F0F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Don't underrate the potential of this small startup; it could be a game-changer.</w:t>
      </w:r>
    </w:p>
    <w:p w14:paraId="1D810EF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compatible</w:t>
      </w:r>
      <w:r w:rsidRPr="00652966">
        <w:rPr>
          <w:rFonts w:ascii="Arial" w:eastAsia="微软雅黑" w:hAnsi="Arial" w:cs="Arial"/>
        </w:rPr>
        <w:t xml:space="preserve"> [kəmˈpætəbl] adj. </w:t>
      </w:r>
      <w:r w:rsidRPr="00652966">
        <w:rPr>
          <w:rFonts w:ascii="Arial" w:eastAsia="微软雅黑" w:hAnsi="Arial" w:cs="Arial"/>
        </w:rPr>
        <w:t>兼容的，相容的</w:t>
      </w:r>
    </w:p>
    <w:p w14:paraId="7B274F79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bookmarkStart w:id="593" w:name="OLE_LINK26"/>
      <w:bookmarkStart w:id="594" w:name="OLE_LINK27"/>
      <w:r w:rsidRPr="00652966">
        <w:rPr>
          <w:rFonts w:ascii="Arial" w:eastAsia="微软雅黑" w:hAnsi="Arial" w:cs="Arial"/>
        </w:rPr>
        <w:t xml:space="preserve"> The new software update is compatible with most operating systems.</w:t>
      </w:r>
      <w:bookmarkEnd w:id="593"/>
      <w:bookmarkEnd w:id="594"/>
    </w:p>
    <w:p w14:paraId="70988168" w14:textId="3C95B7F4" w:rsidR="00C429BA" w:rsidRPr="00652966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Their personalities are very compatible, which makes them great friends.</w:t>
      </w:r>
    </w:p>
    <w:p w14:paraId="677A27E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595" w:name="OLE_LINK78"/>
      <w:bookmarkStart w:id="596" w:name="OLE_LINK79"/>
      <w:r w:rsidRPr="00652966">
        <w:rPr>
          <w:rFonts w:ascii="Arial" w:eastAsia="微软雅黑" w:hAnsi="Arial" w:cs="Arial"/>
          <w:b/>
          <w:bCs/>
        </w:rPr>
        <w:t>irony</w:t>
      </w:r>
      <w:r w:rsidRPr="00652966">
        <w:rPr>
          <w:rFonts w:ascii="Arial" w:eastAsia="微软雅黑" w:hAnsi="Arial" w:cs="Arial"/>
        </w:rPr>
        <w:t xml:space="preserve"> </w:t>
      </w:r>
      <w:bookmarkEnd w:id="595"/>
      <w:bookmarkEnd w:id="596"/>
      <w:r w:rsidRPr="00652966">
        <w:rPr>
          <w:rFonts w:ascii="Arial" w:eastAsia="微软雅黑" w:hAnsi="Arial" w:cs="Arial"/>
        </w:rPr>
        <w:t xml:space="preserve">[ˈaɪrəni] n. </w:t>
      </w:r>
      <w:r w:rsidRPr="00652966">
        <w:rPr>
          <w:rFonts w:ascii="Arial" w:eastAsia="微软雅黑" w:hAnsi="Arial" w:cs="Arial"/>
        </w:rPr>
        <w:t>讽刺；反话</w:t>
      </w:r>
    </w:p>
    <w:p w14:paraId="545A74D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97" w:name="OLE_LINK80"/>
      <w:bookmarkStart w:id="598" w:name="OLE_LINK81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irony of the situation was that the firefighter's house burned down while he was on duty.</w:t>
      </w:r>
    </w:p>
    <w:p w14:paraId="2D41D38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Her use of irony in the speech made the audience laugh.</w:t>
      </w:r>
      <w:bookmarkEnd w:id="597"/>
      <w:bookmarkEnd w:id="598"/>
    </w:p>
    <w:p w14:paraId="515C669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ironic</w:t>
      </w:r>
      <w:r w:rsidRPr="00652966">
        <w:rPr>
          <w:rFonts w:ascii="Arial" w:eastAsia="微软雅黑" w:hAnsi="Arial" w:cs="Arial"/>
        </w:rPr>
        <w:t xml:space="preserve"> [aɪˈrɑnɪkəl] adj. </w:t>
      </w:r>
      <w:r w:rsidRPr="00652966">
        <w:rPr>
          <w:rFonts w:ascii="Arial" w:eastAsia="微软雅黑" w:hAnsi="Arial" w:cs="Arial"/>
        </w:rPr>
        <w:t>讽刺的</w:t>
      </w:r>
    </w:p>
    <w:p w14:paraId="60D971F2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bookmarkStart w:id="599" w:name="OLE_LINK82"/>
      <w:bookmarkStart w:id="600" w:name="OLE_LINK83"/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His ironical comments often caught people off guard with their wit.</w:t>
      </w:r>
    </w:p>
    <w:p w14:paraId="10F533BF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situation had an ironical twist that no one expected.</w:t>
      </w:r>
      <w:bookmarkEnd w:id="599"/>
      <w:bookmarkEnd w:id="600"/>
    </w:p>
    <w:p w14:paraId="29CEF04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ironically</w:t>
      </w:r>
      <w:r w:rsidRPr="00652966">
        <w:rPr>
          <w:rFonts w:ascii="Arial" w:eastAsia="微软雅黑" w:hAnsi="Arial" w:cs="Arial"/>
        </w:rPr>
        <w:t xml:space="preserve"> [aɪˈrɑnɪkli] adv. </w:t>
      </w:r>
      <w:r w:rsidRPr="00652966">
        <w:rPr>
          <w:rFonts w:ascii="Arial" w:eastAsia="微软雅黑" w:hAnsi="Arial" w:cs="Arial"/>
        </w:rPr>
        <w:t>讽刺地</w:t>
      </w:r>
    </w:p>
    <w:p w14:paraId="02E43E4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Ironically, the weatherman's prediction of a sunny day turned out to be a rainy one.</w:t>
      </w:r>
    </w:p>
    <w:p w14:paraId="093671B5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said ironically, "You're a great help when you're not here."</w:t>
      </w:r>
    </w:p>
    <w:p w14:paraId="08B4D18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solidify</w:t>
      </w:r>
      <w:r w:rsidRPr="00652966">
        <w:rPr>
          <w:rFonts w:ascii="Arial" w:eastAsia="微软雅黑" w:hAnsi="Arial" w:cs="Arial"/>
        </w:rPr>
        <w:t xml:space="preserve"> [səˈlɪdəˌfaɪ] v. </w:t>
      </w:r>
      <w:r w:rsidRPr="00652966">
        <w:rPr>
          <w:rFonts w:ascii="Arial" w:eastAsia="微软雅黑" w:hAnsi="Arial" w:cs="Arial"/>
        </w:rPr>
        <w:t>巩固；凝固</w:t>
      </w:r>
    </w:p>
    <w:p w14:paraId="1BD7B973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merger will solidify the company's position as a market leader.</w:t>
      </w:r>
    </w:p>
    <w:p w14:paraId="0FBF7C38" w14:textId="32AF56CE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lava began to solidify as it cooled, forming new rock formations.</w:t>
      </w:r>
    </w:p>
    <w:p w14:paraId="400D37C0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601" w:name="OLE_LINK58"/>
      <w:bookmarkStart w:id="602" w:name="OLE_LINK59"/>
      <w:r w:rsidRPr="00652966">
        <w:rPr>
          <w:rFonts w:ascii="Arial" w:eastAsia="微软雅黑" w:hAnsi="Arial" w:cs="Arial"/>
          <w:b/>
          <w:bCs/>
        </w:rPr>
        <w:t>solidification</w:t>
      </w:r>
      <w:r w:rsidRPr="00652966">
        <w:rPr>
          <w:rFonts w:ascii="Arial" w:eastAsia="微软雅黑" w:hAnsi="Arial" w:cs="Arial"/>
        </w:rPr>
        <w:t xml:space="preserve"> </w:t>
      </w:r>
      <w:bookmarkEnd w:id="601"/>
      <w:bookmarkEnd w:id="602"/>
      <w:r w:rsidRPr="00652966">
        <w:rPr>
          <w:rFonts w:ascii="Arial" w:eastAsia="微软雅黑" w:hAnsi="Arial" w:cs="Arial"/>
        </w:rPr>
        <w:t xml:space="preserve">[ˌsɑlɪdɪfɪˈkeɪʃən] n. </w:t>
      </w:r>
      <w:r w:rsidRPr="00652966">
        <w:rPr>
          <w:rFonts w:ascii="Arial" w:eastAsia="微软雅黑" w:hAnsi="Arial" w:cs="Arial"/>
        </w:rPr>
        <w:t>凝固；巩固</w:t>
      </w:r>
    </w:p>
    <w:p w14:paraId="56209E8F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solidification of the lava created a new volcanic rock formation.</w:t>
      </w:r>
    </w:p>
    <w:p w14:paraId="25CC54A4" w14:textId="5BFDCD06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solidification of their partnership was evident in their successful collaboration on the project.</w:t>
      </w:r>
    </w:p>
    <w:p w14:paraId="2AD7D34C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prioritize</w:t>
      </w:r>
      <w:r w:rsidRPr="00652966">
        <w:rPr>
          <w:rFonts w:ascii="Arial" w:eastAsia="微软雅黑" w:hAnsi="Arial" w:cs="Arial"/>
        </w:rPr>
        <w:t xml:space="preserve"> [praɪˈɔrəˌtaɪz] v. </w:t>
      </w:r>
      <w:r w:rsidRPr="00652966">
        <w:rPr>
          <w:rFonts w:ascii="Arial" w:eastAsia="微软雅黑" w:hAnsi="Arial" w:cs="Arial"/>
        </w:rPr>
        <w:t>优先考虑</w:t>
      </w:r>
    </w:p>
    <w:p w14:paraId="34D1DB88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lastRenderedPageBreak/>
        <w:t>⟐</w:t>
      </w:r>
      <w:r w:rsidRPr="00652966">
        <w:rPr>
          <w:rFonts w:ascii="Arial" w:eastAsia="微软雅黑" w:hAnsi="Arial" w:cs="Arial"/>
        </w:rPr>
        <w:t xml:space="preserve"> It's important to prioritize your tasks to ensure you focus on the most important ones first.</w:t>
      </w:r>
    </w:p>
    <w:p w14:paraId="325B992E" w14:textId="1EAC8883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team needs to prioritize safety when working on this project.</w:t>
      </w:r>
    </w:p>
    <w:p w14:paraId="7F1041DD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backpack</w:t>
      </w:r>
      <w:r w:rsidRPr="00652966">
        <w:rPr>
          <w:rFonts w:ascii="Arial" w:eastAsia="微软雅黑" w:hAnsi="Arial" w:cs="Arial"/>
        </w:rPr>
        <w:t xml:space="preserve"> [ˈbækˌpæk] n. </w:t>
      </w:r>
      <w:r w:rsidRPr="00652966">
        <w:rPr>
          <w:rFonts w:ascii="Arial" w:eastAsia="微软雅黑" w:hAnsi="Arial" w:cs="Arial"/>
        </w:rPr>
        <w:t>背包</w:t>
      </w:r>
    </w:p>
    <w:p w14:paraId="2DBBB86B" w14:textId="77777777" w:rsidR="00C429BA" w:rsidRPr="00652966" w:rsidRDefault="00C429BA" w:rsidP="00C429B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packed her essentials into a backpack before heading out for the hike.</w:t>
      </w:r>
    </w:p>
    <w:p w14:paraId="3A3183B7" w14:textId="01A7D53F" w:rsidR="00C429BA" w:rsidRPr="00652966" w:rsidRDefault="00C429B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backpack was filled with books and supplies for school.</w:t>
      </w:r>
    </w:p>
    <w:p w14:paraId="7820B9A0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bookmarkStart w:id="603" w:name="OLE_LINK54"/>
      <w:bookmarkStart w:id="604" w:name="OLE_LINK55"/>
      <w:r w:rsidRPr="00652966">
        <w:rPr>
          <w:rFonts w:ascii="Arial" w:eastAsia="微软雅黑" w:hAnsi="Arial" w:cs="Arial"/>
          <w:b/>
          <w:bCs/>
        </w:rPr>
        <w:t>asynchronous</w:t>
      </w:r>
      <w:r w:rsidRPr="00652966">
        <w:rPr>
          <w:rFonts w:ascii="Arial" w:eastAsia="微软雅黑" w:hAnsi="Arial" w:cs="Arial"/>
        </w:rPr>
        <w:t xml:space="preserve"> </w:t>
      </w:r>
      <w:bookmarkEnd w:id="603"/>
      <w:bookmarkEnd w:id="604"/>
      <w:r w:rsidRPr="00652966">
        <w:rPr>
          <w:rFonts w:ascii="Arial" w:eastAsia="微软雅黑" w:hAnsi="Arial" w:cs="Arial"/>
        </w:rPr>
        <w:t xml:space="preserve">[eɪˈsɪŋkrənəs] adj. </w:t>
      </w:r>
      <w:r w:rsidRPr="00652966">
        <w:rPr>
          <w:rFonts w:ascii="Arial" w:eastAsia="微软雅黑" w:hAnsi="Arial" w:cs="Arial"/>
        </w:rPr>
        <w:t>异步的</w:t>
      </w:r>
    </w:p>
    <w:p w14:paraId="1A7E37A6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In asynchronous communication, data is sent and received independently, allowing for more flexible and efficient data handling.</w:t>
      </w:r>
    </w:p>
    <w:p w14:paraId="77298CFB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transparency</w:t>
      </w:r>
      <w:r w:rsidRPr="00652966">
        <w:rPr>
          <w:rFonts w:ascii="Arial" w:eastAsia="微软雅黑" w:hAnsi="Arial" w:cs="Arial"/>
        </w:rPr>
        <w:t xml:space="preserve"> [trænsˈpærənsi] n. </w:t>
      </w:r>
      <w:r w:rsidRPr="00652966">
        <w:rPr>
          <w:rFonts w:ascii="Arial" w:eastAsia="微软雅黑" w:hAnsi="Arial" w:cs="Arial"/>
        </w:rPr>
        <w:t>透明度</w:t>
      </w:r>
    </w:p>
    <w:p w14:paraId="1012636F" w14:textId="77777777" w:rsidR="00763860" w:rsidRPr="00652966" w:rsidRDefault="00763860" w:rsidP="0076386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glass has high transparency, allowing light to pass through clearly.</w:t>
      </w:r>
    </w:p>
    <w:p w14:paraId="4B530DE4" w14:textId="613F8061" w:rsidR="00D120AA" w:rsidRPr="00652966" w:rsidRDefault="00763860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company values transparency and provides open communication with employees.</w:t>
      </w:r>
    </w:p>
    <w:p w14:paraId="4C48B9C5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badge</w:t>
      </w:r>
      <w:r w:rsidRPr="00652966">
        <w:rPr>
          <w:rFonts w:ascii="Arial" w:eastAsia="微软雅黑" w:hAnsi="Arial" w:cs="Arial"/>
        </w:rPr>
        <w:t xml:space="preserve"> [bædʒ] n. </w:t>
      </w:r>
      <w:r w:rsidRPr="00652966">
        <w:rPr>
          <w:rFonts w:ascii="Arial" w:eastAsia="微软雅黑" w:hAnsi="Arial" w:cs="Arial"/>
        </w:rPr>
        <w:t>徽章，标记</w:t>
      </w:r>
    </w:p>
    <w:p w14:paraId="1D0BA185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He proudly wore his school badge on his uniform.</w:t>
      </w:r>
    </w:p>
    <w:p w14:paraId="54373D65" w14:textId="07C06170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app displays a badge on the icon to indicate the number of unread messages.</w:t>
      </w:r>
    </w:p>
    <w:p w14:paraId="663B351D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Arial" w:eastAsia="微软雅黑" w:hAnsi="Arial" w:cs="Arial"/>
        </w:rPr>
        <w:t xml:space="preserve">▲ </w:t>
      </w:r>
      <w:r w:rsidRPr="00652966">
        <w:rPr>
          <w:rFonts w:ascii="Arial" w:eastAsia="微软雅黑" w:hAnsi="Arial" w:cs="Arial"/>
          <w:b/>
          <w:bCs/>
        </w:rPr>
        <w:t>constant</w:t>
      </w:r>
      <w:r w:rsidRPr="00652966">
        <w:rPr>
          <w:rFonts w:ascii="Arial" w:eastAsia="微软雅黑" w:hAnsi="Arial" w:cs="Arial"/>
        </w:rPr>
        <w:t xml:space="preserve"> [ˈkɑːnstənt] adj. </w:t>
      </w:r>
      <w:r w:rsidRPr="00652966">
        <w:rPr>
          <w:rFonts w:ascii="Arial" w:eastAsia="微软雅黑" w:hAnsi="Arial" w:cs="Arial"/>
        </w:rPr>
        <w:t>持续不断地</w:t>
      </w:r>
    </w:p>
    <w:p w14:paraId="0871892F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She was </w:t>
      </w:r>
      <w:bookmarkStart w:id="605" w:name="OLE_LINK56"/>
      <w:bookmarkStart w:id="606" w:name="OLE_LINK57"/>
      <w:r w:rsidRPr="00652966">
        <w:rPr>
          <w:rFonts w:ascii="Arial" w:eastAsia="微软雅黑" w:hAnsi="Arial" w:cs="Arial"/>
        </w:rPr>
        <w:t xml:space="preserve">constantly </w:t>
      </w:r>
      <w:bookmarkEnd w:id="605"/>
      <w:bookmarkEnd w:id="606"/>
      <w:r w:rsidRPr="00652966">
        <w:rPr>
          <w:rFonts w:ascii="Arial" w:eastAsia="微软雅黑" w:hAnsi="Arial" w:cs="Arial"/>
        </w:rPr>
        <w:t>checking her phone for messages throughout the meeting.</w:t>
      </w:r>
    </w:p>
    <w:p w14:paraId="06A875EB" w14:textId="77777777" w:rsidR="00D120AA" w:rsidRPr="00652966" w:rsidRDefault="00D120AA" w:rsidP="00D120AA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  <w:r w:rsidRPr="00652966">
        <w:rPr>
          <w:rFonts w:ascii="Cambria Math" w:eastAsia="微软雅黑" w:hAnsi="Cambria Math" w:cs="Cambria Math"/>
        </w:rPr>
        <w:t>⟐</w:t>
      </w:r>
      <w:r w:rsidRPr="00652966">
        <w:rPr>
          <w:rFonts w:ascii="Arial" w:eastAsia="微软雅黑" w:hAnsi="Arial" w:cs="Arial"/>
        </w:rPr>
        <w:t xml:space="preserve"> The noise from the construction site next door was constantly annoying the residents.</w:t>
      </w:r>
    </w:p>
    <w:p w14:paraId="75B8BDB7" w14:textId="77777777" w:rsidR="00D120AA" w:rsidRPr="00652966" w:rsidRDefault="00D120AA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623D23D" w14:textId="77777777" w:rsidR="000F629B" w:rsidRPr="00652966" w:rsidRDefault="000F629B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4F6531EF" w14:textId="78397E8D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50B8CC86" w14:textId="5C8B20B2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60723BB5" w14:textId="77777777" w:rsidR="00D31587" w:rsidRPr="00652966" w:rsidRDefault="00D31587" w:rsidP="00D31587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p w14:paraId="740A2E8B" w14:textId="5A67C9F6" w:rsidR="00CC5D6C" w:rsidRPr="00652966" w:rsidRDefault="00CC5D6C" w:rsidP="000F629B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rial"/>
        </w:rPr>
      </w:pPr>
    </w:p>
    <w:sectPr w:rsidR="00CC5D6C" w:rsidRPr="00652966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DCC72" w14:textId="77777777" w:rsidR="003D0834" w:rsidRDefault="003D0834" w:rsidP="002275F7">
      <w:r>
        <w:separator/>
      </w:r>
    </w:p>
  </w:endnote>
  <w:endnote w:type="continuationSeparator" w:id="0">
    <w:p w14:paraId="340D0984" w14:textId="77777777" w:rsidR="003D0834" w:rsidRDefault="003D0834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altName w:val="﷽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149F8" w14:textId="77777777" w:rsidR="003D0834" w:rsidRDefault="003D0834" w:rsidP="002275F7">
      <w:r>
        <w:separator/>
      </w:r>
    </w:p>
  </w:footnote>
  <w:footnote w:type="continuationSeparator" w:id="0">
    <w:p w14:paraId="53F93510" w14:textId="77777777" w:rsidR="003D0834" w:rsidRDefault="003D0834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3D0834">
    <w:pPr>
      <w:pStyle w:val="a4"/>
    </w:pPr>
    <w:r>
      <w:rPr>
        <w:noProof/>
      </w:rPr>
      <w:pict w14:anchorId="00B586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3D0834">
    <w:pPr>
      <w:pStyle w:val="a4"/>
    </w:pPr>
    <w:r>
      <w:rPr>
        <w:noProof/>
      </w:rPr>
      <w:pict w14:anchorId="57DC53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52.25pt;height:47.1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16A4"/>
    <w:rsid w:val="00002112"/>
    <w:rsid w:val="00003319"/>
    <w:rsid w:val="000036CA"/>
    <w:rsid w:val="00003B83"/>
    <w:rsid w:val="00006D28"/>
    <w:rsid w:val="000150A1"/>
    <w:rsid w:val="00020437"/>
    <w:rsid w:val="000221C9"/>
    <w:rsid w:val="000228E2"/>
    <w:rsid w:val="000229D4"/>
    <w:rsid w:val="0002511A"/>
    <w:rsid w:val="00031347"/>
    <w:rsid w:val="0003554A"/>
    <w:rsid w:val="00041CA8"/>
    <w:rsid w:val="00043971"/>
    <w:rsid w:val="00050795"/>
    <w:rsid w:val="00052913"/>
    <w:rsid w:val="0005435B"/>
    <w:rsid w:val="000578A8"/>
    <w:rsid w:val="00071F8D"/>
    <w:rsid w:val="0007378D"/>
    <w:rsid w:val="000740DE"/>
    <w:rsid w:val="00075935"/>
    <w:rsid w:val="00077679"/>
    <w:rsid w:val="00077DAD"/>
    <w:rsid w:val="000808AC"/>
    <w:rsid w:val="00081B5D"/>
    <w:rsid w:val="00082BD6"/>
    <w:rsid w:val="00082DD1"/>
    <w:rsid w:val="0008579D"/>
    <w:rsid w:val="00094AB4"/>
    <w:rsid w:val="00096733"/>
    <w:rsid w:val="00096E65"/>
    <w:rsid w:val="00097869"/>
    <w:rsid w:val="000A01A2"/>
    <w:rsid w:val="000A47ED"/>
    <w:rsid w:val="000B2006"/>
    <w:rsid w:val="000B373A"/>
    <w:rsid w:val="000B4308"/>
    <w:rsid w:val="000B4E00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5271"/>
    <w:rsid w:val="000D53ED"/>
    <w:rsid w:val="000E0C83"/>
    <w:rsid w:val="000E6D8E"/>
    <w:rsid w:val="000F5338"/>
    <w:rsid w:val="000F629B"/>
    <w:rsid w:val="000F7F31"/>
    <w:rsid w:val="0010053E"/>
    <w:rsid w:val="001015D6"/>
    <w:rsid w:val="00101864"/>
    <w:rsid w:val="001025D7"/>
    <w:rsid w:val="00105009"/>
    <w:rsid w:val="00105384"/>
    <w:rsid w:val="00110044"/>
    <w:rsid w:val="00110BC6"/>
    <w:rsid w:val="00111A01"/>
    <w:rsid w:val="00113E89"/>
    <w:rsid w:val="001145EA"/>
    <w:rsid w:val="001213AE"/>
    <w:rsid w:val="0012350D"/>
    <w:rsid w:val="00123796"/>
    <w:rsid w:val="00124DAB"/>
    <w:rsid w:val="00124F4D"/>
    <w:rsid w:val="00133524"/>
    <w:rsid w:val="00133995"/>
    <w:rsid w:val="001341A2"/>
    <w:rsid w:val="00136883"/>
    <w:rsid w:val="00137558"/>
    <w:rsid w:val="00140689"/>
    <w:rsid w:val="00140B34"/>
    <w:rsid w:val="00150EB3"/>
    <w:rsid w:val="00152B16"/>
    <w:rsid w:val="00153A99"/>
    <w:rsid w:val="00154993"/>
    <w:rsid w:val="00156310"/>
    <w:rsid w:val="00163233"/>
    <w:rsid w:val="001636F5"/>
    <w:rsid w:val="00165411"/>
    <w:rsid w:val="0017091E"/>
    <w:rsid w:val="001713F9"/>
    <w:rsid w:val="00176804"/>
    <w:rsid w:val="00177529"/>
    <w:rsid w:val="00182456"/>
    <w:rsid w:val="00185A67"/>
    <w:rsid w:val="00185AA1"/>
    <w:rsid w:val="0018725C"/>
    <w:rsid w:val="001918E6"/>
    <w:rsid w:val="00193F81"/>
    <w:rsid w:val="00196A3A"/>
    <w:rsid w:val="001A7733"/>
    <w:rsid w:val="001A7D20"/>
    <w:rsid w:val="001B233D"/>
    <w:rsid w:val="001B2E77"/>
    <w:rsid w:val="001B6392"/>
    <w:rsid w:val="001B7C3F"/>
    <w:rsid w:val="001C05C8"/>
    <w:rsid w:val="001C118A"/>
    <w:rsid w:val="001D1EB0"/>
    <w:rsid w:val="001D77EF"/>
    <w:rsid w:val="001D782E"/>
    <w:rsid w:val="001D7AD2"/>
    <w:rsid w:val="001E049E"/>
    <w:rsid w:val="001E10DE"/>
    <w:rsid w:val="001E64D9"/>
    <w:rsid w:val="001F3239"/>
    <w:rsid w:val="00200CD9"/>
    <w:rsid w:val="00200E6F"/>
    <w:rsid w:val="00204B0C"/>
    <w:rsid w:val="002050F9"/>
    <w:rsid w:val="0021684D"/>
    <w:rsid w:val="00216A39"/>
    <w:rsid w:val="002204D8"/>
    <w:rsid w:val="0022203E"/>
    <w:rsid w:val="00225663"/>
    <w:rsid w:val="002261EA"/>
    <w:rsid w:val="00226898"/>
    <w:rsid w:val="002275F7"/>
    <w:rsid w:val="00231229"/>
    <w:rsid w:val="00234C53"/>
    <w:rsid w:val="00242DC7"/>
    <w:rsid w:val="002461A3"/>
    <w:rsid w:val="0024730A"/>
    <w:rsid w:val="00251F97"/>
    <w:rsid w:val="00256144"/>
    <w:rsid w:val="00260344"/>
    <w:rsid w:val="00260AC9"/>
    <w:rsid w:val="0026184E"/>
    <w:rsid w:val="00266FD2"/>
    <w:rsid w:val="002675C0"/>
    <w:rsid w:val="00270570"/>
    <w:rsid w:val="00273FA0"/>
    <w:rsid w:val="00274C65"/>
    <w:rsid w:val="00277096"/>
    <w:rsid w:val="002801E6"/>
    <w:rsid w:val="00280B3B"/>
    <w:rsid w:val="002814BD"/>
    <w:rsid w:val="00286540"/>
    <w:rsid w:val="00287482"/>
    <w:rsid w:val="0029041F"/>
    <w:rsid w:val="00291192"/>
    <w:rsid w:val="00293FC1"/>
    <w:rsid w:val="002966E2"/>
    <w:rsid w:val="002A01F2"/>
    <w:rsid w:val="002A03B0"/>
    <w:rsid w:val="002A1D27"/>
    <w:rsid w:val="002A3D8E"/>
    <w:rsid w:val="002A7655"/>
    <w:rsid w:val="002B0049"/>
    <w:rsid w:val="002B180D"/>
    <w:rsid w:val="002B1EB5"/>
    <w:rsid w:val="002B4810"/>
    <w:rsid w:val="002B766F"/>
    <w:rsid w:val="002C036F"/>
    <w:rsid w:val="002C0DF5"/>
    <w:rsid w:val="002C24DA"/>
    <w:rsid w:val="002C4BC1"/>
    <w:rsid w:val="002C6E0A"/>
    <w:rsid w:val="002D1A76"/>
    <w:rsid w:val="002D29D1"/>
    <w:rsid w:val="002D624B"/>
    <w:rsid w:val="002D6852"/>
    <w:rsid w:val="002D789F"/>
    <w:rsid w:val="002E5569"/>
    <w:rsid w:val="002E6193"/>
    <w:rsid w:val="002E635C"/>
    <w:rsid w:val="002F083E"/>
    <w:rsid w:val="002F1C14"/>
    <w:rsid w:val="002F3259"/>
    <w:rsid w:val="002F4F36"/>
    <w:rsid w:val="002F54EB"/>
    <w:rsid w:val="002F6CFD"/>
    <w:rsid w:val="00301F1F"/>
    <w:rsid w:val="00312755"/>
    <w:rsid w:val="0031388A"/>
    <w:rsid w:val="00314BDF"/>
    <w:rsid w:val="00316A00"/>
    <w:rsid w:val="00317494"/>
    <w:rsid w:val="003175EC"/>
    <w:rsid w:val="00322078"/>
    <w:rsid w:val="00325595"/>
    <w:rsid w:val="00325B5C"/>
    <w:rsid w:val="00326EE4"/>
    <w:rsid w:val="00327CC3"/>
    <w:rsid w:val="00327DB0"/>
    <w:rsid w:val="00337920"/>
    <w:rsid w:val="00342433"/>
    <w:rsid w:val="00343D20"/>
    <w:rsid w:val="00345493"/>
    <w:rsid w:val="00345763"/>
    <w:rsid w:val="00347426"/>
    <w:rsid w:val="00353EC8"/>
    <w:rsid w:val="003546F1"/>
    <w:rsid w:val="0035671C"/>
    <w:rsid w:val="00360E82"/>
    <w:rsid w:val="0036348A"/>
    <w:rsid w:val="00363D2C"/>
    <w:rsid w:val="003666C5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5C8C"/>
    <w:rsid w:val="003C71F2"/>
    <w:rsid w:val="003D0834"/>
    <w:rsid w:val="003D1614"/>
    <w:rsid w:val="003D3E4F"/>
    <w:rsid w:val="003E370C"/>
    <w:rsid w:val="003E3986"/>
    <w:rsid w:val="003E5513"/>
    <w:rsid w:val="003E6034"/>
    <w:rsid w:val="003F076D"/>
    <w:rsid w:val="003F0FE4"/>
    <w:rsid w:val="003F2500"/>
    <w:rsid w:val="003F2E84"/>
    <w:rsid w:val="003F377B"/>
    <w:rsid w:val="003F46F8"/>
    <w:rsid w:val="003F4DC2"/>
    <w:rsid w:val="003F6F9C"/>
    <w:rsid w:val="004018EB"/>
    <w:rsid w:val="0040396F"/>
    <w:rsid w:val="00404841"/>
    <w:rsid w:val="00420BE7"/>
    <w:rsid w:val="00424C96"/>
    <w:rsid w:val="00432D2D"/>
    <w:rsid w:val="004439E2"/>
    <w:rsid w:val="00447380"/>
    <w:rsid w:val="00452184"/>
    <w:rsid w:val="0045553A"/>
    <w:rsid w:val="00457279"/>
    <w:rsid w:val="00457E76"/>
    <w:rsid w:val="004600E9"/>
    <w:rsid w:val="004706AF"/>
    <w:rsid w:val="004716B3"/>
    <w:rsid w:val="00472FDA"/>
    <w:rsid w:val="00481168"/>
    <w:rsid w:val="00483662"/>
    <w:rsid w:val="004841AB"/>
    <w:rsid w:val="004848F6"/>
    <w:rsid w:val="00484D51"/>
    <w:rsid w:val="00485AC4"/>
    <w:rsid w:val="00485F4B"/>
    <w:rsid w:val="00490539"/>
    <w:rsid w:val="004950FA"/>
    <w:rsid w:val="004952CF"/>
    <w:rsid w:val="004954D5"/>
    <w:rsid w:val="004958F9"/>
    <w:rsid w:val="004A33A0"/>
    <w:rsid w:val="004A41FC"/>
    <w:rsid w:val="004B248B"/>
    <w:rsid w:val="004B4BA0"/>
    <w:rsid w:val="004B6660"/>
    <w:rsid w:val="004C3DCB"/>
    <w:rsid w:val="004C42C1"/>
    <w:rsid w:val="004C4D7A"/>
    <w:rsid w:val="004D2CE0"/>
    <w:rsid w:val="004E09E7"/>
    <w:rsid w:val="004E2A5F"/>
    <w:rsid w:val="004F526F"/>
    <w:rsid w:val="004F7AE8"/>
    <w:rsid w:val="00503953"/>
    <w:rsid w:val="005067DA"/>
    <w:rsid w:val="00507EA7"/>
    <w:rsid w:val="00507FAA"/>
    <w:rsid w:val="0052153B"/>
    <w:rsid w:val="005243BE"/>
    <w:rsid w:val="0052721A"/>
    <w:rsid w:val="00527950"/>
    <w:rsid w:val="00530EE8"/>
    <w:rsid w:val="0053133C"/>
    <w:rsid w:val="00534E88"/>
    <w:rsid w:val="0054291A"/>
    <w:rsid w:val="00544753"/>
    <w:rsid w:val="00553BB3"/>
    <w:rsid w:val="00557112"/>
    <w:rsid w:val="00565153"/>
    <w:rsid w:val="00565CD5"/>
    <w:rsid w:val="0056681A"/>
    <w:rsid w:val="00566D4C"/>
    <w:rsid w:val="005714D1"/>
    <w:rsid w:val="00571FFB"/>
    <w:rsid w:val="00581FA3"/>
    <w:rsid w:val="00583443"/>
    <w:rsid w:val="005A01FD"/>
    <w:rsid w:val="005A206C"/>
    <w:rsid w:val="005A64CD"/>
    <w:rsid w:val="005A7E6F"/>
    <w:rsid w:val="005B1656"/>
    <w:rsid w:val="005B23D9"/>
    <w:rsid w:val="005B50CD"/>
    <w:rsid w:val="005B6947"/>
    <w:rsid w:val="005C1384"/>
    <w:rsid w:val="005C1E0A"/>
    <w:rsid w:val="005C500F"/>
    <w:rsid w:val="005D097B"/>
    <w:rsid w:val="005D4623"/>
    <w:rsid w:val="005E0133"/>
    <w:rsid w:val="005E17A3"/>
    <w:rsid w:val="005E44AC"/>
    <w:rsid w:val="005E50D7"/>
    <w:rsid w:val="005E6874"/>
    <w:rsid w:val="005F347A"/>
    <w:rsid w:val="005F7E4A"/>
    <w:rsid w:val="006033D8"/>
    <w:rsid w:val="00605220"/>
    <w:rsid w:val="00612717"/>
    <w:rsid w:val="0061569B"/>
    <w:rsid w:val="006162A9"/>
    <w:rsid w:val="006231E3"/>
    <w:rsid w:val="00623B14"/>
    <w:rsid w:val="00626559"/>
    <w:rsid w:val="006271ED"/>
    <w:rsid w:val="00631D6C"/>
    <w:rsid w:val="00640105"/>
    <w:rsid w:val="00641033"/>
    <w:rsid w:val="006418B0"/>
    <w:rsid w:val="0064383C"/>
    <w:rsid w:val="00646FE3"/>
    <w:rsid w:val="00652966"/>
    <w:rsid w:val="006537B7"/>
    <w:rsid w:val="00653D6F"/>
    <w:rsid w:val="006576A3"/>
    <w:rsid w:val="00661765"/>
    <w:rsid w:val="0066227A"/>
    <w:rsid w:val="00663832"/>
    <w:rsid w:val="00663B99"/>
    <w:rsid w:val="0067083C"/>
    <w:rsid w:val="0067158D"/>
    <w:rsid w:val="00674087"/>
    <w:rsid w:val="00674AF1"/>
    <w:rsid w:val="00676D37"/>
    <w:rsid w:val="0067739E"/>
    <w:rsid w:val="006778C6"/>
    <w:rsid w:val="00681A1F"/>
    <w:rsid w:val="0068514C"/>
    <w:rsid w:val="006957FB"/>
    <w:rsid w:val="0069664D"/>
    <w:rsid w:val="00696ADD"/>
    <w:rsid w:val="0069706C"/>
    <w:rsid w:val="006A0235"/>
    <w:rsid w:val="006A3AB8"/>
    <w:rsid w:val="006A6D22"/>
    <w:rsid w:val="006B2780"/>
    <w:rsid w:val="006B5057"/>
    <w:rsid w:val="006B5B25"/>
    <w:rsid w:val="006C4550"/>
    <w:rsid w:val="006C4A37"/>
    <w:rsid w:val="006D1509"/>
    <w:rsid w:val="006D15A2"/>
    <w:rsid w:val="006D2561"/>
    <w:rsid w:val="006D53C6"/>
    <w:rsid w:val="006D690D"/>
    <w:rsid w:val="006E136B"/>
    <w:rsid w:val="006E13D3"/>
    <w:rsid w:val="006E22F2"/>
    <w:rsid w:val="006E2B14"/>
    <w:rsid w:val="006E304E"/>
    <w:rsid w:val="006F156A"/>
    <w:rsid w:val="006F5DED"/>
    <w:rsid w:val="006F6342"/>
    <w:rsid w:val="0070080E"/>
    <w:rsid w:val="00703D7B"/>
    <w:rsid w:val="00707BAD"/>
    <w:rsid w:val="007124DC"/>
    <w:rsid w:val="0071483C"/>
    <w:rsid w:val="007148C8"/>
    <w:rsid w:val="00715A74"/>
    <w:rsid w:val="00722127"/>
    <w:rsid w:val="00722AD4"/>
    <w:rsid w:val="00723469"/>
    <w:rsid w:val="0072476D"/>
    <w:rsid w:val="00724FEE"/>
    <w:rsid w:val="00725CE7"/>
    <w:rsid w:val="00730ACE"/>
    <w:rsid w:val="0073113E"/>
    <w:rsid w:val="00733ABE"/>
    <w:rsid w:val="007343F6"/>
    <w:rsid w:val="0073544F"/>
    <w:rsid w:val="00735B1C"/>
    <w:rsid w:val="00735C27"/>
    <w:rsid w:val="00740833"/>
    <w:rsid w:val="007455FF"/>
    <w:rsid w:val="00750027"/>
    <w:rsid w:val="007535EA"/>
    <w:rsid w:val="0075671E"/>
    <w:rsid w:val="00763860"/>
    <w:rsid w:val="00770F71"/>
    <w:rsid w:val="00772BC1"/>
    <w:rsid w:val="00773031"/>
    <w:rsid w:val="007746C5"/>
    <w:rsid w:val="00776289"/>
    <w:rsid w:val="00781AA8"/>
    <w:rsid w:val="00786EF7"/>
    <w:rsid w:val="00787BE2"/>
    <w:rsid w:val="007A0144"/>
    <w:rsid w:val="007A09D8"/>
    <w:rsid w:val="007A54F8"/>
    <w:rsid w:val="007B0108"/>
    <w:rsid w:val="007B378D"/>
    <w:rsid w:val="007B392B"/>
    <w:rsid w:val="007B39EA"/>
    <w:rsid w:val="007B6093"/>
    <w:rsid w:val="007B7D7F"/>
    <w:rsid w:val="007C0120"/>
    <w:rsid w:val="007C1C7D"/>
    <w:rsid w:val="007C1C90"/>
    <w:rsid w:val="007C3109"/>
    <w:rsid w:val="007C7B08"/>
    <w:rsid w:val="007D64C3"/>
    <w:rsid w:val="007D6AE2"/>
    <w:rsid w:val="007D7A6D"/>
    <w:rsid w:val="007E21FF"/>
    <w:rsid w:val="007E26C4"/>
    <w:rsid w:val="007E3BCB"/>
    <w:rsid w:val="007E44E5"/>
    <w:rsid w:val="007F04EC"/>
    <w:rsid w:val="007F0609"/>
    <w:rsid w:val="007F0A2B"/>
    <w:rsid w:val="007F2AB1"/>
    <w:rsid w:val="007F315B"/>
    <w:rsid w:val="007F6703"/>
    <w:rsid w:val="00800543"/>
    <w:rsid w:val="0080739C"/>
    <w:rsid w:val="00807F03"/>
    <w:rsid w:val="008108F5"/>
    <w:rsid w:val="0081280A"/>
    <w:rsid w:val="00815E41"/>
    <w:rsid w:val="0082043C"/>
    <w:rsid w:val="0082143C"/>
    <w:rsid w:val="00821B69"/>
    <w:rsid w:val="008316C1"/>
    <w:rsid w:val="00831F7F"/>
    <w:rsid w:val="008327B1"/>
    <w:rsid w:val="008351F0"/>
    <w:rsid w:val="008361F8"/>
    <w:rsid w:val="00843A85"/>
    <w:rsid w:val="008477EB"/>
    <w:rsid w:val="00854195"/>
    <w:rsid w:val="008620DF"/>
    <w:rsid w:val="00863E3C"/>
    <w:rsid w:val="00866F5A"/>
    <w:rsid w:val="00867CC7"/>
    <w:rsid w:val="0087194A"/>
    <w:rsid w:val="00872962"/>
    <w:rsid w:val="0087515A"/>
    <w:rsid w:val="008772CF"/>
    <w:rsid w:val="0088163F"/>
    <w:rsid w:val="00881890"/>
    <w:rsid w:val="0088197B"/>
    <w:rsid w:val="00881CF4"/>
    <w:rsid w:val="008829CB"/>
    <w:rsid w:val="00882A6B"/>
    <w:rsid w:val="00891E54"/>
    <w:rsid w:val="00894BF7"/>
    <w:rsid w:val="00896AD6"/>
    <w:rsid w:val="008A5EE0"/>
    <w:rsid w:val="008A6592"/>
    <w:rsid w:val="008B2382"/>
    <w:rsid w:val="008B6F57"/>
    <w:rsid w:val="008C2C47"/>
    <w:rsid w:val="008C733C"/>
    <w:rsid w:val="008C77A8"/>
    <w:rsid w:val="008D2CC3"/>
    <w:rsid w:val="008D681B"/>
    <w:rsid w:val="008E02DF"/>
    <w:rsid w:val="008E046A"/>
    <w:rsid w:val="008E0762"/>
    <w:rsid w:val="008E7ED6"/>
    <w:rsid w:val="008F0522"/>
    <w:rsid w:val="008F1B3C"/>
    <w:rsid w:val="00907E0E"/>
    <w:rsid w:val="00916BF3"/>
    <w:rsid w:val="00921B01"/>
    <w:rsid w:val="00923037"/>
    <w:rsid w:val="00924A15"/>
    <w:rsid w:val="00932B3C"/>
    <w:rsid w:val="00947DC1"/>
    <w:rsid w:val="00954373"/>
    <w:rsid w:val="00955A2B"/>
    <w:rsid w:val="00960028"/>
    <w:rsid w:val="0096225E"/>
    <w:rsid w:val="00962FFE"/>
    <w:rsid w:val="00963509"/>
    <w:rsid w:val="00970566"/>
    <w:rsid w:val="00971D84"/>
    <w:rsid w:val="0097531B"/>
    <w:rsid w:val="00981A43"/>
    <w:rsid w:val="00985295"/>
    <w:rsid w:val="0098553A"/>
    <w:rsid w:val="00985799"/>
    <w:rsid w:val="00990BB8"/>
    <w:rsid w:val="009910AE"/>
    <w:rsid w:val="009939FB"/>
    <w:rsid w:val="009A0E29"/>
    <w:rsid w:val="009A2544"/>
    <w:rsid w:val="009A4948"/>
    <w:rsid w:val="009B3547"/>
    <w:rsid w:val="009B3DE6"/>
    <w:rsid w:val="009B65E2"/>
    <w:rsid w:val="009C34CB"/>
    <w:rsid w:val="009C6B9C"/>
    <w:rsid w:val="009C74BF"/>
    <w:rsid w:val="009D32AA"/>
    <w:rsid w:val="009D3B93"/>
    <w:rsid w:val="009D3D2D"/>
    <w:rsid w:val="009D573A"/>
    <w:rsid w:val="009E5D25"/>
    <w:rsid w:val="009E7416"/>
    <w:rsid w:val="009E76BC"/>
    <w:rsid w:val="009F0AF7"/>
    <w:rsid w:val="009F2606"/>
    <w:rsid w:val="009F66C4"/>
    <w:rsid w:val="009F735F"/>
    <w:rsid w:val="009F7E85"/>
    <w:rsid w:val="00A00CBA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21673"/>
    <w:rsid w:val="00A24930"/>
    <w:rsid w:val="00A24F58"/>
    <w:rsid w:val="00A25A00"/>
    <w:rsid w:val="00A260B3"/>
    <w:rsid w:val="00A2720E"/>
    <w:rsid w:val="00A34847"/>
    <w:rsid w:val="00A3734F"/>
    <w:rsid w:val="00A46E82"/>
    <w:rsid w:val="00A5221D"/>
    <w:rsid w:val="00A52AC2"/>
    <w:rsid w:val="00A662F2"/>
    <w:rsid w:val="00A66E35"/>
    <w:rsid w:val="00A70EF8"/>
    <w:rsid w:val="00A734C5"/>
    <w:rsid w:val="00A736DA"/>
    <w:rsid w:val="00A73D02"/>
    <w:rsid w:val="00A73F5C"/>
    <w:rsid w:val="00A808C0"/>
    <w:rsid w:val="00A81D0D"/>
    <w:rsid w:val="00A82501"/>
    <w:rsid w:val="00A84DDB"/>
    <w:rsid w:val="00A84F30"/>
    <w:rsid w:val="00A86B14"/>
    <w:rsid w:val="00A9046F"/>
    <w:rsid w:val="00AA0679"/>
    <w:rsid w:val="00AA42C7"/>
    <w:rsid w:val="00AB05C5"/>
    <w:rsid w:val="00AB1477"/>
    <w:rsid w:val="00AB2078"/>
    <w:rsid w:val="00AB2A62"/>
    <w:rsid w:val="00AB48E3"/>
    <w:rsid w:val="00AB4A68"/>
    <w:rsid w:val="00AB60AA"/>
    <w:rsid w:val="00AB73C6"/>
    <w:rsid w:val="00AC0071"/>
    <w:rsid w:val="00AC1C53"/>
    <w:rsid w:val="00AC6820"/>
    <w:rsid w:val="00AD065A"/>
    <w:rsid w:val="00AD208A"/>
    <w:rsid w:val="00AE0AF4"/>
    <w:rsid w:val="00AE1EC5"/>
    <w:rsid w:val="00AE3067"/>
    <w:rsid w:val="00AE3D06"/>
    <w:rsid w:val="00AE7FFE"/>
    <w:rsid w:val="00AF1D48"/>
    <w:rsid w:val="00AF5AA8"/>
    <w:rsid w:val="00B033B8"/>
    <w:rsid w:val="00B0520A"/>
    <w:rsid w:val="00B109E9"/>
    <w:rsid w:val="00B10AC8"/>
    <w:rsid w:val="00B11F9C"/>
    <w:rsid w:val="00B12723"/>
    <w:rsid w:val="00B13030"/>
    <w:rsid w:val="00B14836"/>
    <w:rsid w:val="00B15812"/>
    <w:rsid w:val="00B159FA"/>
    <w:rsid w:val="00B16349"/>
    <w:rsid w:val="00B24C20"/>
    <w:rsid w:val="00B321CF"/>
    <w:rsid w:val="00B32BC1"/>
    <w:rsid w:val="00B368AF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2A0B"/>
    <w:rsid w:val="00B72013"/>
    <w:rsid w:val="00B75AEC"/>
    <w:rsid w:val="00B768FA"/>
    <w:rsid w:val="00B76E00"/>
    <w:rsid w:val="00B840CA"/>
    <w:rsid w:val="00B84142"/>
    <w:rsid w:val="00B92D8A"/>
    <w:rsid w:val="00B9608F"/>
    <w:rsid w:val="00B970D0"/>
    <w:rsid w:val="00B97518"/>
    <w:rsid w:val="00BA46D4"/>
    <w:rsid w:val="00BA5ECB"/>
    <w:rsid w:val="00BA6CF1"/>
    <w:rsid w:val="00BA7BC7"/>
    <w:rsid w:val="00BB3EFC"/>
    <w:rsid w:val="00BB6609"/>
    <w:rsid w:val="00BB77E4"/>
    <w:rsid w:val="00BC0235"/>
    <w:rsid w:val="00BC28A1"/>
    <w:rsid w:val="00BC2CDD"/>
    <w:rsid w:val="00BC5E0D"/>
    <w:rsid w:val="00BC60DD"/>
    <w:rsid w:val="00BC647B"/>
    <w:rsid w:val="00BC6C37"/>
    <w:rsid w:val="00BC7A79"/>
    <w:rsid w:val="00BD6BF9"/>
    <w:rsid w:val="00BF0249"/>
    <w:rsid w:val="00BF18CD"/>
    <w:rsid w:val="00BF208C"/>
    <w:rsid w:val="00BF45E2"/>
    <w:rsid w:val="00C0351F"/>
    <w:rsid w:val="00C040C2"/>
    <w:rsid w:val="00C07910"/>
    <w:rsid w:val="00C11956"/>
    <w:rsid w:val="00C14904"/>
    <w:rsid w:val="00C20590"/>
    <w:rsid w:val="00C21AD1"/>
    <w:rsid w:val="00C2312A"/>
    <w:rsid w:val="00C23636"/>
    <w:rsid w:val="00C2390A"/>
    <w:rsid w:val="00C268F0"/>
    <w:rsid w:val="00C26D8B"/>
    <w:rsid w:val="00C270BC"/>
    <w:rsid w:val="00C27CE3"/>
    <w:rsid w:val="00C30CD2"/>
    <w:rsid w:val="00C3295F"/>
    <w:rsid w:val="00C35ECF"/>
    <w:rsid w:val="00C36862"/>
    <w:rsid w:val="00C41E2F"/>
    <w:rsid w:val="00C429BA"/>
    <w:rsid w:val="00C43125"/>
    <w:rsid w:val="00C46509"/>
    <w:rsid w:val="00C46B35"/>
    <w:rsid w:val="00C4751D"/>
    <w:rsid w:val="00C5309D"/>
    <w:rsid w:val="00C54490"/>
    <w:rsid w:val="00C5449E"/>
    <w:rsid w:val="00C5519B"/>
    <w:rsid w:val="00C574A4"/>
    <w:rsid w:val="00C61501"/>
    <w:rsid w:val="00C62F87"/>
    <w:rsid w:val="00C64639"/>
    <w:rsid w:val="00C6488F"/>
    <w:rsid w:val="00C66B81"/>
    <w:rsid w:val="00C7345B"/>
    <w:rsid w:val="00C73468"/>
    <w:rsid w:val="00C755D4"/>
    <w:rsid w:val="00C7578A"/>
    <w:rsid w:val="00C76A04"/>
    <w:rsid w:val="00C80D9E"/>
    <w:rsid w:val="00C817EE"/>
    <w:rsid w:val="00C85D18"/>
    <w:rsid w:val="00C87EEB"/>
    <w:rsid w:val="00C903B2"/>
    <w:rsid w:val="00C90C69"/>
    <w:rsid w:val="00C9160A"/>
    <w:rsid w:val="00C92FB2"/>
    <w:rsid w:val="00C94950"/>
    <w:rsid w:val="00C9528A"/>
    <w:rsid w:val="00C95D34"/>
    <w:rsid w:val="00CA0235"/>
    <w:rsid w:val="00CA3E62"/>
    <w:rsid w:val="00CA69D7"/>
    <w:rsid w:val="00CA6FDA"/>
    <w:rsid w:val="00CB162E"/>
    <w:rsid w:val="00CB189D"/>
    <w:rsid w:val="00CB3857"/>
    <w:rsid w:val="00CB3D8B"/>
    <w:rsid w:val="00CC13A1"/>
    <w:rsid w:val="00CC1F4E"/>
    <w:rsid w:val="00CC331A"/>
    <w:rsid w:val="00CC3565"/>
    <w:rsid w:val="00CC4F7B"/>
    <w:rsid w:val="00CC5D6C"/>
    <w:rsid w:val="00CC615F"/>
    <w:rsid w:val="00CD16F9"/>
    <w:rsid w:val="00CD2C28"/>
    <w:rsid w:val="00CE24B6"/>
    <w:rsid w:val="00CF048C"/>
    <w:rsid w:val="00CF3C2C"/>
    <w:rsid w:val="00CF4E67"/>
    <w:rsid w:val="00CF501A"/>
    <w:rsid w:val="00CF679F"/>
    <w:rsid w:val="00D00CC3"/>
    <w:rsid w:val="00D01EB4"/>
    <w:rsid w:val="00D06BE9"/>
    <w:rsid w:val="00D10903"/>
    <w:rsid w:val="00D120AA"/>
    <w:rsid w:val="00D20E32"/>
    <w:rsid w:val="00D26D08"/>
    <w:rsid w:val="00D31587"/>
    <w:rsid w:val="00D3444A"/>
    <w:rsid w:val="00D36A64"/>
    <w:rsid w:val="00D40738"/>
    <w:rsid w:val="00D42403"/>
    <w:rsid w:val="00D42743"/>
    <w:rsid w:val="00D4430D"/>
    <w:rsid w:val="00D44D20"/>
    <w:rsid w:val="00D46687"/>
    <w:rsid w:val="00D51C27"/>
    <w:rsid w:val="00D60F4C"/>
    <w:rsid w:val="00D63633"/>
    <w:rsid w:val="00D63635"/>
    <w:rsid w:val="00D65B9D"/>
    <w:rsid w:val="00D73985"/>
    <w:rsid w:val="00D81B7E"/>
    <w:rsid w:val="00D81DD1"/>
    <w:rsid w:val="00D829E9"/>
    <w:rsid w:val="00D858A2"/>
    <w:rsid w:val="00D86E9E"/>
    <w:rsid w:val="00D87031"/>
    <w:rsid w:val="00D95315"/>
    <w:rsid w:val="00D95781"/>
    <w:rsid w:val="00DA0E0E"/>
    <w:rsid w:val="00DA12D7"/>
    <w:rsid w:val="00DA3983"/>
    <w:rsid w:val="00DA4BD8"/>
    <w:rsid w:val="00DB0FAF"/>
    <w:rsid w:val="00DB2FCD"/>
    <w:rsid w:val="00DC1AEC"/>
    <w:rsid w:val="00DD0169"/>
    <w:rsid w:val="00DD1B11"/>
    <w:rsid w:val="00DD2C70"/>
    <w:rsid w:val="00DE17B4"/>
    <w:rsid w:val="00DE360E"/>
    <w:rsid w:val="00DE36CC"/>
    <w:rsid w:val="00DE3A76"/>
    <w:rsid w:val="00DE4B6D"/>
    <w:rsid w:val="00DE7AF5"/>
    <w:rsid w:val="00DF13BA"/>
    <w:rsid w:val="00DF59FC"/>
    <w:rsid w:val="00E011AB"/>
    <w:rsid w:val="00E02682"/>
    <w:rsid w:val="00E05C47"/>
    <w:rsid w:val="00E06C47"/>
    <w:rsid w:val="00E07668"/>
    <w:rsid w:val="00E07BEF"/>
    <w:rsid w:val="00E125CE"/>
    <w:rsid w:val="00E13746"/>
    <w:rsid w:val="00E137EB"/>
    <w:rsid w:val="00E16840"/>
    <w:rsid w:val="00E16AF1"/>
    <w:rsid w:val="00E262FC"/>
    <w:rsid w:val="00E30AF5"/>
    <w:rsid w:val="00E32B6E"/>
    <w:rsid w:val="00E35462"/>
    <w:rsid w:val="00E36933"/>
    <w:rsid w:val="00E36BA2"/>
    <w:rsid w:val="00E36D25"/>
    <w:rsid w:val="00E377A5"/>
    <w:rsid w:val="00E412BA"/>
    <w:rsid w:val="00E47A97"/>
    <w:rsid w:val="00E5107E"/>
    <w:rsid w:val="00E56363"/>
    <w:rsid w:val="00E61DF1"/>
    <w:rsid w:val="00E62044"/>
    <w:rsid w:val="00E62DEA"/>
    <w:rsid w:val="00E65F4C"/>
    <w:rsid w:val="00E66B6D"/>
    <w:rsid w:val="00E71644"/>
    <w:rsid w:val="00E73E40"/>
    <w:rsid w:val="00E806EE"/>
    <w:rsid w:val="00E83B49"/>
    <w:rsid w:val="00E84768"/>
    <w:rsid w:val="00E860A5"/>
    <w:rsid w:val="00E87AFE"/>
    <w:rsid w:val="00E91A1C"/>
    <w:rsid w:val="00E92A1C"/>
    <w:rsid w:val="00E93021"/>
    <w:rsid w:val="00E9454F"/>
    <w:rsid w:val="00E95B43"/>
    <w:rsid w:val="00E95FE1"/>
    <w:rsid w:val="00EA07D6"/>
    <w:rsid w:val="00EA19EA"/>
    <w:rsid w:val="00EA36F1"/>
    <w:rsid w:val="00EA75A6"/>
    <w:rsid w:val="00EA7C80"/>
    <w:rsid w:val="00EB006B"/>
    <w:rsid w:val="00EB275D"/>
    <w:rsid w:val="00EC0961"/>
    <w:rsid w:val="00EC3083"/>
    <w:rsid w:val="00ED5190"/>
    <w:rsid w:val="00ED585C"/>
    <w:rsid w:val="00EE136F"/>
    <w:rsid w:val="00EE373E"/>
    <w:rsid w:val="00EE79A6"/>
    <w:rsid w:val="00EF2CEF"/>
    <w:rsid w:val="00EF66A9"/>
    <w:rsid w:val="00F02E42"/>
    <w:rsid w:val="00F03239"/>
    <w:rsid w:val="00F06F26"/>
    <w:rsid w:val="00F14C47"/>
    <w:rsid w:val="00F21172"/>
    <w:rsid w:val="00F21502"/>
    <w:rsid w:val="00F22627"/>
    <w:rsid w:val="00F2299D"/>
    <w:rsid w:val="00F2488F"/>
    <w:rsid w:val="00F253F0"/>
    <w:rsid w:val="00F2601D"/>
    <w:rsid w:val="00F34C3F"/>
    <w:rsid w:val="00F371B1"/>
    <w:rsid w:val="00F37318"/>
    <w:rsid w:val="00F404ED"/>
    <w:rsid w:val="00F445BF"/>
    <w:rsid w:val="00F60ADD"/>
    <w:rsid w:val="00F629B0"/>
    <w:rsid w:val="00F63BA1"/>
    <w:rsid w:val="00F64F7A"/>
    <w:rsid w:val="00F730FE"/>
    <w:rsid w:val="00F748D7"/>
    <w:rsid w:val="00F755CF"/>
    <w:rsid w:val="00F76D0D"/>
    <w:rsid w:val="00F77CA2"/>
    <w:rsid w:val="00F81735"/>
    <w:rsid w:val="00F82803"/>
    <w:rsid w:val="00F840B0"/>
    <w:rsid w:val="00F86FD2"/>
    <w:rsid w:val="00F87C4D"/>
    <w:rsid w:val="00F87DF9"/>
    <w:rsid w:val="00F908DE"/>
    <w:rsid w:val="00F925F9"/>
    <w:rsid w:val="00F938D2"/>
    <w:rsid w:val="00F95BB6"/>
    <w:rsid w:val="00F973C5"/>
    <w:rsid w:val="00FA24C4"/>
    <w:rsid w:val="00FA57EC"/>
    <w:rsid w:val="00FA7BD1"/>
    <w:rsid w:val="00FB1167"/>
    <w:rsid w:val="00FB2E7F"/>
    <w:rsid w:val="00FC22D3"/>
    <w:rsid w:val="00FC354A"/>
    <w:rsid w:val="00FD19D6"/>
    <w:rsid w:val="00FD1D89"/>
    <w:rsid w:val="00FD67BF"/>
    <w:rsid w:val="00FE31B1"/>
    <w:rsid w:val="00FE644F"/>
    <w:rsid w:val="00FE71FE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C70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8128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81280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812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6034</TotalTime>
  <Pages>96</Pages>
  <Words>23169</Words>
  <Characters>132068</Characters>
  <Application>Microsoft Office Word</Application>
  <DocSecurity>0</DocSecurity>
  <Lines>1100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264</cp:revision>
  <cp:lastPrinted>2023-09-17T13:43:00Z</cp:lastPrinted>
  <dcterms:created xsi:type="dcterms:W3CDTF">2023-09-17T13:43:00Z</dcterms:created>
  <dcterms:modified xsi:type="dcterms:W3CDTF">2024-04-05T12:27:00Z</dcterms:modified>
</cp:coreProperties>
</file>