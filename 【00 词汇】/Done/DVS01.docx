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6BFC" w14:textId="2423FBAE" w:rsidR="009C74BF" w:rsidRPr="003C0C04" w:rsidRDefault="00EF2CEF" w:rsidP="00FB2E7F">
      <w:pPr>
        <w:autoSpaceDE w:val="0"/>
        <w:autoSpaceDN w:val="0"/>
        <w:adjustRightInd w:val="0"/>
        <w:snapToGrid w:val="0"/>
        <w:spacing w:line="460" w:lineRule="exact"/>
        <w:ind w:firstLine="420"/>
        <w:jc w:val="center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bookmarkStart w:id="0" w:name="OLE_LINK119"/>
      <w:bookmarkStart w:id="1" w:name="OLE_LINK120"/>
      <w:r w:rsidRPr="003C0C04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Daily</w:t>
      </w:r>
      <w:r w:rsidR="00082BD6" w:rsidRPr="003C0C04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 </w:t>
      </w:r>
      <w:r w:rsidR="009C74BF" w:rsidRPr="003C0C04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Vocabulary </w:t>
      </w:r>
      <w:r w:rsidR="009C74BF" w:rsidRPr="003C0C04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S0</w:t>
      </w:r>
      <w:r w:rsidR="00FC22D3" w:rsidRPr="003C0C04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1</w:t>
      </w:r>
    </w:p>
    <w:tbl>
      <w:tblPr>
        <w:tblStyle w:val="a3"/>
        <w:tblW w:w="10632" w:type="dxa"/>
        <w:jc w:val="center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2835"/>
        <w:gridCol w:w="709"/>
        <w:gridCol w:w="2835"/>
        <w:gridCol w:w="709"/>
        <w:gridCol w:w="2843"/>
      </w:tblGrid>
      <w:tr w:rsidR="00196E57" w:rsidRPr="003C0C04" w14:paraId="3D09F3B3" w14:textId="5550AD46" w:rsidTr="003C0C04">
        <w:trPr>
          <w:trHeight w:val="680"/>
          <w:jc w:val="center"/>
        </w:trPr>
        <w:tc>
          <w:tcPr>
            <w:tcW w:w="701" w:type="dxa"/>
            <w:vAlign w:val="center"/>
          </w:tcPr>
          <w:bookmarkEnd w:id="0"/>
          <w:bookmarkEnd w:id="1"/>
          <w:p w14:paraId="6BC88D9A" w14:textId="0F9CB08E" w:rsidR="00196E57" w:rsidRPr="003C0C04" w:rsidRDefault="00196E57" w:rsidP="00196E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微软雅黑" w:hAnsi="Arial" w:cs="AppleExternalUIFontSimplifiedCh"/>
              </w:rPr>
            </w:pPr>
            <w:r w:rsidRPr="003C0C04">
              <w:rPr>
                <w:rFonts w:ascii="Arial" w:eastAsia="微软雅黑" w:hAnsi="Arial" w:cs="AppleExternalUIFontSimplifiedCh" w:hint="eastAsia"/>
              </w:rPr>
              <w:t>1</w:t>
            </w:r>
          </w:p>
        </w:tc>
        <w:tc>
          <w:tcPr>
            <w:tcW w:w="2835" w:type="dxa"/>
            <w:vAlign w:val="center"/>
          </w:tcPr>
          <w:p w14:paraId="4F7B3FE2" w14:textId="2EAC855E" w:rsidR="00196E57" w:rsidRPr="003C0C04" w:rsidRDefault="00196E57" w:rsidP="00196E57">
            <w:pPr>
              <w:widowControl w:val="0"/>
              <w:autoSpaceDE w:val="0"/>
              <w:autoSpaceDN w:val="0"/>
              <w:adjustRightInd w:val="0"/>
              <w:rPr>
                <w:rFonts w:ascii="Arial" w:eastAsia="微软雅黑" w:hAnsi="Arial" w:cs="AppleExternalUIFontSimplifiedCh"/>
                <w:b/>
                <w:bCs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accountable</w:t>
            </w:r>
          </w:p>
        </w:tc>
        <w:tc>
          <w:tcPr>
            <w:tcW w:w="709" w:type="dxa"/>
            <w:vAlign w:val="center"/>
          </w:tcPr>
          <w:p w14:paraId="0FB34157" w14:textId="2560F961" w:rsidR="00196E57" w:rsidRPr="003C0C04" w:rsidRDefault="00196E57" w:rsidP="00196E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微软雅黑" w:hAnsi="Arial" w:cs="AppleExternalUIFontSimplifiedCh"/>
              </w:rPr>
            </w:pPr>
            <w:r w:rsidRPr="003C0C04">
              <w:rPr>
                <w:rFonts w:ascii="Arial" w:eastAsia="微软雅黑" w:hAnsi="Arial" w:cs="AppleExternalUIFontSimplifiedCh" w:hint="eastAsia"/>
              </w:rPr>
              <w:t>2</w:t>
            </w:r>
            <w:r w:rsidRPr="003C0C04">
              <w:rPr>
                <w:rFonts w:ascii="Arial" w:eastAsia="微软雅黑" w:hAnsi="Arial" w:cs="AppleExternalUIFontSimplifiedCh"/>
              </w:rPr>
              <w:t>1</w:t>
            </w:r>
          </w:p>
        </w:tc>
        <w:tc>
          <w:tcPr>
            <w:tcW w:w="2835" w:type="dxa"/>
            <w:vAlign w:val="center"/>
          </w:tcPr>
          <w:p w14:paraId="11C06C4F" w14:textId="3E46D2F2" w:rsidR="00196E57" w:rsidRPr="003C0C04" w:rsidRDefault="00196E57" w:rsidP="00196E57">
            <w:pPr>
              <w:widowControl w:val="0"/>
              <w:autoSpaceDE w:val="0"/>
              <w:autoSpaceDN w:val="0"/>
              <w:adjustRightInd w:val="0"/>
              <w:rPr>
                <w:rFonts w:ascii="Arial" w:eastAsia="微软雅黑" w:hAnsi="Arial" w:cs="AppleExternalUIFontSimplifiedCh"/>
                <w:b/>
                <w:bCs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prediction</w:t>
            </w:r>
          </w:p>
        </w:tc>
        <w:tc>
          <w:tcPr>
            <w:tcW w:w="709" w:type="dxa"/>
            <w:vAlign w:val="center"/>
          </w:tcPr>
          <w:p w14:paraId="36A7B1A4" w14:textId="4F8AE362" w:rsidR="00196E57" w:rsidRPr="003C0C04" w:rsidRDefault="00196E57" w:rsidP="00196E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="微软雅黑" w:hAnsi="Arial" w:cs="AppleExternalUIFontSimplifiedCh"/>
              </w:rPr>
            </w:pPr>
            <w:r w:rsidRPr="003C0C04">
              <w:rPr>
                <w:rFonts w:ascii="Arial" w:eastAsia="微软雅黑" w:hAnsi="Arial" w:cs="AppleExternalUIFontSimplifiedCh" w:hint="eastAsia"/>
              </w:rPr>
              <w:t>4</w:t>
            </w:r>
            <w:r w:rsidRPr="003C0C04">
              <w:rPr>
                <w:rFonts w:ascii="Arial" w:eastAsia="微软雅黑" w:hAnsi="Arial" w:cs="AppleExternalUIFontSimplifiedCh"/>
              </w:rPr>
              <w:t>1</w:t>
            </w:r>
          </w:p>
        </w:tc>
        <w:tc>
          <w:tcPr>
            <w:tcW w:w="2843" w:type="dxa"/>
            <w:vAlign w:val="center"/>
          </w:tcPr>
          <w:p w14:paraId="13144241" w14:textId="3E69AE39" w:rsidR="00196E57" w:rsidRPr="003C0C04" w:rsidRDefault="00196E57" w:rsidP="00196E57">
            <w:pPr>
              <w:snapToGrid w:val="0"/>
              <w:spacing w:line="520" w:lineRule="exact"/>
              <w:rPr>
                <w:rFonts w:ascii="Arial" w:eastAsia="微软雅黑" w:hAnsi="Arial" w:cs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 w:cs="Arial"/>
                <w:b/>
                <w:bCs/>
              </w:rPr>
              <w:t>freelance</w:t>
            </w:r>
          </w:p>
        </w:tc>
      </w:tr>
      <w:tr w:rsidR="00196E57" w:rsidRPr="003C0C04" w14:paraId="615772FF" w14:textId="0B3E79B4" w:rsidTr="003C0C04">
        <w:trPr>
          <w:trHeight w:val="680"/>
          <w:jc w:val="center"/>
        </w:trPr>
        <w:tc>
          <w:tcPr>
            <w:tcW w:w="701" w:type="dxa"/>
            <w:vAlign w:val="center"/>
          </w:tcPr>
          <w:p w14:paraId="31AAAB1C" w14:textId="092DDE67" w:rsidR="00196E57" w:rsidRPr="003C0C04" w:rsidRDefault="00196E57" w:rsidP="00196E5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微软雅黑" w:hAnsi="Arial" w:cs="AppleExternalUIFontSimplifiedCh"/>
              </w:rPr>
            </w:pPr>
            <w:r w:rsidRPr="003C0C04">
              <w:rPr>
                <w:rFonts w:ascii="Arial" w:eastAsia="微软雅黑" w:hAnsi="Arial" w:cs="AppleExternalUIFontSimplifiedCh" w:hint="eastAsia"/>
              </w:rPr>
              <w:t>2</w:t>
            </w:r>
          </w:p>
        </w:tc>
        <w:tc>
          <w:tcPr>
            <w:tcW w:w="2835" w:type="dxa"/>
            <w:vAlign w:val="center"/>
          </w:tcPr>
          <w:p w14:paraId="50E87DBB" w14:textId="2B85238B" w:rsidR="00196E57" w:rsidRPr="003C0C04" w:rsidRDefault="00196E57" w:rsidP="00196E5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eastAsia="微软雅黑" w:hAnsi="Arial" w:cs="AppleExternalUIFontSimplifiedCh"/>
                <w:b/>
                <w:bCs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tackle</w:t>
            </w:r>
          </w:p>
        </w:tc>
        <w:tc>
          <w:tcPr>
            <w:tcW w:w="709" w:type="dxa"/>
            <w:vAlign w:val="center"/>
          </w:tcPr>
          <w:p w14:paraId="6DF397A7" w14:textId="7FF254B9" w:rsidR="00196E57" w:rsidRPr="003C0C04" w:rsidRDefault="00196E57" w:rsidP="00196E5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微软雅黑" w:hAnsi="Arial" w:cs="AppleExternalUIFontSimplifiedCh"/>
              </w:rPr>
            </w:pPr>
            <w:r w:rsidRPr="003C0C04">
              <w:rPr>
                <w:rFonts w:ascii="Arial" w:eastAsia="微软雅黑" w:hAnsi="Arial" w:cs="AppleExternalUIFontSimplifiedCh" w:hint="eastAsia"/>
              </w:rPr>
              <w:t>2</w:t>
            </w:r>
            <w:r w:rsidRPr="003C0C04">
              <w:rPr>
                <w:rFonts w:ascii="Arial" w:eastAsia="微软雅黑" w:hAnsi="Arial" w:cs="AppleExternalUIFontSimplifiedCh"/>
              </w:rPr>
              <w:t>2</w:t>
            </w:r>
          </w:p>
        </w:tc>
        <w:tc>
          <w:tcPr>
            <w:tcW w:w="2835" w:type="dxa"/>
            <w:vAlign w:val="center"/>
          </w:tcPr>
          <w:p w14:paraId="2CF10B03" w14:textId="3E176235" w:rsidR="00196E57" w:rsidRPr="003C0C04" w:rsidRDefault="00196E57" w:rsidP="00196E5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eastAsia="微软雅黑" w:hAnsi="Arial" w:cs="AppleExternalUIFontSimplifiedCh"/>
                <w:b/>
                <w:bCs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ternary</w:t>
            </w:r>
          </w:p>
        </w:tc>
        <w:tc>
          <w:tcPr>
            <w:tcW w:w="709" w:type="dxa"/>
            <w:vAlign w:val="center"/>
          </w:tcPr>
          <w:p w14:paraId="48075CE9" w14:textId="668A900A" w:rsidR="00196E57" w:rsidRPr="003C0C04" w:rsidRDefault="00196E57" w:rsidP="00196E5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微软雅黑" w:hAnsi="Arial" w:cs="AppleExternalUIFontSimplifiedCh"/>
              </w:rPr>
            </w:pPr>
            <w:r w:rsidRPr="003C0C04">
              <w:rPr>
                <w:rFonts w:ascii="Arial" w:eastAsia="微软雅黑" w:hAnsi="Arial" w:cs="AppleExternalUIFontSimplifiedCh" w:hint="eastAsia"/>
              </w:rPr>
              <w:t>4</w:t>
            </w:r>
            <w:r w:rsidRPr="003C0C04">
              <w:rPr>
                <w:rFonts w:ascii="Arial" w:eastAsia="微软雅黑" w:hAnsi="Arial" w:cs="AppleExternalUIFontSimplifiedCh"/>
              </w:rPr>
              <w:t>2</w:t>
            </w:r>
          </w:p>
        </w:tc>
        <w:tc>
          <w:tcPr>
            <w:tcW w:w="2843" w:type="dxa"/>
            <w:vAlign w:val="center"/>
          </w:tcPr>
          <w:p w14:paraId="76CFA9CE" w14:textId="774D8E55" w:rsidR="00196E57" w:rsidRPr="003C0C04" w:rsidRDefault="00196E57" w:rsidP="00196E57">
            <w:pPr>
              <w:snapToGrid w:val="0"/>
              <w:spacing w:line="520" w:lineRule="exact"/>
              <w:rPr>
                <w:rFonts w:ascii="Arial" w:eastAsia="微软雅黑" w:hAnsi="Arial" w:cs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 w:cs="Arial"/>
                <w:b/>
                <w:bCs/>
              </w:rPr>
              <w:t>upfront</w:t>
            </w:r>
          </w:p>
        </w:tc>
      </w:tr>
      <w:tr w:rsidR="00196E57" w:rsidRPr="003C0C04" w14:paraId="04D618C3" w14:textId="17B2459D" w:rsidTr="003C0C04">
        <w:trPr>
          <w:trHeight w:val="680"/>
          <w:jc w:val="center"/>
        </w:trPr>
        <w:tc>
          <w:tcPr>
            <w:tcW w:w="701" w:type="dxa"/>
            <w:vAlign w:val="center"/>
          </w:tcPr>
          <w:p w14:paraId="0B5D0E3E" w14:textId="348660A5" w:rsidR="00196E57" w:rsidRPr="003C0C04" w:rsidRDefault="00196E57" w:rsidP="00196E57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3</w:t>
            </w:r>
          </w:p>
        </w:tc>
        <w:tc>
          <w:tcPr>
            <w:tcW w:w="2835" w:type="dxa"/>
            <w:vAlign w:val="center"/>
          </w:tcPr>
          <w:p w14:paraId="7871FFC7" w14:textId="2DB14E69" w:rsidR="00196E57" w:rsidRPr="003C0C04" w:rsidRDefault="00196E57" w:rsidP="00196E57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cram</w:t>
            </w:r>
          </w:p>
        </w:tc>
        <w:tc>
          <w:tcPr>
            <w:tcW w:w="709" w:type="dxa"/>
            <w:vAlign w:val="center"/>
          </w:tcPr>
          <w:p w14:paraId="70207F72" w14:textId="0F3824CA" w:rsidR="00196E57" w:rsidRPr="003C0C04" w:rsidRDefault="00196E57" w:rsidP="00196E57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2</w:t>
            </w:r>
            <w:r w:rsidRPr="003C0C04">
              <w:rPr>
                <w:rFonts w:ascii="Arial" w:eastAsia="微软雅黑" w:hAnsi="Arial"/>
                <w:color w:val="000000" w:themeColor="text1"/>
              </w:rPr>
              <w:t>3</w:t>
            </w:r>
          </w:p>
        </w:tc>
        <w:tc>
          <w:tcPr>
            <w:tcW w:w="2835" w:type="dxa"/>
            <w:vAlign w:val="center"/>
          </w:tcPr>
          <w:p w14:paraId="57105049" w14:textId="221F725B" w:rsidR="00196E57" w:rsidRPr="003C0C04" w:rsidRDefault="00196E57" w:rsidP="00196E57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centerpiece</w:t>
            </w:r>
          </w:p>
        </w:tc>
        <w:tc>
          <w:tcPr>
            <w:tcW w:w="709" w:type="dxa"/>
            <w:vAlign w:val="center"/>
          </w:tcPr>
          <w:p w14:paraId="34364BDB" w14:textId="5066EFF7" w:rsidR="00196E57" w:rsidRPr="003C0C04" w:rsidRDefault="00196E57" w:rsidP="00196E57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4</w:t>
            </w:r>
            <w:r w:rsidRPr="003C0C04">
              <w:rPr>
                <w:rFonts w:ascii="Arial" w:eastAsia="微软雅黑" w:hAnsi="Arial"/>
                <w:color w:val="000000" w:themeColor="text1"/>
              </w:rPr>
              <w:t>3</w:t>
            </w:r>
          </w:p>
        </w:tc>
        <w:tc>
          <w:tcPr>
            <w:tcW w:w="2843" w:type="dxa"/>
            <w:vAlign w:val="center"/>
          </w:tcPr>
          <w:p w14:paraId="2D256297" w14:textId="755A3F13" w:rsidR="00196E57" w:rsidRPr="003C0C04" w:rsidRDefault="00196E57" w:rsidP="00196E57">
            <w:pPr>
              <w:snapToGrid w:val="0"/>
              <w:spacing w:line="520" w:lineRule="exact"/>
              <w:rPr>
                <w:rFonts w:ascii="Arial" w:eastAsia="微软雅黑" w:hAnsi="Arial" w:cs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 w:cs="Arial"/>
                <w:b/>
                <w:bCs/>
              </w:rPr>
              <w:t xml:space="preserve">clumsy </w:t>
            </w:r>
          </w:p>
        </w:tc>
      </w:tr>
      <w:tr w:rsidR="00196E57" w:rsidRPr="003C0C04" w14:paraId="15EE575C" w14:textId="0E440A6F" w:rsidTr="003C0C04">
        <w:trPr>
          <w:trHeight w:val="680"/>
          <w:jc w:val="center"/>
        </w:trPr>
        <w:tc>
          <w:tcPr>
            <w:tcW w:w="701" w:type="dxa"/>
            <w:vAlign w:val="center"/>
          </w:tcPr>
          <w:p w14:paraId="455DEA1B" w14:textId="22367967" w:rsidR="00196E57" w:rsidRPr="003C0C04" w:rsidRDefault="00196E57" w:rsidP="00196E57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4</w:t>
            </w:r>
          </w:p>
        </w:tc>
        <w:tc>
          <w:tcPr>
            <w:tcW w:w="2835" w:type="dxa"/>
            <w:vAlign w:val="center"/>
          </w:tcPr>
          <w:p w14:paraId="518187AB" w14:textId="0619CD7E" w:rsidR="00196E57" w:rsidRPr="003C0C04" w:rsidRDefault="00196E57" w:rsidP="00196E57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wary</w:t>
            </w:r>
          </w:p>
        </w:tc>
        <w:tc>
          <w:tcPr>
            <w:tcW w:w="709" w:type="dxa"/>
            <w:vAlign w:val="center"/>
          </w:tcPr>
          <w:p w14:paraId="33DE7E13" w14:textId="35D219EC" w:rsidR="00196E57" w:rsidRPr="003C0C04" w:rsidRDefault="00196E57" w:rsidP="00196E57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2</w:t>
            </w:r>
            <w:r w:rsidRPr="003C0C04">
              <w:rPr>
                <w:rFonts w:ascii="Arial" w:eastAsia="微软雅黑" w:hAnsi="Arial"/>
                <w:color w:val="000000" w:themeColor="text1"/>
              </w:rPr>
              <w:t>4</w:t>
            </w:r>
          </w:p>
        </w:tc>
        <w:tc>
          <w:tcPr>
            <w:tcW w:w="2835" w:type="dxa"/>
            <w:vAlign w:val="center"/>
          </w:tcPr>
          <w:p w14:paraId="1265E3EA" w14:textId="2B72E480" w:rsidR="00196E57" w:rsidRPr="003C0C04" w:rsidRDefault="00196E57" w:rsidP="00196E57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curiosity</w:t>
            </w:r>
          </w:p>
        </w:tc>
        <w:tc>
          <w:tcPr>
            <w:tcW w:w="709" w:type="dxa"/>
            <w:vAlign w:val="center"/>
          </w:tcPr>
          <w:p w14:paraId="4AE15F0E" w14:textId="5221F06B" w:rsidR="00196E57" w:rsidRPr="003C0C04" w:rsidRDefault="00196E57" w:rsidP="00196E57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4</w:t>
            </w:r>
            <w:r w:rsidRPr="003C0C04">
              <w:rPr>
                <w:rFonts w:ascii="Arial" w:eastAsia="微软雅黑" w:hAnsi="Arial"/>
                <w:color w:val="000000" w:themeColor="text1"/>
              </w:rPr>
              <w:t>4</w:t>
            </w:r>
          </w:p>
        </w:tc>
        <w:tc>
          <w:tcPr>
            <w:tcW w:w="2843" w:type="dxa"/>
            <w:vAlign w:val="center"/>
          </w:tcPr>
          <w:p w14:paraId="6350F40D" w14:textId="2232A0D5" w:rsidR="00196E57" w:rsidRPr="003C0C04" w:rsidRDefault="00196E57" w:rsidP="00196E5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微软雅黑" w:hAnsi="Arial" w:cs="Arial"/>
                <w:b/>
                <w:bCs/>
              </w:rPr>
            </w:pPr>
            <w:r w:rsidRPr="003C0C04">
              <w:rPr>
                <w:rFonts w:ascii="Arial" w:eastAsia="微软雅黑" w:hAnsi="Arial" w:cs="Arial"/>
                <w:b/>
                <w:bCs/>
              </w:rPr>
              <w:t>tactic</w:t>
            </w:r>
          </w:p>
        </w:tc>
      </w:tr>
      <w:tr w:rsidR="00196E57" w:rsidRPr="003C0C04" w14:paraId="1BA24823" w14:textId="33AF8B9D" w:rsidTr="003C0C04">
        <w:trPr>
          <w:trHeight w:val="680"/>
          <w:jc w:val="center"/>
        </w:trPr>
        <w:tc>
          <w:tcPr>
            <w:tcW w:w="701" w:type="dxa"/>
            <w:vAlign w:val="center"/>
          </w:tcPr>
          <w:p w14:paraId="548C1F90" w14:textId="1EDC27A2" w:rsidR="00196E57" w:rsidRPr="003C0C04" w:rsidRDefault="00196E57" w:rsidP="00196E57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5</w:t>
            </w:r>
          </w:p>
        </w:tc>
        <w:tc>
          <w:tcPr>
            <w:tcW w:w="2835" w:type="dxa"/>
            <w:vAlign w:val="center"/>
          </w:tcPr>
          <w:p w14:paraId="0911E56D" w14:textId="26ED08DB" w:rsidR="00196E57" w:rsidRPr="003C0C04" w:rsidRDefault="00196E57" w:rsidP="00196E57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subtle</w:t>
            </w:r>
          </w:p>
        </w:tc>
        <w:tc>
          <w:tcPr>
            <w:tcW w:w="709" w:type="dxa"/>
            <w:vAlign w:val="center"/>
          </w:tcPr>
          <w:p w14:paraId="4341FFB9" w14:textId="58393F9C" w:rsidR="00196E57" w:rsidRPr="003C0C04" w:rsidRDefault="00196E57" w:rsidP="00196E57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/>
                <w:color w:val="000000" w:themeColor="text1"/>
              </w:rPr>
              <w:t>2</w:t>
            </w:r>
            <w:r w:rsidRPr="003C0C04">
              <w:rPr>
                <w:rFonts w:ascii="Arial" w:eastAsia="微软雅黑" w:hAnsi="Arial" w:hint="eastAsia"/>
                <w:color w:val="000000" w:themeColor="text1"/>
              </w:rPr>
              <w:t>5</w:t>
            </w:r>
          </w:p>
        </w:tc>
        <w:tc>
          <w:tcPr>
            <w:tcW w:w="2835" w:type="dxa"/>
            <w:vAlign w:val="center"/>
          </w:tcPr>
          <w:p w14:paraId="1C3B9DCC" w14:textId="71B4DB5D" w:rsidR="00196E57" w:rsidRPr="003C0C04" w:rsidRDefault="00196E57" w:rsidP="00196E57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solidify</w:t>
            </w:r>
          </w:p>
        </w:tc>
        <w:tc>
          <w:tcPr>
            <w:tcW w:w="709" w:type="dxa"/>
            <w:vAlign w:val="center"/>
          </w:tcPr>
          <w:p w14:paraId="362DDBF2" w14:textId="5B2F88F5" w:rsidR="00196E57" w:rsidRPr="003C0C04" w:rsidRDefault="00196E57" w:rsidP="00196E57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4</w:t>
            </w:r>
            <w:r w:rsidRPr="003C0C04">
              <w:rPr>
                <w:rFonts w:ascii="Arial" w:eastAsia="微软雅黑" w:hAnsi="Arial"/>
                <w:color w:val="000000" w:themeColor="text1"/>
              </w:rPr>
              <w:t>5</w:t>
            </w:r>
          </w:p>
        </w:tc>
        <w:tc>
          <w:tcPr>
            <w:tcW w:w="2843" w:type="dxa"/>
            <w:vAlign w:val="center"/>
          </w:tcPr>
          <w:p w14:paraId="708BC74C" w14:textId="0B50D8A2" w:rsidR="00196E57" w:rsidRPr="003C0C04" w:rsidRDefault="00196E57" w:rsidP="00196E57">
            <w:pPr>
              <w:snapToGrid w:val="0"/>
              <w:spacing w:line="520" w:lineRule="exact"/>
              <w:rPr>
                <w:rFonts w:ascii="Arial" w:eastAsia="微软雅黑" w:hAnsi="Arial" w:cs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 w:cs="Arial"/>
                <w:b/>
                <w:bCs/>
              </w:rPr>
              <w:t>outsource</w:t>
            </w:r>
          </w:p>
        </w:tc>
      </w:tr>
      <w:tr w:rsidR="00196E57" w:rsidRPr="003C0C04" w14:paraId="68127632" w14:textId="3D699077" w:rsidTr="003C0C04">
        <w:trPr>
          <w:trHeight w:val="680"/>
          <w:jc w:val="center"/>
        </w:trPr>
        <w:tc>
          <w:tcPr>
            <w:tcW w:w="701" w:type="dxa"/>
            <w:vAlign w:val="center"/>
          </w:tcPr>
          <w:p w14:paraId="09992DCA" w14:textId="7EE922B4" w:rsidR="00196E57" w:rsidRPr="003C0C04" w:rsidRDefault="00196E57" w:rsidP="00196E57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6</w:t>
            </w:r>
          </w:p>
        </w:tc>
        <w:tc>
          <w:tcPr>
            <w:tcW w:w="2835" w:type="dxa"/>
            <w:vAlign w:val="center"/>
          </w:tcPr>
          <w:p w14:paraId="764EA2B5" w14:textId="6E79883B" w:rsidR="00196E57" w:rsidRPr="003C0C04" w:rsidRDefault="00196E57" w:rsidP="00196E57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perspective</w:t>
            </w:r>
          </w:p>
        </w:tc>
        <w:tc>
          <w:tcPr>
            <w:tcW w:w="709" w:type="dxa"/>
            <w:vAlign w:val="center"/>
          </w:tcPr>
          <w:p w14:paraId="44EF1BD8" w14:textId="6371A435" w:rsidR="00196E57" w:rsidRPr="003C0C04" w:rsidRDefault="00196E57" w:rsidP="00196E57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2</w:t>
            </w:r>
            <w:r w:rsidRPr="003C0C04">
              <w:rPr>
                <w:rFonts w:ascii="Arial" w:eastAsia="微软雅黑" w:hAnsi="Arial"/>
                <w:color w:val="000000" w:themeColor="text1"/>
              </w:rPr>
              <w:t>6</w:t>
            </w:r>
          </w:p>
        </w:tc>
        <w:tc>
          <w:tcPr>
            <w:tcW w:w="2835" w:type="dxa"/>
            <w:vAlign w:val="center"/>
          </w:tcPr>
          <w:p w14:paraId="377A3A89" w14:textId="425068F5" w:rsidR="00196E57" w:rsidRPr="003C0C04" w:rsidRDefault="00196E57" w:rsidP="00196E57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slate</w:t>
            </w:r>
          </w:p>
        </w:tc>
        <w:tc>
          <w:tcPr>
            <w:tcW w:w="709" w:type="dxa"/>
            <w:vAlign w:val="center"/>
          </w:tcPr>
          <w:p w14:paraId="0BE3291F" w14:textId="0164AFD5" w:rsidR="00196E57" w:rsidRPr="003C0C04" w:rsidRDefault="00196E57" w:rsidP="00196E57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4</w:t>
            </w:r>
            <w:r w:rsidRPr="003C0C04">
              <w:rPr>
                <w:rFonts w:ascii="Arial" w:eastAsia="微软雅黑" w:hAnsi="Arial"/>
                <w:color w:val="000000" w:themeColor="text1"/>
              </w:rPr>
              <w:t>6</w:t>
            </w:r>
          </w:p>
        </w:tc>
        <w:tc>
          <w:tcPr>
            <w:tcW w:w="2843" w:type="dxa"/>
            <w:vAlign w:val="center"/>
          </w:tcPr>
          <w:p w14:paraId="15D807C4" w14:textId="37937CBE" w:rsidR="00196E57" w:rsidRPr="003C0C04" w:rsidRDefault="00196E57" w:rsidP="00196E57">
            <w:pPr>
              <w:snapToGrid w:val="0"/>
              <w:spacing w:line="520" w:lineRule="exact"/>
              <w:rPr>
                <w:rFonts w:ascii="Arial" w:eastAsia="微软雅黑" w:hAnsi="Arial" w:cs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 w:cs="Arial"/>
                <w:b/>
                <w:bCs/>
              </w:rPr>
              <w:t>subcontract</w:t>
            </w:r>
          </w:p>
        </w:tc>
      </w:tr>
      <w:tr w:rsidR="00196E57" w:rsidRPr="003C0C04" w14:paraId="2F0A6F13" w14:textId="1BAE9836" w:rsidTr="003C0C04">
        <w:trPr>
          <w:trHeight w:val="680"/>
          <w:jc w:val="center"/>
        </w:trPr>
        <w:tc>
          <w:tcPr>
            <w:tcW w:w="701" w:type="dxa"/>
            <w:vAlign w:val="center"/>
          </w:tcPr>
          <w:p w14:paraId="0FC9178F" w14:textId="50E53DB7" w:rsidR="00196E57" w:rsidRPr="003C0C04" w:rsidRDefault="00196E57" w:rsidP="00196E57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7</w:t>
            </w:r>
          </w:p>
        </w:tc>
        <w:tc>
          <w:tcPr>
            <w:tcW w:w="2835" w:type="dxa"/>
            <w:vAlign w:val="center"/>
          </w:tcPr>
          <w:p w14:paraId="39DBDE9A" w14:textId="476C34FF" w:rsidR="00196E57" w:rsidRPr="003C0C04" w:rsidRDefault="00196E57" w:rsidP="00196E57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ditch</w:t>
            </w:r>
          </w:p>
        </w:tc>
        <w:tc>
          <w:tcPr>
            <w:tcW w:w="709" w:type="dxa"/>
            <w:vAlign w:val="center"/>
          </w:tcPr>
          <w:p w14:paraId="7EE297F3" w14:textId="5E196CDF" w:rsidR="00196E57" w:rsidRPr="003C0C04" w:rsidRDefault="00196E57" w:rsidP="00196E57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2</w:t>
            </w:r>
            <w:r w:rsidRPr="003C0C04">
              <w:rPr>
                <w:rFonts w:ascii="Arial" w:eastAsia="微软雅黑" w:hAnsi="Arial"/>
                <w:color w:val="000000" w:themeColor="text1"/>
              </w:rPr>
              <w:t>7</w:t>
            </w:r>
          </w:p>
        </w:tc>
        <w:tc>
          <w:tcPr>
            <w:tcW w:w="2835" w:type="dxa"/>
            <w:vAlign w:val="center"/>
          </w:tcPr>
          <w:p w14:paraId="7A71707D" w14:textId="21D767AE" w:rsidR="00196E57" w:rsidRPr="003C0C04" w:rsidRDefault="00196E57" w:rsidP="00196E57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cadence</w:t>
            </w:r>
          </w:p>
        </w:tc>
        <w:tc>
          <w:tcPr>
            <w:tcW w:w="709" w:type="dxa"/>
            <w:vAlign w:val="center"/>
          </w:tcPr>
          <w:p w14:paraId="26E6B929" w14:textId="16E6BDF1" w:rsidR="00196E57" w:rsidRPr="003C0C04" w:rsidRDefault="00196E57" w:rsidP="00196E57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4</w:t>
            </w:r>
            <w:r w:rsidRPr="003C0C04">
              <w:rPr>
                <w:rFonts w:ascii="Arial" w:eastAsia="微软雅黑" w:hAnsi="Arial"/>
                <w:color w:val="000000" w:themeColor="text1"/>
              </w:rPr>
              <w:t>7</w:t>
            </w:r>
          </w:p>
        </w:tc>
        <w:tc>
          <w:tcPr>
            <w:tcW w:w="2843" w:type="dxa"/>
            <w:vAlign w:val="center"/>
          </w:tcPr>
          <w:p w14:paraId="14121754" w14:textId="30256036" w:rsidR="00196E57" w:rsidRPr="003C0C04" w:rsidRDefault="00196E57" w:rsidP="00196E57">
            <w:pPr>
              <w:snapToGrid w:val="0"/>
              <w:spacing w:line="520" w:lineRule="exact"/>
              <w:rPr>
                <w:rFonts w:ascii="Arial" w:eastAsia="微软雅黑" w:hAnsi="Arial" w:cs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 w:cs="Arial"/>
                <w:b/>
                <w:bCs/>
              </w:rPr>
              <w:t>take initiative</w:t>
            </w:r>
          </w:p>
        </w:tc>
      </w:tr>
      <w:tr w:rsidR="003C0C04" w:rsidRPr="003C0C04" w14:paraId="150A6BAC" w14:textId="15159E7A" w:rsidTr="003C0C04">
        <w:trPr>
          <w:trHeight w:val="680"/>
          <w:jc w:val="center"/>
        </w:trPr>
        <w:tc>
          <w:tcPr>
            <w:tcW w:w="701" w:type="dxa"/>
            <w:vAlign w:val="center"/>
          </w:tcPr>
          <w:p w14:paraId="0C77E590" w14:textId="057D65BC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8</w:t>
            </w:r>
          </w:p>
        </w:tc>
        <w:tc>
          <w:tcPr>
            <w:tcW w:w="2835" w:type="dxa"/>
            <w:vAlign w:val="center"/>
          </w:tcPr>
          <w:p w14:paraId="2BCB5BC6" w14:textId="1D39F454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workaround</w:t>
            </w:r>
          </w:p>
        </w:tc>
        <w:tc>
          <w:tcPr>
            <w:tcW w:w="709" w:type="dxa"/>
            <w:vAlign w:val="center"/>
          </w:tcPr>
          <w:p w14:paraId="656E8334" w14:textId="16FC17E2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2</w:t>
            </w:r>
            <w:r w:rsidRPr="003C0C04">
              <w:rPr>
                <w:rFonts w:ascii="Arial" w:eastAsia="微软雅黑" w:hAnsi="Arial"/>
                <w:color w:val="000000" w:themeColor="text1"/>
              </w:rPr>
              <w:t>8</w:t>
            </w:r>
          </w:p>
        </w:tc>
        <w:tc>
          <w:tcPr>
            <w:tcW w:w="2835" w:type="dxa"/>
            <w:vAlign w:val="center"/>
          </w:tcPr>
          <w:p w14:paraId="1F6D4981" w14:textId="5FB14E88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convey</w:t>
            </w:r>
          </w:p>
        </w:tc>
        <w:tc>
          <w:tcPr>
            <w:tcW w:w="709" w:type="dxa"/>
            <w:vAlign w:val="center"/>
          </w:tcPr>
          <w:p w14:paraId="2712F7ED" w14:textId="16645389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4</w:t>
            </w:r>
            <w:r w:rsidRPr="003C0C04">
              <w:rPr>
                <w:rFonts w:ascii="Arial" w:eastAsia="微软雅黑" w:hAnsi="Arial"/>
                <w:color w:val="000000" w:themeColor="text1"/>
              </w:rPr>
              <w:t>8</w:t>
            </w:r>
          </w:p>
        </w:tc>
        <w:tc>
          <w:tcPr>
            <w:tcW w:w="2843" w:type="dxa"/>
            <w:vAlign w:val="center"/>
          </w:tcPr>
          <w:p w14:paraId="796D6132" w14:textId="3B8C13D2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 w:cs="AppleSystemUIFont"/>
                <w:b/>
                <w:bCs/>
              </w:rPr>
              <w:t>deposit</w:t>
            </w:r>
          </w:p>
        </w:tc>
      </w:tr>
      <w:tr w:rsidR="003C0C04" w:rsidRPr="003C0C04" w14:paraId="0BF6B33B" w14:textId="7436A1D0" w:rsidTr="003C0C04">
        <w:trPr>
          <w:trHeight w:val="680"/>
          <w:jc w:val="center"/>
        </w:trPr>
        <w:tc>
          <w:tcPr>
            <w:tcW w:w="701" w:type="dxa"/>
            <w:vAlign w:val="center"/>
          </w:tcPr>
          <w:p w14:paraId="39D20739" w14:textId="36B47F04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  <w:lang w:val="sv-SE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  <w:lang w:val="sv-SE"/>
              </w:rPr>
              <w:t>9</w:t>
            </w:r>
          </w:p>
        </w:tc>
        <w:tc>
          <w:tcPr>
            <w:tcW w:w="2835" w:type="dxa"/>
            <w:vAlign w:val="center"/>
          </w:tcPr>
          <w:p w14:paraId="32F7BDF5" w14:textId="535EFE40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  <w:lang w:val="sv-SE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confine</w:t>
            </w:r>
          </w:p>
        </w:tc>
        <w:tc>
          <w:tcPr>
            <w:tcW w:w="709" w:type="dxa"/>
            <w:vAlign w:val="center"/>
          </w:tcPr>
          <w:p w14:paraId="7B848F32" w14:textId="3803A9DA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  <w:lang w:val="sv-SE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  <w:lang w:val="sv-SE"/>
              </w:rPr>
              <w:t>2</w:t>
            </w:r>
            <w:r w:rsidRPr="003C0C04">
              <w:rPr>
                <w:rFonts w:ascii="Arial" w:eastAsia="微软雅黑" w:hAnsi="Arial"/>
                <w:color w:val="000000" w:themeColor="text1"/>
                <w:lang w:val="sv-SE"/>
              </w:rPr>
              <w:t>9</w:t>
            </w:r>
          </w:p>
        </w:tc>
        <w:tc>
          <w:tcPr>
            <w:tcW w:w="2835" w:type="dxa"/>
            <w:vAlign w:val="center"/>
          </w:tcPr>
          <w:p w14:paraId="0C1877D4" w14:textId="301EACD2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  <w:lang w:val="sv-SE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bypass</w:t>
            </w:r>
          </w:p>
        </w:tc>
        <w:tc>
          <w:tcPr>
            <w:tcW w:w="709" w:type="dxa"/>
            <w:vAlign w:val="center"/>
          </w:tcPr>
          <w:p w14:paraId="1CDBAE62" w14:textId="7A1D53CA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  <w:lang w:val="sv-SE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  <w:lang w:val="sv-SE"/>
              </w:rPr>
              <w:t>4</w:t>
            </w:r>
            <w:r w:rsidRPr="003C0C04">
              <w:rPr>
                <w:rFonts w:ascii="Arial" w:eastAsia="微软雅黑" w:hAnsi="Arial"/>
                <w:color w:val="000000" w:themeColor="text1"/>
                <w:lang w:val="sv-SE"/>
              </w:rPr>
              <w:t>9</w:t>
            </w:r>
          </w:p>
        </w:tc>
        <w:tc>
          <w:tcPr>
            <w:tcW w:w="2843" w:type="dxa"/>
            <w:vAlign w:val="center"/>
          </w:tcPr>
          <w:p w14:paraId="6EEAA311" w14:textId="07E1456C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 w:cs="AppleSystemUIFont"/>
                <w:b/>
                <w:bCs/>
              </w:rPr>
              <w:t>arousal</w:t>
            </w:r>
          </w:p>
        </w:tc>
      </w:tr>
      <w:tr w:rsidR="003C0C04" w:rsidRPr="003C0C04" w14:paraId="26E3FD60" w14:textId="3A7EC2C8" w:rsidTr="003C0C04">
        <w:trPr>
          <w:trHeight w:val="680"/>
          <w:jc w:val="center"/>
        </w:trPr>
        <w:tc>
          <w:tcPr>
            <w:tcW w:w="701" w:type="dxa"/>
            <w:vAlign w:val="center"/>
          </w:tcPr>
          <w:p w14:paraId="4C47A5BD" w14:textId="63065E3F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1</w:t>
            </w:r>
            <w:r w:rsidRPr="003C0C04">
              <w:rPr>
                <w:rFonts w:ascii="Arial" w:eastAsia="微软雅黑" w:hAnsi="Arial"/>
                <w:color w:val="000000" w:themeColor="text1"/>
              </w:rPr>
              <w:t>0</w:t>
            </w:r>
          </w:p>
        </w:tc>
        <w:tc>
          <w:tcPr>
            <w:tcW w:w="2835" w:type="dxa"/>
            <w:vAlign w:val="center"/>
          </w:tcPr>
          <w:p w14:paraId="41427731" w14:textId="7E4CBEE1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watermark</w:t>
            </w:r>
          </w:p>
        </w:tc>
        <w:tc>
          <w:tcPr>
            <w:tcW w:w="709" w:type="dxa"/>
            <w:vAlign w:val="center"/>
          </w:tcPr>
          <w:p w14:paraId="034A331B" w14:textId="7E681610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3</w:t>
            </w:r>
            <w:r w:rsidRPr="003C0C04">
              <w:rPr>
                <w:rFonts w:ascii="Arial" w:eastAsia="微软雅黑" w:hAnsi="Arial"/>
                <w:color w:val="000000" w:themeColor="text1"/>
              </w:rPr>
              <w:t>0</w:t>
            </w:r>
          </w:p>
        </w:tc>
        <w:tc>
          <w:tcPr>
            <w:tcW w:w="2835" w:type="dxa"/>
            <w:vAlign w:val="center"/>
          </w:tcPr>
          <w:p w14:paraId="6E32E2E8" w14:textId="23D8BFF8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boilerplate</w:t>
            </w:r>
          </w:p>
        </w:tc>
        <w:tc>
          <w:tcPr>
            <w:tcW w:w="709" w:type="dxa"/>
            <w:vAlign w:val="center"/>
          </w:tcPr>
          <w:p w14:paraId="3340F0EA" w14:textId="59EC5DC6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5</w:t>
            </w:r>
            <w:r w:rsidRPr="003C0C04">
              <w:rPr>
                <w:rFonts w:ascii="Arial" w:eastAsia="微软雅黑" w:hAnsi="Arial"/>
                <w:color w:val="000000" w:themeColor="text1"/>
              </w:rPr>
              <w:t>0</w:t>
            </w:r>
          </w:p>
        </w:tc>
        <w:tc>
          <w:tcPr>
            <w:tcW w:w="2843" w:type="dxa"/>
            <w:vAlign w:val="center"/>
          </w:tcPr>
          <w:p w14:paraId="2C033305" w14:textId="6830E373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 w:cs="AppleSystemUIFont"/>
                <w:b/>
                <w:bCs/>
              </w:rPr>
              <w:t>drowsy</w:t>
            </w:r>
          </w:p>
        </w:tc>
      </w:tr>
      <w:tr w:rsidR="003C0C04" w:rsidRPr="003C0C04" w14:paraId="4B08C4B4" w14:textId="11C921C8" w:rsidTr="003C0C04">
        <w:trPr>
          <w:trHeight w:val="680"/>
          <w:jc w:val="center"/>
        </w:trPr>
        <w:tc>
          <w:tcPr>
            <w:tcW w:w="701" w:type="dxa"/>
            <w:vAlign w:val="center"/>
          </w:tcPr>
          <w:p w14:paraId="7A833F99" w14:textId="58D6C7E5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1</w:t>
            </w:r>
            <w:r w:rsidRPr="003C0C04">
              <w:rPr>
                <w:rFonts w:ascii="Arial" w:eastAsia="微软雅黑" w:hAnsi="Arial"/>
                <w:color w:val="000000" w:themeColor="text1"/>
              </w:rPr>
              <w:t>1</w:t>
            </w:r>
          </w:p>
        </w:tc>
        <w:tc>
          <w:tcPr>
            <w:tcW w:w="2835" w:type="dxa"/>
            <w:vAlign w:val="center"/>
          </w:tcPr>
          <w:p w14:paraId="0644DE5A" w14:textId="6143B193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reassemble</w:t>
            </w:r>
          </w:p>
        </w:tc>
        <w:tc>
          <w:tcPr>
            <w:tcW w:w="709" w:type="dxa"/>
            <w:vAlign w:val="center"/>
          </w:tcPr>
          <w:p w14:paraId="58A0B6F9" w14:textId="673E68D9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3</w:t>
            </w:r>
            <w:r w:rsidRPr="003C0C04">
              <w:rPr>
                <w:rFonts w:ascii="Arial" w:eastAsia="微软雅黑" w:hAnsi="Arial"/>
                <w:color w:val="000000" w:themeColor="text1"/>
              </w:rPr>
              <w:t>1</w:t>
            </w:r>
          </w:p>
        </w:tc>
        <w:tc>
          <w:tcPr>
            <w:tcW w:w="2835" w:type="dxa"/>
            <w:vAlign w:val="center"/>
          </w:tcPr>
          <w:p w14:paraId="4423320A" w14:textId="4D49521A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passthrough</w:t>
            </w:r>
          </w:p>
        </w:tc>
        <w:tc>
          <w:tcPr>
            <w:tcW w:w="709" w:type="dxa"/>
            <w:vAlign w:val="center"/>
          </w:tcPr>
          <w:p w14:paraId="572D4C20" w14:textId="4698D8C0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5</w:t>
            </w:r>
            <w:r w:rsidRPr="003C0C04">
              <w:rPr>
                <w:rFonts w:ascii="Arial" w:eastAsia="微软雅黑" w:hAnsi="Arial"/>
                <w:color w:val="000000" w:themeColor="text1"/>
              </w:rPr>
              <w:t>1</w:t>
            </w:r>
          </w:p>
        </w:tc>
        <w:tc>
          <w:tcPr>
            <w:tcW w:w="2843" w:type="dxa"/>
            <w:vAlign w:val="center"/>
          </w:tcPr>
          <w:p w14:paraId="6C21BCC3" w14:textId="4F697782" w:rsidR="003C0C04" w:rsidRPr="003C0C04" w:rsidRDefault="003C0C04" w:rsidP="003C0C04">
            <w:pPr>
              <w:widowControl w:val="0"/>
              <w:autoSpaceDE w:val="0"/>
              <w:autoSpaceDN w:val="0"/>
              <w:adjustRightIn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 w:cs="AppleSystemUIFont"/>
                <w:b/>
                <w:bCs/>
              </w:rPr>
              <w:t>episode</w:t>
            </w:r>
          </w:p>
        </w:tc>
      </w:tr>
      <w:tr w:rsidR="003C0C04" w:rsidRPr="003C0C04" w14:paraId="5534AE3E" w14:textId="65536D23" w:rsidTr="003C0C04">
        <w:trPr>
          <w:trHeight w:val="680"/>
          <w:jc w:val="center"/>
        </w:trPr>
        <w:tc>
          <w:tcPr>
            <w:tcW w:w="701" w:type="dxa"/>
            <w:vAlign w:val="center"/>
          </w:tcPr>
          <w:p w14:paraId="642EFE2E" w14:textId="45BE26FA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1</w:t>
            </w:r>
            <w:r w:rsidRPr="003C0C04">
              <w:rPr>
                <w:rFonts w:ascii="Arial" w:eastAsia="微软雅黑" w:hAnsi="Arial"/>
                <w:color w:val="000000" w:themeColor="text1"/>
              </w:rPr>
              <w:t>2</w:t>
            </w:r>
          </w:p>
        </w:tc>
        <w:tc>
          <w:tcPr>
            <w:tcW w:w="2835" w:type="dxa"/>
            <w:vAlign w:val="center"/>
          </w:tcPr>
          <w:p w14:paraId="3D97FD2E" w14:textId="7D004DB5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innermost</w:t>
            </w:r>
          </w:p>
        </w:tc>
        <w:tc>
          <w:tcPr>
            <w:tcW w:w="709" w:type="dxa"/>
            <w:vAlign w:val="center"/>
          </w:tcPr>
          <w:p w14:paraId="78C932DC" w14:textId="7493812B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3</w:t>
            </w:r>
            <w:r w:rsidRPr="003C0C04">
              <w:rPr>
                <w:rFonts w:ascii="Arial" w:eastAsia="微软雅黑" w:hAnsi="Arial"/>
                <w:color w:val="000000" w:themeColor="text1"/>
              </w:rPr>
              <w:t>2</w:t>
            </w:r>
          </w:p>
        </w:tc>
        <w:tc>
          <w:tcPr>
            <w:tcW w:w="2835" w:type="dxa"/>
            <w:vAlign w:val="center"/>
          </w:tcPr>
          <w:p w14:paraId="5AB5A384" w14:textId="10DF9474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shim</w:t>
            </w:r>
          </w:p>
        </w:tc>
        <w:tc>
          <w:tcPr>
            <w:tcW w:w="709" w:type="dxa"/>
            <w:vAlign w:val="center"/>
          </w:tcPr>
          <w:p w14:paraId="26AC842A" w14:textId="11BDCB68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5</w:t>
            </w:r>
            <w:r w:rsidRPr="003C0C04">
              <w:rPr>
                <w:rFonts w:ascii="Arial" w:eastAsia="微软雅黑" w:hAnsi="Arial"/>
                <w:color w:val="000000" w:themeColor="text1"/>
              </w:rPr>
              <w:t>2</w:t>
            </w:r>
          </w:p>
        </w:tc>
        <w:tc>
          <w:tcPr>
            <w:tcW w:w="2843" w:type="dxa"/>
            <w:vAlign w:val="center"/>
          </w:tcPr>
          <w:p w14:paraId="4C8ED1EC" w14:textId="1C1A8461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 w:cs="AppleSystemUIFont"/>
                <w:b/>
                <w:bCs/>
              </w:rPr>
              <w:t>symptom</w:t>
            </w:r>
          </w:p>
        </w:tc>
      </w:tr>
      <w:tr w:rsidR="003C0C04" w:rsidRPr="003C0C04" w14:paraId="43B4A359" w14:textId="1E182E64" w:rsidTr="003C0C04">
        <w:trPr>
          <w:trHeight w:val="680"/>
          <w:jc w:val="center"/>
        </w:trPr>
        <w:tc>
          <w:tcPr>
            <w:tcW w:w="701" w:type="dxa"/>
            <w:vAlign w:val="center"/>
          </w:tcPr>
          <w:p w14:paraId="3C0D0579" w14:textId="709622DC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1</w:t>
            </w:r>
            <w:r w:rsidRPr="003C0C04">
              <w:rPr>
                <w:rFonts w:ascii="Arial" w:eastAsia="微软雅黑" w:hAnsi="Arial"/>
                <w:color w:val="000000" w:themeColor="text1"/>
              </w:rPr>
              <w:t>3</w:t>
            </w:r>
          </w:p>
        </w:tc>
        <w:tc>
          <w:tcPr>
            <w:tcW w:w="2835" w:type="dxa"/>
            <w:vAlign w:val="center"/>
          </w:tcPr>
          <w:p w14:paraId="36472AE2" w14:textId="0FB21BE2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peek</w:t>
            </w:r>
          </w:p>
        </w:tc>
        <w:tc>
          <w:tcPr>
            <w:tcW w:w="709" w:type="dxa"/>
            <w:vAlign w:val="center"/>
          </w:tcPr>
          <w:p w14:paraId="7A0CC7AA" w14:textId="7CD6F706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3</w:t>
            </w:r>
            <w:r w:rsidRPr="003C0C04">
              <w:rPr>
                <w:rFonts w:ascii="Arial" w:eastAsia="微软雅黑" w:hAnsi="Arial"/>
                <w:color w:val="000000" w:themeColor="text1"/>
              </w:rPr>
              <w:t>3</w:t>
            </w:r>
          </w:p>
        </w:tc>
        <w:tc>
          <w:tcPr>
            <w:tcW w:w="2835" w:type="dxa"/>
            <w:vAlign w:val="center"/>
          </w:tcPr>
          <w:p w14:paraId="3D55901E" w14:textId="6C4ED3EB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toggle</w:t>
            </w:r>
          </w:p>
        </w:tc>
        <w:tc>
          <w:tcPr>
            <w:tcW w:w="709" w:type="dxa"/>
            <w:vAlign w:val="center"/>
          </w:tcPr>
          <w:p w14:paraId="7AD5DA84" w14:textId="5E7B1DC3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5</w:t>
            </w:r>
            <w:r w:rsidRPr="003C0C04">
              <w:rPr>
                <w:rFonts w:ascii="Arial" w:eastAsia="微软雅黑" w:hAnsi="Arial"/>
                <w:color w:val="000000" w:themeColor="text1"/>
              </w:rPr>
              <w:t>3</w:t>
            </w:r>
          </w:p>
        </w:tc>
        <w:tc>
          <w:tcPr>
            <w:tcW w:w="2843" w:type="dxa"/>
            <w:vAlign w:val="center"/>
          </w:tcPr>
          <w:p w14:paraId="20B87C22" w14:textId="40554206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 w:cs="AppleSystemUIFont"/>
                <w:b/>
                <w:bCs/>
              </w:rPr>
              <w:t>inappropriate</w:t>
            </w:r>
          </w:p>
        </w:tc>
      </w:tr>
      <w:tr w:rsidR="003C0C04" w:rsidRPr="003C0C04" w14:paraId="4AA2C438" w14:textId="607EFAF8" w:rsidTr="003C0C04">
        <w:trPr>
          <w:trHeight w:val="680"/>
          <w:jc w:val="center"/>
        </w:trPr>
        <w:tc>
          <w:tcPr>
            <w:tcW w:w="701" w:type="dxa"/>
            <w:vAlign w:val="center"/>
          </w:tcPr>
          <w:p w14:paraId="0B7ECC75" w14:textId="672537AA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1</w:t>
            </w:r>
            <w:r w:rsidRPr="003C0C04">
              <w:rPr>
                <w:rFonts w:ascii="Arial" w:eastAsia="微软雅黑" w:hAnsi="Arial"/>
                <w:color w:val="000000" w:themeColor="text1"/>
              </w:rPr>
              <w:t>4</w:t>
            </w:r>
          </w:p>
        </w:tc>
        <w:tc>
          <w:tcPr>
            <w:tcW w:w="2835" w:type="dxa"/>
            <w:vAlign w:val="center"/>
          </w:tcPr>
          <w:p w14:paraId="6957B729" w14:textId="3EE45BC8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mindset</w:t>
            </w:r>
          </w:p>
        </w:tc>
        <w:tc>
          <w:tcPr>
            <w:tcW w:w="709" w:type="dxa"/>
            <w:vAlign w:val="center"/>
          </w:tcPr>
          <w:p w14:paraId="6862D691" w14:textId="7EE83B85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3</w:t>
            </w:r>
            <w:r w:rsidRPr="003C0C04">
              <w:rPr>
                <w:rFonts w:ascii="Arial" w:eastAsia="微软雅黑" w:hAnsi="Arial"/>
                <w:color w:val="000000" w:themeColor="text1"/>
              </w:rPr>
              <w:t>4</w:t>
            </w:r>
          </w:p>
        </w:tc>
        <w:tc>
          <w:tcPr>
            <w:tcW w:w="2835" w:type="dxa"/>
            <w:vAlign w:val="center"/>
          </w:tcPr>
          <w:p w14:paraId="449FE7E1" w14:textId="2724DDE7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scissors</w:t>
            </w:r>
          </w:p>
        </w:tc>
        <w:tc>
          <w:tcPr>
            <w:tcW w:w="709" w:type="dxa"/>
            <w:vAlign w:val="center"/>
          </w:tcPr>
          <w:p w14:paraId="4C776E6F" w14:textId="6E2E33E1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5</w:t>
            </w:r>
            <w:r w:rsidRPr="003C0C04">
              <w:rPr>
                <w:rFonts w:ascii="Arial" w:eastAsia="微软雅黑" w:hAnsi="Arial"/>
                <w:color w:val="000000" w:themeColor="text1"/>
              </w:rPr>
              <w:t>4</w:t>
            </w:r>
          </w:p>
        </w:tc>
        <w:tc>
          <w:tcPr>
            <w:tcW w:w="2843" w:type="dxa"/>
            <w:vAlign w:val="center"/>
          </w:tcPr>
          <w:p w14:paraId="026ED50A" w14:textId="21D2B048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 w:cs="AppleSystemUIFont"/>
                <w:b/>
                <w:bCs/>
              </w:rPr>
              <w:t>flail</w:t>
            </w:r>
          </w:p>
        </w:tc>
      </w:tr>
      <w:tr w:rsidR="003C0C04" w:rsidRPr="003C0C04" w14:paraId="2303CD58" w14:textId="77777777" w:rsidTr="003C0C04">
        <w:trPr>
          <w:trHeight w:val="680"/>
          <w:jc w:val="center"/>
        </w:trPr>
        <w:tc>
          <w:tcPr>
            <w:tcW w:w="701" w:type="dxa"/>
            <w:vAlign w:val="center"/>
          </w:tcPr>
          <w:p w14:paraId="4C10E7B7" w14:textId="2B42C692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</w:rPr>
            </w:pPr>
            <w:r w:rsidRPr="003C0C04">
              <w:rPr>
                <w:rFonts w:ascii="Arial" w:eastAsia="微软雅黑" w:hAnsi="Arial" w:hint="eastAsia"/>
              </w:rPr>
              <w:t>1</w:t>
            </w:r>
            <w:r w:rsidRPr="003C0C04">
              <w:rPr>
                <w:rFonts w:ascii="Arial" w:eastAsia="微软雅黑" w:hAnsi="Arial"/>
              </w:rPr>
              <w:t>5</w:t>
            </w:r>
          </w:p>
        </w:tc>
        <w:tc>
          <w:tcPr>
            <w:tcW w:w="2835" w:type="dxa"/>
            <w:vAlign w:val="center"/>
          </w:tcPr>
          <w:p w14:paraId="448909C9" w14:textId="59A1E7B7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curtain</w:t>
            </w:r>
          </w:p>
        </w:tc>
        <w:tc>
          <w:tcPr>
            <w:tcW w:w="709" w:type="dxa"/>
            <w:vAlign w:val="center"/>
          </w:tcPr>
          <w:p w14:paraId="3173F5CA" w14:textId="739048D2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</w:rPr>
            </w:pPr>
            <w:r w:rsidRPr="003C0C04">
              <w:rPr>
                <w:rFonts w:ascii="Arial" w:eastAsia="微软雅黑" w:hAnsi="Arial" w:hint="eastAsia"/>
              </w:rPr>
              <w:t>3</w:t>
            </w:r>
            <w:r w:rsidRPr="003C0C04">
              <w:rPr>
                <w:rFonts w:ascii="Arial" w:eastAsia="微软雅黑" w:hAnsi="Arial"/>
              </w:rPr>
              <w:t>5</w:t>
            </w:r>
          </w:p>
        </w:tc>
        <w:tc>
          <w:tcPr>
            <w:tcW w:w="2835" w:type="dxa"/>
            <w:vAlign w:val="center"/>
          </w:tcPr>
          <w:p w14:paraId="2BEA741B" w14:textId="4C61A063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brush aside</w:t>
            </w:r>
          </w:p>
        </w:tc>
        <w:tc>
          <w:tcPr>
            <w:tcW w:w="709" w:type="dxa"/>
            <w:vAlign w:val="center"/>
          </w:tcPr>
          <w:p w14:paraId="0ACFCC6F" w14:textId="152F3614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</w:rPr>
            </w:pPr>
            <w:r w:rsidRPr="003C0C04">
              <w:rPr>
                <w:rFonts w:ascii="Arial" w:eastAsia="微软雅黑" w:hAnsi="Arial" w:hint="eastAsia"/>
              </w:rPr>
              <w:t>5</w:t>
            </w:r>
            <w:r w:rsidRPr="003C0C04">
              <w:rPr>
                <w:rFonts w:ascii="Arial" w:eastAsia="微软雅黑" w:hAnsi="Arial"/>
              </w:rPr>
              <w:t>5</w:t>
            </w:r>
          </w:p>
        </w:tc>
        <w:tc>
          <w:tcPr>
            <w:tcW w:w="2843" w:type="dxa"/>
            <w:vAlign w:val="center"/>
          </w:tcPr>
          <w:p w14:paraId="609A8597" w14:textId="39DB20A1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</w:rPr>
            </w:pPr>
            <w:r w:rsidRPr="003C0C04">
              <w:rPr>
                <w:rFonts w:ascii="Arial" w:eastAsia="微软雅黑" w:hAnsi="Arial" w:cs="AppleSystemUIFont"/>
                <w:b/>
                <w:bCs/>
              </w:rPr>
              <w:t>octopus</w:t>
            </w:r>
          </w:p>
        </w:tc>
      </w:tr>
      <w:tr w:rsidR="003C0C04" w:rsidRPr="003C0C04" w14:paraId="2B312BB7" w14:textId="59E375D6" w:rsidTr="003C0C04">
        <w:trPr>
          <w:trHeight w:val="680"/>
          <w:jc w:val="center"/>
        </w:trPr>
        <w:tc>
          <w:tcPr>
            <w:tcW w:w="701" w:type="dxa"/>
            <w:vAlign w:val="center"/>
          </w:tcPr>
          <w:p w14:paraId="7DCCC108" w14:textId="177765CA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1</w:t>
            </w:r>
            <w:r w:rsidRPr="003C0C04">
              <w:rPr>
                <w:rFonts w:ascii="Arial" w:eastAsia="微软雅黑" w:hAnsi="Arial"/>
                <w:color w:val="000000" w:themeColor="text1"/>
              </w:rPr>
              <w:t>6</w:t>
            </w:r>
          </w:p>
        </w:tc>
        <w:tc>
          <w:tcPr>
            <w:tcW w:w="2835" w:type="dxa"/>
            <w:vAlign w:val="center"/>
          </w:tcPr>
          <w:p w14:paraId="0EEABAAC" w14:textId="33432C13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tick</w:t>
            </w:r>
          </w:p>
        </w:tc>
        <w:tc>
          <w:tcPr>
            <w:tcW w:w="709" w:type="dxa"/>
            <w:vAlign w:val="center"/>
          </w:tcPr>
          <w:p w14:paraId="185D7DE1" w14:textId="0BA20974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3</w:t>
            </w:r>
            <w:r w:rsidRPr="003C0C04">
              <w:rPr>
                <w:rFonts w:ascii="Arial" w:eastAsia="微软雅黑" w:hAnsi="Arial"/>
                <w:color w:val="000000" w:themeColor="text1"/>
              </w:rPr>
              <w:t>6</w:t>
            </w:r>
          </w:p>
        </w:tc>
        <w:tc>
          <w:tcPr>
            <w:tcW w:w="2835" w:type="dxa"/>
            <w:vAlign w:val="center"/>
          </w:tcPr>
          <w:p w14:paraId="0C514CE9" w14:textId="5852DC04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disarm</w:t>
            </w:r>
          </w:p>
        </w:tc>
        <w:tc>
          <w:tcPr>
            <w:tcW w:w="709" w:type="dxa"/>
            <w:vAlign w:val="center"/>
          </w:tcPr>
          <w:p w14:paraId="37458267" w14:textId="0A2A26DB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5</w:t>
            </w:r>
            <w:r w:rsidRPr="003C0C04">
              <w:rPr>
                <w:rFonts w:ascii="Arial" w:eastAsia="微软雅黑" w:hAnsi="Arial"/>
                <w:color w:val="000000" w:themeColor="text1"/>
              </w:rPr>
              <w:t>6</w:t>
            </w:r>
          </w:p>
        </w:tc>
        <w:tc>
          <w:tcPr>
            <w:tcW w:w="2843" w:type="dxa"/>
            <w:vAlign w:val="center"/>
          </w:tcPr>
          <w:p w14:paraId="062C7FB1" w14:textId="267F92E9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 w:cs="AppleSystemUIFont"/>
                <w:b/>
                <w:bCs/>
              </w:rPr>
              <w:t>superior</w:t>
            </w:r>
          </w:p>
        </w:tc>
      </w:tr>
      <w:tr w:rsidR="003C0C04" w:rsidRPr="003C0C04" w14:paraId="3FA1D15D" w14:textId="742B60D2" w:rsidTr="003C0C04">
        <w:trPr>
          <w:trHeight w:val="680"/>
          <w:jc w:val="center"/>
        </w:trPr>
        <w:tc>
          <w:tcPr>
            <w:tcW w:w="701" w:type="dxa"/>
            <w:vAlign w:val="center"/>
          </w:tcPr>
          <w:p w14:paraId="7696BBBF" w14:textId="4AC06DE0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1</w:t>
            </w:r>
            <w:r w:rsidRPr="003C0C04">
              <w:rPr>
                <w:rFonts w:ascii="Arial" w:eastAsia="微软雅黑" w:hAnsi="Arial"/>
                <w:color w:val="000000" w:themeColor="text1"/>
              </w:rPr>
              <w:t>7</w:t>
            </w:r>
          </w:p>
        </w:tc>
        <w:tc>
          <w:tcPr>
            <w:tcW w:w="2835" w:type="dxa"/>
            <w:vAlign w:val="center"/>
          </w:tcPr>
          <w:p w14:paraId="76694668" w14:textId="32FEB184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descend</w:t>
            </w:r>
          </w:p>
        </w:tc>
        <w:tc>
          <w:tcPr>
            <w:tcW w:w="709" w:type="dxa"/>
            <w:vAlign w:val="center"/>
          </w:tcPr>
          <w:p w14:paraId="476D4032" w14:textId="68F6BB13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3</w:t>
            </w:r>
            <w:r w:rsidRPr="003C0C04">
              <w:rPr>
                <w:rFonts w:ascii="Arial" w:eastAsia="微软雅黑" w:hAnsi="Arial"/>
                <w:color w:val="000000" w:themeColor="text1"/>
              </w:rPr>
              <w:t>7</w:t>
            </w:r>
          </w:p>
        </w:tc>
        <w:tc>
          <w:tcPr>
            <w:tcW w:w="2835" w:type="dxa"/>
            <w:vAlign w:val="center"/>
          </w:tcPr>
          <w:p w14:paraId="70837749" w14:textId="7DCF6E6D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point-blank</w:t>
            </w:r>
          </w:p>
        </w:tc>
        <w:tc>
          <w:tcPr>
            <w:tcW w:w="709" w:type="dxa"/>
            <w:vAlign w:val="center"/>
          </w:tcPr>
          <w:p w14:paraId="5B8C8EFA" w14:textId="2FF9CC41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5</w:t>
            </w:r>
            <w:r w:rsidRPr="003C0C04">
              <w:rPr>
                <w:rFonts w:ascii="Arial" w:eastAsia="微软雅黑" w:hAnsi="Arial"/>
                <w:color w:val="000000" w:themeColor="text1"/>
              </w:rPr>
              <w:t>7</w:t>
            </w:r>
          </w:p>
        </w:tc>
        <w:tc>
          <w:tcPr>
            <w:tcW w:w="2843" w:type="dxa"/>
            <w:vAlign w:val="center"/>
          </w:tcPr>
          <w:p w14:paraId="3F2E48FB" w14:textId="0733C6FF" w:rsidR="003C0C04" w:rsidRPr="003C0C04" w:rsidRDefault="003C0C04" w:rsidP="003C0C04">
            <w:pPr>
              <w:widowControl w:val="0"/>
              <w:autoSpaceDE w:val="0"/>
              <w:autoSpaceDN w:val="0"/>
              <w:adjustRightIn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 w:cs="AppleSystemUIFont"/>
                <w:b/>
                <w:bCs/>
              </w:rPr>
              <w:t>supreme</w:t>
            </w:r>
          </w:p>
        </w:tc>
      </w:tr>
      <w:tr w:rsidR="003C0C04" w:rsidRPr="003C0C04" w14:paraId="27507647" w14:textId="6DB2A637" w:rsidTr="003C0C04">
        <w:trPr>
          <w:trHeight w:val="680"/>
          <w:jc w:val="center"/>
        </w:trPr>
        <w:tc>
          <w:tcPr>
            <w:tcW w:w="701" w:type="dxa"/>
            <w:vAlign w:val="center"/>
          </w:tcPr>
          <w:p w14:paraId="11BC97BD" w14:textId="724BB032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1</w:t>
            </w:r>
            <w:r w:rsidRPr="003C0C04">
              <w:rPr>
                <w:rFonts w:ascii="Arial" w:eastAsia="微软雅黑" w:hAnsi="Arial"/>
                <w:color w:val="000000" w:themeColor="text1"/>
              </w:rPr>
              <w:t>8</w:t>
            </w:r>
          </w:p>
        </w:tc>
        <w:tc>
          <w:tcPr>
            <w:tcW w:w="2835" w:type="dxa"/>
            <w:vAlign w:val="center"/>
          </w:tcPr>
          <w:p w14:paraId="1C06235F" w14:textId="6FECDBE8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trivial</w:t>
            </w:r>
          </w:p>
        </w:tc>
        <w:tc>
          <w:tcPr>
            <w:tcW w:w="709" w:type="dxa"/>
            <w:vAlign w:val="center"/>
          </w:tcPr>
          <w:p w14:paraId="75E0F501" w14:textId="5E38835A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3</w:t>
            </w:r>
            <w:r w:rsidRPr="003C0C04">
              <w:rPr>
                <w:rFonts w:ascii="Arial" w:eastAsia="微软雅黑" w:hAnsi="Arial"/>
                <w:color w:val="000000" w:themeColor="text1"/>
              </w:rPr>
              <w:t>8</w:t>
            </w:r>
          </w:p>
        </w:tc>
        <w:tc>
          <w:tcPr>
            <w:tcW w:w="2835" w:type="dxa"/>
            <w:vAlign w:val="center"/>
          </w:tcPr>
          <w:p w14:paraId="2F0CCFDA" w14:textId="19CC37CC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proactive</w:t>
            </w:r>
          </w:p>
        </w:tc>
        <w:tc>
          <w:tcPr>
            <w:tcW w:w="709" w:type="dxa"/>
            <w:vAlign w:val="center"/>
          </w:tcPr>
          <w:p w14:paraId="0C0BC3B5" w14:textId="133BABB3" w:rsidR="003C0C04" w:rsidRPr="003C0C04" w:rsidRDefault="003C0C04" w:rsidP="003C0C04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5</w:t>
            </w:r>
            <w:r w:rsidRPr="003C0C04">
              <w:rPr>
                <w:rFonts w:ascii="Arial" w:eastAsia="微软雅黑" w:hAnsi="Arial"/>
                <w:color w:val="000000" w:themeColor="text1"/>
              </w:rPr>
              <w:t>8</w:t>
            </w:r>
          </w:p>
        </w:tc>
        <w:tc>
          <w:tcPr>
            <w:tcW w:w="2843" w:type="dxa"/>
            <w:vAlign w:val="center"/>
          </w:tcPr>
          <w:p w14:paraId="799F6E6F" w14:textId="6865C9A6" w:rsidR="003C0C04" w:rsidRPr="003C0C04" w:rsidRDefault="003C0C04" w:rsidP="003C0C04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 w:cs="AppleSystemUIFont"/>
                <w:b/>
                <w:bCs/>
              </w:rPr>
              <w:t>disoriented</w:t>
            </w:r>
          </w:p>
        </w:tc>
      </w:tr>
      <w:tr w:rsidR="00FF7273" w:rsidRPr="003C0C04" w14:paraId="6F0BCED8" w14:textId="745C8C3C" w:rsidTr="009F48BB">
        <w:trPr>
          <w:trHeight w:val="680"/>
          <w:jc w:val="center"/>
        </w:trPr>
        <w:tc>
          <w:tcPr>
            <w:tcW w:w="701" w:type="dxa"/>
            <w:vAlign w:val="center"/>
          </w:tcPr>
          <w:p w14:paraId="6305DAE4" w14:textId="6736E501" w:rsidR="00FF7273" w:rsidRPr="003C0C04" w:rsidRDefault="00FF7273" w:rsidP="00FF7273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1</w:t>
            </w:r>
            <w:r w:rsidRPr="003C0C04">
              <w:rPr>
                <w:rFonts w:ascii="Arial" w:eastAsia="微软雅黑" w:hAnsi="Arial"/>
                <w:color w:val="000000" w:themeColor="text1"/>
              </w:rPr>
              <w:t>9</w:t>
            </w:r>
          </w:p>
        </w:tc>
        <w:tc>
          <w:tcPr>
            <w:tcW w:w="2835" w:type="dxa"/>
            <w:vAlign w:val="center"/>
          </w:tcPr>
          <w:p w14:paraId="1A5D1B3B" w14:textId="6CBD5401" w:rsidR="00FF7273" w:rsidRPr="003C0C04" w:rsidRDefault="00FF7273" w:rsidP="00FF7273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condensed</w:t>
            </w:r>
          </w:p>
        </w:tc>
        <w:tc>
          <w:tcPr>
            <w:tcW w:w="709" w:type="dxa"/>
            <w:vAlign w:val="center"/>
          </w:tcPr>
          <w:p w14:paraId="4D657626" w14:textId="5129DD4A" w:rsidR="00FF7273" w:rsidRPr="003C0C04" w:rsidRDefault="00FF7273" w:rsidP="00FF7273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3</w:t>
            </w:r>
            <w:r w:rsidRPr="003C0C04">
              <w:rPr>
                <w:rFonts w:ascii="Arial" w:eastAsia="微软雅黑" w:hAnsi="Arial"/>
                <w:color w:val="000000" w:themeColor="text1"/>
              </w:rPr>
              <w:t>9</w:t>
            </w:r>
          </w:p>
        </w:tc>
        <w:tc>
          <w:tcPr>
            <w:tcW w:w="2835" w:type="dxa"/>
            <w:vAlign w:val="center"/>
          </w:tcPr>
          <w:p w14:paraId="0E8B38BF" w14:textId="4A854BAD" w:rsidR="00FF7273" w:rsidRPr="003C0C04" w:rsidRDefault="00FF7273" w:rsidP="00FF7273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proofread</w:t>
            </w:r>
          </w:p>
        </w:tc>
        <w:tc>
          <w:tcPr>
            <w:tcW w:w="709" w:type="dxa"/>
            <w:vAlign w:val="center"/>
          </w:tcPr>
          <w:p w14:paraId="03828611" w14:textId="15E1F039" w:rsidR="00FF7273" w:rsidRPr="003C0C04" w:rsidRDefault="00FF7273" w:rsidP="00FF7273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5</w:t>
            </w:r>
            <w:r w:rsidRPr="003C0C04">
              <w:rPr>
                <w:rFonts w:ascii="Arial" w:eastAsia="微软雅黑" w:hAnsi="Arial"/>
                <w:color w:val="000000" w:themeColor="text1"/>
              </w:rPr>
              <w:t>9</w:t>
            </w:r>
          </w:p>
        </w:tc>
        <w:tc>
          <w:tcPr>
            <w:tcW w:w="2843" w:type="dxa"/>
          </w:tcPr>
          <w:p w14:paraId="1D7CDA00" w14:textId="0470EDC9" w:rsidR="00FF7273" w:rsidRPr="00FF7273" w:rsidRDefault="00FF7273" w:rsidP="00FF7273">
            <w:pPr>
              <w:snapToGrid w:val="0"/>
              <w:spacing w:line="520" w:lineRule="exact"/>
              <w:rPr>
                <w:rFonts w:ascii="Arial" w:eastAsia="微软雅黑" w:hAnsi="Arial" w:cs="Arial"/>
                <w:b/>
                <w:bCs/>
                <w:color w:val="000000" w:themeColor="text1"/>
              </w:rPr>
            </w:pPr>
            <w:r w:rsidRPr="00FF7273">
              <w:rPr>
                <w:rFonts w:ascii="Arial" w:hAnsi="Arial" w:cs="Arial"/>
                <w:b/>
                <w:bCs/>
              </w:rPr>
              <w:t>foolproof</w:t>
            </w:r>
          </w:p>
        </w:tc>
      </w:tr>
      <w:tr w:rsidR="00FF7273" w:rsidRPr="003C0C04" w14:paraId="6727E853" w14:textId="59C403BF" w:rsidTr="009F48BB">
        <w:trPr>
          <w:trHeight w:val="680"/>
          <w:jc w:val="center"/>
        </w:trPr>
        <w:tc>
          <w:tcPr>
            <w:tcW w:w="701" w:type="dxa"/>
            <w:vAlign w:val="center"/>
          </w:tcPr>
          <w:p w14:paraId="30F7C648" w14:textId="4C0EE5FF" w:rsidR="00FF7273" w:rsidRPr="003C0C04" w:rsidRDefault="00FF7273" w:rsidP="00FF7273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2</w:t>
            </w:r>
            <w:r w:rsidRPr="003C0C04">
              <w:rPr>
                <w:rFonts w:ascii="Arial" w:eastAsia="微软雅黑" w:hAnsi="Arial"/>
                <w:color w:val="000000" w:themeColor="text1"/>
              </w:rPr>
              <w:t>0</w:t>
            </w:r>
          </w:p>
        </w:tc>
        <w:tc>
          <w:tcPr>
            <w:tcW w:w="2835" w:type="dxa"/>
            <w:vAlign w:val="center"/>
          </w:tcPr>
          <w:p w14:paraId="39E6ED0D" w14:textId="364CACF7" w:rsidR="00FF7273" w:rsidRPr="003C0C04" w:rsidRDefault="00FF7273" w:rsidP="00FF7273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estimate</w:t>
            </w:r>
          </w:p>
        </w:tc>
        <w:tc>
          <w:tcPr>
            <w:tcW w:w="709" w:type="dxa"/>
            <w:vAlign w:val="center"/>
          </w:tcPr>
          <w:p w14:paraId="6734DD28" w14:textId="0493AA9E" w:rsidR="00FF7273" w:rsidRPr="003C0C04" w:rsidRDefault="00FF7273" w:rsidP="00FF7273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4</w:t>
            </w:r>
            <w:r w:rsidRPr="003C0C04">
              <w:rPr>
                <w:rFonts w:ascii="Arial" w:eastAsia="微软雅黑" w:hAnsi="Arial"/>
                <w:color w:val="000000" w:themeColor="text1"/>
              </w:rPr>
              <w:t>0</w:t>
            </w:r>
          </w:p>
        </w:tc>
        <w:tc>
          <w:tcPr>
            <w:tcW w:w="2835" w:type="dxa"/>
            <w:vAlign w:val="center"/>
          </w:tcPr>
          <w:p w14:paraId="1526876E" w14:textId="76B4F905" w:rsidR="00FF7273" w:rsidRPr="003C0C04" w:rsidRDefault="00FF7273" w:rsidP="00FF7273">
            <w:pPr>
              <w:snapToGrid w:val="0"/>
              <w:spacing w:line="520" w:lineRule="exact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C0C04">
              <w:rPr>
                <w:rFonts w:ascii="Arial" w:eastAsia="微软雅黑" w:hAnsi="Arial"/>
                <w:b/>
                <w:bCs/>
              </w:rPr>
              <w:t>farm out</w:t>
            </w:r>
          </w:p>
        </w:tc>
        <w:tc>
          <w:tcPr>
            <w:tcW w:w="709" w:type="dxa"/>
            <w:vAlign w:val="center"/>
          </w:tcPr>
          <w:p w14:paraId="4A4ADEA9" w14:textId="27833C81" w:rsidR="00FF7273" w:rsidRPr="003C0C04" w:rsidRDefault="00FF7273" w:rsidP="00FF7273">
            <w:pPr>
              <w:snapToGrid w:val="0"/>
              <w:spacing w:line="520" w:lineRule="exact"/>
              <w:jc w:val="center"/>
              <w:rPr>
                <w:rFonts w:ascii="Arial" w:eastAsia="微软雅黑" w:hAnsi="Arial"/>
                <w:color w:val="000000" w:themeColor="text1"/>
              </w:rPr>
            </w:pPr>
            <w:r w:rsidRPr="003C0C04">
              <w:rPr>
                <w:rFonts w:ascii="Arial" w:eastAsia="微软雅黑" w:hAnsi="Arial" w:hint="eastAsia"/>
                <w:color w:val="000000" w:themeColor="text1"/>
              </w:rPr>
              <w:t>6</w:t>
            </w:r>
            <w:r w:rsidRPr="003C0C04">
              <w:rPr>
                <w:rFonts w:ascii="Arial" w:eastAsia="微软雅黑" w:hAnsi="Arial"/>
                <w:color w:val="000000" w:themeColor="text1"/>
              </w:rPr>
              <w:t>0</w:t>
            </w:r>
          </w:p>
        </w:tc>
        <w:tc>
          <w:tcPr>
            <w:tcW w:w="2843" w:type="dxa"/>
          </w:tcPr>
          <w:p w14:paraId="4FD096BE" w14:textId="7B5EDC6E" w:rsidR="00FF7273" w:rsidRPr="00FF7273" w:rsidRDefault="00FF7273" w:rsidP="00FF7273">
            <w:pPr>
              <w:widowControl w:val="0"/>
              <w:autoSpaceDE w:val="0"/>
              <w:autoSpaceDN w:val="0"/>
              <w:adjustRightInd w:val="0"/>
              <w:spacing w:line="520" w:lineRule="exact"/>
              <w:rPr>
                <w:rFonts w:ascii="Arial" w:eastAsia="微软雅黑" w:hAnsi="Arial" w:cs="Arial"/>
                <w:b/>
                <w:bCs/>
                <w:color w:val="000000" w:themeColor="text1"/>
              </w:rPr>
            </w:pPr>
            <w:r w:rsidRPr="00FF7273">
              <w:rPr>
                <w:rFonts w:ascii="Arial" w:hAnsi="Arial" w:cs="Arial"/>
                <w:b/>
                <w:bCs/>
              </w:rPr>
              <w:t>disarm</w:t>
            </w:r>
          </w:p>
        </w:tc>
      </w:tr>
    </w:tbl>
    <w:p w14:paraId="69125DE5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lastRenderedPageBreak/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  <w:szCs w:val="28"/>
        </w:rPr>
        <w:t>accountable</w:t>
      </w:r>
      <w:r w:rsidRPr="003C0C04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[ə'kaʊntəbl] adj. </w:t>
      </w:r>
      <w:r w:rsidRPr="003C0C04">
        <w:rPr>
          <w:rFonts w:ascii="Arial" w:eastAsia="微软雅黑" w:hAnsi="Arial" w:cs="AppleExternalUIFontSimplifiedCh"/>
          <w:szCs w:val="22"/>
        </w:rPr>
        <w:t>负责的，可说明的</w:t>
      </w:r>
    </w:p>
    <w:p w14:paraId="720A6A80" w14:textId="5D7B2ED8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In software development, developers are accountable for writing code that is maintainable, scalable, and free of bugs.</w:t>
      </w:r>
    </w:p>
    <w:p w14:paraId="14A49AAD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tackle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['tækəl] v. </w:t>
      </w:r>
      <w:r w:rsidRPr="003C0C04">
        <w:rPr>
          <w:rFonts w:ascii="Arial" w:eastAsia="微软雅黑" w:hAnsi="Arial" w:cs="AppleExternalUIFontSimplifiedCh"/>
          <w:szCs w:val="22"/>
        </w:rPr>
        <w:t>解决，应对</w:t>
      </w:r>
    </w:p>
    <w:p w14:paraId="58C41E4D" w14:textId="59C0FC18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To tackle the issue of slow page load times, web developers can optimize images, minify code, and use caching techniques.</w:t>
      </w:r>
    </w:p>
    <w:p w14:paraId="76CB508D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cram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[kræm] v. </w:t>
      </w:r>
      <w:r w:rsidRPr="003C0C04">
        <w:rPr>
          <w:rFonts w:ascii="Arial" w:eastAsia="微软雅黑" w:hAnsi="Arial" w:cs="AppleExternalUIFontSimplifiedCh"/>
          <w:szCs w:val="22"/>
        </w:rPr>
        <w:t>填塞，死记硬背</w:t>
      </w:r>
    </w:p>
    <w:p w14:paraId="17E14B59" w14:textId="4F164074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Students often cram before exams, but research shows that distributed practice is more effective for long-term retention.</w:t>
      </w:r>
    </w:p>
    <w:p w14:paraId="39145EFD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wary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['weri] adj. </w:t>
      </w:r>
      <w:r w:rsidRPr="003C0C04">
        <w:rPr>
          <w:rFonts w:ascii="Arial" w:eastAsia="微软雅黑" w:hAnsi="Arial" w:cs="AppleExternalUIFontSimplifiedCh"/>
          <w:szCs w:val="22"/>
        </w:rPr>
        <w:t>谨慎的，小心的</w:t>
      </w:r>
    </w:p>
    <w:p w14:paraId="7F5DFA09" w14:textId="16AF76E9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When working with third-party libraries or APIs, developers need to be wary of potential security vulnerabilities and test for them.</w:t>
      </w:r>
    </w:p>
    <w:p w14:paraId="534E1BA9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subtle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['sʌtl] adj. </w:t>
      </w:r>
      <w:r w:rsidRPr="003C0C04">
        <w:rPr>
          <w:rFonts w:ascii="Arial" w:eastAsia="微软雅黑" w:hAnsi="Arial" w:cs="AppleExternalUIFontSimplifiedCh"/>
          <w:szCs w:val="22"/>
        </w:rPr>
        <w:t>狡猾的，巧妙的，微妙的</w:t>
      </w:r>
    </w:p>
    <w:p w14:paraId="76880DEA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Hackers may use subtle methods such as social engineering or phishing to trick users into giving up their login credentials.</w:t>
      </w:r>
    </w:p>
    <w:p w14:paraId="517F8254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perspective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[pə'spektɪv] n. </w:t>
      </w:r>
      <w:r w:rsidRPr="003C0C04">
        <w:rPr>
          <w:rFonts w:ascii="Arial" w:eastAsia="微软雅黑" w:hAnsi="Arial" w:cs="AppleExternalUIFontSimplifiedCh"/>
          <w:szCs w:val="22"/>
        </w:rPr>
        <w:t>视角，角度</w:t>
      </w:r>
    </w:p>
    <w:p w14:paraId="5A28BE8C" w14:textId="6EB7E3B4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Debugging from the user's perspective can help developers better understand and fix issues in their software.</w:t>
      </w:r>
    </w:p>
    <w:p w14:paraId="6822D6E0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ditch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[dɪtʃ] v. </w:t>
      </w:r>
      <w:r w:rsidRPr="003C0C04">
        <w:rPr>
          <w:rFonts w:ascii="Arial" w:eastAsia="微软雅黑" w:hAnsi="Arial" w:cs="AppleExternalUIFontSimplifiedCh"/>
          <w:szCs w:val="22"/>
        </w:rPr>
        <w:t>抛弃，放弃</w:t>
      </w:r>
    </w:p>
    <w:p w14:paraId="072E51FF" w14:textId="7BCECDEA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Legacy code that is no longer maintained or used may need to be ditched in order to reduce technical debt and improve performance.</w:t>
      </w:r>
    </w:p>
    <w:p w14:paraId="170C5EC2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workaround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['wɔːkəraʊnd] n. </w:t>
      </w:r>
      <w:r w:rsidRPr="003C0C04">
        <w:rPr>
          <w:rFonts w:ascii="Arial" w:eastAsia="微软雅黑" w:hAnsi="Arial" w:cs="AppleExternalUIFontSimplifiedCh"/>
          <w:szCs w:val="22"/>
        </w:rPr>
        <w:t>解决问题的临时方法，变通方法</w:t>
      </w:r>
    </w:p>
    <w:p w14:paraId="0A868C7F" w14:textId="2BEDA78E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A common workaround for browser compatibility issues is to use polyfills or feature detection libraries.</w:t>
      </w:r>
    </w:p>
    <w:p w14:paraId="66C88BD9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confine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[kən'faɪn] v. </w:t>
      </w:r>
      <w:r w:rsidRPr="003C0C04">
        <w:rPr>
          <w:rFonts w:ascii="Arial" w:eastAsia="微软雅黑" w:hAnsi="Arial" w:cs="AppleExternalUIFontSimplifiedCh"/>
          <w:szCs w:val="22"/>
        </w:rPr>
        <w:t>限制，约束</w:t>
      </w:r>
    </w:p>
    <w:p w14:paraId="2F368F50" w14:textId="5741BE0A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Access control mechanisms can help confine user actions to only those that they are authorized to perform.</w:t>
      </w:r>
    </w:p>
    <w:p w14:paraId="5B24A9D5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watermark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['wɔːtəmɑːrk] n. </w:t>
      </w:r>
      <w:r w:rsidRPr="003C0C04">
        <w:rPr>
          <w:rFonts w:ascii="Arial" w:eastAsia="微软雅黑" w:hAnsi="Arial" w:cs="AppleExternalUIFontSimplifiedCh"/>
          <w:szCs w:val="22"/>
        </w:rPr>
        <w:t>水印，浮水印</w:t>
      </w:r>
    </w:p>
    <w:p w14:paraId="28942BF1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Watermarks can be added to images or documents to protect against unauthorized use or copying.</w:t>
      </w:r>
    </w:p>
    <w:p w14:paraId="5766950A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</w:p>
    <w:p w14:paraId="15708E55" w14:textId="7C55BD59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lastRenderedPageBreak/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reassemble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[</w:t>
      </w:r>
      <w:r w:rsidR="005352B4" w:rsidRPr="003C0C04">
        <w:rPr>
          <w:rFonts w:ascii="Arial" w:eastAsia="微软雅黑" w:hAnsi="Arial" w:cs="AppleExternalUIFontSimplifiedCh"/>
          <w:szCs w:val="22"/>
        </w:rPr>
        <w:t>ˌriːəˈsembl</w:t>
      </w:r>
      <w:r w:rsidRPr="003C0C04">
        <w:rPr>
          <w:rFonts w:ascii="Arial" w:eastAsia="微软雅黑" w:hAnsi="Arial" w:cs="AppleExternalUIFontSimplifiedCh"/>
          <w:szCs w:val="22"/>
        </w:rPr>
        <w:t xml:space="preserve">] v. </w:t>
      </w:r>
      <w:r w:rsidRPr="003C0C04">
        <w:rPr>
          <w:rFonts w:ascii="Arial" w:eastAsia="微软雅黑" w:hAnsi="Arial" w:cs="AppleExternalUIFontSimplifiedCh"/>
          <w:szCs w:val="22"/>
        </w:rPr>
        <w:t>重新组装，重新安装</w:t>
      </w:r>
    </w:p>
    <w:p w14:paraId="19BAA7E8" w14:textId="2B5C5B00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When debugging code, it may be necessary to reassemble the program from its individual components in order to find the source of an error.</w:t>
      </w:r>
    </w:p>
    <w:p w14:paraId="28C82DB3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innermost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['ɪnərməʊst] adj. </w:t>
      </w:r>
      <w:r w:rsidRPr="003C0C04">
        <w:rPr>
          <w:rFonts w:ascii="Arial" w:eastAsia="微软雅黑" w:hAnsi="Arial" w:cs="AppleExternalUIFontSimplifiedCh"/>
          <w:szCs w:val="22"/>
        </w:rPr>
        <w:t>最深处的，最内部的</w:t>
      </w:r>
    </w:p>
    <w:p w14:paraId="3987753B" w14:textId="2BD64144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eg. </w:t>
      </w:r>
      <w:bookmarkStart w:id="2" w:name="OLE_LINK9"/>
      <w:bookmarkStart w:id="3" w:name="OLE_LINK10"/>
      <w:r w:rsidRPr="003C0C04">
        <w:rPr>
          <w:rFonts w:ascii="Arial" w:eastAsia="微软雅黑" w:hAnsi="Arial" w:cs="AppleExternalUIFontSimplifiedCh"/>
          <w:szCs w:val="22"/>
        </w:rPr>
        <w:t>The innermost loop in a program is often the most performance-critical, and may require special optimization techniques.</w:t>
      </w:r>
      <w:bookmarkEnd w:id="2"/>
      <w:bookmarkEnd w:id="3"/>
    </w:p>
    <w:p w14:paraId="1CA936FF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peek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[piːk] v. </w:t>
      </w:r>
      <w:r w:rsidRPr="003C0C04">
        <w:rPr>
          <w:rFonts w:ascii="Arial" w:eastAsia="微软雅黑" w:hAnsi="Arial" w:cs="AppleExternalUIFontSimplifiedCh"/>
          <w:szCs w:val="22"/>
        </w:rPr>
        <w:t>窥视，偷看</w:t>
      </w:r>
    </w:p>
    <w:p w14:paraId="4458C2F2" w14:textId="7B0A89B0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Debuggers often allow developers to peek at the values of variables or memory locations during runtime.</w:t>
      </w:r>
    </w:p>
    <w:p w14:paraId="1C3BA3BE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mindset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['maɪndset] n. </w:t>
      </w:r>
      <w:r w:rsidRPr="003C0C04">
        <w:rPr>
          <w:rFonts w:ascii="Arial" w:eastAsia="微软雅黑" w:hAnsi="Arial" w:cs="AppleExternalUIFontSimplifiedCh"/>
          <w:szCs w:val="22"/>
        </w:rPr>
        <w:t>心态，思维方式</w:t>
      </w:r>
    </w:p>
    <w:p w14:paraId="69A95EEA" w14:textId="6DFF6D21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A growth mindset, where challenges are seen as opportunities for learning and growth, can be beneficial for developers in overcoming obstacles.</w:t>
      </w:r>
    </w:p>
    <w:p w14:paraId="21AB1AD1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curtain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['kɜːtn] n. </w:t>
      </w:r>
      <w:r w:rsidRPr="003C0C04">
        <w:rPr>
          <w:rFonts w:ascii="Arial" w:eastAsia="微软雅黑" w:hAnsi="Arial" w:cs="AppleExternalUIFontSimplifiedCh"/>
          <w:szCs w:val="22"/>
        </w:rPr>
        <w:t>窗帘，幕布</w:t>
      </w:r>
    </w:p>
    <w:p w14:paraId="2A10FFB6" w14:textId="190B5E7C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In user interface design, modal dialogs can be used to provide important information or actions without blocking the main content behind a curtain.</w:t>
      </w:r>
    </w:p>
    <w:p w14:paraId="692EC2CE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tick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[tɪk] n. </w:t>
      </w:r>
      <w:r w:rsidRPr="003C0C04">
        <w:rPr>
          <w:rFonts w:ascii="Arial" w:eastAsia="微软雅黑" w:hAnsi="Arial" w:cs="AppleExternalUIFontSimplifiedCh"/>
          <w:szCs w:val="22"/>
        </w:rPr>
        <w:t>勾号，滴答声</w:t>
      </w:r>
    </w:p>
    <w:p w14:paraId="52B8AC74" w14:textId="18495E41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 w:hint="eastAsia"/>
          <w:szCs w:val="22"/>
        </w:rPr>
        <w:t>eg</w:t>
      </w:r>
      <w:r w:rsidRPr="003C0C04">
        <w:rPr>
          <w:rFonts w:ascii="Arial" w:eastAsia="微软雅黑" w:hAnsi="Arial" w:cs="AppleExternalUIFontSimplifiedCh"/>
          <w:szCs w:val="22"/>
        </w:rPr>
        <w:t>.</w:t>
      </w:r>
      <w:bookmarkStart w:id="4" w:name="OLE_LINK5"/>
      <w:bookmarkStart w:id="5" w:name="OLE_LINK6"/>
      <w:r w:rsidRPr="003C0C04">
        <w:rPr>
          <w:rFonts w:ascii="Arial" w:eastAsia="微软雅黑" w:hAnsi="Arial" w:cs="AppleExternalUIFontSimplifiedCh"/>
          <w:szCs w:val="22"/>
        </w:rPr>
        <w:t xml:space="preserve"> If everything goes to plan, the end result will be lots less magic and lots more detail – you’ll still enjoy using SwiftUI, but you’ll know exactly what makes it tick.</w:t>
      </w:r>
      <w:bookmarkEnd w:id="4"/>
      <w:bookmarkEnd w:id="5"/>
    </w:p>
    <w:p w14:paraId="11BCD1FC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condensed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[kən'denst] adj. </w:t>
      </w:r>
      <w:r w:rsidRPr="003C0C04">
        <w:rPr>
          <w:rFonts w:ascii="Arial" w:eastAsia="微软雅黑" w:hAnsi="Arial" w:cs="AppleExternalUIFontSimplifiedCh"/>
          <w:szCs w:val="22"/>
        </w:rPr>
        <w:t>浓缩的，紧凑的</w:t>
      </w:r>
    </w:p>
    <w:p w14:paraId="13D05CFB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condensed version of the book is only 100 pages long.</w:t>
      </w:r>
    </w:p>
    <w:p w14:paraId="7EEAA1DC" w14:textId="7F0A987D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Condensed milk is a thick, sweet milk that has had the water removed from it.</w:t>
      </w:r>
    </w:p>
    <w:p w14:paraId="0A506CA9" w14:textId="00CB431D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estimate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[</w:t>
      </w:r>
      <w:r w:rsidR="005352B4" w:rsidRPr="003C0C04">
        <w:rPr>
          <w:rFonts w:ascii="Arial" w:eastAsia="微软雅黑" w:hAnsi="Arial" w:cs="AppleExternalUIFontSimplifiedCh"/>
          <w:szCs w:val="22"/>
        </w:rPr>
        <w:t>ˈestɪmət</w:t>
      </w:r>
      <w:r w:rsidRPr="003C0C04">
        <w:rPr>
          <w:rFonts w:ascii="Arial" w:eastAsia="微软雅黑" w:hAnsi="Arial" w:cs="AppleExternalUIFontSimplifiedCh"/>
          <w:szCs w:val="22"/>
        </w:rPr>
        <w:t xml:space="preserve">] n. / v. </w:t>
      </w:r>
      <w:r w:rsidRPr="003C0C04">
        <w:rPr>
          <w:rFonts w:ascii="Arial" w:eastAsia="微软雅黑" w:hAnsi="Arial" w:cs="AppleExternalUIFontSimplifiedCh"/>
          <w:szCs w:val="22"/>
        </w:rPr>
        <w:t>估计，预计；估算，预估</w:t>
      </w:r>
    </w:p>
    <w:p w14:paraId="4A654D0F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estimate for the construction project was higher than anticipated.</w:t>
      </w:r>
    </w:p>
    <w:p w14:paraId="567DF218" w14:textId="10DA724D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Can you estimate how long it will take to complete the assignment?</w:t>
      </w:r>
    </w:p>
    <w:p w14:paraId="38BD5D88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prediction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[prɪ'dɪkʃn] n. </w:t>
      </w:r>
      <w:r w:rsidRPr="003C0C04">
        <w:rPr>
          <w:rFonts w:ascii="Arial" w:eastAsia="微软雅黑" w:hAnsi="Arial" w:cs="AppleExternalUIFontSimplifiedCh"/>
          <w:szCs w:val="22"/>
        </w:rPr>
        <w:t>预测，预言</w:t>
      </w:r>
    </w:p>
    <w:p w14:paraId="53BA09F0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Weather forecasters use computer models to make accurate predictions about upcoming storms.</w:t>
      </w:r>
    </w:p>
    <w:p w14:paraId="0AECD508" w14:textId="2B729DFA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His prediction about the future of the industry was proven to be correct.</w:t>
      </w:r>
    </w:p>
    <w:p w14:paraId="3AB5583E" w14:textId="13CDB2D6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ternary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[</w:t>
      </w:r>
      <w:r w:rsidR="005352B4" w:rsidRPr="003C0C04">
        <w:rPr>
          <w:rFonts w:ascii="Arial" w:eastAsia="微软雅黑" w:hAnsi="Arial" w:cs="AppleExternalUIFontSimplifiedCh"/>
          <w:szCs w:val="22"/>
        </w:rPr>
        <w:t>ˈtɜːrnəri</w:t>
      </w:r>
      <w:r w:rsidRPr="003C0C04">
        <w:rPr>
          <w:rFonts w:ascii="Arial" w:eastAsia="微软雅黑" w:hAnsi="Arial" w:cs="AppleExternalUIFontSimplifiedCh"/>
          <w:szCs w:val="22"/>
        </w:rPr>
        <w:t xml:space="preserve">] adj. </w:t>
      </w:r>
      <w:r w:rsidRPr="003C0C04">
        <w:rPr>
          <w:rFonts w:ascii="Arial" w:eastAsia="微软雅黑" w:hAnsi="Arial" w:cs="AppleExternalUIFontSimplifiedCh"/>
          <w:szCs w:val="22"/>
        </w:rPr>
        <w:t>三元的，三部分的</w:t>
      </w:r>
    </w:p>
    <w:p w14:paraId="5A070F2C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ternary system uses three digits instead of two to represent numbers.</w:t>
      </w:r>
    </w:p>
    <w:p w14:paraId="6F54AE22" w14:textId="3A028876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Ternary compounds are formed when three different elements combine together.</w:t>
      </w:r>
    </w:p>
    <w:p w14:paraId="1EA94DBB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lastRenderedPageBreak/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centerpiece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['sentərpis] n. </w:t>
      </w:r>
      <w:r w:rsidRPr="003C0C04">
        <w:rPr>
          <w:rFonts w:ascii="Arial" w:eastAsia="微软雅黑" w:hAnsi="Arial" w:cs="AppleExternalUIFontSimplifiedCh"/>
          <w:szCs w:val="22"/>
        </w:rPr>
        <w:t>中心装饰品，核心</w:t>
      </w:r>
    </w:p>
    <w:p w14:paraId="6017D0AE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wedding cake was the centerpiece of the reception.</w:t>
      </w:r>
    </w:p>
    <w:p w14:paraId="779D4224" w14:textId="340CD271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Statue of Liberty is the centerpiece of New York Harbor.</w:t>
      </w:r>
    </w:p>
    <w:p w14:paraId="66FF5191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curiosity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[kjʊri'ɑsəti] n. </w:t>
      </w:r>
      <w:r w:rsidRPr="003C0C04">
        <w:rPr>
          <w:rFonts w:ascii="Arial" w:eastAsia="微软雅黑" w:hAnsi="Arial" w:cs="AppleExternalUIFontSimplifiedCh"/>
          <w:szCs w:val="22"/>
        </w:rPr>
        <w:t>好奇心，求知欲</w:t>
      </w:r>
    </w:p>
    <w:p w14:paraId="6BE9167E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Children have a natural curiosity about the world around them.</w:t>
      </w:r>
    </w:p>
    <w:p w14:paraId="6865030C" w14:textId="09DFFA0B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scientist's curiosity led him to discover a new species of animal.</w:t>
      </w:r>
    </w:p>
    <w:p w14:paraId="0632DBB3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solidify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[sə'lɪdɪfaɪ] v. </w:t>
      </w:r>
      <w:r w:rsidRPr="003C0C04">
        <w:rPr>
          <w:rFonts w:ascii="Arial" w:eastAsia="微软雅黑" w:hAnsi="Arial" w:cs="AppleExternalUIFontSimplifiedCh"/>
          <w:szCs w:val="22"/>
        </w:rPr>
        <w:t>使固化，使凝固，巩固</w:t>
      </w:r>
    </w:p>
    <w:p w14:paraId="68230A90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lava cooled and solidified into rock formations.</w:t>
      </w:r>
    </w:p>
    <w:p w14:paraId="23591A6B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team's success helped to solidify their position as industry leaders.</w:t>
      </w:r>
    </w:p>
    <w:p w14:paraId="2C574820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slate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[sleɪt] n. / v. </w:t>
      </w:r>
      <w:r w:rsidRPr="003C0C04">
        <w:rPr>
          <w:rFonts w:ascii="Arial" w:eastAsia="微软雅黑" w:hAnsi="Arial" w:cs="AppleExternalUIFontSimplifiedCh"/>
          <w:szCs w:val="22"/>
        </w:rPr>
        <w:t>石板；列入计划；安排；预定</w:t>
      </w:r>
    </w:p>
    <w:p w14:paraId="6EA963CD" w14:textId="20B20E58" w:rsidR="00F02E07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eg. The roof was made of slate tiles. </w:t>
      </w:r>
    </w:p>
    <w:p w14:paraId="0384F025" w14:textId="3BEA259F" w:rsidR="0058363C" w:rsidRPr="003C0C04" w:rsidRDefault="00F02E07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eg. </w:t>
      </w:r>
      <w:r w:rsidR="0058363C" w:rsidRPr="003C0C04">
        <w:rPr>
          <w:rFonts w:ascii="Arial" w:eastAsia="微软雅黑" w:hAnsi="Arial" w:cs="AppleExternalUIFontSimplifiedCh"/>
          <w:szCs w:val="22"/>
        </w:rPr>
        <w:t>We have a full slate of activities planned for the conference.</w:t>
      </w:r>
    </w:p>
    <w:p w14:paraId="1DFD7118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cadence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['keɪdns] n. </w:t>
      </w:r>
      <w:r w:rsidRPr="003C0C04">
        <w:rPr>
          <w:rFonts w:ascii="Arial" w:eastAsia="微软雅黑" w:hAnsi="Arial" w:cs="AppleExternalUIFontSimplifiedCh"/>
          <w:szCs w:val="22"/>
        </w:rPr>
        <w:t>抑扬顿挫；（乐曲的）韵律感，节奏</w:t>
      </w:r>
    </w:p>
    <w:p w14:paraId="43551760" w14:textId="77777777" w:rsidR="00F02E07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eg. The runner's footsteps had a steady cadence. </w:t>
      </w:r>
    </w:p>
    <w:p w14:paraId="53032137" w14:textId="276566CC" w:rsidR="0058363C" w:rsidRPr="003C0C04" w:rsidRDefault="00F02E07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eg. </w:t>
      </w:r>
      <w:r w:rsidR="0058363C" w:rsidRPr="003C0C04">
        <w:rPr>
          <w:rFonts w:ascii="Arial" w:eastAsia="微软雅黑" w:hAnsi="Arial" w:cs="AppleExternalUIFontSimplifiedCh"/>
          <w:szCs w:val="22"/>
        </w:rPr>
        <w:t>The music had a flowing cadence that was easy to dance to.</w:t>
      </w:r>
    </w:p>
    <w:p w14:paraId="3A1E1412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convey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[kən'veɪ] v. </w:t>
      </w:r>
      <w:r w:rsidRPr="003C0C04">
        <w:rPr>
          <w:rFonts w:ascii="Arial" w:eastAsia="微软雅黑" w:hAnsi="Arial" w:cs="AppleExternalUIFontSimplifiedCh"/>
          <w:szCs w:val="22"/>
        </w:rPr>
        <w:t>运输；传达，表达；转让（财产等）</w:t>
      </w:r>
    </w:p>
    <w:p w14:paraId="42FF4A8D" w14:textId="77777777" w:rsidR="00F02E07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eg. The truck is used to convey goods. </w:t>
      </w:r>
    </w:p>
    <w:p w14:paraId="00BFCCDB" w14:textId="561F0439" w:rsidR="0058363C" w:rsidRPr="003C0C04" w:rsidRDefault="00F02E07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eg. </w:t>
      </w:r>
      <w:r w:rsidR="0058363C" w:rsidRPr="003C0C04">
        <w:rPr>
          <w:rFonts w:ascii="Arial" w:eastAsia="微软雅黑" w:hAnsi="Arial" w:cs="AppleExternalUIFontSimplifiedCh"/>
          <w:szCs w:val="22"/>
        </w:rPr>
        <w:t>The speaker was able to convey her message clearly.</w:t>
      </w:r>
    </w:p>
    <w:p w14:paraId="592291AC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bypass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['baɪpæs] n. / v. </w:t>
      </w:r>
      <w:r w:rsidRPr="003C0C04">
        <w:rPr>
          <w:rFonts w:ascii="Arial" w:eastAsia="微软雅黑" w:hAnsi="Arial" w:cs="AppleExternalUIFontSimplifiedCh"/>
          <w:szCs w:val="22"/>
        </w:rPr>
        <w:t>旁路；分流；避开；绕过</w:t>
      </w:r>
    </w:p>
    <w:p w14:paraId="2F220EB0" w14:textId="77777777" w:rsidR="00F02E07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eg. The highway has a bypass that allows you to avoid traffic. </w:t>
      </w:r>
    </w:p>
    <w:p w14:paraId="673CE1D1" w14:textId="19C0ECE0" w:rsidR="0058363C" w:rsidRPr="003C0C04" w:rsidRDefault="00F02E07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eg. </w:t>
      </w:r>
      <w:r w:rsidR="0058363C" w:rsidRPr="003C0C04">
        <w:rPr>
          <w:rFonts w:ascii="Arial" w:eastAsia="微软雅黑" w:hAnsi="Arial" w:cs="AppleExternalUIFontSimplifiedCh"/>
          <w:szCs w:val="22"/>
        </w:rPr>
        <w:t>The company bypassed traditional advertising methods and instead focused on social media.</w:t>
      </w:r>
    </w:p>
    <w:p w14:paraId="25AFFB6D" w14:textId="333C52E4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boilerplate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['bɔɪlərplet] n. </w:t>
      </w:r>
      <w:r w:rsidRPr="003C0C04">
        <w:rPr>
          <w:rFonts w:ascii="Arial" w:eastAsia="微软雅黑" w:hAnsi="Arial" w:cs="AppleExternalUIFontSimplifiedCh"/>
          <w:szCs w:val="22"/>
        </w:rPr>
        <w:t>样板文本，惯例用语</w:t>
      </w:r>
    </w:p>
    <w:p w14:paraId="3108A677" w14:textId="77777777" w:rsidR="00F02E07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eg. The legal document was filled with boilerplate language. </w:t>
      </w:r>
    </w:p>
    <w:p w14:paraId="0C84018B" w14:textId="69506290" w:rsidR="0058363C" w:rsidRPr="003C0C04" w:rsidRDefault="00F02E07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eg. </w:t>
      </w:r>
      <w:r w:rsidR="0058363C" w:rsidRPr="003C0C04">
        <w:rPr>
          <w:rFonts w:ascii="Arial" w:eastAsia="微软雅黑" w:hAnsi="Arial" w:cs="AppleExternalUIFontSimplifiedCh"/>
          <w:szCs w:val="22"/>
        </w:rPr>
        <w:t>Many companies use boilerplate responses to customer complaints.</w:t>
      </w:r>
    </w:p>
    <w:p w14:paraId="3F3BEA11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passthrough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['pæsθru] n. </w:t>
      </w:r>
      <w:r w:rsidRPr="003C0C04">
        <w:rPr>
          <w:rFonts w:ascii="Arial" w:eastAsia="微软雅黑" w:hAnsi="Arial" w:cs="AppleExternalUIFontSimplifiedCh"/>
          <w:szCs w:val="22"/>
        </w:rPr>
        <w:t>透传，直通（指信息、数据等）</w:t>
      </w:r>
    </w:p>
    <w:p w14:paraId="4B91786A" w14:textId="77777777" w:rsidR="00F02E07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eg. The router had a passthrough feature that allowed for faster data transfer. </w:t>
      </w:r>
    </w:p>
    <w:p w14:paraId="316249F2" w14:textId="267F1B8A" w:rsidR="0058363C" w:rsidRPr="003C0C04" w:rsidRDefault="00F02E07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eg. </w:t>
      </w:r>
      <w:r w:rsidR="0058363C" w:rsidRPr="003C0C04">
        <w:rPr>
          <w:rFonts w:ascii="Arial" w:eastAsia="微软雅黑" w:hAnsi="Arial" w:cs="AppleExternalUIFontSimplifiedCh"/>
          <w:szCs w:val="22"/>
        </w:rPr>
        <w:t>The computer had a passthrough port for connecting other devices.</w:t>
      </w:r>
    </w:p>
    <w:p w14:paraId="22BB8A54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shim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[ʃɪm] n. </w:t>
      </w:r>
      <w:r w:rsidRPr="003C0C04">
        <w:rPr>
          <w:rFonts w:ascii="Arial" w:eastAsia="微软雅黑" w:hAnsi="Arial" w:cs="AppleExternalUIFontSimplifiedCh"/>
          <w:szCs w:val="22"/>
        </w:rPr>
        <w:t>垫片；填隙板</w:t>
      </w:r>
    </w:p>
    <w:p w14:paraId="6F6D6299" w14:textId="77777777" w:rsidR="00F02E07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eg. The carpenter used a shim to level the table. </w:t>
      </w:r>
    </w:p>
    <w:p w14:paraId="67A3FB0D" w14:textId="34BD683A" w:rsidR="0058363C" w:rsidRPr="003C0C04" w:rsidRDefault="00F02E07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eg. </w:t>
      </w:r>
      <w:r w:rsidR="0058363C" w:rsidRPr="003C0C04">
        <w:rPr>
          <w:rFonts w:ascii="Arial" w:eastAsia="微软雅黑" w:hAnsi="Arial" w:cs="AppleExternalUIFontSimplifiedCh"/>
          <w:szCs w:val="22"/>
        </w:rPr>
        <w:t>The mechanic used a shim to adjust the fit of the engine parts.</w:t>
      </w:r>
    </w:p>
    <w:p w14:paraId="18E30F45" w14:textId="57A4C921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toggle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['tɑgl] nv. </w:t>
      </w:r>
      <w:r w:rsidRPr="003C0C04">
        <w:rPr>
          <w:rFonts w:ascii="Arial" w:eastAsia="微软雅黑" w:hAnsi="Arial" w:cs="AppleExternalUIFontSimplifiedCh"/>
          <w:szCs w:val="22"/>
        </w:rPr>
        <w:t>切换，转换；开关，拨动开关</w:t>
      </w:r>
    </w:p>
    <w:p w14:paraId="0A873D72" w14:textId="77777777" w:rsidR="00F02E07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lastRenderedPageBreak/>
        <w:t xml:space="preserve">eg. The app allows you to toggle between different modes. </w:t>
      </w:r>
    </w:p>
    <w:p w14:paraId="3E8C2A2E" w14:textId="6DAA00C3" w:rsidR="0058363C" w:rsidRPr="003C0C04" w:rsidRDefault="00F02E07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eg. </w:t>
      </w:r>
      <w:r w:rsidR="0058363C" w:rsidRPr="003C0C04">
        <w:rPr>
          <w:rFonts w:ascii="Arial" w:eastAsia="微软雅黑" w:hAnsi="Arial" w:cs="AppleExternalUIFontSimplifiedCh"/>
          <w:szCs w:val="22"/>
        </w:rPr>
        <w:t>The light switch has a toggle that you can flip up or down.</w:t>
      </w:r>
    </w:p>
    <w:p w14:paraId="223B0ABE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scissors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['sɪzərz] n. </w:t>
      </w:r>
      <w:r w:rsidRPr="003C0C04">
        <w:rPr>
          <w:rFonts w:ascii="Arial" w:eastAsia="微软雅黑" w:hAnsi="Arial" w:cs="AppleExternalUIFontSimplifiedCh"/>
          <w:szCs w:val="22"/>
        </w:rPr>
        <w:t>剪刀；剪形的东西（如剪形楼梯等）</w:t>
      </w:r>
    </w:p>
    <w:p w14:paraId="6EB4CE48" w14:textId="77777777" w:rsidR="00F02E07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eg. I need to buy a new pair of scissors. </w:t>
      </w:r>
    </w:p>
    <w:p w14:paraId="052B55B7" w14:textId="407453B6" w:rsidR="0058363C" w:rsidRPr="003C0C04" w:rsidRDefault="00F02E07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eg. </w:t>
      </w:r>
      <w:r w:rsidR="0058363C" w:rsidRPr="003C0C04">
        <w:rPr>
          <w:rFonts w:ascii="Arial" w:eastAsia="微软雅黑" w:hAnsi="Arial" w:cs="AppleExternalUIFontSimplifiedCh"/>
          <w:szCs w:val="22"/>
        </w:rPr>
        <w:t>The hedge was trimmed into a beautiful scissors shape.</w:t>
      </w:r>
    </w:p>
    <w:p w14:paraId="6A8401EE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▲</w:t>
      </w:r>
      <w:r w:rsidRPr="003C0C04">
        <w:rPr>
          <w:rFonts w:ascii="Arial" w:eastAsia="微软雅黑" w:hAnsi="Arial" w:cs="AppleExternalUIFontSimplifiedCh"/>
          <w:b/>
          <w:bCs/>
          <w:szCs w:val="22"/>
        </w:rPr>
        <w:t xml:space="preserve">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brush aside</w:t>
      </w:r>
      <w:r w:rsidRPr="003C0C04">
        <w:rPr>
          <w:rFonts w:ascii="Arial" w:eastAsia="微软雅黑" w:hAnsi="Arial" w:cs="AppleExternalUIFontSimplifiedCh"/>
          <w:szCs w:val="22"/>
        </w:rPr>
        <w:t xml:space="preserve"> [brʌʃ əˈsaɪd] v. </w:t>
      </w:r>
      <w:r w:rsidRPr="003C0C04">
        <w:rPr>
          <w:rFonts w:ascii="Arial" w:eastAsia="微软雅黑" w:hAnsi="Arial" w:cs="AppleExternalUIFontSimplifiedCh"/>
          <w:szCs w:val="22"/>
        </w:rPr>
        <w:t>轻易地摆脱；对</w:t>
      </w:r>
      <w:r w:rsidRPr="003C0C04">
        <w:rPr>
          <w:rFonts w:ascii="Arial" w:eastAsia="微软雅黑" w:hAnsi="Arial" w:cs="AppleExternalUIFontSimplifiedCh"/>
          <w:szCs w:val="22"/>
        </w:rPr>
        <w:t>...</w:t>
      </w:r>
      <w:r w:rsidRPr="003C0C04">
        <w:rPr>
          <w:rFonts w:ascii="Arial" w:eastAsia="微软雅黑" w:hAnsi="Arial" w:cs="AppleExternalUIFontSimplifiedCh"/>
          <w:szCs w:val="22"/>
        </w:rPr>
        <w:t>不予理会</w:t>
      </w:r>
    </w:p>
    <w:p w14:paraId="058C8ED2" w14:textId="50B2B4F5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manager brushed aside the employee's concerns without even listening to them.</w:t>
      </w:r>
    </w:p>
    <w:p w14:paraId="7C4FBB05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disarm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[dɪsˈɑːm] v. </w:t>
      </w:r>
      <w:r w:rsidRPr="003C0C04">
        <w:rPr>
          <w:rFonts w:ascii="Arial" w:eastAsia="微软雅黑" w:hAnsi="Arial" w:cs="AppleExternalUIFontSimplifiedCh"/>
          <w:szCs w:val="22"/>
        </w:rPr>
        <w:t>解除武装；缓和（敌对状态）</w:t>
      </w:r>
    </w:p>
    <w:p w14:paraId="72FC299A" w14:textId="74147AAA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peace negotiations aimed to disarm the combatants and end the conflict.</w:t>
      </w:r>
    </w:p>
    <w:p w14:paraId="4ED4F22E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point-blank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[ˈpɔɪntblæŋk] adj. </w:t>
      </w:r>
      <w:r w:rsidRPr="003C0C04">
        <w:rPr>
          <w:rFonts w:ascii="Arial" w:eastAsia="微软雅黑" w:hAnsi="Arial" w:cs="AppleExternalUIFontSimplifiedCh"/>
          <w:szCs w:val="22"/>
        </w:rPr>
        <w:t>近距离的；直截了当的，毫不客气的</w:t>
      </w:r>
    </w:p>
    <w:p w14:paraId="08C881A0" w14:textId="2A67F441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detective asked the suspect a point-blank question, hoping to elicit a confession.</w:t>
      </w:r>
    </w:p>
    <w:p w14:paraId="0F217A45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proactive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[proʊˈæktɪv] adj. </w:t>
      </w:r>
      <w:r w:rsidRPr="003C0C04">
        <w:rPr>
          <w:rFonts w:ascii="Arial" w:eastAsia="微软雅黑" w:hAnsi="Arial" w:cs="AppleExternalUIFontSimplifiedCh"/>
          <w:szCs w:val="22"/>
        </w:rPr>
        <w:t>积极主动的，先发制人的</w:t>
      </w:r>
    </w:p>
    <w:p w14:paraId="7D6DE59F" w14:textId="10D7CA91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company took a proactive approach to environmental protection, implementing measures to reduce its carbon footprint.</w:t>
      </w:r>
    </w:p>
    <w:p w14:paraId="7C0EF467" w14:textId="77777777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proofread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[ˈpruːfriːd] v. </w:t>
      </w:r>
      <w:r w:rsidRPr="003C0C04">
        <w:rPr>
          <w:rFonts w:ascii="Arial" w:eastAsia="微软雅黑" w:hAnsi="Arial" w:cs="AppleExternalUIFontSimplifiedCh"/>
          <w:szCs w:val="22"/>
        </w:rPr>
        <w:t>校对，校正</w:t>
      </w:r>
    </w:p>
    <w:p w14:paraId="28CF23CA" w14:textId="61B507F9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Before submitting the paper, make sure to proofread it carefully to catch any spelling or grammar mistakes.</w:t>
      </w:r>
    </w:p>
    <w:p w14:paraId="154D2141" w14:textId="3DB15344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▲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farm out</w:t>
      </w:r>
      <w:r w:rsidR="00C6108E" w:rsidRPr="003C0C04">
        <w:rPr>
          <w:rFonts w:ascii="Arial" w:eastAsia="微软雅黑" w:hAnsi="Arial" w:cs="AppleExternalUIFontSimplifiedCh"/>
          <w:szCs w:val="22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v. </w:t>
      </w:r>
      <w:r w:rsidRPr="003C0C04">
        <w:rPr>
          <w:rFonts w:ascii="Arial" w:eastAsia="微软雅黑" w:hAnsi="Arial" w:cs="AppleExternalUIFontSimplifiedCh"/>
          <w:szCs w:val="22"/>
        </w:rPr>
        <w:t>分包，外包</w:t>
      </w:r>
    </w:p>
    <w:p w14:paraId="107EDED1" w14:textId="4223C28C" w:rsidR="0058363C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company decided to farm out the project to a third-party vendor to save costs.</w:t>
      </w:r>
    </w:p>
    <w:p w14:paraId="74D4A0FF" w14:textId="2744B87B" w:rsidR="00196E57" w:rsidRPr="003C0C04" w:rsidRDefault="0058363C" w:rsidP="005836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development team decided to farm out the testing process to a specialized quality assurance team.</w:t>
      </w:r>
    </w:p>
    <w:p w14:paraId="26F7292E" w14:textId="62AB2B5E" w:rsidR="00196E57" w:rsidRPr="003C0C04" w:rsidRDefault="00196E57" w:rsidP="00196E5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freelance</w:t>
      </w:r>
      <w:r w:rsidR="00C6108E" w:rsidRPr="003C0C04">
        <w:rPr>
          <w:rFonts w:ascii="Arial" w:eastAsia="微软雅黑" w:hAnsi="Arial" w:cs="AppleExternalUIFontSimplifiedCh"/>
          <w:b/>
          <w:bCs/>
          <w:sz w:val="28"/>
        </w:rPr>
        <w:t>r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[</w:t>
      </w:r>
      <w:r w:rsidR="005352B4" w:rsidRPr="003C0C04">
        <w:rPr>
          <w:rFonts w:ascii="Arial" w:eastAsia="微软雅黑" w:hAnsi="Arial" w:cs="AppleExternalUIFontSimplifiedCh"/>
          <w:szCs w:val="22"/>
        </w:rPr>
        <w:t>ˈfriːlænsər</w:t>
      </w:r>
      <w:r w:rsidRPr="003C0C04">
        <w:rPr>
          <w:rFonts w:ascii="Arial" w:eastAsia="微软雅黑" w:hAnsi="Arial" w:cs="AppleExternalUIFontSimplifiedCh"/>
          <w:szCs w:val="22"/>
        </w:rPr>
        <w:t xml:space="preserve">] adj./n. </w:t>
      </w:r>
      <w:r w:rsidRPr="003C0C04">
        <w:rPr>
          <w:rFonts w:ascii="Arial" w:eastAsia="微软雅黑" w:hAnsi="Arial" w:cs="AppleExternalUIFontSimplifiedCh"/>
          <w:szCs w:val="22"/>
        </w:rPr>
        <w:t>自由职业的</w:t>
      </w:r>
      <w:r w:rsidRPr="003C0C04">
        <w:rPr>
          <w:rFonts w:ascii="Arial" w:eastAsia="微软雅黑" w:hAnsi="Arial" w:cs="AppleExternalUIFontSimplifiedCh"/>
          <w:szCs w:val="22"/>
        </w:rPr>
        <w:t>/</w:t>
      </w:r>
      <w:r w:rsidRPr="003C0C04">
        <w:rPr>
          <w:rFonts w:ascii="Arial" w:eastAsia="微软雅黑" w:hAnsi="Arial" w:cs="AppleExternalUIFontSimplifiedCh"/>
          <w:szCs w:val="22"/>
        </w:rPr>
        <w:t>自由职业者</w:t>
      </w:r>
    </w:p>
    <w:p w14:paraId="06BC7692" w14:textId="4E6A1C1E" w:rsidR="00196E57" w:rsidRPr="003C0C04" w:rsidRDefault="00196E57" w:rsidP="00196E5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Many programmers prefer to work as freelancers, rather than be tied to a company.</w:t>
      </w:r>
    </w:p>
    <w:p w14:paraId="071D864D" w14:textId="77777777" w:rsidR="00196E57" w:rsidRPr="003C0C04" w:rsidRDefault="00196E57" w:rsidP="00196E5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upfront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[ˈʌpfrʌnt] adj. </w:t>
      </w:r>
      <w:r w:rsidRPr="003C0C04">
        <w:rPr>
          <w:rFonts w:ascii="Arial" w:eastAsia="微软雅黑" w:hAnsi="Arial" w:cs="AppleExternalUIFontSimplifiedCh"/>
          <w:szCs w:val="22"/>
        </w:rPr>
        <w:t>预付的；诚实的</w:t>
      </w:r>
    </w:p>
    <w:p w14:paraId="66981DA6" w14:textId="393E6E98" w:rsidR="00196E57" w:rsidRPr="003C0C04" w:rsidRDefault="00196E57" w:rsidP="00196E5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client requested an upfront payment before beginning the project.</w:t>
      </w:r>
    </w:p>
    <w:p w14:paraId="0D3DB988" w14:textId="77777777" w:rsidR="00C6108E" w:rsidRPr="003C0C04" w:rsidRDefault="00C6108E" w:rsidP="00C6108E">
      <w:pPr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clumsy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['klʌmzi] adj. </w:t>
      </w:r>
      <w:r w:rsidRPr="003C0C04">
        <w:rPr>
          <w:rFonts w:ascii="Arial" w:eastAsia="微软雅黑" w:hAnsi="Arial" w:cs="AppleExternalUIFontSimplifiedCh"/>
          <w:szCs w:val="22"/>
        </w:rPr>
        <w:t>笨拙的；不得体的</w:t>
      </w:r>
    </w:p>
    <w:p w14:paraId="6032D25F" w14:textId="551F9FB3" w:rsidR="00C6108E" w:rsidRPr="003C0C04" w:rsidRDefault="00C6108E" w:rsidP="00C6108E">
      <w:pPr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new hire was a bit clumsy with the equipment, but she quickly learned how to use it properly.</w:t>
      </w:r>
    </w:p>
    <w:p w14:paraId="18BD703D" w14:textId="77777777" w:rsidR="00C6108E" w:rsidRPr="003C0C04" w:rsidRDefault="00C6108E" w:rsidP="00C6108E">
      <w:pPr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tactic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['tæktɪk] n. </w:t>
      </w:r>
      <w:r w:rsidRPr="003C0C04">
        <w:rPr>
          <w:rFonts w:ascii="Arial" w:eastAsia="微软雅黑" w:hAnsi="Arial" w:cs="AppleExternalUIFontSimplifiedCh"/>
          <w:szCs w:val="22"/>
        </w:rPr>
        <w:t>战术；策略</w:t>
      </w:r>
    </w:p>
    <w:p w14:paraId="2286D859" w14:textId="77777777" w:rsidR="00C6108E" w:rsidRPr="003C0C04" w:rsidRDefault="00C6108E" w:rsidP="00C6108E">
      <w:pPr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marketing team employed various tactics to promote the new product, including social media advertising and influencer partnerships.</w:t>
      </w:r>
    </w:p>
    <w:p w14:paraId="66BB7FC8" w14:textId="0A1D565D" w:rsidR="00196E57" w:rsidRPr="003C0C04" w:rsidRDefault="00196E57" w:rsidP="00C6108E">
      <w:pPr>
        <w:rPr>
          <w:rFonts w:ascii="Arial" w:eastAsia="微软雅黑" w:hAnsi="Arial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outsource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[</w:t>
      </w:r>
      <w:r w:rsidR="00C6108E" w:rsidRPr="003C0C04">
        <w:rPr>
          <w:rFonts w:ascii="Arial" w:eastAsia="微软雅黑" w:hAnsi="Arial" w:cs="Arial"/>
          <w:color w:val="000000" w:themeColor="text1"/>
          <w:shd w:val="clear" w:color="auto" w:fill="FFFFFF"/>
        </w:rPr>
        <w:t>ˈaʊtsɔːrs</w:t>
      </w:r>
      <w:r w:rsidRPr="003C0C04">
        <w:rPr>
          <w:rFonts w:ascii="Arial" w:eastAsia="微软雅黑" w:hAnsi="Arial" w:cs="AppleExternalUIFontSimplifiedCh"/>
          <w:szCs w:val="22"/>
        </w:rPr>
        <w:t xml:space="preserve">] v. </w:t>
      </w:r>
      <w:r w:rsidRPr="003C0C04">
        <w:rPr>
          <w:rFonts w:ascii="Arial" w:eastAsia="微软雅黑" w:hAnsi="Arial" w:cs="AppleExternalUIFontSimplifiedCh"/>
          <w:szCs w:val="22"/>
        </w:rPr>
        <w:t>外包，委外</w:t>
      </w:r>
    </w:p>
    <w:p w14:paraId="2F2C7445" w14:textId="3C038537" w:rsidR="00196E57" w:rsidRPr="003C0C04" w:rsidRDefault="00196E57" w:rsidP="00196E5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lastRenderedPageBreak/>
        <w:t>eg. Many companies choose to outsource certain business functions, such as accounting or customer service, to specialized firms.</w:t>
      </w:r>
    </w:p>
    <w:p w14:paraId="57755401" w14:textId="77777777" w:rsidR="00196E57" w:rsidRPr="003C0C04" w:rsidRDefault="00196E57" w:rsidP="00196E5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subcontract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[ˈsʌbkɑːntrækt] v./n. </w:t>
      </w:r>
      <w:r w:rsidRPr="003C0C04">
        <w:rPr>
          <w:rFonts w:ascii="Arial" w:eastAsia="微软雅黑" w:hAnsi="Arial" w:cs="AppleExternalUIFontSimplifiedCh"/>
          <w:szCs w:val="22"/>
        </w:rPr>
        <w:t>转包，分包</w:t>
      </w:r>
      <w:r w:rsidRPr="003C0C04">
        <w:rPr>
          <w:rFonts w:ascii="Arial" w:eastAsia="微软雅黑" w:hAnsi="Arial" w:cs="AppleExternalUIFontSimplifiedCh"/>
          <w:szCs w:val="22"/>
        </w:rPr>
        <w:t>/</w:t>
      </w:r>
      <w:r w:rsidRPr="003C0C04">
        <w:rPr>
          <w:rFonts w:ascii="Arial" w:eastAsia="微软雅黑" w:hAnsi="Arial" w:cs="AppleExternalUIFontSimplifiedCh"/>
          <w:szCs w:val="22"/>
        </w:rPr>
        <w:t>转包合同，分包合同</w:t>
      </w:r>
    </w:p>
    <w:p w14:paraId="4B249B81" w14:textId="77777777" w:rsidR="00196E57" w:rsidRPr="003C0C04" w:rsidRDefault="00196E57" w:rsidP="00196E5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construction company decided to subcontract the electrical work to a specialized firm.</w:t>
      </w:r>
    </w:p>
    <w:p w14:paraId="697161B2" w14:textId="747A45BA" w:rsidR="00196E57" w:rsidRPr="003C0C04" w:rsidRDefault="00196E57" w:rsidP="00196E5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take initiative</w:t>
      </w:r>
      <w:r w:rsidRPr="003C0C04">
        <w:rPr>
          <w:rFonts w:ascii="Arial" w:eastAsia="微软雅黑" w:hAnsi="Arial" w:cs="AppleExternalUIFontSimplifiedCh"/>
          <w:szCs w:val="22"/>
        </w:rPr>
        <w:t xml:space="preserve"> [ɪˈnɪʃətɪv] </w:t>
      </w:r>
      <w:r w:rsidRPr="003C0C04">
        <w:rPr>
          <w:rFonts w:ascii="Arial" w:eastAsia="微软雅黑" w:hAnsi="Arial" w:cs="AppleExternalUIFontSimplifiedCh"/>
          <w:szCs w:val="22"/>
        </w:rPr>
        <w:t>行动，采取主动</w:t>
      </w:r>
    </w:p>
    <w:p w14:paraId="28A44CE5" w14:textId="725CA11A" w:rsidR="00196E57" w:rsidRPr="003C0C04" w:rsidRDefault="00196E57" w:rsidP="00196E5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In order to succeed in a competitive market, it is important for businesses to take initiative and constantly innovate.</w:t>
      </w:r>
    </w:p>
    <w:p w14:paraId="04A85556" w14:textId="77777777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deposit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[dɪ'pɑzɪt] n. </w:t>
      </w:r>
      <w:r w:rsidRPr="003C0C04">
        <w:rPr>
          <w:rFonts w:ascii="Arial" w:eastAsia="微软雅黑" w:hAnsi="Arial" w:cs="AppleExternalUIFontSimplifiedCh"/>
          <w:szCs w:val="22"/>
        </w:rPr>
        <w:t>存款；押金</w:t>
      </w:r>
    </w:p>
    <w:p w14:paraId="48DE697B" w14:textId="77777777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I need to make a deposit at the bank to cover my rent check.</w:t>
      </w:r>
    </w:p>
    <w:p w14:paraId="17817817" w14:textId="5CE8CD1D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You'll need to pay a deposit if you want to rent the car.</w:t>
      </w:r>
    </w:p>
    <w:p w14:paraId="1AAD439B" w14:textId="77777777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arousal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[ə'raʊzəl] n. </w:t>
      </w:r>
      <w:r w:rsidRPr="003C0C04">
        <w:rPr>
          <w:rFonts w:ascii="Arial" w:eastAsia="微软雅黑" w:hAnsi="Arial" w:cs="AppleExternalUIFontSimplifiedCh"/>
          <w:szCs w:val="22"/>
        </w:rPr>
        <w:t>觉醒；激励；唤起</w:t>
      </w:r>
    </w:p>
    <w:p w14:paraId="04074E9B" w14:textId="77777777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sound of the alarm clock caused immediate arousal from sleep.</w:t>
      </w:r>
    </w:p>
    <w:p w14:paraId="0A51235F" w14:textId="5C77641B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teacher used praise to provide arousal and motivate the students.</w:t>
      </w:r>
    </w:p>
    <w:p w14:paraId="65C6A616" w14:textId="77777777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drowsy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['draʊzi] adj. </w:t>
      </w:r>
      <w:r w:rsidRPr="003C0C04">
        <w:rPr>
          <w:rFonts w:ascii="Arial" w:eastAsia="微软雅黑" w:hAnsi="Arial" w:cs="AppleExternalUIFontSimplifiedCh"/>
          <w:szCs w:val="22"/>
        </w:rPr>
        <w:t>昏昏欲睡的</w:t>
      </w:r>
    </w:p>
    <w:p w14:paraId="10DE8B23" w14:textId="77777777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I always feel drowsy after taking allergy medication.</w:t>
      </w:r>
    </w:p>
    <w:p w14:paraId="448C7BD5" w14:textId="77777777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warm sun made me feel drowsy and relaxed.</w:t>
      </w:r>
    </w:p>
    <w:p w14:paraId="63DFB28A" w14:textId="51392638" w:rsidR="00937329" w:rsidRPr="003C0C04" w:rsidRDefault="00937329" w:rsidP="00937329">
      <w:pPr>
        <w:rPr>
          <w:rFonts w:ascii="Arial" w:eastAsia="微软雅黑" w:hAnsi="Arial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episode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[</w:t>
      </w:r>
      <w:r w:rsidRPr="003C0C04">
        <w:rPr>
          <w:rFonts w:ascii="Arial" w:eastAsia="微软雅黑" w:hAnsi="Arial" w:cs="Arial"/>
          <w:color w:val="000000" w:themeColor="text1"/>
          <w:shd w:val="clear" w:color="auto" w:fill="FFFFFF"/>
        </w:rPr>
        <w:t>ˈepɪsoʊd</w:t>
      </w:r>
      <w:r w:rsidRPr="003C0C04">
        <w:rPr>
          <w:rFonts w:ascii="Arial" w:eastAsia="微软雅黑" w:hAnsi="Arial" w:cs="AppleExternalUIFontSimplifiedCh"/>
          <w:szCs w:val="22"/>
        </w:rPr>
        <w:t xml:space="preserve">] n. </w:t>
      </w:r>
      <w:r w:rsidRPr="003C0C04">
        <w:rPr>
          <w:rFonts w:ascii="Arial" w:eastAsia="微软雅黑" w:hAnsi="Arial" w:cs="AppleExternalUIFontSimplifiedCh"/>
          <w:szCs w:val="22"/>
        </w:rPr>
        <w:t>一段经历，一段时期</w:t>
      </w:r>
      <w:r w:rsidRPr="003C0C04">
        <w:rPr>
          <w:rFonts w:ascii="Arial" w:eastAsia="微软雅黑" w:hAnsi="Arial" w:cs="AppleExternalUIFontSimplifiedCh" w:hint="eastAsia"/>
          <w:szCs w:val="22"/>
        </w:rPr>
        <w:t>；</w:t>
      </w:r>
      <w:r w:rsidRPr="003C0C04">
        <w:rPr>
          <w:rFonts w:ascii="Arial" w:eastAsia="微软雅黑" w:hAnsi="Arial" w:cs="AppleExternalUIFontSimplifiedCh"/>
          <w:szCs w:val="22"/>
        </w:rPr>
        <w:t>插曲；一集；情节</w:t>
      </w:r>
    </w:p>
    <w:p w14:paraId="17D138CB" w14:textId="77777777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latest episode of my favorite TV show was really intense.</w:t>
      </w:r>
    </w:p>
    <w:p w14:paraId="53C8426D" w14:textId="187C0FC8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I had a scary episode of vertigo while hiking in the mountains.</w:t>
      </w:r>
    </w:p>
    <w:p w14:paraId="44A93FEA" w14:textId="6B444C06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symptom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['sɪmptəm] n. </w:t>
      </w:r>
      <w:r w:rsidRPr="003C0C04">
        <w:rPr>
          <w:rFonts w:ascii="Arial" w:eastAsia="微软雅黑" w:hAnsi="Arial" w:cs="AppleExternalUIFontSimplifiedCh"/>
          <w:szCs w:val="22"/>
        </w:rPr>
        <w:t>症状</w:t>
      </w:r>
      <w:r w:rsidRPr="003C0C04">
        <w:rPr>
          <w:rFonts w:ascii="Arial" w:eastAsia="微软雅黑" w:hAnsi="Arial" w:cs="AppleExternalUIFontSimplifiedCh" w:hint="eastAsia"/>
          <w:szCs w:val="22"/>
        </w:rPr>
        <w:t>，</w:t>
      </w:r>
      <w:r w:rsidRPr="003C0C04">
        <w:rPr>
          <w:rFonts w:ascii="Arial" w:eastAsia="微软雅黑" w:hAnsi="Arial" w:cs="AppleExternalUIFontSimplifiedCh"/>
          <w:szCs w:val="22"/>
        </w:rPr>
        <w:t>（大问题的）迹象，征兆，征候</w:t>
      </w:r>
    </w:p>
    <w:p w14:paraId="2C05D890" w14:textId="77777777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One symptom of the flu is a fever.</w:t>
      </w:r>
    </w:p>
    <w:p w14:paraId="1A98879F" w14:textId="36257040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doctor asked about my symptoms and ordered some tests.</w:t>
      </w:r>
    </w:p>
    <w:p w14:paraId="689795D5" w14:textId="472CA709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inappropriate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[</w:t>
      </w:r>
      <w:r w:rsidR="003C0C04" w:rsidRPr="003C0C04">
        <w:rPr>
          <w:rFonts w:ascii="Arial" w:eastAsia="微软雅黑" w:hAnsi="Arial" w:cs="AppleExternalUIFontSimplifiedCh"/>
          <w:szCs w:val="22"/>
        </w:rPr>
        <w:t>ˌɪnəˈproʊpriət</w:t>
      </w:r>
      <w:r w:rsidRPr="003C0C04">
        <w:rPr>
          <w:rFonts w:ascii="Arial" w:eastAsia="微软雅黑" w:hAnsi="Arial" w:cs="AppleExternalUIFontSimplifiedCh"/>
          <w:szCs w:val="22"/>
        </w:rPr>
        <w:t xml:space="preserve">] adj. </w:t>
      </w:r>
      <w:r w:rsidRPr="003C0C04">
        <w:rPr>
          <w:rFonts w:ascii="Arial" w:eastAsia="微软雅黑" w:hAnsi="Arial" w:cs="AppleExternalUIFontSimplifiedCh"/>
          <w:szCs w:val="22"/>
        </w:rPr>
        <w:t>不合适的</w:t>
      </w:r>
    </w:p>
    <w:p w14:paraId="1A5BF9A1" w14:textId="77777777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It's inappropriate to talk loudly on your phone in a library.</w:t>
      </w:r>
    </w:p>
    <w:p w14:paraId="4DF8C886" w14:textId="16955D1A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Wearing a revealing outfit to a funeral would be highly inappropriate.</w:t>
      </w:r>
    </w:p>
    <w:p w14:paraId="5C319F36" w14:textId="77777777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flail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[fleɪl] v. </w:t>
      </w:r>
      <w:r w:rsidRPr="003C0C04">
        <w:rPr>
          <w:rFonts w:ascii="Arial" w:eastAsia="微软雅黑" w:hAnsi="Arial" w:cs="AppleExternalUIFontSimplifiedCh"/>
          <w:szCs w:val="22"/>
        </w:rPr>
        <w:t>挥舞；</w:t>
      </w:r>
      <w:r w:rsidRPr="003C0C04">
        <w:rPr>
          <w:rFonts w:ascii="Arial" w:eastAsia="微软雅黑" w:hAnsi="Arial" w:cs="AppleExternalUIFontSimplifiedCh"/>
          <w:szCs w:val="22"/>
        </w:rPr>
        <w:t xml:space="preserve">n. </w:t>
      </w:r>
      <w:r w:rsidRPr="003C0C04">
        <w:rPr>
          <w:rFonts w:ascii="Arial" w:eastAsia="微软雅黑" w:hAnsi="Arial" w:cs="AppleExternalUIFontSimplifiedCh"/>
          <w:szCs w:val="22"/>
        </w:rPr>
        <w:t>运动不协调</w:t>
      </w:r>
    </w:p>
    <w:p w14:paraId="76B5AEFC" w14:textId="77777777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injured bird was trying to flail its wings to fly, but it couldn't.</w:t>
      </w:r>
    </w:p>
    <w:p w14:paraId="2AF06BCC" w14:textId="56DD3CD6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dancer's flailing limbs made the performance look wild and chaotic.</w:t>
      </w:r>
    </w:p>
    <w:p w14:paraId="64642AF4" w14:textId="4583C61C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octopus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[</w:t>
      </w:r>
      <w:r w:rsidR="003C0C04" w:rsidRPr="003C0C04">
        <w:rPr>
          <w:rFonts w:ascii="Arial" w:eastAsia="微软雅黑" w:hAnsi="Arial" w:cs="AppleExternalUIFontSimplifiedCh"/>
          <w:szCs w:val="22"/>
        </w:rPr>
        <w:t>ˈɑːktəpʊs</w:t>
      </w:r>
      <w:r w:rsidRPr="003C0C04">
        <w:rPr>
          <w:rFonts w:ascii="Arial" w:eastAsia="微软雅黑" w:hAnsi="Arial" w:cs="AppleExternalUIFontSimplifiedCh"/>
          <w:szCs w:val="22"/>
        </w:rPr>
        <w:t xml:space="preserve">] n. </w:t>
      </w:r>
      <w:r w:rsidRPr="003C0C04">
        <w:rPr>
          <w:rFonts w:ascii="Arial" w:eastAsia="微软雅黑" w:hAnsi="Arial" w:cs="AppleExternalUIFontSimplifiedCh"/>
          <w:szCs w:val="22"/>
        </w:rPr>
        <w:t>章鱼</w:t>
      </w:r>
    </w:p>
    <w:p w14:paraId="71D0B52B" w14:textId="77777777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octopus has eight arms and is known for its intelligence.</w:t>
      </w:r>
    </w:p>
    <w:p w14:paraId="6EC32D5A" w14:textId="77777777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chef prepared a delicious dish of grilled octopus.</w:t>
      </w:r>
    </w:p>
    <w:p w14:paraId="50AFC3EA" w14:textId="77777777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</w:p>
    <w:p w14:paraId="01FBC958" w14:textId="5FD2A1C7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superior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[suːˈpɪəriər] adj</w:t>
      </w:r>
      <w:r w:rsidR="003C0C04" w:rsidRPr="003C0C04">
        <w:rPr>
          <w:rFonts w:ascii="Arial" w:eastAsia="微软雅黑" w:hAnsi="Arial" w:cs="AppleExternalUIFontSimplifiedCh"/>
          <w:szCs w:val="22"/>
        </w:rPr>
        <w:t>/</w:t>
      </w:r>
      <w:r w:rsidR="003C0C04" w:rsidRPr="003C0C04">
        <w:rPr>
          <w:rFonts w:ascii="Arial" w:eastAsia="微软雅黑" w:hAnsi="Arial" w:cs="AppleExternalUIFontSimplifiedCh" w:hint="eastAsia"/>
          <w:szCs w:val="22"/>
        </w:rPr>
        <w:t>n</w:t>
      </w:r>
      <w:r w:rsidRPr="003C0C04">
        <w:rPr>
          <w:rFonts w:ascii="Arial" w:eastAsia="微软雅黑" w:hAnsi="Arial" w:cs="AppleExternalUIFontSimplifiedCh"/>
          <w:szCs w:val="22"/>
        </w:rPr>
        <w:t xml:space="preserve">. </w:t>
      </w:r>
      <w:r w:rsidRPr="003C0C04">
        <w:rPr>
          <w:rFonts w:ascii="Arial" w:eastAsia="微软雅黑" w:hAnsi="Arial" w:cs="AppleExternalUIFontSimplifiedCh"/>
          <w:szCs w:val="22"/>
        </w:rPr>
        <w:t>上级的</w:t>
      </w:r>
      <w:r w:rsidR="00FF7273">
        <w:rPr>
          <w:rFonts w:ascii="Arial" w:eastAsia="微软雅黑" w:hAnsi="Arial" w:cs="AppleExternalUIFontSimplifiedCh" w:hint="eastAsia"/>
          <w:szCs w:val="22"/>
        </w:rPr>
        <w:t>，</w:t>
      </w:r>
      <w:r w:rsidRPr="003C0C04">
        <w:rPr>
          <w:rFonts w:ascii="Arial" w:eastAsia="微软雅黑" w:hAnsi="Arial" w:cs="AppleExternalUIFontSimplifiedCh"/>
          <w:szCs w:val="22"/>
        </w:rPr>
        <w:t>更好的；优越的</w:t>
      </w:r>
      <w:r w:rsidR="003C0C04" w:rsidRPr="003C0C04">
        <w:rPr>
          <w:rFonts w:ascii="Arial" w:eastAsia="微软雅黑" w:hAnsi="Arial" w:cs="AppleExternalUIFontSimplifiedCh" w:hint="eastAsia"/>
          <w:szCs w:val="22"/>
        </w:rPr>
        <w:t>；</w:t>
      </w:r>
      <w:r w:rsidR="003C0C04" w:rsidRPr="003C0C04">
        <w:rPr>
          <w:rFonts w:ascii="Arial" w:eastAsia="微软雅黑" w:hAnsi="Arial" w:cs="AppleExternalUIFontSimplifiedCh"/>
          <w:szCs w:val="22"/>
        </w:rPr>
        <w:t>上级，上司</w:t>
      </w:r>
      <w:r w:rsidR="003C0C04" w:rsidRPr="003C0C04">
        <w:rPr>
          <w:rFonts w:ascii="Arial" w:eastAsia="微软雅黑" w:hAnsi="Arial" w:cs="AppleExternalUIFontSimplifiedCh" w:hint="eastAsia"/>
          <w:szCs w:val="22"/>
        </w:rPr>
        <w:t>；</w:t>
      </w:r>
    </w:p>
    <w:p w14:paraId="3367E693" w14:textId="77777777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CEO is the superior of all the employees at the company.</w:t>
      </w:r>
    </w:p>
    <w:p w14:paraId="4B33F81E" w14:textId="381841CA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quality of the handmade shoes was far superior to the mass-produced ones.</w:t>
      </w:r>
    </w:p>
    <w:p w14:paraId="23C2790E" w14:textId="2D480CEB" w:rsidR="00937329" w:rsidRPr="003C0C04" w:rsidRDefault="00937329" w:rsidP="003C0C04">
      <w:pPr>
        <w:rPr>
          <w:rFonts w:ascii="Arial" w:eastAsia="微软雅黑" w:hAnsi="Arial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supreme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 xml:space="preserve">[suːˈpriːm] adj. </w:t>
      </w:r>
      <w:r w:rsidRPr="003C0C04">
        <w:rPr>
          <w:rFonts w:ascii="Arial" w:eastAsia="微软雅黑" w:hAnsi="Arial" w:cs="AppleExternalUIFontSimplifiedCh"/>
          <w:szCs w:val="22"/>
        </w:rPr>
        <w:t>最高的</w:t>
      </w:r>
      <w:r w:rsidR="003C0C04" w:rsidRPr="003C0C04">
        <w:rPr>
          <w:rFonts w:ascii="Arial" w:eastAsia="微软雅黑" w:hAnsi="Arial" w:cs="AppleExternalUIFontSimplifiedCh" w:hint="eastAsia"/>
          <w:szCs w:val="22"/>
        </w:rPr>
        <w:t>，</w:t>
      </w:r>
      <w:r w:rsidRPr="003C0C04">
        <w:rPr>
          <w:rFonts w:ascii="Arial" w:eastAsia="微软雅黑" w:hAnsi="Arial" w:cs="AppleExternalUIFontSimplifiedCh"/>
          <w:szCs w:val="22"/>
        </w:rPr>
        <w:t>至高无上的</w:t>
      </w:r>
      <w:r w:rsidR="003C0C04" w:rsidRPr="003C0C04">
        <w:rPr>
          <w:rFonts w:ascii="Arial" w:eastAsia="微软雅黑" w:hAnsi="Arial" w:cs="AppleExternalUIFontSimplifiedCh" w:hint="eastAsia"/>
          <w:szCs w:val="22"/>
        </w:rPr>
        <w:t>；</w:t>
      </w:r>
      <w:r w:rsidR="003C0C04" w:rsidRPr="003C0C04">
        <w:rPr>
          <w:rFonts w:ascii="Arial" w:eastAsia="微软雅黑" w:hAnsi="Arial" w:cs="AppleExternalUIFontSimplifiedCh"/>
          <w:szCs w:val="22"/>
        </w:rPr>
        <w:t>很大的，最大的</w:t>
      </w:r>
      <w:r w:rsidR="003C0C04" w:rsidRPr="003C0C04">
        <w:rPr>
          <w:rFonts w:ascii="Arial" w:eastAsia="微软雅黑" w:hAnsi="Arial" w:cs="AppleExternalUIFontSimplifiedCh" w:hint="eastAsia"/>
          <w:szCs w:val="22"/>
        </w:rPr>
        <w:t>；</w:t>
      </w:r>
    </w:p>
    <w:p w14:paraId="76AAE5F9" w14:textId="77777777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Supreme Court is the highest court in the United States.</w:t>
      </w:r>
    </w:p>
    <w:p w14:paraId="26EADDCD" w14:textId="72E78CFA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athlete's performance was supreme, breaking the world record.</w:t>
      </w:r>
    </w:p>
    <w:p w14:paraId="1B4BC5F6" w14:textId="79350C75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 xml:space="preserve">▲ </w:t>
      </w:r>
      <w:r w:rsidRPr="003C0C04">
        <w:rPr>
          <w:rFonts w:ascii="Arial" w:eastAsia="微软雅黑" w:hAnsi="Arial" w:cs="AppleExternalUIFontSimplifiedCh"/>
          <w:b/>
          <w:bCs/>
          <w:sz w:val="28"/>
        </w:rPr>
        <w:t>disoriented</w:t>
      </w:r>
      <w:r w:rsidRPr="003C0C04">
        <w:rPr>
          <w:rFonts w:ascii="Arial" w:eastAsia="微软雅黑" w:hAnsi="Arial" w:cs="AppleExternalUIFontSimplifiedCh"/>
          <w:sz w:val="28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[</w:t>
      </w:r>
      <w:r w:rsidR="003C0C04" w:rsidRPr="003C0C04">
        <w:rPr>
          <w:rFonts w:ascii="Arial" w:eastAsia="微软雅黑" w:hAnsi="Arial" w:cs="AppleExternalUIFontSimplifiedCh"/>
          <w:szCs w:val="22"/>
        </w:rPr>
        <w:t>dɪsˈɔrɪɛntɪd</w:t>
      </w:r>
      <w:r w:rsidRPr="003C0C04">
        <w:rPr>
          <w:rFonts w:ascii="Arial" w:eastAsia="微软雅黑" w:hAnsi="Arial" w:cs="AppleExternalUIFontSimplifiedCh"/>
          <w:szCs w:val="22"/>
        </w:rPr>
        <w:t xml:space="preserve">] adj. </w:t>
      </w:r>
      <w:r w:rsidRPr="003C0C04">
        <w:rPr>
          <w:rFonts w:ascii="Arial" w:eastAsia="微软雅黑" w:hAnsi="Arial" w:cs="AppleExternalUIFontSimplifiedCh"/>
          <w:szCs w:val="22"/>
        </w:rPr>
        <w:t>失去方向感的</w:t>
      </w:r>
    </w:p>
    <w:p w14:paraId="44F62298" w14:textId="77777777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After being lost in the woods for hours, the hikers became disoriented.</w:t>
      </w:r>
    </w:p>
    <w:p w14:paraId="6A11CBAB" w14:textId="3199EBD9" w:rsidR="00937329" w:rsidRPr="003C0C04" w:rsidRDefault="00937329" w:rsidP="009373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3C0C04">
        <w:rPr>
          <w:rFonts w:ascii="Arial" w:eastAsia="微软雅黑" w:hAnsi="Arial" w:cs="AppleExternalUIFontSimplifiedCh"/>
          <w:szCs w:val="22"/>
        </w:rPr>
        <w:t>eg. The disoriented driver was weaving on the road and nearly caused an accident.</w:t>
      </w:r>
    </w:p>
    <w:p w14:paraId="2B991C36" w14:textId="26558705" w:rsidR="00FF7273" w:rsidRPr="00FF7273" w:rsidRDefault="00FF7273" w:rsidP="00FF727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FF7273">
        <w:rPr>
          <w:rFonts w:ascii="Arial" w:eastAsia="微软雅黑" w:hAnsi="Arial" w:cs="AppleExternalUIFontSimplifiedCh"/>
          <w:szCs w:val="22"/>
        </w:rPr>
        <w:t xml:space="preserve">▲ </w:t>
      </w:r>
      <w:r w:rsidRPr="00FF7273">
        <w:rPr>
          <w:rFonts w:ascii="Arial" w:eastAsia="微软雅黑" w:hAnsi="Arial" w:cs="AppleExternalUIFontSimplifiedCh"/>
          <w:b/>
          <w:bCs/>
          <w:sz w:val="28"/>
        </w:rPr>
        <w:t>foolproof</w:t>
      </w:r>
      <w:r w:rsidRPr="00FF7273">
        <w:rPr>
          <w:rFonts w:ascii="Arial" w:eastAsia="微软雅黑" w:hAnsi="Arial" w:cs="AppleExternalUIFontSimplifiedCh"/>
          <w:sz w:val="28"/>
        </w:rPr>
        <w:t xml:space="preserve"> </w:t>
      </w:r>
      <w:r w:rsidRPr="00FF7273">
        <w:rPr>
          <w:rFonts w:ascii="Arial" w:eastAsia="微软雅黑" w:hAnsi="Arial" w:cs="AppleExternalUIFontSimplifiedCh"/>
          <w:szCs w:val="22"/>
        </w:rPr>
        <w:t xml:space="preserve">[ˈfuːlpruːf] adj. </w:t>
      </w:r>
      <w:r w:rsidRPr="00FF7273">
        <w:rPr>
          <w:rFonts w:ascii="Arial" w:eastAsia="微软雅黑" w:hAnsi="Arial" w:cs="AppleExternalUIFontSimplifiedCh"/>
          <w:szCs w:val="22"/>
        </w:rPr>
        <w:t>不会出差错的，万无一失的</w:t>
      </w:r>
      <w:r>
        <w:rPr>
          <w:rFonts w:ascii="Arial" w:eastAsia="微软雅黑" w:hAnsi="Arial" w:cs="AppleExternalUIFontSimplifiedCh" w:hint="eastAsia"/>
          <w:szCs w:val="22"/>
        </w:rPr>
        <w:t>；十分简单的；</w:t>
      </w:r>
    </w:p>
    <w:p w14:paraId="3499D7BD" w14:textId="36628D87" w:rsidR="00FF7273" w:rsidRPr="00FF7273" w:rsidRDefault="00FF7273" w:rsidP="00FF727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FF7273">
        <w:rPr>
          <w:rFonts w:ascii="Arial" w:eastAsia="微软雅黑" w:hAnsi="Arial" w:cs="AppleExternalUIFontSimplifiedCh"/>
          <w:szCs w:val="22"/>
        </w:rPr>
        <w:t>eg. This new security system is designed to be foolproof and prevent unauthorized access.</w:t>
      </w:r>
    </w:p>
    <w:p w14:paraId="0CF64A20" w14:textId="387CFB8C" w:rsidR="00FF7273" w:rsidRPr="00FF7273" w:rsidRDefault="00FF7273" w:rsidP="00FF727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FF7273">
        <w:rPr>
          <w:rFonts w:ascii="Arial" w:eastAsia="微软雅黑" w:hAnsi="Arial" w:cs="AppleExternalUIFontSimplifiedCh"/>
          <w:szCs w:val="22"/>
        </w:rPr>
        <w:t xml:space="preserve">▲ </w:t>
      </w:r>
      <w:r w:rsidRPr="00FF7273">
        <w:rPr>
          <w:rFonts w:ascii="Arial" w:eastAsia="微软雅黑" w:hAnsi="Arial" w:cs="AppleExternalUIFontSimplifiedCh"/>
          <w:b/>
          <w:bCs/>
          <w:sz w:val="28"/>
        </w:rPr>
        <w:t>disarm</w:t>
      </w:r>
      <w:r w:rsidRPr="00FF7273">
        <w:rPr>
          <w:rFonts w:ascii="Arial" w:eastAsia="微软雅黑" w:hAnsi="Arial" w:cs="AppleExternalUIFontSimplifiedCh"/>
          <w:sz w:val="28"/>
        </w:rPr>
        <w:t xml:space="preserve"> </w:t>
      </w:r>
      <w:r w:rsidRPr="00FF7273">
        <w:rPr>
          <w:rFonts w:ascii="Arial" w:eastAsia="微软雅黑" w:hAnsi="Arial" w:cs="AppleExternalUIFontSimplifiedCh"/>
          <w:szCs w:val="22"/>
        </w:rPr>
        <w:t xml:space="preserve">[dɪsˈɑːrm] v. </w:t>
      </w:r>
      <w:r w:rsidRPr="00FF7273">
        <w:rPr>
          <w:rFonts w:ascii="Arial" w:eastAsia="微软雅黑" w:hAnsi="Arial" w:cs="AppleExternalUIFontSimplifiedCh"/>
          <w:szCs w:val="22"/>
        </w:rPr>
        <w:t>缴械</w:t>
      </w:r>
      <w:r>
        <w:rPr>
          <w:rFonts w:ascii="Arial" w:eastAsia="微软雅黑" w:hAnsi="Arial" w:cs="AppleExternalUIFontSimplifiedCh" w:hint="eastAsia"/>
          <w:szCs w:val="22"/>
        </w:rPr>
        <w:t>，解除武装；</w:t>
      </w:r>
      <w:r w:rsidRPr="00FF7273">
        <w:rPr>
          <w:rFonts w:ascii="Arial" w:eastAsia="微软雅黑" w:hAnsi="Arial" w:cs="AppleExternalUIFontSimplifiedCh"/>
          <w:szCs w:val="22"/>
        </w:rPr>
        <w:t>使消除警惕</w:t>
      </w:r>
    </w:p>
    <w:p w14:paraId="669D608C" w14:textId="00A30382" w:rsidR="00937329" w:rsidRDefault="00FF7273" w:rsidP="00FF727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FF7273">
        <w:rPr>
          <w:rFonts w:ascii="Arial" w:eastAsia="微软雅黑" w:hAnsi="Arial" w:cs="AppleExternalUIFontSimplifiedCh"/>
          <w:szCs w:val="22"/>
        </w:rPr>
        <w:t>eg. The friendly gesture of shaking hands can often disarm a potential conflict.</w:t>
      </w:r>
    </w:p>
    <w:p w14:paraId="08CA4D59" w14:textId="77777777" w:rsidR="00D96F7E" w:rsidRPr="003C0C04" w:rsidRDefault="00D96F7E" w:rsidP="00FF727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</w:p>
    <w:sectPr w:rsidR="00D96F7E" w:rsidRPr="003C0C04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8490E" w14:textId="77777777" w:rsidR="00202C9B" w:rsidRDefault="00202C9B" w:rsidP="002275F7">
      <w:r>
        <w:separator/>
      </w:r>
    </w:p>
  </w:endnote>
  <w:endnote w:type="continuationSeparator" w:id="0">
    <w:p w14:paraId="47C54733" w14:textId="77777777" w:rsidR="00202C9B" w:rsidRDefault="00202C9B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B2510" w14:textId="77777777" w:rsidR="00202C9B" w:rsidRDefault="00202C9B" w:rsidP="002275F7">
      <w:r>
        <w:separator/>
      </w:r>
    </w:p>
  </w:footnote>
  <w:footnote w:type="continuationSeparator" w:id="0">
    <w:p w14:paraId="38333146" w14:textId="77777777" w:rsidR="00202C9B" w:rsidRDefault="00202C9B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202C9B">
    <w:pPr>
      <w:pStyle w:val="a4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202C9B">
    <w:pPr>
      <w:pStyle w:val="a4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52.5pt;height:46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20437"/>
    <w:rsid w:val="000228E2"/>
    <w:rsid w:val="0003554A"/>
    <w:rsid w:val="00043971"/>
    <w:rsid w:val="0005435B"/>
    <w:rsid w:val="000578A8"/>
    <w:rsid w:val="00071F8D"/>
    <w:rsid w:val="000740DE"/>
    <w:rsid w:val="00077679"/>
    <w:rsid w:val="00077DAD"/>
    <w:rsid w:val="00081B5D"/>
    <w:rsid w:val="00082BD6"/>
    <w:rsid w:val="00082DD1"/>
    <w:rsid w:val="00096E65"/>
    <w:rsid w:val="00097869"/>
    <w:rsid w:val="000A47ED"/>
    <w:rsid w:val="000B373A"/>
    <w:rsid w:val="000B4E00"/>
    <w:rsid w:val="000C1286"/>
    <w:rsid w:val="000C17B3"/>
    <w:rsid w:val="000C1A31"/>
    <w:rsid w:val="000C3E3E"/>
    <w:rsid w:val="000C74BB"/>
    <w:rsid w:val="000D06F9"/>
    <w:rsid w:val="000D3591"/>
    <w:rsid w:val="000D4717"/>
    <w:rsid w:val="000D5271"/>
    <w:rsid w:val="000E6D8E"/>
    <w:rsid w:val="000F7F31"/>
    <w:rsid w:val="00105009"/>
    <w:rsid w:val="00110044"/>
    <w:rsid w:val="00124F4D"/>
    <w:rsid w:val="00133524"/>
    <w:rsid w:val="00136883"/>
    <w:rsid w:val="00137558"/>
    <w:rsid w:val="00140B34"/>
    <w:rsid w:val="00152B16"/>
    <w:rsid w:val="00153A99"/>
    <w:rsid w:val="00156310"/>
    <w:rsid w:val="00161ADA"/>
    <w:rsid w:val="00165411"/>
    <w:rsid w:val="001713F9"/>
    <w:rsid w:val="00177529"/>
    <w:rsid w:val="00185A67"/>
    <w:rsid w:val="00185AA1"/>
    <w:rsid w:val="00193F81"/>
    <w:rsid w:val="00196E57"/>
    <w:rsid w:val="001A7D20"/>
    <w:rsid w:val="001B2E77"/>
    <w:rsid w:val="001B7C3F"/>
    <w:rsid w:val="001D1EB0"/>
    <w:rsid w:val="001D77EF"/>
    <w:rsid w:val="001D782E"/>
    <w:rsid w:val="001D7AD2"/>
    <w:rsid w:val="001E10DE"/>
    <w:rsid w:val="001E64D9"/>
    <w:rsid w:val="00200CD9"/>
    <w:rsid w:val="00200E6F"/>
    <w:rsid w:val="00202C9B"/>
    <w:rsid w:val="00204B0C"/>
    <w:rsid w:val="002050F9"/>
    <w:rsid w:val="0021684D"/>
    <w:rsid w:val="00216A39"/>
    <w:rsid w:val="00226898"/>
    <w:rsid w:val="002275F7"/>
    <w:rsid w:val="00234C53"/>
    <w:rsid w:val="002461A3"/>
    <w:rsid w:val="00256144"/>
    <w:rsid w:val="00260AC9"/>
    <w:rsid w:val="0026184E"/>
    <w:rsid w:val="002675C0"/>
    <w:rsid w:val="00286540"/>
    <w:rsid w:val="00287482"/>
    <w:rsid w:val="00291192"/>
    <w:rsid w:val="002966E2"/>
    <w:rsid w:val="002A03B0"/>
    <w:rsid w:val="002A3D8E"/>
    <w:rsid w:val="002C0DF5"/>
    <w:rsid w:val="002C24DA"/>
    <w:rsid w:val="002C4BC1"/>
    <w:rsid w:val="002C6E0A"/>
    <w:rsid w:val="002D789F"/>
    <w:rsid w:val="002F3259"/>
    <w:rsid w:val="002F6CFD"/>
    <w:rsid w:val="00312755"/>
    <w:rsid w:val="00316A00"/>
    <w:rsid w:val="00317494"/>
    <w:rsid w:val="003175EC"/>
    <w:rsid w:val="00325595"/>
    <w:rsid w:val="00326EE4"/>
    <w:rsid w:val="00345493"/>
    <w:rsid w:val="0036348A"/>
    <w:rsid w:val="003666C5"/>
    <w:rsid w:val="003723FF"/>
    <w:rsid w:val="00383FE3"/>
    <w:rsid w:val="00390DF0"/>
    <w:rsid w:val="00393FB5"/>
    <w:rsid w:val="0039711B"/>
    <w:rsid w:val="003A167D"/>
    <w:rsid w:val="003A6F5E"/>
    <w:rsid w:val="003A7846"/>
    <w:rsid w:val="003B3BAE"/>
    <w:rsid w:val="003C0C04"/>
    <w:rsid w:val="003D1614"/>
    <w:rsid w:val="003D3E4F"/>
    <w:rsid w:val="003E370C"/>
    <w:rsid w:val="003E5513"/>
    <w:rsid w:val="003F076D"/>
    <w:rsid w:val="003F2500"/>
    <w:rsid w:val="003F377B"/>
    <w:rsid w:val="004018EB"/>
    <w:rsid w:val="0040396F"/>
    <w:rsid w:val="00404841"/>
    <w:rsid w:val="00424C96"/>
    <w:rsid w:val="00457E76"/>
    <w:rsid w:val="004716B3"/>
    <w:rsid w:val="00490539"/>
    <w:rsid w:val="004952CF"/>
    <w:rsid w:val="004B248B"/>
    <w:rsid w:val="004C3DCB"/>
    <w:rsid w:val="004C42C1"/>
    <w:rsid w:val="004E09E7"/>
    <w:rsid w:val="004F7AE8"/>
    <w:rsid w:val="00503953"/>
    <w:rsid w:val="0050515E"/>
    <w:rsid w:val="005067DA"/>
    <w:rsid w:val="0052153B"/>
    <w:rsid w:val="005243BE"/>
    <w:rsid w:val="00534E88"/>
    <w:rsid w:val="005352B4"/>
    <w:rsid w:val="00544753"/>
    <w:rsid w:val="00557112"/>
    <w:rsid w:val="00565153"/>
    <w:rsid w:val="00565CD5"/>
    <w:rsid w:val="0056681A"/>
    <w:rsid w:val="005714D1"/>
    <w:rsid w:val="00581FA3"/>
    <w:rsid w:val="00583443"/>
    <w:rsid w:val="0058363C"/>
    <w:rsid w:val="005A7E6F"/>
    <w:rsid w:val="005B1656"/>
    <w:rsid w:val="005B23D9"/>
    <w:rsid w:val="005C1384"/>
    <w:rsid w:val="005C1E0A"/>
    <w:rsid w:val="005D4623"/>
    <w:rsid w:val="005E6874"/>
    <w:rsid w:val="00605220"/>
    <w:rsid w:val="006231E3"/>
    <w:rsid w:val="006418B0"/>
    <w:rsid w:val="0064383C"/>
    <w:rsid w:val="00653D6F"/>
    <w:rsid w:val="006576A3"/>
    <w:rsid w:val="00663832"/>
    <w:rsid w:val="00663B99"/>
    <w:rsid w:val="0067158D"/>
    <w:rsid w:val="00674AF1"/>
    <w:rsid w:val="00676D37"/>
    <w:rsid w:val="0067739E"/>
    <w:rsid w:val="006778C6"/>
    <w:rsid w:val="0068514C"/>
    <w:rsid w:val="006957FB"/>
    <w:rsid w:val="0069706C"/>
    <w:rsid w:val="006A6D22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1483C"/>
    <w:rsid w:val="00722127"/>
    <w:rsid w:val="00722AD4"/>
    <w:rsid w:val="0072476D"/>
    <w:rsid w:val="00733ABE"/>
    <w:rsid w:val="007343F6"/>
    <w:rsid w:val="0073544F"/>
    <w:rsid w:val="00735B1C"/>
    <w:rsid w:val="0075671E"/>
    <w:rsid w:val="00770F71"/>
    <w:rsid w:val="00772BC1"/>
    <w:rsid w:val="00776289"/>
    <w:rsid w:val="00781AA8"/>
    <w:rsid w:val="00786017"/>
    <w:rsid w:val="007A0144"/>
    <w:rsid w:val="007A09D8"/>
    <w:rsid w:val="007A54F8"/>
    <w:rsid w:val="007B378D"/>
    <w:rsid w:val="007B6093"/>
    <w:rsid w:val="007B7D7F"/>
    <w:rsid w:val="007C0120"/>
    <w:rsid w:val="007C7B08"/>
    <w:rsid w:val="007D6AE2"/>
    <w:rsid w:val="007E21FF"/>
    <w:rsid w:val="007F04EC"/>
    <w:rsid w:val="007F315B"/>
    <w:rsid w:val="007F6703"/>
    <w:rsid w:val="00800543"/>
    <w:rsid w:val="008055FF"/>
    <w:rsid w:val="00831F7F"/>
    <w:rsid w:val="008361F8"/>
    <w:rsid w:val="00863E3C"/>
    <w:rsid w:val="00872962"/>
    <w:rsid w:val="0088163F"/>
    <w:rsid w:val="0088197B"/>
    <w:rsid w:val="00894BF7"/>
    <w:rsid w:val="008B2382"/>
    <w:rsid w:val="008C2C47"/>
    <w:rsid w:val="008C733C"/>
    <w:rsid w:val="008E02DF"/>
    <w:rsid w:val="00907E0E"/>
    <w:rsid w:val="00923037"/>
    <w:rsid w:val="00924A15"/>
    <w:rsid w:val="00932B3C"/>
    <w:rsid w:val="00937329"/>
    <w:rsid w:val="00947DC1"/>
    <w:rsid w:val="00960028"/>
    <w:rsid w:val="00970566"/>
    <w:rsid w:val="00981A43"/>
    <w:rsid w:val="0098553A"/>
    <w:rsid w:val="00985799"/>
    <w:rsid w:val="009910AE"/>
    <w:rsid w:val="009A0E29"/>
    <w:rsid w:val="009B3DE6"/>
    <w:rsid w:val="009C74BF"/>
    <w:rsid w:val="009D573A"/>
    <w:rsid w:val="00A02AD4"/>
    <w:rsid w:val="00A02F4F"/>
    <w:rsid w:val="00A036E2"/>
    <w:rsid w:val="00A04DA0"/>
    <w:rsid w:val="00A06A59"/>
    <w:rsid w:val="00A115C4"/>
    <w:rsid w:val="00A21673"/>
    <w:rsid w:val="00A24930"/>
    <w:rsid w:val="00A25A00"/>
    <w:rsid w:val="00A260B3"/>
    <w:rsid w:val="00A34847"/>
    <w:rsid w:val="00A3734F"/>
    <w:rsid w:val="00A42EDD"/>
    <w:rsid w:val="00A5221D"/>
    <w:rsid w:val="00A52AC2"/>
    <w:rsid w:val="00A662F2"/>
    <w:rsid w:val="00A70EF8"/>
    <w:rsid w:val="00A808C0"/>
    <w:rsid w:val="00A86B14"/>
    <w:rsid w:val="00AA0679"/>
    <w:rsid w:val="00AB48E3"/>
    <w:rsid w:val="00AB4A68"/>
    <w:rsid w:val="00AB73C6"/>
    <w:rsid w:val="00AC6820"/>
    <w:rsid w:val="00AD208A"/>
    <w:rsid w:val="00AE3D06"/>
    <w:rsid w:val="00B109E9"/>
    <w:rsid w:val="00B14836"/>
    <w:rsid w:val="00B159FA"/>
    <w:rsid w:val="00B321CF"/>
    <w:rsid w:val="00B368AF"/>
    <w:rsid w:val="00B44799"/>
    <w:rsid w:val="00B62A0B"/>
    <w:rsid w:val="00B72013"/>
    <w:rsid w:val="00B768FA"/>
    <w:rsid w:val="00B840CA"/>
    <w:rsid w:val="00BA46D4"/>
    <w:rsid w:val="00BA6CF1"/>
    <w:rsid w:val="00BB77E4"/>
    <w:rsid w:val="00BC28A1"/>
    <w:rsid w:val="00C0351F"/>
    <w:rsid w:val="00C11956"/>
    <w:rsid w:val="00C14904"/>
    <w:rsid w:val="00C20590"/>
    <w:rsid w:val="00C21AD1"/>
    <w:rsid w:val="00C23636"/>
    <w:rsid w:val="00C2390A"/>
    <w:rsid w:val="00C27CE3"/>
    <w:rsid w:val="00C35ECF"/>
    <w:rsid w:val="00C4751D"/>
    <w:rsid w:val="00C54490"/>
    <w:rsid w:val="00C5519B"/>
    <w:rsid w:val="00C6108E"/>
    <w:rsid w:val="00C64639"/>
    <w:rsid w:val="00C755D4"/>
    <w:rsid w:val="00C87EEB"/>
    <w:rsid w:val="00C9528A"/>
    <w:rsid w:val="00CA0235"/>
    <w:rsid w:val="00CA3E62"/>
    <w:rsid w:val="00CA69D7"/>
    <w:rsid w:val="00CB189D"/>
    <w:rsid w:val="00CB3857"/>
    <w:rsid w:val="00CC13A1"/>
    <w:rsid w:val="00CE24B6"/>
    <w:rsid w:val="00CF3C2C"/>
    <w:rsid w:val="00CF679F"/>
    <w:rsid w:val="00D20E32"/>
    <w:rsid w:val="00D26D08"/>
    <w:rsid w:val="00D3444A"/>
    <w:rsid w:val="00D36A64"/>
    <w:rsid w:val="00D44D20"/>
    <w:rsid w:val="00D46687"/>
    <w:rsid w:val="00D51C27"/>
    <w:rsid w:val="00D63633"/>
    <w:rsid w:val="00D65B9D"/>
    <w:rsid w:val="00D81B7E"/>
    <w:rsid w:val="00D81DD1"/>
    <w:rsid w:val="00D87031"/>
    <w:rsid w:val="00D96F7E"/>
    <w:rsid w:val="00DA0E0E"/>
    <w:rsid w:val="00DB0FAF"/>
    <w:rsid w:val="00DB2FCD"/>
    <w:rsid w:val="00DC1AEC"/>
    <w:rsid w:val="00DD1B11"/>
    <w:rsid w:val="00DE17B4"/>
    <w:rsid w:val="00DE36CC"/>
    <w:rsid w:val="00DE3A76"/>
    <w:rsid w:val="00DE4642"/>
    <w:rsid w:val="00DE4B6D"/>
    <w:rsid w:val="00DF59FC"/>
    <w:rsid w:val="00E02682"/>
    <w:rsid w:val="00E07BEF"/>
    <w:rsid w:val="00E13746"/>
    <w:rsid w:val="00E137EB"/>
    <w:rsid w:val="00E32B6E"/>
    <w:rsid w:val="00E412BA"/>
    <w:rsid w:val="00E47A97"/>
    <w:rsid w:val="00E56363"/>
    <w:rsid w:val="00E61DF1"/>
    <w:rsid w:val="00E71644"/>
    <w:rsid w:val="00E73E40"/>
    <w:rsid w:val="00E92A1C"/>
    <w:rsid w:val="00E95FE1"/>
    <w:rsid w:val="00EA07D6"/>
    <w:rsid w:val="00EA4DCB"/>
    <w:rsid w:val="00EA75A6"/>
    <w:rsid w:val="00EB275D"/>
    <w:rsid w:val="00EC0961"/>
    <w:rsid w:val="00EC3083"/>
    <w:rsid w:val="00EE136F"/>
    <w:rsid w:val="00EE1C33"/>
    <w:rsid w:val="00EF2CEF"/>
    <w:rsid w:val="00F02E07"/>
    <w:rsid w:val="00F14C47"/>
    <w:rsid w:val="00F2488F"/>
    <w:rsid w:val="00F2601D"/>
    <w:rsid w:val="00F371B1"/>
    <w:rsid w:val="00F37318"/>
    <w:rsid w:val="00F404ED"/>
    <w:rsid w:val="00F63BA1"/>
    <w:rsid w:val="00F730FE"/>
    <w:rsid w:val="00F748D7"/>
    <w:rsid w:val="00F82803"/>
    <w:rsid w:val="00F840B0"/>
    <w:rsid w:val="00F87DF9"/>
    <w:rsid w:val="00F925F9"/>
    <w:rsid w:val="00F938D2"/>
    <w:rsid w:val="00FA57EC"/>
    <w:rsid w:val="00FB1167"/>
    <w:rsid w:val="00FB2E7F"/>
    <w:rsid w:val="00FC22D3"/>
    <w:rsid w:val="00FD19D6"/>
    <w:rsid w:val="00FD67BF"/>
    <w:rsid w:val="00FE31B1"/>
    <w:rsid w:val="00FE71FE"/>
    <w:rsid w:val="00FF6BEC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204</TotalTime>
  <Pages>7</Pages>
  <Words>1510</Words>
  <Characters>8610</Characters>
  <Application>Microsoft Office Word</Application>
  <DocSecurity>0</DocSecurity>
  <Lines>71</Lines>
  <Paragraphs>20</Paragraphs>
  <ScaleCrop>false</ScaleCrop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cp:lastPrinted>2022-12-05T06:12:00Z</cp:lastPrinted>
  <dcterms:created xsi:type="dcterms:W3CDTF">2022-12-05T06:12:00Z</dcterms:created>
  <dcterms:modified xsi:type="dcterms:W3CDTF">2023-08-31T09:14:00Z</dcterms:modified>
</cp:coreProperties>
</file>