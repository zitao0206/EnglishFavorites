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03AA2E11" w:rsidR="009C74BF" w:rsidRPr="008C1001" w:rsidRDefault="00082BD6" w:rsidP="00F2254D">
      <w:pPr>
        <w:autoSpaceDE w:val="0"/>
        <w:autoSpaceDN w:val="0"/>
        <w:adjustRightInd w:val="0"/>
        <w:snapToGrid w:val="0"/>
        <w:spacing w:line="44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</w:rPr>
      </w:pPr>
      <w:bookmarkStart w:id="0" w:name="OLE_LINK119"/>
      <w:bookmarkStart w:id="1" w:name="OLE_LINK120"/>
      <w:r w:rsidRPr="008C1001">
        <w:rPr>
          <w:rFonts w:ascii="Arial" w:eastAsia="微软雅黑" w:hAnsi="Arial" w:cs="AppleSystemUIFont" w:hint="eastAsia"/>
          <w:b/>
          <w:bCs/>
          <w:color w:val="000000" w:themeColor="text1"/>
        </w:rPr>
        <w:t>Computer</w:t>
      </w:r>
      <w:r w:rsidRPr="008C1001">
        <w:rPr>
          <w:rFonts w:ascii="Arial" w:eastAsia="微软雅黑" w:hAnsi="Arial" w:cs="AppleSystemUIFont"/>
          <w:b/>
          <w:bCs/>
          <w:color w:val="000000" w:themeColor="text1"/>
        </w:rPr>
        <w:t xml:space="preserve"> </w:t>
      </w:r>
      <w:r w:rsidR="009C74BF" w:rsidRPr="008C1001">
        <w:rPr>
          <w:rFonts w:ascii="Arial" w:eastAsia="微软雅黑" w:hAnsi="Arial" w:cs="AppleSystemUIFont"/>
          <w:b/>
          <w:bCs/>
          <w:color w:val="000000" w:themeColor="text1"/>
        </w:rPr>
        <w:t xml:space="preserve">Vocabulary </w:t>
      </w:r>
      <w:r w:rsidR="009C74BF" w:rsidRPr="008C1001">
        <w:rPr>
          <w:rFonts w:ascii="Arial" w:eastAsia="微软雅黑" w:hAnsi="Arial" w:cs="AppleSystemUIFont" w:hint="eastAsia"/>
          <w:b/>
          <w:bCs/>
          <w:color w:val="000000" w:themeColor="text1"/>
        </w:rPr>
        <w:t>S0</w:t>
      </w:r>
      <w:r w:rsidR="00F2254D" w:rsidRPr="008C1001">
        <w:rPr>
          <w:rFonts w:ascii="Arial" w:eastAsia="微软雅黑" w:hAnsi="Arial" w:cs="AppleSystemUIFont"/>
          <w:b/>
          <w:bCs/>
          <w:color w:val="000000" w:themeColor="text1"/>
        </w:rPr>
        <w:t>7</w:t>
      </w:r>
    </w:p>
    <w:tbl>
      <w:tblPr>
        <w:tblStyle w:val="a3"/>
        <w:tblW w:w="10340" w:type="dxa"/>
        <w:jc w:val="center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954"/>
        <w:gridCol w:w="5386"/>
      </w:tblGrid>
      <w:tr w:rsidR="00376B4D" w:rsidRPr="008C1001" w14:paraId="3D09F3B3" w14:textId="5550AD46" w:rsidTr="00376B4D">
        <w:trPr>
          <w:trHeight w:val="680"/>
          <w:jc w:val="center"/>
        </w:trPr>
        <w:tc>
          <w:tcPr>
            <w:tcW w:w="4954" w:type="dxa"/>
            <w:vAlign w:val="center"/>
          </w:tcPr>
          <w:bookmarkEnd w:id="0"/>
          <w:bookmarkEnd w:id="1"/>
          <w:p w14:paraId="36A7B1A4" w14:textId="3B13CCA5" w:rsidR="00376B4D" w:rsidRPr="008C1001" w:rsidRDefault="00376B4D" w:rsidP="00376B4D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r w:rsidRPr="008C1001">
              <w:rPr>
                <w:rFonts w:ascii="Arial" w:eastAsia="微软雅黑" w:hAnsi="Arial"/>
              </w:rPr>
              <w:t xml:space="preserve">dimension n. </w:t>
            </w:r>
            <w:r w:rsidRPr="008C1001">
              <w:rPr>
                <w:rFonts w:ascii="Arial" w:eastAsia="微软雅黑" w:hAnsi="Arial"/>
              </w:rPr>
              <w:t>维度</w:t>
            </w:r>
          </w:p>
        </w:tc>
        <w:tc>
          <w:tcPr>
            <w:tcW w:w="5386" w:type="dxa"/>
            <w:vAlign w:val="center"/>
          </w:tcPr>
          <w:p w14:paraId="13144241" w14:textId="6F5AE94E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multiply v. </w:t>
            </w:r>
            <w:r w:rsidRPr="008C1001">
              <w:rPr>
                <w:rFonts w:ascii="Arial" w:eastAsia="微软雅黑" w:hAnsi="Arial"/>
              </w:rPr>
              <w:t>乘，繁殖</w:t>
            </w:r>
          </w:p>
        </w:tc>
      </w:tr>
      <w:tr w:rsidR="00376B4D" w:rsidRPr="008C1001" w14:paraId="615772FF" w14:textId="0B3E79B4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48075CE9" w14:textId="019E9722" w:rsidR="00376B4D" w:rsidRPr="008C1001" w:rsidRDefault="00376B4D" w:rsidP="00376B4D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r w:rsidRPr="008C1001">
              <w:rPr>
                <w:rFonts w:ascii="Arial" w:eastAsia="微软雅黑" w:hAnsi="Arial"/>
              </w:rPr>
              <w:t xml:space="preserve">optimal adj. </w:t>
            </w:r>
            <w:r w:rsidRPr="008C1001">
              <w:rPr>
                <w:rFonts w:ascii="Arial" w:eastAsia="微软雅黑" w:hAnsi="Arial"/>
              </w:rPr>
              <w:t>最优的</w:t>
            </w:r>
          </w:p>
        </w:tc>
        <w:tc>
          <w:tcPr>
            <w:tcW w:w="5386" w:type="dxa"/>
            <w:vAlign w:val="center"/>
          </w:tcPr>
          <w:p w14:paraId="76CFA9CE" w14:textId="0DB54CDA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arithmetic n. </w:t>
            </w:r>
            <w:r w:rsidRPr="008C1001">
              <w:rPr>
                <w:rFonts w:ascii="Arial" w:eastAsia="微软雅黑" w:hAnsi="Arial"/>
              </w:rPr>
              <w:t>算术</w:t>
            </w:r>
          </w:p>
        </w:tc>
      </w:tr>
      <w:tr w:rsidR="00376B4D" w:rsidRPr="008C1001" w14:paraId="04D618C3" w14:textId="17B2459D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34364BDB" w14:textId="3C18A7E0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consolidation n. </w:t>
            </w:r>
            <w:r w:rsidRPr="008C1001">
              <w:rPr>
                <w:rFonts w:ascii="Arial" w:eastAsia="微软雅黑" w:hAnsi="Arial"/>
              </w:rPr>
              <w:t>合并</w:t>
            </w:r>
          </w:p>
        </w:tc>
        <w:tc>
          <w:tcPr>
            <w:tcW w:w="5386" w:type="dxa"/>
            <w:vAlign w:val="center"/>
          </w:tcPr>
          <w:p w14:paraId="2D256297" w14:textId="7F51EFE1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raw adj. </w:t>
            </w:r>
            <w:r w:rsidRPr="008C1001">
              <w:rPr>
                <w:rFonts w:ascii="Arial" w:eastAsia="微软雅黑" w:hAnsi="Arial"/>
              </w:rPr>
              <w:t>未经加工的</w:t>
            </w:r>
          </w:p>
        </w:tc>
      </w:tr>
      <w:tr w:rsidR="00376B4D" w:rsidRPr="008C1001" w14:paraId="15EE575C" w14:textId="0E440A6F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4AE15F0E" w14:textId="2A413CF0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lure v/. </w:t>
            </w:r>
            <w:r w:rsidRPr="008C1001">
              <w:rPr>
                <w:rFonts w:ascii="Arial" w:eastAsia="微软雅黑" w:hAnsi="Arial"/>
              </w:rPr>
              <w:t>引诱</w:t>
            </w:r>
            <w:r w:rsidRPr="008C1001">
              <w:rPr>
                <w:rFonts w:ascii="Arial" w:eastAsia="微软雅黑" w:hAnsi="Arial" w:hint="eastAsia"/>
              </w:rPr>
              <w:t>；诱饵</w:t>
            </w:r>
          </w:p>
        </w:tc>
        <w:tc>
          <w:tcPr>
            <w:tcW w:w="5386" w:type="dxa"/>
            <w:vAlign w:val="center"/>
          </w:tcPr>
          <w:p w14:paraId="6350F40D" w14:textId="056C7CC8" w:rsidR="00376B4D" w:rsidRPr="008C1001" w:rsidRDefault="00376B4D" w:rsidP="00376B4D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r w:rsidRPr="008C1001">
              <w:rPr>
                <w:rFonts w:ascii="Arial" w:eastAsia="微软雅黑" w:hAnsi="Arial"/>
              </w:rPr>
              <w:t xml:space="preserve">prepopulate v. </w:t>
            </w:r>
            <w:r w:rsidRPr="008C1001">
              <w:rPr>
                <w:rFonts w:ascii="Arial" w:eastAsia="微软雅黑" w:hAnsi="Arial"/>
              </w:rPr>
              <w:t>预先填充</w:t>
            </w:r>
          </w:p>
        </w:tc>
      </w:tr>
      <w:tr w:rsidR="00376B4D" w:rsidRPr="008C1001" w14:paraId="1BA24823" w14:textId="33AF8B9D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362DDBF2" w14:textId="5C5FE342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lone adj. </w:t>
            </w:r>
            <w:r w:rsidRPr="008C1001">
              <w:rPr>
                <w:rFonts w:ascii="Arial" w:eastAsia="微软雅黑" w:hAnsi="Arial"/>
              </w:rPr>
              <w:t>单独的</w:t>
            </w:r>
          </w:p>
        </w:tc>
        <w:tc>
          <w:tcPr>
            <w:tcW w:w="5386" w:type="dxa"/>
            <w:vAlign w:val="center"/>
          </w:tcPr>
          <w:p w14:paraId="708BC74C" w14:textId="2DFBC9D1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extract v. </w:t>
            </w:r>
            <w:r w:rsidRPr="008C1001">
              <w:rPr>
                <w:rFonts w:ascii="Arial" w:eastAsia="微软雅黑" w:hAnsi="Arial"/>
              </w:rPr>
              <w:t>提取，提炼</w:t>
            </w:r>
          </w:p>
        </w:tc>
      </w:tr>
      <w:tr w:rsidR="00376B4D" w:rsidRPr="008C1001" w14:paraId="68127632" w14:textId="3D699077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0BE3291F" w14:textId="659E4CCA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sprint v. </w:t>
            </w:r>
            <w:r w:rsidRPr="008C1001">
              <w:rPr>
                <w:rFonts w:ascii="Arial" w:eastAsia="微软雅黑" w:hAnsi="Arial"/>
              </w:rPr>
              <w:t>冲刺</w:t>
            </w:r>
          </w:p>
        </w:tc>
        <w:tc>
          <w:tcPr>
            <w:tcW w:w="5386" w:type="dxa"/>
            <w:vAlign w:val="center"/>
          </w:tcPr>
          <w:p w14:paraId="15D807C4" w14:textId="2F7A2381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suppose v. </w:t>
            </w:r>
            <w:r w:rsidRPr="008C1001">
              <w:rPr>
                <w:rFonts w:ascii="Arial" w:eastAsia="微软雅黑" w:hAnsi="Arial"/>
              </w:rPr>
              <w:t>假设，猜想</w:t>
            </w:r>
          </w:p>
        </w:tc>
      </w:tr>
      <w:tr w:rsidR="00376B4D" w:rsidRPr="008C1001" w14:paraId="2F0A6F13" w14:textId="1BAE9836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26E6B929" w14:textId="04F4DE38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maximize v. </w:t>
            </w:r>
            <w:r w:rsidRPr="008C1001">
              <w:rPr>
                <w:rFonts w:ascii="Arial" w:eastAsia="微软雅黑" w:hAnsi="Arial"/>
              </w:rPr>
              <w:t>最大化</w:t>
            </w:r>
          </w:p>
        </w:tc>
        <w:tc>
          <w:tcPr>
            <w:tcW w:w="5386" w:type="dxa"/>
            <w:vAlign w:val="center"/>
          </w:tcPr>
          <w:p w14:paraId="14121754" w14:textId="7BB0D7C3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inventory n. </w:t>
            </w:r>
            <w:r w:rsidRPr="008C1001">
              <w:rPr>
                <w:rFonts w:ascii="Arial" w:eastAsia="微软雅黑" w:hAnsi="Arial"/>
              </w:rPr>
              <w:t>存货清单</w:t>
            </w:r>
          </w:p>
        </w:tc>
      </w:tr>
      <w:tr w:rsidR="00376B4D" w:rsidRPr="008C1001" w14:paraId="150A6BAC" w14:textId="15159E7A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2712F7ED" w14:textId="40FDAEFC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tutorials n. </w:t>
            </w:r>
            <w:r w:rsidRPr="008C1001">
              <w:rPr>
                <w:rFonts w:ascii="Arial" w:eastAsia="微软雅黑" w:hAnsi="Arial"/>
              </w:rPr>
              <w:t>教程</w:t>
            </w:r>
          </w:p>
        </w:tc>
        <w:tc>
          <w:tcPr>
            <w:tcW w:w="5386" w:type="dxa"/>
            <w:vAlign w:val="center"/>
          </w:tcPr>
          <w:p w14:paraId="796D6132" w14:textId="4A52541E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barcode n. </w:t>
            </w:r>
            <w:r w:rsidRPr="008C1001">
              <w:rPr>
                <w:rFonts w:ascii="Arial" w:eastAsia="微软雅黑" w:hAnsi="Arial"/>
              </w:rPr>
              <w:t>条形码</w:t>
            </w:r>
          </w:p>
        </w:tc>
      </w:tr>
      <w:tr w:rsidR="00376B4D" w:rsidRPr="008C1001" w14:paraId="0BF6B33B" w14:textId="7436A1D0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1CDBAE62" w14:textId="5F2ECC91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  <w:lang w:val="sv-SE"/>
              </w:rPr>
            </w:pPr>
            <w:r w:rsidRPr="008C1001">
              <w:rPr>
                <w:rFonts w:ascii="Arial" w:eastAsia="微软雅黑" w:hAnsi="Arial"/>
              </w:rPr>
              <w:t xml:space="preserve">hereby adv. </w:t>
            </w:r>
            <w:r w:rsidRPr="008C1001">
              <w:rPr>
                <w:rFonts w:ascii="Arial" w:eastAsia="微软雅黑" w:hAnsi="Arial"/>
              </w:rPr>
              <w:t>特此</w:t>
            </w:r>
          </w:p>
        </w:tc>
        <w:tc>
          <w:tcPr>
            <w:tcW w:w="5386" w:type="dxa"/>
            <w:vAlign w:val="center"/>
          </w:tcPr>
          <w:p w14:paraId="6EEAA311" w14:textId="5371DB8A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plural adj. </w:t>
            </w:r>
            <w:r w:rsidRPr="008C1001">
              <w:rPr>
                <w:rFonts w:ascii="Arial" w:eastAsia="微软雅黑" w:hAnsi="Arial"/>
              </w:rPr>
              <w:t>复数的</w:t>
            </w:r>
          </w:p>
        </w:tc>
      </w:tr>
      <w:tr w:rsidR="00376B4D" w:rsidRPr="008C1001" w14:paraId="26E3FD60" w14:textId="3A7EC2C8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3340F0EA" w14:textId="216ABA68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underlying adj. </w:t>
            </w:r>
            <w:r w:rsidRPr="008C1001">
              <w:rPr>
                <w:rFonts w:ascii="Arial" w:eastAsia="微软雅黑" w:hAnsi="Arial"/>
              </w:rPr>
              <w:t>潜在的</w:t>
            </w:r>
          </w:p>
        </w:tc>
        <w:tc>
          <w:tcPr>
            <w:tcW w:w="5386" w:type="dxa"/>
            <w:vAlign w:val="center"/>
          </w:tcPr>
          <w:p w14:paraId="2C033305" w14:textId="52001267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singular adj. </w:t>
            </w:r>
            <w:r w:rsidRPr="008C1001">
              <w:rPr>
                <w:rFonts w:ascii="Arial" w:eastAsia="微软雅黑" w:hAnsi="Arial"/>
              </w:rPr>
              <w:t>单数的</w:t>
            </w:r>
          </w:p>
        </w:tc>
      </w:tr>
      <w:tr w:rsidR="00376B4D" w:rsidRPr="008C1001" w14:paraId="4B08C4B4" w14:textId="11C921C8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572D4C20" w14:textId="2E950A75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overuse v. </w:t>
            </w:r>
            <w:r w:rsidRPr="008C1001">
              <w:rPr>
                <w:rFonts w:ascii="Arial" w:eastAsia="微软雅黑" w:hAnsi="Arial"/>
              </w:rPr>
              <w:t>过度使用</w:t>
            </w:r>
          </w:p>
        </w:tc>
        <w:tc>
          <w:tcPr>
            <w:tcW w:w="5386" w:type="dxa"/>
            <w:vAlign w:val="center"/>
          </w:tcPr>
          <w:p w14:paraId="6C21BCC3" w14:textId="67CEC804" w:rsidR="00376B4D" w:rsidRPr="008C1001" w:rsidRDefault="00376B4D" w:rsidP="00376B4D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designate v. </w:t>
            </w:r>
            <w:r w:rsidRPr="008C1001">
              <w:rPr>
                <w:rFonts w:ascii="Arial" w:eastAsia="微软雅黑" w:hAnsi="Arial"/>
              </w:rPr>
              <w:t>指定，任命</w:t>
            </w:r>
          </w:p>
        </w:tc>
      </w:tr>
      <w:tr w:rsidR="00376B4D" w:rsidRPr="008C1001" w14:paraId="5534AE3E" w14:textId="65536D23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26AC842A" w14:textId="26BF029F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implicit adj. </w:t>
            </w:r>
            <w:r w:rsidRPr="008C1001">
              <w:rPr>
                <w:rFonts w:ascii="Arial" w:eastAsia="微软雅黑" w:hAnsi="Arial"/>
              </w:rPr>
              <w:t>含蓄的</w:t>
            </w:r>
          </w:p>
        </w:tc>
        <w:tc>
          <w:tcPr>
            <w:tcW w:w="5386" w:type="dxa"/>
            <w:vAlign w:val="center"/>
          </w:tcPr>
          <w:p w14:paraId="4C8ED1EC" w14:textId="02DC300D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mandatory adj. </w:t>
            </w:r>
            <w:r w:rsidRPr="008C1001">
              <w:rPr>
                <w:rFonts w:ascii="Arial" w:eastAsia="微软雅黑" w:hAnsi="Arial"/>
              </w:rPr>
              <w:t>强制的，义务的</w:t>
            </w:r>
          </w:p>
        </w:tc>
      </w:tr>
      <w:tr w:rsidR="00376B4D" w:rsidRPr="008C1001" w14:paraId="43B4A359" w14:textId="1E182E64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7AD5DA84" w14:textId="08D4589E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explicit adj. </w:t>
            </w:r>
            <w:r w:rsidRPr="008C1001">
              <w:rPr>
                <w:rFonts w:ascii="Arial" w:eastAsia="微软雅黑" w:hAnsi="Arial"/>
              </w:rPr>
              <w:t>明确的</w:t>
            </w:r>
          </w:p>
        </w:tc>
        <w:tc>
          <w:tcPr>
            <w:tcW w:w="5386" w:type="dxa"/>
            <w:vAlign w:val="center"/>
          </w:tcPr>
          <w:p w14:paraId="20B87C22" w14:textId="542C1A18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handful n. </w:t>
            </w:r>
            <w:r w:rsidRPr="008C1001">
              <w:rPr>
                <w:rFonts w:ascii="Arial" w:eastAsia="微软雅黑" w:hAnsi="Arial"/>
              </w:rPr>
              <w:t>少量，一把</w:t>
            </w:r>
          </w:p>
        </w:tc>
      </w:tr>
      <w:tr w:rsidR="00376B4D" w:rsidRPr="008C1001" w14:paraId="4AA2C438" w14:textId="607EFAF8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4C776E6F" w14:textId="55586A7B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alphabetical adj. </w:t>
            </w:r>
            <w:r w:rsidRPr="008C1001">
              <w:rPr>
                <w:rFonts w:ascii="Arial" w:eastAsia="微软雅黑" w:hAnsi="Arial"/>
              </w:rPr>
              <w:t>按字母表顺序的</w:t>
            </w:r>
          </w:p>
        </w:tc>
        <w:tc>
          <w:tcPr>
            <w:tcW w:w="5386" w:type="dxa"/>
            <w:vAlign w:val="center"/>
          </w:tcPr>
          <w:p w14:paraId="026ED50A" w14:textId="3AF1ED7A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swipe v. </w:t>
            </w:r>
            <w:r w:rsidRPr="008C1001">
              <w:rPr>
                <w:rFonts w:ascii="Arial" w:eastAsia="微软雅黑" w:hAnsi="Arial"/>
              </w:rPr>
              <w:t>刷卡，轻扫</w:t>
            </w:r>
          </w:p>
        </w:tc>
      </w:tr>
      <w:tr w:rsidR="00376B4D" w:rsidRPr="008C1001" w14:paraId="2303CD58" w14:textId="77777777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0ACFCC6F" w14:textId="3BF9DCA8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</w:rPr>
            </w:pPr>
            <w:r w:rsidRPr="008C1001">
              <w:rPr>
                <w:rFonts w:ascii="Arial" w:eastAsia="微软雅黑" w:hAnsi="Arial"/>
              </w:rPr>
              <w:t xml:space="preserve">succinct adj. </w:t>
            </w:r>
            <w:r w:rsidRPr="008C1001">
              <w:rPr>
                <w:rFonts w:ascii="Arial" w:eastAsia="微软雅黑" w:hAnsi="Arial"/>
              </w:rPr>
              <w:t>简明的</w:t>
            </w:r>
          </w:p>
        </w:tc>
        <w:tc>
          <w:tcPr>
            <w:tcW w:w="5386" w:type="dxa"/>
            <w:vAlign w:val="center"/>
          </w:tcPr>
          <w:p w14:paraId="609A8597" w14:textId="6E303B3B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</w:rPr>
            </w:pPr>
            <w:r w:rsidRPr="008C1001">
              <w:rPr>
                <w:rFonts w:ascii="Arial" w:eastAsia="微软雅黑" w:hAnsi="Arial"/>
              </w:rPr>
              <w:t xml:space="preserve">notch n. </w:t>
            </w:r>
            <w:r w:rsidRPr="008C1001">
              <w:rPr>
                <w:rFonts w:ascii="Arial" w:eastAsia="微软雅黑" w:hAnsi="Arial"/>
              </w:rPr>
              <w:t>刻痕，凹槽</w:t>
            </w:r>
          </w:p>
        </w:tc>
      </w:tr>
      <w:tr w:rsidR="00376B4D" w:rsidRPr="008C1001" w14:paraId="2B312BB7" w14:textId="59E375D6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37458267" w14:textId="7B92E90D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enclose v. </w:t>
            </w:r>
            <w:r w:rsidRPr="008C1001">
              <w:rPr>
                <w:rFonts w:ascii="Arial" w:eastAsia="微软雅黑" w:hAnsi="Arial"/>
              </w:rPr>
              <w:t>包含；附上</w:t>
            </w:r>
          </w:p>
        </w:tc>
        <w:tc>
          <w:tcPr>
            <w:tcW w:w="5386" w:type="dxa"/>
            <w:vAlign w:val="center"/>
          </w:tcPr>
          <w:p w14:paraId="062C7FB1" w14:textId="4B5D4570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dramatical adj. </w:t>
            </w:r>
            <w:r w:rsidRPr="008C1001">
              <w:rPr>
                <w:rFonts w:ascii="Arial" w:eastAsia="微软雅黑" w:hAnsi="Arial"/>
              </w:rPr>
              <w:t>戏剧性的，引人注目的</w:t>
            </w:r>
          </w:p>
        </w:tc>
      </w:tr>
      <w:tr w:rsidR="00376B4D" w:rsidRPr="008C1001" w14:paraId="3FA1D15D" w14:textId="742B60D2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5B8C8EFA" w14:textId="4E0397A0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unify v. </w:t>
            </w:r>
            <w:r w:rsidRPr="008C1001">
              <w:rPr>
                <w:rFonts w:ascii="Arial" w:eastAsia="微软雅黑" w:hAnsi="Arial"/>
              </w:rPr>
              <w:t>统一</w:t>
            </w:r>
          </w:p>
        </w:tc>
        <w:tc>
          <w:tcPr>
            <w:tcW w:w="5386" w:type="dxa"/>
            <w:vAlign w:val="center"/>
          </w:tcPr>
          <w:p w14:paraId="3F2E48FB" w14:textId="543DAF08" w:rsidR="00376B4D" w:rsidRPr="008C1001" w:rsidRDefault="00376B4D" w:rsidP="00376B4D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toggle v. </w:t>
            </w:r>
            <w:r w:rsidRPr="008C1001">
              <w:rPr>
                <w:rFonts w:ascii="Arial" w:eastAsia="微软雅黑" w:hAnsi="Arial"/>
              </w:rPr>
              <w:t>切换，开关</w:t>
            </w:r>
          </w:p>
        </w:tc>
      </w:tr>
      <w:tr w:rsidR="00376B4D" w:rsidRPr="008C1001" w14:paraId="27507647" w14:textId="6DB2A637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0C0BC3B5" w14:textId="16622468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worthwhile adj. </w:t>
            </w:r>
            <w:r w:rsidRPr="008C1001">
              <w:rPr>
                <w:rFonts w:ascii="Arial" w:eastAsia="微软雅黑" w:hAnsi="Arial"/>
              </w:rPr>
              <w:t>值得做的，有价值的</w:t>
            </w:r>
          </w:p>
        </w:tc>
        <w:tc>
          <w:tcPr>
            <w:tcW w:w="5386" w:type="dxa"/>
            <w:vAlign w:val="center"/>
          </w:tcPr>
          <w:p w14:paraId="799F6E6F" w14:textId="5D709B79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wholly adv. </w:t>
            </w:r>
            <w:r w:rsidRPr="008C1001">
              <w:rPr>
                <w:rFonts w:ascii="Arial" w:eastAsia="微软雅黑" w:hAnsi="Arial"/>
              </w:rPr>
              <w:t>完全地，全部地</w:t>
            </w:r>
          </w:p>
        </w:tc>
      </w:tr>
      <w:tr w:rsidR="00376B4D" w:rsidRPr="008C1001" w14:paraId="6F0BCED8" w14:textId="745C8C3C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03828611" w14:textId="4E1B7143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cornerstone n. </w:t>
            </w:r>
            <w:r w:rsidRPr="008C1001">
              <w:rPr>
                <w:rFonts w:ascii="Arial" w:eastAsia="微软雅黑" w:hAnsi="Arial"/>
              </w:rPr>
              <w:t>基石，基础</w:t>
            </w:r>
          </w:p>
        </w:tc>
        <w:tc>
          <w:tcPr>
            <w:tcW w:w="5386" w:type="dxa"/>
            <w:vAlign w:val="center"/>
          </w:tcPr>
          <w:p w14:paraId="1D7CDA00" w14:textId="44095B6E" w:rsidR="00376B4D" w:rsidRPr="008C1001" w:rsidRDefault="00376B4D" w:rsidP="00376B4D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subsequent adj. </w:t>
            </w:r>
            <w:r w:rsidRPr="008C1001">
              <w:rPr>
                <w:rFonts w:ascii="Arial" w:eastAsia="微软雅黑" w:hAnsi="Arial"/>
              </w:rPr>
              <w:t>随后的，后续的</w:t>
            </w:r>
          </w:p>
        </w:tc>
      </w:tr>
      <w:tr w:rsidR="00376B4D" w:rsidRPr="008C1001" w14:paraId="6727E853" w14:textId="59C403BF" w:rsidTr="00376B4D">
        <w:trPr>
          <w:trHeight w:val="680"/>
          <w:jc w:val="center"/>
        </w:trPr>
        <w:tc>
          <w:tcPr>
            <w:tcW w:w="4954" w:type="dxa"/>
            <w:vAlign w:val="center"/>
          </w:tcPr>
          <w:p w14:paraId="4A4ADEA9" w14:textId="319A128A" w:rsidR="00376B4D" w:rsidRPr="008C1001" w:rsidRDefault="00376B4D" w:rsidP="00376B4D">
            <w:pPr>
              <w:rPr>
                <w:rFonts w:ascii="Arial" w:eastAsia="微软雅黑" w:hAnsi="Arial"/>
              </w:rPr>
            </w:pPr>
            <w:bookmarkStart w:id="2" w:name="OLE_LINK1"/>
            <w:bookmarkStart w:id="3" w:name="OLE_LINK2"/>
            <w:r w:rsidRPr="008C1001">
              <w:rPr>
                <w:rFonts w:ascii="Arial" w:eastAsia="微软雅黑" w:hAnsi="Arial"/>
              </w:rPr>
              <w:t xml:space="preserve">crystal </w:t>
            </w:r>
            <w:bookmarkEnd w:id="2"/>
            <w:bookmarkEnd w:id="3"/>
            <w:r w:rsidRPr="008C1001">
              <w:rPr>
                <w:rFonts w:ascii="Arial" w:eastAsia="微软雅黑" w:hAnsi="Arial"/>
              </w:rPr>
              <w:t xml:space="preserve">adj/n. </w:t>
            </w:r>
            <w:bookmarkStart w:id="4" w:name="OLE_LINK3"/>
            <w:bookmarkStart w:id="5" w:name="OLE_LINK4"/>
            <w:r w:rsidRPr="008C1001">
              <w:rPr>
                <w:rFonts w:ascii="Arial" w:eastAsia="微软雅黑" w:hAnsi="Arial" w:hint="eastAsia"/>
                <w:color w:val="101214"/>
                <w:sz w:val="21"/>
                <w:szCs w:val="21"/>
                <w:shd w:val="clear" w:color="auto" w:fill="FFFFFF"/>
              </w:rPr>
              <w:t>清澈透明的；</w:t>
            </w:r>
            <w:bookmarkEnd w:id="4"/>
            <w:bookmarkEnd w:id="5"/>
            <w:r w:rsidRPr="008C1001">
              <w:rPr>
                <w:rFonts w:ascii="Arial" w:eastAsia="微软雅黑" w:hAnsi="Arial" w:hint="eastAsia"/>
                <w:color w:val="101214"/>
                <w:sz w:val="21"/>
                <w:szCs w:val="21"/>
                <w:shd w:val="clear" w:color="auto" w:fill="FFFFFF"/>
              </w:rPr>
              <w:t>水晶，晶体</w:t>
            </w:r>
          </w:p>
        </w:tc>
        <w:tc>
          <w:tcPr>
            <w:tcW w:w="5386" w:type="dxa"/>
            <w:vAlign w:val="center"/>
          </w:tcPr>
          <w:p w14:paraId="4FD096BE" w14:textId="36056912" w:rsidR="00376B4D" w:rsidRPr="008C1001" w:rsidRDefault="00376B4D" w:rsidP="00376B4D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8C1001">
              <w:rPr>
                <w:rFonts w:ascii="Arial" w:eastAsia="微软雅黑" w:hAnsi="Arial"/>
              </w:rPr>
              <w:t xml:space="preserve">impasse n. </w:t>
            </w:r>
            <w:r w:rsidRPr="008C1001">
              <w:rPr>
                <w:rFonts w:ascii="Arial" w:eastAsia="微软雅黑" w:hAnsi="Arial"/>
              </w:rPr>
              <w:t>僵局，死路</w:t>
            </w:r>
          </w:p>
        </w:tc>
      </w:tr>
    </w:tbl>
    <w:p w14:paraId="4FD6A6BE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lastRenderedPageBreak/>
        <w:t xml:space="preserve">▲ </w:t>
      </w:r>
      <w:r w:rsidRPr="008C1001">
        <w:rPr>
          <w:rFonts w:ascii="Arial" w:eastAsia="微软雅黑" w:hAnsi="Arial" w:cs="AppleExternalUIFontSimplifiedCh"/>
          <w:b/>
          <w:bCs/>
          <w:sz w:val="28"/>
          <w:szCs w:val="28"/>
        </w:rPr>
        <w:t>dimension</w:t>
      </w:r>
      <w:r w:rsidRPr="008C1001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[d</w:t>
      </w:r>
      <w:r w:rsidRPr="008C1001">
        <w:rPr>
          <w:rFonts w:ascii="Arial" w:eastAsia="微软雅黑" w:hAnsi="Arial" w:cs="Arial"/>
          <w:color w:val="808080" w:themeColor="background1" w:themeShade="80"/>
        </w:rPr>
        <w:t>ɪˈ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men</w:t>
      </w:r>
      <w:r w:rsidRPr="008C1001">
        <w:rPr>
          <w:rFonts w:ascii="Arial" w:eastAsia="微软雅黑" w:hAnsi="Arial" w:cs="Arial"/>
          <w:color w:val="808080" w:themeColor="background1" w:themeShade="80"/>
        </w:rPr>
        <w:t>ʃə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n]</w:t>
      </w:r>
      <w:r w:rsidRPr="008C1001">
        <w:rPr>
          <w:rFonts w:ascii="Arial" w:eastAsia="微软雅黑" w:hAnsi="Arial" w:cs="AppleExternalUIFontSimplifiedCh"/>
        </w:rPr>
        <w:t xml:space="preserve"> n. </w:t>
      </w:r>
      <w:r w:rsidRPr="008C1001">
        <w:rPr>
          <w:rFonts w:ascii="Arial" w:eastAsia="微软雅黑" w:hAnsi="Arial" w:cs="AppleExternalUIFontSimplifiedCh"/>
        </w:rPr>
        <w:t>维度</w:t>
      </w:r>
    </w:p>
    <w:p w14:paraId="78C7A5BB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eg. </w:t>
      </w:r>
      <w:bookmarkStart w:id="6" w:name="OLE_LINK348"/>
      <w:bookmarkStart w:id="7" w:name="OLE_LINK349"/>
      <w:r w:rsidRPr="008C1001">
        <w:rPr>
          <w:rFonts w:ascii="Arial" w:eastAsia="微软雅黑" w:hAnsi="Arial" w:cs="AppleExternalUIFontSimplifiedCh"/>
        </w:rPr>
        <w:t>The data has three dimensions: height, width, and depth.</w:t>
      </w:r>
      <w:bookmarkEnd w:id="6"/>
      <w:bookmarkEnd w:id="7"/>
    </w:p>
    <w:p w14:paraId="1E2DE78E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6218E65C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8C1001">
        <w:rPr>
          <w:rFonts w:ascii="Arial" w:eastAsia="微软雅黑" w:hAnsi="Arial" w:cs="AppleExternalUIFontSimplifiedCh"/>
          <w:b/>
          <w:bCs/>
          <w:sz w:val="28"/>
          <w:szCs w:val="28"/>
        </w:rPr>
        <w:t>optimal</w:t>
      </w:r>
      <w:r w:rsidRPr="008C1001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Pr="008C1001">
        <w:rPr>
          <w:rFonts w:ascii="Arial" w:eastAsia="微软雅黑" w:hAnsi="Arial" w:cs="Arial"/>
          <w:color w:val="808080" w:themeColor="background1" w:themeShade="80"/>
        </w:rPr>
        <w:t>ˈ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ɑpt</w:t>
      </w:r>
      <w:r w:rsidRPr="008C1001">
        <w:rPr>
          <w:rFonts w:ascii="Arial" w:eastAsia="微软雅黑" w:hAnsi="Arial" w:cs="Arial"/>
          <w:color w:val="808080" w:themeColor="background1" w:themeShade="80"/>
        </w:rPr>
        <w:t>ə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m</w:t>
      </w:r>
      <w:r w:rsidRPr="008C1001">
        <w:rPr>
          <w:rFonts w:ascii="Arial" w:eastAsia="微软雅黑" w:hAnsi="Arial" w:cs="Arial"/>
          <w:color w:val="808080" w:themeColor="background1" w:themeShade="80"/>
        </w:rPr>
        <w:t>ə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l]</w:t>
      </w:r>
      <w:r w:rsidRPr="008C1001">
        <w:rPr>
          <w:rFonts w:ascii="Arial" w:eastAsia="微软雅黑" w:hAnsi="Arial" w:cs="AppleExternalUIFontSimplifiedCh"/>
        </w:rPr>
        <w:t xml:space="preserve"> adj. </w:t>
      </w:r>
      <w:r w:rsidRPr="008C1001">
        <w:rPr>
          <w:rFonts w:ascii="Arial" w:eastAsia="微软雅黑" w:hAnsi="Arial" w:cs="AppleExternalUIFontSimplifiedCh"/>
        </w:rPr>
        <w:t>最优的</w:t>
      </w:r>
    </w:p>
    <w:p w14:paraId="704A44F7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eg. </w:t>
      </w:r>
      <w:bookmarkStart w:id="8" w:name="OLE_LINK350"/>
      <w:bookmarkStart w:id="9" w:name="OLE_LINK351"/>
      <w:r w:rsidRPr="008C1001">
        <w:rPr>
          <w:rFonts w:ascii="Arial" w:eastAsia="微软雅黑" w:hAnsi="Arial" w:cs="AppleExternalUIFontSimplifiedCh"/>
        </w:rPr>
        <w:t>The optimal solution was found after analyzing all the available data.</w:t>
      </w:r>
      <w:bookmarkEnd w:id="8"/>
      <w:bookmarkEnd w:id="9"/>
    </w:p>
    <w:p w14:paraId="6C44A6FF" w14:textId="61805ADE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20C77ACD" w14:textId="1EF80403" w:rsidR="00F2254D" w:rsidRPr="008C1001" w:rsidRDefault="00F2254D" w:rsidP="00F2254D">
      <w:pPr>
        <w:spacing w:line="440" w:lineRule="exact"/>
        <w:rPr>
          <w:rFonts w:ascii="Arial" w:eastAsia="微软雅黑" w:hAnsi="Arial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bookmarkStart w:id="10" w:name="OLE_LINK286"/>
      <w:bookmarkStart w:id="11" w:name="OLE_LINK287"/>
      <w:r w:rsidRPr="008C1001">
        <w:rPr>
          <w:rFonts w:ascii="Arial" w:eastAsia="微软雅黑" w:hAnsi="Arial" w:cs="AppleExternalUIFontSimplifiedCh"/>
          <w:b/>
          <w:bCs/>
          <w:sz w:val="28"/>
          <w:szCs w:val="28"/>
        </w:rPr>
        <w:t>consolidation</w:t>
      </w:r>
      <w:r w:rsidRPr="008C1001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10"/>
      <w:bookmarkEnd w:id="11"/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[k</w:t>
      </w:r>
      <w:r w:rsidRPr="008C1001">
        <w:rPr>
          <w:rFonts w:ascii="Arial" w:eastAsia="微软雅黑" w:hAnsi="Arial" w:cs="Arial"/>
          <w:color w:val="808080" w:themeColor="background1" w:themeShade="80"/>
        </w:rPr>
        <w:t>ə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n</w:t>
      </w:r>
      <w:r w:rsidRPr="008C1001">
        <w:rPr>
          <w:rFonts w:ascii="Arial" w:eastAsia="微软雅黑" w:hAnsi="Arial" w:cs="Arial"/>
          <w:color w:val="808080" w:themeColor="background1" w:themeShade="80"/>
        </w:rPr>
        <w:t>ˌ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sɑl</w:t>
      </w:r>
      <w:r w:rsidRPr="008C1001">
        <w:rPr>
          <w:rFonts w:ascii="Arial" w:eastAsia="微软雅黑" w:hAnsi="Arial" w:cs="Arial"/>
          <w:color w:val="808080" w:themeColor="background1" w:themeShade="80"/>
        </w:rPr>
        <w:t>əˈ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de</w:t>
      </w:r>
      <w:r w:rsidRPr="008C1001">
        <w:rPr>
          <w:rFonts w:ascii="Arial" w:eastAsia="微软雅黑" w:hAnsi="Arial" w:cs="Arial"/>
          <w:color w:val="808080" w:themeColor="background1" w:themeShade="80"/>
        </w:rPr>
        <w:t>ɪʃə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 xml:space="preserve">n] </w:t>
      </w:r>
      <w:r w:rsidRPr="008C1001">
        <w:rPr>
          <w:rFonts w:ascii="Arial" w:eastAsia="微软雅黑" w:hAnsi="Arial" w:cs="AppleExternalUIFontSimplifiedCh"/>
        </w:rPr>
        <w:t xml:space="preserve">n. </w:t>
      </w:r>
      <w:r w:rsidRPr="008C1001">
        <w:rPr>
          <w:rFonts w:ascii="Arial" w:eastAsia="微软雅黑" w:hAnsi="Arial" w:cs="AppleExternalUIFontSimplifiedCh"/>
        </w:rPr>
        <w:t>合并</w:t>
      </w:r>
      <w:r w:rsidRPr="008C1001">
        <w:rPr>
          <w:rFonts w:ascii="Arial" w:eastAsia="微软雅黑" w:hAnsi="Arial" w:cs="AppleExternalUIFontSimplifiedCh"/>
        </w:rPr>
        <w:t xml:space="preserve">; </w:t>
      </w:r>
      <w:r w:rsidRPr="008C1001">
        <w:rPr>
          <w:rFonts w:ascii="Arial" w:eastAsia="微软雅黑" w:hAnsi="Arial" w:hint="eastAsia"/>
          <w:color w:val="101214"/>
          <w:shd w:val="clear" w:color="auto" w:fill="FFFFFF"/>
        </w:rPr>
        <w:t>巩固</w:t>
      </w:r>
    </w:p>
    <w:p w14:paraId="1FBECF2F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eg. </w:t>
      </w:r>
      <w:bookmarkStart w:id="12" w:name="OLE_LINK352"/>
      <w:bookmarkStart w:id="13" w:name="OLE_LINK353"/>
      <w:r w:rsidRPr="008C1001">
        <w:rPr>
          <w:rFonts w:ascii="Arial" w:eastAsia="微软雅黑" w:hAnsi="Arial" w:cs="AppleExternalUIFontSimplifiedCh"/>
        </w:rPr>
        <w:t>The consolidation of several small companies led to the creation of a new industry leader.</w:t>
      </w:r>
      <w:bookmarkEnd w:id="12"/>
      <w:bookmarkEnd w:id="13"/>
    </w:p>
    <w:p w14:paraId="761F0734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1F643A86" w14:textId="0B9528C8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bookmarkStart w:id="14" w:name="OLE_LINK288"/>
      <w:bookmarkStart w:id="15" w:name="OLE_LINK289"/>
      <w:r w:rsidRPr="008C1001">
        <w:rPr>
          <w:rFonts w:ascii="Arial" w:eastAsia="微软雅黑" w:hAnsi="Arial" w:cs="AppleExternalUIFontSimplifiedCh"/>
          <w:b/>
          <w:bCs/>
          <w:sz w:val="28"/>
          <w:szCs w:val="28"/>
        </w:rPr>
        <w:t>lure</w:t>
      </w:r>
      <w:r w:rsidRPr="008C1001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14"/>
      <w:bookmarkEnd w:id="15"/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[l</w:t>
      </w:r>
      <w:r w:rsidRPr="008C1001">
        <w:rPr>
          <w:rFonts w:ascii="Arial" w:eastAsia="微软雅黑" w:hAnsi="Arial" w:cs="Arial"/>
          <w:color w:val="808080" w:themeColor="background1" w:themeShade="80"/>
        </w:rPr>
        <w:t>ʊ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r]</w:t>
      </w:r>
      <w:r w:rsidRPr="008C1001">
        <w:rPr>
          <w:rFonts w:ascii="Arial" w:eastAsia="微软雅黑" w:hAnsi="Arial" w:cs="AppleExternalUIFontSimplifiedCh"/>
        </w:rPr>
        <w:t xml:space="preserve"> v/n. </w:t>
      </w:r>
      <w:r w:rsidRPr="008C1001">
        <w:rPr>
          <w:rFonts w:ascii="Arial" w:eastAsia="微软雅黑" w:hAnsi="Arial" w:cs="AppleExternalUIFontSimplifiedCh"/>
        </w:rPr>
        <w:t>引诱</w:t>
      </w:r>
    </w:p>
    <w:p w14:paraId="6325D80E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eg. </w:t>
      </w:r>
      <w:bookmarkStart w:id="16" w:name="OLE_LINK356"/>
      <w:bookmarkStart w:id="17" w:name="OLE_LINK357"/>
      <w:r w:rsidRPr="008C1001">
        <w:rPr>
          <w:rFonts w:ascii="Arial" w:eastAsia="微软雅黑" w:hAnsi="Arial" w:cs="AppleExternalUIFontSimplifiedCh"/>
        </w:rPr>
        <w:t>The company used a marketing campaign to lure new customers to their products.</w:t>
      </w:r>
      <w:bookmarkEnd w:id="16"/>
      <w:bookmarkEnd w:id="17"/>
    </w:p>
    <w:p w14:paraId="3DDE85D3" w14:textId="23FFEBC8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 w:hint="eastAsia"/>
        </w:rPr>
        <w:t>e</w:t>
      </w:r>
      <w:r w:rsidRPr="008C1001">
        <w:rPr>
          <w:rFonts w:ascii="Arial" w:eastAsia="微软雅黑" w:hAnsi="Arial" w:cs="AppleExternalUIFontSimplifiedCh"/>
        </w:rPr>
        <w:t xml:space="preserve">g. </w:t>
      </w:r>
      <w:bookmarkStart w:id="18" w:name="OLE_LINK354"/>
      <w:bookmarkStart w:id="19" w:name="OLE_LINK355"/>
      <w:r w:rsidRPr="008C1001">
        <w:rPr>
          <w:rFonts w:ascii="Arial" w:eastAsia="微软雅黑" w:hAnsi="Arial" w:cs="AppleExternalUIFontSimplifiedCh"/>
        </w:rPr>
        <w:t>The lure of spending $100 on another course is high, I know, but you don’t learn anything by buying books.</w:t>
      </w:r>
      <w:bookmarkEnd w:id="18"/>
      <w:bookmarkEnd w:id="19"/>
    </w:p>
    <w:p w14:paraId="2C051F37" w14:textId="77777777" w:rsidR="002A0446" w:rsidRPr="008C1001" w:rsidRDefault="002A0446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1CC0C958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8C1001">
        <w:rPr>
          <w:rFonts w:ascii="Arial" w:eastAsia="微软雅黑" w:hAnsi="Arial" w:cs="AppleExternalUIFontSimplifiedCh"/>
          <w:b/>
          <w:bCs/>
          <w:sz w:val="28"/>
          <w:szCs w:val="28"/>
        </w:rPr>
        <w:t>lone</w:t>
      </w:r>
      <w:r w:rsidRPr="008C1001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[lo</w:t>
      </w:r>
      <w:r w:rsidRPr="008C1001">
        <w:rPr>
          <w:rFonts w:ascii="Arial" w:eastAsia="微软雅黑" w:hAnsi="Arial" w:cs="Arial"/>
          <w:color w:val="808080" w:themeColor="background1" w:themeShade="80"/>
        </w:rPr>
        <w:t>ʊ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n]</w:t>
      </w:r>
      <w:r w:rsidRPr="008C1001">
        <w:rPr>
          <w:rFonts w:ascii="Arial" w:eastAsia="微软雅黑" w:hAnsi="Arial" w:cs="AppleExternalUIFontSimplifiedCh"/>
        </w:rPr>
        <w:t xml:space="preserve"> adj. </w:t>
      </w:r>
      <w:r w:rsidRPr="008C1001">
        <w:rPr>
          <w:rFonts w:ascii="Arial" w:eastAsia="微软雅黑" w:hAnsi="Arial" w:cs="AppleExternalUIFontSimplifiedCh"/>
        </w:rPr>
        <w:t>单独的</w:t>
      </w:r>
    </w:p>
    <w:p w14:paraId="2AF8F8B5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eg. </w:t>
      </w:r>
      <w:bookmarkStart w:id="20" w:name="OLE_LINK360"/>
      <w:bookmarkStart w:id="21" w:name="OLE_LINK361"/>
      <w:r w:rsidRPr="008C1001">
        <w:rPr>
          <w:rFonts w:ascii="Arial" w:eastAsia="微软雅黑" w:hAnsi="Arial" w:cs="AppleExternalUIFontSimplifiedCh"/>
        </w:rPr>
        <w:t>The lone survivor of the plane crash was rescued after several days in the wilderness.</w:t>
      </w:r>
      <w:bookmarkEnd w:id="20"/>
      <w:bookmarkEnd w:id="21"/>
    </w:p>
    <w:p w14:paraId="2C69F306" w14:textId="49FD4D59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 w:hint="eastAsia"/>
        </w:rPr>
        <w:t>e</w:t>
      </w:r>
      <w:r w:rsidRPr="008C1001">
        <w:rPr>
          <w:rFonts w:ascii="Arial" w:eastAsia="微软雅黑" w:hAnsi="Arial" w:cs="AppleExternalUIFontSimplifiedCh"/>
        </w:rPr>
        <w:t xml:space="preserve">g. </w:t>
      </w:r>
      <w:bookmarkStart w:id="22" w:name="OLE_LINK358"/>
      <w:bookmarkStart w:id="23" w:name="OLE_LINK359"/>
      <w:r w:rsidRPr="008C1001">
        <w:rPr>
          <w:rFonts w:ascii="Arial" w:eastAsia="微软雅黑" w:hAnsi="Arial" w:cs="AppleExternalUIFontSimplifiedCh"/>
        </w:rPr>
        <w:t>Don’t lone wolf it.</w:t>
      </w:r>
      <w:bookmarkEnd w:id="22"/>
      <w:bookmarkEnd w:id="23"/>
    </w:p>
    <w:p w14:paraId="158D2E45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779CFAA7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8C1001">
        <w:rPr>
          <w:rFonts w:ascii="Arial" w:eastAsia="微软雅黑" w:hAnsi="Arial" w:cs="AppleExternalUIFontSimplifiedCh"/>
          <w:b/>
          <w:bCs/>
          <w:sz w:val="28"/>
          <w:szCs w:val="28"/>
        </w:rPr>
        <w:t>sprint</w:t>
      </w:r>
      <w:r w:rsidRPr="008C1001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[spr</w:t>
      </w:r>
      <w:r w:rsidRPr="008C1001">
        <w:rPr>
          <w:rFonts w:ascii="Arial" w:eastAsia="微软雅黑" w:hAnsi="Arial" w:cs="Arial"/>
          <w:color w:val="808080" w:themeColor="background1" w:themeShade="80"/>
        </w:rPr>
        <w:t>ɪ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nt]</w:t>
      </w:r>
      <w:r w:rsidRPr="008C1001">
        <w:rPr>
          <w:rFonts w:ascii="Arial" w:eastAsia="微软雅黑" w:hAnsi="Arial" w:cs="AppleExternalUIFontSimplifiedCh"/>
        </w:rPr>
        <w:t xml:space="preserve"> v. </w:t>
      </w:r>
      <w:r w:rsidRPr="008C1001">
        <w:rPr>
          <w:rFonts w:ascii="Arial" w:eastAsia="微软雅黑" w:hAnsi="Arial" w:cs="AppleExternalUIFontSimplifiedCh"/>
        </w:rPr>
        <w:t>冲刺</w:t>
      </w:r>
    </w:p>
    <w:p w14:paraId="5C48D1D3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eg. </w:t>
      </w:r>
      <w:bookmarkStart w:id="24" w:name="OLE_LINK362"/>
      <w:bookmarkStart w:id="25" w:name="OLE_LINK363"/>
      <w:r w:rsidRPr="008C1001">
        <w:rPr>
          <w:rFonts w:ascii="Arial" w:eastAsia="微软雅黑" w:hAnsi="Arial" w:cs="AppleExternalUIFontSimplifiedCh"/>
        </w:rPr>
        <w:t>The athlete made a final sprint towards the finish line and won the race.</w:t>
      </w:r>
      <w:bookmarkEnd w:id="24"/>
      <w:bookmarkEnd w:id="25"/>
    </w:p>
    <w:p w14:paraId="70A680EA" w14:textId="22129B42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 w:hint="eastAsia"/>
        </w:rPr>
        <w:t>e</w:t>
      </w:r>
      <w:r w:rsidRPr="008C1001">
        <w:rPr>
          <w:rFonts w:ascii="Arial" w:eastAsia="微软雅黑" w:hAnsi="Arial" w:cs="AppleExternalUIFontSimplifiedCh"/>
        </w:rPr>
        <w:t>g.</w:t>
      </w:r>
      <w:bookmarkStart w:id="26" w:name="OLE_LINK364"/>
      <w:bookmarkStart w:id="27" w:name="OLE_LINK365"/>
      <w:r w:rsidRPr="008C1001">
        <w:rPr>
          <w:rFonts w:ascii="Arial" w:eastAsia="微软雅黑" w:hAnsi="Arial" w:cs="AppleExternalUIFontSimplifiedCh"/>
        </w:rPr>
        <w:t xml:space="preserve"> Programmed learning </w:t>
      </w:r>
      <w:r w:rsidRPr="008C1001">
        <w:rPr>
          <w:rFonts w:ascii="Arial" w:eastAsia="微软雅黑" w:hAnsi="Arial" w:cs="AppleExternalUIFontSimplifiedCh" w:hint="eastAsia"/>
        </w:rPr>
        <w:t>like</w:t>
      </w:r>
      <w:r w:rsidRPr="008C1001">
        <w:rPr>
          <w:rFonts w:ascii="Arial" w:eastAsia="微软雅黑" w:hAnsi="Arial" w:cs="AppleExternalUIFontSimplifiedCh"/>
        </w:rPr>
        <w:t>s a marathon, not a sprint. Don’t charge ahead thinking you’re “learning faster”, because there’s a high chance you’ll get lost. Take your time!</w:t>
      </w:r>
      <w:bookmarkEnd w:id="26"/>
      <w:bookmarkEnd w:id="27"/>
    </w:p>
    <w:p w14:paraId="3EDB0519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3EAC751D" w14:textId="0ECEFDDC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bookmarkStart w:id="28" w:name="OLE_LINK290"/>
      <w:bookmarkStart w:id="29" w:name="OLE_LINK291"/>
      <w:r w:rsidRPr="008C1001">
        <w:rPr>
          <w:rFonts w:ascii="Arial" w:eastAsia="微软雅黑" w:hAnsi="Arial" w:cs="AppleExternalUIFontSimplifiedCh"/>
          <w:b/>
          <w:bCs/>
          <w:sz w:val="28"/>
          <w:szCs w:val="28"/>
        </w:rPr>
        <w:t>maximize</w:t>
      </w:r>
      <w:r w:rsidRPr="008C1001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bookmarkEnd w:id="28"/>
      <w:bookmarkEnd w:id="29"/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Pr="008C1001">
        <w:rPr>
          <w:rFonts w:ascii="Arial" w:eastAsia="微软雅黑" w:hAnsi="Arial" w:cs="Arial"/>
          <w:color w:val="808080" w:themeColor="background1" w:themeShade="80"/>
        </w:rPr>
        <w:t>ˈ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mæks</w:t>
      </w:r>
      <w:r w:rsidRPr="008C1001">
        <w:rPr>
          <w:rFonts w:ascii="Arial" w:eastAsia="微软雅黑" w:hAnsi="Arial" w:cs="Arial"/>
          <w:color w:val="808080" w:themeColor="background1" w:themeShade="80"/>
        </w:rPr>
        <w:t>ɪ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ma</w:t>
      </w:r>
      <w:r w:rsidRPr="008C1001">
        <w:rPr>
          <w:rFonts w:ascii="Arial" w:eastAsia="微软雅黑" w:hAnsi="Arial" w:cs="Arial"/>
          <w:color w:val="808080" w:themeColor="background1" w:themeShade="80"/>
        </w:rPr>
        <w:t>ɪ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z]</w:t>
      </w:r>
      <w:r w:rsidRPr="008C1001">
        <w:rPr>
          <w:rFonts w:ascii="Arial" w:eastAsia="微软雅黑" w:hAnsi="Arial" w:cs="AppleExternalUIFontSimplifiedCh"/>
        </w:rPr>
        <w:t xml:space="preserve"> v. </w:t>
      </w:r>
      <w:r w:rsidRPr="008C1001">
        <w:rPr>
          <w:rFonts w:ascii="Arial" w:eastAsia="微软雅黑" w:hAnsi="Arial" w:cs="AppleExternalUIFontSimplifiedCh"/>
        </w:rPr>
        <w:t>最大化</w:t>
      </w:r>
    </w:p>
    <w:p w14:paraId="7915A6C8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eg. </w:t>
      </w:r>
      <w:bookmarkStart w:id="30" w:name="OLE_LINK366"/>
      <w:bookmarkStart w:id="31" w:name="OLE_LINK367"/>
      <w:r w:rsidRPr="008C1001">
        <w:rPr>
          <w:rFonts w:ascii="Arial" w:eastAsia="微软雅黑" w:hAnsi="Arial" w:cs="AppleExternalUIFontSimplifiedCh"/>
        </w:rPr>
        <w:t>The company aimed to maximize profits by reducing costs and increasing sales.</w:t>
      </w:r>
      <w:bookmarkEnd w:id="30"/>
      <w:bookmarkEnd w:id="31"/>
    </w:p>
    <w:p w14:paraId="4EAC5146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43B6C5C4" w14:textId="12B4D1D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bookmarkStart w:id="32" w:name="OLE_LINK292"/>
      <w:bookmarkStart w:id="33" w:name="OLE_LINK293"/>
      <w:bookmarkStart w:id="34" w:name="OLE_LINK5"/>
      <w:r w:rsidRPr="008C1001">
        <w:rPr>
          <w:rFonts w:ascii="Arial" w:eastAsia="微软雅黑" w:hAnsi="Arial" w:cs="AppleExternalUIFontSimplifiedCh"/>
          <w:b/>
          <w:bCs/>
          <w:sz w:val="28"/>
          <w:szCs w:val="28"/>
        </w:rPr>
        <w:t>tutorial</w:t>
      </w:r>
      <w:r w:rsidRPr="008C1001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32"/>
      <w:bookmarkEnd w:id="33"/>
      <w:bookmarkEnd w:id="34"/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="00A660B8" w:rsidRPr="008C1001">
        <w:rPr>
          <w:rFonts w:ascii="Arial" w:eastAsia="微软雅黑" w:hAnsi="Arial" w:cs="AppleExternalUIFontSimplifiedCh"/>
          <w:color w:val="808080" w:themeColor="background1" w:themeShade="80"/>
        </w:rPr>
        <w:t>tu</w:t>
      </w:r>
      <w:r w:rsidR="00A660B8" w:rsidRPr="008C1001">
        <w:rPr>
          <w:rFonts w:ascii="Arial" w:eastAsia="微软雅黑" w:hAnsi="Arial" w:cs="Arial"/>
          <w:color w:val="808080" w:themeColor="background1" w:themeShade="80"/>
        </w:rPr>
        <w:t>ːˈ</w:t>
      </w:r>
      <w:r w:rsidR="00A660B8" w:rsidRPr="008C1001">
        <w:rPr>
          <w:rFonts w:ascii="Arial" w:eastAsia="微软雅黑" w:hAnsi="Arial" w:cs="AppleExternalUIFontSimplifiedCh"/>
          <w:color w:val="808080" w:themeColor="background1" w:themeShade="80"/>
        </w:rPr>
        <w:t>t</w:t>
      </w:r>
      <w:r w:rsidR="00A660B8" w:rsidRPr="008C1001">
        <w:rPr>
          <w:rFonts w:ascii="Arial" w:eastAsia="微软雅黑" w:hAnsi="Arial" w:cs="Arial"/>
          <w:color w:val="808080" w:themeColor="background1" w:themeShade="80"/>
        </w:rPr>
        <w:t>ɔː</w:t>
      </w:r>
      <w:r w:rsidR="00A660B8" w:rsidRPr="008C1001">
        <w:rPr>
          <w:rFonts w:ascii="Arial" w:eastAsia="微软雅黑" w:hAnsi="Arial" w:cs="AppleExternalUIFontSimplifiedCh"/>
          <w:color w:val="808080" w:themeColor="background1" w:themeShade="80"/>
        </w:rPr>
        <w:t>ri</w:t>
      </w:r>
      <w:r w:rsidR="00A660B8" w:rsidRPr="008C1001">
        <w:rPr>
          <w:rFonts w:ascii="Arial" w:eastAsia="微软雅黑" w:hAnsi="Arial" w:cs="Arial"/>
          <w:color w:val="808080" w:themeColor="background1" w:themeShade="80"/>
        </w:rPr>
        <w:t>ə</w:t>
      </w:r>
      <w:r w:rsidR="00A660B8" w:rsidRPr="008C1001">
        <w:rPr>
          <w:rFonts w:ascii="Arial" w:eastAsia="微软雅黑" w:hAnsi="Arial" w:cs="AppleExternalUIFontSimplifiedCh"/>
          <w:color w:val="808080" w:themeColor="background1" w:themeShade="80"/>
        </w:rPr>
        <w:t>l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]</w:t>
      </w:r>
      <w:r w:rsidRPr="008C1001">
        <w:rPr>
          <w:rFonts w:ascii="Arial" w:eastAsia="微软雅黑" w:hAnsi="Arial" w:cs="AppleExternalUIFontSimplifiedCh"/>
        </w:rPr>
        <w:t xml:space="preserve"> n. </w:t>
      </w:r>
      <w:r w:rsidRPr="008C1001">
        <w:rPr>
          <w:rFonts w:ascii="Arial" w:eastAsia="微软雅黑" w:hAnsi="Arial" w:cs="AppleExternalUIFontSimplifiedCh"/>
        </w:rPr>
        <w:t>教程</w:t>
      </w:r>
    </w:p>
    <w:p w14:paraId="55CDDA27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eg. </w:t>
      </w:r>
      <w:bookmarkStart w:id="35" w:name="OLE_LINK368"/>
      <w:bookmarkStart w:id="36" w:name="OLE_LINK369"/>
      <w:r w:rsidRPr="008C1001">
        <w:rPr>
          <w:rFonts w:ascii="Arial" w:eastAsia="微软雅黑" w:hAnsi="Arial" w:cs="AppleExternalUIFontSimplifiedCh"/>
        </w:rPr>
        <w:t>The online tutorials provide step-by-step instructions for using the software.</w:t>
      </w:r>
      <w:bookmarkEnd w:id="35"/>
      <w:bookmarkEnd w:id="36"/>
    </w:p>
    <w:p w14:paraId="5536DDDD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34EA3D01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8C1001">
        <w:rPr>
          <w:rFonts w:ascii="Arial" w:eastAsia="微软雅黑" w:hAnsi="Arial" w:cs="AppleExternalUIFontSimplifiedCh"/>
          <w:b/>
          <w:bCs/>
          <w:sz w:val="28"/>
          <w:szCs w:val="28"/>
        </w:rPr>
        <w:t>hereby</w:t>
      </w:r>
      <w:r w:rsidRPr="008C1001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[h</w:t>
      </w:r>
      <w:r w:rsidRPr="008C1001">
        <w:rPr>
          <w:rFonts w:ascii="Arial" w:eastAsia="微软雅黑" w:hAnsi="Arial" w:cs="Arial"/>
          <w:color w:val="808080" w:themeColor="background1" w:themeShade="80"/>
        </w:rPr>
        <w:t>ɪ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r</w:t>
      </w:r>
      <w:r w:rsidRPr="008C1001">
        <w:rPr>
          <w:rFonts w:ascii="Arial" w:eastAsia="微软雅黑" w:hAnsi="Arial" w:cs="Arial"/>
          <w:color w:val="808080" w:themeColor="background1" w:themeShade="80"/>
        </w:rPr>
        <w:t>ˈ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ba</w:t>
      </w:r>
      <w:r w:rsidRPr="008C1001">
        <w:rPr>
          <w:rFonts w:ascii="Arial" w:eastAsia="微软雅黑" w:hAnsi="Arial" w:cs="Arial"/>
          <w:color w:val="808080" w:themeColor="background1" w:themeShade="80"/>
        </w:rPr>
        <w:t>ɪ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]</w:t>
      </w:r>
      <w:r w:rsidRPr="008C1001">
        <w:rPr>
          <w:rFonts w:ascii="Arial" w:eastAsia="微软雅黑" w:hAnsi="Arial" w:cs="AppleExternalUIFontSimplifiedCh"/>
        </w:rPr>
        <w:t xml:space="preserve"> adv. </w:t>
      </w:r>
      <w:r w:rsidRPr="008C1001">
        <w:rPr>
          <w:rFonts w:ascii="Arial" w:eastAsia="微软雅黑" w:hAnsi="Arial" w:cs="AppleExternalUIFontSimplifiedCh"/>
        </w:rPr>
        <w:t>特此</w:t>
      </w:r>
    </w:p>
    <w:p w14:paraId="1933216A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eg. </w:t>
      </w:r>
      <w:bookmarkStart w:id="37" w:name="OLE_LINK294"/>
      <w:bookmarkStart w:id="38" w:name="OLE_LINK295"/>
      <w:bookmarkStart w:id="39" w:name="OLE_LINK370"/>
      <w:r w:rsidRPr="008C1001">
        <w:rPr>
          <w:rFonts w:ascii="Arial" w:eastAsia="微软雅黑" w:hAnsi="Arial" w:cs="AppleExternalUIFontSimplifiedCh"/>
        </w:rPr>
        <w:t>I hereby declare this meeting to be adjourned.</w:t>
      </w:r>
      <w:bookmarkEnd w:id="37"/>
      <w:bookmarkEnd w:id="38"/>
      <w:bookmarkEnd w:id="39"/>
    </w:p>
    <w:p w14:paraId="59958F03" w14:textId="77777777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599C4612" w14:textId="750B8683" w:rsidR="00F2254D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bookmarkStart w:id="40" w:name="OLE_LINK296"/>
      <w:bookmarkStart w:id="41" w:name="OLE_LINK297"/>
      <w:r w:rsidRPr="008C1001">
        <w:rPr>
          <w:rFonts w:ascii="Arial" w:eastAsia="微软雅黑" w:hAnsi="Arial" w:cs="AppleExternalUIFontSimplifiedCh"/>
          <w:b/>
          <w:bCs/>
          <w:sz w:val="28"/>
          <w:szCs w:val="28"/>
        </w:rPr>
        <w:t>underlying</w:t>
      </w:r>
      <w:r w:rsidRPr="008C1001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40"/>
      <w:bookmarkEnd w:id="41"/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Pr="008C1001">
        <w:rPr>
          <w:rFonts w:ascii="Arial" w:eastAsia="微软雅黑" w:hAnsi="Arial" w:cs="Arial"/>
          <w:color w:val="808080" w:themeColor="background1" w:themeShade="80"/>
        </w:rPr>
        <w:t>ˌʌ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nd</w:t>
      </w:r>
      <w:r w:rsidRPr="008C1001">
        <w:rPr>
          <w:rFonts w:ascii="Arial" w:eastAsia="微软雅黑" w:hAnsi="Arial" w:cs="Arial"/>
          <w:color w:val="808080" w:themeColor="background1" w:themeShade="80"/>
        </w:rPr>
        <w:t>ə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r</w:t>
      </w:r>
      <w:r w:rsidRPr="008C1001">
        <w:rPr>
          <w:rFonts w:ascii="Arial" w:eastAsia="微软雅黑" w:hAnsi="Arial" w:cs="Arial"/>
          <w:color w:val="808080" w:themeColor="background1" w:themeShade="80"/>
        </w:rPr>
        <w:t>ˈ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>la</w:t>
      </w:r>
      <w:r w:rsidRPr="008C1001">
        <w:rPr>
          <w:rFonts w:ascii="Arial" w:eastAsia="微软雅黑" w:hAnsi="Arial" w:cs="Arial"/>
          <w:color w:val="808080" w:themeColor="background1" w:themeShade="80"/>
        </w:rPr>
        <w:t>ɪɪ</w:t>
      </w:r>
      <w:r w:rsidRPr="008C1001">
        <w:rPr>
          <w:rFonts w:ascii="Arial" w:eastAsia="微软雅黑" w:hAnsi="Arial" w:cs="AppleExternalUIFontSimplifiedCh"/>
          <w:color w:val="808080" w:themeColor="background1" w:themeShade="80"/>
        </w:rPr>
        <w:t xml:space="preserve">ŋ] </w:t>
      </w:r>
      <w:r w:rsidRPr="008C1001">
        <w:rPr>
          <w:rFonts w:ascii="Arial" w:eastAsia="微软雅黑" w:hAnsi="Arial" w:cs="AppleExternalUIFontSimplifiedCh"/>
        </w:rPr>
        <w:t xml:space="preserve">adj. </w:t>
      </w:r>
      <w:r w:rsidRPr="008C1001">
        <w:rPr>
          <w:rFonts w:ascii="Arial" w:eastAsia="微软雅黑" w:hAnsi="Arial" w:cs="AppleExternalUIFontSimplifiedCh"/>
        </w:rPr>
        <w:t>潜在的</w:t>
      </w:r>
      <w:r w:rsidR="00A660B8" w:rsidRPr="008C1001">
        <w:rPr>
          <w:rFonts w:ascii="Arial" w:eastAsia="微软雅黑" w:hAnsi="Arial" w:cs="AppleExternalUIFontSimplifiedCh" w:hint="eastAsia"/>
        </w:rPr>
        <w:t xml:space="preserve"> </w:t>
      </w:r>
      <w:r w:rsidR="00A660B8" w:rsidRPr="008C1001">
        <w:rPr>
          <w:rFonts w:ascii="Arial" w:eastAsia="微软雅黑" w:hAnsi="Arial" w:cs="AppleExternalUIFontSimplifiedCh"/>
        </w:rPr>
        <w:t xml:space="preserve">= </w:t>
      </w:r>
      <w:bookmarkStart w:id="42" w:name="OLE_LINK373"/>
      <w:bookmarkStart w:id="43" w:name="OLE_LINK374"/>
      <w:r w:rsidR="00A660B8" w:rsidRPr="008C1001">
        <w:rPr>
          <w:rFonts w:ascii="Arial" w:eastAsia="微软雅黑" w:hAnsi="Arial" w:cs="AppleExternalUIFontSimplifiedCh"/>
        </w:rPr>
        <w:t>potential</w:t>
      </w:r>
      <w:bookmarkEnd w:id="42"/>
      <w:bookmarkEnd w:id="43"/>
    </w:p>
    <w:p w14:paraId="3DD12E96" w14:textId="7CA868D6" w:rsidR="000C1A31" w:rsidRPr="008C1001" w:rsidRDefault="00F2254D" w:rsidP="00F2254D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lastRenderedPageBreak/>
        <w:t xml:space="preserve">eg. </w:t>
      </w:r>
      <w:bookmarkStart w:id="44" w:name="OLE_LINK371"/>
      <w:bookmarkStart w:id="45" w:name="OLE_LINK372"/>
      <w:r w:rsidRPr="008C1001">
        <w:rPr>
          <w:rFonts w:ascii="Arial" w:eastAsia="微软雅黑" w:hAnsi="Arial" w:cs="AppleExternalUIFontSimplifiedCh"/>
        </w:rPr>
        <w:t>The underlying cause of the problem was not immediately apparent.</w:t>
      </w:r>
      <w:bookmarkEnd w:id="44"/>
      <w:bookmarkEnd w:id="45"/>
    </w:p>
    <w:p w14:paraId="297CDB2F" w14:textId="77777777" w:rsidR="00387DE5" w:rsidRPr="008C1001" w:rsidRDefault="00387DE5" w:rsidP="00387DE5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379040F8" w14:textId="483EBA46" w:rsidR="00387DE5" w:rsidRPr="008C1001" w:rsidRDefault="00387DE5" w:rsidP="00387DE5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EE2C34">
        <w:rPr>
          <w:rFonts w:ascii="Arial" w:eastAsia="微软雅黑" w:hAnsi="Arial" w:cs="AppleExternalUIFontSimplifiedCh"/>
          <w:b/>
          <w:bCs/>
          <w:sz w:val="28"/>
          <w:szCs w:val="28"/>
        </w:rPr>
        <w:t>overuse</w:t>
      </w:r>
      <w:r w:rsidRPr="00EE2C34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>['o</w:t>
      </w:r>
      <w:r w:rsidRPr="008C1001">
        <w:rPr>
          <w:rFonts w:ascii="Arial" w:eastAsia="微软雅黑" w:hAnsi="Arial" w:cs="Arial"/>
        </w:rPr>
        <w:t>ʊ</w:t>
      </w:r>
      <w:r w:rsidRPr="008C1001">
        <w:rPr>
          <w:rFonts w:ascii="Arial" w:eastAsia="微软雅黑" w:hAnsi="Arial" w:cs="AppleExternalUIFontSimplifiedCh"/>
        </w:rPr>
        <w:t>v</w:t>
      </w:r>
      <w:r w:rsidRPr="008C1001">
        <w:rPr>
          <w:rFonts w:ascii="Arial" w:eastAsia="微软雅黑" w:hAnsi="Arial" w:cs="Arial"/>
        </w:rPr>
        <w:t>ə</w:t>
      </w:r>
      <w:r w:rsidRPr="008C1001">
        <w:rPr>
          <w:rFonts w:ascii="Arial" w:eastAsia="微软雅黑" w:hAnsi="Arial" w:cs="AppleExternalUIFontSimplifiedCh"/>
        </w:rPr>
        <w:t>ru</w:t>
      </w:r>
      <w:r w:rsidRPr="008C1001">
        <w:rPr>
          <w:rFonts w:ascii="Arial" w:eastAsia="微软雅黑" w:hAnsi="Arial" w:cs="Arial"/>
        </w:rPr>
        <w:t>ː</w:t>
      </w:r>
      <w:r w:rsidRPr="008C1001">
        <w:rPr>
          <w:rFonts w:ascii="Arial" w:eastAsia="微软雅黑" w:hAnsi="Arial" w:cs="AppleExternalUIFontSimplifiedCh"/>
        </w:rPr>
        <w:t xml:space="preserve">z] v. </w:t>
      </w:r>
      <w:r w:rsidRPr="008C1001">
        <w:rPr>
          <w:rFonts w:ascii="Arial" w:eastAsia="微软雅黑" w:hAnsi="Arial" w:cs="AppleExternalUIFontSimplifiedCh"/>
        </w:rPr>
        <w:t>过度使用</w:t>
      </w:r>
    </w:p>
    <w:p w14:paraId="63CADD17" w14:textId="7AF5E9E6" w:rsidR="00387DE5" w:rsidRPr="008C1001" w:rsidRDefault="00387DE5" w:rsidP="00387DE5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Overusing certain functions or features in your code can lead to decreased performance and increased complexity.</w:t>
      </w:r>
    </w:p>
    <w:p w14:paraId="471B1A36" w14:textId="5F85AD2D" w:rsidR="00C81607" w:rsidRPr="008C1001" w:rsidRDefault="00C81607" w:rsidP="00387DE5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In Swift, overusing autoclosures can make your code hard to understand.</w:t>
      </w:r>
    </w:p>
    <w:p w14:paraId="205B6E7D" w14:textId="77777777" w:rsidR="00C81607" w:rsidRPr="008C1001" w:rsidRDefault="00C81607" w:rsidP="00387DE5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0029C2F3" w14:textId="265184AC" w:rsidR="00387DE5" w:rsidRPr="008C1001" w:rsidRDefault="00387DE5" w:rsidP="00387DE5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EE2C34">
        <w:rPr>
          <w:rFonts w:ascii="Arial" w:eastAsia="微软雅黑" w:hAnsi="Arial" w:cs="AppleExternalUIFontSimplifiedCh"/>
          <w:b/>
          <w:bCs/>
          <w:sz w:val="28"/>
          <w:szCs w:val="28"/>
        </w:rPr>
        <w:t>implicit</w:t>
      </w:r>
      <w:r w:rsidRPr="00EE2C34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>[</w:t>
      </w:r>
      <w:r w:rsidRPr="008C1001">
        <w:rPr>
          <w:rFonts w:ascii="Arial" w:eastAsia="微软雅黑" w:hAnsi="Arial" w:cs="Arial"/>
        </w:rPr>
        <w:t>ɪ</w:t>
      </w:r>
      <w:r w:rsidRPr="008C1001">
        <w:rPr>
          <w:rFonts w:ascii="Arial" w:eastAsia="微软雅黑" w:hAnsi="Arial" w:cs="AppleExternalUIFontSimplifiedCh"/>
        </w:rPr>
        <w:t>m'pl</w:t>
      </w:r>
      <w:r w:rsidRPr="008C1001">
        <w:rPr>
          <w:rFonts w:ascii="Arial" w:eastAsia="微软雅黑" w:hAnsi="Arial" w:cs="Arial"/>
        </w:rPr>
        <w:t>ɪ</w:t>
      </w:r>
      <w:r w:rsidRPr="008C1001">
        <w:rPr>
          <w:rFonts w:ascii="Arial" w:eastAsia="微软雅黑" w:hAnsi="Arial" w:cs="AppleExternalUIFontSimplifiedCh"/>
        </w:rPr>
        <w:t>s</w:t>
      </w:r>
      <w:r w:rsidRPr="008C1001">
        <w:rPr>
          <w:rFonts w:ascii="Arial" w:eastAsia="微软雅黑" w:hAnsi="Arial" w:cs="Arial"/>
        </w:rPr>
        <w:t>ɪ</w:t>
      </w:r>
      <w:r w:rsidRPr="008C1001">
        <w:rPr>
          <w:rFonts w:ascii="Arial" w:eastAsia="微软雅黑" w:hAnsi="Arial" w:cs="AppleExternalUIFontSimplifiedCh"/>
        </w:rPr>
        <w:t xml:space="preserve">t] adj. </w:t>
      </w:r>
      <w:r w:rsidRPr="008C1001">
        <w:rPr>
          <w:rFonts w:ascii="Arial" w:eastAsia="微软雅黑" w:hAnsi="Arial" w:cs="AppleExternalUIFontSimplifiedCh"/>
        </w:rPr>
        <w:t>含蓄的</w:t>
      </w:r>
    </w:p>
    <w:p w14:paraId="08E4E19C" w14:textId="5D47A517" w:rsidR="00387DE5" w:rsidRDefault="00387DE5" w:rsidP="00387DE5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Implicit type conversion can occur when using different data types in expressions or function arguments.</w:t>
      </w:r>
    </w:p>
    <w:p w14:paraId="20955BFE" w14:textId="77777777" w:rsidR="00496F5D" w:rsidRPr="008C1001" w:rsidRDefault="00496F5D" w:rsidP="00387DE5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5D412109" w14:textId="77777777" w:rsidR="00387DE5" w:rsidRPr="008C1001" w:rsidRDefault="00387DE5" w:rsidP="00387DE5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496F5D">
        <w:rPr>
          <w:rFonts w:ascii="Arial" w:eastAsia="微软雅黑" w:hAnsi="Arial" w:cs="AppleExternalUIFontSimplifiedCh"/>
          <w:b/>
          <w:bCs/>
          <w:sz w:val="28"/>
          <w:szCs w:val="28"/>
        </w:rPr>
        <w:t>explicit</w:t>
      </w:r>
      <w:r w:rsidRPr="00496F5D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>[</w:t>
      </w:r>
      <w:r w:rsidRPr="008C1001">
        <w:rPr>
          <w:rFonts w:ascii="Arial" w:eastAsia="微软雅黑" w:hAnsi="Arial" w:cs="Arial"/>
        </w:rPr>
        <w:t>ɪ</w:t>
      </w:r>
      <w:r w:rsidRPr="008C1001">
        <w:rPr>
          <w:rFonts w:ascii="Arial" w:eastAsia="微软雅黑" w:hAnsi="Arial" w:cs="AppleExternalUIFontSimplifiedCh"/>
        </w:rPr>
        <w:t>k'spl</w:t>
      </w:r>
      <w:r w:rsidRPr="008C1001">
        <w:rPr>
          <w:rFonts w:ascii="Arial" w:eastAsia="微软雅黑" w:hAnsi="Arial" w:cs="Arial"/>
        </w:rPr>
        <w:t>ɪ</w:t>
      </w:r>
      <w:r w:rsidRPr="008C1001">
        <w:rPr>
          <w:rFonts w:ascii="Arial" w:eastAsia="微软雅黑" w:hAnsi="Arial" w:cs="AppleExternalUIFontSimplifiedCh"/>
        </w:rPr>
        <w:t>s</w:t>
      </w:r>
      <w:r w:rsidRPr="008C1001">
        <w:rPr>
          <w:rFonts w:ascii="Arial" w:eastAsia="微软雅黑" w:hAnsi="Arial" w:cs="Arial"/>
        </w:rPr>
        <w:t>ɪ</w:t>
      </w:r>
      <w:r w:rsidRPr="008C1001">
        <w:rPr>
          <w:rFonts w:ascii="Arial" w:eastAsia="微软雅黑" w:hAnsi="Arial" w:cs="AppleExternalUIFontSimplifiedCh"/>
        </w:rPr>
        <w:t xml:space="preserve">t] adj. </w:t>
      </w:r>
      <w:r w:rsidRPr="008C1001">
        <w:rPr>
          <w:rFonts w:ascii="Arial" w:eastAsia="微软雅黑" w:hAnsi="Arial" w:cs="AppleExternalUIFontSimplifiedCh"/>
        </w:rPr>
        <w:t>明确的</w:t>
      </w:r>
    </w:p>
    <w:p w14:paraId="62F7BA4F" w14:textId="03D3648E" w:rsidR="00387DE5" w:rsidRDefault="00387DE5" w:rsidP="00387DE5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In object-oriented programming, explicit type declarations can improve code readability and maintainability.</w:t>
      </w:r>
    </w:p>
    <w:p w14:paraId="5FC53E6D" w14:textId="77777777" w:rsidR="00496F5D" w:rsidRPr="008C1001" w:rsidRDefault="00496F5D" w:rsidP="00387DE5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3C03D973" w14:textId="77777777" w:rsidR="00191566" w:rsidRPr="008C1001" w:rsidRDefault="00191566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496F5D">
        <w:rPr>
          <w:rFonts w:ascii="Arial" w:eastAsia="微软雅黑" w:hAnsi="Arial" w:cs="AppleExternalUIFontSimplifiedCh"/>
          <w:b/>
          <w:bCs/>
          <w:sz w:val="28"/>
          <w:szCs w:val="28"/>
        </w:rPr>
        <w:t>alphabetical</w:t>
      </w:r>
      <w:r w:rsidRPr="00496F5D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>[</w:t>
      </w:r>
      <w:r w:rsidRPr="008C1001">
        <w:rPr>
          <w:rFonts w:ascii="Arial" w:eastAsia="微软雅黑" w:hAnsi="Arial" w:cs="Arial"/>
        </w:rPr>
        <w:t>ˌ</w:t>
      </w:r>
      <w:r w:rsidRPr="008C1001">
        <w:rPr>
          <w:rFonts w:ascii="Arial" w:eastAsia="微软雅黑" w:hAnsi="Arial" w:cs="AppleExternalUIFontSimplifiedCh"/>
        </w:rPr>
        <w:t>ælf</w:t>
      </w:r>
      <w:r w:rsidRPr="008C1001">
        <w:rPr>
          <w:rFonts w:ascii="Arial" w:eastAsia="微软雅黑" w:hAnsi="Arial" w:cs="Arial"/>
        </w:rPr>
        <w:t>ə</w:t>
      </w:r>
      <w:r w:rsidRPr="008C1001">
        <w:rPr>
          <w:rFonts w:ascii="Arial" w:eastAsia="微软雅黑" w:hAnsi="Arial" w:cs="AppleExternalUIFontSimplifiedCh"/>
        </w:rPr>
        <w:t>'b</w:t>
      </w:r>
      <w:r w:rsidRPr="008C1001">
        <w:rPr>
          <w:rFonts w:ascii="Arial" w:eastAsia="微软雅黑" w:hAnsi="Arial" w:cs="Arial"/>
        </w:rPr>
        <w:t>ɛ</w:t>
      </w:r>
      <w:r w:rsidRPr="008C1001">
        <w:rPr>
          <w:rFonts w:ascii="Arial" w:eastAsia="微软雅黑" w:hAnsi="Arial" w:cs="AppleExternalUIFontSimplifiedCh"/>
        </w:rPr>
        <w:t>t</w:t>
      </w:r>
      <w:r w:rsidRPr="008C1001">
        <w:rPr>
          <w:rFonts w:ascii="Arial" w:eastAsia="微软雅黑" w:hAnsi="Arial" w:cs="Arial"/>
        </w:rPr>
        <w:t>ɪ</w:t>
      </w:r>
      <w:r w:rsidRPr="008C1001">
        <w:rPr>
          <w:rFonts w:ascii="Arial" w:eastAsia="微软雅黑" w:hAnsi="Arial" w:cs="AppleExternalUIFontSimplifiedCh"/>
        </w:rPr>
        <w:t xml:space="preserve">kl] adj. </w:t>
      </w:r>
      <w:r w:rsidRPr="008C1001">
        <w:rPr>
          <w:rFonts w:ascii="Arial" w:eastAsia="微软雅黑" w:hAnsi="Arial" w:cs="AppleExternalUIFontSimplifiedCh"/>
        </w:rPr>
        <w:t>按字母表顺序的</w:t>
      </w:r>
    </w:p>
    <w:p w14:paraId="386B1359" w14:textId="6EAA6722" w:rsidR="00191566" w:rsidRPr="008C1001" w:rsidRDefault="00191566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names in the list were arranged in alphabetical order to make it easier to find a specific item.</w:t>
      </w:r>
    </w:p>
    <w:p w14:paraId="1A436642" w14:textId="7147E196" w:rsidR="00C81607" w:rsidRDefault="00C81607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 w:hint="eastAsia"/>
        </w:rPr>
        <w:t>e</w:t>
      </w:r>
      <w:r w:rsidRPr="008C1001">
        <w:rPr>
          <w:rFonts w:ascii="Arial" w:eastAsia="微软雅黑" w:hAnsi="Arial" w:cs="AppleExternalUIFontSimplifiedCh"/>
        </w:rPr>
        <w:t xml:space="preserve">g. The closure expression examples below use the </w:t>
      </w:r>
      <w:r w:rsidR="000A5D28" w:rsidRPr="008C1001">
        <w:rPr>
          <w:rFonts w:ascii="Arial" w:eastAsia="微软雅黑" w:hAnsi="Arial" w:cs="AppleExternalUIFontSimplifiedCh"/>
        </w:rPr>
        <w:t>“</w:t>
      </w:r>
      <w:proofErr w:type="gramStart"/>
      <w:r w:rsidRPr="008C1001">
        <w:rPr>
          <w:rFonts w:ascii="Arial" w:eastAsia="微软雅黑" w:hAnsi="Arial" w:cs="AppleExternalUIFontSimplifiedCh"/>
        </w:rPr>
        <w:t>sorted(</w:t>
      </w:r>
      <w:proofErr w:type="gramEnd"/>
      <w:r w:rsidRPr="008C1001">
        <w:rPr>
          <w:rFonts w:ascii="Arial" w:eastAsia="微软雅黑" w:hAnsi="Arial" w:cs="AppleExternalUIFontSimplifiedCh"/>
        </w:rPr>
        <w:t>by:)</w:t>
      </w:r>
      <w:r w:rsidR="000A5D28" w:rsidRPr="008C1001">
        <w:rPr>
          <w:rFonts w:ascii="Arial" w:eastAsia="微软雅黑" w:hAnsi="Arial" w:cs="AppleExternalUIFontSimplifiedCh"/>
        </w:rPr>
        <w:t>”</w:t>
      </w:r>
      <w:r w:rsidRPr="008C1001">
        <w:rPr>
          <w:rFonts w:ascii="Arial" w:eastAsia="微软雅黑" w:hAnsi="Arial" w:cs="AppleExternalUIFontSimplifiedCh"/>
        </w:rPr>
        <w:t xml:space="preserve"> method to sort an array of String values in reverse alphabetical order.</w:t>
      </w:r>
    </w:p>
    <w:p w14:paraId="6DA61E84" w14:textId="77777777" w:rsidR="00496F5D" w:rsidRPr="008C1001" w:rsidRDefault="00496F5D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144AC2F9" w14:textId="77777777" w:rsidR="00191566" w:rsidRPr="008C1001" w:rsidRDefault="00191566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496F5D">
        <w:rPr>
          <w:rFonts w:ascii="Arial" w:eastAsia="微软雅黑" w:hAnsi="Arial" w:cs="AppleExternalUIFontSimplifiedCh"/>
          <w:b/>
          <w:bCs/>
          <w:sz w:val="28"/>
          <w:szCs w:val="28"/>
        </w:rPr>
        <w:t>succinct</w:t>
      </w:r>
      <w:r w:rsidRPr="00496F5D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>[s</w:t>
      </w:r>
      <w:r w:rsidRPr="008C1001">
        <w:rPr>
          <w:rFonts w:ascii="Arial" w:eastAsia="微软雅黑" w:hAnsi="Arial" w:cs="Arial"/>
        </w:rPr>
        <w:t>ə</w:t>
      </w:r>
      <w:r w:rsidRPr="008C1001">
        <w:rPr>
          <w:rFonts w:ascii="Arial" w:eastAsia="微软雅黑" w:hAnsi="Arial" w:cs="AppleExternalUIFontSimplifiedCh"/>
        </w:rPr>
        <w:t>k's</w:t>
      </w:r>
      <w:r w:rsidRPr="008C1001">
        <w:rPr>
          <w:rFonts w:ascii="Arial" w:eastAsia="微软雅黑" w:hAnsi="Arial" w:cs="Arial"/>
        </w:rPr>
        <w:t>ɪ</w:t>
      </w:r>
      <w:r w:rsidRPr="008C1001">
        <w:rPr>
          <w:rFonts w:ascii="Arial" w:eastAsia="微软雅黑" w:hAnsi="Arial" w:cs="AppleExternalUIFontSimplifiedCh"/>
        </w:rPr>
        <w:t xml:space="preserve">ŋkt] adj. </w:t>
      </w:r>
      <w:r w:rsidRPr="008C1001">
        <w:rPr>
          <w:rFonts w:ascii="Arial" w:eastAsia="微软雅黑" w:hAnsi="Arial" w:cs="AppleExternalUIFontSimplifiedCh"/>
        </w:rPr>
        <w:t>简明的</w:t>
      </w:r>
    </w:p>
    <w:p w14:paraId="704E1E94" w14:textId="18EDA4DE" w:rsidR="00191566" w:rsidRDefault="00191566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Writing succinct code can help improve its readability and reduce the likelihood of errors.</w:t>
      </w:r>
    </w:p>
    <w:p w14:paraId="6FDA9650" w14:textId="77777777" w:rsidR="00496F5D" w:rsidRPr="008C1001" w:rsidRDefault="00496F5D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7B88B64B" w14:textId="77777777" w:rsidR="00191566" w:rsidRPr="008C1001" w:rsidRDefault="00191566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496F5D">
        <w:rPr>
          <w:rFonts w:ascii="Arial" w:eastAsia="微软雅黑" w:hAnsi="Arial" w:cs="AppleExternalUIFontSimplifiedCh"/>
          <w:b/>
          <w:bCs/>
          <w:sz w:val="28"/>
          <w:szCs w:val="28"/>
        </w:rPr>
        <w:t>enclose</w:t>
      </w:r>
      <w:r w:rsidRPr="00496F5D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>[</w:t>
      </w:r>
      <w:r w:rsidRPr="008C1001">
        <w:rPr>
          <w:rFonts w:ascii="Arial" w:eastAsia="微软雅黑" w:hAnsi="Arial" w:cs="Arial"/>
        </w:rPr>
        <w:t>ɪ</w:t>
      </w:r>
      <w:r w:rsidRPr="008C1001">
        <w:rPr>
          <w:rFonts w:ascii="Arial" w:eastAsia="微软雅黑" w:hAnsi="Arial" w:cs="AppleExternalUIFontSimplifiedCh"/>
        </w:rPr>
        <w:t>n'klo</w:t>
      </w:r>
      <w:r w:rsidRPr="008C1001">
        <w:rPr>
          <w:rFonts w:ascii="Arial" w:eastAsia="微软雅黑" w:hAnsi="Arial" w:cs="Arial"/>
        </w:rPr>
        <w:t>ʊ</w:t>
      </w:r>
      <w:r w:rsidRPr="008C1001">
        <w:rPr>
          <w:rFonts w:ascii="Arial" w:eastAsia="微软雅黑" w:hAnsi="Arial" w:cs="AppleExternalUIFontSimplifiedCh"/>
        </w:rPr>
        <w:t xml:space="preserve">z] v. </w:t>
      </w:r>
      <w:r w:rsidRPr="008C1001">
        <w:rPr>
          <w:rFonts w:ascii="Arial" w:eastAsia="微软雅黑" w:hAnsi="Arial" w:cs="AppleExternalUIFontSimplifiedCh"/>
        </w:rPr>
        <w:t>包含；附上</w:t>
      </w:r>
    </w:p>
    <w:p w14:paraId="5AC368B1" w14:textId="21FB55C8" w:rsidR="00191566" w:rsidRPr="008C1001" w:rsidRDefault="00191566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When sending an email, be sure to enclose any necessary attachments or supporting documents.</w:t>
      </w:r>
    </w:p>
    <w:p w14:paraId="42169320" w14:textId="4C9EC6E5" w:rsidR="00C81607" w:rsidRDefault="00C81607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In Swift, nested functions are hidden from the outside world by default, but can still be called and used by their enclosing function.</w:t>
      </w:r>
    </w:p>
    <w:p w14:paraId="02412ED7" w14:textId="77777777" w:rsidR="00496F5D" w:rsidRPr="008C1001" w:rsidRDefault="00496F5D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00407AE7" w14:textId="77777777" w:rsidR="00191566" w:rsidRPr="008C1001" w:rsidRDefault="00191566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496F5D">
        <w:rPr>
          <w:rFonts w:ascii="Arial" w:eastAsia="微软雅黑" w:hAnsi="Arial" w:cs="AppleExternalUIFontSimplifiedCh"/>
          <w:b/>
          <w:bCs/>
          <w:sz w:val="28"/>
          <w:szCs w:val="28"/>
        </w:rPr>
        <w:t>unify</w:t>
      </w:r>
      <w:r w:rsidRPr="00496F5D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>['jun</w:t>
      </w:r>
      <w:r w:rsidRPr="008C1001">
        <w:rPr>
          <w:rFonts w:ascii="Arial" w:eastAsia="微软雅黑" w:hAnsi="Arial" w:cs="Arial"/>
        </w:rPr>
        <w:t>ə</w:t>
      </w:r>
      <w:r w:rsidRPr="008C1001">
        <w:rPr>
          <w:rFonts w:ascii="Arial" w:eastAsia="微软雅黑" w:hAnsi="Arial" w:cs="AppleExternalUIFontSimplifiedCh"/>
        </w:rPr>
        <w:t>fa</w:t>
      </w:r>
      <w:r w:rsidRPr="008C1001">
        <w:rPr>
          <w:rFonts w:ascii="Arial" w:eastAsia="微软雅黑" w:hAnsi="Arial" w:cs="Arial"/>
        </w:rPr>
        <w:t>ɪ</w:t>
      </w:r>
      <w:r w:rsidRPr="008C1001">
        <w:rPr>
          <w:rFonts w:ascii="Arial" w:eastAsia="微软雅黑" w:hAnsi="Arial" w:cs="AppleExternalUIFontSimplifiedCh"/>
        </w:rPr>
        <w:t xml:space="preserve">] v. </w:t>
      </w:r>
      <w:r w:rsidRPr="008C1001">
        <w:rPr>
          <w:rFonts w:ascii="Arial" w:eastAsia="微软雅黑" w:hAnsi="Arial" w:cs="AppleExternalUIFontSimplifiedCh"/>
        </w:rPr>
        <w:t>统一</w:t>
      </w:r>
    </w:p>
    <w:p w14:paraId="72A7C25D" w14:textId="0EE393FE" w:rsidR="00191566" w:rsidRDefault="00191566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purpose of refactoring is to unify the codebase and make it easier to maintain over time.</w:t>
      </w:r>
    </w:p>
    <w:p w14:paraId="4BB13A55" w14:textId="77777777" w:rsidR="00C43387" w:rsidRPr="008C1001" w:rsidRDefault="00C43387" w:rsidP="00191566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5FBCE2A0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lastRenderedPageBreak/>
        <w:t xml:space="preserve">▲ </w:t>
      </w:r>
      <w:r w:rsidRPr="00C43387">
        <w:rPr>
          <w:rFonts w:ascii="Arial" w:eastAsia="微软雅黑" w:hAnsi="Arial" w:cs="AppleExternalUIFontSimplifiedCh"/>
          <w:b/>
          <w:bCs/>
          <w:sz w:val="28"/>
          <w:szCs w:val="28"/>
        </w:rPr>
        <w:t>worthwhile</w:t>
      </w:r>
      <w:r w:rsidRPr="00C43387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[ˈwɜrθˌwaɪl] adj. </w:t>
      </w:r>
      <w:r w:rsidRPr="008C1001">
        <w:rPr>
          <w:rFonts w:ascii="Arial" w:eastAsia="微软雅黑" w:hAnsi="Arial" w:cs="AppleExternalUIFontSimplifiedCh"/>
        </w:rPr>
        <w:t>值得做的，有价值的</w:t>
      </w:r>
    </w:p>
    <w:p w14:paraId="6C4EF514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It may take some time and effort, but pursuing a higher education degree is definitely a worthwhile investment in your future.</w:t>
      </w:r>
    </w:p>
    <w:p w14:paraId="2C1D021E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Spending a few extra dollars on high-quality ingredients can make a big difference in the taste of your cooking - it's a worthwhile expense.</w:t>
      </w:r>
    </w:p>
    <w:p w14:paraId="6FE70A7E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0D8A7C90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C43387">
        <w:rPr>
          <w:rFonts w:ascii="Arial" w:eastAsia="微软雅黑" w:hAnsi="Arial" w:cs="AppleExternalUIFontSimplifiedCh"/>
          <w:b/>
          <w:bCs/>
          <w:sz w:val="28"/>
          <w:szCs w:val="28"/>
        </w:rPr>
        <w:t>cornerstone</w:t>
      </w:r>
      <w:r w:rsidRPr="00C43387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[ˈkɔrnərstoʊn] n. </w:t>
      </w:r>
      <w:r w:rsidRPr="008C1001">
        <w:rPr>
          <w:rFonts w:ascii="Arial" w:eastAsia="微软雅黑" w:hAnsi="Arial" w:cs="AppleExternalUIFontSimplifiedCh"/>
        </w:rPr>
        <w:t>基石，基础</w:t>
      </w:r>
    </w:p>
    <w:p w14:paraId="14D94C4C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Clear communication is the cornerstone of any successful team or project.</w:t>
      </w:r>
    </w:p>
    <w:p w14:paraId="6F50CAFC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Building a strong brand is the cornerstone of any successful marketing strategy.</w:t>
      </w:r>
    </w:p>
    <w:p w14:paraId="09881B6A" w14:textId="5E740538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Swift treats protocols as a true cornerstone of its overall design — with Apple even going so far as to call Swift a “protocol-oriented programming language”.</w:t>
      </w:r>
    </w:p>
    <w:p w14:paraId="23F91853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45905A58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C43387">
        <w:rPr>
          <w:rFonts w:ascii="Arial" w:eastAsia="微软雅黑" w:hAnsi="Arial" w:cs="AppleExternalUIFontSimplifiedCh"/>
          <w:b/>
          <w:bCs/>
          <w:sz w:val="28"/>
          <w:szCs w:val="28"/>
        </w:rPr>
        <w:t>crystal</w:t>
      </w:r>
      <w:r w:rsidRPr="00C43387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[ˈkrɪstl] adj/n. </w:t>
      </w:r>
      <w:r w:rsidRPr="008C1001">
        <w:rPr>
          <w:rFonts w:ascii="Arial" w:eastAsia="微软雅黑" w:hAnsi="Arial" w:cs="AppleExternalUIFontSimplifiedCh"/>
        </w:rPr>
        <w:t>清澈透明的；水晶，晶体</w:t>
      </w:r>
    </w:p>
    <w:p w14:paraId="4DE6BB95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eg. The </w:t>
      </w:r>
      <w:proofErr w:type="gramStart"/>
      <w:r w:rsidRPr="008C1001">
        <w:rPr>
          <w:rFonts w:ascii="Arial" w:eastAsia="微软雅黑" w:hAnsi="Arial" w:cs="AppleExternalUIFontSimplifiedCh"/>
        </w:rPr>
        <w:t>crystal clear</w:t>
      </w:r>
      <w:proofErr w:type="gramEnd"/>
      <w:r w:rsidRPr="008C1001">
        <w:rPr>
          <w:rFonts w:ascii="Arial" w:eastAsia="微软雅黑" w:hAnsi="Arial" w:cs="AppleExternalUIFontSimplifiedCh"/>
        </w:rPr>
        <w:t xml:space="preserve"> water in the mountain lake was incredibly refreshing to swim in.</w:t>
      </w:r>
    </w:p>
    <w:p w14:paraId="7119A06C" w14:textId="384397BB" w:rsidR="00881254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mineral samples included a variety of beautiful crystals with different shapes and colors.</w:t>
      </w:r>
    </w:p>
    <w:p w14:paraId="1420AE0A" w14:textId="44C16596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083751B2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C43387">
        <w:rPr>
          <w:rFonts w:ascii="Arial" w:eastAsia="微软雅黑" w:hAnsi="Arial" w:cs="AppleExternalUIFontSimplifiedCh"/>
          <w:b/>
          <w:bCs/>
          <w:sz w:val="28"/>
          <w:szCs w:val="28"/>
        </w:rPr>
        <w:t>multiply</w:t>
      </w:r>
      <w:r w:rsidRPr="00C43387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[ˈmʌltəplaɪ] v. </w:t>
      </w:r>
      <w:r w:rsidRPr="008C1001">
        <w:rPr>
          <w:rFonts w:ascii="Arial" w:eastAsia="微软雅黑" w:hAnsi="Arial" w:cs="AppleExternalUIFontSimplifiedCh"/>
        </w:rPr>
        <w:t>乘，繁殖</w:t>
      </w:r>
    </w:p>
    <w:p w14:paraId="4D45C1C0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In order to calculate the area of a rectangle, you simply multiply its length by its width.</w:t>
      </w:r>
    </w:p>
    <w:p w14:paraId="0826C369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Bacteria can multiply rapidly in the right conditions, leading to infection or illness.</w:t>
      </w:r>
    </w:p>
    <w:p w14:paraId="522352C2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302ABE7C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C43387">
        <w:rPr>
          <w:rFonts w:ascii="Arial" w:eastAsia="微软雅黑" w:hAnsi="Arial" w:cs="AppleExternalUIFontSimplifiedCh"/>
          <w:b/>
          <w:bCs/>
          <w:sz w:val="28"/>
          <w:szCs w:val="28"/>
        </w:rPr>
        <w:t>arithmetic</w:t>
      </w:r>
      <w:r w:rsidRPr="00C43387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[əˈrɪθmətɪk] n. </w:t>
      </w:r>
      <w:r w:rsidRPr="008C1001">
        <w:rPr>
          <w:rFonts w:ascii="Arial" w:eastAsia="微软雅黑" w:hAnsi="Arial" w:cs="AppleExternalUIFontSimplifiedCh"/>
        </w:rPr>
        <w:t>算术</w:t>
      </w:r>
    </w:p>
    <w:p w14:paraId="72DA6500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Basic arithmetic operations include addition, subtraction, multiplication, and division.</w:t>
      </w:r>
    </w:p>
    <w:p w14:paraId="3F61958E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Understanding arithmetic is an essential foundation for more advanced math concepts.</w:t>
      </w:r>
    </w:p>
    <w:p w14:paraId="1DB33970" w14:textId="3D25D45B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 w:hint="eastAsia"/>
        </w:rPr>
        <w:t>e</w:t>
      </w:r>
      <w:r w:rsidRPr="008C1001">
        <w:rPr>
          <w:rFonts w:ascii="Arial" w:eastAsia="微软雅黑" w:hAnsi="Arial" w:cs="AppleExternalUIFontSimplifiedCh"/>
        </w:rPr>
        <w:t>g. For example, here is an enumeration that stores simple arithmetic expressions.</w:t>
      </w:r>
    </w:p>
    <w:p w14:paraId="6F508B76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7FAF30C9" w14:textId="089E61B5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C43387">
        <w:rPr>
          <w:rFonts w:ascii="Arial" w:eastAsia="微软雅黑" w:hAnsi="Arial" w:cs="AppleExternalUIFontSimplifiedCh"/>
          <w:b/>
          <w:bCs/>
          <w:sz w:val="28"/>
          <w:szCs w:val="28"/>
        </w:rPr>
        <w:t>raw</w:t>
      </w:r>
      <w:r w:rsidRPr="00C43387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[rɔ] adj. </w:t>
      </w:r>
      <w:r w:rsidRPr="008C1001">
        <w:rPr>
          <w:rFonts w:ascii="Arial" w:eastAsia="微软雅黑" w:hAnsi="Arial" w:cs="AppleExternalUIFontSimplifiedCh"/>
        </w:rPr>
        <w:t>未经加工的</w:t>
      </w:r>
      <w:r w:rsidRPr="008C1001">
        <w:rPr>
          <w:rFonts w:ascii="Arial" w:eastAsia="微软雅黑" w:hAnsi="Arial" w:cs="AppleExternalUIFontSimplifiedCh" w:hint="eastAsia"/>
        </w:rPr>
        <w:t>，原始的</w:t>
      </w:r>
    </w:p>
    <w:p w14:paraId="7EEF8A93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raw materials for this product are sourced from sustainable, environmentally-friendly suppliers.</w:t>
      </w:r>
    </w:p>
    <w:p w14:paraId="4A630EEC" w14:textId="09789D96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Before cooking, the chef carefully inspected and prepared the raw fish for sashimi.</w:t>
      </w:r>
    </w:p>
    <w:p w14:paraId="73423491" w14:textId="598E8533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 w:hint="eastAsia"/>
        </w:rPr>
        <w:t>e</w:t>
      </w:r>
      <w:r w:rsidRPr="008C1001">
        <w:rPr>
          <w:rFonts w:ascii="Arial" w:eastAsia="微软雅黑" w:hAnsi="Arial" w:cs="AppleExternalUIFontSimplifiedCh"/>
        </w:rPr>
        <w:t>g. Here, the raw values for an enumeration called ASCIIControlCharacter are defined to be of type Character, and are set to some of the more common ASCII control characters.</w:t>
      </w:r>
    </w:p>
    <w:p w14:paraId="4B98E758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7B9CE479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C43387">
        <w:rPr>
          <w:rFonts w:ascii="Arial" w:eastAsia="微软雅黑" w:hAnsi="Arial" w:cs="AppleExternalUIFontSimplifiedCh"/>
          <w:b/>
          <w:bCs/>
          <w:sz w:val="28"/>
          <w:szCs w:val="28"/>
        </w:rPr>
        <w:t>prepopulate</w:t>
      </w:r>
      <w:r w:rsidRPr="00C43387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[priː'pɑpjuleɪt] v. </w:t>
      </w:r>
      <w:r w:rsidRPr="008C1001">
        <w:rPr>
          <w:rFonts w:ascii="Arial" w:eastAsia="微软雅黑" w:hAnsi="Arial" w:cs="AppleExternalUIFontSimplifiedCh"/>
        </w:rPr>
        <w:t>预先填充</w:t>
      </w:r>
    </w:p>
    <w:p w14:paraId="4CF5DF28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lastRenderedPageBreak/>
        <w:t>eg. To save time and effort, you can prepopulate a spreadsheet with common data fields before inputting specific values.</w:t>
      </w:r>
    </w:p>
    <w:p w14:paraId="0F7EDC46" w14:textId="291D25BC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Some software programs allow you to prepopulate frequently-used form fields to streamline data entry.</w:t>
      </w:r>
    </w:p>
    <w:p w14:paraId="5E3D574A" w14:textId="6CB8D2B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 w:hint="eastAsia"/>
        </w:rPr>
        <w:t>e</w:t>
      </w:r>
      <w:r w:rsidRPr="008C1001">
        <w:rPr>
          <w:rFonts w:ascii="Arial" w:eastAsia="微软雅黑" w:hAnsi="Arial" w:cs="AppleExternalUIFontSimplifiedCh"/>
        </w:rPr>
        <w:t>g. As an alternative to associated values, enumeration cases can come prepopulated with default values (called raw values), which are all of the same type.</w:t>
      </w:r>
    </w:p>
    <w:p w14:paraId="10D51BA3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5A91E426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extract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[ɪkˈstrækt] v. </w:t>
      </w:r>
      <w:r w:rsidRPr="008C1001">
        <w:rPr>
          <w:rFonts w:ascii="Arial" w:eastAsia="微软雅黑" w:hAnsi="Arial" w:cs="AppleExternalUIFontSimplifiedCh"/>
        </w:rPr>
        <w:t>提取，提炼</w:t>
      </w:r>
    </w:p>
    <w:p w14:paraId="29EA7EE4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chemist used a complex process to extract a pure sample of the compound from the raw material.</w:t>
      </w:r>
    </w:p>
    <w:p w14:paraId="2412B8B0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You can extract specific data from a large dataset using filtering or search functions.</w:t>
      </w:r>
    </w:p>
    <w:p w14:paraId="7D43F2D4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32C7A661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suppose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[səˈpoʊz] v. </w:t>
      </w:r>
      <w:r w:rsidRPr="008C1001">
        <w:rPr>
          <w:rFonts w:ascii="Arial" w:eastAsia="微软雅黑" w:hAnsi="Arial" w:cs="AppleExternalUIFontSimplifiedCh"/>
        </w:rPr>
        <w:t>假设，猜想</w:t>
      </w:r>
    </w:p>
    <w:p w14:paraId="3046985A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Let's suppose for a moment that we have an unlimited budget - how would we approach this project differently?</w:t>
      </w:r>
    </w:p>
    <w:p w14:paraId="1F4F889E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detective supposed that the missing person might have fled the country, and began investigating international leads.</w:t>
      </w:r>
    </w:p>
    <w:p w14:paraId="4938D9A8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2502EE14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inventory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[ˈɪnvəntɔri] n. </w:t>
      </w:r>
      <w:r w:rsidRPr="008C1001">
        <w:rPr>
          <w:rFonts w:ascii="Arial" w:eastAsia="微软雅黑" w:hAnsi="Arial" w:cs="AppleExternalUIFontSimplifiedCh"/>
        </w:rPr>
        <w:t>存货清单</w:t>
      </w:r>
    </w:p>
    <w:p w14:paraId="7C744C41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It's important for businesses to keep an accurate inventory of their stock to avoid over- or under-stocking.</w:t>
      </w:r>
    </w:p>
    <w:p w14:paraId="149E5566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Before moving to a new house, it's a good idea to create an inventory of all your possessions for insurance purposes.</w:t>
      </w:r>
    </w:p>
    <w:p w14:paraId="193EE03B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1C2CF76D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barcode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[ˈbɑrkˌkoʊd] n. </w:t>
      </w:r>
      <w:r w:rsidRPr="008C1001">
        <w:rPr>
          <w:rFonts w:ascii="Arial" w:eastAsia="微软雅黑" w:hAnsi="Arial" w:cs="AppleExternalUIFontSimplifiedCh"/>
        </w:rPr>
        <w:t>条形码</w:t>
      </w:r>
    </w:p>
    <w:p w14:paraId="041CC8B9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Most retail products these days have a barcode that can be scanned at the checkout for easy tracking and inventory management.</w:t>
      </w:r>
    </w:p>
    <w:p w14:paraId="719D2733" w14:textId="49FCB092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You can use a barcode scanner app on your phone to quickly look up product information or reviews.</w:t>
      </w:r>
    </w:p>
    <w:p w14:paraId="7E0EA029" w14:textId="129CEC2D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 w:hint="eastAsia"/>
        </w:rPr>
        <w:t>e</w:t>
      </w:r>
      <w:r w:rsidRPr="008C1001">
        <w:rPr>
          <w:rFonts w:ascii="Arial" w:eastAsia="微软雅黑" w:hAnsi="Arial" w:cs="AppleExternalUIFontSimplifiedCh"/>
        </w:rPr>
        <w:t xml:space="preserve">g. For example, suppose an inventory tracking system needs to track products by two different types of </w:t>
      </w:r>
      <w:proofErr w:type="gramStart"/>
      <w:r w:rsidRPr="008C1001">
        <w:rPr>
          <w:rFonts w:ascii="Arial" w:eastAsia="微软雅黑" w:hAnsi="Arial" w:cs="AppleExternalUIFontSimplifiedCh"/>
        </w:rPr>
        <w:t>barcode</w:t>
      </w:r>
      <w:proofErr w:type="gramEnd"/>
      <w:r w:rsidRPr="008C1001">
        <w:rPr>
          <w:rFonts w:ascii="Arial" w:eastAsia="微软雅黑" w:hAnsi="Arial" w:cs="AppleExternalUIFontSimplifiedCh"/>
        </w:rPr>
        <w:t>.</w:t>
      </w:r>
    </w:p>
    <w:p w14:paraId="3E786698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plural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['plʊrəl] adj. </w:t>
      </w:r>
      <w:r w:rsidRPr="008C1001">
        <w:rPr>
          <w:rFonts w:ascii="Arial" w:eastAsia="微软雅黑" w:hAnsi="Arial" w:cs="AppleExternalUIFontSimplifiedCh"/>
        </w:rPr>
        <w:t>复数的</w:t>
      </w:r>
    </w:p>
    <w:p w14:paraId="2C04A17F" w14:textId="5DEBE9FC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In English, the plural form of "child" is "children".</w:t>
      </w:r>
    </w:p>
    <w:p w14:paraId="3E7C5438" w14:textId="27B0F03A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 w:hint="eastAsia"/>
        </w:rPr>
        <w:lastRenderedPageBreak/>
        <w:t>e</w:t>
      </w:r>
      <w:r w:rsidRPr="008C1001">
        <w:rPr>
          <w:rFonts w:ascii="Arial" w:eastAsia="微软雅黑" w:hAnsi="Arial" w:cs="AppleExternalUIFontSimplifiedCh"/>
        </w:rPr>
        <w:t>g. Give enumeration types singular rather than plural names, so that they read as self-evident:</w:t>
      </w:r>
    </w:p>
    <w:p w14:paraId="48B45B87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4A283471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singular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['sɪŋɡjələr] adj. </w:t>
      </w:r>
      <w:r w:rsidRPr="008C1001">
        <w:rPr>
          <w:rFonts w:ascii="Arial" w:eastAsia="微软雅黑" w:hAnsi="Arial" w:cs="AppleExternalUIFontSimplifiedCh"/>
        </w:rPr>
        <w:t>单数的</w:t>
      </w:r>
    </w:p>
    <w:p w14:paraId="0370AA32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singular form of "mice" is "mouse".</w:t>
      </w:r>
    </w:p>
    <w:p w14:paraId="143DFD29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2925BBD4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designate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['dezɪɡneɪt] v. </w:t>
      </w:r>
      <w:r w:rsidRPr="008C1001">
        <w:rPr>
          <w:rFonts w:ascii="Arial" w:eastAsia="微软雅黑" w:hAnsi="Arial" w:cs="AppleExternalUIFontSimplifiedCh"/>
        </w:rPr>
        <w:t>指定，任命</w:t>
      </w:r>
    </w:p>
    <w:p w14:paraId="27A374C1" w14:textId="52948CDD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project manager will designate a team leader to oversee the development process.</w:t>
      </w:r>
    </w:p>
    <w:p w14:paraId="27ECD2DA" w14:textId="69C8F856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 w:hint="eastAsia"/>
        </w:rPr>
        <w:t>e</w:t>
      </w:r>
      <w:r w:rsidRPr="008C1001">
        <w:rPr>
          <w:rFonts w:ascii="Arial" w:eastAsia="微软雅黑" w:hAnsi="Arial" w:cs="AppleExternalUIFontSimplifiedCh"/>
        </w:rPr>
        <w:t>g. Designated initializers are the primary initializers for a class.</w:t>
      </w:r>
    </w:p>
    <w:p w14:paraId="44C2E78E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043A0B74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mandatory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['mændətɔri] adj. </w:t>
      </w:r>
      <w:r w:rsidRPr="008C1001">
        <w:rPr>
          <w:rFonts w:ascii="Arial" w:eastAsia="微软雅黑" w:hAnsi="Arial" w:cs="AppleExternalUIFontSimplifiedCh"/>
        </w:rPr>
        <w:t>强制的，义务的</w:t>
      </w:r>
    </w:p>
    <w:p w14:paraId="41D624F3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In many countries, wearing a seatbelt in a car is mandatory by law.</w:t>
      </w:r>
    </w:p>
    <w:p w14:paraId="4F5466E0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73FB8F17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handful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['hændfʊl] n. </w:t>
      </w:r>
      <w:r w:rsidRPr="008C1001">
        <w:rPr>
          <w:rFonts w:ascii="Arial" w:eastAsia="微软雅黑" w:hAnsi="Arial" w:cs="AppleExternalUIFontSimplifiedCh"/>
        </w:rPr>
        <w:t>少量，一把</w:t>
      </w:r>
    </w:p>
    <w:p w14:paraId="14AD5EE4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recipe calls for a handful of fresh herbs to be added to the dish.</w:t>
      </w:r>
    </w:p>
    <w:p w14:paraId="5A1E1C48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502FCC9F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swipe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[swaɪp] v. </w:t>
      </w:r>
      <w:r w:rsidRPr="008C1001">
        <w:rPr>
          <w:rFonts w:ascii="Arial" w:eastAsia="微软雅黑" w:hAnsi="Arial" w:cs="AppleExternalUIFontSimplifiedCh"/>
        </w:rPr>
        <w:t>刷卡，轻扫</w:t>
      </w:r>
    </w:p>
    <w:p w14:paraId="54C9E121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To unlock your phone, simply swipe your finger across the screen.</w:t>
      </w:r>
    </w:p>
    <w:p w14:paraId="5FCE8202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105E6A76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notch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[nɑtʃ] n. </w:t>
      </w:r>
      <w:r w:rsidRPr="008C1001">
        <w:rPr>
          <w:rFonts w:ascii="Arial" w:eastAsia="微软雅黑" w:hAnsi="Arial" w:cs="AppleExternalUIFontSimplifiedCh"/>
        </w:rPr>
        <w:t>刻痕，凹槽</w:t>
      </w:r>
    </w:p>
    <w:p w14:paraId="3010548B" w14:textId="3BBB1635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carpenter used a chisel to make a small notch in the wood.</w:t>
      </w:r>
    </w:p>
    <w:p w14:paraId="134FC81F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24205C05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dramatical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[drə'mætɪkl] adj. </w:t>
      </w:r>
      <w:r w:rsidRPr="008C1001">
        <w:rPr>
          <w:rFonts w:ascii="Arial" w:eastAsia="微软雅黑" w:hAnsi="Arial" w:cs="AppleExternalUIFontSimplifiedCh"/>
        </w:rPr>
        <w:t>戏剧性的，引人注目的</w:t>
      </w:r>
    </w:p>
    <w:p w14:paraId="0876FDB7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software update brought a dramatical improvement to the performance of the system.</w:t>
      </w:r>
    </w:p>
    <w:p w14:paraId="57F01D69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31A52D5F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toggle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['tɑgl] v. </w:t>
      </w:r>
      <w:r w:rsidRPr="008C1001">
        <w:rPr>
          <w:rFonts w:ascii="Arial" w:eastAsia="微软雅黑" w:hAnsi="Arial" w:cs="AppleExternalUIFontSimplifiedCh"/>
        </w:rPr>
        <w:t>切换，开关</w:t>
      </w:r>
    </w:p>
    <w:p w14:paraId="28CA6264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user can toggle between different views by clicking on the corresponding buttons.</w:t>
      </w:r>
    </w:p>
    <w:p w14:paraId="772D57BD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218BDD75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7D565A">
        <w:rPr>
          <w:rFonts w:ascii="Arial" w:eastAsia="微软雅黑" w:hAnsi="Arial" w:cs="AppleExternalUIFontSimplifiedCh"/>
          <w:b/>
          <w:bCs/>
          <w:sz w:val="28"/>
          <w:szCs w:val="28"/>
        </w:rPr>
        <w:t>wholly</w:t>
      </w:r>
      <w:r w:rsidRPr="007D565A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['hoʊli] adv. </w:t>
      </w:r>
      <w:r w:rsidRPr="008C1001">
        <w:rPr>
          <w:rFonts w:ascii="Arial" w:eastAsia="微软雅黑" w:hAnsi="Arial" w:cs="AppleExternalUIFontSimplifiedCh"/>
        </w:rPr>
        <w:t>完全地，全部地</w:t>
      </w:r>
    </w:p>
    <w:p w14:paraId="0DBB8548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data was wholly corrupted and could not be recovered.</w:t>
      </w:r>
    </w:p>
    <w:p w14:paraId="6DF4E256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669BEC82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 xml:space="preserve">▲ </w:t>
      </w:r>
      <w:r w:rsidRPr="00BC61B8">
        <w:rPr>
          <w:rFonts w:ascii="Arial" w:eastAsia="微软雅黑" w:hAnsi="Arial" w:cs="AppleExternalUIFontSimplifiedCh"/>
          <w:b/>
          <w:bCs/>
          <w:sz w:val="28"/>
          <w:szCs w:val="28"/>
        </w:rPr>
        <w:t>subsequent</w:t>
      </w:r>
      <w:r w:rsidRPr="00BC61B8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['sʌbsɪkwənt] adj. </w:t>
      </w:r>
      <w:r w:rsidRPr="008C1001">
        <w:rPr>
          <w:rFonts w:ascii="Arial" w:eastAsia="微软雅黑" w:hAnsi="Arial" w:cs="AppleExternalUIFontSimplifiedCh"/>
        </w:rPr>
        <w:t>随后的，后续的</w:t>
      </w:r>
    </w:p>
    <w:p w14:paraId="06CD2D64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subsequent version of the software fixed the known bugs and added new features.</w:t>
      </w:r>
    </w:p>
    <w:p w14:paraId="085319F7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7717DAE4" w14:textId="77777777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lastRenderedPageBreak/>
        <w:t xml:space="preserve">▲ </w:t>
      </w:r>
      <w:r w:rsidRPr="00BC61B8">
        <w:rPr>
          <w:rFonts w:ascii="Arial" w:eastAsia="微软雅黑" w:hAnsi="Arial" w:cs="AppleExternalUIFontSimplifiedCh"/>
          <w:b/>
          <w:bCs/>
          <w:sz w:val="28"/>
          <w:szCs w:val="28"/>
        </w:rPr>
        <w:t>impasse</w:t>
      </w:r>
      <w:r w:rsidRPr="00BC61B8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C1001">
        <w:rPr>
          <w:rFonts w:ascii="Arial" w:eastAsia="微软雅黑" w:hAnsi="Arial" w:cs="AppleExternalUIFontSimplifiedCh"/>
        </w:rPr>
        <w:t xml:space="preserve">[ˈɪmpæs] n. </w:t>
      </w:r>
      <w:r w:rsidRPr="008C1001">
        <w:rPr>
          <w:rFonts w:ascii="Arial" w:eastAsia="微软雅黑" w:hAnsi="Arial" w:cs="AppleExternalUIFontSimplifiedCh"/>
        </w:rPr>
        <w:t>僵局，死路</w:t>
      </w:r>
    </w:p>
    <w:p w14:paraId="7A52C132" w14:textId="2626FFF8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/>
        </w:rPr>
        <w:t>eg. The negotiation reached an impasse and both sides refused to make any more concessions.</w:t>
      </w:r>
    </w:p>
    <w:p w14:paraId="4136A270" w14:textId="37C318A0" w:rsidR="004F72FF" w:rsidRPr="008C1001" w:rsidRDefault="004F72FF" w:rsidP="004F72F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8C1001">
        <w:rPr>
          <w:rFonts w:ascii="Arial" w:eastAsia="微软雅黑" w:hAnsi="Arial" w:cs="AppleExternalUIFontSimplifiedCh" w:hint="eastAsia"/>
        </w:rPr>
        <w:t>e</w:t>
      </w:r>
      <w:r w:rsidRPr="008C1001">
        <w:rPr>
          <w:rFonts w:ascii="Arial" w:eastAsia="微软雅黑" w:hAnsi="Arial" w:cs="AppleExternalUIFontSimplifiedCh"/>
        </w:rPr>
        <w:t xml:space="preserve">g. This might seem like we’re stuck at an impasse: we want to be able to change values while our program runs, but Swift won’t let us because our views are </w:t>
      </w:r>
      <w:proofErr w:type="gramStart"/>
      <w:r w:rsidRPr="008C1001">
        <w:rPr>
          <w:rFonts w:ascii="Arial" w:eastAsia="微软雅黑" w:hAnsi="Arial" w:cs="AppleExternalUIFontSimplifiedCh"/>
        </w:rPr>
        <w:t>structs</w:t>
      </w:r>
      <w:proofErr w:type="gramEnd"/>
      <w:r w:rsidRPr="008C1001">
        <w:rPr>
          <w:rFonts w:ascii="Arial" w:eastAsia="微软雅黑" w:hAnsi="Arial" w:cs="AppleExternalUIFontSimplifiedCh"/>
        </w:rPr>
        <w:t>.</w:t>
      </w:r>
    </w:p>
    <w:sectPr w:rsidR="004F72FF" w:rsidRPr="008C1001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FCDBC" w14:textId="77777777" w:rsidR="00F60C0D" w:rsidRDefault="00F60C0D" w:rsidP="002275F7">
      <w:r>
        <w:separator/>
      </w:r>
    </w:p>
  </w:endnote>
  <w:endnote w:type="continuationSeparator" w:id="0">
    <w:p w14:paraId="575D7CD8" w14:textId="77777777" w:rsidR="00F60C0D" w:rsidRDefault="00F60C0D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910AC" w14:textId="77777777" w:rsidR="00F60C0D" w:rsidRDefault="00F60C0D" w:rsidP="002275F7">
      <w:r>
        <w:separator/>
      </w:r>
    </w:p>
  </w:footnote>
  <w:footnote w:type="continuationSeparator" w:id="0">
    <w:p w14:paraId="61A9403C" w14:textId="77777777" w:rsidR="00F60C0D" w:rsidRDefault="00F60C0D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F60C0D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F60C0D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53.1pt;height:46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3554A"/>
    <w:rsid w:val="00043971"/>
    <w:rsid w:val="000578A8"/>
    <w:rsid w:val="00071F8D"/>
    <w:rsid w:val="000740DE"/>
    <w:rsid w:val="00077679"/>
    <w:rsid w:val="00077DAD"/>
    <w:rsid w:val="00081B5D"/>
    <w:rsid w:val="00082BD6"/>
    <w:rsid w:val="00082DD1"/>
    <w:rsid w:val="00096E65"/>
    <w:rsid w:val="00097869"/>
    <w:rsid w:val="000A47ED"/>
    <w:rsid w:val="000A5D28"/>
    <w:rsid w:val="000B373A"/>
    <w:rsid w:val="000B4E00"/>
    <w:rsid w:val="000C1286"/>
    <w:rsid w:val="000C17B3"/>
    <w:rsid w:val="000C1A31"/>
    <w:rsid w:val="000C3E3E"/>
    <w:rsid w:val="000C74BB"/>
    <w:rsid w:val="000D06F9"/>
    <w:rsid w:val="000D3591"/>
    <w:rsid w:val="000D4717"/>
    <w:rsid w:val="000D5271"/>
    <w:rsid w:val="000E6D8E"/>
    <w:rsid w:val="000F7F31"/>
    <w:rsid w:val="00105009"/>
    <w:rsid w:val="00110044"/>
    <w:rsid w:val="00124F4D"/>
    <w:rsid w:val="00133524"/>
    <w:rsid w:val="00136883"/>
    <w:rsid w:val="00137558"/>
    <w:rsid w:val="00140B34"/>
    <w:rsid w:val="00152B16"/>
    <w:rsid w:val="00153A99"/>
    <w:rsid w:val="00156310"/>
    <w:rsid w:val="00165411"/>
    <w:rsid w:val="001713F9"/>
    <w:rsid w:val="00177529"/>
    <w:rsid w:val="00185A67"/>
    <w:rsid w:val="00185AA1"/>
    <w:rsid w:val="00191566"/>
    <w:rsid w:val="00193F81"/>
    <w:rsid w:val="001A7D20"/>
    <w:rsid w:val="001B2E77"/>
    <w:rsid w:val="001B7C3F"/>
    <w:rsid w:val="001D1EB0"/>
    <w:rsid w:val="001D77EF"/>
    <w:rsid w:val="001D782E"/>
    <w:rsid w:val="001D7AD2"/>
    <w:rsid w:val="001E10DE"/>
    <w:rsid w:val="001E64D9"/>
    <w:rsid w:val="00200CD9"/>
    <w:rsid w:val="00200E6F"/>
    <w:rsid w:val="00204B0C"/>
    <w:rsid w:val="002050F9"/>
    <w:rsid w:val="0021684D"/>
    <w:rsid w:val="00216A39"/>
    <w:rsid w:val="00226898"/>
    <w:rsid w:val="002275F7"/>
    <w:rsid w:val="00234C53"/>
    <w:rsid w:val="002461A3"/>
    <w:rsid w:val="00256144"/>
    <w:rsid w:val="00260AC9"/>
    <w:rsid w:val="0026184E"/>
    <w:rsid w:val="002675C0"/>
    <w:rsid w:val="00286540"/>
    <w:rsid w:val="00287482"/>
    <w:rsid w:val="00291192"/>
    <w:rsid w:val="002966E2"/>
    <w:rsid w:val="002A03B0"/>
    <w:rsid w:val="002A0446"/>
    <w:rsid w:val="002A3D8E"/>
    <w:rsid w:val="002C0DF5"/>
    <w:rsid w:val="002C24DA"/>
    <w:rsid w:val="002C4BC1"/>
    <w:rsid w:val="002C6E0A"/>
    <w:rsid w:val="002D789F"/>
    <w:rsid w:val="002F3259"/>
    <w:rsid w:val="002F6CFD"/>
    <w:rsid w:val="00312755"/>
    <w:rsid w:val="00316A00"/>
    <w:rsid w:val="00317494"/>
    <w:rsid w:val="003175EC"/>
    <w:rsid w:val="00325595"/>
    <w:rsid w:val="00326EE4"/>
    <w:rsid w:val="00345493"/>
    <w:rsid w:val="0036348A"/>
    <w:rsid w:val="003666C5"/>
    <w:rsid w:val="003723FF"/>
    <w:rsid w:val="00376B4D"/>
    <w:rsid w:val="00383FE3"/>
    <w:rsid w:val="00387DE5"/>
    <w:rsid w:val="00390DF0"/>
    <w:rsid w:val="00393FB5"/>
    <w:rsid w:val="003A6F5E"/>
    <w:rsid w:val="003A7846"/>
    <w:rsid w:val="003B3BAE"/>
    <w:rsid w:val="003D1614"/>
    <w:rsid w:val="003D3E4F"/>
    <w:rsid w:val="003E370C"/>
    <w:rsid w:val="003E5513"/>
    <w:rsid w:val="003F2500"/>
    <w:rsid w:val="003F377B"/>
    <w:rsid w:val="004018EB"/>
    <w:rsid w:val="0040396F"/>
    <w:rsid w:val="00404841"/>
    <w:rsid w:val="00424C96"/>
    <w:rsid w:val="00457E76"/>
    <w:rsid w:val="004716B3"/>
    <w:rsid w:val="0047625B"/>
    <w:rsid w:val="00490539"/>
    <w:rsid w:val="004952CF"/>
    <w:rsid w:val="00496F5D"/>
    <w:rsid w:val="004B248B"/>
    <w:rsid w:val="004C3DCB"/>
    <w:rsid w:val="004C42C1"/>
    <w:rsid w:val="004E09E7"/>
    <w:rsid w:val="004F72FF"/>
    <w:rsid w:val="004F7AE8"/>
    <w:rsid w:val="00503953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A7E6F"/>
    <w:rsid w:val="005B1656"/>
    <w:rsid w:val="005B23D9"/>
    <w:rsid w:val="005C1384"/>
    <w:rsid w:val="005C1E0A"/>
    <w:rsid w:val="005D4623"/>
    <w:rsid w:val="005E6874"/>
    <w:rsid w:val="00605220"/>
    <w:rsid w:val="006231E3"/>
    <w:rsid w:val="0063562A"/>
    <w:rsid w:val="006418B0"/>
    <w:rsid w:val="0064383C"/>
    <w:rsid w:val="00653D6F"/>
    <w:rsid w:val="006576A3"/>
    <w:rsid w:val="00663832"/>
    <w:rsid w:val="00663B99"/>
    <w:rsid w:val="0067158D"/>
    <w:rsid w:val="00674AF1"/>
    <w:rsid w:val="00676D37"/>
    <w:rsid w:val="0067739E"/>
    <w:rsid w:val="006778C6"/>
    <w:rsid w:val="0068514C"/>
    <w:rsid w:val="006957FB"/>
    <w:rsid w:val="006A6D22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2BC1"/>
    <w:rsid w:val="00776289"/>
    <w:rsid w:val="00781AA8"/>
    <w:rsid w:val="007A0144"/>
    <w:rsid w:val="007A09D8"/>
    <w:rsid w:val="007A54F8"/>
    <w:rsid w:val="007B378D"/>
    <w:rsid w:val="007B6093"/>
    <w:rsid w:val="007B7D7F"/>
    <w:rsid w:val="007C7B08"/>
    <w:rsid w:val="007D565A"/>
    <w:rsid w:val="007D6AE2"/>
    <w:rsid w:val="007E21FF"/>
    <w:rsid w:val="007F04EC"/>
    <w:rsid w:val="007F315B"/>
    <w:rsid w:val="007F6703"/>
    <w:rsid w:val="00800543"/>
    <w:rsid w:val="00831F7F"/>
    <w:rsid w:val="008361F8"/>
    <w:rsid w:val="00863E3C"/>
    <w:rsid w:val="00872962"/>
    <w:rsid w:val="00881254"/>
    <w:rsid w:val="0088163F"/>
    <w:rsid w:val="0088197B"/>
    <w:rsid w:val="00894BF7"/>
    <w:rsid w:val="008B2382"/>
    <w:rsid w:val="008C1001"/>
    <w:rsid w:val="008C2C47"/>
    <w:rsid w:val="008C733C"/>
    <w:rsid w:val="008E02DF"/>
    <w:rsid w:val="00907E0E"/>
    <w:rsid w:val="0091615F"/>
    <w:rsid w:val="00923037"/>
    <w:rsid w:val="00924A15"/>
    <w:rsid w:val="00932B3C"/>
    <w:rsid w:val="00947DC1"/>
    <w:rsid w:val="00960028"/>
    <w:rsid w:val="00970566"/>
    <w:rsid w:val="00981A43"/>
    <w:rsid w:val="0098553A"/>
    <w:rsid w:val="00985799"/>
    <w:rsid w:val="009910AE"/>
    <w:rsid w:val="009A0E29"/>
    <w:rsid w:val="009B3DE6"/>
    <w:rsid w:val="009C74BF"/>
    <w:rsid w:val="009D573A"/>
    <w:rsid w:val="00A02AD4"/>
    <w:rsid w:val="00A02F4F"/>
    <w:rsid w:val="00A036E2"/>
    <w:rsid w:val="00A04DA0"/>
    <w:rsid w:val="00A06A59"/>
    <w:rsid w:val="00A115C4"/>
    <w:rsid w:val="00A21673"/>
    <w:rsid w:val="00A24930"/>
    <w:rsid w:val="00A25A00"/>
    <w:rsid w:val="00A260B3"/>
    <w:rsid w:val="00A34847"/>
    <w:rsid w:val="00A3734F"/>
    <w:rsid w:val="00A5221D"/>
    <w:rsid w:val="00A52AC2"/>
    <w:rsid w:val="00A660B8"/>
    <w:rsid w:val="00A662F2"/>
    <w:rsid w:val="00A70EF8"/>
    <w:rsid w:val="00A808C0"/>
    <w:rsid w:val="00A86B14"/>
    <w:rsid w:val="00AA0679"/>
    <w:rsid w:val="00AB48E3"/>
    <w:rsid w:val="00AB4A68"/>
    <w:rsid w:val="00AB73C6"/>
    <w:rsid w:val="00AC6820"/>
    <w:rsid w:val="00AD208A"/>
    <w:rsid w:val="00AE3D06"/>
    <w:rsid w:val="00B109E9"/>
    <w:rsid w:val="00B14836"/>
    <w:rsid w:val="00B159FA"/>
    <w:rsid w:val="00B321CF"/>
    <w:rsid w:val="00B368AF"/>
    <w:rsid w:val="00B44799"/>
    <w:rsid w:val="00B62A0B"/>
    <w:rsid w:val="00B72013"/>
    <w:rsid w:val="00B768FA"/>
    <w:rsid w:val="00B840CA"/>
    <w:rsid w:val="00BA46D4"/>
    <w:rsid w:val="00BA6CF1"/>
    <w:rsid w:val="00BB77E4"/>
    <w:rsid w:val="00BC28A1"/>
    <w:rsid w:val="00BC61B8"/>
    <w:rsid w:val="00C0351F"/>
    <w:rsid w:val="00C03FC0"/>
    <w:rsid w:val="00C11956"/>
    <w:rsid w:val="00C14904"/>
    <w:rsid w:val="00C20590"/>
    <w:rsid w:val="00C21AD1"/>
    <w:rsid w:val="00C23636"/>
    <w:rsid w:val="00C2390A"/>
    <w:rsid w:val="00C27CE3"/>
    <w:rsid w:val="00C35ECF"/>
    <w:rsid w:val="00C43387"/>
    <w:rsid w:val="00C4751D"/>
    <w:rsid w:val="00C54490"/>
    <w:rsid w:val="00C5519B"/>
    <w:rsid w:val="00C64639"/>
    <w:rsid w:val="00C755D4"/>
    <w:rsid w:val="00C81607"/>
    <w:rsid w:val="00C87EEB"/>
    <w:rsid w:val="00C9528A"/>
    <w:rsid w:val="00CA0235"/>
    <w:rsid w:val="00CA69D7"/>
    <w:rsid w:val="00CB189D"/>
    <w:rsid w:val="00CB3857"/>
    <w:rsid w:val="00CC13A1"/>
    <w:rsid w:val="00CC7C8A"/>
    <w:rsid w:val="00CE24B6"/>
    <w:rsid w:val="00CF3C2C"/>
    <w:rsid w:val="00CF679F"/>
    <w:rsid w:val="00D17EDF"/>
    <w:rsid w:val="00D20E32"/>
    <w:rsid w:val="00D26D08"/>
    <w:rsid w:val="00D3444A"/>
    <w:rsid w:val="00D36A64"/>
    <w:rsid w:val="00D44D20"/>
    <w:rsid w:val="00D46687"/>
    <w:rsid w:val="00D51C27"/>
    <w:rsid w:val="00D63633"/>
    <w:rsid w:val="00D65B9D"/>
    <w:rsid w:val="00D81B7E"/>
    <w:rsid w:val="00D81DD1"/>
    <w:rsid w:val="00D87031"/>
    <w:rsid w:val="00DA0E0E"/>
    <w:rsid w:val="00DB0FAF"/>
    <w:rsid w:val="00DB2FCD"/>
    <w:rsid w:val="00DC1AEC"/>
    <w:rsid w:val="00DD1B11"/>
    <w:rsid w:val="00DE17B4"/>
    <w:rsid w:val="00DE36CC"/>
    <w:rsid w:val="00DE3A76"/>
    <w:rsid w:val="00DE4B6D"/>
    <w:rsid w:val="00DF59FC"/>
    <w:rsid w:val="00E02682"/>
    <w:rsid w:val="00E07BEF"/>
    <w:rsid w:val="00E13746"/>
    <w:rsid w:val="00E137EB"/>
    <w:rsid w:val="00E32B6E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75D"/>
    <w:rsid w:val="00EC0961"/>
    <w:rsid w:val="00EC3083"/>
    <w:rsid w:val="00EE136F"/>
    <w:rsid w:val="00EE2C34"/>
    <w:rsid w:val="00F14C47"/>
    <w:rsid w:val="00F2254D"/>
    <w:rsid w:val="00F2488F"/>
    <w:rsid w:val="00F2601D"/>
    <w:rsid w:val="00F371B1"/>
    <w:rsid w:val="00F37318"/>
    <w:rsid w:val="00F404ED"/>
    <w:rsid w:val="00F60C0D"/>
    <w:rsid w:val="00F63BA1"/>
    <w:rsid w:val="00F730FE"/>
    <w:rsid w:val="00F748D7"/>
    <w:rsid w:val="00F82803"/>
    <w:rsid w:val="00F840B0"/>
    <w:rsid w:val="00F87DF9"/>
    <w:rsid w:val="00F925F9"/>
    <w:rsid w:val="00F938D2"/>
    <w:rsid w:val="00FA57EC"/>
    <w:rsid w:val="00FB1167"/>
    <w:rsid w:val="00FB2E7F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176</TotalTime>
  <Pages>7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cp:lastPrinted>2022-12-05T06:12:00Z</cp:lastPrinted>
  <dcterms:created xsi:type="dcterms:W3CDTF">2022-12-05T06:12:00Z</dcterms:created>
  <dcterms:modified xsi:type="dcterms:W3CDTF">2023-08-31T08:05:00Z</dcterms:modified>
</cp:coreProperties>
</file>