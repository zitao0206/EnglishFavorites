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A6BFC" w14:textId="0CF04AF2" w:rsidR="009C74BF" w:rsidRPr="00DC7D89" w:rsidRDefault="00082BD6" w:rsidP="00FB2E7F">
      <w:pPr>
        <w:autoSpaceDE w:val="0"/>
        <w:autoSpaceDN w:val="0"/>
        <w:adjustRightInd w:val="0"/>
        <w:snapToGrid w:val="0"/>
        <w:spacing w:line="460" w:lineRule="exact"/>
        <w:ind w:firstLine="420"/>
        <w:jc w:val="center"/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</w:pPr>
      <w:bookmarkStart w:id="0" w:name="OLE_LINK119"/>
      <w:bookmarkStart w:id="1" w:name="OLE_LINK120"/>
      <w:r w:rsidRPr="00DC7D89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Computer</w:t>
      </w:r>
      <w:r w:rsidRPr="00DC7D89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 </w:t>
      </w:r>
      <w:r w:rsidR="009C74BF" w:rsidRPr="00DC7D89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 xml:space="preserve">Vocabulary </w:t>
      </w:r>
      <w:r w:rsidR="009C74BF" w:rsidRPr="00DC7D89">
        <w:rPr>
          <w:rFonts w:ascii="Arial" w:eastAsia="微软雅黑" w:hAnsi="Arial" w:cs="AppleSystemUIFont" w:hint="eastAsia"/>
          <w:b/>
          <w:bCs/>
          <w:color w:val="000000" w:themeColor="text1"/>
          <w:sz w:val="28"/>
          <w:szCs w:val="28"/>
        </w:rPr>
        <w:t>S0</w:t>
      </w:r>
      <w:r w:rsidRPr="00DC7D89">
        <w:rPr>
          <w:rFonts w:ascii="Arial" w:eastAsia="微软雅黑" w:hAnsi="Arial" w:cs="AppleSystemUIFont"/>
          <w:b/>
          <w:bCs/>
          <w:color w:val="000000" w:themeColor="text1"/>
          <w:sz w:val="28"/>
          <w:szCs w:val="28"/>
        </w:rPr>
        <w:t>1</w:t>
      </w:r>
    </w:p>
    <w:tbl>
      <w:tblPr>
        <w:tblStyle w:val="a3"/>
        <w:tblW w:w="10340" w:type="dxa"/>
        <w:tblBorders>
          <w:top w:val="dashSmallGap" w:sz="4" w:space="0" w:color="A6A6A6" w:themeColor="background1" w:themeShade="A6"/>
          <w:left w:val="dashed" w:sz="6" w:space="0" w:color="A6A6A6" w:themeColor="background1" w:themeShade="A6"/>
          <w:bottom w:val="dashSmallGap" w:sz="4" w:space="0" w:color="A6A6A6" w:themeColor="background1" w:themeShade="A6"/>
          <w:right w:val="dashed" w:sz="6" w:space="0" w:color="A6A6A6" w:themeColor="background1" w:themeShade="A6"/>
          <w:insideH w:val="dashSmallGap" w:sz="4" w:space="0" w:color="A6A6A6" w:themeColor="background1" w:themeShade="A6"/>
          <w:insideV w:val="dashSmallGap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4954"/>
        <w:gridCol w:w="5386"/>
      </w:tblGrid>
      <w:tr w:rsidR="002F6CFD" w:rsidRPr="00DC7D89" w14:paraId="3D09F3B3" w14:textId="5550AD46" w:rsidTr="00B15568">
        <w:trPr>
          <w:trHeight w:val="680"/>
        </w:trPr>
        <w:tc>
          <w:tcPr>
            <w:tcW w:w="4954" w:type="dxa"/>
            <w:vAlign w:val="center"/>
          </w:tcPr>
          <w:bookmarkEnd w:id="0"/>
          <w:bookmarkEnd w:id="1"/>
          <w:p w14:paraId="36A7B1A4" w14:textId="514064A4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SystemUIFont"/>
                <w:b/>
                <w:bCs/>
                <w:sz w:val="28"/>
                <w:szCs w:val="28"/>
              </w:rPr>
              <w:t>syntax</w:t>
            </w:r>
            <w:r w:rsidRPr="00DC7D89">
              <w:rPr>
                <w:rFonts w:ascii="Arial" w:eastAsia="微软雅黑" w:hAnsi="Arial" w:cs="AppleSystemUIFont"/>
                <w:color w:val="000000" w:themeColor="text1"/>
              </w:rPr>
              <w:t xml:space="preserve"> </w:t>
            </w:r>
            <w:r w:rsidR="00540D39" w:rsidRPr="00DC7D89">
              <w:rPr>
                <w:rFonts w:ascii="Arial" w:eastAsia="微软雅黑" w:hAnsi="Arial" w:cs="AppleSystemUIFont"/>
                <w:color w:val="000000" w:themeColor="text1"/>
              </w:rPr>
              <w:t xml:space="preserve">n. </w:t>
            </w:r>
            <w:r w:rsidRPr="00DC7D89">
              <w:rPr>
                <w:rFonts w:ascii="Arial" w:eastAsia="微软雅黑" w:hAnsi="Arial" w:hint="eastAsia"/>
                <w:color w:val="000000" w:themeColor="text1"/>
              </w:rPr>
              <w:t>语</w:t>
            </w:r>
            <w:r w:rsidRPr="00DC7D89">
              <w:rPr>
                <w:rFonts w:ascii="Arial" w:eastAsia="微软雅黑" w:hAnsi="Arial"/>
                <w:color w:val="000000" w:themeColor="text1"/>
              </w:rPr>
              <w:t>法</w:t>
            </w:r>
            <w:r w:rsidRPr="00DC7D89">
              <w:rPr>
                <w:rFonts w:ascii="Arial" w:eastAsia="微软雅黑" w:hAnsi="Arial" w:hint="eastAsia"/>
                <w:color w:val="000000" w:themeColor="text1"/>
              </w:rPr>
              <w:t>，</w:t>
            </w:r>
            <w:r w:rsidRPr="00DC7D89">
              <w:rPr>
                <w:rFonts w:ascii="Arial" w:eastAsia="微软雅黑" w:hAnsi="Arial"/>
                <w:color w:val="000000" w:themeColor="text1"/>
              </w:rPr>
              <w:t>句法</w:t>
            </w:r>
          </w:p>
        </w:tc>
        <w:tc>
          <w:tcPr>
            <w:tcW w:w="5386" w:type="dxa"/>
            <w:vAlign w:val="center"/>
          </w:tcPr>
          <w:p w14:paraId="13144241" w14:textId="56A8E9E0" w:rsidR="002F6CFD" w:rsidRPr="00DC7D89" w:rsidRDefault="00133524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variable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变量</w:t>
            </w:r>
          </w:p>
        </w:tc>
      </w:tr>
      <w:tr w:rsidR="002F6CFD" w:rsidRPr="00DC7D89" w14:paraId="615772FF" w14:textId="0B3E79B4" w:rsidTr="00B15568">
        <w:trPr>
          <w:trHeight w:val="680"/>
        </w:trPr>
        <w:tc>
          <w:tcPr>
            <w:tcW w:w="4954" w:type="dxa"/>
            <w:vAlign w:val="center"/>
          </w:tcPr>
          <w:p w14:paraId="48075CE9" w14:textId="3C70D06F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 xml:space="preserve">thread </w:t>
            </w:r>
            <w:r w:rsidR="00540D39" w:rsidRPr="00DC7D89">
              <w:rPr>
                <w:rFonts w:ascii="Arial" w:eastAsia="微软雅黑" w:hAnsi="Arial"/>
                <w:color w:val="000000" w:themeColor="text1"/>
              </w:rPr>
              <w:t>n.</w:t>
            </w:r>
            <w:r w:rsidR="00540D39" w:rsidRPr="00DC7D89">
              <w:rPr>
                <w:rFonts w:ascii="Arial" w:eastAsia="微软雅黑" w:hAnsi="Arial"/>
                <w:color w:val="000000" w:themeColor="text1"/>
                <w:sz w:val="28"/>
                <w:szCs w:val="28"/>
              </w:rPr>
              <w:t xml:space="preserve"> </w:t>
            </w:r>
            <w:r w:rsidRPr="00DC7D89">
              <w:rPr>
                <w:rFonts w:ascii="Arial" w:eastAsia="微软雅黑" w:hAnsi="Arial" w:hint="eastAsia"/>
                <w:color w:val="000000" w:themeColor="text1"/>
              </w:rPr>
              <w:t>线程</w:t>
            </w:r>
          </w:p>
        </w:tc>
        <w:tc>
          <w:tcPr>
            <w:tcW w:w="5386" w:type="dxa"/>
            <w:vAlign w:val="center"/>
          </w:tcPr>
          <w:p w14:paraId="76CFA9CE" w14:textId="1C196560" w:rsidR="002F6CFD" w:rsidRPr="00DC7D89" w:rsidRDefault="00133524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constant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常量</w:t>
            </w:r>
          </w:p>
        </w:tc>
      </w:tr>
      <w:tr w:rsidR="002F6CFD" w:rsidRPr="00DC7D89" w14:paraId="04D618C3" w14:textId="17B2459D" w:rsidTr="00B15568">
        <w:trPr>
          <w:trHeight w:val="680"/>
        </w:trPr>
        <w:tc>
          <w:tcPr>
            <w:tcW w:w="4954" w:type="dxa"/>
            <w:vAlign w:val="center"/>
          </w:tcPr>
          <w:p w14:paraId="34364BDB" w14:textId="34181737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 xml:space="preserve">compile </w:t>
            </w:r>
            <w:r w:rsidR="00540D39" w:rsidRPr="00DC7D89">
              <w:rPr>
                <w:rFonts w:ascii="Arial" w:eastAsia="微软雅黑" w:hAnsi="Arial"/>
                <w:color w:val="000000" w:themeColor="text1"/>
              </w:rPr>
              <w:t xml:space="preserve">v. </w:t>
            </w:r>
            <w:r w:rsidRPr="00DC7D89">
              <w:rPr>
                <w:rFonts w:ascii="Arial" w:eastAsia="微软雅黑" w:hAnsi="Arial"/>
                <w:color w:val="000000" w:themeColor="text1"/>
              </w:rPr>
              <w:t>编译</w:t>
            </w:r>
          </w:p>
        </w:tc>
        <w:tc>
          <w:tcPr>
            <w:tcW w:w="5386" w:type="dxa"/>
            <w:vAlign w:val="center"/>
          </w:tcPr>
          <w:p w14:paraId="2D256297" w14:textId="584E5CF2" w:rsidR="002F6CFD" w:rsidRPr="00DC7D89" w:rsidRDefault="00133524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object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对象</w:t>
            </w:r>
          </w:p>
        </w:tc>
      </w:tr>
      <w:tr w:rsidR="002F6CFD" w:rsidRPr="00DC7D89" w14:paraId="15EE575C" w14:textId="0E440A6F" w:rsidTr="00B15568">
        <w:trPr>
          <w:trHeight w:val="680"/>
        </w:trPr>
        <w:tc>
          <w:tcPr>
            <w:tcW w:w="4954" w:type="dxa"/>
            <w:vAlign w:val="center"/>
          </w:tcPr>
          <w:p w14:paraId="4AE15F0E" w14:textId="2534346F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optimization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优化</w:t>
            </w:r>
          </w:p>
        </w:tc>
        <w:tc>
          <w:tcPr>
            <w:tcW w:w="5386" w:type="dxa"/>
            <w:vAlign w:val="center"/>
          </w:tcPr>
          <w:p w14:paraId="6350F40D" w14:textId="38E84F69" w:rsidR="002F6CFD" w:rsidRPr="00DC7D89" w:rsidRDefault="00A25A00" w:rsidP="00B15568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 w:cs="AppleExternalUIFontSimplifiedCh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property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属性</w:t>
            </w:r>
          </w:p>
        </w:tc>
      </w:tr>
      <w:tr w:rsidR="002F6CFD" w:rsidRPr="00DC7D89" w14:paraId="1BA24823" w14:textId="33AF8B9D" w:rsidTr="00B15568">
        <w:trPr>
          <w:trHeight w:val="680"/>
        </w:trPr>
        <w:tc>
          <w:tcPr>
            <w:tcW w:w="4954" w:type="dxa"/>
            <w:vAlign w:val="center"/>
          </w:tcPr>
          <w:p w14:paraId="362DDBF2" w14:textId="24476FDC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rial"/>
                <w:b/>
                <w:bCs/>
                <w:sz w:val="28"/>
                <w:szCs w:val="28"/>
              </w:rPr>
              <w:t>delegate</w:t>
            </w: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代理</w:t>
            </w:r>
          </w:p>
        </w:tc>
        <w:tc>
          <w:tcPr>
            <w:tcW w:w="5386" w:type="dxa"/>
            <w:vAlign w:val="center"/>
          </w:tcPr>
          <w:p w14:paraId="708BC74C" w14:textId="5124F29A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array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数组</w:t>
            </w:r>
          </w:p>
        </w:tc>
      </w:tr>
      <w:tr w:rsidR="002F6CFD" w:rsidRPr="00DC7D89" w14:paraId="68127632" w14:textId="3D699077" w:rsidTr="00B15568">
        <w:trPr>
          <w:trHeight w:val="680"/>
        </w:trPr>
        <w:tc>
          <w:tcPr>
            <w:tcW w:w="4954" w:type="dxa"/>
            <w:vAlign w:val="center"/>
          </w:tcPr>
          <w:p w14:paraId="0BE3291F" w14:textId="663D6770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instance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实例</w:t>
            </w:r>
          </w:p>
        </w:tc>
        <w:tc>
          <w:tcPr>
            <w:tcW w:w="5386" w:type="dxa"/>
            <w:vAlign w:val="center"/>
          </w:tcPr>
          <w:p w14:paraId="15D807C4" w14:textId="67A41E46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dictionary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字典</w:t>
            </w:r>
          </w:p>
        </w:tc>
      </w:tr>
      <w:tr w:rsidR="002F6CFD" w:rsidRPr="00DC7D89" w14:paraId="2F0A6F13" w14:textId="1BAE9836" w:rsidTr="00B15568">
        <w:trPr>
          <w:trHeight w:val="680"/>
        </w:trPr>
        <w:tc>
          <w:tcPr>
            <w:tcW w:w="4954" w:type="dxa"/>
            <w:vAlign w:val="center"/>
          </w:tcPr>
          <w:p w14:paraId="26E6B929" w14:textId="00526085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initialization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初始化，初始化方法</w:t>
            </w:r>
          </w:p>
        </w:tc>
        <w:tc>
          <w:tcPr>
            <w:tcW w:w="5386" w:type="dxa"/>
            <w:vAlign w:val="center"/>
          </w:tcPr>
          <w:p w14:paraId="14121754" w14:textId="573D5F60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loop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循环</w:t>
            </w:r>
          </w:p>
        </w:tc>
      </w:tr>
      <w:tr w:rsidR="002F6CFD" w:rsidRPr="00DC7D89" w14:paraId="150A6BAC" w14:textId="15159E7A" w:rsidTr="00B15568">
        <w:trPr>
          <w:trHeight w:val="680"/>
        </w:trPr>
        <w:tc>
          <w:tcPr>
            <w:tcW w:w="4954" w:type="dxa"/>
            <w:vAlign w:val="center"/>
          </w:tcPr>
          <w:p w14:paraId="2712F7ED" w14:textId="406E871B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 xml:space="preserve">protocol </w:t>
            </w:r>
            <w:r w:rsidR="00540D39" w:rsidRPr="00DC7D89">
              <w:rPr>
                <w:rFonts w:ascii="Arial" w:eastAsia="微软雅黑" w:hAnsi="Arial" w:hint="eastAsia"/>
                <w:color w:val="000000" w:themeColor="text1"/>
              </w:rPr>
              <w:t>n</w:t>
            </w:r>
            <w:r w:rsidR="00540D39" w:rsidRPr="00DC7D89">
              <w:rPr>
                <w:rFonts w:ascii="Arial" w:eastAsia="微软雅黑" w:hAnsi="Arial"/>
                <w:color w:val="000000" w:themeColor="text1"/>
              </w:rPr>
              <w:t xml:space="preserve">. </w:t>
            </w:r>
            <w:r w:rsidRPr="00DC7D89">
              <w:rPr>
                <w:rFonts w:ascii="Arial" w:eastAsia="微软雅黑" w:hAnsi="Arial" w:hint="eastAsia"/>
                <w:color w:val="000000" w:themeColor="text1"/>
              </w:rPr>
              <w:t>协议，接口</w:t>
            </w:r>
          </w:p>
        </w:tc>
        <w:tc>
          <w:tcPr>
            <w:tcW w:w="5386" w:type="dxa"/>
            <w:vAlign w:val="center"/>
          </w:tcPr>
          <w:p w14:paraId="796D6132" w14:textId="1D845767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conditional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adj. </w:t>
            </w:r>
            <w:r w:rsidRPr="00DC7D89">
              <w:rPr>
                <w:rFonts w:ascii="Arial" w:eastAsia="微软雅黑" w:hAnsi="Arial" w:cs="AppleExternalUIFontSimplifiedCh"/>
              </w:rPr>
              <w:t>条件的</w:t>
            </w:r>
          </w:p>
        </w:tc>
      </w:tr>
      <w:tr w:rsidR="002F6CFD" w:rsidRPr="00DC7D89" w14:paraId="0BF6B33B" w14:textId="7436A1D0" w:rsidTr="00B15568">
        <w:trPr>
          <w:trHeight w:val="680"/>
        </w:trPr>
        <w:tc>
          <w:tcPr>
            <w:tcW w:w="4954" w:type="dxa"/>
            <w:vAlign w:val="center"/>
          </w:tcPr>
          <w:p w14:paraId="1CDBAE62" w14:textId="1B1D21C8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>framework</w:t>
            </w:r>
            <w:r w:rsidR="00540D39" w:rsidRPr="00DC7D89">
              <w:rPr>
                <w:rFonts w:ascii="Arial" w:eastAsia="微软雅黑" w:hAnsi="Arial" w:hint="eastAsia"/>
              </w:rPr>
              <w:t xml:space="preserve"> 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框架</w:t>
            </w:r>
          </w:p>
        </w:tc>
        <w:tc>
          <w:tcPr>
            <w:tcW w:w="5386" w:type="dxa"/>
            <w:vAlign w:val="center"/>
          </w:tcPr>
          <w:p w14:paraId="6EEAA311" w14:textId="7E266102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type inference</w:t>
            </w:r>
            <w:r w:rsidR="00540D39"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>phr.</w:t>
            </w:r>
            <w:r w:rsidR="00540D39"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 xml:space="preserve"> </w:t>
            </w:r>
            <w:r w:rsidRPr="00DC7D89">
              <w:rPr>
                <w:rFonts w:ascii="Arial" w:eastAsia="微软雅黑" w:hAnsi="Arial" w:cs="AppleExternalUIFontSimplifiedCh"/>
              </w:rPr>
              <w:t>类型推断</w:t>
            </w:r>
          </w:p>
        </w:tc>
      </w:tr>
      <w:tr w:rsidR="002F6CFD" w:rsidRPr="00DC7D89" w14:paraId="26E3FD60" w14:textId="3A7EC2C8" w:rsidTr="00B15568">
        <w:trPr>
          <w:trHeight w:val="680"/>
        </w:trPr>
        <w:tc>
          <w:tcPr>
            <w:tcW w:w="4954" w:type="dxa"/>
            <w:vAlign w:val="center"/>
          </w:tcPr>
          <w:p w14:paraId="3340F0EA" w14:textId="7D2AB808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>algorithm</w:t>
            </w:r>
            <w:r w:rsidRPr="00DC7D89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/>
              </w:rPr>
              <w:t>算法</w:t>
            </w:r>
            <w:r w:rsidRPr="00DC7D89">
              <w:rPr>
                <w:rFonts w:ascii="Arial" w:eastAsia="微软雅黑" w:hAnsi="Arial" w:hint="eastAsia"/>
              </w:rPr>
              <w:t>，计算程序</w:t>
            </w:r>
          </w:p>
        </w:tc>
        <w:tc>
          <w:tcPr>
            <w:tcW w:w="5386" w:type="dxa"/>
            <w:vAlign w:val="center"/>
          </w:tcPr>
          <w:p w14:paraId="2C033305" w14:textId="3B281D04" w:rsidR="002F6CFD" w:rsidRPr="00DC7D89" w:rsidRDefault="0017678E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casting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强制类型转换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 xml:space="preserve"> </w:t>
            </w:r>
          </w:p>
        </w:tc>
      </w:tr>
      <w:tr w:rsidR="0017678E" w:rsidRPr="00DC7D89" w14:paraId="4B08C4B4" w14:textId="11C921C8" w:rsidTr="00B15568">
        <w:trPr>
          <w:trHeight w:val="680"/>
        </w:trPr>
        <w:tc>
          <w:tcPr>
            <w:tcW w:w="4954" w:type="dxa"/>
            <w:vAlign w:val="center"/>
          </w:tcPr>
          <w:p w14:paraId="572D4C20" w14:textId="33A85243" w:rsidR="0017678E" w:rsidRPr="00DC7D89" w:rsidRDefault="0017678E" w:rsidP="0017678E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Style w:val="apple-converted-space"/>
                <w:rFonts w:ascii="Arial" w:eastAsia="微软雅黑" w:hAnsi="Arial"/>
                <w:b/>
                <w:bCs/>
                <w:sz w:val="28"/>
                <w:szCs w:val="28"/>
              </w:rPr>
              <w:t>parameter</w:t>
            </w:r>
            <w:r w:rsidRPr="00DC7D89">
              <w:rPr>
                <w:rFonts w:ascii="Arial" w:eastAsia="微软雅黑" w:hAnsi="Arial" w:hint="eastAsia"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参数</w:t>
            </w:r>
          </w:p>
        </w:tc>
        <w:tc>
          <w:tcPr>
            <w:tcW w:w="5386" w:type="dxa"/>
            <w:vAlign w:val="center"/>
          </w:tcPr>
          <w:p w14:paraId="6C21BCC3" w14:textId="0351C9F3" w:rsidR="0017678E" w:rsidRPr="00DC7D89" w:rsidRDefault="0017678E" w:rsidP="0017678E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typecasting</w:t>
            </w:r>
            <w:r w:rsidR="00540D39"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类型转换</w:t>
            </w:r>
          </w:p>
        </w:tc>
      </w:tr>
      <w:tr w:rsidR="0017678E" w:rsidRPr="00DC7D89" w14:paraId="5534AE3E" w14:textId="65536D23" w:rsidTr="00B15568">
        <w:trPr>
          <w:trHeight w:val="680"/>
        </w:trPr>
        <w:tc>
          <w:tcPr>
            <w:tcW w:w="4954" w:type="dxa"/>
            <w:vAlign w:val="center"/>
          </w:tcPr>
          <w:p w14:paraId="26AC842A" w14:textId="59B7F20D" w:rsidR="0017678E" w:rsidRPr="00DC7D89" w:rsidRDefault="0017678E" w:rsidP="0017678E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debugging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调试</w:t>
            </w:r>
          </w:p>
        </w:tc>
        <w:tc>
          <w:tcPr>
            <w:tcW w:w="5386" w:type="dxa"/>
            <w:vAlign w:val="center"/>
          </w:tcPr>
          <w:p w14:paraId="4C8ED1EC" w14:textId="0D66C743" w:rsidR="0017678E" w:rsidRPr="00DC7D89" w:rsidRDefault="0017678E" w:rsidP="0017678E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struct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结构体</w:t>
            </w:r>
          </w:p>
        </w:tc>
      </w:tr>
      <w:tr w:rsidR="0017678E" w:rsidRPr="00DC7D89" w14:paraId="43B4A359" w14:textId="1E182E64" w:rsidTr="00B15568">
        <w:trPr>
          <w:trHeight w:val="680"/>
        </w:trPr>
        <w:tc>
          <w:tcPr>
            <w:tcW w:w="4954" w:type="dxa"/>
            <w:vAlign w:val="center"/>
          </w:tcPr>
          <w:p w14:paraId="7AD5DA84" w14:textId="61586E08" w:rsidR="0017678E" w:rsidRPr="00DC7D89" w:rsidRDefault="0017678E" w:rsidP="0017678E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>refactoring</w:t>
            </w:r>
            <w:r w:rsidRPr="00DC7D89">
              <w:rPr>
                <w:rFonts w:ascii="Arial" w:eastAsia="微软雅黑" w:hAnsi="Arial"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重构，代码重整</w:t>
            </w:r>
          </w:p>
        </w:tc>
        <w:tc>
          <w:tcPr>
            <w:tcW w:w="5386" w:type="dxa"/>
            <w:vAlign w:val="center"/>
          </w:tcPr>
          <w:p w14:paraId="20B87C22" w14:textId="09997FEE" w:rsidR="0017678E" w:rsidRPr="00DC7D89" w:rsidRDefault="0017678E" w:rsidP="0017678E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function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函数</w:t>
            </w:r>
          </w:p>
        </w:tc>
      </w:tr>
      <w:tr w:rsidR="002F6CFD" w:rsidRPr="00DC7D89" w14:paraId="4AA2C438" w14:textId="607EFAF8" w:rsidTr="00B15568">
        <w:trPr>
          <w:trHeight w:val="680"/>
        </w:trPr>
        <w:tc>
          <w:tcPr>
            <w:tcW w:w="4954" w:type="dxa"/>
            <w:vAlign w:val="center"/>
          </w:tcPr>
          <w:p w14:paraId="4C776E6F" w14:textId="0C5D3086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3661B1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override</w:t>
            </w:r>
            <w:r w:rsidRPr="003661B1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覆盖，重写</w:t>
            </w:r>
          </w:p>
        </w:tc>
        <w:tc>
          <w:tcPr>
            <w:tcW w:w="5386" w:type="dxa"/>
            <w:vAlign w:val="center"/>
          </w:tcPr>
          <w:p w14:paraId="026ED50A" w14:textId="0D634443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tuple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元组</w:t>
            </w:r>
          </w:p>
        </w:tc>
      </w:tr>
      <w:tr w:rsidR="002F6CFD" w:rsidRPr="00DC7D89" w14:paraId="2303CD58" w14:textId="77777777" w:rsidTr="00B15568">
        <w:trPr>
          <w:trHeight w:val="680"/>
        </w:trPr>
        <w:tc>
          <w:tcPr>
            <w:tcW w:w="4954" w:type="dxa"/>
            <w:vAlign w:val="center"/>
          </w:tcPr>
          <w:p w14:paraId="0ACFCC6F" w14:textId="0EA797F9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</w:rPr>
            </w:pPr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>inheritance</w:t>
            </w:r>
            <w:r w:rsidRPr="00DC7D89">
              <w:rPr>
                <w:rFonts w:ascii="Arial" w:eastAsia="微软雅黑" w:hAnsi="Arial"/>
                <w:b/>
                <w:bCs/>
              </w:rPr>
              <w:t xml:space="preserve"> </w:t>
            </w:r>
            <w:r w:rsidR="00540D39" w:rsidRPr="00DC7D89">
              <w:rPr>
                <w:rStyle w:val="apple-converted-space"/>
                <w:rFonts w:ascii="Arial" w:eastAsia="微软雅黑" w:hAnsi="Arial" w:hint="eastAsia"/>
              </w:rPr>
              <w:t>n</w:t>
            </w:r>
            <w:r w:rsidR="00540D39" w:rsidRPr="00DC7D89">
              <w:rPr>
                <w:rStyle w:val="apple-converted-space"/>
                <w:rFonts w:ascii="Arial" w:eastAsia="微软雅黑" w:hAnsi="Arial"/>
              </w:rPr>
              <w:t xml:space="preserve">. </w:t>
            </w:r>
            <w:r w:rsidRPr="00DC7D89">
              <w:rPr>
                <w:rStyle w:val="apple-converted-space"/>
                <w:rFonts w:ascii="Arial" w:eastAsia="微软雅黑" w:hAnsi="Arial" w:hint="eastAsia"/>
              </w:rPr>
              <w:t>继承</w:t>
            </w:r>
          </w:p>
        </w:tc>
        <w:tc>
          <w:tcPr>
            <w:tcW w:w="5386" w:type="dxa"/>
            <w:vAlign w:val="center"/>
          </w:tcPr>
          <w:p w14:paraId="609A8597" w14:textId="3D53EC8C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pointer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 xml:space="preserve"> 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指针</w:t>
            </w:r>
          </w:p>
        </w:tc>
      </w:tr>
      <w:tr w:rsidR="002F6CFD" w:rsidRPr="00DC7D89" w14:paraId="2B312BB7" w14:textId="59E375D6" w:rsidTr="00B15568">
        <w:trPr>
          <w:trHeight w:val="680"/>
        </w:trPr>
        <w:tc>
          <w:tcPr>
            <w:tcW w:w="4954" w:type="dxa"/>
            <w:vAlign w:val="center"/>
          </w:tcPr>
          <w:p w14:paraId="37458267" w14:textId="0D79342B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bookmarkStart w:id="2" w:name="OLE_LINK91"/>
            <w:bookmarkStart w:id="3" w:name="OLE_LINK92"/>
            <w:r w:rsidRPr="00DC7D89">
              <w:rPr>
                <w:rFonts w:ascii="Arial" w:eastAsia="微软雅黑" w:hAnsi="Arial"/>
                <w:b/>
                <w:bCs/>
                <w:sz w:val="28"/>
                <w:szCs w:val="28"/>
              </w:rPr>
              <w:t xml:space="preserve">encapsulation </w:t>
            </w:r>
            <w:bookmarkEnd w:id="2"/>
            <w:bookmarkEnd w:id="3"/>
            <w:r w:rsidR="00540D39" w:rsidRPr="00DC7D89">
              <w:rPr>
                <w:rFonts w:ascii="Arial" w:eastAsia="微软雅黑" w:hAnsi="Arial" w:hint="eastAsia"/>
              </w:rPr>
              <w:t>n</w:t>
            </w:r>
            <w:r w:rsidR="00540D39" w:rsidRPr="00DC7D89">
              <w:rPr>
                <w:rFonts w:ascii="Arial" w:eastAsia="微软雅黑" w:hAnsi="Arial"/>
              </w:rPr>
              <w:t xml:space="preserve">. </w:t>
            </w:r>
            <w:r w:rsidRPr="00DC7D89">
              <w:rPr>
                <w:rFonts w:ascii="Arial" w:eastAsia="微软雅黑" w:hAnsi="Arial" w:hint="eastAsia"/>
              </w:rPr>
              <w:t>封装，包封</w:t>
            </w:r>
          </w:p>
        </w:tc>
        <w:tc>
          <w:tcPr>
            <w:tcW w:w="5386" w:type="dxa"/>
            <w:vAlign w:val="center"/>
          </w:tcPr>
          <w:p w14:paraId="062C7FB1" w14:textId="38DA2CDA" w:rsidR="002F6CFD" w:rsidRPr="00DC7D89" w:rsidRDefault="00A25A00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operator</w:t>
            </w:r>
            <w:r w:rsidR="00540D39" w:rsidRPr="00DC7D89">
              <w:rPr>
                <w:rFonts w:ascii="Arial" w:eastAsia="微软雅黑" w:hAnsi="Arial" w:cs="AppleExternalUIFontSimplifiedCh" w:hint="eastAsia"/>
              </w:rPr>
              <w:t xml:space="preserve"> n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</w:rPr>
              <w:t>运算符</w:t>
            </w:r>
          </w:p>
        </w:tc>
      </w:tr>
      <w:tr w:rsidR="002F6CFD" w:rsidRPr="00DC7D89" w14:paraId="3FA1D15D" w14:textId="742B60D2" w:rsidTr="00B15568">
        <w:trPr>
          <w:trHeight w:val="680"/>
        </w:trPr>
        <w:tc>
          <w:tcPr>
            <w:tcW w:w="4954" w:type="dxa"/>
            <w:vAlign w:val="center"/>
          </w:tcPr>
          <w:p w14:paraId="5B8C8EFA" w14:textId="362E1CFD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/>
                <w:b/>
                <w:bCs/>
                <w:color w:val="000000" w:themeColor="text1"/>
                <w:sz w:val="28"/>
                <w:szCs w:val="28"/>
              </w:rPr>
              <w:t xml:space="preserve">polymorphism </w:t>
            </w:r>
            <w:r w:rsidR="002D460E" w:rsidRPr="00DC7D89">
              <w:rPr>
                <w:rFonts w:ascii="Arial" w:eastAsia="微软雅黑" w:hAnsi="Arial" w:hint="eastAsia"/>
                <w:color w:val="000000" w:themeColor="text1"/>
              </w:rPr>
              <w:t>n</w:t>
            </w:r>
            <w:r w:rsidR="002D460E" w:rsidRPr="00DC7D89">
              <w:rPr>
                <w:rFonts w:ascii="Arial" w:eastAsia="微软雅黑" w:hAnsi="Arial"/>
                <w:color w:val="000000" w:themeColor="text1"/>
              </w:rPr>
              <w:t xml:space="preserve">. </w:t>
            </w:r>
            <w:r w:rsidRPr="00DC7D89">
              <w:rPr>
                <w:rFonts w:ascii="Arial" w:eastAsia="微软雅黑" w:hAnsi="Arial" w:hint="eastAsia"/>
                <w:color w:val="000000" w:themeColor="text1"/>
              </w:rPr>
              <w:t>多态</w:t>
            </w:r>
          </w:p>
        </w:tc>
        <w:tc>
          <w:tcPr>
            <w:tcW w:w="5386" w:type="dxa"/>
            <w:vAlign w:val="center"/>
          </w:tcPr>
          <w:p w14:paraId="3F2E48FB" w14:textId="71A81520" w:rsidR="002F6CFD" w:rsidRPr="00DC7D89" w:rsidRDefault="002F6CFD" w:rsidP="00B15568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optional</w:t>
            </w:r>
            <w:r w:rsidR="00A25A00"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adj.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可选的，可为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nil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的</w:t>
            </w:r>
          </w:p>
        </w:tc>
      </w:tr>
      <w:tr w:rsidR="002F6CFD" w:rsidRPr="00DC7D89" w14:paraId="27507647" w14:textId="6DB2A637" w:rsidTr="00B15568">
        <w:trPr>
          <w:trHeight w:val="680"/>
        </w:trPr>
        <w:tc>
          <w:tcPr>
            <w:tcW w:w="4954" w:type="dxa"/>
            <w:vAlign w:val="center"/>
          </w:tcPr>
          <w:p w14:paraId="0C0BC3B5" w14:textId="17330EE1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color w:val="000000" w:themeColor="text1"/>
                <w:sz w:val="28"/>
                <w:szCs w:val="28"/>
              </w:rPr>
              <w:t>enumeration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  <w:color w:val="000000" w:themeColor="text1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.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枚举</w:t>
            </w:r>
          </w:p>
        </w:tc>
        <w:tc>
          <w:tcPr>
            <w:tcW w:w="5386" w:type="dxa"/>
            <w:vAlign w:val="center"/>
          </w:tcPr>
          <w:p w14:paraId="799F6E6F" w14:textId="60E20197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color w:val="000000" w:themeColor="text1"/>
                <w:sz w:val="28"/>
                <w:szCs w:val="28"/>
              </w:rPr>
              <w:t>closure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闭包</w:t>
            </w:r>
          </w:p>
        </w:tc>
      </w:tr>
      <w:tr w:rsidR="002F6CFD" w:rsidRPr="00DC7D89" w14:paraId="6F0BCED8" w14:textId="745C8C3C" w:rsidTr="00B15568">
        <w:trPr>
          <w:trHeight w:val="680"/>
        </w:trPr>
        <w:tc>
          <w:tcPr>
            <w:tcW w:w="4954" w:type="dxa"/>
            <w:vAlign w:val="center"/>
          </w:tcPr>
          <w:p w14:paraId="03828611" w14:textId="6A615D20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color w:val="000000" w:themeColor="text1"/>
                <w:sz w:val="28"/>
                <w:szCs w:val="28"/>
              </w:rPr>
              <w:t>subscript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 w:hint="eastAsia"/>
                <w:color w:val="000000" w:themeColor="text1"/>
              </w:rPr>
              <w:t>n</w:t>
            </w:r>
            <w:r w:rsidR="00540D39" w:rsidRPr="00DC7D89">
              <w:rPr>
                <w:rFonts w:ascii="Arial" w:eastAsia="微软雅黑" w:hAnsi="Arial" w:cs="AppleExternalUIFontSimplifiedCh"/>
                <w:color w:val="000000" w:themeColor="text1"/>
              </w:rPr>
              <w:t>.</w:t>
            </w:r>
            <w:r w:rsidR="00993987" w:rsidRPr="00DC7D89">
              <w:rPr>
                <w:rFonts w:ascii="Arial" w:eastAsia="微软雅黑" w:hAnsi="Arial" w:cs="AppleExternalUIFontSimplifiedCh"/>
                <w:color w:val="000000" w:themeColor="text1"/>
              </w:rPr>
              <w:t xml:space="preserve">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下标，下标脚本</w:t>
            </w:r>
          </w:p>
        </w:tc>
        <w:tc>
          <w:tcPr>
            <w:tcW w:w="5386" w:type="dxa"/>
            <w:vAlign w:val="center"/>
          </w:tcPr>
          <w:p w14:paraId="1D7CDA00" w14:textId="54852EB9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color w:val="000000" w:themeColor="text1"/>
                <w:sz w:val="28"/>
                <w:szCs w:val="28"/>
              </w:rPr>
              <w:t>guard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  <w:sz w:val="28"/>
                <w:szCs w:val="28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  <w:color w:val="000000" w:themeColor="text1"/>
                <w:sz w:val="28"/>
                <w:szCs w:val="28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  <w:color w:val="000000" w:themeColor="text1"/>
              </w:rPr>
              <w:t>守卫，守卫语句</w:t>
            </w:r>
          </w:p>
        </w:tc>
      </w:tr>
      <w:tr w:rsidR="002F6CFD" w:rsidRPr="00DC7D89" w14:paraId="6727E853" w14:textId="59C403BF" w:rsidTr="00B15568">
        <w:trPr>
          <w:trHeight w:val="680"/>
        </w:trPr>
        <w:tc>
          <w:tcPr>
            <w:tcW w:w="4954" w:type="dxa"/>
            <w:vAlign w:val="center"/>
          </w:tcPr>
          <w:p w14:paraId="4A4ADEA9" w14:textId="0B7CFA4F" w:rsidR="002F6CFD" w:rsidRPr="00DC7D89" w:rsidRDefault="002F6CFD" w:rsidP="00B15568">
            <w:pPr>
              <w:snapToGri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extension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n. </w:t>
            </w:r>
            <w:r w:rsidRPr="00DC7D89">
              <w:rPr>
                <w:rFonts w:ascii="Arial" w:eastAsia="微软雅黑" w:hAnsi="Arial" w:cs="AppleExternalUIFontSimplifiedCh"/>
              </w:rPr>
              <w:t>扩展，延伸</w:t>
            </w:r>
          </w:p>
        </w:tc>
        <w:tc>
          <w:tcPr>
            <w:tcW w:w="5386" w:type="dxa"/>
            <w:vAlign w:val="center"/>
          </w:tcPr>
          <w:p w14:paraId="4FD096BE" w14:textId="6B140BC6" w:rsidR="002F6CFD" w:rsidRPr="00DC7D89" w:rsidRDefault="002F6CFD" w:rsidP="00B15568">
            <w:pPr>
              <w:widowControl w:val="0"/>
              <w:autoSpaceDE w:val="0"/>
              <w:autoSpaceDN w:val="0"/>
              <w:adjustRightInd w:val="0"/>
              <w:rPr>
                <w:rFonts w:ascii="Arial" w:eastAsia="微软雅黑" w:hAnsi="Arial"/>
                <w:b/>
                <w:bCs/>
                <w:color w:val="000000" w:themeColor="text1"/>
              </w:rPr>
            </w:pPr>
            <w:r w:rsidRPr="00DC7D89">
              <w:rPr>
                <w:rFonts w:ascii="Arial" w:eastAsia="微软雅黑" w:hAnsi="Arial" w:cs="AppleExternalUIFontSimplifiedCh"/>
                <w:b/>
                <w:bCs/>
                <w:sz w:val="28"/>
                <w:szCs w:val="28"/>
              </w:rPr>
              <w:t>generic</w:t>
            </w:r>
            <w:r w:rsidRPr="00DC7D89">
              <w:rPr>
                <w:rFonts w:ascii="Arial" w:eastAsia="微软雅黑" w:hAnsi="Arial" w:cs="AppleExternalUIFontSimplifiedCh"/>
              </w:rPr>
              <w:t xml:space="preserve"> </w:t>
            </w:r>
            <w:r w:rsidR="00540D39" w:rsidRPr="00DC7D89">
              <w:rPr>
                <w:rFonts w:ascii="Arial" w:eastAsia="微软雅黑" w:hAnsi="Arial" w:cs="AppleExternalUIFontSimplifiedCh"/>
              </w:rPr>
              <w:t xml:space="preserve">adj. </w:t>
            </w:r>
            <w:r w:rsidRPr="00DC7D89">
              <w:rPr>
                <w:rFonts w:ascii="Arial" w:eastAsia="微软雅黑" w:hAnsi="Arial" w:cs="AppleExternalUIFontSimplifiedCh"/>
              </w:rPr>
              <w:t>泛型的</w:t>
            </w:r>
          </w:p>
        </w:tc>
      </w:tr>
    </w:tbl>
    <w:p w14:paraId="279960EB" w14:textId="50070593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lastRenderedPageBreak/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syntax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[ˈsɪntæks]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语法</w:t>
      </w:r>
    </w:p>
    <w:p w14:paraId="4227E79F" w14:textId="77777777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Understanding the </w:t>
      </w:r>
      <w:r w:rsidRPr="00DC7D89">
        <w:rPr>
          <w:rFonts w:ascii="Arial" w:eastAsia="微软雅黑" w:hAnsi="Arial" w:cs="AppleExternalUIFontSimplifiedCh"/>
          <w:color w:val="FF0000"/>
        </w:rPr>
        <w:t xml:space="preserve">syntax </w:t>
      </w:r>
      <w:r w:rsidRPr="00DC7D89">
        <w:rPr>
          <w:rFonts w:ascii="Arial" w:eastAsia="微软雅黑" w:hAnsi="Arial" w:cs="AppleExternalUIFontSimplifiedCh"/>
        </w:rPr>
        <w:t>of a programming language is crucial to writing correct code.</w:t>
      </w:r>
    </w:p>
    <w:p w14:paraId="0FED86D9" w14:textId="1B414B45" w:rsidR="008C2C47" w:rsidRPr="00DC7D89" w:rsidRDefault="000A5D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8C2C47" w:rsidRPr="00DC7D89">
        <w:rPr>
          <w:rFonts w:ascii="Arial" w:eastAsia="微软雅黑" w:hAnsi="Arial" w:cs="AppleExternalUIFontSimplifiedCh"/>
        </w:rPr>
        <w:t>理解编程语言的语法对于编写正确的代码至关重要。</w:t>
      </w:r>
    </w:p>
    <w:p w14:paraId="6CD28F63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thread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[θrɛd]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线程</w:t>
      </w:r>
    </w:p>
    <w:p w14:paraId="73144CC8" w14:textId="0F46958C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thread </w:t>
      </w:r>
      <w:r w:rsidRPr="00DC7D89">
        <w:rPr>
          <w:rFonts w:ascii="Arial" w:eastAsia="微软雅黑" w:hAnsi="Arial" w:cs="AppleExternalUIFontSimplifiedCh"/>
        </w:rPr>
        <w:t>is a sequence of instructions that can be executed independently of the main program.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线程是一组可以独立执行于主程序之外的指令序列。</w:t>
      </w:r>
    </w:p>
    <w:p w14:paraId="3B5F4A5F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bookmarkStart w:id="4" w:name="OLE_LINK170"/>
      <w:bookmarkStart w:id="5" w:name="OLE_LINK171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compile</w:t>
      </w:r>
      <w:r w:rsidRPr="00DC7D89">
        <w:rPr>
          <w:rFonts w:ascii="Arial" w:eastAsia="微软雅黑" w:hAnsi="Arial" w:cs="AppleExternalUIFontSimplifiedCh"/>
        </w:rPr>
        <w:t xml:space="preserve"> </w:t>
      </w:r>
      <w:bookmarkEnd w:id="4"/>
      <w:bookmarkEnd w:id="5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[kəmˈpaɪl] </w:t>
      </w:r>
      <w:r w:rsidRPr="00DC7D89">
        <w:rPr>
          <w:rFonts w:ascii="Arial" w:eastAsia="微软雅黑" w:hAnsi="Arial" w:cs="AppleExternalUIFontSimplifiedCh"/>
          <w:color w:val="0000FF"/>
        </w:rPr>
        <w:t xml:space="preserve">v. </w:t>
      </w:r>
      <w:r w:rsidRPr="00DC7D89">
        <w:rPr>
          <w:rFonts w:ascii="Arial" w:eastAsia="微软雅黑" w:hAnsi="Arial" w:cs="AppleExternalUIFontSimplifiedCh"/>
          <w:color w:val="0000FF"/>
        </w:rPr>
        <w:t>编译</w:t>
      </w:r>
    </w:p>
    <w:p w14:paraId="51B4F979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The source code needs to be </w:t>
      </w:r>
      <w:r w:rsidRPr="00DC7D89">
        <w:rPr>
          <w:rFonts w:ascii="Arial" w:eastAsia="微软雅黑" w:hAnsi="Arial" w:cs="AppleExternalUIFontSimplifiedCh"/>
          <w:color w:val="FF0000"/>
        </w:rPr>
        <w:t xml:space="preserve">compiled </w:t>
      </w:r>
      <w:r w:rsidRPr="00DC7D89">
        <w:rPr>
          <w:rFonts w:ascii="Arial" w:eastAsia="微软雅黑" w:hAnsi="Arial" w:cs="AppleExternalUIFontSimplifiedCh"/>
        </w:rPr>
        <w:t>into machine code before it can be executed.</w:t>
      </w:r>
    </w:p>
    <w:p w14:paraId="26D3846E" w14:textId="1BDF0187" w:rsidR="00133524" w:rsidRPr="00DC7D89" w:rsidRDefault="003C2E88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源代码需要编译成机器代码才能被执行。</w:t>
      </w:r>
    </w:p>
    <w:p w14:paraId="25476B18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bookmarkStart w:id="6" w:name="OLE_LINK172"/>
      <w:bookmarkStart w:id="7" w:name="OLE_LINK173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optimization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6"/>
      <w:bookmarkEnd w:id="7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[ˌɑːptɪməˈzeɪʃn]</w:t>
      </w:r>
      <w:r w:rsidRPr="00DC7D89">
        <w:rPr>
          <w:rFonts w:ascii="Arial" w:eastAsia="微软雅黑" w:hAnsi="Arial" w:cs="AppleExternalUIFontSimplifiedCh" w:hint="eastAsia"/>
          <w:color w:val="808080" w:themeColor="background1" w:themeShade="80"/>
          <w:sz w:val="22"/>
          <w:szCs w:val="22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优化</w:t>
      </w:r>
    </w:p>
    <w:p w14:paraId="3FE4486B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Optimization </w:t>
      </w:r>
      <w:r w:rsidRPr="00DC7D89">
        <w:rPr>
          <w:rFonts w:ascii="Arial" w:eastAsia="微软雅黑" w:hAnsi="Arial" w:cs="AppleExternalUIFontSimplifiedCh"/>
        </w:rPr>
        <w:t>is the process of making a program or system more efficient, faster, or using fewer resources.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优化是使程序或系统更加高效、更快或使用更少资源的过程。</w:t>
      </w:r>
    </w:p>
    <w:p w14:paraId="16CA9C5F" w14:textId="77777777" w:rsidR="00133524" w:rsidRPr="00DC7D89" w:rsidRDefault="00133524" w:rsidP="000A5D00">
      <w:pPr>
        <w:spacing w:line="450" w:lineRule="exact"/>
        <w:rPr>
          <w:rFonts w:ascii="Arial" w:eastAsia="微软雅黑" w:hAnsi="Arial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bookmarkStart w:id="8" w:name="OLE_LINK174"/>
      <w:bookmarkStart w:id="9" w:name="OLE_LINK175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delegate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 </w:t>
      </w:r>
      <w:bookmarkEnd w:id="8"/>
      <w:bookmarkEnd w:id="9"/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ˈ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del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ɪ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ɡ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ə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t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DC7D89">
        <w:rPr>
          <w:rFonts w:ascii="Arial" w:eastAsia="微软雅黑" w:hAnsi="Arial" w:cs="AppleExternalUIFontSimplifiedCh" w:hint="eastAsia"/>
          <w:color w:val="808080" w:themeColor="background1" w:themeShade="80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代理</w:t>
      </w:r>
    </w:p>
    <w:p w14:paraId="75DD9697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delegate </w:t>
      </w:r>
      <w:r w:rsidRPr="00DC7D89">
        <w:rPr>
          <w:rFonts w:ascii="Arial" w:eastAsia="微软雅黑" w:hAnsi="Arial" w:cs="AppleExternalUIFontSimplifiedCh"/>
        </w:rPr>
        <w:t>is an object that acts on behalf of, or in coordination with, another object.</w:t>
      </w:r>
    </w:p>
    <w:p w14:paraId="50E713E5" w14:textId="1DCAEBE8" w:rsidR="00133524" w:rsidRPr="00DC7D89" w:rsidRDefault="000A5D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代理是一个代表另一个对象行动或协调的对象。</w:t>
      </w:r>
    </w:p>
    <w:p w14:paraId="53117792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>▲</w:t>
      </w:r>
      <w:r w:rsidRPr="00DC7D89">
        <w:rPr>
          <w:rFonts w:ascii="Arial" w:eastAsia="微软雅黑" w:hAnsi="Arial" w:cs="AppleExternalUIFontSimplifiedCh"/>
          <w:b/>
          <w:bCs/>
          <w:sz w:val="32"/>
          <w:szCs w:val="32"/>
        </w:rPr>
        <w:t xml:space="preserve">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instance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 xml:space="preserve">['ɪnstəns]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实例</w:t>
      </w:r>
    </w:p>
    <w:p w14:paraId="6024EF82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instance </w:t>
      </w:r>
      <w:r w:rsidRPr="00DC7D89">
        <w:rPr>
          <w:rFonts w:ascii="Arial" w:eastAsia="微软雅黑" w:hAnsi="Arial" w:cs="AppleExternalUIFontSimplifiedCh"/>
        </w:rPr>
        <w:t xml:space="preserve">is a unique copy of a class or structure that you can create and work with. </w:t>
      </w:r>
      <w:r w:rsidRPr="00DC7D89">
        <w:rPr>
          <w:rFonts w:ascii="Arial" w:eastAsia="微软雅黑" w:hAnsi="Arial" w:cs="AppleExternalUIFontSimplifiedCh"/>
        </w:rPr>
        <w:t>实例是类或结构体的唯一副本，您可以创建并与之交互。</w:t>
      </w:r>
    </w:p>
    <w:p w14:paraId="3A1E9B42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  <w:color w:val="0000FF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bookmarkStart w:id="10" w:name="OLE_LINK176"/>
      <w:bookmarkStart w:id="11" w:name="OLE_LINK177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initialization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0"/>
      <w:bookmarkEnd w:id="11"/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>[ɪˌnɪʃəlaɪˈzeɪʃn]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初始化，初始化方法</w:t>
      </w:r>
    </w:p>
    <w:p w14:paraId="43370E17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Initialization </w:t>
      </w:r>
      <w:r w:rsidRPr="00DC7D89">
        <w:rPr>
          <w:rFonts w:ascii="Arial" w:eastAsia="微软雅黑" w:hAnsi="Arial" w:cs="AppleExternalUIFontSimplifiedCh"/>
        </w:rPr>
        <w:t>is the process of preparing an instance of a class, structure, or enumeration for use.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初始化是为使用类、结构体或枚举的实例准备过程。</w:t>
      </w:r>
    </w:p>
    <w:p w14:paraId="5792DB48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bookmarkStart w:id="12" w:name="OLE_LINK178"/>
      <w:bookmarkStart w:id="13" w:name="OLE_LINK179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protocol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2"/>
      <w:bookmarkEnd w:id="13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['proʊtəkɔl]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协议</w:t>
      </w:r>
    </w:p>
    <w:p w14:paraId="37F3353E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protocol </w:t>
      </w:r>
      <w:r w:rsidRPr="00DC7D89">
        <w:rPr>
          <w:rFonts w:ascii="Arial" w:eastAsia="微软雅黑" w:hAnsi="Arial" w:cs="AppleExternalUIFontSimplifiedCh"/>
        </w:rPr>
        <w:t>defines a set of rules that networked devices use to communicate with each other.</w:t>
      </w:r>
    </w:p>
    <w:p w14:paraId="084E6E6F" w14:textId="554A4EAA" w:rsidR="00133524" w:rsidRPr="00DC7D89" w:rsidRDefault="003C2E88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协议定义了网络设备用于彼此通信的一组规则。</w:t>
      </w:r>
    </w:p>
    <w:p w14:paraId="5AEBB7C8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framework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[ˈfreɪmwɔrk]</w:t>
      </w:r>
      <w:r w:rsidRPr="00DC7D89">
        <w:rPr>
          <w:rFonts w:ascii="Arial" w:eastAsia="微软雅黑" w:hAnsi="Arial" w:cs="AppleExternalUIFontSimplifiedCh" w:hint="eastAsia"/>
          <w:color w:val="808080" w:themeColor="background1" w:themeShade="80"/>
          <w:sz w:val="22"/>
          <w:szCs w:val="22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框架</w:t>
      </w:r>
    </w:p>
    <w:p w14:paraId="21E3CDEA" w14:textId="478EECBB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framework </w:t>
      </w:r>
      <w:r w:rsidRPr="00DC7D89">
        <w:rPr>
          <w:rFonts w:ascii="Arial" w:eastAsia="微软雅黑" w:hAnsi="Arial" w:cs="AppleExternalUIFontSimplifiedCh"/>
        </w:rPr>
        <w:t>is a collection of libraries and tools that help developers build software more efficiently.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框架是一组库和工具的集合，可以帮助开发人员更高效地构建软件。</w:t>
      </w:r>
    </w:p>
    <w:p w14:paraId="06C107B4" w14:textId="74366873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bookmarkStart w:id="14" w:name="OLE_LINK180"/>
      <w:bookmarkStart w:id="15" w:name="OLE_LINK181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algorithm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4"/>
      <w:bookmarkEnd w:id="15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[ˈælɡərɪðəm]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算法</w:t>
      </w:r>
    </w:p>
    <w:p w14:paraId="3651468E" w14:textId="77777777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algorithm </w:t>
      </w:r>
      <w:r w:rsidRPr="00DC7D89">
        <w:rPr>
          <w:rFonts w:ascii="Arial" w:eastAsia="微软雅黑" w:hAnsi="Arial" w:cs="AppleExternalUIFontSimplifiedCh"/>
        </w:rPr>
        <w:t>is a set of instructions that solves a specific problem or performs a specific task.</w:t>
      </w:r>
    </w:p>
    <w:p w14:paraId="670C77F8" w14:textId="7BDEAB41" w:rsidR="008C2C47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8C2C47" w:rsidRPr="00DC7D89">
        <w:rPr>
          <w:rFonts w:ascii="Arial" w:eastAsia="微软雅黑" w:hAnsi="Arial" w:cs="AppleExternalUIFontSimplifiedCh"/>
        </w:rPr>
        <w:t>算法是一组解决特定问题或执行特定任务的指令。</w:t>
      </w:r>
    </w:p>
    <w:p w14:paraId="53D02AAD" w14:textId="6D6AE066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bookmarkStart w:id="16" w:name="OLE_LINK182"/>
      <w:bookmarkStart w:id="17" w:name="OLE_LINK183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parameter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6"/>
      <w:bookmarkEnd w:id="17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[pəˈræmɪtər]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参数</w:t>
      </w:r>
    </w:p>
    <w:p w14:paraId="74022143" w14:textId="77777777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parameter </w:t>
      </w:r>
      <w:r w:rsidRPr="00DC7D89">
        <w:rPr>
          <w:rFonts w:ascii="Arial" w:eastAsia="微软雅黑" w:hAnsi="Arial" w:cs="AppleExternalUIFontSimplifiedCh"/>
        </w:rPr>
        <w:t>is a value that can be passed to a function or method to customize its behavior.</w:t>
      </w:r>
    </w:p>
    <w:p w14:paraId="10C2EF32" w14:textId="285CCAC2" w:rsidR="008C2C47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lastRenderedPageBreak/>
        <w:tab/>
      </w:r>
      <w:r w:rsidR="008C2C47" w:rsidRPr="00DC7D89">
        <w:rPr>
          <w:rFonts w:ascii="Arial" w:eastAsia="微软雅黑" w:hAnsi="Arial" w:cs="AppleExternalUIFontSimplifiedCh"/>
        </w:rPr>
        <w:t>参数是可以传递给函数或方法以定制其行为的值。</w:t>
      </w:r>
    </w:p>
    <w:p w14:paraId="596F7935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debugging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[diːˈbʌɡɪŋ]</w:t>
      </w:r>
      <w:r w:rsidRPr="00DC7D89">
        <w:rPr>
          <w:rFonts w:ascii="Arial" w:eastAsia="微软雅黑" w:hAnsi="Arial" w:cs="AppleExternalUIFontSimplifiedCh" w:hint="eastAsia"/>
          <w:color w:val="808080" w:themeColor="background1" w:themeShade="80"/>
          <w:sz w:val="22"/>
          <w:szCs w:val="22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调试</w:t>
      </w:r>
    </w:p>
    <w:p w14:paraId="2489D9DF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Debugging </w:t>
      </w:r>
      <w:r w:rsidRPr="00DC7D89">
        <w:rPr>
          <w:rFonts w:ascii="Arial" w:eastAsia="微软雅黑" w:hAnsi="Arial" w:cs="AppleExternalUIFontSimplifiedCh"/>
        </w:rPr>
        <w:t>is the process of identifying and fixing errors, or bugs, in a program.</w:t>
      </w:r>
    </w:p>
    <w:p w14:paraId="5777FDE7" w14:textId="0ADB4EEB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调试是识别和修复程序中错误或漏洞的过程。</w:t>
      </w:r>
    </w:p>
    <w:p w14:paraId="1835313B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 xml:space="preserve">▲ </w:t>
      </w:r>
      <w:bookmarkStart w:id="18" w:name="OLE_LINK184"/>
      <w:bookmarkStart w:id="19" w:name="OLE_LINK185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refactoring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18"/>
      <w:bookmarkEnd w:id="19"/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[ˌriːˈfæktərɪŋ]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重构</w:t>
      </w:r>
    </w:p>
    <w:p w14:paraId="4BAE530A" w14:textId="589363AD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Refactoring </w:t>
      </w:r>
      <w:r w:rsidRPr="00DC7D89">
        <w:rPr>
          <w:rFonts w:ascii="Arial" w:eastAsia="微软雅黑" w:hAnsi="Arial" w:cs="AppleExternalUIFontSimplifiedCh"/>
        </w:rPr>
        <w:t>is the process of improving code by restructuring it without changing its functionality.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重构是通过重组代码来改进代码，而不改变其功能的过程。</w:t>
      </w:r>
    </w:p>
    <w:p w14:paraId="2963C9FA" w14:textId="1ADA39E7" w:rsidR="00177A4E" w:rsidRPr="00DC7D89" w:rsidRDefault="00177A4E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  <w:b/>
          <w:bCs/>
        </w:rPr>
      </w:pPr>
      <w:bookmarkStart w:id="20" w:name="OLE_LINK115"/>
      <w:bookmarkStart w:id="21" w:name="OLE_LINK116"/>
      <w:r w:rsidRPr="00DC7D89">
        <w:rPr>
          <w:rFonts w:ascii="Segoe UI Symbol" w:eastAsia="微软雅黑" w:hAnsi="Segoe UI Symbol" w:cs="Segoe UI Symbol"/>
        </w:rPr>
        <w:t>▷</w:t>
      </w:r>
      <w:r w:rsidRPr="00DC7D89">
        <w:rPr>
          <w:rFonts w:ascii="Arial" w:eastAsia="微软雅黑" w:hAnsi="Arial" w:cs="Segoe UI Symbol"/>
        </w:rPr>
        <w:t xml:space="preserve"> </w:t>
      </w:r>
      <w:r w:rsidRPr="00DC7D89">
        <w:rPr>
          <w:rFonts w:ascii="Arial" w:eastAsia="微软雅黑" w:hAnsi="Arial" w:cs="Segoe UI Symbol" w:hint="eastAsia"/>
        </w:rPr>
        <w:t>refractor</w:t>
      </w:r>
      <w:r w:rsidRPr="00DC7D89">
        <w:rPr>
          <w:rFonts w:ascii="Arial" w:eastAsia="微软雅黑" w:hAnsi="Arial" w:cs="Segoe UI Symbol"/>
        </w:rPr>
        <w:t xml:space="preserve"> </w:t>
      </w:r>
      <w:r w:rsidRPr="00DC7D89">
        <w:rPr>
          <w:rFonts w:ascii="Arial" w:eastAsia="微软雅黑" w:hAnsi="Arial" w:cs="Segoe UI Symbol"/>
          <w:color w:val="A6A6A6" w:themeColor="background1" w:themeShade="A6"/>
        </w:rPr>
        <w:t>[r</w:t>
      </w:r>
      <w:r w:rsidRPr="00DC7D89">
        <w:rPr>
          <w:rFonts w:ascii="Arial" w:eastAsia="微软雅黑" w:hAnsi="Arial" w:cs="Arial"/>
          <w:color w:val="A6A6A6" w:themeColor="background1" w:themeShade="A6"/>
        </w:rPr>
        <w:t>ɪˈ</w:t>
      </w:r>
      <w:r w:rsidRPr="00DC7D89">
        <w:rPr>
          <w:rFonts w:ascii="Arial" w:eastAsia="微软雅黑" w:hAnsi="Arial" w:cs="Segoe UI Symbol"/>
          <w:color w:val="A6A6A6" w:themeColor="background1" w:themeShade="A6"/>
        </w:rPr>
        <w:t>frækt</w:t>
      </w:r>
      <w:r w:rsidRPr="00DC7D89">
        <w:rPr>
          <w:rFonts w:ascii="Arial" w:eastAsia="微软雅黑" w:hAnsi="Arial" w:cs="Arial"/>
          <w:color w:val="A6A6A6" w:themeColor="background1" w:themeShade="A6"/>
        </w:rPr>
        <w:t>ə</w:t>
      </w:r>
      <w:r w:rsidRPr="00DC7D89">
        <w:rPr>
          <w:rFonts w:ascii="Arial" w:eastAsia="微软雅黑" w:hAnsi="Arial" w:cs="Segoe UI Symbol"/>
          <w:color w:val="A6A6A6" w:themeColor="background1" w:themeShade="A6"/>
        </w:rPr>
        <w:t xml:space="preserve">r] </w:t>
      </w:r>
      <w:r w:rsidRPr="00DC7D89">
        <w:rPr>
          <w:rFonts w:ascii="Arial" w:eastAsia="微软雅黑" w:hAnsi="Arial" w:cs="Segoe UI Symbol" w:hint="eastAsia"/>
          <w:color w:val="0000FF"/>
        </w:rPr>
        <w:t>v</w:t>
      </w:r>
      <w:r w:rsidRPr="00DC7D89">
        <w:rPr>
          <w:rFonts w:ascii="Arial" w:eastAsia="微软雅黑" w:hAnsi="Arial" w:cs="Segoe UI Symbol"/>
          <w:color w:val="0000FF"/>
        </w:rPr>
        <w:t xml:space="preserve">. </w:t>
      </w:r>
      <w:r w:rsidRPr="00DC7D89">
        <w:rPr>
          <w:rFonts w:ascii="Arial" w:eastAsia="微软雅黑" w:hAnsi="Arial" w:cs="Segoe UI Symbol" w:hint="eastAsia"/>
          <w:color w:val="0000FF"/>
        </w:rPr>
        <w:t>重构</w:t>
      </w:r>
    </w:p>
    <w:bookmarkEnd w:id="20"/>
    <w:bookmarkEnd w:id="21"/>
    <w:p w14:paraId="0FED9DF9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>▲</w:t>
      </w:r>
      <w:r w:rsidRPr="00DC7D89">
        <w:rPr>
          <w:rFonts w:ascii="Arial" w:eastAsia="微软雅黑" w:hAnsi="Arial" w:cs="AppleExternalUIFontSimplifiedCh"/>
          <w:b/>
          <w:bCs/>
          <w:sz w:val="32"/>
          <w:szCs w:val="32"/>
        </w:rPr>
        <w:t xml:space="preserve">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override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>[oʊvərˈraɪd]</w:t>
      </w:r>
      <w:r w:rsidRPr="00DC7D89">
        <w:rPr>
          <w:rFonts w:ascii="Arial" w:eastAsia="微软雅黑" w:hAnsi="Arial" w:cs="AppleExternalUIFontSimplifiedCh"/>
          <w:color w:val="0000FF"/>
        </w:rPr>
        <w:t xml:space="preserve"> v. </w:t>
      </w:r>
      <w:r w:rsidRPr="00DC7D89">
        <w:rPr>
          <w:rFonts w:ascii="Arial" w:eastAsia="微软雅黑" w:hAnsi="Arial" w:cs="AppleExternalUIFontSimplifiedCh"/>
          <w:color w:val="0000FF"/>
        </w:rPr>
        <w:t>覆盖，重写</w:t>
      </w:r>
    </w:p>
    <w:p w14:paraId="68DFAAC5" w14:textId="77777777" w:rsidR="004223A0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To </w:t>
      </w:r>
      <w:r w:rsidRPr="00DC7D89">
        <w:rPr>
          <w:rFonts w:ascii="Arial" w:eastAsia="微软雅黑" w:hAnsi="Arial" w:cs="AppleExternalUIFontSimplifiedCh"/>
          <w:color w:val="FF0000"/>
        </w:rPr>
        <w:t xml:space="preserve">override </w:t>
      </w:r>
      <w:r w:rsidRPr="00DC7D89">
        <w:rPr>
          <w:rFonts w:ascii="Arial" w:eastAsia="微软雅黑" w:hAnsi="Arial" w:cs="AppleExternalUIFontSimplifiedCh"/>
        </w:rPr>
        <w:t xml:space="preserve">a method, you provide a new implementation that replaces the existing one. </w:t>
      </w:r>
    </w:p>
    <w:p w14:paraId="5137B09C" w14:textId="67A72C0B" w:rsidR="00133524" w:rsidRPr="00DC7D89" w:rsidRDefault="004223A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要重写方法，您需要提供一个新的实现来替换现有的实现。</w:t>
      </w:r>
    </w:p>
    <w:p w14:paraId="37D9EDCE" w14:textId="72C5CAC3" w:rsidR="008C2C47" w:rsidRPr="00DC7D89" w:rsidRDefault="00DD1B11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  <w:color w:val="0000FF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bookmarkStart w:id="22" w:name="OLE_LINK9"/>
      <w:bookmarkStart w:id="23" w:name="OLE_LINK10"/>
      <w:bookmarkStart w:id="24" w:name="OLE_LINK186"/>
      <w:bookmarkStart w:id="25" w:name="OLE_LINK187"/>
      <w:r w:rsidR="008C2C47"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inherit</w:t>
      </w:r>
      <w:bookmarkEnd w:id="22"/>
      <w:bookmarkEnd w:id="23"/>
      <w:r w:rsidR="008C2C47"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ance </w:t>
      </w:r>
      <w:bookmarkEnd w:id="24"/>
      <w:bookmarkEnd w:id="25"/>
      <w:r w:rsidR="008C2C47" w:rsidRPr="00DC7D89">
        <w:rPr>
          <w:rFonts w:ascii="Arial" w:eastAsia="微软雅黑" w:hAnsi="Arial" w:cs="AppleExternalUIFontSimplifiedCh"/>
          <w:color w:val="808080" w:themeColor="background1" w:themeShade="80"/>
        </w:rPr>
        <w:t>[ɪnˈherɪtəns]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="008C2C47"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="008C2C47" w:rsidRPr="00DC7D89">
        <w:rPr>
          <w:rFonts w:ascii="Arial" w:eastAsia="微软雅黑" w:hAnsi="Arial" w:cs="AppleExternalUIFontSimplifiedCh"/>
          <w:color w:val="0000FF"/>
        </w:rPr>
        <w:t>继承</w:t>
      </w:r>
    </w:p>
    <w:p w14:paraId="12E36285" w14:textId="31E5EB01" w:rsidR="00133524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Inheritance </w:t>
      </w:r>
      <w:r w:rsidRPr="00DC7D89">
        <w:rPr>
          <w:rFonts w:ascii="Arial" w:eastAsia="微软雅黑" w:hAnsi="Arial" w:cs="AppleExternalUIFontSimplifiedCh"/>
        </w:rPr>
        <w:t>is a mechanism in object-oriented programming that allows a class to inherit properties and methods from a superclass.</w:t>
      </w:r>
      <w:r w:rsidR="00DD1B11"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继承是面向对象编程中的一种机制，允许一个类从一个超类继承属性和方法。</w:t>
      </w:r>
    </w:p>
    <w:p w14:paraId="712F2FC6" w14:textId="07A72732" w:rsidR="008C2C47" w:rsidRPr="00DC7D89" w:rsidRDefault="00DD1B11" w:rsidP="000A5D00">
      <w:pPr>
        <w:spacing w:line="450" w:lineRule="exact"/>
        <w:rPr>
          <w:rFonts w:ascii="Arial" w:eastAsia="微软雅黑" w:hAnsi="Arial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bookmarkStart w:id="26" w:name="OLE_LINK188"/>
      <w:bookmarkStart w:id="27" w:name="OLE_LINK189"/>
      <w:r w:rsidR="008C2C47"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encapsulation</w:t>
      </w:r>
      <w:r w:rsidR="008C2C47" w:rsidRPr="00DC7D89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bookmarkEnd w:id="26"/>
      <w:bookmarkEnd w:id="27"/>
      <w:r w:rsidR="008C2C47" w:rsidRPr="00DC7D89">
        <w:rPr>
          <w:rFonts w:ascii="Arial" w:eastAsia="微软雅黑" w:hAnsi="Arial" w:cs="AppleExternalUIFontSimplifiedCh"/>
          <w:color w:val="808080" w:themeColor="background1" w:themeShade="80"/>
        </w:rPr>
        <w:t>[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ɪ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n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ˌ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kæpsju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ˈ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le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ɪʃ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(</w:t>
      </w:r>
      <w:r w:rsidRPr="00DC7D89">
        <w:rPr>
          <w:rFonts w:ascii="Arial" w:eastAsia="微软雅黑" w:hAnsi="Arial" w:cs="Arial"/>
          <w:color w:val="626469"/>
          <w:shd w:val="clear" w:color="auto" w:fill="FFFFFF"/>
        </w:rPr>
        <w:t>ə</w:t>
      </w:r>
      <w:r w:rsidRPr="00DC7D89">
        <w:rPr>
          <w:rFonts w:ascii="Arial" w:eastAsia="微软雅黑" w:hAnsi="Arial" w:hint="eastAsia"/>
          <w:color w:val="626469"/>
          <w:shd w:val="clear" w:color="auto" w:fill="FFFFFF"/>
        </w:rPr>
        <w:t>)n</w:t>
      </w:r>
      <w:r w:rsidR="008C2C47" w:rsidRPr="00DC7D89">
        <w:rPr>
          <w:rFonts w:ascii="Arial" w:eastAsia="微软雅黑" w:hAnsi="Arial" w:cs="AppleExternalUIFontSimplifiedCh"/>
          <w:color w:val="808080" w:themeColor="background1" w:themeShade="80"/>
        </w:rPr>
        <w:t>]</w:t>
      </w:r>
      <w:r w:rsidRPr="00DC7D89">
        <w:rPr>
          <w:rFonts w:ascii="Arial" w:eastAsia="微软雅黑" w:hAnsi="Arial" w:cs="AppleExternalUIFontSimplifiedCh" w:hint="eastAsia"/>
          <w:color w:val="0000FF"/>
        </w:rPr>
        <w:t xml:space="preserve"> </w:t>
      </w:r>
      <w:r w:rsidR="008C2C47"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="008C2C47" w:rsidRPr="00DC7D89">
        <w:rPr>
          <w:rFonts w:ascii="Arial" w:eastAsia="微软雅黑" w:hAnsi="Arial" w:cs="AppleExternalUIFontSimplifiedCh"/>
          <w:color w:val="0000FF"/>
        </w:rPr>
        <w:t>封装</w:t>
      </w:r>
      <w:r w:rsidRPr="00DC7D89">
        <w:rPr>
          <w:rFonts w:ascii="Arial" w:eastAsia="微软雅黑" w:hAnsi="Arial" w:cs="AppleExternalUIFontSimplifiedCh" w:hint="eastAsia"/>
          <w:color w:val="0000FF"/>
        </w:rPr>
        <w:t>，包装</w:t>
      </w:r>
    </w:p>
    <w:p w14:paraId="11CE24A4" w14:textId="166E5398" w:rsidR="008C2C47" w:rsidRPr="00DC7D89" w:rsidRDefault="008C2C47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Encapsulation </w:t>
      </w:r>
      <w:r w:rsidRPr="00DC7D89">
        <w:rPr>
          <w:rFonts w:ascii="Arial" w:eastAsia="微软雅黑" w:hAnsi="Arial" w:cs="AppleExternalUIFontSimplifiedCh"/>
        </w:rPr>
        <w:t>is a programming concept that hides implementation details of a class from other parts of the program.</w:t>
      </w:r>
      <w:r w:rsidR="00DD1B11"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封装是一种编程概念，它将一个类的实现细节隐藏起来，不让程序的其他部分看到。</w:t>
      </w:r>
    </w:p>
    <w:p w14:paraId="2189B148" w14:textId="5C755D67" w:rsidR="00DD1B11" w:rsidRPr="00DC7D89" w:rsidRDefault="00DD1B11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  <w:color w:val="0000FF"/>
        </w:rPr>
      </w:pPr>
      <w:r w:rsidRPr="00DC7D89">
        <w:rPr>
          <w:rFonts w:ascii="Segoe UI Symbol" w:eastAsia="微软雅黑" w:hAnsi="Segoe UI Symbol" w:cs="Segoe UI Symbol"/>
        </w:rPr>
        <w:t>▷</w:t>
      </w:r>
      <w:r w:rsidRPr="00DC7D89">
        <w:rPr>
          <w:rFonts w:ascii="Arial" w:eastAsia="微软雅黑" w:hAnsi="Arial" w:cs="Segoe UI Symbol"/>
        </w:rPr>
        <w:t xml:space="preserve"> </w:t>
      </w:r>
      <w:r w:rsidRPr="00DC7D89">
        <w:rPr>
          <w:rFonts w:ascii="Arial" w:eastAsia="微软雅黑" w:hAnsi="Arial" w:cs="AppleExternalUIFontSimplifiedCh"/>
        </w:rPr>
        <w:t xml:space="preserve">encapsulate </w:t>
      </w:r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 xml:space="preserve">[ɪnˈkæpsjuleɪt] </w:t>
      </w:r>
      <w:r w:rsidRPr="00DC7D89">
        <w:rPr>
          <w:rFonts w:ascii="Arial" w:eastAsia="微软雅黑" w:hAnsi="Arial" w:cs="AppleExternalUIFontSimplifiedCh"/>
          <w:color w:val="0000FF"/>
        </w:rPr>
        <w:t xml:space="preserve">v. </w:t>
      </w:r>
      <w:r w:rsidRPr="00DC7D89">
        <w:rPr>
          <w:rFonts w:ascii="Arial" w:eastAsia="微软雅黑" w:hAnsi="Arial" w:cs="AppleExternalUIFontSimplifiedCh" w:hint="eastAsia"/>
          <w:color w:val="0000FF"/>
        </w:rPr>
        <w:t>概括，压缩，简述</w:t>
      </w:r>
    </w:p>
    <w:p w14:paraId="6CFF4E1C" w14:textId="5F36D139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rial"/>
        </w:rPr>
        <w:t>▲</w:t>
      </w:r>
      <w:r w:rsidRPr="00DC7D89">
        <w:rPr>
          <w:rFonts w:ascii="Arial" w:eastAsia="微软雅黑" w:hAnsi="Arial" w:cs="Arial"/>
          <w:b/>
          <w:bCs/>
          <w:sz w:val="28"/>
          <w:szCs w:val="28"/>
        </w:rPr>
        <w:t xml:space="preserve"> </w:t>
      </w:r>
      <w:bookmarkStart w:id="28" w:name="OLE_LINK93"/>
      <w:bookmarkStart w:id="29" w:name="OLE_LINK94"/>
      <w:bookmarkStart w:id="30" w:name="OLE_LINK190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polymorphism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28"/>
      <w:bookmarkEnd w:id="29"/>
      <w:bookmarkEnd w:id="30"/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>[ˌpɑliˈm</w:t>
      </w:r>
      <w:bookmarkStart w:id="31" w:name="OLE_LINK1"/>
      <w:bookmarkStart w:id="32" w:name="OLE_LINK2"/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>ɔ</w:t>
      </w:r>
      <w:bookmarkEnd w:id="31"/>
      <w:bookmarkEnd w:id="32"/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>rfɪzəm]</w:t>
      </w:r>
      <w:r w:rsidRPr="00DC7D89">
        <w:rPr>
          <w:rFonts w:ascii="Arial" w:eastAsia="微软雅黑" w:hAnsi="Arial" w:cs="AppleExternalUIFontSimplifiedCh" w:hint="eastAsia"/>
          <w:color w:val="A6A6A6" w:themeColor="background1" w:themeShade="A6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多态</w:t>
      </w:r>
    </w:p>
    <w:p w14:paraId="6D7AA299" w14:textId="0A1A2675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Polymorphism </w:t>
      </w:r>
      <w:r w:rsidRPr="00DC7D89">
        <w:rPr>
          <w:rFonts w:ascii="Arial" w:eastAsia="微软雅黑" w:hAnsi="Arial" w:cs="AppleExternalUIFontSimplifiedCh"/>
        </w:rPr>
        <w:t>allows objects of different types to be treated as if they were the same type.</w:t>
      </w:r>
      <w:r w:rsidRPr="00DC7D89">
        <w:rPr>
          <w:rFonts w:ascii="Arial" w:eastAsia="微软雅黑" w:hAnsi="Arial"/>
        </w:rPr>
        <w:t xml:space="preserve"> </w:t>
      </w:r>
    </w:p>
    <w:p w14:paraId="1D8D22AB" w14:textId="64A2B3EB" w:rsidR="00133524" w:rsidRPr="00DC7D89" w:rsidRDefault="00F00E3F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多态性允许将不同类型的对象视为同一类型。</w:t>
      </w:r>
    </w:p>
    <w:p w14:paraId="3FFE4D8F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bookmarkStart w:id="33" w:name="OLE_LINK191"/>
      <w:bookmarkStart w:id="34" w:name="OLE_LINK192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enumeration</w:t>
      </w:r>
      <w:r w:rsidRPr="00DC7D89">
        <w:rPr>
          <w:rFonts w:ascii="Arial" w:eastAsia="微软雅黑" w:hAnsi="Arial" w:cs="AppleExternalUIFontSimplifiedCh"/>
          <w:color w:val="A6A6A6" w:themeColor="background1" w:themeShade="A6"/>
          <w:sz w:val="28"/>
          <w:szCs w:val="28"/>
        </w:rPr>
        <w:t xml:space="preserve"> </w:t>
      </w:r>
      <w:bookmarkEnd w:id="33"/>
      <w:bookmarkEnd w:id="34"/>
      <w:r w:rsidRPr="00DC7D89">
        <w:rPr>
          <w:rFonts w:ascii="Arial" w:eastAsia="微软雅黑" w:hAnsi="Arial" w:cs="AppleExternalUIFontSimplifiedCh"/>
          <w:color w:val="A6A6A6" w:themeColor="background1" w:themeShade="A6"/>
        </w:rPr>
        <w:t>[ˌenjʊməˈreɪʃən]</w:t>
      </w:r>
      <w:r w:rsidRPr="00DC7D89">
        <w:rPr>
          <w:rFonts w:ascii="Arial" w:eastAsia="微软雅黑" w:hAnsi="Arial" w:cs="AppleExternalUIFontSimplifiedCh"/>
          <w:color w:val="0000FF"/>
        </w:rPr>
        <w:t xml:space="preserve"> n. </w:t>
      </w:r>
      <w:r w:rsidRPr="00DC7D89">
        <w:rPr>
          <w:rFonts w:ascii="Arial" w:eastAsia="微软雅黑" w:hAnsi="Arial" w:cs="AppleExternalUIFontSimplifiedCh"/>
          <w:color w:val="0000FF"/>
        </w:rPr>
        <w:t>枚举</w:t>
      </w:r>
    </w:p>
    <w:p w14:paraId="7EA0AC0F" w14:textId="798890C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enumeration </w:t>
      </w:r>
      <w:r w:rsidRPr="00DC7D89">
        <w:rPr>
          <w:rFonts w:ascii="Arial" w:eastAsia="微软雅黑" w:hAnsi="Arial" w:cs="AppleExternalUIFontSimplifiedCh"/>
        </w:rPr>
        <w:t>defines a common type for a group of related values and enables you to work with those values in a type-safe way within your code.</w:t>
      </w:r>
      <w:r w:rsidR="004C6900"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枚举定义了一组相关值的常见类型，并使您可以在代码中以类型安全的方式使用这些值。</w:t>
      </w:r>
    </w:p>
    <w:p w14:paraId="7CD45365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subscript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[ˈsʌbskrɪpt]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下标，下标脚本</w:t>
      </w:r>
    </w:p>
    <w:p w14:paraId="78903D61" w14:textId="67B32314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subscript </w:t>
      </w:r>
      <w:r w:rsidRPr="00DC7D89">
        <w:rPr>
          <w:rFonts w:ascii="Arial" w:eastAsia="微软雅黑" w:hAnsi="Arial" w:cs="AppleExternalUIFontSimplifiedCh"/>
        </w:rPr>
        <w:t>allows you to access the value of a collection, list, or sequence using a shortcut syntax.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下标允许您使用快捷语法访问集合、列表或序列的值。</w:t>
      </w:r>
    </w:p>
    <w:p w14:paraId="187134D7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extension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2"/>
          <w:szCs w:val="22"/>
        </w:rPr>
        <w:t xml:space="preserve">[ɪkˈstenʃn]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扩展，延伸</w:t>
      </w:r>
    </w:p>
    <w:p w14:paraId="4A04CD2F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extension </w:t>
      </w:r>
      <w:r w:rsidRPr="00DC7D89">
        <w:rPr>
          <w:rFonts w:ascii="Arial" w:eastAsia="微软雅黑" w:hAnsi="Arial" w:cs="AppleExternalUIFontSimplifiedCh"/>
        </w:rPr>
        <w:t xml:space="preserve">adds new functionality to an existing class, structure, enumeration, or protocol </w:t>
      </w:r>
      <w:r w:rsidRPr="00DC7D89">
        <w:rPr>
          <w:rFonts w:ascii="Arial" w:eastAsia="微软雅黑" w:hAnsi="Arial" w:cs="AppleExternalUIFontSimplifiedCh"/>
        </w:rPr>
        <w:lastRenderedPageBreak/>
        <w:t>type.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扩展可以向现有的类、结构体、枚举或协议类型添加新功能。</w:t>
      </w:r>
    </w:p>
    <w:p w14:paraId="3D35C0EA" w14:textId="6758DA5A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variable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['vɛriəbl]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变量</w:t>
      </w:r>
    </w:p>
    <w:p w14:paraId="5236B350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The value of a </w:t>
      </w:r>
      <w:r w:rsidRPr="00DC7D89">
        <w:rPr>
          <w:rFonts w:ascii="Arial" w:eastAsia="微软雅黑" w:hAnsi="Arial" w:cs="AppleExternalUIFontSimplifiedCh"/>
          <w:color w:val="FF0000"/>
        </w:rPr>
        <w:t xml:space="preserve">variable </w:t>
      </w:r>
      <w:r w:rsidRPr="00DC7D89">
        <w:rPr>
          <w:rFonts w:ascii="Arial" w:eastAsia="微软雅黑" w:hAnsi="Arial" w:cs="AppleExternalUIFontSimplifiedCh"/>
        </w:rPr>
        <w:t>can be changed during the execution of a program.</w:t>
      </w:r>
    </w:p>
    <w:p w14:paraId="20DEA3E6" w14:textId="19E114C1" w:rsidR="00133524" w:rsidRPr="00DC7D89" w:rsidRDefault="00F00E3F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变量的值可以在程序执行过程中更改。</w:t>
      </w:r>
    </w:p>
    <w:p w14:paraId="184280C1" w14:textId="44113491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  <w:color w:val="0000FF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constant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</w:t>
      </w:r>
      <w:bookmarkStart w:id="35" w:name="OLE_LINK3"/>
      <w:bookmarkStart w:id="36" w:name="OLE_LINK4"/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'</w:t>
      </w:r>
      <w:bookmarkEnd w:id="35"/>
      <w:bookmarkEnd w:id="36"/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kɑnstənt]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常量</w:t>
      </w:r>
    </w:p>
    <w:p w14:paraId="4A666DF2" w14:textId="066E97C8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Constants </w:t>
      </w:r>
      <w:r w:rsidRPr="00DC7D89">
        <w:rPr>
          <w:rFonts w:ascii="Arial" w:eastAsia="微软雅黑" w:hAnsi="Arial" w:cs="AppleExternalUIFontSimplifiedCh"/>
        </w:rPr>
        <w:t>are used to represent values that cannot be changed.</w:t>
      </w:r>
      <w:r w:rsidR="004C6900"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常量表示不能更改的值。</w:t>
      </w:r>
    </w:p>
    <w:p w14:paraId="5694B5B4" w14:textId="6ADB35FB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object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['ɑbdʒɛkt]</w:t>
      </w:r>
      <w:r w:rsidRPr="00DC7D89">
        <w:rPr>
          <w:rFonts w:ascii="Arial" w:eastAsia="微软雅黑" w:hAnsi="Arial" w:cs="AppleExternalUIFontSimplifiedCh"/>
          <w:color w:val="0000FF"/>
        </w:rPr>
        <w:t xml:space="preserve"> n. </w:t>
      </w:r>
      <w:r w:rsidRPr="00DC7D89">
        <w:rPr>
          <w:rFonts w:ascii="Arial" w:eastAsia="微软雅黑" w:hAnsi="Arial" w:cs="AppleExternalUIFontSimplifiedCh"/>
          <w:color w:val="0000FF"/>
        </w:rPr>
        <w:t>对象</w:t>
      </w:r>
    </w:p>
    <w:p w14:paraId="0D83B353" w14:textId="77777777" w:rsidR="004C6900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object </w:t>
      </w:r>
      <w:r w:rsidRPr="00DC7D89">
        <w:rPr>
          <w:rFonts w:ascii="Arial" w:eastAsia="微软雅黑" w:hAnsi="Arial" w:cs="AppleExternalUIFontSimplifiedCh"/>
        </w:rPr>
        <w:t>is an instance of a class that contains data and behavior.</w:t>
      </w:r>
      <w:r w:rsidR="004C6900" w:rsidRPr="00DC7D89">
        <w:rPr>
          <w:rFonts w:ascii="Arial" w:eastAsia="微软雅黑" w:hAnsi="Arial" w:cs="AppleExternalUIFontSimplifiedCh" w:hint="eastAsia"/>
        </w:rPr>
        <w:t xml:space="preserve"> </w:t>
      </w:r>
    </w:p>
    <w:p w14:paraId="34C23288" w14:textId="108322D7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对象是包含数据和行为的类的实例。</w:t>
      </w:r>
    </w:p>
    <w:p w14:paraId="1919621A" w14:textId="0CCE8F45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property</w:t>
      </w:r>
      <w:r w:rsidRPr="00DC7D89">
        <w:rPr>
          <w:rFonts w:ascii="Arial" w:eastAsia="微软雅黑" w:hAnsi="Arial" w:cs="AppleExternalUIFontSimplifiedCh"/>
          <w:b/>
          <w:bCs/>
          <w:color w:val="808080" w:themeColor="background1" w:themeShade="80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['prɑpərti]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属性</w:t>
      </w:r>
    </w:p>
    <w:p w14:paraId="6CD964C3" w14:textId="77777777" w:rsidR="004C6900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property </w:t>
      </w:r>
      <w:r w:rsidRPr="00DC7D89">
        <w:rPr>
          <w:rFonts w:ascii="Arial" w:eastAsia="微软雅黑" w:hAnsi="Arial" w:cs="AppleExternalUIFontSimplifiedCh"/>
        </w:rPr>
        <w:t>is a value or characteristic of an object or a class.</w:t>
      </w:r>
      <w:r w:rsidR="004C6900" w:rsidRPr="00DC7D89">
        <w:rPr>
          <w:rFonts w:ascii="Arial" w:eastAsia="微软雅黑" w:hAnsi="Arial" w:cs="AppleExternalUIFontSimplifiedCh" w:hint="eastAsia"/>
        </w:rPr>
        <w:t xml:space="preserve"> </w:t>
      </w:r>
    </w:p>
    <w:p w14:paraId="072D4565" w14:textId="6AFB79DC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属性是对象或类的一个值或特征。</w:t>
      </w:r>
    </w:p>
    <w:p w14:paraId="6ECBDA94" w14:textId="2A09CED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array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[ə're]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数组</w:t>
      </w:r>
    </w:p>
    <w:p w14:paraId="1D8D4406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An </w:t>
      </w:r>
      <w:r w:rsidRPr="00DC7D89">
        <w:rPr>
          <w:rFonts w:ascii="Arial" w:eastAsia="微软雅黑" w:hAnsi="Arial" w:cs="AppleExternalUIFontSimplifiedCh"/>
          <w:color w:val="FF0000"/>
        </w:rPr>
        <w:t xml:space="preserve">array </w:t>
      </w:r>
      <w:r w:rsidRPr="00DC7D89">
        <w:rPr>
          <w:rFonts w:ascii="Arial" w:eastAsia="微软雅黑" w:hAnsi="Arial" w:cs="AppleExternalUIFontSimplifiedCh"/>
        </w:rPr>
        <w:t>is a collection of elements, each identified by an index or a key.</w:t>
      </w:r>
    </w:p>
    <w:p w14:paraId="2F24751E" w14:textId="4C7ED1DA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数组是一个由元素组成的集合，每个元素都有一个索引或键来标识。</w:t>
      </w:r>
    </w:p>
    <w:p w14:paraId="24ADD398" w14:textId="197ABC23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dictionary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['dɪkʃənɛri]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字典</w:t>
      </w:r>
    </w:p>
    <w:p w14:paraId="3B9B43F0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dictionary </w:t>
      </w:r>
      <w:r w:rsidRPr="00DC7D89">
        <w:rPr>
          <w:rFonts w:ascii="Arial" w:eastAsia="微软雅黑" w:hAnsi="Arial" w:cs="AppleExternalUIFontSimplifiedCh"/>
        </w:rPr>
        <w:t>is a collection of key-value pairs that provides fast access to its elements.</w:t>
      </w:r>
    </w:p>
    <w:p w14:paraId="4E8A203C" w14:textId="38456572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字典是一组键值对的集合，提供快速访问其元素的能力。</w:t>
      </w:r>
    </w:p>
    <w:p w14:paraId="337920BE" w14:textId="2DAA2DCC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loop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[lu:p]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循环</w:t>
      </w:r>
    </w:p>
    <w:p w14:paraId="48E9E6A6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2F368E">
        <w:rPr>
          <w:rFonts w:ascii="Arial" w:eastAsia="微软雅黑" w:hAnsi="Arial" w:cs="AppleExternalUIFontSimplifiedCh"/>
          <w:color w:val="FF0000"/>
        </w:rPr>
        <w:t xml:space="preserve">loop </w:t>
      </w:r>
      <w:r w:rsidRPr="00DC7D89">
        <w:rPr>
          <w:rFonts w:ascii="Arial" w:eastAsia="微软雅黑" w:hAnsi="Arial" w:cs="AppleExternalUIFontSimplifiedCh"/>
        </w:rPr>
        <w:t>is a control structure that allows a piece of code to be executed repeatedly.</w:t>
      </w:r>
    </w:p>
    <w:p w14:paraId="1ADEF938" w14:textId="5951AAAB" w:rsidR="00133524" w:rsidRPr="00DC7D89" w:rsidRDefault="004C69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循环是一种控制结构，允许重复执行一段代码。</w:t>
      </w:r>
    </w:p>
    <w:p w14:paraId="770B90DD" w14:textId="59893FD6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conditional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[kən'dɪʃənəl]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adj. </w:t>
      </w:r>
      <w:r w:rsidRPr="00DC7D89">
        <w:rPr>
          <w:rFonts w:ascii="Arial" w:eastAsia="微软雅黑" w:hAnsi="Arial" w:cs="AppleExternalUIFontSimplifiedCh"/>
          <w:color w:val="0000FF"/>
        </w:rPr>
        <w:t>条件的</w:t>
      </w:r>
    </w:p>
    <w:p w14:paraId="11C15EFB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conditional </w:t>
      </w:r>
      <w:r w:rsidRPr="00DC7D89">
        <w:rPr>
          <w:rFonts w:ascii="Arial" w:eastAsia="微软雅黑" w:hAnsi="Arial" w:cs="AppleExternalUIFontSimplifiedCh"/>
        </w:rPr>
        <w:t>statement allows different actions to be taken based on a certain condition.</w:t>
      </w:r>
    </w:p>
    <w:p w14:paraId="4A99F6A7" w14:textId="3D7B725B" w:rsidR="00133524" w:rsidRPr="00DC7D89" w:rsidRDefault="00FB20E9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条件语句允许根据某种条件采取不同的行动。</w:t>
      </w:r>
    </w:p>
    <w:p w14:paraId="0F983212" w14:textId="46DE18D3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type inference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[taɪp 'ɪnfərəns]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类型推断</w:t>
      </w:r>
    </w:p>
    <w:p w14:paraId="5CC5A85D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Type inference </w:t>
      </w:r>
      <w:r w:rsidRPr="00DC7D89">
        <w:rPr>
          <w:rFonts w:ascii="Arial" w:eastAsia="微软雅黑" w:hAnsi="Arial" w:cs="AppleExternalUIFontSimplifiedCh"/>
        </w:rPr>
        <w:t>is a feature in Swift that allows the compiler to deduce the type of a variable.</w:t>
      </w:r>
    </w:p>
    <w:p w14:paraId="0EA6027C" w14:textId="39D2EA34" w:rsidR="00133524" w:rsidRPr="00DC7D89" w:rsidRDefault="00FB20E9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类型推断是</w:t>
      </w:r>
      <w:r w:rsidR="00133524" w:rsidRPr="00DC7D89">
        <w:rPr>
          <w:rFonts w:ascii="Arial" w:eastAsia="微软雅黑" w:hAnsi="Arial" w:cs="AppleExternalUIFontSimplifiedCh"/>
        </w:rPr>
        <w:t>Swift</w:t>
      </w:r>
      <w:r w:rsidR="00133524" w:rsidRPr="00DC7D89">
        <w:rPr>
          <w:rFonts w:ascii="Arial" w:eastAsia="微软雅黑" w:hAnsi="Arial" w:cs="AppleExternalUIFontSimplifiedCh"/>
        </w:rPr>
        <w:t>中的一项功能，允许编译器推断变量的类型。</w:t>
      </w:r>
    </w:p>
    <w:p w14:paraId="32A1A508" w14:textId="77777777" w:rsidR="0017678E" w:rsidRPr="00DC7D89" w:rsidRDefault="0017678E" w:rsidP="0017678E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▲ </w:t>
      </w:r>
      <w:bookmarkStart w:id="37" w:name="OLE_LINK193"/>
      <w:bookmarkStart w:id="38" w:name="OLE_LINK194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casting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bookmarkEnd w:id="37"/>
      <w:bookmarkEnd w:id="38"/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[kæstɪŋ]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强制类型转换</w:t>
      </w:r>
    </w:p>
    <w:p w14:paraId="7E450157" w14:textId="77777777" w:rsidR="0017678E" w:rsidRPr="00DC7D89" w:rsidRDefault="0017678E" w:rsidP="0017678E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We need to do a </w:t>
      </w:r>
      <w:r w:rsidRPr="00DC7D89">
        <w:rPr>
          <w:rFonts w:ascii="Arial" w:eastAsia="微软雅黑" w:hAnsi="Arial" w:cs="AppleExternalUIFontSimplifiedCh"/>
          <w:color w:val="FF0000"/>
        </w:rPr>
        <w:t xml:space="preserve">casting </w:t>
      </w:r>
      <w:r w:rsidRPr="00DC7D89">
        <w:rPr>
          <w:rFonts w:ascii="Arial" w:eastAsia="微软雅黑" w:hAnsi="Arial" w:cs="AppleExternalUIFontSimplifiedCh"/>
        </w:rPr>
        <w:t>to convert an AnyObject to a specific type.</w:t>
      </w:r>
    </w:p>
    <w:p w14:paraId="6B6F9485" w14:textId="230AA5BE" w:rsidR="0017678E" w:rsidRPr="00DC7D89" w:rsidRDefault="0017678E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Pr="00DC7D89">
        <w:rPr>
          <w:rFonts w:ascii="Arial" w:eastAsia="微软雅黑" w:hAnsi="Arial" w:cs="AppleExternalUIFontSimplifiedCh"/>
        </w:rPr>
        <w:t>我们需要进行强制类型转换，将</w:t>
      </w:r>
      <w:r w:rsidRPr="00DC7D89">
        <w:rPr>
          <w:rFonts w:ascii="Arial" w:eastAsia="微软雅黑" w:hAnsi="Arial" w:cs="AppleExternalUIFontSimplifiedCh"/>
        </w:rPr>
        <w:t>AnyObject</w:t>
      </w:r>
      <w:r w:rsidRPr="00DC7D89">
        <w:rPr>
          <w:rFonts w:ascii="Arial" w:eastAsia="微软雅黑" w:hAnsi="Arial" w:cs="AppleExternalUIFontSimplifiedCh"/>
        </w:rPr>
        <w:t>转换为特定类型。</w:t>
      </w:r>
    </w:p>
    <w:p w14:paraId="11B9FD95" w14:textId="1B29ECA4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typecasting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['taɪpkæstɪŋ]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类型转换</w:t>
      </w:r>
    </w:p>
    <w:p w14:paraId="2741E8E4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Typecasting </w:t>
      </w:r>
      <w:r w:rsidRPr="00DC7D89">
        <w:rPr>
          <w:rFonts w:ascii="Arial" w:eastAsia="微软雅黑" w:hAnsi="Arial" w:cs="AppleExternalUIFontSimplifiedCh"/>
        </w:rPr>
        <w:t>is the process of converting an object from one type to another.</w:t>
      </w:r>
    </w:p>
    <w:p w14:paraId="038D4AD7" w14:textId="6EA6548E" w:rsidR="00133524" w:rsidRPr="00DC7D89" w:rsidRDefault="00FB20E9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lastRenderedPageBreak/>
        <w:tab/>
      </w:r>
      <w:r w:rsidR="00133524" w:rsidRPr="00DC7D89">
        <w:rPr>
          <w:rFonts w:ascii="Arial" w:eastAsia="微软雅黑" w:hAnsi="Arial" w:cs="AppleExternalUIFontSimplifiedCh"/>
        </w:rPr>
        <w:t>类型转换是将一个对象从一种类型转换为另一种类型的过程。</w:t>
      </w:r>
    </w:p>
    <w:p w14:paraId="5E7CC1BE" w14:textId="5D15ED10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struct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[strʌkt]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结构体</w:t>
      </w:r>
    </w:p>
    <w:p w14:paraId="7321733B" w14:textId="77777777" w:rsidR="00133524" w:rsidRPr="00DC7D89" w:rsidRDefault="00133524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struct </w:t>
      </w:r>
      <w:r w:rsidRPr="00DC7D89">
        <w:rPr>
          <w:rFonts w:ascii="Arial" w:eastAsia="微软雅黑" w:hAnsi="Arial" w:cs="AppleExternalUIFontSimplifiedCh"/>
        </w:rPr>
        <w:t>is a value type that can contain properties, methods, and subscripts.</w:t>
      </w:r>
    </w:p>
    <w:p w14:paraId="013A4D5D" w14:textId="7E06C9C3" w:rsidR="00133524" w:rsidRPr="00DC7D89" w:rsidRDefault="00FB20E9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133524" w:rsidRPr="00DC7D89">
        <w:rPr>
          <w:rFonts w:ascii="Arial" w:eastAsia="微软雅黑" w:hAnsi="Arial" w:cs="AppleExternalUIFontSimplifiedCh"/>
        </w:rPr>
        <w:t>结构体是一个值类型，可以包含属性、方法和下标。</w:t>
      </w:r>
    </w:p>
    <w:p w14:paraId="0E9398D7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function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['fʌŋkʃən]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函数</w:t>
      </w:r>
    </w:p>
    <w:p w14:paraId="4F5B3A5C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We need to refactor this </w:t>
      </w:r>
      <w:r w:rsidRPr="00DC7D89">
        <w:rPr>
          <w:rFonts w:ascii="Arial" w:eastAsia="微软雅黑" w:hAnsi="Arial" w:cs="AppleExternalUIFontSimplifiedCh"/>
          <w:color w:val="FF0000"/>
        </w:rPr>
        <w:t xml:space="preserve">function </w:t>
      </w:r>
      <w:r w:rsidRPr="00DC7D89">
        <w:rPr>
          <w:rFonts w:ascii="Arial" w:eastAsia="微软雅黑" w:hAnsi="Arial" w:cs="AppleExternalUIFontSimplifiedCh"/>
        </w:rPr>
        <w:t>to make it more efficient.</w:t>
      </w:r>
    </w:p>
    <w:p w14:paraId="5ECBCE89" w14:textId="6577398B" w:rsidR="00133524" w:rsidRPr="00DC7D89" w:rsidRDefault="00FB20E9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A25A00" w:rsidRPr="00DC7D89">
        <w:rPr>
          <w:rFonts w:ascii="Arial" w:eastAsia="微软雅黑" w:hAnsi="Arial" w:cs="AppleExternalUIFontSimplifiedCh"/>
        </w:rPr>
        <w:t>我们需要重构这个函数，使其更加高效。</w:t>
      </w:r>
    </w:p>
    <w:p w14:paraId="02D75CB7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tuple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['tʌpl]</w:t>
      </w:r>
      <w:r w:rsidRPr="00DC7D89">
        <w:rPr>
          <w:rFonts w:ascii="Arial" w:eastAsia="微软雅黑" w:hAnsi="Arial" w:cs="AppleExternalUIFontSimplifiedCh"/>
          <w:color w:val="0000FF"/>
        </w:rPr>
        <w:t xml:space="preserve"> n. </w:t>
      </w:r>
      <w:r w:rsidRPr="00DC7D89">
        <w:rPr>
          <w:rFonts w:ascii="Arial" w:eastAsia="微软雅黑" w:hAnsi="Arial" w:cs="AppleExternalUIFontSimplifiedCh"/>
          <w:color w:val="0000FF"/>
        </w:rPr>
        <w:t>元组</w:t>
      </w:r>
    </w:p>
    <w:p w14:paraId="1B0C98EC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tuple </w:t>
      </w:r>
      <w:r w:rsidRPr="00DC7D89">
        <w:rPr>
          <w:rFonts w:ascii="Arial" w:eastAsia="微软雅黑" w:hAnsi="Arial" w:cs="AppleExternalUIFontSimplifiedCh"/>
        </w:rPr>
        <w:t>is a collection of values of different types.</w:t>
      </w:r>
    </w:p>
    <w:p w14:paraId="4E7A2C32" w14:textId="4E7114FF" w:rsidR="00133524" w:rsidRPr="00DC7D89" w:rsidRDefault="000A5D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A25A00" w:rsidRPr="00DC7D89">
        <w:rPr>
          <w:rFonts w:ascii="Arial" w:eastAsia="微软雅黑" w:hAnsi="Arial" w:cs="AppleExternalUIFontSimplifiedCh"/>
        </w:rPr>
        <w:t>元组是不同类型的值的集合。</w:t>
      </w:r>
    </w:p>
    <w:p w14:paraId="3734BAA6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pointer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['pɔɪntər]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指针</w:t>
      </w:r>
    </w:p>
    <w:p w14:paraId="7CE93C1B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pointer </w:t>
      </w:r>
      <w:r w:rsidRPr="00DC7D89">
        <w:rPr>
          <w:rFonts w:ascii="Arial" w:eastAsia="微软雅黑" w:hAnsi="Arial" w:cs="AppleExternalUIFontSimplifiedCh"/>
        </w:rPr>
        <w:t>is a variable that stores the memory address of another variable.</w:t>
      </w:r>
    </w:p>
    <w:p w14:paraId="7FF72252" w14:textId="770BD041" w:rsidR="00A25A00" w:rsidRPr="00DC7D89" w:rsidRDefault="000A5D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A25A00" w:rsidRPr="00DC7D89">
        <w:rPr>
          <w:rFonts w:ascii="Arial" w:eastAsia="微软雅黑" w:hAnsi="Arial" w:cs="AppleExternalUIFontSimplifiedCh"/>
        </w:rPr>
        <w:t>指针是一种变量，它存储另一个变量的内存地址。</w:t>
      </w:r>
    </w:p>
    <w:p w14:paraId="46EC94EE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operator</w:t>
      </w:r>
      <w:r w:rsidRPr="00DC7D89">
        <w:rPr>
          <w:rFonts w:ascii="Arial" w:eastAsia="微软雅黑" w:hAnsi="Arial" w:cs="AppleExternalUIFontSimplifiedCh"/>
          <w:color w:val="808080" w:themeColor="background1" w:themeShade="80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['ɑːpəreɪtər]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运算符</w:t>
      </w:r>
    </w:p>
    <w:p w14:paraId="7D1A5316" w14:textId="77777777" w:rsidR="00A25A00" w:rsidRPr="00DC7D89" w:rsidRDefault="00A25A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Swift provides a variety of </w:t>
      </w:r>
      <w:r w:rsidRPr="00DC7D89">
        <w:rPr>
          <w:rFonts w:ascii="Arial" w:eastAsia="微软雅黑" w:hAnsi="Arial" w:cs="AppleExternalUIFontSimplifiedCh"/>
          <w:color w:val="FF0000"/>
        </w:rPr>
        <w:t xml:space="preserve">operators </w:t>
      </w:r>
      <w:r w:rsidRPr="00DC7D89">
        <w:rPr>
          <w:rFonts w:ascii="Arial" w:eastAsia="微软雅黑" w:hAnsi="Arial" w:cs="AppleExternalUIFontSimplifiedCh"/>
        </w:rPr>
        <w:t>for performing different operations.</w:t>
      </w:r>
    </w:p>
    <w:p w14:paraId="3FB70AC3" w14:textId="11C0852A" w:rsidR="00A25A00" w:rsidRPr="00DC7D89" w:rsidRDefault="000A5D00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="00A25A00" w:rsidRPr="00DC7D89">
        <w:rPr>
          <w:rFonts w:ascii="Arial" w:eastAsia="微软雅黑" w:hAnsi="Arial" w:cs="AppleExternalUIFontSimplifiedCh"/>
        </w:rPr>
        <w:t>Swift</w:t>
      </w:r>
      <w:r w:rsidR="00A25A00" w:rsidRPr="00DC7D89">
        <w:rPr>
          <w:rFonts w:ascii="Arial" w:eastAsia="微软雅黑" w:hAnsi="Arial" w:cs="AppleExternalUIFontSimplifiedCh"/>
        </w:rPr>
        <w:t>提供了各种运算符，用于执行不同的操作</w:t>
      </w:r>
    </w:p>
    <w:p w14:paraId="04D46DFB" w14:textId="01729483" w:rsidR="00E07BEF" w:rsidRPr="00DC7D89" w:rsidRDefault="00E07BEF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▲ optional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[ˈɑːpʃənl]</w:t>
      </w:r>
      <w:r w:rsidRPr="00DC7D89">
        <w:rPr>
          <w:rFonts w:ascii="Arial" w:eastAsia="微软雅黑" w:hAnsi="Arial" w:cs="AppleExternalUIFontSimplifiedCh"/>
        </w:rPr>
        <w:t xml:space="preserve"> </w:t>
      </w:r>
      <w:r w:rsidR="002966E2" w:rsidRPr="00DC7D89">
        <w:rPr>
          <w:rFonts w:ascii="Arial" w:eastAsia="微软雅黑" w:hAnsi="Arial" w:cs="AppleExternalUIFontSimplifiedCh"/>
          <w:color w:val="0000FF"/>
        </w:rPr>
        <w:t xml:space="preserve">adj. </w:t>
      </w:r>
      <w:r w:rsidR="002966E2" w:rsidRPr="00DC7D89">
        <w:rPr>
          <w:rFonts w:ascii="Arial" w:eastAsia="微软雅黑" w:hAnsi="Arial" w:cs="AppleExternalUIFontSimplifiedCh"/>
          <w:color w:val="0000FF"/>
        </w:rPr>
        <w:t>可选的，可为</w:t>
      </w:r>
      <w:r w:rsidR="002966E2" w:rsidRPr="00DC7D89">
        <w:rPr>
          <w:rFonts w:ascii="Arial" w:eastAsia="微软雅黑" w:hAnsi="Arial" w:cs="AppleExternalUIFontSimplifiedCh"/>
          <w:color w:val="0000FF"/>
        </w:rPr>
        <w:t xml:space="preserve"> nil </w:t>
      </w:r>
      <w:r w:rsidR="002966E2" w:rsidRPr="00DC7D89">
        <w:rPr>
          <w:rFonts w:ascii="Arial" w:eastAsia="微软雅黑" w:hAnsi="Arial" w:cs="AppleExternalUIFontSimplifiedCh"/>
          <w:color w:val="0000FF"/>
        </w:rPr>
        <w:t>的</w:t>
      </w:r>
    </w:p>
    <w:p w14:paraId="082DCE57" w14:textId="77777777" w:rsidR="002966E2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In Swift, an </w:t>
      </w:r>
      <w:r w:rsidRPr="00DC7D89">
        <w:rPr>
          <w:rFonts w:ascii="Arial" w:eastAsia="微软雅黑" w:hAnsi="Arial" w:cs="AppleExternalUIFontSimplifiedCh"/>
          <w:color w:val="FF0000"/>
        </w:rPr>
        <w:t xml:space="preserve">optional </w:t>
      </w:r>
      <w:r w:rsidRPr="00DC7D89">
        <w:rPr>
          <w:rFonts w:ascii="Arial" w:eastAsia="微软雅黑" w:hAnsi="Arial" w:cs="AppleExternalUIFontSimplifiedCh"/>
        </w:rPr>
        <w:t>is a type that can either have a value or be nil.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</w:p>
    <w:p w14:paraId="0B5D958E" w14:textId="7F8818DA" w:rsidR="00E07BEF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ab/>
      </w:r>
      <w:r w:rsidRPr="00DC7D89">
        <w:rPr>
          <w:rFonts w:ascii="Arial" w:eastAsia="微软雅黑" w:hAnsi="Arial" w:cs="AppleExternalUIFontSimplifiedCh"/>
        </w:rPr>
        <w:t>在</w:t>
      </w:r>
      <w:r w:rsidRPr="00DC7D89">
        <w:rPr>
          <w:rFonts w:ascii="Arial" w:eastAsia="微软雅黑" w:hAnsi="Arial" w:cs="AppleExternalUIFontSimplifiedCh"/>
        </w:rPr>
        <w:t xml:space="preserve"> Swift </w:t>
      </w:r>
      <w:r w:rsidRPr="00DC7D89">
        <w:rPr>
          <w:rFonts w:ascii="Arial" w:eastAsia="微软雅黑" w:hAnsi="Arial" w:cs="AppleExternalUIFontSimplifiedCh"/>
        </w:rPr>
        <w:t>中，</w:t>
      </w:r>
      <w:r w:rsidRPr="00DC7D89">
        <w:rPr>
          <w:rFonts w:ascii="Arial" w:eastAsia="微软雅黑" w:hAnsi="Arial" w:cs="AppleExternalUIFontSimplifiedCh"/>
        </w:rPr>
        <w:t xml:space="preserve">optional </w:t>
      </w:r>
      <w:r w:rsidRPr="00DC7D89">
        <w:rPr>
          <w:rFonts w:ascii="Arial" w:eastAsia="微软雅黑" w:hAnsi="Arial" w:cs="AppleExternalUIFontSimplifiedCh"/>
        </w:rPr>
        <w:t>是一种类型，它可以有值也可以是</w:t>
      </w:r>
      <w:r w:rsidRPr="00DC7D89">
        <w:rPr>
          <w:rFonts w:ascii="Arial" w:eastAsia="微软雅黑" w:hAnsi="Arial" w:cs="AppleExternalUIFontSimplifiedCh"/>
        </w:rPr>
        <w:t xml:space="preserve"> nil</w:t>
      </w:r>
      <w:r w:rsidRPr="00DC7D89">
        <w:rPr>
          <w:rFonts w:ascii="Arial" w:eastAsia="微软雅黑" w:hAnsi="Arial" w:cs="AppleExternalUIFontSimplifiedCh"/>
        </w:rPr>
        <w:t>。</w:t>
      </w:r>
    </w:p>
    <w:p w14:paraId="690CD06B" w14:textId="5256F849" w:rsidR="002966E2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closure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[ˈkloʊʒər]</w:t>
      </w:r>
      <w:r w:rsidRPr="00DC7D89">
        <w:rPr>
          <w:rFonts w:ascii="Arial" w:eastAsia="微软雅黑" w:hAnsi="Arial" w:cs="AppleExternalUIFontSimplifiedCh"/>
          <w:color w:val="0000FF"/>
        </w:rPr>
        <w:t xml:space="preserve"> n. </w:t>
      </w:r>
      <w:r w:rsidRPr="00DC7D89">
        <w:rPr>
          <w:rFonts w:ascii="Arial" w:eastAsia="微软雅黑" w:hAnsi="Arial" w:cs="AppleExternalUIFontSimplifiedCh"/>
          <w:color w:val="0000FF"/>
        </w:rPr>
        <w:t>闭包</w:t>
      </w:r>
    </w:p>
    <w:p w14:paraId="5F783A49" w14:textId="0BA1A798" w:rsidR="002966E2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A </w:t>
      </w:r>
      <w:r w:rsidRPr="00DC7D89">
        <w:rPr>
          <w:rFonts w:ascii="Arial" w:eastAsia="微软雅黑" w:hAnsi="Arial" w:cs="AppleExternalUIFontSimplifiedCh"/>
          <w:color w:val="FF0000"/>
        </w:rPr>
        <w:t xml:space="preserve">closure </w:t>
      </w:r>
      <w:r w:rsidRPr="00DC7D89">
        <w:rPr>
          <w:rFonts w:ascii="Arial" w:eastAsia="微软雅黑" w:hAnsi="Arial" w:cs="AppleExternalUIFontSimplifiedCh"/>
        </w:rPr>
        <w:t>is a self-contained block of functionality that can be passed around and used in your code.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闭包是一个自包含的功能块，可以在代码中传递和使用。</w:t>
      </w:r>
    </w:p>
    <w:p w14:paraId="6E063569" w14:textId="3CBEF28D" w:rsidR="002966E2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▲ </w:t>
      </w:r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>guard</w:t>
      </w:r>
      <w:r w:rsidRPr="00DC7D89">
        <w:rPr>
          <w:rFonts w:ascii="Arial" w:eastAsia="微软雅黑" w:hAnsi="Arial" w:cs="AppleExternalUIFontSimplifiedCh"/>
          <w:sz w:val="28"/>
          <w:szCs w:val="28"/>
        </w:rPr>
        <w:t xml:space="preserve"> </w:t>
      </w:r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>[ɡɑːrd]</w:t>
      </w:r>
      <w:r w:rsidRPr="00DC7D89">
        <w:rPr>
          <w:rFonts w:ascii="Arial" w:eastAsia="微软雅黑" w:hAnsi="Arial" w:cs="AppleExternalUIFontSimplifiedCh"/>
        </w:rPr>
        <w:t xml:space="preserve"> </w:t>
      </w:r>
      <w:r w:rsidRPr="00DC7D89">
        <w:rPr>
          <w:rFonts w:ascii="Arial" w:eastAsia="微软雅黑" w:hAnsi="Arial" w:cs="AppleExternalUIFontSimplifiedCh"/>
          <w:color w:val="0000FF"/>
        </w:rPr>
        <w:t xml:space="preserve">n. </w:t>
      </w:r>
      <w:r w:rsidRPr="00DC7D89">
        <w:rPr>
          <w:rFonts w:ascii="Arial" w:eastAsia="微软雅黑" w:hAnsi="Arial" w:cs="AppleExternalUIFontSimplifiedCh"/>
          <w:color w:val="0000FF"/>
        </w:rPr>
        <w:t>守卫，守卫语句</w:t>
      </w:r>
    </w:p>
    <w:p w14:paraId="6784F010" w14:textId="2C22E72D" w:rsidR="002966E2" w:rsidRPr="00DC7D89" w:rsidRDefault="002966E2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The </w:t>
      </w:r>
      <w:r w:rsidRPr="00DC7D89">
        <w:rPr>
          <w:rFonts w:ascii="Arial" w:eastAsia="微软雅黑" w:hAnsi="Arial" w:cs="AppleExternalUIFontSimplifiedCh"/>
          <w:color w:val="FF0000"/>
        </w:rPr>
        <w:t xml:space="preserve">guard </w:t>
      </w:r>
      <w:r w:rsidRPr="00DC7D89">
        <w:rPr>
          <w:rFonts w:ascii="Arial" w:eastAsia="微软雅黑" w:hAnsi="Arial" w:cs="AppleExternalUIFontSimplifiedCh"/>
        </w:rPr>
        <w:t>statement is used to require that a condition must be true in order for the code after the guard statement to be executed.</w:t>
      </w:r>
      <w:r w:rsidRPr="00DC7D89">
        <w:rPr>
          <w:rFonts w:ascii="Arial" w:eastAsia="微软雅黑" w:hAnsi="Arial" w:cs="AppleExternalUIFontSimplifiedCh" w:hint="eastAsia"/>
        </w:rPr>
        <w:t xml:space="preserve"> </w:t>
      </w:r>
      <w:r w:rsidRPr="00DC7D89">
        <w:rPr>
          <w:rFonts w:ascii="Arial" w:eastAsia="微软雅黑" w:hAnsi="Arial" w:cs="AppleExternalUIFontSimplifiedCh"/>
        </w:rPr>
        <w:t>守卫语</w:t>
      </w:r>
      <w:r w:rsidRPr="00DC7D89">
        <w:rPr>
          <w:rFonts w:ascii="Arial" w:eastAsia="微软雅黑" w:hAnsi="Arial" w:cs="AppleExternalUIFontSimplifiedCh" w:hint="eastAsia"/>
        </w:rPr>
        <w:t>句用</w:t>
      </w:r>
      <w:r w:rsidRPr="00DC7D89">
        <w:rPr>
          <w:rFonts w:ascii="Arial" w:eastAsia="微软雅黑" w:hAnsi="Arial" w:cs="AppleExternalUIFontSimplifiedCh"/>
        </w:rPr>
        <w:t>于要求一个条件必须为真，以便执行</w:t>
      </w:r>
      <w:r w:rsidRPr="00DC7D89">
        <w:rPr>
          <w:rFonts w:ascii="Arial" w:eastAsia="微软雅黑" w:hAnsi="Arial" w:cs="AppleExternalUIFontSimplifiedCh"/>
        </w:rPr>
        <w:t>guard</w:t>
      </w:r>
      <w:r w:rsidRPr="00DC7D89">
        <w:rPr>
          <w:rFonts w:ascii="Arial" w:eastAsia="微软雅黑" w:hAnsi="Arial" w:cs="AppleExternalUIFontSimplifiedCh"/>
        </w:rPr>
        <w:t>语句之后的代码。</w:t>
      </w:r>
    </w:p>
    <w:p w14:paraId="19EFCDEB" w14:textId="054467E9" w:rsidR="000C1A31" w:rsidRPr="00DC7D89" w:rsidRDefault="000C1A31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  <w:sz w:val="28"/>
          <w:szCs w:val="28"/>
        </w:rPr>
        <w:t>▲</w:t>
      </w:r>
      <w:r w:rsidRPr="00DC7D89">
        <w:rPr>
          <w:rFonts w:ascii="Arial" w:eastAsia="微软雅黑" w:hAnsi="Arial" w:cs="AppleExternalUIFontSimplifiedCh"/>
          <w:b/>
          <w:bCs/>
          <w:sz w:val="32"/>
          <w:szCs w:val="32"/>
        </w:rPr>
        <w:t xml:space="preserve"> </w:t>
      </w:r>
      <w:bookmarkStart w:id="39" w:name="OLE_LINK195"/>
      <w:bookmarkStart w:id="40" w:name="OLE_LINK196"/>
      <w:r w:rsidRPr="00DC7D89">
        <w:rPr>
          <w:rFonts w:ascii="Arial" w:eastAsia="微软雅黑" w:hAnsi="Arial" w:cs="AppleExternalUIFontSimplifiedCh"/>
          <w:b/>
          <w:bCs/>
          <w:sz w:val="28"/>
          <w:szCs w:val="28"/>
        </w:rPr>
        <w:t xml:space="preserve">generic </w:t>
      </w:r>
      <w:bookmarkEnd w:id="39"/>
      <w:bookmarkEnd w:id="40"/>
      <w:r w:rsidRPr="00DC7D89">
        <w:rPr>
          <w:rFonts w:ascii="Arial" w:eastAsia="微软雅黑" w:hAnsi="Arial" w:cs="AppleExternalUIFontSimplifiedCh"/>
          <w:color w:val="808080" w:themeColor="background1" w:themeShade="80"/>
        </w:rPr>
        <w:t xml:space="preserve">[dʒəˈnerɪk] </w:t>
      </w:r>
      <w:r w:rsidRPr="00DC7D89">
        <w:rPr>
          <w:rFonts w:ascii="Arial" w:eastAsia="微软雅黑" w:hAnsi="Arial" w:cs="AppleExternalUIFontSimplifiedCh"/>
          <w:color w:val="0000FF"/>
        </w:rPr>
        <w:t xml:space="preserve">adj. </w:t>
      </w:r>
      <w:r w:rsidRPr="00DC7D89">
        <w:rPr>
          <w:rFonts w:ascii="Arial" w:eastAsia="微软雅黑" w:hAnsi="Arial" w:cs="AppleExternalUIFontSimplifiedCh"/>
          <w:color w:val="0000FF"/>
        </w:rPr>
        <w:t>泛型的</w:t>
      </w:r>
      <w:r w:rsidRPr="00DC7D89">
        <w:rPr>
          <w:rFonts w:ascii="Arial" w:eastAsia="微软雅黑" w:hAnsi="Arial" w:cs="AppleExternalUIFontSimplifiedCh" w:hint="eastAsia"/>
          <w:color w:val="0000FF"/>
        </w:rPr>
        <w:t>，通用的</w:t>
      </w:r>
    </w:p>
    <w:p w14:paraId="3FA1A94F" w14:textId="1CA695E5" w:rsidR="000C1A31" w:rsidRPr="00DC7D89" w:rsidRDefault="000C1A31" w:rsidP="000A5D00">
      <w:pPr>
        <w:widowControl w:val="0"/>
        <w:autoSpaceDE w:val="0"/>
        <w:autoSpaceDN w:val="0"/>
        <w:adjustRightInd w:val="0"/>
        <w:spacing w:line="450" w:lineRule="exact"/>
        <w:rPr>
          <w:rFonts w:ascii="Arial" w:eastAsia="微软雅黑" w:hAnsi="Arial" w:cs="AppleExternalUIFontSimplifiedCh"/>
        </w:rPr>
      </w:pPr>
      <w:r w:rsidRPr="00DC7D89">
        <w:rPr>
          <w:rFonts w:ascii="Arial" w:eastAsia="微软雅黑" w:hAnsi="Arial" w:cs="AppleExternalUIFontSimplifiedCh"/>
        </w:rPr>
        <w:t xml:space="preserve">eg. </w:t>
      </w:r>
      <w:r w:rsidRPr="00DC7D89">
        <w:rPr>
          <w:rFonts w:ascii="Arial" w:eastAsia="微软雅黑" w:hAnsi="Arial" w:cs="AppleExternalUIFontSimplifiedCh"/>
          <w:color w:val="FF0000"/>
        </w:rPr>
        <w:t xml:space="preserve">Generic </w:t>
      </w:r>
      <w:r w:rsidRPr="00DC7D89">
        <w:rPr>
          <w:rFonts w:ascii="Arial" w:eastAsia="微软雅黑" w:hAnsi="Arial" w:cs="AppleExternalUIFontSimplifiedCh"/>
        </w:rPr>
        <w:t xml:space="preserve">code allows you to write flexible and reusable functions and types that can work with different data types. </w:t>
      </w:r>
      <w:r w:rsidRPr="00DC7D89">
        <w:rPr>
          <w:rFonts w:ascii="Arial" w:eastAsia="微软雅黑" w:hAnsi="Arial" w:cs="AppleExternalUIFontSimplifiedCh"/>
        </w:rPr>
        <w:t>泛型代码可以让您编写灵活且可重用的函数和类型，可以处理不同的数据类型。</w:t>
      </w:r>
    </w:p>
    <w:p w14:paraId="3DD12E96" w14:textId="77777777" w:rsidR="000C1A31" w:rsidRPr="00DC7D89" w:rsidRDefault="000C1A31" w:rsidP="000C1A31">
      <w:pPr>
        <w:widowControl w:val="0"/>
        <w:autoSpaceDE w:val="0"/>
        <w:autoSpaceDN w:val="0"/>
        <w:adjustRightInd w:val="0"/>
        <w:spacing w:line="460" w:lineRule="exact"/>
        <w:rPr>
          <w:rFonts w:ascii="Arial" w:eastAsia="微软雅黑" w:hAnsi="Arial" w:cs="AppleExternalUIFontSimplifiedCh"/>
        </w:rPr>
      </w:pPr>
    </w:p>
    <w:sectPr w:rsidR="000C1A31" w:rsidRPr="00DC7D89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24410" w14:textId="77777777" w:rsidR="002C5916" w:rsidRDefault="002C5916" w:rsidP="002275F7">
      <w:r>
        <w:separator/>
      </w:r>
    </w:p>
  </w:endnote>
  <w:endnote w:type="continuationSeparator" w:id="0">
    <w:p w14:paraId="57D67371" w14:textId="77777777" w:rsidR="002C5916" w:rsidRDefault="002C5916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SimplifiedCh">
    <w:altName w:val="微软雅黑"/>
    <w:panose1 w:val="020B0604020202020204"/>
    <w:charset w:val="86"/>
    <w:family w:val="auto"/>
    <w:pitch w:val="default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a6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73BC" w14:textId="77777777" w:rsidR="002C5916" w:rsidRDefault="002C5916" w:rsidP="002275F7">
      <w:r>
        <w:separator/>
      </w:r>
    </w:p>
  </w:footnote>
  <w:footnote w:type="continuationSeparator" w:id="0">
    <w:p w14:paraId="2EDA5D4F" w14:textId="77777777" w:rsidR="002C5916" w:rsidRDefault="002C5916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2C5916">
    <w:pPr>
      <w:pStyle w:val="a4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2C5916">
    <w:pPr>
      <w:pStyle w:val="a4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2" type="#_x0000_t75" style="width:52.6pt;height:45.7pt" o:bullet="t">
        <v:imagedata r:id="rId1" o:title="10"/>
      </v:shape>
    </w:pict>
  </w:numPicBullet>
  <w:abstractNum w:abstractNumId="0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3554A"/>
    <w:rsid w:val="00043971"/>
    <w:rsid w:val="000578A8"/>
    <w:rsid w:val="00071F8D"/>
    <w:rsid w:val="000740DE"/>
    <w:rsid w:val="00077679"/>
    <w:rsid w:val="00077DAD"/>
    <w:rsid w:val="00081B5D"/>
    <w:rsid w:val="00082BD6"/>
    <w:rsid w:val="00082DD1"/>
    <w:rsid w:val="00096E65"/>
    <w:rsid w:val="00097869"/>
    <w:rsid w:val="000A5D00"/>
    <w:rsid w:val="000B373A"/>
    <w:rsid w:val="000B4E00"/>
    <w:rsid w:val="000C1286"/>
    <w:rsid w:val="000C1A31"/>
    <w:rsid w:val="000C3E3E"/>
    <w:rsid w:val="000C74BB"/>
    <w:rsid w:val="000D06F9"/>
    <w:rsid w:val="000D3591"/>
    <w:rsid w:val="000D4717"/>
    <w:rsid w:val="000D5271"/>
    <w:rsid w:val="000E166B"/>
    <w:rsid w:val="000F7F31"/>
    <w:rsid w:val="001041B1"/>
    <w:rsid w:val="00105009"/>
    <w:rsid w:val="00110044"/>
    <w:rsid w:val="00133524"/>
    <w:rsid w:val="00136883"/>
    <w:rsid w:val="00137558"/>
    <w:rsid w:val="00140B34"/>
    <w:rsid w:val="00152B16"/>
    <w:rsid w:val="00153A99"/>
    <w:rsid w:val="00156310"/>
    <w:rsid w:val="00165411"/>
    <w:rsid w:val="001713F9"/>
    <w:rsid w:val="0017678E"/>
    <w:rsid w:val="00177529"/>
    <w:rsid w:val="00177A4E"/>
    <w:rsid w:val="00185A67"/>
    <w:rsid w:val="00185AA1"/>
    <w:rsid w:val="00193F81"/>
    <w:rsid w:val="001A1E8A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200CD9"/>
    <w:rsid w:val="00200E6F"/>
    <w:rsid w:val="00204B0C"/>
    <w:rsid w:val="00204B7B"/>
    <w:rsid w:val="0021684D"/>
    <w:rsid w:val="00216A39"/>
    <w:rsid w:val="00226898"/>
    <w:rsid w:val="002275F7"/>
    <w:rsid w:val="00231E94"/>
    <w:rsid w:val="002461A3"/>
    <w:rsid w:val="00256144"/>
    <w:rsid w:val="00260AC9"/>
    <w:rsid w:val="0026184E"/>
    <w:rsid w:val="002675C0"/>
    <w:rsid w:val="00286540"/>
    <w:rsid w:val="00287482"/>
    <w:rsid w:val="00291192"/>
    <w:rsid w:val="002966E2"/>
    <w:rsid w:val="002C0DF5"/>
    <w:rsid w:val="002C24DA"/>
    <w:rsid w:val="002C4BC1"/>
    <w:rsid w:val="002C5916"/>
    <w:rsid w:val="002C6E0A"/>
    <w:rsid w:val="002D460E"/>
    <w:rsid w:val="002D789F"/>
    <w:rsid w:val="002F3259"/>
    <w:rsid w:val="002F368E"/>
    <w:rsid w:val="002F6CFD"/>
    <w:rsid w:val="00312755"/>
    <w:rsid w:val="00316A00"/>
    <w:rsid w:val="00317494"/>
    <w:rsid w:val="003175EC"/>
    <w:rsid w:val="00325595"/>
    <w:rsid w:val="00326EE4"/>
    <w:rsid w:val="0036348A"/>
    <w:rsid w:val="003661B1"/>
    <w:rsid w:val="003666C5"/>
    <w:rsid w:val="00367817"/>
    <w:rsid w:val="003723FF"/>
    <w:rsid w:val="00380096"/>
    <w:rsid w:val="00383FE3"/>
    <w:rsid w:val="00390DF0"/>
    <w:rsid w:val="003A3058"/>
    <w:rsid w:val="003A6F5E"/>
    <w:rsid w:val="003A7846"/>
    <w:rsid w:val="003B3BAE"/>
    <w:rsid w:val="003C2E88"/>
    <w:rsid w:val="003D1614"/>
    <w:rsid w:val="003D3E4F"/>
    <w:rsid w:val="003E370C"/>
    <w:rsid w:val="003E5513"/>
    <w:rsid w:val="003F2500"/>
    <w:rsid w:val="003F377B"/>
    <w:rsid w:val="004018EB"/>
    <w:rsid w:val="0040396F"/>
    <w:rsid w:val="00404841"/>
    <w:rsid w:val="00412B08"/>
    <w:rsid w:val="004223A0"/>
    <w:rsid w:val="00424C96"/>
    <w:rsid w:val="00457E76"/>
    <w:rsid w:val="004716B3"/>
    <w:rsid w:val="00490539"/>
    <w:rsid w:val="004952CF"/>
    <w:rsid w:val="004B248B"/>
    <w:rsid w:val="004C3DCB"/>
    <w:rsid w:val="004C42C1"/>
    <w:rsid w:val="004C6900"/>
    <w:rsid w:val="004D03D2"/>
    <w:rsid w:val="004E09E7"/>
    <w:rsid w:val="004F7AE8"/>
    <w:rsid w:val="005067DA"/>
    <w:rsid w:val="0052153B"/>
    <w:rsid w:val="005243BE"/>
    <w:rsid w:val="00534E88"/>
    <w:rsid w:val="00540D39"/>
    <w:rsid w:val="00544753"/>
    <w:rsid w:val="00557112"/>
    <w:rsid w:val="00565153"/>
    <w:rsid w:val="00565CD5"/>
    <w:rsid w:val="0056681A"/>
    <w:rsid w:val="005714D1"/>
    <w:rsid w:val="00581FA3"/>
    <w:rsid w:val="00583443"/>
    <w:rsid w:val="005900E3"/>
    <w:rsid w:val="005A7E6F"/>
    <w:rsid w:val="005B1656"/>
    <w:rsid w:val="005B23D9"/>
    <w:rsid w:val="005C1384"/>
    <w:rsid w:val="005C1E0A"/>
    <w:rsid w:val="005D4623"/>
    <w:rsid w:val="005E6874"/>
    <w:rsid w:val="005F60C3"/>
    <w:rsid w:val="00605220"/>
    <w:rsid w:val="006231E3"/>
    <w:rsid w:val="006418B0"/>
    <w:rsid w:val="0064383C"/>
    <w:rsid w:val="006576A3"/>
    <w:rsid w:val="00663B99"/>
    <w:rsid w:val="00671144"/>
    <w:rsid w:val="0067158D"/>
    <w:rsid w:val="00674AF1"/>
    <w:rsid w:val="00676D37"/>
    <w:rsid w:val="0067739E"/>
    <w:rsid w:val="006778C6"/>
    <w:rsid w:val="0068514C"/>
    <w:rsid w:val="006957FB"/>
    <w:rsid w:val="006A6D22"/>
    <w:rsid w:val="006C4550"/>
    <w:rsid w:val="006D15A2"/>
    <w:rsid w:val="006D53C6"/>
    <w:rsid w:val="006E136B"/>
    <w:rsid w:val="006E13D3"/>
    <w:rsid w:val="006E304E"/>
    <w:rsid w:val="006F5DED"/>
    <w:rsid w:val="0070080E"/>
    <w:rsid w:val="007124DC"/>
    <w:rsid w:val="0071483C"/>
    <w:rsid w:val="00722127"/>
    <w:rsid w:val="00722AD4"/>
    <w:rsid w:val="0072476D"/>
    <w:rsid w:val="00733ABE"/>
    <w:rsid w:val="00733FC1"/>
    <w:rsid w:val="007343F6"/>
    <w:rsid w:val="0073544F"/>
    <w:rsid w:val="00735B1C"/>
    <w:rsid w:val="0075671E"/>
    <w:rsid w:val="00770F71"/>
    <w:rsid w:val="00772BC1"/>
    <w:rsid w:val="00776289"/>
    <w:rsid w:val="007A0144"/>
    <w:rsid w:val="007A54F8"/>
    <w:rsid w:val="007B378D"/>
    <w:rsid w:val="007B6093"/>
    <w:rsid w:val="007B7D7F"/>
    <w:rsid w:val="007C7B08"/>
    <w:rsid w:val="007D6AE2"/>
    <w:rsid w:val="007E21FF"/>
    <w:rsid w:val="007F04EC"/>
    <w:rsid w:val="007F315B"/>
    <w:rsid w:val="007F6703"/>
    <w:rsid w:val="00800543"/>
    <w:rsid w:val="00831F7F"/>
    <w:rsid w:val="008361F8"/>
    <w:rsid w:val="00863E3C"/>
    <w:rsid w:val="00872962"/>
    <w:rsid w:val="0088163F"/>
    <w:rsid w:val="0088197B"/>
    <w:rsid w:val="00894BF7"/>
    <w:rsid w:val="008B2382"/>
    <w:rsid w:val="008C2C47"/>
    <w:rsid w:val="008C733C"/>
    <w:rsid w:val="008E02DF"/>
    <w:rsid w:val="00907E0E"/>
    <w:rsid w:val="00923037"/>
    <w:rsid w:val="00924A15"/>
    <w:rsid w:val="00932B3C"/>
    <w:rsid w:val="00960028"/>
    <w:rsid w:val="00970566"/>
    <w:rsid w:val="00981A43"/>
    <w:rsid w:val="0098553A"/>
    <w:rsid w:val="00985799"/>
    <w:rsid w:val="009910AE"/>
    <w:rsid w:val="00991BC8"/>
    <w:rsid w:val="00993987"/>
    <w:rsid w:val="009A0E29"/>
    <w:rsid w:val="009B3DE6"/>
    <w:rsid w:val="009C74BF"/>
    <w:rsid w:val="009D573A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470E"/>
    <w:rsid w:val="00A808C0"/>
    <w:rsid w:val="00A86B14"/>
    <w:rsid w:val="00AB48E3"/>
    <w:rsid w:val="00AB4A68"/>
    <w:rsid w:val="00AB73C6"/>
    <w:rsid w:val="00AC6820"/>
    <w:rsid w:val="00AD208A"/>
    <w:rsid w:val="00AF044A"/>
    <w:rsid w:val="00B109E9"/>
    <w:rsid w:val="00B14836"/>
    <w:rsid w:val="00B15568"/>
    <w:rsid w:val="00B159FA"/>
    <w:rsid w:val="00B321CF"/>
    <w:rsid w:val="00B368AF"/>
    <w:rsid w:val="00B36E7D"/>
    <w:rsid w:val="00B44799"/>
    <w:rsid w:val="00B62A0B"/>
    <w:rsid w:val="00B72013"/>
    <w:rsid w:val="00B768FA"/>
    <w:rsid w:val="00B8351F"/>
    <w:rsid w:val="00B840CA"/>
    <w:rsid w:val="00BA2EC7"/>
    <w:rsid w:val="00BA6CF1"/>
    <w:rsid w:val="00BB77E4"/>
    <w:rsid w:val="00BC28A1"/>
    <w:rsid w:val="00C0351F"/>
    <w:rsid w:val="00C03963"/>
    <w:rsid w:val="00C11956"/>
    <w:rsid w:val="00C14904"/>
    <w:rsid w:val="00C20590"/>
    <w:rsid w:val="00C21AD1"/>
    <w:rsid w:val="00C23636"/>
    <w:rsid w:val="00C2390A"/>
    <w:rsid w:val="00C27CE3"/>
    <w:rsid w:val="00C35ECF"/>
    <w:rsid w:val="00C4751D"/>
    <w:rsid w:val="00C54490"/>
    <w:rsid w:val="00C5519B"/>
    <w:rsid w:val="00C5567E"/>
    <w:rsid w:val="00C64639"/>
    <w:rsid w:val="00C9528A"/>
    <w:rsid w:val="00CA69D7"/>
    <w:rsid w:val="00CB189D"/>
    <w:rsid w:val="00CB3857"/>
    <w:rsid w:val="00CC13A1"/>
    <w:rsid w:val="00CE24B6"/>
    <w:rsid w:val="00CF3C2C"/>
    <w:rsid w:val="00CF679F"/>
    <w:rsid w:val="00D20E32"/>
    <w:rsid w:val="00D26D08"/>
    <w:rsid w:val="00D3444A"/>
    <w:rsid w:val="00D36A64"/>
    <w:rsid w:val="00D44D20"/>
    <w:rsid w:val="00D46687"/>
    <w:rsid w:val="00D51C27"/>
    <w:rsid w:val="00D63633"/>
    <w:rsid w:val="00D65B9D"/>
    <w:rsid w:val="00D81B7E"/>
    <w:rsid w:val="00D81DD1"/>
    <w:rsid w:val="00D87031"/>
    <w:rsid w:val="00DA0E0E"/>
    <w:rsid w:val="00DB0FAF"/>
    <w:rsid w:val="00DB140A"/>
    <w:rsid w:val="00DB2FCD"/>
    <w:rsid w:val="00DC1AEC"/>
    <w:rsid w:val="00DC7D89"/>
    <w:rsid w:val="00DD1B11"/>
    <w:rsid w:val="00DE17B4"/>
    <w:rsid w:val="00DE36CC"/>
    <w:rsid w:val="00DE3A76"/>
    <w:rsid w:val="00DE4B6D"/>
    <w:rsid w:val="00DE6173"/>
    <w:rsid w:val="00DF0914"/>
    <w:rsid w:val="00DF59FC"/>
    <w:rsid w:val="00E02682"/>
    <w:rsid w:val="00E07BEF"/>
    <w:rsid w:val="00E13746"/>
    <w:rsid w:val="00E137EB"/>
    <w:rsid w:val="00E412BA"/>
    <w:rsid w:val="00E47A9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F00E3F"/>
    <w:rsid w:val="00F14C47"/>
    <w:rsid w:val="00F2488F"/>
    <w:rsid w:val="00F2601D"/>
    <w:rsid w:val="00F371B1"/>
    <w:rsid w:val="00F37318"/>
    <w:rsid w:val="00F404ED"/>
    <w:rsid w:val="00F63BA1"/>
    <w:rsid w:val="00F730FE"/>
    <w:rsid w:val="00F748D7"/>
    <w:rsid w:val="00F82803"/>
    <w:rsid w:val="00F840B0"/>
    <w:rsid w:val="00F87DF9"/>
    <w:rsid w:val="00F91314"/>
    <w:rsid w:val="00F925F9"/>
    <w:rsid w:val="00F938D2"/>
    <w:rsid w:val="00FA57EC"/>
    <w:rsid w:val="00FB1167"/>
    <w:rsid w:val="00FB20E9"/>
    <w:rsid w:val="00FB2E7F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6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75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75F7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B248B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a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a"/>
    <w:rsid w:val="00CB189D"/>
    <w:pPr>
      <w:spacing w:before="100" w:beforeAutospacing="1" w:after="100" w:afterAutospacing="1"/>
    </w:pPr>
  </w:style>
  <w:style w:type="paragraph" w:styleId="aa">
    <w:name w:val="Revision"/>
    <w:hidden/>
    <w:uiPriority w:val="99"/>
    <w:semiHidden/>
    <w:rsid w:val="00256144"/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B73C6"/>
  </w:style>
  <w:style w:type="paragraph" w:styleId="ab">
    <w:name w:val="List Paragraph"/>
    <w:basedOn w:val="a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a0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a0"/>
    <w:rsid w:val="00B840CA"/>
  </w:style>
  <w:style w:type="character" w:customStyle="1" w:styleId="opdicttext2">
    <w:name w:val="op_dict_text2"/>
    <w:basedOn w:val="a0"/>
    <w:rsid w:val="00B8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211</TotalTime>
  <Pages>5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cp:lastPrinted>2022-12-05T06:12:00Z</cp:lastPrinted>
  <dcterms:created xsi:type="dcterms:W3CDTF">2022-12-05T06:12:00Z</dcterms:created>
  <dcterms:modified xsi:type="dcterms:W3CDTF">2023-09-20T09:10:00Z</dcterms:modified>
</cp:coreProperties>
</file>