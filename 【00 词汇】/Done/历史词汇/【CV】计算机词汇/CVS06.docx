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0C443F07" w:rsidR="009C74BF" w:rsidRPr="00F817FC" w:rsidRDefault="00082BD6" w:rsidP="008159BE">
      <w:pPr>
        <w:autoSpaceDE w:val="0"/>
        <w:autoSpaceDN w:val="0"/>
        <w:adjustRightInd w:val="0"/>
        <w:snapToGrid w:val="0"/>
        <w:spacing w:line="44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19"/>
      <w:bookmarkStart w:id="1" w:name="OLE_LINK120"/>
      <w:r w:rsidRPr="00F817FC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Computer</w:t>
      </w:r>
      <w:r w:rsidRPr="00F817FC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="009C74BF" w:rsidRPr="00F817FC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Vocabulary </w:t>
      </w:r>
      <w:r w:rsidR="009C74BF" w:rsidRPr="00F817FC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S0</w:t>
      </w:r>
      <w:r w:rsidR="00FC1C0F" w:rsidRPr="00F817FC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6</w:t>
      </w:r>
    </w:p>
    <w:tbl>
      <w:tblPr>
        <w:tblStyle w:val="a3"/>
        <w:tblW w:w="10340" w:type="dxa"/>
        <w:jc w:val="center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095"/>
        <w:gridCol w:w="5245"/>
      </w:tblGrid>
      <w:tr w:rsidR="0033444F" w:rsidRPr="00F817FC" w14:paraId="3D09F3B3" w14:textId="5550AD46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36A7B1A4" w14:textId="01950E57" w:rsidR="0033444F" w:rsidRPr="00F817FC" w:rsidRDefault="0033444F" w:rsidP="008159BE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bookmarkStart w:id="2" w:name="_Hlk130199217"/>
            <w:bookmarkEnd w:id="0"/>
            <w:bookmarkEnd w:id="1"/>
            <w:r w:rsidRPr="007A4342">
              <w:rPr>
                <w:rFonts w:ascii="Arial" w:eastAsia="微软雅黑" w:hAnsi="Arial"/>
                <w:b/>
                <w:bCs/>
              </w:rPr>
              <w:t>prep</w:t>
            </w:r>
            <w:r w:rsidRPr="00F817FC">
              <w:rPr>
                <w:rFonts w:ascii="Arial" w:eastAsia="微软雅黑" w:hAnsi="Arial"/>
              </w:rPr>
              <w:t xml:space="preserve"> n.</w:t>
            </w:r>
            <w:r w:rsidR="00E5262A" w:rsidRPr="00F817FC">
              <w:rPr>
                <w:rFonts w:ascii="Arial" w:eastAsia="微软雅黑" w:hAnsi="Arial"/>
              </w:rPr>
              <w:t xml:space="preserve"> </w:t>
            </w:r>
            <w:r w:rsidRPr="00F817FC">
              <w:rPr>
                <w:rFonts w:ascii="Arial" w:eastAsia="微软雅黑" w:hAnsi="Arial"/>
              </w:rPr>
              <w:t>准备工作</w:t>
            </w:r>
          </w:p>
        </w:tc>
        <w:tc>
          <w:tcPr>
            <w:tcW w:w="5245" w:type="dxa"/>
            <w:vAlign w:val="center"/>
          </w:tcPr>
          <w:p w14:paraId="13144241" w14:textId="28526F1C" w:rsidR="0033444F" w:rsidRPr="00F817FC" w:rsidRDefault="00E663CA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bookmarkStart w:id="3" w:name="OLE_LINK84"/>
            <w:bookmarkStart w:id="4" w:name="OLE_LINK85"/>
            <w:r w:rsidRPr="007A4342">
              <w:rPr>
                <w:rFonts w:ascii="Arial" w:eastAsia="微软雅黑" w:hAnsi="Arial"/>
                <w:b/>
                <w:bCs/>
                <w:color w:val="000000" w:themeColor="text1"/>
              </w:rPr>
              <w:t>programming paradigm</w:t>
            </w:r>
            <w:r w:rsidRPr="00F817FC">
              <w:rPr>
                <w:rFonts w:ascii="Arial" w:eastAsia="微软雅黑" w:hAnsi="Arial"/>
                <w:color w:val="000000" w:themeColor="text1"/>
              </w:rPr>
              <w:t xml:space="preserve"> n. </w:t>
            </w:r>
            <w:r w:rsidRPr="00F817FC">
              <w:rPr>
                <w:rFonts w:ascii="Arial" w:eastAsia="微软雅黑" w:hAnsi="Arial"/>
                <w:color w:val="000000" w:themeColor="text1"/>
              </w:rPr>
              <w:t>编程范式</w:t>
            </w:r>
            <w:bookmarkEnd w:id="3"/>
            <w:bookmarkEnd w:id="4"/>
          </w:p>
        </w:tc>
      </w:tr>
      <w:tr w:rsidR="0033444F" w:rsidRPr="00F817FC" w14:paraId="615772FF" w14:textId="0B3E79B4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48075CE9" w14:textId="701124D4" w:rsidR="0033444F" w:rsidRPr="00F817FC" w:rsidRDefault="0033444F" w:rsidP="008159BE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portfolio</w:t>
            </w:r>
            <w:r w:rsidRPr="00F817FC">
              <w:rPr>
                <w:rFonts w:ascii="Arial" w:eastAsia="微软雅黑" w:hAnsi="Arial"/>
              </w:rPr>
              <w:t xml:space="preserve"> n.</w:t>
            </w:r>
            <w:r w:rsidR="00E5262A" w:rsidRPr="00F817FC">
              <w:rPr>
                <w:rFonts w:ascii="Arial" w:eastAsia="微软雅黑" w:hAnsi="Arial"/>
              </w:rPr>
              <w:t xml:space="preserve"> </w:t>
            </w:r>
            <w:r w:rsidR="00E5262A" w:rsidRPr="00F817FC">
              <w:rPr>
                <w:rFonts w:ascii="Arial" w:eastAsia="微软雅黑" w:hAnsi="Arial" w:cs="AppleExternalUIFontSimplifiedCh" w:hint="eastAsia"/>
                <w:sz w:val="22"/>
                <w:szCs w:val="22"/>
              </w:rPr>
              <w:t>作品集</w:t>
            </w:r>
          </w:p>
        </w:tc>
        <w:tc>
          <w:tcPr>
            <w:tcW w:w="5245" w:type="dxa"/>
            <w:vAlign w:val="center"/>
          </w:tcPr>
          <w:p w14:paraId="76CFA9CE" w14:textId="5F7D1390" w:rsidR="0033444F" w:rsidRPr="00F817FC" w:rsidRDefault="006C5BBC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 w:cs="AppleSystemUIFont"/>
                <w:b/>
                <w:bCs/>
              </w:rPr>
              <w:t>simultaneous</w:t>
            </w:r>
            <w:r w:rsidRPr="007A4342">
              <w:rPr>
                <w:rFonts w:ascii="Arial" w:eastAsia="微软雅黑" w:hAnsi="Arial" w:cs="AppleSystemUIFont"/>
              </w:rPr>
              <w:t xml:space="preserve"> </w:t>
            </w:r>
            <w:r w:rsidRPr="00F817FC">
              <w:rPr>
                <w:rFonts w:ascii="Arial" w:eastAsia="微软雅黑" w:hAnsi="Arial" w:cs="AppleSystemUIFont"/>
                <w:sz w:val="26"/>
                <w:szCs w:val="26"/>
              </w:rPr>
              <w:t xml:space="preserve">adj. </w:t>
            </w:r>
            <w:r w:rsidRPr="00F817FC">
              <w:rPr>
                <w:rFonts w:ascii="Arial" w:eastAsia="微软雅黑" w:hAnsi="Arial" w:cs="AppleSystemUIFont" w:hint="eastAsia"/>
              </w:rPr>
              <w:t>同时的</w:t>
            </w:r>
          </w:p>
        </w:tc>
      </w:tr>
      <w:tr w:rsidR="0033444F" w:rsidRPr="00F817FC" w14:paraId="04D618C3" w14:textId="17B2459D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34364BDB" w14:textId="016557D7" w:rsidR="0033444F" w:rsidRPr="00F817FC" w:rsidRDefault="0033444F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hurdle</w:t>
            </w:r>
            <w:r w:rsidRPr="00F817FC">
              <w:rPr>
                <w:rFonts w:ascii="Arial" w:eastAsia="微软雅黑" w:hAnsi="Arial"/>
              </w:rPr>
              <w:t xml:space="preserve"> n.</w:t>
            </w:r>
            <w:r w:rsidR="00E5262A" w:rsidRPr="00F817FC">
              <w:rPr>
                <w:rFonts w:ascii="Arial" w:eastAsia="微软雅黑" w:hAnsi="Arial"/>
              </w:rPr>
              <w:t xml:space="preserve"> </w:t>
            </w:r>
            <w:r w:rsidRPr="00F817FC">
              <w:rPr>
                <w:rFonts w:ascii="Arial" w:eastAsia="微软雅黑" w:hAnsi="Arial"/>
              </w:rPr>
              <w:t>障碍</w:t>
            </w:r>
          </w:p>
        </w:tc>
        <w:tc>
          <w:tcPr>
            <w:tcW w:w="5245" w:type="dxa"/>
            <w:vAlign w:val="center"/>
          </w:tcPr>
          <w:p w14:paraId="2D256297" w14:textId="4659C81C" w:rsidR="0033444F" w:rsidRPr="00F817FC" w:rsidRDefault="00DF389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  <w:color w:val="000000" w:themeColor="text1"/>
              </w:rPr>
              <w:t>customized</w:t>
            </w:r>
            <w:r w:rsidRPr="00F817FC">
              <w:rPr>
                <w:rFonts w:ascii="Arial" w:eastAsia="微软雅黑" w:hAnsi="Arial"/>
                <w:color w:val="000000" w:themeColor="text1"/>
              </w:rPr>
              <w:t xml:space="preserve"> adj. </w:t>
            </w:r>
            <w:r w:rsidRPr="00F817FC">
              <w:rPr>
                <w:rFonts w:ascii="Arial" w:eastAsia="微软雅黑" w:hAnsi="Arial"/>
                <w:color w:val="000000" w:themeColor="text1"/>
              </w:rPr>
              <w:t>定制的</w:t>
            </w:r>
          </w:p>
        </w:tc>
      </w:tr>
      <w:tr w:rsidR="006F082D" w:rsidRPr="00F817FC" w14:paraId="15EE575C" w14:textId="0E440A6F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4AE15F0E" w14:textId="27E7835C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bookmarkStart w:id="5" w:name="_Hlk130286130"/>
            <w:r w:rsidRPr="007A4342">
              <w:rPr>
                <w:rFonts w:ascii="Arial" w:eastAsia="微软雅黑" w:hAnsi="Arial"/>
                <w:b/>
                <w:bCs/>
              </w:rPr>
              <w:t>nuances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细微差别</w:t>
            </w:r>
          </w:p>
        </w:tc>
        <w:tc>
          <w:tcPr>
            <w:tcW w:w="5245" w:type="dxa"/>
            <w:vAlign w:val="center"/>
          </w:tcPr>
          <w:p w14:paraId="6350F40D" w14:textId="565D7F76" w:rsidR="006F082D" w:rsidRPr="00F817FC" w:rsidRDefault="006F082D" w:rsidP="008159BE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 w:cs="AppleExternalUIFontSimplifiedCh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opt</w:t>
            </w:r>
            <w:r w:rsidRPr="00F817FC">
              <w:rPr>
                <w:rFonts w:ascii="Arial" w:eastAsia="微软雅黑" w:hAnsi="Arial"/>
              </w:rPr>
              <w:t xml:space="preserve"> v/n. </w:t>
            </w:r>
            <w:r w:rsidRPr="00F817FC">
              <w:rPr>
                <w:rFonts w:ascii="Arial" w:eastAsia="微软雅黑" w:hAnsi="Arial"/>
              </w:rPr>
              <w:t>选择，挑选；选择或选项</w:t>
            </w:r>
          </w:p>
        </w:tc>
      </w:tr>
      <w:tr w:rsidR="006F082D" w:rsidRPr="00F817FC" w14:paraId="1BA24823" w14:textId="33AF8B9D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362DDBF2" w14:textId="77A7395C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pragmatic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实用主义的</w:t>
            </w:r>
          </w:p>
        </w:tc>
        <w:tc>
          <w:tcPr>
            <w:tcW w:w="5245" w:type="dxa"/>
            <w:vAlign w:val="center"/>
          </w:tcPr>
          <w:p w14:paraId="708BC74C" w14:textId="5BEFA99B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brevity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简洁，简短</w:t>
            </w:r>
          </w:p>
        </w:tc>
      </w:tr>
      <w:tr w:rsidR="006F082D" w:rsidRPr="00F817FC" w14:paraId="68127632" w14:textId="3D699077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0BE3291F" w14:textId="65507B10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imperative programming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命令式编程</w:t>
            </w:r>
          </w:p>
        </w:tc>
        <w:tc>
          <w:tcPr>
            <w:tcW w:w="5245" w:type="dxa"/>
            <w:vAlign w:val="center"/>
          </w:tcPr>
          <w:p w14:paraId="15D807C4" w14:textId="144A940D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x-axis</w:t>
            </w:r>
            <w:r w:rsidRPr="00F817FC">
              <w:rPr>
                <w:rFonts w:ascii="Arial" w:eastAsia="微软雅黑" w:hAnsi="Arial"/>
              </w:rPr>
              <w:t xml:space="preserve"> n. X</w:t>
            </w:r>
            <w:r w:rsidRPr="00F817FC">
              <w:rPr>
                <w:rFonts w:ascii="Arial" w:eastAsia="微软雅黑" w:hAnsi="Arial"/>
              </w:rPr>
              <w:t>轴</w:t>
            </w:r>
          </w:p>
        </w:tc>
      </w:tr>
      <w:tr w:rsidR="006F082D" w:rsidRPr="00F817FC" w14:paraId="2F0A6F13" w14:textId="1BAE9836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26E6B929" w14:textId="5B8E07FA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declarative programming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声明式编程</w:t>
            </w:r>
          </w:p>
        </w:tc>
        <w:tc>
          <w:tcPr>
            <w:tcW w:w="5245" w:type="dxa"/>
            <w:vAlign w:val="center"/>
          </w:tcPr>
          <w:p w14:paraId="14121754" w14:textId="0C1E6A0D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alphabet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字母表</w:t>
            </w:r>
          </w:p>
        </w:tc>
      </w:tr>
      <w:tr w:rsidR="006F082D" w:rsidRPr="00F817FC" w14:paraId="150A6BAC" w14:textId="15159E7A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2712F7ED" w14:textId="533015F6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 w:cs="AppleExternalUIFontSimplifiedCh"/>
                <w:b/>
                <w:bCs/>
                <w:sz w:val="22"/>
                <w:szCs w:val="22"/>
              </w:rPr>
              <w:t>functional programming</w:t>
            </w:r>
            <w:r w:rsidRPr="00F817FC">
              <w:rPr>
                <w:rFonts w:ascii="Arial" w:eastAsia="微软雅黑" w:hAnsi="Arial" w:cs="AppleExternalUIFontSimplifiedCh"/>
                <w:sz w:val="22"/>
                <w:szCs w:val="22"/>
              </w:rPr>
              <w:t xml:space="preserve"> n. </w:t>
            </w:r>
            <w:r w:rsidRPr="00F817FC">
              <w:rPr>
                <w:rFonts w:ascii="Arial" w:eastAsia="微软雅黑" w:hAnsi="Arial" w:cs="AppleExternalUIFontSimplifiedCh"/>
                <w:sz w:val="22"/>
                <w:szCs w:val="22"/>
              </w:rPr>
              <w:t>函数式编程</w:t>
            </w:r>
          </w:p>
        </w:tc>
        <w:tc>
          <w:tcPr>
            <w:tcW w:w="5245" w:type="dxa"/>
            <w:vAlign w:val="center"/>
          </w:tcPr>
          <w:p w14:paraId="796D6132" w14:textId="05D73876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exhaustive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全面的，详尽的</w:t>
            </w:r>
          </w:p>
        </w:tc>
      </w:tr>
      <w:tr w:rsidR="006F082D" w:rsidRPr="00F817FC" w14:paraId="0BF6B33B" w14:textId="7436A1D0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1CDBAE62" w14:textId="5BC60AD1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7A4342">
              <w:rPr>
                <w:rFonts w:ascii="Arial" w:eastAsia="微软雅黑" w:hAnsi="Arial" w:hint="eastAsia"/>
                <w:b/>
                <w:bCs/>
                <w:color w:val="000000" w:themeColor="text1"/>
              </w:rPr>
              <w:t>r</w:t>
            </w:r>
            <w:r w:rsidRPr="007A4342">
              <w:rPr>
                <w:rFonts w:ascii="Arial" w:eastAsia="微软雅黑" w:hAnsi="Arial"/>
                <w:b/>
                <w:bCs/>
                <w:color w:val="000000" w:themeColor="text1"/>
              </w:rPr>
              <w:t xml:space="preserve">eactive programming </w:t>
            </w:r>
            <w:r w:rsidRPr="00F817FC">
              <w:rPr>
                <w:rFonts w:ascii="Arial" w:eastAsia="微软雅黑" w:hAnsi="Arial"/>
                <w:color w:val="000000" w:themeColor="text1"/>
              </w:rPr>
              <w:t xml:space="preserve">n. </w:t>
            </w:r>
            <w:r w:rsidRPr="00F817FC">
              <w:rPr>
                <w:rFonts w:ascii="Arial" w:eastAsia="微软雅黑" w:hAnsi="Arial"/>
                <w:color w:val="000000" w:themeColor="text1"/>
              </w:rPr>
              <w:t>响应式编程</w:t>
            </w:r>
          </w:p>
        </w:tc>
        <w:tc>
          <w:tcPr>
            <w:tcW w:w="5245" w:type="dxa"/>
            <w:vAlign w:val="center"/>
          </w:tcPr>
          <w:p w14:paraId="6EEAA311" w14:textId="2C9DC223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procedure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手续，步骤</w:t>
            </w:r>
          </w:p>
        </w:tc>
      </w:tr>
      <w:tr w:rsidR="006F082D" w:rsidRPr="00F817FC" w14:paraId="26E3FD60" w14:textId="3A7EC2C8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3340F0EA" w14:textId="5799E6DD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fuzzy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模糊的</w:t>
            </w:r>
          </w:p>
        </w:tc>
        <w:tc>
          <w:tcPr>
            <w:tcW w:w="5245" w:type="dxa"/>
            <w:vAlign w:val="center"/>
          </w:tcPr>
          <w:p w14:paraId="2C033305" w14:textId="3B2D8631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clause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从句，分句</w:t>
            </w:r>
          </w:p>
        </w:tc>
      </w:tr>
      <w:tr w:rsidR="006F082D" w:rsidRPr="00F817FC" w14:paraId="4B08C4B4" w14:textId="11C921C8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572D4C20" w14:textId="463A9E8D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allot</w:t>
            </w:r>
            <w:r w:rsidRPr="00F817FC">
              <w:rPr>
                <w:rFonts w:ascii="Arial" w:eastAsia="微软雅黑" w:hAnsi="Arial"/>
              </w:rPr>
              <w:t xml:space="preserve"> v. </w:t>
            </w:r>
            <w:r w:rsidRPr="00F817FC">
              <w:rPr>
                <w:rFonts w:ascii="Arial" w:eastAsia="微软雅黑" w:hAnsi="Arial"/>
              </w:rPr>
              <w:t>分配</w:t>
            </w:r>
          </w:p>
        </w:tc>
        <w:tc>
          <w:tcPr>
            <w:tcW w:w="5245" w:type="dxa"/>
            <w:vAlign w:val="center"/>
          </w:tcPr>
          <w:p w14:paraId="6C21BCC3" w14:textId="1BDB6A3C" w:rsidR="006F082D" w:rsidRPr="00F817FC" w:rsidRDefault="006F082D" w:rsidP="008159BE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permutations and combinations</w:t>
            </w:r>
            <w:r w:rsidRPr="00F817FC">
              <w:rPr>
                <w:rFonts w:ascii="Arial" w:eastAsia="微软雅黑" w:hAnsi="Arial"/>
              </w:rPr>
              <w:t xml:space="preserve"> </w:t>
            </w:r>
            <w:r w:rsidRPr="00F817FC">
              <w:rPr>
                <w:rFonts w:ascii="Arial" w:eastAsia="微软雅黑" w:hAnsi="Arial"/>
              </w:rPr>
              <w:t>排列和组合</w:t>
            </w:r>
          </w:p>
        </w:tc>
      </w:tr>
      <w:tr w:rsidR="006F082D" w:rsidRPr="00F817FC" w14:paraId="5534AE3E" w14:textId="65536D23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26AC842A" w14:textId="51E16123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rollover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翻转</w:t>
            </w:r>
          </w:p>
        </w:tc>
        <w:tc>
          <w:tcPr>
            <w:tcW w:w="5245" w:type="dxa"/>
            <w:vAlign w:val="center"/>
          </w:tcPr>
          <w:p w14:paraId="4C8ED1EC" w14:textId="7C5F3467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unary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一元的</w:t>
            </w:r>
          </w:p>
        </w:tc>
      </w:tr>
      <w:tr w:rsidR="006F082D" w:rsidRPr="00F817FC" w14:paraId="43B4A359" w14:textId="1E182E64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7AD5DA84" w14:textId="4E58545B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compatibility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兼容性</w:t>
            </w:r>
          </w:p>
        </w:tc>
        <w:tc>
          <w:tcPr>
            <w:tcW w:w="5245" w:type="dxa"/>
            <w:vAlign w:val="center"/>
          </w:tcPr>
          <w:p w14:paraId="20B87C22" w14:textId="6B6A56EA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equivalent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等同的，等效的</w:t>
            </w:r>
          </w:p>
        </w:tc>
      </w:tr>
      <w:tr w:rsidR="006F082D" w:rsidRPr="00F817FC" w14:paraId="4AA2C438" w14:textId="607EFAF8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4C776E6F" w14:textId="2DA8FC54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chunk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块，大块</w:t>
            </w:r>
          </w:p>
        </w:tc>
        <w:tc>
          <w:tcPr>
            <w:tcW w:w="5245" w:type="dxa"/>
            <w:vAlign w:val="center"/>
          </w:tcPr>
          <w:p w14:paraId="026ED50A" w14:textId="699546D1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counterpart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对应的人（或事物）</w:t>
            </w:r>
          </w:p>
        </w:tc>
      </w:tr>
      <w:tr w:rsidR="006F082D" w:rsidRPr="00F817FC" w14:paraId="2303CD58" w14:textId="77777777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0ACFCC6F" w14:textId="749E2433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ramp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斜坡，坡道</w:t>
            </w:r>
          </w:p>
        </w:tc>
        <w:tc>
          <w:tcPr>
            <w:tcW w:w="5245" w:type="dxa"/>
            <w:vAlign w:val="center"/>
          </w:tcPr>
          <w:p w14:paraId="609A8597" w14:textId="1ECAAADA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inherent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内在的，固有的</w:t>
            </w:r>
          </w:p>
        </w:tc>
      </w:tr>
      <w:tr w:rsidR="006F082D" w:rsidRPr="00F817FC" w14:paraId="2B312BB7" w14:textId="59E375D6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37458267" w14:textId="5802D421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reap</w:t>
            </w:r>
            <w:r w:rsidRPr="00F817FC">
              <w:rPr>
                <w:rFonts w:ascii="Arial" w:eastAsia="微软雅黑" w:hAnsi="Arial"/>
              </w:rPr>
              <w:t xml:space="preserve"> v. </w:t>
            </w:r>
            <w:r w:rsidRPr="00F817FC">
              <w:rPr>
                <w:rFonts w:ascii="Arial" w:eastAsia="微软雅黑" w:hAnsi="Arial"/>
              </w:rPr>
              <w:t>收割，收获</w:t>
            </w:r>
          </w:p>
        </w:tc>
        <w:tc>
          <w:tcPr>
            <w:tcW w:w="5245" w:type="dxa"/>
            <w:vAlign w:val="center"/>
          </w:tcPr>
          <w:p w14:paraId="062C7FB1" w14:textId="295983D9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numeric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数值的</w:t>
            </w:r>
            <w:r w:rsidRPr="00F817FC">
              <w:rPr>
                <w:rFonts w:ascii="Arial" w:eastAsia="微软雅黑" w:hAnsi="Arial"/>
              </w:rPr>
              <w:t xml:space="preserve">, </w:t>
            </w:r>
            <w:r w:rsidRPr="00F817FC">
              <w:rPr>
                <w:rFonts w:ascii="Arial" w:eastAsia="微软雅黑" w:hAnsi="Arial"/>
              </w:rPr>
              <w:t>数字的</w:t>
            </w:r>
          </w:p>
        </w:tc>
      </w:tr>
      <w:tr w:rsidR="006F082D" w:rsidRPr="00F817FC" w14:paraId="3FA1D15D" w14:textId="742B60D2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5B8C8EFA" w14:textId="7F90D3B8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 xml:space="preserve">muscle memory </w:t>
            </w:r>
            <w:r w:rsidRPr="00F817FC">
              <w:rPr>
                <w:rFonts w:ascii="Arial" w:eastAsia="微软雅黑" w:hAnsi="Arial"/>
              </w:rPr>
              <w:t xml:space="preserve">n. </w:t>
            </w:r>
            <w:r w:rsidRPr="00F817FC">
              <w:rPr>
                <w:rFonts w:ascii="Arial" w:eastAsia="微软雅黑" w:hAnsi="Arial"/>
              </w:rPr>
              <w:t>肌肉记忆，肌肉惯性</w:t>
            </w:r>
          </w:p>
        </w:tc>
        <w:tc>
          <w:tcPr>
            <w:tcW w:w="5245" w:type="dxa"/>
            <w:vAlign w:val="center"/>
          </w:tcPr>
          <w:p w14:paraId="3F2E48FB" w14:textId="72660A26" w:rsidR="006F082D" w:rsidRPr="00F817FC" w:rsidRDefault="006F082D" w:rsidP="008159BE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underscore</w:t>
            </w:r>
            <w:r w:rsidRPr="00F817FC">
              <w:rPr>
                <w:rFonts w:ascii="Arial" w:eastAsia="微软雅黑" w:hAnsi="Arial"/>
              </w:rPr>
              <w:t xml:space="preserve"> v/n.</w:t>
            </w:r>
            <w:r w:rsidRPr="00F817FC">
              <w:rPr>
                <w:rFonts w:ascii="Arial" w:eastAsia="微软雅黑" w:hAnsi="Arial" w:hint="eastAsia"/>
              </w:rPr>
              <w:t>加下划线</w:t>
            </w:r>
            <w:r w:rsidRPr="00F817FC">
              <w:rPr>
                <w:rFonts w:ascii="Arial" w:eastAsia="微软雅黑" w:hAnsi="Arial"/>
              </w:rPr>
              <w:t>强调</w:t>
            </w:r>
            <w:r w:rsidRPr="00F817FC">
              <w:rPr>
                <w:rFonts w:ascii="Arial" w:eastAsia="微软雅黑" w:hAnsi="Arial" w:hint="eastAsia"/>
              </w:rPr>
              <w:t>；</w:t>
            </w:r>
            <w:r w:rsidRPr="00F817FC">
              <w:rPr>
                <w:rFonts w:ascii="Arial" w:eastAsia="微软雅黑" w:hAnsi="Arial"/>
              </w:rPr>
              <w:t>下划线</w:t>
            </w:r>
            <w:r w:rsidRPr="00F817FC">
              <w:rPr>
                <w:rFonts w:ascii="Arial" w:eastAsia="微软雅黑" w:hAnsi="Arial"/>
              </w:rPr>
              <w:t>_</w:t>
            </w:r>
          </w:p>
        </w:tc>
      </w:tr>
      <w:tr w:rsidR="006F082D" w:rsidRPr="00F817FC" w14:paraId="27507647" w14:textId="6DB2A637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0C0BC3B5" w14:textId="721742F6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drawback</w:t>
            </w:r>
            <w:r w:rsidRPr="00F817FC">
              <w:rPr>
                <w:rFonts w:ascii="Arial" w:eastAsia="微软雅黑" w:hAnsi="Arial"/>
              </w:rPr>
              <w:t xml:space="preserve"> n. </w:t>
            </w:r>
            <w:r w:rsidRPr="00F817FC">
              <w:rPr>
                <w:rFonts w:ascii="Arial" w:eastAsia="微软雅黑" w:hAnsi="Arial"/>
              </w:rPr>
              <w:t>缺点，不利条件</w:t>
            </w:r>
          </w:p>
        </w:tc>
        <w:tc>
          <w:tcPr>
            <w:tcW w:w="5245" w:type="dxa"/>
            <w:vAlign w:val="center"/>
          </w:tcPr>
          <w:p w14:paraId="799F6E6F" w14:textId="14C6CAA9" w:rsidR="006F082D" w:rsidRPr="00F817FC" w:rsidRDefault="006F082D" w:rsidP="008159BE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retrieve</w:t>
            </w:r>
            <w:r w:rsidRPr="00F817FC">
              <w:rPr>
                <w:rFonts w:ascii="Arial" w:eastAsia="微软雅黑" w:hAnsi="Arial"/>
              </w:rPr>
              <w:t xml:space="preserve"> v. </w:t>
            </w:r>
            <w:r w:rsidRPr="00F817FC">
              <w:rPr>
                <w:rFonts w:ascii="Arial" w:eastAsia="微软雅黑" w:hAnsi="Arial"/>
              </w:rPr>
              <w:t>找回，收回；检索</w:t>
            </w:r>
          </w:p>
        </w:tc>
      </w:tr>
      <w:tr w:rsidR="00F817FC" w:rsidRPr="00F817FC" w14:paraId="6F0BCED8" w14:textId="745C8C3C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03828611" w14:textId="0170C0CC" w:rsidR="00F817FC" w:rsidRPr="00F817FC" w:rsidRDefault="00F817FC" w:rsidP="00F817FC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bookmarkStart w:id="6" w:name="_Hlk130027399"/>
            <w:bookmarkEnd w:id="5"/>
            <w:r w:rsidRPr="007A4342">
              <w:rPr>
                <w:rFonts w:ascii="Arial" w:eastAsia="微软雅黑" w:hAnsi="Arial"/>
                <w:b/>
                <w:bCs/>
              </w:rPr>
              <w:t>typical</w:t>
            </w:r>
            <w:r w:rsidRPr="00F817FC">
              <w:rPr>
                <w:rFonts w:ascii="Arial" w:eastAsia="微软雅黑" w:hAnsi="Arial"/>
              </w:rPr>
              <w:t xml:space="preserve"> adj. </w:t>
            </w:r>
            <w:r w:rsidRPr="00F817FC">
              <w:rPr>
                <w:rFonts w:ascii="Arial" w:eastAsia="微软雅黑" w:hAnsi="Arial"/>
              </w:rPr>
              <w:t>典型</w:t>
            </w:r>
            <w:r w:rsidRPr="00F817FC">
              <w:rPr>
                <w:rFonts w:ascii="Arial" w:eastAsia="微软雅黑" w:hAnsi="Arial" w:hint="eastAsia"/>
              </w:rPr>
              <w:t>的</w:t>
            </w:r>
            <w:r w:rsidRPr="00F817FC">
              <w:rPr>
                <w:rFonts w:ascii="Arial" w:eastAsia="微软雅黑" w:hAnsi="Arial"/>
              </w:rPr>
              <w:t>，</w:t>
            </w:r>
            <w:r w:rsidRPr="00F817FC">
              <w:rPr>
                <w:rFonts w:ascii="Arial" w:eastAsia="微软雅黑" w:hAnsi="Arial" w:hint="eastAsia"/>
              </w:rPr>
              <w:t>有代表性的；一贯的</w:t>
            </w:r>
          </w:p>
        </w:tc>
        <w:tc>
          <w:tcPr>
            <w:tcW w:w="5245" w:type="dxa"/>
            <w:vAlign w:val="center"/>
          </w:tcPr>
          <w:p w14:paraId="1D7CDA00" w14:textId="19DFEE3B" w:rsidR="00F817FC" w:rsidRPr="00F817FC" w:rsidRDefault="00F817FC" w:rsidP="00F817FC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 xml:space="preserve">closed range </w:t>
            </w:r>
            <w:r w:rsidRPr="00F817FC">
              <w:rPr>
                <w:rFonts w:ascii="Arial" w:eastAsia="微软雅黑" w:hAnsi="Arial"/>
              </w:rPr>
              <w:t xml:space="preserve">phr. </w:t>
            </w:r>
            <w:r w:rsidRPr="00F817FC">
              <w:rPr>
                <w:rFonts w:ascii="Arial" w:eastAsia="微软雅黑" w:hAnsi="Arial"/>
              </w:rPr>
              <w:t>闭区间</w:t>
            </w:r>
          </w:p>
        </w:tc>
      </w:tr>
      <w:bookmarkEnd w:id="6"/>
      <w:tr w:rsidR="00F817FC" w:rsidRPr="00F817FC" w14:paraId="6727E853" w14:textId="59C403BF" w:rsidTr="00280B13">
        <w:trPr>
          <w:trHeight w:val="680"/>
          <w:jc w:val="center"/>
        </w:trPr>
        <w:tc>
          <w:tcPr>
            <w:tcW w:w="5095" w:type="dxa"/>
            <w:vAlign w:val="center"/>
          </w:tcPr>
          <w:p w14:paraId="4A4ADEA9" w14:textId="390F35AC" w:rsidR="00F817FC" w:rsidRPr="00F817FC" w:rsidRDefault="00F817FC" w:rsidP="00F817FC">
            <w:pPr>
              <w:snapToGri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>complete</w:t>
            </w:r>
            <w:r w:rsidRPr="00F817FC">
              <w:rPr>
                <w:rFonts w:ascii="Arial" w:eastAsia="微软雅黑" w:hAnsi="Arial"/>
              </w:rPr>
              <w:t xml:space="preserve"> adj/v. </w:t>
            </w:r>
            <w:r w:rsidRPr="00F817FC">
              <w:rPr>
                <w:rFonts w:ascii="Arial" w:eastAsia="微软雅黑" w:hAnsi="Arial"/>
              </w:rPr>
              <w:t>完整</w:t>
            </w:r>
            <w:r w:rsidR="007A4342">
              <w:rPr>
                <w:rFonts w:ascii="Arial" w:eastAsia="微软雅黑" w:hAnsi="Arial" w:hint="eastAsia"/>
              </w:rPr>
              <w:t>/</w:t>
            </w:r>
            <w:r w:rsidR="007A4342" w:rsidRPr="00F817FC">
              <w:rPr>
                <w:rFonts w:ascii="Arial" w:eastAsia="微软雅黑" w:hAnsi="Arial"/>
              </w:rPr>
              <w:t>完全</w:t>
            </w:r>
            <w:r w:rsidRPr="00F817FC">
              <w:rPr>
                <w:rFonts w:ascii="Arial" w:eastAsia="微软雅黑" w:hAnsi="Arial"/>
              </w:rPr>
              <w:t>的</w:t>
            </w:r>
            <w:r w:rsidRPr="00F817FC">
              <w:rPr>
                <w:rFonts w:ascii="Arial" w:eastAsia="微软雅黑" w:hAnsi="Arial" w:hint="eastAsia"/>
              </w:rPr>
              <w:t>；</w:t>
            </w:r>
            <w:r w:rsidRPr="00F817FC">
              <w:rPr>
                <w:rFonts w:ascii="Arial" w:eastAsia="微软雅黑" w:hAnsi="Arial"/>
              </w:rPr>
              <w:t>完成</w:t>
            </w:r>
            <w:r w:rsidRPr="00F817FC">
              <w:rPr>
                <w:rFonts w:ascii="Arial" w:eastAsia="微软雅黑" w:hAnsi="Arial" w:hint="eastAsia"/>
              </w:rPr>
              <w:t>，结束</w:t>
            </w:r>
          </w:p>
        </w:tc>
        <w:tc>
          <w:tcPr>
            <w:tcW w:w="5245" w:type="dxa"/>
            <w:vAlign w:val="center"/>
          </w:tcPr>
          <w:p w14:paraId="4FD096BE" w14:textId="3EC31344" w:rsidR="00F817FC" w:rsidRPr="00F817FC" w:rsidRDefault="00F817FC" w:rsidP="00F817FC">
            <w:pPr>
              <w:widowControl w:val="0"/>
              <w:autoSpaceDE w:val="0"/>
              <w:autoSpaceDN w:val="0"/>
              <w:adjustRightInd w:val="0"/>
              <w:spacing w:line="440" w:lineRule="exact"/>
              <w:rPr>
                <w:rFonts w:ascii="Arial" w:eastAsia="微软雅黑" w:hAnsi="Arial"/>
                <w:color w:val="000000" w:themeColor="text1"/>
              </w:rPr>
            </w:pPr>
            <w:r w:rsidRPr="007A4342">
              <w:rPr>
                <w:rFonts w:ascii="Arial" w:eastAsia="微软雅黑" w:hAnsi="Arial"/>
                <w:b/>
                <w:bCs/>
              </w:rPr>
              <w:t xml:space="preserve">half-open range </w:t>
            </w:r>
            <w:r w:rsidRPr="00F817FC">
              <w:rPr>
                <w:rFonts w:ascii="Arial" w:eastAsia="微软雅黑" w:hAnsi="Arial"/>
              </w:rPr>
              <w:t xml:space="preserve">phr. </w:t>
            </w:r>
            <w:r w:rsidRPr="00F817FC">
              <w:rPr>
                <w:rFonts w:ascii="Arial" w:eastAsia="微软雅黑" w:hAnsi="Arial"/>
              </w:rPr>
              <w:t>半开闭区间</w:t>
            </w:r>
          </w:p>
        </w:tc>
      </w:tr>
    </w:tbl>
    <w:bookmarkEnd w:id="2"/>
    <w:p w14:paraId="37D396A9" w14:textId="77777777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lastRenderedPageBreak/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prep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[prep]</w:t>
      </w:r>
      <w:r w:rsidRPr="00F817FC">
        <w:rPr>
          <w:rFonts w:ascii="Arial" w:eastAsia="微软雅黑" w:hAnsi="Arial" w:cs="AppleExternalUIFontSimplifiedCh"/>
          <w:color w:val="0432FF"/>
          <w:sz w:val="22"/>
          <w:szCs w:val="22"/>
        </w:rPr>
        <w:t xml:space="preserve"> </w:t>
      </w:r>
      <w:r w:rsidRPr="0011704D">
        <w:rPr>
          <w:rFonts w:ascii="Arial" w:eastAsia="微软雅黑" w:hAnsi="Arial" w:cs="AppleExternalUIFontSimplifiedCh"/>
          <w:color w:val="0432FF"/>
        </w:rPr>
        <w:t xml:space="preserve">n. </w:t>
      </w:r>
      <w:r w:rsidRPr="0011704D">
        <w:rPr>
          <w:rFonts w:ascii="Arial" w:eastAsia="微软雅黑" w:hAnsi="Arial" w:cs="AppleExternalUIFontSimplifiedCh"/>
          <w:color w:val="0432FF"/>
        </w:rPr>
        <w:t>准备工作</w:t>
      </w:r>
    </w:p>
    <w:p w14:paraId="4B47A5D7" w14:textId="77777777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>eg.</w:t>
      </w:r>
      <w:bookmarkStart w:id="7" w:name="OLE_LINK20"/>
      <w:bookmarkStart w:id="8" w:name="OLE_LINK21"/>
      <w:bookmarkStart w:id="9" w:name="OLE_LINK1"/>
      <w:r w:rsidRPr="0011704D">
        <w:rPr>
          <w:rFonts w:ascii="Arial" w:eastAsia="微软雅黑" w:hAnsi="Arial" w:cs="AppleExternalUIFontSimplifiedCh"/>
        </w:rPr>
        <w:t xml:space="preserve"> </w:t>
      </w:r>
      <w:bookmarkStart w:id="10" w:name="OLE_LINK284"/>
      <w:bookmarkStart w:id="11" w:name="OLE_LINK285"/>
      <w:bookmarkStart w:id="12" w:name="OLE_LINK347"/>
      <w:bookmarkStart w:id="13" w:name="OLE_LINK348"/>
      <w:r w:rsidRPr="0011704D">
        <w:rPr>
          <w:rFonts w:ascii="Arial" w:eastAsia="微软雅黑" w:hAnsi="Arial" w:cs="AppleExternalUIFontSimplifiedCh"/>
        </w:rPr>
        <w:t xml:space="preserve">The team spent several days doing </w:t>
      </w:r>
      <w:r w:rsidRPr="0011704D">
        <w:rPr>
          <w:rFonts w:ascii="Arial" w:eastAsia="微软雅黑" w:hAnsi="Arial" w:cs="AppleExternalUIFontSimplifiedCh"/>
          <w:color w:val="FF0000"/>
        </w:rPr>
        <w:t xml:space="preserve">prep </w:t>
      </w:r>
      <w:r w:rsidRPr="0011704D">
        <w:rPr>
          <w:rFonts w:ascii="Arial" w:eastAsia="微软雅黑" w:hAnsi="Arial" w:cs="AppleExternalUIFontSimplifiedCh"/>
        </w:rPr>
        <w:t>work before starting the project.</w:t>
      </w:r>
      <w:bookmarkEnd w:id="10"/>
      <w:bookmarkEnd w:id="11"/>
      <w:bookmarkEnd w:id="12"/>
      <w:bookmarkEnd w:id="13"/>
    </w:p>
    <w:bookmarkEnd w:id="7"/>
    <w:bookmarkEnd w:id="8"/>
    <w:bookmarkEnd w:id="9"/>
    <w:p w14:paraId="1EA99173" w14:textId="77777777" w:rsidR="0011704D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157E52C" w14:textId="4200499B" w:rsidR="0033444F" w:rsidRPr="00F817FC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14" w:name="OLE_LINK24"/>
      <w:bookmarkStart w:id="15" w:name="OLE_LINK25"/>
      <w:bookmarkStart w:id="16" w:name="OLE_LINK2"/>
      <w:bookmarkStart w:id="17" w:name="OLE_LINK281"/>
      <w:bookmarkStart w:id="18" w:name="OLE_LINK283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portfolio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4"/>
      <w:bookmarkEnd w:id="15"/>
      <w:bookmarkEnd w:id="16"/>
      <w:bookmarkEnd w:id="17"/>
      <w:bookmarkEnd w:id="18"/>
      <w:r w:rsidRPr="00F817FC">
        <w:rPr>
          <w:rFonts w:ascii="Arial" w:eastAsia="微软雅黑" w:hAnsi="Arial" w:cs="AppleExternalUIFontSimplifiedCh"/>
          <w:sz w:val="22"/>
          <w:szCs w:val="22"/>
        </w:rPr>
        <w:t>[</w:t>
      </w:r>
      <w:r w:rsidR="0011704D" w:rsidRPr="0011704D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pɔːrtˈfoʊlioʊ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F817FC">
        <w:rPr>
          <w:rFonts w:ascii="Arial" w:eastAsia="微软雅黑" w:hAnsi="Arial" w:cs="AppleExternalUIFontSimplifiedCh"/>
          <w:color w:val="0432FF"/>
          <w:sz w:val="22"/>
          <w:szCs w:val="22"/>
        </w:rPr>
        <w:t xml:space="preserve">n. </w:t>
      </w:r>
      <w:r w:rsidR="00FA2516" w:rsidRPr="00F817FC">
        <w:rPr>
          <w:rFonts w:ascii="Arial" w:eastAsia="微软雅黑" w:hAnsi="Arial" w:cs="AppleExternalUIFontSimplifiedCh" w:hint="eastAsia"/>
          <w:color w:val="0432FF"/>
          <w:sz w:val="22"/>
          <w:szCs w:val="22"/>
        </w:rPr>
        <w:t>作品集</w:t>
      </w:r>
    </w:p>
    <w:p w14:paraId="694975FB" w14:textId="65282E80" w:rsidR="0033444F" w:rsidRPr="00F817FC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eg. </w:t>
      </w:r>
      <w:bookmarkStart w:id="19" w:name="OLE_LINK22"/>
      <w:bookmarkStart w:id="20" w:name="OLE_LINK23"/>
      <w:bookmarkStart w:id="21" w:name="OLE_LINK5"/>
      <w:bookmarkStart w:id="22" w:name="OLE_LINK280"/>
      <w:bookmarkStart w:id="23" w:name="OLE_LINK282"/>
      <w:bookmarkStart w:id="24" w:name="OLE_LINK346"/>
      <w:bookmarkStart w:id="25" w:name="OLE_LINK3"/>
      <w:bookmarkStart w:id="26" w:name="OLE_LINK4"/>
      <w:r w:rsidR="00FA2516" w:rsidRPr="00F817FC">
        <w:rPr>
          <w:rFonts w:ascii="Arial" w:eastAsia="微软雅黑" w:hAnsi="Arial" w:cs="AppleExternalUIFontSimplifiedCh"/>
          <w:sz w:val="22"/>
          <w:szCs w:val="22"/>
        </w:rPr>
        <w:t>Once you</w:t>
      </w:r>
      <w:r w:rsidR="00793087" w:rsidRPr="00F817FC">
        <w:rPr>
          <w:rFonts w:ascii="Arial" w:eastAsia="微软雅黑" w:hAnsi="Arial" w:cs="AppleExternalUIFontSimplifiedCh"/>
          <w:sz w:val="22"/>
          <w:szCs w:val="22"/>
        </w:rPr>
        <w:t xml:space="preserve"> ha</w:t>
      </w:r>
      <w:r w:rsidR="00FA2516" w:rsidRPr="00F817FC">
        <w:rPr>
          <w:rFonts w:ascii="Arial" w:eastAsia="微软雅黑" w:hAnsi="Arial" w:cs="AppleExternalUIFontSimplifiedCh"/>
          <w:sz w:val="22"/>
          <w:szCs w:val="22"/>
        </w:rPr>
        <w:t xml:space="preserve">ve polished your resume, prepped your </w:t>
      </w:r>
      <w:r w:rsidR="00FA2516" w:rsidRPr="00F817FC">
        <w:rPr>
          <w:rFonts w:ascii="Arial" w:eastAsia="微软雅黑" w:hAnsi="Arial" w:cs="AppleExternalUIFontSimplifiedCh"/>
          <w:color w:val="FF0000"/>
          <w:sz w:val="22"/>
          <w:szCs w:val="22"/>
        </w:rPr>
        <w:t>portfolio</w:t>
      </w:r>
      <w:r w:rsidR="00FA2516" w:rsidRPr="00F817FC">
        <w:rPr>
          <w:rFonts w:ascii="Arial" w:eastAsia="微软雅黑" w:hAnsi="Arial" w:cs="AppleExternalUIFontSimplifiedCh"/>
          <w:sz w:val="22"/>
          <w:szCs w:val="22"/>
        </w:rPr>
        <w:t>, and applied for the job of your dreams.</w:t>
      </w:r>
      <w:bookmarkEnd w:id="19"/>
      <w:bookmarkEnd w:id="20"/>
      <w:bookmarkEnd w:id="21"/>
      <w:bookmarkEnd w:id="22"/>
      <w:bookmarkEnd w:id="23"/>
      <w:bookmarkEnd w:id="24"/>
    </w:p>
    <w:bookmarkEnd w:id="25"/>
    <w:bookmarkEnd w:id="26"/>
    <w:p w14:paraId="62D53658" w14:textId="77777777" w:rsidR="0011704D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2401AF0" w14:textId="35A700C4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27" w:name="OLE_LINK26"/>
      <w:bookmarkStart w:id="28" w:name="OLE_LINK27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hurdle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27"/>
      <w:bookmarkEnd w:id="28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[ˈhɜːrdl] </w:t>
      </w:r>
      <w:r w:rsidRPr="0011704D">
        <w:rPr>
          <w:rFonts w:ascii="Arial" w:eastAsia="微软雅黑" w:hAnsi="Arial" w:cs="AppleExternalUIFontSimplifiedCh"/>
          <w:color w:val="0432FF"/>
        </w:rPr>
        <w:t xml:space="preserve">n. </w:t>
      </w:r>
      <w:r w:rsidRPr="0011704D">
        <w:rPr>
          <w:rFonts w:ascii="Arial" w:eastAsia="微软雅黑" w:hAnsi="Arial" w:cs="AppleExternalUIFontSimplifiedCh"/>
          <w:color w:val="0432FF"/>
        </w:rPr>
        <w:t>障碍</w:t>
      </w:r>
    </w:p>
    <w:p w14:paraId="510DC235" w14:textId="65459A58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 xml:space="preserve">eg. </w:t>
      </w:r>
      <w:bookmarkStart w:id="29" w:name="OLE_LINK28"/>
      <w:bookmarkStart w:id="30" w:name="OLE_LINK29"/>
      <w:bookmarkStart w:id="31" w:name="OLE_LINK6"/>
      <w:bookmarkStart w:id="32" w:name="OLE_LINK7"/>
      <w:bookmarkStart w:id="33" w:name="OLE_LINK279"/>
      <w:bookmarkStart w:id="34" w:name="OLE_LINK345"/>
      <w:r w:rsidRPr="0011704D">
        <w:rPr>
          <w:rFonts w:ascii="Arial" w:eastAsia="微软雅黑" w:hAnsi="Arial" w:cs="AppleExternalUIFontSimplifiedCh"/>
        </w:rPr>
        <w:t xml:space="preserve">The lack of funding was a major </w:t>
      </w:r>
      <w:r w:rsidRPr="0011704D">
        <w:rPr>
          <w:rFonts w:ascii="Arial" w:eastAsia="微软雅黑" w:hAnsi="Arial" w:cs="AppleExternalUIFontSimplifiedCh"/>
          <w:color w:val="FF0000"/>
        </w:rPr>
        <w:t xml:space="preserve">hurdle </w:t>
      </w:r>
      <w:r w:rsidRPr="0011704D">
        <w:rPr>
          <w:rFonts w:ascii="Arial" w:eastAsia="微软雅黑" w:hAnsi="Arial" w:cs="AppleExternalUIFontSimplifiedCh"/>
        </w:rPr>
        <w:t>for the project, but the team was able to overcome it with creative solutions.</w:t>
      </w:r>
      <w:bookmarkEnd w:id="29"/>
      <w:bookmarkEnd w:id="30"/>
      <w:r w:rsidR="00FA2516" w:rsidRPr="0011704D">
        <w:rPr>
          <w:rFonts w:ascii="Arial" w:eastAsia="微软雅黑" w:hAnsi="Arial" w:cs="AppleExternalUIFontSimplifiedCh" w:hint="eastAsia"/>
        </w:rPr>
        <w:t xml:space="preserve"> </w:t>
      </w:r>
      <w:bookmarkEnd w:id="31"/>
      <w:bookmarkEnd w:id="32"/>
      <w:bookmarkEnd w:id="33"/>
      <w:bookmarkEnd w:id="34"/>
    </w:p>
    <w:p w14:paraId="3A3F19DB" w14:textId="77777777" w:rsidR="0011704D" w:rsidRPr="00F817FC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17E03FB3" w14:textId="41253315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35" w:name="OLE_LINK30"/>
      <w:bookmarkStart w:id="36" w:name="OLE_LINK31"/>
      <w:bookmarkStart w:id="37" w:name="OLE_LINK34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nuance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35"/>
      <w:bookmarkEnd w:id="36"/>
      <w:bookmarkEnd w:id="37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[ˈnuːɑːns] </w:t>
      </w:r>
      <w:r w:rsidRPr="0011704D">
        <w:rPr>
          <w:rFonts w:ascii="Arial" w:eastAsia="微软雅黑" w:hAnsi="Arial" w:cs="AppleExternalUIFontSimplifiedCh"/>
          <w:color w:val="0432FF"/>
        </w:rPr>
        <w:t xml:space="preserve">n. </w:t>
      </w:r>
      <w:r w:rsidRPr="0011704D">
        <w:rPr>
          <w:rFonts w:ascii="Arial" w:eastAsia="微软雅黑" w:hAnsi="Arial" w:cs="AppleExternalUIFontSimplifiedCh"/>
          <w:color w:val="0432FF"/>
        </w:rPr>
        <w:t>细微差别</w:t>
      </w:r>
    </w:p>
    <w:p w14:paraId="28DAC679" w14:textId="29C2A504" w:rsidR="0033444F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>eg.</w:t>
      </w:r>
      <w:bookmarkStart w:id="38" w:name="OLE_LINK32"/>
      <w:bookmarkStart w:id="39" w:name="OLE_LINK33"/>
      <w:bookmarkStart w:id="40" w:name="OLE_LINK35"/>
      <w:r w:rsidRPr="0011704D">
        <w:rPr>
          <w:rFonts w:ascii="Arial" w:eastAsia="微软雅黑" w:hAnsi="Arial" w:cs="AppleExternalUIFontSimplifiedCh"/>
        </w:rPr>
        <w:t xml:space="preserve"> </w:t>
      </w:r>
      <w:bookmarkStart w:id="41" w:name="OLE_LINK277"/>
      <w:bookmarkStart w:id="42" w:name="OLE_LINK278"/>
      <w:bookmarkStart w:id="43" w:name="OLE_LINK8"/>
      <w:bookmarkStart w:id="44" w:name="OLE_LINK9"/>
      <w:bookmarkStart w:id="45" w:name="OLE_LINK344"/>
      <w:r w:rsidRPr="0011704D">
        <w:rPr>
          <w:rFonts w:ascii="Arial" w:eastAsia="微软雅黑" w:hAnsi="Arial" w:cs="AppleExternalUIFontSimplifiedCh"/>
        </w:rPr>
        <w:t xml:space="preserve">As a writer, it's important to pay attention to the </w:t>
      </w:r>
      <w:r w:rsidRPr="0011704D">
        <w:rPr>
          <w:rFonts w:ascii="Arial" w:eastAsia="微软雅黑" w:hAnsi="Arial" w:cs="AppleExternalUIFontSimplifiedCh"/>
          <w:color w:val="FF0000"/>
        </w:rPr>
        <w:t xml:space="preserve">nuances </w:t>
      </w:r>
      <w:r w:rsidRPr="0011704D">
        <w:rPr>
          <w:rFonts w:ascii="Arial" w:eastAsia="微软雅黑" w:hAnsi="Arial" w:cs="AppleExternalUIFontSimplifiedCh"/>
        </w:rPr>
        <w:t>of language in order to convey the intended meaning.</w:t>
      </w:r>
      <w:bookmarkEnd w:id="38"/>
      <w:bookmarkEnd w:id="39"/>
      <w:bookmarkEnd w:id="40"/>
      <w:bookmarkEnd w:id="41"/>
      <w:bookmarkEnd w:id="42"/>
      <w:r w:rsidR="00FA2516" w:rsidRPr="0011704D">
        <w:rPr>
          <w:rFonts w:ascii="Arial" w:eastAsia="微软雅黑" w:hAnsi="Arial" w:cs="AppleExternalUIFontSimplifiedCh" w:hint="eastAsia"/>
        </w:rPr>
        <w:t xml:space="preserve"> </w:t>
      </w:r>
      <w:bookmarkEnd w:id="43"/>
      <w:bookmarkEnd w:id="44"/>
      <w:bookmarkEnd w:id="45"/>
    </w:p>
    <w:p w14:paraId="2B414D11" w14:textId="77777777" w:rsidR="0011704D" w:rsidRPr="0011704D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6BFCCCB9" w14:textId="77777777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46" w:name="OLE_LINK36"/>
      <w:bookmarkStart w:id="47" w:name="OLE_LINK37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pragmatic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46"/>
      <w:bookmarkEnd w:id="47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[præɡˈmætɪk]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11704D">
        <w:rPr>
          <w:rFonts w:ascii="Arial" w:eastAsia="微软雅黑" w:hAnsi="Arial" w:cs="AppleExternalUIFontSimplifiedCh"/>
          <w:color w:val="0432FF"/>
        </w:rPr>
        <w:t xml:space="preserve">adj. </w:t>
      </w:r>
      <w:r w:rsidRPr="0011704D">
        <w:rPr>
          <w:rFonts w:ascii="Arial" w:eastAsia="微软雅黑" w:hAnsi="Arial" w:cs="AppleExternalUIFontSimplifiedCh"/>
          <w:color w:val="0432FF"/>
        </w:rPr>
        <w:t>实用主义的</w:t>
      </w:r>
    </w:p>
    <w:p w14:paraId="4C455DA7" w14:textId="20670EBF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 xml:space="preserve">eg. </w:t>
      </w:r>
      <w:bookmarkStart w:id="48" w:name="OLE_LINK38"/>
      <w:bookmarkStart w:id="49" w:name="OLE_LINK39"/>
      <w:bookmarkStart w:id="50" w:name="OLE_LINK10"/>
      <w:bookmarkStart w:id="51" w:name="OLE_LINK276"/>
      <w:bookmarkStart w:id="52" w:name="OLE_LINK343"/>
      <w:r w:rsidRPr="0011704D">
        <w:rPr>
          <w:rFonts w:ascii="Arial" w:eastAsia="微软雅黑" w:hAnsi="Arial" w:cs="AppleExternalUIFontSimplifiedCh"/>
        </w:rPr>
        <w:t xml:space="preserve">The team took a </w:t>
      </w:r>
      <w:r w:rsidRPr="0011704D">
        <w:rPr>
          <w:rFonts w:ascii="Arial" w:eastAsia="微软雅黑" w:hAnsi="Arial" w:cs="AppleExternalUIFontSimplifiedCh"/>
          <w:color w:val="FF0000"/>
        </w:rPr>
        <w:t xml:space="preserve">pragmatic </w:t>
      </w:r>
      <w:r w:rsidRPr="0011704D">
        <w:rPr>
          <w:rFonts w:ascii="Arial" w:eastAsia="微软雅黑" w:hAnsi="Arial" w:cs="AppleExternalUIFontSimplifiedCh"/>
        </w:rPr>
        <w:t>approach to the problem, focusing on solutions that were feasible and cost-effective.</w:t>
      </w:r>
      <w:r w:rsidR="00FA2516" w:rsidRPr="0011704D">
        <w:rPr>
          <w:rFonts w:ascii="Arial" w:eastAsia="微软雅黑" w:hAnsi="Arial" w:cs="AppleExternalUIFontSimplifiedCh" w:hint="eastAsia"/>
        </w:rPr>
        <w:t xml:space="preserve"> </w:t>
      </w:r>
      <w:bookmarkEnd w:id="48"/>
      <w:bookmarkEnd w:id="49"/>
      <w:bookmarkEnd w:id="50"/>
      <w:bookmarkEnd w:id="51"/>
      <w:bookmarkEnd w:id="52"/>
    </w:p>
    <w:p w14:paraId="2CAD6E55" w14:textId="77777777" w:rsidR="0011704D" w:rsidRPr="00F817FC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1C26AADC" w14:textId="77777777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imperative programming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[ɪmˈperətɪv ˈproʊɡræmɪŋ]</w:t>
      </w:r>
      <w:r w:rsidRPr="00F817FC">
        <w:rPr>
          <w:rFonts w:ascii="Arial" w:eastAsia="微软雅黑" w:hAnsi="Arial" w:cs="AppleExternalUIFontSimplifiedCh"/>
          <w:color w:val="0432FF"/>
          <w:sz w:val="22"/>
          <w:szCs w:val="22"/>
        </w:rPr>
        <w:t xml:space="preserve"> </w:t>
      </w:r>
      <w:r w:rsidRPr="0011704D">
        <w:rPr>
          <w:rFonts w:ascii="Arial" w:eastAsia="微软雅黑" w:hAnsi="Arial" w:cs="AppleExternalUIFontSimplifiedCh"/>
          <w:color w:val="0432FF"/>
        </w:rPr>
        <w:t xml:space="preserve">n. </w:t>
      </w:r>
      <w:r w:rsidRPr="0011704D">
        <w:rPr>
          <w:rFonts w:ascii="Arial" w:eastAsia="微软雅黑" w:hAnsi="Arial" w:cs="AppleExternalUIFontSimplifiedCh"/>
          <w:color w:val="0432FF"/>
        </w:rPr>
        <w:t>命令式编程</w:t>
      </w:r>
    </w:p>
    <w:p w14:paraId="12756F93" w14:textId="77777777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 xml:space="preserve">eg. </w:t>
      </w:r>
      <w:bookmarkStart w:id="53" w:name="OLE_LINK11"/>
      <w:bookmarkStart w:id="54" w:name="OLE_LINK12"/>
      <w:bookmarkStart w:id="55" w:name="OLE_LINK275"/>
      <w:bookmarkStart w:id="56" w:name="OLE_LINK342"/>
      <w:bookmarkStart w:id="57" w:name="OLE_LINK40"/>
      <w:bookmarkStart w:id="58" w:name="OLE_LINK41"/>
      <w:r w:rsidRPr="0011704D">
        <w:rPr>
          <w:rFonts w:ascii="Arial" w:eastAsia="微软雅黑" w:hAnsi="Arial" w:cs="AppleExternalUIFontSimplifiedCh"/>
          <w:color w:val="FF0000"/>
        </w:rPr>
        <w:t>Imperative programming</w:t>
      </w:r>
      <w:r w:rsidRPr="0011704D">
        <w:rPr>
          <w:rFonts w:ascii="Arial" w:eastAsia="微软雅黑" w:hAnsi="Arial" w:cs="AppleExternalUIFontSimplifiedCh"/>
        </w:rPr>
        <w:t xml:space="preserve"> involves giving the computer a set of instructions to follow in a specific order.</w:t>
      </w:r>
      <w:bookmarkEnd w:id="53"/>
      <w:bookmarkEnd w:id="54"/>
      <w:bookmarkEnd w:id="55"/>
      <w:bookmarkEnd w:id="56"/>
    </w:p>
    <w:bookmarkEnd w:id="57"/>
    <w:bookmarkEnd w:id="58"/>
    <w:p w14:paraId="49C3277B" w14:textId="77777777" w:rsidR="0011704D" w:rsidRPr="0011704D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p w14:paraId="00BE628D" w14:textId="5B32DFDE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declarative programming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[dɪˈklærətɪv ˈproʊɡræmɪŋ]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11704D">
        <w:rPr>
          <w:rFonts w:ascii="Arial" w:eastAsia="微软雅黑" w:hAnsi="Arial" w:cs="AppleExternalUIFontSimplifiedCh"/>
          <w:color w:val="0432FF"/>
        </w:rPr>
        <w:t xml:space="preserve">n. </w:t>
      </w:r>
      <w:r w:rsidRPr="0011704D">
        <w:rPr>
          <w:rFonts w:ascii="Arial" w:eastAsia="微软雅黑" w:hAnsi="Arial" w:cs="AppleExternalUIFontSimplifiedCh"/>
          <w:color w:val="0432FF"/>
        </w:rPr>
        <w:t>声明式编程</w:t>
      </w:r>
    </w:p>
    <w:p w14:paraId="1D8B5AD9" w14:textId="01E398CE" w:rsidR="0033444F" w:rsidRPr="0011704D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>eg.</w:t>
      </w:r>
      <w:bookmarkStart w:id="59" w:name="OLE_LINK42"/>
      <w:bookmarkStart w:id="60" w:name="OLE_LINK43"/>
      <w:r w:rsidRPr="0011704D">
        <w:rPr>
          <w:rFonts w:ascii="Arial" w:eastAsia="微软雅黑" w:hAnsi="Arial" w:cs="AppleExternalUIFontSimplifiedCh"/>
        </w:rPr>
        <w:t xml:space="preserve"> </w:t>
      </w:r>
      <w:bookmarkStart w:id="61" w:name="OLE_LINK340"/>
      <w:bookmarkStart w:id="62" w:name="OLE_LINK341"/>
      <w:bookmarkStart w:id="63" w:name="OLE_LINK13"/>
      <w:bookmarkStart w:id="64" w:name="OLE_LINK14"/>
      <w:bookmarkStart w:id="65" w:name="OLE_LINK274"/>
      <w:r w:rsidRPr="0011704D">
        <w:rPr>
          <w:rFonts w:ascii="Arial" w:eastAsia="微软雅黑" w:hAnsi="Arial" w:cs="AppleExternalUIFontSimplifiedCh"/>
          <w:color w:val="FF0000"/>
        </w:rPr>
        <w:t xml:space="preserve">Declarative programming </w:t>
      </w:r>
      <w:r w:rsidRPr="0011704D">
        <w:rPr>
          <w:rFonts w:ascii="Arial" w:eastAsia="微软雅黑" w:hAnsi="Arial" w:cs="AppleExternalUIFontSimplifiedCh"/>
        </w:rPr>
        <w:t>involves describing what the computer should do, rather than how it should do it.</w:t>
      </w:r>
      <w:bookmarkEnd w:id="61"/>
      <w:bookmarkEnd w:id="62"/>
      <w:r w:rsidR="00FA2516" w:rsidRPr="0011704D">
        <w:rPr>
          <w:rFonts w:ascii="Arial" w:eastAsia="微软雅黑" w:hAnsi="Arial" w:cs="AppleExternalUIFontSimplifiedCh" w:hint="eastAsia"/>
        </w:rPr>
        <w:t xml:space="preserve"> </w:t>
      </w:r>
      <w:bookmarkEnd w:id="59"/>
      <w:bookmarkEnd w:id="60"/>
      <w:bookmarkEnd w:id="63"/>
      <w:bookmarkEnd w:id="64"/>
      <w:bookmarkEnd w:id="65"/>
    </w:p>
    <w:p w14:paraId="1369C18C" w14:textId="77777777" w:rsidR="0011704D" w:rsidRPr="00F817FC" w:rsidRDefault="0011704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0136D70B" w14:textId="77777777" w:rsidR="0089123A" w:rsidRPr="0011704D" w:rsidRDefault="0089123A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66" w:name="OLE_LINK46"/>
      <w:bookmarkStart w:id="67" w:name="OLE_LINK47"/>
      <w:bookmarkStart w:id="68" w:name="OLE_LINK48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functional programming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[ˈfʌŋkʃənəl ˈproʊˌɡræmɪŋ]</w:t>
      </w:r>
      <w:r w:rsidRPr="0011704D">
        <w:rPr>
          <w:rFonts w:ascii="Arial" w:eastAsia="微软雅黑" w:hAnsi="Arial" w:cs="AppleExternalUIFontSimplifiedCh"/>
          <w:color w:val="808080" w:themeColor="background1" w:themeShade="80"/>
        </w:rPr>
        <w:t xml:space="preserve"> </w:t>
      </w:r>
      <w:r w:rsidRPr="0011704D">
        <w:rPr>
          <w:rFonts w:ascii="Arial" w:eastAsia="微软雅黑" w:hAnsi="Arial" w:cs="AppleExternalUIFontSimplifiedCh"/>
          <w:color w:val="0432FF"/>
        </w:rPr>
        <w:t xml:space="preserve">n. </w:t>
      </w:r>
      <w:r w:rsidRPr="0011704D">
        <w:rPr>
          <w:rFonts w:ascii="Arial" w:eastAsia="微软雅黑" w:hAnsi="Arial" w:cs="AppleExternalUIFontSimplifiedCh"/>
          <w:color w:val="0432FF"/>
        </w:rPr>
        <w:t>函数式编程</w:t>
      </w:r>
      <w:bookmarkEnd w:id="66"/>
      <w:bookmarkEnd w:id="67"/>
      <w:bookmarkEnd w:id="68"/>
    </w:p>
    <w:p w14:paraId="2FE46A82" w14:textId="708FB02A" w:rsidR="0089123A" w:rsidRPr="0011704D" w:rsidRDefault="0089123A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11704D">
        <w:rPr>
          <w:rFonts w:ascii="Arial" w:eastAsia="微软雅黑" w:hAnsi="Arial" w:cs="AppleExternalUIFontSimplifiedCh"/>
        </w:rPr>
        <w:t>eg.</w:t>
      </w:r>
      <w:r w:rsidRPr="0011704D">
        <w:rPr>
          <w:rFonts w:ascii="Arial" w:eastAsia="微软雅黑" w:hAnsi="Arial" w:cs="AppleExternalUIFontSimplifiedCh"/>
          <w:color w:val="FF0000"/>
        </w:rPr>
        <w:t xml:space="preserve"> </w:t>
      </w:r>
      <w:bookmarkStart w:id="69" w:name="OLE_LINK49"/>
      <w:bookmarkStart w:id="70" w:name="OLE_LINK50"/>
      <w:bookmarkStart w:id="71" w:name="OLE_LINK273"/>
      <w:bookmarkStart w:id="72" w:name="OLE_LINK339"/>
      <w:r w:rsidRPr="0011704D">
        <w:rPr>
          <w:rFonts w:ascii="Arial" w:eastAsia="微软雅黑" w:hAnsi="Arial" w:cs="AppleExternalUIFontSimplifiedCh"/>
          <w:color w:val="FF0000"/>
        </w:rPr>
        <w:t>Functional programming</w:t>
      </w:r>
      <w:r w:rsidRPr="0011704D">
        <w:rPr>
          <w:rFonts w:ascii="Arial" w:eastAsia="微软雅黑" w:hAnsi="Arial" w:cs="AppleExternalUIFontSimplifiedCh"/>
        </w:rPr>
        <w:t xml:space="preserve"> emphasizes the use of pure functions and immutable data structures.</w:t>
      </w:r>
      <w:bookmarkEnd w:id="69"/>
      <w:bookmarkEnd w:id="70"/>
      <w:bookmarkEnd w:id="71"/>
      <w:bookmarkEnd w:id="72"/>
    </w:p>
    <w:p w14:paraId="536620C9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60696FE6" w14:textId="09613E46" w:rsidR="0033444F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="00FA2516"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r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eactive programming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[riˈæktɪv ˈproʊɡræmɪŋ]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响应式编程</w:t>
      </w:r>
    </w:p>
    <w:p w14:paraId="1C49D67B" w14:textId="1997C01E" w:rsidR="0089123A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73" w:name="OLE_LINK80"/>
      <w:bookmarkStart w:id="74" w:name="OLE_LINK81"/>
      <w:r w:rsidRPr="00C53635">
        <w:rPr>
          <w:rFonts w:ascii="Arial" w:eastAsia="微软雅黑" w:hAnsi="Arial" w:cs="AppleExternalUIFontSimplifiedCh"/>
        </w:rPr>
        <w:t xml:space="preserve">eg. </w:t>
      </w:r>
      <w:bookmarkStart w:id="75" w:name="OLE_LINK44"/>
      <w:bookmarkStart w:id="76" w:name="OLE_LINK45"/>
      <w:bookmarkStart w:id="77" w:name="OLE_LINK55"/>
      <w:bookmarkStart w:id="78" w:name="OLE_LINK51"/>
      <w:bookmarkStart w:id="79" w:name="OLE_LINK52"/>
      <w:bookmarkStart w:id="80" w:name="OLE_LINK15"/>
      <w:bookmarkStart w:id="81" w:name="OLE_LINK272"/>
      <w:bookmarkStart w:id="82" w:name="OLE_LINK338"/>
      <w:r w:rsidRPr="00C53635">
        <w:rPr>
          <w:rFonts w:ascii="Arial" w:eastAsia="微软雅黑" w:hAnsi="Arial" w:cs="AppleExternalUIFontSimplifiedCh"/>
          <w:color w:val="FF0000"/>
        </w:rPr>
        <w:t>Reactive programming</w:t>
      </w:r>
      <w:r w:rsidRPr="00C53635">
        <w:rPr>
          <w:rFonts w:ascii="Arial" w:eastAsia="微软雅黑" w:hAnsi="Arial" w:cs="AppleExternalUIFontSimplifiedCh"/>
        </w:rPr>
        <w:t xml:space="preserve"> is a </w:t>
      </w:r>
      <w:bookmarkStart w:id="83" w:name="OLE_LINK53"/>
      <w:bookmarkStart w:id="84" w:name="OLE_LINK54"/>
      <w:r w:rsidRPr="00C53635">
        <w:rPr>
          <w:rFonts w:ascii="Arial" w:eastAsia="微软雅黑" w:hAnsi="Arial" w:cs="AppleExternalUIFontSimplifiedCh"/>
        </w:rPr>
        <w:t>programming paradigm</w:t>
      </w:r>
      <w:bookmarkEnd w:id="83"/>
      <w:bookmarkEnd w:id="84"/>
      <w:r w:rsidRPr="00C53635">
        <w:rPr>
          <w:rFonts w:ascii="Arial" w:eastAsia="微软雅黑" w:hAnsi="Arial" w:cs="AppleExternalUIFontSimplifiedCh"/>
        </w:rPr>
        <w:t xml:space="preserve"> that allows for asynchronous and event-based programming with observable streams.</w:t>
      </w:r>
      <w:bookmarkEnd w:id="75"/>
      <w:bookmarkEnd w:id="76"/>
      <w:bookmarkEnd w:id="77"/>
      <w:r w:rsidR="00FA2516" w:rsidRPr="00C53635">
        <w:rPr>
          <w:rFonts w:ascii="Arial" w:eastAsia="微软雅黑" w:hAnsi="Arial" w:cs="AppleExternalUIFontSimplifiedCh" w:hint="eastAsia"/>
        </w:rPr>
        <w:t xml:space="preserve"> </w:t>
      </w:r>
      <w:bookmarkEnd w:id="78"/>
      <w:bookmarkEnd w:id="79"/>
      <w:bookmarkEnd w:id="80"/>
      <w:bookmarkEnd w:id="81"/>
      <w:bookmarkEnd w:id="82"/>
    </w:p>
    <w:p w14:paraId="6DB1FCC9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bookmarkEnd w:id="73"/>
    <w:bookmarkEnd w:id="74"/>
    <w:p w14:paraId="1E4BB33B" w14:textId="77777777" w:rsidR="0033444F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lastRenderedPageBreak/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fuzzy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[ˈfʌzi]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F817FC">
        <w:rPr>
          <w:rFonts w:ascii="Arial" w:eastAsia="微软雅黑" w:hAnsi="Arial" w:cs="AppleExternalUIFontSimplifiedCh"/>
          <w:color w:val="0432FF"/>
          <w:sz w:val="22"/>
          <w:szCs w:val="22"/>
        </w:rPr>
        <w:t>adj.</w:t>
      </w:r>
      <w:r w:rsidRPr="00C53635">
        <w:rPr>
          <w:rFonts w:ascii="Arial" w:eastAsia="微软雅黑" w:hAnsi="Arial" w:cs="AppleExternalUIFontSimplifiedCh"/>
          <w:color w:val="0432FF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>模糊的</w:t>
      </w:r>
    </w:p>
    <w:p w14:paraId="2FF8C048" w14:textId="3D6D85A6" w:rsidR="00FA2516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>eg.</w:t>
      </w:r>
      <w:bookmarkStart w:id="85" w:name="OLE_LINK336"/>
      <w:bookmarkStart w:id="86" w:name="OLE_LINK337"/>
      <w:r w:rsidRPr="00C53635">
        <w:rPr>
          <w:rFonts w:ascii="Arial" w:eastAsia="微软雅黑" w:hAnsi="Arial" w:cs="AppleExternalUIFontSimplifiedCh"/>
        </w:rPr>
        <w:t xml:space="preserve"> </w:t>
      </w:r>
      <w:bookmarkStart w:id="87" w:name="OLE_LINK16"/>
      <w:bookmarkStart w:id="88" w:name="OLE_LINK17"/>
      <w:bookmarkStart w:id="89" w:name="OLE_LINK56"/>
      <w:bookmarkStart w:id="90" w:name="OLE_LINK57"/>
      <w:bookmarkStart w:id="91" w:name="OLE_LINK271"/>
      <w:r w:rsidRPr="00C53635">
        <w:rPr>
          <w:rFonts w:ascii="Arial" w:eastAsia="微软雅黑" w:hAnsi="Arial" w:cs="AppleExternalUIFontSimplifiedCh"/>
        </w:rPr>
        <w:t xml:space="preserve">The image was too low resolution and appeared </w:t>
      </w:r>
      <w:r w:rsidRPr="00C53635">
        <w:rPr>
          <w:rFonts w:ascii="Arial" w:eastAsia="微软雅黑" w:hAnsi="Arial" w:cs="AppleExternalUIFontSimplifiedCh"/>
          <w:color w:val="FF0000"/>
        </w:rPr>
        <w:t xml:space="preserve">fuzzy </w:t>
      </w:r>
      <w:r w:rsidRPr="00C53635">
        <w:rPr>
          <w:rFonts w:ascii="Arial" w:eastAsia="微软雅黑" w:hAnsi="Arial" w:cs="AppleExternalUIFontSimplifiedCh"/>
        </w:rPr>
        <w:t>on the screen.</w:t>
      </w:r>
      <w:bookmarkEnd w:id="87"/>
      <w:bookmarkEnd w:id="88"/>
      <w:r w:rsidR="00FA2516" w:rsidRPr="00C53635">
        <w:rPr>
          <w:rFonts w:ascii="Arial" w:eastAsia="微软雅黑" w:hAnsi="Arial" w:cs="AppleExternalUIFontSimplifiedCh" w:hint="eastAsia"/>
        </w:rPr>
        <w:t xml:space="preserve"> </w:t>
      </w:r>
      <w:bookmarkEnd w:id="85"/>
      <w:bookmarkEnd w:id="86"/>
      <w:bookmarkEnd w:id="89"/>
      <w:bookmarkEnd w:id="90"/>
      <w:bookmarkEnd w:id="91"/>
    </w:p>
    <w:p w14:paraId="2DAD12F0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3DEEAD69" w14:textId="77777777" w:rsidR="0033444F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allot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[əˈlɑːt]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v. </w:t>
      </w:r>
      <w:r w:rsidRPr="00C53635">
        <w:rPr>
          <w:rFonts w:ascii="Arial" w:eastAsia="微软雅黑" w:hAnsi="Arial" w:cs="AppleExternalUIFontSimplifiedCh"/>
          <w:color w:val="0432FF"/>
        </w:rPr>
        <w:t>分配</w:t>
      </w:r>
    </w:p>
    <w:p w14:paraId="087F66E5" w14:textId="77777777" w:rsidR="0033444F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>eg.</w:t>
      </w:r>
      <w:bookmarkStart w:id="92" w:name="OLE_LINK58"/>
      <w:bookmarkStart w:id="93" w:name="OLE_LINK59"/>
      <w:r w:rsidRPr="00C53635">
        <w:rPr>
          <w:rFonts w:ascii="Arial" w:eastAsia="微软雅黑" w:hAnsi="Arial" w:cs="AppleExternalUIFontSimplifiedCh"/>
        </w:rPr>
        <w:t xml:space="preserve"> </w:t>
      </w:r>
      <w:bookmarkStart w:id="94" w:name="OLE_LINK18"/>
      <w:bookmarkStart w:id="95" w:name="OLE_LINK19"/>
      <w:bookmarkStart w:id="96" w:name="OLE_LINK270"/>
      <w:bookmarkStart w:id="97" w:name="OLE_LINK335"/>
      <w:r w:rsidRPr="00C53635">
        <w:rPr>
          <w:rFonts w:ascii="Arial" w:eastAsia="微软雅黑" w:hAnsi="Arial" w:cs="AppleExternalUIFontSimplifiedCh"/>
        </w:rPr>
        <w:t xml:space="preserve">The manager will </w:t>
      </w:r>
      <w:r w:rsidRPr="00C53635">
        <w:rPr>
          <w:rFonts w:ascii="Arial" w:eastAsia="微软雅黑" w:hAnsi="Arial" w:cs="AppleExternalUIFontSimplifiedCh"/>
          <w:color w:val="FF0000"/>
        </w:rPr>
        <w:t xml:space="preserve">allot </w:t>
      </w:r>
      <w:r w:rsidRPr="00C53635">
        <w:rPr>
          <w:rFonts w:ascii="Arial" w:eastAsia="微软雅黑" w:hAnsi="Arial" w:cs="AppleExternalUIFontSimplifiedCh"/>
        </w:rPr>
        <w:t>tasks to each team member based on their strengths and availability.</w:t>
      </w:r>
      <w:bookmarkEnd w:id="92"/>
      <w:bookmarkEnd w:id="93"/>
      <w:bookmarkEnd w:id="94"/>
      <w:bookmarkEnd w:id="95"/>
      <w:bookmarkEnd w:id="96"/>
      <w:bookmarkEnd w:id="97"/>
    </w:p>
    <w:p w14:paraId="6847E549" w14:textId="77777777" w:rsidR="00C53635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74E1709F" w14:textId="3185778B" w:rsidR="0033444F" w:rsidRPr="00F817FC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C53635">
        <w:rPr>
          <w:rFonts w:ascii="Arial" w:eastAsia="微软雅黑" w:hAnsi="Arial" w:cs="AppleExternalUIFontSimplifiedCh"/>
          <w:b/>
          <w:bCs/>
          <w:sz w:val="28"/>
          <w:szCs w:val="28"/>
        </w:rPr>
        <w:t>rollover</w:t>
      </w:r>
      <w:r w:rsidRPr="00C53635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[ˈroʊloʊvər]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翻转</w:t>
      </w:r>
    </w:p>
    <w:p w14:paraId="18CEC6A8" w14:textId="50995E78" w:rsidR="009333D6" w:rsidRPr="00C53635" w:rsidRDefault="0033444F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98" w:name="OLE_LINK268"/>
      <w:bookmarkStart w:id="99" w:name="OLE_LINK269"/>
      <w:r w:rsidRPr="00C53635">
        <w:rPr>
          <w:rFonts w:ascii="Arial" w:eastAsia="微软雅黑" w:hAnsi="Arial" w:cs="AppleExternalUIFontSimplifiedCh"/>
        </w:rPr>
        <w:t xml:space="preserve">eg. </w:t>
      </w:r>
      <w:bookmarkStart w:id="100" w:name="OLE_LINK60"/>
      <w:bookmarkStart w:id="101" w:name="OLE_LINK61"/>
      <w:bookmarkStart w:id="102" w:name="OLE_LINK88"/>
      <w:bookmarkStart w:id="103" w:name="OLE_LINK334"/>
      <w:r w:rsidRPr="00C53635">
        <w:rPr>
          <w:rFonts w:ascii="Arial" w:eastAsia="微软雅黑" w:hAnsi="Arial" w:cs="AppleExternalUIFontSimplifiedCh"/>
        </w:rPr>
        <w:t xml:space="preserve">The website features a </w:t>
      </w:r>
      <w:r w:rsidRPr="00C53635">
        <w:rPr>
          <w:rFonts w:ascii="Arial" w:eastAsia="微软雅黑" w:hAnsi="Arial" w:cs="AppleExternalUIFontSimplifiedCh"/>
          <w:color w:val="FF0000"/>
        </w:rPr>
        <w:t xml:space="preserve">rollover </w:t>
      </w:r>
      <w:r w:rsidRPr="00C53635">
        <w:rPr>
          <w:rFonts w:ascii="Arial" w:eastAsia="微软雅黑" w:hAnsi="Arial" w:cs="AppleExternalUIFontSimplifiedCh"/>
        </w:rPr>
        <w:t>effect when you hover over the navigation menu.</w:t>
      </w:r>
      <w:bookmarkEnd w:id="100"/>
      <w:bookmarkEnd w:id="101"/>
      <w:bookmarkEnd w:id="102"/>
      <w:bookmarkEnd w:id="103"/>
    </w:p>
    <w:bookmarkEnd w:id="98"/>
    <w:bookmarkEnd w:id="99"/>
    <w:p w14:paraId="26CA149C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09843FC2" w14:textId="77777777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104" w:name="OLE_LINK64"/>
      <w:bookmarkStart w:id="105" w:name="OLE_LINK65"/>
      <w:bookmarkStart w:id="106" w:name="OLE_LINK91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compatibility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bookmarkEnd w:id="104"/>
      <w:bookmarkEnd w:id="105"/>
      <w:bookmarkEnd w:id="106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[kəmˌpætəˈbɪləti]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兼容性</w:t>
      </w:r>
    </w:p>
    <w:p w14:paraId="318EAF2C" w14:textId="77777777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107" w:name="OLE_LINK266"/>
      <w:bookmarkStart w:id="108" w:name="OLE_LINK267"/>
      <w:r w:rsidRPr="00C53635">
        <w:rPr>
          <w:rFonts w:ascii="Arial" w:eastAsia="微软雅黑" w:hAnsi="Arial" w:cs="AppleExternalUIFontSimplifiedCh"/>
        </w:rPr>
        <w:t xml:space="preserve">eg. </w:t>
      </w:r>
      <w:bookmarkStart w:id="109" w:name="OLE_LINK89"/>
      <w:bookmarkStart w:id="110" w:name="OLE_LINK90"/>
      <w:bookmarkStart w:id="111" w:name="OLE_LINK333"/>
      <w:bookmarkStart w:id="112" w:name="OLE_LINK62"/>
      <w:bookmarkStart w:id="113" w:name="OLE_LINK63"/>
      <w:r w:rsidRPr="00C53635">
        <w:rPr>
          <w:rFonts w:ascii="Arial" w:eastAsia="微软雅黑" w:hAnsi="Arial" w:cs="AppleExternalUIFontSimplifiedCh"/>
        </w:rPr>
        <w:t xml:space="preserve">The software upgrade ensures </w:t>
      </w:r>
      <w:r w:rsidRPr="00C53635">
        <w:rPr>
          <w:rFonts w:ascii="Arial" w:eastAsia="微软雅黑" w:hAnsi="Arial" w:cs="AppleExternalUIFontSimplifiedCh"/>
          <w:color w:val="FF0000"/>
        </w:rPr>
        <w:t xml:space="preserve">compatibility </w:t>
      </w:r>
      <w:r w:rsidRPr="00C53635">
        <w:rPr>
          <w:rFonts w:ascii="Arial" w:eastAsia="微软雅黑" w:hAnsi="Arial" w:cs="AppleExternalUIFontSimplifiedCh"/>
        </w:rPr>
        <w:t>with the latest operating system.</w:t>
      </w:r>
      <w:bookmarkEnd w:id="109"/>
      <w:bookmarkEnd w:id="110"/>
      <w:bookmarkEnd w:id="111"/>
    </w:p>
    <w:bookmarkEnd w:id="107"/>
    <w:bookmarkEnd w:id="108"/>
    <w:bookmarkEnd w:id="112"/>
    <w:bookmarkEnd w:id="113"/>
    <w:p w14:paraId="54D01C94" w14:textId="77777777" w:rsidR="00C53635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04CF2933" w14:textId="2E49806A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chunk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[tʃʌŋk]</w:t>
      </w:r>
      <w:r w:rsidRPr="00C53635">
        <w:rPr>
          <w:rFonts w:ascii="Arial" w:eastAsia="微软雅黑" w:hAnsi="Arial" w:cs="AppleExternalUIFontSimplifiedCh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块，大块</w:t>
      </w:r>
    </w:p>
    <w:p w14:paraId="1A6C3D88" w14:textId="291CA69F" w:rsidR="009333D6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114" w:name="OLE_LINK264"/>
      <w:bookmarkStart w:id="115" w:name="OLE_LINK265"/>
      <w:r w:rsidRPr="00C53635">
        <w:rPr>
          <w:rFonts w:ascii="Arial" w:eastAsia="微软雅黑" w:hAnsi="Arial" w:cs="AppleExternalUIFontSimplifiedCh"/>
        </w:rPr>
        <w:t xml:space="preserve">eg. </w:t>
      </w:r>
      <w:bookmarkStart w:id="116" w:name="OLE_LINK92"/>
      <w:bookmarkStart w:id="117" w:name="OLE_LINK93"/>
      <w:bookmarkStart w:id="118" w:name="OLE_LINK332"/>
      <w:bookmarkStart w:id="119" w:name="OLE_LINK66"/>
      <w:bookmarkStart w:id="120" w:name="OLE_LINK67"/>
      <w:r w:rsidRPr="00C53635">
        <w:rPr>
          <w:rFonts w:ascii="Arial" w:eastAsia="微软雅黑" w:hAnsi="Arial" w:cs="AppleExternalUIFontSimplifiedCh"/>
        </w:rPr>
        <w:t xml:space="preserve">The system processes data in </w:t>
      </w:r>
      <w:r w:rsidRPr="00C53635">
        <w:rPr>
          <w:rFonts w:ascii="Arial" w:eastAsia="微软雅黑" w:hAnsi="Arial" w:cs="AppleExternalUIFontSimplifiedCh"/>
          <w:color w:val="FF0000"/>
        </w:rPr>
        <w:t xml:space="preserve">chunks </w:t>
      </w:r>
      <w:r w:rsidRPr="00C53635">
        <w:rPr>
          <w:rFonts w:ascii="Arial" w:eastAsia="微软雅黑" w:hAnsi="Arial" w:cs="AppleExternalUIFontSimplifiedCh"/>
        </w:rPr>
        <w:t>to improve efficiency.</w:t>
      </w:r>
      <w:bookmarkEnd w:id="116"/>
      <w:bookmarkEnd w:id="117"/>
      <w:bookmarkEnd w:id="118"/>
    </w:p>
    <w:p w14:paraId="5301C20A" w14:textId="4A70DD7F" w:rsidR="00280B13" w:rsidRPr="00280B13" w:rsidRDefault="00280B13" w:rsidP="00280B13">
      <w:pPr>
        <w:rPr>
          <w:rFonts w:ascii="Arial" w:hAnsi="Arial" w:cs="Arial"/>
          <w:sz w:val="22"/>
          <w:szCs w:val="22"/>
        </w:rPr>
      </w:pPr>
      <w:r w:rsidRPr="00280B13">
        <w:rPr>
          <w:rFonts w:ascii="Arial" w:hAnsi="Arial" w:cs="Arial"/>
          <w:color w:val="000000"/>
          <w:shd w:val="clear" w:color="auto" w:fill="FFFFFF"/>
        </w:rPr>
        <w:t xml:space="preserve">eg. </w:t>
      </w:r>
      <w:bookmarkStart w:id="121" w:name="OLE_LINK330"/>
      <w:bookmarkStart w:id="122" w:name="OLE_LINK331"/>
      <w:r w:rsidRPr="00280B13">
        <w:rPr>
          <w:rFonts w:ascii="Arial" w:hAnsi="Arial" w:cs="Arial"/>
          <w:color w:val="000000"/>
          <w:shd w:val="clear" w:color="auto" w:fill="FFFFFF"/>
        </w:rPr>
        <w:t xml:space="preserve">Functions are self-contained </w:t>
      </w:r>
      <w:r w:rsidRPr="008548EF">
        <w:rPr>
          <w:rFonts w:ascii="Arial" w:hAnsi="Arial" w:cs="Arial"/>
          <w:color w:val="FF0000"/>
          <w:shd w:val="clear" w:color="auto" w:fill="FFFFFF"/>
        </w:rPr>
        <w:t xml:space="preserve">chunks </w:t>
      </w:r>
      <w:r w:rsidRPr="00280B13">
        <w:rPr>
          <w:rFonts w:ascii="Arial" w:hAnsi="Arial" w:cs="Arial"/>
          <w:color w:val="000000"/>
          <w:shd w:val="clear" w:color="auto" w:fill="FFFFFF"/>
        </w:rPr>
        <w:t>of code that perform a specific task. </w:t>
      </w:r>
      <w:bookmarkEnd w:id="121"/>
      <w:bookmarkEnd w:id="122"/>
    </w:p>
    <w:p w14:paraId="4B30E3B3" w14:textId="77777777" w:rsidR="00280B13" w:rsidRPr="00280B13" w:rsidRDefault="00280B13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</w:p>
    <w:bookmarkEnd w:id="114"/>
    <w:bookmarkEnd w:id="115"/>
    <w:bookmarkEnd w:id="119"/>
    <w:bookmarkEnd w:id="120"/>
    <w:p w14:paraId="54DC660A" w14:textId="0ED2269C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123" w:name="OLE_LINK68"/>
      <w:bookmarkStart w:id="124" w:name="OLE_LINK69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ramp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23"/>
      <w:bookmarkEnd w:id="124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[ræmp]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斜坡，坡道；</w:t>
      </w:r>
    </w:p>
    <w:p w14:paraId="26436719" w14:textId="0D21C05C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>eg.</w:t>
      </w:r>
      <w:bookmarkStart w:id="125" w:name="OLE_LINK328"/>
      <w:bookmarkStart w:id="126" w:name="OLE_LINK329"/>
      <w:r w:rsidRPr="00C53635">
        <w:rPr>
          <w:rFonts w:ascii="Arial" w:eastAsia="微软雅黑" w:hAnsi="Arial" w:cs="AppleExternalUIFontSimplifiedCh"/>
        </w:rPr>
        <w:t xml:space="preserve"> </w:t>
      </w:r>
      <w:bookmarkStart w:id="127" w:name="OLE_LINK70"/>
      <w:bookmarkStart w:id="128" w:name="OLE_LINK71"/>
      <w:bookmarkStart w:id="129" w:name="OLE_LINK94"/>
      <w:bookmarkStart w:id="130" w:name="OLE_LINK263"/>
      <w:r w:rsidRPr="00C53635">
        <w:rPr>
          <w:rFonts w:ascii="Arial" w:eastAsia="微软雅黑" w:hAnsi="Arial" w:cs="AppleExternalUIFontSimplifiedCh"/>
        </w:rPr>
        <w:t xml:space="preserve">The wheelchair </w:t>
      </w:r>
      <w:r w:rsidRPr="00C53635">
        <w:rPr>
          <w:rFonts w:ascii="Arial" w:eastAsia="微软雅黑" w:hAnsi="Arial" w:cs="AppleExternalUIFontSimplifiedCh"/>
          <w:color w:val="FF0000"/>
        </w:rPr>
        <w:t xml:space="preserve">ramp </w:t>
      </w:r>
      <w:r w:rsidRPr="00C53635">
        <w:rPr>
          <w:rFonts w:ascii="Arial" w:eastAsia="微软雅黑" w:hAnsi="Arial" w:cs="AppleExternalUIFontSimplifiedCh"/>
        </w:rPr>
        <w:t>provides easy access to the building.</w:t>
      </w:r>
      <w:bookmarkEnd w:id="125"/>
      <w:bookmarkEnd w:id="126"/>
      <w:bookmarkEnd w:id="127"/>
      <w:bookmarkEnd w:id="128"/>
      <w:bookmarkEnd w:id="129"/>
      <w:bookmarkEnd w:id="130"/>
    </w:p>
    <w:p w14:paraId="62DD4BBB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229237F4" w14:textId="77777777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reap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[riːp]</w:t>
      </w:r>
      <w:r w:rsidRPr="00C53635">
        <w:rPr>
          <w:rFonts w:ascii="Arial" w:eastAsia="微软雅黑" w:hAnsi="Arial" w:cs="AppleExternalUIFontSimplifiedCh"/>
          <w:color w:val="808080" w:themeColor="background1" w:themeShade="80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v. </w:t>
      </w:r>
      <w:r w:rsidRPr="00C53635">
        <w:rPr>
          <w:rFonts w:ascii="Arial" w:eastAsia="微软雅黑" w:hAnsi="Arial" w:cs="AppleExternalUIFontSimplifiedCh"/>
          <w:color w:val="0432FF"/>
        </w:rPr>
        <w:t>收割，收获</w:t>
      </w:r>
    </w:p>
    <w:p w14:paraId="58C96A92" w14:textId="77777777" w:rsidR="00C53635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 xml:space="preserve">eg. </w:t>
      </w:r>
      <w:bookmarkStart w:id="131" w:name="OLE_LINK95"/>
      <w:bookmarkStart w:id="132" w:name="OLE_LINK96"/>
      <w:bookmarkStart w:id="133" w:name="OLE_LINK72"/>
      <w:bookmarkStart w:id="134" w:name="OLE_LINK73"/>
      <w:bookmarkStart w:id="135" w:name="OLE_LINK327"/>
      <w:bookmarkStart w:id="136" w:name="OLE_LINK261"/>
      <w:bookmarkStart w:id="137" w:name="OLE_LINK262"/>
      <w:r w:rsidRPr="00C53635">
        <w:rPr>
          <w:rFonts w:ascii="Arial" w:eastAsia="微软雅黑" w:hAnsi="Arial" w:cs="AppleExternalUIFontSimplifiedCh"/>
        </w:rPr>
        <w:t xml:space="preserve">The farmers were busy </w:t>
      </w:r>
      <w:r w:rsidRPr="00C53635">
        <w:rPr>
          <w:rFonts w:ascii="Arial" w:eastAsia="微软雅黑" w:hAnsi="Arial" w:cs="AppleExternalUIFontSimplifiedCh"/>
          <w:color w:val="FF0000"/>
        </w:rPr>
        <w:t xml:space="preserve">reaping </w:t>
      </w:r>
      <w:r w:rsidRPr="00C53635">
        <w:rPr>
          <w:rFonts w:ascii="Arial" w:eastAsia="微软雅黑" w:hAnsi="Arial" w:cs="AppleExternalUIFontSimplifiedCh"/>
        </w:rPr>
        <w:t>the wheat in the fields.</w:t>
      </w:r>
      <w:bookmarkEnd w:id="131"/>
      <w:bookmarkEnd w:id="132"/>
      <w:bookmarkEnd w:id="133"/>
      <w:bookmarkEnd w:id="134"/>
      <w:bookmarkEnd w:id="135"/>
    </w:p>
    <w:bookmarkEnd w:id="136"/>
    <w:bookmarkEnd w:id="137"/>
    <w:p w14:paraId="1D445B9F" w14:textId="77777777" w:rsidR="00C53635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227C8244" w14:textId="420A3948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color w:val="0432FF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muscle memory</w:t>
      </w:r>
      <w:r w:rsidRPr="00C53635">
        <w:rPr>
          <w:rFonts w:ascii="Arial" w:eastAsia="微软雅黑" w:hAnsi="Arial" w:cs="AppleExternalUIFontSimplifiedCh"/>
        </w:rPr>
        <w:t xml:space="preserve"> </w:t>
      </w:r>
      <w:r w:rsidRPr="00C53635">
        <w:rPr>
          <w:rFonts w:ascii="Arial" w:eastAsia="微软雅黑" w:hAnsi="Arial" w:cs="AppleExternalUIFontSimplifiedCh"/>
          <w:color w:val="808080" w:themeColor="background1" w:themeShade="80"/>
        </w:rPr>
        <w:t xml:space="preserve">[ˈmʌsl ˈmeməri]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肌肉记忆，肌肉惯性</w:t>
      </w:r>
    </w:p>
    <w:p w14:paraId="1D9E1C9C" w14:textId="74A76D33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138" w:name="OLE_LINK259"/>
      <w:bookmarkStart w:id="139" w:name="OLE_LINK260"/>
      <w:r w:rsidRPr="00C53635">
        <w:rPr>
          <w:rFonts w:ascii="Arial" w:eastAsia="微软雅黑" w:hAnsi="Arial" w:cs="AppleExternalUIFontSimplifiedCh"/>
        </w:rPr>
        <w:t xml:space="preserve">eg. </w:t>
      </w:r>
      <w:bookmarkStart w:id="140" w:name="OLE_LINK325"/>
      <w:bookmarkStart w:id="141" w:name="OLE_LINK326"/>
      <w:bookmarkStart w:id="142" w:name="OLE_LINK74"/>
      <w:bookmarkStart w:id="143" w:name="OLE_LINK75"/>
      <w:bookmarkStart w:id="144" w:name="OLE_LINK97"/>
      <w:r w:rsidRPr="00C53635">
        <w:rPr>
          <w:rFonts w:ascii="Arial" w:eastAsia="微软雅黑" w:hAnsi="Arial" w:cs="AppleExternalUIFontSimplifiedCh"/>
        </w:rPr>
        <w:t xml:space="preserve">The pianist's </w:t>
      </w:r>
      <w:r w:rsidRPr="00C53635">
        <w:rPr>
          <w:rFonts w:ascii="Arial" w:eastAsia="微软雅黑" w:hAnsi="Arial" w:cs="AppleExternalUIFontSimplifiedCh"/>
          <w:color w:val="FF0000"/>
        </w:rPr>
        <w:t>muscle memory</w:t>
      </w:r>
      <w:r w:rsidRPr="00C53635">
        <w:rPr>
          <w:rFonts w:ascii="Arial" w:eastAsia="微软雅黑" w:hAnsi="Arial" w:cs="AppleExternalUIFontSimplifiedCh"/>
        </w:rPr>
        <w:t xml:space="preserve"> allows him to play complex pieces without thinking.</w:t>
      </w:r>
      <w:bookmarkEnd w:id="140"/>
      <w:bookmarkEnd w:id="141"/>
    </w:p>
    <w:bookmarkEnd w:id="138"/>
    <w:bookmarkEnd w:id="139"/>
    <w:p w14:paraId="56153AE2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bookmarkEnd w:id="142"/>
    <w:bookmarkEnd w:id="143"/>
    <w:bookmarkEnd w:id="144"/>
    <w:p w14:paraId="347F2E3E" w14:textId="77777777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drawback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[ˈdrɔːbæk]</w:t>
      </w:r>
      <w:r w:rsidRPr="00C53635">
        <w:rPr>
          <w:rFonts w:ascii="Arial" w:eastAsia="微软雅黑" w:hAnsi="Arial" w:cs="AppleExternalUIFontSimplifiedCh"/>
          <w:color w:val="808080" w:themeColor="background1" w:themeShade="80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n. </w:t>
      </w:r>
      <w:r w:rsidRPr="00C53635">
        <w:rPr>
          <w:rFonts w:ascii="Arial" w:eastAsia="微软雅黑" w:hAnsi="Arial" w:cs="AppleExternalUIFontSimplifiedCh"/>
          <w:color w:val="0432FF"/>
        </w:rPr>
        <w:t>缺点，不利条件</w:t>
      </w:r>
    </w:p>
    <w:p w14:paraId="0E1DC982" w14:textId="0843A85A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bookmarkStart w:id="145" w:name="OLE_LINK257"/>
      <w:bookmarkStart w:id="146" w:name="OLE_LINK258"/>
      <w:r w:rsidRPr="00C53635">
        <w:rPr>
          <w:rFonts w:ascii="Arial" w:eastAsia="微软雅黑" w:hAnsi="Arial" w:cs="AppleExternalUIFontSimplifiedCh"/>
        </w:rPr>
        <w:t xml:space="preserve">eg. </w:t>
      </w:r>
      <w:bookmarkStart w:id="147" w:name="OLE_LINK98"/>
      <w:bookmarkStart w:id="148" w:name="OLE_LINK99"/>
      <w:bookmarkStart w:id="149" w:name="OLE_LINK76"/>
      <w:bookmarkStart w:id="150" w:name="OLE_LINK77"/>
      <w:r w:rsidRPr="00C53635">
        <w:rPr>
          <w:rFonts w:ascii="Arial" w:eastAsia="微软雅黑" w:hAnsi="Arial" w:cs="AppleExternalUIFontSimplifiedCh"/>
        </w:rPr>
        <w:t xml:space="preserve">One major </w:t>
      </w:r>
      <w:r w:rsidRPr="00C53635">
        <w:rPr>
          <w:rFonts w:ascii="Arial" w:eastAsia="微软雅黑" w:hAnsi="Arial" w:cs="AppleExternalUIFontSimplifiedCh"/>
          <w:color w:val="FF0000"/>
        </w:rPr>
        <w:t xml:space="preserve">drawback </w:t>
      </w:r>
      <w:r w:rsidRPr="00C53635">
        <w:rPr>
          <w:rFonts w:ascii="Arial" w:eastAsia="微软雅黑" w:hAnsi="Arial" w:cs="AppleExternalUIFontSimplifiedCh"/>
        </w:rPr>
        <w:t>of the new system is that it requires expensive hardware upgrades.</w:t>
      </w:r>
      <w:bookmarkEnd w:id="147"/>
      <w:bookmarkEnd w:id="148"/>
    </w:p>
    <w:bookmarkEnd w:id="145"/>
    <w:bookmarkEnd w:id="146"/>
    <w:p w14:paraId="269E37B9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bookmarkEnd w:id="149"/>
    <w:bookmarkEnd w:id="150"/>
    <w:p w14:paraId="5FEFA9CB" w14:textId="77777777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typical</w:t>
      </w:r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 [ˈtɪpɪkl]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adj. </w:t>
      </w:r>
      <w:r w:rsidRPr="00C53635">
        <w:rPr>
          <w:rFonts w:ascii="Arial" w:eastAsia="微软雅黑" w:hAnsi="Arial" w:cs="AppleExternalUIFontSimplifiedCh"/>
          <w:color w:val="0432FF"/>
        </w:rPr>
        <w:t>典型的，有代表性的；一贯的</w:t>
      </w:r>
    </w:p>
    <w:p w14:paraId="0851B59A" w14:textId="1DA0E4AC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 xml:space="preserve">eg. </w:t>
      </w:r>
      <w:bookmarkStart w:id="151" w:name="OLE_LINK100"/>
      <w:bookmarkStart w:id="152" w:name="OLE_LINK101"/>
      <w:bookmarkStart w:id="153" w:name="OLE_LINK256"/>
      <w:r w:rsidRPr="00C53635">
        <w:rPr>
          <w:rFonts w:ascii="Arial" w:eastAsia="微软雅黑" w:hAnsi="Arial" w:cs="AppleExternalUIFontSimplifiedCh"/>
        </w:rPr>
        <w:t xml:space="preserve">The </w:t>
      </w:r>
      <w:r w:rsidRPr="00C53635">
        <w:rPr>
          <w:rFonts w:ascii="Arial" w:eastAsia="微软雅黑" w:hAnsi="Arial" w:cs="AppleExternalUIFontSimplifiedCh"/>
          <w:color w:val="FF0000"/>
        </w:rPr>
        <w:t xml:space="preserve">typical </w:t>
      </w:r>
      <w:r w:rsidRPr="00C53635">
        <w:rPr>
          <w:rFonts w:ascii="Arial" w:eastAsia="微软雅黑" w:hAnsi="Arial" w:cs="AppleExternalUIFontSimplifiedCh"/>
        </w:rPr>
        <w:t>workday for a software engineer involves coding and debugging.</w:t>
      </w:r>
      <w:bookmarkEnd w:id="151"/>
      <w:bookmarkEnd w:id="152"/>
      <w:bookmarkEnd w:id="153"/>
    </w:p>
    <w:p w14:paraId="40714C2A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37ECE56" w14:textId="77777777" w:rsidR="009333D6" w:rsidRPr="00F817FC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bookmarkStart w:id="154" w:name="OLE_LINK82"/>
      <w:bookmarkStart w:id="155" w:name="OLE_LINK83"/>
      <w:r w:rsidRPr="00F817FC">
        <w:rPr>
          <w:rFonts w:ascii="Arial" w:eastAsia="微软雅黑" w:hAnsi="Arial" w:cs="AppleExternalUIFontSimplifiedCh"/>
          <w:sz w:val="22"/>
          <w:szCs w:val="22"/>
        </w:rPr>
        <w:t>▲</w:t>
      </w:r>
      <w:bookmarkEnd w:id="154"/>
      <w:bookmarkEnd w:id="155"/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bookmarkStart w:id="156" w:name="OLE_LINK252"/>
      <w:bookmarkStart w:id="157" w:name="OLE_LINK253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complete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56"/>
      <w:bookmarkEnd w:id="157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[kəmˈpliːt]</w:t>
      </w:r>
      <w:r w:rsidRPr="00C53635">
        <w:rPr>
          <w:rFonts w:ascii="Arial" w:eastAsia="微软雅黑" w:hAnsi="Arial" w:cs="AppleExternalUIFontSimplifiedCh"/>
        </w:rPr>
        <w:t xml:space="preserve"> </w:t>
      </w:r>
      <w:r w:rsidRPr="00C53635">
        <w:rPr>
          <w:rFonts w:ascii="Arial" w:eastAsia="微软雅黑" w:hAnsi="Arial" w:cs="AppleExternalUIFontSimplifiedCh"/>
          <w:color w:val="0432FF"/>
        </w:rPr>
        <w:t xml:space="preserve">adj/v. </w:t>
      </w:r>
      <w:r w:rsidRPr="00C53635">
        <w:rPr>
          <w:rFonts w:ascii="Arial" w:eastAsia="微软雅黑" w:hAnsi="Arial" w:cs="AppleExternalUIFontSimplifiedCh"/>
          <w:color w:val="0432FF"/>
        </w:rPr>
        <w:t>完整的，完全的；完成，结束</w:t>
      </w:r>
    </w:p>
    <w:p w14:paraId="7775B72F" w14:textId="0A22211F" w:rsidR="009333D6" w:rsidRPr="00C53635" w:rsidRDefault="009333D6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>eg.</w:t>
      </w:r>
      <w:bookmarkStart w:id="158" w:name="OLE_LINK254"/>
      <w:bookmarkStart w:id="159" w:name="OLE_LINK255"/>
      <w:r w:rsidRPr="00C53635">
        <w:rPr>
          <w:rFonts w:ascii="Arial" w:eastAsia="微软雅黑" w:hAnsi="Arial" w:cs="AppleExternalUIFontSimplifiedCh"/>
        </w:rPr>
        <w:t xml:space="preserve"> </w:t>
      </w:r>
      <w:bookmarkStart w:id="160" w:name="OLE_LINK78"/>
      <w:bookmarkStart w:id="161" w:name="OLE_LINK79"/>
      <w:bookmarkStart w:id="162" w:name="OLE_LINK102"/>
      <w:r w:rsidRPr="00C53635">
        <w:rPr>
          <w:rFonts w:ascii="Arial" w:eastAsia="微软雅黑" w:hAnsi="Arial" w:cs="AppleExternalUIFontSimplifiedCh"/>
        </w:rPr>
        <w:t xml:space="preserve">The project is almost </w:t>
      </w:r>
      <w:r w:rsidRPr="00C53635">
        <w:rPr>
          <w:rFonts w:ascii="Arial" w:eastAsia="微软雅黑" w:hAnsi="Arial" w:cs="AppleExternalUIFontSimplifiedCh"/>
          <w:color w:val="FF0000"/>
        </w:rPr>
        <w:t xml:space="preserve">complete </w:t>
      </w:r>
      <w:r w:rsidRPr="00C53635">
        <w:rPr>
          <w:rFonts w:ascii="Arial" w:eastAsia="微软雅黑" w:hAnsi="Arial" w:cs="AppleExternalUIFontSimplifiedCh"/>
        </w:rPr>
        <w:t>and should be finished by next week.</w:t>
      </w:r>
      <w:bookmarkEnd w:id="158"/>
      <w:bookmarkEnd w:id="159"/>
      <w:bookmarkEnd w:id="160"/>
      <w:bookmarkEnd w:id="161"/>
      <w:bookmarkEnd w:id="162"/>
    </w:p>
    <w:p w14:paraId="5A5D4CAB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3BCB59C" w14:textId="5F576BA8" w:rsidR="00E663CA" w:rsidRPr="00F817FC" w:rsidRDefault="00E663CA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 w:cs="AppleExternalUIFontSimplifiedCh"/>
          <w:sz w:val="22"/>
          <w:szCs w:val="22"/>
        </w:rPr>
        <w:t>▲</w:t>
      </w:r>
      <w:bookmarkStart w:id="163" w:name="OLE_LINK86"/>
      <w:bookmarkStart w:id="164" w:name="OLE_LINK87"/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F817FC">
        <w:rPr>
          <w:rFonts w:ascii="Arial" w:eastAsia="微软雅黑" w:hAnsi="Arial"/>
          <w:b/>
          <w:bCs/>
          <w:color w:val="000000" w:themeColor="text1"/>
          <w:sz w:val="28"/>
          <w:szCs w:val="28"/>
        </w:rPr>
        <w:t xml:space="preserve">programming </w:t>
      </w:r>
      <w:bookmarkStart w:id="165" w:name="OLE_LINK250"/>
      <w:bookmarkStart w:id="166" w:name="OLE_LINK251"/>
      <w:r w:rsidRPr="00F817FC">
        <w:rPr>
          <w:rFonts w:ascii="Arial" w:eastAsia="微软雅黑" w:hAnsi="Arial"/>
          <w:b/>
          <w:bCs/>
          <w:color w:val="000000" w:themeColor="text1"/>
          <w:sz w:val="28"/>
          <w:szCs w:val="28"/>
        </w:rPr>
        <w:t>paradigm</w:t>
      </w:r>
      <w:r w:rsidRPr="00F817FC">
        <w:rPr>
          <w:rFonts w:ascii="Arial" w:eastAsia="微软雅黑" w:hAnsi="Arial"/>
          <w:color w:val="808080" w:themeColor="background1" w:themeShade="80"/>
        </w:rPr>
        <w:t xml:space="preserve"> </w:t>
      </w:r>
      <w:bookmarkEnd w:id="163"/>
      <w:bookmarkEnd w:id="164"/>
      <w:bookmarkEnd w:id="165"/>
      <w:bookmarkEnd w:id="166"/>
      <w:r w:rsidRPr="00F817FC">
        <w:rPr>
          <w:rFonts w:ascii="Arial" w:eastAsia="微软雅黑" w:hAnsi="Arial"/>
          <w:color w:val="808080" w:themeColor="background1" w:themeShade="80"/>
        </w:rPr>
        <w:t>[</w:t>
      </w:r>
      <w:r w:rsidRPr="00F817FC">
        <w:rPr>
          <w:rStyle w:val="ac"/>
          <w:rFonts w:ascii="Arial" w:eastAsia="微软雅黑" w:hAnsi="Arial" w:cs="Arial"/>
          <w:i w:val="0"/>
          <w:iCs w:val="0"/>
          <w:color w:val="808080" w:themeColor="background1" w:themeShade="80"/>
        </w:rPr>
        <w:t>ˈ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pro</w:t>
      </w:r>
      <w:r w:rsidRPr="00F817FC">
        <w:rPr>
          <w:rStyle w:val="ac"/>
          <w:rFonts w:ascii="Arial" w:eastAsia="微软雅黑" w:hAnsi="Arial" w:cs="Arial"/>
          <w:i w:val="0"/>
          <w:iCs w:val="0"/>
          <w:color w:val="808080" w:themeColor="background1" w:themeShade="80"/>
        </w:rPr>
        <w:t>ʊ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ɡ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ræm</w:t>
      </w:r>
      <w:r w:rsidRPr="00F817FC">
        <w:rPr>
          <w:rStyle w:val="ac"/>
          <w:rFonts w:ascii="Arial" w:eastAsia="微软雅黑" w:hAnsi="Arial" w:cs="Arial"/>
          <w:i w:val="0"/>
          <w:iCs w:val="0"/>
          <w:color w:val="808080" w:themeColor="background1" w:themeShade="80"/>
        </w:rPr>
        <w:t>ɪ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ŋ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 xml:space="preserve"> </w:t>
      </w:r>
      <w:r w:rsidRPr="00F817FC">
        <w:rPr>
          <w:rStyle w:val="ac"/>
          <w:rFonts w:ascii="Arial" w:eastAsia="微软雅黑" w:hAnsi="Arial" w:cs="Arial"/>
          <w:i w:val="0"/>
          <w:iCs w:val="0"/>
          <w:color w:val="808080" w:themeColor="background1" w:themeShade="80"/>
        </w:rPr>
        <w:t>ˈ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pær</w:t>
      </w:r>
      <w:r w:rsidRPr="00F817FC">
        <w:rPr>
          <w:rStyle w:val="ac"/>
          <w:rFonts w:ascii="Arial" w:eastAsia="微软雅黑" w:hAnsi="Arial" w:cs="Arial"/>
          <w:i w:val="0"/>
          <w:iCs w:val="0"/>
          <w:color w:val="808080" w:themeColor="background1" w:themeShade="80"/>
        </w:rPr>
        <w:t>ə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da</w:t>
      </w:r>
      <w:r w:rsidRPr="00F817FC">
        <w:rPr>
          <w:rStyle w:val="ac"/>
          <w:rFonts w:ascii="Arial" w:eastAsia="微软雅黑" w:hAnsi="Arial" w:cs="Arial"/>
          <w:i w:val="0"/>
          <w:iCs w:val="0"/>
          <w:color w:val="808080" w:themeColor="background1" w:themeShade="80"/>
        </w:rPr>
        <w:t>ɪ</w:t>
      </w:r>
      <w:r w:rsidRPr="00F817FC">
        <w:rPr>
          <w:rStyle w:val="ac"/>
          <w:rFonts w:ascii="Arial" w:eastAsia="微软雅黑" w:hAnsi="Arial" w:hint="eastAsia"/>
          <w:i w:val="0"/>
          <w:iCs w:val="0"/>
          <w:color w:val="808080" w:themeColor="background1" w:themeShade="80"/>
        </w:rPr>
        <w:t>m</w:t>
      </w:r>
      <w:r w:rsidRPr="00F817FC">
        <w:rPr>
          <w:rStyle w:val="ac"/>
          <w:rFonts w:ascii="Arial" w:eastAsia="微软雅黑" w:hAnsi="Arial"/>
          <w:i w:val="0"/>
          <w:iCs w:val="0"/>
          <w:color w:val="808080" w:themeColor="background1" w:themeShade="80"/>
        </w:rPr>
        <w:t>]</w:t>
      </w:r>
      <w:r w:rsidRPr="00F817FC">
        <w:rPr>
          <w:rFonts w:ascii="Arial" w:eastAsia="微软雅黑" w:hAnsi="Arial" w:hint="eastAsia"/>
        </w:rPr>
        <w:t xml:space="preserve"> </w:t>
      </w:r>
      <w:r w:rsidRPr="00F817FC">
        <w:rPr>
          <w:rFonts w:ascii="Arial" w:eastAsia="微软雅黑" w:hAnsi="Arial" w:hint="eastAsia"/>
          <w:color w:val="0432FF"/>
        </w:rPr>
        <w:t>phr</w:t>
      </w:r>
      <w:r w:rsidRPr="00F817FC">
        <w:rPr>
          <w:rFonts w:ascii="Arial" w:eastAsia="微软雅黑" w:hAnsi="Arial"/>
          <w:color w:val="0432FF"/>
        </w:rPr>
        <w:t xml:space="preserve">. </w:t>
      </w:r>
      <w:r w:rsidRPr="00F817FC">
        <w:rPr>
          <w:rFonts w:ascii="Arial" w:eastAsia="微软雅黑" w:hAnsi="Arial"/>
          <w:color w:val="0432FF"/>
        </w:rPr>
        <w:t>编程范式</w:t>
      </w:r>
      <w:r w:rsidR="00C53635">
        <w:rPr>
          <w:rFonts w:ascii="Arial" w:eastAsia="微软雅黑" w:hAnsi="Arial" w:hint="eastAsia"/>
          <w:color w:val="0432FF"/>
        </w:rPr>
        <w:t xml:space="preserve"> </w:t>
      </w:r>
    </w:p>
    <w:p w14:paraId="1F69B549" w14:textId="37C9FA07" w:rsidR="006C5BBC" w:rsidRDefault="00E663CA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C53635">
        <w:rPr>
          <w:rFonts w:ascii="Arial" w:eastAsia="微软雅黑" w:hAnsi="Arial" w:cs="AppleExternalUIFontSimplifiedCh"/>
        </w:rPr>
        <w:t xml:space="preserve">eg. </w:t>
      </w:r>
      <w:bookmarkStart w:id="167" w:name="OLE_LINK103"/>
      <w:bookmarkStart w:id="168" w:name="OLE_LINK104"/>
      <w:bookmarkStart w:id="169" w:name="OLE_LINK324"/>
      <w:r w:rsidRPr="00C53635">
        <w:rPr>
          <w:rFonts w:ascii="Arial" w:eastAsia="微软雅黑" w:hAnsi="Arial" w:cs="AppleExternalUIFontSimplifiedCh"/>
        </w:rPr>
        <w:t xml:space="preserve">Reactive programming is a </w:t>
      </w:r>
      <w:r w:rsidRPr="00C53635">
        <w:rPr>
          <w:rFonts w:ascii="Arial" w:eastAsia="微软雅黑" w:hAnsi="Arial" w:cs="AppleExternalUIFontSimplifiedCh"/>
          <w:color w:val="FF0000"/>
        </w:rPr>
        <w:t xml:space="preserve">programming paradigm </w:t>
      </w:r>
      <w:r w:rsidRPr="00C53635">
        <w:rPr>
          <w:rFonts w:ascii="Arial" w:eastAsia="微软雅黑" w:hAnsi="Arial" w:cs="AppleExternalUIFontSimplifiedCh"/>
        </w:rPr>
        <w:t>that allows for asynchronous and event-based programming with observable streams.</w:t>
      </w:r>
      <w:r w:rsidR="003A6EA5" w:rsidRPr="00C53635">
        <w:rPr>
          <w:rFonts w:ascii="Arial" w:eastAsia="微软雅黑" w:hAnsi="Arial" w:cs="AppleExternalUIFontSimplifiedCh"/>
        </w:rPr>
        <w:t xml:space="preserve"> </w:t>
      </w:r>
      <w:bookmarkEnd w:id="167"/>
      <w:bookmarkEnd w:id="168"/>
      <w:bookmarkEnd w:id="169"/>
    </w:p>
    <w:p w14:paraId="5A89AAE5" w14:textId="3D0E1BC8" w:rsidR="00C53635" w:rsidRPr="00C53635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 w:hint="eastAsia"/>
        </w:rPr>
        <w:t>e</w:t>
      </w:r>
      <w:r>
        <w:rPr>
          <w:rFonts w:ascii="Arial" w:eastAsia="微软雅黑" w:hAnsi="Arial" w:cs="AppleExternalUIFontSimplifiedCh"/>
        </w:rPr>
        <w:t>g. Paradigm is a</w:t>
      </w:r>
      <w:r w:rsidRPr="00C53635">
        <w:rPr>
          <w:rFonts w:ascii="Arial" w:eastAsia="微软雅黑" w:hAnsi="Arial" w:cs="AppleExternalUIFontSimplifiedCh"/>
        </w:rPr>
        <w:t xml:space="preserve"> model or framework for thinking.</w:t>
      </w:r>
    </w:p>
    <w:p w14:paraId="7A8EF9FB" w14:textId="77777777" w:rsidR="00C53635" w:rsidRPr="00F817FC" w:rsidRDefault="00C53635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5C16F9C4" w14:textId="12DDBAE4" w:rsidR="006C5BBC" w:rsidRPr="00C53635" w:rsidRDefault="006C5BBC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sz w:val="26"/>
          <w:szCs w:val="26"/>
        </w:rPr>
      </w:pPr>
      <w:r w:rsidRPr="00F817FC">
        <w:rPr>
          <w:rFonts w:ascii="Arial" w:eastAsia="微软雅黑" w:hAnsi="Arial" w:cs="Arial"/>
          <w:b/>
          <w:bCs/>
          <w:sz w:val="26"/>
          <w:szCs w:val="26"/>
        </w:rPr>
        <w:t>▲</w:t>
      </w:r>
      <w:r w:rsidRPr="00F817FC">
        <w:rPr>
          <w:rFonts w:ascii="Arial" w:eastAsia="微软雅黑" w:hAnsi="Arial" w:cs="AppleSystemUIFont"/>
          <w:b/>
          <w:bCs/>
          <w:sz w:val="26"/>
          <w:szCs w:val="26"/>
        </w:rPr>
        <w:t xml:space="preserve"> </w:t>
      </w:r>
      <w:bookmarkStart w:id="170" w:name="OLE_LINK105"/>
      <w:bookmarkStart w:id="171" w:name="OLE_LINK106"/>
      <w:bookmarkStart w:id="172" w:name="OLE_LINK243"/>
      <w:bookmarkStart w:id="173" w:name="OLE_LINK248"/>
      <w:r w:rsidRPr="00F817FC">
        <w:rPr>
          <w:rFonts w:ascii="Arial" w:eastAsia="微软雅黑" w:hAnsi="Arial" w:cs="Arial"/>
          <w:b/>
          <w:bCs/>
          <w:sz w:val="28"/>
          <w:szCs w:val="28"/>
        </w:rPr>
        <w:t>simultaneous</w:t>
      </w:r>
      <w:r w:rsidRPr="00F817FC">
        <w:rPr>
          <w:rFonts w:ascii="Arial" w:eastAsia="微软雅黑" w:hAnsi="Arial" w:cs="AppleSystemUIFont"/>
          <w:b/>
          <w:bCs/>
          <w:sz w:val="28"/>
          <w:szCs w:val="28"/>
        </w:rPr>
        <w:t xml:space="preserve"> </w:t>
      </w:r>
      <w:bookmarkEnd w:id="170"/>
      <w:bookmarkEnd w:id="171"/>
      <w:bookmarkEnd w:id="172"/>
      <w:bookmarkEnd w:id="173"/>
      <w:r w:rsidRPr="00F817FC">
        <w:rPr>
          <w:rFonts w:ascii="Arial" w:eastAsia="微软雅黑" w:hAnsi="Arial" w:cs="AppleSystemUIFont"/>
          <w:color w:val="808080" w:themeColor="background1" w:themeShade="80"/>
        </w:rPr>
        <w:t>[</w:t>
      </w:r>
      <w:r w:rsidR="00AD6F74" w:rsidRPr="00F817FC">
        <w:rPr>
          <w:rFonts w:ascii="Arial" w:eastAsia="微软雅黑" w:hAnsi="Arial" w:cs="AppleSystemUIFont"/>
          <w:color w:val="808080" w:themeColor="background1" w:themeShade="80"/>
        </w:rPr>
        <w:t>ˌsaɪmlˈteɪniəs</w:t>
      </w:r>
      <w:r w:rsidRPr="00F817FC">
        <w:rPr>
          <w:rFonts w:ascii="Arial" w:eastAsia="微软雅黑" w:hAnsi="Arial" w:cs="AppleSystemUIFont"/>
          <w:color w:val="808080" w:themeColor="background1" w:themeShade="80"/>
        </w:rPr>
        <w:t>]</w:t>
      </w:r>
      <w:r w:rsidRPr="00F817FC">
        <w:rPr>
          <w:rFonts w:ascii="Arial" w:eastAsia="微软雅黑" w:hAnsi="Arial" w:cs="AppleSystemUIFont"/>
        </w:rPr>
        <w:t xml:space="preserve"> </w:t>
      </w:r>
      <w:r w:rsidRPr="008548EF">
        <w:rPr>
          <w:rFonts w:ascii="Arial" w:eastAsia="微软雅黑" w:hAnsi="Arial" w:cs="AppleSystemUIFont"/>
          <w:color w:val="0432FF"/>
        </w:rPr>
        <w:t xml:space="preserve">adj. </w:t>
      </w:r>
      <w:bookmarkStart w:id="174" w:name="OLE_LINK246"/>
      <w:bookmarkStart w:id="175" w:name="OLE_LINK247"/>
      <w:r w:rsidRPr="008548EF">
        <w:rPr>
          <w:rFonts w:ascii="Arial" w:eastAsia="微软雅黑" w:hAnsi="Arial" w:cs="AppleSystemUIFont" w:hint="eastAsia"/>
          <w:color w:val="0432FF"/>
        </w:rPr>
        <w:t>同时的</w:t>
      </w:r>
      <w:bookmarkEnd w:id="174"/>
      <w:bookmarkEnd w:id="175"/>
      <w:r w:rsidR="00C53635" w:rsidRPr="008548EF">
        <w:rPr>
          <w:rFonts w:ascii="Arial" w:eastAsia="微软雅黑" w:hAnsi="Arial" w:cs="AppleSystemUIFont" w:hint="eastAsia"/>
          <w:color w:val="0432FF"/>
        </w:rPr>
        <w:t xml:space="preserve"> </w:t>
      </w:r>
      <w:r w:rsidR="00C53635" w:rsidRPr="008548EF">
        <w:rPr>
          <w:rFonts w:ascii="Arial" w:eastAsia="微软雅黑" w:hAnsi="Arial" w:cs="AppleSystemUIFont"/>
          <w:color w:val="0432FF"/>
        </w:rPr>
        <w:t>= Happening at the same time.</w:t>
      </w:r>
    </w:p>
    <w:p w14:paraId="0BA73CBE" w14:textId="5565C7E0" w:rsidR="00E663CA" w:rsidRDefault="006C5BBC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</w:rPr>
      </w:pPr>
      <w:r w:rsidRPr="00F817FC">
        <w:rPr>
          <w:rFonts w:ascii="Arial" w:eastAsia="微软雅黑" w:hAnsi="Arial" w:cs="AppleSystemUIFont"/>
        </w:rPr>
        <w:t xml:space="preserve">eg. </w:t>
      </w:r>
      <w:bookmarkStart w:id="176" w:name="OLE_LINK107"/>
      <w:bookmarkStart w:id="177" w:name="OLE_LINK108"/>
      <w:bookmarkStart w:id="178" w:name="OLE_LINK245"/>
      <w:bookmarkStart w:id="179" w:name="OLE_LINK249"/>
      <w:bookmarkStart w:id="180" w:name="OLE_LINK323"/>
      <w:r w:rsidRPr="00F817FC">
        <w:rPr>
          <w:rFonts w:ascii="Arial" w:eastAsia="微软雅黑" w:hAnsi="Arial" w:cs="AppleSystemUIFont"/>
        </w:rPr>
        <w:t>Parallel computing is used to divide a large problem into smaller, independent tasks that can be processed simultaneously.</w:t>
      </w:r>
      <w:bookmarkEnd w:id="176"/>
      <w:bookmarkEnd w:id="177"/>
      <w:bookmarkEnd w:id="178"/>
      <w:bookmarkEnd w:id="179"/>
      <w:bookmarkEnd w:id="180"/>
    </w:p>
    <w:p w14:paraId="16A7B799" w14:textId="77777777" w:rsidR="00591B54" w:rsidRPr="00F817FC" w:rsidRDefault="00591B54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1"/>
          <w:szCs w:val="21"/>
        </w:rPr>
      </w:pPr>
    </w:p>
    <w:p w14:paraId="247D8BC6" w14:textId="2131E4B7" w:rsidR="0033444F" w:rsidRPr="00F817FC" w:rsidRDefault="00DF389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sz w:val="22"/>
          <w:szCs w:val="22"/>
        </w:rPr>
      </w:pPr>
      <w:bookmarkStart w:id="181" w:name="OLE_LINK117"/>
      <w:bookmarkStart w:id="182" w:name="OLE_LINK118"/>
      <w:r w:rsidRPr="00F817FC">
        <w:rPr>
          <w:rFonts w:ascii="Arial" w:eastAsia="微软雅黑" w:hAnsi="Arial" w:cs="Arial"/>
          <w:b/>
          <w:bCs/>
          <w:sz w:val="26"/>
          <w:szCs w:val="26"/>
        </w:rPr>
        <w:t>▲</w:t>
      </w:r>
      <w:bookmarkEnd w:id="181"/>
      <w:bookmarkEnd w:id="182"/>
      <w:r w:rsidRPr="00F817FC">
        <w:rPr>
          <w:rFonts w:ascii="Arial" w:eastAsia="微软雅黑" w:hAnsi="Arial" w:cs="Arial"/>
          <w:b/>
          <w:bCs/>
          <w:sz w:val="26"/>
          <w:szCs w:val="26"/>
        </w:rPr>
        <w:t xml:space="preserve"> </w:t>
      </w:r>
      <w:bookmarkStart w:id="183" w:name="OLE_LINK113"/>
      <w:bookmarkStart w:id="184" w:name="OLE_LINK114"/>
      <w:r w:rsidRPr="00F817FC">
        <w:rPr>
          <w:rFonts w:ascii="Arial" w:eastAsia="微软雅黑" w:hAnsi="Arial" w:cs="AppleExternalUIFontSimplifiedCh"/>
          <w:b/>
          <w:bCs/>
          <w:sz w:val="28"/>
          <w:szCs w:val="28"/>
        </w:rPr>
        <w:t>customized</w:t>
      </w:r>
      <w:r w:rsidRPr="00F817FC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83"/>
      <w:bookmarkEnd w:id="184"/>
      <w:r w:rsidRPr="00F817FC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[ˈkʌstəmaɪzd]</w:t>
      </w:r>
      <w:r w:rsidRPr="00F817FC">
        <w:rPr>
          <w:rFonts w:ascii="Arial" w:eastAsia="微软雅黑" w:hAnsi="Arial" w:cs="AppleExternalUIFontSimplifiedCh"/>
          <w:sz w:val="22"/>
          <w:szCs w:val="22"/>
        </w:rPr>
        <w:t xml:space="preserve"> </w:t>
      </w:r>
      <w:r w:rsidRPr="008548EF">
        <w:rPr>
          <w:rFonts w:ascii="Arial" w:eastAsia="微软雅黑" w:hAnsi="Arial" w:cs="AppleExternalUIFontSimplifiedCh"/>
          <w:color w:val="0432FF"/>
          <w:sz w:val="22"/>
          <w:szCs w:val="22"/>
        </w:rPr>
        <w:t xml:space="preserve">adj. </w:t>
      </w:r>
      <w:r w:rsidRPr="008548EF">
        <w:rPr>
          <w:rFonts w:ascii="Arial" w:eastAsia="微软雅黑" w:hAnsi="Arial" w:cs="AppleExternalUIFontSimplifiedCh"/>
          <w:color w:val="0432FF"/>
          <w:sz w:val="22"/>
          <w:szCs w:val="22"/>
        </w:rPr>
        <w:t>定制的</w:t>
      </w:r>
    </w:p>
    <w:p w14:paraId="04A705F2" w14:textId="77777777" w:rsidR="00DF389D" w:rsidRPr="00591B54" w:rsidRDefault="00DF389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91B54">
        <w:rPr>
          <w:rFonts w:ascii="Arial" w:eastAsia="微软雅黑" w:hAnsi="Arial" w:cs="AppleExternalUIFontSimplifiedCh"/>
        </w:rPr>
        <w:t xml:space="preserve">eg. </w:t>
      </w:r>
      <w:bookmarkStart w:id="185" w:name="OLE_LINK111"/>
      <w:bookmarkStart w:id="186" w:name="OLE_LINK112"/>
      <w:bookmarkStart w:id="187" w:name="OLE_LINK239"/>
      <w:bookmarkStart w:id="188" w:name="OLE_LINK240"/>
      <w:bookmarkStart w:id="189" w:name="OLE_LINK321"/>
      <w:bookmarkStart w:id="190" w:name="OLE_LINK322"/>
      <w:r w:rsidRPr="00591B54">
        <w:rPr>
          <w:rFonts w:ascii="Arial" w:eastAsia="微软雅黑" w:hAnsi="Arial" w:cs="AppleExternalUIFontSimplifiedCh"/>
        </w:rPr>
        <w:t>This software allows for customized settings based on the user's preferences.</w:t>
      </w:r>
      <w:bookmarkEnd w:id="185"/>
      <w:bookmarkEnd w:id="186"/>
      <w:bookmarkEnd w:id="187"/>
      <w:bookmarkEnd w:id="188"/>
    </w:p>
    <w:bookmarkEnd w:id="189"/>
    <w:bookmarkEnd w:id="190"/>
    <w:p w14:paraId="12200112" w14:textId="3EDC781F" w:rsidR="00DF389D" w:rsidRPr="00591B54" w:rsidRDefault="00DF389D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</w:rPr>
      </w:pPr>
      <w:r w:rsidRPr="00591B54">
        <w:rPr>
          <w:rFonts w:ascii="Arial" w:eastAsia="微软雅黑" w:hAnsi="Arial" w:cs="AppleExternalUIFontSimplifiedCh"/>
        </w:rPr>
        <w:t>eg.</w:t>
      </w:r>
      <w:bookmarkStart w:id="191" w:name="OLE_LINK319"/>
      <w:bookmarkStart w:id="192" w:name="OLE_LINK320"/>
      <w:r w:rsidRPr="00591B54">
        <w:rPr>
          <w:rFonts w:ascii="Arial" w:eastAsia="微软雅黑" w:hAnsi="Arial" w:cs="AppleExternalUIFontSimplifiedCh"/>
        </w:rPr>
        <w:t xml:space="preserve"> </w:t>
      </w:r>
      <w:bookmarkStart w:id="193" w:name="OLE_LINK237"/>
      <w:bookmarkStart w:id="194" w:name="OLE_LINK238"/>
      <w:r w:rsidRPr="00591B54">
        <w:rPr>
          <w:rFonts w:ascii="Arial" w:eastAsia="微软雅黑" w:hAnsi="Arial" w:cs="AppleExternalUIFontSimplifiedCh"/>
        </w:rPr>
        <w:t>The company specializes in customized products for their clients' specific needs.</w:t>
      </w:r>
      <w:bookmarkEnd w:id="191"/>
      <w:bookmarkEnd w:id="192"/>
    </w:p>
    <w:bookmarkEnd w:id="193"/>
    <w:bookmarkEnd w:id="194"/>
    <w:p w14:paraId="18C5588A" w14:textId="404342B3" w:rsidR="004F07A7" w:rsidRDefault="004F07A7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Segoe UI Symbol"/>
          <w:color w:val="0000FF"/>
        </w:rPr>
      </w:pPr>
      <w:r w:rsidRPr="00F817FC">
        <w:rPr>
          <w:rFonts w:ascii="Segoe UI Symbol" w:eastAsia="微软雅黑" w:hAnsi="Segoe UI Symbol" w:cs="Segoe UI Symbol"/>
        </w:rPr>
        <w:t>▷</w:t>
      </w:r>
      <w:r w:rsidRPr="00F817FC">
        <w:rPr>
          <w:rFonts w:ascii="Arial" w:eastAsia="微软雅黑" w:hAnsi="Arial" w:cs="Segoe UI Symbol"/>
        </w:rPr>
        <w:t xml:space="preserve"> </w:t>
      </w:r>
      <w:bookmarkStart w:id="195" w:name="OLE_LINK241"/>
      <w:bookmarkStart w:id="196" w:name="OLE_LINK242"/>
      <w:r w:rsidRPr="00F817FC">
        <w:rPr>
          <w:rFonts w:ascii="Arial" w:eastAsia="微软雅黑" w:hAnsi="Arial" w:cs="Segoe UI Symbol"/>
        </w:rPr>
        <w:t xml:space="preserve">customize </w:t>
      </w:r>
      <w:bookmarkEnd w:id="195"/>
      <w:bookmarkEnd w:id="196"/>
      <w:r w:rsidRPr="00F817FC">
        <w:rPr>
          <w:rFonts w:ascii="Arial" w:eastAsia="微软雅黑" w:hAnsi="Arial" w:cs="Segoe UI Symbol"/>
          <w:color w:val="A6A6A6" w:themeColor="background1" w:themeShade="A6"/>
        </w:rPr>
        <w:t xml:space="preserve">[ˈkʌstəmaɪz] </w:t>
      </w:r>
      <w:r w:rsidRPr="00F817FC">
        <w:rPr>
          <w:rFonts w:ascii="Arial" w:eastAsia="微软雅黑" w:hAnsi="Arial" w:cs="Segoe UI Symbol" w:hint="eastAsia"/>
          <w:color w:val="0000FF"/>
        </w:rPr>
        <w:t>v</w:t>
      </w:r>
      <w:r w:rsidRPr="00F817FC">
        <w:rPr>
          <w:rFonts w:ascii="Arial" w:eastAsia="微软雅黑" w:hAnsi="Arial" w:cs="Segoe UI Symbol"/>
          <w:color w:val="0000FF"/>
        </w:rPr>
        <w:t xml:space="preserve">. </w:t>
      </w:r>
      <w:r w:rsidRPr="00F817FC">
        <w:rPr>
          <w:rFonts w:ascii="Arial" w:eastAsia="微软雅黑" w:hAnsi="Arial" w:cs="Segoe UI Symbol" w:hint="eastAsia"/>
          <w:color w:val="0000FF"/>
        </w:rPr>
        <w:t>定制，改制</w:t>
      </w:r>
    </w:p>
    <w:p w14:paraId="6F62A032" w14:textId="77777777" w:rsidR="00591B54" w:rsidRPr="00F817FC" w:rsidRDefault="00591B54" w:rsidP="008159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ExternalUIFontSimplifiedCh"/>
          <w:b/>
          <w:bCs/>
        </w:rPr>
      </w:pPr>
    </w:p>
    <w:p w14:paraId="7DF974A8" w14:textId="52473E0A" w:rsidR="004F07A7" w:rsidRPr="00591B54" w:rsidRDefault="004F07A7" w:rsidP="008159BE">
      <w:pPr>
        <w:spacing w:line="440" w:lineRule="exact"/>
        <w:rPr>
          <w:rStyle w:val="tran"/>
          <w:rFonts w:ascii="Arial" w:eastAsia="微软雅黑" w:hAnsi="Arial"/>
          <w:color w:val="101214"/>
          <w:sz w:val="21"/>
          <w:szCs w:val="21"/>
        </w:rPr>
      </w:pPr>
      <w:r w:rsidRPr="00F817FC">
        <w:rPr>
          <w:rFonts w:ascii="Arial" w:eastAsia="微软雅黑" w:hAnsi="Arial" w:cs="Arial"/>
          <w:b/>
          <w:bCs/>
          <w:sz w:val="26"/>
          <w:szCs w:val="26"/>
        </w:rPr>
        <w:t xml:space="preserve">▲ </w:t>
      </w:r>
      <w:bookmarkStart w:id="197" w:name="OLE_LINK232"/>
      <w:bookmarkStart w:id="198" w:name="OLE_LINK233"/>
      <w:bookmarkStart w:id="199" w:name="OLE_LINK236"/>
      <w:r w:rsidRPr="00F817FC">
        <w:rPr>
          <w:rFonts w:ascii="Arial" w:eastAsia="微软雅黑" w:hAnsi="Arial" w:cs="Arial"/>
          <w:b/>
          <w:bCs/>
          <w:sz w:val="26"/>
          <w:szCs w:val="26"/>
        </w:rPr>
        <w:t xml:space="preserve">premature </w:t>
      </w:r>
      <w:bookmarkEnd w:id="197"/>
      <w:bookmarkEnd w:id="198"/>
      <w:bookmarkEnd w:id="199"/>
      <w:r w:rsidRPr="00F817FC">
        <w:rPr>
          <w:rFonts w:ascii="Arial" w:eastAsia="微软雅黑" w:hAnsi="Arial" w:cs="Arial"/>
          <w:color w:val="808080" w:themeColor="background1" w:themeShade="80"/>
          <w:sz w:val="26"/>
          <w:szCs w:val="26"/>
        </w:rPr>
        <w:t>[</w:t>
      </w:r>
      <w:r w:rsidRPr="00F817FC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ˌpriːməˈtʃʊr</w:t>
      </w:r>
      <w:r w:rsidRPr="00F817FC">
        <w:rPr>
          <w:rFonts w:ascii="Arial" w:eastAsia="微软雅黑" w:hAnsi="Arial" w:cs="Arial"/>
          <w:color w:val="808080" w:themeColor="background1" w:themeShade="80"/>
          <w:sz w:val="26"/>
          <w:szCs w:val="26"/>
        </w:rPr>
        <w:t xml:space="preserve">] </w:t>
      </w:r>
      <w:r w:rsidR="006F082D" w:rsidRPr="008548EF">
        <w:rPr>
          <w:rStyle w:val="pos"/>
          <w:rFonts w:ascii="Arial" w:eastAsia="微软雅黑" w:hAnsi="Arial"/>
          <w:color w:val="0432FF"/>
          <w:sz w:val="21"/>
          <w:szCs w:val="21"/>
        </w:rPr>
        <w:t>adj.</w:t>
      </w:r>
      <w:r w:rsidRPr="008548EF">
        <w:rPr>
          <w:rStyle w:val="pos"/>
          <w:rFonts w:ascii="Arial" w:eastAsia="微软雅黑" w:hAnsi="Arial"/>
          <w:i/>
          <w:iCs/>
          <w:color w:val="0432FF"/>
          <w:sz w:val="21"/>
          <w:szCs w:val="21"/>
        </w:rPr>
        <w:t xml:space="preserve"> </w:t>
      </w:r>
      <w:r w:rsidRPr="008548EF">
        <w:rPr>
          <w:rStyle w:val="tran"/>
          <w:rFonts w:ascii="Arial" w:eastAsia="微软雅黑" w:hAnsi="Arial" w:hint="eastAsia"/>
          <w:color w:val="0432FF"/>
          <w:sz w:val="21"/>
          <w:szCs w:val="21"/>
        </w:rPr>
        <w:t>过早的，提早的</w:t>
      </w:r>
    </w:p>
    <w:p w14:paraId="4BB159BD" w14:textId="3628C207" w:rsidR="004F07A7" w:rsidRPr="00591B54" w:rsidRDefault="004F07A7" w:rsidP="008159BE">
      <w:pPr>
        <w:spacing w:line="440" w:lineRule="exact"/>
        <w:rPr>
          <w:rStyle w:val="tran"/>
          <w:rFonts w:ascii="Arial" w:eastAsia="微软雅黑" w:hAnsi="Arial"/>
          <w:color w:val="101214"/>
        </w:rPr>
      </w:pPr>
      <w:r w:rsidRPr="00591B54">
        <w:rPr>
          <w:rStyle w:val="tran"/>
          <w:rFonts w:ascii="Arial" w:eastAsia="微软雅黑" w:hAnsi="Arial" w:hint="eastAsia"/>
          <w:color w:val="101214"/>
        </w:rPr>
        <w:t>e</w:t>
      </w:r>
      <w:r w:rsidRPr="00591B54">
        <w:rPr>
          <w:rStyle w:val="tran"/>
          <w:rFonts w:ascii="Arial" w:eastAsia="微软雅黑" w:hAnsi="Arial"/>
          <w:color w:val="101214"/>
        </w:rPr>
        <w:t xml:space="preserve">g. </w:t>
      </w:r>
      <w:bookmarkStart w:id="200" w:name="OLE_LINK234"/>
      <w:bookmarkStart w:id="201" w:name="OLE_LINK235"/>
      <w:bookmarkStart w:id="202" w:name="OLE_LINK318"/>
      <w:r w:rsidR="00591B54" w:rsidRPr="00591B54">
        <w:rPr>
          <w:rStyle w:val="tran"/>
          <w:rFonts w:ascii="Arial" w:eastAsia="微软雅黑" w:hAnsi="Arial"/>
          <w:color w:val="101214"/>
        </w:rPr>
        <w:t>L</w:t>
      </w:r>
      <w:r w:rsidRPr="00591B54">
        <w:rPr>
          <w:rStyle w:val="tran"/>
          <w:rFonts w:ascii="Arial" w:eastAsia="微软雅黑" w:hAnsi="Arial"/>
          <w:color w:val="101214"/>
        </w:rPr>
        <w:t>oops and conditional statements can both use the break statement to end their execution prematurely. </w:t>
      </w:r>
      <w:bookmarkEnd w:id="200"/>
      <w:bookmarkEnd w:id="201"/>
      <w:bookmarkEnd w:id="202"/>
    </w:p>
    <w:p w14:paraId="54A856DD" w14:textId="77777777" w:rsidR="00591B54" w:rsidRPr="00F817FC" w:rsidRDefault="00591B54" w:rsidP="008159BE">
      <w:pPr>
        <w:spacing w:line="440" w:lineRule="exact"/>
        <w:rPr>
          <w:rFonts w:ascii="Arial" w:eastAsia="微软雅黑" w:hAnsi="Arial"/>
        </w:rPr>
      </w:pPr>
    </w:p>
    <w:p w14:paraId="37FB0A19" w14:textId="6829E292" w:rsidR="00C90955" w:rsidRPr="00591B54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03" w:name="OLE_LINK125"/>
      <w:bookmarkStart w:id="204" w:name="OLE_LINK126"/>
      <w:bookmarkStart w:id="205" w:name="OLE_LINK227"/>
      <w:r w:rsidRPr="00591B54">
        <w:rPr>
          <w:rFonts w:ascii="Arial" w:eastAsia="微软雅黑" w:hAnsi="Arial"/>
          <w:b/>
          <w:bCs/>
          <w:sz w:val="28"/>
          <w:szCs w:val="28"/>
        </w:rPr>
        <w:t>opt</w:t>
      </w:r>
      <w:r w:rsidRPr="00591B54">
        <w:rPr>
          <w:rFonts w:ascii="Arial" w:eastAsia="微软雅黑" w:hAnsi="Arial"/>
          <w:sz w:val="28"/>
          <w:szCs w:val="28"/>
        </w:rPr>
        <w:t xml:space="preserve"> </w:t>
      </w:r>
      <w:bookmarkEnd w:id="203"/>
      <w:bookmarkEnd w:id="204"/>
      <w:bookmarkEnd w:id="205"/>
      <w:r w:rsidRPr="00F817FC">
        <w:rPr>
          <w:rFonts w:ascii="Arial" w:eastAsia="微软雅黑" w:hAnsi="Arial"/>
          <w:color w:val="808080" w:themeColor="background1" w:themeShade="80"/>
        </w:rPr>
        <w:t>[</w:t>
      </w:r>
      <w:r w:rsidR="008159BE" w:rsidRPr="00F817FC">
        <w:rPr>
          <w:rFonts w:ascii="Arial" w:eastAsia="微软雅黑" w:hAnsi="Arial" w:cs="Arial"/>
          <w:color w:val="808080" w:themeColor="background1" w:themeShade="80"/>
          <w:shd w:val="clear" w:color="auto" w:fill="FFFFFF"/>
        </w:rPr>
        <w:t>ɑːpt</w:t>
      </w:r>
      <w:r w:rsidRPr="00F817FC">
        <w:rPr>
          <w:rFonts w:ascii="Arial" w:eastAsia="微软雅黑" w:hAnsi="Arial"/>
          <w:color w:val="808080" w:themeColor="background1" w:themeShade="80"/>
        </w:rPr>
        <w:t xml:space="preserve">] </w:t>
      </w:r>
      <w:r w:rsidRPr="008548EF">
        <w:rPr>
          <w:rFonts w:ascii="Arial" w:eastAsia="微软雅黑" w:hAnsi="Arial"/>
          <w:color w:val="0432FF"/>
        </w:rPr>
        <w:t xml:space="preserve">v/n. </w:t>
      </w:r>
      <w:r w:rsidR="008A3F62">
        <w:rPr>
          <w:rFonts w:ascii="Arial" w:eastAsia="微软雅黑" w:hAnsi="Arial"/>
          <w:color w:val="0432FF"/>
        </w:rPr>
        <w:t>t</w:t>
      </w:r>
      <w:r w:rsidR="00591B54" w:rsidRPr="008548EF">
        <w:rPr>
          <w:rFonts w:ascii="Arial" w:eastAsia="微软雅黑" w:hAnsi="Arial"/>
          <w:color w:val="0432FF"/>
        </w:rPr>
        <w:t>o choose or select</w:t>
      </w:r>
    </w:p>
    <w:p w14:paraId="34BF3394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06" w:name="OLE_LINK230"/>
      <w:bookmarkStart w:id="207" w:name="OLE_LINK231"/>
      <w:bookmarkStart w:id="208" w:name="OLE_LINK317"/>
      <w:r w:rsidRPr="00F817FC">
        <w:rPr>
          <w:rFonts w:ascii="Arial" w:eastAsia="微软雅黑" w:hAnsi="Arial"/>
        </w:rPr>
        <w:t>Users can opt to receive email notifications for new messages.</w:t>
      </w:r>
      <w:bookmarkEnd w:id="206"/>
      <w:bookmarkEnd w:id="207"/>
      <w:bookmarkEnd w:id="208"/>
    </w:p>
    <w:p w14:paraId="499982E3" w14:textId="5C7A3E5D" w:rsidR="00C90955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09" w:name="OLE_LINK228"/>
      <w:bookmarkStart w:id="210" w:name="OLE_LINK229"/>
      <w:bookmarkStart w:id="211" w:name="OLE_LINK316"/>
      <w:r w:rsidRPr="00F817FC">
        <w:rPr>
          <w:rFonts w:ascii="Arial" w:eastAsia="微软雅黑" w:hAnsi="Arial"/>
        </w:rPr>
        <w:t>The software provides several options for optimizing performance.</w:t>
      </w:r>
      <w:bookmarkEnd w:id="209"/>
      <w:bookmarkEnd w:id="210"/>
      <w:bookmarkEnd w:id="211"/>
    </w:p>
    <w:p w14:paraId="58B76EE8" w14:textId="77777777" w:rsidR="00591B54" w:rsidRPr="00F817FC" w:rsidRDefault="00591B54" w:rsidP="008159BE">
      <w:pPr>
        <w:spacing w:line="440" w:lineRule="exact"/>
        <w:rPr>
          <w:rFonts w:ascii="Arial" w:eastAsia="微软雅黑" w:hAnsi="Arial"/>
        </w:rPr>
      </w:pPr>
    </w:p>
    <w:p w14:paraId="213F0E57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12" w:name="OLE_LINK221"/>
      <w:bookmarkStart w:id="213" w:name="OLE_LINK222"/>
      <w:r w:rsidRPr="00591B54">
        <w:rPr>
          <w:rFonts w:ascii="Arial" w:eastAsia="微软雅黑" w:hAnsi="Arial"/>
          <w:b/>
          <w:bCs/>
          <w:sz w:val="28"/>
          <w:szCs w:val="28"/>
        </w:rPr>
        <w:t>brevity</w:t>
      </w:r>
      <w:r w:rsidRPr="00591B54">
        <w:rPr>
          <w:rFonts w:ascii="Arial" w:eastAsia="微软雅黑" w:hAnsi="Arial"/>
          <w:sz w:val="28"/>
          <w:szCs w:val="28"/>
        </w:rPr>
        <w:t xml:space="preserve"> </w:t>
      </w:r>
      <w:bookmarkEnd w:id="212"/>
      <w:bookmarkEnd w:id="213"/>
      <w:r w:rsidRPr="008548EF">
        <w:rPr>
          <w:rFonts w:ascii="Arial" w:eastAsia="微软雅黑" w:hAnsi="Arial"/>
          <w:color w:val="808080" w:themeColor="background1" w:themeShade="80"/>
        </w:rPr>
        <w:t xml:space="preserve">['brevəti] </w:t>
      </w:r>
      <w:r w:rsidRPr="008548EF">
        <w:rPr>
          <w:rFonts w:ascii="Arial" w:eastAsia="微软雅黑" w:hAnsi="Arial"/>
          <w:color w:val="0432FF"/>
        </w:rPr>
        <w:t xml:space="preserve">n. </w:t>
      </w:r>
      <w:r w:rsidRPr="008548EF">
        <w:rPr>
          <w:rFonts w:ascii="Arial" w:eastAsia="微软雅黑" w:hAnsi="Arial"/>
          <w:color w:val="0432FF"/>
        </w:rPr>
        <w:t>简洁，简短</w:t>
      </w:r>
    </w:p>
    <w:p w14:paraId="0B15EB36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14" w:name="OLE_LINK225"/>
      <w:bookmarkStart w:id="215" w:name="OLE_LINK226"/>
      <w:bookmarkStart w:id="216" w:name="OLE_LINK315"/>
      <w:r w:rsidRPr="00F817FC">
        <w:rPr>
          <w:rFonts w:ascii="Arial" w:eastAsia="微软雅黑" w:hAnsi="Arial"/>
        </w:rPr>
        <w:t>The brevity of the meeting was appreciated by all attendees.</w:t>
      </w:r>
      <w:bookmarkEnd w:id="214"/>
      <w:bookmarkEnd w:id="215"/>
      <w:bookmarkEnd w:id="216"/>
    </w:p>
    <w:p w14:paraId="4109FA28" w14:textId="597A0D83" w:rsidR="00C90955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17" w:name="OLE_LINK223"/>
      <w:bookmarkStart w:id="218" w:name="OLE_LINK224"/>
      <w:bookmarkStart w:id="219" w:name="OLE_LINK314"/>
      <w:r w:rsidRPr="00F817FC">
        <w:rPr>
          <w:rFonts w:ascii="Arial" w:eastAsia="微软雅黑" w:hAnsi="Arial"/>
        </w:rPr>
        <w:t>In technical writing, brevity is often valued over flowery language.</w:t>
      </w:r>
      <w:bookmarkEnd w:id="217"/>
      <w:bookmarkEnd w:id="218"/>
      <w:bookmarkEnd w:id="219"/>
    </w:p>
    <w:p w14:paraId="3A653661" w14:textId="77777777" w:rsidR="00591B54" w:rsidRPr="00F817FC" w:rsidRDefault="00591B54" w:rsidP="008159BE">
      <w:pPr>
        <w:spacing w:line="440" w:lineRule="exact"/>
        <w:rPr>
          <w:rFonts w:ascii="Arial" w:eastAsia="微软雅黑" w:hAnsi="Arial"/>
        </w:rPr>
      </w:pPr>
    </w:p>
    <w:p w14:paraId="36CEA44D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▲</w:t>
      </w:r>
      <w:r w:rsidRPr="00591B54">
        <w:rPr>
          <w:rFonts w:ascii="Arial" w:eastAsia="微软雅黑" w:hAnsi="Arial"/>
          <w:b/>
          <w:bCs/>
          <w:sz w:val="28"/>
          <w:szCs w:val="28"/>
        </w:rPr>
        <w:t xml:space="preserve"> x-axis</w:t>
      </w:r>
      <w:r w:rsidRPr="00F817FC">
        <w:rPr>
          <w:rFonts w:ascii="Arial" w:eastAsia="微软雅黑" w:hAnsi="Arial"/>
        </w:rPr>
        <w:t xml:space="preserve"> </w:t>
      </w:r>
      <w:r w:rsidRPr="00591B54">
        <w:rPr>
          <w:rFonts w:ascii="Arial" w:eastAsia="微软雅黑" w:hAnsi="Arial"/>
          <w:color w:val="808080" w:themeColor="background1" w:themeShade="80"/>
        </w:rPr>
        <w:t>['eks-æksis]</w:t>
      </w:r>
      <w:r w:rsidRPr="00F817FC">
        <w:rPr>
          <w:rFonts w:ascii="Arial" w:eastAsia="微软雅黑" w:hAnsi="Arial"/>
        </w:rPr>
        <w:t xml:space="preserve"> </w:t>
      </w:r>
      <w:r w:rsidRPr="008548EF">
        <w:rPr>
          <w:rFonts w:ascii="Arial" w:eastAsia="微软雅黑" w:hAnsi="Arial"/>
          <w:color w:val="0432FF"/>
        </w:rPr>
        <w:t>n. X</w:t>
      </w:r>
      <w:r w:rsidRPr="008548EF">
        <w:rPr>
          <w:rFonts w:ascii="Arial" w:eastAsia="微软雅黑" w:hAnsi="Arial"/>
          <w:color w:val="0432FF"/>
        </w:rPr>
        <w:t>轴</w:t>
      </w:r>
    </w:p>
    <w:p w14:paraId="3081FAA9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20" w:name="OLE_LINK219"/>
      <w:bookmarkStart w:id="221" w:name="OLE_LINK220"/>
      <w:bookmarkStart w:id="222" w:name="OLE_LINK313"/>
      <w:r w:rsidRPr="00F817FC">
        <w:rPr>
          <w:rFonts w:ascii="Arial" w:eastAsia="微软雅黑" w:hAnsi="Arial"/>
        </w:rPr>
        <w:t>The x-axis represents the horizontal dimension of the graph.</w:t>
      </w:r>
      <w:bookmarkEnd w:id="220"/>
      <w:bookmarkEnd w:id="221"/>
      <w:bookmarkEnd w:id="222"/>
    </w:p>
    <w:p w14:paraId="32786708" w14:textId="1CB75ADC" w:rsidR="00C90955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23" w:name="OLE_LINK217"/>
      <w:bookmarkStart w:id="224" w:name="OLE_LINK218"/>
      <w:bookmarkStart w:id="225" w:name="OLE_LINK312"/>
      <w:r w:rsidRPr="00F817FC">
        <w:rPr>
          <w:rFonts w:ascii="Arial" w:eastAsia="微软雅黑" w:hAnsi="Arial"/>
        </w:rPr>
        <w:t>The data is plotted on the x-axis and y-axis to create a scatter plot.</w:t>
      </w:r>
      <w:bookmarkEnd w:id="223"/>
      <w:bookmarkEnd w:id="224"/>
      <w:bookmarkEnd w:id="225"/>
    </w:p>
    <w:p w14:paraId="41257A65" w14:textId="77777777" w:rsidR="00591B54" w:rsidRPr="00F817FC" w:rsidRDefault="00591B54" w:rsidP="008159BE">
      <w:pPr>
        <w:spacing w:line="440" w:lineRule="exact"/>
        <w:rPr>
          <w:rFonts w:ascii="Arial" w:eastAsia="微软雅黑" w:hAnsi="Arial"/>
        </w:rPr>
      </w:pPr>
    </w:p>
    <w:p w14:paraId="50157A5E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26" w:name="OLE_LINK214"/>
      <w:bookmarkStart w:id="227" w:name="OLE_LINK215"/>
      <w:r w:rsidRPr="00EA0CF1">
        <w:rPr>
          <w:rFonts w:ascii="Arial" w:eastAsia="微软雅黑" w:hAnsi="Arial"/>
          <w:b/>
          <w:bCs/>
          <w:sz w:val="28"/>
          <w:szCs w:val="28"/>
        </w:rPr>
        <w:t>alphabet</w:t>
      </w:r>
      <w:r w:rsidRPr="00EA0CF1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</w:t>
      </w:r>
      <w:bookmarkEnd w:id="226"/>
      <w:bookmarkEnd w:id="227"/>
      <w:r w:rsidRPr="00EA0CF1">
        <w:rPr>
          <w:rFonts w:ascii="Arial" w:eastAsia="微软雅黑" w:hAnsi="Arial"/>
          <w:color w:val="808080" w:themeColor="background1" w:themeShade="80"/>
        </w:rPr>
        <w:t>['ælfəbet]</w:t>
      </w:r>
      <w:r w:rsidRPr="00F817FC">
        <w:rPr>
          <w:rFonts w:ascii="Arial" w:eastAsia="微软雅黑" w:hAnsi="Arial"/>
        </w:rPr>
        <w:t xml:space="preserve"> </w:t>
      </w:r>
      <w:r w:rsidRPr="008548EF">
        <w:rPr>
          <w:rFonts w:ascii="Arial" w:eastAsia="微软雅黑" w:hAnsi="Arial"/>
          <w:color w:val="0432FF"/>
        </w:rPr>
        <w:t xml:space="preserve">n. </w:t>
      </w:r>
      <w:r w:rsidRPr="008548EF">
        <w:rPr>
          <w:rFonts w:ascii="Arial" w:eastAsia="微软雅黑" w:hAnsi="Arial"/>
          <w:color w:val="0432FF"/>
        </w:rPr>
        <w:t>字母表</w:t>
      </w:r>
    </w:p>
    <w:p w14:paraId="63044788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28" w:name="OLE_LINK212"/>
      <w:bookmarkStart w:id="229" w:name="OLE_LINK213"/>
      <w:bookmarkStart w:id="230" w:name="OLE_LINK311"/>
      <w:r w:rsidRPr="00F817FC">
        <w:rPr>
          <w:rFonts w:ascii="Arial" w:eastAsia="微软雅黑" w:hAnsi="Arial"/>
        </w:rPr>
        <w:t>The English alphabet consists of 26 letters.</w:t>
      </w:r>
      <w:bookmarkEnd w:id="228"/>
      <w:bookmarkEnd w:id="229"/>
      <w:bookmarkEnd w:id="230"/>
    </w:p>
    <w:p w14:paraId="4601C16D" w14:textId="1A5507C9" w:rsidR="00C90955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lastRenderedPageBreak/>
        <w:t xml:space="preserve">eg. </w:t>
      </w:r>
      <w:bookmarkStart w:id="231" w:name="OLE_LINK210"/>
      <w:bookmarkStart w:id="232" w:name="OLE_LINK211"/>
      <w:bookmarkStart w:id="233" w:name="OLE_LINK310"/>
      <w:r w:rsidRPr="00F817FC">
        <w:rPr>
          <w:rFonts w:ascii="Arial" w:eastAsia="微软雅黑" w:hAnsi="Arial"/>
        </w:rPr>
        <w:t>The coding system uses a binary alphabet of 0s and 1s.</w:t>
      </w:r>
      <w:bookmarkEnd w:id="231"/>
      <w:bookmarkEnd w:id="232"/>
      <w:bookmarkEnd w:id="233"/>
    </w:p>
    <w:p w14:paraId="4B185ED8" w14:textId="77777777" w:rsidR="00EA0CF1" w:rsidRPr="00F817FC" w:rsidRDefault="00EA0CF1" w:rsidP="008159BE">
      <w:pPr>
        <w:spacing w:line="440" w:lineRule="exact"/>
        <w:rPr>
          <w:rFonts w:ascii="Arial" w:eastAsia="微软雅黑" w:hAnsi="Arial"/>
        </w:rPr>
      </w:pPr>
    </w:p>
    <w:p w14:paraId="4C665C8C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34" w:name="OLE_LINK208"/>
      <w:bookmarkStart w:id="235" w:name="OLE_LINK209"/>
      <w:bookmarkStart w:id="236" w:name="OLE_LINK216"/>
      <w:r w:rsidRPr="00EA0CF1">
        <w:rPr>
          <w:rFonts w:ascii="Arial" w:eastAsia="微软雅黑" w:hAnsi="Arial"/>
          <w:b/>
          <w:bCs/>
          <w:sz w:val="32"/>
          <w:szCs w:val="32"/>
        </w:rPr>
        <w:t>exhaustive</w:t>
      </w:r>
      <w:r w:rsidRPr="00EA0CF1">
        <w:rPr>
          <w:rFonts w:ascii="Arial" w:eastAsia="微软雅黑" w:hAnsi="Arial"/>
          <w:sz w:val="32"/>
          <w:szCs w:val="32"/>
        </w:rPr>
        <w:t xml:space="preserve"> </w:t>
      </w:r>
      <w:bookmarkEnd w:id="234"/>
      <w:bookmarkEnd w:id="235"/>
      <w:bookmarkEnd w:id="236"/>
      <w:r w:rsidRPr="00EA0CF1">
        <w:rPr>
          <w:rFonts w:ascii="Arial" w:eastAsia="微软雅黑" w:hAnsi="Arial"/>
          <w:color w:val="808080" w:themeColor="background1" w:themeShade="80"/>
        </w:rPr>
        <w:t>[ig'zɔstiv]</w:t>
      </w:r>
      <w:r w:rsidRPr="00F817FC">
        <w:rPr>
          <w:rFonts w:ascii="Arial" w:eastAsia="微软雅黑" w:hAnsi="Arial"/>
        </w:rPr>
        <w:t xml:space="preserve"> </w:t>
      </w:r>
      <w:r w:rsidRPr="008548EF">
        <w:rPr>
          <w:rFonts w:ascii="Arial" w:eastAsia="微软雅黑" w:hAnsi="Arial"/>
          <w:color w:val="0432FF"/>
        </w:rPr>
        <w:t xml:space="preserve">adj. </w:t>
      </w:r>
      <w:r w:rsidRPr="008548EF">
        <w:rPr>
          <w:rFonts w:ascii="Arial" w:eastAsia="微软雅黑" w:hAnsi="Arial"/>
          <w:color w:val="0432FF"/>
        </w:rPr>
        <w:t>全面的，详尽的</w:t>
      </w:r>
    </w:p>
    <w:p w14:paraId="0DF93A8F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eg.</w:t>
      </w:r>
      <w:bookmarkStart w:id="237" w:name="OLE_LINK308"/>
      <w:bookmarkStart w:id="238" w:name="OLE_LINK309"/>
      <w:r w:rsidRPr="00F817FC">
        <w:rPr>
          <w:rFonts w:ascii="Arial" w:eastAsia="微软雅黑" w:hAnsi="Arial"/>
        </w:rPr>
        <w:t xml:space="preserve"> </w:t>
      </w:r>
      <w:bookmarkStart w:id="239" w:name="OLE_LINK206"/>
      <w:bookmarkStart w:id="240" w:name="OLE_LINK207"/>
      <w:r w:rsidRPr="00F817FC">
        <w:rPr>
          <w:rFonts w:ascii="Arial" w:eastAsia="微软雅黑" w:hAnsi="Arial"/>
        </w:rPr>
        <w:t>The report provides an exhaustive analysis of the company's financial performance.</w:t>
      </w:r>
      <w:bookmarkEnd w:id="237"/>
      <w:bookmarkEnd w:id="238"/>
      <w:bookmarkEnd w:id="239"/>
      <w:bookmarkEnd w:id="240"/>
    </w:p>
    <w:p w14:paraId="454B9562" w14:textId="107987E9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41" w:name="OLE_LINK202"/>
      <w:bookmarkStart w:id="242" w:name="OLE_LINK203"/>
      <w:bookmarkStart w:id="243" w:name="OLE_LINK307"/>
      <w:r w:rsidRPr="00F817FC">
        <w:rPr>
          <w:rFonts w:ascii="Arial" w:eastAsia="微软雅黑" w:hAnsi="Arial"/>
        </w:rPr>
        <w:t xml:space="preserve">The program runs an exhaustive search to find the </w:t>
      </w:r>
      <w:bookmarkStart w:id="244" w:name="OLE_LINK204"/>
      <w:bookmarkStart w:id="245" w:name="OLE_LINK205"/>
      <w:r w:rsidRPr="00F817FC">
        <w:rPr>
          <w:rFonts w:ascii="Arial" w:eastAsia="微软雅黑" w:hAnsi="Arial"/>
        </w:rPr>
        <w:t xml:space="preserve">optimal </w:t>
      </w:r>
      <w:bookmarkEnd w:id="244"/>
      <w:bookmarkEnd w:id="245"/>
      <w:r w:rsidRPr="00F817FC">
        <w:rPr>
          <w:rFonts w:ascii="Arial" w:eastAsia="微软雅黑" w:hAnsi="Arial"/>
        </w:rPr>
        <w:t>solution.</w:t>
      </w:r>
      <w:bookmarkEnd w:id="241"/>
      <w:bookmarkEnd w:id="242"/>
      <w:bookmarkEnd w:id="243"/>
    </w:p>
    <w:p w14:paraId="64975D65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7FAEA677" w14:textId="3AB12A33" w:rsidR="00C90955" w:rsidRPr="00EA0CF1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46" w:name="OLE_LINK195"/>
      <w:bookmarkStart w:id="247" w:name="OLE_LINK196"/>
      <w:bookmarkStart w:id="248" w:name="OLE_LINK201"/>
      <w:r w:rsidRPr="00EA0CF1">
        <w:rPr>
          <w:rFonts w:ascii="Arial" w:eastAsia="微软雅黑" w:hAnsi="Arial"/>
          <w:b/>
          <w:bCs/>
          <w:sz w:val="28"/>
          <w:szCs w:val="28"/>
        </w:rPr>
        <w:t>procedure</w:t>
      </w:r>
      <w:r w:rsidRPr="00EA0CF1">
        <w:rPr>
          <w:rFonts w:ascii="Arial" w:eastAsia="微软雅黑" w:hAnsi="Arial"/>
          <w:sz w:val="28"/>
          <w:szCs w:val="28"/>
        </w:rPr>
        <w:t xml:space="preserve"> </w:t>
      </w:r>
      <w:bookmarkEnd w:id="246"/>
      <w:bookmarkEnd w:id="247"/>
      <w:bookmarkEnd w:id="248"/>
      <w:r w:rsidRPr="00EA0CF1">
        <w:rPr>
          <w:rFonts w:ascii="Arial" w:eastAsia="微软雅黑" w:hAnsi="Arial"/>
          <w:color w:val="808080" w:themeColor="background1" w:themeShade="80"/>
        </w:rPr>
        <w:t>[prə'sidʒər]</w:t>
      </w:r>
      <w:r w:rsidRPr="00F817FC">
        <w:rPr>
          <w:rFonts w:ascii="Arial" w:eastAsia="微软雅黑" w:hAnsi="Arial"/>
        </w:rPr>
        <w:t xml:space="preserve"> </w:t>
      </w:r>
      <w:r w:rsidRPr="008548EF">
        <w:rPr>
          <w:rFonts w:ascii="Arial" w:eastAsia="微软雅黑" w:hAnsi="Arial"/>
          <w:color w:val="0432FF"/>
        </w:rPr>
        <w:t xml:space="preserve">n. </w:t>
      </w:r>
      <w:r w:rsidR="00EA0CF1" w:rsidRPr="008548EF">
        <w:rPr>
          <w:rFonts w:ascii="Arial" w:eastAsia="微软雅黑" w:hAnsi="Arial"/>
          <w:color w:val="0432FF"/>
        </w:rPr>
        <w:t>A series of actions/steps.</w:t>
      </w:r>
    </w:p>
    <w:p w14:paraId="6A352993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49" w:name="OLE_LINK197"/>
      <w:bookmarkStart w:id="250" w:name="OLE_LINK198"/>
      <w:bookmarkStart w:id="251" w:name="OLE_LINK306"/>
      <w:r w:rsidRPr="00F817FC">
        <w:rPr>
          <w:rFonts w:ascii="Arial" w:eastAsia="微软雅黑" w:hAnsi="Arial"/>
        </w:rPr>
        <w:t xml:space="preserve">The hiring </w:t>
      </w:r>
      <w:bookmarkStart w:id="252" w:name="OLE_LINK199"/>
      <w:bookmarkStart w:id="253" w:name="OLE_LINK200"/>
      <w:r w:rsidRPr="00F817FC">
        <w:rPr>
          <w:rFonts w:ascii="Arial" w:eastAsia="微软雅黑" w:hAnsi="Arial"/>
        </w:rPr>
        <w:t xml:space="preserve">procedure </w:t>
      </w:r>
      <w:bookmarkEnd w:id="252"/>
      <w:bookmarkEnd w:id="253"/>
      <w:r w:rsidRPr="00F817FC">
        <w:rPr>
          <w:rFonts w:ascii="Arial" w:eastAsia="微软雅黑" w:hAnsi="Arial"/>
        </w:rPr>
        <w:t>involves several rounds of interviews.</w:t>
      </w:r>
      <w:bookmarkEnd w:id="249"/>
      <w:bookmarkEnd w:id="250"/>
      <w:bookmarkEnd w:id="251"/>
    </w:p>
    <w:p w14:paraId="62181CEE" w14:textId="215FB63C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54" w:name="OLE_LINK193"/>
      <w:bookmarkStart w:id="255" w:name="OLE_LINK194"/>
      <w:bookmarkStart w:id="256" w:name="OLE_LINK305"/>
      <w:r w:rsidRPr="00F817FC">
        <w:rPr>
          <w:rFonts w:ascii="Arial" w:eastAsia="微软雅黑" w:hAnsi="Arial"/>
        </w:rPr>
        <w:t>Before performing surgery, doctors must follow a strict procedure to ensure patient safety.</w:t>
      </w:r>
      <w:bookmarkEnd w:id="254"/>
      <w:bookmarkEnd w:id="255"/>
      <w:bookmarkEnd w:id="256"/>
    </w:p>
    <w:p w14:paraId="14A4F592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521ABF49" w14:textId="5EDE63BB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r w:rsidRPr="00EA0CF1">
        <w:rPr>
          <w:rFonts w:ascii="Arial" w:eastAsia="微软雅黑" w:hAnsi="Arial"/>
          <w:b/>
          <w:bCs/>
          <w:sz w:val="28"/>
          <w:szCs w:val="28"/>
        </w:rPr>
        <w:t>clause</w:t>
      </w:r>
      <w:r w:rsidRPr="00EA0CF1">
        <w:rPr>
          <w:rFonts w:ascii="Arial" w:eastAsia="微软雅黑" w:hAnsi="Arial"/>
          <w:sz w:val="28"/>
          <w:szCs w:val="28"/>
        </w:rPr>
        <w:t xml:space="preserve"> </w:t>
      </w:r>
      <w:r w:rsidRPr="00101956">
        <w:rPr>
          <w:rFonts w:ascii="Arial" w:eastAsia="微软雅黑" w:hAnsi="Arial"/>
          <w:color w:val="808080" w:themeColor="background1" w:themeShade="80"/>
        </w:rPr>
        <w:t>[klɔːz]</w:t>
      </w:r>
      <w:r w:rsidRPr="00F817FC">
        <w:rPr>
          <w:rFonts w:ascii="Arial" w:eastAsia="微软雅黑" w:hAnsi="Arial"/>
        </w:rPr>
        <w:t xml:space="preserve"> </w:t>
      </w:r>
      <w:r w:rsidRPr="00101956">
        <w:rPr>
          <w:rFonts w:ascii="Arial" w:eastAsia="微软雅黑" w:hAnsi="Arial"/>
          <w:color w:val="0432FF"/>
        </w:rPr>
        <w:t xml:space="preserve">n. </w:t>
      </w:r>
      <w:r w:rsidRPr="00101956">
        <w:rPr>
          <w:rFonts w:ascii="Arial" w:eastAsia="微软雅黑" w:hAnsi="Arial"/>
          <w:color w:val="0432FF"/>
        </w:rPr>
        <w:t>从句，分句</w:t>
      </w:r>
      <w:r w:rsidR="00EA0CF1" w:rsidRPr="00101956">
        <w:rPr>
          <w:rFonts w:ascii="Arial" w:eastAsia="微软雅黑" w:hAnsi="Arial" w:hint="eastAsia"/>
          <w:color w:val="0432FF"/>
        </w:rPr>
        <w:t>；条款</w:t>
      </w:r>
    </w:p>
    <w:p w14:paraId="31100895" w14:textId="4D26582B" w:rsidR="00EA0CF1" w:rsidRPr="00EA0CF1" w:rsidRDefault="00EA0CF1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eg.</w:t>
      </w:r>
      <w:bookmarkStart w:id="257" w:name="OLE_LINK303"/>
      <w:bookmarkStart w:id="258" w:name="OLE_LINK304"/>
      <w:r w:rsidRPr="00F817FC">
        <w:rPr>
          <w:rFonts w:ascii="Arial" w:eastAsia="微软雅黑" w:hAnsi="Arial"/>
        </w:rPr>
        <w:t xml:space="preserve"> </w:t>
      </w:r>
      <w:bookmarkStart w:id="259" w:name="OLE_LINK189"/>
      <w:bookmarkStart w:id="260" w:name="OLE_LINK190"/>
      <w:r w:rsidRPr="00F817FC">
        <w:rPr>
          <w:rFonts w:ascii="Arial" w:eastAsia="微软雅黑" w:hAnsi="Arial"/>
        </w:rPr>
        <w:t>The SQL statement includes a WHERE clause to filter the results.</w:t>
      </w:r>
      <w:bookmarkEnd w:id="257"/>
      <w:bookmarkEnd w:id="258"/>
      <w:bookmarkEnd w:id="259"/>
      <w:bookmarkEnd w:id="260"/>
    </w:p>
    <w:p w14:paraId="672931C7" w14:textId="531134EC" w:rsidR="00C90955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61" w:name="OLE_LINK191"/>
      <w:bookmarkStart w:id="262" w:name="OLE_LINK192"/>
      <w:bookmarkStart w:id="263" w:name="OLE_LINK302"/>
      <w:r w:rsidRPr="00F817FC">
        <w:rPr>
          <w:rFonts w:ascii="Arial" w:eastAsia="微软雅黑" w:hAnsi="Arial"/>
        </w:rPr>
        <w:t>The contract contained a clause that allowed for termination under certain conditions.</w:t>
      </w:r>
      <w:bookmarkEnd w:id="261"/>
      <w:bookmarkEnd w:id="262"/>
      <w:bookmarkEnd w:id="263"/>
    </w:p>
    <w:p w14:paraId="562830A1" w14:textId="77777777" w:rsidR="00EA0CF1" w:rsidRPr="00F817FC" w:rsidRDefault="00EA0CF1" w:rsidP="008159BE">
      <w:pPr>
        <w:spacing w:line="440" w:lineRule="exact"/>
        <w:rPr>
          <w:rFonts w:ascii="Arial" w:eastAsia="微软雅黑" w:hAnsi="Arial"/>
        </w:rPr>
      </w:pPr>
    </w:p>
    <w:p w14:paraId="7AD57A5B" w14:textId="18EF7A30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▲</w:t>
      </w:r>
      <w:bookmarkStart w:id="264" w:name="OLE_LINK183"/>
      <w:bookmarkStart w:id="265" w:name="OLE_LINK184"/>
      <w:r w:rsidRPr="00954FAD">
        <w:rPr>
          <w:rFonts w:ascii="Arial" w:eastAsia="微软雅黑" w:hAnsi="Arial"/>
          <w:b/>
          <w:bCs/>
          <w:sz w:val="28"/>
          <w:szCs w:val="28"/>
        </w:rPr>
        <w:t xml:space="preserve"> permutations and combinations</w:t>
      </w:r>
      <w:bookmarkEnd w:id="264"/>
      <w:bookmarkEnd w:id="265"/>
      <w:r w:rsidRPr="00F817FC">
        <w:rPr>
          <w:rFonts w:ascii="Arial" w:eastAsia="微软雅黑" w:hAnsi="Arial"/>
        </w:rPr>
        <w:t xml:space="preserve"> </w:t>
      </w:r>
      <w:r w:rsidRPr="00101956">
        <w:rPr>
          <w:rFonts w:ascii="Arial" w:eastAsia="微软雅黑" w:hAnsi="Arial"/>
          <w:color w:val="808080" w:themeColor="background1" w:themeShade="80"/>
        </w:rPr>
        <w:t xml:space="preserve">[pɜrmju'teɪʃəns kɑmbɪ'neɪʃənz] </w:t>
      </w:r>
      <w:r w:rsidRPr="00101956">
        <w:rPr>
          <w:rFonts w:ascii="Arial" w:eastAsia="微软雅黑" w:hAnsi="Arial"/>
          <w:color w:val="0432FF"/>
        </w:rPr>
        <w:t xml:space="preserve">n. </w:t>
      </w:r>
      <w:r w:rsidRPr="00101956">
        <w:rPr>
          <w:rFonts w:ascii="Arial" w:eastAsia="微软雅黑" w:hAnsi="Arial"/>
          <w:color w:val="0432FF"/>
        </w:rPr>
        <w:t>排列和组合</w:t>
      </w:r>
    </w:p>
    <w:p w14:paraId="6AC3FD93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66" w:name="OLE_LINK185"/>
      <w:bookmarkStart w:id="267" w:name="OLE_LINK186"/>
      <w:bookmarkStart w:id="268" w:name="OLE_LINK301"/>
      <w:r w:rsidRPr="00F817FC">
        <w:rPr>
          <w:rFonts w:ascii="Arial" w:eastAsia="微软雅黑" w:hAnsi="Arial"/>
        </w:rPr>
        <w:t>The number of permutations and combinations can be calculated using mathematical formulas.</w:t>
      </w:r>
      <w:bookmarkEnd w:id="266"/>
      <w:bookmarkEnd w:id="267"/>
      <w:bookmarkEnd w:id="268"/>
    </w:p>
    <w:p w14:paraId="724D3F15" w14:textId="550F9C14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69" w:name="OLE_LINK187"/>
      <w:bookmarkStart w:id="270" w:name="OLE_LINK188"/>
      <w:bookmarkStart w:id="271" w:name="OLE_LINK300"/>
      <w:r w:rsidRPr="00F817FC">
        <w:rPr>
          <w:rFonts w:ascii="Arial" w:eastAsia="微软雅黑" w:hAnsi="Arial"/>
        </w:rPr>
        <w:t>The program generates all possible permutations and combinations of the input data.</w:t>
      </w:r>
      <w:bookmarkEnd w:id="269"/>
      <w:bookmarkEnd w:id="270"/>
      <w:bookmarkEnd w:id="271"/>
    </w:p>
    <w:p w14:paraId="33D9850D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1879F85A" w14:textId="3897D52A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72" w:name="OLE_LINK173"/>
      <w:bookmarkStart w:id="273" w:name="OLE_LINK174"/>
      <w:bookmarkStart w:id="274" w:name="OLE_LINK175"/>
      <w:r w:rsidRPr="00954FAD">
        <w:rPr>
          <w:rFonts w:ascii="Arial" w:eastAsia="微软雅黑" w:hAnsi="Arial"/>
          <w:b/>
          <w:bCs/>
          <w:sz w:val="28"/>
          <w:szCs w:val="28"/>
        </w:rPr>
        <w:t>unary</w:t>
      </w:r>
      <w:r w:rsidRPr="00954FAD">
        <w:rPr>
          <w:rFonts w:ascii="Arial" w:eastAsia="微软雅黑" w:hAnsi="Arial"/>
          <w:sz w:val="28"/>
          <w:szCs w:val="28"/>
        </w:rPr>
        <w:t xml:space="preserve"> </w:t>
      </w:r>
      <w:bookmarkEnd w:id="272"/>
      <w:bookmarkEnd w:id="273"/>
      <w:bookmarkEnd w:id="274"/>
      <w:r w:rsidRPr="00954FAD">
        <w:rPr>
          <w:rFonts w:ascii="Arial" w:eastAsia="微软雅黑" w:hAnsi="Arial"/>
          <w:color w:val="808080" w:themeColor="background1" w:themeShade="80"/>
        </w:rPr>
        <w:t>['juːnəri]</w:t>
      </w:r>
      <w:r w:rsidRPr="00F817FC">
        <w:rPr>
          <w:rFonts w:ascii="Arial" w:eastAsia="微软雅黑" w:hAnsi="Arial"/>
        </w:rPr>
        <w:t xml:space="preserve"> </w:t>
      </w:r>
      <w:r w:rsidRPr="00101956">
        <w:rPr>
          <w:rFonts w:ascii="Arial" w:eastAsia="微软雅黑" w:hAnsi="Arial"/>
          <w:color w:val="0432FF"/>
        </w:rPr>
        <w:t xml:space="preserve">adj. </w:t>
      </w:r>
      <w:bookmarkStart w:id="275" w:name="OLE_LINK180"/>
      <w:bookmarkStart w:id="276" w:name="OLE_LINK181"/>
      <w:bookmarkStart w:id="277" w:name="OLE_LINK182"/>
      <w:r w:rsidRPr="00101956">
        <w:rPr>
          <w:rFonts w:ascii="Arial" w:eastAsia="微软雅黑" w:hAnsi="Arial"/>
          <w:color w:val="0432FF"/>
        </w:rPr>
        <w:t>一元的</w:t>
      </w:r>
      <w:bookmarkEnd w:id="275"/>
      <w:bookmarkEnd w:id="276"/>
      <w:bookmarkEnd w:id="277"/>
    </w:p>
    <w:p w14:paraId="1A394194" w14:textId="747FAE08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78" w:name="OLE_LINK176"/>
      <w:bookmarkStart w:id="279" w:name="OLE_LINK177"/>
      <w:bookmarkStart w:id="280" w:name="OLE_LINK299"/>
      <w:r w:rsidR="00F817FC" w:rsidRPr="00F817FC">
        <w:rPr>
          <w:rFonts w:ascii="Arial" w:eastAsia="微软雅黑" w:hAnsi="Arial"/>
        </w:rPr>
        <w:t>In Swift, the unary plus operator (+i) is explicitly used with the unary minus operator (-i) and numbers.</w:t>
      </w:r>
      <w:bookmarkEnd w:id="278"/>
      <w:bookmarkEnd w:id="279"/>
      <w:bookmarkEnd w:id="280"/>
    </w:p>
    <w:p w14:paraId="03B64D0C" w14:textId="52E394B0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81" w:name="OLE_LINK178"/>
      <w:bookmarkStart w:id="282" w:name="OLE_LINK179"/>
      <w:bookmarkStart w:id="283" w:name="OLE_LINK298"/>
      <w:r w:rsidRPr="00F817FC">
        <w:rPr>
          <w:rFonts w:ascii="Arial" w:eastAsia="微软雅黑" w:hAnsi="Arial"/>
        </w:rPr>
        <w:t>The unary function maps a single input to a single output.</w:t>
      </w:r>
      <w:bookmarkEnd w:id="281"/>
      <w:bookmarkEnd w:id="282"/>
      <w:bookmarkEnd w:id="283"/>
    </w:p>
    <w:p w14:paraId="256C8109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03B6729F" w14:textId="3AD20091" w:rsidR="00C90955" w:rsidRPr="00954FAD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84" w:name="OLE_LINK166"/>
      <w:bookmarkStart w:id="285" w:name="OLE_LINK167"/>
      <w:bookmarkStart w:id="286" w:name="OLE_LINK170"/>
      <w:r w:rsidRPr="00954FAD">
        <w:rPr>
          <w:rFonts w:ascii="Arial" w:eastAsia="微软雅黑" w:hAnsi="Arial"/>
          <w:b/>
          <w:bCs/>
          <w:sz w:val="28"/>
          <w:szCs w:val="28"/>
        </w:rPr>
        <w:t>equivalent</w:t>
      </w:r>
      <w:r w:rsidRPr="00954FAD">
        <w:rPr>
          <w:rFonts w:ascii="Arial" w:eastAsia="微软雅黑" w:hAnsi="Arial"/>
          <w:sz w:val="28"/>
          <w:szCs w:val="28"/>
        </w:rPr>
        <w:t xml:space="preserve"> </w:t>
      </w:r>
      <w:bookmarkEnd w:id="284"/>
      <w:bookmarkEnd w:id="285"/>
      <w:bookmarkEnd w:id="286"/>
      <w:r w:rsidRPr="00954FAD">
        <w:rPr>
          <w:rFonts w:ascii="Arial" w:eastAsia="微软雅黑" w:hAnsi="Arial"/>
          <w:color w:val="808080" w:themeColor="background1" w:themeShade="80"/>
        </w:rPr>
        <w:t>[ɪ'kwɪvələnt]</w:t>
      </w:r>
      <w:r w:rsidRPr="00101956">
        <w:rPr>
          <w:rFonts w:ascii="Arial" w:eastAsia="微软雅黑" w:hAnsi="Arial"/>
          <w:color w:val="0432FF"/>
        </w:rPr>
        <w:t xml:space="preserve"> adj. </w:t>
      </w:r>
      <w:r w:rsidR="00954FAD" w:rsidRPr="00101956">
        <w:rPr>
          <w:rFonts w:ascii="Arial" w:eastAsia="微软雅黑" w:hAnsi="Arial" w:hint="eastAsia"/>
          <w:color w:val="0432FF"/>
        </w:rPr>
        <w:t>Same</w:t>
      </w:r>
      <w:r w:rsidR="00954FAD" w:rsidRPr="00101956">
        <w:rPr>
          <w:rFonts w:ascii="Arial" w:eastAsia="微软雅黑" w:hAnsi="Arial"/>
          <w:color w:val="0432FF"/>
        </w:rPr>
        <w:t xml:space="preserve"> or equal in value.</w:t>
      </w:r>
    </w:p>
    <w:p w14:paraId="0957E627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87" w:name="OLE_LINK164"/>
      <w:bookmarkStart w:id="288" w:name="OLE_LINK165"/>
      <w:r w:rsidRPr="00F817FC">
        <w:rPr>
          <w:rFonts w:ascii="Arial" w:eastAsia="微软雅黑" w:hAnsi="Arial"/>
        </w:rPr>
        <w:t>The two expressions are mathematically equivalent.</w:t>
      </w:r>
      <w:bookmarkEnd w:id="287"/>
      <w:bookmarkEnd w:id="288"/>
    </w:p>
    <w:p w14:paraId="05C8C6F4" w14:textId="7FCC1394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289" w:name="OLE_LINK168"/>
      <w:bookmarkStart w:id="290" w:name="OLE_LINK169"/>
      <w:bookmarkStart w:id="291" w:name="OLE_LINK297"/>
      <w:r w:rsidRPr="00F817FC">
        <w:rPr>
          <w:rFonts w:ascii="Arial" w:eastAsia="微软雅黑" w:hAnsi="Arial"/>
        </w:rPr>
        <w:t>In programming, the switch statement is equivalent to a series of if-else statements.</w:t>
      </w:r>
      <w:bookmarkEnd w:id="289"/>
      <w:bookmarkEnd w:id="290"/>
      <w:bookmarkEnd w:id="291"/>
    </w:p>
    <w:p w14:paraId="44B310F1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02853BC9" w14:textId="4E9EFF40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292" w:name="OLE_LINK131"/>
      <w:bookmarkStart w:id="293" w:name="OLE_LINK132"/>
      <w:bookmarkStart w:id="294" w:name="OLE_LINK163"/>
      <w:r w:rsidRPr="00954FAD">
        <w:rPr>
          <w:rFonts w:ascii="Arial" w:eastAsia="微软雅黑" w:hAnsi="Arial"/>
          <w:b/>
          <w:bCs/>
          <w:color w:val="000000" w:themeColor="text1"/>
          <w:sz w:val="28"/>
          <w:szCs w:val="28"/>
        </w:rPr>
        <w:t>counterpart</w:t>
      </w:r>
      <w:r w:rsidRPr="00954FAD">
        <w:rPr>
          <w:rFonts w:ascii="Arial" w:eastAsia="微软雅黑" w:hAnsi="Arial"/>
          <w:color w:val="000000" w:themeColor="text1"/>
          <w:sz w:val="28"/>
          <w:szCs w:val="28"/>
        </w:rPr>
        <w:t xml:space="preserve"> </w:t>
      </w:r>
      <w:bookmarkEnd w:id="292"/>
      <w:bookmarkEnd w:id="293"/>
      <w:bookmarkEnd w:id="294"/>
      <w:r w:rsidRPr="00954FAD">
        <w:rPr>
          <w:rFonts w:ascii="Arial" w:eastAsia="微软雅黑" w:hAnsi="Arial"/>
          <w:color w:val="808080" w:themeColor="background1" w:themeShade="80"/>
        </w:rPr>
        <w:t xml:space="preserve">['kaʊntərpɑːrt] </w:t>
      </w:r>
      <w:r w:rsidRPr="00101956">
        <w:rPr>
          <w:rFonts w:ascii="Arial" w:eastAsia="微软雅黑" w:hAnsi="Arial"/>
          <w:color w:val="0432FF"/>
        </w:rPr>
        <w:t xml:space="preserve">n. </w:t>
      </w:r>
      <w:r w:rsidRPr="00101956">
        <w:rPr>
          <w:rFonts w:ascii="Arial" w:eastAsia="微软雅黑" w:hAnsi="Arial"/>
          <w:color w:val="0432FF"/>
        </w:rPr>
        <w:t>对应的人（或事物）</w:t>
      </w:r>
    </w:p>
    <w:p w14:paraId="4C5349E3" w14:textId="4C239998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eg.</w:t>
      </w:r>
      <w:bookmarkStart w:id="295" w:name="OLE_LINK129"/>
      <w:bookmarkStart w:id="296" w:name="OLE_LINK130"/>
      <w:bookmarkStart w:id="297" w:name="OLE_LINK162"/>
      <w:r w:rsidR="00DC1EF6">
        <w:rPr>
          <w:rFonts w:ascii="Arial" w:eastAsia="微软雅黑" w:hAnsi="Arial"/>
        </w:rPr>
        <w:t xml:space="preserve"> </w:t>
      </w:r>
      <w:bookmarkStart w:id="298" w:name="OLE_LINK295"/>
      <w:bookmarkStart w:id="299" w:name="OLE_LINK296"/>
      <w:r w:rsidRPr="00F817FC">
        <w:rPr>
          <w:rFonts w:ascii="Arial" w:eastAsia="微软雅黑" w:hAnsi="Arial"/>
        </w:rPr>
        <w:t>The foreign minister met with his counterpart from the neighboring country.</w:t>
      </w:r>
      <w:bookmarkEnd w:id="295"/>
      <w:bookmarkEnd w:id="296"/>
      <w:bookmarkEnd w:id="297"/>
      <w:bookmarkEnd w:id="298"/>
      <w:bookmarkEnd w:id="299"/>
    </w:p>
    <w:p w14:paraId="521D2758" w14:textId="39381BFD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eg.</w:t>
      </w:r>
      <w:bookmarkStart w:id="300" w:name="OLE_LINK160"/>
      <w:bookmarkStart w:id="301" w:name="OLE_LINK161"/>
      <w:r w:rsidRPr="00F817FC">
        <w:rPr>
          <w:rFonts w:ascii="Arial" w:eastAsia="微软雅黑" w:hAnsi="Arial"/>
        </w:rPr>
        <w:t xml:space="preserve"> In computer networks, a router is the counterpart to a switch.</w:t>
      </w:r>
      <w:bookmarkEnd w:id="300"/>
      <w:bookmarkEnd w:id="301"/>
    </w:p>
    <w:p w14:paraId="38969AC4" w14:textId="249DCD76" w:rsidR="00F817FC" w:rsidRDefault="00F817FC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 w:hint="eastAsia"/>
        </w:rPr>
        <w:t>e</w:t>
      </w:r>
      <w:r w:rsidRPr="00F817FC">
        <w:rPr>
          <w:rFonts w:ascii="Arial" w:eastAsia="微软雅黑" w:hAnsi="Arial"/>
        </w:rPr>
        <w:t xml:space="preserve">g. </w:t>
      </w:r>
      <w:bookmarkStart w:id="302" w:name="OLE_LINK157"/>
      <w:bookmarkStart w:id="303" w:name="OLE_LINK158"/>
      <w:bookmarkStart w:id="304" w:name="OLE_LINK159"/>
      <w:bookmarkStart w:id="305" w:name="OLE_LINK294"/>
      <w:r w:rsidRPr="00F817FC">
        <w:rPr>
          <w:rFonts w:ascii="Arial" w:eastAsia="微软雅黑" w:hAnsi="Arial"/>
        </w:rPr>
        <w:t xml:space="preserve">Switch statement </w:t>
      </w:r>
      <w:r w:rsidR="00DC1EF6">
        <w:rPr>
          <w:rFonts w:ascii="Arial" w:eastAsia="微软雅黑" w:hAnsi="Arial"/>
        </w:rPr>
        <w:t xml:space="preserve">of Swift </w:t>
      </w:r>
      <w:r w:rsidRPr="00F817FC">
        <w:rPr>
          <w:rFonts w:ascii="Arial" w:eastAsia="微软雅黑" w:hAnsi="Arial"/>
        </w:rPr>
        <w:t>is considerably more powerful than its counterpart in many C-like languages.</w:t>
      </w:r>
      <w:bookmarkEnd w:id="302"/>
      <w:bookmarkEnd w:id="303"/>
      <w:bookmarkEnd w:id="304"/>
      <w:bookmarkEnd w:id="305"/>
    </w:p>
    <w:p w14:paraId="54DFEE86" w14:textId="77777777" w:rsidR="00EA0CF1" w:rsidRPr="00F817FC" w:rsidRDefault="00EA0CF1" w:rsidP="008159BE">
      <w:pPr>
        <w:spacing w:line="440" w:lineRule="exact"/>
        <w:rPr>
          <w:rFonts w:ascii="Arial" w:eastAsia="微软雅黑" w:hAnsi="Arial"/>
        </w:rPr>
      </w:pPr>
    </w:p>
    <w:p w14:paraId="437B4A16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r w:rsidRPr="00DC1EF6">
        <w:rPr>
          <w:rFonts w:ascii="Arial" w:eastAsia="微软雅黑" w:hAnsi="Arial"/>
          <w:b/>
          <w:bCs/>
          <w:sz w:val="28"/>
          <w:szCs w:val="28"/>
        </w:rPr>
        <w:t>inherent</w:t>
      </w:r>
      <w:r w:rsidRPr="00DC1EF6">
        <w:rPr>
          <w:rFonts w:ascii="Arial" w:eastAsia="微软雅黑" w:hAnsi="Arial"/>
          <w:sz w:val="28"/>
          <w:szCs w:val="28"/>
        </w:rPr>
        <w:t xml:space="preserve"> </w:t>
      </w:r>
      <w:r w:rsidRPr="00DC1EF6">
        <w:rPr>
          <w:rFonts w:ascii="Arial" w:eastAsia="微软雅黑" w:hAnsi="Arial"/>
          <w:color w:val="808080" w:themeColor="background1" w:themeShade="80"/>
        </w:rPr>
        <w:t xml:space="preserve">[ɪn'hɪrənt] </w:t>
      </w:r>
      <w:r w:rsidRPr="00101956">
        <w:rPr>
          <w:rFonts w:ascii="Arial" w:eastAsia="微软雅黑" w:hAnsi="Arial"/>
          <w:color w:val="0432FF"/>
        </w:rPr>
        <w:t xml:space="preserve">adj. </w:t>
      </w:r>
      <w:r w:rsidRPr="00101956">
        <w:rPr>
          <w:rFonts w:ascii="Arial" w:eastAsia="微软雅黑" w:hAnsi="Arial"/>
          <w:color w:val="0432FF"/>
        </w:rPr>
        <w:t>内在的，固有的</w:t>
      </w:r>
    </w:p>
    <w:p w14:paraId="6BD61624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306" w:name="OLE_LINK155"/>
      <w:bookmarkStart w:id="307" w:name="OLE_LINK156"/>
      <w:bookmarkStart w:id="308" w:name="OLE_LINK293"/>
      <w:r w:rsidRPr="00F817FC">
        <w:rPr>
          <w:rFonts w:ascii="Arial" w:eastAsia="微软雅黑" w:hAnsi="Arial"/>
        </w:rPr>
        <w:t>The risks are inherent in the nature of the business.</w:t>
      </w:r>
      <w:bookmarkEnd w:id="306"/>
      <w:bookmarkEnd w:id="307"/>
      <w:bookmarkEnd w:id="308"/>
    </w:p>
    <w:p w14:paraId="4C1CF54E" w14:textId="0D4313A9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309" w:name="OLE_LINK153"/>
      <w:bookmarkStart w:id="310" w:name="OLE_LINK154"/>
      <w:bookmarkStart w:id="311" w:name="OLE_LINK292"/>
      <w:r w:rsidRPr="00F817FC">
        <w:rPr>
          <w:rFonts w:ascii="Arial" w:eastAsia="微软雅黑" w:hAnsi="Arial"/>
        </w:rPr>
        <w:t>The object-oriented programming paradigm has inherent advantages over procedural programming.</w:t>
      </w:r>
      <w:bookmarkEnd w:id="309"/>
      <w:bookmarkEnd w:id="310"/>
      <w:bookmarkEnd w:id="311"/>
    </w:p>
    <w:p w14:paraId="6155EF38" w14:textId="0FDB8DFB" w:rsidR="00F817FC" w:rsidRPr="00F817FC" w:rsidRDefault="00F817FC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 w:hint="eastAsia"/>
        </w:rPr>
        <w:t>e</w:t>
      </w:r>
      <w:r w:rsidRPr="00F817FC">
        <w:rPr>
          <w:rFonts w:ascii="Arial" w:eastAsia="微软雅黑" w:hAnsi="Arial"/>
        </w:rPr>
        <w:t xml:space="preserve">g. </w:t>
      </w:r>
      <w:bookmarkStart w:id="312" w:name="OLE_LINK151"/>
      <w:bookmarkStart w:id="313" w:name="OLE_LINK152"/>
      <w:bookmarkStart w:id="314" w:name="OLE_LINK291"/>
      <w:r w:rsidRPr="00F817FC">
        <w:rPr>
          <w:rFonts w:ascii="Arial" w:eastAsia="微软雅黑" w:hAnsi="Arial"/>
        </w:rPr>
        <w:t>The contents of a Dictionary are inherently unordered, and iterating over them doesn’t guarantee the order in which they will be retrieved.</w:t>
      </w:r>
      <w:bookmarkEnd w:id="312"/>
      <w:bookmarkEnd w:id="313"/>
      <w:bookmarkEnd w:id="314"/>
    </w:p>
    <w:p w14:paraId="6399A0FA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0DFB815D" w14:textId="2DCE6F89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315" w:name="OLE_LINK145"/>
      <w:bookmarkStart w:id="316" w:name="OLE_LINK146"/>
      <w:r w:rsidRPr="00DC1EF6">
        <w:rPr>
          <w:rFonts w:ascii="Arial" w:eastAsia="微软雅黑" w:hAnsi="Arial"/>
          <w:b/>
          <w:bCs/>
          <w:sz w:val="28"/>
          <w:szCs w:val="28"/>
        </w:rPr>
        <w:t>numeric</w:t>
      </w:r>
      <w:r w:rsidRPr="00DC1EF6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</w:t>
      </w:r>
      <w:bookmarkEnd w:id="315"/>
      <w:bookmarkEnd w:id="316"/>
      <w:r w:rsidRPr="00DC1EF6">
        <w:rPr>
          <w:rFonts w:ascii="Arial" w:eastAsia="微软雅黑" w:hAnsi="Arial"/>
          <w:color w:val="808080" w:themeColor="background1" w:themeShade="80"/>
        </w:rPr>
        <w:t>[njuː'merɪk]</w:t>
      </w:r>
      <w:r w:rsidRPr="00F817FC">
        <w:rPr>
          <w:rFonts w:ascii="Arial" w:eastAsia="微软雅黑" w:hAnsi="Arial"/>
        </w:rPr>
        <w:t xml:space="preserve"> </w:t>
      </w:r>
      <w:r w:rsidRPr="00101956">
        <w:rPr>
          <w:rFonts w:ascii="Arial" w:eastAsia="微软雅黑" w:hAnsi="Arial"/>
          <w:color w:val="0432FF"/>
        </w:rPr>
        <w:t xml:space="preserve">adj. </w:t>
      </w:r>
      <w:r w:rsidRPr="00101956">
        <w:rPr>
          <w:rFonts w:ascii="Arial" w:eastAsia="微软雅黑" w:hAnsi="Arial"/>
          <w:color w:val="0432FF"/>
        </w:rPr>
        <w:t>数值的，数字的</w:t>
      </w:r>
      <w:r w:rsidR="00DC1EF6" w:rsidRPr="00101956">
        <w:rPr>
          <w:rFonts w:ascii="Arial" w:eastAsia="微软雅黑" w:hAnsi="Arial" w:hint="eastAsia"/>
          <w:color w:val="0432FF"/>
        </w:rPr>
        <w:t xml:space="preserve"> </w:t>
      </w:r>
      <w:r w:rsidR="00DC1EF6" w:rsidRPr="00101956">
        <w:rPr>
          <w:rFonts w:ascii="Arial" w:eastAsia="微软雅黑" w:hAnsi="Arial"/>
          <w:color w:val="0432FF"/>
        </w:rPr>
        <w:t xml:space="preserve">= </w:t>
      </w:r>
      <w:r w:rsidR="00DC1EF6" w:rsidRPr="00101956">
        <w:rPr>
          <w:rFonts w:ascii="Arial" w:eastAsia="微软雅黑" w:hAnsi="Arial" w:hint="eastAsia"/>
          <w:color w:val="0432FF"/>
        </w:rPr>
        <w:t>nu</w:t>
      </w:r>
      <w:r w:rsidR="00DC1EF6" w:rsidRPr="00101956">
        <w:rPr>
          <w:rFonts w:ascii="Arial" w:eastAsia="微软雅黑" w:hAnsi="Arial"/>
          <w:color w:val="0432FF"/>
        </w:rPr>
        <w:t>merical</w:t>
      </w:r>
    </w:p>
    <w:p w14:paraId="049E7FF7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317" w:name="OLE_LINK147"/>
      <w:bookmarkStart w:id="318" w:name="OLE_LINK148"/>
      <w:r w:rsidRPr="00F817FC">
        <w:rPr>
          <w:rFonts w:ascii="Arial" w:eastAsia="微软雅黑" w:hAnsi="Arial"/>
        </w:rPr>
        <w:t>The data type can be either numeric or non-numeric.</w:t>
      </w:r>
      <w:bookmarkEnd w:id="317"/>
      <w:bookmarkEnd w:id="318"/>
    </w:p>
    <w:p w14:paraId="4F9FDC87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319" w:name="OLE_LINK149"/>
      <w:bookmarkStart w:id="320" w:name="OLE_LINK150"/>
      <w:bookmarkStart w:id="321" w:name="OLE_LINK290"/>
      <w:r w:rsidRPr="00F817FC">
        <w:rPr>
          <w:rFonts w:ascii="Arial" w:eastAsia="微软雅黑" w:hAnsi="Arial"/>
        </w:rPr>
        <w:t>The numeric keypad on a keyboard is used for entering numbers and mathematical symbols.</w:t>
      </w:r>
      <w:bookmarkEnd w:id="319"/>
      <w:bookmarkEnd w:id="320"/>
      <w:bookmarkEnd w:id="321"/>
    </w:p>
    <w:p w14:paraId="742E2800" w14:textId="77777777" w:rsidR="00EA0CF1" w:rsidRDefault="00EA0CF1" w:rsidP="008159BE">
      <w:pPr>
        <w:spacing w:line="440" w:lineRule="exact"/>
        <w:rPr>
          <w:rFonts w:ascii="Arial" w:eastAsia="微软雅黑" w:hAnsi="Arial"/>
        </w:rPr>
      </w:pPr>
    </w:p>
    <w:p w14:paraId="0F81D41A" w14:textId="17C1783B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r w:rsidRPr="00DC1EF6">
        <w:rPr>
          <w:rFonts w:ascii="Arial" w:eastAsia="微软雅黑" w:hAnsi="Arial"/>
          <w:b/>
          <w:bCs/>
          <w:sz w:val="28"/>
          <w:szCs w:val="28"/>
        </w:rPr>
        <w:t>underscore</w:t>
      </w:r>
      <w:r w:rsidRPr="00DC1EF6">
        <w:rPr>
          <w:rFonts w:ascii="Arial" w:eastAsia="微软雅黑" w:hAnsi="Arial"/>
          <w:sz w:val="28"/>
          <w:szCs w:val="28"/>
        </w:rPr>
        <w:t xml:space="preserve"> </w:t>
      </w:r>
      <w:r w:rsidRPr="00DC1EF6">
        <w:rPr>
          <w:rFonts w:ascii="Arial" w:eastAsia="微软雅黑" w:hAnsi="Arial"/>
          <w:color w:val="808080" w:themeColor="background1" w:themeShade="80"/>
        </w:rPr>
        <w:t xml:space="preserve">[ˈʌndərskɔːr] </w:t>
      </w:r>
      <w:r w:rsidRPr="00101956">
        <w:rPr>
          <w:rFonts w:ascii="Arial" w:eastAsia="微软雅黑" w:hAnsi="Arial"/>
          <w:color w:val="0432FF"/>
        </w:rPr>
        <w:t xml:space="preserve">v/n. </w:t>
      </w:r>
      <w:r w:rsidRPr="00101956">
        <w:rPr>
          <w:rFonts w:ascii="Arial" w:eastAsia="微软雅黑" w:hAnsi="Arial"/>
          <w:color w:val="0432FF"/>
        </w:rPr>
        <w:t>加下划线强调；下划线</w:t>
      </w:r>
      <w:r w:rsidR="00DC1EF6" w:rsidRPr="00101956">
        <w:rPr>
          <w:rFonts w:ascii="Arial" w:eastAsia="微软雅黑" w:hAnsi="Arial" w:hint="eastAsia"/>
          <w:color w:val="0432FF"/>
        </w:rPr>
        <w:t xml:space="preserve"> </w:t>
      </w:r>
      <w:r w:rsidRPr="00101956">
        <w:rPr>
          <w:rFonts w:ascii="Arial" w:eastAsia="微软雅黑" w:hAnsi="Arial"/>
          <w:color w:val="0432FF"/>
        </w:rPr>
        <w:t>_</w:t>
      </w:r>
    </w:p>
    <w:p w14:paraId="02B29CED" w14:textId="77777777" w:rsidR="00C90955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>eg.</w:t>
      </w:r>
      <w:bookmarkStart w:id="322" w:name="OLE_LINK143"/>
      <w:bookmarkStart w:id="323" w:name="OLE_LINK144"/>
      <w:r w:rsidRPr="00F817FC">
        <w:rPr>
          <w:rFonts w:ascii="Arial" w:eastAsia="微软雅黑" w:hAnsi="Arial"/>
        </w:rPr>
        <w:t xml:space="preserve"> The title of the report was underscored to make it stand out.</w:t>
      </w:r>
      <w:bookmarkEnd w:id="322"/>
      <w:bookmarkEnd w:id="323"/>
    </w:p>
    <w:p w14:paraId="2AF92317" w14:textId="74E28CE1" w:rsidR="004F07A7" w:rsidRPr="00F817FC" w:rsidRDefault="00C90955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324" w:name="OLE_LINK141"/>
      <w:bookmarkStart w:id="325" w:name="OLE_LINK142"/>
      <w:r w:rsidRPr="00F817FC">
        <w:rPr>
          <w:rFonts w:ascii="Arial" w:eastAsia="微软雅黑" w:hAnsi="Arial"/>
        </w:rPr>
        <w:t>I</w:t>
      </w:r>
      <w:bookmarkStart w:id="326" w:name="OLE_LINK288"/>
      <w:bookmarkStart w:id="327" w:name="OLE_LINK289"/>
      <w:r w:rsidRPr="00F817FC">
        <w:rPr>
          <w:rFonts w:ascii="Arial" w:eastAsia="微软雅黑" w:hAnsi="Arial"/>
        </w:rPr>
        <w:t>n programming, variable names are often written with underscores between words.</w:t>
      </w:r>
      <w:bookmarkEnd w:id="324"/>
      <w:bookmarkEnd w:id="325"/>
      <w:bookmarkEnd w:id="326"/>
      <w:bookmarkEnd w:id="327"/>
    </w:p>
    <w:p w14:paraId="32438482" w14:textId="29C18D86" w:rsidR="00F817FC" w:rsidRDefault="00F817FC" w:rsidP="008159BE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 w:hint="eastAsia"/>
        </w:rPr>
        <w:t>e</w:t>
      </w:r>
      <w:r w:rsidRPr="00F817FC">
        <w:rPr>
          <w:rFonts w:ascii="Arial" w:eastAsia="微软雅黑" w:hAnsi="Arial"/>
        </w:rPr>
        <w:t>g.</w:t>
      </w:r>
      <w:bookmarkStart w:id="328" w:name="OLE_LINK139"/>
      <w:bookmarkStart w:id="329" w:name="OLE_LINK140"/>
      <w:r w:rsidRPr="00F817FC">
        <w:rPr>
          <w:rFonts w:ascii="Arial" w:eastAsia="微软雅黑" w:hAnsi="Arial"/>
        </w:rPr>
        <w:t xml:space="preserve"> </w:t>
      </w:r>
      <w:bookmarkStart w:id="330" w:name="OLE_LINK286"/>
      <w:bookmarkStart w:id="331" w:name="OLE_LINK287"/>
      <w:r w:rsidRPr="00F817FC">
        <w:rPr>
          <w:rFonts w:ascii="Arial" w:eastAsia="微软雅黑" w:hAnsi="Arial"/>
        </w:rPr>
        <w:t>If you don’t need each value from a sequence, you can ignore the values by using an underscore in place of a variable name.</w:t>
      </w:r>
      <w:bookmarkEnd w:id="328"/>
      <w:bookmarkEnd w:id="329"/>
      <w:bookmarkEnd w:id="330"/>
      <w:bookmarkEnd w:id="331"/>
    </w:p>
    <w:p w14:paraId="015F1B89" w14:textId="77777777" w:rsidR="00EA0CF1" w:rsidRPr="00F817FC" w:rsidRDefault="00EA0CF1" w:rsidP="008159BE">
      <w:pPr>
        <w:spacing w:line="440" w:lineRule="exact"/>
        <w:rPr>
          <w:rFonts w:ascii="Arial" w:eastAsia="微软雅黑" w:hAnsi="Arial"/>
        </w:rPr>
      </w:pPr>
    </w:p>
    <w:p w14:paraId="6FBF970C" w14:textId="77777777" w:rsidR="00F817FC" w:rsidRPr="00F817FC" w:rsidRDefault="00F817FC" w:rsidP="00F817FC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▲ </w:t>
      </w:r>
      <w:bookmarkStart w:id="332" w:name="OLE_LINK127"/>
      <w:bookmarkStart w:id="333" w:name="OLE_LINK128"/>
      <w:r w:rsidRPr="00DC1EF6">
        <w:rPr>
          <w:rFonts w:ascii="Arial" w:eastAsia="微软雅黑" w:hAnsi="Arial"/>
          <w:b/>
          <w:bCs/>
          <w:sz w:val="28"/>
          <w:szCs w:val="28"/>
        </w:rPr>
        <w:t>retrieve</w:t>
      </w:r>
      <w:r w:rsidRPr="00DC1EF6">
        <w:rPr>
          <w:rFonts w:ascii="Arial" w:eastAsia="微软雅黑" w:hAnsi="Arial"/>
          <w:sz w:val="28"/>
          <w:szCs w:val="28"/>
        </w:rPr>
        <w:t xml:space="preserve"> </w:t>
      </w:r>
      <w:bookmarkEnd w:id="332"/>
      <w:bookmarkEnd w:id="333"/>
      <w:r w:rsidRPr="00DC1EF6">
        <w:rPr>
          <w:rFonts w:ascii="Arial" w:eastAsia="微软雅黑" w:hAnsi="Arial"/>
          <w:color w:val="808080" w:themeColor="background1" w:themeShade="80"/>
        </w:rPr>
        <w:t xml:space="preserve">[rɪ'triv] </w:t>
      </w:r>
      <w:r w:rsidRPr="00101956">
        <w:rPr>
          <w:rFonts w:ascii="Arial" w:eastAsia="微软雅黑" w:hAnsi="Arial"/>
          <w:color w:val="0432FF"/>
        </w:rPr>
        <w:t xml:space="preserve">v. </w:t>
      </w:r>
      <w:r w:rsidRPr="00101956">
        <w:rPr>
          <w:rFonts w:ascii="Arial" w:eastAsia="微软雅黑" w:hAnsi="Arial"/>
          <w:color w:val="0432FF"/>
        </w:rPr>
        <w:t>找回，收回；检索</w:t>
      </w:r>
    </w:p>
    <w:p w14:paraId="67BD8BA2" w14:textId="61445C25" w:rsidR="00F817FC" w:rsidRPr="00F817FC" w:rsidRDefault="00F817FC" w:rsidP="00F817FC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 w:hint="eastAsia"/>
        </w:rPr>
        <w:t>e</w:t>
      </w:r>
      <w:r w:rsidRPr="00F817FC">
        <w:rPr>
          <w:rFonts w:ascii="Arial" w:eastAsia="微软雅黑" w:hAnsi="Arial"/>
        </w:rPr>
        <w:t xml:space="preserve">g. </w:t>
      </w:r>
      <w:bookmarkStart w:id="334" w:name="OLE_LINK123"/>
      <w:bookmarkStart w:id="335" w:name="OLE_LINK124"/>
      <w:bookmarkStart w:id="336" w:name="OLE_LINK244"/>
      <w:r w:rsidRPr="00F817FC">
        <w:rPr>
          <w:rFonts w:ascii="Arial" w:eastAsia="微软雅黑" w:hAnsi="Arial"/>
        </w:rPr>
        <w:t>The contents of a Dictionary are inherently unordered, and iterating over them doesn’t guarantee the order in which they will be retrieved.</w:t>
      </w:r>
      <w:bookmarkEnd w:id="334"/>
      <w:bookmarkEnd w:id="335"/>
      <w:bookmarkEnd w:id="336"/>
    </w:p>
    <w:p w14:paraId="168FDF5F" w14:textId="5EA2797A" w:rsidR="00F817FC" w:rsidRPr="00F817FC" w:rsidRDefault="00F817FC" w:rsidP="00F817FC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 w:hint="eastAsia"/>
        </w:rPr>
        <w:t>e</w:t>
      </w:r>
      <w:r w:rsidRPr="00F817FC">
        <w:rPr>
          <w:rFonts w:ascii="Arial" w:eastAsia="微软雅黑" w:hAnsi="Arial"/>
        </w:rPr>
        <w:t>g.</w:t>
      </w:r>
      <w:bookmarkStart w:id="337" w:name="OLE_LINK135"/>
      <w:bookmarkStart w:id="338" w:name="OLE_LINK136"/>
      <w:r w:rsidRPr="00F817FC">
        <w:rPr>
          <w:rFonts w:ascii="Arial" w:eastAsia="微软雅黑" w:hAnsi="Arial"/>
        </w:rPr>
        <w:t xml:space="preserve"> </w:t>
      </w:r>
      <w:bookmarkStart w:id="339" w:name="OLE_LINK171"/>
      <w:bookmarkStart w:id="340" w:name="OLE_LINK172"/>
      <w:bookmarkStart w:id="341" w:name="OLE_LINK133"/>
      <w:bookmarkStart w:id="342" w:name="OLE_LINK134"/>
      <w:r w:rsidRPr="00F817FC">
        <w:rPr>
          <w:rFonts w:ascii="Arial" w:eastAsia="微软雅黑" w:hAnsi="Arial"/>
        </w:rPr>
        <w:t>You can also use subscript syntax to retrieve a value from the dictionary for a particular key.</w:t>
      </w:r>
      <w:bookmarkEnd w:id="337"/>
      <w:bookmarkEnd w:id="338"/>
      <w:bookmarkEnd w:id="339"/>
      <w:bookmarkEnd w:id="340"/>
    </w:p>
    <w:p w14:paraId="1C79AFE3" w14:textId="7582DD27" w:rsidR="00F817FC" w:rsidRDefault="00F817FC" w:rsidP="00F817FC">
      <w:pPr>
        <w:spacing w:line="440" w:lineRule="exact"/>
        <w:rPr>
          <w:rFonts w:ascii="Arial" w:eastAsia="微软雅黑" w:hAnsi="Arial"/>
        </w:rPr>
      </w:pPr>
      <w:r w:rsidRPr="00F817FC">
        <w:rPr>
          <w:rFonts w:ascii="Arial" w:eastAsia="微软雅黑" w:hAnsi="Arial"/>
        </w:rPr>
        <w:t xml:space="preserve">eg. </w:t>
      </w:r>
      <w:bookmarkStart w:id="343" w:name="OLE_LINK137"/>
      <w:bookmarkStart w:id="344" w:name="OLE_LINK138"/>
      <w:r w:rsidRPr="00F817FC">
        <w:rPr>
          <w:rFonts w:ascii="Arial" w:eastAsia="微软雅黑" w:hAnsi="Arial"/>
        </w:rPr>
        <w:t>In programming, data can be retrieved from a database using SQL queries.</w:t>
      </w:r>
      <w:bookmarkEnd w:id="343"/>
      <w:bookmarkEnd w:id="344"/>
    </w:p>
    <w:bookmarkEnd w:id="341"/>
    <w:bookmarkEnd w:id="342"/>
    <w:p w14:paraId="52F096CB" w14:textId="77777777" w:rsidR="00EA0CF1" w:rsidRDefault="00EA0CF1" w:rsidP="00FD2DA6">
      <w:pPr>
        <w:spacing w:line="440" w:lineRule="exact"/>
        <w:rPr>
          <w:rFonts w:ascii="Arial" w:eastAsia="微软雅黑" w:hAnsi="Arial"/>
        </w:rPr>
      </w:pPr>
    </w:p>
    <w:p w14:paraId="654F760C" w14:textId="38AFFFAE" w:rsidR="00FD2DA6" w:rsidRPr="00FD2DA6" w:rsidRDefault="00FD2DA6" w:rsidP="00FD2DA6">
      <w:pPr>
        <w:spacing w:line="440" w:lineRule="exact"/>
        <w:rPr>
          <w:rFonts w:ascii="Arial" w:eastAsia="微软雅黑" w:hAnsi="Arial"/>
        </w:rPr>
      </w:pPr>
      <w:r w:rsidRPr="00FD2DA6">
        <w:rPr>
          <w:rFonts w:ascii="Arial" w:eastAsia="微软雅黑" w:hAnsi="Arial"/>
        </w:rPr>
        <w:t xml:space="preserve">▲ </w:t>
      </w:r>
      <w:r w:rsidRPr="0065368F">
        <w:rPr>
          <w:rFonts w:ascii="Arial" w:eastAsia="微软雅黑" w:hAnsi="Arial"/>
          <w:b/>
          <w:bCs/>
          <w:sz w:val="28"/>
          <w:szCs w:val="28"/>
        </w:rPr>
        <w:t>closed range</w:t>
      </w:r>
      <w:r w:rsidRPr="00FD2DA6">
        <w:rPr>
          <w:rFonts w:ascii="Arial" w:eastAsia="微软雅黑" w:hAnsi="Arial"/>
        </w:rPr>
        <w:t xml:space="preserve"> </w:t>
      </w:r>
      <w:r w:rsidRPr="00101956">
        <w:rPr>
          <w:rFonts w:ascii="Arial" w:eastAsia="微软雅黑" w:hAnsi="Arial"/>
          <w:color w:val="0432FF"/>
        </w:rPr>
        <w:t xml:space="preserve">phr. </w:t>
      </w:r>
      <w:r w:rsidRPr="00101956">
        <w:rPr>
          <w:rFonts w:ascii="Arial" w:eastAsia="微软雅黑" w:hAnsi="Arial"/>
          <w:color w:val="0432FF"/>
        </w:rPr>
        <w:t>闭区间</w:t>
      </w:r>
      <w:r w:rsidR="0018255C" w:rsidRPr="00101956">
        <w:rPr>
          <w:rFonts w:ascii="Arial" w:eastAsia="微软雅黑" w:hAnsi="Arial" w:hint="eastAsia"/>
          <w:color w:val="0432FF"/>
        </w:rPr>
        <w:t xml:space="preserve"> </w:t>
      </w:r>
      <w:r w:rsidR="0018255C" w:rsidRPr="00101956">
        <w:rPr>
          <w:rFonts w:ascii="Arial" w:eastAsia="微软雅黑" w:hAnsi="Arial"/>
          <w:color w:val="0432FF"/>
        </w:rPr>
        <w:t>= closed interval</w:t>
      </w:r>
    </w:p>
    <w:p w14:paraId="5EA8A660" w14:textId="72D5D437" w:rsidR="00FD2DA6" w:rsidRDefault="00FD2DA6" w:rsidP="00FD2DA6">
      <w:pPr>
        <w:spacing w:line="440" w:lineRule="exact"/>
        <w:rPr>
          <w:rFonts w:ascii="Arial" w:eastAsia="微软雅黑" w:hAnsi="Arial"/>
        </w:rPr>
      </w:pPr>
      <w:r w:rsidRPr="00FD2DA6">
        <w:rPr>
          <w:rFonts w:ascii="Arial" w:eastAsia="微软雅黑" w:hAnsi="Arial"/>
        </w:rPr>
        <w:t xml:space="preserve">eg. </w:t>
      </w:r>
      <w:bookmarkStart w:id="345" w:name="OLE_LINK121"/>
      <w:bookmarkStart w:id="346" w:name="OLE_LINK122"/>
      <w:bookmarkStart w:id="347" w:name="OLE_LINK110"/>
      <w:r w:rsidRPr="00FD2DA6">
        <w:rPr>
          <w:rFonts w:ascii="Arial" w:eastAsia="微软雅黑" w:hAnsi="Arial"/>
        </w:rPr>
        <w:t>In mathematics, a closed range refers to a range of values that includes both endpoints.</w:t>
      </w:r>
      <w:bookmarkEnd w:id="345"/>
      <w:bookmarkEnd w:id="346"/>
      <w:bookmarkEnd w:id="347"/>
    </w:p>
    <w:p w14:paraId="103B4675" w14:textId="77777777" w:rsidR="00EA0CF1" w:rsidRPr="00FD2DA6" w:rsidRDefault="00EA0CF1" w:rsidP="00FD2DA6">
      <w:pPr>
        <w:spacing w:line="440" w:lineRule="exact"/>
        <w:rPr>
          <w:rFonts w:ascii="Arial" w:eastAsia="微软雅黑" w:hAnsi="Arial"/>
        </w:rPr>
      </w:pPr>
    </w:p>
    <w:p w14:paraId="2F4370C4" w14:textId="5D6496B0" w:rsidR="00FD2DA6" w:rsidRPr="00FD2DA6" w:rsidRDefault="00FD2DA6" w:rsidP="00FD2DA6">
      <w:pPr>
        <w:spacing w:line="440" w:lineRule="exact"/>
        <w:rPr>
          <w:rFonts w:ascii="Arial" w:eastAsia="微软雅黑" w:hAnsi="Arial"/>
        </w:rPr>
      </w:pPr>
      <w:r w:rsidRPr="00FD2DA6">
        <w:rPr>
          <w:rFonts w:ascii="Arial" w:eastAsia="微软雅黑" w:hAnsi="Arial"/>
        </w:rPr>
        <w:t xml:space="preserve">▲ </w:t>
      </w:r>
      <w:r w:rsidRPr="0065368F">
        <w:rPr>
          <w:rFonts w:ascii="Arial" w:eastAsia="微软雅黑" w:hAnsi="Arial"/>
          <w:b/>
          <w:bCs/>
          <w:sz w:val="28"/>
          <w:szCs w:val="28"/>
        </w:rPr>
        <w:t xml:space="preserve">half-open range </w:t>
      </w:r>
      <w:r w:rsidRPr="00101956">
        <w:rPr>
          <w:rFonts w:ascii="Arial" w:eastAsia="微软雅黑" w:hAnsi="Arial"/>
          <w:color w:val="0432FF"/>
        </w:rPr>
        <w:t xml:space="preserve">phr. </w:t>
      </w:r>
      <w:r w:rsidRPr="00101956">
        <w:rPr>
          <w:rFonts w:ascii="Arial" w:eastAsia="微软雅黑" w:hAnsi="Arial"/>
          <w:color w:val="0432FF"/>
        </w:rPr>
        <w:t>半开闭区间</w:t>
      </w:r>
      <w:r w:rsidR="0018255C" w:rsidRPr="00101956">
        <w:rPr>
          <w:rFonts w:ascii="Arial" w:eastAsia="微软雅黑" w:hAnsi="Arial" w:hint="eastAsia"/>
          <w:color w:val="0432FF"/>
        </w:rPr>
        <w:t xml:space="preserve"> </w:t>
      </w:r>
      <w:r w:rsidR="0018255C" w:rsidRPr="00101956">
        <w:rPr>
          <w:rFonts w:ascii="Arial" w:eastAsia="微软雅黑" w:hAnsi="Arial"/>
          <w:color w:val="0432FF"/>
        </w:rPr>
        <w:t>= half-open interval</w:t>
      </w:r>
    </w:p>
    <w:p w14:paraId="1A1B1823" w14:textId="0A1D3B76" w:rsidR="00F817FC" w:rsidRPr="00F817FC" w:rsidRDefault="00FD2DA6" w:rsidP="00F817FC">
      <w:pPr>
        <w:spacing w:line="440" w:lineRule="exact"/>
        <w:rPr>
          <w:rFonts w:ascii="Arial" w:eastAsia="微软雅黑" w:hAnsi="Arial"/>
        </w:rPr>
      </w:pPr>
      <w:r w:rsidRPr="00FD2DA6">
        <w:rPr>
          <w:rFonts w:ascii="Arial" w:eastAsia="微软雅黑" w:hAnsi="Arial"/>
        </w:rPr>
        <w:t xml:space="preserve">eg. </w:t>
      </w:r>
      <w:bookmarkStart w:id="348" w:name="OLE_LINK115"/>
      <w:bookmarkStart w:id="349" w:name="OLE_LINK116"/>
      <w:bookmarkStart w:id="350" w:name="OLE_LINK109"/>
      <w:r w:rsidRPr="00FD2DA6">
        <w:rPr>
          <w:rFonts w:ascii="Arial" w:eastAsia="微软雅黑" w:hAnsi="Arial"/>
        </w:rPr>
        <w:t>In computer science, a half-open range refers to a range of values that includes the starting value but not the ending value.</w:t>
      </w:r>
      <w:bookmarkEnd w:id="348"/>
      <w:bookmarkEnd w:id="349"/>
      <w:bookmarkEnd w:id="350"/>
    </w:p>
    <w:sectPr w:rsidR="00F817FC" w:rsidRPr="00F817FC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409A8" w14:textId="77777777" w:rsidR="00F96F1A" w:rsidRDefault="00F96F1A" w:rsidP="002275F7">
      <w:r>
        <w:separator/>
      </w:r>
    </w:p>
  </w:endnote>
  <w:endnote w:type="continuationSeparator" w:id="0">
    <w:p w14:paraId="4D654B00" w14:textId="77777777" w:rsidR="00F96F1A" w:rsidRDefault="00F96F1A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9F6C4" w14:textId="77777777" w:rsidR="00F96F1A" w:rsidRDefault="00F96F1A" w:rsidP="002275F7">
      <w:r>
        <w:separator/>
      </w:r>
    </w:p>
  </w:footnote>
  <w:footnote w:type="continuationSeparator" w:id="0">
    <w:p w14:paraId="107B49B4" w14:textId="77777777" w:rsidR="00F96F1A" w:rsidRDefault="00F96F1A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F96F1A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F96F1A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3.1pt;height:45.4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0E3C"/>
    <w:rsid w:val="0003554A"/>
    <w:rsid w:val="00043971"/>
    <w:rsid w:val="000578A8"/>
    <w:rsid w:val="00071F8D"/>
    <w:rsid w:val="000740DE"/>
    <w:rsid w:val="00075DEA"/>
    <w:rsid w:val="00077679"/>
    <w:rsid w:val="00077DAD"/>
    <w:rsid w:val="00081B5D"/>
    <w:rsid w:val="00082BD6"/>
    <w:rsid w:val="00082DD1"/>
    <w:rsid w:val="00096E65"/>
    <w:rsid w:val="00097869"/>
    <w:rsid w:val="000A47ED"/>
    <w:rsid w:val="000A724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1956"/>
    <w:rsid w:val="00105009"/>
    <w:rsid w:val="00110044"/>
    <w:rsid w:val="0011704D"/>
    <w:rsid w:val="00124F4D"/>
    <w:rsid w:val="00133524"/>
    <w:rsid w:val="00136883"/>
    <w:rsid w:val="00137558"/>
    <w:rsid w:val="00140B34"/>
    <w:rsid w:val="0015158A"/>
    <w:rsid w:val="00152B16"/>
    <w:rsid w:val="00153A99"/>
    <w:rsid w:val="00156310"/>
    <w:rsid w:val="00165411"/>
    <w:rsid w:val="001713F9"/>
    <w:rsid w:val="00177529"/>
    <w:rsid w:val="0018255C"/>
    <w:rsid w:val="00185A67"/>
    <w:rsid w:val="00185AA1"/>
    <w:rsid w:val="00193F81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169F"/>
    <w:rsid w:val="00204B0C"/>
    <w:rsid w:val="002050F9"/>
    <w:rsid w:val="0021684D"/>
    <w:rsid w:val="00216A39"/>
    <w:rsid w:val="00226898"/>
    <w:rsid w:val="002275F7"/>
    <w:rsid w:val="00234C53"/>
    <w:rsid w:val="002461A3"/>
    <w:rsid w:val="00256144"/>
    <w:rsid w:val="00260AC9"/>
    <w:rsid w:val="0026184E"/>
    <w:rsid w:val="002675C0"/>
    <w:rsid w:val="00280B13"/>
    <w:rsid w:val="00286540"/>
    <w:rsid w:val="00287482"/>
    <w:rsid w:val="00291192"/>
    <w:rsid w:val="002966E2"/>
    <w:rsid w:val="002A03B0"/>
    <w:rsid w:val="002A3D8E"/>
    <w:rsid w:val="002B3E03"/>
    <w:rsid w:val="002C0DF5"/>
    <w:rsid w:val="002C24DA"/>
    <w:rsid w:val="002C4BC1"/>
    <w:rsid w:val="002C6E0A"/>
    <w:rsid w:val="002D789F"/>
    <w:rsid w:val="002F3259"/>
    <w:rsid w:val="002F6CFD"/>
    <w:rsid w:val="00312755"/>
    <w:rsid w:val="00316A00"/>
    <w:rsid w:val="00317494"/>
    <w:rsid w:val="003175EC"/>
    <w:rsid w:val="00325595"/>
    <w:rsid w:val="00326EE4"/>
    <w:rsid w:val="0033444F"/>
    <w:rsid w:val="00345493"/>
    <w:rsid w:val="0036348A"/>
    <w:rsid w:val="003666C5"/>
    <w:rsid w:val="003723FF"/>
    <w:rsid w:val="00383FE3"/>
    <w:rsid w:val="00390DF0"/>
    <w:rsid w:val="00393FB5"/>
    <w:rsid w:val="003A6EA5"/>
    <w:rsid w:val="003A6F5E"/>
    <w:rsid w:val="003A7846"/>
    <w:rsid w:val="003B3BAE"/>
    <w:rsid w:val="003C58B2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B248B"/>
    <w:rsid w:val="004C3DCB"/>
    <w:rsid w:val="004C42C1"/>
    <w:rsid w:val="004D446B"/>
    <w:rsid w:val="004E09E7"/>
    <w:rsid w:val="004F07A7"/>
    <w:rsid w:val="004F6120"/>
    <w:rsid w:val="004F7AE8"/>
    <w:rsid w:val="00503953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91B54"/>
    <w:rsid w:val="005A65F5"/>
    <w:rsid w:val="005A7E6F"/>
    <w:rsid w:val="005B1656"/>
    <w:rsid w:val="005B23D9"/>
    <w:rsid w:val="005C1384"/>
    <w:rsid w:val="005C1E0A"/>
    <w:rsid w:val="005D4623"/>
    <w:rsid w:val="005E6874"/>
    <w:rsid w:val="005E6B35"/>
    <w:rsid w:val="00605220"/>
    <w:rsid w:val="006231E3"/>
    <w:rsid w:val="006418B0"/>
    <w:rsid w:val="0064383C"/>
    <w:rsid w:val="0065368F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A6D22"/>
    <w:rsid w:val="006C4550"/>
    <w:rsid w:val="006C5BBC"/>
    <w:rsid w:val="006D15A2"/>
    <w:rsid w:val="006D53C6"/>
    <w:rsid w:val="006E1216"/>
    <w:rsid w:val="006E136B"/>
    <w:rsid w:val="006E13D3"/>
    <w:rsid w:val="006E304E"/>
    <w:rsid w:val="006F082D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F71"/>
    <w:rsid w:val="00772BC1"/>
    <w:rsid w:val="00776289"/>
    <w:rsid w:val="00781AA8"/>
    <w:rsid w:val="007869D2"/>
    <w:rsid w:val="00793087"/>
    <w:rsid w:val="007A0144"/>
    <w:rsid w:val="007A09D8"/>
    <w:rsid w:val="007A4342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159BE"/>
    <w:rsid w:val="00831F7F"/>
    <w:rsid w:val="008361F8"/>
    <w:rsid w:val="008548EF"/>
    <w:rsid w:val="00863E3C"/>
    <w:rsid w:val="00872962"/>
    <w:rsid w:val="008735F8"/>
    <w:rsid w:val="008770A5"/>
    <w:rsid w:val="0088163F"/>
    <w:rsid w:val="0088197B"/>
    <w:rsid w:val="0089123A"/>
    <w:rsid w:val="00894BF7"/>
    <w:rsid w:val="008A3F62"/>
    <w:rsid w:val="008B2382"/>
    <w:rsid w:val="008B4ECC"/>
    <w:rsid w:val="008B71FE"/>
    <w:rsid w:val="008C2C47"/>
    <w:rsid w:val="008C733C"/>
    <w:rsid w:val="008D0AA4"/>
    <w:rsid w:val="008E02DF"/>
    <w:rsid w:val="00907E0E"/>
    <w:rsid w:val="00923037"/>
    <w:rsid w:val="00924A15"/>
    <w:rsid w:val="00932B3C"/>
    <w:rsid w:val="009333D6"/>
    <w:rsid w:val="00947DC1"/>
    <w:rsid w:val="00954FAD"/>
    <w:rsid w:val="00960028"/>
    <w:rsid w:val="00970566"/>
    <w:rsid w:val="00981A43"/>
    <w:rsid w:val="0098553A"/>
    <w:rsid w:val="00985799"/>
    <w:rsid w:val="009910AE"/>
    <w:rsid w:val="009A0E29"/>
    <w:rsid w:val="009B3DE6"/>
    <w:rsid w:val="009C74BF"/>
    <w:rsid w:val="009D573A"/>
    <w:rsid w:val="00A01CDB"/>
    <w:rsid w:val="00A01D62"/>
    <w:rsid w:val="00A02AD4"/>
    <w:rsid w:val="00A02F4F"/>
    <w:rsid w:val="00A036E2"/>
    <w:rsid w:val="00A04DA0"/>
    <w:rsid w:val="00A06A59"/>
    <w:rsid w:val="00A115C4"/>
    <w:rsid w:val="00A177B1"/>
    <w:rsid w:val="00A21673"/>
    <w:rsid w:val="00A24930"/>
    <w:rsid w:val="00A25A00"/>
    <w:rsid w:val="00A260B3"/>
    <w:rsid w:val="00A34847"/>
    <w:rsid w:val="00A3734F"/>
    <w:rsid w:val="00A5221D"/>
    <w:rsid w:val="00A52AC2"/>
    <w:rsid w:val="00A53A56"/>
    <w:rsid w:val="00A662F2"/>
    <w:rsid w:val="00A70EF8"/>
    <w:rsid w:val="00A808C0"/>
    <w:rsid w:val="00A86B14"/>
    <w:rsid w:val="00AA0679"/>
    <w:rsid w:val="00AB48E3"/>
    <w:rsid w:val="00AB4A68"/>
    <w:rsid w:val="00AB73C6"/>
    <w:rsid w:val="00AC6820"/>
    <w:rsid w:val="00AD208A"/>
    <w:rsid w:val="00AD6F74"/>
    <w:rsid w:val="00AE3D06"/>
    <w:rsid w:val="00B109E9"/>
    <w:rsid w:val="00B14836"/>
    <w:rsid w:val="00B159FA"/>
    <w:rsid w:val="00B321CF"/>
    <w:rsid w:val="00B368AF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C0351F"/>
    <w:rsid w:val="00C11956"/>
    <w:rsid w:val="00C14904"/>
    <w:rsid w:val="00C20590"/>
    <w:rsid w:val="00C21AD1"/>
    <w:rsid w:val="00C23636"/>
    <w:rsid w:val="00C2390A"/>
    <w:rsid w:val="00C27CE3"/>
    <w:rsid w:val="00C35ECF"/>
    <w:rsid w:val="00C4751D"/>
    <w:rsid w:val="00C53635"/>
    <w:rsid w:val="00C54490"/>
    <w:rsid w:val="00C5519B"/>
    <w:rsid w:val="00C64639"/>
    <w:rsid w:val="00C755D4"/>
    <w:rsid w:val="00C87EEB"/>
    <w:rsid w:val="00C90955"/>
    <w:rsid w:val="00C9528A"/>
    <w:rsid w:val="00CA0235"/>
    <w:rsid w:val="00CA69D7"/>
    <w:rsid w:val="00CB189D"/>
    <w:rsid w:val="00CB3857"/>
    <w:rsid w:val="00CC13A1"/>
    <w:rsid w:val="00CE24B6"/>
    <w:rsid w:val="00CE2962"/>
    <w:rsid w:val="00CF3C2C"/>
    <w:rsid w:val="00CF5653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96216"/>
    <w:rsid w:val="00DA0E0E"/>
    <w:rsid w:val="00DB0FAF"/>
    <w:rsid w:val="00DB2FCD"/>
    <w:rsid w:val="00DC1AEC"/>
    <w:rsid w:val="00DC1EF6"/>
    <w:rsid w:val="00DD1B11"/>
    <w:rsid w:val="00DE17B4"/>
    <w:rsid w:val="00DE36CC"/>
    <w:rsid w:val="00DE3A76"/>
    <w:rsid w:val="00DE4B6D"/>
    <w:rsid w:val="00DF389D"/>
    <w:rsid w:val="00DF59FC"/>
    <w:rsid w:val="00E02682"/>
    <w:rsid w:val="00E07BEF"/>
    <w:rsid w:val="00E13746"/>
    <w:rsid w:val="00E137EB"/>
    <w:rsid w:val="00E32B6E"/>
    <w:rsid w:val="00E412BA"/>
    <w:rsid w:val="00E47A97"/>
    <w:rsid w:val="00E5262A"/>
    <w:rsid w:val="00E56363"/>
    <w:rsid w:val="00E61DF1"/>
    <w:rsid w:val="00E663CA"/>
    <w:rsid w:val="00E71644"/>
    <w:rsid w:val="00E73E40"/>
    <w:rsid w:val="00E84C0D"/>
    <w:rsid w:val="00E92A1C"/>
    <w:rsid w:val="00E95FE1"/>
    <w:rsid w:val="00EA07D6"/>
    <w:rsid w:val="00EA0CF1"/>
    <w:rsid w:val="00EA75A6"/>
    <w:rsid w:val="00EB275D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817FC"/>
    <w:rsid w:val="00F82803"/>
    <w:rsid w:val="00F840B0"/>
    <w:rsid w:val="00F86CBB"/>
    <w:rsid w:val="00F87DF9"/>
    <w:rsid w:val="00F925F9"/>
    <w:rsid w:val="00F938D2"/>
    <w:rsid w:val="00F96F1A"/>
    <w:rsid w:val="00FA2516"/>
    <w:rsid w:val="00FA57EC"/>
    <w:rsid w:val="00FB1167"/>
    <w:rsid w:val="00FB2E7F"/>
    <w:rsid w:val="00FC1C0F"/>
    <w:rsid w:val="00FD19D6"/>
    <w:rsid w:val="00FD2DA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C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styleId="ac">
    <w:name w:val="Emphasis"/>
    <w:basedOn w:val="a0"/>
    <w:uiPriority w:val="20"/>
    <w:qFormat/>
    <w:rsid w:val="00E663CA"/>
    <w:rPr>
      <w:i/>
      <w:iCs/>
    </w:rPr>
  </w:style>
  <w:style w:type="character" w:customStyle="1" w:styleId="pos">
    <w:name w:val="pos"/>
    <w:basedOn w:val="a0"/>
    <w:rsid w:val="004F07A7"/>
  </w:style>
  <w:style w:type="character" w:customStyle="1" w:styleId="tran">
    <w:name w:val="tran"/>
    <w:basedOn w:val="a0"/>
    <w:rsid w:val="004F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6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501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95052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632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72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5675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324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220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71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48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23194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7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4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6313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74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16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500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08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77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851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963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306</TotalTime>
  <Pages>6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cp:lastPrinted>2022-12-05T06:12:00Z</cp:lastPrinted>
  <dcterms:created xsi:type="dcterms:W3CDTF">2022-12-05T06:12:00Z</dcterms:created>
  <dcterms:modified xsi:type="dcterms:W3CDTF">2023-08-26T07:46:00Z</dcterms:modified>
</cp:coreProperties>
</file>