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A6BFC" w14:textId="44AC4243" w:rsidR="009C74BF" w:rsidRPr="00832972" w:rsidRDefault="00082BD6" w:rsidP="00FB2E7F">
      <w:pPr>
        <w:autoSpaceDE w:val="0"/>
        <w:autoSpaceDN w:val="0"/>
        <w:adjustRightInd w:val="0"/>
        <w:snapToGrid w:val="0"/>
        <w:spacing w:line="460" w:lineRule="exact"/>
        <w:ind w:firstLine="420"/>
        <w:jc w:val="center"/>
        <w:rPr>
          <w:rFonts w:ascii="Arial" w:eastAsia="微软雅黑" w:hAnsi="Arial" w:cs="AppleSystemUIFont"/>
          <w:b/>
          <w:bCs/>
          <w:color w:val="000000" w:themeColor="text1"/>
          <w:szCs w:val="28"/>
        </w:rPr>
      </w:pPr>
      <w:bookmarkStart w:id="0" w:name="OLE_LINK119"/>
      <w:bookmarkStart w:id="1" w:name="OLE_LINK120"/>
      <w:r w:rsidRPr="00832972">
        <w:rPr>
          <w:rFonts w:ascii="Arial" w:eastAsia="微软雅黑" w:hAnsi="Arial" w:cs="AppleSystemUIFont" w:hint="eastAsia"/>
          <w:b/>
          <w:bCs/>
          <w:color w:val="000000" w:themeColor="text1"/>
          <w:szCs w:val="28"/>
        </w:rPr>
        <w:t>Computer</w:t>
      </w:r>
      <w:r w:rsidRPr="00832972">
        <w:rPr>
          <w:rFonts w:ascii="Arial" w:eastAsia="微软雅黑" w:hAnsi="Arial" w:cs="AppleSystemUIFont"/>
          <w:b/>
          <w:bCs/>
          <w:color w:val="000000" w:themeColor="text1"/>
          <w:szCs w:val="28"/>
        </w:rPr>
        <w:t xml:space="preserve"> </w:t>
      </w:r>
      <w:r w:rsidR="009C74BF" w:rsidRPr="00832972">
        <w:rPr>
          <w:rFonts w:ascii="Arial" w:eastAsia="微软雅黑" w:hAnsi="Arial" w:cs="AppleSystemUIFont"/>
          <w:b/>
          <w:bCs/>
          <w:color w:val="000000" w:themeColor="text1"/>
          <w:szCs w:val="28"/>
        </w:rPr>
        <w:t xml:space="preserve">Vocabulary </w:t>
      </w:r>
      <w:r w:rsidR="009C74BF" w:rsidRPr="00832972">
        <w:rPr>
          <w:rFonts w:ascii="Arial" w:eastAsia="微软雅黑" w:hAnsi="Arial" w:cs="AppleSystemUIFont" w:hint="eastAsia"/>
          <w:b/>
          <w:bCs/>
          <w:color w:val="000000" w:themeColor="text1"/>
          <w:szCs w:val="28"/>
        </w:rPr>
        <w:t>S0</w:t>
      </w:r>
      <w:r w:rsidR="008F6465" w:rsidRPr="00832972">
        <w:rPr>
          <w:rFonts w:ascii="Arial" w:eastAsia="微软雅黑" w:hAnsi="Arial" w:cs="AppleSystemUIFont"/>
          <w:b/>
          <w:bCs/>
          <w:color w:val="000000" w:themeColor="text1"/>
          <w:szCs w:val="28"/>
        </w:rPr>
        <w:t>5</w:t>
      </w:r>
    </w:p>
    <w:tbl>
      <w:tblPr>
        <w:tblStyle w:val="a3"/>
        <w:tblW w:w="10340" w:type="dxa"/>
        <w:tblBorders>
          <w:top w:val="dashSmallGap" w:sz="4" w:space="0" w:color="A6A6A6" w:themeColor="background1" w:themeShade="A6"/>
          <w:left w:val="dashed" w:sz="6" w:space="0" w:color="A6A6A6" w:themeColor="background1" w:themeShade="A6"/>
          <w:bottom w:val="dashSmallGap" w:sz="4" w:space="0" w:color="A6A6A6" w:themeColor="background1" w:themeShade="A6"/>
          <w:right w:val="dashed" w:sz="6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4954"/>
        <w:gridCol w:w="5386"/>
      </w:tblGrid>
      <w:tr w:rsidR="00E25EB6" w:rsidRPr="00832972" w14:paraId="3D09F3B3" w14:textId="5550AD46" w:rsidTr="00F35B80">
        <w:trPr>
          <w:trHeight w:val="680"/>
        </w:trPr>
        <w:tc>
          <w:tcPr>
            <w:tcW w:w="4954" w:type="dxa"/>
            <w:vAlign w:val="center"/>
          </w:tcPr>
          <w:bookmarkEnd w:id="0"/>
          <w:bookmarkEnd w:id="1"/>
          <w:p w14:paraId="36A7B1A4" w14:textId="413E9698" w:rsidR="00E25EB6" w:rsidRPr="00832972" w:rsidRDefault="00E25EB6" w:rsidP="00E25EB6">
            <w:pPr>
              <w:widowControl w:val="0"/>
              <w:autoSpaceDE w:val="0"/>
              <w:autoSpaceDN w:val="0"/>
              <w:adjustRightInd w:val="0"/>
              <w:rPr>
                <w:rFonts w:ascii="Arial" w:eastAsia="微软雅黑" w:hAnsi="Arial" w:cs="AppleExternalUIFontSimplifiedCh"/>
              </w:rPr>
            </w:pPr>
            <w:r w:rsidRPr="00C6450A">
              <w:rPr>
                <w:rFonts w:ascii="Arial" w:eastAsia="微软雅黑" w:hAnsi="Arial"/>
                <w:b/>
                <w:bCs/>
                <w:sz w:val="28"/>
                <w:szCs w:val="28"/>
              </w:rPr>
              <w:t>fatal error</w:t>
            </w:r>
            <w:r w:rsidRPr="00832972">
              <w:rPr>
                <w:rFonts w:ascii="Arial" w:eastAsia="微软雅黑" w:hAnsi="Arial"/>
              </w:rPr>
              <w:t xml:space="preserve"> </w:t>
            </w:r>
            <w:r w:rsidRPr="00832972">
              <w:rPr>
                <w:rFonts w:ascii="Arial" w:eastAsia="微软雅黑" w:hAnsi="Arial" w:hint="eastAsia"/>
              </w:rPr>
              <w:t>phr</w:t>
            </w:r>
            <w:r w:rsidRPr="00832972">
              <w:rPr>
                <w:rFonts w:ascii="Arial" w:eastAsia="微软雅黑" w:hAnsi="Arial"/>
              </w:rPr>
              <w:t xml:space="preserve">. </w:t>
            </w:r>
            <w:r w:rsidRPr="00832972">
              <w:rPr>
                <w:rFonts w:ascii="Arial" w:eastAsia="微软雅黑" w:hAnsi="Arial"/>
              </w:rPr>
              <w:t>致命错误</w:t>
            </w:r>
          </w:p>
        </w:tc>
        <w:tc>
          <w:tcPr>
            <w:tcW w:w="5386" w:type="dxa"/>
            <w:vAlign w:val="center"/>
          </w:tcPr>
          <w:p w14:paraId="13144241" w14:textId="218FCF21" w:rsidR="00E25EB6" w:rsidRPr="00832972" w:rsidRDefault="00E25EB6" w:rsidP="00E25EB6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bookmarkStart w:id="2" w:name="OLE_LINK90"/>
            <w:bookmarkStart w:id="3" w:name="OLE_LINK91"/>
            <w:r w:rsidRPr="0016701F">
              <w:rPr>
                <w:rFonts w:ascii="Arial" w:eastAsia="微软雅黑" w:hAnsi="Arial"/>
                <w:b/>
                <w:bCs/>
                <w:sz w:val="28"/>
                <w:szCs w:val="28"/>
              </w:rPr>
              <w:t>instantiate</w:t>
            </w:r>
            <w:r w:rsidRPr="0016701F">
              <w:rPr>
                <w:rFonts w:ascii="Arial" w:eastAsia="微软雅黑" w:hAnsi="Arial"/>
                <w:sz w:val="28"/>
                <w:szCs w:val="28"/>
              </w:rPr>
              <w:t xml:space="preserve"> </w:t>
            </w:r>
            <w:bookmarkEnd w:id="2"/>
            <w:bookmarkEnd w:id="3"/>
            <w:r w:rsidRPr="00832972">
              <w:rPr>
                <w:rFonts w:ascii="Arial" w:eastAsia="微软雅黑" w:hAnsi="Arial"/>
              </w:rPr>
              <w:t xml:space="preserve">v. </w:t>
            </w:r>
            <w:r w:rsidRPr="00832972">
              <w:rPr>
                <w:rFonts w:ascii="Arial" w:eastAsia="微软雅黑" w:hAnsi="Arial"/>
              </w:rPr>
              <w:t>实例化</w:t>
            </w:r>
          </w:p>
        </w:tc>
      </w:tr>
      <w:tr w:rsidR="00E25EB6" w:rsidRPr="00832972" w14:paraId="615772FF" w14:textId="0B3E79B4" w:rsidTr="00F35B80">
        <w:trPr>
          <w:trHeight w:val="680"/>
        </w:trPr>
        <w:tc>
          <w:tcPr>
            <w:tcW w:w="4954" w:type="dxa"/>
            <w:vAlign w:val="center"/>
          </w:tcPr>
          <w:p w14:paraId="48075CE9" w14:textId="1DCC5865" w:rsidR="00E25EB6" w:rsidRPr="00832972" w:rsidRDefault="00E25EB6" w:rsidP="00E25EB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eastAsia="微软雅黑" w:hAnsi="Arial" w:cs="AppleExternalUIFontSimplifiedCh"/>
              </w:rPr>
            </w:pPr>
            <w:r w:rsidRPr="00C6450A">
              <w:rPr>
                <w:rFonts w:ascii="Arial" w:eastAsia="微软雅黑" w:hAnsi="Arial"/>
                <w:b/>
                <w:bCs/>
                <w:sz w:val="28"/>
                <w:szCs w:val="28"/>
              </w:rPr>
              <w:t xml:space="preserve">academic </w:t>
            </w:r>
            <w:r w:rsidRPr="00832972">
              <w:rPr>
                <w:rFonts w:ascii="Arial" w:eastAsia="微软雅黑" w:hAnsi="Arial"/>
              </w:rPr>
              <w:t xml:space="preserve">adj. </w:t>
            </w:r>
            <w:r w:rsidRPr="00832972">
              <w:rPr>
                <w:rFonts w:ascii="Arial" w:eastAsia="微软雅黑" w:hAnsi="Arial"/>
              </w:rPr>
              <w:t>学术的</w:t>
            </w:r>
            <w:r w:rsidRPr="00832972">
              <w:rPr>
                <w:rFonts w:ascii="Arial" w:eastAsia="微软雅黑" w:hAnsi="Arial" w:hint="eastAsia"/>
              </w:rPr>
              <w:t>，</w:t>
            </w:r>
            <w:r w:rsidRPr="00832972">
              <w:rPr>
                <w:rFonts w:ascii="Arial" w:eastAsia="微软雅黑" w:hAnsi="Arial"/>
              </w:rPr>
              <w:t>理论的</w:t>
            </w:r>
          </w:p>
        </w:tc>
        <w:tc>
          <w:tcPr>
            <w:tcW w:w="5386" w:type="dxa"/>
            <w:vAlign w:val="center"/>
          </w:tcPr>
          <w:p w14:paraId="76CFA9CE" w14:textId="2509DAB7" w:rsidR="00E25EB6" w:rsidRPr="00832972" w:rsidRDefault="00E25EB6" w:rsidP="00E25EB6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bookmarkStart w:id="4" w:name="OLE_LINK92"/>
            <w:bookmarkStart w:id="5" w:name="OLE_LINK93"/>
            <w:r w:rsidRPr="00250B91">
              <w:rPr>
                <w:rFonts w:ascii="Arial" w:eastAsia="微软雅黑" w:hAnsi="Arial"/>
                <w:b/>
                <w:bCs/>
                <w:sz w:val="28"/>
                <w:szCs w:val="28"/>
              </w:rPr>
              <w:t>comparison</w:t>
            </w:r>
            <w:r w:rsidRPr="00250B91">
              <w:rPr>
                <w:rFonts w:ascii="Arial" w:eastAsia="微软雅黑" w:hAnsi="Arial"/>
                <w:sz w:val="28"/>
                <w:szCs w:val="28"/>
              </w:rPr>
              <w:t xml:space="preserve"> </w:t>
            </w:r>
            <w:bookmarkEnd w:id="4"/>
            <w:bookmarkEnd w:id="5"/>
            <w:r w:rsidRPr="00832972">
              <w:rPr>
                <w:rFonts w:ascii="Arial" w:eastAsia="微软雅黑" w:hAnsi="Arial"/>
              </w:rPr>
              <w:t xml:space="preserve">n. </w:t>
            </w:r>
            <w:r w:rsidRPr="00832972">
              <w:rPr>
                <w:rFonts w:ascii="Arial" w:eastAsia="微软雅黑" w:hAnsi="Arial"/>
              </w:rPr>
              <w:t>比较</w:t>
            </w:r>
          </w:p>
        </w:tc>
      </w:tr>
      <w:tr w:rsidR="00E25EB6" w:rsidRPr="00832972" w14:paraId="04D618C3" w14:textId="17B2459D" w:rsidTr="00F35B80">
        <w:trPr>
          <w:trHeight w:val="680"/>
        </w:trPr>
        <w:tc>
          <w:tcPr>
            <w:tcW w:w="4954" w:type="dxa"/>
            <w:vAlign w:val="center"/>
          </w:tcPr>
          <w:p w14:paraId="34364BDB" w14:textId="33703EC5" w:rsidR="00E25EB6" w:rsidRPr="00832972" w:rsidRDefault="00E25EB6" w:rsidP="00E25EB6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9E3963">
              <w:rPr>
                <w:rFonts w:ascii="Arial" w:eastAsia="微软雅黑" w:hAnsi="Arial"/>
                <w:b/>
                <w:bCs/>
                <w:sz w:val="28"/>
                <w:szCs w:val="28"/>
              </w:rPr>
              <w:t>elegant</w:t>
            </w:r>
            <w:r w:rsidRPr="009E3963">
              <w:rPr>
                <w:rFonts w:ascii="Arial" w:eastAsia="微软雅黑" w:hAnsi="Arial"/>
                <w:sz w:val="28"/>
                <w:szCs w:val="28"/>
              </w:rPr>
              <w:t xml:space="preserve"> </w:t>
            </w:r>
            <w:r w:rsidRPr="00832972">
              <w:rPr>
                <w:rFonts w:ascii="Arial" w:eastAsia="微软雅黑" w:hAnsi="Arial"/>
              </w:rPr>
              <w:t xml:space="preserve">adj. </w:t>
            </w:r>
            <w:r w:rsidRPr="00832972">
              <w:rPr>
                <w:rFonts w:ascii="Arial" w:eastAsia="微软雅黑" w:hAnsi="Arial"/>
              </w:rPr>
              <w:t>优美的；</w:t>
            </w:r>
            <w:r w:rsidRPr="00832972">
              <w:rPr>
                <w:rFonts w:ascii="Arial" w:eastAsia="微软雅黑" w:hAnsi="Arial" w:hint="eastAsia"/>
              </w:rPr>
              <w:t>简洁的</w:t>
            </w:r>
          </w:p>
        </w:tc>
        <w:tc>
          <w:tcPr>
            <w:tcW w:w="5386" w:type="dxa"/>
            <w:vAlign w:val="center"/>
          </w:tcPr>
          <w:p w14:paraId="2D256297" w14:textId="06185B07" w:rsidR="00E25EB6" w:rsidRPr="00832972" w:rsidRDefault="00E25EB6" w:rsidP="00E25EB6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bookmarkStart w:id="6" w:name="OLE_LINK94"/>
            <w:bookmarkStart w:id="7" w:name="OLE_LINK95"/>
            <w:r w:rsidRPr="00250B91">
              <w:rPr>
                <w:rFonts w:ascii="Arial" w:eastAsia="微软雅黑" w:hAnsi="Arial"/>
                <w:b/>
                <w:bCs/>
                <w:sz w:val="28"/>
                <w:szCs w:val="28"/>
              </w:rPr>
              <w:t>subtle</w:t>
            </w:r>
            <w:r w:rsidRPr="00250B91">
              <w:rPr>
                <w:rFonts w:ascii="Arial" w:eastAsia="微软雅黑" w:hAnsi="Arial"/>
                <w:sz w:val="28"/>
                <w:szCs w:val="28"/>
              </w:rPr>
              <w:t xml:space="preserve"> </w:t>
            </w:r>
            <w:bookmarkEnd w:id="6"/>
            <w:bookmarkEnd w:id="7"/>
            <w:r w:rsidRPr="00832972">
              <w:rPr>
                <w:rFonts w:ascii="Arial" w:eastAsia="微软雅黑" w:hAnsi="Arial"/>
              </w:rPr>
              <w:t xml:space="preserve">adj. </w:t>
            </w:r>
            <w:r w:rsidRPr="00832972">
              <w:rPr>
                <w:rFonts w:ascii="Arial" w:eastAsia="微软雅黑" w:hAnsi="Arial"/>
              </w:rPr>
              <w:t>微妙的，不易察觉的</w:t>
            </w:r>
          </w:p>
        </w:tc>
      </w:tr>
      <w:tr w:rsidR="00E25EB6" w:rsidRPr="00832972" w14:paraId="15EE575C" w14:textId="0E440A6F" w:rsidTr="00F35B80">
        <w:trPr>
          <w:trHeight w:val="680"/>
        </w:trPr>
        <w:tc>
          <w:tcPr>
            <w:tcW w:w="4954" w:type="dxa"/>
            <w:vAlign w:val="center"/>
          </w:tcPr>
          <w:p w14:paraId="4AE15F0E" w14:textId="05F994C5" w:rsidR="00E25EB6" w:rsidRPr="00832972" w:rsidRDefault="00E25EB6" w:rsidP="00E25EB6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9E3963">
              <w:rPr>
                <w:rFonts w:ascii="Arial" w:eastAsia="微软雅黑" w:hAnsi="Arial"/>
                <w:b/>
                <w:bCs/>
                <w:sz w:val="28"/>
                <w:szCs w:val="28"/>
              </w:rPr>
              <w:t>overflow</w:t>
            </w:r>
            <w:r w:rsidRPr="009E3963">
              <w:rPr>
                <w:rFonts w:ascii="Arial" w:eastAsia="微软雅黑" w:hAnsi="Arial"/>
                <w:sz w:val="28"/>
                <w:szCs w:val="28"/>
              </w:rPr>
              <w:t xml:space="preserve"> </w:t>
            </w:r>
            <w:r w:rsidRPr="00832972">
              <w:rPr>
                <w:rFonts w:ascii="Arial" w:eastAsia="微软雅黑" w:hAnsi="Arial"/>
              </w:rPr>
              <w:t xml:space="preserve">v. </w:t>
            </w:r>
            <w:r w:rsidRPr="00832972">
              <w:rPr>
                <w:rFonts w:ascii="Arial" w:eastAsia="微软雅黑" w:hAnsi="Arial"/>
              </w:rPr>
              <w:t>溢出</w:t>
            </w:r>
            <w:r w:rsidRPr="00832972">
              <w:rPr>
                <w:rFonts w:ascii="Arial" w:eastAsia="微软雅黑" w:hAnsi="Arial" w:hint="eastAsia"/>
              </w:rPr>
              <w:t>，</w:t>
            </w:r>
            <w:r w:rsidRPr="00832972">
              <w:rPr>
                <w:rFonts w:ascii="Arial" w:eastAsia="微软雅黑" w:hAnsi="Arial"/>
              </w:rPr>
              <w:t>溢出物</w:t>
            </w:r>
          </w:p>
        </w:tc>
        <w:tc>
          <w:tcPr>
            <w:tcW w:w="5386" w:type="dxa"/>
            <w:vAlign w:val="center"/>
          </w:tcPr>
          <w:p w14:paraId="6350F40D" w14:textId="2B6385ED" w:rsidR="00E25EB6" w:rsidRPr="00832972" w:rsidRDefault="00E25EB6" w:rsidP="00E25EB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eastAsia="微软雅黑" w:hAnsi="Arial" w:cs="AppleExternalUIFontSimplifiedCh"/>
              </w:rPr>
            </w:pPr>
            <w:r w:rsidRPr="00250B91">
              <w:rPr>
                <w:rFonts w:ascii="Arial" w:eastAsia="微软雅黑" w:hAnsi="Arial"/>
                <w:b/>
                <w:bCs/>
                <w:sz w:val="28"/>
                <w:szCs w:val="28"/>
              </w:rPr>
              <w:t>constraint</w:t>
            </w:r>
            <w:r w:rsidRPr="00250B91">
              <w:rPr>
                <w:rFonts w:ascii="Arial" w:eastAsia="微软雅黑" w:hAnsi="Arial"/>
                <w:sz w:val="28"/>
                <w:szCs w:val="28"/>
              </w:rPr>
              <w:t xml:space="preserve"> </w:t>
            </w:r>
            <w:r w:rsidRPr="00832972">
              <w:rPr>
                <w:rFonts w:ascii="Arial" w:eastAsia="微软雅黑" w:hAnsi="Arial"/>
              </w:rPr>
              <w:t xml:space="preserve">n. </w:t>
            </w:r>
            <w:r w:rsidRPr="00832972">
              <w:rPr>
                <w:rFonts w:ascii="Arial" w:eastAsia="微软雅黑" w:hAnsi="Arial"/>
              </w:rPr>
              <w:t>约束，限制</w:t>
            </w:r>
          </w:p>
        </w:tc>
      </w:tr>
      <w:tr w:rsidR="00E25EB6" w:rsidRPr="00832972" w14:paraId="1BA24823" w14:textId="33AF8B9D" w:rsidTr="00F35B80">
        <w:trPr>
          <w:trHeight w:val="680"/>
        </w:trPr>
        <w:tc>
          <w:tcPr>
            <w:tcW w:w="4954" w:type="dxa"/>
            <w:vAlign w:val="center"/>
          </w:tcPr>
          <w:p w14:paraId="362DDBF2" w14:textId="7EAB789B" w:rsidR="00E25EB6" w:rsidRPr="00832972" w:rsidRDefault="00E25EB6" w:rsidP="00E25EB6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9E3963">
              <w:rPr>
                <w:rFonts w:ascii="Arial" w:eastAsia="微软雅黑" w:hAnsi="Arial"/>
                <w:b/>
                <w:bCs/>
                <w:sz w:val="28"/>
                <w:szCs w:val="28"/>
              </w:rPr>
              <w:t>Binary Complement</w:t>
            </w:r>
            <w:r w:rsidRPr="00832972">
              <w:rPr>
                <w:rFonts w:ascii="Arial" w:eastAsia="微软雅黑" w:hAnsi="Arial"/>
              </w:rPr>
              <w:t xml:space="preserve"> n. </w:t>
            </w:r>
            <w:r w:rsidRPr="00832972">
              <w:rPr>
                <w:rFonts w:ascii="Arial" w:eastAsia="微软雅黑" w:hAnsi="Arial"/>
              </w:rPr>
              <w:t>二进制补码</w:t>
            </w:r>
          </w:p>
        </w:tc>
        <w:tc>
          <w:tcPr>
            <w:tcW w:w="5386" w:type="dxa"/>
            <w:vAlign w:val="center"/>
          </w:tcPr>
          <w:p w14:paraId="708BC74C" w14:textId="2181D402" w:rsidR="00E25EB6" w:rsidRPr="00832972" w:rsidRDefault="00E25EB6" w:rsidP="00E25EB6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250B91">
              <w:rPr>
                <w:rFonts w:ascii="Arial" w:eastAsia="微软雅黑" w:hAnsi="Arial"/>
                <w:b/>
                <w:bCs/>
                <w:sz w:val="28"/>
                <w:szCs w:val="28"/>
              </w:rPr>
              <w:t>nuanced</w:t>
            </w:r>
            <w:r w:rsidRPr="00250B91">
              <w:rPr>
                <w:rFonts w:ascii="Arial" w:eastAsia="微软雅黑" w:hAnsi="Arial"/>
                <w:sz w:val="28"/>
                <w:szCs w:val="28"/>
              </w:rPr>
              <w:t xml:space="preserve"> </w:t>
            </w:r>
            <w:r w:rsidRPr="00832972">
              <w:rPr>
                <w:rFonts w:ascii="Arial" w:eastAsia="微软雅黑" w:hAnsi="Arial"/>
              </w:rPr>
              <w:t xml:space="preserve">adj. </w:t>
            </w:r>
            <w:r w:rsidRPr="00832972">
              <w:rPr>
                <w:rFonts w:ascii="Arial" w:eastAsia="微软雅黑" w:hAnsi="Arial"/>
              </w:rPr>
              <w:t>微妙的，具有细微差别的</w:t>
            </w:r>
          </w:p>
        </w:tc>
      </w:tr>
      <w:tr w:rsidR="00F35B80" w:rsidRPr="00832972" w14:paraId="68127632" w14:textId="3D699077" w:rsidTr="00F35B80">
        <w:trPr>
          <w:trHeight w:val="680"/>
        </w:trPr>
        <w:tc>
          <w:tcPr>
            <w:tcW w:w="4954" w:type="dxa"/>
            <w:vAlign w:val="center"/>
          </w:tcPr>
          <w:p w14:paraId="0BE3291F" w14:textId="133EC301" w:rsidR="00F35B80" w:rsidRPr="00832972" w:rsidRDefault="00F35B80" w:rsidP="00F35B80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9E3963">
              <w:rPr>
                <w:rFonts w:ascii="Arial" w:eastAsia="微软雅黑" w:hAnsi="Arial"/>
                <w:b/>
                <w:bCs/>
                <w:sz w:val="28"/>
                <w:szCs w:val="28"/>
              </w:rPr>
              <w:t>determine</w:t>
            </w:r>
            <w:r w:rsidRPr="009E3963">
              <w:rPr>
                <w:rFonts w:ascii="Arial" w:eastAsia="微软雅黑" w:hAnsi="Arial"/>
                <w:sz w:val="28"/>
                <w:szCs w:val="28"/>
              </w:rPr>
              <w:t xml:space="preserve"> </w:t>
            </w:r>
            <w:r w:rsidRPr="00832972">
              <w:rPr>
                <w:rFonts w:ascii="Arial" w:eastAsia="微软雅黑" w:hAnsi="Arial"/>
              </w:rPr>
              <w:t xml:space="preserve">v. </w:t>
            </w:r>
            <w:r w:rsidRPr="00832972">
              <w:rPr>
                <w:rFonts w:ascii="Arial" w:eastAsia="微软雅黑" w:hAnsi="Arial"/>
              </w:rPr>
              <w:t>决定；确定</w:t>
            </w:r>
          </w:p>
        </w:tc>
        <w:tc>
          <w:tcPr>
            <w:tcW w:w="5386" w:type="dxa"/>
            <w:vAlign w:val="center"/>
          </w:tcPr>
          <w:p w14:paraId="15D807C4" w14:textId="1B84BC86" w:rsidR="00F35B80" w:rsidRPr="00832972" w:rsidRDefault="00F35B80" w:rsidP="00F35B80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250B91">
              <w:rPr>
                <w:rFonts w:ascii="Arial" w:eastAsia="微软雅黑" w:hAnsi="Arial"/>
                <w:b/>
                <w:bCs/>
                <w:sz w:val="28"/>
                <w:szCs w:val="28"/>
              </w:rPr>
              <w:t>hands-on</w:t>
            </w:r>
            <w:r w:rsidRPr="00832972">
              <w:rPr>
                <w:rFonts w:ascii="Arial" w:eastAsia="微软雅黑" w:hAnsi="Arial"/>
              </w:rPr>
              <w:t xml:space="preserve"> adj. </w:t>
            </w:r>
            <w:r w:rsidRPr="00832972">
              <w:rPr>
                <w:rFonts w:ascii="Arial" w:eastAsia="微软雅黑" w:hAnsi="Arial"/>
              </w:rPr>
              <w:t>亲身实践的，动手操作的</w:t>
            </w:r>
          </w:p>
        </w:tc>
      </w:tr>
      <w:tr w:rsidR="00F35B80" w:rsidRPr="00832972" w14:paraId="2F0A6F13" w14:textId="1BAE9836" w:rsidTr="00F35B80">
        <w:trPr>
          <w:trHeight w:val="680"/>
        </w:trPr>
        <w:tc>
          <w:tcPr>
            <w:tcW w:w="4954" w:type="dxa"/>
            <w:vAlign w:val="center"/>
          </w:tcPr>
          <w:p w14:paraId="26E6B929" w14:textId="43D2957C" w:rsidR="00F35B80" w:rsidRPr="00832972" w:rsidRDefault="00F35B80" w:rsidP="00F35B80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9E3963">
              <w:rPr>
                <w:rFonts w:ascii="Arial" w:eastAsia="微软雅黑" w:hAnsi="Arial"/>
                <w:b/>
                <w:bCs/>
                <w:sz w:val="28"/>
                <w:szCs w:val="28"/>
              </w:rPr>
              <w:t>shorthand</w:t>
            </w:r>
            <w:r w:rsidRPr="009E3963">
              <w:rPr>
                <w:rFonts w:ascii="Arial" w:eastAsia="微软雅黑" w:hAnsi="Arial"/>
                <w:sz w:val="28"/>
                <w:szCs w:val="28"/>
              </w:rPr>
              <w:t xml:space="preserve"> </w:t>
            </w:r>
            <w:r w:rsidRPr="00832972">
              <w:rPr>
                <w:rFonts w:ascii="Arial" w:eastAsia="微软雅黑" w:hAnsi="Arial" w:cs="AppleExternalUIFontSimplifiedCh"/>
                <w:szCs w:val="22"/>
              </w:rPr>
              <w:t xml:space="preserve">adj/n. </w:t>
            </w:r>
            <w:r w:rsidRPr="00832972">
              <w:rPr>
                <w:rFonts w:ascii="Arial" w:eastAsia="微软雅黑" w:hAnsi="Arial" w:cs="AppleExternalUIFontSimplifiedCh" w:hint="eastAsia"/>
                <w:szCs w:val="22"/>
              </w:rPr>
              <w:t>缩短的，节约的；速记</w:t>
            </w:r>
          </w:p>
        </w:tc>
        <w:tc>
          <w:tcPr>
            <w:tcW w:w="5386" w:type="dxa"/>
            <w:vAlign w:val="center"/>
          </w:tcPr>
          <w:p w14:paraId="14121754" w14:textId="4E4125C3" w:rsidR="00F35B80" w:rsidRPr="00832972" w:rsidRDefault="00F35B80" w:rsidP="00F35B80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bookmarkStart w:id="8" w:name="OLE_LINK96"/>
            <w:bookmarkStart w:id="9" w:name="OLE_LINK97"/>
            <w:r w:rsidRPr="00250B91">
              <w:rPr>
                <w:rFonts w:ascii="Arial" w:eastAsia="微软雅黑" w:hAnsi="Arial"/>
                <w:b/>
                <w:bCs/>
                <w:sz w:val="28"/>
                <w:szCs w:val="28"/>
              </w:rPr>
              <w:t>hierarchy</w:t>
            </w:r>
            <w:r w:rsidRPr="00250B91">
              <w:rPr>
                <w:rFonts w:ascii="Arial" w:eastAsia="微软雅黑" w:hAnsi="Arial"/>
                <w:sz w:val="28"/>
                <w:szCs w:val="28"/>
              </w:rPr>
              <w:t xml:space="preserve"> </w:t>
            </w:r>
            <w:bookmarkEnd w:id="8"/>
            <w:bookmarkEnd w:id="9"/>
            <w:r w:rsidRPr="00832972">
              <w:rPr>
                <w:rFonts w:ascii="Arial" w:eastAsia="微软雅黑" w:hAnsi="Arial"/>
              </w:rPr>
              <w:t xml:space="preserve">n. </w:t>
            </w:r>
            <w:r w:rsidRPr="00832972">
              <w:rPr>
                <w:rFonts w:ascii="Arial" w:eastAsia="微软雅黑" w:hAnsi="Arial"/>
              </w:rPr>
              <w:t>等级制度，层次结构</w:t>
            </w:r>
          </w:p>
        </w:tc>
      </w:tr>
      <w:tr w:rsidR="00F35B80" w:rsidRPr="00832972" w14:paraId="150A6BAC" w14:textId="15159E7A" w:rsidTr="00F35B80">
        <w:trPr>
          <w:trHeight w:val="680"/>
        </w:trPr>
        <w:tc>
          <w:tcPr>
            <w:tcW w:w="4954" w:type="dxa"/>
            <w:vAlign w:val="center"/>
          </w:tcPr>
          <w:p w14:paraId="2712F7ED" w14:textId="475FED5D" w:rsidR="00F35B80" w:rsidRPr="00832972" w:rsidRDefault="00F35B80" w:rsidP="00F35B80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9E3963">
              <w:rPr>
                <w:rFonts w:ascii="Arial" w:eastAsia="微软雅黑" w:hAnsi="Arial"/>
                <w:b/>
                <w:bCs/>
                <w:sz w:val="28"/>
                <w:szCs w:val="28"/>
              </w:rPr>
              <w:t>hashable</w:t>
            </w:r>
            <w:r w:rsidRPr="009E3963">
              <w:rPr>
                <w:rFonts w:ascii="Arial" w:eastAsia="微软雅黑" w:hAnsi="Arial"/>
                <w:sz w:val="28"/>
                <w:szCs w:val="28"/>
              </w:rPr>
              <w:t xml:space="preserve"> </w:t>
            </w:r>
            <w:r w:rsidRPr="00832972">
              <w:rPr>
                <w:rFonts w:ascii="Arial" w:eastAsia="微软雅黑" w:hAnsi="Arial"/>
              </w:rPr>
              <w:t xml:space="preserve">adj. </w:t>
            </w:r>
            <w:r w:rsidRPr="00832972">
              <w:rPr>
                <w:rFonts w:ascii="Arial" w:eastAsia="微软雅黑" w:hAnsi="Arial"/>
              </w:rPr>
              <w:t>可散列的</w:t>
            </w:r>
          </w:p>
        </w:tc>
        <w:tc>
          <w:tcPr>
            <w:tcW w:w="5386" w:type="dxa"/>
            <w:vAlign w:val="center"/>
          </w:tcPr>
          <w:p w14:paraId="796D6132" w14:textId="345295D0" w:rsidR="00F35B80" w:rsidRPr="00832972" w:rsidRDefault="00F35B80" w:rsidP="00F35B80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250B91">
              <w:rPr>
                <w:rFonts w:ascii="Arial" w:eastAsia="微软雅黑" w:hAnsi="Arial"/>
                <w:b/>
                <w:bCs/>
                <w:sz w:val="28"/>
                <w:szCs w:val="28"/>
              </w:rPr>
              <w:t>sponsor</w:t>
            </w:r>
            <w:r w:rsidRPr="00250B91">
              <w:rPr>
                <w:rFonts w:ascii="Arial" w:eastAsia="微软雅黑" w:hAnsi="Arial"/>
                <w:sz w:val="28"/>
                <w:szCs w:val="28"/>
              </w:rPr>
              <w:t xml:space="preserve"> </w:t>
            </w:r>
            <w:r w:rsidRPr="00832972">
              <w:rPr>
                <w:rFonts w:ascii="Arial" w:eastAsia="微软雅黑" w:hAnsi="Arial"/>
              </w:rPr>
              <w:t xml:space="preserve">v. </w:t>
            </w:r>
            <w:r w:rsidRPr="00832972">
              <w:rPr>
                <w:rFonts w:ascii="Arial" w:eastAsia="微软雅黑" w:hAnsi="Arial"/>
              </w:rPr>
              <w:t>赞助，资助</w:t>
            </w:r>
          </w:p>
        </w:tc>
      </w:tr>
      <w:tr w:rsidR="00F35B80" w:rsidRPr="00832972" w14:paraId="0BF6B33B" w14:textId="7436A1D0" w:rsidTr="00F35B80">
        <w:trPr>
          <w:trHeight w:val="680"/>
        </w:trPr>
        <w:tc>
          <w:tcPr>
            <w:tcW w:w="4954" w:type="dxa"/>
            <w:vAlign w:val="center"/>
          </w:tcPr>
          <w:p w14:paraId="1CDBAE62" w14:textId="4621D630" w:rsidR="00F35B80" w:rsidRPr="00832972" w:rsidRDefault="00F35B80" w:rsidP="00F35B80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  <w:lang w:val="sv-SE"/>
              </w:rPr>
            </w:pPr>
            <w:r w:rsidRPr="009E3963">
              <w:rPr>
                <w:rFonts w:ascii="Arial" w:eastAsia="微软雅黑" w:hAnsi="Arial"/>
                <w:b/>
                <w:bCs/>
                <w:sz w:val="28"/>
                <w:szCs w:val="28"/>
              </w:rPr>
              <w:t>concrete</w:t>
            </w:r>
            <w:r w:rsidRPr="009E3963">
              <w:rPr>
                <w:rFonts w:ascii="Arial" w:eastAsia="微软雅黑" w:hAnsi="Arial"/>
                <w:sz w:val="28"/>
                <w:szCs w:val="28"/>
              </w:rPr>
              <w:t xml:space="preserve"> </w:t>
            </w:r>
            <w:r w:rsidRPr="00832972">
              <w:rPr>
                <w:rFonts w:ascii="Arial" w:eastAsia="微软雅黑" w:hAnsi="Arial"/>
              </w:rPr>
              <w:t xml:space="preserve">adj. </w:t>
            </w:r>
            <w:r w:rsidRPr="00832972">
              <w:rPr>
                <w:rFonts w:ascii="Arial" w:eastAsia="微软雅黑" w:hAnsi="Arial"/>
              </w:rPr>
              <w:t>具体的；实在的</w:t>
            </w:r>
          </w:p>
        </w:tc>
        <w:tc>
          <w:tcPr>
            <w:tcW w:w="5386" w:type="dxa"/>
            <w:vAlign w:val="center"/>
          </w:tcPr>
          <w:p w14:paraId="6EEAA311" w14:textId="5F4A1C96" w:rsidR="00F35B80" w:rsidRPr="00832972" w:rsidRDefault="00F35B80" w:rsidP="00F35B80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bookmarkStart w:id="10" w:name="OLE_LINK98"/>
            <w:bookmarkStart w:id="11" w:name="OLE_LINK99"/>
            <w:r w:rsidRPr="00250B91"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  <w:t>eligible</w:t>
            </w:r>
            <w:r w:rsidRPr="00250B91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 xml:space="preserve"> </w:t>
            </w:r>
            <w:bookmarkEnd w:id="10"/>
            <w:bookmarkEnd w:id="11"/>
            <w:r w:rsidRPr="00832972">
              <w:rPr>
                <w:rFonts w:ascii="Arial" w:eastAsia="微软雅黑" w:hAnsi="Arial"/>
                <w:color w:val="000000" w:themeColor="text1"/>
              </w:rPr>
              <w:t xml:space="preserve">adj. </w:t>
            </w:r>
            <w:r w:rsidRPr="00832972">
              <w:rPr>
                <w:rFonts w:ascii="Arial" w:eastAsia="微软雅黑" w:hAnsi="Arial"/>
                <w:color w:val="000000" w:themeColor="text1"/>
              </w:rPr>
              <w:t>有资格的，符合条件的</w:t>
            </w:r>
          </w:p>
        </w:tc>
      </w:tr>
      <w:tr w:rsidR="007C56ED" w:rsidRPr="00832972" w14:paraId="26E3FD60" w14:textId="3A7EC2C8" w:rsidTr="00720759">
        <w:trPr>
          <w:trHeight w:val="680"/>
        </w:trPr>
        <w:tc>
          <w:tcPr>
            <w:tcW w:w="4954" w:type="dxa"/>
            <w:vAlign w:val="center"/>
          </w:tcPr>
          <w:p w14:paraId="3340F0EA" w14:textId="122F1DE5" w:rsidR="007C56ED" w:rsidRPr="00832972" w:rsidRDefault="007C56ED" w:rsidP="007C56ED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9E3963">
              <w:rPr>
                <w:rFonts w:ascii="Arial" w:eastAsia="微软雅黑" w:hAnsi="Arial"/>
                <w:b/>
                <w:bCs/>
              </w:rPr>
              <w:t>Phantom type</w:t>
            </w:r>
            <w:r w:rsidRPr="00832972">
              <w:rPr>
                <w:rFonts w:ascii="Arial" w:eastAsia="微软雅黑" w:hAnsi="Arial"/>
              </w:rPr>
              <w:t xml:space="preserve"> n. </w:t>
            </w:r>
            <w:r w:rsidRPr="00832972">
              <w:rPr>
                <w:rFonts w:ascii="Arial" w:eastAsia="微软雅黑" w:hAnsi="Arial"/>
              </w:rPr>
              <w:t>幽灵类型</w:t>
            </w:r>
          </w:p>
        </w:tc>
        <w:tc>
          <w:tcPr>
            <w:tcW w:w="5386" w:type="dxa"/>
          </w:tcPr>
          <w:p w14:paraId="2C033305" w14:textId="1AAB1453" w:rsidR="007C56ED" w:rsidRPr="00832972" w:rsidRDefault="007C56ED" w:rsidP="007C56ED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250B91">
              <w:rPr>
                <w:rFonts w:ascii="Arial" w:eastAsia="微软雅黑" w:hAnsi="Arial"/>
                <w:b/>
                <w:bCs/>
                <w:sz w:val="28"/>
                <w:szCs w:val="28"/>
              </w:rPr>
              <w:t xml:space="preserve">syntactic sugar </w:t>
            </w:r>
            <w:r w:rsidRPr="00832972">
              <w:rPr>
                <w:rFonts w:ascii="Arial" w:eastAsia="微软雅黑" w:hAnsi="Arial"/>
              </w:rPr>
              <w:t xml:space="preserve">n. </w:t>
            </w:r>
            <w:r w:rsidRPr="00832972">
              <w:rPr>
                <w:rFonts w:ascii="Arial" w:eastAsia="微软雅黑" w:hAnsi="Arial"/>
              </w:rPr>
              <w:t>语法糖</w:t>
            </w:r>
          </w:p>
        </w:tc>
      </w:tr>
      <w:tr w:rsidR="007C56ED" w:rsidRPr="00832972" w14:paraId="4B08C4B4" w14:textId="11C921C8" w:rsidTr="00720759">
        <w:trPr>
          <w:trHeight w:val="680"/>
        </w:trPr>
        <w:tc>
          <w:tcPr>
            <w:tcW w:w="4954" w:type="dxa"/>
            <w:vAlign w:val="center"/>
          </w:tcPr>
          <w:p w14:paraId="572D4C20" w14:textId="349A8AAC" w:rsidR="007C56ED" w:rsidRPr="00832972" w:rsidRDefault="007C56ED" w:rsidP="007C56ED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9E3963">
              <w:rPr>
                <w:rFonts w:ascii="Arial" w:eastAsia="微软雅黑" w:hAnsi="Arial"/>
                <w:b/>
                <w:bCs/>
                <w:sz w:val="28"/>
                <w:szCs w:val="28"/>
              </w:rPr>
              <w:t>Associated Type</w:t>
            </w:r>
            <w:r w:rsidRPr="00832972">
              <w:rPr>
                <w:rFonts w:ascii="Arial" w:eastAsia="微软雅黑" w:hAnsi="Arial"/>
              </w:rPr>
              <w:t xml:space="preserve"> n. </w:t>
            </w:r>
            <w:r w:rsidRPr="00832972">
              <w:rPr>
                <w:rFonts w:ascii="Arial" w:eastAsia="微软雅黑" w:hAnsi="Arial"/>
              </w:rPr>
              <w:t>关联类型</w:t>
            </w:r>
          </w:p>
        </w:tc>
        <w:tc>
          <w:tcPr>
            <w:tcW w:w="5386" w:type="dxa"/>
          </w:tcPr>
          <w:p w14:paraId="6C21BCC3" w14:textId="30377591" w:rsidR="007C56ED" w:rsidRPr="00832972" w:rsidRDefault="007C56ED" w:rsidP="007C56ED">
            <w:pPr>
              <w:widowControl w:val="0"/>
              <w:autoSpaceDE w:val="0"/>
              <w:autoSpaceDN w:val="0"/>
              <w:adjustRightIn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250B91">
              <w:rPr>
                <w:rFonts w:ascii="Arial" w:eastAsia="微软雅黑" w:hAnsi="Arial"/>
                <w:b/>
                <w:bCs/>
                <w:sz w:val="28"/>
                <w:szCs w:val="28"/>
              </w:rPr>
              <w:t>postfix</w:t>
            </w:r>
            <w:r w:rsidRPr="00250B91">
              <w:rPr>
                <w:rFonts w:ascii="Arial" w:eastAsia="微软雅黑" w:hAnsi="Arial"/>
                <w:sz w:val="28"/>
                <w:szCs w:val="28"/>
              </w:rPr>
              <w:t xml:space="preserve"> </w:t>
            </w:r>
            <w:r w:rsidRPr="00832972">
              <w:rPr>
                <w:rFonts w:ascii="Arial" w:eastAsia="微软雅黑" w:hAnsi="Arial"/>
              </w:rPr>
              <w:t xml:space="preserve">adj. </w:t>
            </w:r>
            <w:r w:rsidRPr="00832972">
              <w:rPr>
                <w:rFonts w:ascii="Arial" w:eastAsia="微软雅黑" w:hAnsi="Arial"/>
              </w:rPr>
              <w:t>后缀的</w:t>
            </w:r>
          </w:p>
        </w:tc>
      </w:tr>
      <w:tr w:rsidR="007C56ED" w:rsidRPr="00832972" w14:paraId="5534AE3E" w14:textId="65536D23" w:rsidTr="00720759">
        <w:trPr>
          <w:trHeight w:val="680"/>
        </w:trPr>
        <w:tc>
          <w:tcPr>
            <w:tcW w:w="4954" w:type="dxa"/>
            <w:vAlign w:val="center"/>
          </w:tcPr>
          <w:p w14:paraId="26AC842A" w14:textId="27C6AFF8" w:rsidR="007C56ED" w:rsidRPr="00832972" w:rsidRDefault="007C56ED" w:rsidP="007C56ED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9E3963">
              <w:rPr>
                <w:rFonts w:ascii="Arial" w:eastAsia="微软雅黑" w:hAnsi="Arial"/>
                <w:b/>
                <w:bCs/>
                <w:sz w:val="28"/>
                <w:szCs w:val="28"/>
              </w:rPr>
              <w:t xml:space="preserve">Type Erasure </w:t>
            </w:r>
            <w:r w:rsidRPr="00832972">
              <w:rPr>
                <w:rFonts w:ascii="Arial" w:eastAsia="微软雅黑" w:hAnsi="Arial"/>
              </w:rPr>
              <w:t xml:space="preserve">n. </w:t>
            </w:r>
            <w:r w:rsidRPr="00832972">
              <w:rPr>
                <w:rFonts w:ascii="Arial" w:eastAsia="微软雅黑" w:hAnsi="Arial"/>
              </w:rPr>
              <w:t>类型擦除</w:t>
            </w:r>
          </w:p>
        </w:tc>
        <w:tc>
          <w:tcPr>
            <w:tcW w:w="5386" w:type="dxa"/>
          </w:tcPr>
          <w:p w14:paraId="4C8ED1EC" w14:textId="0908A06F" w:rsidR="007C56ED" w:rsidRPr="00832972" w:rsidRDefault="007C56ED" w:rsidP="007C56ED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bookmarkStart w:id="12" w:name="OLE_LINK100"/>
            <w:bookmarkStart w:id="13" w:name="OLE_LINK101"/>
            <w:bookmarkStart w:id="14" w:name="OLE_LINK102"/>
            <w:r w:rsidRPr="00250B91">
              <w:rPr>
                <w:rFonts w:ascii="Arial" w:eastAsia="微软雅黑" w:hAnsi="Arial"/>
                <w:b/>
                <w:bCs/>
                <w:sz w:val="28"/>
                <w:szCs w:val="28"/>
              </w:rPr>
              <w:t>succinct</w:t>
            </w:r>
            <w:r w:rsidRPr="00250B91">
              <w:rPr>
                <w:rFonts w:ascii="Arial" w:eastAsia="微软雅黑" w:hAnsi="Arial"/>
                <w:sz w:val="28"/>
                <w:szCs w:val="28"/>
              </w:rPr>
              <w:t xml:space="preserve"> </w:t>
            </w:r>
            <w:bookmarkEnd w:id="12"/>
            <w:bookmarkEnd w:id="13"/>
            <w:bookmarkEnd w:id="14"/>
            <w:r w:rsidRPr="00832972">
              <w:rPr>
                <w:rFonts w:ascii="Arial" w:eastAsia="微软雅黑" w:hAnsi="Arial"/>
              </w:rPr>
              <w:t>ad</w:t>
            </w:r>
            <w:r w:rsidR="00D642EE">
              <w:rPr>
                <w:rFonts w:ascii="Arial" w:eastAsia="微软雅黑" w:hAnsi="Arial" w:hint="eastAsia"/>
              </w:rPr>
              <w:t>j</w:t>
            </w:r>
            <w:r w:rsidRPr="00832972">
              <w:rPr>
                <w:rFonts w:ascii="Arial" w:eastAsia="微软雅黑" w:hAnsi="Arial"/>
              </w:rPr>
              <w:t xml:space="preserve">. </w:t>
            </w:r>
            <w:r w:rsidRPr="00832972">
              <w:rPr>
                <w:rFonts w:ascii="Arial" w:eastAsia="微软雅黑" w:hAnsi="Arial"/>
              </w:rPr>
              <w:t>简洁</w:t>
            </w:r>
            <w:r w:rsidR="00D642EE">
              <w:rPr>
                <w:rFonts w:ascii="Arial" w:eastAsia="微软雅黑" w:hAnsi="Arial" w:hint="eastAsia"/>
              </w:rPr>
              <w:t>的，言简意赅的</w:t>
            </w:r>
          </w:p>
        </w:tc>
      </w:tr>
      <w:tr w:rsidR="007C56ED" w:rsidRPr="00832972" w14:paraId="43B4A359" w14:textId="1E182E64" w:rsidTr="00720759">
        <w:trPr>
          <w:trHeight w:val="680"/>
        </w:trPr>
        <w:tc>
          <w:tcPr>
            <w:tcW w:w="4954" w:type="dxa"/>
            <w:vAlign w:val="center"/>
          </w:tcPr>
          <w:p w14:paraId="7AD5DA84" w14:textId="75BA3C0D" w:rsidR="007C56ED" w:rsidRPr="00832972" w:rsidRDefault="007C56ED" w:rsidP="007C56ED">
            <w:pPr>
              <w:rPr>
                <w:rFonts w:ascii="Arial" w:eastAsia="微软雅黑" w:hAnsi="Arial"/>
                <w:color w:val="000000" w:themeColor="text1"/>
              </w:rPr>
            </w:pPr>
            <w:r w:rsidRPr="009E3963"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  <w:t>compile-time</w:t>
            </w:r>
            <w:r w:rsidRPr="009E3963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 xml:space="preserve"> </w:t>
            </w:r>
            <w:r w:rsidRPr="00832972">
              <w:rPr>
                <w:rFonts w:ascii="Arial" w:eastAsia="微软雅黑" w:hAnsi="Arial"/>
                <w:color w:val="000000" w:themeColor="text1"/>
              </w:rPr>
              <w:t xml:space="preserve">n. </w:t>
            </w:r>
            <w:r w:rsidRPr="00832972">
              <w:rPr>
                <w:rFonts w:ascii="Arial" w:eastAsia="微软雅黑" w:hAnsi="Arial"/>
                <w:color w:val="000000" w:themeColor="text1"/>
              </w:rPr>
              <w:t>编译期</w:t>
            </w:r>
          </w:p>
        </w:tc>
        <w:tc>
          <w:tcPr>
            <w:tcW w:w="5386" w:type="dxa"/>
          </w:tcPr>
          <w:p w14:paraId="20B87C22" w14:textId="2E1EB6F3" w:rsidR="007C56ED" w:rsidRPr="00832972" w:rsidRDefault="007C56ED" w:rsidP="007C56ED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bookmarkStart w:id="15" w:name="OLE_LINK109"/>
            <w:bookmarkStart w:id="16" w:name="OLE_LINK110"/>
            <w:r w:rsidRPr="001432E8">
              <w:rPr>
                <w:rFonts w:ascii="Arial" w:eastAsia="微软雅黑" w:hAnsi="Arial"/>
                <w:b/>
                <w:bCs/>
                <w:sz w:val="28"/>
                <w:szCs w:val="28"/>
              </w:rPr>
              <w:t>odd</w:t>
            </w:r>
            <w:r w:rsidRPr="001432E8">
              <w:rPr>
                <w:rFonts w:ascii="Arial" w:eastAsia="微软雅黑" w:hAnsi="Arial"/>
                <w:sz w:val="28"/>
                <w:szCs w:val="28"/>
              </w:rPr>
              <w:t xml:space="preserve"> </w:t>
            </w:r>
            <w:bookmarkEnd w:id="15"/>
            <w:bookmarkEnd w:id="16"/>
            <w:r w:rsidRPr="00832972">
              <w:rPr>
                <w:rFonts w:ascii="Arial" w:eastAsia="微软雅黑" w:hAnsi="Arial"/>
              </w:rPr>
              <w:t xml:space="preserve">adj. </w:t>
            </w:r>
            <w:r w:rsidRPr="00832972">
              <w:rPr>
                <w:rFonts w:ascii="Arial" w:eastAsia="微软雅黑" w:hAnsi="Arial"/>
              </w:rPr>
              <w:t>奇数的；古怪的</w:t>
            </w:r>
          </w:p>
        </w:tc>
      </w:tr>
      <w:tr w:rsidR="007C56ED" w:rsidRPr="00832972" w14:paraId="4AA2C438" w14:textId="607EFAF8" w:rsidTr="00720759">
        <w:trPr>
          <w:trHeight w:val="680"/>
        </w:trPr>
        <w:tc>
          <w:tcPr>
            <w:tcW w:w="4954" w:type="dxa"/>
            <w:vAlign w:val="center"/>
          </w:tcPr>
          <w:p w14:paraId="4C776E6F" w14:textId="1B197917" w:rsidR="007C56ED" w:rsidRPr="00832972" w:rsidRDefault="007C56ED" w:rsidP="007C56ED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9E3963">
              <w:rPr>
                <w:rFonts w:ascii="Arial" w:eastAsia="微软雅黑" w:hAnsi="Arial"/>
                <w:b/>
                <w:bCs/>
                <w:sz w:val="28"/>
                <w:szCs w:val="28"/>
              </w:rPr>
              <w:t>application</w:t>
            </w:r>
            <w:r w:rsidRPr="009E3963">
              <w:rPr>
                <w:rFonts w:ascii="Arial" w:eastAsia="微软雅黑" w:hAnsi="Arial"/>
                <w:sz w:val="28"/>
                <w:szCs w:val="28"/>
              </w:rPr>
              <w:t xml:space="preserve"> </w:t>
            </w:r>
            <w:r w:rsidRPr="00832972">
              <w:rPr>
                <w:rFonts w:ascii="Arial" w:eastAsia="微软雅黑" w:hAnsi="Arial"/>
              </w:rPr>
              <w:t xml:space="preserve">n. </w:t>
            </w:r>
            <w:r w:rsidRPr="00832972">
              <w:rPr>
                <w:rFonts w:ascii="Arial" w:eastAsia="微软雅黑" w:hAnsi="Arial"/>
              </w:rPr>
              <w:t>应用；申请</w:t>
            </w:r>
          </w:p>
        </w:tc>
        <w:tc>
          <w:tcPr>
            <w:tcW w:w="5386" w:type="dxa"/>
          </w:tcPr>
          <w:p w14:paraId="026ED50A" w14:textId="6B5D4F75" w:rsidR="007C56ED" w:rsidRPr="00832972" w:rsidRDefault="007C56ED" w:rsidP="007C56ED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bookmarkStart w:id="17" w:name="OLE_LINK111"/>
            <w:bookmarkStart w:id="18" w:name="OLE_LINK112"/>
            <w:r w:rsidRPr="001432E8">
              <w:rPr>
                <w:rFonts w:ascii="Arial" w:eastAsia="微软雅黑" w:hAnsi="Arial"/>
                <w:b/>
                <w:bCs/>
                <w:sz w:val="28"/>
                <w:szCs w:val="28"/>
              </w:rPr>
              <w:t>synchronous</w:t>
            </w:r>
            <w:r w:rsidRPr="001432E8">
              <w:rPr>
                <w:rFonts w:ascii="Arial" w:eastAsia="微软雅黑" w:hAnsi="Arial"/>
                <w:sz w:val="28"/>
                <w:szCs w:val="28"/>
              </w:rPr>
              <w:t xml:space="preserve"> </w:t>
            </w:r>
            <w:bookmarkEnd w:id="17"/>
            <w:bookmarkEnd w:id="18"/>
            <w:r w:rsidRPr="00832972">
              <w:rPr>
                <w:rFonts w:ascii="Arial" w:eastAsia="微软雅黑" w:hAnsi="Arial"/>
              </w:rPr>
              <w:t xml:space="preserve">adj. </w:t>
            </w:r>
            <w:r w:rsidRPr="00832972">
              <w:rPr>
                <w:rFonts w:ascii="Arial" w:eastAsia="微软雅黑" w:hAnsi="Arial"/>
              </w:rPr>
              <w:t>同步的</w:t>
            </w:r>
          </w:p>
        </w:tc>
      </w:tr>
      <w:tr w:rsidR="007C56ED" w:rsidRPr="00832972" w14:paraId="2303CD58" w14:textId="77777777" w:rsidTr="00720759">
        <w:trPr>
          <w:trHeight w:val="680"/>
        </w:trPr>
        <w:tc>
          <w:tcPr>
            <w:tcW w:w="4954" w:type="dxa"/>
            <w:vAlign w:val="center"/>
          </w:tcPr>
          <w:p w14:paraId="0ACFCC6F" w14:textId="6C617F95" w:rsidR="007C56ED" w:rsidRPr="00832972" w:rsidRDefault="007C56ED" w:rsidP="007C56ED">
            <w:pPr>
              <w:snapToGrid w:val="0"/>
              <w:spacing w:line="520" w:lineRule="exact"/>
              <w:rPr>
                <w:rFonts w:ascii="Arial" w:eastAsia="微软雅黑" w:hAnsi="Arial"/>
              </w:rPr>
            </w:pPr>
            <w:r w:rsidRPr="009E3963">
              <w:rPr>
                <w:rFonts w:ascii="Arial" w:eastAsia="微软雅黑" w:hAnsi="Arial"/>
                <w:b/>
                <w:bCs/>
                <w:sz w:val="28"/>
                <w:szCs w:val="28"/>
              </w:rPr>
              <w:t>simulate</w:t>
            </w:r>
            <w:r w:rsidRPr="009E3963">
              <w:rPr>
                <w:rFonts w:ascii="Arial" w:eastAsia="微软雅黑" w:hAnsi="Arial"/>
                <w:sz w:val="28"/>
                <w:szCs w:val="28"/>
              </w:rPr>
              <w:t xml:space="preserve"> </w:t>
            </w:r>
            <w:r w:rsidRPr="00832972">
              <w:rPr>
                <w:rFonts w:ascii="Arial" w:eastAsia="微软雅黑" w:hAnsi="Arial"/>
              </w:rPr>
              <w:t xml:space="preserve">v. </w:t>
            </w:r>
            <w:r w:rsidRPr="00832972">
              <w:rPr>
                <w:rFonts w:ascii="Arial" w:eastAsia="微软雅黑" w:hAnsi="Arial"/>
              </w:rPr>
              <w:t>模拟</w:t>
            </w:r>
            <w:r w:rsidRPr="00832972">
              <w:rPr>
                <w:rFonts w:ascii="Arial" w:eastAsia="微软雅黑" w:hAnsi="Arial" w:hint="eastAsia"/>
              </w:rPr>
              <w:t>，</w:t>
            </w:r>
            <w:r w:rsidRPr="00832972">
              <w:rPr>
                <w:rFonts w:ascii="Arial" w:eastAsia="微软雅黑" w:hAnsi="Arial"/>
              </w:rPr>
              <w:t>仿真</w:t>
            </w:r>
          </w:p>
        </w:tc>
        <w:tc>
          <w:tcPr>
            <w:tcW w:w="5386" w:type="dxa"/>
          </w:tcPr>
          <w:p w14:paraId="609A8597" w14:textId="75BE2AC5" w:rsidR="007C56ED" w:rsidRPr="00832972" w:rsidRDefault="007C56ED" w:rsidP="007C56ED">
            <w:pPr>
              <w:snapToGrid w:val="0"/>
              <w:spacing w:line="520" w:lineRule="exact"/>
              <w:rPr>
                <w:rFonts w:ascii="Arial" w:eastAsia="微软雅黑" w:hAnsi="Arial"/>
              </w:rPr>
            </w:pPr>
            <w:bookmarkStart w:id="19" w:name="OLE_LINK113"/>
            <w:bookmarkStart w:id="20" w:name="OLE_LINK114"/>
            <w:r w:rsidRPr="001432E8">
              <w:rPr>
                <w:rFonts w:ascii="Arial" w:eastAsia="微软雅黑" w:hAnsi="Arial"/>
                <w:b/>
                <w:bCs/>
                <w:sz w:val="28"/>
                <w:szCs w:val="28"/>
              </w:rPr>
              <w:t>parallel</w:t>
            </w:r>
            <w:r w:rsidRPr="001432E8">
              <w:rPr>
                <w:rFonts w:ascii="Arial" w:eastAsia="微软雅黑" w:hAnsi="Arial"/>
                <w:sz w:val="28"/>
                <w:szCs w:val="28"/>
              </w:rPr>
              <w:t xml:space="preserve"> </w:t>
            </w:r>
            <w:bookmarkEnd w:id="19"/>
            <w:bookmarkEnd w:id="20"/>
            <w:r w:rsidRPr="00832972">
              <w:rPr>
                <w:rFonts w:ascii="Arial" w:eastAsia="微软雅黑" w:hAnsi="Arial"/>
              </w:rPr>
              <w:t xml:space="preserve">adj. </w:t>
            </w:r>
            <w:r w:rsidRPr="00832972">
              <w:rPr>
                <w:rFonts w:ascii="Arial" w:eastAsia="微软雅黑" w:hAnsi="Arial"/>
              </w:rPr>
              <w:t>并行的</w:t>
            </w:r>
          </w:p>
        </w:tc>
      </w:tr>
      <w:tr w:rsidR="00F35B80" w:rsidRPr="00832972" w14:paraId="2B312BB7" w14:textId="59E375D6" w:rsidTr="00F35B80">
        <w:trPr>
          <w:trHeight w:val="680"/>
        </w:trPr>
        <w:tc>
          <w:tcPr>
            <w:tcW w:w="4954" w:type="dxa"/>
            <w:vAlign w:val="center"/>
          </w:tcPr>
          <w:p w14:paraId="37458267" w14:textId="7D4E41F1" w:rsidR="00F35B80" w:rsidRPr="00832972" w:rsidRDefault="00F35B80" w:rsidP="00F35B80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9E3963">
              <w:rPr>
                <w:rFonts w:ascii="Arial" w:eastAsia="微软雅黑" w:hAnsi="Arial"/>
                <w:b/>
                <w:bCs/>
                <w:sz w:val="28"/>
                <w:szCs w:val="28"/>
              </w:rPr>
              <w:t>adjacent</w:t>
            </w:r>
            <w:r w:rsidRPr="009E3963">
              <w:rPr>
                <w:rFonts w:ascii="Arial" w:eastAsia="微软雅黑" w:hAnsi="Arial"/>
                <w:sz w:val="28"/>
                <w:szCs w:val="28"/>
              </w:rPr>
              <w:t xml:space="preserve"> </w:t>
            </w:r>
            <w:r w:rsidRPr="00832972">
              <w:rPr>
                <w:rFonts w:ascii="Arial" w:eastAsia="微软雅黑" w:hAnsi="Arial"/>
              </w:rPr>
              <w:t xml:space="preserve">adj. </w:t>
            </w:r>
            <w:r w:rsidRPr="00832972">
              <w:rPr>
                <w:rFonts w:ascii="Arial" w:eastAsia="微软雅黑" w:hAnsi="Arial"/>
              </w:rPr>
              <w:t>相邻的</w:t>
            </w:r>
            <w:r w:rsidRPr="00832972">
              <w:rPr>
                <w:rFonts w:ascii="Arial" w:eastAsia="微软雅黑" w:hAnsi="Arial" w:hint="eastAsia"/>
              </w:rPr>
              <w:t>，</w:t>
            </w:r>
            <w:r w:rsidRPr="00832972">
              <w:rPr>
                <w:rFonts w:ascii="Arial" w:eastAsia="微软雅黑" w:hAnsi="Arial"/>
              </w:rPr>
              <w:t>毗连的</w:t>
            </w:r>
          </w:p>
        </w:tc>
        <w:tc>
          <w:tcPr>
            <w:tcW w:w="5386" w:type="dxa"/>
            <w:vAlign w:val="center"/>
          </w:tcPr>
          <w:p w14:paraId="062C7FB1" w14:textId="2EA9B761" w:rsidR="00F35B80" w:rsidRPr="00832972" w:rsidRDefault="00135B16" w:rsidP="00F35B80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bookmarkStart w:id="21" w:name="OLE_LINK133"/>
            <w:bookmarkStart w:id="22" w:name="OLE_LINK134"/>
            <w:r w:rsidRPr="00832972">
              <w:rPr>
                <w:rFonts w:ascii="Arial" w:eastAsia="微软雅黑" w:hAnsi="Arial" w:cs="AppleExternalUIFontSimplifiedCh"/>
                <w:b/>
                <w:bCs/>
                <w:sz w:val="28"/>
                <w:szCs w:val="28"/>
              </w:rPr>
              <w:t>unwieldy</w:t>
            </w:r>
            <w:r w:rsidRPr="00832972">
              <w:rPr>
                <w:rFonts w:ascii="Arial" w:eastAsia="微软雅黑" w:hAnsi="Arial" w:cs="AppleExternalUIFontSimplifiedCh"/>
                <w:sz w:val="28"/>
                <w:szCs w:val="28"/>
              </w:rPr>
              <w:t xml:space="preserve"> </w:t>
            </w:r>
            <w:bookmarkEnd w:id="21"/>
            <w:bookmarkEnd w:id="22"/>
            <w:r w:rsidRPr="00832972">
              <w:rPr>
                <w:rFonts w:ascii="Arial" w:eastAsia="微软雅黑" w:hAnsi="Arial" w:cs="AppleExternalUIFontSimplifiedCh"/>
                <w:szCs w:val="22"/>
              </w:rPr>
              <w:t xml:space="preserve">adj. </w:t>
            </w:r>
            <w:r w:rsidRPr="00832972">
              <w:rPr>
                <w:rFonts w:ascii="Arial" w:eastAsia="微软雅黑" w:hAnsi="Arial" w:cs="AppleExternalUIFontSimplifiedCh"/>
                <w:szCs w:val="22"/>
              </w:rPr>
              <w:t>笨重的</w:t>
            </w:r>
            <w:r w:rsidRPr="00832972">
              <w:rPr>
                <w:rFonts w:ascii="Arial" w:eastAsia="微软雅黑" w:hAnsi="Arial" w:cs="AppleExternalUIFontSimplifiedCh" w:hint="eastAsia"/>
                <w:szCs w:val="22"/>
              </w:rPr>
              <w:t>，</w:t>
            </w:r>
            <w:r w:rsidRPr="00832972">
              <w:rPr>
                <w:rFonts w:ascii="Arial" w:eastAsia="微软雅黑" w:hAnsi="Arial" w:cs="AppleExternalUIFontSimplifiedCh"/>
                <w:szCs w:val="22"/>
              </w:rPr>
              <w:t>难以操作的</w:t>
            </w:r>
          </w:p>
        </w:tc>
      </w:tr>
      <w:tr w:rsidR="00F35B80" w:rsidRPr="00832972" w14:paraId="3FA1D15D" w14:textId="742B60D2" w:rsidTr="00F35B80">
        <w:trPr>
          <w:trHeight w:val="680"/>
        </w:trPr>
        <w:tc>
          <w:tcPr>
            <w:tcW w:w="4954" w:type="dxa"/>
            <w:vAlign w:val="center"/>
          </w:tcPr>
          <w:p w14:paraId="5B8C8EFA" w14:textId="48D4EBB6" w:rsidR="00F35B80" w:rsidRPr="00832972" w:rsidRDefault="00F35B80" w:rsidP="00F35B80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9E3963">
              <w:rPr>
                <w:rFonts w:ascii="Arial" w:eastAsia="微软雅黑" w:hAnsi="Arial"/>
                <w:b/>
                <w:bCs/>
                <w:sz w:val="28"/>
                <w:szCs w:val="28"/>
              </w:rPr>
              <w:t>typically</w:t>
            </w:r>
            <w:r w:rsidRPr="009E3963">
              <w:rPr>
                <w:rFonts w:ascii="Arial" w:eastAsia="微软雅黑" w:hAnsi="Arial"/>
                <w:sz w:val="28"/>
                <w:szCs w:val="28"/>
              </w:rPr>
              <w:t xml:space="preserve"> </w:t>
            </w:r>
            <w:r w:rsidRPr="00832972">
              <w:rPr>
                <w:rFonts w:ascii="Arial" w:eastAsia="微软雅黑" w:hAnsi="Arial"/>
              </w:rPr>
              <w:t>adv.</w:t>
            </w:r>
            <w:r w:rsidR="00302217">
              <w:rPr>
                <w:rFonts w:ascii="Arial" w:eastAsia="微软雅黑" w:hAnsi="Arial"/>
              </w:rPr>
              <w:t xml:space="preserve"> </w:t>
            </w:r>
            <w:r w:rsidRPr="00832972">
              <w:rPr>
                <w:rFonts w:ascii="Arial" w:eastAsia="微软雅黑" w:hAnsi="Arial"/>
              </w:rPr>
              <w:t>通常</w:t>
            </w:r>
            <w:r w:rsidRPr="00832972">
              <w:rPr>
                <w:rFonts w:ascii="Arial" w:eastAsia="微软雅黑" w:hAnsi="Arial" w:hint="eastAsia"/>
              </w:rPr>
              <w:t>，</w:t>
            </w:r>
            <w:r w:rsidRPr="00832972">
              <w:rPr>
                <w:rFonts w:ascii="Arial" w:eastAsia="微软雅黑" w:hAnsi="Arial"/>
              </w:rPr>
              <w:t>一般地</w:t>
            </w:r>
          </w:p>
        </w:tc>
        <w:tc>
          <w:tcPr>
            <w:tcW w:w="5386" w:type="dxa"/>
            <w:vAlign w:val="center"/>
          </w:tcPr>
          <w:p w14:paraId="3F2E48FB" w14:textId="0AC16696" w:rsidR="00F35B80" w:rsidRPr="00832972" w:rsidRDefault="00135B16" w:rsidP="00135B16">
            <w:pPr>
              <w:widowControl w:val="0"/>
              <w:autoSpaceDE w:val="0"/>
              <w:autoSpaceDN w:val="0"/>
              <w:adjustRightInd w:val="0"/>
              <w:spacing w:line="460" w:lineRule="exact"/>
              <w:rPr>
                <w:rFonts w:ascii="Arial" w:eastAsia="微软雅黑" w:hAnsi="Arial" w:cs="AppleExternalUIFontSimplifiedCh"/>
                <w:szCs w:val="22"/>
              </w:rPr>
            </w:pPr>
            <w:r w:rsidRPr="00832972">
              <w:rPr>
                <w:rFonts w:ascii="Arial" w:eastAsia="微软雅黑" w:hAnsi="Arial" w:cs="AppleExternalUIFontSimplifiedCh"/>
                <w:b/>
                <w:bCs/>
                <w:sz w:val="28"/>
              </w:rPr>
              <w:t>legacy</w:t>
            </w:r>
            <w:r w:rsidRPr="00832972">
              <w:rPr>
                <w:rFonts w:ascii="Arial" w:eastAsia="微软雅黑" w:hAnsi="Arial" w:cs="AppleExternalUIFontSimplifiedCh"/>
                <w:szCs w:val="22"/>
              </w:rPr>
              <w:t xml:space="preserve"> n/</w:t>
            </w:r>
            <w:r w:rsidRPr="00832972">
              <w:rPr>
                <w:rFonts w:ascii="Arial" w:eastAsia="微软雅黑" w:hAnsi="Arial" w:cs="AppleExternalUIFontSimplifiedCh" w:hint="eastAsia"/>
                <w:szCs w:val="22"/>
              </w:rPr>
              <w:t>adj</w:t>
            </w:r>
            <w:r w:rsidRPr="00832972">
              <w:rPr>
                <w:rFonts w:ascii="Arial" w:eastAsia="微软雅黑" w:hAnsi="Arial" w:cs="AppleExternalUIFontSimplifiedCh"/>
                <w:szCs w:val="22"/>
              </w:rPr>
              <w:t xml:space="preserve">. </w:t>
            </w:r>
            <w:r w:rsidRPr="00832972">
              <w:rPr>
                <w:rFonts w:ascii="Arial" w:eastAsia="微软雅黑" w:hAnsi="Arial" w:cs="AppleExternalUIFontSimplifiedCh" w:hint="eastAsia"/>
                <w:szCs w:val="22"/>
              </w:rPr>
              <w:t>遗产；遗留的，已停产的</w:t>
            </w:r>
          </w:p>
        </w:tc>
      </w:tr>
      <w:tr w:rsidR="0013361B" w:rsidRPr="00832972" w14:paraId="27507647" w14:textId="6DB2A637" w:rsidTr="00795872">
        <w:trPr>
          <w:trHeight w:val="680"/>
        </w:trPr>
        <w:tc>
          <w:tcPr>
            <w:tcW w:w="4954" w:type="dxa"/>
            <w:vAlign w:val="center"/>
          </w:tcPr>
          <w:p w14:paraId="0C0BC3B5" w14:textId="149898C0" w:rsidR="0013361B" w:rsidRPr="00832972" w:rsidRDefault="0013361B" w:rsidP="0013361B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bookmarkStart w:id="23" w:name="OLE_LINK88"/>
            <w:bookmarkStart w:id="24" w:name="OLE_LINK89"/>
            <w:r w:rsidRPr="009E3963">
              <w:rPr>
                <w:rFonts w:ascii="Arial" w:eastAsia="微软雅黑" w:hAnsi="Arial"/>
                <w:b/>
                <w:bCs/>
                <w:sz w:val="28"/>
                <w:szCs w:val="28"/>
              </w:rPr>
              <w:t>coordinate</w:t>
            </w:r>
            <w:r w:rsidRPr="009E3963">
              <w:rPr>
                <w:rFonts w:ascii="Arial" w:eastAsia="微软雅黑" w:hAnsi="Arial"/>
                <w:sz w:val="28"/>
                <w:szCs w:val="28"/>
              </w:rPr>
              <w:t xml:space="preserve"> </w:t>
            </w:r>
            <w:bookmarkEnd w:id="23"/>
            <w:bookmarkEnd w:id="24"/>
            <w:r w:rsidRPr="00832972">
              <w:rPr>
                <w:rFonts w:ascii="Arial" w:eastAsia="微软雅黑" w:hAnsi="Arial"/>
              </w:rPr>
              <w:t xml:space="preserve">v. </w:t>
            </w:r>
            <w:r w:rsidRPr="00832972">
              <w:rPr>
                <w:rFonts w:ascii="Arial" w:eastAsia="微软雅黑" w:hAnsi="Arial"/>
              </w:rPr>
              <w:t>使协调，使配合，搭配</w:t>
            </w:r>
          </w:p>
        </w:tc>
        <w:tc>
          <w:tcPr>
            <w:tcW w:w="5386" w:type="dxa"/>
          </w:tcPr>
          <w:p w14:paraId="799F6E6F" w14:textId="4E7CEC37" w:rsidR="0013361B" w:rsidRPr="00832972" w:rsidRDefault="0013361B" w:rsidP="0013361B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1432E8">
              <w:rPr>
                <w:rFonts w:ascii="Arial" w:eastAsia="微软雅黑" w:hAnsi="Arial"/>
                <w:b/>
                <w:bCs/>
                <w:sz w:val="28"/>
                <w:szCs w:val="28"/>
              </w:rPr>
              <w:t>deployment</w:t>
            </w:r>
            <w:r w:rsidRPr="001432E8">
              <w:rPr>
                <w:rFonts w:ascii="Arial" w:eastAsia="微软雅黑" w:hAnsi="Arial"/>
                <w:sz w:val="28"/>
                <w:szCs w:val="28"/>
              </w:rPr>
              <w:t xml:space="preserve"> </w:t>
            </w:r>
            <w:r w:rsidRPr="00832972">
              <w:rPr>
                <w:rFonts w:ascii="Arial" w:eastAsia="微软雅黑" w:hAnsi="Arial"/>
              </w:rPr>
              <w:t xml:space="preserve">n. </w:t>
            </w:r>
            <w:r w:rsidRPr="00832972">
              <w:rPr>
                <w:rFonts w:ascii="Arial" w:eastAsia="微软雅黑" w:hAnsi="Arial"/>
              </w:rPr>
              <w:t>部署</w:t>
            </w:r>
          </w:p>
        </w:tc>
      </w:tr>
      <w:tr w:rsidR="0013361B" w:rsidRPr="00832972" w14:paraId="6F0BCED8" w14:textId="745C8C3C" w:rsidTr="00795872">
        <w:trPr>
          <w:trHeight w:val="680"/>
        </w:trPr>
        <w:tc>
          <w:tcPr>
            <w:tcW w:w="4954" w:type="dxa"/>
            <w:vAlign w:val="center"/>
          </w:tcPr>
          <w:p w14:paraId="03828611" w14:textId="1FE1CDA9" w:rsidR="0013361B" w:rsidRPr="00832972" w:rsidRDefault="00302217" w:rsidP="0013361B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9E3963">
              <w:rPr>
                <w:rFonts w:ascii="Arial" w:eastAsia="微软雅黑" w:hAnsi="Arial"/>
                <w:b/>
                <w:bCs/>
                <w:sz w:val="28"/>
                <w:szCs w:val="28"/>
              </w:rPr>
              <w:t>r</w:t>
            </w:r>
            <w:r w:rsidR="0013361B" w:rsidRPr="009E3963">
              <w:rPr>
                <w:rFonts w:ascii="Arial" w:eastAsia="微软雅黑" w:hAnsi="Arial"/>
                <w:b/>
                <w:bCs/>
                <w:sz w:val="28"/>
                <w:szCs w:val="28"/>
              </w:rPr>
              <w:t>ecursion</w:t>
            </w:r>
            <w:r w:rsidR="0013361B" w:rsidRPr="009E3963">
              <w:rPr>
                <w:rFonts w:ascii="Arial" w:eastAsia="微软雅黑" w:hAnsi="Arial"/>
                <w:sz w:val="28"/>
                <w:szCs w:val="28"/>
              </w:rPr>
              <w:t xml:space="preserve"> </w:t>
            </w:r>
            <w:r w:rsidR="0013361B" w:rsidRPr="00832972">
              <w:rPr>
                <w:rFonts w:ascii="Arial" w:eastAsia="微软雅黑" w:hAnsi="Arial"/>
              </w:rPr>
              <w:t xml:space="preserve">n. </w:t>
            </w:r>
            <w:r w:rsidR="0013361B" w:rsidRPr="00832972">
              <w:rPr>
                <w:rFonts w:ascii="Arial" w:eastAsia="微软雅黑" w:hAnsi="Arial"/>
              </w:rPr>
              <w:t>递归</w:t>
            </w:r>
          </w:p>
        </w:tc>
        <w:tc>
          <w:tcPr>
            <w:tcW w:w="5386" w:type="dxa"/>
          </w:tcPr>
          <w:p w14:paraId="1D7CDA00" w14:textId="297EC86F" w:rsidR="0013361B" w:rsidRPr="00832972" w:rsidRDefault="0013361B" w:rsidP="0013361B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1432E8">
              <w:rPr>
                <w:rFonts w:ascii="Arial" w:eastAsia="微软雅黑" w:hAnsi="Arial"/>
                <w:b/>
                <w:bCs/>
                <w:sz w:val="28"/>
                <w:szCs w:val="28"/>
              </w:rPr>
              <w:t>rounding errors</w:t>
            </w:r>
            <w:r w:rsidRPr="00832972">
              <w:rPr>
                <w:rFonts w:ascii="Arial" w:eastAsia="微软雅黑" w:hAnsi="Arial"/>
              </w:rPr>
              <w:t xml:space="preserve"> n. </w:t>
            </w:r>
            <w:r w:rsidRPr="00832972">
              <w:rPr>
                <w:rFonts w:ascii="Arial" w:eastAsia="微软雅黑" w:hAnsi="Arial"/>
              </w:rPr>
              <w:t>舍入误差</w:t>
            </w:r>
          </w:p>
        </w:tc>
      </w:tr>
      <w:tr w:rsidR="0013361B" w:rsidRPr="00832972" w14:paraId="6727E853" w14:textId="59C403BF" w:rsidTr="00795872">
        <w:trPr>
          <w:trHeight w:val="680"/>
        </w:trPr>
        <w:tc>
          <w:tcPr>
            <w:tcW w:w="4954" w:type="dxa"/>
            <w:vAlign w:val="center"/>
          </w:tcPr>
          <w:p w14:paraId="4A4ADEA9" w14:textId="3B85AB49" w:rsidR="0013361B" w:rsidRPr="00832972" w:rsidRDefault="0013361B" w:rsidP="0013361B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9E3963">
              <w:rPr>
                <w:rFonts w:ascii="Arial" w:eastAsia="微软雅黑" w:hAnsi="Arial"/>
                <w:b/>
                <w:bCs/>
                <w:sz w:val="28"/>
                <w:szCs w:val="28"/>
              </w:rPr>
              <w:t>Divide and conquer</w:t>
            </w:r>
            <w:r w:rsidRPr="00832972">
              <w:rPr>
                <w:rFonts w:ascii="Arial" w:eastAsia="微软雅黑" w:hAnsi="Arial"/>
              </w:rPr>
              <w:t xml:space="preserve"> </w:t>
            </w:r>
            <w:r w:rsidR="000C3634">
              <w:rPr>
                <w:rFonts w:ascii="Arial" w:eastAsia="微软雅黑" w:hAnsi="Arial" w:hint="eastAsia"/>
              </w:rPr>
              <w:t>phr</w:t>
            </w:r>
            <w:r w:rsidR="000C3634">
              <w:rPr>
                <w:rFonts w:ascii="Arial" w:eastAsia="微软雅黑" w:hAnsi="Arial"/>
              </w:rPr>
              <w:t xml:space="preserve">. </w:t>
            </w:r>
            <w:r w:rsidRPr="00832972">
              <w:rPr>
                <w:rFonts w:ascii="Arial" w:eastAsia="微软雅黑" w:hAnsi="Arial"/>
              </w:rPr>
              <w:t>分而治之</w:t>
            </w:r>
          </w:p>
        </w:tc>
        <w:tc>
          <w:tcPr>
            <w:tcW w:w="5386" w:type="dxa"/>
          </w:tcPr>
          <w:p w14:paraId="4FD096BE" w14:textId="7FDC049D" w:rsidR="0013361B" w:rsidRPr="00832972" w:rsidRDefault="0013361B" w:rsidP="0013361B">
            <w:pPr>
              <w:widowControl w:val="0"/>
              <w:autoSpaceDE w:val="0"/>
              <w:autoSpaceDN w:val="0"/>
              <w:adjustRightIn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1432E8">
              <w:rPr>
                <w:rFonts w:ascii="Arial" w:eastAsia="微软雅黑" w:hAnsi="Arial"/>
                <w:b/>
                <w:bCs/>
                <w:sz w:val="28"/>
                <w:szCs w:val="28"/>
              </w:rPr>
              <w:t>polish</w:t>
            </w:r>
            <w:r w:rsidRPr="001432E8">
              <w:rPr>
                <w:rFonts w:ascii="Arial" w:eastAsia="微软雅黑" w:hAnsi="Arial"/>
                <w:sz w:val="28"/>
                <w:szCs w:val="28"/>
              </w:rPr>
              <w:t xml:space="preserve"> </w:t>
            </w:r>
            <w:r w:rsidRPr="00832972">
              <w:rPr>
                <w:rFonts w:ascii="Arial" w:eastAsia="微软雅黑" w:hAnsi="Arial"/>
              </w:rPr>
              <w:t xml:space="preserve">v. </w:t>
            </w:r>
            <w:r w:rsidRPr="00832972">
              <w:rPr>
                <w:rFonts w:ascii="Arial" w:eastAsia="微软雅黑" w:hAnsi="Arial"/>
              </w:rPr>
              <w:t>润色</w:t>
            </w:r>
          </w:p>
        </w:tc>
      </w:tr>
    </w:tbl>
    <w:p w14:paraId="526C7C28" w14:textId="0ADFF0A7" w:rsidR="00BD4DED" w:rsidRPr="00832972" w:rsidRDefault="00BD4DED" w:rsidP="00BD4D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color w:val="0432FF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lastRenderedPageBreak/>
        <w:t>▲</w:t>
      </w:r>
      <w:r w:rsidRPr="00832972">
        <w:rPr>
          <w:rFonts w:ascii="Arial" w:eastAsia="微软雅黑" w:hAnsi="Arial" w:cs="AppleExternalUIFontSimplifiedCh"/>
          <w:b/>
          <w:bCs/>
          <w:sz w:val="28"/>
          <w:szCs w:val="28"/>
        </w:rPr>
        <w:t xml:space="preserve"> fatal error</w:t>
      </w:r>
      <w:r w:rsidRPr="00832972">
        <w:rPr>
          <w:rFonts w:ascii="Arial" w:eastAsia="微软雅黑" w:hAnsi="Arial" w:cs="AppleExternalUIFontSimplifiedCh"/>
          <w:szCs w:val="22"/>
        </w:rPr>
        <w:t xml:space="preserve"> </w:t>
      </w:r>
      <w:r w:rsidRPr="00832972">
        <w:rPr>
          <w:rFonts w:ascii="Arial" w:eastAsia="微软雅黑" w:hAnsi="Arial" w:cs="AppleExternalUIFontSimplifiedCh"/>
          <w:color w:val="A6A6A6" w:themeColor="background1" w:themeShade="A6"/>
          <w:szCs w:val="22"/>
        </w:rPr>
        <w:t xml:space="preserve">[ˈfeɪtl ˈerər] </w:t>
      </w:r>
      <w:r w:rsidRPr="00832972">
        <w:rPr>
          <w:rFonts w:ascii="Arial" w:eastAsia="微软雅黑" w:hAnsi="Arial" w:cs="AppleExternalUIFontSimplifiedCh" w:hint="eastAsia"/>
          <w:color w:val="0432FF"/>
          <w:szCs w:val="22"/>
        </w:rPr>
        <w:t>phr</w:t>
      </w:r>
      <w:r w:rsidRPr="00832972">
        <w:rPr>
          <w:rFonts w:ascii="Arial" w:eastAsia="微软雅黑" w:hAnsi="Arial" w:cs="AppleExternalUIFontSimplifiedCh"/>
          <w:color w:val="0432FF"/>
          <w:szCs w:val="22"/>
        </w:rPr>
        <w:t xml:space="preserve">. </w:t>
      </w:r>
      <w:r w:rsidRPr="00832972">
        <w:rPr>
          <w:rFonts w:ascii="Arial" w:eastAsia="微软雅黑" w:hAnsi="Arial" w:cs="AppleExternalUIFontSimplifiedCh"/>
          <w:color w:val="0432FF"/>
          <w:szCs w:val="22"/>
        </w:rPr>
        <w:t>致命错误</w:t>
      </w:r>
    </w:p>
    <w:p w14:paraId="71C55CB3" w14:textId="126FA617" w:rsidR="00BD4DED" w:rsidRPr="00832972" w:rsidRDefault="00BD4DED" w:rsidP="00BD4D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>eg. A</w:t>
      </w:r>
      <w:r w:rsidRPr="00D77036">
        <w:rPr>
          <w:rFonts w:ascii="Arial" w:eastAsia="微软雅黑" w:hAnsi="Arial" w:cs="AppleExternalUIFontSimplifiedCh"/>
          <w:color w:val="FF0000"/>
          <w:szCs w:val="22"/>
        </w:rPr>
        <w:t xml:space="preserve"> fatal error</w:t>
      </w:r>
      <w:r w:rsidRPr="00832972">
        <w:rPr>
          <w:rFonts w:ascii="Arial" w:eastAsia="微软雅黑" w:hAnsi="Arial" w:cs="AppleExternalUIFontSimplifiedCh"/>
          <w:szCs w:val="22"/>
        </w:rPr>
        <w:t xml:space="preserve"> occurred in the program, causing it to crash.</w:t>
      </w:r>
      <w:r w:rsidRPr="00832972">
        <w:rPr>
          <w:rFonts w:ascii="Arial" w:eastAsia="微软雅黑" w:hAnsi="Arial" w:cs="AppleExternalUIFontSimplifiedCh" w:hint="eastAsia"/>
          <w:szCs w:val="22"/>
        </w:rPr>
        <w:t xml:space="preserve"> </w:t>
      </w:r>
      <w:r w:rsidRPr="00832972">
        <w:rPr>
          <w:rFonts w:ascii="Arial" w:eastAsia="微软雅黑" w:hAnsi="Arial" w:cs="AppleExternalUIFontSimplifiedCh"/>
          <w:szCs w:val="22"/>
        </w:rPr>
        <w:t>程序出现了致命错误，导致它崩溃。</w:t>
      </w:r>
    </w:p>
    <w:p w14:paraId="3B8227DA" w14:textId="1A802962" w:rsidR="00BD4DED" w:rsidRPr="00832972" w:rsidRDefault="00BD4DED" w:rsidP="00BD4D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▲ </w:t>
      </w:r>
      <w:r w:rsidRPr="00832972">
        <w:rPr>
          <w:rFonts w:ascii="Arial" w:eastAsia="微软雅黑" w:hAnsi="Arial" w:cs="AppleExternalUIFontSimplifiedCh"/>
          <w:b/>
          <w:bCs/>
          <w:sz w:val="28"/>
          <w:szCs w:val="28"/>
        </w:rPr>
        <w:t>academic</w:t>
      </w:r>
      <w:r w:rsidRPr="00832972">
        <w:rPr>
          <w:rFonts w:ascii="Arial" w:eastAsia="微软雅黑" w:hAnsi="Arial" w:cs="AppleExternalUIFontSimplifiedCh"/>
          <w:color w:val="A6A6A6" w:themeColor="background1" w:themeShade="A6"/>
          <w:sz w:val="28"/>
          <w:szCs w:val="28"/>
        </w:rPr>
        <w:t xml:space="preserve"> </w:t>
      </w:r>
      <w:r w:rsidRPr="00832972">
        <w:rPr>
          <w:rFonts w:ascii="Arial" w:eastAsia="微软雅黑" w:hAnsi="Arial" w:cs="AppleExternalUIFontSimplifiedCh"/>
          <w:color w:val="A6A6A6" w:themeColor="background1" w:themeShade="A6"/>
          <w:szCs w:val="22"/>
        </w:rPr>
        <w:t>[ˌækəˈdɛmɪk]</w:t>
      </w:r>
      <w:r w:rsidRPr="00832972">
        <w:rPr>
          <w:rFonts w:ascii="Arial" w:eastAsia="微软雅黑" w:hAnsi="Arial" w:cs="AppleExternalUIFontSimplifiedCh"/>
          <w:szCs w:val="22"/>
        </w:rPr>
        <w:t xml:space="preserve"> </w:t>
      </w:r>
      <w:r w:rsidRPr="00832972">
        <w:rPr>
          <w:rFonts w:ascii="Arial" w:eastAsia="微软雅黑" w:hAnsi="Arial" w:cs="AppleExternalUIFontSimplifiedCh"/>
          <w:color w:val="0432FF"/>
          <w:szCs w:val="22"/>
        </w:rPr>
        <w:t xml:space="preserve">adj. </w:t>
      </w:r>
      <w:r w:rsidRPr="00832972">
        <w:rPr>
          <w:rFonts w:ascii="Arial" w:eastAsia="微软雅黑" w:hAnsi="Arial" w:cs="AppleExternalUIFontSimplifiedCh"/>
          <w:color w:val="0432FF"/>
          <w:szCs w:val="22"/>
        </w:rPr>
        <w:t>学术的</w:t>
      </w:r>
      <w:r w:rsidR="00832972">
        <w:rPr>
          <w:rFonts w:ascii="Arial" w:eastAsia="微软雅黑" w:hAnsi="Arial" w:cs="AppleExternalUIFontSimplifiedCh" w:hint="eastAsia"/>
          <w:color w:val="0432FF"/>
          <w:szCs w:val="22"/>
        </w:rPr>
        <w:t>，</w:t>
      </w:r>
      <w:r w:rsidRPr="00832972">
        <w:rPr>
          <w:rFonts w:ascii="Arial" w:eastAsia="微软雅黑" w:hAnsi="Arial" w:cs="AppleExternalUIFontSimplifiedCh"/>
          <w:color w:val="0432FF"/>
          <w:szCs w:val="22"/>
        </w:rPr>
        <w:t>理论的</w:t>
      </w:r>
    </w:p>
    <w:p w14:paraId="0B3FB489" w14:textId="77777777" w:rsidR="00BD4DED" w:rsidRPr="00832972" w:rsidRDefault="00BD4DED" w:rsidP="00BD4D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eg. The research paper was written in an </w:t>
      </w:r>
      <w:r w:rsidRPr="00D77036">
        <w:rPr>
          <w:rFonts w:ascii="Arial" w:eastAsia="微软雅黑" w:hAnsi="Arial" w:cs="AppleExternalUIFontSimplifiedCh"/>
          <w:color w:val="FF0000"/>
          <w:szCs w:val="22"/>
        </w:rPr>
        <w:t xml:space="preserve">academic </w:t>
      </w:r>
      <w:r w:rsidRPr="00832972">
        <w:rPr>
          <w:rFonts w:ascii="Arial" w:eastAsia="微软雅黑" w:hAnsi="Arial" w:cs="AppleExternalUIFontSimplifiedCh"/>
          <w:szCs w:val="22"/>
        </w:rPr>
        <w:t>style with a lot of references and citations.</w:t>
      </w:r>
    </w:p>
    <w:p w14:paraId="0C043A62" w14:textId="157D928A" w:rsidR="00BD4DED" w:rsidRPr="00832972" w:rsidRDefault="00BD4DED" w:rsidP="00BD4D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ab/>
      </w:r>
      <w:r w:rsidRPr="00832972">
        <w:rPr>
          <w:rFonts w:ascii="Arial" w:eastAsia="微软雅黑" w:hAnsi="Arial" w:cs="AppleExternalUIFontSimplifiedCh"/>
          <w:szCs w:val="22"/>
        </w:rPr>
        <w:t>这篇研究论文采用了学术风格，引用了很多参考文献。</w:t>
      </w:r>
    </w:p>
    <w:p w14:paraId="19407FF2" w14:textId="20538ECD" w:rsidR="00BD4DED" w:rsidRPr="00832972" w:rsidRDefault="00BD4DED" w:rsidP="00BD4D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color w:val="0432FF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▲ </w:t>
      </w:r>
      <w:r w:rsidRPr="00832972">
        <w:rPr>
          <w:rFonts w:ascii="Arial" w:eastAsia="微软雅黑" w:hAnsi="Arial" w:cs="AppleExternalUIFontSimplifiedCh"/>
          <w:b/>
          <w:bCs/>
          <w:sz w:val="28"/>
          <w:szCs w:val="28"/>
        </w:rPr>
        <w:t>elegant</w:t>
      </w:r>
      <w:r w:rsidRPr="00832972">
        <w:rPr>
          <w:rFonts w:ascii="Arial" w:eastAsia="微软雅黑" w:hAnsi="Arial" w:cs="AppleExternalUIFontSimplifiedCh"/>
          <w:color w:val="A6A6A6" w:themeColor="background1" w:themeShade="A6"/>
          <w:sz w:val="28"/>
          <w:szCs w:val="28"/>
        </w:rPr>
        <w:t xml:space="preserve"> </w:t>
      </w:r>
      <w:r w:rsidRPr="00832972">
        <w:rPr>
          <w:rFonts w:ascii="Arial" w:eastAsia="微软雅黑" w:hAnsi="Arial" w:cs="AppleExternalUIFontSimplifiedCh"/>
          <w:color w:val="A6A6A6" w:themeColor="background1" w:themeShade="A6"/>
          <w:szCs w:val="22"/>
        </w:rPr>
        <w:t>[ˈɛlɪɡənt</w:t>
      </w:r>
      <w:r w:rsidRPr="00D77036">
        <w:rPr>
          <w:rFonts w:ascii="Arial" w:eastAsia="微软雅黑" w:hAnsi="Arial" w:cs="AppleExternalUIFontSimplifiedCh"/>
          <w:color w:val="A6A6A6" w:themeColor="background1" w:themeShade="A6"/>
          <w:szCs w:val="22"/>
        </w:rPr>
        <w:t>]</w:t>
      </w:r>
      <w:r w:rsidRPr="00832972">
        <w:rPr>
          <w:rFonts w:ascii="Arial" w:eastAsia="微软雅黑" w:hAnsi="Arial" w:cs="AppleExternalUIFontSimplifiedCh"/>
          <w:szCs w:val="22"/>
        </w:rPr>
        <w:t xml:space="preserve"> </w:t>
      </w:r>
      <w:r w:rsidRPr="00832972">
        <w:rPr>
          <w:rFonts w:ascii="Arial" w:eastAsia="微软雅黑" w:hAnsi="Arial" w:cs="AppleExternalUIFontSimplifiedCh"/>
          <w:color w:val="0432FF"/>
          <w:szCs w:val="22"/>
        </w:rPr>
        <w:t xml:space="preserve">adj. </w:t>
      </w:r>
      <w:r w:rsidRPr="00832972">
        <w:rPr>
          <w:rFonts w:ascii="Arial" w:eastAsia="微软雅黑" w:hAnsi="Arial" w:cs="AppleExternalUIFontSimplifiedCh"/>
          <w:color w:val="0432FF"/>
          <w:szCs w:val="22"/>
        </w:rPr>
        <w:t>优美的；</w:t>
      </w:r>
      <w:r w:rsidRPr="00832972">
        <w:rPr>
          <w:rFonts w:ascii="Arial" w:eastAsia="微软雅黑" w:hAnsi="Arial" w:cs="AppleExternalUIFontSimplifiedCh" w:hint="eastAsia"/>
          <w:color w:val="0432FF"/>
          <w:szCs w:val="22"/>
        </w:rPr>
        <w:t>简练的</w:t>
      </w:r>
    </w:p>
    <w:p w14:paraId="5A791F2F" w14:textId="77777777" w:rsidR="00BD4DED" w:rsidRPr="00832972" w:rsidRDefault="00BD4DED" w:rsidP="00BD4D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eg. The </w:t>
      </w:r>
      <w:r w:rsidRPr="0053433C">
        <w:rPr>
          <w:rFonts w:ascii="Arial" w:eastAsia="微软雅黑" w:hAnsi="Arial" w:cs="AppleExternalUIFontSimplifiedCh"/>
          <w:color w:val="FF0000"/>
          <w:szCs w:val="22"/>
        </w:rPr>
        <w:t xml:space="preserve">elegant </w:t>
      </w:r>
      <w:r w:rsidRPr="00832972">
        <w:rPr>
          <w:rFonts w:ascii="Arial" w:eastAsia="微软雅黑" w:hAnsi="Arial" w:cs="AppleExternalUIFontSimplifiedCh"/>
          <w:szCs w:val="22"/>
        </w:rPr>
        <w:t>design of the website made it easy to use and visually appealing.</w:t>
      </w:r>
    </w:p>
    <w:p w14:paraId="7D9C9263" w14:textId="798EC69B" w:rsidR="00BD4DED" w:rsidRPr="00832972" w:rsidRDefault="00FA7D4B" w:rsidP="00BD4D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ab/>
      </w:r>
      <w:r w:rsidR="00BD4DED" w:rsidRPr="00832972">
        <w:rPr>
          <w:rFonts w:ascii="Arial" w:eastAsia="微软雅黑" w:hAnsi="Arial" w:cs="AppleExternalUIFontSimplifiedCh"/>
          <w:szCs w:val="22"/>
        </w:rPr>
        <w:t>网站的优美设计使其易于使用并且视觉上很吸引人。</w:t>
      </w:r>
    </w:p>
    <w:p w14:paraId="7AA8EC9A" w14:textId="77777777" w:rsidR="00BD4DED" w:rsidRPr="00832972" w:rsidRDefault="00BD4DED" w:rsidP="00BD4D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▲ </w:t>
      </w:r>
      <w:r w:rsidRPr="00832972">
        <w:rPr>
          <w:rFonts w:ascii="Arial" w:eastAsia="微软雅黑" w:hAnsi="Arial" w:cs="AppleExternalUIFontSimplifiedCh"/>
          <w:b/>
          <w:bCs/>
          <w:sz w:val="28"/>
          <w:szCs w:val="28"/>
        </w:rPr>
        <w:t>overflow</w:t>
      </w:r>
      <w:r w:rsidRPr="00832972">
        <w:rPr>
          <w:rFonts w:ascii="Arial" w:eastAsia="微软雅黑" w:hAnsi="Arial" w:cs="AppleExternalUIFontSimplifiedCh"/>
          <w:color w:val="A6A6A6" w:themeColor="background1" w:themeShade="A6"/>
          <w:sz w:val="28"/>
          <w:szCs w:val="28"/>
        </w:rPr>
        <w:t xml:space="preserve"> </w:t>
      </w:r>
      <w:r w:rsidRPr="00832972">
        <w:rPr>
          <w:rFonts w:ascii="Arial" w:eastAsia="微软雅黑" w:hAnsi="Arial" w:cs="AppleExternalUIFontSimplifiedCh"/>
          <w:color w:val="A6A6A6" w:themeColor="background1" w:themeShade="A6"/>
          <w:szCs w:val="22"/>
        </w:rPr>
        <w:t xml:space="preserve">[ˌoʊvərˈfloʊ] </w:t>
      </w:r>
      <w:r w:rsidRPr="00816505">
        <w:rPr>
          <w:rFonts w:ascii="Arial" w:eastAsia="微软雅黑" w:hAnsi="Arial" w:cs="AppleExternalUIFontSimplifiedCh"/>
          <w:color w:val="0432FF"/>
          <w:szCs w:val="22"/>
        </w:rPr>
        <w:t xml:space="preserve">v. </w:t>
      </w:r>
      <w:r w:rsidRPr="00816505">
        <w:rPr>
          <w:rFonts w:ascii="Arial" w:eastAsia="微软雅黑" w:hAnsi="Arial" w:cs="AppleExternalUIFontSimplifiedCh"/>
          <w:color w:val="0432FF"/>
          <w:szCs w:val="22"/>
        </w:rPr>
        <w:t>溢出；溢出物</w:t>
      </w:r>
    </w:p>
    <w:p w14:paraId="03D17FDD" w14:textId="662626B4" w:rsidR="00BD4DED" w:rsidRPr="00832972" w:rsidRDefault="00BD4DED" w:rsidP="00BD4D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eg. </w:t>
      </w:r>
      <w:bookmarkStart w:id="25" w:name="OLE_LINK3"/>
      <w:bookmarkStart w:id="26" w:name="OLE_LINK4"/>
      <w:r w:rsidRPr="00832972">
        <w:rPr>
          <w:rFonts w:ascii="Arial" w:eastAsia="微软雅黑" w:hAnsi="Arial" w:cs="AppleExternalUIFontSimplifiedCh"/>
          <w:szCs w:val="22"/>
        </w:rPr>
        <w:t xml:space="preserve">The buffer </w:t>
      </w:r>
      <w:r w:rsidRPr="0053433C">
        <w:rPr>
          <w:rFonts w:ascii="Arial" w:eastAsia="微软雅黑" w:hAnsi="Arial" w:cs="AppleExternalUIFontSimplifiedCh"/>
          <w:color w:val="FF0000"/>
          <w:szCs w:val="22"/>
        </w:rPr>
        <w:t xml:space="preserve">overflowed </w:t>
      </w:r>
      <w:r w:rsidRPr="00832972">
        <w:rPr>
          <w:rFonts w:ascii="Arial" w:eastAsia="微软雅黑" w:hAnsi="Arial" w:cs="AppleExternalUIFontSimplifiedCh"/>
          <w:szCs w:val="22"/>
        </w:rPr>
        <w:t>and caused the program to crash.</w:t>
      </w:r>
      <w:r w:rsidRPr="00832972">
        <w:rPr>
          <w:rFonts w:ascii="Arial" w:eastAsia="微软雅黑" w:hAnsi="Arial" w:cs="AppleExternalUIFontSimplifiedCh" w:hint="eastAsia"/>
          <w:szCs w:val="22"/>
        </w:rPr>
        <w:t xml:space="preserve"> </w:t>
      </w:r>
      <w:bookmarkEnd w:id="25"/>
      <w:bookmarkEnd w:id="26"/>
      <w:r w:rsidRPr="00832972">
        <w:rPr>
          <w:rFonts w:ascii="Arial" w:eastAsia="微软雅黑" w:hAnsi="Arial" w:cs="AppleExternalUIFontSimplifiedCh"/>
          <w:szCs w:val="22"/>
        </w:rPr>
        <w:t>缓冲区溢出导致程序崩溃。</w:t>
      </w:r>
    </w:p>
    <w:p w14:paraId="17230027" w14:textId="05FE9C67" w:rsidR="00BD4DED" w:rsidRPr="00832972" w:rsidRDefault="00BD4DED" w:rsidP="00BD4D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▲ </w:t>
      </w:r>
      <w:r w:rsidRPr="00832972">
        <w:rPr>
          <w:rFonts w:ascii="Arial" w:eastAsia="微软雅黑" w:hAnsi="Arial" w:cs="AppleExternalUIFontSimplifiedCh"/>
          <w:b/>
          <w:bCs/>
          <w:sz w:val="28"/>
          <w:szCs w:val="28"/>
        </w:rPr>
        <w:t>Binary Complement</w:t>
      </w:r>
      <w:r w:rsidRPr="00832972">
        <w:rPr>
          <w:rFonts w:ascii="Arial" w:eastAsia="微软雅黑" w:hAnsi="Arial" w:cs="AppleExternalUIFontSimplifiedCh"/>
          <w:szCs w:val="22"/>
        </w:rPr>
        <w:t xml:space="preserve"> </w:t>
      </w:r>
      <w:r w:rsidRPr="00832972">
        <w:rPr>
          <w:rFonts w:ascii="Arial" w:eastAsia="微软雅黑" w:hAnsi="Arial" w:cs="AppleExternalUIFontSimplifiedCh"/>
          <w:color w:val="A6A6A6" w:themeColor="background1" w:themeShade="A6"/>
          <w:szCs w:val="22"/>
        </w:rPr>
        <w:t>[ˈbaɪnəri ˈkɑːmplɪmənt]</w:t>
      </w:r>
      <w:r w:rsidRPr="00832972">
        <w:rPr>
          <w:rFonts w:ascii="Arial" w:eastAsia="微软雅黑" w:hAnsi="Arial" w:cs="AppleExternalUIFontSimplifiedCh"/>
          <w:szCs w:val="22"/>
        </w:rPr>
        <w:t xml:space="preserve"> </w:t>
      </w:r>
      <w:r w:rsidRPr="00EF3F1E">
        <w:rPr>
          <w:rFonts w:ascii="Arial" w:eastAsia="微软雅黑" w:hAnsi="Arial" w:cs="AppleExternalUIFontSimplifiedCh"/>
          <w:color w:val="0432FF"/>
          <w:szCs w:val="22"/>
        </w:rPr>
        <w:t xml:space="preserve">n. </w:t>
      </w:r>
      <w:r w:rsidRPr="00EF3F1E">
        <w:rPr>
          <w:rFonts w:ascii="Arial" w:eastAsia="微软雅黑" w:hAnsi="Arial" w:cs="AppleExternalUIFontSimplifiedCh"/>
          <w:color w:val="0432FF"/>
          <w:szCs w:val="22"/>
        </w:rPr>
        <w:t>二进制补码</w:t>
      </w:r>
    </w:p>
    <w:p w14:paraId="34C99ADB" w14:textId="77777777" w:rsidR="00BD4DED" w:rsidRPr="00832972" w:rsidRDefault="00BD4DED" w:rsidP="00BD4D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eg. To find the </w:t>
      </w:r>
      <w:r w:rsidRPr="0053433C">
        <w:rPr>
          <w:rFonts w:ascii="Arial" w:eastAsia="微软雅黑" w:hAnsi="Arial" w:cs="AppleExternalUIFontSimplifiedCh"/>
          <w:color w:val="FF0000"/>
          <w:szCs w:val="22"/>
        </w:rPr>
        <w:t>binary complement</w:t>
      </w:r>
      <w:r w:rsidRPr="00832972">
        <w:rPr>
          <w:rFonts w:ascii="Arial" w:eastAsia="微软雅黑" w:hAnsi="Arial" w:cs="AppleExternalUIFontSimplifiedCh"/>
          <w:szCs w:val="22"/>
        </w:rPr>
        <w:t xml:space="preserve"> of a number, you need to flip all the bits and add one.</w:t>
      </w:r>
    </w:p>
    <w:p w14:paraId="6F1CFA3A" w14:textId="34A76BEF" w:rsidR="00BD4DED" w:rsidRPr="00832972" w:rsidRDefault="00BD4DED" w:rsidP="00BD4D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ab/>
      </w:r>
      <w:r w:rsidRPr="00832972">
        <w:rPr>
          <w:rFonts w:ascii="Arial" w:eastAsia="微软雅黑" w:hAnsi="Arial" w:cs="AppleExternalUIFontSimplifiedCh"/>
          <w:szCs w:val="22"/>
        </w:rPr>
        <w:t>要找到一个数的二进制补码，你需要翻转所有的位并加一。</w:t>
      </w:r>
    </w:p>
    <w:p w14:paraId="45B876FC" w14:textId="77777777" w:rsidR="00BD4DED" w:rsidRPr="00832972" w:rsidRDefault="00BD4DED" w:rsidP="00BD4D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▲ </w:t>
      </w:r>
      <w:r w:rsidRPr="00832972">
        <w:rPr>
          <w:rFonts w:ascii="Arial" w:eastAsia="微软雅黑" w:hAnsi="Arial" w:cs="AppleExternalUIFontSimplifiedCh"/>
          <w:b/>
          <w:bCs/>
          <w:sz w:val="28"/>
          <w:szCs w:val="28"/>
        </w:rPr>
        <w:t>determine</w:t>
      </w:r>
      <w:r w:rsidRPr="002F0F06">
        <w:rPr>
          <w:rFonts w:ascii="Arial" w:eastAsia="微软雅黑" w:hAnsi="Arial" w:cs="AppleExternalUIFontSimplifiedCh"/>
          <w:color w:val="A6A6A6" w:themeColor="background1" w:themeShade="A6"/>
          <w:sz w:val="28"/>
          <w:szCs w:val="28"/>
        </w:rPr>
        <w:t xml:space="preserve"> </w:t>
      </w:r>
      <w:r w:rsidRPr="002F0F06">
        <w:rPr>
          <w:rFonts w:ascii="Arial" w:eastAsia="微软雅黑" w:hAnsi="Arial" w:cs="AppleExternalUIFontSimplifiedCh"/>
          <w:color w:val="A6A6A6" w:themeColor="background1" w:themeShade="A6"/>
          <w:szCs w:val="22"/>
        </w:rPr>
        <w:t xml:space="preserve">[dɪˈtɜrmən] </w:t>
      </w:r>
      <w:r w:rsidRPr="00EF3F1E">
        <w:rPr>
          <w:rFonts w:ascii="Arial" w:eastAsia="微软雅黑" w:hAnsi="Arial" w:cs="AppleExternalUIFontSimplifiedCh"/>
          <w:color w:val="0432FF"/>
          <w:szCs w:val="22"/>
        </w:rPr>
        <w:t xml:space="preserve">v. </w:t>
      </w:r>
      <w:r w:rsidRPr="00EF3F1E">
        <w:rPr>
          <w:rFonts w:ascii="Arial" w:eastAsia="微软雅黑" w:hAnsi="Arial" w:cs="AppleExternalUIFontSimplifiedCh"/>
          <w:color w:val="0432FF"/>
          <w:szCs w:val="22"/>
        </w:rPr>
        <w:t>决定；确定</w:t>
      </w:r>
    </w:p>
    <w:p w14:paraId="50B97B63" w14:textId="77777777" w:rsidR="00BD4DED" w:rsidRPr="00832972" w:rsidRDefault="00BD4DED" w:rsidP="00BD4D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eg. The algorithm uses a set of rules to </w:t>
      </w:r>
      <w:r w:rsidRPr="0053433C">
        <w:rPr>
          <w:rFonts w:ascii="Arial" w:eastAsia="微软雅黑" w:hAnsi="Arial" w:cs="AppleExternalUIFontSimplifiedCh"/>
          <w:color w:val="FF0000"/>
          <w:szCs w:val="22"/>
        </w:rPr>
        <w:t xml:space="preserve">determine </w:t>
      </w:r>
      <w:r w:rsidRPr="00832972">
        <w:rPr>
          <w:rFonts w:ascii="Arial" w:eastAsia="微软雅黑" w:hAnsi="Arial" w:cs="AppleExternalUIFontSimplifiedCh"/>
          <w:szCs w:val="22"/>
        </w:rPr>
        <w:t>the output based on the input.</w:t>
      </w:r>
    </w:p>
    <w:p w14:paraId="76BF56A2" w14:textId="75662CA1" w:rsidR="00BD4DED" w:rsidRPr="00832972" w:rsidRDefault="00FA7D4B" w:rsidP="00BD4D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ab/>
      </w:r>
      <w:r w:rsidR="00BD4DED" w:rsidRPr="00832972">
        <w:rPr>
          <w:rFonts w:ascii="Arial" w:eastAsia="微软雅黑" w:hAnsi="Arial" w:cs="AppleExternalUIFontSimplifiedCh"/>
          <w:szCs w:val="22"/>
        </w:rPr>
        <w:t>该算法使用一组规则根据输入来确定输出。</w:t>
      </w:r>
    </w:p>
    <w:p w14:paraId="256B849B" w14:textId="68ED8F07" w:rsidR="00BD4DED" w:rsidRPr="00832972" w:rsidRDefault="00BD4DED" w:rsidP="00BD4D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 w:hint="eastAsia"/>
          <w:szCs w:val="22"/>
        </w:rPr>
        <w:t>eg</w:t>
      </w:r>
      <w:r w:rsidRPr="00832972">
        <w:rPr>
          <w:rFonts w:ascii="Arial" w:eastAsia="微软雅黑" w:hAnsi="Arial" w:cs="AppleExternalUIFontSimplifiedCh"/>
          <w:szCs w:val="22"/>
        </w:rPr>
        <w:t xml:space="preserve">. Use the “is equal” operator (==) to </w:t>
      </w:r>
      <w:r w:rsidRPr="0053433C">
        <w:rPr>
          <w:rFonts w:ascii="Arial" w:eastAsia="微软雅黑" w:hAnsi="Arial" w:cs="AppleExternalUIFontSimplifiedCh"/>
          <w:color w:val="FF0000"/>
          <w:szCs w:val="22"/>
        </w:rPr>
        <w:t xml:space="preserve">determine </w:t>
      </w:r>
      <w:r w:rsidRPr="00832972">
        <w:rPr>
          <w:rFonts w:ascii="Arial" w:eastAsia="微软雅黑" w:hAnsi="Arial" w:cs="AppleExternalUIFontSimplifiedCh"/>
          <w:szCs w:val="22"/>
        </w:rPr>
        <w:t>whether two sets contain all of the same values.</w:t>
      </w:r>
    </w:p>
    <w:p w14:paraId="28CAFC9C" w14:textId="5C6AA955" w:rsidR="00BD4DED" w:rsidRPr="00832972" w:rsidRDefault="00BD4DED" w:rsidP="00BD4D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▲ </w:t>
      </w:r>
      <w:r w:rsidRPr="00832972">
        <w:rPr>
          <w:rFonts w:ascii="Arial" w:eastAsia="微软雅黑" w:hAnsi="Arial" w:cs="AppleExternalUIFontSimplifiedCh"/>
          <w:b/>
          <w:bCs/>
          <w:sz w:val="28"/>
          <w:szCs w:val="28"/>
        </w:rPr>
        <w:t>shorthand</w:t>
      </w:r>
      <w:r w:rsidRPr="002F0F06">
        <w:rPr>
          <w:rFonts w:ascii="Arial" w:eastAsia="微软雅黑" w:hAnsi="Arial" w:cs="AppleExternalUIFontSimplifiedCh"/>
          <w:color w:val="A6A6A6" w:themeColor="background1" w:themeShade="A6"/>
          <w:sz w:val="28"/>
          <w:szCs w:val="28"/>
        </w:rPr>
        <w:t xml:space="preserve"> </w:t>
      </w:r>
      <w:r w:rsidRPr="002F0F06">
        <w:rPr>
          <w:rFonts w:ascii="Arial" w:eastAsia="微软雅黑" w:hAnsi="Arial" w:cs="AppleExternalUIFontSimplifiedCh"/>
          <w:color w:val="A6A6A6" w:themeColor="background1" w:themeShade="A6"/>
          <w:szCs w:val="22"/>
        </w:rPr>
        <w:t xml:space="preserve">[ˈʃɔrthænd] </w:t>
      </w:r>
      <w:r w:rsidRPr="00EF3F1E">
        <w:rPr>
          <w:rFonts w:ascii="Arial" w:eastAsia="微软雅黑" w:hAnsi="Arial" w:cs="AppleExternalUIFontSimplifiedCh"/>
          <w:color w:val="0432FF"/>
          <w:szCs w:val="22"/>
        </w:rPr>
        <w:t xml:space="preserve">adj/n. </w:t>
      </w:r>
      <w:r w:rsidRPr="00EF3F1E">
        <w:rPr>
          <w:rFonts w:ascii="Arial" w:eastAsia="微软雅黑" w:hAnsi="Arial" w:cs="AppleExternalUIFontSimplifiedCh" w:hint="eastAsia"/>
          <w:color w:val="0432FF"/>
          <w:szCs w:val="22"/>
        </w:rPr>
        <w:t>缩短的，节约的；速记</w:t>
      </w:r>
    </w:p>
    <w:p w14:paraId="2167C4C4" w14:textId="21814F3D" w:rsidR="00BD4DED" w:rsidRPr="00832972" w:rsidRDefault="00BD4DED" w:rsidP="00BD4D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eg. </w:t>
      </w:r>
      <w:bookmarkStart w:id="27" w:name="OLE_LINK5"/>
      <w:bookmarkStart w:id="28" w:name="OLE_LINK6"/>
      <w:r w:rsidRPr="00832972">
        <w:rPr>
          <w:rFonts w:ascii="Arial" w:eastAsia="微软雅黑" w:hAnsi="Arial" w:cs="AppleExternalUIFontSimplifiedCh"/>
          <w:szCs w:val="22"/>
        </w:rPr>
        <w:t xml:space="preserve">Unlike arrays, sets don’t have an equivalent </w:t>
      </w:r>
      <w:r w:rsidRPr="0053433C">
        <w:rPr>
          <w:rFonts w:ascii="Arial" w:eastAsia="微软雅黑" w:hAnsi="Arial" w:cs="AppleExternalUIFontSimplifiedCh"/>
          <w:color w:val="FF0000"/>
          <w:szCs w:val="22"/>
        </w:rPr>
        <w:t xml:space="preserve">shorthand </w:t>
      </w:r>
      <w:r w:rsidRPr="00832972">
        <w:rPr>
          <w:rFonts w:ascii="Arial" w:eastAsia="微软雅黑" w:hAnsi="Arial" w:cs="AppleExternalUIFontSimplifiedCh"/>
          <w:szCs w:val="22"/>
        </w:rPr>
        <w:t>form.</w:t>
      </w:r>
      <w:bookmarkEnd w:id="27"/>
      <w:bookmarkEnd w:id="28"/>
    </w:p>
    <w:p w14:paraId="43EBD51E" w14:textId="33C42019" w:rsidR="00BD4DED" w:rsidRPr="00832972" w:rsidRDefault="00C15E66" w:rsidP="00BD4D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>
        <w:rPr>
          <w:rFonts w:ascii="Arial" w:eastAsia="微软雅黑" w:hAnsi="Arial" w:cs="AppleExternalUIFontSimplifiedCh"/>
          <w:szCs w:val="22"/>
        </w:rPr>
        <w:tab/>
      </w:r>
      <w:r w:rsidR="00BD4DED" w:rsidRPr="00832972">
        <w:rPr>
          <w:rFonts w:ascii="Arial" w:eastAsia="微软雅黑" w:hAnsi="Arial" w:cs="AppleExternalUIFontSimplifiedCh"/>
          <w:szCs w:val="22"/>
        </w:rPr>
        <w:t>与数组不同，集合没有等效的简写形式。</w:t>
      </w:r>
    </w:p>
    <w:p w14:paraId="495BB0E5" w14:textId="77777777" w:rsidR="00BD4DED" w:rsidRPr="00832972" w:rsidRDefault="00BD4DED" w:rsidP="00BD4D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▲ </w:t>
      </w:r>
      <w:r w:rsidRPr="00832972">
        <w:rPr>
          <w:rFonts w:ascii="Arial" w:eastAsia="微软雅黑" w:hAnsi="Arial" w:cs="AppleExternalUIFontSimplifiedCh"/>
          <w:b/>
          <w:bCs/>
          <w:sz w:val="28"/>
          <w:szCs w:val="28"/>
        </w:rPr>
        <w:t>hashable</w:t>
      </w:r>
      <w:r w:rsidRPr="00832972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2F0F06">
        <w:rPr>
          <w:rFonts w:ascii="Arial" w:eastAsia="微软雅黑" w:hAnsi="Arial" w:cs="AppleExternalUIFontSimplifiedCh"/>
          <w:color w:val="A6A6A6" w:themeColor="background1" w:themeShade="A6"/>
          <w:szCs w:val="22"/>
        </w:rPr>
        <w:t xml:space="preserve">[ˈhæʃəbl] </w:t>
      </w:r>
      <w:r w:rsidRPr="00EF3F1E">
        <w:rPr>
          <w:rFonts w:ascii="Arial" w:eastAsia="微软雅黑" w:hAnsi="Arial" w:cs="AppleExternalUIFontSimplifiedCh"/>
          <w:color w:val="0432FF"/>
          <w:szCs w:val="22"/>
        </w:rPr>
        <w:t xml:space="preserve">adj. </w:t>
      </w:r>
      <w:r w:rsidRPr="00EF3F1E">
        <w:rPr>
          <w:rFonts w:ascii="Arial" w:eastAsia="微软雅黑" w:hAnsi="Arial" w:cs="AppleExternalUIFontSimplifiedCh"/>
          <w:color w:val="0432FF"/>
          <w:szCs w:val="22"/>
        </w:rPr>
        <w:t>可散列的</w:t>
      </w:r>
    </w:p>
    <w:p w14:paraId="5BAD8C5D" w14:textId="2929012C" w:rsidR="00BD4DED" w:rsidRPr="00832972" w:rsidRDefault="00BD4DED" w:rsidP="00BD4D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eg. In Python, an object is </w:t>
      </w:r>
      <w:r w:rsidRPr="0053433C">
        <w:rPr>
          <w:rFonts w:ascii="Arial" w:eastAsia="微软雅黑" w:hAnsi="Arial" w:cs="AppleExternalUIFontSimplifiedCh"/>
          <w:color w:val="FF0000"/>
          <w:szCs w:val="22"/>
        </w:rPr>
        <w:t xml:space="preserve">hashable </w:t>
      </w:r>
      <w:r w:rsidRPr="00832972">
        <w:rPr>
          <w:rFonts w:ascii="Arial" w:eastAsia="微软雅黑" w:hAnsi="Arial" w:cs="AppleExternalUIFontSimplifiedCh"/>
          <w:szCs w:val="22"/>
        </w:rPr>
        <w:t>if it has a hash value that remains constant throughout its lifetime.</w:t>
      </w:r>
      <w:r w:rsidRPr="00832972">
        <w:rPr>
          <w:rFonts w:ascii="Arial" w:eastAsia="微软雅黑" w:hAnsi="Arial" w:cs="AppleExternalUIFontSimplifiedCh" w:hint="eastAsia"/>
          <w:szCs w:val="22"/>
        </w:rPr>
        <w:t xml:space="preserve"> </w:t>
      </w:r>
      <w:r w:rsidRPr="00832972">
        <w:rPr>
          <w:rFonts w:ascii="Arial" w:eastAsia="微软雅黑" w:hAnsi="Arial" w:cs="AppleExternalUIFontSimplifiedCh"/>
          <w:szCs w:val="22"/>
        </w:rPr>
        <w:t>在</w:t>
      </w:r>
      <w:r w:rsidRPr="00832972">
        <w:rPr>
          <w:rFonts w:ascii="Arial" w:eastAsia="微软雅黑" w:hAnsi="Arial" w:cs="AppleExternalUIFontSimplifiedCh"/>
          <w:szCs w:val="22"/>
        </w:rPr>
        <w:t>Python</w:t>
      </w:r>
      <w:r w:rsidRPr="00832972">
        <w:rPr>
          <w:rFonts w:ascii="Arial" w:eastAsia="微软雅黑" w:hAnsi="Arial" w:cs="AppleExternalUIFontSimplifiedCh"/>
          <w:szCs w:val="22"/>
        </w:rPr>
        <w:t>中，如果一个对象有一个哈希值，并且在其生命周期中保持不变，则该对象是可散列的。</w:t>
      </w:r>
    </w:p>
    <w:p w14:paraId="2BEEB775" w14:textId="77777777" w:rsidR="00BD4DED" w:rsidRPr="00832972" w:rsidRDefault="00BD4DED" w:rsidP="00BD4D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▲ </w:t>
      </w:r>
      <w:r w:rsidRPr="00832972">
        <w:rPr>
          <w:rFonts w:ascii="Arial" w:eastAsia="微软雅黑" w:hAnsi="Arial" w:cs="AppleExternalUIFontSimplifiedCh"/>
          <w:b/>
          <w:bCs/>
          <w:sz w:val="28"/>
          <w:szCs w:val="28"/>
        </w:rPr>
        <w:t>concrete</w:t>
      </w:r>
      <w:r w:rsidRPr="002F0F06">
        <w:rPr>
          <w:rFonts w:ascii="Arial" w:eastAsia="微软雅黑" w:hAnsi="Arial" w:cs="AppleExternalUIFontSimplifiedCh"/>
          <w:color w:val="A6A6A6" w:themeColor="background1" w:themeShade="A6"/>
          <w:sz w:val="28"/>
          <w:szCs w:val="28"/>
        </w:rPr>
        <w:t xml:space="preserve"> </w:t>
      </w:r>
      <w:r w:rsidRPr="002F0F06">
        <w:rPr>
          <w:rFonts w:ascii="Arial" w:eastAsia="微软雅黑" w:hAnsi="Arial" w:cs="AppleExternalUIFontSimplifiedCh"/>
          <w:color w:val="A6A6A6" w:themeColor="background1" w:themeShade="A6"/>
          <w:szCs w:val="22"/>
        </w:rPr>
        <w:t xml:space="preserve">[ˈkɑnkrit] </w:t>
      </w:r>
      <w:r w:rsidRPr="00EF3F1E">
        <w:rPr>
          <w:rFonts w:ascii="Arial" w:eastAsia="微软雅黑" w:hAnsi="Arial" w:cs="AppleExternalUIFontSimplifiedCh"/>
          <w:color w:val="0432FF"/>
          <w:szCs w:val="22"/>
        </w:rPr>
        <w:t xml:space="preserve">adj. </w:t>
      </w:r>
      <w:r w:rsidRPr="00EF3F1E">
        <w:rPr>
          <w:rFonts w:ascii="Arial" w:eastAsia="微软雅黑" w:hAnsi="Arial" w:cs="AppleExternalUIFontSimplifiedCh"/>
          <w:color w:val="0432FF"/>
          <w:szCs w:val="22"/>
        </w:rPr>
        <w:t>具体的；实在的</w:t>
      </w:r>
    </w:p>
    <w:p w14:paraId="370E07FC" w14:textId="7883D469" w:rsidR="00BD4DED" w:rsidRPr="00832972" w:rsidRDefault="00BD4DED" w:rsidP="00BD4D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eg. The requirements document should provide </w:t>
      </w:r>
      <w:r w:rsidRPr="0053433C">
        <w:rPr>
          <w:rFonts w:ascii="Arial" w:eastAsia="微软雅黑" w:hAnsi="Arial" w:cs="AppleExternalUIFontSimplifiedCh"/>
          <w:color w:val="FF0000"/>
          <w:szCs w:val="22"/>
        </w:rPr>
        <w:t xml:space="preserve">concrete </w:t>
      </w:r>
      <w:r w:rsidRPr="00832972">
        <w:rPr>
          <w:rFonts w:ascii="Arial" w:eastAsia="微软雅黑" w:hAnsi="Arial" w:cs="AppleExternalUIFontSimplifiedCh"/>
          <w:szCs w:val="22"/>
        </w:rPr>
        <w:t>details about the functionality of the system.</w:t>
      </w:r>
      <w:r w:rsidRPr="00832972">
        <w:rPr>
          <w:rFonts w:ascii="Arial" w:eastAsia="微软雅黑" w:hAnsi="Arial" w:cs="AppleExternalUIFontSimplifiedCh" w:hint="eastAsia"/>
          <w:szCs w:val="22"/>
        </w:rPr>
        <w:t xml:space="preserve"> </w:t>
      </w:r>
      <w:r w:rsidRPr="00832972">
        <w:rPr>
          <w:rFonts w:ascii="Arial" w:eastAsia="微软雅黑" w:hAnsi="Arial" w:cs="AppleExternalUIFontSimplifiedCh"/>
          <w:szCs w:val="22"/>
        </w:rPr>
        <w:t>需求文档应该提供关于系统功能的具体细节。</w:t>
      </w:r>
    </w:p>
    <w:p w14:paraId="30552DEF" w14:textId="1E3065AD" w:rsidR="00BD4DED" w:rsidRPr="00832972" w:rsidRDefault="00BD4DED" w:rsidP="00BD4D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▲ </w:t>
      </w:r>
      <w:r w:rsidR="00FA7D4B" w:rsidRPr="00832972">
        <w:rPr>
          <w:rFonts w:ascii="Arial" w:eastAsia="微软雅黑" w:hAnsi="Arial" w:cs="AppleExternalUIFontSimplifiedCh"/>
          <w:b/>
          <w:bCs/>
          <w:sz w:val="28"/>
          <w:szCs w:val="28"/>
        </w:rPr>
        <w:t>P</w:t>
      </w:r>
      <w:r w:rsidRPr="00832972">
        <w:rPr>
          <w:rFonts w:ascii="Arial" w:eastAsia="微软雅黑" w:hAnsi="Arial" w:cs="AppleExternalUIFontSimplifiedCh"/>
          <w:b/>
          <w:bCs/>
          <w:sz w:val="28"/>
          <w:szCs w:val="28"/>
        </w:rPr>
        <w:t>hantom type</w:t>
      </w:r>
      <w:r w:rsidRPr="00832972">
        <w:rPr>
          <w:rFonts w:ascii="Arial" w:eastAsia="微软雅黑" w:hAnsi="Arial" w:cs="AppleExternalUIFontSimplifiedCh"/>
          <w:szCs w:val="22"/>
        </w:rPr>
        <w:t xml:space="preserve"> </w:t>
      </w:r>
      <w:r w:rsidRPr="002F0F06">
        <w:rPr>
          <w:rFonts w:ascii="Arial" w:eastAsia="微软雅黑" w:hAnsi="Arial" w:cs="AppleExternalUIFontSimplifiedCh"/>
          <w:color w:val="A6A6A6" w:themeColor="background1" w:themeShade="A6"/>
          <w:szCs w:val="22"/>
        </w:rPr>
        <w:t>[ˈfæntəm taɪp]</w:t>
      </w:r>
      <w:r w:rsidRPr="00832972">
        <w:rPr>
          <w:rFonts w:ascii="Arial" w:eastAsia="微软雅黑" w:hAnsi="Arial" w:cs="AppleExternalUIFontSimplifiedCh"/>
          <w:szCs w:val="22"/>
        </w:rPr>
        <w:t xml:space="preserve"> </w:t>
      </w:r>
      <w:r w:rsidRPr="00EF3F1E">
        <w:rPr>
          <w:rFonts w:ascii="Arial" w:eastAsia="微软雅黑" w:hAnsi="Arial" w:cs="AppleExternalUIFontSimplifiedCh"/>
          <w:color w:val="0432FF"/>
          <w:szCs w:val="22"/>
        </w:rPr>
        <w:t xml:space="preserve">n. </w:t>
      </w:r>
      <w:r w:rsidRPr="00EF3F1E">
        <w:rPr>
          <w:rFonts w:ascii="Arial" w:eastAsia="微软雅黑" w:hAnsi="Arial" w:cs="AppleExternalUIFontSimplifiedCh"/>
          <w:color w:val="0432FF"/>
          <w:szCs w:val="22"/>
        </w:rPr>
        <w:t>幽灵类型</w:t>
      </w:r>
    </w:p>
    <w:p w14:paraId="310C8C8A" w14:textId="2790C5CB" w:rsidR="00BD4DED" w:rsidRPr="00832972" w:rsidRDefault="00BD4DED" w:rsidP="00BD4D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eg. </w:t>
      </w:r>
      <w:r w:rsidRPr="0053433C">
        <w:rPr>
          <w:rFonts w:ascii="Arial" w:eastAsia="微软雅黑" w:hAnsi="Arial" w:cs="AppleExternalUIFontSimplifiedCh"/>
          <w:color w:val="FF0000"/>
          <w:szCs w:val="22"/>
        </w:rPr>
        <w:t>Phantom types</w:t>
      </w:r>
      <w:r w:rsidRPr="00832972">
        <w:rPr>
          <w:rFonts w:ascii="Arial" w:eastAsia="微软雅黑" w:hAnsi="Arial" w:cs="AppleExternalUIFontSimplifiedCh"/>
          <w:szCs w:val="22"/>
        </w:rPr>
        <w:t xml:space="preserve"> are used in programming languages to enforce type constraints without incurring runtime overhead.</w:t>
      </w:r>
      <w:r w:rsidR="002F0F06">
        <w:rPr>
          <w:rFonts w:ascii="Arial" w:eastAsia="微软雅黑" w:hAnsi="Arial" w:cs="AppleExternalUIFontSimplifiedCh" w:hint="eastAsia"/>
          <w:szCs w:val="22"/>
        </w:rPr>
        <w:t xml:space="preserve"> </w:t>
      </w:r>
      <w:r w:rsidRPr="00832972">
        <w:rPr>
          <w:rFonts w:ascii="Arial" w:eastAsia="微软雅黑" w:hAnsi="Arial" w:cs="AppleExternalUIFontSimplifiedCh"/>
          <w:szCs w:val="22"/>
        </w:rPr>
        <w:t>幽灵类型用于编程语言中，以在不产生运行时开销的情况下强制执行类型约束。</w:t>
      </w:r>
    </w:p>
    <w:p w14:paraId="49785DD4" w14:textId="77777777" w:rsidR="00BD4DED" w:rsidRPr="00832972" w:rsidRDefault="00BD4DED" w:rsidP="00BD4D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lastRenderedPageBreak/>
        <w:t xml:space="preserve">▲ </w:t>
      </w:r>
      <w:r w:rsidRPr="00832972">
        <w:rPr>
          <w:rFonts w:ascii="Arial" w:eastAsia="微软雅黑" w:hAnsi="Arial" w:cs="AppleExternalUIFontSimplifiedCh"/>
          <w:b/>
          <w:bCs/>
          <w:sz w:val="28"/>
          <w:szCs w:val="28"/>
        </w:rPr>
        <w:t>Associated Type</w:t>
      </w:r>
      <w:r w:rsidRPr="00832972">
        <w:rPr>
          <w:rFonts w:ascii="Arial" w:eastAsia="微软雅黑" w:hAnsi="Arial" w:cs="AppleExternalUIFontSimplifiedCh"/>
          <w:sz w:val="28"/>
        </w:rPr>
        <w:t xml:space="preserve"> </w:t>
      </w:r>
      <w:r w:rsidRPr="002F0F06">
        <w:rPr>
          <w:rFonts w:ascii="Arial" w:eastAsia="微软雅黑" w:hAnsi="Arial" w:cs="AppleExternalUIFontSimplifiedCh"/>
          <w:color w:val="A6A6A6" w:themeColor="background1" w:themeShade="A6"/>
          <w:szCs w:val="22"/>
        </w:rPr>
        <w:t xml:space="preserve">[əˈsoʊʃieɪtɪd taɪp] </w:t>
      </w:r>
      <w:r w:rsidRPr="00EF3F1E">
        <w:rPr>
          <w:rFonts w:ascii="Arial" w:eastAsia="微软雅黑" w:hAnsi="Arial" w:cs="AppleExternalUIFontSimplifiedCh"/>
          <w:color w:val="0432FF"/>
          <w:szCs w:val="22"/>
        </w:rPr>
        <w:t xml:space="preserve">n. </w:t>
      </w:r>
      <w:r w:rsidRPr="00EF3F1E">
        <w:rPr>
          <w:rFonts w:ascii="Arial" w:eastAsia="微软雅黑" w:hAnsi="Arial" w:cs="AppleExternalUIFontSimplifiedCh"/>
          <w:color w:val="0432FF"/>
          <w:szCs w:val="22"/>
        </w:rPr>
        <w:t>关联类型</w:t>
      </w:r>
    </w:p>
    <w:p w14:paraId="3DD12E96" w14:textId="54012003" w:rsidR="000C1A31" w:rsidRPr="00832972" w:rsidRDefault="00BD4DED" w:rsidP="00BD4D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eg. In Swift, </w:t>
      </w:r>
      <w:r w:rsidRPr="0053433C">
        <w:rPr>
          <w:rFonts w:ascii="Arial" w:eastAsia="微软雅黑" w:hAnsi="Arial" w:cs="AppleExternalUIFontSimplifiedCh"/>
          <w:color w:val="FF0000"/>
          <w:szCs w:val="22"/>
        </w:rPr>
        <w:t>associated types</w:t>
      </w:r>
      <w:r w:rsidRPr="00832972">
        <w:rPr>
          <w:rFonts w:ascii="Arial" w:eastAsia="微软雅黑" w:hAnsi="Arial" w:cs="AppleExternalUIFontSimplifiedCh"/>
          <w:szCs w:val="22"/>
        </w:rPr>
        <w:t xml:space="preserve"> allow protocols to define placeholders for the types used in their associated methods and properties.</w:t>
      </w:r>
      <w:r w:rsidRPr="00832972">
        <w:rPr>
          <w:rFonts w:ascii="Arial" w:eastAsia="微软雅黑" w:hAnsi="Arial" w:cs="AppleExternalUIFontSimplifiedCh" w:hint="eastAsia"/>
          <w:szCs w:val="22"/>
        </w:rPr>
        <w:t xml:space="preserve"> </w:t>
      </w:r>
      <w:r w:rsidRPr="00832972">
        <w:rPr>
          <w:rFonts w:ascii="Arial" w:eastAsia="微软雅黑" w:hAnsi="Arial" w:cs="AppleExternalUIFontSimplifiedCh"/>
          <w:szCs w:val="22"/>
        </w:rPr>
        <w:t>在</w:t>
      </w:r>
      <w:r w:rsidRPr="00832972">
        <w:rPr>
          <w:rFonts w:ascii="Arial" w:eastAsia="微软雅黑" w:hAnsi="Arial" w:cs="AppleExternalUIFontSimplifiedCh"/>
          <w:szCs w:val="22"/>
        </w:rPr>
        <w:t>Swift</w:t>
      </w:r>
      <w:r w:rsidRPr="00832972">
        <w:rPr>
          <w:rFonts w:ascii="Arial" w:eastAsia="微软雅黑" w:hAnsi="Arial" w:cs="AppleExternalUIFontSimplifiedCh"/>
          <w:szCs w:val="22"/>
        </w:rPr>
        <w:t>中，关联类型允许协议为其关联方法和属性中使用的类型定义占位符。</w:t>
      </w:r>
    </w:p>
    <w:p w14:paraId="2DB47C67" w14:textId="77777777" w:rsidR="00BD4DED" w:rsidRPr="00832972" w:rsidRDefault="00BD4DED" w:rsidP="00BD4D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>▲</w:t>
      </w:r>
      <w:r w:rsidRPr="00832972">
        <w:rPr>
          <w:rFonts w:ascii="Arial" w:eastAsia="微软雅黑" w:hAnsi="Arial" w:cs="AppleExternalUIFontSimplifiedCh"/>
          <w:sz w:val="28"/>
        </w:rPr>
        <w:t xml:space="preserve"> </w:t>
      </w:r>
      <w:r w:rsidRPr="00832972">
        <w:rPr>
          <w:rFonts w:ascii="Arial" w:eastAsia="微软雅黑" w:hAnsi="Arial" w:cs="AppleExternalUIFontSimplifiedCh"/>
          <w:b/>
          <w:bCs/>
          <w:sz w:val="28"/>
          <w:szCs w:val="28"/>
        </w:rPr>
        <w:t>Type Erasure</w:t>
      </w:r>
      <w:r w:rsidRPr="00832972">
        <w:rPr>
          <w:rFonts w:ascii="Arial" w:eastAsia="微软雅黑" w:hAnsi="Arial" w:cs="AppleExternalUIFontSimplifiedCh"/>
          <w:szCs w:val="22"/>
        </w:rPr>
        <w:t xml:space="preserve"> </w:t>
      </w:r>
      <w:r w:rsidRPr="002F0F06">
        <w:rPr>
          <w:rFonts w:ascii="Arial" w:eastAsia="微软雅黑" w:hAnsi="Arial" w:cs="AppleExternalUIFontSimplifiedCh"/>
          <w:color w:val="A6A6A6" w:themeColor="background1" w:themeShade="A6"/>
          <w:szCs w:val="22"/>
        </w:rPr>
        <w:t xml:space="preserve">[taɪp ɪˈreʒər] </w:t>
      </w:r>
      <w:r w:rsidRPr="00884F48">
        <w:rPr>
          <w:rFonts w:ascii="Arial" w:eastAsia="微软雅黑" w:hAnsi="Arial" w:cs="AppleExternalUIFontSimplifiedCh"/>
          <w:color w:val="0432FF"/>
          <w:szCs w:val="22"/>
        </w:rPr>
        <w:t xml:space="preserve">n. </w:t>
      </w:r>
      <w:r w:rsidRPr="00884F48">
        <w:rPr>
          <w:rFonts w:ascii="Arial" w:eastAsia="微软雅黑" w:hAnsi="Arial" w:cs="AppleExternalUIFontSimplifiedCh"/>
          <w:color w:val="0432FF"/>
          <w:szCs w:val="22"/>
        </w:rPr>
        <w:t>类型擦除</w:t>
      </w:r>
    </w:p>
    <w:p w14:paraId="26F329CF" w14:textId="12527F39" w:rsidR="00BD4DED" w:rsidRPr="00832972" w:rsidRDefault="00BD4DED" w:rsidP="00BD4D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eg. </w:t>
      </w:r>
      <w:r w:rsidRPr="0053433C">
        <w:rPr>
          <w:rFonts w:ascii="Arial" w:eastAsia="微软雅黑" w:hAnsi="Arial" w:cs="AppleExternalUIFontSimplifiedCh"/>
          <w:color w:val="FF0000"/>
          <w:szCs w:val="22"/>
        </w:rPr>
        <w:t>Type erasure</w:t>
      </w:r>
      <w:r w:rsidRPr="00832972">
        <w:rPr>
          <w:rFonts w:ascii="Arial" w:eastAsia="微软雅黑" w:hAnsi="Arial" w:cs="AppleExternalUIFontSimplifiedCh"/>
          <w:szCs w:val="22"/>
        </w:rPr>
        <w:t xml:space="preserve"> is a technique used in object-oriented programming to hide the implementation details of a class.</w:t>
      </w:r>
      <w:r w:rsidRPr="00832972">
        <w:rPr>
          <w:rFonts w:ascii="Arial" w:eastAsia="微软雅黑" w:hAnsi="Arial" w:cs="AppleExternalUIFontSimplifiedCh" w:hint="eastAsia"/>
          <w:szCs w:val="22"/>
        </w:rPr>
        <w:t xml:space="preserve"> </w:t>
      </w:r>
      <w:r w:rsidRPr="00832972">
        <w:rPr>
          <w:rFonts w:ascii="Arial" w:eastAsia="微软雅黑" w:hAnsi="Arial" w:cs="AppleExternalUIFontSimplifiedCh"/>
          <w:szCs w:val="22"/>
        </w:rPr>
        <w:t>类型擦除是一种面向对象编程中用于隐藏类的实现细节的技术。</w:t>
      </w:r>
    </w:p>
    <w:p w14:paraId="5997C443" w14:textId="77777777" w:rsidR="00BD4DED" w:rsidRPr="00832972" w:rsidRDefault="00BD4DED" w:rsidP="00BD4D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▲ </w:t>
      </w:r>
      <w:r w:rsidRPr="00832972">
        <w:rPr>
          <w:rFonts w:ascii="Arial" w:eastAsia="微软雅黑" w:hAnsi="Arial" w:cs="AppleExternalUIFontSimplifiedCh"/>
          <w:b/>
          <w:bCs/>
          <w:sz w:val="28"/>
          <w:szCs w:val="28"/>
        </w:rPr>
        <w:t>compile-time</w:t>
      </w:r>
      <w:r w:rsidRPr="002F0F06">
        <w:rPr>
          <w:rFonts w:ascii="Arial" w:eastAsia="微软雅黑" w:hAnsi="Arial" w:cs="AppleExternalUIFontSimplifiedCh"/>
          <w:color w:val="A6A6A6" w:themeColor="background1" w:themeShade="A6"/>
          <w:szCs w:val="22"/>
        </w:rPr>
        <w:t xml:space="preserve"> [kəmˈpaɪl taɪm]</w:t>
      </w:r>
      <w:r w:rsidRPr="00832972">
        <w:rPr>
          <w:rFonts w:ascii="Arial" w:eastAsia="微软雅黑" w:hAnsi="Arial" w:cs="AppleExternalUIFontSimplifiedCh"/>
          <w:szCs w:val="22"/>
        </w:rPr>
        <w:t xml:space="preserve"> </w:t>
      </w:r>
      <w:r w:rsidRPr="00884F48">
        <w:rPr>
          <w:rFonts w:ascii="Arial" w:eastAsia="微软雅黑" w:hAnsi="Arial" w:cs="AppleExternalUIFontSimplifiedCh"/>
          <w:color w:val="0432FF"/>
          <w:szCs w:val="22"/>
        </w:rPr>
        <w:t xml:space="preserve">n. </w:t>
      </w:r>
      <w:r w:rsidRPr="00884F48">
        <w:rPr>
          <w:rFonts w:ascii="Arial" w:eastAsia="微软雅黑" w:hAnsi="Arial" w:cs="AppleExternalUIFontSimplifiedCh"/>
          <w:color w:val="0432FF"/>
          <w:szCs w:val="22"/>
        </w:rPr>
        <w:t>编译期</w:t>
      </w:r>
    </w:p>
    <w:p w14:paraId="2E5124EB" w14:textId="77777777" w:rsidR="00BD4DED" w:rsidRPr="00832972" w:rsidRDefault="00BD4DED" w:rsidP="00BD4D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>eg. Syntax errors are caught at</w:t>
      </w:r>
      <w:r w:rsidRPr="0053433C">
        <w:rPr>
          <w:rFonts w:ascii="Arial" w:eastAsia="微软雅黑" w:hAnsi="Arial" w:cs="AppleExternalUIFontSimplifiedCh"/>
          <w:color w:val="FF0000"/>
          <w:szCs w:val="22"/>
        </w:rPr>
        <w:t xml:space="preserve"> compile-time</w:t>
      </w:r>
      <w:r w:rsidRPr="00832972">
        <w:rPr>
          <w:rFonts w:ascii="Arial" w:eastAsia="微软雅黑" w:hAnsi="Arial" w:cs="AppleExternalUIFontSimplifiedCh"/>
          <w:szCs w:val="22"/>
        </w:rPr>
        <w:t>, before the program is run.</w:t>
      </w:r>
    </w:p>
    <w:p w14:paraId="3D6ED067" w14:textId="3297A5CE" w:rsidR="00BD4DED" w:rsidRPr="00832972" w:rsidRDefault="002F0F06" w:rsidP="00BD4D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>
        <w:rPr>
          <w:rFonts w:ascii="Arial" w:eastAsia="微软雅黑" w:hAnsi="Arial" w:cs="AppleExternalUIFontSimplifiedCh"/>
          <w:szCs w:val="22"/>
        </w:rPr>
        <w:tab/>
      </w:r>
      <w:r w:rsidR="00BD4DED" w:rsidRPr="00832972">
        <w:rPr>
          <w:rFonts w:ascii="Arial" w:eastAsia="微软雅黑" w:hAnsi="Arial" w:cs="AppleExternalUIFontSimplifiedCh"/>
          <w:szCs w:val="22"/>
        </w:rPr>
        <w:t>语法错误在编译期间被捕获，程序运行之前。</w:t>
      </w:r>
    </w:p>
    <w:p w14:paraId="5F3DE70B" w14:textId="77777777" w:rsidR="00BD4DED" w:rsidRPr="00884F48" w:rsidRDefault="00BD4DED" w:rsidP="00BD4D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color w:val="0432FF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▲ </w:t>
      </w:r>
      <w:r w:rsidRPr="00832972">
        <w:rPr>
          <w:rFonts w:ascii="Arial" w:eastAsia="微软雅黑" w:hAnsi="Arial" w:cs="AppleExternalUIFontSimplifiedCh"/>
          <w:b/>
          <w:bCs/>
          <w:sz w:val="28"/>
          <w:szCs w:val="28"/>
        </w:rPr>
        <w:t>application</w:t>
      </w:r>
      <w:r w:rsidRPr="00832972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2F0F06">
        <w:rPr>
          <w:rFonts w:ascii="Arial" w:eastAsia="微软雅黑" w:hAnsi="Arial" w:cs="AppleExternalUIFontSimplifiedCh"/>
          <w:color w:val="A6A6A6" w:themeColor="background1" w:themeShade="A6"/>
          <w:szCs w:val="22"/>
        </w:rPr>
        <w:t>[ˌæplɪˈkeɪʃən]</w:t>
      </w:r>
      <w:r w:rsidRPr="00832972">
        <w:rPr>
          <w:rFonts w:ascii="Arial" w:eastAsia="微软雅黑" w:hAnsi="Arial" w:cs="AppleExternalUIFontSimplifiedCh"/>
          <w:szCs w:val="22"/>
        </w:rPr>
        <w:t xml:space="preserve"> </w:t>
      </w:r>
      <w:r w:rsidRPr="00884F48">
        <w:rPr>
          <w:rFonts w:ascii="Arial" w:eastAsia="微软雅黑" w:hAnsi="Arial" w:cs="AppleExternalUIFontSimplifiedCh"/>
          <w:color w:val="0432FF"/>
          <w:szCs w:val="22"/>
        </w:rPr>
        <w:t xml:space="preserve">n. </w:t>
      </w:r>
      <w:r w:rsidRPr="00884F48">
        <w:rPr>
          <w:rFonts w:ascii="Arial" w:eastAsia="微软雅黑" w:hAnsi="Arial" w:cs="AppleExternalUIFontSimplifiedCh"/>
          <w:color w:val="0432FF"/>
          <w:szCs w:val="22"/>
        </w:rPr>
        <w:t>应用；应用程序</w:t>
      </w:r>
    </w:p>
    <w:p w14:paraId="64D572DA" w14:textId="77777777" w:rsidR="00BD4DED" w:rsidRPr="00832972" w:rsidRDefault="00BD4DED" w:rsidP="00BD4D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eg. There are many different </w:t>
      </w:r>
      <w:r w:rsidRPr="0053433C">
        <w:rPr>
          <w:rFonts w:ascii="Arial" w:eastAsia="微软雅黑" w:hAnsi="Arial" w:cs="AppleExternalUIFontSimplifiedCh"/>
          <w:color w:val="FF0000"/>
          <w:szCs w:val="22"/>
        </w:rPr>
        <w:t xml:space="preserve">applications </w:t>
      </w:r>
      <w:r w:rsidRPr="00832972">
        <w:rPr>
          <w:rFonts w:ascii="Arial" w:eastAsia="微软雅黑" w:hAnsi="Arial" w:cs="AppleExternalUIFontSimplifiedCh"/>
          <w:szCs w:val="22"/>
        </w:rPr>
        <w:t>for artificial intelligence, including machine learning, computer vision, and natural language processing.</w:t>
      </w:r>
    </w:p>
    <w:p w14:paraId="0C5DAF34" w14:textId="491FD66F" w:rsidR="00BD4DED" w:rsidRPr="00832972" w:rsidRDefault="00BD4DED" w:rsidP="00BD4D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>人工智能有很多不同的应用，包括机器学习、计算机视觉和自然语言处理。</w:t>
      </w:r>
    </w:p>
    <w:p w14:paraId="0117077B" w14:textId="789ED32B" w:rsidR="00BD4DED" w:rsidRPr="00832972" w:rsidRDefault="00BD4DED" w:rsidP="00BD4D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▲ </w:t>
      </w:r>
      <w:r w:rsidRPr="00832972">
        <w:rPr>
          <w:rFonts w:ascii="Arial" w:eastAsia="微软雅黑" w:hAnsi="Arial" w:cs="AppleExternalUIFontSimplifiedCh"/>
          <w:b/>
          <w:bCs/>
          <w:sz w:val="28"/>
          <w:szCs w:val="28"/>
        </w:rPr>
        <w:t>simulate</w:t>
      </w:r>
      <w:r w:rsidRPr="002F0F06">
        <w:rPr>
          <w:rFonts w:ascii="Arial" w:eastAsia="微软雅黑" w:hAnsi="Arial" w:cs="AppleExternalUIFontSimplifiedCh"/>
          <w:color w:val="A6A6A6" w:themeColor="background1" w:themeShade="A6"/>
          <w:sz w:val="28"/>
          <w:szCs w:val="28"/>
        </w:rPr>
        <w:t xml:space="preserve"> </w:t>
      </w:r>
      <w:r w:rsidRPr="002F0F06">
        <w:rPr>
          <w:rFonts w:ascii="Arial" w:eastAsia="微软雅黑" w:hAnsi="Arial" w:cs="AppleExternalUIFontSimplifiedCh"/>
          <w:color w:val="A6A6A6" w:themeColor="background1" w:themeShade="A6"/>
          <w:szCs w:val="22"/>
        </w:rPr>
        <w:t>[</w:t>
      </w:r>
      <w:r w:rsidR="00340BAD" w:rsidRPr="002F0F06">
        <w:rPr>
          <w:rFonts w:ascii="Arial" w:eastAsia="微软雅黑" w:hAnsi="Arial" w:cs="AppleExternalUIFontSimplifiedCh"/>
          <w:color w:val="A6A6A6" w:themeColor="background1" w:themeShade="A6"/>
          <w:szCs w:val="22"/>
        </w:rPr>
        <w:t>ˈsɪmjuleɪt</w:t>
      </w:r>
      <w:r w:rsidRPr="002F0F06">
        <w:rPr>
          <w:rFonts w:ascii="Arial" w:eastAsia="微软雅黑" w:hAnsi="Arial" w:cs="AppleExternalUIFontSimplifiedCh"/>
          <w:color w:val="A6A6A6" w:themeColor="background1" w:themeShade="A6"/>
          <w:szCs w:val="22"/>
        </w:rPr>
        <w:t>]</w:t>
      </w:r>
      <w:r w:rsidRPr="00832972">
        <w:rPr>
          <w:rFonts w:ascii="Arial" w:eastAsia="微软雅黑" w:hAnsi="Arial" w:cs="AppleExternalUIFontSimplifiedCh"/>
          <w:szCs w:val="22"/>
        </w:rPr>
        <w:t xml:space="preserve"> </w:t>
      </w:r>
      <w:r w:rsidRPr="00884F48">
        <w:rPr>
          <w:rFonts w:ascii="Arial" w:eastAsia="微软雅黑" w:hAnsi="Arial" w:cs="AppleExternalUIFontSimplifiedCh"/>
          <w:color w:val="0432FF"/>
          <w:szCs w:val="22"/>
        </w:rPr>
        <w:t xml:space="preserve">v. </w:t>
      </w:r>
      <w:r w:rsidRPr="00884F48">
        <w:rPr>
          <w:rFonts w:ascii="Arial" w:eastAsia="微软雅黑" w:hAnsi="Arial" w:cs="AppleExternalUIFontSimplifiedCh"/>
          <w:color w:val="0432FF"/>
          <w:szCs w:val="22"/>
        </w:rPr>
        <w:t>模拟</w:t>
      </w:r>
      <w:r w:rsidR="00884F48">
        <w:rPr>
          <w:rFonts w:ascii="Arial" w:eastAsia="微软雅黑" w:hAnsi="Arial" w:cs="AppleExternalUIFontSimplifiedCh" w:hint="eastAsia"/>
          <w:color w:val="0432FF"/>
          <w:szCs w:val="22"/>
        </w:rPr>
        <w:t>，</w:t>
      </w:r>
      <w:r w:rsidRPr="00884F48">
        <w:rPr>
          <w:rFonts w:ascii="Arial" w:eastAsia="微软雅黑" w:hAnsi="Arial" w:cs="AppleExternalUIFontSimplifiedCh"/>
          <w:color w:val="0432FF"/>
          <w:szCs w:val="22"/>
        </w:rPr>
        <w:t>仿真</w:t>
      </w:r>
    </w:p>
    <w:p w14:paraId="6B86A5E4" w14:textId="77777777" w:rsidR="00BD4DED" w:rsidRPr="00832972" w:rsidRDefault="00BD4DED" w:rsidP="00BD4D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eg. Computer </w:t>
      </w:r>
      <w:r w:rsidRPr="0053433C">
        <w:rPr>
          <w:rFonts w:ascii="Arial" w:eastAsia="微软雅黑" w:hAnsi="Arial" w:cs="AppleExternalUIFontSimplifiedCh"/>
          <w:color w:val="FF0000"/>
          <w:szCs w:val="22"/>
        </w:rPr>
        <w:t xml:space="preserve">simulations </w:t>
      </w:r>
      <w:r w:rsidRPr="00832972">
        <w:rPr>
          <w:rFonts w:ascii="Arial" w:eastAsia="微软雅黑" w:hAnsi="Arial" w:cs="AppleExternalUIFontSimplifiedCh"/>
          <w:szCs w:val="22"/>
        </w:rPr>
        <w:t>are used to model complex systems and predict their behavior.</w:t>
      </w:r>
    </w:p>
    <w:p w14:paraId="6652B348" w14:textId="00181575" w:rsidR="00BD4DED" w:rsidRPr="00832972" w:rsidRDefault="00884F48" w:rsidP="00BD4D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>
        <w:rPr>
          <w:rFonts w:ascii="Arial" w:eastAsia="微软雅黑" w:hAnsi="Arial" w:cs="AppleExternalUIFontSimplifiedCh"/>
          <w:szCs w:val="22"/>
        </w:rPr>
        <w:tab/>
      </w:r>
      <w:r w:rsidR="00BD4DED" w:rsidRPr="00832972">
        <w:rPr>
          <w:rFonts w:ascii="Arial" w:eastAsia="微软雅黑" w:hAnsi="Arial" w:cs="AppleExternalUIFontSimplifiedCh"/>
          <w:szCs w:val="22"/>
        </w:rPr>
        <w:t>计算机仿真被用于建模复杂系统并预测其行为。</w:t>
      </w:r>
    </w:p>
    <w:p w14:paraId="0DB4CDB1" w14:textId="4C165804" w:rsidR="00BD4DED" w:rsidRPr="00832972" w:rsidRDefault="00BD4DED" w:rsidP="00BD4D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▲ </w:t>
      </w:r>
      <w:r w:rsidRPr="00832972">
        <w:rPr>
          <w:rFonts w:ascii="Arial" w:eastAsia="微软雅黑" w:hAnsi="Arial" w:cs="AppleExternalUIFontSimplifiedCh"/>
          <w:b/>
          <w:bCs/>
          <w:sz w:val="28"/>
          <w:szCs w:val="28"/>
        </w:rPr>
        <w:t>adjacent</w:t>
      </w:r>
      <w:r w:rsidRPr="00832972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2F0F06">
        <w:rPr>
          <w:rFonts w:ascii="Arial" w:eastAsia="微软雅黑" w:hAnsi="Arial" w:cs="AppleExternalUIFontSimplifiedCh"/>
          <w:color w:val="A6A6A6" w:themeColor="background1" w:themeShade="A6"/>
          <w:szCs w:val="22"/>
        </w:rPr>
        <w:t>[</w:t>
      </w:r>
      <w:r w:rsidR="00340BAD" w:rsidRPr="002F0F06">
        <w:rPr>
          <w:rFonts w:ascii="Arial" w:eastAsia="微软雅黑" w:hAnsi="Arial" w:cs="AppleExternalUIFontSimplifiedCh"/>
          <w:color w:val="A6A6A6" w:themeColor="background1" w:themeShade="A6"/>
          <w:szCs w:val="22"/>
        </w:rPr>
        <w:t>əˈdʒeɪsnt</w:t>
      </w:r>
      <w:r w:rsidRPr="002F0F06">
        <w:rPr>
          <w:rFonts w:ascii="Arial" w:eastAsia="微软雅黑" w:hAnsi="Arial" w:cs="AppleExternalUIFontSimplifiedCh"/>
          <w:color w:val="A6A6A6" w:themeColor="background1" w:themeShade="A6"/>
          <w:szCs w:val="22"/>
        </w:rPr>
        <w:t xml:space="preserve">] </w:t>
      </w:r>
      <w:r w:rsidRPr="00884F48">
        <w:rPr>
          <w:rFonts w:ascii="Arial" w:eastAsia="微软雅黑" w:hAnsi="Arial" w:cs="AppleExternalUIFontSimplifiedCh"/>
          <w:color w:val="0432FF"/>
          <w:szCs w:val="22"/>
        </w:rPr>
        <w:t xml:space="preserve">adj. </w:t>
      </w:r>
      <w:r w:rsidRPr="00884F48">
        <w:rPr>
          <w:rFonts w:ascii="Arial" w:eastAsia="微软雅黑" w:hAnsi="Arial" w:cs="AppleExternalUIFontSimplifiedCh"/>
          <w:color w:val="0432FF"/>
          <w:szCs w:val="22"/>
        </w:rPr>
        <w:t>相邻的</w:t>
      </w:r>
      <w:r w:rsidR="00884F48" w:rsidRPr="00884F48">
        <w:rPr>
          <w:rFonts w:ascii="Arial" w:eastAsia="微软雅黑" w:hAnsi="Arial" w:cs="AppleExternalUIFontSimplifiedCh" w:hint="eastAsia"/>
          <w:color w:val="0432FF"/>
          <w:szCs w:val="22"/>
        </w:rPr>
        <w:t>，</w:t>
      </w:r>
      <w:r w:rsidRPr="00884F48">
        <w:rPr>
          <w:rFonts w:ascii="Arial" w:eastAsia="微软雅黑" w:hAnsi="Arial" w:cs="AppleExternalUIFontSimplifiedCh"/>
          <w:color w:val="0432FF"/>
          <w:szCs w:val="22"/>
        </w:rPr>
        <w:t>毗连的</w:t>
      </w:r>
    </w:p>
    <w:p w14:paraId="1B7DD877" w14:textId="15F170D2" w:rsidR="00BD4DED" w:rsidRPr="00832972" w:rsidRDefault="00BD4DED" w:rsidP="00BD4D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eg. The </w:t>
      </w:r>
      <w:r w:rsidRPr="0053433C">
        <w:rPr>
          <w:rFonts w:ascii="Arial" w:eastAsia="微软雅黑" w:hAnsi="Arial" w:cs="AppleExternalUIFontSimplifiedCh"/>
          <w:color w:val="FF0000"/>
          <w:szCs w:val="22"/>
        </w:rPr>
        <w:t xml:space="preserve">adjacency </w:t>
      </w:r>
      <w:r w:rsidRPr="00832972">
        <w:rPr>
          <w:rFonts w:ascii="Arial" w:eastAsia="微软雅黑" w:hAnsi="Arial" w:cs="AppleExternalUIFontSimplifiedCh"/>
          <w:szCs w:val="22"/>
        </w:rPr>
        <w:t xml:space="preserve">matrix is a way to represent a graph by showing which vertices are </w:t>
      </w:r>
      <w:r w:rsidRPr="0053433C">
        <w:rPr>
          <w:rFonts w:ascii="Arial" w:eastAsia="微软雅黑" w:hAnsi="Arial" w:cs="AppleExternalUIFontSimplifiedCh"/>
          <w:color w:val="FF0000"/>
          <w:szCs w:val="22"/>
        </w:rPr>
        <w:t xml:space="preserve">adjacent </w:t>
      </w:r>
      <w:r w:rsidRPr="00832972">
        <w:rPr>
          <w:rFonts w:ascii="Arial" w:eastAsia="微软雅黑" w:hAnsi="Arial" w:cs="AppleExternalUIFontSimplifiedCh"/>
          <w:szCs w:val="22"/>
        </w:rPr>
        <w:t>to each other.</w:t>
      </w:r>
      <w:r w:rsidR="006A30C2" w:rsidRPr="00832972">
        <w:rPr>
          <w:rFonts w:ascii="Arial" w:eastAsia="微软雅黑" w:hAnsi="Arial" w:cs="AppleExternalUIFontSimplifiedCh" w:hint="eastAsia"/>
          <w:szCs w:val="22"/>
        </w:rPr>
        <w:t xml:space="preserve"> </w:t>
      </w:r>
      <w:r w:rsidRPr="00832972">
        <w:rPr>
          <w:rFonts w:ascii="Arial" w:eastAsia="微软雅黑" w:hAnsi="Arial" w:cs="AppleExternalUIFontSimplifiedCh"/>
          <w:szCs w:val="22"/>
        </w:rPr>
        <w:t>邻接矩阵是表示图形的一种方法，它显示哪些顶点相邻。</w:t>
      </w:r>
    </w:p>
    <w:p w14:paraId="45E605CD" w14:textId="7E20DBD7" w:rsidR="00BD4DED" w:rsidRPr="00884F48" w:rsidRDefault="00BD4DED" w:rsidP="00BD4D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color w:val="0432FF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▲ </w:t>
      </w:r>
      <w:r w:rsidRPr="00832972">
        <w:rPr>
          <w:rFonts w:ascii="Arial" w:eastAsia="微软雅黑" w:hAnsi="Arial" w:cs="AppleExternalUIFontSimplifiedCh"/>
          <w:b/>
          <w:bCs/>
          <w:sz w:val="28"/>
          <w:szCs w:val="28"/>
        </w:rPr>
        <w:t>typically</w:t>
      </w:r>
      <w:r w:rsidRPr="00832972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45143F">
        <w:rPr>
          <w:rFonts w:ascii="Arial" w:eastAsia="微软雅黑" w:hAnsi="Arial" w:cs="AppleExternalUIFontSimplifiedCh"/>
          <w:color w:val="A6A6A6" w:themeColor="background1" w:themeShade="A6"/>
          <w:szCs w:val="22"/>
        </w:rPr>
        <w:t>[</w:t>
      </w:r>
      <w:r w:rsidR="00340BAD" w:rsidRPr="0045143F">
        <w:rPr>
          <w:rFonts w:ascii="Arial" w:eastAsia="微软雅黑" w:hAnsi="Arial" w:cs="AppleExternalUIFontSimplifiedCh"/>
          <w:color w:val="A6A6A6" w:themeColor="background1" w:themeShade="A6"/>
          <w:szCs w:val="22"/>
        </w:rPr>
        <w:t>ˈtɪpɪkli</w:t>
      </w:r>
      <w:r w:rsidRPr="0045143F">
        <w:rPr>
          <w:rFonts w:ascii="Arial" w:eastAsia="微软雅黑" w:hAnsi="Arial" w:cs="AppleExternalUIFontSimplifiedCh"/>
          <w:color w:val="A6A6A6" w:themeColor="background1" w:themeShade="A6"/>
          <w:szCs w:val="22"/>
        </w:rPr>
        <w:t>]</w:t>
      </w:r>
      <w:r w:rsidRPr="00832972">
        <w:rPr>
          <w:rFonts w:ascii="Arial" w:eastAsia="微软雅黑" w:hAnsi="Arial" w:cs="AppleExternalUIFontSimplifiedCh"/>
          <w:szCs w:val="22"/>
        </w:rPr>
        <w:t xml:space="preserve"> </w:t>
      </w:r>
      <w:r w:rsidRPr="00884F48">
        <w:rPr>
          <w:rFonts w:ascii="Arial" w:eastAsia="微软雅黑" w:hAnsi="Arial" w:cs="AppleExternalUIFontSimplifiedCh"/>
          <w:color w:val="0432FF"/>
          <w:szCs w:val="22"/>
        </w:rPr>
        <w:t xml:space="preserve">adv. </w:t>
      </w:r>
      <w:r w:rsidRPr="00884F48">
        <w:rPr>
          <w:rFonts w:ascii="Arial" w:eastAsia="微软雅黑" w:hAnsi="Arial" w:cs="AppleExternalUIFontSimplifiedCh"/>
          <w:color w:val="0432FF"/>
          <w:szCs w:val="22"/>
        </w:rPr>
        <w:t>通常</w:t>
      </w:r>
      <w:r w:rsidR="00884F48">
        <w:rPr>
          <w:rFonts w:ascii="Arial" w:eastAsia="微软雅黑" w:hAnsi="Arial" w:cs="AppleExternalUIFontSimplifiedCh" w:hint="eastAsia"/>
          <w:color w:val="0432FF"/>
          <w:szCs w:val="22"/>
        </w:rPr>
        <w:t>，</w:t>
      </w:r>
      <w:r w:rsidRPr="00884F48">
        <w:rPr>
          <w:rFonts w:ascii="Arial" w:eastAsia="微软雅黑" w:hAnsi="Arial" w:cs="AppleExternalUIFontSimplifiedCh"/>
          <w:color w:val="0432FF"/>
          <w:szCs w:val="22"/>
        </w:rPr>
        <w:t>一般地</w:t>
      </w:r>
    </w:p>
    <w:p w14:paraId="247968A2" w14:textId="77777777" w:rsidR="00BD4DED" w:rsidRPr="00832972" w:rsidRDefault="00BD4DED" w:rsidP="00BD4D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eg. A for loop is </w:t>
      </w:r>
      <w:r w:rsidRPr="0053433C">
        <w:rPr>
          <w:rFonts w:ascii="Arial" w:eastAsia="微软雅黑" w:hAnsi="Arial" w:cs="AppleExternalUIFontSimplifiedCh"/>
          <w:color w:val="FF0000"/>
          <w:szCs w:val="22"/>
        </w:rPr>
        <w:t xml:space="preserve">typically </w:t>
      </w:r>
      <w:r w:rsidRPr="00832972">
        <w:rPr>
          <w:rFonts w:ascii="Arial" w:eastAsia="微软雅黑" w:hAnsi="Arial" w:cs="AppleExternalUIFontSimplifiedCh"/>
          <w:szCs w:val="22"/>
        </w:rPr>
        <w:t>used to iterate over a sequence of values.</w:t>
      </w:r>
    </w:p>
    <w:p w14:paraId="55ACF4EC" w14:textId="64963B08" w:rsidR="00BD4DED" w:rsidRPr="00832972" w:rsidRDefault="006775F7" w:rsidP="00BD4D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>
        <w:rPr>
          <w:rFonts w:ascii="Arial" w:eastAsia="微软雅黑" w:hAnsi="Arial" w:cs="AppleExternalUIFontSimplifiedCh"/>
          <w:szCs w:val="22"/>
        </w:rPr>
        <w:tab/>
      </w:r>
      <w:r w:rsidR="00BD4DED" w:rsidRPr="00832972">
        <w:rPr>
          <w:rFonts w:ascii="Arial" w:eastAsia="微软雅黑" w:hAnsi="Arial" w:cs="AppleExternalUIFontSimplifiedCh"/>
          <w:szCs w:val="22"/>
        </w:rPr>
        <w:t>for</w:t>
      </w:r>
      <w:r w:rsidR="00BD4DED" w:rsidRPr="00832972">
        <w:rPr>
          <w:rFonts w:ascii="Arial" w:eastAsia="微软雅黑" w:hAnsi="Arial" w:cs="AppleExternalUIFontSimplifiedCh"/>
          <w:szCs w:val="22"/>
        </w:rPr>
        <w:t>循环通常用于迭代一系列值。</w:t>
      </w:r>
    </w:p>
    <w:p w14:paraId="673CEA8F" w14:textId="1B4D23B2" w:rsidR="00BD4DED" w:rsidRPr="00884F48" w:rsidRDefault="00BD4DED" w:rsidP="00BD4D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color w:val="0432FF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▲ </w:t>
      </w:r>
      <w:r w:rsidRPr="00832972">
        <w:rPr>
          <w:rFonts w:ascii="Arial" w:eastAsia="微软雅黑" w:hAnsi="Arial" w:cs="AppleExternalUIFontSimplifiedCh"/>
          <w:b/>
          <w:bCs/>
          <w:sz w:val="28"/>
          <w:szCs w:val="28"/>
        </w:rPr>
        <w:t>coordinate</w:t>
      </w:r>
      <w:r w:rsidRPr="00832972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45143F">
        <w:rPr>
          <w:rFonts w:ascii="Arial" w:eastAsia="微软雅黑" w:hAnsi="Arial" w:cs="AppleExternalUIFontSimplifiedCh"/>
          <w:color w:val="A6A6A6" w:themeColor="background1" w:themeShade="A6"/>
          <w:szCs w:val="22"/>
        </w:rPr>
        <w:t>[</w:t>
      </w:r>
      <w:r w:rsidR="00340BAD" w:rsidRPr="0045143F">
        <w:rPr>
          <w:rFonts w:ascii="Arial" w:eastAsia="微软雅黑" w:hAnsi="Arial" w:cs="AppleExternalUIFontSimplifiedCh"/>
          <w:color w:val="A6A6A6" w:themeColor="background1" w:themeShade="A6"/>
          <w:szCs w:val="22"/>
        </w:rPr>
        <w:t>koʊˈɔːrdɪnət</w:t>
      </w:r>
      <w:r w:rsidRPr="0045143F">
        <w:rPr>
          <w:rFonts w:ascii="Arial" w:eastAsia="微软雅黑" w:hAnsi="Arial" w:cs="AppleExternalUIFontSimplifiedCh"/>
          <w:color w:val="A6A6A6" w:themeColor="background1" w:themeShade="A6"/>
          <w:szCs w:val="22"/>
        </w:rPr>
        <w:t>]</w:t>
      </w:r>
      <w:r w:rsidRPr="00832972">
        <w:rPr>
          <w:rFonts w:ascii="Arial" w:eastAsia="微软雅黑" w:hAnsi="Arial" w:cs="AppleExternalUIFontSimplifiedCh"/>
          <w:szCs w:val="22"/>
        </w:rPr>
        <w:t xml:space="preserve"> </w:t>
      </w:r>
      <w:r w:rsidRPr="00884F48">
        <w:rPr>
          <w:rFonts w:ascii="Arial" w:eastAsia="微软雅黑" w:hAnsi="Arial" w:cs="AppleExternalUIFontSimplifiedCh"/>
          <w:color w:val="0432FF"/>
          <w:szCs w:val="22"/>
        </w:rPr>
        <w:t>v.</w:t>
      </w:r>
      <w:r w:rsidR="00340BAD" w:rsidRPr="00884F48">
        <w:rPr>
          <w:rFonts w:ascii="Arial" w:eastAsia="微软雅黑" w:hAnsi="Arial" w:cs="AppleExternalUIFontSimplifiedCh"/>
          <w:color w:val="0432FF"/>
          <w:szCs w:val="22"/>
        </w:rPr>
        <w:t xml:space="preserve"> </w:t>
      </w:r>
      <w:r w:rsidRPr="00884F48">
        <w:rPr>
          <w:rFonts w:ascii="Arial" w:eastAsia="微软雅黑" w:hAnsi="Arial" w:cs="AppleExternalUIFontSimplifiedCh"/>
          <w:color w:val="0432FF"/>
          <w:szCs w:val="22"/>
        </w:rPr>
        <w:t>使协调，使配合，搭配</w:t>
      </w:r>
    </w:p>
    <w:p w14:paraId="3FF21FBA" w14:textId="39378008" w:rsidR="00BD4DED" w:rsidRPr="00832972" w:rsidRDefault="00BD4DED" w:rsidP="00BD4D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eg. The software team must </w:t>
      </w:r>
      <w:r w:rsidRPr="0053433C">
        <w:rPr>
          <w:rFonts w:ascii="Arial" w:eastAsia="微软雅黑" w:hAnsi="Arial" w:cs="AppleExternalUIFontSimplifiedCh"/>
          <w:color w:val="FF0000"/>
          <w:szCs w:val="22"/>
        </w:rPr>
        <w:t xml:space="preserve">coordinate </w:t>
      </w:r>
      <w:r w:rsidRPr="00832972">
        <w:rPr>
          <w:rFonts w:ascii="Arial" w:eastAsia="微软雅黑" w:hAnsi="Arial" w:cs="AppleExternalUIFontSimplifiedCh"/>
          <w:szCs w:val="22"/>
        </w:rPr>
        <w:t>with the hardware team to ensure that their products work together seamlessly.</w:t>
      </w:r>
      <w:r w:rsidR="006A30C2" w:rsidRPr="00832972">
        <w:rPr>
          <w:rFonts w:ascii="Arial" w:eastAsia="微软雅黑" w:hAnsi="Arial" w:cs="AppleExternalUIFontSimplifiedCh" w:hint="eastAsia"/>
          <w:szCs w:val="22"/>
        </w:rPr>
        <w:t xml:space="preserve"> </w:t>
      </w:r>
      <w:r w:rsidRPr="00832972">
        <w:rPr>
          <w:rFonts w:ascii="Arial" w:eastAsia="微软雅黑" w:hAnsi="Arial" w:cs="AppleExternalUIFontSimplifiedCh"/>
          <w:szCs w:val="22"/>
        </w:rPr>
        <w:t>软件团队必须与硬件团队协调，以确保他们的产品能够无缝地配合使用。</w:t>
      </w:r>
    </w:p>
    <w:p w14:paraId="2DC4A17B" w14:textId="572D876B" w:rsidR="00F35B80" w:rsidRPr="00832972" w:rsidRDefault="00F35B80" w:rsidP="00F35B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▲ </w:t>
      </w:r>
      <w:r w:rsidR="0045143F" w:rsidRPr="0045143F">
        <w:rPr>
          <w:rFonts w:ascii="Arial" w:eastAsia="微软雅黑" w:hAnsi="Arial" w:cs="AppleExternalUIFontSimplifiedCh" w:hint="eastAsia"/>
          <w:b/>
          <w:bCs/>
          <w:sz w:val="28"/>
        </w:rPr>
        <w:t>r</w:t>
      </w:r>
      <w:r w:rsidRPr="00832972">
        <w:rPr>
          <w:rFonts w:ascii="Arial" w:eastAsia="微软雅黑" w:hAnsi="Arial" w:cs="AppleExternalUIFontSimplifiedCh"/>
          <w:b/>
          <w:bCs/>
          <w:sz w:val="28"/>
          <w:szCs w:val="28"/>
        </w:rPr>
        <w:t>ecursion</w:t>
      </w:r>
      <w:r w:rsidRPr="00832972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45143F">
        <w:rPr>
          <w:rFonts w:ascii="Arial" w:eastAsia="微软雅黑" w:hAnsi="Arial" w:cs="AppleExternalUIFontSimplifiedCh"/>
          <w:color w:val="A6A6A6" w:themeColor="background1" w:themeShade="A6"/>
          <w:szCs w:val="22"/>
        </w:rPr>
        <w:t>[</w:t>
      </w:r>
      <w:r w:rsidR="00F01358" w:rsidRPr="0045143F">
        <w:rPr>
          <w:rFonts w:ascii="Arial" w:eastAsia="微软雅黑" w:hAnsi="Arial" w:cs="AppleExternalUIFontSimplifiedCh"/>
          <w:color w:val="A6A6A6" w:themeColor="background1" w:themeShade="A6"/>
          <w:szCs w:val="22"/>
        </w:rPr>
        <w:t>rɪˈkɜːrʒn</w:t>
      </w:r>
      <w:r w:rsidRPr="0045143F">
        <w:rPr>
          <w:rFonts w:ascii="Arial" w:eastAsia="微软雅黑" w:hAnsi="Arial" w:cs="AppleExternalUIFontSimplifiedCh"/>
          <w:color w:val="A6A6A6" w:themeColor="background1" w:themeShade="A6"/>
          <w:szCs w:val="22"/>
        </w:rPr>
        <w:t xml:space="preserve">] </w:t>
      </w:r>
      <w:r w:rsidRPr="00884F48">
        <w:rPr>
          <w:rFonts w:ascii="Arial" w:eastAsia="微软雅黑" w:hAnsi="Arial" w:cs="AppleExternalUIFontSimplifiedCh"/>
          <w:color w:val="0432FF"/>
          <w:szCs w:val="22"/>
        </w:rPr>
        <w:t xml:space="preserve">n. </w:t>
      </w:r>
      <w:r w:rsidRPr="00884F48">
        <w:rPr>
          <w:rFonts w:ascii="Arial" w:eastAsia="微软雅黑" w:hAnsi="Arial" w:cs="AppleExternalUIFontSimplifiedCh"/>
          <w:color w:val="0432FF"/>
          <w:szCs w:val="22"/>
        </w:rPr>
        <w:t>递归</w:t>
      </w:r>
    </w:p>
    <w:p w14:paraId="509C1112" w14:textId="77777777" w:rsidR="00F01358" w:rsidRPr="00832972" w:rsidRDefault="00F35B80" w:rsidP="00F35B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eg. The function uses </w:t>
      </w:r>
      <w:r w:rsidRPr="0053433C">
        <w:rPr>
          <w:rFonts w:ascii="Arial" w:eastAsia="微软雅黑" w:hAnsi="Arial" w:cs="AppleExternalUIFontSimplifiedCh"/>
          <w:color w:val="FF0000"/>
          <w:szCs w:val="22"/>
        </w:rPr>
        <w:t xml:space="preserve">recursion </w:t>
      </w:r>
      <w:r w:rsidRPr="00832972">
        <w:rPr>
          <w:rFonts w:ascii="Arial" w:eastAsia="微软雅黑" w:hAnsi="Arial" w:cs="AppleExternalUIFontSimplifiedCh"/>
          <w:szCs w:val="22"/>
        </w:rPr>
        <w:t>to traverse the tree data structure.</w:t>
      </w:r>
      <w:r w:rsidR="00F01358" w:rsidRPr="00832972">
        <w:rPr>
          <w:rFonts w:ascii="Arial" w:eastAsia="微软雅黑" w:hAnsi="Arial" w:cs="AppleExternalUIFontSimplifiedCh" w:hint="eastAsia"/>
          <w:szCs w:val="22"/>
        </w:rPr>
        <w:t xml:space="preserve"> </w:t>
      </w:r>
    </w:p>
    <w:p w14:paraId="27A1AD2C" w14:textId="0E47AE97" w:rsidR="00F35B80" w:rsidRPr="00832972" w:rsidRDefault="00F01358" w:rsidP="00F35B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ab/>
      </w:r>
      <w:r w:rsidR="00F35B80" w:rsidRPr="00832972">
        <w:rPr>
          <w:rFonts w:ascii="Arial" w:eastAsia="微软雅黑" w:hAnsi="Arial" w:cs="AppleExternalUIFontSimplifiedCh"/>
          <w:szCs w:val="22"/>
        </w:rPr>
        <w:t>该函数使用递归遍历树形数据结构。</w:t>
      </w:r>
    </w:p>
    <w:p w14:paraId="007D3FAA" w14:textId="2C6D987F" w:rsidR="00F35B80" w:rsidRPr="00832972" w:rsidRDefault="00F35B80" w:rsidP="00F35B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>▲</w:t>
      </w:r>
      <w:r w:rsidRPr="00832972">
        <w:rPr>
          <w:rFonts w:ascii="Arial" w:eastAsia="微软雅黑" w:hAnsi="Arial" w:cs="AppleExternalUIFontSimplifiedCh"/>
          <w:b/>
          <w:bCs/>
          <w:szCs w:val="22"/>
        </w:rPr>
        <w:t xml:space="preserve"> </w:t>
      </w:r>
      <w:r w:rsidRPr="00832972">
        <w:rPr>
          <w:rFonts w:ascii="Arial" w:eastAsia="微软雅黑" w:hAnsi="Arial" w:cs="AppleExternalUIFontSimplifiedCh"/>
          <w:b/>
          <w:bCs/>
          <w:sz w:val="28"/>
        </w:rPr>
        <w:t>Divide and conquer</w:t>
      </w:r>
      <w:r w:rsidRPr="0045143F">
        <w:rPr>
          <w:rFonts w:ascii="Arial" w:eastAsia="微软雅黑" w:hAnsi="Arial" w:cs="AppleExternalUIFontSimplifiedCh"/>
          <w:color w:val="A6A6A6" w:themeColor="background1" w:themeShade="A6"/>
          <w:szCs w:val="22"/>
        </w:rPr>
        <w:t xml:space="preserve"> [dɪˈvaɪd ənd ˈkɑːŋkər]</w:t>
      </w:r>
      <w:r w:rsidRPr="00832972">
        <w:rPr>
          <w:rFonts w:ascii="Arial" w:eastAsia="微软雅黑" w:hAnsi="Arial" w:cs="AppleExternalUIFontSimplifiedCh"/>
          <w:szCs w:val="22"/>
        </w:rPr>
        <w:t xml:space="preserve"> </w:t>
      </w:r>
      <w:r w:rsidR="00884F48" w:rsidRPr="00884F48">
        <w:rPr>
          <w:rFonts w:ascii="Arial" w:eastAsia="微软雅黑" w:hAnsi="Arial" w:cs="AppleExternalUIFontSimplifiedCh" w:hint="eastAsia"/>
          <w:color w:val="0432FF"/>
          <w:szCs w:val="22"/>
        </w:rPr>
        <w:t>phr</w:t>
      </w:r>
      <w:r w:rsidR="00884F48" w:rsidRPr="00884F48">
        <w:rPr>
          <w:rFonts w:ascii="Arial" w:eastAsia="微软雅黑" w:hAnsi="Arial" w:cs="AppleExternalUIFontSimplifiedCh"/>
          <w:color w:val="0432FF"/>
          <w:szCs w:val="22"/>
        </w:rPr>
        <w:t xml:space="preserve">. </w:t>
      </w:r>
      <w:r w:rsidRPr="00884F48">
        <w:rPr>
          <w:rFonts w:ascii="Arial" w:eastAsia="微软雅黑" w:hAnsi="Arial" w:cs="AppleExternalUIFontSimplifiedCh"/>
          <w:color w:val="0432FF"/>
          <w:szCs w:val="22"/>
        </w:rPr>
        <w:t>分治</w:t>
      </w:r>
    </w:p>
    <w:p w14:paraId="60000598" w14:textId="77777777" w:rsidR="00F35B80" w:rsidRPr="00832972" w:rsidRDefault="00F35B80" w:rsidP="00F35B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eg. </w:t>
      </w:r>
      <w:bookmarkStart w:id="29" w:name="OLE_LINK7"/>
      <w:bookmarkStart w:id="30" w:name="OLE_LINK8"/>
      <w:r w:rsidRPr="00832972">
        <w:rPr>
          <w:rFonts w:ascii="Arial" w:eastAsia="微软雅黑" w:hAnsi="Arial" w:cs="AppleExternalUIFontSimplifiedCh"/>
          <w:szCs w:val="22"/>
        </w:rPr>
        <w:t>The merge sort algorithm uses a</w:t>
      </w:r>
      <w:r w:rsidRPr="0053433C">
        <w:rPr>
          <w:rFonts w:ascii="Arial" w:eastAsia="微软雅黑" w:hAnsi="Arial" w:cs="AppleExternalUIFontSimplifiedCh"/>
          <w:color w:val="FF0000"/>
          <w:szCs w:val="22"/>
        </w:rPr>
        <w:t xml:space="preserve"> divide and conquer</w:t>
      </w:r>
      <w:r w:rsidRPr="00832972">
        <w:rPr>
          <w:rFonts w:ascii="Arial" w:eastAsia="微软雅黑" w:hAnsi="Arial" w:cs="AppleExternalUIFontSimplifiedCh"/>
          <w:szCs w:val="22"/>
        </w:rPr>
        <w:t xml:space="preserve"> strategy to sort the elements.</w:t>
      </w:r>
      <w:bookmarkEnd w:id="29"/>
      <w:bookmarkEnd w:id="30"/>
    </w:p>
    <w:p w14:paraId="5F92E6F9" w14:textId="23EAD933" w:rsidR="00F35B80" w:rsidRPr="00832972" w:rsidRDefault="00884F48" w:rsidP="00F35B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>
        <w:rPr>
          <w:rFonts w:ascii="Arial" w:eastAsia="微软雅黑" w:hAnsi="Arial" w:cs="AppleExternalUIFontSimplifiedCh"/>
          <w:szCs w:val="22"/>
        </w:rPr>
        <w:lastRenderedPageBreak/>
        <w:tab/>
      </w:r>
      <w:r w:rsidR="00F35B80" w:rsidRPr="00832972">
        <w:rPr>
          <w:rFonts w:ascii="Arial" w:eastAsia="微软雅黑" w:hAnsi="Arial" w:cs="AppleExternalUIFontSimplifiedCh"/>
          <w:szCs w:val="22"/>
        </w:rPr>
        <w:t>归并排序算法使用分而治之的策略来排序元素。</w:t>
      </w:r>
    </w:p>
    <w:p w14:paraId="21B3BC32" w14:textId="77777777" w:rsidR="00F35B80" w:rsidRPr="00832972" w:rsidRDefault="00F35B80" w:rsidP="00F35B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▲ </w:t>
      </w:r>
      <w:bookmarkStart w:id="31" w:name="OLE_LINK131"/>
      <w:bookmarkStart w:id="32" w:name="OLE_LINK132"/>
      <w:r w:rsidRPr="00832972">
        <w:rPr>
          <w:rFonts w:ascii="Arial" w:eastAsia="微软雅黑" w:hAnsi="Arial" w:cs="AppleExternalUIFontSimplifiedCh"/>
          <w:b/>
          <w:bCs/>
          <w:sz w:val="28"/>
          <w:szCs w:val="28"/>
        </w:rPr>
        <w:t>instantiate</w:t>
      </w:r>
      <w:r w:rsidRPr="0045143F">
        <w:rPr>
          <w:rFonts w:ascii="Arial" w:eastAsia="微软雅黑" w:hAnsi="Arial" w:cs="AppleExternalUIFontSimplifiedCh"/>
          <w:color w:val="A6A6A6" w:themeColor="background1" w:themeShade="A6"/>
          <w:sz w:val="28"/>
          <w:szCs w:val="28"/>
        </w:rPr>
        <w:t xml:space="preserve"> </w:t>
      </w:r>
      <w:bookmarkEnd w:id="31"/>
      <w:bookmarkEnd w:id="32"/>
      <w:r w:rsidRPr="0045143F">
        <w:rPr>
          <w:rFonts w:ascii="Arial" w:eastAsia="微软雅黑" w:hAnsi="Arial" w:cs="AppleExternalUIFontSimplifiedCh"/>
          <w:color w:val="A6A6A6" w:themeColor="background1" w:themeShade="A6"/>
          <w:szCs w:val="22"/>
        </w:rPr>
        <w:t>[ɪnˈstænʃɪeɪt]</w:t>
      </w:r>
      <w:r w:rsidRPr="00884F48">
        <w:rPr>
          <w:rFonts w:ascii="Arial" w:eastAsia="微软雅黑" w:hAnsi="Arial" w:cs="AppleExternalUIFontSimplifiedCh"/>
          <w:color w:val="0432FF"/>
          <w:szCs w:val="22"/>
        </w:rPr>
        <w:t xml:space="preserve"> v. </w:t>
      </w:r>
      <w:r w:rsidRPr="00884F48">
        <w:rPr>
          <w:rFonts w:ascii="Arial" w:eastAsia="微软雅黑" w:hAnsi="Arial" w:cs="AppleExternalUIFontSimplifiedCh"/>
          <w:color w:val="0432FF"/>
          <w:szCs w:val="22"/>
        </w:rPr>
        <w:t>实例化</w:t>
      </w:r>
    </w:p>
    <w:p w14:paraId="08CF7FA2" w14:textId="04B0476D" w:rsidR="00F35B80" w:rsidRPr="00832972" w:rsidRDefault="00F35B80" w:rsidP="00F35B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eg. </w:t>
      </w:r>
      <w:bookmarkStart w:id="33" w:name="OLE_LINK9"/>
      <w:bookmarkStart w:id="34" w:name="OLE_LINK10"/>
      <w:r w:rsidRPr="00832972">
        <w:rPr>
          <w:rFonts w:ascii="Arial" w:eastAsia="微软雅黑" w:hAnsi="Arial" w:cs="AppleExternalUIFontSimplifiedCh"/>
          <w:szCs w:val="22"/>
        </w:rPr>
        <w:t xml:space="preserve">We need to </w:t>
      </w:r>
      <w:r w:rsidRPr="0053433C">
        <w:rPr>
          <w:rFonts w:ascii="Arial" w:eastAsia="微软雅黑" w:hAnsi="Arial" w:cs="AppleExternalUIFontSimplifiedCh"/>
          <w:color w:val="FF0000"/>
          <w:szCs w:val="22"/>
        </w:rPr>
        <w:t xml:space="preserve">instantiate </w:t>
      </w:r>
      <w:r w:rsidRPr="00832972">
        <w:rPr>
          <w:rFonts w:ascii="Arial" w:eastAsia="微软雅黑" w:hAnsi="Arial" w:cs="AppleExternalUIFontSimplifiedCh"/>
          <w:szCs w:val="22"/>
        </w:rPr>
        <w:t>the object before we can use it.</w:t>
      </w:r>
      <w:bookmarkEnd w:id="33"/>
      <w:bookmarkEnd w:id="34"/>
      <w:r w:rsidR="0045143F">
        <w:rPr>
          <w:rFonts w:ascii="Arial" w:eastAsia="微软雅黑" w:hAnsi="Arial" w:cs="AppleExternalUIFontSimplifiedCh" w:hint="eastAsia"/>
          <w:szCs w:val="22"/>
        </w:rPr>
        <w:t xml:space="preserve"> </w:t>
      </w:r>
      <w:r w:rsidRPr="00832972">
        <w:rPr>
          <w:rFonts w:ascii="Arial" w:eastAsia="微软雅黑" w:hAnsi="Arial" w:cs="AppleExternalUIFontSimplifiedCh"/>
          <w:szCs w:val="22"/>
        </w:rPr>
        <w:t>我们需要实例化这个对象才能使用它。</w:t>
      </w:r>
    </w:p>
    <w:p w14:paraId="1B6017EF" w14:textId="77777777" w:rsidR="00F35B80" w:rsidRPr="00832972" w:rsidRDefault="00F35B80" w:rsidP="00F35B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▲ </w:t>
      </w:r>
      <w:r w:rsidRPr="00832972">
        <w:rPr>
          <w:rFonts w:ascii="Arial" w:eastAsia="微软雅黑" w:hAnsi="Arial" w:cs="AppleExternalUIFontSimplifiedCh"/>
          <w:b/>
          <w:bCs/>
          <w:sz w:val="28"/>
          <w:szCs w:val="28"/>
        </w:rPr>
        <w:t>comparison</w:t>
      </w:r>
      <w:r w:rsidRPr="00832972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45143F">
        <w:rPr>
          <w:rFonts w:ascii="Arial" w:eastAsia="微软雅黑" w:hAnsi="Arial" w:cs="AppleExternalUIFontSimplifiedCh"/>
          <w:color w:val="A6A6A6" w:themeColor="background1" w:themeShade="A6"/>
          <w:szCs w:val="22"/>
        </w:rPr>
        <w:t>[kəmˈpærɪsn]</w:t>
      </w:r>
      <w:r w:rsidRPr="00884F48">
        <w:rPr>
          <w:rFonts w:ascii="Arial" w:eastAsia="微软雅黑" w:hAnsi="Arial" w:cs="AppleExternalUIFontSimplifiedCh"/>
          <w:color w:val="0432FF"/>
          <w:szCs w:val="22"/>
        </w:rPr>
        <w:t xml:space="preserve"> n. </w:t>
      </w:r>
      <w:r w:rsidRPr="00884F48">
        <w:rPr>
          <w:rFonts w:ascii="Arial" w:eastAsia="微软雅黑" w:hAnsi="Arial" w:cs="AppleExternalUIFontSimplifiedCh"/>
          <w:color w:val="0432FF"/>
          <w:szCs w:val="22"/>
        </w:rPr>
        <w:t>比较</w:t>
      </w:r>
    </w:p>
    <w:p w14:paraId="5082FA80" w14:textId="77777777" w:rsidR="00F35B80" w:rsidRPr="00832972" w:rsidRDefault="00F35B80" w:rsidP="00F35B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>eg.</w:t>
      </w:r>
      <w:bookmarkStart w:id="35" w:name="OLE_LINK11"/>
      <w:bookmarkStart w:id="36" w:name="OLE_LINK12"/>
      <w:r w:rsidRPr="00832972">
        <w:rPr>
          <w:rFonts w:ascii="Arial" w:eastAsia="微软雅黑" w:hAnsi="Arial" w:cs="AppleExternalUIFontSimplifiedCh"/>
          <w:szCs w:val="22"/>
        </w:rPr>
        <w:t xml:space="preserve"> We need to perform a </w:t>
      </w:r>
      <w:r w:rsidRPr="0053433C">
        <w:rPr>
          <w:rFonts w:ascii="Arial" w:eastAsia="微软雅黑" w:hAnsi="Arial" w:cs="AppleExternalUIFontSimplifiedCh"/>
          <w:color w:val="FF0000"/>
          <w:szCs w:val="22"/>
        </w:rPr>
        <w:t xml:space="preserve">comparison </w:t>
      </w:r>
      <w:r w:rsidRPr="00832972">
        <w:rPr>
          <w:rFonts w:ascii="Arial" w:eastAsia="微软雅黑" w:hAnsi="Arial" w:cs="AppleExternalUIFontSimplifiedCh"/>
          <w:szCs w:val="22"/>
        </w:rPr>
        <w:t>of the two datasets to identify the differences.</w:t>
      </w:r>
      <w:bookmarkEnd w:id="35"/>
      <w:bookmarkEnd w:id="36"/>
    </w:p>
    <w:p w14:paraId="4BD0CFB3" w14:textId="32F55199" w:rsidR="00F35B80" w:rsidRPr="00832972" w:rsidRDefault="00FA7D4B" w:rsidP="00F35B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ab/>
      </w:r>
      <w:r w:rsidR="00F35B80" w:rsidRPr="00832972">
        <w:rPr>
          <w:rFonts w:ascii="Arial" w:eastAsia="微软雅黑" w:hAnsi="Arial" w:cs="AppleExternalUIFontSimplifiedCh"/>
          <w:szCs w:val="22"/>
        </w:rPr>
        <w:t>我们需要对这两个数据集进行比较，以找出差异。</w:t>
      </w:r>
    </w:p>
    <w:p w14:paraId="7CDC79B4" w14:textId="064AC74D" w:rsidR="00F35B80" w:rsidRPr="00832972" w:rsidRDefault="00F35B80" w:rsidP="00F35B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▲ </w:t>
      </w:r>
      <w:r w:rsidRPr="00832972">
        <w:rPr>
          <w:rFonts w:ascii="Arial" w:eastAsia="微软雅黑" w:hAnsi="Arial" w:cs="AppleExternalUIFontSimplifiedCh"/>
          <w:b/>
          <w:bCs/>
          <w:sz w:val="28"/>
          <w:szCs w:val="28"/>
        </w:rPr>
        <w:t>subtle</w:t>
      </w:r>
      <w:r w:rsidRPr="00832972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45143F">
        <w:rPr>
          <w:rFonts w:ascii="Arial" w:eastAsia="微软雅黑" w:hAnsi="Arial" w:cs="AppleExternalUIFontSimplifiedCh"/>
          <w:color w:val="A6A6A6" w:themeColor="background1" w:themeShade="A6"/>
          <w:szCs w:val="22"/>
        </w:rPr>
        <w:t>[</w:t>
      </w:r>
      <w:r w:rsidR="0071376B" w:rsidRPr="0045143F">
        <w:rPr>
          <w:rFonts w:ascii="Arial" w:eastAsia="微软雅黑" w:hAnsi="Arial" w:cs="AppleExternalUIFontSimplifiedCh"/>
          <w:color w:val="A6A6A6" w:themeColor="background1" w:themeShade="A6"/>
          <w:szCs w:val="22"/>
        </w:rPr>
        <w:t>ˈsʌt(ə)</w:t>
      </w:r>
      <w:r w:rsidRPr="0045143F">
        <w:rPr>
          <w:rFonts w:ascii="Arial" w:eastAsia="微软雅黑" w:hAnsi="Arial" w:cs="AppleExternalUIFontSimplifiedCh"/>
          <w:color w:val="A6A6A6" w:themeColor="background1" w:themeShade="A6"/>
          <w:szCs w:val="22"/>
        </w:rPr>
        <w:t>]</w:t>
      </w:r>
      <w:r w:rsidRPr="00832972">
        <w:rPr>
          <w:rFonts w:ascii="Arial" w:eastAsia="微软雅黑" w:hAnsi="Arial" w:cs="AppleExternalUIFontSimplifiedCh"/>
          <w:szCs w:val="22"/>
        </w:rPr>
        <w:t xml:space="preserve"> </w:t>
      </w:r>
      <w:r w:rsidRPr="00884F48">
        <w:rPr>
          <w:rFonts w:ascii="Arial" w:eastAsia="微软雅黑" w:hAnsi="Arial" w:cs="AppleExternalUIFontSimplifiedCh"/>
          <w:color w:val="0432FF"/>
          <w:szCs w:val="22"/>
        </w:rPr>
        <w:t xml:space="preserve">adj. </w:t>
      </w:r>
      <w:r w:rsidRPr="00884F48">
        <w:rPr>
          <w:rFonts w:ascii="Arial" w:eastAsia="微软雅黑" w:hAnsi="Arial" w:cs="AppleExternalUIFontSimplifiedCh"/>
          <w:color w:val="0432FF"/>
          <w:szCs w:val="22"/>
        </w:rPr>
        <w:t>微妙的，不易察觉的</w:t>
      </w:r>
    </w:p>
    <w:p w14:paraId="3135FA82" w14:textId="77777777" w:rsidR="00F35B80" w:rsidRPr="00832972" w:rsidRDefault="00F35B80" w:rsidP="00F35B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eg. </w:t>
      </w:r>
      <w:bookmarkStart w:id="37" w:name="OLE_LINK13"/>
      <w:bookmarkStart w:id="38" w:name="OLE_LINK14"/>
      <w:r w:rsidRPr="00832972">
        <w:rPr>
          <w:rFonts w:ascii="Arial" w:eastAsia="微软雅黑" w:hAnsi="Arial" w:cs="AppleExternalUIFontSimplifiedCh"/>
          <w:szCs w:val="22"/>
        </w:rPr>
        <w:t xml:space="preserve">The bug in the code was </w:t>
      </w:r>
      <w:r w:rsidRPr="0053433C">
        <w:rPr>
          <w:rFonts w:ascii="Arial" w:eastAsia="微软雅黑" w:hAnsi="Arial" w:cs="AppleExternalUIFontSimplifiedCh"/>
          <w:color w:val="FF0000"/>
          <w:szCs w:val="22"/>
        </w:rPr>
        <w:t xml:space="preserve">subtle </w:t>
      </w:r>
      <w:r w:rsidRPr="00832972">
        <w:rPr>
          <w:rFonts w:ascii="Arial" w:eastAsia="微软雅黑" w:hAnsi="Arial" w:cs="AppleExternalUIFontSimplifiedCh"/>
          <w:szCs w:val="22"/>
        </w:rPr>
        <w:t>and difficult to detect.</w:t>
      </w:r>
    </w:p>
    <w:bookmarkEnd w:id="37"/>
    <w:bookmarkEnd w:id="38"/>
    <w:p w14:paraId="437C9E93" w14:textId="05A9F78E" w:rsidR="00F35B80" w:rsidRPr="00832972" w:rsidRDefault="00FA7D4B" w:rsidP="00F35B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ab/>
      </w:r>
      <w:r w:rsidR="00F35B80" w:rsidRPr="00832972">
        <w:rPr>
          <w:rFonts w:ascii="Arial" w:eastAsia="微软雅黑" w:hAnsi="Arial" w:cs="AppleExternalUIFontSimplifiedCh"/>
          <w:szCs w:val="22"/>
        </w:rPr>
        <w:t>代码中的错误非常微妙，难以检测出来。</w:t>
      </w:r>
    </w:p>
    <w:p w14:paraId="1EDC48BE" w14:textId="2EBCB6F4" w:rsidR="00F35B80" w:rsidRPr="00832972" w:rsidRDefault="00F35B80" w:rsidP="00F35B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▲ </w:t>
      </w:r>
      <w:r w:rsidRPr="00832972">
        <w:rPr>
          <w:rFonts w:ascii="Arial" w:eastAsia="微软雅黑" w:hAnsi="Arial" w:cs="AppleExternalUIFontSimplifiedCh"/>
          <w:b/>
          <w:bCs/>
          <w:sz w:val="28"/>
          <w:szCs w:val="28"/>
        </w:rPr>
        <w:t>constraint</w:t>
      </w:r>
      <w:r w:rsidRPr="00832972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302217">
        <w:rPr>
          <w:rFonts w:ascii="Arial" w:eastAsia="微软雅黑" w:hAnsi="Arial" w:cs="AppleExternalUIFontSimplifiedCh"/>
          <w:color w:val="A6A6A6" w:themeColor="background1" w:themeShade="A6"/>
          <w:szCs w:val="22"/>
        </w:rPr>
        <w:t xml:space="preserve">[kənˈstreɪnt] </w:t>
      </w:r>
      <w:r w:rsidRPr="00884F48">
        <w:rPr>
          <w:rFonts w:ascii="Arial" w:eastAsia="微软雅黑" w:hAnsi="Arial" w:cs="AppleExternalUIFontSimplifiedCh"/>
          <w:color w:val="0432FF"/>
          <w:szCs w:val="22"/>
        </w:rPr>
        <w:t xml:space="preserve">n. </w:t>
      </w:r>
      <w:r w:rsidRPr="00884F48">
        <w:rPr>
          <w:rFonts w:ascii="Arial" w:eastAsia="微软雅黑" w:hAnsi="Arial" w:cs="AppleExternalUIFontSimplifiedCh"/>
          <w:color w:val="0432FF"/>
          <w:szCs w:val="22"/>
        </w:rPr>
        <w:t>约束，限制</w:t>
      </w:r>
    </w:p>
    <w:p w14:paraId="03DF649D" w14:textId="77777777" w:rsidR="00F35B80" w:rsidRPr="00832972" w:rsidRDefault="00F35B80" w:rsidP="00F35B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eg. The design of the system was limited by the </w:t>
      </w:r>
      <w:r w:rsidRPr="0053433C">
        <w:rPr>
          <w:rFonts w:ascii="Arial" w:eastAsia="微软雅黑" w:hAnsi="Arial" w:cs="AppleExternalUIFontSimplifiedCh"/>
          <w:color w:val="FF0000"/>
          <w:szCs w:val="22"/>
        </w:rPr>
        <w:t xml:space="preserve">constraints </w:t>
      </w:r>
      <w:r w:rsidRPr="00832972">
        <w:rPr>
          <w:rFonts w:ascii="Arial" w:eastAsia="微软雅黑" w:hAnsi="Arial" w:cs="AppleExternalUIFontSimplifiedCh"/>
          <w:szCs w:val="22"/>
        </w:rPr>
        <w:t>of the hardware.</w:t>
      </w:r>
    </w:p>
    <w:p w14:paraId="6A3353DD" w14:textId="648ABE01" w:rsidR="00F35B80" w:rsidRPr="00832972" w:rsidRDefault="00FA7D4B" w:rsidP="00F35B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ab/>
      </w:r>
      <w:r w:rsidR="00F35B80" w:rsidRPr="00832972">
        <w:rPr>
          <w:rFonts w:ascii="Arial" w:eastAsia="微软雅黑" w:hAnsi="Arial" w:cs="AppleExternalUIFontSimplifiedCh"/>
          <w:szCs w:val="22"/>
        </w:rPr>
        <w:t>系统的设计受到硬件约束的限制。</w:t>
      </w:r>
    </w:p>
    <w:p w14:paraId="4E253DB2" w14:textId="77777777" w:rsidR="00F35B80" w:rsidRPr="00832972" w:rsidRDefault="00F35B80" w:rsidP="00F35B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▲ </w:t>
      </w:r>
      <w:r w:rsidRPr="00832972">
        <w:rPr>
          <w:rFonts w:ascii="Arial" w:eastAsia="微软雅黑" w:hAnsi="Arial" w:cs="AppleExternalUIFontSimplifiedCh"/>
          <w:b/>
          <w:bCs/>
          <w:sz w:val="28"/>
          <w:szCs w:val="28"/>
        </w:rPr>
        <w:t>nuanced</w:t>
      </w:r>
      <w:r w:rsidRPr="00832972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302217">
        <w:rPr>
          <w:rFonts w:ascii="Arial" w:eastAsia="微软雅黑" w:hAnsi="Arial" w:cs="AppleExternalUIFontSimplifiedCh"/>
          <w:color w:val="A6A6A6" w:themeColor="background1" w:themeShade="A6"/>
          <w:szCs w:val="22"/>
        </w:rPr>
        <w:t>[ˈnuːɑːnst]</w:t>
      </w:r>
      <w:r w:rsidRPr="00832972">
        <w:rPr>
          <w:rFonts w:ascii="Arial" w:eastAsia="微软雅黑" w:hAnsi="Arial" w:cs="AppleExternalUIFontSimplifiedCh"/>
          <w:szCs w:val="22"/>
        </w:rPr>
        <w:t xml:space="preserve"> </w:t>
      </w:r>
      <w:r w:rsidRPr="00884F48">
        <w:rPr>
          <w:rFonts w:ascii="Arial" w:eastAsia="微软雅黑" w:hAnsi="Arial" w:cs="AppleExternalUIFontSimplifiedCh"/>
          <w:color w:val="0432FF"/>
          <w:szCs w:val="22"/>
        </w:rPr>
        <w:t xml:space="preserve">adj. </w:t>
      </w:r>
      <w:r w:rsidRPr="00884F48">
        <w:rPr>
          <w:rFonts w:ascii="Arial" w:eastAsia="微软雅黑" w:hAnsi="Arial" w:cs="AppleExternalUIFontSimplifiedCh"/>
          <w:color w:val="0432FF"/>
          <w:szCs w:val="22"/>
        </w:rPr>
        <w:t>微妙的，具有细微差别的</w:t>
      </w:r>
    </w:p>
    <w:p w14:paraId="05BCAB89" w14:textId="77777777" w:rsidR="00F35B80" w:rsidRPr="00832972" w:rsidRDefault="00F35B80" w:rsidP="00F35B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eg. The politician's speech was </w:t>
      </w:r>
      <w:r w:rsidRPr="0053433C">
        <w:rPr>
          <w:rFonts w:ascii="Arial" w:eastAsia="微软雅黑" w:hAnsi="Arial" w:cs="AppleExternalUIFontSimplifiedCh"/>
          <w:color w:val="FF0000"/>
          <w:szCs w:val="22"/>
        </w:rPr>
        <w:t xml:space="preserve">nuanced </w:t>
      </w:r>
      <w:r w:rsidRPr="00832972">
        <w:rPr>
          <w:rFonts w:ascii="Arial" w:eastAsia="微软雅黑" w:hAnsi="Arial" w:cs="AppleExternalUIFontSimplifiedCh"/>
          <w:szCs w:val="22"/>
        </w:rPr>
        <w:t>and carefully crafted to appeal to different audiences.</w:t>
      </w:r>
    </w:p>
    <w:p w14:paraId="4637A9F4" w14:textId="501A2AD6" w:rsidR="00F35B80" w:rsidRPr="00832972" w:rsidRDefault="008F354F" w:rsidP="00F35B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>
        <w:rPr>
          <w:rFonts w:ascii="Arial" w:eastAsia="微软雅黑" w:hAnsi="Arial" w:cs="AppleExternalUIFontSimplifiedCh"/>
          <w:szCs w:val="22"/>
        </w:rPr>
        <w:tab/>
      </w:r>
      <w:r w:rsidR="00F35B80" w:rsidRPr="00832972">
        <w:rPr>
          <w:rFonts w:ascii="Arial" w:eastAsia="微软雅黑" w:hAnsi="Arial" w:cs="AppleExternalUIFontSimplifiedCh"/>
          <w:szCs w:val="22"/>
        </w:rPr>
        <w:t>政治家的演讲非常微妙，经过精心设计，以迎合不同的受众。</w:t>
      </w:r>
    </w:p>
    <w:p w14:paraId="607FD65F" w14:textId="77777777" w:rsidR="00F35B80" w:rsidRPr="00884F48" w:rsidRDefault="00F35B80" w:rsidP="00F35B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color w:val="0432FF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▲ </w:t>
      </w:r>
      <w:r w:rsidRPr="00832972">
        <w:rPr>
          <w:rFonts w:ascii="Arial" w:eastAsia="微软雅黑" w:hAnsi="Arial" w:cs="AppleExternalUIFontSimplifiedCh"/>
          <w:b/>
          <w:bCs/>
          <w:sz w:val="28"/>
          <w:szCs w:val="28"/>
        </w:rPr>
        <w:t>hands-on</w:t>
      </w:r>
      <w:r w:rsidRPr="008F354F">
        <w:rPr>
          <w:rFonts w:ascii="Arial" w:eastAsia="微软雅黑" w:hAnsi="Arial" w:cs="AppleExternalUIFontSimplifiedCh"/>
          <w:color w:val="A6A6A6" w:themeColor="background1" w:themeShade="A6"/>
          <w:szCs w:val="22"/>
        </w:rPr>
        <w:t xml:space="preserve"> [ˈhændz ɑːn]</w:t>
      </w:r>
      <w:r w:rsidRPr="00884F48">
        <w:rPr>
          <w:rFonts w:ascii="Arial" w:eastAsia="微软雅黑" w:hAnsi="Arial" w:cs="AppleExternalUIFontSimplifiedCh"/>
          <w:color w:val="0432FF"/>
          <w:szCs w:val="22"/>
        </w:rPr>
        <w:t xml:space="preserve"> adj. </w:t>
      </w:r>
      <w:r w:rsidRPr="00884F48">
        <w:rPr>
          <w:rFonts w:ascii="Arial" w:eastAsia="微软雅黑" w:hAnsi="Arial" w:cs="AppleExternalUIFontSimplifiedCh"/>
          <w:color w:val="0432FF"/>
          <w:szCs w:val="22"/>
        </w:rPr>
        <w:t>亲身实践的，动手操作的</w:t>
      </w:r>
    </w:p>
    <w:p w14:paraId="089233A9" w14:textId="1049FD51" w:rsidR="00F35B80" w:rsidRPr="00832972" w:rsidRDefault="00F35B80" w:rsidP="00F35B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>eg. The training program includes a</w:t>
      </w:r>
      <w:r w:rsidRPr="0053433C">
        <w:rPr>
          <w:rFonts w:ascii="Arial" w:eastAsia="微软雅黑" w:hAnsi="Arial" w:cs="AppleExternalUIFontSimplifiedCh"/>
          <w:color w:val="FF0000"/>
          <w:szCs w:val="22"/>
        </w:rPr>
        <w:t xml:space="preserve"> hands-on</w:t>
      </w:r>
      <w:r w:rsidRPr="00832972">
        <w:rPr>
          <w:rFonts w:ascii="Arial" w:eastAsia="微软雅黑" w:hAnsi="Arial" w:cs="AppleExternalUIFontSimplifiedCh"/>
          <w:szCs w:val="22"/>
        </w:rPr>
        <w:t xml:space="preserve"> component where participants can practice using the equipment.</w:t>
      </w:r>
      <w:r w:rsidR="0071376B" w:rsidRPr="00832972">
        <w:rPr>
          <w:rFonts w:ascii="Arial" w:eastAsia="微软雅黑" w:hAnsi="Arial" w:cs="AppleExternalUIFontSimplifiedCh" w:hint="eastAsia"/>
          <w:szCs w:val="22"/>
        </w:rPr>
        <w:t xml:space="preserve"> </w:t>
      </w:r>
      <w:r w:rsidRPr="00832972">
        <w:rPr>
          <w:rFonts w:ascii="Arial" w:eastAsia="微软雅黑" w:hAnsi="Arial" w:cs="AppleExternalUIFontSimplifiedCh"/>
          <w:szCs w:val="22"/>
        </w:rPr>
        <w:t>培训计划包括一个动手操作的部分，参与者可以练习使用设备。</w:t>
      </w:r>
    </w:p>
    <w:p w14:paraId="6BD49510" w14:textId="77777777" w:rsidR="00F35B80" w:rsidRPr="00AB657E" w:rsidRDefault="00F35B80" w:rsidP="00F35B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color w:val="0432FF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▲ </w:t>
      </w:r>
      <w:bookmarkStart w:id="39" w:name="OLE_LINK1"/>
      <w:bookmarkStart w:id="40" w:name="OLE_LINK2"/>
      <w:r w:rsidRPr="00832972">
        <w:rPr>
          <w:rFonts w:ascii="Arial" w:eastAsia="微软雅黑" w:hAnsi="Arial" w:cs="AppleExternalUIFontSimplifiedCh"/>
          <w:b/>
          <w:bCs/>
          <w:sz w:val="28"/>
          <w:szCs w:val="28"/>
        </w:rPr>
        <w:t>hierarchy</w:t>
      </w:r>
      <w:r w:rsidRPr="00832972">
        <w:rPr>
          <w:rFonts w:ascii="Arial" w:eastAsia="微软雅黑" w:hAnsi="Arial" w:cs="AppleExternalUIFontSimplifiedCh"/>
          <w:sz w:val="28"/>
          <w:szCs w:val="28"/>
        </w:rPr>
        <w:t xml:space="preserve"> </w:t>
      </w:r>
      <w:bookmarkEnd w:id="39"/>
      <w:bookmarkEnd w:id="40"/>
      <w:r w:rsidRPr="008F354F">
        <w:rPr>
          <w:rFonts w:ascii="Arial" w:eastAsia="微软雅黑" w:hAnsi="Arial" w:cs="AppleExternalUIFontSimplifiedCh"/>
          <w:color w:val="A6A6A6" w:themeColor="background1" w:themeShade="A6"/>
          <w:szCs w:val="22"/>
        </w:rPr>
        <w:t>[ˈhaɪərɑːrki]</w:t>
      </w:r>
      <w:r w:rsidRPr="00832972">
        <w:rPr>
          <w:rFonts w:ascii="Arial" w:eastAsia="微软雅黑" w:hAnsi="Arial" w:cs="AppleExternalUIFontSimplifiedCh"/>
          <w:szCs w:val="22"/>
        </w:rPr>
        <w:t xml:space="preserve"> </w:t>
      </w:r>
      <w:r w:rsidRPr="00AB657E">
        <w:rPr>
          <w:rFonts w:ascii="Arial" w:eastAsia="微软雅黑" w:hAnsi="Arial" w:cs="AppleExternalUIFontSimplifiedCh"/>
          <w:color w:val="0432FF"/>
          <w:szCs w:val="22"/>
        </w:rPr>
        <w:t xml:space="preserve">n. </w:t>
      </w:r>
      <w:r w:rsidRPr="00AB657E">
        <w:rPr>
          <w:rFonts w:ascii="Arial" w:eastAsia="微软雅黑" w:hAnsi="Arial" w:cs="AppleExternalUIFontSimplifiedCh"/>
          <w:color w:val="0432FF"/>
          <w:szCs w:val="22"/>
        </w:rPr>
        <w:t>等级制度，层次结构</w:t>
      </w:r>
    </w:p>
    <w:p w14:paraId="55676944" w14:textId="77777777" w:rsidR="00F35B80" w:rsidRPr="00832972" w:rsidRDefault="00F35B80" w:rsidP="00F35B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eg. The company has a strict </w:t>
      </w:r>
      <w:r w:rsidRPr="0053433C">
        <w:rPr>
          <w:rFonts w:ascii="Arial" w:eastAsia="微软雅黑" w:hAnsi="Arial" w:cs="AppleExternalUIFontSimplifiedCh"/>
          <w:color w:val="FF0000"/>
          <w:szCs w:val="22"/>
        </w:rPr>
        <w:t xml:space="preserve">hierarchy </w:t>
      </w:r>
      <w:r w:rsidRPr="00832972">
        <w:rPr>
          <w:rFonts w:ascii="Arial" w:eastAsia="微软雅黑" w:hAnsi="Arial" w:cs="AppleExternalUIFontSimplifiedCh"/>
          <w:szCs w:val="22"/>
        </w:rPr>
        <w:t>with clear lines of authority.</w:t>
      </w:r>
    </w:p>
    <w:p w14:paraId="1F9B0C2A" w14:textId="0CC2037A" w:rsidR="00F35B80" w:rsidRPr="00832972" w:rsidRDefault="008F354F" w:rsidP="00F35B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>
        <w:rPr>
          <w:rFonts w:ascii="Arial" w:eastAsia="微软雅黑" w:hAnsi="Arial" w:cs="AppleExternalUIFontSimplifiedCh"/>
          <w:szCs w:val="22"/>
        </w:rPr>
        <w:tab/>
      </w:r>
      <w:r w:rsidR="00F35B80" w:rsidRPr="00832972">
        <w:rPr>
          <w:rFonts w:ascii="Arial" w:eastAsia="微软雅黑" w:hAnsi="Arial" w:cs="AppleExternalUIFontSimplifiedCh"/>
          <w:szCs w:val="22"/>
        </w:rPr>
        <w:t>该公司有一个严格的等级制度，有明确的权力界线。</w:t>
      </w:r>
    </w:p>
    <w:p w14:paraId="1A2E721D" w14:textId="77777777" w:rsidR="00F35B80" w:rsidRPr="00832972" w:rsidRDefault="00F35B80" w:rsidP="00F35B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▲ </w:t>
      </w:r>
      <w:r w:rsidRPr="00832972">
        <w:rPr>
          <w:rFonts w:ascii="Arial" w:eastAsia="微软雅黑" w:hAnsi="Arial" w:cs="AppleExternalUIFontSimplifiedCh"/>
          <w:b/>
          <w:bCs/>
          <w:sz w:val="28"/>
          <w:szCs w:val="28"/>
        </w:rPr>
        <w:t>sponsor</w:t>
      </w:r>
      <w:r w:rsidRPr="00832972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8F354F">
        <w:rPr>
          <w:rFonts w:ascii="Arial" w:eastAsia="微软雅黑" w:hAnsi="Arial" w:cs="AppleExternalUIFontSimplifiedCh"/>
          <w:color w:val="A6A6A6" w:themeColor="background1" w:themeShade="A6"/>
          <w:szCs w:val="22"/>
        </w:rPr>
        <w:t>[ˈspɑːnsər]</w:t>
      </w:r>
      <w:r w:rsidRPr="00832972">
        <w:rPr>
          <w:rFonts w:ascii="Arial" w:eastAsia="微软雅黑" w:hAnsi="Arial" w:cs="AppleExternalUIFontSimplifiedCh"/>
          <w:szCs w:val="22"/>
        </w:rPr>
        <w:t xml:space="preserve"> </w:t>
      </w:r>
      <w:r w:rsidRPr="00AB657E">
        <w:rPr>
          <w:rFonts w:ascii="Arial" w:eastAsia="微软雅黑" w:hAnsi="Arial" w:cs="AppleExternalUIFontSimplifiedCh"/>
          <w:color w:val="0432FF"/>
          <w:szCs w:val="22"/>
        </w:rPr>
        <w:t xml:space="preserve">v. </w:t>
      </w:r>
      <w:r w:rsidRPr="00AB657E">
        <w:rPr>
          <w:rFonts w:ascii="Arial" w:eastAsia="微软雅黑" w:hAnsi="Arial" w:cs="AppleExternalUIFontSimplifiedCh"/>
          <w:color w:val="0432FF"/>
          <w:szCs w:val="22"/>
        </w:rPr>
        <w:t>赞助，资助</w:t>
      </w:r>
    </w:p>
    <w:p w14:paraId="02DC87A0" w14:textId="77777777" w:rsidR="00F35B80" w:rsidRPr="00832972" w:rsidRDefault="00F35B80" w:rsidP="00F35B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eg. The company agreed to </w:t>
      </w:r>
      <w:r w:rsidRPr="0053433C">
        <w:rPr>
          <w:rFonts w:ascii="Arial" w:eastAsia="微软雅黑" w:hAnsi="Arial" w:cs="AppleExternalUIFontSimplifiedCh"/>
          <w:color w:val="FF0000"/>
          <w:szCs w:val="22"/>
        </w:rPr>
        <w:t xml:space="preserve">sponsor </w:t>
      </w:r>
      <w:r w:rsidRPr="00832972">
        <w:rPr>
          <w:rFonts w:ascii="Arial" w:eastAsia="微软雅黑" w:hAnsi="Arial" w:cs="AppleExternalUIFontSimplifiedCh"/>
          <w:szCs w:val="22"/>
        </w:rPr>
        <w:t>the charity event and donate funds.</w:t>
      </w:r>
    </w:p>
    <w:p w14:paraId="2DEDA08A" w14:textId="75EBD4E8" w:rsidR="00F35B80" w:rsidRPr="00832972" w:rsidRDefault="008F354F" w:rsidP="00F35B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>
        <w:rPr>
          <w:rFonts w:ascii="Arial" w:eastAsia="微软雅黑" w:hAnsi="Arial" w:cs="AppleExternalUIFontSimplifiedCh"/>
          <w:szCs w:val="22"/>
        </w:rPr>
        <w:tab/>
      </w:r>
      <w:r w:rsidR="00F35B80" w:rsidRPr="00832972">
        <w:rPr>
          <w:rFonts w:ascii="Arial" w:eastAsia="微软雅黑" w:hAnsi="Arial" w:cs="AppleExternalUIFontSimplifiedCh"/>
          <w:szCs w:val="22"/>
        </w:rPr>
        <w:t>该公司同意赞助慈善活动并捐赠资金。</w:t>
      </w:r>
    </w:p>
    <w:p w14:paraId="10349851" w14:textId="77777777" w:rsidR="00F35B80" w:rsidRPr="00AB657E" w:rsidRDefault="00F35B80" w:rsidP="00F35B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color w:val="0432FF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▲ </w:t>
      </w:r>
      <w:r w:rsidRPr="00832972">
        <w:rPr>
          <w:rFonts w:ascii="Arial" w:eastAsia="微软雅黑" w:hAnsi="Arial" w:cs="AppleExternalUIFontSimplifiedCh"/>
          <w:b/>
          <w:bCs/>
          <w:sz w:val="28"/>
          <w:szCs w:val="28"/>
        </w:rPr>
        <w:t>eligible</w:t>
      </w:r>
      <w:r w:rsidRPr="00832972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8F354F">
        <w:rPr>
          <w:rFonts w:ascii="Arial" w:eastAsia="微软雅黑" w:hAnsi="Arial" w:cs="AppleExternalUIFontSimplifiedCh"/>
          <w:color w:val="A6A6A6" w:themeColor="background1" w:themeShade="A6"/>
          <w:szCs w:val="22"/>
        </w:rPr>
        <w:t xml:space="preserve">[ˈelɪdʒəbl] </w:t>
      </w:r>
      <w:r w:rsidRPr="00AB657E">
        <w:rPr>
          <w:rFonts w:ascii="Arial" w:eastAsia="微软雅黑" w:hAnsi="Arial" w:cs="AppleExternalUIFontSimplifiedCh"/>
          <w:color w:val="0432FF"/>
          <w:szCs w:val="22"/>
        </w:rPr>
        <w:t xml:space="preserve">adj. </w:t>
      </w:r>
      <w:r w:rsidRPr="00AB657E">
        <w:rPr>
          <w:rFonts w:ascii="Arial" w:eastAsia="微软雅黑" w:hAnsi="Arial" w:cs="AppleExternalUIFontSimplifiedCh"/>
          <w:color w:val="0432FF"/>
          <w:szCs w:val="22"/>
        </w:rPr>
        <w:t>有资格的，符合条件的</w:t>
      </w:r>
    </w:p>
    <w:p w14:paraId="4CC40828" w14:textId="77777777" w:rsidR="00F35B80" w:rsidRPr="00832972" w:rsidRDefault="00F35B80" w:rsidP="00F35B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eg. To be </w:t>
      </w:r>
      <w:r w:rsidRPr="0053433C">
        <w:rPr>
          <w:rFonts w:ascii="Arial" w:eastAsia="微软雅黑" w:hAnsi="Arial" w:cs="AppleExternalUIFontSimplifiedCh"/>
          <w:color w:val="FF0000"/>
          <w:szCs w:val="22"/>
        </w:rPr>
        <w:t xml:space="preserve">eligible </w:t>
      </w:r>
      <w:r w:rsidRPr="00832972">
        <w:rPr>
          <w:rFonts w:ascii="Arial" w:eastAsia="微软雅黑" w:hAnsi="Arial" w:cs="AppleExternalUIFontSimplifiedCh"/>
          <w:szCs w:val="22"/>
        </w:rPr>
        <w:t>for the scholarship, students must have a minimum GPA of 3.5.</w:t>
      </w:r>
    </w:p>
    <w:p w14:paraId="21378F12" w14:textId="761C40A4" w:rsidR="00F35B80" w:rsidRPr="00832972" w:rsidRDefault="008F354F" w:rsidP="00F35B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>
        <w:rPr>
          <w:rFonts w:ascii="Arial" w:eastAsia="微软雅黑" w:hAnsi="Arial" w:cs="AppleExternalUIFontSimplifiedCh"/>
          <w:szCs w:val="22"/>
        </w:rPr>
        <w:tab/>
      </w:r>
      <w:r w:rsidR="00F35B80" w:rsidRPr="00832972">
        <w:rPr>
          <w:rFonts w:ascii="Arial" w:eastAsia="微软雅黑" w:hAnsi="Arial" w:cs="AppleExternalUIFontSimplifiedCh"/>
          <w:szCs w:val="22"/>
        </w:rPr>
        <w:t>为了有资格获得奖学金，学生必须具有</w:t>
      </w:r>
      <w:r w:rsidR="00F35B80" w:rsidRPr="00832972">
        <w:rPr>
          <w:rFonts w:ascii="Arial" w:eastAsia="微软雅黑" w:hAnsi="Arial" w:cs="AppleExternalUIFontSimplifiedCh"/>
          <w:szCs w:val="22"/>
        </w:rPr>
        <w:t>3.5</w:t>
      </w:r>
      <w:r w:rsidR="00F35B80" w:rsidRPr="00832972">
        <w:rPr>
          <w:rFonts w:ascii="Arial" w:eastAsia="微软雅黑" w:hAnsi="Arial" w:cs="AppleExternalUIFontSimplifiedCh"/>
          <w:szCs w:val="22"/>
        </w:rPr>
        <w:t>的最低</w:t>
      </w:r>
      <w:r w:rsidR="00F35B80" w:rsidRPr="00832972">
        <w:rPr>
          <w:rFonts w:ascii="Arial" w:eastAsia="微软雅黑" w:hAnsi="Arial" w:cs="AppleExternalUIFontSimplifiedCh"/>
          <w:szCs w:val="22"/>
        </w:rPr>
        <w:t>GPA</w:t>
      </w:r>
      <w:r w:rsidR="00F35B80" w:rsidRPr="00832972">
        <w:rPr>
          <w:rFonts w:ascii="Arial" w:eastAsia="微软雅黑" w:hAnsi="Arial" w:cs="AppleExternalUIFontSimplifiedCh"/>
          <w:szCs w:val="22"/>
        </w:rPr>
        <w:t>成绩。</w:t>
      </w:r>
    </w:p>
    <w:p w14:paraId="3D36BFEC" w14:textId="77777777" w:rsidR="007C56ED" w:rsidRPr="00832972" w:rsidRDefault="007C56ED" w:rsidP="007C56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>▲</w:t>
      </w:r>
      <w:r w:rsidRPr="00832972">
        <w:rPr>
          <w:rFonts w:ascii="Arial" w:eastAsia="微软雅黑" w:hAnsi="Arial" w:cs="AppleExternalUIFontSimplifiedCh"/>
          <w:b/>
          <w:bCs/>
          <w:sz w:val="28"/>
          <w:szCs w:val="28"/>
        </w:rPr>
        <w:t xml:space="preserve"> syntactic sugar</w:t>
      </w:r>
      <w:r w:rsidRPr="00832972">
        <w:rPr>
          <w:rFonts w:ascii="Arial" w:eastAsia="微软雅黑" w:hAnsi="Arial" w:cs="AppleExternalUIFontSimplifiedCh"/>
          <w:szCs w:val="22"/>
        </w:rPr>
        <w:t xml:space="preserve"> </w:t>
      </w:r>
      <w:r w:rsidRPr="00D46178">
        <w:rPr>
          <w:rFonts w:ascii="Arial" w:eastAsia="微软雅黑" w:hAnsi="Arial" w:cs="AppleExternalUIFontSimplifiedCh"/>
          <w:color w:val="A6A6A6" w:themeColor="background1" w:themeShade="A6"/>
          <w:szCs w:val="22"/>
        </w:rPr>
        <w:t>[sɪnˈtæktɪk ˈʃʊɡər]</w:t>
      </w:r>
      <w:r w:rsidRPr="00832972">
        <w:rPr>
          <w:rFonts w:ascii="Arial" w:eastAsia="微软雅黑" w:hAnsi="Arial" w:cs="AppleExternalUIFontSimplifiedCh"/>
          <w:szCs w:val="22"/>
        </w:rPr>
        <w:t xml:space="preserve"> </w:t>
      </w:r>
      <w:r w:rsidRPr="00AB657E">
        <w:rPr>
          <w:rFonts w:ascii="Arial" w:eastAsia="微软雅黑" w:hAnsi="Arial" w:cs="AppleExternalUIFontSimplifiedCh"/>
          <w:color w:val="0432FF"/>
          <w:szCs w:val="22"/>
        </w:rPr>
        <w:t xml:space="preserve">n. </w:t>
      </w:r>
      <w:r w:rsidRPr="00AB657E">
        <w:rPr>
          <w:rFonts w:ascii="Arial" w:eastAsia="微软雅黑" w:hAnsi="Arial" w:cs="AppleExternalUIFontSimplifiedCh"/>
          <w:color w:val="0432FF"/>
          <w:szCs w:val="22"/>
        </w:rPr>
        <w:t>语法糖</w:t>
      </w:r>
    </w:p>
    <w:p w14:paraId="2835CA91" w14:textId="360FBBA9" w:rsidR="007C56ED" w:rsidRPr="00832972" w:rsidRDefault="007C56ED" w:rsidP="007C56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eg. </w:t>
      </w:r>
      <w:r w:rsidRPr="0053433C">
        <w:rPr>
          <w:rFonts w:ascii="Arial" w:eastAsia="微软雅黑" w:hAnsi="Arial" w:cs="AppleExternalUIFontSimplifiedCh"/>
          <w:color w:val="FF0000"/>
          <w:szCs w:val="22"/>
        </w:rPr>
        <w:t>Syntactic sugar</w:t>
      </w:r>
      <w:r w:rsidRPr="00832972">
        <w:rPr>
          <w:rFonts w:ascii="Arial" w:eastAsia="微软雅黑" w:hAnsi="Arial" w:cs="AppleExternalUIFontSimplifiedCh"/>
          <w:szCs w:val="22"/>
        </w:rPr>
        <w:t xml:space="preserve"> is a feature in programming languages that allows developers to write code in a more concise and readable way.</w:t>
      </w:r>
      <w:r w:rsidR="004466AD" w:rsidRPr="00832972">
        <w:rPr>
          <w:rFonts w:ascii="Arial" w:eastAsia="微软雅黑" w:hAnsi="Arial" w:cs="AppleExternalUIFontSimplifiedCh" w:hint="eastAsia"/>
          <w:szCs w:val="22"/>
        </w:rPr>
        <w:t xml:space="preserve"> </w:t>
      </w:r>
      <w:r w:rsidRPr="00832972">
        <w:rPr>
          <w:rFonts w:ascii="Arial" w:eastAsia="微软雅黑" w:hAnsi="Arial" w:cs="AppleExternalUIFontSimplifiedCh"/>
          <w:szCs w:val="22"/>
        </w:rPr>
        <w:t>语法糖是编程语言中的一种特性，它允许开发者以更简洁和易读的方式编写代码。</w:t>
      </w:r>
    </w:p>
    <w:p w14:paraId="08733742" w14:textId="77777777" w:rsidR="007C56ED" w:rsidRPr="00832972" w:rsidRDefault="007C56ED" w:rsidP="007C56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lastRenderedPageBreak/>
        <w:t xml:space="preserve">▲ </w:t>
      </w:r>
      <w:r w:rsidRPr="00832972">
        <w:rPr>
          <w:rFonts w:ascii="Arial" w:eastAsia="微软雅黑" w:hAnsi="Arial" w:cs="AppleExternalUIFontSimplifiedCh"/>
          <w:b/>
          <w:bCs/>
          <w:sz w:val="28"/>
          <w:szCs w:val="28"/>
        </w:rPr>
        <w:t>postfix</w:t>
      </w:r>
      <w:r w:rsidRPr="00832972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D46178">
        <w:rPr>
          <w:rFonts w:ascii="Arial" w:eastAsia="微软雅黑" w:hAnsi="Arial" w:cs="AppleExternalUIFontSimplifiedCh"/>
          <w:color w:val="A6A6A6" w:themeColor="background1" w:themeShade="A6"/>
          <w:szCs w:val="22"/>
        </w:rPr>
        <w:t>[ˈpoʊstfɪks]</w:t>
      </w:r>
      <w:r w:rsidRPr="00832972">
        <w:rPr>
          <w:rFonts w:ascii="Arial" w:eastAsia="微软雅黑" w:hAnsi="Arial" w:cs="AppleExternalUIFontSimplifiedCh"/>
          <w:szCs w:val="22"/>
        </w:rPr>
        <w:t xml:space="preserve"> </w:t>
      </w:r>
      <w:r w:rsidRPr="00AB657E">
        <w:rPr>
          <w:rFonts w:ascii="Arial" w:eastAsia="微软雅黑" w:hAnsi="Arial" w:cs="AppleExternalUIFontSimplifiedCh"/>
          <w:color w:val="0432FF"/>
          <w:szCs w:val="22"/>
        </w:rPr>
        <w:t xml:space="preserve">adj. </w:t>
      </w:r>
      <w:r w:rsidRPr="00AB657E">
        <w:rPr>
          <w:rFonts w:ascii="Arial" w:eastAsia="微软雅黑" w:hAnsi="Arial" w:cs="AppleExternalUIFontSimplifiedCh"/>
          <w:color w:val="0432FF"/>
          <w:szCs w:val="22"/>
        </w:rPr>
        <w:t>后缀的</w:t>
      </w:r>
    </w:p>
    <w:p w14:paraId="252256CE" w14:textId="77777777" w:rsidR="004466AD" w:rsidRPr="00832972" w:rsidRDefault="007C56ED" w:rsidP="007C56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eg. In </w:t>
      </w:r>
      <w:r w:rsidRPr="0053433C">
        <w:rPr>
          <w:rFonts w:ascii="Arial" w:eastAsia="微软雅黑" w:hAnsi="Arial" w:cs="AppleExternalUIFontSimplifiedCh"/>
          <w:color w:val="FF0000"/>
          <w:szCs w:val="22"/>
        </w:rPr>
        <w:t xml:space="preserve">postfix </w:t>
      </w:r>
      <w:r w:rsidRPr="00832972">
        <w:rPr>
          <w:rFonts w:ascii="Arial" w:eastAsia="微软雅黑" w:hAnsi="Arial" w:cs="AppleExternalUIFontSimplifiedCh"/>
          <w:szCs w:val="22"/>
        </w:rPr>
        <w:t>notation, the operator comes after the operands.</w:t>
      </w:r>
      <w:r w:rsidR="004466AD" w:rsidRPr="00832972">
        <w:rPr>
          <w:rFonts w:ascii="Arial" w:eastAsia="微软雅黑" w:hAnsi="Arial" w:cs="AppleExternalUIFontSimplifiedCh" w:hint="eastAsia"/>
          <w:szCs w:val="22"/>
        </w:rPr>
        <w:t xml:space="preserve"> </w:t>
      </w:r>
    </w:p>
    <w:p w14:paraId="688DE374" w14:textId="3168F45A" w:rsidR="007C56ED" w:rsidRPr="00832972" w:rsidRDefault="004466AD" w:rsidP="007C56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ab/>
      </w:r>
      <w:r w:rsidR="007C56ED" w:rsidRPr="00832972">
        <w:rPr>
          <w:rFonts w:ascii="Arial" w:eastAsia="微软雅黑" w:hAnsi="Arial" w:cs="AppleExternalUIFontSimplifiedCh"/>
          <w:szCs w:val="22"/>
        </w:rPr>
        <w:t>在后缀表示法中，操作符位于操作数之后。</w:t>
      </w:r>
    </w:p>
    <w:p w14:paraId="71AAAD02" w14:textId="77777777" w:rsidR="00D642EE" w:rsidRPr="00D642EE" w:rsidRDefault="007C56ED" w:rsidP="00D642E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color w:val="0432FF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▲ </w:t>
      </w:r>
      <w:bookmarkStart w:id="41" w:name="OLE_LINK105"/>
      <w:bookmarkStart w:id="42" w:name="OLE_LINK106"/>
      <w:r w:rsidRPr="00832972">
        <w:rPr>
          <w:rFonts w:ascii="Arial" w:eastAsia="微软雅黑" w:hAnsi="Arial" w:cs="AppleExternalUIFontSimplifiedCh"/>
          <w:b/>
          <w:bCs/>
          <w:sz w:val="28"/>
          <w:szCs w:val="28"/>
        </w:rPr>
        <w:t>succinct</w:t>
      </w:r>
      <w:r w:rsidRPr="00832972">
        <w:rPr>
          <w:rFonts w:ascii="Arial" w:eastAsia="微软雅黑" w:hAnsi="Arial" w:cs="AppleExternalUIFontSimplifiedCh"/>
          <w:sz w:val="28"/>
          <w:szCs w:val="28"/>
        </w:rPr>
        <w:t xml:space="preserve"> </w:t>
      </w:r>
      <w:bookmarkEnd w:id="41"/>
      <w:bookmarkEnd w:id="42"/>
      <w:r w:rsidRPr="00D46178">
        <w:rPr>
          <w:rFonts w:ascii="Arial" w:eastAsia="微软雅黑" w:hAnsi="Arial" w:cs="AppleExternalUIFontSimplifiedCh"/>
          <w:color w:val="A6A6A6" w:themeColor="background1" w:themeShade="A6"/>
          <w:szCs w:val="22"/>
        </w:rPr>
        <w:t>[</w:t>
      </w:r>
      <w:bookmarkStart w:id="43" w:name="OLE_LINK107"/>
      <w:bookmarkStart w:id="44" w:name="OLE_LINK108"/>
      <w:r w:rsidRPr="00D46178">
        <w:rPr>
          <w:rFonts w:ascii="Arial" w:eastAsia="微软雅黑" w:hAnsi="Arial" w:cs="AppleExternalUIFontSimplifiedCh"/>
          <w:color w:val="A6A6A6" w:themeColor="background1" w:themeShade="A6"/>
          <w:szCs w:val="22"/>
        </w:rPr>
        <w:t>səkˈsɪŋkt</w:t>
      </w:r>
      <w:bookmarkEnd w:id="43"/>
      <w:bookmarkEnd w:id="44"/>
      <w:r w:rsidRPr="00D46178">
        <w:rPr>
          <w:rFonts w:ascii="Arial" w:eastAsia="微软雅黑" w:hAnsi="Arial" w:cs="AppleExternalUIFontSimplifiedCh"/>
          <w:color w:val="A6A6A6" w:themeColor="background1" w:themeShade="A6"/>
          <w:szCs w:val="22"/>
        </w:rPr>
        <w:t>]</w:t>
      </w:r>
      <w:r w:rsidRPr="00832972">
        <w:rPr>
          <w:rFonts w:ascii="Arial" w:eastAsia="微软雅黑" w:hAnsi="Arial" w:cs="AppleExternalUIFontSimplifiedCh"/>
          <w:szCs w:val="22"/>
        </w:rPr>
        <w:t xml:space="preserve"> </w:t>
      </w:r>
      <w:r w:rsidR="00D642EE" w:rsidRPr="00AB657E">
        <w:rPr>
          <w:rFonts w:ascii="Arial" w:eastAsia="微软雅黑" w:hAnsi="Arial" w:cs="AppleExternalUIFontSimplifiedCh"/>
          <w:color w:val="0432FF"/>
          <w:szCs w:val="22"/>
        </w:rPr>
        <w:t>adj</w:t>
      </w:r>
      <w:r w:rsidRPr="00AB657E">
        <w:rPr>
          <w:rFonts w:ascii="Arial" w:eastAsia="微软雅黑" w:hAnsi="Arial" w:cs="AppleExternalUIFontSimplifiedCh"/>
          <w:color w:val="0432FF"/>
          <w:szCs w:val="22"/>
        </w:rPr>
        <w:t>.</w:t>
      </w:r>
      <w:r w:rsidRPr="00D642EE">
        <w:rPr>
          <w:rFonts w:ascii="Arial" w:eastAsia="微软雅黑" w:hAnsi="Arial" w:cs="AppleExternalUIFontSimplifiedCh"/>
          <w:color w:val="0432FF"/>
          <w:szCs w:val="22"/>
        </w:rPr>
        <w:t xml:space="preserve"> </w:t>
      </w:r>
      <w:r w:rsidR="00D642EE" w:rsidRPr="00D642EE">
        <w:rPr>
          <w:rFonts w:ascii="Arial" w:eastAsia="微软雅黑" w:hAnsi="Arial" w:cs="AppleExternalUIFontSimplifiedCh" w:hint="eastAsia"/>
          <w:color w:val="0432FF"/>
        </w:rPr>
        <w:t>简洁的，言简意赅的</w:t>
      </w:r>
    </w:p>
    <w:p w14:paraId="2A944ED3" w14:textId="3BBC130C" w:rsidR="007C56ED" w:rsidRPr="00832972" w:rsidRDefault="007C56ED" w:rsidP="007C56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eg. The error message should explain the problem </w:t>
      </w:r>
      <w:r w:rsidRPr="0053433C">
        <w:rPr>
          <w:rFonts w:ascii="Arial" w:eastAsia="微软雅黑" w:hAnsi="Arial" w:cs="AppleExternalUIFontSimplifiedCh"/>
          <w:color w:val="FF0000"/>
          <w:szCs w:val="22"/>
        </w:rPr>
        <w:t xml:space="preserve">succinctly </w:t>
      </w:r>
      <w:r w:rsidRPr="00832972">
        <w:rPr>
          <w:rFonts w:ascii="Arial" w:eastAsia="微软雅黑" w:hAnsi="Arial" w:cs="AppleExternalUIFontSimplifiedCh"/>
          <w:szCs w:val="22"/>
        </w:rPr>
        <w:t>and clearly.</w:t>
      </w:r>
    </w:p>
    <w:p w14:paraId="328EA467" w14:textId="64F3ACFD" w:rsidR="007C56ED" w:rsidRDefault="004466AD" w:rsidP="007C56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ab/>
      </w:r>
      <w:r w:rsidR="007C56ED" w:rsidRPr="00832972">
        <w:rPr>
          <w:rFonts w:ascii="Arial" w:eastAsia="微软雅黑" w:hAnsi="Arial" w:cs="AppleExternalUIFontSimplifiedCh"/>
          <w:szCs w:val="22"/>
        </w:rPr>
        <w:t>错误信息应该简明清晰地解释问题。</w:t>
      </w:r>
    </w:p>
    <w:p w14:paraId="2545D58B" w14:textId="77777777" w:rsidR="007C56ED" w:rsidRPr="00832972" w:rsidRDefault="007C56ED" w:rsidP="007C56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▲ </w:t>
      </w:r>
      <w:r w:rsidRPr="00832972">
        <w:rPr>
          <w:rFonts w:ascii="Arial" w:eastAsia="微软雅黑" w:hAnsi="Arial" w:cs="AppleExternalUIFontSimplifiedCh"/>
          <w:b/>
          <w:bCs/>
          <w:sz w:val="28"/>
          <w:szCs w:val="28"/>
        </w:rPr>
        <w:t>odd</w:t>
      </w:r>
      <w:r w:rsidRPr="00832972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D46178">
        <w:rPr>
          <w:rFonts w:ascii="Arial" w:eastAsia="微软雅黑" w:hAnsi="Arial" w:cs="AppleExternalUIFontSimplifiedCh"/>
          <w:color w:val="A6A6A6" w:themeColor="background1" w:themeShade="A6"/>
          <w:szCs w:val="22"/>
        </w:rPr>
        <w:t>[ɑd]</w:t>
      </w:r>
      <w:r w:rsidRPr="00832972">
        <w:rPr>
          <w:rFonts w:ascii="Arial" w:eastAsia="微软雅黑" w:hAnsi="Arial" w:cs="AppleExternalUIFontSimplifiedCh"/>
          <w:szCs w:val="22"/>
        </w:rPr>
        <w:t xml:space="preserve"> </w:t>
      </w:r>
      <w:bookmarkStart w:id="45" w:name="OLE_LINK127"/>
      <w:bookmarkStart w:id="46" w:name="OLE_LINK128"/>
      <w:r w:rsidRPr="00AB657E">
        <w:rPr>
          <w:rFonts w:ascii="Arial" w:eastAsia="微软雅黑" w:hAnsi="Arial" w:cs="AppleExternalUIFontSimplifiedCh"/>
          <w:color w:val="0432FF"/>
          <w:szCs w:val="22"/>
        </w:rPr>
        <w:t>adj</w:t>
      </w:r>
      <w:bookmarkEnd w:id="45"/>
      <w:bookmarkEnd w:id="46"/>
      <w:r w:rsidRPr="00AB657E">
        <w:rPr>
          <w:rFonts w:ascii="Arial" w:eastAsia="微软雅黑" w:hAnsi="Arial" w:cs="AppleExternalUIFontSimplifiedCh"/>
          <w:color w:val="0432FF"/>
          <w:szCs w:val="22"/>
        </w:rPr>
        <w:t xml:space="preserve">. </w:t>
      </w:r>
      <w:r w:rsidRPr="00AB657E">
        <w:rPr>
          <w:rFonts w:ascii="Arial" w:eastAsia="微软雅黑" w:hAnsi="Arial" w:cs="AppleExternalUIFontSimplifiedCh"/>
          <w:color w:val="0432FF"/>
          <w:szCs w:val="22"/>
        </w:rPr>
        <w:t>奇数的；古怪的</w:t>
      </w:r>
    </w:p>
    <w:p w14:paraId="031DEBF9" w14:textId="77777777" w:rsidR="007C56ED" w:rsidRPr="00832972" w:rsidRDefault="007C56ED" w:rsidP="007C56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eg. The function returns true if the input is an </w:t>
      </w:r>
      <w:r w:rsidRPr="0053433C">
        <w:rPr>
          <w:rFonts w:ascii="Arial" w:eastAsia="微软雅黑" w:hAnsi="Arial" w:cs="AppleExternalUIFontSimplifiedCh"/>
          <w:color w:val="FF0000"/>
          <w:szCs w:val="22"/>
        </w:rPr>
        <w:t xml:space="preserve">odd </w:t>
      </w:r>
      <w:r w:rsidRPr="00832972">
        <w:rPr>
          <w:rFonts w:ascii="Arial" w:eastAsia="微软雅黑" w:hAnsi="Arial" w:cs="AppleExternalUIFontSimplifiedCh"/>
          <w:szCs w:val="22"/>
        </w:rPr>
        <w:t>number, and false otherwise.</w:t>
      </w:r>
    </w:p>
    <w:p w14:paraId="4717D902" w14:textId="146D33B0" w:rsidR="007C56ED" w:rsidRPr="00832972" w:rsidRDefault="004466AD" w:rsidP="007C56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ab/>
      </w:r>
      <w:r w:rsidR="007C56ED" w:rsidRPr="00832972">
        <w:rPr>
          <w:rFonts w:ascii="Arial" w:eastAsia="微软雅黑" w:hAnsi="Arial" w:cs="AppleExternalUIFontSimplifiedCh"/>
          <w:szCs w:val="22"/>
        </w:rPr>
        <w:t>如果输入是奇数，则函数返回</w:t>
      </w:r>
      <w:r w:rsidR="007C56ED" w:rsidRPr="00832972">
        <w:rPr>
          <w:rFonts w:ascii="Arial" w:eastAsia="微软雅黑" w:hAnsi="Arial" w:cs="AppleExternalUIFontSimplifiedCh"/>
          <w:szCs w:val="22"/>
        </w:rPr>
        <w:t>true</w:t>
      </w:r>
      <w:r w:rsidR="007C56ED" w:rsidRPr="00832972">
        <w:rPr>
          <w:rFonts w:ascii="Arial" w:eastAsia="微软雅黑" w:hAnsi="Arial" w:cs="AppleExternalUIFontSimplifiedCh"/>
          <w:szCs w:val="22"/>
        </w:rPr>
        <w:t>，否则返回</w:t>
      </w:r>
      <w:r w:rsidR="007C56ED" w:rsidRPr="00832972">
        <w:rPr>
          <w:rFonts w:ascii="Arial" w:eastAsia="微软雅黑" w:hAnsi="Arial" w:cs="AppleExternalUIFontSimplifiedCh"/>
          <w:szCs w:val="22"/>
        </w:rPr>
        <w:t>false</w:t>
      </w:r>
      <w:r w:rsidR="007C56ED" w:rsidRPr="00832972">
        <w:rPr>
          <w:rFonts w:ascii="Arial" w:eastAsia="微软雅黑" w:hAnsi="Arial" w:cs="AppleExternalUIFontSimplifiedCh"/>
          <w:szCs w:val="22"/>
        </w:rPr>
        <w:t>。</w:t>
      </w:r>
    </w:p>
    <w:p w14:paraId="78ECEF93" w14:textId="77777777" w:rsidR="007C56ED" w:rsidRPr="00AB657E" w:rsidRDefault="007C56ED" w:rsidP="007C56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color w:val="0432FF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▲ </w:t>
      </w:r>
      <w:r w:rsidRPr="00832972">
        <w:rPr>
          <w:rFonts w:ascii="Arial" w:eastAsia="微软雅黑" w:hAnsi="Arial" w:cs="AppleExternalUIFontSimplifiedCh"/>
          <w:b/>
          <w:bCs/>
          <w:sz w:val="28"/>
          <w:szCs w:val="28"/>
        </w:rPr>
        <w:t>synchronous</w:t>
      </w:r>
      <w:r w:rsidRPr="00D46178">
        <w:rPr>
          <w:rFonts w:ascii="Arial" w:eastAsia="微软雅黑" w:hAnsi="Arial" w:cs="AppleExternalUIFontSimplifiedCh"/>
          <w:color w:val="A6A6A6" w:themeColor="background1" w:themeShade="A6"/>
          <w:sz w:val="28"/>
          <w:szCs w:val="28"/>
        </w:rPr>
        <w:t xml:space="preserve"> </w:t>
      </w:r>
      <w:r w:rsidRPr="00D46178">
        <w:rPr>
          <w:rFonts w:ascii="Arial" w:eastAsia="微软雅黑" w:hAnsi="Arial" w:cs="AppleExternalUIFontSimplifiedCh"/>
          <w:color w:val="A6A6A6" w:themeColor="background1" w:themeShade="A6"/>
          <w:szCs w:val="22"/>
        </w:rPr>
        <w:t>[sɪŋkrənəs]</w:t>
      </w:r>
      <w:r w:rsidRPr="00AB657E">
        <w:rPr>
          <w:rFonts w:ascii="Arial" w:eastAsia="微软雅黑" w:hAnsi="Arial" w:cs="AppleExternalUIFontSimplifiedCh"/>
          <w:color w:val="0432FF"/>
          <w:szCs w:val="22"/>
        </w:rPr>
        <w:t xml:space="preserve"> adj. </w:t>
      </w:r>
      <w:r w:rsidRPr="00AB657E">
        <w:rPr>
          <w:rFonts w:ascii="Arial" w:eastAsia="微软雅黑" w:hAnsi="Arial" w:cs="AppleExternalUIFontSimplifiedCh"/>
          <w:color w:val="0432FF"/>
          <w:szCs w:val="22"/>
        </w:rPr>
        <w:t>同步的</w:t>
      </w:r>
    </w:p>
    <w:p w14:paraId="34AFD00A" w14:textId="77777777" w:rsidR="007C56ED" w:rsidRPr="00832972" w:rsidRDefault="007C56ED" w:rsidP="007C56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eg. </w:t>
      </w:r>
      <w:r w:rsidRPr="0053433C">
        <w:rPr>
          <w:rFonts w:ascii="Arial" w:eastAsia="微软雅黑" w:hAnsi="Arial" w:cs="AppleExternalUIFontSimplifiedCh"/>
          <w:color w:val="FF0000"/>
          <w:szCs w:val="22"/>
        </w:rPr>
        <w:t xml:space="preserve">Synchronous </w:t>
      </w:r>
      <w:r w:rsidRPr="00832972">
        <w:rPr>
          <w:rFonts w:ascii="Arial" w:eastAsia="微软雅黑" w:hAnsi="Arial" w:cs="AppleExternalUIFontSimplifiedCh"/>
          <w:szCs w:val="22"/>
        </w:rPr>
        <w:t xml:space="preserve">programming involves </w:t>
      </w:r>
      <w:bookmarkStart w:id="47" w:name="OLE_LINK115"/>
      <w:bookmarkStart w:id="48" w:name="OLE_LINK116"/>
      <w:r w:rsidRPr="00832972">
        <w:rPr>
          <w:rFonts w:ascii="Arial" w:eastAsia="微软雅黑" w:hAnsi="Arial" w:cs="AppleExternalUIFontSimplifiedCh"/>
          <w:szCs w:val="22"/>
        </w:rPr>
        <w:t xml:space="preserve">executing </w:t>
      </w:r>
      <w:bookmarkEnd w:id="47"/>
      <w:bookmarkEnd w:id="48"/>
      <w:r w:rsidRPr="00832972">
        <w:rPr>
          <w:rFonts w:ascii="Arial" w:eastAsia="微软雅黑" w:hAnsi="Arial" w:cs="AppleExternalUIFontSimplifiedCh"/>
          <w:szCs w:val="22"/>
        </w:rPr>
        <w:t>code in a coordinated and ordered manner.</w:t>
      </w:r>
    </w:p>
    <w:p w14:paraId="6C2E0CBB" w14:textId="7CFD09B9" w:rsidR="007C56ED" w:rsidRPr="00832972" w:rsidRDefault="004466AD" w:rsidP="007C56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ab/>
      </w:r>
      <w:r w:rsidR="007C56ED" w:rsidRPr="00832972">
        <w:rPr>
          <w:rFonts w:ascii="Arial" w:eastAsia="微软雅黑" w:hAnsi="Arial" w:cs="AppleExternalUIFontSimplifiedCh"/>
          <w:szCs w:val="22"/>
        </w:rPr>
        <w:t>同步编程涉及以协调和有序的方式执行代码。</w:t>
      </w:r>
    </w:p>
    <w:p w14:paraId="3DAB3FD2" w14:textId="19CAF5DC" w:rsidR="007C56ED" w:rsidRPr="00832972" w:rsidRDefault="007C56ED" w:rsidP="007C56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▲ </w:t>
      </w:r>
      <w:r w:rsidRPr="00832972">
        <w:rPr>
          <w:rFonts w:ascii="Arial" w:eastAsia="微软雅黑" w:hAnsi="Arial" w:cs="AppleExternalUIFontSimplifiedCh"/>
          <w:b/>
          <w:bCs/>
          <w:sz w:val="28"/>
          <w:szCs w:val="28"/>
        </w:rPr>
        <w:t>parallel</w:t>
      </w:r>
      <w:r w:rsidRPr="00832972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6822A8">
        <w:rPr>
          <w:rFonts w:ascii="Arial" w:eastAsia="微软雅黑" w:hAnsi="Arial" w:cs="AppleExternalUIFontSimplifiedCh"/>
          <w:color w:val="A6A6A6" w:themeColor="background1" w:themeShade="A6"/>
          <w:szCs w:val="22"/>
        </w:rPr>
        <w:t>[</w:t>
      </w:r>
      <w:r w:rsidR="004466AD" w:rsidRPr="006822A8">
        <w:rPr>
          <w:rFonts w:ascii="Arial" w:eastAsia="微软雅黑" w:hAnsi="Arial" w:cs="AppleExternalUIFontSimplifiedCh"/>
          <w:color w:val="A6A6A6" w:themeColor="background1" w:themeShade="A6"/>
          <w:szCs w:val="22"/>
        </w:rPr>
        <w:t>ˈpærəlel</w:t>
      </w:r>
      <w:r w:rsidRPr="006822A8">
        <w:rPr>
          <w:rFonts w:ascii="Arial" w:eastAsia="微软雅黑" w:hAnsi="Arial" w:cs="AppleExternalUIFontSimplifiedCh"/>
          <w:color w:val="A6A6A6" w:themeColor="background1" w:themeShade="A6"/>
          <w:szCs w:val="22"/>
        </w:rPr>
        <w:t>]</w:t>
      </w:r>
      <w:r w:rsidRPr="00832972">
        <w:rPr>
          <w:rFonts w:ascii="Arial" w:eastAsia="微软雅黑" w:hAnsi="Arial" w:cs="AppleExternalUIFontSimplifiedCh"/>
          <w:szCs w:val="22"/>
        </w:rPr>
        <w:t xml:space="preserve"> </w:t>
      </w:r>
      <w:r w:rsidRPr="00AB657E">
        <w:rPr>
          <w:rFonts w:ascii="Arial" w:eastAsia="微软雅黑" w:hAnsi="Arial" w:cs="AppleExternalUIFontSimplifiedCh"/>
          <w:color w:val="0432FF"/>
          <w:szCs w:val="22"/>
        </w:rPr>
        <w:t xml:space="preserve">adj. </w:t>
      </w:r>
      <w:r w:rsidRPr="00AB657E">
        <w:rPr>
          <w:rFonts w:ascii="Arial" w:eastAsia="微软雅黑" w:hAnsi="Arial" w:cs="AppleExternalUIFontSimplifiedCh"/>
          <w:color w:val="0432FF"/>
          <w:szCs w:val="22"/>
        </w:rPr>
        <w:t>并行的</w:t>
      </w:r>
    </w:p>
    <w:p w14:paraId="7DC96B4E" w14:textId="25520E41" w:rsidR="007C56ED" w:rsidRPr="00832972" w:rsidRDefault="007C56ED" w:rsidP="007C56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eg. </w:t>
      </w:r>
      <w:bookmarkStart w:id="49" w:name="OLE_LINK121"/>
      <w:bookmarkStart w:id="50" w:name="OLE_LINK122"/>
      <w:r w:rsidRPr="00690DD6">
        <w:rPr>
          <w:rFonts w:ascii="Arial" w:eastAsia="微软雅黑" w:hAnsi="Arial" w:cs="AppleExternalUIFontSimplifiedCh"/>
          <w:color w:val="FF0000"/>
          <w:szCs w:val="22"/>
        </w:rPr>
        <w:t xml:space="preserve">Parallel </w:t>
      </w:r>
      <w:r w:rsidRPr="00832972">
        <w:rPr>
          <w:rFonts w:ascii="Arial" w:eastAsia="微软雅黑" w:hAnsi="Arial" w:cs="AppleExternalUIFontSimplifiedCh"/>
          <w:szCs w:val="22"/>
        </w:rPr>
        <w:t xml:space="preserve">computing is used to divide a large problem into smaller, independent tasks that can be processed </w:t>
      </w:r>
      <w:bookmarkStart w:id="51" w:name="OLE_LINK117"/>
      <w:bookmarkStart w:id="52" w:name="OLE_LINK118"/>
      <w:r w:rsidRPr="00832972">
        <w:rPr>
          <w:rFonts w:ascii="Arial" w:eastAsia="微软雅黑" w:hAnsi="Arial" w:cs="AppleExternalUIFontSimplifiedCh"/>
          <w:szCs w:val="22"/>
        </w:rPr>
        <w:t>simultaneously</w:t>
      </w:r>
      <w:bookmarkEnd w:id="51"/>
      <w:bookmarkEnd w:id="52"/>
      <w:r w:rsidRPr="00832972">
        <w:rPr>
          <w:rFonts w:ascii="Arial" w:eastAsia="微软雅黑" w:hAnsi="Arial" w:cs="AppleExternalUIFontSimplifiedCh"/>
          <w:szCs w:val="22"/>
        </w:rPr>
        <w:t>.</w:t>
      </w:r>
      <w:r w:rsidR="004466AD" w:rsidRPr="00832972">
        <w:rPr>
          <w:rFonts w:ascii="Arial" w:eastAsia="微软雅黑" w:hAnsi="Arial" w:cs="AppleExternalUIFontSimplifiedCh" w:hint="eastAsia"/>
          <w:szCs w:val="22"/>
        </w:rPr>
        <w:t xml:space="preserve"> </w:t>
      </w:r>
      <w:r w:rsidRPr="00832972">
        <w:rPr>
          <w:rFonts w:ascii="Arial" w:eastAsia="微软雅黑" w:hAnsi="Arial" w:cs="AppleExternalUIFontSimplifiedCh"/>
          <w:szCs w:val="22"/>
        </w:rPr>
        <w:t>并行计算用于将大问题分解为较小的、独立的任务，这些任务可以同时处理。</w:t>
      </w:r>
      <w:bookmarkEnd w:id="49"/>
      <w:bookmarkEnd w:id="50"/>
    </w:p>
    <w:p w14:paraId="3326837A" w14:textId="77777777" w:rsidR="007C56ED" w:rsidRPr="00832972" w:rsidRDefault="007C56ED" w:rsidP="007C56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▲ </w:t>
      </w:r>
      <w:r w:rsidRPr="00832972">
        <w:rPr>
          <w:rFonts w:ascii="Arial" w:eastAsia="微软雅黑" w:hAnsi="Arial" w:cs="AppleExternalUIFontSimplifiedCh"/>
          <w:b/>
          <w:bCs/>
          <w:sz w:val="28"/>
          <w:szCs w:val="28"/>
        </w:rPr>
        <w:t>unwieldy</w:t>
      </w:r>
      <w:r w:rsidRPr="00832972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6822A8">
        <w:rPr>
          <w:rFonts w:ascii="Arial" w:eastAsia="微软雅黑" w:hAnsi="Arial" w:cs="AppleExternalUIFontSimplifiedCh"/>
          <w:color w:val="A6A6A6" w:themeColor="background1" w:themeShade="A6"/>
          <w:szCs w:val="22"/>
        </w:rPr>
        <w:t xml:space="preserve">[ʌnˈwɪldi] </w:t>
      </w:r>
      <w:r w:rsidRPr="00AB657E">
        <w:rPr>
          <w:rFonts w:ascii="Arial" w:eastAsia="微软雅黑" w:hAnsi="Arial" w:cs="AppleExternalUIFontSimplifiedCh"/>
          <w:color w:val="0432FF"/>
          <w:szCs w:val="22"/>
        </w:rPr>
        <w:t xml:space="preserve">adj. </w:t>
      </w:r>
      <w:r w:rsidRPr="00AB657E">
        <w:rPr>
          <w:rFonts w:ascii="Arial" w:eastAsia="微软雅黑" w:hAnsi="Arial" w:cs="AppleExternalUIFontSimplifiedCh"/>
          <w:color w:val="0432FF"/>
          <w:szCs w:val="22"/>
        </w:rPr>
        <w:t>笨重的；难以操作的</w:t>
      </w:r>
    </w:p>
    <w:p w14:paraId="678EA7C6" w14:textId="77777777" w:rsidR="007C56ED" w:rsidRPr="00832972" w:rsidRDefault="007C56ED" w:rsidP="007C56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eg. The legacy system's code was complex and </w:t>
      </w:r>
      <w:r w:rsidRPr="00690DD6">
        <w:rPr>
          <w:rFonts w:ascii="Arial" w:eastAsia="微软雅黑" w:hAnsi="Arial" w:cs="AppleExternalUIFontSimplifiedCh"/>
          <w:color w:val="FF0000"/>
          <w:szCs w:val="22"/>
        </w:rPr>
        <w:t>unwieldy</w:t>
      </w:r>
      <w:r w:rsidRPr="00832972">
        <w:rPr>
          <w:rFonts w:ascii="Arial" w:eastAsia="微软雅黑" w:hAnsi="Arial" w:cs="AppleExternalUIFontSimplifiedCh"/>
          <w:szCs w:val="22"/>
        </w:rPr>
        <w:t>, making it difficult to update or maintain.</w:t>
      </w:r>
    </w:p>
    <w:p w14:paraId="752A73A4" w14:textId="17CFF25E" w:rsidR="007C56ED" w:rsidRPr="00832972" w:rsidRDefault="001D1868" w:rsidP="007C56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ab/>
      </w:r>
      <w:r w:rsidR="007C56ED" w:rsidRPr="00832972">
        <w:rPr>
          <w:rFonts w:ascii="Arial" w:eastAsia="微软雅黑" w:hAnsi="Arial" w:cs="AppleExternalUIFontSimplifiedCh"/>
          <w:szCs w:val="22"/>
        </w:rPr>
        <w:t>遗留系统的代码复杂而笨重，难以更新或维护。</w:t>
      </w:r>
    </w:p>
    <w:p w14:paraId="71A5FAB1" w14:textId="7AB96413" w:rsidR="001D1868" w:rsidRPr="00832972" w:rsidRDefault="001D1868" w:rsidP="007C56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▲ </w:t>
      </w:r>
      <w:r w:rsidRPr="00832972">
        <w:rPr>
          <w:rFonts w:ascii="Arial" w:eastAsia="微软雅黑" w:hAnsi="Arial" w:cs="AppleExternalUIFontSimplifiedCh"/>
          <w:b/>
          <w:bCs/>
          <w:sz w:val="28"/>
        </w:rPr>
        <w:t>legacy</w:t>
      </w:r>
      <w:r w:rsidRPr="00832972">
        <w:rPr>
          <w:rFonts w:ascii="Arial" w:eastAsia="微软雅黑" w:hAnsi="Arial" w:cs="AppleExternalUIFontSimplifiedCh"/>
          <w:sz w:val="28"/>
        </w:rPr>
        <w:t xml:space="preserve"> </w:t>
      </w:r>
      <w:r w:rsidRPr="006822A8">
        <w:rPr>
          <w:rFonts w:ascii="Arial" w:eastAsia="微软雅黑" w:hAnsi="Arial" w:cs="AppleExternalUIFontSimplifiedCh"/>
          <w:color w:val="A6A6A6" w:themeColor="background1" w:themeShade="A6"/>
          <w:szCs w:val="22"/>
        </w:rPr>
        <w:t xml:space="preserve">[ˈleɡəsi] </w:t>
      </w:r>
      <w:r w:rsidRPr="00AB657E">
        <w:rPr>
          <w:rFonts w:ascii="Arial" w:eastAsia="微软雅黑" w:hAnsi="Arial" w:cs="AppleExternalUIFontSimplifiedCh"/>
          <w:color w:val="0432FF"/>
          <w:szCs w:val="22"/>
        </w:rPr>
        <w:t xml:space="preserve">n. </w:t>
      </w:r>
      <w:r w:rsidRPr="00AB657E">
        <w:rPr>
          <w:rFonts w:ascii="Arial" w:eastAsia="微软雅黑" w:hAnsi="Arial" w:cs="AppleExternalUIFontSimplifiedCh" w:hint="eastAsia"/>
          <w:color w:val="0432FF"/>
          <w:szCs w:val="22"/>
        </w:rPr>
        <w:t>遗产，遗留；</w:t>
      </w:r>
      <w:r w:rsidRPr="00AB657E">
        <w:rPr>
          <w:rFonts w:ascii="Arial" w:eastAsia="微软雅黑" w:hAnsi="Arial" w:cs="AppleExternalUIFontSimplifiedCh" w:hint="eastAsia"/>
          <w:color w:val="0432FF"/>
          <w:szCs w:val="22"/>
        </w:rPr>
        <w:t>adj</w:t>
      </w:r>
      <w:r w:rsidRPr="00AB657E">
        <w:rPr>
          <w:rFonts w:ascii="Arial" w:eastAsia="微软雅黑" w:hAnsi="Arial" w:cs="AppleExternalUIFontSimplifiedCh"/>
          <w:color w:val="0432FF"/>
          <w:szCs w:val="22"/>
        </w:rPr>
        <w:t>.</w:t>
      </w:r>
      <w:r w:rsidRPr="00AB657E">
        <w:rPr>
          <w:rFonts w:ascii="Arial" w:eastAsia="微软雅黑" w:hAnsi="Arial" w:cs="AppleExternalUIFontSimplifiedCh" w:hint="eastAsia"/>
          <w:color w:val="0432FF"/>
          <w:szCs w:val="22"/>
        </w:rPr>
        <w:t xml:space="preserve"> </w:t>
      </w:r>
      <w:r w:rsidRPr="00AB657E">
        <w:rPr>
          <w:rFonts w:ascii="Arial" w:eastAsia="微软雅黑" w:hAnsi="Arial" w:cs="AppleExternalUIFontSimplifiedCh" w:hint="eastAsia"/>
          <w:color w:val="0432FF"/>
          <w:szCs w:val="22"/>
        </w:rPr>
        <w:t>已停产的</w:t>
      </w:r>
    </w:p>
    <w:p w14:paraId="6E942514" w14:textId="77777777" w:rsidR="001D1868" w:rsidRPr="00832972" w:rsidRDefault="001D1868" w:rsidP="001D18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eg. The </w:t>
      </w:r>
      <w:r w:rsidRPr="00690DD6">
        <w:rPr>
          <w:rFonts w:ascii="Arial" w:eastAsia="微软雅黑" w:hAnsi="Arial" w:cs="AppleExternalUIFontSimplifiedCh"/>
          <w:color w:val="FF0000"/>
          <w:szCs w:val="22"/>
        </w:rPr>
        <w:t xml:space="preserve">legacy </w:t>
      </w:r>
      <w:r w:rsidRPr="00832972">
        <w:rPr>
          <w:rFonts w:ascii="Arial" w:eastAsia="微软雅黑" w:hAnsi="Arial" w:cs="AppleExternalUIFontSimplifiedCh"/>
          <w:szCs w:val="22"/>
        </w:rPr>
        <w:t>system's code was complex and unwieldy, making it difficult to update or maintain.</w:t>
      </w:r>
    </w:p>
    <w:p w14:paraId="445F51BF" w14:textId="1F91BBCB" w:rsidR="001D1868" w:rsidRPr="00832972" w:rsidRDefault="001D1868" w:rsidP="001D18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ab/>
      </w:r>
      <w:r w:rsidRPr="00832972">
        <w:rPr>
          <w:rFonts w:ascii="Arial" w:eastAsia="微软雅黑" w:hAnsi="Arial" w:cs="AppleExternalUIFontSimplifiedCh"/>
          <w:szCs w:val="22"/>
        </w:rPr>
        <w:t>遗留系统的代码复杂而笨重，难以更新或维护。</w:t>
      </w:r>
    </w:p>
    <w:p w14:paraId="24D9ACDB" w14:textId="77777777" w:rsidR="0013361B" w:rsidRPr="00832972" w:rsidRDefault="0013361B" w:rsidP="0013361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▲ </w:t>
      </w:r>
      <w:r w:rsidRPr="006822A8">
        <w:rPr>
          <w:rFonts w:ascii="Arial" w:eastAsia="微软雅黑" w:hAnsi="Arial" w:cs="AppleExternalUIFontSimplifiedCh"/>
          <w:b/>
          <w:bCs/>
          <w:sz w:val="28"/>
        </w:rPr>
        <w:t>deployment</w:t>
      </w:r>
      <w:r w:rsidRPr="006822A8">
        <w:rPr>
          <w:rFonts w:ascii="Arial" w:eastAsia="微软雅黑" w:hAnsi="Arial" w:cs="AppleExternalUIFontSimplifiedCh"/>
          <w:sz w:val="28"/>
        </w:rPr>
        <w:t xml:space="preserve"> </w:t>
      </w:r>
      <w:r w:rsidRPr="006822A8">
        <w:rPr>
          <w:rFonts w:ascii="Arial" w:eastAsia="微软雅黑" w:hAnsi="Arial" w:cs="AppleExternalUIFontSimplifiedCh"/>
          <w:color w:val="A6A6A6" w:themeColor="background1" w:themeShade="A6"/>
          <w:szCs w:val="22"/>
        </w:rPr>
        <w:t>[dɪˈplɔɪmənt]</w:t>
      </w:r>
      <w:r w:rsidRPr="00832972">
        <w:rPr>
          <w:rFonts w:ascii="Arial" w:eastAsia="微软雅黑" w:hAnsi="Arial" w:cs="AppleExternalUIFontSimplifiedCh"/>
          <w:szCs w:val="22"/>
        </w:rPr>
        <w:t xml:space="preserve"> </w:t>
      </w:r>
      <w:r w:rsidRPr="00AB657E">
        <w:rPr>
          <w:rFonts w:ascii="Arial" w:eastAsia="微软雅黑" w:hAnsi="Arial" w:cs="AppleExternalUIFontSimplifiedCh"/>
          <w:color w:val="0432FF"/>
          <w:szCs w:val="22"/>
        </w:rPr>
        <w:t xml:space="preserve">n. </w:t>
      </w:r>
      <w:r w:rsidRPr="00AB657E">
        <w:rPr>
          <w:rFonts w:ascii="Arial" w:eastAsia="微软雅黑" w:hAnsi="Arial" w:cs="AppleExternalUIFontSimplifiedCh"/>
          <w:color w:val="0432FF"/>
          <w:szCs w:val="22"/>
        </w:rPr>
        <w:t>部署</w:t>
      </w:r>
    </w:p>
    <w:p w14:paraId="7D6CE018" w14:textId="47E26CC2" w:rsidR="0013361B" w:rsidRPr="00832972" w:rsidRDefault="0013361B" w:rsidP="0013361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eg. The </w:t>
      </w:r>
      <w:r w:rsidRPr="00690DD6">
        <w:rPr>
          <w:rFonts w:ascii="Arial" w:eastAsia="微软雅黑" w:hAnsi="Arial" w:cs="AppleExternalUIFontSimplifiedCh"/>
          <w:color w:val="FF0000"/>
          <w:szCs w:val="22"/>
        </w:rPr>
        <w:t xml:space="preserve">deployment </w:t>
      </w:r>
      <w:r w:rsidRPr="00832972">
        <w:rPr>
          <w:rFonts w:ascii="Arial" w:eastAsia="微软雅黑" w:hAnsi="Arial" w:cs="AppleExternalUIFontSimplifiedCh"/>
          <w:szCs w:val="22"/>
        </w:rPr>
        <w:t xml:space="preserve">of the new software was delayed due to </w:t>
      </w:r>
      <w:bookmarkStart w:id="53" w:name="OLE_LINK123"/>
      <w:bookmarkStart w:id="54" w:name="OLE_LINK124"/>
      <w:r w:rsidRPr="00832972">
        <w:rPr>
          <w:rFonts w:ascii="Arial" w:eastAsia="微软雅黑" w:hAnsi="Arial" w:cs="AppleExternalUIFontSimplifiedCh"/>
          <w:szCs w:val="22"/>
        </w:rPr>
        <w:t xml:space="preserve">compatibility </w:t>
      </w:r>
      <w:bookmarkEnd w:id="53"/>
      <w:bookmarkEnd w:id="54"/>
      <w:r w:rsidRPr="00832972">
        <w:rPr>
          <w:rFonts w:ascii="Arial" w:eastAsia="微软雅黑" w:hAnsi="Arial" w:cs="AppleExternalUIFontSimplifiedCh"/>
          <w:szCs w:val="22"/>
        </w:rPr>
        <w:t>issues with the existing systems.</w:t>
      </w:r>
      <w:r w:rsidR="006822A8">
        <w:rPr>
          <w:rFonts w:ascii="Arial" w:eastAsia="微软雅黑" w:hAnsi="Arial" w:cs="AppleExternalUIFontSimplifiedCh" w:hint="eastAsia"/>
          <w:szCs w:val="22"/>
        </w:rPr>
        <w:t xml:space="preserve"> </w:t>
      </w:r>
      <w:r w:rsidRPr="00832972">
        <w:rPr>
          <w:rFonts w:ascii="Arial" w:eastAsia="微软雅黑" w:hAnsi="Arial" w:cs="AppleExternalUIFontSimplifiedCh"/>
          <w:szCs w:val="22"/>
        </w:rPr>
        <w:t>由于与现有系统的兼容性问题，新软件的部署被推迟了。</w:t>
      </w:r>
    </w:p>
    <w:p w14:paraId="54DDEA16" w14:textId="77777777" w:rsidR="0013361B" w:rsidRPr="00AB657E" w:rsidRDefault="0013361B" w:rsidP="0013361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color w:val="0432FF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▲ </w:t>
      </w:r>
      <w:r w:rsidRPr="006822A8">
        <w:rPr>
          <w:rFonts w:ascii="Arial" w:eastAsia="微软雅黑" w:hAnsi="Arial" w:cs="AppleExternalUIFontSimplifiedCh"/>
          <w:b/>
          <w:bCs/>
          <w:sz w:val="28"/>
        </w:rPr>
        <w:t>rounding errors</w:t>
      </w:r>
      <w:r w:rsidRPr="006822A8">
        <w:rPr>
          <w:rFonts w:ascii="Arial" w:eastAsia="微软雅黑" w:hAnsi="Arial" w:cs="AppleExternalUIFontSimplifiedCh"/>
          <w:color w:val="A6A6A6" w:themeColor="background1" w:themeShade="A6"/>
          <w:szCs w:val="22"/>
        </w:rPr>
        <w:t xml:space="preserve"> [ˈraʊndɪŋ ˈerərz]</w:t>
      </w:r>
      <w:r w:rsidRPr="00AB657E">
        <w:rPr>
          <w:rFonts w:ascii="Arial" w:eastAsia="微软雅黑" w:hAnsi="Arial" w:cs="AppleExternalUIFontSimplifiedCh"/>
          <w:color w:val="0432FF"/>
          <w:szCs w:val="22"/>
        </w:rPr>
        <w:t xml:space="preserve"> n. </w:t>
      </w:r>
      <w:r w:rsidRPr="00AB657E">
        <w:rPr>
          <w:rFonts w:ascii="Arial" w:eastAsia="微软雅黑" w:hAnsi="Arial" w:cs="AppleExternalUIFontSimplifiedCh"/>
          <w:color w:val="0432FF"/>
          <w:szCs w:val="22"/>
        </w:rPr>
        <w:t>舍入误差</w:t>
      </w:r>
    </w:p>
    <w:p w14:paraId="04BFD9F5" w14:textId="5BD558AF" w:rsidR="0013361B" w:rsidRPr="00832972" w:rsidRDefault="0013361B" w:rsidP="0013361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eg. The program has been updated to fix the </w:t>
      </w:r>
      <w:r w:rsidRPr="00690DD6">
        <w:rPr>
          <w:rFonts w:ascii="Arial" w:eastAsia="微软雅黑" w:hAnsi="Arial" w:cs="AppleExternalUIFontSimplifiedCh"/>
          <w:color w:val="FF0000"/>
          <w:szCs w:val="22"/>
        </w:rPr>
        <w:t>rounding errors</w:t>
      </w:r>
      <w:r w:rsidRPr="00832972">
        <w:rPr>
          <w:rFonts w:ascii="Arial" w:eastAsia="微软雅黑" w:hAnsi="Arial" w:cs="AppleExternalUIFontSimplifiedCh"/>
          <w:szCs w:val="22"/>
        </w:rPr>
        <w:t xml:space="preserve"> that were causing inaccurate calculations.</w:t>
      </w:r>
      <w:r w:rsidR="006822A8">
        <w:rPr>
          <w:rFonts w:ascii="Arial" w:eastAsia="微软雅黑" w:hAnsi="Arial" w:cs="AppleExternalUIFontSimplifiedCh" w:hint="eastAsia"/>
          <w:szCs w:val="22"/>
        </w:rPr>
        <w:t xml:space="preserve"> </w:t>
      </w:r>
      <w:r w:rsidRPr="00832972">
        <w:rPr>
          <w:rFonts w:ascii="Arial" w:eastAsia="微软雅黑" w:hAnsi="Arial" w:cs="AppleExternalUIFontSimplifiedCh"/>
          <w:szCs w:val="22"/>
        </w:rPr>
        <w:t>该程序已经更新，以修复导致不准确计算的舍入误差。</w:t>
      </w:r>
    </w:p>
    <w:p w14:paraId="4F193883" w14:textId="77777777" w:rsidR="0013361B" w:rsidRPr="00AB657E" w:rsidRDefault="0013361B" w:rsidP="0013361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color w:val="0432FF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▲ </w:t>
      </w:r>
      <w:r w:rsidRPr="006822A8">
        <w:rPr>
          <w:rFonts w:ascii="Arial" w:eastAsia="微软雅黑" w:hAnsi="Arial" w:cs="AppleExternalUIFontSimplifiedCh"/>
          <w:b/>
          <w:bCs/>
          <w:sz w:val="28"/>
        </w:rPr>
        <w:t>polish</w:t>
      </w:r>
      <w:r w:rsidRPr="006822A8">
        <w:rPr>
          <w:rFonts w:ascii="Arial" w:eastAsia="微软雅黑" w:hAnsi="Arial" w:cs="AppleExternalUIFontSimplifiedCh"/>
          <w:sz w:val="28"/>
        </w:rPr>
        <w:t xml:space="preserve"> </w:t>
      </w:r>
      <w:r w:rsidRPr="006822A8">
        <w:rPr>
          <w:rFonts w:ascii="Arial" w:eastAsia="微软雅黑" w:hAnsi="Arial" w:cs="AppleExternalUIFontSimplifiedCh"/>
          <w:color w:val="A6A6A6" w:themeColor="background1" w:themeShade="A6"/>
          <w:szCs w:val="22"/>
        </w:rPr>
        <w:t>[ˈpɑːlɪʃ]</w:t>
      </w:r>
      <w:r w:rsidRPr="00832972">
        <w:rPr>
          <w:rFonts w:ascii="Arial" w:eastAsia="微软雅黑" w:hAnsi="Arial" w:cs="AppleExternalUIFontSimplifiedCh"/>
          <w:szCs w:val="22"/>
        </w:rPr>
        <w:t xml:space="preserve"> </w:t>
      </w:r>
      <w:r w:rsidRPr="00AB657E">
        <w:rPr>
          <w:rFonts w:ascii="Arial" w:eastAsia="微软雅黑" w:hAnsi="Arial" w:cs="AppleExternalUIFontSimplifiedCh"/>
          <w:color w:val="0432FF"/>
          <w:szCs w:val="22"/>
        </w:rPr>
        <w:t xml:space="preserve">v. </w:t>
      </w:r>
      <w:r w:rsidRPr="00AB657E">
        <w:rPr>
          <w:rFonts w:ascii="Arial" w:eastAsia="微软雅黑" w:hAnsi="Arial" w:cs="AppleExternalUIFontSimplifiedCh"/>
          <w:color w:val="0432FF"/>
          <w:szCs w:val="22"/>
        </w:rPr>
        <w:t>润色</w:t>
      </w:r>
    </w:p>
    <w:p w14:paraId="1599CF63" w14:textId="77777777" w:rsidR="0013361B" w:rsidRPr="00832972" w:rsidRDefault="0013361B" w:rsidP="0013361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 w:rsidRPr="00832972">
        <w:rPr>
          <w:rFonts w:ascii="Arial" w:eastAsia="微软雅黑" w:hAnsi="Arial" w:cs="AppleExternalUIFontSimplifiedCh"/>
          <w:szCs w:val="22"/>
        </w:rPr>
        <w:t xml:space="preserve">eg. Before submitting the final report, make sure to </w:t>
      </w:r>
      <w:r w:rsidRPr="00690DD6">
        <w:rPr>
          <w:rFonts w:ascii="Arial" w:eastAsia="微软雅黑" w:hAnsi="Arial" w:cs="AppleExternalUIFontSimplifiedCh"/>
          <w:color w:val="FF0000"/>
          <w:szCs w:val="22"/>
        </w:rPr>
        <w:t xml:space="preserve">polish </w:t>
      </w:r>
      <w:r w:rsidRPr="00832972">
        <w:rPr>
          <w:rFonts w:ascii="Arial" w:eastAsia="微软雅黑" w:hAnsi="Arial" w:cs="AppleExternalUIFontSimplifiedCh"/>
          <w:szCs w:val="22"/>
        </w:rPr>
        <w:t>it for grammar and spelling errors.</w:t>
      </w:r>
    </w:p>
    <w:p w14:paraId="4B54AC10" w14:textId="597E998F" w:rsidR="00832972" w:rsidRPr="00832972" w:rsidRDefault="006822A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Cs w:val="22"/>
        </w:rPr>
      </w:pPr>
      <w:r>
        <w:rPr>
          <w:rFonts w:ascii="Arial" w:eastAsia="微软雅黑" w:hAnsi="Arial" w:cs="AppleExternalUIFontSimplifiedCh"/>
          <w:szCs w:val="22"/>
        </w:rPr>
        <w:tab/>
      </w:r>
      <w:r w:rsidR="0013361B" w:rsidRPr="00832972">
        <w:rPr>
          <w:rFonts w:ascii="Arial" w:eastAsia="微软雅黑" w:hAnsi="Arial" w:cs="AppleExternalUIFontSimplifiedCh"/>
          <w:szCs w:val="22"/>
        </w:rPr>
        <w:t>在提交最终报告之前，请确保将其润色以消除语法和拼写错误。</w:t>
      </w:r>
    </w:p>
    <w:sectPr w:rsidR="00832972" w:rsidRPr="00832972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90807D" w14:textId="77777777" w:rsidR="00BD759C" w:rsidRDefault="00BD759C" w:rsidP="002275F7">
      <w:r>
        <w:separator/>
      </w:r>
    </w:p>
  </w:endnote>
  <w:endnote w:type="continuationSeparator" w:id="0">
    <w:p w14:paraId="04DC306D" w14:textId="77777777" w:rsidR="00BD759C" w:rsidRDefault="00BD759C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 SC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ExternalUIFontSimplifiedCh">
    <w:altName w:val="微软雅黑"/>
    <w:panose1 w:val="020B0604020202020204"/>
    <w:charset w:val="86"/>
    <w:family w:val="auto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34E08" w14:textId="77777777" w:rsidR="00BD759C" w:rsidRDefault="00BD759C" w:rsidP="002275F7">
      <w:r>
        <w:separator/>
      </w:r>
    </w:p>
  </w:footnote>
  <w:footnote w:type="continuationSeparator" w:id="0">
    <w:p w14:paraId="025EDB9C" w14:textId="77777777" w:rsidR="00BD759C" w:rsidRDefault="00BD759C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BD759C">
    <w:pPr>
      <w:pStyle w:val="a4"/>
    </w:pPr>
    <w:r>
      <w:rPr>
        <w:noProof/>
      </w:rPr>
      <w:pict w14:anchorId="495978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BD759C">
    <w:pPr>
      <w:pStyle w:val="a4"/>
    </w:pPr>
    <w:r>
      <w:rPr>
        <w:noProof/>
      </w:rPr>
      <w:pict w14:anchorId="0E594D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53.7pt;height:46.1pt" o:bullet="t">
        <v:imagedata r:id="rId1" o:title="10"/>
      </v:shape>
    </w:pict>
  </w:numPicBullet>
  <w:abstractNum w:abstractNumId="0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2112"/>
    <w:rsid w:val="00003319"/>
    <w:rsid w:val="00006D28"/>
    <w:rsid w:val="00020437"/>
    <w:rsid w:val="000228E2"/>
    <w:rsid w:val="0003554A"/>
    <w:rsid w:val="00043971"/>
    <w:rsid w:val="000578A8"/>
    <w:rsid w:val="00071F8D"/>
    <w:rsid w:val="000740DE"/>
    <w:rsid w:val="00077679"/>
    <w:rsid w:val="00077DAD"/>
    <w:rsid w:val="00081B5D"/>
    <w:rsid w:val="00082BD6"/>
    <w:rsid w:val="00082DD1"/>
    <w:rsid w:val="00096E65"/>
    <w:rsid w:val="00097869"/>
    <w:rsid w:val="000A47ED"/>
    <w:rsid w:val="000B373A"/>
    <w:rsid w:val="000B4E00"/>
    <w:rsid w:val="000C1286"/>
    <w:rsid w:val="000C17B3"/>
    <w:rsid w:val="000C1A31"/>
    <w:rsid w:val="000C3634"/>
    <w:rsid w:val="000C3E3E"/>
    <w:rsid w:val="000C74BB"/>
    <w:rsid w:val="000D06F9"/>
    <w:rsid w:val="000D3591"/>
    <w:rsid w:val="000D4717"/>
    <w:rsid w:val="000D5271"/>
    <w:rsid w:val="000E6D8E"/>
    <w:rsid w:val="000F7F31"/>
    <w:rsid w:val="00105009"/>
    <w:rsid w:val="00110044"/>
    <w:rsid w:val="00124F4D"/>
    <w:rsid w:val="00133524"/>
    <w:rsid w:val="0013361B"/>
    <w:rsid w:val="00135B16"/>
    <w:rsid w:val="00136883"/>
    <w:rsid w:val="00137558"/>
    <w:rsid w:val="00140B34"/>
    <w:rsid w:val="001432E8"/>
    <w:rsid w:val="0014366C"/>
    <w:rsid w:val="00152B16"/>
    <w:rsid w:val="00153A99"/>
    <w:rsid w:val="00156310"/>
    <w:rsid w:val="00165411"/>
    <w:rsid w:val="0016701F"/>
    <w:rsid w:val="001713F9"/>
    <w:rsid w:val="00177529"/>
    <w:rsid w:val="00185A67"/>
    <w:rsid w:val="00185AA1"/>
    <w:rsid w:val="00193F81"/>
    <w:rsid w:val="001A604C"/>
    <w:rsid w:val="001A7D20"/>
    <w:rsid w:val="001B2E77"/>
    <w:rsid w:val="001B7C3F"/>
    <w:rsid w:val="001D1868"/>
    <w:rsid w:val="001D1EB0"/>
    <w:rsid w:val="001D77EF"/>
    <w:rsid w:val="001D782E"/>
    <w:rsid w:val="001D7AD2"/>
    <w:rsid w:val="001E10DE"/>
    <w:rsid w:val="001E64D9"/>
    <w:rsid w:val="001E7928"/>
    <w:rsid w:val="00200CD9"/>
    <w:rsid w:val="00200E6F"/>
    <w:rsid w:val="00204B0C"/>
    <w:rsid w:val="002050F9"/>
    <w:rsid w:val="0021684D"/>
    <w:rsid w:val="00216A39"/>
    <w:rsid w:val="00226898"/>
    <w:rsid w:val="002275F7"/>
    <w:rsid w:val="00234C53"/>
    <w:rsid w:val="002461A3"/>
    <w:rsid w:val="00250B91"/>
    <w:rsid w:val="00256144"/>
    <w:rsid w:val="00260AC9"/>
    <w:rsid w:val="0026184E"/>
    <w:rsid w:val="002675C0"/>
    <w:rsid w:val="00286540"/>
    <w:rsid w:val="00287482"/>
    <w:rsid w:val="00291192"/>
    <w:rsid w:val="002966E2"/>
    <w:rsid w:val="002A03B0"/>
    <w:rsid w:val="002A3D8E"/>
    <w:rsid w:val="002C0DF5"/>
    <w:rsid w:val="002C24DA"/>
    <w:rsid w:val="002C4BC1"/>
    <w:rsid w:val="002C6E0A"/>
    <w:rsid w:val="002D789F"/>
    <w:rsid w:val="002F0F06"/>
    <w:rsid w:val="002F3259"/>
    <w:rsid w:val="002F6CFD"/>
    <w:rsid w:val="00302217"/>
    <w:rsid w:val="00312755"/>
    <w:rsid w:val="00316A00"/>
    <w:rsid w:val="00317494"/>
    <w:rsid w:val="003175EC"/>
    <w:rsid w:val="00325595"/>
    <w:rsid w:val="00326EE4"/>
    <w:rsid w:val="00340BAD"/>
    <w:rsid w:val="00345493"/>
    <w:rsid w:val="0036348A"/>
    <w:rsid w:val="003666C5"/>
    <w:rsid w:val="003723FF"/>
    <w:rsid w:val="00383FE3"/>
    <w:rsid w:val="00390DF0"/>
    <w:rsid w:val="00393FB5"/>
    <w:rsid w:val="003A6F5E"/>
    <w:rsid w:val="003A7846"/>
    <w:rsid w:val="003B3BAE"/>
    <w:rsid w:val="003D1614"/>
    <w:rsid w:val="003D3E4F"/>
    <w:rsid w:val="003E370C"/>
    <w:rsid w:val="003E5513"/>
    <w:rsid w:val="003F2500"/>
    <w:rsid w:val="003F2EC0"/>
    <w:rsid w:val="003F377B"/>
    <w:rsid w:val="004018EB"/>
    <w:rsid w:val="0040396F"/>
    <w:rsid w:val="00404841"/>
    <w:rsid w:val="00424C96"/>
    <w:rsid w:val="004466AD"/>
    <w:rsid w:val="0045143F"/>
    <w:rsid w:val="00457E76"/>
    <w:rsid w:val="004716B3"/>
    <w:rsid w:val="00490539"/>
    <w:rsid w:val="004952CF"/>
    <w:rsid w:val="004B248B"/>
    <w:rsid w:val="004C3DCB"/>
    <w:rsid w:val="004C42C1"/>
    <w:rsid w:val="004E09E7"/>
    <w:rsid w:val="004F7AE8"/>
    <w:rsid w:val="00503953"/>
    <w:rsid w:val="005067DA"/>
    <w:rsid w:val="0052153B"/>
    <w:rsid w:val="005243BE"/>
    <w:rsid w:val="0053433C"/>
    <w:rsid w:val="00534E88"/>
    <w:rsid w:val="00544753"/>
    <w:rsid w:val="00557112"/>
    <w:rsid w:val="00565153"/>
    <w:rsid w:val="00565CD5"/>
    <w:rsid w:val="0056681A"/>
    <w:rsid w:val="005714D1"/>
    <w:rsid w:val="00581FA3"/>
    <w:rsid w:val="00583443"/>
    <w:rsid w:val="005A7E6F"/>
    <w:rsid w:val="005B1656"/>
    <w:rsid w:val="005B23D9"/>
    <w:rsid w:val="005C1384"/>
    <w:rsid w:val="005C1E0A"/>
    <w:rsid w:val="005D1CB3"/>
    <w:rsid w:val="005D4623"/>
    <w:rsid w:val="005E6874"/>
    <w:rsid w:val="005F3BF6"/>
    <w:rsid w:val="00605220"/>
    <w:rsid w:val="006231E3"/>
    <w:rsid w:val="006418B0"/>
    <w:rsid w:val="0064383C"/>
    <w:rsid w:val="00653D6F"/>
    <w:rsid w:val="006576A3"/>
    <w:rsid w:val="006610D8"/>
    <w:rsid w:val="00663832"/>
    <w:rsid w:val="00663B99"/>
    <w:rsid w:val="0067158D"/>
    <w:rsid w:val="00674AF1"/>
    <w:rsid w:val="00676D37"/>
    <w:rsid w:val="0067739E"/>
    <w:rsid w:val="006775F7"/>
    <w:rsid w:val="006778C6"/>
    <w:rsid w:val="006822A8"/>
    <w:rsid w:val="0068514C"/>
    <w:rsid w:val="00690DD6"/>
    <w:rsid w:val="006957FB"/>
    <w:rsid w:val="006A30C2"/>
    <w:rsid w:val="006A6159"/>
    <w:rsid w:val="006A6D22"/>
    <w:rsid w:val="006C4550"/>
    <w:rsid w:val="006D15A2"/>
    <w:rsid w:val="006D53C6"/>
    <w:rsid w:val="006E136B"/>
    <w:rsid w:val="006E13D3"/>
    <w:rsid w:val="006E304E"/>
    <w:rsid w:val="006F5DED"/>
    <w:rsid w:val="0070080E"/>
    <w:rsid w:val="007124DC"/>
    <w:rsid w:val="0071376B"/>
    <w:rsid w:val="0071483C"/>
    <w:rsid w:val="00722127"/>
    <w:rsid w:val="00722AD4"/>
    <w:rsid w:val="0072476D"/>
    <w:rsid w:val="00733ABE"/>
    <w:rsid w:val="007343F6"/>
    <w:rsid w:val="0073544F"/>
    <w:rsid w:val="00735B1C"/>
    <w:rsid w:val="0075671E"/>
    <w:rsid w:val="00770F71"/>
    <w:rsid w:val="00772BC1"/>
    <w:rsid w:val="00776289"/>
    <w:rsid w:val="00781AA8"/>
    <w:rsid w:val="007A0144"/>
    <w:rsid w:val="007A09D8"/>
    <w:rsid w:val="007A54F8"/>
    <w:rsid w:val="007B378D"/>
    <w:rsid w:val="007B6093"/>
    <w:rsid w:val="007B7D7F"/>
    <w:rsid w:val="007C56ED"/>
    <w:rsid w:val="007C7B08"/>
    <w:rsid w:val="007D6AE2"/>
    <w:rsid w:val="007E21FF"/>
    <w:rsid w:val="007F04EC"/>
    <w:rsid w:val="007F315B"/>
    <w:rsid w:val="007F6703"/>
    <w:rsid w:val="00800543"/>
    <w:rsid w:val="00816505"/>
    <w:rsid w:val="00831F7F"/>
    <w:rsid w:val="00832972"/>
    <w:rsid w:val="008361F8"/>
    <w:rsid w:val="00863E3C"/>
    <w:rsid w:val="00871865"/>
    <w:rsid w:val="00872962"/>
    <w:rsid w:val="0088163F"/>
    <w:rsid w:val="0088197B"/>
    <w:rsid w:val="00884F48"/>
    <w:rsid w:val="00894BF7"/>
    <w:rsid w:val="008B2382"/>
    <w:rsid w:val="008B25B1"/>
    <w:rsid w:val="008C2C47"/>
    <w:rsid w:val="008C733C"/>
    <w:rsid w:val="008E02DF"/>
    <w:rsid w:val="008F354F"/>
    <w:rsid w:val="008F6465"/>
    <w:rsid w:val="00907E0E"/>
    <w:rsid w:val="00923037"/>
    <w:rsid w:val="00924A15"/>
    <w:rsid w:val="00932B3C"/>
    <w:rsid w:val="00947DC1"/>
    <w:rsid w:val="00960028"/>
    <w:rsid w:val="00962E53"/>
    <w:rsid w:val="00970566"/>
    <w:rsid w:val="00981A43"/>
    <w:rsid w:val="0098553A"/>
    <w:rsid w:val="00985799"/>
    <w:rsid w:val="009910AE"/>
    <w:rsid w:val="009A0E29"/>
    <w:rsid w:val="009B3DE6"/>
    <w:rsid w:val="009C74BF"/>
    <w:rsid w:val="009D573A"/>
    <w:rsid w:val="009E3963"/>
    <w:rsid w:val="00A02AD4"/>
    <w:rsid w:val="00A02F4F"/>
    <w:rsid w:val="00A036E2"/>
    <w:rsid w:val="00A04DA0"/>
    <w:rsid w:val="00A06A59"/>
    <w:rsid w:val="00A115C4"/>
    <w:rsid w:val="00A16FDB"/>
    <w:rsid w:val="00A21673"/>
    <w:rsid w:val="00A24930"/>
    <w:rsid w:val="00A25A00"/>
    <w:rsid w:val="00A260B3"/>
    <w:rsid w:val="00A34847"/>
    <w:rsid w:val="00A3734F"/>
    <w:rsid w:val="00A5221D"/>
    <w:rsid w:val="00A52AC2"/>
    <w:rsid w:val="00A65059"/>
    <w:rsid w:val="00A662F2"/>
    <w:rsid w:val="00A70EF8"/>
    <w:rsid w:val="00A808C0"/>
    <w:rsid w:val="00A86B14"/>
    <w:rsid w:val="00AA0679"/>
    <w:rsid w:val="00AA70E8"/>
    <w:rsid w:val="00AB48E3"/>
    <w:rsid w:val="00AB4A68"/>
    <w:rsid w:val="00AB657E"/>
    <w:rsid w:val="00AB73C6"/>
    <w:rsid w:val="00AC6820"/>
    <w:rsid w:val="00AD208A"/>
    <w:rsid w:val="00AE3D06"/>
    <w:rsid w:val="00B109E9"/>
    <w:rsid w:val="00B14836"/>
    <w:rsid w:val="00B159FA"/>
    <w:rsid w:val="00B321CF"/>
    <w:rsid w:val="00B368AF"/>
    <w:rsid w:val="00B44799"/>
    <w:rsid w:val="00B62A0B"/>
    <w:rsid w:val="00B72013"/>
    <w:rsid w:val="00B768FA"/>
    <w:rsid w:val="00B840CA"/>
    <w:rsid w:val="00B85C64"/>
    <w:rsid w:val="00B91AAB"/>
    <w:rsid w:val="00BA46D4"/>
    <w:rsid w:val="00BA6CF1"/>
    <w:rsid w:val="00BB77E4"/>
    <w:rsid w:val="00BC28A1"/>
    <w:rsid w:val="00BD4DED"/>
    <w:rsid w:val="00BD759C"/>
    <w:rsid w:val="00C0351F"/>
    <w:rsid w:val="00C11956"/>
    <w:rsid w:val="00C14904"/>
    <w:rsid w:val="00C15E66"/>
    <w:rsid w:val="00C20590"/>
    <w:rsid w:val="00C21AD1"/>
    <w:rsid w:val="00C23636"/>
    <w:rsid w:val="00C2390A"/>
    <w:rsid w:val="00C27CE3"/>
    <w:rsid w:val="00C35ECF"/>
    <w:rsid w:val="00C4751D"/>
    <w:rsid w:val="00C54490"/>
    <w:rsid w:val="00C5519B"/>
    <w:rsid w:val="00C6450A"/>
    <w:rsid w:val="00C64639"/>
    <w:rsid w:val="00C755D4"/>
    <w:rsid w:val="00C87EEB"/>
    <w:rsid w:val="00C9528A"/>
    <w:rsid w:val="00CA0235"/>
    <w:rsid w:val="00CA69D7"/>
    <w:rsid w:val="00CB189D"/>
    <w:rsid w:val="00CB3857"/>
    <w:rsid w:val="00CC13A1"/>
    <w:rsid w:val="00CE24B6"/>
    <w:rsid w:val="00CF3C2C"/>
    <w:rsid w:val="00CF679F"/>
    <w:rsid w:val="00D20E32"/>
    <w:rsid w:val="00D26D08"/>
    <w:rsid w:val="00D3444A"/>
    <w:rsid w:val="00D36A64"/>
    <w:rsid w:val="00D4464D"/>
    <w:rsid w:val="00D44D20"/>
    <w:rsid w:val="00D46178"/>
    <w:rsid w:val="00D46687"/>
    <w:rsid w:val="00D51C27"/>
    <w:rsid w:val="00D63633"/>
    <w:rsid w:val="00D642EE"/>
    <w:rsid w:val="00D65B9D"/>
    <w:rsid w:val="00D77036"/>
    <w:rsid w:val="00D81B7E"/>
    <w:rsid w:val="00D81DD1"/>
    <w:rsid w:val="00D87031"/>
    <w:rsid w:val="00DA0E0E"/>
    <w:rsid w:val="00DB0FAF"/>
    <w:rsid w:val="00DB2FCD"/>
    <w:rsid w:val="00DC1AEC"/>
    <w:rsid w:val="00DD1B11"/>
    <w:rsid w:val="00DE17B4"/>
    <w:rsid w:val="00DE36CC"/>
    <w:rsid w:val="00DE3A76"/>
    <w:rsid w:val="00DE4B6D"/>
    <w:rsid w:val="00DF59FC"/>
    <w:rsid w:val="00E02682"/>
    <w:rsid w:val="00E07BEF"/>
    <w:rsid w:val="00E13746"/>
    <w:rsid w:val="00E137EB"/>
    <w:rsid w:val="00E25EB6"/>
    <w:rsid w:val="00E32B6E"/>
    <w:rsid w:val="00E37BCD"/>
    <w:rsid w:val="00E412BA"/>
    <w:rsid w:val="00E47A97"/>
    <w:rsid w:val="00E56363"/>
    <w:rsid w:val="00E61DF1"/>
    <w:rsid w:val="00E71644"/>
    <w:rsid w:val="00E73E40"/>
    <w:rsid w:val="00E92A1C"/>
    <w:rsid w:val="00E95FE1"/>
    <w:rsid w:val="00EA07D6"/>
    <w:rsid w:val="00EA75A6"/>
    <w:rsid w:val="00EB275D"/>
    <w:rsid w:val="00EC0961"/>
    <w:rsid w:val="00EC3083"/>
    <w:rsid w:val="00EE136F"/>
    <w:rsid w:val="00EF3F1E"/>
    <w:rsid w:val="00F01358"/>
    <w:rsid w:val="00F14C47"/>
    <w:rsid w:val="00F2488F"/>
    <w:rsid w:val="00F24E1C"/>
    <w:rsid w:val="00F2601D"/>
    <w:rsid w:val="00F35B80"/>
    <w:rsid w:val="00F371B1"/>
    <w:rsid w:val="00F37318"/>
    <w:rsid w:val="00F404ED"/>
    <w:rsid w:val="00F63BA1"/>
    <w:rsid w:val="00F730FE"/>
    <w:rsid w:val="00F748D7"/>
    <w:rsid w:val="00F82803"/>
    <w:rsid w:val="00F840B0"/>
    <w:rsid w:val="00F87DF9"/>
    <w:rsid w:val="00F925F9"/>
    <w:rsid w:val="00F938D2"/>
    <w:rsid w:val="00FA57EC"/>
    <w:rsid w:val="00FA7D4B"/>
    <w:rsid w:val="00FB1167"/>
    <w:rsid w:val="00FB2E7F"/>
    <w:rsid w:val="00FD19D6"/>
    <w:rsid w:val="00FD3BF3"/>
    <w:rsid w:val="00FD67BF"/>
    <w:rsid w:val="00FE31B1"/>
    <w:rsid w:val="00FE71FE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2EE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251</TotalTime>
  <Pages>1</Pages>
  <Words>1065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54</cp:revision>
  <cp:lastPrinted>2022-12-05T06:12:00Z</cp:lastPrinted>
  <dcterms:created xsi:type="dcterms:W3CDTF">2022-12-05T06:12:00Z</dcterms:created>
  <dcterms:modified xsi:type="dcterms:W3CDTF">2023-03-21T05:18:00Z</dcterms:modified>
</cp:coreProperties>
</file>