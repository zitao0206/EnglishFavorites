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059648C9" w:rsidR="00772BC1" w:rsidRPr="00125D4C" w:rsidRDefault="002C6E0A" w:rsidP="00A86B14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125D4C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125D4C" w:rsidRPr="00125D4C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09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274"/>
        <w:gridCol w:w="709"/>
        <w:gridCol w:w="6804"/>
      </w:tblGrid>
      <w:tr w:rsidR="003B3BAE" w:rsidRPr="00A86B14" w14:paraId="3D09F3B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4" w:type="dxa"/>
            <w:vAlign w:val="center"/>
          </w:tcPr>
          <w:p w14:paraId="6F249BE8" w14:textId="25589924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default</w:t>
            </w:r>
          </w:p>
        </w:tc>
        <w:tc>
          <w:tcPr>
            <w:tcW w:w="709" w:type="dxa"/>
            <w:vAlign w:val="center"/>
          </w:tcPr>
          <w:p w14:paraId="7D771F23" w14:textId="12DBE49A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5DF28CA1" w14:textId="166ED84C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违约，不履行义务；</w:t>
            </w:r>
          </w:p>
        </w:tc>
      </w:tr>
      <w:tr w:rsidR="003B3BAE" w:rsidRPr="00A86B14" w14:paraId="615772FF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4" w:type="dxa"/>
            <w:vAlign w:val="center"/>
          </w:tcPr>
          <w:p w14:paraId="6E47FDF7" w14:textId="0810F57A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fascinate</w:t>
            </w:r>
          </w:p>
        </w:tc>
        <w:tc>
          <w:tcPr>
            <w:tcW w:w="709" w:type="dxa"/>
            <w:vAlign w:val="center"/>
          </w:tcPr>
          <w:p w14:paraId="6561DDEC" w14:textId="02C0AF6C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768B8418" w14:textId="1FD13B24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深深吸引，迷住；</w:t>
            </w:r>
          </w:p>
        </w:tc>
      </w:tr>
      <w:tr w:rsidR="003B3BAE" w:rsidRPr="00A86B14" w14:paraId="04D618C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4" w:type="dxa"/>
            <w:vAlign w:val="center"/>
          </w:tcPr>
          <w:p w14:paraId="1B882FE0" w14:textId="36BFCEAD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glow</w:t>
            </w:r>
          </w:p>
        </w:tc>
        <w:tc>
          <w:tcPr>
            <w:tcW w:w="709" w:type="dxa"/>
            <w:vAlign w:val="center"/>
          </w:tcPr>
          <w:p w14:paraId="13EA89E7" w14:textId="72B324D8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7B9253B" w14:textId="1D11D69C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发光；发红，发热；</w:t>
            </w:r>
          </w:p>
        </w:tc>
      </w:tr>
      <w:tr w:rsidR="003B3BAE" w:rsidRPr="00A86B14" w14:paraId="15EE575C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4" w:type="dxa"/>
            <w:vAlign w:val="center"/>
          </w:tcPr>
          <w:p w14:paraId="748E9BB8" w14:textId="005EBF7F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baptize</w:t>
            </w:r>
          </w:p>
        </w:tc>
        <w:tc>
          <w:tcPr>
            <w:tcW w:w="709" w:type="dxa"/>
            <w:vAlign w:val="center"/>
          </w:tcPr>
          <w:p w14:paraId="6CE59C0E" w14:textId="7642810E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FA0C690" w14:textId="7A8968F2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授洗，付洗，施洗；</w:t>
            </w:r>
          </w:p>
        </w:tc>
      </w:tr>
      <w:tr w:rsidR="003B3BAE" w:rsidRPr="00A86B14" w14:paraId="1BA2482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4" w:type="dxa"/>
            <w:vAlign w:val="center"/>
          </w:tcPr>
          <w:p w14:paraId="7A82397D" w14:textId="6A97B5E9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compensate</w:t>
            </w:r>
          </w:p>
        </w:tc>
        <w:tc>
          <w:tcPr>
            <w:tcW w:w="709" w:type="dxa"/>
            <w:vAlign w:val="center"/>
          </w:tcPr>
          <w:p w14:paraId="072E43DF" w14:textId="6EBD4660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14EE78F0" w14:textId="0D09FD71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补偿，弥补；</w:t>
            </w:r>
          </w:p>
        </w:tc>
      </w:tr>
      <w:tr w:rsidR="003B3BAE" w:rsidRPr="00A86B14" w14:paraId="68127632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74" w:type="dxa"/>
            <w:vAlign w:val="center"/>
          </w:tcPr>
          <w:p w14:paraId="545C985E" w14:textId="5565B1A0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issue</w:t>
            </w:r>
          </w:p>
        </w:tc>
        <w:tc>
          <w:tcPr>
            <w:tcW w:w="709" w:type="dxa"/>
            <w:vAlign w:val="center"/>
          </w:tcPr>
          <w:p w14:paraId="76BC8B6C" w14:textId="2E949F7C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A3D988F" w14:textId="3CFB8FE9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宣布，公布；签发；出版，发行；</w:t>
            </w:r>
          </w:p>
        </w:tc>
      </w:tr>
      <w:tr w:rsidR="003B3BAE" w:rsidRPr="00A86B14" w14:paraId="2F0A6F1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4" w:type="dxa"/>
            <w:vAlign w:val="center"/>
          </w:tcPr>
          <w:p w14:paraId="5B341278" w14:textId="1D1084ED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restore</w:t>
            </w:r>
          </w:p>
        </w:tc>
        <w:tc>
          <w:tcPr>
            <w:tcW w:w="709" w:type="dxa"/>
            <w:vAlign w:val="center"/>
          </w:tcPr>
          <w:p w14:paraId="06AD3962" w14:textId="164443DE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E7F2710" w14:textId="5D09C8D5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恢复；使复原，使复位；</w:t>
            </w:r>
            <w:r w:rsidRPr="003B3BAE">
              <w:rPr>
                <w:rFonts w:ascii="PingFang SC" w:eastAsia="PingFang SC" w:hAnsiTheme="minorHAnsi" w:cs="PingFang SC"/>
                <w:color w:val="000000" w:themeColor="text1"/>
                <w:sz w:val="28"/>
                <w:szCs w:val="28"/>
              </w:rPr>
              <w:t xml:space="preserve"> </w:t>
            </w: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修复，整修；</w:t>
            </w:r>
          </w:p>
        </w:tc>
      </w:tr>
      <w:tr w:rsidR="003B3BAE" w:rsidRPr="00A86B14" w14:paraId="150A6BAC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4" w:type="dxa"/>
            <w:vAlign w:val="center"/>
          </w:tcPr>
          <w:p w14:paraId="3592FC8C" w14:textId="228A4018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rebel</w:t>
            </w:r>
          </w:p>
        </w:tc>
        <w:tc>
          <w:tcPr>
            <w:tcW w:w="709" w:type="dxa"/>
            <w:vAlign w:val="center"/>
          </w:tcPr>
          <w:p w14:paraId="103034D0" w14:textId="0429E5B5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466C118" w14:textId="1C5475DF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造反，反抗，背叛；</w:t>
            </w:r>
          </w:p>
        </w:tc>
      </w:tr>
      <w:tr w:rsidR="003B3BAE" w:rsidRPr="00A86B14" w14:paraId="0BF6B33B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4" w:type="dxa"/>
            <w:vAlign w:val="center"/>
          </w:tcPr>
          <w:p w14:paraId="380CB586" w14:textId="4ECE80E6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cope</w:t>
            </w:r>
          </w:p>
        </w:tc>
        <w:tc>
          <w:tcPr>
            <w:tcW w:w="709" w:type="dxa"/>
            <w:vAlign w:val="center"/>
          </w:tcPr>
          <w:p w14:paraId="482311B2" w14:textId="59091155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046AB036" w14:textId="3AF082F3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对付，处理；</w:t>
            </w:r>
          </w:p>
        </w:tc>
      </w:tr>
      <w:tr w:rsidR="003B3BAE" w:rsidRPr="00A86B14" w14:paraId="26E3FD60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4" w:type="dxa"/>
            <w:vAlign w:val="center"/>
          </w:tcPr>
          <w:p w14:paraId="36B4BC33" w14:textId="57D20BE5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enthuse</w:t>
            </w:r>
          </w:p>
        </w:tc>
        <w:tc>
          <w:tcPr>
            <w:tcW w:w="709" w:type="dxa"/>
            <w:vAlign w:val="center"/>
          </w:tcPr>
          <w:p w14:paraId="21115F8D" w14:textId="142FDF33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28B590C" w14:textId="1DFF37AE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充满热情地说；</w:t>
            </w:r>
            <w:r w:rsidRPr="003B3BAE">
              <w:rPr>
                <w:rFonts w:ascii="PingFang SC" w:eastAsia="PingFang SC" w:hAnsiTheme="minorHAnsi" w:cs="PingFang SC"/>
                <w:color w:val="000000" w:themeColor="text1"/>
                <w:sz w:val="28"/>
                <w:szCs w:val="28"/>
              </w:rPr>
              <w:t xml:space="preserve"> </w:t>
            </w: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使热衷，使热心，使激动；</w:t>
            </w:r>
          </w:p>
        </w:tc>
      </w:tr>
      <w:tr w:rsidR="003B3BAE" w:rsidRPr="00A86B14" w14:paraId="4B08C4B4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274" w:type="dxa"/>
            <w:vAlign w:val="center"/>
          </w:tcPr>
          <w:p w14:paraId="17506DC0" w14:textId="37823C3C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rectify</w:t>
            </w:r>
          </w:p>
        </w:tc>
        <w:tc>
          <w:tcPr>
            <w:tcW w:w="709" w:type="dxa"/>
            <w:vAlign w:val="center"/>
          </w:tcPr>
          <w:p w14:paraId="229E4E0A" w14:textId="50A69908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E248B82" w14:textId="3E6CEE47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矫正，纠正，改正；</w:t>
            </w:r>
          </w:p>
        </w:tc>
      </w:tr>
      <w:tr w:rsidR="003B3BAE" w:rsidRPr="00A86B14" w14:paraId="5534AE3E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274" w:type="dxa"/>
            <w:vAlign w:val="center"/>
          </w:tcPr>
          <w:p w14:paraId="039FCFA4" w14:textId="2C105DFB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vibrate</w:t>
            </w:r>
          </w:p>
        </w:tc>
        <w:tc>
          <w:tcPr>
            <w:tcW w:w="709" w:type="dxa"/>
            <w:vAlign w:val="center"/>
          </w:tcPr>
          <w:p w14:paraId="43AFD0EF" w14:textId="420F6A71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AEF30EC" w14:textId="713BD6BA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振动，颤动，摆动；</w:t>
            </w:r>
          </w:p>
        </w:tc>
      </w:tr>
      <w:tr w:rsidR="003B3BAE" w:rsidRPr="00A86B14" w14:paraId="43B4A359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274" w:type="dxa"/>
            <w:vAlign w:val="center"/>
          </w:tcPr>
          <w:p w14:paraId="580B768F" w14:textId="0678A6EE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claim</w:t>
            </w:r>
          </w:p>
        </w:tc>
        <w:tc>
          <w:tcPr>
            <w:tcW w:w="709" w:type="dxa"/>
            <w:vAlign w:val="center"/>
          </w:tcPr>
          <w:p w14:paraId="3188228D" w14:textId="4208F9CB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EA24EC4" w14:textId="474A9B5E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宣称，声称，断言；要求；索要，索取；</w:t>
            </w:r>
          </w:p>
        </w:tc>
      </w:tr>
      <w:tr w:rsidR="003B3BAE" w:rsidRPr="00A86B14" w14:paraId="4AA2C43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74" w:type="dxa"/>
            <w:vAlign w:val="center"/>
          </w:tcPr>
          <w:p w14:paraId="78F313E1" w14:textId="2B5D21E9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reclaim</w:t>
            </w:r>
          </w:p>
        </w:tc>
        <w:tc>
          <w:tcPr>
            <w:tcW w:w="709" w:type="dxa"/>
            <w:vAlign w:val="center"/>
          </w:tcPr>
          <w:p w14:paraId="7F6E80BF" w14:textId="390CAB9A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D4E29B4" w14:textId="288649EB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取回，拿回，要求归还；开垦，利用，改造；</w:t>
            </w:r>
          </w:p>
        </w:tc>
      </w:tr>
      <w:tr w:rsidR="003B3BAE" w:rsidRPr="00A86B14" w14:paraId="53060EB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274" w:type="dxa"/>
            <w:vAlign w:val="center"/>
          </w:tcPr>
          <w:p w14:paraId="18A1F0B5" w14:textId="7F52809D" w:rsidR="003B3BAE" w:rsidRPr="003B3BAE" w:rsidRDefault="003B3BAE" w:rsidP="003B3BAE">
            <w:pPr>
              <w:spacing w:line="4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restrain</w:t>
            </w:r>
          </w:p>
        </w:tc>
        <w:tc>
          <w:tcPr>
            <w:tcW w:w="709" w:type="dxa"/>
            <w:vAlign w:val="center"/>
          </w:tcPr>
          <w:p w14:paraId="58B30EE7" w14:textId="7F5A3F40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684FA8A7" w14:textId="068B73A7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制止，阻止，管制；约束，控制；抑制，控制；</w:t>
            </w:r>
          </w:p>
        </w:tc>
      </w:tr>
      <w:tr w:rsidR="003B3BAE" w:rsidRPr="00A86B14" w14:paraId="2B312BB7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74" w:type="dxa"/>
            <w:vAlign w:val="center"/>
          </w:tcPr>
          <w:p w14:paraId="1565092F" w14:textId="404767F7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inhibit</w:t>
            </w:r>
          </w:p>
        </w:tc>
        <w:tc>
          <w:tcPr>
            <w:tcW w:w="709" w:type="dxa"/>
            <w:vAlign w:val="center"/>
          </w:tcPr>
          <w:p w14:paraId="7E607D04" w14:textId="288DF15B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56A8F7A4" w14:textId="74D2E51A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阻止，阻碍，抑制；</w:t>
            </w:r>
          </w:p>
        </w:tc>
      </w:tr>
      <w:tr w:rsidR="003B3BAE" w:rsidRPr="00A86B14" w14:paraId="3FA1D15D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274" w:type="dxa"/>
            <w:vAlign w:val="center"/>
          </w:tcPr>
          <w:p w14:paraId="3D337B13" w14:textId="68ECD472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defuse</w:t>
            </w:r>
          </w:p>
        </w:tc>
        <w:tc>
          <w:tcPr>
            <w:tcW w:w="709" w:type="dxa"/>
            <w:vAlign w:val="center"/>
          </w:tcPr>
          <w:p w14:paraId="193E5F4B" w14:textId="169B96BD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08DA7406" w14:textId="3A9D0817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缓和，平息；</w:t>
            </w:r>
          </w:p>
        </w:tc>
      </w:tr>
      <w:tr w:rsidR="003B3BAE" w:rsidRPr="00A86B14" w14:paraId="27507647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74" w:type="dxa"/>
            <w:vAlign w:val="center"/>
          </w:tcPr>
          <w:p w14:paraId="47864706" w14:textId="4F005E1A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conduct</w:t>
            </w:r>
          </w:p>
        </w:tc>
        <w:tc>
          <w:tcPr>
            <w:tcW w:w="709" w:type="dxa"/>
            <w:vAlign w:val="center"/>
          </w:tcPr>
          <w:p w14:paraId="3EEBFEE6" w14:textId="727CA574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7E9EA5ED" w14:textId="443C7936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组织，安排，执行；指挥，带领；举止，表现；</w:t>
            </w:r>
          </w:p>
        </w:tc>
      </w:tr>
      <w:tr w:rsidR="003B3BAE" w:rsidRPr="00A86B14" w14:paraId="6F0BCED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274" w:type="dxa"/>
            <w:vAlign w:val="center"/>
          </w:tcPr>
          <w:p w14:paraId="39A0DFE9" w14:textId="5AA459C9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obligate</w:t>
            </w:r>
          </w:p>
        </w:tc>
        <w:tc>
          <w:tcPr>
            <w:tcW w:w="709" w:type="dxa"/>
            <w:vAlign w:val="center"/>
          </w:tcPr>
          <w:p w14:paraId="7680FD5B" w14:textId="09B39F6F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D847F13" w14:textId="0D80C5FB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使…负有责任，使负有义务，强迫，迫使；</w:t>
            </w:r>
          </w:p>
        </w:tc>
      </w:tr>
      <w:tr w:rsidR="003B3BAE" w:rsidRPr="00A86B14" w14:paraId="6727E85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74" w:type="dxa"/>
            <w:vAlign w:val="center"/>
          </w:tcPr>
          <w:p w14:paraId="50609743" w14:textId="4507C3AF" w:rsidR="003B3BAE" w:rsidRPr="003B3BAE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3B3BAE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compete</w:t>
            </w:r>
          </w:p>
        </w:tc>
        <w:tc>
          <w:tcPr>
            <w:tcW w:w="709" w:type="dxa"/>
            <w:vAlign w:val="center"/>
          </w:tcPr>
          <w:p w14:paraId="6D7CAEA5" w14:textId="71047933" w:rsidR="003B3BAE" w:rsidRPr="00A86B14" w:rsidRDefault="003B3BAE" w:rsidP="003B3BAE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86B1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6344F2EA" w14:textId="1BC77756" w:rsidR="003B3BAE" w:rsidRPr="003B3BAE" w:rsidRDefault="003B3BAE" w:rsidP="003B3BAE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B3BAE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竞争，对抗；参加比赛；</w:t>
            </w:r>
          </w:p>
        </w:tc>
      </w:tr>
    </w:tbl>
    <w:p w14:paraId="22AC59E6" w14:textId="25E645ED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lastRenderedPageBreak/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default 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[dɪˈfɔːlt]</w:t>
      </w:r>
      <w:r w:rsidRPr="00A86B14">
        <w:rPr>
          <w:rFonts w:ascii="Arial" w:eastAsia="微软雅黑" w:hAnsi="Arial" w:cs="AppleSystemUIFont"/>
          <w:sz w:val="28"/>
          <w:szCs w:val="36"/>
        </w:rPr>
        <w:t xml:space="preserve"> </w:t>
      </w:r>
    </w:p>
    <w:p w14:paraId="4901959C" w14:textId="27868D58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C21AD1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C21AD1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Pr="00C21AD1">
        <w:rPr>
          <w:rFonts w:ascii="Arial" w:eastAsia="微软雅黑" w:hAnsi="Arial" w:cs="AppleSystemUIFontBold"/>
          <w:color w:val="1106FB"/>
          <w:sz w:val="28"/>
          <w:szCs w:val="26"/>
        </w:rPr>
        <w:t>违约，不履行义务（尤指不偿还债务）</w:t>
      </w:r>
    </w:p>
    <w:p w14:paraId="00B71BAC" w14:textId="0B733382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to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default </w:t>
      </w:r>
      <w:r w:rsidRPr="00A86B14">
        <w:rPr>
          <w:rFonts w:ascii="Arial" w:eastAsia="微软雅黑" w:hAnsi="Arial" w:cs="AppleSystemUIFont"/>
          <w:sz w:val="28"/>
          <w:szCs w:val="26"/>
        </w:rPr>
        <w:t>on a loan/debt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拖欠借款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A86B14">
        <w:rPr>
          <w:rFonts w:ascii="Arial" w:eastAsia="微软雅黑" w:hAnsi="Arial" w:cs="AppleSystemUIFont"/>
          <w:sz w:val="28"/>
          <w:szCs w:val="26"/>
        </w:rPr>
        <w:t>债务</w:t>
      </w:r>
    </w:p>
    <w:p w14:paraId="0BAD3628" w14:textId="56210F6A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6"/>
        </w:rPr>
      </w:pPr>
      <w:r w:rsidRPr="00C21AD1">
        <w:rPr>
          <w:rFonts w:ascii="PingFang SC" w:eastAsia="PingFang SC" w:hAnsiTheme="minorHAnsi" w:cs="PingFang SC" w:hint="eastAsia"/>
          <w:color w:val="000000" w:themeColor="text1"/>
          <w:sz w:val="28"/>
          <w:szCs w:val="28"/>
        </w:rPr>
        <w:t xml:space="preserve">② </w:t>
      </w:r>
      <w:r w:rsidRPr="00C21AD1">
        <w:rPr>
          <w:rFonts w:ascii="Arial" w:eastAsia="微软雅黑" w:hAnsi="Arial" w:cs="AppleSystemUIFontBold"/>
          <w:color w:val="000000" w:themeColor="text1"/>
          <w:sz w:val="28"/>
          <w:szCs w:val="26"/>
        </w:rPr>
        <w:t>默认，预设，预置</w:t>
      </w:r>
    </w:p>
    <w:p w14:paraId="0E40ACF8" w14:textId="636AE23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t>▷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n. </w:t>
      </w:r>
      <w:r w:rsidRPr="00A86B14">
        <w:rPr>
          <w:rFonts w:ascii="Arial" w:eastAsia="微软雅黑" w:hAnsi="Arial" w:cs="AppleSystemUIFont"/>
          <w:sz w:val="28"/>
          <w:szCs w:val="26"/>
        </w:rPr>
        <w:t>不履行，违约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A86B14">
        <w:rPr>
          <w:rFonts w:ascii="Arial" w:eastAsia="微软雅黑" w:hAnsi="Arial" w:cs="AppleSystemUIFont"/>
          <w:sz w:val="28"/>
          <w:szCs w:val="26"/>
        </w:rPr>
        <w:t>欠缺，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缺乏</w:t>
      </w:r>
      <w:r>
        <w:rPr>
          <w:rFonts w:ascii="Arial" w:eastAsia="微软雅黑" w:hAnsi="Arial" w:cs="AppleSystemUIFont" w:hint="eastAsia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缺席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A86B14">
        <w:rPr>
          <w:rFonts w:ascii="Arial" w:eastAsia="微软雅黑" w:hAnsi="Arial" w:cs="AppleSystemUIFont"/>
          <w:sz w:val="28"/>
          <w:szCs w:val="26"/>
        </w:rPr>
        <w:t>弃权默认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, </w:t>
      </w:r>
      <w:r w:rsidRPr="00A86B14">
        <w:rPr>
          <w:rFonts w:ascii="Arial" w:eastAsia="微软雅黑" w:hAnsi="Arial" w:cs="AppleSystemUIFont"/>
          <w:sz w:val="28"/>
          <w:szCs w:val="26"/>
        </w:rPr>
        <w:t>缺省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, </w:t>
      </w:r>
      <w:r w:rsidRPr="00A86B14">
        <w:rPr>
          <w:rFonts w:ascii="Arial" w:eastAsia="微软雅黑" w:hAnsi="Arial" w:cs="AppleSystemUIFont"/>
          <w:sz w:val="28"/>
          <w:szCs w:val="26"/>
        </w:rPr>
        <w:t>系统设定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623871A8" w14:textId="32B4BB99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fascinate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[ˈfæsɪneɪt]</w:t>
      </w:r>
    </w:p>
    <w:p w14:paraId="2A6D2E22" w14:textId="4718406C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C21AD1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C21AD1">
        <w:rPr>
          <w:rFonts w:ascii="Arial" w:eastAsia="微软雅黑" w:hAnsi="Arial" w:cs="AppleSystemUIFont"/>
          <w:color w:val="1106FB"/>
          <w:sz w:val="28"/>
          <w:szCs w:val="26"/>
        </w:rPr>
        <w:t>深深吸引，迷住</w:t>
      </w:r>
    </w:p>
    <w:p w14:paraId="437A7114" w14:textId="43631946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>eg.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 China has always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fascinated </w:t>
      </w:r>
      <w:r w:rsidRPr="00A86B14">
        <w:rPr>
          <w:rFonts w:ascii="Arial" w:eastAsia="微软雅黑" w:hAnsi="Arial" w:cs="AppleSystemUIFont"/>
          <w:sz w:val="28"/>
          <w:szCs w:val="26"/>
        </w:rPr>
        <w:t>me.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中国一直令我心驰神往。</w:t>
      </w:r>
    </w:p>
    <w:p w14:paraId="4B50F77D" w14:textId="7777777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glow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[ɡləʊ]</w:t>
      </w:r>
    </w:p>
    <w:p w14:paraId="7C334D79" w14:textId="5C50E564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C21AD1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C21AD1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Pr="00C21AD1">
        <w:rPr>
          <w:rFonts w:ascii="Arial" w:eastAsia="微软雅黑" w:hAnsi="Arial" w:cs="AppleSystemUIFontBold"/>
          <w:color w:val="1106FB"/>
          <w:sz w:val="28"/>
          <w:szCs w:val="26"/>
        </w:rPr>
        <w:t>发出微弱而稳定的光，发出暗淡的光</w:t>
      </w:r>
    </w:p>
    <w:p w14:paraId="049B1539" w14:textId="626F5583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A cigarette </w:t>
      </w:r>
      <w:proofErr w:type="gramStart"/>
      <w:r w:rsidRPr="00A86B14">
        <w:rPr>
          <w:rFonts w:ascii="Arial" w:eastAsia="微软雅黑" w:hAnsi="Arial" w:cs="AppleSystemUIFont"/>
          <w:sz w:val="28"/>
          <w:szCs w:val="26"/>
        </w:rPr>
        <w:t>end</w:t>
      </w:r>
      <w:proofErr w:type="gramEnd"/>
      <w:r w:rsidRPr="00A86B14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glowed </w:t>
      </w:r>
      <w:r w:rsidRPr="00A86B14">
        <w:rPr>
          <w:rFonts w:ascii="Arial" w:eastAsia="微软雅黑" w:hAnsi="Arial" w:cs="AppleSystemUIFont"/>
          <w:sz w:val="28"/>
          <w:szCs w:val="26"/>
        </w:rPr>
        <w:t>red in the darkness.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一个烟头在黑暗中发着红光</w:t>
      </w:r>
    </w:p>
    <w:p w14:paraId="4C89DC2F" w14:textId="4BECFF0F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（尤指运动后或因情绪激动、尴尬等而）发红，发热，显得红，感觉热</w:t>
      </w:r>
    </w:p>
    <w:p w14:paraId="2F0BC769" w14:textId="77489F61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His face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glowed </w:t>
      </w:r>
      <w:r w:rsidRPr="00A86B14">
        <w:rPr>
          <w:rFonts w:ascii="Arial" w:eastAsia="微软雅黑" w:hAnsi="Arial" w:cs="AppleSystemUIFont"/>
          <w:sz w:val="28"/>
          <w:szCs w:val="26"/>
        </w:rPr>
        <w:t>with embarrassment.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他窘得满脸通红。</w:t>
      </w:r>
    </w:p>
    <w:p w14:paraId="71EDC64E" w14:textId="0A4B5711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喜形于色，心满意足</w:t>
      </w:r>
    </w:p>
    <w:p w14:paraId="56CCFDCE" w14:textId="3817359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She was positively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glowing </w:t>
      </w:r>
      <w:r w:rsidRPr="00A86B14">
        <w:rPr>
          <w:rFonts w:ascii="Arial" w:eastAsia="微软雅黑" w:hAnsi="Arial" w:cs="AppleSystemUIFont"/>
          <w:sz w:val="28"/>
          <w:szCs w:val="26"/>
        </w:rPr>
        <w:t>with pride.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她一副踌躇满志的样子。</w:t>
      </w:r>
    </w:p>
    <w:p w14:paraId="1131B815" w14:textId="42014B2F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④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色彩鲜艳，绚丽夺目</w:t>
      </w:r>
    </w:p>
    <w:p w14:paraId="4779E404" w14:textId="38DCF048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The countryside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glowed </w:t>
      </w:r>
      <w:r w:rsidRPr="00A86B14">
        <w:rPr>
          <w:rFonts w:ascii="Arial" w:eastAsia="微软雅黑" w:hAnsi="Arial" w:cs="AppleSystemUIFont"/>
          <w:sz w:val="28"/>
          <w:szCs w:val="26"/>
        </w:rPr>
        <w:t>with autumn colours.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乡村里秋色绚烂</w:t>
      </w:r>
    </w:p>
    <w:p w14:paraId="2A2D389C" w14:textId="67497CEC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>
        <w:rPr>
          <w:rFonts w:ascii="Segoe UI Symbol" w:eastAsia="微软雅黑" w:hAnsi="Segoe UI Symbol" w:cs="Segoe UI Symbol"/>
          <w:sz w:val="28"/>
          <w:szCs w:val="26"/>
        </w:rPr>
        <w:t xml:space="preserve">▷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n. </w:t>
      </w:r>
      <w:r w:rsidRPr="00A86B14">
        <w:rPr>
          <w:rFonts w:ascii="Arial" w:eastAsia="微软雅黑" w:hAnsi="Arial" w:cs="AppleSystemUIFont"/>
          <w:sz w:val="28"/>
          <w:szCs w:val="26"/>
        </w:rPr>
        <w:t>微弱稳定的光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暗淡的光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A86B14">
        <w:rPr>
          <w:rFonts w:ascii="Arial" w:eastAsia="微软雅黑" w:hAnsi="Arial" w:cs="AppleSystemUIFont"/>
          <w:sz w:val="28"/>
          <w:szCs w:val="26"/>
        </w:rPr>
        <w:t>满面红光，容光焕发，满脸通红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23E17345" w14:textId="7777777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baptize</w:t>
      </w:r>
      <w:r w:rsidRPr="00A86B14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40"/>
        </w:rPr>
        <w:t xml:space="preserve"> 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[bæpˈtaɪz] </w:t>
      </w:r>
    </w:p>
    <w:p w14:paraId="1B0FD331" w14:textId="5D8593BE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授洗，付洗，施洗</w:t>
      </w:r>
    </w:p>
    <w:p w14:paraId="4AB5CB9B" w14:textId="699624CA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I was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baptized </w:t>
      </w:r>
      <w:r w:rsidRPr="00A86B14">
        <w:rPr>
          <w:rFonts w:ascii="Arial" w:eastAsia="微软雅黑" w:hAnsi="Arial" w:cs="AppleSystemUIFont"/>
          <w:sz w:val="28"/>
          <w:szCs w:val="26"/>
        </w:rPr>
        <w:t>a Catholic.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我领洗成为天主教徒</w:t>
      </w:r>
    </w:p>
    <w:p w14:paraId="3B50CFC7" w14:textId="3146E60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At this </w:t>
      </w:r>
      <w:proofErr w:type="gramStart"/>
      <w:r w:rsidRPr="00A86B14">
        <w:rPr>
          <w:rFonts w:ascii="Arial" w:eastAsia="微软雅黑" w:hAnsi="Arial" w:cs="AppleSystemUIFont"/>
          <w:sz w:val="28"/>
          <w:szCs w:val="26"/>
        </w:rPr>
        <w:t>time</w:t>
      </w:r>
      <w:proofErr w:type="gramEnd"/>
      <w:r w:rsidRPr="00A86B14">
        <w:rPr>
          <w:rFonts w:ascii="Arial" w:eastAsia="微软雅黑" w:hAnsi="Arial" w:cs="AppleSystemUIFont"/>
          <w:sz w:val="28"/>
          <w:szCs w:val="26"/>
        </w:rPr>
        <w:t xml:space="preserve"> she decided to become a Christian and was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>baptised</w:t>
      </w:r>
      <w:r w:rsidRPr="00A86B14">
        <w:rPr>
          <w:rFonts w:ascii="Arial" w:eastAsia="微软雅黑" w:hAnsi="Arial" w:cs="AppleSystemUIFont"/>
          <w:sz w:val="28"/>
          <w:szCs w:val="26"/>
        </w:rPr>
        <w:t>.</w:t>
      </w:r>
    </w:p>
    <w:p w14:paraId="7926C6A0" w14:textId="07F36D1E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A86B14">
        <w:rPr>
          <w:rFonts w:ascii="Arial" w:eastAsia="微软雅黑" w:hAnsi="Arial" w:cs="AppleSystemUIFont"/>
          <w:sz w:val="28"/>
          <w:szCs w:val="26"/>
        </w:rPr>
        <w:t>她此时决定成为基督教徒并接受了浸礼。</w:t>
      </w:r>
    </w:p>
    <w:p w14:paraId="5F9EF237" w14:textId="0A6B1599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compensate 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[ˈkɒmpenseɪt] </w:t>
      </w:r>
    </w:p>
    <w:p w14:paraId="6FBF1F30" w14:textId="50DBAE7E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补偿，弥补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 xml:space="preserve">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，给（某人）赔偿（或赔款）</w:t>
      </w:r>
    </w:p>
    <w:p w14:paraId="37958D49" w14:textId="77777777" w:rsid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Nothing can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compensate </w:t>
      </w:r>
      <w:r w:rsidRPr="00A86B14">
        <w:rPr>
          <w:rFonts w:ascii="Arial" w:eastAsia="微软雅黑" w:hAnsi="Arial" w:cs="AppleSystemUIFont"/>
          <w:sz w:val="28"/>
          <w:szCs w:val="26"/>
        </w:rPr>
        <w:t>for the loss of a loved one.</w:t>
      </w:r>
    </w:p>
    <w:p w14:paraId="68A52A0B" w14:textId="7F59FE43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A86B14">
        <w:rPr>
          <w:rFonts w:ascii="Arial" w:eastAsia="微软雅黑" w:hAnsi="Arial" w:cs="AppleSystemUIFont"/>
          <w:sz w:val="28"/>
          <w:szCs w:val="26"/>
        </w:rPr>
        <w:t>失去心爱的人是无法补偿的。</w:t>
      </w:r>
    </w:p>
    <w:p w14:paraId="0B16E593" w14:textId="28E2C07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Her lawyers say she should be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compensated </w:t>
      </w:r>
      <w:r w:rsidRPr="00A86B14">
        <w:rPr>
          <w:rFonts w:ascii="Arial" w:eastAsia="微软雅黑" w:hAnsi="Arial" w:cs="AppleSystemUIFont"/>
          <w:sz w:val="28"/>
          <w:szCs w:val="26"/>
        </w:rPr>
        <w:t>for the suffering she had been caused.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她的律师说她应该为所遭受的痛苦得到赔偿。</w:t>
      </w:r>
    </w:p>
    <w:p w14:paraId="0871F027" w14:textId="1F3DE5C0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Segoe UI Symbol" w:eastAsia="微软雅黑" w:hAnsi="Segoe UI Symbol" w:cs="Segoe UI Symbol"/>
          <w:sz w:val="28"/>
          <w:szCs w:val="26"/>
        </w:rPr>
        <w:t>▷</w:t>
      </w:r>
      <w:r w:rsidRPr="003B3BAE">
        <w:rPr>
          <w:rFonts w:ascii="Segoe UI Symbol" w:eastAsia="微软雅黑" w:hAnsi="Segoe UI Symbol" w:cs="Segoe UI Symbol"/>
          <w:color w:val="000000" w:themeColor="text1"/>
          <w:sz w:val="28"/>
          <w:szCs w:val="26"/>
        </w:rPr>
        <w:t xml:space="preserve"> </w:t>
      </w:r>
      <w:hyperlink r:id="rId7" w:anchor="en/zh/compensatory" w:history="1">
        <w:r w:rsidRPr="003B3BAE">
          <w:rPr>
            <w:rFonts w:ascii="Arial" w:eastAsia="微软雅黑" w:hAnsi="Arial" w:cs="AppleSystemUIFont"/>
            <w:color w:val="000000" w:themeColor="text1"/>
            <w:sz w:val="28"/>
            <w:szCs w:val="26"/>
          </w:rPr>
          <w:t>compensatory</w:t>
        </w:r>
      </w:hyperlink>
      <w:r w:rsidRPr="003B3BAE">
        <w:rPr>
          <w:rFonts w:ascii="Arial" w:eastAsia="微软雅黑" w:hAnsi="Arial" w:cs="AppleSystemUIFont"/>
          <w:color w:val="000000" w:themeColor="text1"/>
          <w:sz w:val="28"/>
          <w:szCs w:val="26"/>
        </w:rPr>
        <w:t> 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adj. </w:t>
      </w:r>
      <w:r w:rsidRPr="00A86B14">
        <w:rPr>
          <w:rFonts w:ascii="Arial" w:eastAsia="微软雅黑" w:hAnsi="Arial" w:cs="AppleSystemUIFont"/>
          <w:sz w:val="28"/>
          <w:szCs w:val="26"/>
        </w:rPr>
        <w:t>补偿性的</w:t>
      </w:r>
      <w:r>
        <w:rPr>
          <w:rFonts w:ascii="Arial" w:eastAsia="微软雅黑" w:hAnsi="Arial" w:cs="AppleSystemUIFont" w:hint="eastAsia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赔偿的</w:t>
      </w:r>
      <w:r>
        <w:rPr>
          <w:rFonts w:ascii="Arial" w:eastAsia="微软雅黑" w:hAnsi="Arial" w:cs="AppleSystemUIFont" w:hint="eastAsia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弥补性质的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01F8714E" w14:textId="2C33040E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He received a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compensatory </w:t>
      </w:r>
      <w:r w:rsidRPr="00A86B14">
        <w:rPr>
          <w:rFonts w:ascii="Arial" w:eastAsia="微软雅黑" w:hAnsi="Arial" w:cs="AppleSystemUIFont"/>
          <w:sz w:val="28"/>
          <w:szCs w:val="26"/>
        </w:rPr>
        <w:t>payment of $20 000.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他获得了</w:t>
      </w:r>
      <w:r w:rsidRPr="00A86B14">
        <w:rPr>
          <w:rFonts w:ascii="Arial" w:eastAsia="微软雅黑" w:hAnsi="Arial" w:cs="AppleSystemUIFont"/>
          <w:sz w:val="28"/>
          <w:szCs w:val="26"/>
        </w:rPr>
        <w:t>2</w:t>
      </w:r>
      <w:r w:rsidRPr="00A86B14">
        <w:rPr>
          <w:rFonts w:ascii="Arial" w:eastAsia="微软雅黑" w:hAnsi="Arial" w:cs="AppleSystemUIFont"/>
          <w:sz w:val="28"/>
          <w:szCs w:val="26"/>
        </w:rPr>
        <w:t>万元的赔偿金。</w:t>
      </w:r>
    </w:p>
    <w:p w14:paraId="59AD5C6C" w14:textId="29F0BA4F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lastRenderedPageBreak/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issue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[ˈɪʃuː] </w:t>
      </w:r>
    </w:p>
    <w:p w14:paraId="6ABF8CF9" w14:textId="261B1700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宣布，公布，发出</w:t>
      </w:r>
    </w:p>
    <w:p w14:paraId="51902252" w14:textId="117E1786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The police have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issued </w:t>
      </w:r>
      <w:r w:rsidRPr="00A86B14">
        <w:rPr>
          <w:rFonts w:ascii="Arial" w:eastAsia="微软雅黑" w:hAnsi="Arial" w:cs="AppleSystemUIFont"/>
          <w:sz w:val="28"/>
          <w:szCs w:val="26"/>
        </w:rPr>
        <w:t>an appeal for witnesses.</w:t>
      </w:r>
    </w:p>
    <w:p w14:paraId="218172EA" w14:textId="7D111449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A86B14">
        <w:rPr>
          <w:rFonts w:ascii="Arial" w:eastAsia="微软雅黑" w:hAnsi="Arial" w:cs="AppleSystemUIFont"/>
          <w:sz w:val="28"/>
          <w:szCs w:val="26"/>
        </w:rPr>
        <w:t>警方发出了寻找目击证人的呼吁。</w:t>
      </w:r>
    </w:p>
    <w:p w14:paraId="0509E6EC" w14:textId="65B079A7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（正式）发给</w:t>
      </w:r>
      <w:r w:rsidR="003B3BAE">
        <w:rPr>
          <w:rFonts w:ascii="Arial" w:eastAsia="微软雅黑" w:hAnsi="Arial" w:cs="AppleSystemUIFontBold" w:hint="eastAsia"/>
          <w:color w:val="1106FB"/>
          <w:sz w:val="28"/>
          <w:szCs w:val="26"/>
        </w:rPr>
        <w:t>，签发；</w:t>
      </w:r>
    </w:p>
    <w:p w14:paraId="2A5AF338" w14:textId="68B23943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to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issue </w:t>
      </w:r>
      <w:r w:rsidRPr="00A86B14">
        <w:rPr>
          <w:rFonts w:ascii="Arial" w:eastAsia="微软雅黑" w:hAnsi="Arial" w:cs="AppleSystemUIFont"/>
          <w:sz w:val="28"/>
          <w:szCs w:val="26"/>
        </w:rPr>
        <w:t>passports/visas/tickets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发护照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A86B14">
        <w:rPr>
          <w:rFonts w:ascii="Arial" w:eastAsia="微软雅黑" w:hAnsi="Arial" w:cs="AppleSystemUIFont"/>
          <w:sz w:val="28"/>
          <w:szCs w:val="26"/>
        </w:rPr>
        <w:t>签证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A86B14">
        <w:rPr>
          <w:rFonts w:ascii="Arial" w:eastAsia="微软雅黑" w:hAnsi="Arial" w:cs="AppleSystemUIFont"/>
          <w:sz w:val="28"/>
          <w:szCs w:val="26"/>
        </w:rPr>
        <w:t>票</w:t>
      </w:r>
    </w:p>
    <w:p w14:paraId="06077C5E" w14:textId="1A1F3649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>③</w:t>
      </w:r>
      <w:r w:rsidRPr="003B3BAE">
        <w:rPr>
          <w:rFonts w:ascii="Arial" w:eastAsia="微软雅黑" w:hAnsi="Arial" w:cs="AppleSystemUIFont" w:hint="eastAsia"/>
          <w:color w:val="1106FB"/>
          <w:sz w:val="28"/>
          <w:szCs w:val="26"/>
        </w:rPr>
        <w:t xml:space="preserve">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出版，发表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 xml:space="preserve">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发行（新的一批）</w:t>
      </w:r>
    </w:p>
    <w:p w14:paraId="7533C94D" w14:textId="08E393C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We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issue </w:t>
      </w:r>
      <w:r w:rsidRPr="00A86B14">
        <w:rPr>
          <w:rFonts w:ascii="Arial" w:eastAsia="微软雅黑" w:hAnsi="Arial" w:cs="AppleSystemUIFont"/>
          <w:sz w:val="28"/>
          <w:szCs w:val="26"/>
        </w:rPr>
        <w:t>a monthly newsletter.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我们出版一份通讯月刊。</w:t>
      </w:r>
    </w:p>
    <w:p w14:paraId="4C098B3D" w14:textId="12C8846B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Segoe UI Symbol" w:eastAsia="微软雅黑" w:hAnsi="Segoe UI Symbol" w:cs="Segoe UI Symbol"/>
          <w:sz w:val="28"/>
          <w:szCs w:val="26"/>
        </w:rPr>
        <w:t xml:space="preserve">▷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n.  </w:t>
      </w:r>
      <w:r w:rsidRPr="00A86B14">
        <w:rPr>
          <w:rFonts w:ascii="Arial" w:eastAsia="微软雅黑" w:hAnsi="Arial" w:cs="AppleSystemUIFont"/>
          <w:sz w:val="28"/>
          <w:szCs w:val="26"/>
        </w:rPr>
        <w:t>问题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重要议题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A86B14">
        <w:rPr>
          <w:rFonts w:ascii="Arial" w:eastAsia="微软雅黑" w:hAnsi="Arial" w:cs="AppleSystemUIFont"/>
          <w:sz w:val="28"/>
          <w:szCs w:val="26"/>
        </w:rPr>
        <w:t>一期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期号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  <w:r w:rsidRPr="00A86B14">
        <w:rPr>
          <w:rFonts w:ascii="Arial" w:eastAsia="微软雅黑" w:hAnsi="Arial" w:cs="AppleSystemUIFont"/>
          <w:sz w:val="28"/>
          <w:szCs w:val="26"/>
        </w:rPr>
        <w:t>一次发行额（或一套）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发行</w:t>
      </w:r>
      <w:r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252F8C36" w14:textId="0AAFF842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A86B14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A86B14">
        <w:rPr>
          <w:rFonts w:ascii="Arial" w:eastAsia="微软雅黑" w:hAnsi="Arial" w:cs="AppleSystemUIFont"/>
          <w:b/>
          <w:bCs/>
          <w:sz w:val="32"/>
          <w:szCs w:val="40"/>
        </w:rPr>
        <w:t xml:space="preserve"> restore</w:t>
      </w:r>
      <w:r>
        <w:rPr>
          <w:rFonts w:ascii="Arial" w:eastAsia="微软雅黑" w:hAnsi="Arial" w:cs="AppleSystemUIFont"/>
          <w:sz w:val="28"/>
          <w:szCs w:val="36"/>
        </w:rPr>
        <w:t xml:space="preserve"> </w:t>
      </w:r>
      <w:r w:rsidRPr="00A86B14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[rɪˈstɔː(r)]</w:t>
      </w:r>
    </w:p>
    <w:p w14:paraId="2C22C06C" w14:textId="347EB2AB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恢复（某种情况或感受）</w:t>
      </w:r>
    </w:p>
    <w:p w14:paraId="78EF239A" w14:textId="787B843A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Order was quickly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restored </w:t>
      </w:r>
      <w:r w:rsidRPr="00A86B14">
        <w:rPr>
          <w:rFonts w:ascii="Arial" w:eastAsia="微软雅黑" w:hAnsi="Arial" w:cs="AppleSystemUIFont"/>
          <w:sz w:val="28"/>
          <w:szCs w:val="26"/>
        </w:rPr>
        <w:t>after the riots.</w:t>
      </w:r>
      <w:r w:rsidRPr="00A86B14">
        <w:rPr>
          <w:rFonts w:ascii="Arial" w:eastAsia="微软雅黑" w:hAnsi="Arial" w:cs="AppleSystemUIFont"/>
          <w:sz w:val="28"/>
          <w:szCs w:val="26"/>
        </w:rPr>
        <w:t>暴乱过后秩序很快得到了恢复。</w:t>
      </w:r>
    </w:p>
    <w:p w14:paraId="0935BC04" w14:textId="117CECF1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使复原，使复位，使复职</w:t>
      </w:r>
    </w:p>
    <w:p w14:paraId="17510447" w14:textId="3BD4DBF6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He is now fully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restored </w:t>
      </w:r>
      <w:r w:rsidRPr="00A86B14">
        <w:rPr>
          <w:rFonts w:ascii="Arial" w:eastAsia="微软雅黑" w:hAnsi="Arial" w:cs="AppleSystemUIFont"/>
          <w:sz w:val="28"/>
          <w:szCs w:val="26"/>
        </w:rPr>
        <w:t>to health.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他现在完全恢复了健康。</w:t>
      </w:r>
    </w:p>
    <w:p w14:paraId="1A1DD264" w14:textId="216CF6C3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修复，整修，使复原</w:t>
      </w:r>
    </w:p>
    <w:p w14:paraId="1EC0DF37" w14:textId="2F522ECF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Her job is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restoring </w:t>
      </w:r>
      <w:r w:rsidRPr="00A86B14">
        <w:rPr>
          <w:rFonts w:ascii="Arial" w:eastAsia="微软雅黑" w:hAnsi="Arial" w:cs="AppleSystemUIFont"/>
          <w:sz w:val="28"/>
          <w:szCs w:val="26"/>
        </w:rPr>
        <w:t>old paintings.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A86B14">
        <w:rPr>
          <w:rFonts w:ascii="Arial" w:eastAsia="微软雅黑" w:hAnsi="Arial" w:cs="AppleSystemUIFont"/>
          <w:sz w:val="28"/>
          <w:szCs w:val="26"/>
        </w:rPr>
        <w:t>她的工作是修复旧画。</w:t>
      </w:r>
    </w:p>
    <w:p w14:paraId="683FF115" w14:textId="0591BBCA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④ </w:t>
      </w:r>
      <w:r w:rsidRPr="003B3BAE">
        <w:rPr>
          <w:rFonts w:ascii="Arial" w:eastAsia="微软雅黑" w:hAnsi="Arial" w:cs="AppleSystemUIFontBold"/>
          <w:color w:val="1106FB"/>
          <w:sz w:val="28"/>
          <w:szCs w:val="26"/>
        </w:rPr>
        <w:t>重新采用（或实施），恢复</w:t>
      </w:r>
    </w:p>
    <w:p w14:paraId="01136AE1" w14:textId="77777777" w:rsid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Some people argue that the death penalty should be </w:t>
      </w:r>
      <w:r w:rsidRPr="003B3BAE">
        <w:rPr>
          <w:rFonts w:ascii="Arial" w:eastAsia="微软雅黑" w:hAnsi="Arial" w:cs="AppleSystemUIFont"/>
          <w:color w:val="FF0000"/>
          <w:sz w:val="28"/>
          <w:szCs w:val="26"/>
        </w:rPr>
        <w:t>restored</w:t>
      </w:r>
      <w:r w:rsidRPr="00A86B14">
        <w:rPr>
          <w:rFonts w:ascii="Arial" w:eastAsia="微软雅黑" w:hAnsi="Arial" w:cs="AppleSystemUIFont"/>
          <w:sz w:val="28"/>
          <w:szCs w:val="26"/>
        </w:rPr>
        <w:t>.</w:t>
      </w:r>
    </w:p>
    <w:p w14:paraId="317040A9" w14:textId="60F7E545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A86B14">
        <w:rPr>
          <w:rFonts w:ascii="Arial" w:eastAsia="微软雅黑" w:hAnsi="Arial" w:cs="AppleSystemUIFont"/>
          <w:sz w:val="28"/>
          <w:szCs w:val="26"/>
        </w:rPr>
        <w:t>有些人主张恢复死刑。</w:t>
      </w:r>
    </w:p>
    <w:p w14:paraId="3A6D50C3" w14:textId="00C83EE7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21AD1">
        <w:rPr>
          <w:rFonts w:ascii="Cambria Math" w:eastAsia="微软雅黑" w:hAnsi="Cambria Math" w:cs="Cambria Math"/>
          <w:sz w:val="28"/>
          <w:szCs w:val="26"/>
        </w:rPr>
        <w:t>⑤</w:t>
      </w:r>
      <w:r>
        <w:rPr>
          <w:rFonts w:ascii="Cambria Math" w:eastAsia="微软雅黑" w:hAnsi="Cambria Math" w:cs="Cambria Math"/>
          <w:sz w:val="28"/>
          <w:szCs w:val="26"/>
        </w:rPr>
        <w:t xml:space="preserve"> </w:t>
      </w:r>
      <w:r>
        <w:rPr>
          <w:rFonts w:ascii="Arial" w:eastAsia="微软雅黑" w:hAnsi="Arial" w:cs="AppleSystemUIFontBold" w:hint="eastAsia"/>
          <w:sz w:val="28"/>
          <w:szCs w:val="26"/>
        </w:rPr>
        <w:t>追回</w:t>
      </w:r>
      <w:r w:rsidR="00A86B14" w:rsidRPr="00A86B14">
        <w:rPr>
          <w:rFonts w:ascii="Arial" w:eastAsia="微软雅黑" w:hAnsi="Arial" w:cs="AppleSystemUIFontBold"/>
          <w:sz w:val="28"/>
          <w:szCs w:val="26"/>
        </w:rPr>
        <w:t>（失物、赃款等）</w:t>
      </w:r>
    </w:p>
    <w:p w14:paraId="0EC0199E" w14:textId="30A8F98A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police have now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restored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the painting to its rightful owner.</w:t>
      </w:r>
    </w:p>
    <w:p w14:paraId="6AD430B8" w14:textId="28727618" w:rsidR="00A86B14" w:rsidRP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警察已经把这幅油画归还给了它的合法主人。</w:t>
      </w:r>
    </w:p>
    <w:p w14:paraId="695DF076" w14:textId="21441ABB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  <w:lang w:val="sv-SE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  <w:lang w:val="sv-SE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  <w:lang w:val="sv-SE"/>
        </w:rPr>
        <w:t xml:space="preserve"> rebel</w:t>
      </w:r>
      <w:r w:rsidRPr="00C21AD1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40"/>
          <w:lang w:val="sv-SE"/>
        </w:rPr>
        <w:t xml:space="preserve">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  <w:lang w:val="sv-SE"/>
        </w:rPr>
        <w:t xml:space="preserve">[rɪˈbel] </w:t>
      </w:r>
    </w:p>
    <w:p w14:paraId="53DED52E" w14:textId="39BC77AD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  <w:lang w:val="sv-SE"/>
        </w:rPr>
      </w:pPr>
      <w:r w:rsidRPr="003B3BAE">
        <w:rPr>
          <w:rFonts w:ascii="Arial" w:eastAsia="微软雅黑" w:hAnsi="Arial" w:cs="AppleSystemUIFont"/>
          <w:color w:val="1106FB"/>
          <w:sz w:val="28"/>
          <w:szCs w:val="26"/>
          <w:lang w:val="sv-SE"/>
        </w:rPr>
        <w:t xml:space="preserve">vi.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造反</w:t>
      </w:r>
      <w:r w:rsidRPr="003B3BAE">
        <w:rPr>
          <w:rFonts w:ascii="Arial" w:eastAsia="微软雅黑" w:hAnsi="Arial" w:cs="AppleSystemUIFont"/>
          <w:color w:val="1106FB"/>
          <w:sz w:val="28"/>
          <w:szCs w:val="26"/>
          <w:lang w:val="sv-SE"/>
        </w:rPr>
        <w:t>，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反抗</w:t>
      </w:r>
      <w:r w:rsidRPr="003B3BAE">
        <w:rPr>
          <w:rFonts w:ascii="Arial" w:eastAsia="微软雅黑" w:hAnsi="Arial" w:cs="AppleSystemUIFont"/>
          <w:color w:val="1106FB"/>
          <w:sz w:val="28"/>
          <w:szCs w:val="26"/>
          <w:lang w:val="sv-SE"/>
        </w:rPr>
        <w:t>，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背叛</w:t>
      </w:r>
    </w:p>
    <w:p w14:paraId="26A51849" w14:textId="43E1416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 later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rebelled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against his strict religious upbringing.</w:t>
      </w:r>
    </w:p>
    <w:p w14:paraId="26A16271" w14:textId="33981CE9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他后来背叛了他所受的严格的宗教教育。</w:t>
      </w:r>
    </w:p>
    <w:p w14:paraId="184A4C30" w14:textId="79E67E6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Segoe UI Symbol" w:eastAsia="微软雅黑" w:hAnsi="Segoe UI Symbol" w:cs="Segoe UI Symbol"/>
          <w:sz w:val="28"/>
          <w:szCs w:val="26"/>
        </w:rPr>
        <w:t xml:space="preserve">▷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n. </w:t>
      </w:r>
      <w:r w:rsidRPr="00A86B14">
        <w:rPr>
          <w:rFonts w:ascii="Arial" w:eastAsia="微软雅黑" w:hAnsi="Arial" w:cs="AppleSystemUIFont"/>
          <w:sz w:val="28"/>
          <w:szCs w:val="26"/>
        </w:rPr>
        <w:t>叛逆者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反政府的人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叛乱者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造反者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反抗权威者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不守规矩者</w:t>
      </w:r>
    </w:p>
    <w:p w14:paraId="0A033106" w14:textId="6D99EB76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t>▷</w:t>
      </w:r>
      <w:r>
        <w:rPr>
          <w:rFonts w:ascii="Arial" w:eastAsia="微软雅黑" w:hAnsi="Arial" w:cs="AppleSystemUIFont"/>
          <w:sz w:val="28"/>
          <w:szCs w:val="26"/>
        </w:rPr>
        <w:t xml:space="preserve"> [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ˈrebl] adj.  </w:t>
      </w:r>
      <w:r w:rsidRPr="00A86B14">
        <w:rPr>
          <w:rFonts w:ascii="Arial" w:eastAsia="微软雅黑" w:hAnsi="Arial" w:cs="AppleSystemUIFont"/>
          <w:sz w:val="28"/>
          <w:szCs w:val="26"/>
        </w:rPr>
        <w:t>反叛的</w:t>
      </w:r>
    </w:p>
    <w:p w14:paraId="377C5CC4" w14:textId="3C8253CE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cope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[kəʊp]</w:t>
      </w:r>
    </w:p>
    <w:p w14:paraId="38FF9DC6" w14:textId="065433A3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>v.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（成功地）对付，处理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 + with</w:t>
      </w:r>
    </w:p>
    <w:p w14:paraId="41549536" w14:textId="031CDC08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 wasn't able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cope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with the stresses and strains of the job.</w:t>
      </w:r>
    </w:p>
    <w:p w14:paraId="64ED221D" w14:textId="0531DD8D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对付这项工作的紧张与压力，他无能为力。</w:t>
      </w:r>
    </w:p>
    <w:p w14:paraId="305FDEE3" w14:textId="516F981D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Desert plants are adapted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cope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with extreme heat.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沙漠植物适于耐酷热。</w:t>
      </w:r>
    </w:p>
    <w:p w14:paraId="52C30714" w14:textId="1C0457C4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enthuse</w:t>
      </w:r>
      <w:r>
        <w:rPr>
          <w:rFonts w:ascii="Arial" w:eastAsia="微软雅黑" w:hAnsi="Arial" w:cs="AppleSystemUIFont"/>
          <w:sz w:val="28"/>
          <w:szCs w:val="36"/>
        </w:rPr>
        <w:t xml:space="preserve">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[ɪnˈθjuːz]</w:t>
      </w:r>
      <w:r w:rsidRPr="00A86B14">
        <w:rPr>
          <w:rFonts w:ascii="Arial" w:eastAsia="微软雅黑" w:hAnsi="Arial" w:cs="AppleSystemUIFont"/>
          <w:sz w:val="28"/>
          <w:szCs w:val="36"/>
        </w:rPr>
        <w:t xml:space="preserve"> </w:t>
      </w:r>
    </w:p>
    <w:p w14:paraId="1EF36A8D" w14:textId="7211D79C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充满热情地说，热烈地讲</w:t>
      </w:r>
      <w:r w:rsidRPr="003B3BAE">
        <w:rPr>
          <w:rFonts w:ascii="Arial" w:eastAsia="微软雅黑" w:hAnsi="Arial" w:cs="AppleSystemUIFontBold" w:hint="eastAsia"/>
          <w:color w:val="1106FB"/>
          <w:sz w:val="28"/>
          <w:szCs w:val="26"/>
        </w:rPr>
        <w:t>；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 </w:t>
      </w:r>
    </w:p>
    <w:p w14:paraId="790739A3" w14:textId="3040B192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>.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 ‘It's a wonderful idea,’ he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>enthused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“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这真是个绝妙的主意。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”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他充满热情地说。</w:t>
      </w:r>
    </w:p>
    <w:p w14:paraId="253B1F59" w14:textId="4D324BA4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使热衷，使热心，使激动</w:t>
      </w:r>
    </w:p>
    <w:p w14:paraId="682E59FE" w14:textId="5464DAC0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Everyone present was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enthused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by the idea.</w:t>
      </w:r>
    </w:p>
    <w:p w14:paraId="522A9754" w14:textId="0D1A7A28" w:rsid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在场的每一个人都为这种想法感到激动。</w:t>
      </w:r>
    </w:p>
    <w:p w14:paraId="4BCD01FC" w14:textId="3B7B3C51" w:rsidR="00A335BF" w:rsidRPr="00A335BF" w:rsidRDefault="00A335BF" w:rsidP="00A33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t>▷</w:t>
      </w:r>
      <w:r>
        <w:rPr>
          <w:rFonts w:ascii="Segoe UI Symbol" w:eastAsia="微软雅黑" w:hAnsi="Segoe UI Symbol" w:cs="Segoe UI Symbol"/>
          <w:sz w:val="28"/>
          <w:szCs w:val="26"/>
        </w:rPr>
        <w:t xml:space="preserve"> </w:t>
      </w:r>
      <w:r w:rsidRPr="00A335BF">
        <w:rPr>
          <w:rFonts w:ascii="Arial" w:eastAsia="微软雅黑" w:hAnsi="Arial" w:cs="AppleSystemUIFont"/>
          <w:sz w:val="28"/>
          <w:szCs w:val="26"/>
        </w:rPr>
        <w:t>enthusiasm</w:t>
      </w:r>
      <w:r w:rsidRPr="00A335BF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A335BF">
        <w:rPr>
          <w:rFonts w:ascii="Arial" w:eastAsia="微软雅黑" w:hAnsi="Arial" w:cs="AppleSystemUIFont"/>
          <w:sz w:val="28"/>
          <w:szCs w:val="26"/>
        </w:rPr>
        <w:t>[ɪnˈθuːziæzəm]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n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26"/>
        </w:rPr>
        <w:t>热情，热心，热忱</w:t>
      </w:r>
    </w:p>
    <w:p w14:paraId="46FC5DA3" w14:textId="77777777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rectify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[ˈrektɪfaɪ] </w:t>
      </w:r>
    </w:p>
    <w:p w14:paraId="5AA1142C" w14:textId="04D4F890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矫正，纠正，改正</w:t>
      </w:r>
      <w:r w:rsidRPr="003B3BAE">
        <w:rPr>
          <w:rFonts w:ascii="Arial" w:eastAsia="微软雅黑" w:hAnsi="Arial" w:cs="AppleSystemUIFont" w:hint="eastAsia"/>
          <w:color w:val="1106FB"/>
          <w:sz w:val="28"/>
          <w:szCs w:val="26"/>
        </w:rPr>
        <w:t>；</w:t>
      </w:r>
    </w:p>
    <w:p w14:paraId="58B73DDA" w14:textId="22CEE2F4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rectify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a fault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改正缺点</w:t>
      </w:r>
    </w:p>
    <w:p w14:paraId="11BE79D3" w14:textId="0E914519" w:rsidR="00A86B14" w:rsidRP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We must take steps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rectify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the situation.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我们一定要采取措施整顿局面。</w:t>
      </w:r>
    </w:p>
    <w:p w14:paraId="5354421B" w14:textId="57709ED8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vibrate</w:t>
      </w:r>
      <w:r>
        <w:rPr>
          <w:rFonts w:ascii="Arial" w:eastAsia="微软雅黑" w:hAnsi="Arial" w:cs="AppleSystemUIFont"/>
          <w:sz w:val="28"/>
          <w:szCs w:val="36"/>
        </w:rPr>
        <w:t xml:space="preserve">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[vaɪˈbreɪt]</w:t>
      </w:r>
    </w:p>
    <w:p w14:paraId="6278F753" w14:textId="450F793E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>v.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（使）振动，颤动，摆动</w:t>
      </w:r>
    </w:p>
    <w:p w14:paraId="1D9E69A9" w14:textId="056D2DC5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Every time a train went past the walls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>vibrated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.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每当火车驶过，这些墙都会震动。</w:t>
      </w:r>
    </w:p>
    <w:p w14:paraId="528F801E" w14:textId="60DABCCD" w:rsidR="00A86B14" w:rsidRP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atmosphere seemed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vibrate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with tension.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气氛似乎紧张得发颤。</w:t>
      </w:r>
    </w:p>
    <w:p w14:paraId="6632F043" w14:textId="601E8067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claim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[kleɪm]</w:t>
      </w:r>
    </w:p>
    <w:p w14:paraId="4B3833B9" w14:textId="1803403F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3B3BAE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宣称，声称，断言</w:t>
      </w:r>
    </w:p>
    <w:p w14:paraId="462523F0" w14:textId="2A893379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Scientists are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claiming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a major breakthrough in the fight against cancer.</w:t>
      </w:r>
    </w:p>
    <w:p w14:paraId="19E07EF6" w14:textId="6C88857E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科学家们宣称攻克癌症已有重大的突破。</w:t>
      </w:r>
    </w:p>
    <w:p w14:paraId="547375DD" w14:textId="0F992257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It was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that some doctors were working 80 hours a week.</w:t>
      </w:r>
    </w:p>
    <w:p w14:paraId="24887334" w14:textId="00C71D14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据说有些医生每周工作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80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小时。</w:t>
      </w:r>
    </w:p>
    <w:p w14:paraId="21B861D7" w14:textId="6BD6D526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要求（拥有），索取，认领</w:t>
      </w:r>
    </w:p>
    <w:p w14:paraId="22609822" w14:textId="57901526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A lot of lost property is never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>claimed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许多失物从未被认领。</w:t>
      </w:r>
    </w:p>
    <w:p w14:paraId="6394858C" w14:textId="0125ACCB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political asylum.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他要求政治避难。</w:t>
      </w:r>
    </w:p>
    <w:p w14:paraId="53D448FD" w14:textId="6CC67489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索要，索取</w:t>
      </w:r>
      <w:r w:rsidR="003B3BAE">
        <w:rPr>
          <w:rFonts w:ascii="Arial" w:eastAsia="微软雅黑" w:hAnsi="Arial" w:cs="AppleSystemUIFontBold" w:hint="eastAsia"/>
          <w:color w:val="1106FB"/>
          <w:sz w:val="28"/>
          <w:szCs w:val="26"/>
        </w:rPr>
        <w:t>；</w:t>
      </w:r>
    </w:p>
    <w:p w14:paraId="4A551FEB" w14:textId="755A7F71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He's not entitled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claim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unemployment benefit.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他无权要求领取失业救济金。</w:t>
      </w:r>
    </w:p>
    <w:p w14:paraId="3EB65F9A" w14:textId="58587399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She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damages from the company for the injury she had suffered.</w:t>
      </w:r>
    </w:p>
    <w:p w14:paraId="757E59A1" w14:textId="545792FE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她因受伤向公司要求获得损害赔偿金</w:t>
      </w:r>
    </w:p>
    <w:p w14:paraId="0440E0D8" w14:textId="5CE032BA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t>▷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lay claim to sth </w:t>
      </w:r>
      <w:r w:rsidRPr="00A86B14">
        <w:rPr>
          <w:rFonts w:ascii="Arial" w:eastAsia="微软雅黑" w:hAnsi="Arial" w:cs="AppleSystemUIFont"/>
          <w:sz w:val="28"/>
          <w:szCs w:val="26"/>
        </w:rPr>
        <w:t>声称对</w:t>
      </w:r>
      <w:r w:rsidRPr="00A86B14">
        <w:rPr>
          <w:rFonts w:ascii="Arial" w:eastAsia="微软雅黑" w:hAnsi="Arial" w:cs="AppleSystemUIFont"/>
          <w:sz w:val="28"/>
          <w:szCs w:val="26"/>
        </w:rPr>
        <w:t>…</w:t>
      </w:r>
      <w:r w:rsidRPr="00A86B14">
        <w:rPr>
          <w:rFonts w:ascii="Arial" w:eastAsia="微软雅黑" w:hAnsi="Arial" w:cs="AppleSystemUIFont"/>
          <w:sz w:val="28"/>
          <w:szCs w:val="26"/>
        </w:rPr>
        <w:t>的拥有权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提出对</w:t>
      </w:r>
      <w:r w:rsidRPr="00A86B14">
        <w:rPr>
          <w:rFonts w:ascii="Arial" w:eastAsia="微软雅黑" w:hAnsi="Arial" w:cs="AppleSystemUIFont"/>
          <w:sz w:val="28"/>
          <w:szCs w:val="26"/>
        </w:rPr>
        <w:t>…</w:t>
      </w:r>
      <w:r w:rsidRPr="00A86B14">
        <w:rPr>
          <w:rFonts w:ascii="Arial" w:eastAsia="微软雅黑" w:hAnsi="Arial" w:cs="AppleSystemUIFont"/>
          <w:sz w:val="28"/>
          <w:szCs w:val="26"/>
        </w:rPr>
        <w:t>的所有权</w:t>
      </w:r>
    </w:p>
    <w:p w14:paraId="47FE7CBC" w14:textId="77777777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lastRenderedPageBreak/>
        <w:t>▷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 make no claim </w:t>
      </w:r>
      <w:r w:rsidRPr="00A86B14">
        <w:rPr>
          <w:rFonts w:ascii="Arial" w:eastAsia="微软雅黑" w:hAnsi="Arial" w:cs="AppleSystemUIFont"/>
          <w:sz w:val="28"/>
          <w:szCs w:val="26"/>
        </w:rPr>
        <w:t>（表示不能做某事）自认为不</w:t>
      </w:r>
    </w:p>
    <w:p w14:paraId="7E0C9B5C" w14:textId="25DEE10B" w:rsidR="00A86B14" w:rsidRPr="00A86B14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reclaim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[rɪˈkleɪm]</w:t>
      </w:r>
    </w:p>
    <w:p w14:paraId="44B11B9F" w14:textId="300D548A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取回，拿回，要求归还，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收回，拿回，申请退（税）</w:t>
      </w:r>
    </w:p>
    <w:p w14:paraId="597D7EB3" w14:textId="463CE471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You'll have to go to the police station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reclaim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your wallet.</w:t>
      </w:r>
    </w:p>
    <w:p w14:paraId="3E726DFF" w14:textId="2914A4D5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你得到警察局去认领你的钱包。</w:t>
      </w:r>
    </w:p>
    <w:p w14:paraId="663FC049" w14:textId="735EA51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team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the title from their rivals.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这个队从对手手中夺回了冠军。</w:t>
      </w:r>
    </w:p>
    <w:p w14:paraId="36C08CC2" w14:textId="098AEB7D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You must present this ticket when you 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>reclaim 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your luggage. </w:t>
      </w:r>
    </w:p>
    <w:p w14:paraId="4898579C" w14:textId="57768FB8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当你要取回行李时，必须出示这张票子。</w:t>
      </w:r>
    </w:p>
    <w:p w14:paraId="1765D5E3" w14:textId="7A747449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开垦，利用，改造（荒地）</w:t>
      </w:r>
    </w:p>
    <w:p w14:paraId="38CB339E" w14:textId="2E4399E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site for the airport will be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from the swamp.</w:t>
      </w:r>
    </w:p>
    <w:p w14:paraId="6687F92E" w14:textId="72753D7D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这片湿地将会被开发来建机场。</w:t>
      </w:r>
    </w:p>
    <w:p w14:paraId="6AB612CF" w14:textId="4827F65B" w:rsidR="00A86B14" w:rsidRP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reclaimed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marshland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被开发利用的沼泽地</w:t>
      </w:r>
    </w:p>
    <w:p w14:paraId="65FC7EC4" w14:textId="77777777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restrain</w:t>
      </w:r>
      <w:r w:rsidRPr="00A86B14">
        <w:rPr>
          <w:rFonts w:ascii="Arial" w:eastAsia="微软雅黑" w:hAnsi="Arial" w:cs="AppleSystemUIFont"/>
          <w:sz w:val="28"/>
          <w:szCs w:val="36"/>
        </w:rPr>
        <w:t xml:space="preserve">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[rɪˈstreɪn]</w:t>
      </w:r>
    </w:p>
    <w:p w14:paraId="229810CD" w14:textId="14A49630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（尤指用武力）制止，阻止，管制</w:t>
      </w:r>
    </w:p>
    <w:p w14:paraId="0A1D0EE0" w14:textId="1BE0B5F4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prisoner had to be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restrained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by the police.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警察只好强行制住囚犯。</w:t>
      </w:r>
    </w:p>
    <w:p w14:paraId="17D05622" w14:textId="2B3800A9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约束（自己），控制（自己），忍住</w:t>
      </w:r>
    </w:p>
    <w:p w14:paraId="5E1F9515" w14:textId="3CA54E53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John managed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restrain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his anger.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约翰努力压制住自己的怒气。</w:t>
      </w:r>
    </w:p>
    <w:p w14:paraId="7CA7306D" w14:textId="19CA2A43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抑制，控制</w:t>
      </w:r>
    </w:p>
    <w:p w14:paraId="09838D50" w14:textId="77777777" w:rsid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government is taking steps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restrain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inflation.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78383900" w14:textId="7726BF3D" w:rsid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政府正在采取措施控制通货膨胀。</w:t>
      </w:r>
    </w:p>
    <w:p w14:paraId="24838411" w14:textId="6DE7B84E" w:rsidR="00FE71FE" w:rsidRPr="00C21AD1" w:rsidRDefault="00FE71FE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A86B14">
        <w:rPr>
          <w:rFonts w:ascii="Segoe UI Symbol" w:eastAsia="微软雅黑" w:hAnsi="Segoe UI Symbol" w:cs="Segoe UI Symbol"/>
          <w:sz w:val="28"/>
          <w:szCs w:val="26"/>
        </w:rPr>
        <w:t>▷</w:t>
      </w:r>
      <w:r>
        <w:rPr>
          <w:rFonts w:ascii="Segoe UI Symbol" w:eastAsia="微软雅黑" w:hAnsi="Segoe UI Symbol" w:cs="Segoe UI Symbol"/>
          <w:sz w:val="28"/>
          <w:szCs w:val="26"/>
        </w:rPr>
        <w:t xml:space="preserve"> </w:t>
      </w:r>
      <w:r w:rsidRPr="00FE71FE">
        <w:rPr>
          <w:rFonts w:ascii="Arial" w:eastAsia="微软雅黑" w:hAnsi="Arial" w:cs="AppleSystemUIFont"/>
          <w:sz w:val="28"/>
          <w:szCs w:val="26"/>
        </w:rPr>
        <w:t>restraint</w:t>
      </w:r>
      <w:r>
        <w:rPr>
          <w:rFonts w:ascii="Arial" w:eastAsia="微软雅黑" w:hAnsi="Arial" w:cs="AppleSystemUIFont"/>
          <w:sz w:val="28"/>
          <w:szCs w:val="26"/>
        </w:rPr>
        <w:t xml:space="preserve"> n. </w:t>
      </w:r>
      <w:r>
        <w:rPr>
          <w:rFonts w:ascii="Arial" w:eastAsia="微软雅黑" w:hAnsi="Arial" w:cs="AppleSystemUIFont" w:hint="eastAsia"/>
          <w:sz w:val="28"/>
          <w:szCs w:val="26"/>
        </w:rPr>
        <w:t>抑制，约束，控制；</w:t>
      </w:r>
    </w:p>
    <w:p w14:paraId="1FEFB428" w14:textId="3BC8C20A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inhibit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[ɪnˈhɪbɪt] </w:t>
      </w:r>
    </w:p>
    <w:p w14:paraId="49DF1F73" w14:textId="39B13C62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阻止，阻碍，抑制</w:t>
      </w:r>
    </w:p>
    <w:p w14:paraId="0FC64C1B" w14:textId="7B4A0176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A lack of oxygen may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inhibit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brain development in the unborn child.</w:t>
      </w:r>
    </w:p>
    <w:p w14:paraId="45626CAB" w14:textId="6126F42A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缺氧可能阻碍胎儿的大脑发育</w:t>
      </w:r>
    </w:p>
    <w:p w14:paraId="65BA14D2" w14:textId="32BC1DC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Wine or sugary drinks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inhibit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digestion.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葡萄酒或含糖饮料抑制消化。</w:t>
      </w:r>
    </w:p>
    <w:p w14:paraId="3FC141C6" w14:textId="734C3E52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defuse 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>[ˌdiːˈfjuːz]</w:t>
      </w:r>
    </w:p>
    <w:p w14:paraId="74051FC5" w14:textId="7111FD9B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缓和，平息</w:t>
      </w:r>
    </w:p>
    <w:p w14:paraId="03A0B66A" w14:textId="7E262A5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Local police are trying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defuse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racial tension in the community.</w:t>
      </w:r>
    </w:p>
    <w:p w14:paraId="7DE90913" w14:textId="0DF0EF91" w:rsidR="00A86B14" w:rsidRPr="00C21AD1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当地的警察竭力缓和这个社区种族间的紧张局面。</w:t>
      </w:r>
    </w:p>
    <w:p w14:paraId="700E218C" w14:textId="44C46D13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conduct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[kənˈdʌkt] </w:t>
      </w:r>
    </w:p>
    <w:p w14:paraId="6929FD9B" w14:textId="13D70406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lastRenderedPageBreak/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组织，安排，实施，执行</w:t>
      </w:r>
    </w:p>
    <w:p w14:paraId="45512CCF" w14:textId="582F6003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conduct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an experiment/an inquiry/a survey 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进行实验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询问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调查</w:t>
      </w:r>
    </w:p>
    <w:p w14:paraId="5630D545" w14:textId="16B7B798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指挥（歌唱或音乐演奏），带领，引导，为（某人）导游</w:t>
      </w:r>
    </w:p>
    <w:p w14:paraId="2A728A44" w14:textId="56702EC9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guide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conducted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us around the ruins of the ancient city.</w:t>
      </w:r>
    </w:p>
    <w:p w14:paraId="338B332F" w14:textId="5EA96850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导游引导我们游览了古城遗迹。</w:t>
      </w:r>
    </w:p>
    <w:p w14:paraId="7E376072" w14:textId="39749CB5" w:rsidR="00A86B14" w:rsidRPr="003B3BAE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 </w:t>
      </w:r>
      <w:r w:rsidR="00C21AD1" w:rsidRPr="003B3BAE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③ </w:t>
      </w:r>
      <w:r w:rsidRPr="003B3BAE">
        <w:rPr>
          <w:rFonts w:ascii="Arial" w:eastAsia="微软雅黑" w:hAnsi="Arial" w:cs="AppleSystemUIFont"/>
          <w:color w:val="1106FB"/>
          <w:sz w:val="28"/>
          <w:szCs w:val="26"/>
        </w:rPr>
        <w:t>举止，表现</w:t>
      </w:r>
    </w:p>
    <w:p w14:paraId="0AD61805" w14:textId="772D7CA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conducted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himself far better than expected.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他表现得比预料的要好得多。</w:t>
      </w:r>
    </w:p>
    <w:p w14:paraId="5264412C" w14:textId="77C7CD9E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④ 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(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物质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) 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传导（热或电等能量）</w:t>
      </w:r>
    </w:p>
    <w:p w14:paraId="06B6B1D7" w14:textId="4B7307F0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Copper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conducts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electricity well.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铜的导电性能好。</w:t>
      </w:r>
    </w:p>
    <w:p w14:paraId="57DF5B8B" w14:textId="769A2466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Segoe UI Symbol" w:eastAsia="微软雅黑" w:hAnsi="Segoe UI Symbol" w:cs="Segoe UI Symbol"/>
          <w:sz w:val="28"/>
          <w:szCs w:val="26"/>
        </w:rPr>
        <w:t xml:space="preserve">▷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n. </w:t>
      </w:r>
      <w:r w:rsidRPr="00A86B14">
        <w:rPr>
          <w:rFonts w:ascii="Arial" w:eastAsia="微软雅黑" w:hAnsi="Arial" w:cs="AppleSystemUIFont"/>
          <w:sz w:val="28"/>
          <w:szCs w:val="26"/>
        </w:rPr>
        <w:t>行为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(</w:t>
      </w:r>
      <w:r w:rsidRPr="00A86B14">
        <w:rPr>
          <w:rFonts w:ascii="Arial" w:eastAsia="微软雅黑" w:hAnsi="Arial" w:cs="AppleSystemUIFont"/>
          <w:sz w:val="28"/>
          <w:szCs w:val="26"/>
        </w:rPr>
        <w:t>人在某种情况下的</w:t>
      </w:r>
      <w:r w:rsidRPr="00A86B14">
        <w:rPr>
          <w:rFonts w:ascii="Arial" w:eastAsia="微软雅黑" w:hAnsi="Arial" w:cs="AppleSystemUIFont"/>
          <w:sz w:val="28"/>
          <w:szCs w:val="26"/>
        </w:rPr>
        <w:t>)</w:t>
      </w:r>
      <w:r w:rsidRPr="00A86B14">
        <w:rPr>
          <w:rFonts w:ascii="Arial" w:eastAsia="微软雅黑" w:hAnsi="Arial" w:cs="AppleSystemUIFont"/>
          <w:sz w:val="28"/>
          <w:szCs w:val="26"/>
        </w:rPr>
        <w:t>举止</w:t>
      </w:r>
      <w:r w:rsidR="00C21AD1">
        <w:rPr>
          <w:rFonts w:ascii="Arial" w:eastAsia="微软雅黑" w:hAnsi="Arial" w:cs="AppleSystemUIFont" w:hint="eastAsia"/>
          <w:sz w:val="28"/>
          <w:szCs w:val="26"/>
        </w:rPr>
        <w:t>；</w:t>
      </w:r>
    </w:p>
    <w:p w14:paraId="2EC7D803" w14:textId="1AD8DFBD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obligate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[ˈɒblɪgeɪt]</w:t>
      </w:r>
    </w:p>
    <w:p w14:paraId="43B6AFE0" w14:textId="1EC39655" w:rsidR="00A86B14" w:rsidRPr="003B3BAE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1106FB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使在道义上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 xml:space="preserve"> (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或法律上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 xml:space="preserve">) </w:t>
      </w:r>
      <w:r w:rsidR="00A86B14" w:rsidRPr="003B3BAE">
        <w:rPr>
          <w:rFonts w:ascii="Arial" w:eastAsia="微软雅黑" w:hAnsi="Arial" w:cs="AppleSystemUIFont"/>
          <w:color w:val="1106FB"/>
          <w:sz w:val="28"/>
          <w:szCs w:val="26"/>
        </w:rPr>
        <w:t>负有责任，使负有义务，强迫，迫使</w:t>
      </w:r>
      <w:r w:rsidRPr="003B3BAE">
        <w:rPr>
          <w:rFonts w:ascii="Arial" w:eastAsia="微软雅黑" w:hAnsi="Arial" w:cs="AppleSystemUIFont" w:hint="eastAsia"/>
          <w:color w:val="1106FB"/>
          <w:sz w:val="28"/>
          <w:szCs w:val="26"/>
        </w:rPr>
        <w:t>；</w:t>
      </w:r>
    </w:p>
    <w:p w14:paraId="5285F479" w14:textId="06EEDD1A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The ruling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obligates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airlines to release information about their flight delays...</w:t>
      </w:r>
    </w:p>
    <w:p w14:paraId="7800A676" w14:textId="14A4DAF5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这一裁决规定航空公司有义务公布航班晚点信息。</w:t>
      </w:r>
    </w:p>
    <w:p w14:paraId="0FFA7065" w14:textId="13709870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Segoe UI Symbol" w:eastAsia="微软雅黑" w:hAnsi="Segoe UI Symbol" w:cs="Segoe UI Symbol"/>
          <w:sz w:val="28"/>
          <w:szCs w:val="26"/>
        </w:rPr>
        <w:t xml:space="preserve">▷ </w:t>
      </w:r>
      <w:r w:rsidRPr="00A86B14">
        <w:rPr>
          <w:rFonts w:ascii="Arial" w:eastAsia="微软雅黑" w:hAnsi="Arial" w:cs="AppleSystemUIFont"/>
          <w:sz w:val="28"/>
          <w:szCs w:val="36"/>
        </w:rPr>
        <w:t xml:space="preserve">obligation </w:t>
      </w:r>
      <w:r w:rsidRPr="00A86B14">
        <w:rPr>
          <w:rFonts w:ascii="Arial" w:eastAsia="微软雅黑" w:hAnsi="Arial" w:cs="AppleSystemUIFont"/>
          <w:sz w:val="28"/>
          <w:szCs w:val="26"/>
        </w:rPr>
        <w:t xml:space="preserve">n.  </w:t>
      </w:r>
      <w:r w:rsidRPr="00A86B14">
        <w:rPr>
          <w:rFonts w:ascii="Arial" w:eastAsia="微软雅黑" w:hAnsi="Arial" w:cs="AppleSystemUIFont"/>
          <w:sz w:val="28"/>
          <w:szCs w:val="26"/>
        </w:rPr>
        <w:t>职责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A86B14">
        <w:rPr>
          <w:rFonts w:ascii="Arial" w:eastAsia="微软雅黑" w:hAnsi="Arial" w:cs="AppleSystemUIFont"/>
          <w:sz w:val="28"/>
          <w:szCs w:val="26"/>
        </w:rPr>
        <w:t>责任</w:t>
      </w:r>
    </w:p>
    <w:p w14:paraId="15B67C81" w14:textId="77777777" w:rsidR="00A86B14" w:rsidRPr="00C21AD1" w:rsidRDefault="00A86B14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</w:pPr>
      <w:r w:rsidRPr="00C21AD1">
        <w:rPr>
          <w:rFonts w:ascii="Arial" w:eastAsia="微软雅黑" w:hAnsi="Arial" w:cs="Arial"/>
          <w:b/>
          <w:bCs/>
          <w:sz w:val="32"/>
          <w:szCs w:val="40"/>
        </w:rPr>
        <w:t>▲</w:t>
      </w:r>
      <w:r w:rsidRPr="00C21AD1">
        <w:rPr>
          <w:rFonts w:ascii="Arial" w:eastAsia="微软雅黑" w:hAnsi="Arial" w:cs="AppleSystemUIFont"/>
          <w:b/>
          <w:bCs/>
          <w:sz w:val="32"/>
          <w:szCs w:val="40"/>
        </w:rPr>
        <w:t xml:space="preserve"> compete</w:t>
      </w:r>
      <w:r w:rsidRPr="00C21AD1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 [kəmˈpiːt] </w:t>
      </w:r>
    </w:p>
    <w:p w14:paraId="14D321FB" w14:textId="3722C153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竞争，对抗</w:t>
      </w:r>
    </w:p>
    <w:p w14:paraId="4B8C0848" w14:textId="1FF4A896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We can't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compete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with them on price.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我们在价格上无法与他们竞争</w:t>
      </w:r>
    </w:p>
    <w:p w14:paraId="56269E34" w14:textId="4E4E7FBF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Young children will usually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compete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for their mother's attention.</w:t>
      </w:r>
    </w:p>
    <w:p w14:paraId="0DFDB6D2" w14:textId="5494CB4E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86B14" w:rsidRPr="00A86B14">
        <w:rPr>
          <w:rFonts w:ascii="Arial" w:eastAsia="微软雅黑" w:hAnsi="Arial" w:cs="AppleSystemUIFont"/>
          <w:sz w:val="28"/>
          <w:szCs w:val="26"/>
        </w:rPr>
        <w:t>小孩子通常都会在母亲面前争宠。</w:t>
      </w:r>
    </w:p>
    <w:p w14:paraId="595B4D49" w14:textId="13808068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86B14" w:rsidRPr="003B3BAE">
        <w:rPr>
          <w:rFonts w:ascii="Arial" w:eastAsia="微软雅黑" w:hAnsi="Arial" w:cs="AppleSystemUIFontBold"/>
          <w:color w:val="1106FB"/>
          <w:sz w:val="28"/>
          <w:szCs w:val="26"/>
        </w:rPr>
        <w:t>参加比赛（或竞赛）</w:t>
      </w:r>
    </w:p>
    <w:p w14:paraId="1EB0CFCD" w14:textId="163221A2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 xml:space="preserve">He's hoping to </w:t>
      </w:r>
      <w:r w:rsidR="00A86B14" w:rsidRPr="003B3BAE">
        <w:rPr>
          <w:rFonts w:ascii="Arial" w:eastAsia="微软雅黑" w:hAnsi="Arial" w:cs="AppleSystemUIFont"/>
          <w:color w:val="FF0000"/>
          <w:sz w:val="28"/>
          <w:szCs w:val="26"/>
        </w:rPr>
        <w:t xml:space="preserve">compete </w:t>
      </w:r>
      <w:r w:rsidR="00A86B14" w:rsidRPr="00A86B14">
        <w:rPr>
          <w:rFonts w:ascii="Arial" w:eastAsia="微软雅黑" w:hAnsi="Arial" w:cs="AppleSystemUIFont"/>
          <w:sz w:val="28"/>
          <w:szCs w:val="26"/>
        </w:rPr>
        <w:t>in the London marathon.</w:t>
      </w:r>
    </w:p>
    <w:p w14:paraId="00209CA1" w14:textId="1C410FE8" w:rsidR="00A86B14" w:rsidRPr="00A86B14" w:rsidRDefault="00C21AD1" w:rsidP="00A86B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ExternalUIFontSimplifiedCh"/>
          <w:sz w:val="28"/>
          <w:szCs w:val="26"/>
        </w:rPr>
        <w:tab/>
      </w:r>
      <w:r w:rsidR="00A86B14" w:rsidRPr="00A86B14">
        <w:rPr>
          <w:rFonts w:ascii="Arial" w:eastAsia="微软雅黑" w:hAnsi="Arial" w:cs="AppleExternalUIFontSimplifiedCh" w:hint="eastAsia"/>
          <w:sz w:val="28"/>
          <w:szCs w:val="26"/>
        </w:rPr>
        <w:t>他期盼着参加伦敦马拉松比赛。</w:t>
      </w:r>
    </w:p>
    <w:p w14:paraId="03C39AAF" w14:textId="65CF57D4" w:rsidR="00105009" w:rsidRPr="00A86B14" w:rsidRDefault="00105009" w:rsidP="00A86B14">
      <w:pPr>
        <w:spacing w:line="460" w:lineRule="exact"/>
        <w:rPr>
          <w:rFonts w:ascii="Arial" w:eastAsia="微软雅黑" w:hAnsi="Arial"/>
          <w:color w:val="000000" w:themeColor="text1"/>
          <w:sz w:val="28"/>
          <w:szCs w:val="28"/>
        </w:rPr>
      </w:pPr>
    </w:p>
    <w:sectPr w:rsidR="00105009" w:rsidRPr="00A86B14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2C5E" w14:textId="77777777" w:rsidR="007914DA" w:rsidRDefault="007914DA" w:rsidP="002275F7">
      <w:r>
        <w:separator/>
      </w:r>
    </w:p>
  </w:endnote>
  <w:endnote w:type="continuationSeparator" w:id="0">
    <w:p w14:paraId="11C96751" w14:textId="77777777" w:rsidR="007914DA" w:rsidRDefault="007914DA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7FAFF" w14:textId="77777777" w:rsidR="007914DA" w:rsidRDefault="007914DA" w:rsidP="002275F7">
      <w:r>
        <w:separator/>
      </w:r>
    </w:p>
  </w:footnote>
  <w:footnote w:type="continuationSeparator" w:id="0">
    <w:p w14:paraId="436386F6" w14:textId="77777777" w:rsidR="007914DA" w:rsidRDefault="007914DA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914DA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914DA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25D4C"/>
    <w:rsid w:val="00137558"/>
    <w:rsid w:val="00153A99"/>
    <w:rsid w:val="00193F81"/>
    <w:rsid w:val="001A7D20"/>
    <w:rsid w:val="001C7DAA"/>
    <w:rsid w:val="001D1EB0"/>
    <w:rsid w:val="001E10DE"/>
    <w:rsid w:val="001E64D9"/>
    <w:rsid w:val="00200E6F"/>
    <w:rsid w:val="002275F7"/>
    <w:rsid w:val="0026184E"/>
    <w:rsid w:val="00291192"/>
    <w:rsid w:val="002C0DF5"/>
    <w:rsid w:val="002C6E0A"/>
    <w:rsid w:val="002F3259"/>
    <w:rsid w:val="00317494"/>
    <w:rsid w:val="00325595"/>
    <w:rsid w:val="00326EE4"/>
    <w:rsid w:val="003B3BAE"/>
    <w:rsid w:val="003E5513"/>
    <w:rsid w:val="004018EB"/>
    <w:rsid w:val="00404841"/>
    <w:rsid w:val="00490539"/>
    <w:rsid w:val="004B248B"/>
    <w:rsid w:val="0052153B"/>
    <w:rsid w:val="00534E88"/>
    <w:rsid w:val="0056681A"/>
    <w:rsid w:val="005714D1"/>
    <w:rsid w:val="00581FA3"/>
    <w:rsid w:val="005D4623"/>
    <w:rsid w:val="006418B0"/>
    <w:rsid w:val="0064383C"/>
    <w:rsid w:val="006778C6"/>
    <w:rsid w:val="006D15A2"/>
    <w:rsid w:val="006D53C6"/>
    <w:rsid w:val="006E136B"/>
    <w:rsid w:val="006E13D3"/>
    <w:rsid w:val="006E304E"/>
    <w:rsid w:val="0070080E"/>
    <w:rsid w:val="007124DC"/>
    <w:rsid w:val="00722127"/>
    <w:rsid w:val="0073544F"/>
    <w:rsid w:val="00735B1C"/>
    <w:rsid w:val="00772BC1"/>
    <w:rsid w:val="007914DA"/>
    <w:rsid w:val="007B6093"/>
    <w:rsid w:val="007B7D7F"/>
    <w:rsid w:val="007C7B08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04DA0"/>
    <w:rsid w:val="00A115C4"/>
    <w:rsid w:val="00A24930"/>
    <w:rsid w:val="00A335BF"/>
    <w:rsid w:val="00A34847"/>
    <w:rsid w:val="00A3734F"/>
    <w:rsid w:val="00A662F2"/>
    <w:rsid w:val="00A86B14"/>
    <w:rsid w:val="00AB4A68"/>
    <w:rsid w:val="00AC6820"/>
    <w:rsid w:val="00B14836"/>
    <w:rsid w:val="00B159FA"/>
    <w:rsid w:val="00BA6CF1"/>
    <w:rsid w:val="00BB77E4"/>
    <w:rsid w:val="00C0351F"/>
    <w:rsid w:val="00C11956"/>
    <w:rsid w:val="00C14904"/>
    <w:rsid w:val="00C20590"/>
    <w:rsid w:val="00C21AD1"/>
    <w:rsid w:val="00C35ECF"/>
    <w:rsid w:val="00C5519B"/>
    <w:rsid w:val="00C9528A"/>
    <w:rsid w:val="00CA69D7"/>
    <w:rsid w:val="00CB189D"/>
    <w:rsid w:val="00D46687"/>
    <w:rsid w:val="00D63633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7DF9"/>
    <w:rsid w:val="00F938D2"/>
    <w:rsid w:val="00FA57E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5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</TotalTime>
  <Pages>6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2022-10-09T07:49:00Z</cp:lastPrinted>
  <dcterms:created xsi:type="dcterms:W3CDTF">2022-10-09T07:49:00Z</dcterms:created>
  <dcterms:modified xsi:type="dcterms:W3CDTF">2023-02-18T01:20:00Z</dcterms:modified>
</cp:coreProperties>
</file>