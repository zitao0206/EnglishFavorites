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136F597D" w:rsidR="00772BC1" w:rsidRPr="00317494" w:rsidRDefault="002C6E0A" w:rsidP="00317494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317494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4B248B" w:rsidRPr="00317494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0</w:t>
      </w:r>
      <w:r w:rsidR="00317494" w:rsidRPr="00317494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7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5"/>
        <w:gridCol w:w="1991"/>
        <w:gridCol w:w="708"/>
        <w:gridCol w:w="7088"/>
      </w:tblGrid>
      <w:tr w:rsidR="00200E6F" w:rsidRPr="00317494" w14:paraId="3D09F3B3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08884751" w14:textId="07E54C9B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91" w:type="dxa"/>
            <w:vAlign w:val="center"/>
          </w:tcPr>
          <w:p w14:paraId="6F249BE8" w14:textId="613B8E0A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perceive</w:t>
            </w:r>
          </w:p>
        </w:tc>
        <w:tc>
          <w:tcPr>
            <w:tcW w:w="708" w:type="dxa"/>
            <w:vAlign w:val="center"/>
          </w:tcPr>
          <w:p w14:paraId="7D771F23" w14:textId="12DBE49A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5DF28CA1" w14:textId="21774D16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注意到，意识到，察觉到；将</w:t>
            </w:r>
            <w:r w:rsidRPr="00200E6F">
              <w:rPr>
                <w:rFonts w:ascii="Helvetica" w:eastAsia="PingFang SC" w:hAnsi="Helvetica" w:cs="Helvetica"/>
                <w:color w:val="000000" w:themeColor="text1"/>
                <w:sz w:val="28"/>
                <w:szCs w:val="28"/>
              </w:rPr>
              <w:t>…</w:t>
            </w: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视为，认为；</w:t>
            </w:r>
          </w:p>
        </w:tc>
      </w:tr>
      <w:tr w:rsidR="00200E6F" w:rsidRPr="00317494" w14:paraId="615772FF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41D6F37E" w14:textId="423916F1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91" w:type="dxa"/>
            <w:vAlign w:val="center"/>
          </w:tcPr>
          <w:p w14:paraId="6E47FDF7" w14:textId="53A7D52B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strive</w:t>
            </w:r>
          </w:p>
        </w:tc>
        <w:tc>
          <w:tcPr>
            <w:tcW w:w="708" w:type="dxa"/>
            <w:vAlign w:val="center"/>
          </w:tcPr>
          <w:p w14:paraId="6561DDEC" w14:textId="02C0AF6C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768B8418" w14:textId="22298D45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努力，奋斗，力争，力求；</w:t>
            </w:r>
          </w:p>
        </w:tc>
      </w:tr>
      <w:tr w:rsidR="00200E6F" w:rsidRPr="00317494" w14:paraId="04D618C3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72E3783A" w14:textId="4A6444BF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91" w:type="dxa"/>
            <w:vAlign w:val="center"/>
          </w:tcPr>
          <w:p w14:paraId="1B882FE0" w14:textId="5315BC56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institute</w:t>
            </w:r>
          </w:p>
        </w:tc>
        <w:tc>
          <w:tcPr>
            <w:tcW w:w="708" w:type="dxa"/>
            <w:vAlign w:val="center"/>
          </w:tcPr>
          <w:p w14:paraId="13EA89E7" w14:textId="72B324D8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27B9253B" w14:textId="13725D9E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建立，制定（体系、政策等）；开始，实行；</w:t>
            </w:r>
          </w:p>
        </w:tc>
      </w:tr>
      <w:tr w:rsidR="00200E6F" w:rsidRPr="00317494" w14:paraId="15EE575C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24809987" w14:textId="2970344A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91" w:type="dxa"/>
            <w:vAlign w:val="center"/>
          </w:tcPr>
          <w:p w14:paraId="748E9BB8" w14:textId="52B5CC65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enhance</w:t>
            </w:r>
          </w:p>
        </w:tc>
        <w:tc>
          <w:tcPr>
            <w:tcW w:w="708" w:type="dxa"/>
            <w:vAlign w:val="center"/>
          </w:tcPr>
          <w:p w14:paraId="6CE59C0E" w14:textId="7642810E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3FA0C690" w14:textId="72D196CA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提高，增强，增进；</w:t>
            </w:r>
          </w:p>
        </w:tc>
      </w:tr>
      <w:tr w:rsidR="00200E6F" w:rsidRPr="00317494" w14:paraId="1BA24823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739A1E1D" w14:textId="4CCA4827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91" w:type="dxa"/>
            <w:vAlign w:val="center"/>
          </w:tcPr>
          <w:p w14:paraId="7A82397D" w14:textId="76C259F3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implement</w:t>
            </w:r>
          </w:p>
        </w:tc>
        <w:tc>
          <w:tcPr>
            <w:tcW w:w="708" w:type="dxa"/>
            <w:vAlign w:val="center"/>
          </w:tcPr>
          <w:p w14:paraId="072E43DF" w14:textId="6EBD4660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14EE78F0" w14:textId="2DFF55F0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使生效，贯彻，执行，实施；</w:t>
            </w:r>
          </w:p>
        </w:tc>
      </w:tr>
      <w:tr w:rsidR="00200E6F" w:rsidRPr="00317494" w14:paraId="68127632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3BB61BFD" w14:textId="5E205FF3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91" w:type="dxa"/>
            <w:vAlign w:val="center"/>
          </w:tcPr>
          <w:p w14:paraId="545C985E" w14:textId="6F52EF16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secure</w:t>
            </w:r>
          </w:p>
        </w:tc>
        <w:tc>
          <w:tcPr>
            <w:tcW w:w="708" w:type="dxa"/>
            <w:vAlign w:val="center"/>
          </w:tcPr>
          <w:p w14:paraId="76BC8B6C" w14:textId="2E949F7C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3A3D988F" w14:textId="40E8B7CF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保护，保卫，使安全；</w:t>
            </w:r>
          </w:p>
        </w:tc>
      </w:tr>
      <w:tr w:rsidR="00200E6F" w:rsidRPr="00317494" w14:paraId="2F0A6F13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274D4A9C" w14:textId="2B0AA616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991" w:type="dxa"/>
            <w:vAlign w:val="center"/>
          </w:tcPr>
          <w:p w14:paraId="5B341278" w14:textId="4C46509A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approach</w:t>
            </w:r>
          </w:p>
        </w:tc>
        <w:tc>
          <w:tcPr>
            <w:tcW w:w="708" w:type="dxa"/>
            <w:vAlign w:val="center"/>
          </w:tcPr>
          <w:p w14:paraId="06AD3962" w14:textId="164443DE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3E7F2710" w14:textId="4927E31E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靠近，接近；接洽；着手处理，对付；</w:t>
            </w:r>
          </w:p>
        </w:tc>
      </w:tr>
      <w:tr w:rsidR="00200E6F" w:rsidRPr="00317494" w14:paraId="150A6BAC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3E53F2B6" w14:textId="40D3DD2E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991" w:type="dxa"/>
            <w:vAlign w:val="center"/>
          </w:tcPr>
          <w:p w14:paraId="3592FC8C" w14:textId="4862FCED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boost</w:t>
            </w:r>
          </w:p>
        </w:tc>
        <w:tc>
          <w:tcPr>
            <w:tcW w:w="708" w:type="dxa"/>
            <w:vAlign w:val="center"/>
          </w:tcPr>
          <w:p w14:paraId="103034D0" w14:textId="0429E5B5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2466C118" w14:textId="45CFBBEA" w:rsidR="00200E6F" w:rsidRPr="00200E6F" w:rsidRDefault="00200E6F" w:rsidP="00200E6F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使增长，使兴旺；增长，提高，增强；</w:t>
            </w:r>
          </w:p>
        </w:tc>
      </w:tr>
      <w:tr w:rsidR="00200E6F" w:rsidRPr="00317494" w14:paraId="0BF6B33B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4BD15091" w14:textId="1B78266F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991" w:type="dxa"/>
            <w:vAlign w:val="center"/>
          </w:tcPr>
          <w:p w14:paraId="380CB586" w14:textId="15746376" w:rsidR="00200E6F" w:rsidRPr="00200E6F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accelerate</w:t>
            </w:r>
          </w:p>
        </w:tc>
        <w:tc>
          <w:tcPr>
            <w:tcW w:w="708" w:type="dxa"/>
            <w:vAlign w:val="center"/>
          </w:tcPr>
          <w:p w14:paraId="482311B2" w14:textId="59091155" w:rsidR="00200E6F" w:rsidRPr="00317494" w:rsidRDefault="00200E6F" w:rsidP="00200E6F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046AB036" w14:textId="53EB0A80" w:rsidR="00200E6F" w:rsidRPr="00200E6F" w:rsidRDefault="00CD3A3A" w:rsidP="00200E6F">
            <w:pPr>
              <w:snapToGrid w:val="0"/>
              <w:spacing w:line="580" w:lineRule="exact"/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加速，加快；</w:t>
            </w:r>
          </w:p>
        </w:tc>
      </w:tr>
      <w:tr w:rsidR="00CD3A3A" w:rsidRPr="00317494" w14:paraId="26E3FD60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124686F9" w14:textId="65E50145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991" w:type="dxa"/>
            <w:vAlign w:val="center"/>
          </w:tcPr>
          <w:p w14:paraId="36B4BC33" w14:textId="19BDFB6E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access</w:t>
            </w:r>
          </w:p>
        </w:tc>
        <w:tc>
          <w:tcPr>
            <w:tcW w:w="708" w:type="dxa"/>
            <w:vAlign w:val="center"/>
          </w:tcPr>
          <w:p w14:paraId="21115F8D" w14:textId="142FDF33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328B590C" w14:textId="49039129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访问，存取；</w:t>
            </w:r>
            <w:r w:rsidRPr="00200E6F">
              <w:rPr>
                <w:rFonts w:ascii="Times" w:eastAsia="PingFang SC" w:hAnsi="Times" w:cs="Times"/>
                <w:color w:val="000000" w:themeColor="text1"/>
                <w:sz w:val="28"/>
                <w:szCs w:val="28"/>
              </w:rPr>
              <w:t xml:space="preserve"> </w:t>
            </w: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到达，进入；</w:t>
            </w:r>
          </w:p>
        </w:tc>
      </w:tr>
      <w:tr w:rsidR="00CD3A3A" w:rsidRPr="00317494" w14:paraId="4B08C4B4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137C0174" w14:textId="605F78D5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991" w:type="dxa"/>
            <w:vAlign w:val="center"/>
          </w:tcPr>
          <w:p w14:paraId="17506DC0" w14:textId="06F422D2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facilitate</w:t>
            </w:r>
          </w:p>
        </w:tc>
        <w:tc>
          <w:tcPr>
            <w:tcW w:w="708" w:type="dxa"/>
            <w:vAlign w:val="center"/>
          </w:tcPr>
          <w:p w14:paraId="229E4E0A" w14:textId="50A69908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2E248B82" w14:textId="28E4BE18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促进，促使，使便利；</w:t>
            </w:r>
          </w:p>
        </w:tc>
      </w:tr>
      <w:tr w:rsidR="00CD3A3A" w:rsidRPr="00317494" w14:paraId="5534AE3E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2A6F1C5C" w14:textId="1FA6E20C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991" w:type="dxa"/>
            <w:vAlign w:val="center"/>
          </w:tcPr>
          <w:p w14:paraId="039FCFA4" w14:textId="198B9FF0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hinder</w:t>
            </w:r>
          </w:p>
        </w:tc>
        <w:tc>
          <w:tcPr>
            <w:tcW w:w="708" w:type="dxa"/>
            <w:vAlign w:val="center"/>
          </w:tcPr>
          <w:p w14:paraId="43AFD0EF" w14:textId="420F6A71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4AEF30EC" w14:textId="6A5D5D48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阻碍，妨碍，阻挡；</w:t>
            </w:r>
          </w:p>
        </w:tc>
      </w:tr>
      <w:tr w:rsidR="00CD3A3A" w:rsidRPr="00317494" w14:paraId="43B4A359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610D5890" w14:textId="51AB8B82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991" w:type="dxa"/>
            <w:vAlign w:val="center"/>
          </w:tcPr>
          <w:p w14:paraId="580B768F" w14:textId="7B3DAB77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fluctuate</w:t>
            </w:r>
          </w:p>
        </w:tc>
        <w:tc>
          <w:tcPr>
            <w:tcW w:w="708" w:type="dxa"/>
            <w:vAlign w:val="center"/>
          </w:tcPr>
          <w:p w14:paraId="3188228D" w14:textId="4208F9CB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4EA24EC4" w14:textId="1AD086B3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波动，起伏不定；</w:t>
            </w:r>
          </w:p>
        </w:tc>
      </w:tr>
      <w:tr w:rsidR="00CD3A3A" w:rsidRPr="00317494" w14:paraId="4AA2C438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03EB67A0" w14:textId="370DAFE7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991" w:type="dxa"/>
            <w:vAlign w:val="center"/>
          </w:tcPr>
          <w:p w14:paraId="78F313E1" w14:textId="6A11A734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intervene</w:t>
            </w:r>
          </w:p>
        </w:tc>
        <w:tc>
          <w:tcPr>
            <w:tcW w:w="708" w:type="dxa"/>
            <w:vAlign w:val="center"/>
          </w:tcPr>
          <w:p w14:paraId="7F6E80BF" w14:textId="390CAB9A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4D4E29B4" w14:textId="4CCC37F3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出面，介入；插嘴，打断；阻碍，阻挠，干扰；</w:t>
            </w:r>
          </w:p>
        </w:tc>
      </w:tr>
      <w:tr w:rsidR="00CD3A3A" w:rsidRPr="00317494" w14:paraId="53060EB8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614E6C69" w14:textId="5FBD8AD8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991" w:type="dxa"/>
            <w:vAlign w:val="center"/>
          </w:tcPr>
          <w:p w14:paraId="18A1F0B5" w14:textId="6CC2981C" w:rsidR="00CD3A3A" w:rsidRPr="00200E6F" w:rsidRDefault="00CD3A3A" w:rsidP="00CD3A3A">
            <w:pPr>
              <w:spacing w:line="4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exemplify</w:t>
            </w:r>
          </w:p>
        </w:tc>
        <w:tc>
          <w:tcPr>
            <w:tcW w:w="708" w:type="dxa"/>
            <w:vAlign w:val="center"/>
          </w:tcPr>
          <w:p w14:paraId="58B30EE7" w14:textId="7F5A3F40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684FA8A7" w14:textId="518B4496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Times" w:cs="PingFang SC" w:hint="eastAsia"/>
                <w:color w:val="000000" w:themeColor="text1"/>
                <w:sz w:val="28"/>
                <w:szCs w:val="28"/>
              </w:rPr>
              <w:t>举例说明，例证，例示；是</w:t>
            </w:r>
            <w:r w:rsidRPr="00200E6F">
              <w:rPr>
                <w:rFonts w:ascii="Helvetica" w:eastAsia="PingFang SC" w:hAnsi="Helvetica" w:cs="Helvetica"/>
                <w:color w:val="000000" w:themeColor="text1"/>
                <w:sz w:val="28"/>
                <w:szCs w:val="28"/>
              </w:rPr>
              <w:t>…</w:t>
            </w: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的典型；</w:t>
            </w:r>
          </w:p>
        </w:tc>
      </w:tr>
      <w:tr w:rsidR="00CD3A3A" w:rsidRPr="00317494" w14:paraId="2B312BB7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2A6F92F2" w14:textId="1CE365DA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991" w:type="dxa"/>
            <w:vAlign w:val="center"/>
          </w:tcPr>
          <w:p w14:paraId="1565092F" w14:textId="72A2AF3F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degenerate</w:t>
            </w:r>
          </w:p>
        </w:tc>
        <w:tc>
          <w:tcPr>
            <w:tcW w:w="708" w:type="dxa"/>
            <w:vAlign w:val="center"/>
          </w:tcPr>
          <w:p w14:paraId="7E607D04" w14:textId="288DF15B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56A8F7A4" w14:textId="66D30A21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恶化，蜕变，衰退；</w:t>
            </w:r>
          </w:p>
        </w:tc>
      </w:tr>
      <w:tr w:rsidR="00CD3A3A" w:rsidRPr="00317494" w14:paraId="3FA1D15D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1866DCDB" w14:textId="7B7EAC5F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991" w:type="dxa"/>
            <w:vAlign w:val="center"/>
          </w:tcPr>
          <w:p w14:paraId="3D337B13" w14:textId="72148721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stimulate</w:t>
            </w:r>
          </w:p>
        </w:tc>
        <w:tc>
          <w:tcPr>
            <w:tcW w:w="708" w:type="dxa"/>
            <w:vAlign w:val="center"/>
          </w:tcPr>
          <w:p w14:paraId="193E5F4B" w14:textId="169B96BD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08DA7406" w14:textId="49387372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促进，激发，激励；</w:t>
            </w:r>
          </w:p>
        </w:tc>
      </w:tr>
      <w:tr w:rsidR="00CD3A3A" w:rsidRPr="00317494" w14:paraId="27507647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3DE9A5B1" w14:textId="5E2CAF90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991" w:type="dxa"/>
            <w:vAlign w:val="center"/>
          </w:tcPr>
          <w:p w14:paraId="47864706" w14:textId="0D8A6FC3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legitimize</w:t>
            </w:r>
          </w:p>
        </w:tc>
        <w:tc>
          <w:tcPr>
            <w:tcW w:w="708" w:type="dxa"/>
            <w:vAlign w:val="center"/>
          </w:tcPr>
          <w:p w14:paraId="3EEBFEE6" w14:textId="727CA574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7E9EA5ED" w14:textId="15B1C5FE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使合法，赋予合法权利；使</w:t>
            </w:r>
            <w:r w:rsidRPr="00200E6F">
              <w:rPr>
                <w:rFonts w:ascii="Arial" w:eastAsia="PingFang SC" w:hAnsi="Arial" w:cs="Arial"/>
                <w:color w:val="000000" w:themeColor="text1"/>
                <w:sz w:val="28"/>
                <w:szCs w:val="28"/>
              </w:rPr>
              <w:t>…</w:t>
            </w:r>
            <w:r w:rsidRPr="00200E6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合理；</w:t>
            </w:r>
          </w:p>
        </w:tc>
      </w:tr>
      <w:tr w:rsidR="00CD3A3A" w:rsidRPr="00317494" w14:paraId="6F0BCED8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54D63AF6" w14:textId="1D783A1F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991" w:type="dxa"/>
            <w:vAlign w:val="center"/>
          </w:tcPr>
          <w:p w14:paraId="39A0DFE9" w14:textId="577609D0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complement</w:t>
            </w:r>
          </w:p>
        </w:tc>
        <w:tc>
          <w:tcPr>
            <w:tcW w:w="708" w:type="dxa"/>
            <w:vAlign w:val="center"/>
          </w:tcPr>
          <w:p w14:paraId="7680FD5B" w14:textId="09B39F6F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4D847F13" w14:textId="60055220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补充，补足；使完美，使更具吸引力；</w:t>
            </w:r>
          </w:p>
        </w:tc>
      </w:tr>
      <w:tr w:rsidR="00CD3A3A" w:rsidRPr="00317494" w14:paraId="6727E853" w14:textId="77777777" w:rsidTr="00200E6F">
        <w:trPr>
          <w:trHeight w:val="680"/>
        </w:trPr>
        <w:tc>
          <w:tcPr>
            <w:tcW w:w="695" w:type="dxa"/>
            <w:vAlign w:val="center"/>
          </w:tcPr>
          <w:p w14:paraId="330B3798" w14:textId="7D249C60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991" w:type="dxa"/>
            <w:vAlign w:val="center"/>
          </w:tcPr>
          <w:p w14:paraId="50609743" w14:textId="0E37D468" w:rsidR="00CD3A3A" w:rsidRPr="00200E6F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1106FB"/>
                <w:sz w:val="28"/>
                <w:szCs w:val="28"/>
              </w:rPr>
            </w:pPr>
            <w:r w:rsidRPr="00200E6F">
              <w:rPr>
                <w:rFonts w:ascii="Arial" w:eastAsia="微软雅黑" w:hAnsi="Arial" w:hint="eastAsia"/>
                <w:b/>
                <w:bCs/>
                <w:color w:val="1106FB"/>
                <w:sz w:val="28"/>
                <w:szCs w:val="21"/>
              </w:rPr>
              <w:t>intimate</w:t>
            </w:r>
          </w:p>
        </w:tc>
        <w:tc>
          <w:tcPr>
            <w:tcW w:w="708" w:type="dxa"/>
            <w:vAlign w:val="center"/>
          </w:tcPr>
          <w:p w14:paraId="6D7CAEA5" w14:textId="71047933" w:rsidR="00CD3A3A" w:rsidRPr="00317494" w:rsidRDefault="00CD3A3A" w:rsidP="00CD3A3A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31749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v</w:t>
            </w:r>
          </w:p>
        </w:tc>
        <w:tc>
          <w:tcPr>
            <w:tcW w:w="7088" w:type="dxa"/>
          </w:tcPr>
          <w:p w14:paraId="6344F2EA" w14:textId="11355D74" w:rsidR="00CD3A3A" w:rsidRPr="00200E6F" w:rsidRDefault="00CD3A3A" w:rsidP="00CD3A3A">
            <w:pPr>
              <w:snapToGrid w:val="0"/>
              <w:spacing w:line="58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200E6F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透露，（间接）表示，暗示；</w:t>
            </w:r>
          </w:p>
        </w:tc>
      </w:tr>
    </w:tbl>
    <w:p w14:paraId="29AA8B52" w14:textId="4AA95488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lastRenderedPageBreak/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>perceive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[p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əˈ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si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v]</w:t>
      </w:r>
    </w:p>
    <w:p w14:paraId="0EAF985E" w14:textId="76F84264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317494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注意到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意识到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察觉到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03C6F44" w14:textId="56BC7448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 xml:space="preserve">eg. I </w:t>
      </w:r>
      <w:r w:rsidRPr="00317494">
        <w:rPr>
          <w:rFonts w:ascii="Arial" w:eastAsia="微软雅黑" w:hAnsi="Arial"/>
          <w:color w:val="FF0000"/>
          <w:sz w:val="28"/>
          <w:szCs w:val="21"/>
        </w:rPr>
        <w:t xml:space="preserve">perceived </w:t>
      </w:r>
      <w:r w:rsidRPr="00317494">
        <w:rPr>
          <w:rFonts w:ascii="Arial" w:eastAsia="微软雅黑" w:hAnsi="Arial"/>
          <w:sz w:val="28"/>
          <w:szCs w:val="21"/>
        </w:rPr>
        <w:t>a change in his behaviour.</w:t>
      </w:r>
      <w:r w:rsidRPr="00317494">
        <w:rPr>
          <w:rFonts w:ascii="Arial" w:eastAsia="微软雅黑" w:hAnsi="Arial" w:hint="eastAsia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我注意到他举止有些改变。</w:t>
      </w:r>
    </w:p>
    <w:p w14:paraId="298544F8" w14:textId="5E0BC37A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将…理解为，将…视为，认为；</w:t>
      </w:r>
    </w:p>
    <w:p w14:paraId="1ED119E8" w14:textId="2C8893E5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 w:hint="eastAsia"/>
          <w:sz w:val="28"/>
          <w:szCs w:val="21"/>
        </w:rPr>
        <w:t>eg</w:t>
      </w:r>
      <w:r w:rsidRPr="00317494">
        <w:rPr>
          <w:rFonts w:ascii="Arial" w:eastAsia="微软雅黑" w:hAnsi="Arial"/>
          <w:sz w:val="28"/>
          <w:szCs w:val="21"/>
        </w:rPr>
        <w:t xml:space="preserve">. She did not </w:t>
      </w:r>
      <w:r w:rsidRPr="00317494">
        <w:rPr>
          <w:rFonts w:ascii="Arial" w:eastAsia="微软雅黑" w:hAnsi="Arial"/>
          <w:color w:val="FF0000"/>
          <w:sz w:val="28"/>
          <w:szCs w:val="21"/>
        </w:rPr>
        <w:t xml:space="preserve">perceive </w:t>
      </w:r>
      <w:r w:rsidRPr="00317494">
        <w:rPr>
          <w:rFonts w:ascii="Arial" w:eastAsia="微软雅黑" w:hAnsi="Arial"/>
          <w:sz w:val="28"/>
          <w:szCs w:val="21"/>
        </w:rPr>
        <w:t>herself as disabled.</w:t>
      </w:r>
      <w:r w:rsidRPr="00317494">
        <w:rPr>
          <w:rFonts w:ascii="Arial" w:eastAsia="微软雅黑" w:hAnsi="Arial" w:hint="eastAsia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她没有把自己看成残疾人。</w:t>
      </w:r>
    </w:p>
    <w:p w14:paraId="56DB95BF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>strive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[stra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v] </w:t>
      </w:r>
    </w:p>
    <w:p w14:paraId="410CB0A1" w14:textId="4D053B6D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317494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努力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奋斗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力争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力求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1EE0EE13" w14:textId="4C071746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 xml:space="preserve">eg. We encourage all members to </w:t>
      </w:r>
      <w:r w:rsidRPr="00317494">
        <w:rPr>
          <w:rFonts w:ascii="Arial" w:eastAsia="微软雅黑" w:hAnsi="Arial"/>
          <w:color w:val="FF0000"/>
          <w:sz w:val="28"/>
          <w:szCs w:val="21"/>
        </w:rPr>
        <w:t>strive for</w:t>
      </w:r>
      <w:r w:rsidRPr="00317494">
        <w:rPr>
          <w:rFonts w:ascii="Arial" w:eastAsia="微软雅黑" w:hAnsi="Arial"/>
          <w:sz w:val="28"/>
          <w:szCs w:val="21"/>
        </w:rPr>
        <w:t xml:space="preserve"> the highest standards.</w:t>
      </w:r>
    </w:p>
    <w:p w14:paraId="361A23B9" w14:textId="4714B5A4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ab/>
      </w:r>
      <w:r w:rsidRPr="00317494">
        <w:rPr>
          <w:rFonts w:ascii="Arial" w:eastAsia="微软雅黑" w:hAnsi="Arial"/>
          <w:sz w:val="28"/>
          <w:szCs w:val="21"/>
        </w:rPr>
        <w:t>我们鼓励所有成员为达到最高标准而努力。</w:t>
      </w:r>
    </w:p>
    <w:p w14:paraId="5FC71961" w14:textId="1F6309DE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 xml:space="preserve">eg. </w:t>
      </w:r>
      <w:r w:rsidRPr="00317494">
        <w:rPr>
          <w:rFonts w:ascii="Arial" w:eastAsia="微软雅黑" w:hAnsi="Arial"/>
          <w:color w:val="FF0000"/>
          <w:sz w:val="28"/>
          <w:szCs w:val="21"/>
        </w:rPr>
        <w:t xml:space="preserve">striving </w:t>
      </w:r>
      <w:r w:rsidRPr="00317494">
        <w:rPr>
          <w:rFonts w:ascii="Arial" w:eastAsia="微软雅黑" w:hAnsi="Arial"/>
          <w:sz w:val="28"/>
          <w:szCs w:val="21"/>
        </w:rPr>
        <w:t>against corruption</w:t>
      </w:r>
      <w:r w:rsidRPr="00317494">
        <w:rPr>
          <w:rFonts w:ascii="Arial" w:eastAsia="微软雅黑" w:hAnsi="Arial"/>
          <w:sz w:val="28"/>
          <w:szCs w:val="21"/>
        </w:rPr>
        <w:t>与腐败现象进行斗争</w:t>
      </w:r>
    </w:p>
    <w:p w14:paraId="742579B9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>institute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nst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tju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5CBBA617" w14:textId="4361DB3B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v.</w:t>
      </w:r>
      <w:r w:rsidRPr="00317494">
        <w:rPr>
          <w:rFonts w:ascii="Arial" w:eastAsia="微软雅黑" w:hAnsi="Arial" w:cs="Calibri"/>
          <w:color w:val="1106FB"/>
          <w:sz w:val="28"/>
          <w:szCs w:val="21"/>
        </w:rPr>
        <w:t> 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建立，制定（体系、政策等）；开始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实行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5DFB22C" w14:textId="5EAB17BF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 xml:space="preserve">eg. The new management intends 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institute </w:t>
      </w:r>
      <w:r w:rsidRPr="00317494">
        <w:rPr>
          <w:rFonts w:ascii="Arial" w:eastAsia="微软雅黑" w:hAnsi="Arial"/>
          <w:sz w:val="28"/>
          <w:szCs w:val="21"/>
        </w:rPr>
        <w:t>a number of changes.</w:t>
      </w:r>
    </w:p>
    <w:p w14:paraId="11C31874" w14:textId="64BAF5F1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ab/>
      </w:r>
      <w:r w:rsidRPr="00317494">
        <w:rPr>
          <w:rFonts w:ascii="Arial" w:eastAsia="微软雅黑" w:hAnsi="Arial"/>
          <w:sz w:val="28"/>
          <w:szCs w:val="21"/>
        </w:rPr>
        <w:t>新任管理层打算实行一些改革。</w:t>
      </w:r>
    </w:p>
    <w:p w14:paraId="048DE526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n. </w:t>
      </w:r>
      <w:r w:rsidRPr="00317494">
        <w:rPr>
          <w:rFonts w:ascii="Arial" w:eastAsia="微软雅黑" w:hAnsi="Arial" w:hint="eastAsia"/>
          <w:color w:val="333333"/>
          <w:sz w:val="28"/>
          <w:szCs w:val="21"/>
        </w:rPr>
        <w:t>（教育、专业等）机构，机构建筑</w:t>
      </w:r>
    </w:p>
    <w:p w14:paraId="5B388598" w14:textId="3D57C992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 xml:space="preserve">eg.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institutes </w:t>
      </w:r>
      <w:r w:rsidRPr="00317494">
        <w:rPr>
          <w:rFonts w:ascii="Arial" w:eastAsia="微软雅黑" w:hAnsi="Arial"/>
          <w:sz w:val="28"/>
          <w:szCs w:val="21"/>
        </w:rPr>
        <w:t>of higher education</w:t>
      </w:r>
      <w:r w:rsidRPr="00317494">
        <w:rPr>
          <w:rFonts w:ascii="Arial" w:eastAsia="微软雅黑" w:hAnsi="Arial" w:hint="eastAsia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高等学府</w:t>
      </w:r>
    </w:p>
    <w:p w14:paraId="226A0F5B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>enhance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n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hɑ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ns] </w:t>
      </w:r>
    </w:p>
    <w:p w14:paraId="59DBE88E" w14:textId="1789EB43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提高，增强，增进；</w:t>
      </w:r>
    </w:p>
    <w:p w14:paraId="647568E6" w14:textId="65989199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Pr="00317494">
        <w:rPr>
          <w:rFonts w:ascii="Arial" w:eastAsia="微软雅黑" w:hAnsi="Arial"/>
          <w:sz w:val="28"/>
          <w:szCs w:val="21"/>
        </w:rPr>
        <w:t xml:space="preserve">This is an opportunity 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enhance </w:t>
      </w:r>
      <w:r w:rsidRPr="00317494">
        <w:rPr>
          <w:rFonts w:ascii="Arial" w:eastAsia="微软雅黑" w:hAnsi="Arial"/>
          <w:sz w:val="28"/>
          <w:szCs w:val="21"/>
        </w:rPr>
        <w:t>the reputation of the company.</w:t>
      </w:r>
    </w:p>
    <w:p w14:paraId="07462D2E" w14:textId="29168090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Pr="00317494">
        <w:rPr>
          <w:rFonts w:ascii="Arial" w:eastAsia="微软雅黑" w:hAnsi="Arial"/>
          <w:sz w:val="28"/>
          <w:szCs w:val="21"/>
        </w:rPr>
        <w:t>这是提高公司声誉的机会。</w:t>
      </w:r>
    </w:p>
    <w:p w14:paraId="7096414F" w14:textId="53B9BCB9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Pr="00317494">
        <w:rPr>
          <w:rFonts w:ascii="Arial" w:eastAsia="微软雅黑" w:hAnsi="Arial"/>
          <w:sz w:val="28"/>
          <w:szCs w:val="21"/>
        </w:rPr>
        <w:t xml:space="preserve">software </w:t>
      </w:r>
      <w:r w:rsidRPr="00200E6F">
        <w:rPr>
          <w:rFonts w:ascii="Arial" w:eastAsia="微软雅黑" w:hAnsi="Arial"/>
          <w:color w:val="FF0000"/>
          <w:sz w:val="28"/>
          <w:szCs w:val="21"/>
        </w:rPr>
        <w:t>enhancements</w:t>
      </w:r>
      <w:r w:rsidRPr="00317494">
        <w:rPr>
          <w:rFonts w:ascii="Arial" w:eastAsia="微软雅黑" w:hAnsi="Arial"/>
          <w:sz w:val="28"/>
          <w:szCs w:val="21"/>
        </w:rPr>
        <w:t>软件增强设备</w:t>
      </w:r>
    </w:p>
    <w:p w14:paraId="4F54581A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>implement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mpl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ment] </w:t>
      </w:r>
    </w:p>
    <w:p w14:paraId="71C4C691" w14:textId="324F9389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使生效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贯彻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执行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实施</w:t>
      </w:r>
      <w:r w:rsid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502A2D0" w14:textId="17CE105C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Pr="00317494">
        <w:rPr>
          <w:rFonts w:ascii="Arial" w:eastAsia="微软雅黑" w:hAnsi="Arial"/>
          <w:sz w:val="28"/>
          <w:szCs w:val="21"/>
        </w:rPr>
        <w:t xml:space="preserve">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implement </w:t>
      </w:r>
      <w:r w:rsidRPr="00317494">
        <w:rPr>
          <w:rFonts w:ascii="Arial" w:eastAsia="微软雅黑" w:hAnsi="Arial"/>
          <w:sz w:val="28"/>
          <w:szCs w:val="21"/>
        </w:rPr>
        <w:t>changes/decisions/policies/reforms </w:t>
      </w:r>
    </w:p>
    <w:p w14:paraId="712CBC08" w14:textId="5E22CE46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>实行变革</w:t>
      </w:r>
      <w:r>
        <w:rPr>
          <w:rFonts w:ascii="Arial" w:eastAsia="微软雅黑" w:hAnsi="Arial" w:hint="eastAsia"/>
          <w:sz w:val="28"/>
          <w:szCs w:val="21"/>
        </w:rPr>
        <w:t xml:space="preserve"> /</w:t>
      </w:r>
      <w:r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执行决议</w:t>
      </w:r>
      <w:r w:rsidRPr="00317494">
        <w:rPr>
          <w:rFonts w:ascii="Arial" w:eastAsia="微软雅黑" w:hAnsi="Arial"/>
          <w:sz w:val="28"/>
          <w:szCs w:val="21"/>
        </w:rPr>
        <w:t xml:space="preserve"> / </w:t>
      </w:r>
      <w:r w:rsidRPr="00317494">
        <w:rPr>
          <w:rFonts w:ascii="Arial" w:eastAsia="微软雅黑" w:hAnsi="Arial"/>
          <w:sz w:val="28"/>
          <w:szCs w:val="21"/>
        </w:rPr>
        <w:t>政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策</w:t>
      </w:r>
      <w:r>
        <w:rPr>
          <w:rFonts w:ascii="Arial" w:eastAsia="微软雅黑" w:hAnsi="Arial" w:hint="eastAsia"/>
          <w:sz w:val="28"/>
          <w:szCs w:val="21"/>
        </w:rPr>
        <w:t>/</w:t>
      </w:r>
      <w:r>
        <w:rPr>
          <w:rFonts w:ascii="Arial" w:eastAsia="微软雅黑" w:hAnsi="Arial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实施改革</w:t>
      </w:r>
    </w:p>
    <w:p w14:paraId="5C368121" w14:textId="1350A78F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 xml:space="preserve">n. </w:t>
      </w:r>
      <w:r w:rsidRPr="00317494">
        <w:rPr>
          <w:rFonts w:ascii="Arial" w:eastAsia="微软雅黑" w:hAnsi="Arial"/>
          <w:sz w:val="28"/>
          <w:szCs w:val="21"/>
        </w:rPr>
        <w:t>工具</w:t>
      </w:r>
      <w:r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器具</w:t>
      </w:r>
      <w:r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(</w:t>
      </w:r>
      <w:r w:rsidRPr="00317494">
        <w:rPr>
          <w:rFonts w:ascii="Arial" w:eastAsia="微软雅黑" w:hAnsi="Arial"/>
          <w:sz w:val="28"/>
          <w:szCs w:val="21"/>
        </w:rPr>
        <w:t>常指</w:t>
      </w:r>
      <w:r w:rsidRPr="00317494">
        <w:rPr>
          <w:rFonts w:ascii="Arial" w:eastAsia="微软雅黑" w:hAnsi="Arial"/>
          <w:sz w:val="28"/>
          <w:szCs w:val="21"/>
        </w:rPr>
        <w:t>)</w:t>
      </w:r>
      <w:r w:rsidRPr="00317494">
        <w:rPr>
          <w:rFonts w:ascii="Arial" w:eastAsia="微软雅黑" w:hAnsi="Arial"/>
          <w:sz w:val="28"/>
          <w:szCs w:val="21"/>
        </w:rPr>
        <w:t>简单的户外用具</w:t>
      </w:r>
      <w:r>
        <w:rPr>
          <w:rFonts w:ascii="Arial" w:eastAsia="微软雅黑" w:hAnsi="Arial" w:hint="eastAsia"/>
          <w:sz w:val="28"/>
          <w:szCs w:val="21"/>
        </w:rPr>
        <w:t>；</w:t>
      </w:r>
    </w:p>
    <w:p w14:paraId="3204C381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317494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317494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317494">
        <w:rPr>
          <w:rFonts w:ascii="Arial" w:eastAsia="微软雅黑" w:hAnsi="Arial"/>
          <w:b/>
          <w:bCs/>
          <w:sz w:val="32"/>
          <w:szCs w:val="22"/>
        </w:rPr>
        <w:t xml:space="preserve">secure 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[s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kj</w:t>
      </w:r>
      <w:r w:rsidRPr="00317494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ʊə</w:t>
      </w:r>
      <w:r w:rsidRPr="00317494">
        <w:rPr>
          <w:rFonts w:ascii="Arial" w:eastAsia="微软雅黑" w:hAnsi="Arial"/>
          <w:color w:val="808080" w:themeColor="background1" w:themeShade="80"/>
          <w:sz w:val="28"/>
          <w:szCs w:val="21"/>
        </w:rPr>
        <w:t>(r)]</w:t>
      </w:r>
    </w:p>
    <w:p w14:paraId="7BCCF0A5" w14:textId="4DF534A1" w:rsidR="00317494" w:rsidRPr="00317494" w:rsidRDefault="00317494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BA6CF1" w:rsidRPr="00BA6CF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 w:rsidR="00BA6CF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Pr="00317494">
        <w:rPr>
          <w:rFonts w:ascii="Arial" w:eastAsia="微软雅黑" w:hAnsi="Arial" w:hint="eastAsia"/>
          <w:color w:val="1106FB"/>
          <w:sz w:val="28"/>
          <w:szCs w:val="21"/>
        </w:rPr>
        <w:t>保护，保卫，使安全；</w:t>
      </w:r>
    </w:p>
    <w:p w14:paraId="2105B001" w14:textId="3FF9385C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Pr="00317494">
        <w:rPr>
          <w:rFonts w:ascii="Arial" w:eastAsia="微软雅黑" w:hAnsi="Arial"/>
          <w:sz w:val="28"/>
          <w:szCs w:val="21"/>
        </w:rPr>
        <w:t xml:space="preserve">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secure </w:t>
      </w:r>
      <w:r w:rsidRPr="00317494">
        <w:rPr>
          <w:rFonts w:ascii="Arial" w:eastAsia="微软雅黑" w:hAnsi="Arial"/>
          <w:sz w:val="28"/>
          <w:szCs w:val="21"/>
        </w:rPr>
        <w:t>a property against intruders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保护房产以免外人闯入</w:t>
      </w:r>
    </w:p>
    <w:p w14:paraId="723DCF02" w14:textId="01DD3E43" w:rsidR="00317494" w:rsidRPr="00317494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 w:hint="eastAsia"/>
          <w:color w:val="1106FB"/>
          <w:sz w:val="28"/>
          <w:szCs w:val="21"/>
        </w:rPr>
        <w:t>（尤指经过努力）获得，取得，实现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483B743D" w14:textId="5AB2A2EA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Pr="00317494">
        <w:rPr>
          <w:rFonts w:ascii="Arial" w:eastAsia="微软雅黑" w:hAnsi="Arial"/>
          <w:sz w:val="28"/>
          <w:szCs w:val="21"/>
        </w:rPr>
        <w:t xml:space="preserve">Federal leaders continued their efforts 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secure </w:t>
      </w:r>
      <w:r w:rsidRPr="00317494">
        <w:rPr>
          <w:rFonts w:ascii="Arial" w:eastAsia="微软雅黑" w:hAnsi="Arial"/>
          <w:sz w:val="28"/>
          <w:szCs w:val="21"/>
        </w:rPr>
        <w:t>a ceasefire.</w:t>
      </w:r>
    </w:p>
    <w:p w14:paraId="2BE73362" w14:textId="1220CC1E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lastRenderedPageBreak/>
        <w:tab/>
      </w:r>
      <w:r w:rsidRPr="00317494">
        <w:rPr>
          <w:rFonts w:ascii="Arial" w:eastAsia="微软雅黑" w:hAnsi="Arial"/>
          <w:sz w:val="28"/>
          <w:szCs w:val="21"/>
        </w:rPr>
        <w:t>联邦领导人继续争取促成停火协议。</w:t>
      </w:r>
    </w:p>
    <w:p w14:paraId="5FAB0DAB" w14:textId="7ED9EDA6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adj. </w:t>
      </w:r>
      <w:r w:rsidRPr="00317494">
        <w:rPr>
          <w:rFonts w:ascii="Arial" w:eastAsia="微软雅黑" w:hAnsi="Arial" w:hint="eastAsia"/>
          <w:color w:val="333333"/>
          <w:sz w:val="28"/>
          <w:szCs w:val="21"/>
        </w:rPr>
        <w:t>锁牢的</w:t>
      </w:r>
      <w:r>
        <w:rPr>
          <w:rFonts w:ascii="Arial" w:eastAsia="微软雅黑" w:hAnsi="Arial" w:hint="eastAsia"/>
          <w:color w:val="333333"/>
          <w:sz w:val="28"/>
          <w:szCs w:val="21"/>
        </w:rPr>
        <w:t>，</w:t>
      </w:r>
      <w:r w:rsidRPr="00317494">
        <w:rPr>
          <w:rFonts w:ascii="Arial" w:eastAsia="微软雅黑" w:hAnsi="Arial" w:hint="eastAsia"/>
          <w:color w:val="333333"/>
          <w:sz w:val="28"/>
          <w:szCs w:val="21"/>
        </w:rPr>
        <w:t>严密防守的</w:t>
      </w:r>
    </w:p>
    <w:p w14:paraId="40383582" w14:textId="711F0C76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Pr="00317494">
        <w:rPr>
          <w:rFonts w:ascii="Arial" w:eastAsia="微软雅黑" w:hAnsi="Arial"/>
          <w:sz w:val="28"/>
          <w:szCs w:val="21"/>
        </w:rPr>
        <w:t xml:space="preserve">We shall make sure our home is as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secure </w:t>
      </w:r>
      <w:r w:rsidRPr="00317494">
        <w:rPr>
          <w:rFonts w:ascii="Arial" w:eastAsia="微软雅黑" w:hAnsi="Arial"/>
          <w:sz w:val="28"/>
          <w:szCs w:val="21"/>
        </w:rPr>
        <w:t>as possible from now on.</w:t>
      </w:r>
    </w:p>
    <w:p w14:paraId="476994A4" w14:textId="4F2E1064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Pr="00317494">
        <w:rPr>
          <w:rFonts w:ascii="Arial" w:eastAsia="微软雅黑" w:hAnsi="Arial"/>
          <w:sz w:val="28"/>
          <w:szCs w:val="21"/>
        </w:rPr>
        <w:t>我们应该确保家里从今往后尽量锁紧门窗。</w:t>
      </w:r>
    </w:p>
    <w:p w14:paraId="38783E4E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approach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pr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əʊ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t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ʃ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]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</w:p>
    <w:p w14:paraId="77FB114C" w14:textId="09DBF31B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317494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317494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（在距离或时间上）靠近，接近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（在数额、水平或质量上）接近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75D37E14" w14:textId="7D84F291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Winter is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>approaching</w:t>
      </w:r>
      <w:r w:rsidR="00317494" w:rsidRPr="00317494">
        <w:rPr>
          <w:rFonts w:ascii="Arial" w:eastAsia="微软雅黑" w:hAnsi="Arial"/>
          <w:sz w:val="28"/>
          <w:szCs w:val="21"/>
        </w:rPr>
        <w:t>.</w:t>
      </w:r>
      <w:hyperlink r:id="rId7" w:history="1"/>
      <w:r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冬天就要来临。</w:t>
      </w:r>
    </w:p>
    <w:p w14:paraId="4D98ADA4" w14:textId="3A1566E6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Few writers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approach </w:t>
      </w:r>
      <w:r w:rsidR="00317494" w:rsidRPr="00317494">
        <w:rPr>
          <w:rFonts w:ascii="Arial" w:eastAsia="微软雅黑" w:hAnsi="Arial"/>
          <w:sz w:val="28"/>
          <w:szCs w:val="21"/>
        </w:rPr>
        <w:t>his richness of language.</w:t>
      </w:r>
    </w:p>
    <w:p w14:paraId="754A4777" w14:textId="62195F18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他语言之丰富很少有作家能望其项背。</w:t>
      </w:r>
    </w:p>
    <w:p w14:paraId="3DA486BC" w14:textId="72E540BA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接洽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建议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要求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64019687" w14:textId="2D9C83BD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She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approached </w:t>
      </w:r>
      <w:r w:rsidR="00317494" w:rsidRPr="00317494">
        <w:rPr>
          <w:rFonts w:ascii="Arial" w:eastAsia="微软雅黑" w:hAnsi="Arial"/>
          <w:sz w:val="28"/>
          <w:szCs w:val="21"/>
        </w:rPr>
        <w:t>the bank for a loan.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她向银行申请贷款。</w:t>
      </w:r>
    </w:p>
    <w:p w14:paraId="2BF8A05F" w14:textId="57F8B834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③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着手处理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对付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7C2D227E" w14:textId="381C648C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What's the best way of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approaching </w:t>
      </w:r>
      <w:r w:rsidR="00317494" w:rsidRPr="00317494">
        <w:rPr>
          <w:rFonts w:ascii="Arial" w:eastAsia="微软雅黑" w:hAnsi="Arial"/>
          <w:sz w:val="28"/>
          <w:szCs w:val="21"/>
        </w:rPr>
        <w:t>this problem?</w:t>
      </w:r>
    </w:p>
    <w:p w14:paraId="6A912EA3" w14:textId="344A2866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什么是处理这个问题的最佳方式？</w:t>
      </w:r>
    </w:p>
    <w:p w14:paraId="5EB70E96" w14:textId="7B40BCE1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n. </w:t>
      </w:r>
      <w:r w:rsidRPr="00317494">
        <w:rPr>
          <w:rFonts w:ascii="Arial" w:eastAsia="微软雅黑" w:hAnsi="Arial"/>
          <w:sz w:val="28"/>
          <w:szCs w:val="21"/>
        </w:rPr>
        <w:t>方法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方式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接近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接洽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通路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</w:p>
    <w:p w14:paraId="2FB7757F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boost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[bu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st] </w:t>
      </w:r>
    </w:p>
    <w:p w14:paraId="2C235D48" w14:textId="2C04C565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使增长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使兴旺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1B4E657A" w14:textId="54E74584" w:rsidR="00317494" w:rsidRDefault="00317494" w:rsidP="00317494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 w:rsidRPr="00BA6CF1">
        <w:rPr>
          <w:rFonts w:ascii="Arial" w:eastAsia="微软雅黑" w:hAnsi="Arial"/>
          <w:color w:val="000000" w:themeColor="text1"/>
          <w:sz w:val="28"/>
          <w:szCs w:val="21"/>
        </w:rPr>
        <w:t xml:space="preserve">to </w:t>
      </w:r>
      <w:r w:rsidRPr="00200E6F">
        <w:rPr>
          <w:rFonts w:ascii="Arial" w:eastAsia="微软雅黑" w:hAnsi="Arial"/>
          <w:color w:val="FF0000"/>
          <w:sz w:val="28"/>
          <w:szCs w:val="21"/>
        </w:rPr>
        <w:t xml:space="preserve">boost </w:t>
      </w:r>
      <w:r w:rsidRPr="00BA6CF1">
        <w:rPr>
          <w:rFonts w:ascii="Arial" w:eastAsia="微软雅黑" w:hAnsi="Arial"/>
          <w:color w:val="000000" w:themeColor="text1"/>
          <w:sz w:val="28"/>
          <w:szCs w:val="21"/>
        </w:rPr>
        <w:t>exports/profits</w:t>
      </w:r>
      <w:r w:rsidRPr="00BA6CF1">
        <w:rPr>
          <w:rFonts w:ascii="Arial" w:eastAsia="微软雅黑" w:hAnsi="Arial"/>
          <w:color w:val="000000" w:themeColor="text1"/>
          <w:sz w:val="28"/>
          <w:szCs w:val="21"/>
        </w:rPr>
        <w:t>增加出口</w:t>
      </w:r>
      <w:r w:rsidR="00BA6CF1" w:rsidRPr="00BA6CF1">
        <w:rPr>
          <w:rFonts w:ascii="Arial" w:eastAsia="微软雅黑" w:hAnsi="Arial" w:hint="eastAsia"/>
          <w:color w:val="000000" w:themeColor="text1"/>
          <w:sz w:val="28"/>
          <w:szCs w:val="21"/>
        </w:rPr>
        <w:t>，</w:t>
      </w:r>
      <w:r w:rsidRPr="00BA6CF1">
        <w:rPr>
          <w:rFonts w:ascii="Arial" w:eastAsia="微软雅黑" w:hAnsi="Arial"/>
          <w:color w:val="000000" w:themeColor="text1"/>
          <w:sz w:val="28"/>
          <w:szCs w:val="21"/>
        </w:rPr>
        <w:t>提高利润</w:t>
      </w:r>
      <w:r w:rsidR="00BA6CF1" w:rsidRPr="00BA6CF1">
        <w:rPr>
          <w:rFonts w:ascii="Arial" w:eastAsia="微软雅黑" w:hAnsi="Arial" w:hint="eastAsia"/>
          <w:color w:val="000000" w:themeColor="text1"/>
          <w:sz w:val="28"/>
          <w:szCs w:val="21"/>
        </w:rPr>
        <w:t>；</w:t>
      </w:r>
    </w:p>
    <w:p w14:paraId="4762AF92" w14:textId="21D147C6" w:rsidR="00BA6CF1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Arial" w:eastAsia="微软雅黑" w:hAnsi="Arial" w:hint="eastAsia"/>
          <w:color w:val="1106FB"/>
          <w:sz w:val="28"/>
          <w:szCs w:val="21"/>
        </w:rPr>
        <w:t xml:space="preserve"> </w:t>
      </w:r>
      <w:r>
        <w:rPr>
          <w:rFonts w:ascii="Arial" w:eastAsia="微软雅黑" w:hAnsi="Arial" w:hint="eastAsia"/>
          <w:color w:val="1106FB"/>
          <w:sz w:val="28"/>
          <w:szCs w:val="21"/>
        </w:rPr>
        <w:t>增长，提高，增强（信心，士气）；</w:t>
      </w:r>
    </w:p>
    <w:p w14:paraId="3A8AC2C2" w14:textId="081AA40C" w:rsidR="00317494" w:rsidRPr="00BA6CF1" w:rsidRDefault="00BA6CF1" w:rsidP="00317494">
      <w:pPr>
        <w:spacing w:line="460" w:lineRule="exact"/>
        <w:rPr>
          <w:rFonts w:ascii="Arial" w:eastAsia="微软雅黑" w:hAnsi="Arial"/>
          <w:color w:val="000000" w:themeColor="text1"/>
          <w:sz w:val="28"/>
          <w:szCs w:val="21"/>
        </w:rPr>
      </w:pPr>
      <w:r>
        <w:rPr>
          <w:rFonts w:ascii="Arial" w:eastAsia="微软雅黑" w:hAnsi="Arial" w:hint="eastAsia"/>
          <w:color w:val="000000" w:themeColor="text1"/>
          <w:sz w:val="28"/>
          <w:szCs w:val="21"/>
        </w:rPr>
        <w:t>eg</w:t>
      </w:r>
      <w:r>
        <w:rPr>
          <w:rFonts w:ascii="Arial" w:eastAsia="微软雅黑" w:hAnsi="Arial"/>
          <w:color w:val="000000" w:themeColor="text1"/>
          <w:sz w:val="28"/>
          <w:szCs w:val="21"/>
        </w:rPr>
        <w:t xml:space="preserve">. </w:t>
      </w:r>
      <w:r w:rsidR="00317494" w:rsidRPr="00BA6CF1">
        <w:rPr>
          <w:rFonts w:ascii="Arial" w:eastAsia="微软雅黑" w:hAnsi="Arial"/>
          <w:color w:val="000000" w:themeColor="text1"/>
          <w:sz w:val="28"/>
          <w:szCs w:val="21"/>
        </w:rPr>
        <w:t xml:space="preserve">to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boost </w:t>
      </w:r>
      <w:r w:rsidR="00317494" w:rsidRPr="00BA6CF1">
        <w:rPr>
          <w:rFonts w:ascii="Arial" w:eastAsia="微软雅黑" w:hAnsi="Arial"/>
          <w:color w:val="000000" w:themeColor="text1"/>
          <w:sz w:val="28"/>
          <w:szCs w:val="21"/>
        </w:rPr>
        <w:t>sb's confidence/morale </w:t>
      </w:r>
      <w:r w:rsidR="00317494" w:rsidRPr="00BA6CF1">
        <w:rPr>
          <w:rFonts w:ascii="Arial" w:eastAsia="微软雅黑" w:hAnsi="Arial"/>
          <w:color w:val="000000" w:themeColor="text1"/>
          <w:sz w:val="28"/>
          <w:szCs w:val="21"/>
        </w:rPr>
        <w:t>增强某人的信心</w:t>
      </w:r>
      <w:r w:rsidR="00317494" w:rsidRPr="00BA6CF1">
        <w:rPr>
          <w:rFonts w:ascii="Arial" w:eastAsia="微软雅黑" w:hAnsi="Arial"/>
          <w:color w:val="000000" w:themeColor="text1"/>
          <w:sz w:val="28"/>
          <w:szCs w:val="21"/>
        </w:rPr>
        <w:t>/</w:t>
      </w:r>
      <w:r w:rsidR="00317494" w:rsidRPr="00BA6CF1">
        <w:rPr>
          <w:rFonts w:ascii="Arial" w:eastAsia="微软雅黑" w:hAnsi="Arial"/>
          <w:color w:val="000000" w:themeColor="text1"/>
          <w:sz w:val="28"/>
          <w:szCs w:val="21"/>
        </w:rPr>
        <w:t>士气</w:t>
      </w:r>
    </w:p>
    <w:p w14:paraId="785E518F" w14:textId="7BF12476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n. </w:t>
      </w:r>
      <w:r w:rsidRPr="00317494">
        <w:rPr>
          <w:rFonts w:ascii="Arial" w:eastAsia="微软雅黑" w:hAnsi="Arial"/>
          <w:sz w:val="28"/>
          <w:szCs w:val="21"/>
        </w:rPr>
        <w:t>提高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帮助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激励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增长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(</w:t>
      </w:r>
      <w:r w:rsidRPr="00317494">
        <w:rPr>
          <w:rFonts w:ascii="Arial" w:eastAsia="微软雅黑" w:hAnsi="Arial"/>
          <w:sz w:val="28"/>
          <w:szCs w:val="21"/>
        </w:rPr>
        <w:t>发动机或电器设备的</w:t>
      </w:r>
      <w:r w:rsidRPr="00317494">
        <w:rPr>
          <w:rFonts w:ascii="Arial" w:eastAsia="微软雅黑" w:hAnsi="Arial"/>
          <w:sz w:val="28"/>
          <w:szCs w:val="21"/>
        </w:rPr>
        <w:t>)</w:t>
      </w:r>
      <w:r w:rsidRPr="00317494">
        <w:rPr>
          <w:rFonts w:ascii="Arial" w:eastAsia="微软雅黑" w:hAnsi="Arial"/>
          <w:sz w:val="28"/>
          <w:szCs w:val="21"/>
        </w:rPr>
        <w:t>功率增大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</w:p>
    <w:p w14:paraId="556BC6EB" w14:textId="77777777" w:rsidR="00317494" w:rsidRPr="00BA6CF1" w:rsidRDefault="00317494" w:rsidP="00317494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accelerate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k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sel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re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22BB1BD6" w14:textId="3628F23C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（使）加速，加快</w:t>
      </w:r>
      <w:r w:rsidR="00200E6F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D6DCE82" w14:textId="7EDB2D92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Inflation continues to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>accelerate</w:t>
      </w:r>
      <w:r w:rsidR="00317494" w:rsidRPr="00317494">
        <w:rPr>
          <w:rFonts w:ascii="Arial" w:eastAsia="微软雅黑" w:hAnsi="Arial"/>
          <w:sz w:val="28"/>
          <w:szCs w:val="21"/>
        </w:rPr>
        <w:t>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通货膨胀不断加速。</w:t>
      </w:r>
    </w:p>
    <w:p w14:paraId="2D71A29D" w14:textId="12FE5707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car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accelerated </w:t>
      </w:r>
      <w:r w:rsidR="00317494" w:rsidRPr="00317494">
        <w:rPr>
          <w:rFonts w:ascii="Arial" w:eastAsia="微软雅黑" w:hAnsi="Arial"/>
          <w:sz w:val="28"/>
          <w:szCs w:val="21"/>
        </w:rPr>
        <w:t>to overtake me.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那辆汽车加速超过了我。</w:t>
      </w:r>
    </w:p>
    <w:p w14:paraId="7B782225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access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ækses]</w:t>
      </w:r>
    </w:p>
    <w:p w14:paraId="4AC2DFB9" w14:textId="3ABD9626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访问，存取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(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计算机文件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)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到达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/>
          <w:color w:val="1106FB"/>
          <w:sz w:val="28"/>
          <w:szCs w:val="21"/>
        </w:rPr>
        <w:t>进入</w:t>
      </w:r>
    </w:p>
    <w:p w14:paraId="73C5FF0F" w14:textId="035CBDE8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loft can be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accessed </w:t>
      </w:r>
      <w:r w:rsidR="00317494" w:rsidRPr="00317494">
        <w:rPr>
          <w:rFonts w:ascii="Arial" w:eastAsia="微软雅黑" w:hAnsi="Arial"/>
          <w:sz w:val="28"/>
          <w:szCs w:val="21"/>
        </w:rPr>
        <w:t>by a ladder.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搭梯子可以上阁楼。</w:t>
      </w:r>
    </w:p>
    <w:p w14:paraId="0DD6DFCF" w14:textId="2EA22BB1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n. </w:t>
      </w:r>
      <w:r w:rsidRPr="00317494">
        <w:rPr>
          <w:rFonts w:ascii="Arial" w:eastAsia="微软雅黑" w:hAnsi="Arial"/>
          <w:sz w:val="28"/>
          <w:szCs w:val="21"/>
        </w:rPr>
        <w:t>通道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通路</w:t>
      </w:r>
      <w:r w:rsidR="00BA6CF1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入径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>(</w:t>
      </w:r>
      <w:r w:rsidRPr="00317494">
        <w:rPr>
          <w:rFonts w:ascii="Arial" w:eastAsia="微软雅黑" w:hAnsi="Arial"/>
          <w:sz w:val="28"/>
          <w:szCs w:val="21"/>
        </w:rPr>
        <w:t>使用或见到的</w:t>
      </w:r>
      <w:r w:rsidRPr="00317494">
        <w:rPr>
          <w:rFonts w:ascii="Arial" w:eastAsia="微软雅黑" w:hAnsi="Arial"/>
          <w:sz w:val="28"/>
          <w:szCs w:val="21"/>
        </w:rPr>
        <w:t>)</w:t>
      </w:r>
      <w:r w:rsidRPr="00317494">
        <w:rPr>
          <w:rFonts w:ascii="Arial" w:eastAsia="微软雅黑" w:hAnsi="Arial"/>
          <w:sz w:val="28"/>
          <w:szCs w:val="21"/>
        </w:rPr>
        <w:t>机会，权利</w:t>
      </w:r>
      <w:r w:rsidR="00BA6CF1">
        <w:rPr>
          <w:rFonts w:ascii="Arial" w:eastAsia="微软雅黑" w:hAnsi="Arial" w:hint="eastAsia"/>
          <w:sz w:val="28"/>
          <w:szCs w:val="21"/>
        </w:rPr>
        <w:t>；</w:t>
      </w:r>
    </w:p>
    <w:p w14:paraId="0754B755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facilitate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[f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s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l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te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t] </w:t>
      </w:r>
    </w:p>
    <w:p w14:paraId="5809F505" w14:textId="7ADF22D3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促进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促使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使便利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1109A30D" w14:textId="05AEE4BF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lastRenderedPageBreak/>
        <w:t xml:space="preserve">eg. </w:t>
      </w:r>
      <w:r w:rsidR="00317494" w:rsidRPr="00317494">
        <w:rPr>
          <w:rFonts w:ascii="Arial" w:eastAsia="微软雅黑" w:hAnsi="Arial" w:hint="eastAsia"/>
          <w:sz w:val="28"/>
          <w:szCs w:val="21"/>
        </w:rPr>
        <w:t>T</w:t>
      </w:r>
      <w:r w:rsidR="00317494" w:rsidRPr="00317494">
        <w:rPr>
          <w:rFonts w:ascii="Arial" w:eastAsia="微软雅黑" w:hAnsi="Arial"/>
          <w:sz w:val="28"/>
          <w:szCs w:val="21"/>
        </w:rPr>
        <w:t xml:space="preserve">he new trade agreement should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facilitate </w:t>
      </w:r>
      <w:r w:rsidR="00317494" w:rsidRPr="00317494">
        <w:rPr>
          <w:rFonts w:ascii="Arial" w:eastAsia="微软雅黑" w:hAnsi="Arial"/>
          <w:sz w:val="28"/>
          <w:szCs w:val="21"/>
        </w:rPr>
        <w:t>more rapid economic growth.</w:t>
      </w:r>
    </w:p>
    <w:p w14:paraId="39C0E238" w14:textId="218A2750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新贸易协定应当会加快经济发展。</w:t>
      </w:r>
    </w:p>
    <w:p w14:paraId="760B9797" w14:textId="6131E4C1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Structured teaching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facilitates </w:t>
      </w:r>
      <w:r w:rsidR="00317494" w:rsidRPr="00317494">
        <w:rPr>
          <w:rFonts w:ascii="Arial" w:eastAsia="微软雅黑" w:hAnsi="Arial"/>
          <w:sz w:val="28"/>
          <w:szCs w:val="21"/>
        </w:rPr>
        <w:t>learning.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有条理的教导有利于学习。</w:t>
      </w:r>
    </w:p>
    <w:p w14:paraId="35C3632F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hinder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h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nd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(r)]</w:t>
      </w:r>
    </w:p>
    <w:p w14:paraId="23C0C822" w14:textId="36F7D7DC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阻碍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妨碍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阻挡</w:t>
      </w:r>
      <w:r w:rsidR="00200E6F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5CA93D3" w14:textId="7A6B79DE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a political situation that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hinders </w:t>
      </w:r>
      <w:r w:rsidR="00317494" w:rsidRPr="00317494">
        <w:rPr>
          <w:rFonts w:ascii="Arial" w:eastAsia="微软雅黑" w:hAnsi="Arial"/>
          <w:sz w:val="28"/>
          <w:szCs w:val="21"/>
        </w:rPr>
        <w:t>economic growth</w:t>
      </w:r>
    </w:p>
    <w:p w14:paraId="3795C677" w14:textId="082F3941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妨碍经济发展的政治局面</w:t>
      </w:r>
    </w:p>
    <w:p w14:paraId="07EBA1A5" w14:textId="35AED4ED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Some teachers felt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hindered </w:t>
      </w:r>
      <w:r w:rsidR="00317494" w:rsidRPr="00317494">
        <w:rPr>
          <w:rFonts w:ascii="Arial" w:eastAsia="微软雅黑" w:hAnsi="Arial"/>
          <w:sz w:val="28"/>
          <w:szCs w:val="21"/>
        </w:rPr>
        <w:t>by a lack of resources.</w:t>
      </w:r>
    </w:p>
    <w:p w14:paraId="75A4E552" w14:textId="0F2B5BF2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有些教师因资源不足而感到困难重重。</w:t>
      </w:r>
    </w:p>
    <w:p w14:paraId="51FE6556" w14:textId="1AE3861E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An injury was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hindering </w:t>
      </w:r>
      <w:r w:rsidR="00317494" w:rsidRPr="00317494">
        <w:rPr>
          <w:rFonts w:ascii="Arial" w:eastAsia="微软雅黑" w:hAnsi="Arial"/>
          <w:sz w:val="28"/>
          <w:szCs w:val="21"/>
        </w:rPr>
        <w:t>him from playing his best.</w:t>
      </w:r>
    </w:p>
    <w:p w14:paraId="27827979" w14:textId="259CF7C1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受伤后他无法发挥出最高水平。</w:t>
      </w:r>
    </w:p>
    <w:p w14:paraId="537AD9A4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>fluctuate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fl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ʌ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kt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ʃ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ue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2AFC5BBF" w14:textId="6426F54A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>
        <w:rPr>
          <w:rFonts w:ascii="Arial" w:eastAsia="微软雅黑" w:hAnsi="Arial" w:hint="eastAsia"/>
          <w:color w:val="1106FB"/>
          <w:sz w:val="28"/>
          <w:szCs w:val="21"/>
        </w:rPr>
        <w:t>v</w:t>
      </w:r>
      <w:r>
        <w:rPr>
          <w:rFonts w:ascii="Arial" w:eastAsia="微软雅黑" w:hAnsi="Arial"/>
          <w:color w:val="1106FB"/>
          <w:sz w:val="28"/>
          <w:szCs w:val="21"/>
        </w:rPr>
        <w:t>.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（大小、数量、质量等）波动</w:t>
      </w:r>
      <w:r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（在…之间）起伏不定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E5868D5" w14:textId="178C62CF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During the crisis, oil prices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fluctuated </w:t>
      </w:r>
      <w:r w:rsidR="00317494" w:rsidRPr="00317494">
        <w:rPr>
          <w:rFonts w:ascii="Arial" w:eastAsia="微软雅黑" w:hAnsi="Arial"/>
          <w:sz w:val="28"/>
          <w:szCs w:val="21"/>
        </w:rPr>
        <w:t>between $20 and $40 a barrel.</w:t>
      </w:r>
    </w:p>
    <w:p w14:paraId="10BA80EF" w14:textId="7FB757D7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在危机时期，每桶石油价格在</w:t>
      </w:r>
      <w:r w:rsidR="00317494" w:rsidRPr="00317494">
        <w:rPr>
          <w:rFonts w:ascii="Arial" w:eastAsia="微软雅黑" w:hAnsi="Arial"/>
          <w:sz w:val="28"/>
          <w:szCs w:val="21"/>
        </w:rPr>
        <w:t>20</w:t>
      </w:r>
      <w:r w:rsidR="00317494" w:rsidRPr="00317494">
        <w:rPr>
          <w:rFonts w:ascii="Arial" w:eastAsia="微软雅黑" w:hAnsi="Arial"/>
          <w:sz w:val="28"/>
          <w:szCs w:val="21"/>
        </w:rPr>
        <w:t>元至</w:t>
      </w:r>
      <w:r w:rsidR="00317494" w:rsidRPr="00317494">
        <w:rPr>
          <w:rFonts w:ascii="Arial" w:eastAsia="微软雅黑" w:hAnsi="Arial"/>
          <w:sz w:val="28"/>
          <w:szCs w:val="21"/>
        </w:rPr>
        <w:t>40</w:t>
      </w:r>
      <w:r w:rsidR="00317494" w:rsidRPr="00317494">
        <w:rPr>
          <w:rFonts w:ascii="Arial" w:eastAsia="微软雅黑" w:hAnsi="Arial"/>
          <w:sz w:val="28"/>
          <w:szCs w:val="21"/>
        </w:rPr>
        <w:t>元之间波动。</w:t>
      </w:r>
    </w:p>
    <w:p w14:paraId="5DF10439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BA6CF1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BA6CF1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BA6CF1">
        <w:rPr>
          <w:rFonts w:ascii="Arial" w:eastAsia="微软雅黑" w:hAnsi="Arial"/>
          <w:b/>
          <w:bCs/>
          <w:sz w:val="32"/>
          <w:szCs w:val="22"/>
        </w:rPr>
        <w:t xml:space="preserve">intervene 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ˌɪ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nt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əˈ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>vi</w:t>
      </w:r>
      <w:r w:rsidRPr="00BA6CF1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ː</w:t>
      </w:r>
      <w:r w:rsidRPr="00BA6CF1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n] </w:t>
      </w:r>
    </w:p>
    <w:p w14:paraId="023BEFC7" w14:textId="5A5C5E1A" w:rsidR="00317494" w:rsidRPr="00BA6CF1" w:rsidRDefault="00BA6CF1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BA6CF1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BA6CF1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A24930" w:rsidRPr="00A24930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 w:rsid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出面</w:t>
      </w:r>
      <w:r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介入；</w:t>
      </w:r>
    </w:p>
    <w:p w14:paraId="1B6928E8" w14:textId="476BF448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President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intervened </w:t>
      </w:r>
      <w:r w:rsidR="00317494" w:rsidRPr="00317494">
        <w:rPr>
          <w:rFonts w:ascii="Arial" w:eastAsia="微软雅黑" w:hAnsi="Arial"/>
          <w:sz w:val="28"/>
          <w:szCs w:val="21"/>
        </w:rPr>
        <w:t>personally in the crisis.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总统亲自出面处理这场危机。</w:t>
      </w:r>
    </w:p>
    <w:p w14:paraId="2C530C32" w14:textId="3520A4FA" w:rsidR="00317494" w:rsidRPr="00BA6CF1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>②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插嘴</w:t>
      </w:r>
      <w:r w:rsidR="00BA6CF1"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打断（别人的话）</w:t>
      </w:r>
      <w:r w:rsidR="00BA6CF1" w:rsidRPr="00BA6CF1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738400C" w14:textId="412E02A0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Hattie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intervened </w:t>
      </w:r>
      <w:r w:rsidR="00317494" w:rsidRPr="00317494">
        <w:rPr>
          <w:rFonts w:ascii="Arial" w:eastAsia="微软雅黑" w:hAnsi="Arial"/>
          <w:sz w:val="28"/>
          <w:szCs w:val="21"/>
        </w:rPr>
        <w:t>and told me to stop it.</w:t>
      </w:r>
      <w:r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哈蒂打断我，叫我停下来。</w:t>
      </w:r>
    </w:p>
    <w:p w14:paraId="13FDCC0D" w14:textId="1E409930" w:rsidR="00317494" w:rsidRPr="00BA6CF1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>③</w:t>
      </w:r>
      <w:r>
        <w:rPr>
          <w:rFonts w:ascii="Cambria Math" w:eastAsia="微软雅黑" w:hAnsi="Cambria Math" w:cs="Cambria Math"/>
          <w:color w:val="1106FB"/>
          <w:sz w:val="28"/>
          <w:szCs w:val="21"/>
        </w:rPr>
        <w:t xml:space="preserve"> 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阻碍</w:t>
      </w:r>
      <w:r w:rsidR="00BA6CF1"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阻挠</w:t>
      </w:r>
      <w:r w:rsidR="00BA6CF1" w:rsidRPr="00BA6CF1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BA6CF1">
        <w:rPr>
          <w:rFonts w:ascii="Arial" w:eastAsia="微软雅黑" w:hAnsi="Arial" w:hint="eastAsia"/>
          <w:color w:val="1106FB"/>
          <w:sz w:val="28"/>
          <w:szCs w:val="21"/>
        </w:rPr>
        <w:t>干扰</w:t>
      </w:r>
      <w:r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A89D156" w14:textId="3B311EB2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They were planning to get married and then the war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>intervened</w:t>
      </w:r>
      <w:r w:rsidR="00317494" w:rsidRPr="00317494">
        <w:rPr>
          <w:rFonts w:ascii="Arial" w:eastAsia="微软雅黑" w:hAnsi="Arial"/>
          <w:sz w:val="28"/>
          <w:szCs w:val="21"/>
        </w:rPr>
        <w:t>.</w:t>
      </w:r>
    </w:p>
    <w:p w14:paraId="64309613" w14:textId="667375F1" w:rsidR="00317494" w:rsidRPr="00317494" w:rsidRDefault="00BA6CF1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他们正准备结婚，不巧却因爆发战事而受阻。</w:t>
      </w:r>
    </w:p>
    <w:p w14:paraId="36FA3BD5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/>
          <w:b/>
          <w:bCs/>
          <w:sz w:val="32"/>
          <w:szCs w:val="22"/>
        </w:rPr>
        <w:t>exemplify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ɡ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zempl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fa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] </w:t>
      </w:r>
    </w:p>
    <w:p w14:paraId="38D6278E" w14:textId="4E5627C5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举例说明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例证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例示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AB84FE0" w14:textId="6456F61F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She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exemplified </w:t>
      </w:r>
      <w:r w:rsidR="00317494" w:rsidRPr="00317494">
        <w:rPr>
          <w:rFonts w:ascii="Arial" w:eastAsia="微软雅黑" w:hAnsi="Arial"/>
          <w:sz w:val="28"/>
          <w:szCs w:val="21"/>
        </w:rPr>
        <w:t>each of the points she was making with an amusing anecdote.</w:t>
      </w:r>
    </w:p>
    <w:p w14:paraId="5BDCFD52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Arial" w:eastAsia="微软雅黑" w:hAnsi="Arial"/>
          <w:sz w:val="28"/>
          <w:szCs w:val="21"/>
        </w:rPr>
        <w:t>她的每一个论点都用一个逸闻趣事来说明。</w:t>
      </w:r>
    </w:p>
    <w:p w14:paraId="47EF0E6D" w14:textId="05DA38B0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是…的典型（或典范、榜样）</w:t>
      </w:r>
    </w:p>
    <w:p w14:paraId="39094B0F" w14:textId="25ECBA8E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His food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exemplifies </w:t>
      </w:r>
      <w:r w:rsidR="00317494" w:rsidRPr="00317494">
        <w:rPr>
          <w:rFonts w:ascii="Arial" w:eastAsia="微软雅黑" w:hAnsi="Arial"/>
          <w:sz w:val="28"/>
          <w:szCs w:val="21"/>
        </w:rPr>
        <w:t>Italian cooking at its best.</w:t>
      </w:r>
    </w:p>
    <w:p w14:paraId="349141A9" w14:textId="046E593B" w:rsid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他的菜肴代表了意大利烹饪的最高峰。</w:t>
      </w:r>
    </w:p>
    <w:p w14:paraId="1861CF47" w14:textId="77777777" w:rsidR="00A24930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</w:p>
    <w:p w14:paraId="4390C79C" w14:textId="77777777" w:rsidR="00317494" w:rsidRPr="00A24930" w:rsidRDefault="00317494" w:rsidP="00317494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lastRenderedPageBreak/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/>
          <w:b/>
          <w:bCs/>
          <w:sz w:val="32"/>
          <w:szCs w:val="22"/>
        </w:rPr>
        <w:t>degenerate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[d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d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ʒ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en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re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244695FF" w14:textId="6B9D1653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恶化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蜕变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衰退</w:t>
      </w:r>
      <w:r>
        <w:rPr>
          <w:rFonts w:ascii="Arial" w:eastAsia="微软雅黑" w:hAnsi="Arial" w:hint="eastAsia"/>
          <w:color w:val="333333"/>
          <w:sz w:val="28"/>
          <w:szCs w:val="21"/>
        </w:rPr>
        <w:t>；</w:t>
      </w:r>
    </w:p>
    <w:p w14:paraId="520517AD" w14:textId="0763C044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march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degenerated </w:t>
      </w:r>
      <w:r w:rsidR="00317494" w:rsidRPr="00317494">
        <w:rPr>
          <w:rFonts w:ascii="Arial" w:eastAsia="微软雅黑" w:hAnsi="Arial"/>
          <w:sz w:val="28"/>
          <w:szCs w:val="21"/>
        </w:rPr>
        <w:t>into a riot.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示威游行变成了暴动。</w:t>
      </w:r>
    </w:p>
    <w:p w14:paraId="09B818D4" w14:textId="5CBF52F5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Her health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degenerated </w:t>
      </w:r>
      <w:r w:rsidR="00317494" w:rsidRPr="00317494">
        <w:rPr>
          <w:rFonts w:ascii="Arial" w:eastAsia="微软雅黑" w:hAnsi="Arial"/>
          <w:sz w:val="28"/>
          <w:szCs w:val="21"/>
        </w:rPr>
        <w:t>quickly.</w:t>
      </w:r>
      <w:r>
        <w:rPr>
          <w:rFonts w:ascii="Arial" w:eastAsia="微软雅黑" w:hAnsi="Arial" w:hint="eastAsia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她的健康状况迅速恶化。</w:t>
      </w:r>
    </w:p>
    <w:p w14:paraId="769D42B2" w14:textId="44E38B11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[d</w:t>
      </w:r>
      <w:r w:rsidRPr="00317494">
        <w:rPr>
          <w:rFonts w:ascii="Arial" w:eastAsia="微软雅黑" w:hAnsi="Arial" w:cs="Times New Roman"/>
          <w:sz w:val="28"/>
          <w:szCs w:val="21"/>
        </w:rPr>
        <w:t>ɪˈ</w:t>
      </w:r>
      <w:r w:rsidRPr="00317494">
        <w:rPr>
          <w:rFonts w:ascii="Arial" w:eastAsia="微软雅黑" w:hAnsi="Arial"/>
          <w:sz w:val="28"/>
          <w:szCs w:val="21"/>
        </w:rPr>
        <w:t>d</w:t>
      </w:r>
      <w:r w:rsidRPr="00317494">
        <w:rPr>
          <w:rFonts w:ascii="Arial" w:eastAsia="微软雅黑" w:hAnsi="Arial" w:cs="Times New Roman"/>
          <w:sz w:val="28"/>
          <w:szCs w:val="21"/>
        </w:rPr>
        <w:t>ʒ</w:t>
      </w:r>
      <w:r w:rsidRPr="00317494">
        <w:rPr>
          <w:rFonts w:ascii="Arial" w:eastAsia="微软雅黑" w:hAnsi="Arial"/>
          <w:sz w:val="28"/>
          <w:szCs w:val="21"/>
        </w:rPr>
        <w:t>en</w:t>
      </w:r>
      <w:r w:rsidRPr="00317494">
        <w:rPr>
          <w:rFonts w:ascii="Arial" w:eastAsia="微软雅黑" w:hAnsi="Arial" w:cs="Times New Roman"/>
          <w:sz w:val="28"/>
          <w:szCs w:val="21"/>
        </w:rPr>
        <w:t>ə</w:t>
      </w:r>
      <w:r w:rsidRPr="00317494">
        <w:rPr>
          <w:rFonts w:ascii="Arial" w:eastAsia="微软雅黑" w:hAnsi="Arial"/>
          <w:sz w:val="28"/>
          <w:szCs w:val="21"/>
        </w:rPr>
        <w:t>r</w:t>
      </w:r>
      <w:r w:rsidRPr="00317494">
        <w:rPr>
          <w:rFonts w:ascii="Arial" w:eastAsia="微软雅黑" w:hAnsi="Arial" w:cs="Times New Roman"/>
          <w:sz w:val="28"/>
          <w:szCs w:val="21"/>
        </w:rPr>
        <w:t>ə</w:t>
      </w:r>
      <w:r w:rsidRPr="00317494">
        <w:rPr>
          <w:rFonts w:ascii="Arial" w:eastAsia="微软雅黑" w:hAnsi="Arial"/>
          <w:sz w:val="28"/>
          <w:szCs w:val="21"/>
        </w:rPr>
        <w:t xml:space="preserve">t] </w:t>
      </w:r>
      <w:r w:rsidRPr="00317494">
        <w:rPr>
          <w:rFonts w:ascii="Arial" w:eastAsia="微软雅黑" w:hAnsi="Arial"/>
          <w:color w:val="000000"/>
          <w:sz w:val="28"/>
        </w:rPr>
        <w:t xml:space="preserve">adj. </w:t>
      </w:r>
      <w:r w:rsidRPr="00317494">
        <w:rPr>
          <w:rFonts w:ascii="Arial" w:eastAsia="微软雅黑" w:hAnsi="Arial"/>
          <w:sz w:val="28"/>
          <w:szCs w:val="21"/>
        </w:rPr>
        <w:t>退化的</w:t>
      </w:r>
      <w:r w:rsidR="00A24930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堕落的</w:t>
      </w:r>
      <w:r w:rsidR="00A24930"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颓废的</w:t>
      </w:r>
      <w:r w:rsidR="00A24930">
        <w:rPr>
          <w:rFonts w:ascii="Arial" w:eastAsia="微软雅黑" w:hAnsi="Arial" w:hint="eastAsia"/>
          <w:sz w:val="28"/>
          <w:szCs w:val="21"/>
        </w:rPr>
        <w:t>；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</w:p>
    <w:p w14:paraId="0A14A406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color w:val="000000"/>
          <w:sz w:val="28"/>
        </w:rPr>
        <w:t xml:space="preserve"> </w:t>
      </w:r>
      <w:r w:rsidRPr="00317494">
        <w:rPr>
          <w:rFonts w:ascii="Arial" w:eastAsia="微软雅黑" w:hAnsi="Arial"/>
          <w:sz w:val="28"/>
          <w:szCs w:val="21"/>
        </w:rPr>
        <w:t>[d</w:t>
      </w:r>
      <w:r w:rsidRPr="00317494">
        <w:rPr>
          <w:rFonts w:ascii="Arial" w:eastAsia="微软雅黑" w:hAnsi="Arial" w:cs="Times New Roman"/>
          <w:sz w:val="28"/>
          <w:szCs w:val="21"/>
        </w:rPr>
        <w:t>ɪˈ</w:t>
      </w:r>
      <w:r w:rsidRPr="00317494">
        <w:rPr>
          <w:rFonts w:ascii="Arial" w:eastAsia="微软雅黑" w:hAnsi="Arial"/>
          <w:sz w:val="28"/>
          <w:szCs w:val="21"/>
        </w:rPr>
        <w:t>d</w:t>
      </w:r>
      <w:r w:rsidRPr="00317494">
        <w:rPr>
          <w:rFonts w:ascii="Arial" w:eastAsia="微软雅黑" w:hAnsi="Arial" w:cs="Times New Roman"/>
          <w:sz w:val="28"/>
          <w:szCs w:val="21"/>
        </w:rPr>
        <w:t>ʒ</w:t>
      </w:r>
      <w:r w:rsidRPr="00317494">
        <w:rPr>
          <w:rFonts w:ascii="Arial" w:eastAsia="微软雅黑" w:hAnsi="Arial"/>
          <w:sz w:val="28"/>
          <w:szCs w:val="21"/>
        </w:rPr>
        <w:t>ener</w:t>
      </w:r>
      <w:r w:rsidRPr="00317494">
        <w:rPr>
          <w:rFonts w:ascii="Arial" w:eastAsia="微软雅黑" w:hAnsi="Arial" w:cs="Times New Roman"/>
          <w:sz w:val="28"/>
          <w:szCs w:val="21"/>
        </w:rPr>
        <w:t>ə</w:t>
      </w:r>
      <w:r w:rsidRPr="00317494">
        <w:rPr>
          <w:rFonts w:ascii="Arial" w:eastAsia="微软雅黑" w:hAnsi="Arial"/>
          <w:sz w:val="28"/>
          <w:szCs w:val="21"/>
        </w:rPr>
        <w:t xml:space="preserve">t] n. </w:t>
      </w:r>
      <w:r w:rsidRPr="00317494">
        <w:rPr>
          <w:rFonts w:ascii="Arial" w:eastAsia="微软雅黑" w:hAnsi="Arial"/>
          <w:sz w:val="28"/>
          <w:szCs w:val="21"/>
        </w:rPr>
        <w:t>堕落的人</w:t>
      </w:r>
    </w:p>
    <w:p w14:paraId="54E5294F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/>
          <w:b/>
          <w:bCs/>
          <w:sz w:val="32"/>
          <w:szCs w:val="22"/>
        </w:rPr>
        <w:t>stimulate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st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mjule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</w:p>
    <w:p w14:paraId="766E9F33" w14:textId="3E713B67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>①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促进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激发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激励；促进（身体某部分）的功能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0CDE7020" w14:textId="66DFF141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exhibition has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stimulated </w:t>
      </w:r>
      <w:r w:rsidR="00317494" w:rsidRPr="00317494">
        <w:rPr>
          <w:rFonts w:ascii="Arial" w:eastAsia="微软雅黑" w:hAnsi="Arial"/>
          <w:sz w:val="28"/>
          <w:szCs w:val="21"/>
        </w:rPr>
        <w:t>interest in her work.</w:t>
      </w:r>
    </w:p>
    <w:p w14:paraId="4C803432" w14:textId="38374B44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展览增进了人们对她作品的兴趣。</w:t>
      </w:r>
    </w:p>
    <w:p w14:paraId="6D5F4152" w14:textId="46F7868A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women were given fertility drugs to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stimulate </w:t>
      </w:r>
      <w:r w:rsidR="00317494" w:rsidRPr="00317494">
        <w:rPr>
          <w:rFonts w:ascii="Arial" w:eastAsia="微软雅黑" w:hAnsi="Arial"/>
          <w:sz w:val="28"/>
          <w:szCs w:val="21"/>
        </w:rPr>
        <w:t>the ovaries.</w:t>
      </w:r>
    </w:p>
    <w:p w14:paraId="7A59DADA" w14:textId="20F145EF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那些妇女得到了促进卵巢功能的生育药。</w:t>
      </w:r>
    </w:p>
    <w:p w14:paraId="642DC4F8" w14:textId="0D5782ED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刺激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使兴奋</w:t>
      </w:r>
    </w:p>
    <w:p w14:paraId="4AEA4DF6" w14:textId="006F2E5B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Parents should give children books that </w:t>
      </w:r>
      <w:r w:rsidR="00317494" w:rsidRPr="00A24930">
        <w:rPr>
          <w:rFonts w:ascii="Arial" w:eastAsia="微软雅黑" w:hAnsi="Arial"/>
          <w:color w:val="FF0000"/>
          <w:sz w:val="28"/>
          <w:szCs w:val="21"/>
        </w:rPr>
        <w:t xml:space="preserve">stimulate </w:t>
      </w:r>
      <w:r w:rsidR="00317494" w:rsidRPr="00317494">
        <w:rPr>
          <w:rFonts w:ascii="Arial" w:eastAsia="微软雅黑" w:hAnsi="Arial"/>
          <w:sz w:val="28"/>
          <w:szCs w:val="21"/>
        </w:rPr>
        <w:t>them.</w:t>
      </w:r>
    </w:p>
    <w:p w14:paraId="19BDB77A" w14:textId="44520232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父母应给孩子能启发他们的书</w:t>
      </w:r>
    </w:p>
    <w:p w14:paraId="1E348662" w14:textId="6D5CD9E5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Both men and women are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stimulated </w:t>
      </w:r>
      <w:r w:rsidR="00317494" w:rsidRPr="00317494">
        <w:rPr>
          <w:rFonts w:ascii="Arial" w:eastAsia="微软雅黑" w:hAnsi="Arial"/>
          <w:sz w:val="28"/>
          <w:szCs w:val="21"/>
        </w:rPr>
        <w:t>by erotic photos (= sexually</w:t>
      </w:r>
      <w:proofErr w:type="gramStart"/>
      <w:r w:rsidR="00317494" w:rsidRPr="00317494">
        <w:rPr>
          <w:rFonts w:ascii="Arial" w:eastAsia="微软雅黑" w:hAnsi="Arial"/>
          <w:sz w:val="28"/>
          <w:szCs w:val="21"/>
        </w:rPr>
        <w:t>) .</w:t>
      </w:r>
      <w:proofErr w:type="gramEnd"/>
    </w:p>
    <w:p w14:paraId="601426E1" w14:textId="1E2009C6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色情照片对男女都有刺激作用。</w:t>
      </w:r>
    </w:p>
    <w:p w14:paraId="0024784F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 w:hint="eastAsia"/>
          <w:b/>
          <w:bCs/>
          <w:color w:val="333333"/>
          <w:sz w:val="32"/>
          <w:szCs w:val="22"/>
        </w:rPr>
        <w:t>legitimize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 xml:space="preserve"> [l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ɪˈ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d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ʒɪ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t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ə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ma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z]</w:t>
      </w:r>
    </w:p>
    <w:p w14:paraId="122817C3" w14:textId="7D1D8A1A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①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使合法，赋予（非婚生子）合法权利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 xml:space="preserve"> = </w:t>
      </w:r>
      <w:r w:rsidR="00317494" w:rsidRPr="00A24930">
        <w:rPr>
          <w:rFonts w:ascii="Arial" w:eastAsia="微软雅黑" w:hAnsi="Arial"/>
          <w:color w:val="1106FB"/>
          <w:sz w:val="28"/>
          <w:szCs w:val="21"/>
        </w:rPr>
        <w:t>legitimate</w:t>
      </w:r>
    </w:p>
    <w:p w14:paraId="38EA2AC6" w14:textId="48B6B679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They will accept no agreement that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legitimizes </w:t>
      </w:r>
      <w:r w:rsidR="00317494" w:rsidRPr="00317494">
        <w:rPr>
          <w:rFonts w:ascii="Arial" w:eastAsia="微软雅黑" w:hAnsi="Arial"/>
          <w:sz w:val="28"/>
          <w:szCs w:val="21"/>
        </w:rPr>
        <w:t>the ethnic division of the country.</w:t>
      </w: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他们不会接受任何使国家民族分裂合法化的协议。</w:t>
      </w:r>
    </w:p>
    <w:p w14:paraId="0A77B185" w14:textId="58EE79E5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Cambria Math" w:eastAsia="微软雅黑" w:hAnsi="Cambria Math" w:cs="Cambria Math"/>
          <w:color w:val="1106FB"/>
          <w:sz w:val="28"/>
          <w:szCs w:val="21"/>
        </w:rPr>
        <w:t xml:space="preserve">②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使（坏事或不正当的事）</w:t>
      </w:r>
      <w:r>
        <w:rPr>
          <w:rFonts w:ascii="Arial" w:eastAsia="微软雅黑" w:hAnsi="Arial"/>
          <w:color w:val="1106FB"/>
          <w:sz w:val="28"/>
          <w:szCs w:val="21"/>
        </w:rPr>
        <w:t>…</w:t>
      </w:r>
      <w:r>
        <w:rPr>
          <w:rFonts w:ascii="Arial" w:eastAsia="微软雅黑" w:hAnsi="Arial" w:hint="eastAsia"/>
          <w:color w:val="1106FB"/>
          <w:sz w:val="28"/>
          <w:szCs w:val="21"/>
        </w:rPr>
        <w:t>合理</w:t>
      </w:r>
      <w:r w:rsidR="00200E6F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2CE1E8A6" w14:textId="77AC8FD2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movie has been criticized for apparently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legitimizing </w:t>
      </w:r>
      <w:r w:rsidR="00317494" w:rsidRPr="00317494">
        <w:rPr>
          <w:rFonts w:ascii="Arial" w:eastAsia="微软雅黑" w:hAnsi="Arial"/>
          <w:sz w:val="28"/>
          <w:szCs w:val="21"/>
        </w:rPr>
        <w:t>violence.</w:t>
      </w:r>
    </w:p>
    <w:p w14:paraId="71A6FE05" w14:textId="53081222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这部电影因明显地美化暴力而受到了指责。</w:t>
      </w:r>
    </w:p>
    <w:p w14:paraId="2E6BFE3A" w14:textId="77777777" w:rsidR="00317494" w:rsidRPr="00317494" w:rsidRDefault="00317494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/>
          <w:b/>
          <w:bCs/>
          <w:sz w:val="32"/>
          <w:szCs w:val="22"/>
        </w:rPr>
        <w:t xml:space="preserve">complement 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k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ɒ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mpl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ment]</w:t>
      </w:r>
    </w:p>
    <w:p w14:paraId="0004CD04" w14:textId="32816C1B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.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补充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补足；使完美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使更具吸引力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5339D30A" w14:textId="58123423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 w:hint="eastAsia"/>
          <w:sz w:val="28"/>
          <w:szCs w:val="21"/>
        </w:rPr>
        <w:t>eg</w:t>
      </w:r>
      <w:r>
        <w:rPr>
          <w:rFonts w:ascii="Arial" w:eastAsia="微软雅黑" w:hAnsi="Arial"/>
          <w:sz w:val="28"/>
          <w:szCs w:val="21"/>
        </w:rPr>
        <w:t xml:space="preserve">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excellent menu is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complemented </w:t>
      </w:r>
      <w:r w:rsidR="00317494" w:rsidRPr="00317494">
        <w:rPr>
          <w:rFonts w:ascii="Arial" w:eastAsia="微软雅黑" w:hAnsi="Arial"/>
          <w:sz w:val="28"/>
          <w:szCs w:val="21"/>
        </w:rPr>
        <w:t>by a good wine list.</w:t>
      </w:r>
    </w:p>
    <w:p w14:paraId="6C621680" w14:textId="4D66FF8D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佳肴佐以美酒，可称完美无缺。</w:t>
      </w:r>
    </w:p>
    <w:p w14:paraId="0A061B79" w14:textId="01191872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The team needs players who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complement </w:t>
      </w:r>
      <w:r w:rsidR="00317494" w:rsidRPr="00317494">
        <w:rPr>
          <w:rFonts w:ascii="Arial" w:eastAsia="微软雅黑" w:hAnsi="Arial"/>
          <w:sz w:val="28"/>
          <w:szCs w:val="21"/>
        </w:rPr>
        <w:t>each other.</w:t>
      </w:r>
    </w:p>
    <w:p w14:paraId="2758A4E2" w14:textId="2DAA80BA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球队需要能够相互取长补短的队员</w:t>
      </w:r>
    </w:p>
    <w:p w14:paraId="0EBA4739" w14:textId="47C96C7B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[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ˈ</w:t>
      </w:r>
      <w:r w:rsidR="00317494" w:rsidRPr="00317494">
        <w:rPr>
          <w:rFonts w:ascii="Arial" w:eastAsia="微软雅黑" w:hAnsi="Arial"/>
          <w:sz w:val="28"/>
          <w:szCs w:val="21"/>
        </w:rPr>
        <w:t>k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ɒ</w:t>
      </w:r>
      <w:r w:rsidR="00317494" w:rsidRPr="00317494">
        <w:rPr>
          <w:rFonts w:ascii="Arial" w:eastAsia="微软雅黑" w:hAnsi="Arial"/>
          <w:sz w:val="28"/>
          <w:szCs w:val="21"/>
        </w:rPr>
        <w:t>mpl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ɪ</w:t>
      </w:r>
      <w:r w:rsidR="00317494" w:rsidRPr="00317494">
        <w:rPr>
          <w:rFonts w:ascii="Arial" w:eastAsia="微软雅黑" w:hAnsi="Arial"/>
          <w:sz w:val="28"/>
          <w:szCs w:val="21"/>
        </w:rPr>
        <w:t>m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ə</w:t>
      </w:r>
      <w:r w:rsidR="00317494" w:rsidRPr="00317494">
        <w:rPr>
          <w:rFonts w:ascii="Arial" w:eastAsia="微软雅黑" w:hAnsi="Arial"/>
          <w:sz w:val="28"/>
          <w:szCs w:val="21"/>
        </w:rPr>
        <w:t xml:space="preserve">nt] n. </w:t>
      </w:r>
      <w:r w:rsidR="00317494" w:rsidRPr="00317494">
        <w:rPr>
          <w:rFonts w:ascii="Arial" w:eastAsia="微软雅黑" w:hAnsi="Arial"/>
          <w:sz w:val="28"/>
          <w:szCs w:val="21"/>
        </w:rPr>
        <w:t>补语</w:t>
      </w:r>
      <w:r>
        <w:rPr>
          <w:rFonts w:ascii="Arial" w:eastAsia="微软雅黑" w:hAnsi="Arial" w:hint="eastAsia"/>
          <w:sz w:val="28"/>
          <w:szCs w:val="21"/>
        </w:rPr>
        <w:t>，</w:t>
      </w:r>
      <w:r w:rsidRPr="00317494">
        <w:rPr>
          <w:rFonts w:ascii="Arial" w:eastAsia="微软雅黑" w:hAnsi="Arial"/>
          <w:sz w:val="28"/>
          <w:szCs w:val="21"/>
        </w:rPr>
        <w:t>补足语</w:t>
      </w:r>
      <w:r>
        <w:rPr>
          <w:rFonts w:ascii="Arial" w:eastAsia="微软雅黑" w:hAnsi="Arial" w:hint="eastAsia"/>
          <w:sz w:val="28"/>
          <w:szCs w:val="21"/>
        </w:rPr>
        <w:t>；</w:t>
      </w:r>
      <w:r w:rsidR="00317494" w:rsidRPr="00317494">
        <w:rPr>
          <w:rFonts w:ascii="Arial" w:eastAsia="微软雅黑" w:hAnsi="Arial"/>
          <w:sz w:val="28"/>
          <w:szCs w:val="21"/>
        </w:rPr>
        <w:t>补充物</w:t>
      </w:r>
      <w:r>
        <w:rPr>
          <w:rFonts w:ascii="Arial" w:eastAsia="微软雅黑" w:hAnsi="Arial" w:hint="eastAsia"/>
          <w:sz w:val="28"/>
          <w:szCs w:val="21"/>
        </w:rPr>
        <w:t>，</w:t>
      </w:r>
      <w:r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补足物</w:t>
      </w:r>
      <w:r>
        <w:rPr>
          <w:rFonts w:ascii="Arial" w:eastAsia="微软雅黑" w:hAnsi="Arial" w:hint="eastAsia"/>
          <w:sz w:val="28"/>
          <w:szCs w:val="21"/>
        </w:rPr>
        <w:t>；</w:t>
      </w:r>
      <w:r w:rsidR="00317494" w:rsidRPr="00317494">
        <w:rPr>
          <w:rFonts w:ascii="Arial" w:eastAsia="微软雅黑" w:hAnsi="Arial"/>
          <w:sz w:val="28"/>
          <w:szCs w:val="21"/>
        </w:rPr>
        <w:t>足数</w:t>
      </w:r>
      <w:r>
        <w:rPr>
          <w:rFonts w:ascii="Arial" w:eastAsia="微软雅黑" w:hAnsi="Arial" w:hint="eastAsia"/>
          <w:sz w:val="28"/>
          <w:szCs w:val="21"/>
        </w:rPr>
        <w:t>，</w:t>
      </w:r>
      <w:r w:rsidR="00317494" w:rsidRPr="00317494">
        <w:rPr>
          <w:rFonts w:ascii="Arial" w:eastAsia="微软雅黑" w:hAnsi="Arial"/>
          <w:sz w:val="28"/>
          <w:szCs w:val="21"/>
        </w:rPr>
        <w:t>足额</w:t>
      </w:r>
      <w:r>
        <w:rPr>
          <w:rFonts w:ascii="Arial" w:eastAsia="微软雅黑" w:hAnsi="Arial" w:hint="eastAsia"/>
          <w:sz w:val="28"/>
          <w:szCs w:val="21"/>
        </w:rPr>
        <w:t>；</w:t>
      </w:r>
    </w:p>
    <w:p w14:paraId="1B4B165F" w14:textId="77777777" w:rsidR="00317494" w:rsidRPr="00A24930" w:rsidRDefault="00317494" w:rsidP="00317494">
      <w:pPr>
        <w:spacing w:line="460" w:lineRule="exact"/>
        <w:rPr>
          <w:rFonts w:ascii="Arial" w:eastAsia="微软雅黑" w:hAnsi="Arial"/>
          <w:color w:val="808080" w:themeColor="background1" w:themeShade="80"/>
          <w:sz w:val="28"/>
          <w:szCs w:val="21"/>
        </w:rPr>
      </w:pPr>
      <w:r w:rsidRPr="00A24930">
        <w:rPr>
          <w:rFonts w:ascii="Arial" w:eastAsia="微软雅黑" w:hAnsi="Arial"/>
          <w:b/>
          <w:bCs/>
          <w:color w:val="333333"/>
          <w:sz w:val="32"/>
          <w:szCs w:val="22"/>
        </w:rPr>
        <w:lastRenderedPageBreak/>
        <w:t>▲</w:t>
      </w:r>
      <w:r w:rsidRPr="00A24930">
        <w:rPr>
          <w:rFonts w:ascii="Arial" w:eastAsia="微软雅黑" w:hAnsi="Arial"/>
          <w:b/>
          <w:bCs/>
          <w:sz w:val="32"/>
          <w:szCs w:val="28"/>
        </w:rPr>
        <w:t xml:space="preserve"> </w:t>
      </w:r>
      <w:r w:rsidRPr="00A24930">
        <w:rPr>
          <w:rFonts w:ascii="Arial" w:eastAsia="微软雅黑" w:hAnsi="Arial"/>
          <w:b/>
          <w:bCs/>
          <w:sz w:val="32"/>
          <w:szCs w:val="22"/>
        </w:rPr>
        <w:t>intimate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[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ˈɪ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nt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me</w:t>
      </w:r>
      <w:r w:rsidRPr="00A24930">
        <w:rPr>
          <w:rFonts w:ascii="Arial" w:eastAsia="微软雅黑" w:hAnsi="Arial" w:cs="Times New Roman"/>
          <w:color w:val="808080" w:themeColor="background1" w:themeShade="80"/>
          <w:sz w:val="28"/>
          <w:szCs w:val="21"/>
        </w:rPr>
        <w:t>ɪ</w:t>
      </w:r>
      <w:r w:rsidRPr="00A24930">
        <w:rPr>
          <w:rFonts w:ascii="Arial" w:eastAsia="微软雅黑" w:hAnsi="Arial"/>
          <w:color w:val="808080" w:themeColor="background1" w:themeShade="80"/>
          <w:sz w:val="28"/>
          <w:szCs w:val="21"/>
        </w:rPr>
        <w:t>t]</w:t>
      </w:r>
    </w:p>
    <w:p w14:paraId="2AA60AFD" w14:textId="1A452F32" w:rsidR="00317494" w:rsidRPr="00A24930" w:rsidRDefault="00A24930" w:rsidP="00317494">
      <w:pPr>
        <w:spacing w:line="460" w:lineRule="exact"/>
        <w:rPr>
          <w:rFonts w:ascii="Arial" w:eastAsia="微软雅黑" w:hAnsi="Arial"/>
          <w:color w:val="1106FB"/>
          <w:sz w:val="28"/>
          <w:szCs w:val="21"/>
        </w:rPr>
      </w:pPr>
      <w:r w:rsidRPr="00A24930">
        <w:rPr>
          <w:rFonts w:ascii="Arial" w:eastAsia="微软雅黑" w:hAnsi="Arial" w:hint="eastAsia"/>
          <w:color w:val="1106FB"/>
          <w:sz w:val="28"/>
          <w:szCs w:val="21"/>
        </w:rPr>
        <w:t>v.</w:t>
      </w:r>
      <w:r w:rsidRPr="00A24930">
        <w:rPr>
          <w:rFonts w:ascii="Arial" w:eastAsia="微软雅黑" w:hAnsi="Arial"/>
          <w:color w:val="1106FB"/>
          <w:sz w:val="28"/>
          <w:szCs w:val="21"/>
        </w:rPr>
        <w:t xml:space="preserve"> 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透露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（间接）表示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，</w:t>
      </w:r>
      <w:r w:rsidR="00317494" w:rsidRPr="00A24930">
        <w:rPr>
          <w:rFonts w:ascii="Arial" w:eastAsia="微软雅黑" w:hAnsi="Arial" w:hint="eastAsia"/>
          <w:color w:val="1106FB"/>
          <w:sz w:val="28"/>
          <w:szCs w:val="21"/>
        </w:rPr>
        <w:t>暗示</w:t>
      </w:r>
      <w:r w:rsidRPr="00A24930">
        <w:rPr>
          <w:rFonts w:ascii="Arial" w:eastAsia="微软雅黑" w:hAnsi="Arial" w:hint="eastAsia"/>
          <w:color w:val="1106FB"/>
          <w:sz w:val="28"/>
          <w:szCs w:val="21"/>
        </w:rPr>
        <w:t>；</w:t>
      </w:r>
    </w:p>
    <w:p w14:paraId="3F004289" w14:textId="3752A77C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 xml:space="preserve">eg. </w:t>
      </w:r>
      <w:r w:rsidR="00317494" w:rsidRPr="00317494">
        <w:rPr>
          <w:rFonts w:ascii="Arial" w:eastAsia="微软雅黑" w:hAnsi="Arial"/>
          <w:sz w:val="28"/>
          <w:szCs w:val="21"/>
        </w:rPr>
        <w:t xml:space="preserve">He has already </w:t>
      </w:r>
      <w:r w:rsidR="00317494" w:rsidRPr="00200E6F">
        <w:rPr>
          <w:rFonts w:ascii="Arial" w:eastAsia="微软雅黑" w:hAnsi="Arial"/>
          <w:color w:val="FF0000"/>
          <w:sz w:val="28"/>
          <w:szCs w:val="21"/>
        </w:rPr>
        <w:t xml:space="preserve">intimated </w:t>
      </w:r>
      <w:r w:rsidR="00317494" w:rsidRPr="00317494">
        <w:rPr>
          <w:rFonts w:ascii="Arial" w:eastAsia="微软雅黑" w:hAnsi="Arial"/>
          <w:sz w:val="28"/>
          <w:szCs w:val="21"/>
        </w:rPr>
        <w:t>to us his intention to retire.</w:t>
      </w:r>
    </w:p>
    <w:p w14:paraId="08054535" w14:textId="78F0245F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>
        <w:rPr>
          <w:rFonts w:ascii="Arial" w:eastAsia="微软雅黑" w:hAnsi="Arial"/>
          <w:sz w:val="28"/>
          <w:szCs w:val="21"/>
        </w:rPr>
        <w:tab/>
      </w:r>
      <w:r w:rsidR="00317494" w:rsidRPr="00317494">
        <w:rPr>
          <w:rFonts w:ascii="Arial" w:eastAsia="微软雅黑" w:hAnsi="Arial"/>
          <w:sz w:val="28"/>
          <w:szCs w:val="21"/>
        </w:rPr>
        <w:t>他已经向我们透露了他要退休的打算。</w:t>
      </w:r>
    </w:p>
    <w:p w14:paraId="4D3CC803" w14:textId="3CE946F6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[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ˈɪ</w:t>
      </w:r>
      <w:r w:rsidR="00317494" w:rsidRPr="00317494">
        <w:rPr>
          <w:rFonts w:ascii="Arial" w:eastAsia="微软雅黑" w:hAnsi="Arial"/>
          <w:sz w:val="28"/>
          <w:szCs w:val="21"/>
        </w:rPr>
        <w:t>nt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ɪ</w:t>
      </w:r>
      <w:r w:rsidR="00317494" w:rsidRPr="00317494">
        <w:rPr>
          <w:rFonts w:ascii="Arial" w:eastAsia="微软雅黑" w:hAnsi="Arial"/>
          <w:sz w:val="28"/>
          <w:szCs w:val="21"/>
        </w:rPr>
        <w:t>m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ə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t] adj. </w:t>
      </w:r>
      <w:r w:rsidR="00317494" w:rsidRPr="00317494">
        <w:rPr>
          <w:rFonts w:ascii="Arial" w:eastAsia="微软雅黑" w:hAnsi="Arial"/>
          <w:sz w:val="28"/>
          <w:szCs w:val="21"/>
        </w:rPr>
        <w:t>亲密的</w:t>
      </w:r>
      <w:r>
        <w:rPr>
          <w:rFonts w:ascii="Arial" w:eastAsia="微软雅黑" w:hAnsi="Arial" w:hint="eastAsia"/>
          <w:sz w:val="28"/>
          <w:szCs w:val="21"/>
        </w:rPr>
        <w:t>，</w:t>
      </w:r>
      <w:r w:rsidR="00317494" w:rsidRPr="00317494">
        <w:rPr>
          <w:rFonts w:ascii="Arial" w:eastAsia="微软雅黑" w:hAnsi="Arial"/>
          <w:sz w:val="28"/>
          <w:szCs w:val="21"/>
        </w:rPr>
        <w:t>密切的</w:t>
      </w:r>
      <w:r>
        <w:rPr>
          <w:rFonts w:ascii="Arial" w:eastAsia="微软雅黑" w:hAnsi="Arial" w:hint="eastAsia"/>
          <w:sz w:val="28"/>
          <w:szCs w:val="21"/>
        </w:rPr>
        <w:t>；</w:t>
      </w:r>
      <w:r w:rsidR="00317494" w:rsidRPr="00317494">
        <w:rPr>
          <w:rFonts w:ascii="Arial" w:eastAsia="微软雅黑" w:hAnsi="Arial"/>
          <w:sz w:val="28"/>
          <w:szCs w:val="21"/>
        </w:rPr>
        <w:t>个人隐私的</w:t>
      </w:r>
      <w:r w:rsidR="00317494" w:rsidRPr="00317494">
        <w:rPr>
          <w:rFonts w:ascii="Arial" w:eastAsia="微软雅黑" w:hAnsi="Arial"/>
          <w:sz w:val="28"/>
          <w:szCs w:val="21"/>
        </w:rPr>
        <w:t>(</w:t>
      </w:r>
      <w:r w:rsidR="00317494" w:rsidRPr="00317494">
        <w:rPr>
          <w:rFonts w:ascii="Arial" w:eastAsia="微软雅黑" w:hAnsi="Arial"/>
          <w:sz w:val="28"/>
          <w:szCs w:val="21"/>
        </w:rPr>
        <w:t>常指性方面的</w:t>
      </w:r>
      <w:r w:rsidR="00317494" w:rsidRPr="00317494">
        <w:rPr>
          <w:rFonts w:ascii="Arial" w:eastAsia="微软雅黑" w:hAnsi="Arial"/>
          <w:sz w:val="28"/>
          <w:szCs w:val="21"/>
        </w:rPr>
        <w:t>)</w:t>
      </w:r>
      <w:r>
        <w:rPr>
          <w:rFonts w:ascii="Arial" w:eastAsia="微软雅黑" w:hAnsi="Arial" w:cs="Calibri" w:hint="eastAsia"/>
          <w:color w:val="000000"/>
          <w:sz w:val="28"/>
          <w:szCs w:val="21"/>
        </w:rPr>
        <w:t>；</w:t>
      </w:r>
      <w:r w:rsidR="00317494" w:rsidRPr="00317494">
        <w:rPr>
          <w:rFonts w:ascii="Arial" w:eastAsia="微软雅黑" w:hAnsi="Arial" w:hint="eastAsia"/>
          <w:color w:val="333333"/>
          <w:sz w:val="28"/>
          <w:szCs w:val="21"/>
        </w:rPr>
        <w:t>有恋爱关系的</w:t>
      </w:r>
      <w:r>
        <w:rPr>
          <w:rFonts w:ascii="Arial" w:eastAsia="微软雅黑" w:hAnsi="Arial" w:hint="eastAsia"/>
          <w:color w:val="333333"/>
          <w:sz w:val="28"/>
          <w:szCs w:val="21"/>
        </w:rPr>
        <w:t>，</w:t>
      </w:r>
      <w:r w:rsidR="00317494" w:rsidRPr="00317494">
        <w:rPr>
          <w:rFonts w:ascii="Arial" w:eastAsia="微软雅黑" w:hAnsi="Arial" w:hint="eastAsia"/>
          <w:color w:val="333333"/>
          <w:sz w:val="28"/>
          <w:szCs w:val="21"/>
        </w:rPr>
        <w:t>有性关系的</w:t>
      </w:r>
      <w:r>
        <w:rPr>
          <w:rFonts w:ascii="Arial" w:eastAsia="微软雅黑" w:hAnsi="Arial" w:hint="eastAsia"/>
          <w:color w:val="333333"/>
          <w:sz w:val="28"/>
          <w:szCs w:val="21"/>
        </w:rPr>
        <w:t>；</w:t>
      </w:r>
    </w:p>
    <w:p w14:paraId="2FD1F90D" w14:textId="081E7185" w:rsidR="00317494" w:rsidRPr="00317494" w:rsidRDefault="00A24930" w:rsidP="00317494">
      <w:pPr>
        <w:spacing w:line="460" w:lineRule="exact"/>
        <w:rPr>
          <w:rFonts w:ascii="Arial" w:eastAsia="微软雅黑" w:hAnsi="Arial"/>
          <w:sz w:val="28"/>
          <w:szCs w:val="21"/>
        </w:rPr>
      </w:pPr>
      <w:r w:rsidRPr="00317494">
        <w:rPr>
          <w:rFonts w:ascii="Segoe UI Symbol" w:eastAsia="微软雅黑" w:hAnsi="Segoe UI Symbol" w:cs="Segoe UI Symbol"/>
          <w:color w:val="000000"/>
          <w:sz w:val="28"/>
        </w:rPr>
        <w:t>▷</w:t>
      </w:r>
      <w:r w:rsidRPr="00317494">
        <w:rPr>
          <w:rFonts w:ascii="Arial" w:eastAsia="微软雅黑" w:hAnsi="Arial"/>
          <w:sz w:val="28"/>
          <w:szCs w:val="21"/>
        </w:rPr>
        <w:t xml:space="preserve"> </w:t>
      </w:r>
      <w:r w:rsidR="00317494" w:rsidRPr="00317494">
        <w:rPr>
          <w:rFonts w:ascii="Arial" w:eastAsia="微软雅黑" w:hAnsi="Arial"/>
          <w:sz w:val="28"/>
          <w:szCs w:val="21"/>
        </w:rPr>
        <w:t>[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ˈɪ</w:t>
      </w:r>
      <w:r w:rsidR="00317494" w:rsidRPr="00317494">
        <w:rPr>
          <w:rFonts w:ascii="Arial" w:eastAsia="微软雅黑" w:hAnsi="Arial"/>
          <w:sz w:val="28"/>
          <w:szCs w:val="21"/>
        </w:rPr>
        <w:t>nt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ɪ</w:t>
      </w:r>
      <w:r w:rsidR="00317494" w:rsidRPr="00317494">
        <w:rPr>
          <w:rFonts w:ascii="Arial" w:eastAsia="微软雅黑" w:hAnsi="Arial"/>
          <w:sz w:val="28"/>
          <w:szCs w:val="21"/>
        </w:rPr>
        <w:t>m</w:t>
      </w:r>
      <w:r w:rsidR="00317494" w:rsidRPr="00317494">
        <w:rPr>
          <w:rFonts w:ascii="Arial" w:eastAsia="微软雅黑" w:hAnsi="Arial" w:cs="Times New Roman"/>
          <w:sz w:val="28"/>
          <w:szCs w:val="21"/>
        </w:rPr>
        <w:t>ə</w:t>
      </w:r>
      <w:r w:rsidR="00317494" w:rsidRPr="00317494">
        <w:rPr>
          <w:rFonts w:ascii="Arial" w:eastAsia="微软雅黑" w:hAnsi="Arial"/>
          <w:sz w:val="28"/>
          <w:szCs w:val="21"/>
        </w:rPr>
        <w:t xml:space="preserve">t] n. </w:t>
      </w:r>
      <w:r w:rsidR="00317494" w:rsidRPr="00317494">
        <w:rPr>
          <w:rFonts w:ascii="Arial" w:eastAsia="微软雅黑" w:hAnsi="Arial"/>
          <w:sz w:val="28"/>
          <w:szCs w:val="21"/>
        </w:rPr>
        <w:t>密友</w:t>
      </w:r>
      <w:r>
        <w:rPr>
          <w:rFonts w:ascii="Arial" w:eastAsia="微软雅黑" w:hAnsi="Arial" w:hint="eastAsia"/>
          <w:sz w:val="28"/>
          <w:szCs w:val="21"/>
        </w:rPr>
        <w:t>，</w:t>
      </w:r>
      <w:r w:rsidR="00317494" w:rsidRPr="00317494">
        <w:rPr>
          <w:rFonts w:ascii="Arial" w:eastAsia="微软雅黑" w:hAnsi="Arial"/>
          <w:sz w:val="28"/>
          <w:szCs w:val="21"/>
        </w:rPr>
        <w:t>至交</w:t>
      </w:r>
      <w:r>
        <w:rPr>
          <w:rFonts w:ascii="Arial" w:eastAsia="微软雅黑" w:hAnsi="Arial" w:hint="eastAsia"/>
          <w:sz w:val="28"/>
          <w:szCs w:val="21"/>
        </w:rPr>
        <w:t>，</w:t>
      </w:r>
      <w:r w:rsidR="00317494" w:rsidRPr="00317494">
        <w:rPr>
          <w:rFonts w:ascii="Arial" w:eastAsia="微软雅黑" w:hAnsi="Arial"/>
          <w:sz w:val="28"/>
          <w:szCs w:val="21"/>
        </w:rPr>
        <w:t>知己</w:t>
      </w:r>
      <w:r>
        <w:rPr>
          <w:rFonts w:ascii="Arial" w:eastAsia="微软雅黑" w:hAnsi="Arial" w:hint="eastAsia"/>
          <w:sz w:val="28"/>
          <w:szCs w:val="21"/>
        </w:rPr>
        <w:t>；</w:t>
      </w:r>
    </w:p>
    <w:p w14:paraId="03C39AAF" w14:textId="65CF57D4" w:rsidR="00105009" w:rsidRPr="00317494" w:rsidRDefault="00105009" w:rsidP="00317494">
      <w:pPr>
        <w:autoSpaceDE w:val="0"/>
        <w:autoSpaceDN w:val="0"/>
        <w:adjustRightInd w:val="0"/>
        <w:spacing w:line="460" w:lineRule="exact"/>
        <w:rPr>
          <w:rFonts w:ascii="Arial" w:eastAsia="微软雅黑" w:hAnsi="Arial"/>
          <w:b/>
          <w:bCs/>
          <w:color w:val="000000" w:themeColor="text1"/>
          <w:sz w:val="28"/>
          <w:szCs w:val="28"/>
        </w:rPr>
      </w:pPr>
    </w:p>
    <w:sectPr w:rsidR="00105009" w:rsidRPr="00317494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0EA48" w14:textId="77777777" w:rsidR="005A2231" w:rsidRDefault="005A2231" w:rsidP="002275F7">
      <w:r>
        <w:separator/>
      </w:r>
    </w:p>
  </w:endnote>
  <w:endnote w:type="continuationSeparator" w:id="0">
    <w:p w14:paraId="60D9335C" w14:textId="77777777" w:rsidR="005A2231" w:rsidRDefault="005A2231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0788" w14:textId="77777777" w:rsidR="005A2231" w:rsidRDefault="005A2231" w:rsidP="002275F7">
      <w:r>
        <w:separator/>
      </w:r>
    </w:p>
  </w:footnote>
  <w:footnote w:type="continuationSeparator" w:id="0">
    <w:p w14:paraId="394A8A87" w14:textId="77777777" w:rsidR="005A2231" w:rsidRDefault="005A2231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A2231">
    <w:pPr>
      <w:pStyle w:val="a4"/>
    </w:pPr>
    <w:r>
      <w:rPr>
        <w:noProof/>
      </w:rPr>
      <w:pict w14:anchorId="6D9D4F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A2231">
    <w:pPr>
      <w:pStyle w:val="a4"/>
    </w:pPr>
    <w:r>
      <w:rPr>
        <w:noProof/>
      </w:rPr>
      <w:pict w14:anchorId="12CD71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0437"/>
    <w:rsid w:val="000228E2"/>
    <w:rsid w:val="00043971"/>
    <w:rsid w:val="00077DAD"/>
    <w:rsid w:val="00097869"/>
    <w:rsid w:val="000B373A"/>
    <w:rsid w:val="000B4E00"/>
    <w:rsid w:val="000C74BB"/>
    <w:rsid w:val="000D4717"/>
    <w:rsid w:val="000D5271"/>
    <w:rsid w:val="000F7F31"/>
    <w:rsid w:val="00105009"/>
    <w:rsid w:val="00137558"/>
    <w:rsid w:val="00193F81"/>
    <w:rsid w:val="001A7D20"/>
    <w:rsid w:val="001D1EB0"/>
    <w:rsid w:val="001E10DE"/>
    <w:rsid w:val="001E64D9"/>
    <w:rsid w:val="00200E6F"/>
    <w:rsid w:val="002275F7"/>
    <w:rsid w:val="0026184E"/>
    <w:rsid w:val="00291192"/>
    <w:rsid w:val="002C0DF5"/>
    <w:rsid w:val="002C6E0A"/>
    <w:rsid w:val="002F3259"/>
    <w:rsid w:val="00317494"/>
    <w:rsid w:val="00325595"/>
    <w:rsid w:val="00326EE4"/>
    <w:rsid w:val="003E5513"/>
    <w:rsid w:val="004018EB"/>
    <w:rsid w:val="00404841"/>
    <w:rsid w:val="00490539"/>
    <w:rsid w:val="004B248B"/>
    <w:rsid w:val="0052153B"/>
    <w:rsid w:val="00534E88"/>
    <w:rsid w:val="0056681A"/>
    <w:rsid w:val="005714D1"/>
    <w:rsid w:val="00581FA3"/>
    <w:rsid w:val="005A2231"/>
    <w:rsid w:val="005D4623"/>
    <w:rsid w:val="006418B0"/>
    <w:rsid w:val="0064383C"/>
    <w:rsid w:val="006778C6"/>
    <w:rsid w:val="006D15A2"/>
    <w:rsid w:val="006D53C6"/>
    <w:rsid w:val="006E13D3"/>
    <w:rsid w:val="006E304E"/>
    <w:rsid w:val="0070080E"/>
    <w:rsid w:val="007124DC"/>
    <w:rsid w:val="00722127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8163F"/>
    <w:rsid w:val="0088197B"/>
    <w:rsid w:val="00894BF7"/>
    <w:rsid w:val="0098553A"/>
    <w:rsid w:val="009B3DE6"/>
    <w:rsid w:val="009D573A"/>
    <w:rsid w:val="00A036E2"/>
    <w:rsid w:val="00A24930"/>
    <w:rsid w:val="00A34847"/>
    <w:rsid w:val="00A3734F"/>
    <w:rsid w:val="00AB4A68"/>
    <w:rsid w:val="00B14836"/>
    <w:rsid w:val="00B159FA"/>
    <w:rsid w:val="00BA6CF1"/>
    <w:rsid w:val="00BB77E4"/>
    <w:rsid w:val="00C0351F"/>
    <w:rsid w:val="00C11956"/>
    <w:rsid w:val="00C14904"/>
    <w:rsid w:val="00C20590"/>
    <w:rsid w:val="00C35ECF"/>
    <w:rsid w:val="00C5519B"/>
    <w:rsid w:val="00C9528A"/>
    <w:rsid w:val="00CA69D7"/>
    <w:rsid w:val="00CB189D"/>
    <w:rsid w:val="00CD3A3A"/>
    <w:rsid w:val="00D46687"/>
    <w:rsid w:val="00D63633"/>
    <w:rsid w:val="00D87031"/>
    <w:rsid w:val="00DB0FAF"/>
    <w:rsid w:val="00DC1AEC"/>
    <w:rsid w:val="00DE17B4"/>
    <w:rsid w:val="00E02682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7DF9"/>
    <w:rsid w:val="00F938D2"/>
    <w:rsid w:val="00F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5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2022-10-09T05:57:00Z</cp:lastPrinted>
  <dcterms:created xsi:type="dcterms:W3CDTF">2022-10-09T05:57:00Z</dcterms:created>
  <dcterms:modified xsi:type="dcterms:W3CDTF">2022-10-11T12:56:00Z</dcterms:modified>
</cp:coreProperties>
</file>