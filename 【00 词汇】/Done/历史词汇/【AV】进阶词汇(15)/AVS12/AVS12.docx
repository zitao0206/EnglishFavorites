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2B0A0132" w:rsidR="00772BC1" w:rsidRPr="00BC7392" w:rsidRDefault="002C6E0A" w:rsidP="00256144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</w:pPr>
      <w:r w:rsidRPr="00BC7392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Advanced Vocabulary S</w:t>
      </w:r>
      <w:r w:rsidR="006F5DED" w:rsidRPr="00BC7392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1</w:t>
      </w:r>
      <w:r w:rsidR="00256144" w:rsidRPr="00BC7392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2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76"/>
        <w:gridCol w:w="2293"/>
        <w:gridCol w:w="1134"/>
        <w:gridCol w:w="6379"/>
      </w:tblGrid>
      <w:tr w:rsidR="00970566" w:rsidRPr="00256144" w14:paraId="3D09F3B3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08884751" w14:textId="07E54C9B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93" w:type="dxa"/>
          </w:tcPr>
          <w:p w14:paraId="6F249BE8" w14:textId="6FC43C19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tropical</w:t>
            </w:r>
          </w:p>
        </w:tc>
        <w:tc>
          <w:tcPr>
            <w:tcW w:w="1134" w:type="dxa"/>
            <w:vAlign w:val="center"/>
          </w:tcPr>
          <w:p w14:paraId="7D771F23" w14:textId="5C8A39C6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5DF28CA1" w14:textId="59C83C08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热带的，来自热带的，产于热带的；</w:t>
            </w:r>
          </w:p>
        </w:tc>
      </w:tr>
      <w:tr w:rsidR="00970566" w:rsidRPr="00256144" w14:paraId="615772FF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41D6F37E" w14:textId="423916F1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93" w:type="dxa"/>
          </w:tcPr>
          <w:p w14:paraId="6E47FDF7" w14:textId="4F459F87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alternative</w:t>
            </w:r>
          </w:p>
        </w:tc>
        <w:tc>
          <w:tcPr>
            <w:tcW w:w="1134" w:type="dxa"/>
            <w:vAlign w:val="center"/>
          </w:tcPr>
          <w:p w14:paraId="6561DDEC" w14:textId="6CB9841F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768B8418" w14:textId="1B6C6A9D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可供替代的；</w:t>
            </w:r>
          </w:p>
        </w:tc>
      </w:tr>
      <w:tr w:rsidR="00970566" w:rsidRPr="00256144" w14:paraId="04D618C3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72E3783A" w14:textId="4A6444BF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93" w:type="dxa"/>
          </w:tcPr>
          <w:p w14:paraId="1B882FE0" w14:textId="25FB1679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marginal</w:t>
            </w:r>
          </w:p>
        </w:tc>
        <w:tc>
          <w:tcPr>
            <w:tcW w:w="1134" w:type="dxa"/>
            <w:vAlign w:val="center"/>
          </w:tcPr>
          <w:p w14:paraId="13EA89E7" w14:textId="0519DE27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27B9253B" w14:textId="07EB6F6B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小的，不重要的；页边空白处的；</w:t>
            </w:r>
          </w:p>
        </w:tc>
      </w:tr>
      <w:tr w:rsidR="00970566" w:rsidRPr="00256144" w14:paraId="15EE575C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24809987" w14:textId="2970344A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93" w:type="dxa"/>
          </w:tcPr>
          <w:p w14:paraId="748E9BB8" w14:textId="250632DA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literal</w:t>
            </w:r>
          </w:p>
        </w:tc>
        <w:tc>
          <w:tcPr>
            <w:tcW w:w="1134" w:type="dxa"/>
            <w:vAlign w:val="center"/>
          </w:tcPr>
          <w:p w14:paraId="6CE59C0E" w14:textId="33766A92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3FA0C690" w14:textId="26A75F5C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字面意义的，完全按原文的，言辞刻板的；</w:t>
            </w:r>
          </w:p>
        </w:tc>
      </w:tr>
      <w:tr w:rsidR="00970566" w:rsidRPr="00256144" w14:paraId="1BA24823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739A1E1D" w14:textId="4CCA4827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293" w:type="dxa"/>
          </w:tcPr>
          <w:p w14:paraId="7A82397D" w14:textId="2AA1D18B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ambiguous</w:t>
            </w:r>
          </w:p>
        </w:tc>
        <w:tc>
          <w:tcPr>
            <w:tcW w:w="1134" w:type="dxa"/>
            <w:vAlign w:val="center"/>
          </w:tcPr>
          <w:p w14:paraId="072E43DF" w14:textId="7A93864C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14EE78F0" w14:textId="3396C91C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模棱两可的，含混不清的；不明确的；</w:t>
            </w:r>
          </w:p>
        </w:tc>
      </w:tr>
      <w:tr w:rsidR="00970566" w:rsidRPr="00256144" w14:paraId="68127632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3BB61BFD" w14:textId="5E205FF3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93" w:type="dxa"/>
          </w:tcPr>
          <w:p w14:paraId="545C985E" w14:textId="54A98DBE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vague</w:t>
            </w:r>
          </w:p>
        </w:tc>
        <w:tc>
          <w:tcPr>
            <w:tcW w:w="1134" w:type="dxa"/>
            <w:vAlign w:val="center"/>
          </w:tcPr>
          <w:p w14:paraId="76BC8B6C" w14:textId="0FC5EC30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3A3D988F" w14:textId="3E6E6433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不明确的，模糊的；粗略的；茫然的，糊涂的；</w:t>
            </w:r>
          </w:p>
        </w:tc>
      </w:tr>
      <w:tr w:rsidR="00970566" w:rsidRPr="00256144" w14:paraId="2F0A6F13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274D4A9C" w14:textId="2B0AA616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293" w:type="dxa"/>
          </w:tcPr>
          <w:p w14:paraId="5B341278" w14:textId="7575A4DE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elementary</w:t>
            </w:r>
          </w:p>
        </w:tc>
        <w:tc>
          <w:tcPr>
            <w:tcW w:w="1134" w:type="dxa"/>
            <w:vAlign w:val="center"/>
          </w:tcPr>
          <w:p w14:paraId="06AD3962" w14:textId="4DD5E1D0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3E7F2710" w14:textId="1C14B995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初级的，基础的，基本的，简单的，容易的；</w:t>
            </w:r>
          </w:p>
        </w:tc>
      </w:tr>
      <w:tr w:rsidR="00970566" w:rsidRPr="00256144" w14:paraId="150A6BAC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3E53F2B6" w14:textId="40D3DD2E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293" w:type="dxa"/>
          </w:tcPr>
          <w:p w14:paraId="3592FC8C" w14:textId="13EEC79C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dominant</w:t>
            </w:r>
          </w:p>
        </w:tc>
        <w:tc>
          <w:tcPr>
            <w:tcW w:w="1134" w:type="dxa"/>
            <w:vAlign w:val="center"/>
          </w:tcPr>
          <w:p w14:paraId="103034D0" w14:textId="7B827BDD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2466C118" w14:textId="0C3FFB46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首要的，占支配地位的，占优势的，显著的；</w:t>
            </w:r>
          </w:p>
        </w:tc>
      </w:tr>
      <w:tr w:rsidR="00970566" w:rsidRPr="00256144" w14:paraId="0BF6B33B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4BD15091" w14:textId="1B78266F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293" w:type="dxa"/>
          </w:tcPr>
          <w:p w14:paraId="380CB586" w14:textId="103B8933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organic</w:t>
            </w:r>
          </w:p>
        </w:tc>
        <w:tc>
          <w:tcPr>
            <w:tcW w:w="1134" w:type="dxa"/>
            <w:vAlign w:val="center"/>
          </w:tcPr>
          <w:p w14:paraId="482311B2" w14:textId="64122320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046AB036" w14:textId="04160FA5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有机的，绿色的；有机物的，生物的；器官的；</w:t>
            </w:r>
          </w:p>
        </w:tc>
      </w:tr>
      <w:tr w:rsidR="00970566" w:rsidRPr="00256144" w14:paraId="26E3FD60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124686F9" w14:textId="65E50145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293" w:type="dxa"/>
          </w:tcPr>
          <w:p w14:paraId="36B4BC33" w14:textId="606760E7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extinct</w:t>
            </w:r>
          </w:p>
        </w:tc>
        <w:tc>
          <w:tcPr>
            <w:tcW w:w="1134" w:type="dxa"/>
            <w:vAlign w:val="center"/>
          </w:tcPr>
          <w:p w14:paraId="21115F8D" w14:textId="27D14672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328B590C" w14:textId="36BDE9BB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已灭绝的，绝种的；消亡了的，废除了的；</w:t>
            </w:r>
          </w:p>
        </w:tc>
      </w:tr>
      <w:tr w:rsidR="00970566" w:rsidRPr="00256144" w14:paraId="4B08C4B4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137C0174" w14:textId="605F78D5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293" w:type="dxa"/>
          </w:tcPr>
          <w:p w14:paraId="17506DC0" w14:textId="2F2CE4D3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spacious</w:t>
            </w:r>
          </w:p>
        </w:tc>
        <w:tc>
          <w:tcPr>
            <w:tcW w:w="1134" w:type="dxa"/>
            <w:vAlign w:val="center"/>
          </w:tcPr>
          <w:p w14:paraId="229E4E0A" w14:textId="033C4A0F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2E248B82" w14:textId="1160F00E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宽敞的；</w:t>
            </w:r>
          </w:p>
        </w:tc>
      </w:tr>
      <w:tr w:rsidR="00970566" w:rsidRPr="00256144" w14:paraId="5534AE3E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2A6F1C5C" w14:textId="1FA6E20C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293" w:type="dxa"/>
          </w:tcPr>
          <w:p w14:paraId="039FCFA4" w14:textId="5C09ADB5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contagious</w:t>
            </w:r>
          </w:p>
        </w:tc>
        <w:tc>
          <w:tcPr>
            <w:tcW w:w="1134" w:type="dxa"/>
            <w:vAlign w:val="center"/>
          </w:tcPr>
          <w:p w14:paraId="43AFD0EF" w14:textId="68D60D0A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4AEF30EC" w14:textId="665C45E6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接触传染的，有感染力的；</w:t>
            </w:r>
          </w:p>
        </w:tc>
      </w:tr>
      <w:tr w:rsidR="00970566" w:rsidRPr="00256144" w14:paraId="43B4A359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610D5890" w14:textId="51AB8B82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293" w:type="dxa"/>
          </w:tcPr>
          <w:p w14:paraId="580B768F" w14:textId="63A8DA9D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rigid</w:t>
            </w:r>
          </w:p>
        </w:tc>
        <w:tc>
          <w:tcPr>
            <w:tcW w:w="1134" w:type="dxa"/>
            <w:vAlign w:val="center"/>
          </w:tcPr>
          <w:p w14:paraId="3188228D" w14:textId="1E9E5651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4EA24EC4" w14:textId="2288444E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严格的，刻板的；固执的，僵化的；坚硬的；</w:t>
            </w:r>
          </w:p>
        </w:tc>
      </w:tr>
      <w:tr w:rsidR="00970566" w:rsidRPr="00256144" w14:paraId="4AA2C438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03EB67A0" w14:textId="370DAFE7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293" w:type="dxa"/>
          </w:tcPr>
          <w:p w14:paraId="78F313E1" w14:textId="6CD6E549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numerous</w:t>
            </w:r>
          </w:p>
        </w:tc>
        <w:tc>
          <w:tcPr>
            <w:tcW w:w="1134" w:type="dxa"/>
            <w:vAlign w:val="center"/>
          </w:tcPr>
          <w:p w14:paraId="7F6E80BF" w14:textId="3EB71D59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4D4E29B4" w14:textId="7A22068A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众多的，许多的；</w:t>
            </w:r>
          </w:p>
        </w:tc>
      </w:tr>
      <w:tr w:rsidR="00970566" w:rsidRPr="00256144" w14:paraId="53060EB8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614E6C69" w14:textId="5FBD8AD8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293" w:type="dxa"/>
          </w:tcPr>
          <w:p w14:paraId="18A1F0B5" w14:textId="74A4E637" w:rsidR="00970566" w:rsidRPr="00970566" w:rsidRDefault="00970566" w:rsidP="00970566">
            <w:pPr>
              <w:spacing w:line="560" w:lineRule="exact"/>
              <w:ind w:firstLineChars="50" w:firstLine="140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monetary</w:t>
            </w:r>
          </w:p>
        </w:tc>
        <w:tc>
          <w:tcPr>
            <w:tcW w:w="1134" w:type="dxa"/>
            <w:vAlign w:val="center"/>
          </w:tcPr>
          <w:p w14:paraId="58B30EE7" w14:textId="6516FEFC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684FA8A7" w14:textId="7132394D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货币的，钱的；</w:t>
            </w:r>
          </w:p>
        </w:tc>
      </w:tr>
      <w:tr w:rsidR="00970566" w:rsidRPr="00256144" w14:paraId="2B312BB7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2A6F92F2" w14:textId="1CE365DA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293" w:type="dxa"/>
          </w:tcPr>
          <w:p w14:paraId="1565092F" w14:textId="024986A9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conscientious</w:t>
            </w:r>
          </w:p>
        </w:tc>
        <w:tc>
          <w:tcPr>
            <w:tcW w:w="1134" w:type="dxa"/>
            <w:vAlign w:val="center"/>
          </w:tcPr>
          <w:p w14:paraId="7E607D04" w14:textId="5F39E6C4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56A8F7A4" w14:textId="0F573D34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勤勉认真的，一丝不苟的；</w:t>
            </w:r>
          </w:p>
        </w:tc>
      </w:tr>
      <w:tr w:rsidR="00970566" w:rsidRPr="00256144" w14:paraId="3FA1D15D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1866DCDB" w14:textId="7B7EAC5F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2293" w:type="dxa"/>
          </w:tcPr>
          <w:p w14:paraId="3D337B13" w14:textId="2B429869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incidental</w:t>
            </w:r>
          </w:p>
        </w:tc>
        <w:tc>
          <w:tcPr>
            <w:tcW w:w="1134" w:type="dxa"/>
            <w:vAlign w:val="center"/>
          </w:tcPr>
          <w:p w14:paraId="193E5F4B" w14:textId="5E775C21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08DA7406" w14:textId="744CA15C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附带发生的，非有意的；伴随而来的，免不了的；</w:t>
            </w:r>
          </w:p>
        </w:tc>
      </w:tr>
      <w:tr w:rsidR="00970566" w:rsidRPr="00256144" w14:paraId="27507647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3DE9A5B1" w14:textId="5E2CAF90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2293" w:type="dxa"/>
          </w:tcPr>
          <w:p w14:paraId="47864706" w14:textId="3A8D813B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imperial</w:t>
            </w:r>
          </w:p>
        </w:tc>
        <w:tc>
          <w:tcPr>
            <w:tcW w:w="1134" w:type="dxa"/>
            <w:vAlign w:val="center"/>
          </w:tcPr>
          <w:p w14:paraId="3EEBFEE6" w14:textId="0346133E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7E9EA5ED" w14:textId="6CC93BCF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帝国的，皇帝的；</w:t>
            </w:r>
          </w:p>
        </w:tc>
      </w:tr>
      <w:tr w:rsidR="00970566" w:rsidRPr="00256144" w14:paraId="6F0BCED8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54D63AF6" w14:textId="1D783A1F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293" w:type="dxa"/>
          </w:tcPr>
          <w:p w14:paraId="39A0DFE9" w14:textId="595113B7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imperative</w:t>
            </w:r>
          </w:p>
        </w:tc>
        <w:tc>
          <w:tcPr>
            <w:tcW w:w="1134" w:type="dxa"/>
            <w:vAlign w:val="center"/>
          </w:tcPr>
          <w:p w14:paraId="7680FD5B" w14:textId="32623050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4D847F13" w14:textId="7E08378B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重要紧急的，迫切的，急需处理的；</w:t>
            </w:r>
          </w:p>
        </w:tc>
      </w:tr>
      <w:tr w:rsidR="00970566" w:rsidRPr="00256144" w14:paraId="6727E853" w14:textId="77777777" w:rsidTr="00970566">
        <w:trPr>
          <w:trHeight w:val="680"/>
        </w:trPr>
        <w:tc>
          <w:tcPr>
            <w:tcW w:w="676" w:type="dxa"/>
            <w:vAlign w:val="center"/>
          </w:tcPr>
          <w:p w14:paraId="330B3798" w14:textId="7D249C60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293" w:type="dxa"/>
          </w:tcPr>
          <w:p w14:paraId="50609743" w14:textId="1C884C0F" w:rsidR="00970566" w:rsidRPr="00970566" w:rsidRDefault="00970566" w:rsidP="00970566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970566">
              <w:rPr>
                <w:rFonts w:ascii="Arial" w:eastAsia="微软雅黑" w:hAnsi="Arial"/>
                <w:b/>
                <w:bCs/>
                <w:color w:val="032CFE"/>
                <w:sz w:val="28"/>
              </w:rPr>
              <w:t>subsequent</w:t>
            </w:r>
          </w:p>
        </w:tc>
        <w:tc>
          <w:tcPr>
            <w:tcW w:w="1134" w:type="dxa"/>
            <w:vAlign w:val="center"/>
          </w:tcPr>
          <w:p w14:paraId="6D7CAEA5" w14:textId="7BACA9B0" w:rsidR="00970566" w:rsidRPr="00256144" w:rsidRDefault="00970566" w:rsidP="0097056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5614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379" w:type="dxa"/>
          </w:tcPr>
          <w:p w14:paraId="6344F2EA" w14:textId="0AC6CE77" w:rsidR="00970566" w:rsidRPr="00970566" w:rsidRDefault="00970566" w:rsidP="00970566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566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随后的，后来的，之后的，接后的；</w:t>
            </w:r>
          </w:p>
        </w:tc>
      </w:tr>
    </w:tbl>
    <w:p w14:paraId="036FF8E7" w14:textId="3B68E342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256144">
        <w:rPr>
          <w:rFonts w:ascii="Arial" w:eastAsia="微软雅黑" w:hAnsi="Arial" w:cs="Arial"/>
          <w:b/>
          <w:bCs/>
          <w:sz w:val="32"/>
          <w:szCs w:val="48"/>
        </w:rPr>
        <w:lastRenderedPageBreak/>
        <w:t>▲</w:t>
      </w:r>
      <w:r w:rsidRPr="00256144">
        <w:rPr>
          <w:rFonts w:ascii="Arial" w:eastAsia="微软雅黑" w:hAnsi="Arial" w:cs="AppleSystemUIFont"/>
          <w:b/>
          <w:bCs/>
          <w:sz w:val="32"/>
          <w:szCs w:val="48"/>
        </w:rPr>
        <w:t xml:space="preserve"> tropical</w:t>
      </w:r>
      <w:r w:rsidRPr="00256144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[ˈtrɒpɪkl]</w:t>
      </w:r>
    </w:p>
    <w:p w14:paraId="79AC6126" w14:textId="5F9D7ED5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256144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256144">
        <w:rPr>
          <w:rFonts w:ascii="Arial" w:eastAsia="微软雅黑" w:hAnsi="Arial" w:cs="AppleSystemUIFont"/>
          <w:color w:val="032CFE"/>
          <w:sz w:val="28"/>
          <w:szCs w:val="26"/>
        </w:rPr>
        <w:t>热带的，来自热带的，产于热带的</w:t>
      </w:r>
      <w:r w:rsidRPr="00256144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611C5E33" w14:textId="0299C169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tropical 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fish </w:t>
      </w:r>
      <w:r w:rsidRPr="00256144">
        <w:rPr>
          <w:rFonts w:ascii="Arial" w:eastAsia="微软雅黑" w:hAnsi="Arial" w:cs="AppleSystemUIFont"/>
          <w:sz w:val="28"/>
          <w:szCs w:val="26"/>
        </w:rPr>
        <w:t>热带鱼</w:t>
      </w:r>
    </w:p>
    <w:p w14:paraId="1856BC45" w14:textId="18976493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256144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256144">
        <w:rPr>
          <w:rFonts w:ascii="Arial" w:eastAsia="微软雅黑" w:hAnsi="Arial" w:cs="AppleSystemUIFont"/>
          <w:b/>
          <w:bCs/>
          <w:sz w:val="32"/>
          <w:szCs w:val="48"/>
        </w:rPr>
        <w:t xml:space="preserve"> alternative</w:t>
      </w:r>
      <w:r w:rsidRPr="00256144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[ɔːlˈtɜːnətɪv]</w:t>
      </w:r>
      <w:r w:rsidRPr="00256144">
        <w:rPr>
          <w:rFonts w:ascii="Arial" w:eastAsia="微软雅黑" w:hAnsi="Arial" w:cs="AppleSystemUIFont"/>
          <w:sz w:val="28"/>
          <w:szCs w:val="44"/>
        </w:rPr>
        <w:t xml:space="preserve"> </w:t>
      </w:r>
    </w:p>
    <w:p w14:paraId="52817291" w14:textId="3150878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256144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256144">
        <w:rPr>
          <w:rFonts w:ascii="Arial" w:eastAsia="微软雅黑" w:hAnsi="Arial" w:cs="AppleSystemUIFont"/>
          <w:color w:val="032CFE"/>
          <w:sz w:val="28"/>
          <w:szCs w:val="26"/>
        </w:rPr>
        <w:t>可供替代的</w:t>
      </w:r>
      <w:r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7DD9D21D" w14:textId="7C5E53D5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an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alternative </w:t>
      </w:r>
      <w:r w:rsidRPr="00256144">
        <w:rPr>
          <w:rFonts w:ascii="Arial" w:eastAsia="微软雅黑" w:hAnsi="Arial" w:cs="AppleSystemUIFont"/>
          <w:sz w:val="28"/>
          <w:szCs w:val="26"/>
        </w:rPr>
        <w:t>method of doing sth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256144">
        <w:rPr>
          <w:rFonts w:ascii="Arial" w:eastAsia="微软雅黑" w:hAnsi="Arial" w:cs="AppleSystemUIFont"/>
          <w:sz w:val="28"/>
          <w:szCs w:val="26"/>
        </w:rPr>
        <w:t>做某事的其他方法</w:t>
      </w:r>
    </w:p>
    <w:p w14:paraId="1D8CA671" w14:textId="05843861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Do you have an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alternative </w:t>
      </w:r>
      <w:r w:rsidRPr="00256144">
        <w:rPr>
          <w:rFonts w:ascii="Arial" w:eastAsia="微软雅黑" w:hAnsi="Arial" w:cs="AppleSystemUIFont"/>
          <w:sz w:val="28"/>
          <w:szCs w:val="26"/>
        </w:rPr>
        <w:t>solution?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Pr="00256144">
        <w:rPr>
          <w:rFonts w:ascii="Arial" w:eastAsia="微软雅黑" w:hAnsi="Arial" w:cs="AppleSystemUIFont"/>
          <w:sz w:val="28"/>
          <w:szCs w:val="26"/>
        </w:rPr>
        <w:t>你有没有别的解决办法</w:t>
      </w:r>
      <w:r>
        <w:rPr>
          <w:rFonts w:ascii="Arial" w:eastAsia="微软雅黑" w:hAnsi="Arial" w:cs="AppleSystemUIFont" w:hint="eastAsia"/>
          <w:sz w:val="28"/>
          <w:szCs w:val="26"/>
        </w:rPr>
        <w:t>？</w:t>
      </w:r>
    </w:p>
    <w:p w14:paraId="37D9F95E" w14:textId="4F52F150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256144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256144">
        <w:rPr>
          <w:rFonts w:ascii="Arial" w:eastAsia="微软雅黑" w:hAnsi="Arial" w:cs="AppleSystemUIFont"/>
          <w:b/>
          <w:bCs/>
          <w:sz w:val="32"/>
          <w:szCs w:val="48"/>
        </w:rPr>
        <w:t xml:space="preserve"> marginal</w:t>
      </w:r>
      <w:r w:rsidRPr="00256144">
        <w:rPr>
          <w:rFonts w:ascii="Arial" w:eastAsia="微软雅黑" w:hAnsi="Arial" w:cs="AppleSystemUIFont"/>
          <w:sz w:val="28"/>
          <w:szCs w:val="44"/>
        </w:rPr>
        <w:t xml:space="preserve"> [ˈmɑːdʒɪnl] </w:t>
      </w:r>
    </w:p>
    <w:p w14:paraId="02B3E0F9" w14:textId="3375DA53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256144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256144">
        <w:rPr>
          <w:rFonts w:ascii="Arial" w:eastAsia="微软雅黑" w:hAnsi="Arial" w:cs="AppleSystemUIFont"/>
          <w:color w:val="032CFE"/>
          <w:sz w:val="28"/>
          <w:szCs w:val="26"/>
        </w:rPr>
        <w:t>小的，微不足道的，不重要的</w:t>
      </w:r>
      <w:r w:rsidRPr="00256144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256144">
        <w:rPr>
          <w:rFonts w:ascii="Arial" w:eastAsia="微软雅黑" w:hAnsi="Arial" w:cs="AppleSystemUIFont"/>
          <w:color w:val="032CFE"/>
          <w:sz w:val="28"/>
          <w:szCs w:val="26"/>
        </w:rPr>
        <w:t>页边空白处的</w:t>
      </w:r>
      <w:r w:rsidRPr="00256144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738B4374" w14:textId="48E3A53F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a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marginal </w:t>
      </w:r>
      <w:r w:rsidRPr="00256144">
        <w:rPr>
          <w:rFonts w:ascii="Arial" w:eastAsia="微软雅黑" w:hAnsi="Arial" w:cs="AppleSystemUIFont"/>
          <w:sz w:val="28"/>
          <w:szCs w:val="26"/>
        </w:rPr>
        <w:t>improvement in weather conditions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256144">
        <w:rPr>
          <w:rFonts w:ascii="Arial" w:eastAsia="微软雅黑" w:hAnsi="Arial" w:cs="AppleSystemUIFont"/>
          <w:sz w:val="28"/>
          <w:szCs w:val="26"/>
        </w:rPr>
        <w:t>天气条件的略微好转</w:t>
      </w:r>
    </w:p>
    <w:p w14:paraId="6A3822B5" w14:textId="54A07702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marginal </w:t>
      </w:r>
      <w:r w:rsidRPr="00256144">
        <w:rPr>
          <w:rFonts w:ascii="Arial" w:eastAsia="微软雅黑" w:hAnsi="Arial" w:cs="AppleSystemUIFont"/>
          <w:sz w:val="28"/>
          <w:szCs w:val="26"/>
        </w:rPr>
        <w:t>notes/comments </w:t>
      </w:r>
      <w:r w:rsidRPr="00256144">
        <w:rPr>
          <w:rFonts w:ascii="Arial" w:eastAsia="微软雅黑" w:hAnsi="Arial" w:cs="AppleSystemUIFont"/>
          <w:sz w:val="28"/>
          <w:szCs w:val="26"/>
        </w:rPr>
        <w:t>页边的注解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256144">
        <w:rPr>
          <w:rFonts w:ascii="Arial" w:eastAsia="微软雅黑" w:hAnsi="Arial" w:cs="AppleSystemUIFont"/>
          <w:sz w:val="28"/>
          <w:szCs w:val="26"/>
        </w:rPr>
        <w:t>评论</w:t>
      </w:r>
    </w:p>
    <w:p w14:paraId="069875C4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256144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256144">
        <w:rPr>
          <w:rFonts w:ascii="Arial" w:eastAsia="微软雅黑" w:hAnsi="Arial" w:cs="AppleSystemUIFont"/>
          <w:b/>
          <w:bCs/>
          <w:sz w:val="32"/>
          <w:szCs w:val="48"/>
        </w:rPr>
        <w:t xml:space="preserve"> literal</w:t>
      </w:r>
      <w:r w:rsidRPr="00256144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[ˈlɪtərəl]</w:t>
      </w:r>
    </w:p>
    <w:p w14:paraId="21EA84EC" w14:textId="3AC87382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256144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256144">
        <w:rPr>
          <w:rFonts w:ascii="Arial" w:eastAsia="微软雅黑" w:hAnsi="Arial" w:cs="AppleSystemUIFont"/>
          <w:color w:val="032CFE"/>
          <w:sz w:val="28"/>
          <w:szCs w:val="26"/>
        </w:rPr>
        <w:t>字面意义的，完全按原文的，言辞刻板的</w:t>
      </w:r>
      <w:r w:rsidRPr="00256144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3CFA055C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I am not referring to ‘small’ people in the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literal </w:t>
      </w:r>
      <w:r w:rsidRPr="00256144">
        <w:rPr>
          <w:rFonts w:ascii="Arial" w:eastAsia="微软雅黑" w:hAnsi="Arial" w:cs="AppleSystemUIFont"/>
          <w:sz w:val="28"/>
          <w:szCs w:val="26"/>
        </w:rPr>
        <w:t>sense of the word.</w:t>
      </w:r>
    </w:p>
    <w:p w14:paraId="5EAC7A07" w14:textId="37040789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Pr="00256144">
        <w:rPr>
          <w:rFonts w:ascii="Arial" w:eastAsia="微软雅黑" w:hAnsi="Arial" w:cs="AppleSystemUIFont"/>
          <w:sz w:val="28"/>
          <w:szCs w:val="26"/>
        </w:rPr>
        <w:t>我指的不是字面意义上的</w:t>
      </w:r>
      <w:r w:rsidRPr="00256144">
        <w:rPr>
          <w:rFonts w:ascii="Arial" w:eastAsia="微软雅黑" w:hAnsi="Arial" w:cs="AppleSystemUIFont"/>
          <w:sz w:val="28"/>
          <w:szCs w:val="26"/>
        </w:rPr>
        <w:t>“</w:t>
      </w:r>
      <w:r w:rsidRPr="00256144">
        <w:rPr>
          <w:rFonts w:ascii="Arial" w:eastAsia="微软雅黑" w:hAnsi="Arial" w:cs="AppleSystemUIFont"/>
          <w:sz w:val="28"/>
          <w:szCs w:val="26"/>
        </w:rPr>
        <w:t>小</w:t>
      </w:r>
      <w:r w:rsidRPr="00256144">
        <w:rPr>
          <w:rFonts w:ascii="Arial" w:eastAsia="微软雅黑" w:hAnsi="Arial" w:cs="AppleSystemUIFont"/>
          <w:sz w:val="28"/>
          <w:szCs w:val="26"/>
        </w:rPr>
        <w:t>”</w:t>
      </w:r>
      <w:r w:rsidRPr="00256144">
        <w:rPr>
          <w:rFonts w:ascii="Arial" w:eastAsia="微软雅黑" w:hAnsi="Arial" w:cs="AppleSystemUIFont"/>
          <w:sz w:val="28"/>
          <w:szCs w:val="26"/>
        </w:rPr>
        <w:t>人。</w:t>
      </w:r>
    </w:p>
    <w:p w14:paraId="353C2610" w14:textId="30A1ED49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a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literal 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translation </w:t>
      </w:r>
      <w:r w:rsidRPr="00256144">
        <w:rPr>
          <w:rFonts w:ascii="Arial" w:eastAsia="微软雅黑" w:hAnsi="Arial" w:cs="AppleSystemUIFont"/>
          <w:sz w:val="28"/>
          <w:szCs w:val="26"/>
        </w:rPr>
        <w:t>直译</w:t>
      </w:r>
    </w:p>
    <w:p w14:paraId="5F8CF885" w14:textId="77A08B19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256144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256144">
        <w:rPr>
          <w:rFonts w:ascii="Arial" w:eastAsia="微软雅黑" w:hAnsi="Arial" w:cs="AppleSystemUIFont"/>
          <w:b/>
          <w:bCs/>
          <w:sz w:val="32"/>
          <w:szCs w:val="48"/>
        </w:rPr>
        <w:t xml:space="preserve"> ambiguous</w:t>
      </w:r>
      <w:r w:rsidRPr="00256144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[æmˈbɪɡjuəs]</w:t>
      </w:r>
      <w:r w:rsidRPr="00256144">
        <w:rPr>
          <w:rFonts w:ascii="Arial" w:eastAsia="微软雅黑" w:hAnsi="Arial" w:cs="AppleSystemUIFont"/>
          <w:sz w:val="28"/>
          <w:szCs w:val="44"/>
        </w:rPr>
        <w:t xml:space="preserve"> </w:t>
      </w:r>
    </w:p>
    <w:p w14:paraId="77B0EAD3" w14:textId="6079E5F4" w:rsidR="00256144" w:rsidRPr="00185A67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模棱两可的，含混不清的</w:t>
      </w:r>
      <w:r w:rsidR="00185A67" w:rsidRPr="00185A67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不明确的</w:t>
      </w:r>
      <w:r w:rsidR="00185A67" w:rsidRPr="00185A67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592D9EAE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an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ambiguous 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word/term/statement  </w:t>
      </w:r>
      <w:r w:rsidRPr="00256144">
        <w:rPr>
          <w:rFonts w:ascii="Arial" w:eastAsia="微软雅黑" w:hAnsi="Arial" w:cs="AppleSystemUIFont"/>
          <w:sz w:val="28"/>
          <w:szCs w:val="26"/>
        </w:rPr>
        <w:t>模棱两可的词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256144">
        <w:rPr>
          <w:rFonts w:ascii="Arial" w:eastAsia="微软雅黑" w:hAnsi="Arial" w:cs="AppleSystemUIFont"/>
          <w:sz w:val="28"/>
          <w:szCs w:val="26"/>
        </w:rPr>
        <w:t>用语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256144">
        <w:rPr>
          <w:rFonts w:ascii="Arial" w:eastAsia="微软雅黑" w:hAnsi="Arial" w:cs="AppleSystemUIFont"/>
          <w:sz w:val="28"/>
          <w:szCs w:val="26"/>
        </w:rPr>
        <w:t>说法</w:t>
      </w:r>
    </w:p>
    <w:p w14:paraId="462D6721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Her account was deliberately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>ambiguous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256144">
        <w:rPr>
          <w:rFonts w:ascii="Arial" w:eastAsia="微软雅黑" w:hAnsi="Arial" w:cs="AppleSystemUIFont"/>
          <w:sz w:val="28"/>
          <w:szCs w:val="26"/>
        </w:rPr>
        <w:t>她的陈述故意含混不清。</w:t>
      </w:r>
    </w:p>
    <w:p w14:paraId="56DA48BC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His role has always been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>ambiguous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256144">
        <w:rPr>
          <w:rFonts w:ascii="Arial" w:eastAsia="微软雅黑" w:hAnsi="Arial" w:cs="AppleSystemUIFont"/>
          <w:sz w:val="28"/>
          <w:szCs w:val="26"/>
        </w:rPr>
        <w:t>他的角色一直不明确。</w:t>
      </w:r>
    </w:p>
    <w:p w14:paraId="0F2535C8" w14:textId="11B2709E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185A67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85A67">
        <w:rPr>
          <w:rFonts w:ascii="Arial" w:eastAsia="微软雅黑" w:hAnsi="Arial" w:cs="AppleSystemUIFont"/>
          <w:b/>
          <w:bCs/>
          <w:sz w:val="32"/>
          <w:szCs w:val="48"/>
        </w:rPr>
        <w:t xml:space="preserve"> vague</w:t>
      </w:r>
      <w:r w:rsidRPr="00185A67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[veɪɡ] </w:t>
      </w:r>
    </w:p>
    <w:p w14:paraId="218CF933" w14:textId="48700606" w:rsidR="00256144" w:rsidRPr="00185A67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185A67">
        <w:rPr>
          <w:rFonts w:ascii="Arial" w:eastAsiaTheme="minorEastAsia" w:hAnsi="Arial" w:cs="Arial"/>
          <w:color w:val="032CFE"/>
          <w:sz w:val="28"/>
          <w:szCs w:val="28"/>
        </w:rPr>
        <w:t xml:space="preserve">adj. </w:t>
      </w:r>
      <w:r w:rsidRPr="00185A67">
        <w:rPr>
          <w:rFonts w:ascii="PingFang SC" w:eastAsia="PingFang SC" w:hAnsi="Arial" w:cs="PingFang SC" w:hint="eastAsia"/>
          <w:color w:val="032CFE"/>
          <w:sz w:val="28"/>
          <w:szCs w:val="28"/>
        </w:rPr>
        <w:t>①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（思想上）不清楚的，不明确的，模糊的</w:t>
      </w:r>
      <w:r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不详细的，粗略的</w:t>
      </w:r>
      <w:r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3840CE34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to have a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vague </w:t>
      </w:r>
      <w:r w:rsidRPr="00256144">
        <w:rPr>
          <w:rFonts w:ascii="Arial" w:eastAsia="微软雅黑" w:hAnsi="Arial" w:cs="AppleSystemUIFont"/>
          <w:sz w:val="28"/>
          <w:szCs w:val="26"/>
        </w:rPr>
        <w:t>impression/memory/recollection of sth</w:t>
      </w:r>
    </w:p>
    <w:p w14:paraId="29336EF8" w14:textId="6A219487" w:rsidR="00256144" w:rsidRPr="00256144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256144" w:rsidRPr="00256144">
        <w:rPr>
          <w:rFonts w:ascii="Arial" w:eastAsia="微软雅黑" w:hAnsi="Arial" w:cs="AppleSystemUIFont"/>
          <w:sz w:val="28"/>
          <w:szCs w:val="26"/>
        </w:rPr>
        <w:t>对某事印象</w:t>
      </w:r>
      <w:r w:rsidR="00256144" w:rsidRPr="00256144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256144" w:rsidRPr="00256144">
        <w:rPr>
          <w:rFonts w:ascii="Arial" w:eastAsia="微软雅黑" w:hAnsi="Arial" w:cs="AppleSystemUIFont"/>
          <w:sz w:val="28"/>
          <w:szCs w:val="26"/>
        </w:rPr>
        <w:t>记忆模糊</w:t>
      </w:r>
    </w:p>
    <w:p w14:paraId="3534DDE9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They had only a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vague </w:t>
      </w:r>
      <w:r w:rsidRPr="00256144">
        <w:rPr>
          <w:rFonts w:ascii="Arial" w:eastAsia="微软雅黑" w:hAnsi="Arial" w:cs="AppleSystemUIFont"/>
          <w:sz w:val="28"/>
          <w:szCs w:val="26"/>
        </w:rPr>
        <w:t>idea where the place was.</w:t>
      </w:r>
    </w:p>
    <w:p w14:paraId="4264896B" w14:textId="6B6FD4E4" w:rsidR="00256144" w:rsidRPr="00256144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256144" w:rsidRPr="00256144">
        <w:rPr>
          <w:rFonts w:ascii="Arial" w:eastAsia="微软雅黑" w:hAnsi="Arial" w:cs="AppleSystemUIFont"/>
          <w:sz w:val="28"/>
          <w:szCs w:val="26"/>
        </w:rPr>
        <w:t>他们只是大概知道那个地方的位置。</w:t>
      </w:r>
    </w:p>
    <w:p w14:paraId="222D346E" w14:textId="77777777" w:rsidR="00185A67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We had only a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vague </w:t>
      </w:r>
      <w:r w:rsidRPr="00256144">
        <w:rPr>
          <w:rFonts w:ascii="Arial" w:eastAsia="微软雅黑" w:hAnsi="Arial" w:cs="AppleSystemUIFont"/>
          <w:sz w:val="28"/>
          <w:szCs w:val="26"/>
        </w:rPr>
        <w:t>description of the attacker.</w:t>
      </w:r>
    </w:p>
    <w:p w14:paraId="65EBE6D1" w14:textId="4629C997" w:rsidR="00256144" w:rsidRPr="00256144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256144" w:rsidRPr="00256144">
        <w:rPr>
          <w:rFonts w:ascii="Arial" w:eastAsia="微软雅黑" w:hAnsi="Arial" w:cs="AppleSystemUIFont"/>
          <w:sz w:val="28"/>
          <w:szCs w:val="26"/>
        </w:rPr>
        <w:t>我们只有那个袭击者的粗略描述。</w:t>
      </w:r>
    </w:p>
    <w:p w14:paraId="2602CDC6" w14:textId="59634662" w:rsidR="00256144" w:rsidRPr="00185A67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>②</w:t>
      </w:r>
      <w:r w:rsidRPr="00185A67">
        <w:rPr>
          <w:rFonts w:ascii="PingFang SC" w:eastAsia="PingFang SC" w:hAnsiTheme="minorHAnsi" w:cs="PingFang SC" w:hint="eastAsia"/>
          <w:color w:val="032CFE"/>
          <w:sz w:val="28"/>
          <w:szCs w:val="28"/>
        </w:rPr>
        <w:t xml:space="preserve"> 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(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人的行为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茫然的，糊涂的，心不在焉的</w:t>
      </w:r>
      <w:r w:rsidR="00A52AC2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549CE358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His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vague 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manner concealed a brilliant mind. </w:t>
      </w:r>
      <w:r w:rsidRPr="00256144">
        <w:rPr>
          <w:rFonts w:ascii="Arial" w:eastAsia="微软雅黑" w:hAnsi="Arial" w:cs="AppleSystemUIFont"/>
          <w:sz w:val="28"/>
          <w:szCs w:val="26"/>
        </w:rPr>
        <w:t>他大智若愚</w:t>
      </w:r>
    </w:p>
    <w:p w14:paraId="21CA8C93" w14:textId="4C2774D4" w:rsidR="00256144" w:rsidRPr="00185A67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185A67">
        <w:rPr>
          <w:rFonts w:ascii="Arial" w:eastAsia="微软雅黑" w:hAnsi="Arial" w:cs="Arial"/>
          <w:b/>
          <w:bCs/>
          <w:sz w:val="32"/>
          <w:szCs w:val="48"/>
        </w:rPr>
        <w:lastRenderedPageBreak/>
        <w:t>▲</w:t>
      </w:r>
      <w:r w:rsidRPr="00185A67">
        <w:rPr>
          <w:rFonts w:ascii="Arial" w:eastAsia="微软雅黑" w:hAnsi="Arial" w:cs="AppleSystemUIFont"/>
          <w:b/>
          <w:bCs/>
          <w:sz w:val="32"/>
          <w:szCs w:val="48"/>
        </w:rPr>
        <w:t xml:space="preserve"> elementary </w:t>
      </w:r>
      <w:r w:rsidRPr="00185A67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[elɪˈmentri]</w:t>
      </w:r>
    </w:p>
    <w:p w14:paraId="727FA290" w14:textId="140A3F7D" w:rsidR="00256144" w:rsidRPr="00185A67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初级的，基础的，基本的，简单的，容易的</w:t>
      </w:r>
      <w:r w:rsidR="00185A67" w:rsidRPr="00185A67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258C733D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at an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elementary 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level </w:t>
      </w:r>
      <w:r w:rsidRPr="00256144">
        <w:rPr>
          <w:rFonts w:ascii="Arial" w:eastAsia="微软雅黑" w:hAnsi="Arial" w:cs="AppleSystemUIFont"/>
          <w:sz w:val="28"/>
          <w:szCs w:val="26"/>
        </w:rPr>
        <w:t>处于初级水平</w:t>
      </w:r>
    </w:p>
    <w:p w14:paraId="182DA7A1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the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elementary 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laws of economics </w:t>
      </w:r>
      <w:r w:rsidRPr="00256144">
        <w:rPr>
          <w:rFonts w:ascii="Arial" w:eastAsia="微软雅黑" w:hAnsi="Arial" w:cs="AppleSystemUIFont"/>
          <w:sz w:val="28"/>
          <w:szCs w:val="26"/>
        </w:rPr>
        <w:t>基本经济法则</w:t>
      </w:r>
    </w:p>
    <w:p w14:paraId="2A84955F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elementary 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questions </w:t>
      </w:r>
      <w:r w:rsidRPr="00256144">
        <w:rPr>
          <w:rFonts w:ascii="Arial" w:eastAsia="微软雅黑" w:hAnsi="Arial" w:cs="AppleSystemUIFont"/>
          <w:sz w:val="28"/>
          <w:szCs w:val="26"/>
        </w:rPr>
        <w:t>简单的问题</w:t>
      </w:r>
    </w:p>
    <w:p w14:paraId="3B6314BC" w14:textId="3B2A8493" w:rsidR="00256144" w:rsidRPr="00185A67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185A67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85A67">
        <w:rPr>
          <w:rFonts w:ascii="Arial" w:eastAsia="微软雅黑" w:hAnsi="Arial" w:cs="AppleSystemUIFont"/>
          <w:b/>
          <w:bCs/>
          <w:sz w:val="32"/>
          <w:szCs w:val="48"/>
        </w:rPr>
        <w:t xml:space="preserve"> dominant</w:t>
      </w:r>
      <w:r w:rsidR="00185A67" w:rsidRPr="00185A67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="00185A67" w:rsidRPr="00185A67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[ˈdɒmɪnənt]</w:t>
      </w:r>
    </w:p>
    <w:p w14:paraId="631F451D" w14:textId="692CDDDB" w:rsidR="00256144" w:rsidRPr="00185A67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首要的，占支配地位的，占优势的，显著的</w:t>
      </w:r>
      <w:r w:rsidR="00185A67" w:rsidRPr="00185A67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41AB5B0D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The firm has achieved a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dominant </w:t>
      </w:r>
      <w:r w:rsidRPr="00256144">
        <w:rPr>
          <w:rFonts w:ascii="Arial" w:eastAsia="微软雅黑" w:hAnsi="Arial" w:cs="AppleSystemUIFont"/>
          <w:sz w:val="28"/>
          <w:szCs w:val="26"/>
        </w:rPr>
        <w:t>position in the world market.</w:t>
      </w:r>
    </w:p>
    <w:p w14:paraId="65D0E2AE" w14:textId="79480E52" w:rsidR="00256144" w:rsidRPr="00256144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256144" w:rsidRPr="00256144">
        <w:rPr>
          <w:rFonts w:ascii="Arial" w:eastAsia="微软雅黑" w:hAnsi="Arial" w:cs="AppleSystemUIFont"/>
          <w:sz w:val="28"/>
          <w:szCs w:val="26"/>
        </w:rPr>
        <w:t>这家公司在国际市场上占有举足轻重的地位。</w:t>
      </w:r>
    </w:p>
    <w:p w14:paraId="199508B3" w14:textId="1007DD22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Segoe UI Symbol" w:eastAsia="微软雅黑" w:hAnsi="Segoe UI Symbol" w:cs="Segoe UI Symbol"/>
          <w:sz w:val="28"/>
          <w:szCs w:val="26"/>
        </w:rPr>
        <w:t>▷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256144">
        <w:rPr>
          <w:rFonts w:ascii="Arial" w:eastAsia="微软雅黑" w:hAnsi="Arial" w:cs="AppleSystemUIFont"/>
          <w:sz w:val="28"/>
          <w:szCs w:val="44"/>
        </w:rPr>
        <w:t xml:space="preserve">predominant 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adj. </w:t>
      </w:r>
      <w:r w:rsidRPr="00256144">
        <w:rPr>
          <w:rFonts w:ascii="Arial" w:eastAsia="微软雅黑" w:hAnsi="Arial" w:cs="AppleSystemUIFont"/>
          <w:sz w:val="28"/>
          <w:szCs w:val="26"/>
        </w:rPr>
        <w:t>显著的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256144">
        <w:rPr>
          <w:rFonts w:ascii="Arial" w:eastAsia="微软雅黑" w:hAnsi="Arial" w:cs="AppleSystemUIFont"/>
          <w:sz w:val="28"/>
          <w:szCs w:val="26"/>
        </w:rPr>
        <w:t>明显的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256144">
        <w:rPr>
          <w:rFonts w:ascii="Arial" w:eastAsia="微软雅黑" w:hAnsi="Arial" w:cs="AppleSystemUIFont"/>
          <w:sz w:val="28"/>
          <w:szCs w:val="26"/>
        </w:rPr>
        <w:t>盛行的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256144">
        <w:rPr>
          <w:rFonts w:ascii="Arial" w:eastAsia="微软雅黑" w:hAnsi="Arial" w:cs="AppleSystemUIFont"/>
          <w:sz w:val="28"/>
          <w:szCs w:val="26"/>
        </w:rPr>
        <w:t>占优势的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256144">
        <w:rPr>
          <w:rFonts w:ascii="Arial" w:eastAsia="微软雅黑" w:hAnsi="Arial" w:cs="AppleSystemUIFont"/>
          <w:sz w:val="28"/>
          <w:szCs w:val="26"/>
        </w:rPr>
        <w:t>突出的</w:t>
      </w:r>
      <w:r w:rsidR="00185A67">
        <w:rPr>
          <w:rFonts w:ascii="Arial" w:eastAsia="微软雅黑" w:hAnsi="Arial" w:cs="AppleSystemUIFont" w:hint="eastAsia"/>
          <w:sz w:val="28"/>
          <w:szCs w:val="26"/>
        </w:rPr>
        <w:t>；</w:t>
      </w:r>
    </w:p>
    <w:p w14:paraId="057B8C8E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a predominant feature </w:t>
      </w:r>
      <w:r w:rsidRPr="00256144">
        <w:rPr>
          <w:rFonts w:ascii="Arial" w:eastAsia="微软雅黑" w:hAnsi="Arial" w:cs="AppleSystemUIFont"/>
          <w:sz w:val="28"/>
          <w:szCs w:val="26"/>
        </w:rPr>
        <w:t>显著特征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 a predominant culture </w:t>
      </w:r>
      <w:r w:rsidRPr="00256144">
        <w:rPr>
          <w:rFonts w:ascii="Arial" w:eastAsia="微软雅黑" w:hAnsi="Arial" w:cs="AppleSystemUIFont"/>
          <w:sz w:val="28"/>
          <w:szCs w:val="26"/>
        </w:rPr>
        <w:t>主流文化</w:t>
      </w:r>
    </w:p>
    <w:p w14:paraId="6FCBC8AC" w14:textId="136025A8" w:rsidR="00256144" w:rsidRPr="00185A67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185A67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85A67">
        <w:rPr>
          <w:rFonts w:ascii="Arial" w:eastAsia="微软雅黑" w:hAnsi="Arial" w:cs="AppleSystemUIFont"/>
          <w:b/>
          <w:bCs/>
          <w:sz w:val="32"/>
          <w:szCs w:val="48"/>
        </w:rPr>
        <w:t xml:space="preserve"> organic</w:t>
      </w:r>
      <w:r w:rsidRPr="00185A67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[ɔːˈɡænɪk] </w:t>
      </w:r>
    </w:p>
    <w:p w14:paraId="77DE6B50" w14:textId="0561F606" w:rsidR="00256144" w:rsidRPr="00DE4B6D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DE4B6D">
        <w:rPr>
          <w:rFonts w:ascii="Arial" w:eastAsiaTheme="minorEastAsia" w:hAnsi="Arial" w:cs="Arial"/>
          <w:color w:val="032CFE"/>
          <w:sz w:val="28"/>
          <w:szCs w:val="28"/>
        </w:rPr>
        <w:t xml:space="preserve">adj. </w:t>
      </w:r>
      <w:r w:rsidRPr="00DE4B6D">
        <w:rPr>
          <w:rFonts w:ascii="PingFang SC" w:eastAsia="PingFang SC" w:hAnsi="Arial" w:cs="PingFang SC" w:hint="eastAsia"/>
          <w:color w:val="032CFE"/>
          <w:sz w:val="28"/>
          <w:szCs w:val="28"/>
        </w:rPr>
        <w:t>①</w:t>
      </w:r>
      <w:r w:rsidRPr="00DE4B6D">
        <w:rPr>
          <w:rFonts w:ascii="Arial" w:eastAsia="微软雅黑" w:hAnsi="Arial" w:cs="AppleSystemUIFont"/>
          <w:color w:val="032CFE"/>
          <w:sz w:val="28"/>
          <w:szCs w:val="26"/>
        </w:rPr>
        <w:t xml:space="preserve"> </w:t>
      </w:r>
      <w:r w:rsidRPr="00DE4B6D">
        <w:rPr>
          <w:rFonts w:ascii="Arial" w:eastAsia="微软雅黑" w:hAnsi="Arial" w:cs="AppleSystemUIFont" w:hint="eastAsia"/>
          <w:color w:val="032CFE"/>
          <w:sz w:val="28"/>
          <w:szCs w:val="26"/>
        </w:rPr>
        <w:t>(</w:t>
      </w:r>
      <w:r w:rsidR="00256144" w:rsidRPr="00DE4B6D">
        <w:rPr>
          <w:rFonts w:ascii="Arial" w:eastAsia="微软雅黑" w:hAnsi="Arial" w:cs="AppleSystemUIFont"/>
          <w:color w:val="032CFE"/>
          <w:sz w:val="28"/>
          <w:szCs w:val="26"/>
        </w:rPr>
        <w:t>食品、耕作方式等</w:t>
      </w:r>
      <w:r w:rsidRPr="00DE4B6D">
        <w:rPr>
          <w:rFonts w:ascii="Arial" w:eastAsia="微软雅黑" w:hAnsi="Arial" w:cs="AppleSystemUIFont"/>
          <w:color w:val="032CFE"/>
          <w:sz w:val="28"/>
          <w:szCs w:val="26"/>
        </w:rPr>
        <w:t xml:space="preserve">) </w:t>
      </w:r>
      <w:r w:rsidR="00256144" w:rsidRPr="00DE4B6D">
        <w:rPr>
          <w:rFonts w:ascii="Arial" w:eastAsia="微软雅黑" w:hAnsi="Arial" w:cs="AppleSystemUIFont"/>
          <w:color w:val="032CFE"/>
          <w:sz w:val="28"/>
          <w:szCs w:val="26"/>
        </w:rPr>
        <w:t>有机的，不使用化肥的，绿色的</w:t>
      </w:r>
      <w:r w:rsidRPr="00DE4B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4E2687CC" w14:textId="18BB17C1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organic farming/horticulture  </w:t>
      </w:r>
      <w:r w:rsidRPr="00256144">
        <w:rPr>
          <w:rFonts w:ascii="Arial" w:eastAsia="微软雅黑" w:hAnsi="Arial" w:cs="AppleSystemUIFont"/>
          <w:sz w:val="28"/>
          <w:szCs w:val="26"/>
        </w:rPr>
        <w:t>有机种植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256144">
        <w:rPr>
          <w:rFonts w:ascii="Arial" w:eastAsia="微软雅黑" w:hAnsi="Arial" w:cs="AppleSystemUIFont"/>
          <w:sz w:val="28"/>
          <w:szCs w:val="26"/>
        </w:rPr>
        <w:t>园艺</w:t>
      </w:r>
    </w:p>
    <w:p w14:paraId="37347F91" w14:textId="1EAF08A7" w:rsidR="00256144" w:rsidRPr="00DE4B6D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DE4B6D">
        <w:rPr>
          <w:rFonts w:ascii="PingFang SC" w:eastAsia="PingFang SC" w:hAnsiTheme="minorHAnsi" w:cs="PingFang SC" w:hint="eastAsia"/>
          <w:color w:val="032CFE"/>
          <w:sz w:val="28"/>
          <w:szCs w:val="28"/>
        </w:rPr>
        <w:t xml:space="preserve">② </w:t>
      </w:r>
      <w:r w:rsidR="00256144" w:rsidRPr="00DE4B6D">
        <w:rPr>
          <w:rFonts w:ascii="Arial" w:eastAsia="微软雅黑" w:hAnsi="Arial" w:cs="AppleSystemUIFont"/>
          <w:color w:val="032CFE"/>
          <w:sz w:val="28"/>
          <w:szCs w:val="26"/>
        </w:rPr>
        <w:t>有机物的，生物的</w:t>
      </w:r>
      <w:r w:rsidRPr="00DE4B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740EAB13" w14:textId="79211650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Improve the soil by adding organic matter. </w:t>
      </w:r>
      <w:r w:rsidRPr="00256144">
        <w:rPr>
          <w:rFonts w:ascii="Arial" w:eastAsia="微软雅黑" w:hAnsi="Arial" w:cs="AppleSystemUIFont"/>
          <w:sz w:val="28"/>
          <w:szCs w:val="26"/>
        </w:rPr>
        <w:t>加入有机物以改良土壤。</w:t>
      </w:r>
    </w:p>
    <w:p w14:paraId="50B26DAA" w14:textId="07B9D6F0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organic compounds  </w:t>
      </w:r>
      <w:r w:rsidRPr="00256144">
        <w:rPr>
          <w:rFonts w:ascii="Arial" w:eastAsia="微软雅黑" w:hAnsi="Arial" w:cs="AppleSystemUIFont"/>
          <w:sz w:val="28"/>
          <w:szCs w:val="26"/>
        </w:rPr>
        <w:t>有机化合物</w:t>
      </w:r>
    </w:p>
    <w:p w14:paraId="6825EF98" w14:textId="6F06F63B" w:rsidR="00256144" w:rsidRPr="00DE4B6D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DE4B6D">
        <w:rPr>
          <w:rFonts w:ascii="PingFang SC" w:eastAsia="PingFang SC" w:hAnsiTheme="minorHAnsi" w:cs="PingFang SC" w:hint="eastAsia"/>
          <w:color w:val="032CFE"/>
          <w:sz w:val="28"/>
          <w:szCs w:val="28"/>
        </w:rPr>
        <w:t xml:space="preserve">③ </w:t>
      </w:r>
      <w:r w:rsidR="00256144" w:rsidRPr="00DE4B6D">
        <w:rPr>
          <w:rFonts w:ascii="Arial" w:eastAsia="微软雅黑" w:hAnsi="Arial" w:cs="AppleSystemUIFont"/>
          <w:color w:val="032CFE"/>
          <w:sz w:val="28"/>
          <w:szCs w:val="26"/>
        </w:rPr>
        <w:t>器官的，器质性的，官能的</w:t>
      </w:r>
    </w:p>
    <w:p w14:paraId="12657615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organic disease </w:t>
      </w:r>
      <w:r w:rsidRPr="00256144">
        <w:rPr>
          <w:rFonts w:ascii="Arial" w:eastAsia="微软雅黑" w:hAnsi="Arial" w:cs="AppleSystemUIFont"/>
          <w:sz w:val="28"/>
          <w:szCs w:val="26"/>
        </w:rPr>
        <w:t>器官疾病</w:t>
      </w:r>
    </w:p>
    <w:p w14:paraId="31C9EAB3" w14:textId="65918725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185A67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85A67">
        <w:rPr>
          <w:rFonts w:ascii="Arial" w:eastAsia="微软雅黑" w:hAnsi="Arial" w:cs="AppleSystemUIFont"/>
          <w:b/>
          <w:bCs/>
          <w:sz w:val="32"/>
          <w:szCs w:val="48"/>
        </w:rPr>
        <w:t xml:space="preserve"> extinct</w:t>
      </w:r>
      <w:r w:rsidRPr="00256144">
        <w:rPr>
          <w:rFonts w:ascii="Arial" w:eastAsia="微软雅黑" w:hAnsi="Arial" w:cs="AppleSystemUIFont"/>
          <w:sz w:val="28"/>
          <w:szCs w:val="44"/>
        </w:rPr>
        <w:t xml:space="preserve"> </w:t>
      </w:r>
      <w:r w:rsidRPr="00185A67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[ɪkˈstɪŋkt] </w:t>
      </w:r>
    </w:p>
    <w:p w14:paraId="2A3DAD5F" w14:textId="147A0EE1" w:rsidR="00256144" w:rsidRPr="00185A67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adj. </w:t>
      </w:r>
      <w:r>
        <w:rPr>
          <w:rFonts w:ascii="PingFang SC" w:eastAsia="PingFang SC" w:hAnsi="Arial" w:cs="PingFang SC" w:hint="eastAsia"/>
          <w:color w:val="1106FB"/>
          <w:sz w:val="28"/>
          <w:szCs w:val="28"/>
        </w:rPr>
        <w:t>①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 xml:space="preserve"> (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某种植物或动物等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不再存在的，已灭绝的，绝种的</w:t>
      </w:r>
      <w:r w:rsidRPr="00185A67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1B30CEE9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an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extinct 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species </w:t>
      </w:r>
      <w:r w:rsidRPr="00256144">
        <w:rPr>
          <w:rFonts w:ascii="Arial" w:eastAsia="微软雅黑" w:hAnsi="Arial" w:cs="AppleSystemUIFont"/>
          <w:sz w:val="28"/>
          <w:szCs w:val="26"/>
        </w:rPr>
        <w:t>已灭绝的物种</w:t>
      </w:r>
    </w:p>
    <w:p w14:paraId="3A7E795E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to become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extinct </w:t>
      </w:r>
      <w:r w:rsidRPr="00256144">
        <w:rPr>
          <w:rFonts w:ascii="Arial" w:eastAsia="微软雅黑" w:hAnsi="Arial" w:cs="AppleSystemUIFont"/>
          <w:sz w:val="28"/>
          <w:szCs w:val="26"/>
        </w:rPr>
        <w:t>绝种</w:t>
      </w:r>
    </w:p>
    <w:p w14:paraId="2102D1E2" w14:textId="7AA629D2" w:rsidR="00256144" w:rsidRPr="00185A67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>②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（某种类型的人、工作或生活方式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绝迹的，消亡了的，废除了的</w:t>
      </w:r>
      <w:r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043A9090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Servants are now almost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extinct </w:t>
      </w:r>
      <w:r w:rsidRPr="00256144">
        <w:rPr>
          <w:rFonts w:ascii="Arial" w:eastAsia="微软雅黑" w:hAnsi="Arial" w:cs="AppleSystemUIFont"/>
          <w:sz w:val="28"/>
          <w:szCs w:val="26"/>
        </w:rPr>
        <w:t>in modern society.</w:t>
      </w:r>
    </w:p>
    <w:p w14:paraId="0DA478D7" w14:textId="539F673B" w:rsidR="00256144" w:rsidRPr="00185A67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256144" w:rsidRPr="00256144">
        <w:rPr>
          <w:rFonts w:ascii="Arial" w:eastAsia="微软雅黑" w:hAnsi="Arial" w:cs="AppleSystemUIFont"/>
          <w:sz w:val="28"/>
          <w:szCs w:val="26"/>
        </w:rPr>
        <w:t>在现代社会里奴仆已近乎不复存在。</w:t>
      </w:r>
    </w:p>
    <w:p w14:paraId="79BC8527" w14:textId="1710D08B" w:rsidR="00256144" w:rsidRPr="00185A67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185A67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85A67">
        <w:rPr>
          <w:rFonts w:ascii="Arial" w:eastAsia="微软雅黑" w:hAnsi="Arial" w:cs="AppleSystemUIFont"/>
          <w:b/>
          <w:bCs/>
          <w:sz w:val="32"/>
          <w:szCs w:val="48"/>
        </w:rPr>
        <w:t xml:space="preserve"> spacious</w:t>
      </w:r>
      <w:r w:rsidRPr="00185A67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[ˈspeɪʃəs]</w:t>
      </w:r>
    </w:p>
    <w:p w14:paraId="504D1A16" w14:textId="2FE55515" w:rsidR="00256144" w:rsidRPr="00185A67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adj. (</w:t>
      </w: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房间或建筑物</w:t>
      </w: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宽敞的</w:t>
      </w:r>
      <w:r w:rsidR="00A52AC2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38EE8DA4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The house has a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spacious </w:t>
      </w:r>
      <w:r w:rsidRPr="00256144">
        <w:rPr>
          <w:rFonts w:ascii="Arial" w:eastAsia="微软雅黑" w:hAnsi="Arial" w:cs="AppleSystemUIFont"/>
          <w:sz w:val="28"/>
          <w:szCs w:val="26"/>
        </w:rPr>
        <w:t>kitchen and dining area.</w:t>
      </w:r>
    </w:p>
    <w:p w14:paraId="32BCA9A4" w14:textId="25482BB6" w:rsidR="00256144" w:rsidRPr="00256144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256144" w:rsidRPr="00256144">
        <w:rPr>
          <w:rFonts w:ascii="Arial" w:eastAsia="微软雅黑" w:hAnsi="Arial" w:cs="AppleSystemUIFont"/>
          <w:sz w:val="28"/>
          <w:szCs w:val="26"/>
        </w:rPr>
        <w:t>这座房子有一个宽敞的厨房和用餐区。</w:t>
      </w:r>
    </w:p>
    <w:p w14:paraId="0AC4C2FC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</w:p>
    <w:p w14:paraId="3978FF2F" w14:textId="2807C7CB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185A67">
        <w:rPr>
          <w:rFonts w:ascii="Arial" w:eastAsia="微软雅黑" w:hAnsi="Arial" w:cs="Arial"/>
          <w:b/>
          <w:bCs/>
          <w:sz w:val="32"/>
          <w:szCs w:val="48"/>
        </w:rPr>
        <w:lastRenderedPageBreak/>
        <w:t>▲</w:t>
      </w:r>
      <w:r w:rsidRPr="00185A67">
        <w:rPr>
          <w:rFonts w:ascii="Arial" w:eastAsia="微软雅黑" w:hAnsi="Arial" w:cs="AppleSystemUIFont"/>
          <w:b/>
          <w:bCs/>
          <w:sz w:val="32"/>
          <w:szCs w:val="48"/>
        </w:rPr>
        <w:t xml:space="preserve"> contagious</w:t>
      </w:r>
      <w:r w:rsidRPr="00185A67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[kənˈteɪdʒəs] </w:t>
      </w:r>
    </w:p>
    <w:p w14:paraId="71E28C68" w14:textId="0B35A351" w:rsidR="00256144" w:rsidRPr="00185A67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adj.</w:t>
      </w: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（疾病）接触传染的，有感染力的</w:t>
      </w:r>
      <w:r w:rsidR="00185A67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511FD730" w14:textId="24C0DBDD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Scarlet fever is highly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>contagious</w:t>
      </w:r>
      <w:r w:rsidRPr="00256144">
        <w:rPr>
          <w:rFonts w:ascii="Arial" w:eastAsia="微软雅黑" w:hAnsi="Arial" w:cs="AppleSystemUIFont"/>
          <w:sz w:val="28"/>
          <w:szCs w:val="26"/>
        </w:rPr>
        <w:t>.</w:t>
      </w:r>
      <w:r w:rsidR="00185A67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256144">
        <w:rPr>
          <w:rFonts w:ascii="Arial" w:eastAsia="微软雅黑" w:hAnsi="Arial" w:cs="AppleSystemUIFont"/>
          <w:sz w:val="28"/>
          <w:szCs w:val="26"/>
        </w:rPr>
        <w:t>猩红热的接触传染性很强。</w:t>
      </w:r>
    </w:p>
    <w:p w14:paraId="0B73B8A9" w14:textId="4C49079E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His enthusiasm was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>contagious</w:t>
      </w:r>
      <w:r w:rsidRPr="00256144">
        <w:rPr>
          <w:rFonts w:ascii="Arial" w:eastAsia="微软雅黑" w:hAnsi="Arial" w:cs="AppleSystemUIFont"/>
          <w:sz w:val="28"/>
          <w:szCs w:val="26"/>
        </w:rPr>
        <w:t>.</w:t>
      </w:r>
      <w:r w:rsidR="00185A67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256144">
        <w:rPr>
          <w:rFonts w:ascii="Arial" w:eastAsia="微软雅黑" w:hAnsi="Arial" w:cs="AppleSystemUIFont"/>
          <w:sz w:val="28"/>
          <w:szCs w:val="26"/>
        </w:rPr>
        <w:t>他的热情富有感染力。</w:t>
      </w:r>
    </w:p>
    <w:p w14:paraId="717FEF6D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a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contagious 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laugh </w:t>
      </w:r>
      <w:r w:rsidRPr="00256144">
        <w:rPr>
          <w:rFonts w:ascii="Arial" w:eastAsia="微软雅黑" w:hAnsi="Arial" w:cs="AppleSystemUIFont"/>
          <w:sz w:val="28"/>
          <w:szCs w:val="26"/>
        </w:rPr>
        <w:t>有感染力的笑声</w:t>
      </w:r>
    </w:p>
    <w:p w14:paraId="5411261A" w14:textId="06E6CCCB" w:rsidR="00256144" w:rsidRPr="00185A67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185A67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85A67">
        <w:rPr>
          <w:rFonts w:ascii="Arial" w:eastAsia="微软雅黑" w:hAnsi="Arial" w:cs="AppleSystemUIFont"/>
          <w:b/>
          <w:bCs/>
          <w:sz w:val="32"/>
          <w:szCs w:val="48"/>
        </w:rPr>
        <w:t xml:space="preserve"> rigid</w:t>
      </w:r>
      <w:r w:rsidRPr="00185A67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[ˈrɪdʒɪd] </w:t>
      </w:r>
    </w:p>
    <w:p w14:paraId="30EF96E0" w14:textId="7373D21F" w:rsidR="00256144" w:rsidRPr="00185A67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adj. </w:t>
      </w:r>
      <w:r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(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法律、制度或体系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)</w:t>
      </w:r>
      <w:r>
        <w:rPr>
          <w:rFonts w:ascii="Arial" w:eastAsia="微软雅黑" w:hAnsi="Arial" w:cs="AppleSystemUIFont"/>
          <w:color w:val="032CFE"/>
          <w:sz w:val="28"/>
          <w:szCs w:val="26"/>
        </w:rPr>
        <w:t xml:space="preserve"> 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严格的，刻板的，不可变更的</w:t>
      </w:r>
      <w:r w:rsidRPr="00185A67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727BEAA3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His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rigid </w:t>
      </w:r>
      <w:r w:rsidRPr="00256144">
        <w:rPr>
          <w:rFonts w:ascii="Arial" w:eastAsia="微软雅黑" w:hAnsi="Arial" w:cs="AppleSystemUIFont"/>
          <w:sz w:val="28"/>
          <w:szCs w:val="26"/>
        </w:rPr>
        <w:t>adherence to the rules made him unpopular.</w:t>
      </w:r>
    </w:p>
    <w:p w14:paraId="768F200D" w14:textId="721571EE" w:rsidR="00256144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256144" w:rsidRPr="00256144">
        <w:rPr>
          <w:rFonts w:ascii="Arial" w:eastAsia="微软雅黑" w:hAnsi="Arial" w:cs="AppleSystemUIFont"/>
          <w:sz w:val="28"/>
          <w:szCs w:val="26"/>
        </w:rPr>
        <w:t>他对规则的刻板坚持使得他不受欢迎。</w:t>
      </w:r>
    </w:p>
    <w:p w14:paraId="3BC0BDCF" w14:textId="7838C23E" w:rsidR="00185A67" w:rsidRPr="00256144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>
        <w:rPr>
          <w:rFonts w:ascii="Arial" w:eastAsia="微软雅黑" w:hAnsi="Arial" w:cs="AppleSystemUIFont" w:hint="eastAsia"/>
          <w:color w:val="032CFE"/>
          <w:sz w:val="28"/>
          <w:szCs w:val="26"/>
        </w:rPr>
        <w:t>(</w:t>
      </w: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人</w:t>
      </w: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固执的，僵化的</w:t>
      </w:r>
      <w:r w:rsidRPr="00185A67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369C886C" w14:textId="11D8F554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rigid 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attitudes </w:t>
      </w:r>
      <w:r w:rsidRPr="00256144">
        <w:rPr>
          <w:rFonts w:ascii="Arial" w:eastAsia="微软雅黑" w:hAnsi="Arial" w:cs="AppleSystemUIFont"/>
          <w:sz w:val="28"/>
          <w:szCs w:val="26"/>
        </w:rPr>
        <w:t>固执的态度</w:t>
      </w:r>
    </w:p>
    <w:p w14:paraId="2E2A78CB" w14:textId="60B19418" w:rsidR="00256144" w:rsidRPr="00185A67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③ 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(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物体或物质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="00256144" w:rsidRPr="00185A67">
        <w:rPr>
          <w:rFonts w:ascii="Arial" w:eastAsia="微软雅黑" w:hAnsi="Arial" w:cs="AppleSystemUIFont"/>
          <w:color w:val="032CFE"/>
          <w:sz w:val="28"/>
          <w:szCs w:val="26"/>
        </w:rPr>
        <w:t>坚硬的，不弯曲的，僵直的</w:t>
      </w:r>
    </w:p>
    <w:p w14:paraId="2E68CA41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a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rigid 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support for the tent </w:t>
      </w:r>
      <w:r w:rsidRPr="00256144">
        <w:rPr>
          <w:rFonts w:ascii="Arial" w:eastAsia="微软雅黑" w:hAnsi="Arial" w:cs="AppleSystemUIFont"/>
          <w:sz w:val="28"/>
          <w:szCs w:val="26"/>
        </w:rPr>
        <w:t>帐篷的坚硬的支柱</w:t>
      </w:r>
    </w:p>
    <w:p w14:paraId="0523F689" w14:textId="6659724A" w:rsidR="00256144" w:rsidRPr="00185A67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185A67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85A67">
        <w:rPr>
          <w:rFonts w:ascii="Arial" w:eastAsia="微软雅黑" w:hAnsi="Arial" w:cs="AppleSystemUIFont"/>
          <w:b/>
          <w:bCs/>
          <w:sz w:val="32"/>
          <w:szCs w:val="48"/>
        </w:rPr>
        <w:t xml:space="preserve"> numerous</w:t>
      </w:r>
      <w:r w:rsidRPr="00185A67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[ˈnjuːmərəs]</w:t>
      </w:r>
    </w:p>
    <w:p w14:paraId="4FB58DDB" w14:textId="657C221B" w:rsidR="00256144" w:rsidRPr="00185A67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众多的，许多的</w:t>
      </w:r>
      <w:r w:rsidR="00A52AC2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030FEB38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The advantages of this system are too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numerous </w:t>
      </w:r>
      <w:r w:rsidRPr="00256144">
        <w:rPr>
          <w:rFonts w:ascii="Arial" w:eastAsia="微软雅黑" w:hAnsi="Arial" w:cs="AppleSystemUIFont"/>
          <w:sz w:val="28"/>
          <w:szCs w:val="26"/>
        </w:rPr>
        <w:t>to mention.</w:t>
      </w:r>
    </w:p>
    <w:p w14:paraId="14BF82F6" w14:textId="178B47A5" w:rsidR="00256144" w:rsidRPr="00256144" w:rsidRDefault="00185A67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256144" w:rsidRPr="00256144">
        <w:rPr>
          <w:rFonts w:ascii="Arial" w:eastAsia="微软雅黑" w:hAnsi="Arial" w:cs="AppleSystemUIFont"/>
          <w:sz w:val="28"/>
          <w:szCs w:val="26"/>
        </w:rPr>
        <w:t>这套系统的好处不胜枚举。</w:t>
      </w:r>
    </w:p>
    <w:p w14:paraId="120FD304" w14:textId="77777777" w:rsidR="00256144" w:rsidRPr="00185A67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185A67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85A67">
        <w:rPr>
          <w:rFonts w:ascii="Arial" w:eastAsia="微软雅黑" w:hAnsi="Arial" w:cs="AppleSystemUIFont"/>
          <w:b/>
          <w:bCs/>
          <w:sz w:val="32"/>
          <w:szCs w:val="48"/>
        </w:rPr>
        <w:t xml:space="preserve"> monetary</w:t>
      </w:r>
      <w:r w:rsidRPr="00185A67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[ˈmʌnɪtri] </w:t>
      </w:r>
    </w:p>
    <w:p w14:paraId="041EFB0D" w14:textId="1BCEE667" w:rsidR="00256144" w:rsidRPr="00185A67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货币的，钱的（尤指一国的金融）</w:t>
      </w:r>
    </w:p>
    <w:p w14:paraId="3391D6D9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monetary 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policy/growth  </w:t>
      </w:r>
      <w:r w:rsidRPr="00256144">
        <w:rPr>
          <w:rFonts w:ascii="Arial" w:eastAsia="微软雅黑" w:hAnsi="Arial" w:cs="AppleSystemUIFont"/>
          <w:sz w:val="28"/>
          <w:szCs w:val="26"/>
        </w:rPr>
        <w:t>货币政策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256144">
        <w:rPr>
          <w:rFonts w:ascii="Arial" w:eastAsia="微软雅黑" w:hAnsi="Arial" w:cs="AppleSystemUIFont"/>
          <w:sz w:val="28"/>
          <w:szCs w:val="26"/>
        </w:rPr>
        <w:t>增长</w:t>
      </w:r>
    </w:p>
    <w:p w14:paraId="7CEC145A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an item of little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monetary </w:t>
      </w:r>
      <w:r w:rsidRPr="00256144">
        <w:rPr>
          <w:rFonts w:ascii="Arial" w:eastAsia="微软雅黑" w:hAnsi="Arial" w:cs="AppleSystemUIFont"/>
          <w:sz w:val="28"/>
          <w:szCs w:val="26"/>
        </w:rPr>
        <w:t xml:space="preserve">value </w:t>
      </w:r>
      <w:r w:rsidRPr="00256144">
        <w:rPr>
          <w:rFonts w:ascii="Arial" w:eastAsia="微软雅黑" w:hAnsi="Arial" w:cs="AppleSystemUIFont"/>
          <w:sz w:val="28"/>
          <w:szCs w:val="26"/>
        </w:rPr>
        <w:t>不怎么值钱的东西</w:t>
      </w:r>
    </w:p>
    <w:p w14:paraId="07D5B284" w14:textId="55484022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185A67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85A67">
        <w:rPr>
          <w:rFonts w:ascii="Arial" w:eastAsia="微软雅黑" w:hAnsi="Arial" w:cs="AppleSystemUIFont"/>
          <w:b/>
          <w:bCs/>
          <w:sz w:val="32"/>
          <w:szCs w:val="48"/>
        </w:rPr>
        <w:t xml:space="preserve"> conscientious</w:t>
      </w:r>
      <w:r w:rsidRPr="00185A67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[kɒnʃiˈenʃəs] </w:t>
      </w:r>
    </w:p>
    <w:p w14:paraId="2C2E2222" w14:textId="7F85AF6C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185A67">
        <w:rPr>
          <w:rFonts w:ascii="Arial" w:eastAsia="微软雅黑" w:hAnsi="Arial" w:cs="AppleSystemUIFont"/>
          <w:color w:val="032CFE"/>
          <w:sz w:val="28"/>
          <w:szCs w:val="26"/>
        </w:rPr>
        <w:t>勤勉认真的，一丝不苟的</w:t>
      </w:r>
      <w:r w:rsidR="00185A67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36A9F30D" w14:textId="0C35D606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a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conscientious </w:t>
      </w:r>
      <w:r w:rsidRPr="00256144">
        <w:rPr>
          <w:rFonts w:ascii="Arial" w:eastAsia="微软雅黑" w:hAnsi="Arial" w:cs="AppleSystemUIFont"/>
          <w:sz w:val="28"/>
          <w:szCs w:val="26"/>
        </w:rPr>
        <w:t>student/teacher</w:t>
      </w:r>
      <w:r w:rsidRPr="00256144">
        <w:rPr>
          <w:rFonts w:ascii="Arial" w:eastAsia="微软雅黑" w:hAnsi="Arial" w:cs="AppleSystemUIFont"/>
          <w:sz w:val="28"/>
          <w:szCs w:val="26"/>
        </w:rPr>
        <w:t>勤勉认真的学生</w:t>
      </w:r>
      <w:r w:rsidR="00185A67">
        <w:rPr>
          <w:rFonts w:ascii="Arial" w:eastAsia="微软雅黑" w:hAnsi="Arial" w:cs="AppleSystemUIFont" w:hint="eastAsia"/>
          <w:sz w:val="28"/>
          <w:szCs w:val="26"/>
        </w:rPr>
        <w:t>/</w:t>
      </w:r>
      <w:r w:rsidRPr="00256144">
        <w:rPr>
          <w:rFonts w:ascii="Arial" w:eastAsia="微软雅黑" w:hAnsi="Arial" w:cs="AppleSystemUIFont"/>
          <w:sz w:val="28"/>
          <w:szCs w:val="26"/>
        </w:rPr>
        <w:t>一丝不苟的老师</w:t>
      </w:r>
    </w:p>
    <w:p w14:paraId="30DE1DD4" w14:textId="77777777" w:rsidR="00256144" w:rsidRPr="00185A67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185A67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85A67">
        <w:rPr>
          <w:rFonts w:ascii="Arial" w:eastAsia="微软雅黑" w:hAnsi="Arial" w:cs="AppleSystemUIFont"/>
          <w:b/>
          <w:bCs/>
          <w:sz w:val="32"/>
          <w:szCs w:val="48"/>
        </w:rPr>
        <w:t xml:space="preserve"> incidental</w:t>
      </w:r>
      <w:r w:rsidRPr="00185A67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[ˌɪnsɪˈdentl] </w:t>
      </w:r>
    </w:p>
    <w:p w14:paraId="542B26BB" w14:textId="73A99618" w:rsidR="00256144" w:rsidRPr="00DE4B6D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DE4B6D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DE4B6D">
        <w:rPr>
          <w:rFonts w:ascii="Arial" w:eastAsia="微软雅黑" w:hAnsi="Arial" w:cs="AppleSystemUIFont"/>
          <w:color w:val="032CFE"/>
          <w:sz w:val="28"/>
          <w:szCs w:val="26"/>
        </w:rPr>
        <w:t>附带发生的，非有意的</w:t>
      </w:r>
      <w:r w:rsidRPr="00DE4B6D">
        <w:rPr>
          <w:rFonts w:ascii="Arial" w:eastAsia="微软雅黑" w:hAnsi="Arial" w:cs="AppleSystemUIFont"/>
          <w:color w:val="032CFE"/>
          <w:sz w:val="28"/>
          <w:szCs w:val="26"/>
        </w:rPr>
        <w:t xml:space="preserve"> ~ (to sth) </w:t>
      </w:r>
      <w:r w:rsidR="00DE4B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="00DE4B6D" w:rsidRPr="00DE4B6D">
        <w:rPr>
          <w:rFonts w:ascii="Arial" w:eastAsia="微软雅黑" w:hAnsi="Arial" w:cs="AppleSystemUIFont"/>
          <w:color w:val="032CFE"/>
          <w:sz w:val="28"/>
          <w:szCs w:val="26"/>
        </w:rPr>
        <w:t>作为自然结果的，伴随而来的，免不了的</w:t>
      </w:r>
      <w:r w:rsidR="00DE4B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1679B02C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The discovery was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incidental </w:t>
      </w:r>
      <w:r w:rsidRPr="00256144">
        <w:rPr>
          <w:rFonts w:ascii="Arial" w:eastAsia="微软雅黑" w:hAnsi="Arial" w:cs="AppleSystemUIFont"/>
          <w:sz w:val="28"/>
          <w:szCs w:val="26"/>
        </w:rPr>
        <w:t>to their main research.</w:t>
      </w:r>
    </w:p>
    <w:p w14:paraId="55685276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ab/>
      </w:r>
      <w:r w:rsidRPr="00256144">
        <w:rPr>
          <w:rFonts w:ascii="Arial" w:eastAsia="微软雅黑" w:hAnsi="Arial" w:cs="AppleSystemUIFont"/>
          <w:sz w:val="28"/>
          <w:szCs w:val="26"/>
        </w:rPr>
        <w:t>这一发现是他们主要研究中的附带收获。</w:t>
      </w:r>
    </w:p>
    <w:p w14:paraId="420C56F5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These risks are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incidental </w:t>
      </w:r>
      <w:r w:rsidRPr="00256144">
        <w:rPr>
          <w:rFonts w:ascii="Arial" w:eastAsia="微软雅黑" w:hAnsi="Arial" w:cs="AppleSystemUIFont"/>
          <w:sz w:val="28"/>
          <w:szCs w:val="26"/>
        </w:rPr>
        <w:t>to the work of a firefighter.</w:t>
      </w:r>
    </w:p>
    <w:p w14:paraId="6E70C327" w14:textId="7F2491F3" w:rsid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ab/>
      </w:r>
      <w:r w:rsidRPr="00256144">
        <w:rPr>
          <w:rFonts w:ascii="Arial" w:eastAsia="微软雅黑" w:hAnsi="Arial" w:cs="AppleSystemUIFont"/>
          <w:sz w:val="28"/>
          <w:szCs w:val="26"/>
        </w:rPr>
        <w:t>这些风险是担任消防员不可避免的。</w:t>
      </w:r>
    </w:p>
    <w:p w14:paraId="39000174" w14:textId="77777777" w:rsidR="00DE4B6D" w:rsidRPr="00256144" w:rsidRDefault="00DE4B6D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</w:p>
    <w:p w14:paraId="76FB9A50" w14:textId="6CBC58B2" w:rsidR="00256144" w:rsidRPr="00DE4B6D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DE4B6D">
        <w:rPr>
          <w:rFonts w:ascii="Arial" w:eastAsia="微软雅黑" w:hAnsi="Arial" w:cs="Arial"/>
          <w:b/>
          <w:bCs/>
          <w:sz w:val="32"/>
          <w:szCs w:val="48"/>
        </w:rPr>
        <w:lastRenderedPageBreak/>
        <w:t>▲</w:t>
      </w:r>
      <w:r w:rsidRPr="00DE4B6D">
        <w:rPr>
          <w:rFonts w:ascii="Arial" w:eastAsia="微软雅黑" w:hAnsi="Arial" w:cs="AppleSystemUIFont"/>
          <w:b/>
          <w:bCs/>
          <w:sz w:val="32"/>
          <w:szCs w:val="48"/>
        </w:rPr>
        <w:t xml:space="preserve"> imperial</w:t>
      </w:r>
      <w:r w:rsidRPr="00DE4B6D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[ɪmˈpɪəriəl]</w:t>
      </w:r>
    </w:p>
    <w:p w14:paraId="2D5BE5AD" w14:textId="5B90F09E" w:rsidR="00256144" w:rsidRPr="00DE4B6D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44"/>
        </w:rPr>
      </w:pPr>
      <w:r w:rsidRPr="00DE4B6D">
        <w:rPr>
          <w:rFonts w:ascii="Arial" w:eastAsia="微软雅黑" w:hAnsi="Arial" w:cs="AppleSystemUIFont"/>
          <w:color w:val="032CFE"/>
          <w:sz w:val="28"/>
        </w:rPr>
        <w:t xml:space="preserve">adj. </w:t>
      </w:r>
      <w:r w:rsidRPr="00DE4B6D">
        <w:rPr>
          <w:rFonts w:ascii="Arial" w:eastAsia="微软雅黑" w:hAnsi="Arial" w:cs="AppleSystemUIFont"/>
          <w:color w:val="032CFE"/>
          <w:sz w:val="28"/>
          <w:szCs w:val="44"/>
        </w:rPr>
        <w:t>帝国的，皇帝的</w:t>
      </w:r>
      <w:r w:rsidR="00970566">
        <w:rPr>
          <w:rFonts w:ascii="Arial" w:eastAsia="微软雅黑" w:hAnsi="Arial" w:cs="AppleSystemUIFont" w:hint="eastAsia"/>
          <w:color w:val="032CFE"/>
          <w:sz w:val="28"/>
          <w:szCs w:val="44"/>
        </w:rPr>
        <w:t>；</w:t>
      </w:r>
    </w:p>
    <w:p w14:paraId="07328B22" w14:textId="6D0F0361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the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imperial </w:t>
      </w:r>
      <w:r w:rsidRPr="00256144">
        <w:rPr>
          <w:rFonts w:ascii="Arial" w:eastAsia="微软雅黑" w:hAnsi="Arial" w:cs="AppleSystemUIFont"/>
          <w:sz w:val="28"/>
          <w:szCs w:val="26"/>
        </w:rPr>
        <w:t>family/palace/army</w:t>
      </w:r>
      <w:r w:rsidR="00DE4B6D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256144">
        <w:rPr>
          <w:rFonts w:ascii="Arial" w:eastAsia="微软雅黑" w:hAnsi="Arial" w:cs="AppleSystemUIFont"/>
          <w:sz w:val="28"/>
          <w:szCs w:val="26"/>
        </w:rPr>
        <w:t>皇室家族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256144">
        <w:rPr>
          <w:rFonts w:ascii="Arial" w:eastAsia="微软雅黑" w:hAnsi="Arial" w:cs="AppleSystemUIFont"/>
          <w:sz w:val="28"/>
          <w:szCs w:val="26"/>
        </w:rPr>
        <w:t>皇宫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256144">
        <w:rPr>
          <w:rFonts w:ascii="Arial" w:eastAsia="微软雅黑" w:hAnsi="Arial" w:cs="AppleSystemUIFont"/>
          <w:sz w:val="28"/>
          <w:szCs w:val="26"/>
        </w:rPr>
        <w:t>皇家陆军</w:t>
      </w:r>
    </w:p>
    <w:p w14:paraId="16E5CA4E" w14:textId="7AA64120" w:rsidR="00256144" w:rsidRPr="00DE4B6D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imperial </w:t>
      </w:r>
      <w:r w:rsidRPr="00256144">
        <w:rPr>
          <w:rFonts w:ascii="Arial" w:eastAsia="微软雅黑" w:hAnsi="Arial" w:cs="AppleSystemUIFont"/>
          <w:sz w:val="28"/>
          <w:szCs w:val="26"/>
        </w:rPr>
        <w:t>power/expansion</w:t>
      </w:r>
      <w:r w:rsidRPr="00256144">
        <w:rPr>
          <w:rFonts w:ascii="Arial" w:eastAsia="微软雅黑" w:hAnsi="Arial" w:cs="AppleSystemUIFont"/>
          <w:sz w:val="28"/>
          <w:szCs w:val="26"/>
        </w:rPr>
        <w:tab/>
      </w:r>
      <w:r w:rsidRPr="00256144">
        <w:rPr>
          <w:rFonts w:ascii="Arial" w:eastAsia="微软雅黑" w:hAnsi="Arial" w:cs="AppleSystemUIFont"/>
          <w:sz w:val="28"/>
          <w:szCs w:val="26"/>
        </w:rPr>
        <w:t>皇权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256144">
        <w:rPr>
          <w:rFonts w:ascii="Arial" w:eastAsia="微软雅黑" w:hAnsi="Arial" w:cs="AppleSystemUIFont"/>
          <w:sz w:val="28"/>
          <w:szCs w:val="26"/>
        </w:rPr>
        <w:t>帝国的扩张</w:t>
      </w:r>
    </w:p>
    <w:p w14:paraId="088ED507" w14:textId="700A150D" w:rsidR="00256144" w:rsidRPr="00DE4B6D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DE4B6D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DE4B6D">
        <w:rPr>
          <w:rFonts w:ascii="Arial" w:eastAsia="微软雅黑" w:hAnsi="Arial" w:cs="AppleSystemUIFont"/>
          <w:b/>
          <w:bCs/>
          <w:sz w:val="32"/>
          <w:szCs w:val="48"/>
        </w:rPr>
        <w:t xml:space="preserve"> imperative</w:t>
      </w:r>
      <w:r w:rsidRPr="00DE4B6D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[ɪmˈperətɪv] </w:t>
      </w:r>
    </w:p>
    <w:p w14:paraId="6A8F13FB" w14:textId="571D69E0" w:rsidR="00256144" w:rsidRPr="00DE4B6D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DE4B6D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DE4B6D">
        <w:rPr>
          <w:rFonts w:ascii="Arial" w:eastAsia="微软雅黑" w:hAnsi="Arial" w:cs="AppleSystemUIFont"/>
          <w:color w:val="032CFE"/>
          <w:sz w:val="28"/>
          <w:szCs w:val="26"/>
        </w:rPr>
        <w:t>重要紧急的，迫切的，急需处理的</w:t>
      </w:r>
      <w:r w:rsidR="00DE4B6D" w:rsidRPr="00DE4B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0DFE64FF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It is absolutely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imperative </w:t>
      </w:r>
      <w:r w:rsidRPr="00256144">
        <w:rPr>
          <w:rFonts w:ascii="Arial" w:eastAsia="微软雅黑" w:hAnsi="Arial" w:cs="AppleSystemUIFont"/>
          <w:sz w:val="28"/>
          <w:szCs w:val="26"/>
        </w:rPr>
        <w:t>that we finish by next week.</w:t>
      </w:r>
    </w:p>
    <w:p w14:paraId="737531D2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256144">
        <w:rPr>
          <w:rFonts w:ascii="Arial" w:eastAsia="微软雅黑" w:hAnsi="Arial" w:cs="AppleSystemUIFont"/>
          <w:sz w:val="28"/>
          <w:szCs w:val="26"/>
        </w:rPr>
        <w:tab/>
      </w:r>
      <w:r w:rsidRPr="00256144">
        <w:rPr>
          <w:rFonts w:ascii="Arial" w:eastAsia="微软雅黑" w:hAnsi="Arial" w:cs="AppleSystemUIFont"/>
          <w:sz w:val="28"/>
          <w:szCs w:val="26"/>
        </w:rPr>
        <w:t>我们的当务之急是必须于下周完成。</w:t>
      </w:r>
    </w:p>
    <w:p w14:paraId="7205456A" w14:textId="2CE2317B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DE4B6D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DE4B6D">
        <w:rPr>
          <w:rFonts w:ascii="Arial" w:eastAsia="微软雅黑" w:hAnsi="Arial" w:cs="AppleSystemUIFont"/>
          <w:b/>
          <w:bCs/>
          <w:sz w:val="32"/>
          <w:szCs w:val="48"/>
        </w:rPr>
        <w:t xml:space="preserve"> subsequent</w:t>
      </w:r>
      <w:r w:rsidR="00DE4B6D" w:rsidRPr="00DE4B6D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="00DE4B6D" w:rsidRPr="00DE4B6D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[ˈsʌbsɪkwənt]</w:t>
      </w:r>
    </w:p>
    <w:p w14:paraId="4F44E4B9" w14:textId="63303BA7" w:rsidR="00256144" w:rsidRPr="00DE4B6D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DE4B6D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DE4B6D">
        <w:rPr>
          <w:rFonts w:ascii="Arial" w:eastAsia="微软雅黑" w:hAnsi="Arial" w:cs="AppleSystemUIFont"/>
          <w:color w:val="032CFE"/>
          <w:sz w:val="28"/>
          <w:szCs w:val="26"/>
        </w:rPr>
        <w:t>随后的，后来的，之后的，接后的</w:t>
      </w:r>
      <w:r w:rsidR="00DE4B6D" w:rsidRPr="00DE4B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210778BB" w14:textId="77777777" w:rsidR="00256144" w:rsidRPr="00256144" w:rsidRDefault="00256144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256144">
        <w:rPr>
          <w:rFonts w:ascii="Arial" w:eastAsia="微软雅黑" w:hAnsi="Arial" w:cs="AppleSystemUIFont"/>
          <w:sz w:val="28"/>
          <w:szCs w:val="26"/>
        </w:rPr>
        <w:t xml:space="preserve">eg. Developments on this issue will be dealt with in a </w:t>
      </w:r>
      <w:r w:rsidRPr="00DE4B6D">
        <w:rPr>
          <w:rFonts w:ascii="Arial" w:eastAsia="微软雅黑" w:hAnsi="Arial" w:cs="AppleSystemUIFont"/>
          <w:color w:val="FF0000"/>
          <w:sz w:val="28"/>
          <w:szCs w:val="26"/>
        </w:rPr>
        <w:t xml:space="preserve">subsequent </w:t>
      </w:r>
      <w:r w:rsidRPr="00256144">
        <w:rPr>
          <w:rFonts w:ascii="Arial" w:eastAsia="微软雅黑" w:hAnsi="Arial" w:cs="AppleSystemUIFont"/>
          <w:sz w:val="28"/>
          <w:szCs w:val="26"/>
        </w:rPr>
        <w:t>report.</w:t>
      </w:r>
    </w:p>
    <w:p w14:paraId="03C39AAF" w14:textId="4C6D7053" w:rsidR="00105009" w:rsidRPr="00256144" w:rsidRDefault="00DE4B6D" w:rsidP="002561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ExternalUIFontSimplifiedCh"/>
          <w:sz w:val="28"/>
          <w:szCs w:val="26"/>
        </w:rPr>
        <w:tab/>
      </w:r>
      <w:r w:rsidR="00256144" w:rsidRPr="00256144">
        <w:rPr>
          <w:rFonts w:ascii="Arial" w:eastAsia="微软雅黑" w:hAnsi="Arial" w:cs="AppleExternalUIFontSimplifiedCh" w:hint="eastAsia"/>
          <w:sz w:val="28"/>
          <w:szCs w:val="26"/>
        </w:rPr>
        <w:t>这个问题的发展将在以后的报道中予以说明。</w:t>
      </w:r>
    </w:p>
    <w:sectPr w:rsidR="00105009" w:rsidRPr="00256144" w:rsidSect="002275F7">
      <w:headerReference w:type="even" r:id="rId7"/>
      <w:footerReference w:type="default" r:id="rId8"/>
      <w:headerReference w:type="first" r:id="rId9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8F429" w14:textId="77777777" w:rsidR="00855D99" w:rsidRDefault="00855D99" w:rsidP="002275F7">
      <w:r>
        <w:separator/>
      </w:r>
    </w:p>
  </w:endnote>
  <w:endnote w:type="continuationSeparator" w:id="0">
    <w:p w14:paraId="5066CB71" w14:textId="77777777" w:rsidR="00855D99" w:rsidRDefault="00855D99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01EFF" w14:textId="77777777" w:rsidR="00855D99" w:rsidRDefault="00855D99" w:rsidP="002275F7">
      <w:r>
        <w:separator/>
      </w:r>
    </w:p>
  </w:footnote>
  <w:footnote w:type="continuationSeparator" w:id="0">
    <w:p w14:paraId="37D6D646" w14:textId="77777777" w:rsidR="00855D99" w:rsidRDefault="00855D99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855D99">
    <w:pPr>
      <w:pStyle w:val="a4"/>
    </w:pPr>
    <w:r>
      <w:rPr>
        <w:noProof/>
      </w:rPr>
      <w:pict w14:anchorId="449323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855D99">
    <w:pPr>
      <w:pStyle w:val="a4"/>
    </w:pPr>
    <w:r>
      <w:rPr>
        <w:noProof/>
      </w:rPr>
      <w:pict w14:anchorId="56CAED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6D28"/>
    <w:rsid w:val="00020437"/>
    <w:rsid w:val="000228E2"/>
    <w:rsid w:val="00043971"/>
    <w:rsid w:val="00071F8D"/>
    <w:rsid w:val="00077DAD"/>
    <w:rsid w:val="00097869"/>
    <w:rsid w:val="000B373A"/>
    <w:rsid w:val="000B4E00"/>
    <w:rsid w:val="000C74BB"/>
    <w:rsid w:val="000D06F9"/>
    <w:rsid w:val="000D4717"/>
    <w:rsid w:val="000D5271"/>
    <w:rsid w:val="000F7F31"/>
    <w:rsid w:val="00105009"/>
    <w:rsid w:val="00110044"/>
    <w:rsid w:val="00137558"/>
    <w:rsid w:val="00153A99"/>
    <w:rsid w:val="00185A67"/>
    <w:rsid w:val="00193F81"/>
    <w:rsid w:val="001A7D20"/>
    <w:rsid w:val="001D1EB0"/>
    <w:rsid w:val="001E10DE"/>
    <w:rsid w:val="001E64D9"/>
    <w:rsid w:val="00200E6F"/>
    <w:rsid w:val="002275F7"/>
    <w:rsid w:val="00256144"/>
    <w:rsid w:val="0026184E"/>
    <w:rsid w:val="00291192"/>
    <w:rsid w:val="002C0DF5"/>
    <w:rsid w:val="002C6E0A"/>
    <w:rsid w:val="002F3259"/>
    <w:rsid w:val="00317494"/>
    <w:rsid w:val="00325595"/>
    <w:rsid w:val="00326EE4"/>
    <w:rsid w:val="003723FF"/>
    <w:rsid w:val="003B3BAE"/>
    <w:rsid w:val="003D3E4F"/>
    <w:rsid w:val="003E5513"/>
    <w:rsid w:val="004018EB"/>
    <w:rsid w:val="00404841"/>
    <w:rsid w:val="00424C96"/>
    <w:rsid w:val="00490539"/>
    <w:rsid w:val="004B248B"/>
    <w:rsid w:val="0052153B"/>
    <w:rsid w:val="00534E88"/>
    <w:rsid w:val="0056681A"/>
    <w:rsid w:val="005714D1"/>
    <w:rsid w:val="00581FA3"/>
    <w:rsid w:val="005D4623"/>
    <w:rsid w:val="006418B0"/>
    <w:rsid w:val="0064383C"/>
    <w:rsid w:val="006576A3"/>
    <w:rsid w:val="006778C6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22127"/>
    <w:rsid w:val="0073544F"/>
    <w:rsid w:val="00735B1C"/>
    <w:rsid w:val="00772BC1"/>
    <w:rsid w:val="007B6093"/>
    <w:rsid w:val="007B7D7F"/>
    <w:rsid w:val="007C7B08"/>
    <w:rsid w:val="007D6AE2"/>
    <w:rsid w:val="007E21FF"/>
    <w:rsid w:val="007F04EC"/>
    <w:rsid w:val="007F6703"/>
    <w:rsid w:val="00831F7F"/>
    <w:rsid w:val="00855D99"/>
    <w:rsid w:val="0088163F"/>
    <w:rsid w:val="0088197B"/>
    <w:rsid w:val="00894BF7"/>
    <w:rsid w:val="008B2382"/>
    <w:rsid w:val="008C733C"/>
    <w:rsid w:val="00907E0E"/>
    <w:rsid w:val="00970566"/>
    <w:rsid w:val="0098553A"/>
    <w:rsid w:val="009B3DE6"/>
    <w:rsid w:val="009D573A"/>
    <w:rsid w:val="00A036E2"/>
    <w:rsid w:val="00A04DA0"/>
    <w:rsid w:val="00A115C4"/>
    <w:rsid w:val="00A24930"/>
    <w:rsid w:val="00A34847"/>
    <w:rsid w:val="00A3734F"/>
    <w:rsid w:val="00A52AC2"/>
    <w:rsid w:val="00A662F2"/>
    <w:rsid w:val="00A86B14"/>
    <w:rsid w:val="00AB4A68"/>
    <w:rsid w:val="00AC6820"/>
    <w:rsid w:val="00B14836"/>
    <w:rsid w:val="00B159FA"/>
    <w:rsid w:val="00B72013"/>
    <w:rsid w:val="00BA6CF1"/>
    <w:rsid w:val="00BB77E4"/>
    <w:rsid w:val="00BC7392"/>
    <w:rsid w:val="00C0351F"/>
    <w:rsid w:val="00C11956"/>
    <w:rsid w:val="00C14904"/>
    <w:rsid w:val="00C20590"/>
    <w:rsid w:val="00C21AD1"/>
    <w:rsid w:val="00C35ECF"/>
    <w:rsid w:val="00C5519B"/>
    <w:rsid w:val="00C9528A"/>
    <w:rsid w:val="00CA69D7"/>
    <w:rsid w:val="00CB189D"/>
    <w:rsid w:val="00D46687"/>
    <w:rsid w:val="00D63633"/>
    <w:rsid w:val="00D81DD1"/>
    <w:rsid w:val="00D87031"/>
    <w:rsid w:val="00DB0FAF"/>
    <w:rsid w:val="00DC1AEC"/>
    <w:rsid w:val="00DE17B4"/>
    <w:rsid w:val="00DE4B6D"/>
    <w:rsid w:val="00E02682"/>
    <w:rsid w:val="00E13746"/>
    <w:rsid w:val="00E412BA"/>
    <w:rsid w:val="00E71644"/>
    <w:rsid w:val="00E92A1C"/>
    <w:rsid w:val="00E95FE1"/>
    <w:rsid w:val="00EA07D6"/>
    <w:rsid w:val="00EC3083"/>
    <w:rsid w:val="00F14C47"/>
    <w:rsid w:val="00F2601D"/>
    <w:rsid w:val="00F371B1"/>
    <w:rsid w:val="00F37318"/>
    <w:rsid w:val="00F63BA1"/>
    <w:rsid w:val="00F840B0"/>
    <w:rsid w:val="00F87DF9"/>
    <w:rsid w:val="00F938D2"/>
    <w:rsid w:val="00FA57EC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73</TotalTime>
  <Pages>5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2022-10-09T08:34:00Z</cp:lastPrinted>
  <dcterms:created xsi:type="dcterms:W3CDTF">2022-10-09T08:34:00Z</dcterms:created>
  <dcterms:modified xsi:type="dcterms:W3CDTF">2022-10-10T04:35:00Z</dcterms:modified>
</cp:coreProperties>
</file>