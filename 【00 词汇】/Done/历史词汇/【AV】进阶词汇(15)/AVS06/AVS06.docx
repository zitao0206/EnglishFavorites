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255DAC50" w:rsidR="00772BC1" w:rsidRPr="00D84DAB" w:rsidRDefault="002C6E0A" w:rsidP="00D84DAB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D84DAB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4B248B" w:rsidRPr="00D84DAB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0</w:t>
      </w:r>
      <w:r w:rsidR="00CB189D" w:rsidRPr="00D84DAB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6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8"/>
        <w:gridCol w:w="2099"/>
        <w:gridCol w:w="590"/>
        <w:gridCol w:w="7105"/>
      </w:tblGrid>
      <w:tr w:rsidR="00BB7ECF" w:rsidRPr="00D84DAB" w14:paraId="3D09F3B3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08884751" w14:textId="07E54C9B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75" w:type="dxa"/>
            <w:vAlign w:val="center"/>
          </w:tcPr>
          <w:p w14:paraId="6F249BE8" w14:textId="5D1593BE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cater</w:t>
            </w:r>
          </w:p>
        </w:tc>
        <w:tc>
          <w:tcPr>
            <w:tcW w:w="563" w:type="dxa"/>
            <w:vAlign w:val="center"/>
          </w:tcPr>
          <w:p w14:paraId="7D771F23" w14:textId="12DBE49A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5DF28CA1" w14:textId="44FD5728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迎合需求，提供服务；提供饮食，承办酒席；</w:t>
            </w:r>
          </w:p>
        </w:tc>
      </w:tr>
      <w:tr w:rsidR="00BB7ECF" w:rsidRPr="00D84DAB" w14:paraId="615772FF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41D6F37E" w14:textId="423916F1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14:paraId="6E47FDF7" w14:textId="4FFBB51B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confine</w:t>
            </w:r>
          </w:p>
        </w:tc>
        <w:tc>
          <w:tcPr>
            <w:tcW w:w="563" w:type="dxa"/>
            <w:vAlign w:val="center"/>
          </w:tcPr>
          <w:p w14:paraId="6561DDEC" w14:textId="02C0AF6C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768B8418" w14:textId="5037255E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限制，限定；监禁；禁闭；</w:t>
            </w:r>
          </w:p>
        </w:tc>
      </w:tr>
      <w:tr w:rsidR="00BB7ECF" w:rsidRPr="00D84DAB" w14:paraId="04D618C3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72E3783A" w14:textId="4A6444BF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14:paraId="1B882FE0" w14:textId="1FED6FF1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curb</w:t>
            </w:r>
          </w:p>
        </w:tc>
        <w:tc>
          <w:tcPr>
            <w:tcW w:w="563" w:type="dxa"/>
            <w:vAlign w:val="center"/>
          </w:tcPr>
          <w:p w14:paraId="13EA89E7" w14:textId="72B324D8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27B9253B" w14:textId="3F240651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控制，抑制，限定，约束</w:t>
            </w:r>
            <w:r w:rsidRPr="00BB7ECF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;</w:t>
            </w:r>
          </w:p>
        </w:tc>
      </w:tr>
      <w:tr w:rsidR="00BB7ECF" w:rsidRPr="00D84DAB" w14:paraId="15EE575C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24809987" w14:textId="2970344A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75" w:type="dxa"/>
            <w:vAlign w:val="center"/>
          </w:tcPr>
          <w:p w14:paraId="748E9BB8" w14:textId="6C0605FC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deem</w:t>
            </w:r>
          </w:p>
        </w:tc>
        <w:tc>
          <w:tcPr>
            <w:tcW w:w="563" w:type="dxa"/>
            <w:vAlign w:val="center"/>
          </w:tcPr>
          <w:p w14:paraId="6CE59C0E" w14:textId="7642810E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3FA0C690" w14:textId="4DE5A795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认为，视为，相信；</w:t>
            </w:r>
          </w:p>
        </w:tc>
      </w:tr>
      <w:tr w:rsidR="00BB7ECF" w:rsidRPr="00D84DAB" w14:paraId="1BA24823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739A1E1D" w14:textId="4CCA4827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75" w:type="dxa"/>
            <w:vAlign w:val="center"/>
          </w:tcPr>
          <w:p w14:paraId="7A82397D" w14:textId="7EA78D28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distract</w:t>
            </w:r>
          </w:p>
        </w:tc>
        <w:tc>
          <w:tcPr>
            <w:tcW w:w="563" w:type="dxa"/>
            <w:vAlign w:val="center"/>
          </w:tcPr>
          <w:p w14:paraId="072E43DF" w14:textId="6EBD4660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14EE78F0" w14:textId="7F172A31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转移；分散，使分心；</w:t>
            </w:r>
          </w:p>
        </w:tc>
      </w:tr>
      <w:tr w:rsidR="00BB7ECF" w:rsidRPr="00D84DAB" w14:paraId="68127632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3BB61BFD" w14:textId="5E205FF3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75" w:type="dxa"/>
            <w:vAlign w:val="center"/>
          </w:tcPr>
          <w:p w14:paraId="545C985E" w14:textId="17143F88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eliminate</w:t>
            </w:r>
          </w:p>
        </w:tc>
        <w:tc>
          <w:tcPr>
            <w:tcW w:w="563" w:type="dxa"/>
            <w:vAlign w:val="center"/>
          </w:tcPr>
          <w:p w14:paraId="76BC8B6C" w14:textId="2E949F7C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3A3D988F" w14:textId="2FEC6786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排除，清除，消除；消灭，干掉；淘汰；</w:t>
            </w:r>
          </w:p>
        </w:tc>
      </w:tr>
      <w:tr w:rsidR="00BB7ECF" w:rsidRPr="00D84DAB" w14:paraId="2F0A6F13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274D4A9C" w14:textId="2B0AA616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75" w:type="dxa"/>
            <w:vAlign w:val="center"/>
          </w:tcPr>
          <w:p w14:paraId="5B341278" w14:textId="730ED9B3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illustrate</w:t>
            </w:r>
          </w:p>
        </w:tc>
        <w:tc>
          <w:tcPr>
            <w:tcW w:w="563" w:type="dxa"/>
            <w:vAlign w:val="center"/>
          </w:tcPr>
          <w:p w14:paraId="06AD3962" w14:textId="164443DE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3E7F2710" w14:textId="5B32B390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加插图于，给…做图表；说明，解释，阐明；</w:t>
            </w:r>
          </w:p>
        </w:tc>
      </w:tr>
      <w:tr w:rsidR="00BB7ECF" w:rsidRPr="00D84DAB" w14:paraId="150A6BAC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3E53F2B6" w14:textId="40D3DD2E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975" w:type="dxa"/>
            <w:vAlign w:val="center"/>
          </w:tcPr>
          <w:p w14:paraId="3592FC8C" w14:textId="14A8BD99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inherit</w:t>
            </w:r>
          </w:p>
        </w:tc>
        <w:tc>
          <w:tcPr>
            <w:tcW w:w="563" w:type="dxa"/>
            <w:vAlign w:val="center"/>
          </w:tcPr>
          <w:p w14:paraId="103034D0" w14:textId="0429E5B5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2466C118" w14:textId="2D81556E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继承，遗传，继任；</w:t>
            </w:r>
          </w:p>
        </w:tc>
      </w:tr>
      <w:tr w:rsidR="00BB7ECF" w:rsidRPr="00D84DAB" w14:paraId="0BF6B33B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4BD15091" w14:textId="1B78266F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975" w:type="dxa"/>
            <w:vAlign w:val="center"/>
          </w:tcPr>
          <w:p w14:paraId="380CB586" w14:textId="12B1F32E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prospect</w:t>
            </w:r>
          </w:p>
        </w:tc>
        <w:tc>
          <w:tcPr>
            <w:tcW w:w="563" w:type="dxa"/>
            <w:vAlign w:val="center"/>
          </w:tcPr>
          <w:p w14:paraId="482311B2" w14:textId="77712B9C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  <w:r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7252" w:type="dxa"/>
          </w:tcPr>
          <w:p w14:paraId="046AB036" w14:textId="10B126A4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探矿，勘探；前景，展望；预期，希望；风景</w:t>
            </w:r>
            <w:r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，</w:t>
            </w: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景色；</w:t>
            </w:r>
          </w:p>
        </w:tc>
      </w:tr>
      <w:tr w:rsidR="00BB7ECF" w:rsidRPr="00D84DAB" w14:paraId="26E3FD60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124686F9" w14:textId="65E50145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975" w:type="dxa"/>
            <w:vAlign w:val="center"/>
          </w:tcPr>
          <w:p w14:paraId="36B4BC33" w14:textId="377EC7FA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slash</w:t>
            </w:r>
          </w:p>
        </w:tc>
        <w:tc>
          <w:tcPr>
            <w:tcW w:w="563" w:type="dxa"/>
            <w:vAlign w:val="center"/>
          </w:tcPr>
          <w:p w14:paraId="21115F8D" w14:textId="142FDF33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328B590C" w14:textId="6FFFFE78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砍，劈；大幅度削减，大大降低；</w:t>
            </w:r>
          </w:p>
        </w:tc>
      </w:tr>
      <w:tr w:rsidR="00BB7ECF" w:rsidRPr="00D84DAB" w14:paraId="4B08C4B4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137C0174" w14:textId="605F78D5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975" w:type="dxa"/>
            <w:vAlign w:val="center"/>
          </w:tcPr>
          <w:p w14:paraId="17506DC0" w14:textId="188616C9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highlight</w:t>
            </w:r>
          </w:p>
        </w:tc>
        <w:tc>
          <w:tcPr>
            <w:tcW w:w="563" w:type="dxa"/>
            <w:vAlign w:val="center"/>
          </w:tcPr>
          <w:p w14:paraId="229E4E0A" w14:textId="50A69908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2E248B82" w14:textId="7B75CBFE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突出；强调；将</w:t>
            </w:r>
            <w:r w:rsidRPr="00BB7ECF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…</w:t>
            </w: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标出，将</w:t>
            </w:r>
            <w:r w:rsidRPr="00BB7ECF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…</w:t>
            </w: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突出显示，使醒目；</w:t>
            </w:r>
          </w:p>
        </w:tc>
      </w:tr>
      <w:tr w:rsidR="00BB7ECF" w:rsidRPr="00D84DAB" w14:paraId="5534AE3E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2A6F1C5C" w14:textId="1FA6E20C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975" w:type="dxa"/>
            <w:vAlign w:val="center"/>
          </w:tcPr>
          <w:p w14:paraId="039FCFA4" w14:textId="7FC6B9A4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plunge</w:t>
            </w:r>
          </w:p>
        </w:tc>
        <w:tc>
          <w:tcPr>
            <w:tcW w:w="563" w:type="dxa"/>
            <w:vAlign w:val="center"/>
          </w:tcPr>
          <w:p w14:paraId="43AFD0EF" w14:textId="420F6A71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4AEF30EC" w14:textId="6D1C64FE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使突然前冲；暴跌，骤降，突降；</w:t>
            </w:r>
          </w:p>
        </w:tc>
      </w:tr>
      <w:tr w:rsidR="00BB7ECF" w:rsidRPr="00D84DAB" w14:paraId="43B4A359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610D5890" w14:textId="51AB8B82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975" w:type="dxa"/>
            <w:vAlign w:val="center"/>
          </w:tcPr>
          <w:p w14:paraId="580B768F" w14:textId="19BB8F60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accommodate</w:t>
            </w:r>
          </w:p>
        </w:tc>
        <w:tc>
          <w:tcPr>
            <w:tcW w:w="563" w:type="dxa"/>
            <w:vAlign w:val="center"/>
          </w:tcPr>
          <w:p w14:paraId="3188228D" w14:textId="4208F9CB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4EA24EC4" w14:textId="4BC9097C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提供住宿；容纳；帮忙；顺应，适应；</w:t>
            </w:r>
          </w:p>
        </w:tc>
      </w:tr>
      <w:tr w:rsidR="00BB7ECF" w:rsidRPr="00D84DAB" w14:paraId="4AA2C438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03EB67A0" w14:textId="370DAFE7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975" w:type="dxa"/>
            <w:vAlign w:val="center"/>
          </w:tcPr>
          <w:p w14:paraId="78F313E1" w14:textId="5861A3FA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diminish</w:t>
            </w:r>
          </w:p>
        </w:tc>
        <w:tc>
          <w:tcPr>
            <w:tcW w:w="563" w:type="dxa"/>
            <w:vAlign w:val="center"/>
          </w:tcPr>
          <w:p w14:paraId="7F6E80BF" w14:textId="390CAB9A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4D4E29B4" w14:textId="431A60C2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减少，减弱，降低；贬低，贬损，轻视；</w:t>
            </w:r>
          </w:p>
        </w:tc>
      </w:tr>
      <w:tr w:rsidR="00BB7ECF" w:rsidRPr="00D84DAB" w14:paraId="53060EB8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614E6C69" w14:textId="5FBD8AD8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975" w:type="dxa"/>
            <w:vAlign w:val="center"/>
          </w:tcPr>
          <w:p w14:paraId="18A1F0B5" w14:textId="0C7B027E" w:rsidR="00BB7ECF" w:rsidRPr="00BB7ECF" w:rsidRDefault="00BB7ECF" w:rsidP="00BB7ECF">
            <w:pPr>
              <w:spacing w:line="4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interpret</w:t>
            </w:r>
          </w:p>
        </w:tc>
        <w:tc>
          <w:tcPr>
            <w:tcW w:w="563" w:type="dxa"/>
            <w:vAlign w:val="center"/>
          </w:tcPr>
          <w:p w14:paraId="58B30EE7" w14:textId="7F5A3F40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684FA8A7" w14:textId="7AF11118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口译；诠释，说明；</w:t>
            </w:r>
          </w:p>
        </w:tc>
      </w:tr>
      <w:tr w:rsidR="00BB7ECF" w:rsidRPr="00D84DAB" w14:paraId="2B312BB7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2A6F92F2" w14:textId="1CE365DA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975" w:type="dxa"/>
            <w:vAlign w:val="center"/>
          </w:tcPr>
          <w:p w14:paraId="1565092F" w14:textId="3F0FCF31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portray</w:t>
            </w:r>
          </w:p>
        </w:tc>
        <w:tc>
          <w:tcPr>
            <w:tcW w:w="563" w:type="dxa"/>
            <w:vAlign w:val="center"/>
          </w:tcPr>
          <w:p w14:paraId="7E607D04" w14:textId="288DF15B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56A8F7A4" w14:textId="16898143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描绘，描画，描写；将</w:t>
            </w:r>
            <w:r w:rsidRPr="00BB7ECF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…</w:t>
            </w: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描写成，给人以某种印象；</w:t>
            </w:r>
          </w:p>
        </w:tc>
      </w:tr>
      <w:tr w:rsidR="00BB7ECF" w:rsidRPr="00D84DAB" w14:paraId="3FA1D15D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1866DCDB" w14:textId="7B7EAC5F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975" w:type="dxa"/>
            <w:vAlign w:val="center"/>
          </w:tcPr>
          <w:p w14:paraId="3D337B13" w14:textId="10F519A4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mobilize</w:t>
            </w:r>
          </w:p>
        </w:tc>
        <w:tc>
          <w:tcPr>
            <w:tcW w:w="563" w:type="dxa"/>
            <w:vAlign w:val="center"/>
          </w:tcPr>
          <w:p w14:paraId="193E5F4B" w14:textId="169B96BD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08DA7406" w14:textId="469F01E2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组织，鼓动，动员；调动，调用；</w:t>
            </w:r>
          </w:p>
        </w:tc>
      </w:tr>
      <w:tr w:rsidR="00BB7ECF" w:rsidRPr="00D84DAB" w14:paraId="27507647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3DE9A5B1" w14:textId="5E2CAF90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975" w:type="dxa"/>
            <w:vAlign w:val="center"/>
          </w:tcPr>
          <w:p w14:paraId="47864706" w14:textId="6CD26231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dedicate</w:t>
            </w:r>
          </w:p>
        </w:tc>
        <w:tc>
          <w:tcPr>
            <w:tcW w:w="563" w:type="dxa"/>
            <w:vAlign w:val="center"/>
          </w:tcPr>
          <w:p w14:paraId="3EEBFEE6" w14:textId="727CA574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7E9EA5ED" w14:textId="0104C66C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把</w:t>
            </w:r>
            <w:r w:rsidRPr="00BB7ECF">
              <w:rPr>
                <w:rFonts w:ascii="Helvetica" w:eastAsia="PingFang SC" w:hAnsi="Helvetica" w:cs="Helvetica"/>
                <w:color w:val="000000" w:themeColor="text1"/>
                <w:sz w:val="28"/>
                <w:szCs w:val="28"/>
              </w:rPr>
              <w:t>…</w:t>
            </w: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奉献给；题献词；举行奉献典礼；</w:t>
            </w:r>
          </w:p>
        </w:tc>
      </w:tr>
      <w:tr w:rsidR="00BB7ECF" w:rsidRPr="00D84DAB" w14:paraId="6F0BCED8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54D63AF6" w14:textId="1D783A1F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975" w:type="dxa"/>
            <w:vAlign w:val="center"/>
          </w:tcPr>
          <w:p w14:paraId="39A0DFE9" w14:textId="5782C81D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deteriorate</w:t>
            </w:r>
          </w:p>
        </w:tc>
        <w:tc>
          <w:tcPr>
            <w:tcW w:w="563" w:type="dxa"/>
            <w:vAlign w:val="center"/>
          </w:tcPr>
          <w:p w14:paraId="7680FD5B" w14:textId="09B39F6F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4D847F13" w14:textId="4D27F062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变坏，恶化，退化；</w:t>
            </w:r>
          </w:p>
        </w:tc>
      </w:tr>
      <w:tr w:rsidR="00BB7ECF" w:rsidRPr="00D84DAB" w14:paraId="6727E853" w14:textId="77777777" w:rsidTr="00BB7ECF">
        <w:trPr>
          <w:trHeight w:val="680"/>
        </w:trPr>
        <w:tc>
          <w:tcPr>
            <w:tcW w:w="692" w:type="dxa"/>
            <w:vAlign w:val="center"/>
          </w:tcPr>
          <w:p w14:paraId="330B3798" w14:textId="7D249C60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975" w:type="dxa"/>
            <w:vAlign w:val="center"/>
          </w:tcPr>
          <w:p w14:paraId="50609743" w14:textId="79540416" w:rsidR="00BB7ECF" w:rsidRPr="00BB7ECF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BB7EC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thrive</w:t>
            </w:r>
          </w:p>
        </w:tc>
        <w:tc>
          <w:tcPr>
            <w:tcW w:w="563" w:type="dxa"/>
            <w:vAlign w:val="center"/>
          </w:tcPr>
          <w:p w14:paraId="6D7CAEA5" w14:textId="71047933" w:rsidR="00BB7ECF" w:rsidRPr="00D84DAB" w:rsidRDefault="00BB7ECF" w:rsidP="00BB7EC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D84DA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252" w:type="dxa"/>
          </w:tcPr>
          <w:p w14:paraId="6344F2EA" w14:textId="2A1B6FF8" w:rsidR="00BB7ECF" w:rsidRPr="00BB7ECF" w:rsidRDefault="00BB7ECF" w:rsidP="00BB7EC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B7EC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兴旺发达，繁荣，蓬勃发展；旺盛，茁壮成长；</w:t>
            </w:r>
          </w:p>
        </w:tc>
      </w:tr>
    </w:tbl>
    <w:p w14:paraId="16AE41EE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lastRenderedPageBreak/>
        <w:t xml:space="preserve">▲ </w:t>
      </w:r>
      <w:r w:rsidRPr="00D84DAB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cater</w:t>
      </w:r>
      <w:r w:rsidRPr="00D84DAB">
        <w:rPr>
          <w:rFonts w:ascii="Arial" w:eastAsia="微软雅黑" w:hAnsi="Arial"/>
          <w:color w:val="000000" w:themeColor="text1"/>
          <w:sz w:val="32"/>
          <w:szCs w:val="28"/>
        </w:rPr>
        <w:t xml:space="preserve"> </w:t>
      </w:r>
      <w:r w:rsidRPr="00D84DAB">
        <w:rPr>
          <w:rFonts w:ascii="Arial" w:eastAsia="微软雅黑" w:hAnsi="Arial"/>
          <w:color w:val="808080" w:themeColor="background1" w:themeShade="80"/>
          <w:sz w:val="28"/>
        </w:rPr>
        <w:t>[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</w:rPr>
        <w:t>ˈ</w:t>
      </w:r>
      <w:r w:rsidRPr="00D84DAB">
        <w:rPr>
          <w:rFonts w:ascii="Arial" w:eastAsia="微软雅黑" w:hAnsi="Arial"/>
          <w:color w:val="808080" w:themeColor="background1" w:themeShade="80"/>
          <w:sz w:val="28"/>
        </w:rPr>
        <w:t>ke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</w:rPr>
        <w:t>ɪ</w:t>
      </w:r>
      <w:r w:rsidRPr="00D84DAB">
        <w:rPr>
          <w:rFonts w:ascii="Arial" w:eastAsia="微软雅黑" w:hAnsi="Arial"/>
          <w:color w:val="808080" w:themeColor="background1" w:themeShade="80"/>
          <w:sz w:val="28"/>
        </w:rPr>
        <w:t>t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</w:rPr>
        <w:t>ə</w:t>
      </w:r>
      <w:r w:rsidRPr="00D84DAB">
        <w:rPr>
          <w:rFonts w:ascii="Arial" w:eastAsia="微软雅黑" w:hAnsi="Arial"/>
          <w:color w:val="808080" w:themeColor="background1" w:themeShade="80"/>
          <w:sz w:val="28"/>
        </w:rPr>
        <w:t>]</w:t>
      </w:r>
    </w:p>
    <w:p w14:paraId="3623FC23" w14:textId="2FA515F6" w:rsidR="00D84DAB" w:rsidRPr="00D84DAB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D84DAB">
        <w:rPr>
          <w:rFonts w:ascii="Arial" w:eastAsia="微软雅黑" w:hAnsi="Arial"/>
          <w:color w:val="1106FB"/>
          <w:sz w:val="28"/>
          <w:szCs w:val="27"/>
        </w:rPr>
        <w:t xml:space="preserve">v. </w:t>
      </w:r>
      <w:r w:rsidRPr="00D84DAB">
        <w:rPr>
          <w:rFonts w:ascii="Cambria Math" w:eastAsia="微软雅黑" w:hAnsi="Cambria Math" w:cs="Cambria Math"/>
          <w:color w:val="1106FB"/>
          <w:sz w:val="28"/>
          <w:szCs w:val="27"/>
        </w:rPr>
        <w:t>①</w:t>
      </w:r>
      <w:r>
        <w:rPr>
          <w:rFonts w:ascii="Cambria Math" w:eastAsia="微软雅黑" w:hAnsi="Cambria Math" w:cs="Cambria Math"/>
          <w:color w:val="1106FB"/>
          <w:sz w:val="28"/>
          <w:szCs w:val="27"/>
        </w:rPr>
        <w:t xml:space="preserve"> </w:t>
      </w:r>
      <w:r w:rsidRPr="00D84DAB">
        <w:rPr>
          <w:rFonts w:ascii="Arial" w:eastAsia="微软雅黑" w:hAnsi="Arial"/>
          <w:color w:val="1106FB"/>
          <w:sz w:val="28"/>
          <w:szCs w:val="27"/>
        </w:rPr>
        <w:t>迎合需求，满足需要，提供服务；</w:t>
      </w:r>
    </w:p>
    <w:p w14:paraId="4981A588" w14:textId="2085A032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 xml:space="preserve">The class </w:t>
      </w:r>
      <w:r w:rsidRPr="00D84DAB">
        <w:rPr>
          <w:rFonts w:ascii="Arial" w:eastAsia="微软雅黑" w:hAnsi="Arial" w:cs="Arial"/>
          <w:color w:val="FF0000"/>
          <w:sz w:val="28"/>
          <w:szCs w:val="21"/>
        </w:rPr>
        <w:t>caters for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 xml:space="preserve"> all ability ranges.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这个班对各种不同水平的人都适合。</w:t>
      </w:r>
    </w:p>
    <w:p w14:paraId="16BBBD36" w14:textId="77777777" w:rsid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 xml:space="preserve">They only publish novels which </w:t>
      </w:r>
      <w:r w:rsidRPr="00D84DAB">
        <w:rPr>
          <w:rFonts w:ascii="Arial" w:eastAsia="微软雅黑" w:hAnsi="Arial" w:cs="Arial"/>
          <w:color w:val="FF0000"/>
          <w:sz w:val="28"/>
          <w:szCs w:val="21"/>
        </w:rPr>
        <w:t xml:space="preserve">cater to 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>the mass-market.</w:t>
      </w:r>
    </w:p>
    <w:p w14:paraId="6E77B3B1" w14:textId="38EAADBF" w:rsid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他们只出版迎合大众市场的小说。</w:t>
      </w:r>
    </w:p>
    <w:p w14:paraId="22BEB349" w14:textId="370400F2" w:rsidR="00D84DAB" w:rsidRPr="00D84DAB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D84DAB">
        <w:rPr>
          <w:rFonts w:ascii="Cambria Math" w:eastAsia="微软雅黑" w:hAnsi="Cambria Math" w:cs="Cambria Math"/>
          <w:color w:val="1106FB"/>
          <w:sz w:val="28"/>
          <w:szCs w:val="27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7"/>
        </w:rPr>
        <w:t xml:space="preserve"> </w:t>
      </w:r>
      <w:r w:rsidRPr="00D84DAB">
        <w:rPr>
          <w:rFonts w:ascii="Arial" w:eastAsia="微软雅黑" w:hAnsi="Arial"/>
          <w:color w:val="1106FB"/>
          <w:sz w:val="28"/>
          <w:szCs w:val="21"/>
        </w:rPr>
        <w:t>提供饮食，承办酒席；</w:t>
      </w:r>
    </w:p>
    <w:p w14:paraId="1E183BE6" w14:textId="184A121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 xml:space="preserve">Who will be </w:t>
      </w:r>
      <w:r w:rsidRPr="00D84DAB">
        <w:rPr>
          <w:rFonts w:ascii="Arial" w:eastAsia="微软雅黑" w:hAnsi="Arial" w:cs="Arial"/>
          <w:color w:val="FF0000"/>
          <w:sz w:val="28"/>
          <w:szCs w:val="21"/>
        </w:rPr>
        <w:t xml:space="preserve">catering 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 xml:space="preserve">the wedding?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谁来承办婚宴？</w:t>
      </w:r>
    </w:p>
    <w:p w14:paraId="01358C29" w14:textId="0DAA817B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Segoe UI Symbol" w:eastAsia="微软雅黑" w:hAnsi="Segoe UI Symbol" w:cs="Segoe UI Symbol"/>
          <w:color w:val="000000" w:themeColor="text1"/>
          <w:sz w:val="28"/>
          <w:szCs w:val="27"/>
        </w:rPr>
        <w:t xml:space="preserve">▷ 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>cater for</w:t>
      </w:r>
      <w:r>
        <w:rPr>
          <w:rFonts w:ascii="Arial" w:eastAsia="微软雅黑" w:hAnsi="Arial" w:cs="Arial"/>
          <w:color w:val="000000" w:themeColor="text1"/>
          <w:sz w:val="28"/>
          <w:szCs w:val="21"/>
        </w:rPr>
        <w:t>/to</w:t>
      </w:r>
      <w:r w:rsidRPr="00D84DAB">
        <w:rPr>
          <w:rFonts w:ascii="Arial" w:eastAsia="微软雅黑" w:hAnsi="Arial" w:cs="Arial"/>
          <w:color w:val="000000" w:themeColor="text1"/>
          <w:sz w:val="28"/>
          <w:szCs w:val="21"/>
        </w:rPr>
        <w:t xml:space="preserve"> sb/sth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满足需要，适合；</w:t>
      </w:r>
    </w:p>
    <w:p w14:paraId="7E4EA1EF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D84DAB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confine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D84DAB">
        <w:rPr>
          <w:rFonts w:ascii="Arial" w:eastAsia="微软雅黑" w:hAnsi="Arial"/>
          <w:color w:val="808080" w:themeColor="background1" w:themeShade="80"/>
          <w:sz w:val="28"/>
          <w:szCs w:val="27"/>
        </w:rPr>
        <w:t>[k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  <w:szCs w:val="27"/>
        </w:rPr>
        <w:t>ə</w:t>
      </w:r>
      <w:r w:rsidRPr="00D84DAB">
        <w:rPr>
          <w:rFonts w:ascii="Arial" w:eastAsia="微软雅黑" w:hAnsi="Arial"/>
          <w:color w:val="808080" w:themeColor="background1" w:themeShade="80"/>
          <w:sz w:val="28"/>
          <w:szCs w:val="27"/>
        </w:rPr>
        <w:t>n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  <w:szCs w:val="27"/>
        </w:rPr>
        <w:t>ˈ</w:t>
      </w:r>
      <w:r w:rsidRPr="00D84DAB">
        <w:rPr>
          <w:rFonts w:ascii="Arial" w:eastAsia="微软雅黑" w:hAnsi="Arial"/>
          <w:color w:val="808080" w:themeColor="background1" w:themeShade="80"/>
          <w:sz w:val="28"/>
          <w:szCs w:val="27"/>
        </w:rPr>
        <w:t>fa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  <w:szCs w:val="27"/>
        </w:rPr>
        <w:t>ɪ</w:t>
      </w:r>
      <w:r w:rsidRPr="00D84DAB">
        <w:rPr>
          <w:rFonts w:ascii="Arial" w:eastAsia="微软雅黑" w:hAnsi="Arial"/>
          <w:color w:val="808080" w:themeColor="background1" w:themeShade="80"/>
          <w:sz w:val="28"/>
          <w:szCs w:val="27"/>
        </w:rPr>
        <w:t>n]</w:t>
      </w:r>
    </w:p>
    <w:p w14:paraId="29A75200" w14:textId="616B59AF" w:rsidR="00D84DAB" w:rsidRPr="00D84DAB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D84DAB">
        <w:rPr>
          <w:rFonts w:ascii="Arial" w:eastAsia="微软雅黑" w:hAnsi="Arial"/>
          <w:color w:val="1106FB"/>
          <w:sz w:val="28"/>
          <w:szCs w:val="27"/>
        </w:rPr>
        <w:t xml:space="preserve">v. </w:t>
      </w:r>
      <w:r w:rsidRPr="00D84DAB">
        <w:rPr>
          <w:rFonts w:ascii="Cambria Math" w:eastAsia="微软雅黑" w:hAnsi="Cambria Math" w:cs="Cambria Math"/>
          <w:color w:val="1106FB"/>
          <w:sz w:val="28"/>
          <w:szCs w:val="27"/>
        </w:rPr>
        <w:t>①</w:t>
      </w:r>
      <w:r>
        <w:rPr>
          <w:rFonts w:ascii="Cambria Math" w:eastAsia="微软雅黑" w:hAnsi="Cambria Math" w:cs="Cambria Math"/>
          <w:color w:val="1106FB"/>
          <w:sz w:val="28"/>
          <w:szCs w:val="27"/>
        </w:rPr>
        <w:t xml:space="preserve"> </w:t>
      </w:r>
      <w:r w:rsidRPr="00D84DAB">
        <w:rPr>
          <w:rFonts w:ascii="Arial" w:eastAsia="微软雅黑" w:hAnsi="Arial"/>
          <w:color w:val="1106FB"/>
          <w:sz w:val="28"/>
          <w:szCs w:val="21"/>
        </w:rPr>
        <w:t>限制，限定；</w:t>
      </w:r>
      <w:r w:rsidRPr="00D84DAB">
        <w:rPr>
          <w:rFonts w:ascii="Cambria Math" w:eastAsia="微软雅黑" w:hAnsi="Cambria Math" w:cs="Cambria Math"/>
          <w:color w:val="1106FB"/>
          <w:sz w:val="28"/>
          <w:szCs w:val="27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7"/>
        </w:rPr>
        <w:t xml:space="preserve"> </w:t>
      </w:r>
      <w:r w:rsidRPr="00D84DAB">
        <w:rPr>
          <w:rFonts w:ascii="Arial" w:eastAsia="微软雅黑" w:hAnsi="Arial" w:hint="eastAsia"/>
          <w:color w:val="1106FB"/>
          <w:sz w:val="28"/>
          <w:szCs w:val="21"/>
        </w:rPr>
        <w:t>监禁；禁闭；</w:t>
      </w:r>
    </w:p>
    <w:p w14:paraId="130198E7" w14:textId="2ED2ED65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I will </w:t>
      </w:r>
      <w:r w:rsidRPr="00BB7ECF">
        <w:rPr>
          <w:rFonts w:ascii="Arial" w:eastAsia="微软雅黑" w:hAnsi="Arial"/>
          <w:color w:val="FF0000"/>
          <w:sz w:val="28"/>
          <w:szCs w:val="21"/>
        </w:rPr>
        <w:t xml:space="preserve">confine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myself to looking at the period from 1900 to 1916.</w:t>
      </w:r>
    </w:p>
    <w:p w14:paraId="3F5393A9" w14:textId="2C535DDB" w:rsid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我将把自己考察的范围限定在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1900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年至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1916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年这段时间以内。</w:t>
      </w:r>
    </w:p>
    <w:p w14:paraId="045487A6" w14:textId="71961404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Keep the dog </w:t>
      </w:r>
      <w:r w:rsidRPr="00BB7ECF">
        <w:rPr>
          <w:rFonts w:ascii="Arial" w:eastAsia="微软雅黑" w:hAnsi="Arial"/>
          <w:color w:val="FF0000"/>
          <w:sz w:val="28"/>
          <w:szCs w:val="21"/>
        </w:rPr>
        <w:t xml:space="preserve">confined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in a suitable travelling cage.</w:t>
      </w:r>
    </w:p>
    <w:p w14:paraId="39E4A932" w14:textId="6E5C711A" w:rsid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把狗关进适于旅行的笼子里。</w:t>
      </w:r>
    </w:p>
    <w:p w14:paraId="6B6BED2D" w14:textId="35862D02" w:rsidR="00D84DAB" w:rsidRPr="00D84DAB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D84DAB">
        <w:rPr>
          <w:rFonts w:ascii="Cambria Math" w:eastAsia="微软雅黑" w:hAnsi="Cambria Math" w:cs="Cambria Math"/>
          <w:color w:val="1106FB"/>
          <w:sz w:val="28"/>
          <w:szCs w:val="27"/>
        </w:rPr>
        <w:t>③</w:t>
      </w:r>
      <w:r>
        <w:rPr>
          <w:rFonts w:ascii="Cambria Math" w:eastAsia="微软雅黑" w:hAnsi="Cambria Math" w:cs="Cambria Math"/>
          <w:color w:val="1106FB"/>
          <w:sz w:val="28"/>
          <w:szCs w:val="27"/>
        </w:rPr>
        <w:t xml:space="preserve"> </w:t>
      </w:r>
      <w:r w:rsidRPr="00D84DAB">
        <w:rPr>
          <w:rFonts w:ascii="Arial" w:eastAsia="微软雅黑" w:hAnsi="Arial" w:hint="eastAsia"/>
          <w:color w:val="1106FB"/>
          <w:sz w:val="28"/>
          <w:szCs w:val="21"/>
        </w:rPr>
        <w:t>使离不开（或受困于床、轮椅等）；</w:t>
      </w:r>
    </w:p>
    <w:p w14:paraId="143BBE5B" w14:textId="5D3F0A96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He was </w:t>
      </w:r>
      <w:r w:rsidRPr="00BB7ECF">
        <w:rPr>
          <w:rFonts w:ascii="Arial" w:eastAsia="微软雅黑" w:hAnsi="Arial"/>
          <w:color w:val="FF0000"/>
          <w:sz w:val="28"/>
          <w:szCs w:val="21"/>
        </w:rPr>
        <w:t xml:space="preserve">confined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to a wheelchair after the accident.</w:t>
      </w:r>
    </w:p>
    <w:p w14:paraId="53025EB5" w14:textId="5685F5E1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经过那场事故后他就离不开轮椅了。</w:t>
      </w:r>
    </w:p>
    <w:p w14:paraId="1CF821B2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D84DAB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D84DAB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curb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Pr="00D84DAB">
        <w:rPr>
          <w:rFonts w:ascii="Arial" w:eastAsia="微软雅黑" w:hAnsi="Arial"/>
          <w:color w:val="808080" w:themeColor="background1" w:themeShade="80"/>
          <w:sz w:val="28"/>
          <w:szCs w:val="21"/>
        </w:rPr>
        <w:t>[k</w:t>
      </w:r>
      <w:r w:rsidRPr="00D84DAB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ɜː</w:t>
      </w:r>
      <w:r w:rsidRPr="00D84DAB">
        <w:rPr>
          <w:rFonts w:ascii="Arial" w:eastAsia="微软雅黑" w:hAnsi="Arial"/>
          <w:color w:val="808080" w:themeColor="background1" w:themeShade="80"/>
          <w:sz w:val="28"/>
          <w:szCs w:val="21"/>
        </w:rPr>
        <w:t>b]</w:t>
      </w:r>
    </w:p>
    <w:p w14:paraId="76315844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Arial" w:eastAsia="微软雅黑" w:hAnsi="Arial" w:hint="eastAsia"/>
          <w:color w:val="1106FB"/>
          <w:sz w:val="28"/>
          <w:szCs w:val="21"/>
        </w:rPr>
        <w:t xml:space="preserve">v. </w:t>
      </w:r>
      <w:r w:rsidRPr="00D84DAB">
        <w:rPr>
          <w:rFonts w:ascii="Arial" w:eastAsia="微软雅黑" w:hAnsi="Arial" w:hint="eastAsia"/>
          <w:color w:val="1106FB"/>
          <w:sz w:val="28"/>
          <w:szCs w:val="21"/>
        </w:rPr>
        <w:t>控制，抑制，限定，约束（不好的事物）</w:t>
      </w:r>
      <w:r w:rsidRPr="00D84DAB">
        <w:rPr>
          <w:rFonts w:ascii="Arial" w:eastAsia="微软雅黑" w:hAnsi="Arial" w:hint="eastAsia"/>
          <w:color w:val="1106FB"/>
          <w:sz w:val="28"/>
          <w:szCs w:val="21"/>
        </w:rPr>
        <w:t>;</w:t>
      </w:r>
    </w:p>
    <w:p w14:paraId="46555F52" w14:textId="296351C9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He needs to learn to </w:t>
      </w:r>
      <w:r w:rsidRPr="00BB7ECF">
        <w:rPr>
          <w:rFonts w:ascii="Arial" w:eastAsia="微软雅黑" w:hAnsi="Arial"/>
          <w:color w:val="FF0000"/>
          <w:sz w:val="28"/>
          <w:szCs w:val="21"/>
        </w:rPr>
        <w:t xml:space="preserve">curb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his temper.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他得学着控制自己的脾气。</w:t>
      </w:r>
    </w:p>
    <w:p w14:paraId="5436AFFE" w14:textId="63C36B83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A range of policies have been introduced aimed at </w:t>
      </w:r>
      <w:r w:rsidRPr="00BB7ECF">
        <w:rPr>
          <w:rFonts w:ascii="Arial" w:eastAsia="微软雅黑" w:hAnsi="Arial"/>
          <w:color w:val="FF0000"/>
          <w:sz w:val="28"/>
          <w:szCs w:val="21"/>
        </w:rPr>
        <w:t xml:space="preserve">curbing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inflation.</w:t>
      </w:r>
    </w:p>
    <w:p w14:paraId="510A8FFE" w14:textId="5B0074F4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为了抑制通货膨胀实施了一系列的政策。</w:t>
      </w:r>
    </w:p>
    <w:p w14:paraId="1D42F29F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Segoe UI Symbol" w:eastAsia="微软雅黑" w:hAnsi="Segoe UI Symbol" w:cs="Segoe UI Symbol"/>
          <w:color w:val="000000" w:themeColor="text1"/>
          <w:sz w:val="28"/>
          <w:szCs w:val="27"/>
        </w:rPr>
        <w:t>▷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n. </w:t>
      </w:r>
      <w:r w:rsidRPr="00D84DAB">
        <w:rPr>
          <w:rFonts w:ascii="Arial" w:eastAsia="微软雅黑" w:hAnsi="Arial" w:hint="eastAsia"/>
          <w:color w:val="000000" w:themeColor="text1"/>
          <w:sz w:val="28"/>
          <w:szCs w:val="21"/>
        </w:rPr>
        <w:t>起控制（或限制）作用的事物；</w:t>
      </w:r>
    </w:p>
    <w:p w14:paraId="2C626E18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671A31">
        <w:rPr>
          <w:rFonts w:ascii="Arial" w:eastAsia="微软雅黑" w:hAnsi="Arial" w:cs="Arial"/>
          <w:color w:val="000000" w:themeColor="text1"/>
          <w:sz w:val="32"/>
          <w:szCs w:val="28"/>
        </w:rPr>
        <w:t xml:space="preserve">▲ </w:t>
      </w:r>
      <w:r w:rsidRPr="00671A31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deem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[di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m] </w:t>
      </w:r>
    </w:p>
    <w:p w14:paraId="57264843" w14:textId="77777777" w:rsidR="00D84DAB" w:rsidRPr="00671A31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Arial" w:eastAsia="微软雅黑" w:hAnsi="Arial" w:hint="eastAsia"/>
          <w:color w:val="1106FB"/>
          <w:sz w:val="28"/>
          <w:szCs w:val="21"/>
        </w:rPr>
        <w:t xml:space="preserve">v. 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认为，视为，相信；</w:t>
      </w:r>
    </w:p>
    <w:p w14:paraId="4352F147" w14:textId="3236B284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evening was </w:t>
      </w:r>
      <w:r w:rsidR="00D84DAB" w:rsidRPr="00BB7ECF">
        <w:rPr>
          <w:rFonts w:ascii="Arial" w:eastAsia="微软雅黑" w:hAnsi="Arial"/>
          <w:color w:val="FF0000"/>
          <w:sz w:val="28"/>
          <w:szCs w:val="21"/>
        </w:rPr>
        <w:t xml:space="preserve">deemed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a great success.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大家认为这次晚会非常成功。</w:t>
      </w:r>
    </w:p>
    <w:p w14:paraId="535C5C26" w14:textId="78A26AF9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She </w:t>
      </w:r>
      <w:r w:rsidR="00D84DAB" w:rsidRPr="00BB7ECF">
        <w:rPr>
          <w:rFonts w:ascii="Arial" w:eastAsia="微软雅黑" w:hAnsi="Arial"/>
          <w:color w:val="FF0000"/>
          <w:sz w:val="28"/>
          <w:szCs w:val="21"/>
        </w:rPr>
        <w:t xml:space="preserve">deemed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it prudent not to say anything.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她认为什么都不说是明智的。</w:t>
      </w:r>
    </w:p>
    <w:p w14:paraId="1947F480" w14:textId="77777777" w:rsidR="00D84DAB" w:rsidRPr="00671A31" w:rsidRDefault="00D84DAB" w:rsidP="00D84DAB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671A31">
        <w:rPr>
          <w:rFonts w:ascii="Arial" w:eastAsia="微软雅黑" w:hAnsi="Arial" w:cs="Arial"/>
          <w:color w:val="000000" w:themeColor="text1"/>
          <w:sz w:val="32"/>
          <w:szCs w:val="28"/>
        </w:rPr>
        <w:t xml:space="preserve">▲ </w:t>
      </w:r>
      <w:r w:rsidRPr="00671A31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distract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[d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strækt]</w:t>
      </w:r>
    </w:p>
    <w:p w14:paraId="787B8C0B" w14:textId="54066405" w:rsidR="00D84DAB" w:rsidRPr="00671A31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Arial" w:eastAsia="微软雅黑" w:hAnsi="Arial"/>
          <w:color w:val="1106FB"/>
          <w:sz w:val="28"/>
          <w:szCs w:val="27"/>
        </w:rPr>
        <w:t xml:space="preserve">v. 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转移（注意力）；分散（思想）</w:t>
      </w:r>
      <w:r w:rsidR="00671A31" w:rsidRPr="00671A3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使分心</w:t>
      </w:r>
      <w:r w:rsidR="00671A31" w:rsidRPr="00671A31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6B86F05" w14:textId="4F0A8822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It was another attempt to </w:t>
      </w:r>
      <w:r w:rsidR="00D84DAB" w:rsidRPr="00671A31">
        <w:rPr>
          <w:rFonts w:ascii="Arial" w:eastAsia="微软雅黑" w:hAnsi="Arial"/>
          <w:color w:val="FF0000"/>
          <w:sz w:val="28"/>
          <w:szCs w:val="21"/>
        </w:rPr>
        <w:t xml:space="preserve">distract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attention from the truth.</w:t>
      </w:r>
    </w:p>
    <w:p w14:paraId="5C87D161" w14:textId="62155B2A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这又是企图分散人们对事实真相的注意力。</w:t>
      </w:r>
    </w:p>
    <w:p w14:paraId="617869C7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671A31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lastRenderedPageBreak/>
        <w:t xml:space="preserve">▲ </w:t>
      </w:r>
      <w:r w:rsidRPr="00671A31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eliminate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7"/>
        </w:rPr>
        <w:t xml:space="preserve"> 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l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m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ne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t] </w:t>
      </w:r>
    </w:p>
    <w:p w14:paraId="637ED494" w14:textId="2D6455CA" w:rsidR="00D84DAB" w:rsidRPr="00671A31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Arial" w:eastAsia="微软雅黑" w:hAnsi="Arial"/>
          <w:color w:val="1106FB"/>
          <w:sz w:val="28"/>
          <w:szCs w:val="21"/>
        </w:rPr>
        <w:t xml:space="preserve">v. </w:t>
      </w:r>
      <w:r w:rsidR="00671A31"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 w:rsidR="00671A3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排除</w:t>
      </w:r>
      <w:r w:rsidR="00671A31" w:rsidRPr="00671A3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清除</w:t>
      </w:r>
      <w:r w:rsidR="00671A31" w:rsidRPr="00671A3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消除；消灭，干掉（尤指敌人或对手）；</w:t>
      </w:r>
    </w:p>
    <w:p w14:paraId="13AE1114" w14:textId="3A62F633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Credit cards </w:t>
      </w:r>
      <w:r w:rsidR="00D84DAB" w:rsidRPr="00671A31">
        <w:rPr>
          <w:rFonts w:ascii="Arial" w:eastAsia="微软雅黑" w:hAnsi="Arial"/>
          <w:color w:val="FF0000"/>
          <w:sz w:val="28"/>
          <w:szCs w:val="21"/>
        </w:rPr>
        <w:t xml:space="preserve">eliminate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need to carry a lot of cash.</w:t>
      </w:r>
    </w:p>
    <w:p w14:paraId="17D1E18B" w14:textId="018BC37F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有了信用卡就用不着携带很多现金</w:t>
      </w:r>
    </w:p>
    <w:p w14:paraId="69C64A97" w14:textId="1D0D8726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Most of the regime's left-wing opponents were </w:t>
      </w:r>
      <w:r w:rsidR="00D84DAB" w:rsidRPr="00671A31">
        <w:rPr>
          <w:rFonts w:ascii="Arial" w:eastAsia="微软雅黑" w:hAnsi="Arial"/>
          <w:color w:val="FF0000"/>
          <w:sz w:val="28"/>
          <w:szCs w:val="21"/>
        </w:rPr>
        <w:t>eliminated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.</w:t>
      </w:r>
    </w:p>
    <w:p w14:paraId="77286C6D" w14:textId="1E1FF73F" w:rsid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这个政权的左翼反对派多数已被除掉。</w:t>
      </w:r>
    </w:p>
    <w:p w14:paraId="4B5CDE03" w14:textId="22EBA086" w:rsidR="00671A31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（比赛中）淘汰；</w:t>
      </w:r>
    </w:p>
    <w:p w14:paraId="64D48F2D" w14:textId="3524685F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All the English teams were </w:t>
      </w:r>
      <w:r w:rsidR="00D84DAB" w:rsidRPr="00BB7ECF">
        <w:rPr>
          <w:rFonts w:ascii="Arial" w:eastAsia="微软雅黑" w:hAnsi="Arial"/>
          <w:color w:val="FF0000"/>
          <w:sz w:val="28"/>
          <w:szCs w:val="21"/>
        </w:rPr>
        <w:t xml:space="preserve">eliminated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in the early stages of the competition.</w:t>
      </w:r>
    </w:p>
    <w:p w14:paraId="49859BAC" w14:textId="50C4D296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所有英格兰队伍在比赛初期就被淘汰了。</w:t>
      </w:r>
    </w:p>
    <w:p w14:paraId="25B1E5A9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671A31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671A31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illustrate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7"/>
        </w:rPr>
        <w:t xml:space="preserve"> 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l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stre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t] </w:t>
      </w:r>
    </w:p>
    <w:p w14:paraId="11945611" w14:textId="71AA4ECA" w:rsidR="00D84DAB" w:rsidRPr="00671A31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Arial" w:eastAsia="微软雅黑" w:hAnsi="Arial" w:hint="eastAsia"/>
          <w:color w:val="1106FB"/>
          <w:sz w:val="28"/>
          <w:szCs w:val="21"/>
        </w:rPr>
        <w:t xml:space="preserve">v. </w:t>
      </w:r>
      <w:r w:rsidR="00671A31" w:rsidRPr="00671A3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加插图于</w:t>
      </w:r>
      <w:r w:rsidR="00671A31" w:rsidRPr="00671A3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给（书等）做图表</w:t>
      </w:r>
      <w:r w:rsidR="00671A31" w:rsidRPr="00671A31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2B68FDD" w14:textId="75C8C793" w:rsid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an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illustrated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textbook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有插图的课本</w:t>
      </w:r>
    </w:p>
    <w:p w14:paraId="157B34C3" w14:textId="2E7E0912" w:rsidR="00671A31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（用示例、图画等）说明，解释</w:t>
      </w:r>
      <w:r>
        <w:rPr>
          <w:rFonts w:ascii="Arial" w:eastAsia="微软雅黑" w:hAnsi="Arial" w:hint="eastAsia"/>
          <w:color w:val="1106FB"/>
          <w:sz w:val="28"/>
          <w:szCs w:val="21"/>
        </w:rPr>
        <w:t>，阐明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0B9C1EA" w14:textId="3875AD04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illustrate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my </w:t>
      </w:r>
      <w:r>
        <w:rPr>
          <w:rFonts w:ascii="Arial" w:eastAsia="微软雅黑" w:hAnsi="Arial"/>
          <w:color w:val="000000" w:themeColor="text1"/>
          <w:sz w:val="28"/>
          <w:szCs w:val="21"/>
        </w:rPr>
        <w:t>point,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 let me tell you a little story.</w:t>
      </w:r>
    </w:p>
    <w:p w14:paraId="6151036D" w14:textId="12441CCB" w:rsid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为了说明我的观点，让我来给你们讲个小故事。</w:t>
      </w:r>
    </w:p>
    <w:p w14:paraId="2A996B63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671A31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671A31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 xml:space="preserve">inherit 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n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her</w:t>
      </w:r>
      <w:r w:rsidRPr="00671A3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671A31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1738D998" w14:textId="2FDD1DB3" w:rsidR="00D84DAB" w:rsidRPr="00671A31" w:rsidRDefault="00671A31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Arial" w:eastAsia="微软雅黑" w:hAnsi="Arial" w:hint="eastAsia"/>
          <w:color w:val="1106FB"/>
          <w:sz w:val="28"/>
          <w:szCs w:val="21"/>
        </w:rPr>
        <w:t xml:space="preserve">v. </w:t>
      </w: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D84DAB" w:rsidRPr="00671A31">
        <w:rPr>
          <w:rFonts w:ascii="Arial" w:eastAsia="微软雅黑" w:hAnsi="Arial" w:hint="eastAsia"/>
          <w:color w:val="1106FB"/>
          <w:sz w:val="28"/>
          <w:szCs w:val="21"/>
        </w:rPr>
        <w:t>继承（金钱、财产等）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0DA7833" w14:textId="50C92E13" w:rsid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She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inherited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a fortune from her father.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她从她父亲那里继承了一大笔财富。</w:t>
      </w:r>
    </w:p>
    <w:p w14:paraId="50F964C5" w14:textId="132A23DA" w:rsidR="0057316E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经遗传获得（品质、身体特征等）</w:t>
      </w:r>
    </w:p>
    <w:p w14:paraId="2A41473F" w14:textId="661DCAAE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He has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inherited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his mother's patience.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这种耐心是母亲遗传给他的。</w:t>
      </w:r>
    </w:p>
    <w:p w14:paraId="2556F5E2" w14:textId="7C8AAD41" w:rsid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an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inherited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disease</w:t>
      </w:r>
      <w:hyperlink r:id="rId7" w:history="1"/>
      <w:r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遗传病</w:t>
      </w:r>
    </w:p>
    <w:p w14:paraId="6F259ADC" w14:textId="387C7A04" w:rsidR="0057316E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③ </w:t>
      </w:r>
      <w:r w:rsidRPr="00671A31">
        <w:rPr>
          <w:rFonts w:ascii="Arial" w:eastAsia="微软雅黑" w:hAnsi="Arial" w:hint="eastAsia"/>
          <w:color w:val="1106FB"/>
          <w:sz w:val="28"/>
          <w:szCs w:val="21"/>
        </w:rPr>
        <w:t>接替（责任等），继任；</w:t>
      </w:r>
    </w:p>
    <w:p w14:paraId="371F2262" w14:textId="4A3F88F8" w:rsidR="00D84DAB" w:rsidRPr="00D84DAB" w:rsidRDefault="00671A31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policies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inherited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from the previous administration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因袭上届政府的政策</w:t>
      </w:r>
    </w:p>
    <w:p w14:paraId="4076D20F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57316E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bookmarkStart w:id="0" w:name="OLE_LINK1"/>
      <w:bookmarkStart w:id="1" w:name="OLE_LINK2"/>
      <w:r w:rsidRPr="0057316E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 xml:space="preserve">prospect </w:t>
      </w:r>
      <w:bookmarkEnd w:id="0"/>
      <w:bookmarkEnd w:id="1"/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prɑ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spekt]</w:t>
      </w:r>
    </w:p>
    <w:p w14:paraId="296555BA" w14:textId="62EC826A" w:rsidR="00D84DAB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D84DAB" w:rsidRPr="0057316E">
        <w:rPr>
          <w:rFonts w:ascii="Arial" w:eastAsia="微软雅黑" w:hAnsi="Arial"/>
          <w:color w:val="1106FB"/>
          <w:sz w:val="28"/>
          <w:szCs w:val="21"/>
        </w:rPr>
        <w:t xml:space="preserve">vi. </w:t>
      </w:r>
      <w:r w:rsidR="00D84DAB" w:rsidRPr="0057316E">
        <w:rPr>
          <w:rFonts w:ascii="Arial" w:eastAsia="微软雅黑" w:hAnsi="Arial"/>
          <w:color w:val="1106FB"/>
          <w:sz w:val="28"/>
          <w:szCs w:val="21"/>
        </w:rPr>
        <w:t>探矿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57316E">
        <w:rPr>
          <w:rFonts w:ascii="Arial" w:eastAsia="微软雅黑" w:hAnsi="Arial"/>
          <w:color w:val="1106FB"/>
          <w:sz w:val="28"/>
          <w:szCs w:val="21"/>
        </w:rPr>
        <w:t>勘探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080AA9A" w14:textId="77777777" w:rsidR="0057316E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Thousands moved to the area 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prospect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for gold.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</w:p>
    <w:p w14:paraId="3F2A45C4" w14:textId="531D921D" w:rsidR="00D84DAB" w:rsidRP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数以千计的人涌入那个地区淘金。</w:t>
      </w:r>
    </w:p>
    <w:p w14:paraId="0594DE54" w14:textId="2653FAFF" w:rsid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>.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 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prospect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for new clients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寻找新客户</w:t>
      </w:r>
    </w:p>
    <w:p w14:paraId="291552FA" w14:textId="77777777" w:rsidR="0057316E" w:rsidRPr="0057316E" w:rsidRDefault="0057316E" w:rsidP="0057316E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Pr="0057316E">
        <w:rPr>
          <w:rFonts w:ascii="Arial" w:eastAsia="微软雅黑" w:hAnsi="Arial"/>
          <w:color w:val="1106FB"/>
          <w:sz w:val="28"/>
          <w:szCs w:val="27"/>
        </w:rPr>
        <w:t xml:space="preserve">n. 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前景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展望</w:t>
      </w:r>
      <w:r>
        <w:rPr>
          <w:rFonts w:ascii="Arial" w:eastAsia="微软雅黑" w:hAnsi="Arial" w:hint="eastAsia"/>
          <w:color w:val="1106FB"/>
          <w:sz w:val="28"/>
          <w:szCs w:val="21"/>
        </w:rPr>
        <w:t>，前途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；</w:t>
      </w:r>
      <w:r>
        <w:rPr>
          <w:rFonts w:ascii="Arial" w:eastAsia="微软雅黑" w:hAnsi="Arial" w:hint="eastAsia"/>
          <w:color w:val="1106FB"/>
          <w:sz w:val="28"/>
          <w:szCs w:val="21"/>
        </w:rPr>
        <w:t>预期，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希望；风景；景色；</w:t>
      </w:r>
    </w:p>
    <w:p w14:paraId="7ED0BDFB" w14:textId="51D841DF" w:rsidR="0057316E" w:rsidRDefault="0057316E" w:rsidP="00BC60AD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>. This is an alluring</w:t>
      </w:r>
      <w:r w:rsidR="00BC60AD">
        <w:t xml:space="preserve"> </w:t>
      </w:r>
      <w:r w:rsidR="00BC60AD" w:rsidRPr="00BC60AD">
        <w:rPr>
          <w:rFonts w:ascii="Arial" w:eastAsia="微软雅黑" w:hAnsi="Arial"/>
          <w:color w:val="808080" w:themeColor="background1" w:themeShade="80"/>
          <w:sz w:val="18"/>
          <w:szCs w:val="13"/>
        </w:rPr>
        <w:t>[əˈlʊrɪŋ]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Pr="00B20D3C">
        <w:rPr>
          <w:rFonts w:ascii="Arial" w:eastAsia="微软雅黑" w:hAnsi="Arial"/>
          <w:color w:val="FF0000"/>
          <w:sz w:val="28"/>
          <w:szCs w:val="21"/>
        </w:rPr>
        <w:t>prospect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>这是一个诱人的前景。</w:t>
      </w:r>
    </w:p>
    <w:p w14:paraId="141F8920" w14:textId="39998517" w:rsidR="0057316E" w:rsidRPr="0057316E" w:rsidRDefault="0057316E" w:rsidP="0057316E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Pr="0057316E">
        <w:rPr>
          <w:rFonts w:ascii="Arial" w:eastAsia="微软雅黑" w:hAnsi="Arial"/>
          <w:color w:val="000000" w:themeColor="text1"/>
          <w:sz w:val="28"/>
          <w:szCs w:val="21"/>
        </w:rPr>
        <w:t xml:space="preserve">good job /career </w:t>
      </w:r>
      <w:r w:rsidRPr="00B20D3C">
        <w:rPr>
          <w:rFonts w:ascii="Arial" w:eastAsia="微软雅黑" w:hAnsi="Arial"/>
          <w:color w:val="FF0000"/>
          <w:sz w:val="28"/>
          <w:szCs w:val="21"/>
        </w:rPr>
        <w:t xml:space="preserve">prospects </w:t>
      </w:r>
      <w:r w:rsidRPr="0057316E">
        <w:rPr>
          <w:rFonts w:ascii="Arial" w:eastAsia="微软雅黑" w:hAnsi="Arial"/>
          <w:color w:val="000000" w:themeColor="text1"/>
          <w:sz w:val="28"/>
          <w:szCs w:val="21"/>
        </w:rPr>
        <w:t>美好的工作</w:t>
      </w:r>
      <w:r w:rsidRPr="0057316E">
        <w:rPr>
          <w:rFonts w:ascii="Arial" w:eastAsia="微软雅黑" w:hAnsi="Arial"/>
          <w:color w:val="000000" w:themeColor="text1"/>
          <w:sz w:val="28"/>
          <w:szCs w:val="21"/>
        </w:rPr>
        <w:t>/</w:t>
      </w:r>
      <w:r w:rsidRPr="0057316E">
        <w:rPr>
          <w:rFonts w:ascii="Arial" w:eastAsia="微软雅黑" w:hAnsi="Arial"/>
          <w:color w:val="000000" w:themeColor="text1"/>
          <w:sz w:val="28"/>
          <w:szCs w:val="21"/>
        </w:rPr>
        <w:t>就业</w:t>
      </w:r>
      <w:r w:rsidRPr="0057316E"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>前途</w:t>
      </w:r>
    </w:p>
    <w:p w14:paraId="1F2BFE85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57316E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lastRenderedPageBreak/>
        <w:t xml:space="preserve">▲ </w:t>
      </w:r>
      <w:r w:rsidRPr="0057316E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slash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[slæ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ʃ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]</w:t>
      </w:r>
    </w:p>
    <w:p w14:paraId="43A02C8E" w14:textId="68E0D3A7" w:rsidR="00D84DAB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>
        <w:rPr>
          <w:rFonts w:ascii="Arial" w:eastAsia="微软雅黑" w:hAnsi="Arial" w:hint="eastAsia"/>
          <w:color w:val="1106FB"/>
          <w:sz w:val="28"/>
          <w:szCs w:val="21"/>
        </w:rPr>
        <w:t>v</w:t>
      </w:r>
      <w:r>
        <w:rPr>
          <w:rFonts w:ascii="Arial" w:eastAsia="微软雅黑" w:hAnsi="Arial"/>
          <w:color w:val="1106FB"/>
          <w:sz w:val="28"/>
          <w:szCs w:val="21"/>
        </w:rPr>
        <w:t>.</w:t>
      </w:r>
      <w:r w:rsidRPr="0057316E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D84DAB" w:rsidRPr="0057316E">
        <w:rPr>
          <w:rFonts w:ascii="Arial" w:eastAsia="微软雅黑" w:hAnsi="Arial" w:hint="eastAsia"/>
          <w:color w:val="1106FB"/>
          <w:sz w:val="28"/>
          <w:szCs w:val="21"/>
        </w:rPr>
        <w:t>（用利器）砍，劈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72013D2" w14:textId="2B3EFC15" w:rsid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She tried to kill herself by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slashing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her wrists.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她试图割腕自杀。</w:t>
      </w:r>
    </w:p>
    <w:p w14:paraId="58D11380" w14:textId="2A598480" w:rsidR="0057316E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大幅度削减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大大降低</w:t>
      </w:r>
    </w:p>
    <w:p w14:paraId="2DDEA315" w14:textId="0DCE226D" w:rsidR="00D84DAB" w:rsidRP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slash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costs/prices/fares 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大幅度降低成本、价格、车费等</w:t>
      </w:r>
    </w:p>
    <w:p w14:paraId="4A755EBD" w14:textId="5E777718" w:rsidR="00D84DAB" w:rsidRP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workforce has been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slashed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by half.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职工人数裁减了一半。</w:t>
      </w:r>
    </w:p>
    <w:p w14:paraId="13C0489D" w14:textId="6C53A3F1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Segoe UI Symbol" w:eastAsia="微软雅黑" w:hAnsi="Segoe UI Symbol" w:cs="Segoe UI Symbol"/>
          <w:color w:val="000000" w:themeColor="text1"/>
          <w:sz w:val="28"/>
          <w:szCs w:val="27"/>
        </w:rPr>
        <w:t>▷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n.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斜线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，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斜杠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，</w:t>
      </w:r>
      <w:r w:rsidR="0057316E" w:rsidRPr="00D84DAB">
        <w:rPr>
          <w:rFonts w:ascii="Arial" w:eastAsia="微软雅黑" w:hAnsi="Arial"/>
          <w:color w:val="000000" w:themeColor="text1"/>
          <w:sz w:val="28"/>
          <w:szCs w:val="21"/>
        </w:rPr>
        <w:t>斜线号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(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用刀等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)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劈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(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长而窄的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)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伤口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，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切口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砍痕</w:t>
      </w:r>
      <w:r w:rsidR="0057316E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</w:p>
    <w:p w14:paraId="52AE5B3E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57316E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57316E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highlight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ha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la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t] </w:t>
      </w:r>
    </w:p>
    <w:p w14:paraId="3949F6C7" w14:textId="77777777" w:rsid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57316E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57316E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671A31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D84DAB" w:rsidRPr="0057316E">
        <w:rPr>
          <w:rFonts w:ascii="Arial" w:eastAsia="微软雅黑" w:hAnsi="Arial" w:hint="eastAsia"/>
          <w:color w:val="1106FB"/>
          <w:sz w:val="28"/>
          <w:szCs w:val="21"/>
        </w:rPr>
        <w:t>突出；强调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469A1C7E" w14:textId="3C2A2E96" w:rsidR="00D84DAB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report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highlights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major problems facing society today.</w:t>
      </w:r>
    </w:p>
    <w:p w14:paraId="2143D5DB" w14:textId="658CF24E" w:rsid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报告特别强调了当今社会所面临的主要问题。</w:t>
      </w:r>
    </w:p>
    <w:p w14:paraId="6B387526" w14:textId="5B135DDC" w:rsidR="0057316E" w:rsidRPr="0057316E" w:rsidRDefault="0057316E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57316E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将</w:t>
      </w:r>
      <w:r w:rsidRPr="0057316E">
        <w:rPr>
          <w:rFonts w:ascii="Arial" w:eastAsia="微软雅黑" w:hAnsi="Arial"/>
          <w:color w:val="1106FB"/>
          <w:sz w:val="28"/>
          <w:szCs w:val="21"/>
        </w:rPr>
        <w:t>…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标出，将</w:t>
      </w:r>
      <w:r w:rsidRPr="0057316E">
        <w:rPr>
          <w:rFonts w:ascii="Arial" w:eastAsia="微软雅黑" w:hAnsi="Arial"/>
          <w:color w:val="1106FB"/>
          <w:sz w:val="28"/>
          <w:szCs w:val="21"/>
        </w:rPr>
        <w:t>…</w:t>
      </w:r>
      <w:r w:rsidRPr="0057316E">
        <w:rPr>
          <w:rFonts w:ascii="Arial" w:eastAsia="微软雅黑" w:hAnsi="Arial" w:hint="eastAsia"/>
          <w:color w:val="1106FB"/>
          <w:sz w:val="28"/>
          <w:szCs w:val="21"/>
        </w:rPr>
        <w:t>突出显示，使醒目；</w:t>
      </w:r>
    </w:p>
    <w:p w14:paraId="5E17480E" w14:textId="43AFE50C" w:rsidR="00D84DAB" w:rsidRPr="00D84DAB" w:rsidRDefault="0057316E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I've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highlighted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important passages in yellow.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我用黄色标出了重要段落。</w:t>
      </w:r>
    </w:p>
    <w:p w14:paraId="3E34299D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57316E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57316E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plunge</w:t>
      </w:r>
      <w:r w:rsidRPr="0057316E">
        <w:rPr>
          <w:rFonts w:ascii="Arial" w:eastAsia="微软雅黑" w:hAnsi="Arial"/>
          <w:b/>
          <w:bCs/>
          <w:color w:val="808080" w:themeColor="background1" w:themeShade="80"/>
          <w:sz w:val="32"/>
          <w:szCs w:val="28"/>
        </w:rPr>
        <w:t xml:space="preserve"> 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[pl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ʌ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>nd</w:t>
      </w:r>
      <w:r w:rsidRPr="0057316E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ʒ</w:t>
      </w:r>
      <w:r w:rsidRPr="0057316E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] </w:t>
      </w:r>
    </w:p>
    <w:p w14:paraId="722D2E6B" w14:textId="594C4AF1" w:rsidR="00D84DAB" w:rsidRPr="00437DE3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Arial" w:eastAsia="微软雅黑" w:hAnsi="Arial" w:cs="Calibri"/>
          <w:color w:val="1106FB"/>
          <w:sz w:val="28"/>
          <w:szCs w:val="21"/>
        </w:rPr>
        <w:t> </w:t>
      </w:r>
      <w:r w:rsidR="00437DE3" w:rsidRPr="00437DE3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="00437DE3" w:rsidRPr="00437DE3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437DE3"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使突然前冲（或下落）</w:t>
      </w:r>
      <w:r w:rsidR="00437DE3" w:rsidRPr="00437DE3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E0691F9" w14:textId="04E49C52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She lost her balance and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plunged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100 feet to her death.</w:t>
      </w:r>
    </w:p>
    <w:p w14:paraId="2D1AA7F1" w14:textId="265856C1" w:rsid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她没有站稳，从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100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英尺的高处跌下摔死了</w:t>
      </w:r>
    </w:p>
    <w:p w14:paraId="2604E828" w14:textId="143831D9" w:rsidR="00437DE3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(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价格、温度等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)</w:t>
      </w:r>
      <w:r w:rsidRPr="00437DE3">
        <w:rPr>
          <w:rFonts w:ascii="Arial" w:eastAsia="微软雅黑" w:hAnsi="Arial" w:cs="Calibri"/>
          <w:color w:val="1106FB"/>
          <w:sz w:val="28"/>
          <w:szCs w:val="21"/>
        </w:rPr>
        <w:t> 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暴跌，骤降，突降；</w:t>
      </w:r>
    </w:p>
    <w:p w14:paraId="0B2AF8C9" w14:textId="77777777" w:rsidR="00437DE3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Stock markets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plunged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at the news of the coup.</w:t>
      </w:r>
    </w:p>
    <w:p w14:paraId="70B948A5" w14:textId="4ADD11E5" w:rsid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政变的消息一传来，股票市场便暴跌。</w:t>
      </w:r>
    </w:p>
    <w:p w14:paraId="1E0463A6" w14:textId="29ADCB6D" w:rsidR="00437DE3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③ </w:t>
      </w:r>
      <w:r w:rsidRPr="00437DE3">
        <w:rPr>
          <w:rFonts w:ascii="Arial" w:eastAsia="微软雅黑" w:hAnsi="Arial" w:cs="Calibri"/>
          <w:color w:val="1106FB"/>
          <w:sz w:val="28"/>
          <w:szCs w:val="21"/>
        </w:rPr>
        <w:t> 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(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道路、表面等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)</w:t>
      </w:r>
      <w:r w:rsidRPr="00437DE3">
        <w:rPr>
          <w:rFonts w:ascii="Arial" w:eastAsia="微软雅黑" w:hAnsi="Arial" w:cs="Calibri"/>
          <w:color w:val="1106FB"/>
          <w:sz w:val="28"/>
          <w:szCs w:val="21"/>
        </w:rPr>
        <w:t> 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陡峭地向下倾斜；</w:t>
      </w:r>
    </w:p>
    <w:p w14:paraId="124CD67D" w14:textId="0B61D6EA" w:rsid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track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plunged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down into the valley.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小路陡然而下，直插山谷。</w:t>
      </w:r>
    </w:p>
    <w:p w14:paraId="437E78F8" w14:textId="4C14041E" w:rsidR="00437DE3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>④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（剧烈）颠簸，震荡；</w:t>
      </w:r>
    </w:p>
    <w:p w14:paraId="63342724" w14:textId="2B8C3D70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His heart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plunged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(because of a strong emotion</w:t>
      </w:r>
      <w:proofErr w:type="gramStart"/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) </w:t>
      </w:r>
      <w:r>
        <w:rPr>
          <w:rFonts w:ascii="Arial" w:eastAsia="微软雅黑" w:hAnsi="Arial"/>
          <w:color w:val="000000" w:themeColor="text1"/>
          <w:sz w:val="28"/>
          <w:szCs w:val="21"/>
        </w:rPr>
        <w:t>.</w:t>
      </w:r>
      <w:proofErr w:type="gramEnd"/>
      <w:r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他的心怦怦乱跳。</w:t>
      </w:r>
    </w:p>
    <w:p w14:paraId="62CE8ACF" w14:textId="0FB1110C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Segoe UI Symbol" w:eastAsia="微软雅黑" w:hAnsi="Segoe UI Symbol" w:cs="Segoe UI Symbol"/>
          <w:color w:val="000000" w:themeColor="text1"/>
          <w:sz w:val="28"/>
          <w:szCs w:val="27"/>
        </w:rPr>
        <w:t>▷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n.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突然跌落，突然分离</w:t>
      </w:r>
      <w:r w:rsidR="00437DE3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暴跌，猛降，骤减</w:t>
      </w:r>
      <w:r w:rsidR="00437DE3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跳水，投身入水</w:t>
      </w:r>
      <w:r w:rsidR="00437DE3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突然的开始</w:t>
      </w:r>
      <w:r w:rsidR="00437DE3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</w:p>
    <w:p w14:paraId="28B01545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437DE3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437DE3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accommodate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əˈ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k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ɒ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m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de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t] </w:t>
      </w:r>
    </w:p>
    <w:p w14:paraId="062CCB64" w14:textId="687E12CB" w:rsidR="00D84DAB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D84DAB" w:rsidRPr="00437DE3">
        <w:rPr>
          <w:rFonts w:ascii="Arial" w:eastAsia="微软雅黑" w:hAnsi="Arial" w:hint="eastAsia"/>
          <w:color w:val="1106FB"/>
          <w:sz w:val="28"/>
          <w:szCs w:val="21"/>
        </w:rPr>
        <w:t>为（某人）提供住宿（或膳宿、座位等）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63BC93D1" w14:textId="288399B7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hotel can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accommodate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up to 500 guests.</w:t>
      </w:r>
    </w:p>
    <w:p w14:paraId="547F9F94" w14:textId="39F2A51F" w:rsid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这家旅馆可供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500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位旅客住宿。</w:t>
      </w:r>
    </w:p>
    <w:p w14:paraId="2CB55727" w14:textId="5024275A" w:rsidR="00437DE3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容纳，为…提供空间；</w:t>
      </w:r>
    </w:p>
    <w:p w14:paraId="3F19C4C3" w14:textId="4CC3B345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Over 70 minutes of music can be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accommodated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on one CD.</w:t>
      </w:r>
    </w:p>
    <w:p w14:paraId="5A9E3811" w14:textId="160681A6" w:rsid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lastRenderedPageBreak/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一张激光唱片可以容纳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70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多分钟的音乐。</w:t>
      </w:r>
    </w:p>
    <w:p w14:paraId="12A8864A" w14:textId="4C8A4CE1" w:rsidR="00437DE3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③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帮忙，给…提供方便；</w:t>
      </w:r>
    </w:p>
    <w:p w14:paraId="02D9CC1B" w14:textId="06D01230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I have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accommodated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press a great deal, giving numerous interviews.</w:t>
      </w:r>
    </w:p>
    <w:p w14:paraId="7877D8CF" w14:textId="775662EC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我多次接受采访，已给了报界许多方便。</w:t>
      </w:r>
    </w:p>
    <w:p w14:paraId="3F28363F" w14:textId="4ECB3A7A" w:rsidR="00437DE3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④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顺应，适应（新情况）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A380ECD" w14:textId="7F7AFAB6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>eg.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 I needed to accommodate to the new schedule.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我需要适应新的时间表。</w:t>
      </w:r>
    </w:p>
    <w:p w14:paraId="139CADA2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437DE3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437DE3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diminish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[d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m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n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ɪʃ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] </w:t>
      </w:r>
    </w:p>
    <w:p w14:paraId="7CBDED8C" w14:textId="10766AB9" w:rsidR="00D84DAB" w:rsidRPr="00437DE3" w:rsidRDefault="00437DE3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D84DAB" w:rsidRPr="00437DE3">
        <w:rPr>
          <w:rFonts w:ascii="Arial" w:eastAsia="微软雅黑" w:hAnsi="Arial" w:hint="eastAsia"/>
          <w:color w:val="1106FB"/>
          <w:sz w:val="28"/>
          <w:szCs w:val="21"/>
        </w:rPr>
        <w:t>减少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437DE3">
        <w:rPr>
          <w:rFonts w:ascii="Arial" w:eastAsia="微软雅黑" w:hAnsi="Arial" w:hint="eastAsia"/>
          <w:color w:val="1106FB"/>
          <w:sz w:val="28"/>
          <w:szCs w:val="21"/>
        </w:rPr>
        <w:t>（使）减弱，缩减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437DE3">
        <w:rPr>
          <w:rFonts w:ascii="Arial" w:eastAsia="微软雅黑" w:hAnsi="Arial" w:hint="eastAsia"/>
          <w:color w:val="1106FB"/>
          <w:sz w:val="28"/>
          <w:szCs w:val="21"/>
        </w:rPr>
        <w:t>降低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贬低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贬损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轻视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38DA336" w14:textId="29B1D730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world's resources are rapidly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>diminishing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世界资源正在迅速减少。</w:t>
      </w:r>
    </w:p>
    <w:p w14:paraId="5BBB1593" w14:textId="234614E8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I don't wish 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diminish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importance of their contribution.</w:t>
      </w:r>
    </w:p>
    <w:p w14:paraId="333782C4" w14:textId="529CC473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我并不想贬低他们所作贡献的重要性。</w:t>
      </w:r>
    </w:p>
    <w:p w14:paraId="73A0754A" w14:textId="7EE0101B" w:rsidR="00D84DAB" w:rsidRDefault="00D84DAB" w:rsidP="00D84DAB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437DE3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437DE3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 xml:space="preserve">interpret 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n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t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ɜː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pr</w:t>
      </w:r>
      <w:r w:rsidRPr="00437DE3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437DE3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6F92A9FA" w14:textId="7203E540" w:rsidR="00437DE3" w:rsidRPr="00437DE3" w:rsidRDefault="00437DE3" w:rsidP="00437DE3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v. </w:t>
      </w:r>
      <w:r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口译</w:t>
      </w:r>
    </w:p>
    <w:p w14:paraId="688FD99F" w14:textId="44CD8073" w:rsidR="00437DE3" w:rsidRPr="00D84DAB" w:rsidRDefault="00437DE3" w:rsidP="00437DE3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She couldn't speak much English so her children had to </w:t>
      </w:r>
      <w:r w:rsidRPr="00B20D3C">
        <w:rPr>
          <w:rFonts w:ascii="Arial" w:eastAsia="微软雅黑" w:hAnsi="Arial"/>
          <w:color w:val="FF0000"/>
          <w:sz w:val="28"/>
          <w:szCs w:val="21"/>
        </w:rPr>
        <w:t xml:space="preserve">interpret 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>for her.</w:t>
      </w:r>
    </w:p>
    <w:p w14:paraId="74D6CD66" w14:textId="1AC58D9A" w:rsidR="00437DE3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Arial" w:eastAsia="微软雅黑" w:hAnsi="Arial"/>
          <w:color w:val="000000" w:themeColor="text1"/>
          <w:sz w:val="28"/>
          <w:szCs w:val="21"/>
        </w:rPr>
        <w:t>她讲不了几句英语，所以她的孩子们得给她翻译。</w:t>
      </w:r>
    </w:p>
    <w:p w14:paraId="6DC07AC9" w14:textId="3746DDEE" w:rsidR="00D84DAB" w:rsidRPr="00437DE3" w:rsidRDefault="00D84DAB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437DE3">
        <w:rPr>
          <w:rFonts w:ascii="Arial" w:eastAsia="微软雅黑" w:hAnsi="Arial" w:cs="Calibri"/>
          <w:color w:val="1106FB"/>
          <w:sz w:val="28"/>
          <w:szCs w:val="21"/>
        </w:rPr>
        <w:t> </w:t>
      </w:r>
      <w:r w:rsidR="00437DE3" w:rsidRPr="00437DE3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诠释</w:t>
      </w:r>
      <w:r w:rsidR="00BB7ECF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437DE3">
        <w:rPr>
          <w:rFonts w:ascii="Arial" w:eastAsia="微软雅黑" w:hAnsi="Arial" w:hint="eastAsia"/>
          <w:color w:val="1106FB"/>
          <w:sz w:val="28"/>
          <w:szCs w:val="21"/>
        </w:rPr>
        <w:t>说明</w:t>
      </w:r>
      <w:r w:rsidR="00BB7ECF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C33683C" w14:textId="71A5206C" w:rsidR="00D84DAB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students were asked 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interpret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poem.</w:t>
      </w:r>
    </w:p>
    <w:p w14:paraId="2B3278F9" w14:textId="5092BDF5" w:rsid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学生们被要求诠释那首诗的意义</w:t>
      </w:r>
    </w:p>
    <w:p w14:paraId="288E4D67" w14:textId="70A21B56" w:rsidR="00437DE3" w:rsidRPr="00D84DAB" w:rsidRDefault="00437DE3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Segoe UI Symbol" w:eastAsia="微软雅黑" w:hAnsi="Segoe UI Symbol" w:cs="Segoe UI Symbol"/>
          <w:color w:val="000000" w:themeColor="text1"/>
          <w:sz w:val="28"/>
          <w:szCs w:val="27"/>
        </w:rPr>
        <w:t>▷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437DE3">
        <w:rPr>
          <w:rFonts w:ascii="Arial" w:eastAsia="微软雅黑" w:hAnsi="Arial"/>
          <w:color w:val="000000" w:themeColor="text1"/>
          <w:sz w:val="28"/>
          <w:szCs w:val="21"/>
        </w:rPr>
        <w:t>interpreter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>n.</w:t>
      </w:r>
      <w:r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>
        <w:rPr>
          <w:rFonts w:ascii="Arial" w:eastAsia="微软雅黑" w:hAnsi="Arial" w:hint="eastAsia"/>
          <w:color w:val="000000" w:themeColor="text1"/>
          <w:sz w:val="28"/>
          <w:szCs w:val="27"/>
        </w:rPr>
        <w:t>口译员</w:t>
      </w:r>
      <w:r w:rsidR="00B20D3C">
        <w:rPr>
          <w:rFonts w:ascii="Arial" w:eastAsia="微软雅黑" w:hAnsi="Arial" w:hint="eastAsia"/>
          <w:color w:val="000000" w:themeColor="text1"/>
          <w:sz w:val="28"/>
          <w:szCs w:val="27"/>
        </w:rPr>
        <w:t>，口译工作者。</w:t>
      </w:r>
    </w:p>
    <w:p w14:paraId="7CC51576" w14:textId="77777777" w:rsidR="00D84DAB" w:rsidRPr="00B20D3C" w:rsidRDefault="00D84DAB" w:rsidP="00D84DAB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B20D3C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B20D3C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portray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[p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ɔːˈ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tre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]</w:t>
      </w:r>
    </w:p>
    <w:p w14:paraId="2FD54462" w14:textId="26F94BF5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20D3C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描绘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描画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描写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3AD2876" w14:textId="7EFB0153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He has worked hard in recent months to 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>portray 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New York in a better light. </w:t>
      </w:r>
    </w:p>
    <w:p w14:paraId="44F60DEF" w14:textId="7E6EB706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最近几个月里他努力从更积极的角度来描绘纽约。</w:t>
      </w:r>
    </w:p>
    <w:p w14:paraId="2E816636" w14:textId="11205A53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将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(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某人</w:t>
      </w:r>
      <w:r w:rsidRPr="00B20D3C">
        <w:rPr>
          <w:rFonts w:ascii="Arial" w:eastAsia="微软雅黑" w:hAnsi="Arial"/>
          <w:color w:val="1106FB"/>
          <w:sz w:val="28"/>
          <w:szCs w:val="21"/>
        </w:rPr>
        <w:t>)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描写成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给人以某种印象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53AFE09" w14:textId="183593B2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Throughout the trial, he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portrayed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himself as the victim.</w:t>
      </w:r>
    </w:p>
    <w:p w14:paraId="33305FA2" w14:textId="5A6FE436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在审讯过程中，他始终把自己说成是受害者。</w:t>
      </w:r>
    </w:p>
    <w:p w14:paraId="6F836919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20D3C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B20D3C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mobilize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m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əʊ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b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la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z]</w:t>
      </w:r>
    </w:p>
    <w:p w14:paraId="1F63C7D0" w14:textId="1124ABDC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20D3C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组织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鼓动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动员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51F54769" w14:textId="225993A1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unions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mobilized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thousands of workers in a protest against the cuts.</w:t>
      </w:r>
    </w:p>
    <w:p w14:paraId="49C1609C" w14:textId="61814FB8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各级工会组织了数千名工人抗议削减工资。</w:t>
      </w:r>
    </w:p>
    <w:p w14:paraId="23E7AD48" w14:textId="436AAEEA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troops were ordered 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>mobilize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部队接到了动员令。</w:t>
      </w:r>
    </w:p>
    <w:p w14:paraId="09EF6F83" w14:textId="53BAC942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lastRenderedPageBreak/>
        <w:t xml:space="preserve">②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调动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调用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4195AB96" w14:textId="7E15BFA2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They were unable to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mobilize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the resources they needed.</w:t>
      </w:r>
    </w:p>
    <w:p w14:paraId="25E47FC5" w14:textId="3FC7B9C0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他们无法调用他们需要的资源。</w:t>
      </w:r>
    </w:p>
    <w:p w14:paraId="4A068015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20D3C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B20D3C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dedicate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ded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ke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  <w:r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</w:p>
    <w:p w14:paraId="766C8576" w14:textId="5A841D9B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20D3C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把…奉献给</w:t>
      </w:r>
    </w:p>
    <w:p w14:paraId="53A9517F" w14:textId="5E7343D9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He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dedicated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his life to helping the poor.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他毕生致力于帮助穷人。</w:t>
      </w:r>
    </w:p>
    <w:p w14:paraId="21A848E9" w14:textId="3621ECB5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（在书、音乐或作品的前部）题献词</w:t>
      </w:r>
    </w:p>
    <w:p w14:paraId="6F87A004" w14:textId="2CE781FE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This book is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dedicated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to my parents.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谨以此书献给我的父母。</w:t>
      </w:r>
    </w:p>
    <w:p w14:paraId="4112B60F" w14:textId="32D5B716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③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为…举行奉献典礼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为（建筑物等）</w:t>
      </w:r>
      <w:r w:rsidR="00BB7ECF" w:rsidRPr="00B20D3C">
        <w:rPr>
          <w:rFonts w:ascii="Arial" w:eastAsia="微软雅黑" w:hAnsi="Arial" w:hint="eastAsia"/>
          <w:color w:val="1106FB"/>
          <w:sz w:val="28"/>
          <w:szCs w:val="21"/>
        </w:rPr>
        <w:t>举行奉献典礼</w:t>
      </w:r>
    </w:p>
    <w:p w14:paraId="5FC05EE6" w14:textId="6F69A979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chapel was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dedicated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in 1880.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这座小教堂于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1880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年举行献堂典礼。</w:t>
      </w:r>
    </w:p>
    <w:p w14:paraId="72057C09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20D3C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B20D3C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deteriorate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[d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t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ɪə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ri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re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57746758" w14:textId="271C8197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20D3C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20D3C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变坏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恶化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退化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7AD8166" w14:textId="1E5E794E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 discussion quickly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deteriorated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into an angry argument.</w:t>
      </w:r>
    </w:p>
    <w:p w14:paraId="4649E525" w14:textId="29605A89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ab/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这场讨论迅速演变成愤怒的争吵。</w:t>
      </w:r>
    </w:p>
    <w:p w14:paraId="1BE89409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20D3C">
        <w:rPr>
          <w:rFonts w:ascii="Arial" w:eastAsia="微软雅黑" w:hAnsi="Arial" w:cs="Arial"/>
          <w:b/>
          <w:bCs/>
          <w:color w:val="000000" w:themeColor="text1"/>
          <w:sz w:val="32"/>
          <w:szCs w:val="28"/>
        </w:rPr>
        <w:t xml:space="preserve">▲ </w:t>
      </w:r>
      <w:r w:rsidRPr="00B20D3C">
        <w:rPr>
          <w:rFonts w:ascii="Arial" w:eastAsia="微软雅黑" w:hAnsi="Arial"/>
          <w:b/>
          <w:bCs/>
          <w:color w:val="000000" w:themeColor="text1"/>
          <w:sz w:val="32"/>
          <w:szCs w:val="28"/>
        </w:rPr>
        <w:t>thrive</w:t>
      </w:r>
      <w:r w:rsidRPr="00D84DAB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[θra</w:t>
      </w:r>
      <w:r w:rsidRPr="00B20D3C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20D3C">
        <w:rPr>
          <w:rFonts w:ascii="Arial" w:eastAsia="微软雅黑" w:hAnsi="Arial"/>
          <w:color w:val="808080" w:themeColor="background1" w:themeShade="80"/>
          <w:sz w:val="28"/>
          <w:szCs w:val="21"/>
        </w:rPr>
        <w:t>v]</w:t>
      </w:r>
    </w:p>
    <w:p w14:paraId="4483DDB5" w14:textId="776C9F54" w:rsidR="00D84DAB" w:rsidRPr="00B20D3C" w:rsidRDefault="00B20D3C" w:rsidP="00D84DAB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20D3C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20D3C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兴旺发达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繁荣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蓬勃发展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旺盛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D84DAB" w:rsidRPr="00B20D3C">
        <w:rPr>
          <w:rFonts w:ascii="Arial" w:eastAsia="微软雅黑" w:hAnsi="Arial" w:hint="eastAsia"/>
          <w:color w:val="1106FB"/>
          <w:sz w:val="28"/>
          <w:szCs w:val="21"/>
        </w:rPr>
        <w:t>茁壮成长</w:t>
      </w:r>
      <w:r w:rsidRPr="00B20D3C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718704EC" w14:textId="289F5DF1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New businesses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thrive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in this area.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新商家在这一地区蓬勃兴起。</w:t>
      </w:r>
    </w:p>
    <w:p w14:paraId="73001E8A" w14:textId="7DF30D74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These animals rarely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thrive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in captivity.</w:t>
      </w:r>
      <w:r>
        <w:rPr>
          <w:rFonts w:ascii="Arial" w:eastAsia="微软雅黑" w:hAnsi="Arial" w:hint="eastAsia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这些动物栏养起来很少会肥壮。</w:t>
      </w:r>
    </w:p>
    <w:p w14:paraId="66A09083" w14:textId="77777777" w:rsidR="00D84DAB" w:rsidRPr="00D84DAB" w:rsidRDefault="00D84DAB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D84DAB">
        <w:rPr>
          <w:rFonts w:ascii="Segoe UI Symbol" w:eastAsia="微软雅黑" w:hAnsi="Segoe UI Symbol" w:cs="Segoe UI Symbol"/>
          <w:color w:val="000000" w:themeColor="text1"/>
          <w:sz w:val="28"/>
          <w:szCs w:val="27"/>
        </w:rPr>
        <w:t>▷</w:t>
      </w:r>
      <w:r w:rsidRPr="00B20D3C">
        <w:rPr>
          <w:rFonts w:ascii="Arial" w:eastAsia="微软雅黑" w:hAnsi="Arial"/>
          <w:color w:val="000000" w:themeColor="text1"/>
          <w:sz w:val="28"/>
          <w:szCs w:val="27"/>
        </w:rPr>
        <w:t xml:space="preserve"> </w:t>
      </w:r>
      <w:r w:rsidRPr="00B20D3C">
        <w:rPr>
          <w:rFonts w:ascii="Arial" w:eastAsia="微软雅黑" w:hAnsi="Arial" w:hint="eastAsia"/>
          <w:color w:val="000000" w:themeColor="text1"/>
          <w:sz w:val="28"/>
          <w:szCs w:val="21"/>
        </w:rPr>
        <w:t>thrive on sth</w:t>
      </w:r>
      <w:r w:rsidRPr="00D84DAB">
        <w:rPr>
          <w:rFonts w:ascii="Arial" w:eastAsia="微软雅黑" w:hAnsi="Arial" w:hint="eastAsia"/>
          <w:b/>
          <w:bCs/>
          <w:color w:val="000000" w:themeColor="text1"/>
          <w:sz w:val="28"/>
          <w:szCs w:val="21"/>
        </w:rPr>
        <w:t xml:space="preserve"> </w:t>
      </w:r>
      <w:r w:rsidRPr="00D84DAB">
        <w:rPr>
          <w:rFonts w:ascii="Arial" w:eastAsia="微软雅黑" w:hAnsi="Arial" w:hint="eastAsia"/>
          <w:color w:val="000000" w:themeColor="text1"/>
          <w:sz w:val="28"/>
          <w:szCs w:val="21"/>
        </w:rPr>
        <w:t>以某事为乐，因某事而有成（尤指别人不喜欢的事物）</w:t>
      </w:r>
    </w:p>
    <w:p w14:paraId="38D4DF83" w14:textId="6EB90CBF" w:rsidR="00D84DAB" w:rsidRPr="00D84DAB" w:rsidRDefault="00B20D3C" w:rsidP="00D84DAB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/>
          <w:color w:val="000000" w:themeColor="text1"/>
          <w:sz w:val="28"/>
          <w:szCs w:val="21"/>
        </w:rPr>
        <w:t xml:space="preserve">eg.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 xml:space="preserve">He </w:t>
      </w:r>
      <w:r w:rsidR="00D84DAB" w:rsidRPr="00B20D3C">
        <w:rPr>
          <w:rFonts w:ascii="Arial" w:eastAsia="微软雅黑" w:hAnsi="Arial"/>
          <w:color w:val="FF0000"/>
          <w:sz w:val="28"/>
          <w:szCs w:val="21"/>
        </w:rPr>
        <w:t xml:space="preserve">thrives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on hard work.</w:t>
      </w:r>
      <w:hyperlink r:id="rId8" w:history="1"/>
      <w:r>
        <w:rPr>
          <w:rFonts w:ascii="Arial" w:eastAsia="微软雅黑" w:hAnsi="Arial"/>
          <w:color w:val="000000" w:themeColor="text1"/>
          <w:sz w:val="28"/>
          <w:szCs w:val="21"/>
        </w:rPr>
        <w:t xml:space="preserve"> </w:t>
      </w:r>
      <w:r w:rsidR="00D84DAB" w:rsidRPr="00D84DAB">
        <w:rPr>
          <w:rFonts w:ascii="Arial" w:eastAsia="微软雅黑" w:hAnsi="Arial"/>
          <w:color w:val="000000" w:themeColor="text1"/>
          <w:sz w:val="28"/>
          <w:szCs w:val="21"/>
        </w:rPr>
        <w:t>他以苦干为乐事。</w:t>
      </w:r>
    </w:p>
    <w:p w14:paraId="03C39AAF" w14:textId="65CF57D4" w:rsidR="00105009" w:rsidRPr="00D84DAB" w:rsidRDefault="00105009" w:rsidP="00D84DAB">
      <w:pPr>
        <w:autoSpaceDE w:val="0"/>
        <w:autoSpaceDN w:val="0"/>
        <w:adjustRightInd w:val="0"/>
        <w:spacing w:line="460" w:lineRule="exact"/>
        <w:rPr>
          <w:rFonts w:ascii="Arial" w:eastAsia="微软雅黑" w:hAnsi="Arial"/>
          <w:b/>
          <w:bCs/>
          <w:color w:val="000000" w:themeColor="text1"/>
          <w:sz w:val="28"/>
          <w:szCs w:val="28"/>
        </w:rPr>
      </w:pPr>
    </w:p>
    <w:sectPr w:rsidR="00105009" w:rsidRPr="00D84DAB" w:rsidSect="002275F7">
      <w:headerReference w:type="even" r:id="rId9"/>
      <w:footerReference w:type="default" r:id="rId10"/>
      <w:headerReference w:type="first" r:id="rId11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BAF48" w14:textId="77777777" w:rsidR="00724388" w:rsidRDefault="00724388" w:rsidP="002275F7">
      <w:r>
        <w:separator/>
      </w:r>
    </w:p>
  </w:endnote>
  <w:endnote w:type="continuationSeparator" w:id="0">
    <w:p w14:paraId="2C5360E1" w14:textId="77777777" w:rsidR="00724388" w:rsidRDefault="00724388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A857" w14:textId="77777777" w:rsidR="00724388" w:rsidRDefault="00724388" w:rsidP="002275F7">
      <w:r>
        <w:separator/>
      </w:r>
    </w:p>
  </w:footnote>
  <w:footnote w:type="continuationSeparator" w:id="0">
    <w:p w14:paraId="3772FF25" w14:textId="77777777" w:rsidR="00724388" w:rsidRDefault="00724388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24388">
    <w:pPr>
      <w:pStyle w:val="a4"/>
    </w:pPr>
    <w:r>
      <w:rPr>
        <w:noProof/>
      </w:rPr>
      <w:pict w14:anchorId="163C74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24388">
    <w:pPr>
      <w:pStyle w:val="a4"/>
    </w:pPr>
    <w:r>
      <w:rPr>
        <w:noProof/>
      </w:rPr>
      <w:pict w14:anchorId="21AD50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0437"/>
    <w:rsid w:val="000228E2"/>
    <w:rsid w:val="00043971"/>
    <w:rsid w:val="00077DAD"/>
    <w:rsid w:val="00097869"/>
    <w:rsid w:val="000B373A"/>
    <w:rsid w:val="000B4E00"/>
    <w:rsid w:val="000C74BB"/>
    <w:rsid w:val="000D4717"/>
    <w:rsid w:val="000D5271"/>
    <w:rsid w:val="000F7F31"/>
    <w:rsid w:val="00105009"/>
    <w:rsid w:val="00137558"/>
    <w:rsid w:val="00193F81"/>
    <w:rsid w:val="001A7D20"/>
    <w:rsid w:val="001D1EB0"/>
    <w:rsid w:val="001E10DE"/>
    <w:rsid w:val="001E64D9"/>
    <w:rsid w:val="002275F7"/>
    <w:rsid w:val="0026184E"/>
    <w:rsid w:val="00291192"/>
    <w:rsid w:val="002C0DF5"/>
    <w:rsid w:val="002C6E0A"/>
    <w:rsid w:val="002F3259"/>
    <w:rsid w:val="00325595"/>
    <w:rsid w:val="00326EE4"/>
    <w:rsid w:val="003E5513"/>
    <w:rsid w:val="004018EB"/>
    <w:rsid w:val="00404841"/>
    <w:rsid w:val="00437772"/>
    <w:rsid w:val="00437DE3"/>
    <w:rsid w:val="00490539"/>
    <w:rsid w:val="004B248B"/>
    <w:rsid w:val="0052153B"/>
    <w:rsid w:val="00534E88"/>
    <w:rsid w:val="0056681A"/>
    <w:rsid w:val="005714D1"/>
    <w:rsid w:val="0057316E"/>
    <w:rsid w:val="00581FA3"/>
    <w:rsid w:val="005D4623"/>
    <w:rsid w:val="006418B0"/>
    <w:rsid w:val="0064383C"/>
    <w:rsid w:val="00671A31"/>
    <w:rsid w:val="006778C6"/>
    <w:rsid w:val="006D15A2"/>
    <w:rsid w:val="006D53C6"/>
    <w:rsid w:val="006E13D3"/>
    <w:rsid w:val="006E304E"/>
    <w:rsid w:val="0070080E"/>
    <w:rsid w:val="007124DC"/>
    <w:rsid w:val="00722127"/>
    <w:rsid w:val="00724388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34847"/>
    <w:rsid w:val="00A3734F"/>
    <w:rsid w:val="00AB4A68"/>
    <w:rsid w:val="00B14836"/>
    <w:rsid w:val="00B159FA"/>
    <w:rsid w:val="00B20D3C"/>
    <w:rsid w:val="00BB77E4"/>
    <w:rsid w:val="00BB7ECF"/>
    <w:rsid w:val="00BC60AD"/>
    <w:rsid w:val="00BE6FA5"/>
    <w:rsid w:val="00C0351F"/>
    <w:rsid w:val="00C11956"/>
    <w:rsid w:val="00C14904"/>
    <w:rsid w:val="00C20590"/>
    <w:rsid w:val="00C35ECF"/>
    <w:rsid w:val="00C5519B"/>
    <w:rsid w:val="00C9528A"/>
    <w:rsid w:val="00CA69D7"/>
    <w:rsid w:val="00CB189D"/>
    <w:rsid w:val="00D46687"/>
    <w:rsid w:val="00D63633"/>
    <w:rsid w:val="00D84DAB"/>
    <w:rsid w:val="00D87031"/>
    <w:rsid w:val="00DB0FAF"/>
    <w:rsid w:val="00DC1AEC"/>
    <w:rsid w:val="00DE17B4"/>
    <w:rsid w:val="00E02682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7DF9"/>
    <w:rsid w:val="00F938D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5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14</TotalTime>
  <Pages>6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2022-10-09T05:09:00Z</cp:lastPrinted>
  <dcterms:created xsi:type="dcterms:W3CDTF">2022-10-09T05:09:00Z</dcterms:created>
  <dcterms:modified xsi:type="dcterms:W3CDTF">2023-02-14T02:13:00Z</dcterms:modified>
</cp:coreProperties>
</file>