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1516C9D8" w:rsidR="00772BC1" w:rsidRPr="000D06F9" w:rsidRDefault="002C6E0A" w:rsidP="000D06F9">
      <w:pPr>
        <w:autoSpaceDE w:val="0"/>
        <w:autoSpaceDN w:val="0"/>
        <w:adjustRightInd w:val="0"/>
        <w:snapToGrid w:val="0"/>
        <w:spacing w:line="460" w:lineRule="exact"/>
        <w:ind w:firstLine="420"/>
        <w:jc w:val="center"/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</w:pPr>
      <w:r w:rsidRPr="000D06F9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Advanced Vocabulary S</w:t>
      </w:r>
      <w:r w:rsidR="006F5DED" w:rsidRPr="000D06F9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1</w:t>
      </w:r>
      <w:r w:rsidR="000D06F9" w:rsidRPr="000D06F9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1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95"/>
        <w:gridCol w:w="2274"/>
        <w:gridCol w:w="851"/>
        <w:gridCol w:w="6662"/>
      </w:tblGrid>
      <w:tr w:rsidR="00E13746" w:rsidRPr="000D06F9" w14:paraId="3D09F3B3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08884751" w14:textId="07E54C9B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06F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74" w:type="dxa"/>
          </w:tcPr>
          <w:p w14:paraId="6F249BE8" w14:textId="44D8FABA" w:rsidR="00E13746" w:rsidRPr="00E13746" w:rsidRDefault="00E13746" w:rsidP="00E13746">
            <w:pPr>
              <w:snapToGrid w:val="0"/>
              <w:spacing w:line="54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E13746">
              <w:rPr>
                <w:rFonts w:ascii="Arial" w:eastAsia="微软雅黑" w:hAnsi="Arial"/>
                <w:b/>
                <w:bCs/>
                <w:color w:val="032CFE"/>
                <w:sz w:val="28"/>
              </w:rPr>
              <w:t>feasible</w:t>
            </w:r>
          </w:p>
        </w:tc>
        <w:tc>
          <w:tcPr>
            <w:tcW w:w="851" w:type="dxa"/>
            <w:vAlign w:val="center"/>
          </w:tcPr>
          <w:p w14:paraId="7D771F23" w14:textId="5C8A39C6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5DF28CA1" w14:textId="4381DF90" w:rsidR="00E13746" w:rsidRPr="00E13746" w:rsidRDefault="00E13746" w:rsidP="00E13746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13746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可行的，行得通的；</w:t>
            </w:r>
          </w:p>
        </w:tc>
      </w:tr>
      <w:tr w:rsidR="00E13746" w:rsidRPr="000D06F9" w14:paraId="615772FF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41D6F37E" w14:textId="423916F1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06F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74" w:type="dxa"/>
          </w:tcPr>
          <w:p w14:paraId="6E47FDF7" w14:textId="469A2BDB" w:rsidR="00E13746" w:rsidRPr="00E13746" w:rsidRDefault="00E13746" w:rsidP="00E13746">
            <w:pPr>
              <w:snapToGrid w:val="0"/>
              <w:spacing w:line="54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E13746">
              <w:rPr>
                <w:rFonts w:ascii="Arial" w:eastAsia="微软雅黑" w:hAnsi="Arial"/>
                <w:b/>
                <w:bCs/>
                <w:color w:val="032CFE"/>
                <w:sz w:val="28"/>
              </w:rPr>
              <w:t>successive</w:t>
            </w:r>
          </w:p>
        </w:tc>
        <w:tc>
          <w:tcPr>
            <w:tcW w:w="851" w:type="dxa"/>
            <w:vAlign w:val="center"/>
          </w:tcPr>
          <w:p w14:paraId="6561DDEC" w14:textId="6CB9841F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768B8418" w14:textId="53B7F70B" w:rsidR="00E13746" w:rsidRPr="00E13746" w:rsidRDefault="00E13746" w:rsidP="00E13746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13746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连续的，接连的，相继的；</w:t>
            </w:r>
          </w:p>
        </w:tc>
      </w:tr>
      <w:tr w:rsidR="00E13746" w:rsidRPr="000D06F9" w14:paraId="04D618C3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72E3783A" w14:textId="4A6444BF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06F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74" w:type="dxa"/>
          </w:tcPr>
          <w:p w14:paraId="1B882FE0" w14:textId="168CCBFD" w:rsidR="00E13746" w:rsidRPr="00E13746" w:rsidRDefault="00E13746" w:rsidP="00E13746">
            <w:pPr>
              <w:snapToGrid w:val="0"/>
              <w:spacing w:line="54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E13746">
              <w:rPr>
                <w:rFonts w:ascii="Arial" w:eastAsia="微软雅黑" w:hAnsi="Arial"/>
                <w:b/>
                <w:bCs/>
                <w:color w:val="032CFE"/>
                <w:sz w:val="28"/>
              </w:rPr>
              <w:t>intuitive</w:t>
            </w:r>
          </w:p>
        </w:tc>
        <w:tc>
          <w:tcPr>
            <w:tcW w:w="851" w:type="dxa"/>
            <w:vAlign w:val="center"/>
          </w:tcPr>
          <w:p w14:paraId="13EA89E7" w14:textId="0519DE27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27B9253B" w14:textId="6A92E6DF" w:rsidR="00E13746" w:rsidRPr="00E13746" w:rsidRDefault="00E13746" w:rsidP="00E13746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13746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凭直觉得到的，直觉的，有直觉力的；</w:t>
            </w:r>
          </w:p>
        </w:tc>
      </w:tr>
      <w:tr w:rsidR="00E13746" w:rsidRPr="000D06F9" w14:paraId="15EE575C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24809987" w14:textId="2970344A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06F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274" w:type="dxa"/>
          </w:tcPr>
          <w:p w14:paraId="748E9BB8" w14:textId="1F0867AB" w:rsidR="00E13746" w:rsidRPr="00E13746" w:rsidRDefault="00E13746" w:rsidP="00E13746">
            <w:pPr>
              <w:snapToGrid w:val="0"/>
              <w:spacing w:line="54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E13746">
              <w:rPr>
                <w:rFonts w:ascii="Arial" w:eastAsia="微软雅黑" w:hAnsi="Arial"/>
                <w:b/>
                <w:bCs/>
                <w:color w:val="032CFE"/>
                <w:sz w:val="28"/>
              </w:rPr>
              <w:t>diligent</w:t>
            </w:r>
          </w:p>
        </w:tc>
        <w:tc>
          <w:tcPr>
            <w:tcW w:w="851" w:type="dxa"/>
            <w:vAlign w:val="center"/>
          </w:tcPr>
          <w:p w14:paraId="6CE59C0E" w14:textId="33766A92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3FA0C690" w14:textId="170A4669" w:rsidR="00E13746" w:rsidRPr="00E13746" w:rsidRDefault="00E13746" w:rsidP="00E13746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13746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孜孜不倦的，勤勉的，刻苦的；</w:t>
            </w:r>
          </w:p>
        </w:tc>
      </w:tr>
      <w:tr w:rsidR="00E13746" w:rsidRPr="000D06F9" w14:paraId="1BA24823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739A1E1D" w14:textId="4CCA4827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06F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274" w:type="dxa"/>
          </w:tcPr>
          <w:p w14:paraId="7A82397D" w14:textId="15B1E67A" w:rsidR="00E13746" w:rsidRPr="00E13746" w:rsidRDefault="00E13746" w:rsidP="00E13746">
            <w:pPr>
              <w:snapToGrid w:val="0"/>
              <w:spacing w:line="54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E13746">
              <w:rPr>
                <w:rFonts w:ascii="Arial" w:eastAsia="微软雅黑" w:hAnsi="Arial"/>
                <w:b/>
                <w:bCs/>
                <w:color w:val="032CFE"/>
                <w:sz w:val="28"/>
              </w:rPr>
              <w:t>compatible</w:t>
            </w:r>
          </w:p>
        </w:tc>
        <w:tc>
          <w:tcPr>
            <w:tcW w:w="851" w:type="dxa"/>
            <w:vAlign w:val="center"/>
          </w:tcPr>
          <w:p w14:paraId="072E43DF" w14:textId="7A93864C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14EE78F0" w14:textId="0D0A5131" w:rsidR="00E13746" w:rsidRPr="00E13746" w:rsidRDefault="00E13746" w:rsidP="00E13746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13746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兼容的；可共存的，可共用的；和睦相处的；</w:t>
            </w:r>
          </w:p>
        </w:tc>
      </w:tr>
      <w:tr w:rsidR="00E13746" w:rsidRPr="000D06F9" w14:paraId="68127632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3BB61BFD" w14:textId="5E205FF3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06F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274" w:type="dxa"/>
          </w:tcPr>
          <w:p w14:paraId="545C985E" w14:textId="0A970CDA" w:rsidR="00E13746" w:rsidRPr="00E13746" w:rsidRDefault="00E13746" w:rsidP="00E13746">
            <w:pPr>
              <w:snapToGrid w:val="0"/>
              <w:spacing w:line="54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E13746">
              <w:rPr>
                <w:rFonts w:ascii="Arial" w:eastAsia="微软雅黑" w:hAnsi="Arial"/>
                <w:b/>
                <w:bCs/>
                <w:color w:val="032CFE"/>
                <w:sz w:val="28"/>
              </w:rPr>
              <w:t>compulsory</w:t>
            </w:r>
          </w:p>
        </w:tc>
        <w:tc>
          <w:tcPr>
            <w:tcW w:w="851" w:type="dxa"/>
            <w:vAlign w:val="center"/>
          </w:tcPr>
          <w:p w14:paraId="76BC8B6C" w14:textId="0FC5EC30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3A3D988F" w14:textId="6569E8B5" w:rsidR="00E13746" w:rsidRPr="00E13746" w:rsidRDefault="00E13746" w:rsidP="00E13746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13746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必须做的，强制的，强迫的；</w:t>
            </w:r>
          </w:p>
        </w:tc>
      </w:tr>
      <w:tr w:rsidR="00E13746" w:rsidRPr="000D06F9" w14:paraId="2F0A6F13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274D4A9C" w14:textId="2B0AA616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06F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274" w:type="dxa"/>
          </w:tcPr>
          <w:p w14:paraId="5B341278" w14:textId="7DCDF861" w:rsidR="00E13746" w:rsidRPr="00E13746" w:rsidRDefault="00E13746" w:rsidP="00E13746">
            <w:pPr>
              <w:snapToGrid w:val="0"/>
              <w:spacing w:line="54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E13746">
              <w:rPr>
                <w:rFonts w:ascii="Arial" w:eastAsia="微软雅黑" w:hAnsi="Arial"/>
                <w:b/>
                <w:bCs/>
                <w:color w:val="032CFE"/>
                <w:sz w:val="28"/>
              </w:rPr>
              <w:t>explicit</w:t>
            </w:r>
          </w:p>
        </w:tc>
        <w:tc>
          <w:tcPr>
            <w:tcW w:w="851" w:type="dxa"/>
            <w:vAlign w:val="center"/>
          </w:tcPr>
          <w:p w14:paraId="06AD3962" w14:textId="4DD5E1D0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3E7F2710" w14:textId="344154F7" w:rsidR="00E13746" w:rsidRPr="00E13746" w:rsidRDefault="00E13746" w:rsidP="00E13746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13746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清楚明白的；直言的，坦率的；直截了当的</w:t>
            </w:r>
            <w:r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；</w:t>
            </w:r>
          </w:p>
        </w:tc>
      </w:tr>
      <w:tr w:rsidR="00E13746" w:rsidRPr="000D06F9" w14:paraId="150A6BAC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3E53F2B6" w14:textId="40D3DD2E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06F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274" w:type="dxa"/>
          </w:tcPr>
          <w:p w14:paraId="3592FC8C" w14:textId="6824CABA" w:rsidR="00E13746" w:rsidRPr="00E13746" w:rsidRDefault="00E13746" w:rsidP="00E13746">
            <w:pPr>
              <w:snapToGrid w:val="0"/>
              <w:spacing w:line="54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E13746">
              <w:rPr>
                <w:rFonts w:ascii="Arial" w:eastAsia="微软雅黑" w:hAnsi="Arial"/>
                <w:b/>
                <w:bCs/>
                <w:color w:val="032CFE"/>
                <w:sz w:val="28"/>
              </w:rPr>
              <w:t>profound</w:t>
            </w:r>
          </w:p>
        </w:tc>
        <w:tc>
          <w:tcPr>
            <w:tcW w:w="851" w:type="dxa"/>
            <w:vAlign w:val="center"/>
          </w:tcPr>
          <w:p w14:paraId="103034D0" w14:textId="7B827BDD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2466C118" w14:textId="529EE13A" w:rsidR="00E13746" w:rsidRPr="00E13746" w:rsidRDefault="00E13746" w:rsidP="00E13746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13746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巨大的，深远的；知识渊博的，理解深刻的</w:t>
            </w:r>
            <w:r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；</w:t>
            </w:r>
          </w:p>
        </w:tc>
      </w:tr>
      <w:tr w:rsidR="00E13746" w:rsidRPr="000D06F9" w14:paraId="0BF6B33B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4BD15091" w14:textId="1B78266F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06F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274" w:type="dxa"/>
          </w:tcPr>
          <w:p w14:paraId="380CB586" w14:textId="2DA0C06C" w:rsidR="00E13746" w:rsidRPr="00E13746" w:rsidRDefault="00E13746" w:rsidP="00E13746">
            <w:pPr>
              <w:snapToGrid w:val="0"/>
              <w:spacing w:line="54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E13746">
              <w:rPr>
                <w:rFonts w:ascii="Arial" w:eastAsia="微软雅黑" w:hAnsi="Arial"/>
                <w:b/>
                <w:bCs/>
                <w:color w:val="032CFE"/>
                <w:sz w:val="28"/>
              </w:rPr>
              <w:t>redundant</w:t>
            </w:r>
          </w:p>
        </w:tc>
        <w:tc>
          <w:tcPr>
            <w:tcW w:w="851" w:type="dxa"/>
            <w:vAlign w:val="center"/>
          </w:tcPr>
          <w:p w14:paraId="482311B2" w14:textId="64122320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046AB036" w14:textId="5012D3D6" w:rsidR="00E13746" w:rsidRPr="00E13746" w:rsidRDefault="00E13746" w:rsidP="00E13746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13746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多余的，不需要的，</w:t>
            </w:r>
            <w:r w:rsidRPr="00E13746">
              <w:rPr>
                <w:rFonts w:ascii="Arial" w:eastAsia="PingFang SC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E13746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被裁员的，被裁减的；</w:t>
            </w:r>
          </w:p>
        </w:tc>
      </w:tr>
      <w:tr w:rsidR="00E13746" w:rsidRPr="000D06F9" w14:paraId="26E3FD60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124686F9" w14:textId="65E50145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06F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274" w:type="dxa"/>
          </w:tcPr>
          <w:p w14:paraId="36B4BC33" w14:textId="03E31B59" w:rsidR="00E13746" w:rsidRPr="00E13746" w:rsidRDefault="00E13746" w:rsidP="00E13746">
            <w:pPr>
              <w:snapToGrid w:val="0"/>
              <w:spacing w:line="54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E13746">
              <w:rPr>
                <w:rFonts w:ascii="Arial" w:eastAsia="微软雅黑" w:hAnsi="Arial"/>
                <w:b/>
                <w:bCs/>
                <w:color w:val="032CFE"/>
                <w:sz w:val="28"/>
              </w:rPr>
              <w:t>epidemic</w:t>
            </w:r>
          </w:p>
        </w:tc>
        <w:tc>
          <w:tcPr>
            <w:tcW w:w="851" w:type="dxa"/>
            <w:vAlign w:val="center"/>
          </w:tcPr>
          <w:p w14:paraId="21115F8D" w14:textId="6FBA36FC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  <w:r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6662" w:type="dxa"/>
          </w:tcPr>
          <w:p w14:paraId="328B590C" w14:textId="57E2246B" w:rsidR="00E13746" w:rsidRPr="00E13746" w:rsidRDefault="00E13746" w:rsidP="00E13746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13746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不情愿的，勉强的；</w:t>
            </w:r>
          </w:p>
        </w:tc>
      </w:tr>
      <w:tr w:rsidR="00E13746" w:rsidRPr="000D06F9" w14:paraId="4B08C4B4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137C0174" w14:textId="605F78D5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06F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274" w:type="dxa"/>
          </w:tcPr>
          <w:p w14:paraId="17506DC0" w14:textId="2CDA7E85" w:rsidR="00E13746" w:rsidRPr="00E13746" w:rsidRDefault="00E13746" w:rsidP="00E13746">
            <w:pPr>
              <w:snapToGrid w:val="0"/>
              <w:spacing w:line="54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E13746">
              <w:rPr>
                <w:rFonts w:ascii="Arial" w:eastAsia="微软雅黑" w:hAnsi="Arial"/>
                <w:b/>
                <w:bCs/>
                <w:color w:val="032CFE"/>
                <w:sz w:val="28"/>
              </w:rPr>
              <w:t>exclusive</w:t>
            </w:r>
          </w:p>
        </w:tc>
        <w:tc>
          <w:tcPr>
            <w:tcW w:w="851" w:type="dxa"/>
            <w:vAlign w:val="center"/>
          </w:tcPr>
          <w:p w14:paraId="229E4E0A" w14:textId="033C4A0F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2E248B82" w14:textId="126DD219" w:rsidR="00E13746" w:rsidRPr="00E13746" w:rsidRDefault="00E13746" w:rsidP="00E13746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13746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流行性的，极为盛行的；</w:t>
            </w:r>
          </w:p>
        </w:tc>
      </w:tr>
      <w:tr w:rsidR="00E13746" w:rsidRPr="000D06F9" w14:paraId="5534AE3E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2A6F1C5C" w14:textId="1FA6E20C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06F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274" w:type="dxa"/>
          </w:tcPr>
          <w:p w14:paraId="039FCFA4" w14:textId="5C2A471B" w:rsidR="00E13746" w:rsidRPr="00E13746" w:rsidRDefault="00E13746" w:rsidP="00E13746">
            <w:pPr>
              <w:snapToGrid w:val="0"/>
              <w:spacing w:line="54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E13746">
              <w:rPr>
                <w:rFonts w:ascii="Arial" w:eastAsia="微软雅黑" w:hAnsi="Arial"/>
                <w:b/>
                <w:bCs/>
                <w:color w:val="032CFE"/>
                <w:sz w:val="28"/>
              </w:rPr>
              <w:t>capable</w:t>
            </w:r>
          </w:p>
        </w:tc>
        <w:tc>
          <w:tcPr>
            <w:tcW w:w="851" w:type="dxa"/>
            <w:vAlign w:val="center"/>
          </w:tcPr>
          <w:p w14:paraId="43AFD0EF" w14:textId="68D60D0A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4AEF30EC" w14:textId="1D3FB51F" w:rsidR="00E13746" w:rsidRPr="00E13746" w:rsidRDefault="00E13746" w:rsidP="00E13746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13746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专用的，独有的，独占的；</w:t>
            </w:r>
          </w:p>
        </w:tc>
      </w:tr>
      <w:tr w:rsidR="00E13746" w:rsidRPr="000D06F9" w14:paraId="43B4A359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610D5890" w14:textId="51AB8B82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06F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2274" w:type="dxa"/>
          </w:tcPr>
          <w:p w14:paraId="580B768F" w14:textId="032510F7" w:rsidR="00E13746" w:rsidRPr="00E13746" w:rsidRDefault="00E13746" w:rsidP="00E13746">
            <w:pPr>
              <w:snapToGrid w:val="0"/>
              <w:spacing w:line="54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E13746">
              <w:rPr>
                <w:rFonts w:ascii="Arial" w:eastAsia="微软雅黑" w:hAnsi="Arial"/>
                <w:b/>
                <w:bCs/>
                <w:color w:val="032CFE"/>
                <w:sz w:val="28"/>
              </w:rPr>
              <w:t>reluctant</w:t>
            </w:r>
          </w:p>
        </w:tc>
        <w:tc>
          <w:tcPr>
            <w:tcW w:w="851" w:type="dxa"/>
            <w:vAlign w:val="center"/>
          </w:tcPr>
          <w:p w14:paraId="3188228D" w14:textId="1E9E5651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4EA24EC4" w14:textId="0FE125AD" w:rsidR="00E13746" w:rsidRPr="00E13746" w:rsidRDefault="00E13746" w:rsidP="00E13746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13746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排外的；</w:t>
            </w:r>
          </w:p>
        </w:tc>
      </w:tr>
      <w:tr w:rsidR="00E13746" w:rsidRPr="000D06F9" w14:paraId="4AA2C438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03EB67A0" w14:textId="370DAFE7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06F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2274" w:type="dxa"/>
          </w:tcPr>
          <w:p w14:paraId="78F313E1" w14:textId="23CD1BB2" w:rsidR="00E13746" w:rsidRPr="00E13746" w:rsidRDefault="00E13746" w:rsidP="00E13746">
            <w:pPr>
              <w:snapToGrid w:val="0"/>
              <w:spacing w:line="54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E13746">
              <w:rPr>
                <w:rFonts w:ascii="Arial" w:eastAsia="微软雅黑" w:hAnsi="Arial"/>
                <w:b/>
                <w:bCs/>
                <w:color w:val="032CFE"/>
                <w:sz w:val="28"/>
              </w:rPr>
              <w:t>artificial</w:t>
            </w:r>
          </w:p>
        </w:tc>
        <w:tc>
          <w:tcPr>
            <w:tcW w:w="851" w:type="dxa"/>
            <w:vAlign w:val="center"/>
          </w:tcPr>
          <w:p w14:paraId="7F6E80BF" w14:textId="3EB71D59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4D4E29B4" w14:textId="02C4031E" w:rsidR="00E13746" w:rsidRPr="00E13746" w:rsidRDefault="00E13746" w:rsidP="00E13746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13746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有能力，有才能，能力强的，足以胜任的；</w:t>
            </w:r>
          </w:p>
        </w:tc>
      </w:tr>
      <w:tr w:rsidR="00E13746" w:rsidRPr="000D06F9" w14:paraId="53060EB8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614E6C69" w14:textId="5FBD8AD8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06F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274" w:type="dxa"/>
          </w:tcPr>
          <w:p w14:paraId="18A1F0B5" w14:textId="0122EC87" w:rsidR="00E13746" w:rsidRPr="00E13746" w:rsidRDefault="00E13746" w:rsidP="00E13746">
            <w:pPr>
              <w:spacing w:line="540" w:lineRule="exact"/>
              <w:ind w:firstLineChars="50" w:firstLine="140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E13746">
              <w:rPr>
                <w:rFonts w:ascii="Arial" w:eastAsia="微软雅黑" w:hAnsi="Arial"/>
                <w:b/>
                <w:bCs/>
                <w:color w:val="032CFE"/>
                <w:sz w:val="28"/>
              </w:rPr>
              <w:t>exceptional</w:t>
            </w:r>
          </w:p>
        </w:tc>
        <w:tc>
          <w:tcPr>
            <w:tcW w:w="851" w:type="dxa"/>
            <w:vAlign w:val="center"/>
          </w:tcPr>
          <w:p w14:paraId="58B30EE7" w14:textId="6516FEFC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684FA8A7" w14:textId="2E1B4A2A" w:rsidR="00E13746" w:rsidRPr="00E13746" w:rsidRDefault="00E13746" w:rsidP="00E13746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13746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人工的，人造的；人为的，非自然的；虚假的</w:t>
            </w:r>
            <w:r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；</w:t>
            </w:r>
          </w:p>
        </w:tc>
      </w:tr>
      <w:tr w:rsidR="00E13746" w:rsidRPr="000D06F9" w14:paraId="2B312BB7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2A6F92F2" w14:textId="1CE365DA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06F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2274" w:type="dxa"/>
          </w:tcPr>
          <w:p w14:paraId="1565092F" w14:textId="18691522" w:rsidR="00E13746" w:rsidRPr="00E13746" w:rsidRDefault="00E13746" w:rsidP="00E13746">
            <w:pPr>
              <w:snapToGrid w:val="0"/>
              <w:spacing w:line="54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E13746">
              <w:rPr>
                <w:rFonts w:ascii="Arial" w:eastAsia="微软雅黑" w:hAnsi="Arial"/>
                <w:b/>
                <w:bCs/>
                <w:color w:val="032CFE"/>
                <w:sz w:val="28"/>
              </w:rPr>
              <w:t>superficial</w:t>
            </w:r>
          </w:p>
        </w:tc>
        <w:tc>
          <w:tcPr>
            <w:tcW w:w="851" w:type="dxa"/>
            <w:vAlign w:val="center"/>
          </w:tcPr>
          <w:p w14:paraId="7E607D04" w14:textId="5F39E6C4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56A8F7A4" w14:textId="37C8C185" w:rsidR="00E13746" w:rsidRPr="00E13746" w:rsidRDefault="00E13746" w:rsidP="00E13746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13746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杰出的，卓越的；异常的，特别的，罕见的；</w:t>
            </w:r>
          </w:p>
        </w:tc>
      </w:tr>
      <w:tr w:rsidR="00E13746" w:rsidRPr="000D06F9" w14:paraId="3FA1D15D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1866DCDB" w14:textId="7B7EAC5F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06F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2274" w:type="dxa"/>
          </w:tcPr>
          <w:p w14:paraId="3D337B13" w14:textId="7FDA5655" w:rsidR="00E13746" w:rsidRPr="00E13746" w:rsidRDefault="00E13746" w:rsidP="00E13746">
            <w:pPr>
              <w:snapToGrid w:val="0"/>
              <w:spacing w:line="54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E13746">
              <w:rPr>
                <w:rFonts w:ascii="Arial" w:eastAsia="微软雅黑" w:hAnsi="Arial"/>
                <w:b/>
                <w:bCs/>
                <w:color w:val="032CFE"/>
                <w:sz w:val="28"/>
              </w:rPr>
              <w:t>occasional</w:t>
            </w:r>
          </w:p>
        </w:tc>
        <w:tc>
          <w:tcPr>
            <w:tcW w:w="851" w:type="dxa"/>
            <w:vAlign w:val="center"/>
          </w:tcPr>
          <w:p w14:paraId="193E5F4B" w14:textId="5E775C21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08DA7406" w14:textId="2A38E3C6" w:rsidR="00E13746" w:rsidRPr="00E13746" w:rsidRDefault="00E13746" w:rsidP="00E13746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13746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粗略的，浅薄的；表面的，表层的，表皮的；</w:t>
            </w:r>
          </w:p>
        </w:tc>
      </w:tr>
      <w:tr w:rsidR="00E13746" w:rsidRPr="000D06F9" w14:paraId="27507647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3DE9A5B1" w14:textId="5E2CAF90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06F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2274" w:type="dxa"/>
          </w:tcPr>
          <w:p w14:paraId="47864706" w14:textId="04B4E739" w:rsidR="00E13746" w:rsidRPr="00E13746" w:rsidRDefault="00E13746" w:rsidP="00E13746">
            <w:pPr>
              <w:snapToGrid w:val="0"/>
              <w:spacing w:line="54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E13746">
              <w:rPr>
                <w:rFonts w:ascii="Arial" w:eastAsia="微软雅黑" w:hAnsi="Arial"/>
                <w:b/>
                <w:bCs/>
                <w:color w:val="032CFE"/>
                <w:sz w:val="28"/>
              </w:rPr>
              <w:t>accurate</w:t>
            </w:r>
          </w:p>
        </w:tc>
        <w:tc>
          <w:tcPr>
            <w:tcW w:w="851" w:type="dxa"/>
            <w:vAlign w:val="center"/>
          </w:tcPr>
          <w:p w14:paraId="3EEBFEE6" w14:textId="0346133E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7E9EA5ED" w14:textId="584A472B" w:rsidR="00E13746" w:rsidRPr="00E13746" w:rsidRDefault="00E13746" w:rsidP="00E13746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13746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偶尔的，偶然的，临时的；</w:t>
            </w:r>
          </w:p>
        </w:tc>
      </w:tr>
      <w:tr w:rsidR="00E13746" w:rsidRPr="000D06F9" w14:paraId="6F0BCED8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54D63AF6" w14:textId="1D783A1F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06F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2274" w:type="dxa"/>
          </w:tcPr>
          <w:p w14:paraId="39A0DFE9" w14:textId="3082D98B" w:rsidR="00E13746" w:rsidRPr="00E13746" w:rsidRDefault="00E13746" w:rsidP="00E13746">
            <w:pPr>
              <w:snapToGrid w:val="0"/>
              <w:spacing w:line="54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E13746">
              <w:rPr>
                <w:rFonts w:ascii="Arial" w:eastAsia="微软雅黑" w:hAnsi="Arial"/>
                <w:b/>
                <w:bCs/>
                <w:color w:val="032CFE"/>
                <w:sz w:val="28"/>
              </w:rPr>
              <w:t>prudent</w:t>
            </w:r>
          </w:p>
        </w:tc>
        <w:tc>
          <w:tcPr>
            <w:tcW w:w="851" w:type="dxa"/>
            <w:vAlign w:val="center"/>
          </w:tcPr>
          <w:p w14:paraId="7680FD5B" w14:textId="32623050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4D847F13" w14:textId="71C889F9" w:rsidR="00E13746" w:rsidRPr="00E13746" w:rsidRDefault="00E13746" w:rsidP="00E13746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13746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正确无误的，精确的，准确的；</w:t>
            </w:r>
          </w:p>
        </w:tc>
      </w:tr>
      <w:tr w:rsidR="00E13746" w:rsidRPr="000D06F9" w14:paraId="6727E853" w14:textId="77777777" w:rsidTr="00907E0E">
        <w:trPr>
          <w:trHeight w:val="680"/>
        </w:trPr>
        <w:tc>
          <w:tcPr>
            <w:tcW w:w="695" w:type="dxa"/>
            <w:vAlign w:val="center"/>
          </w:tcPr>
          <w:p w14:paraId="330B3798" w14:textId="7D249C60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0D06F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274" w:type="dxa"/>
          </w:tcPr>
          <w:p w14:paraId="50609743" w14:textId="0CB11C36" w:rsidR="00E13746" w:rsidRPr="00E13746" w:rsidRDefault="00E13746" w:rsidP="00E13746">
            <w:pPr>
              <w:snapToGrid w:val="0"/>
              <w:spacing w:line="54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E13746">
              <w:rPr>
                <w:rFonts w:ascii="Arial" w:eastAsia="微软雅黑" w:hAnsi="Arial"/>
                <w:b/>
                <w:bCs/>
                <w:color w:val="032CFE"/>
                <w:sz w:val="28"/>
              </w:rPr>
              <w:t>ethnic</w:t>
            </w:r>
          </w:p>
        </w:tc>
        <w:tc>
          <w:tcPr>
            <w:tcW w:w="851" w:type="dxa"/>
            <w:vAlign w:val="center"/>
          </w:tcPr>
          <w:p w14:paraId="6D7CAEA5" w14:textId="7BACA9B0" w:rsidR="00E13746" w:rsidRPr="000D06F9" w:rsidRDefault="00E13746" w:rsidP="00E13746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662" w:type="dxa"/>
          </w:tcPr>
          <w:p w14:paraId="6344F2EA" w14:textId="0E5EAC26" w:rsidR="00E13746" w:rsidRPr="00E13746" w:rsidRDefault="00E13746" w:rsidP="00E13746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13746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谨慎的，慎重的，精明的；</w:t>
            </w:r>
          </w:p>
        </w:tc>
      </w:tr>
    </w:tbl>
    <w:p w14:paraId="7972D093" w14:textId="3C32C3EC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4"/>
        </w:rPr>
      </w:pPr>
      <w:r w:rsidRPr="000D06F9">
        <w:rPr>
          <w:rFonts w:ascii="Arial" w:eastAsia="微软雅黑" w:hAnsi="Arial" w:cs="Arial"/>
          <w:b/>
          <w:sz w:val="32"/>
          <w:szCs w:val="48"/>
        </w:rPr>
        <w:lastRenderedPageBreak/>
        <w:t>▲</w:t>
      </w:r>
      <w:r w:rsidRPr="000D06F9">
        <w:rPr>
          <w:rFonts w:ascii="Arial" w:eastAsia="微软雅黑" w:hAnsi="Arial" w:cs="AppleSystemUIFont"/>
          <w:b/>
          <w:sz w:val="32"/>
          <w:szCs w:val="48"/>
        </w:rPr>
        <w:t xml:space="preserve"> </w:t>
      </w:r>
      <w:r w:rsidRPr="000D06F9">
        <w:rPr>
          <w:rFonts w:ascii="Arial" w:eastAsia="微软雅黑" w:hAnsi="Arial" w:cs="AppleSystemUIFont"/>
          <w:b/>
          <w:sz w:val="32"/>
          <w:szCs w:val="36"/>
        </w:rPr>
        <w:t>feasible</w:t>
      </w:r>
      <w:r w:rsidRPr="000D06F9">
        <w:rPr>
          <w:rFonts w:ascii="Arial" w:eastAsia="微软雅黑" w:hAnsi="Arial" w:cs="AppleSystemUIFont"/>
          <w:b/>
          <w:sz w:val="32"/>
          <w:szCs w:val="36"/>
        </w:rPr>
        <w:t xml:space="preserve"> </w:t>
      </w:r>
      <w:r w:rsidRPr="000D06F9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>[</w:t>
      </w:r>
      <w:r w:rsidRPr="000D06F9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>ˈfiːzəbl]</w:t>
      </w:r>
      <w:r w:rsidRPr="000D06F9">
        <w:rPr>
          <w:rFonts w:ascii="Arial" w:eastAsia="微软雅黑" w:hAnsi="Arial" w:cs="AppleSystemUIFont"/>
          <w:sz w:val="28"/>
          <w:szCs w:val="34"/>
        </w:rPr>
        <w:t xml:space="preserve"> </w:t>
      </w:r>
    </w:p>
    <w:p w14:paraId="44B87F8D" w14:textId="78C820E9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>
        <w:rPr>
          <w:rFonts w:ascii="Arial" w:eastAsia="微软雅黑" w:hAnsi="Arial" w:cs="AppleSystemUIFont"/>
          <w:color w:val="032CFE"/>
          <w:sz w:val="28"/>
          <w:szCs w:val="26"/>
        </w:rPr>
        <w:t>adj</w:t>
      </w:r>
      <w:r w:rsidRPr="000D06F9">
        <w:rPr>
          <w:rFonts w:ascii="Arial" w:eastAsia="微软雅黑" w:hAnsi="Arial" w:cs="AppleSystemUIFont"/>
          <w:color w:val="032CFE"/>
          <w:sz w:val="28"/>
          <w:szCs w:val="26"/>
        </w:rPr>
        <w:t xml:space="preserve">. </w:t>
      </w:r>
      <w:r w:rsidRPr="000D06F9">
        <w:rPr>
          <w:rFonts w:ascii="Arial" w:eastAsia="微软雅黑" w:hAnsi="Arial" w:cs="AppleSystemUIFont"/>
          <w:color w:val="032CFE"/>
          <w:sz w:val="28"/>
          <w:szCs w:val="26"/>
        </w:rPr>
        <w:t>可行的</w:t>
      </w:r>
      <w:r w:rsidRPr="000D06F9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0D06F9">
        <w:rPr>
          <w:rFonts w:ascii="Arial" w:eastAsia="微软雅黑" w:hAnsi="Arial" w:cs="AppleSystemUIFont"/>
          <w:color w:val="032CFE"/>
          <w:sz w:val="28"/>
          <w:szCs w:val="26"/>
        </w:rPr>
        <w:t>行得通的</w:t>
      </w:r>
    </w:p>
    <w:p w14:paraId="7010FD69" w14:textId="33C96462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It is a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feasible </w:t>
      </w:r>
      <w:r w:rsidRPr="000D06F9">
        <w:rPr>
          <w:rFonts w:ascii="Arial" w:eastAsia="微软雅黑" w:hAnsi="Arial" w:cs="AppleSystemUIFont"/>
          <w:sz w:val="28"/>
          <w:szCs w:val="26"/>
        </w:rPr>
        <w:t>plan/suggestion/idea</w:t>
      </w:r>
      <w:r>
        <w:rPr>
          <w:rFonts w:ascii="Arial" w:eastAsia="微软雅黑" w:hAnsi="Arial" w:cs="AppleSystemUIFont" w:hint="eastAsia"/>
          <w:sz w:val="28"/>
          <w:szCs w:val="26"/>
        </w:rPr>
        <w:t>.</w:t>
      </w:r>
      <w:r>
        <w:rPr>
          <w:rFonts w:ascii="Arial" w:eastAsia="微软雅黑" w:hAnsi="Arial" w:cs="AppleSystemUIFont"/>
          <w:sz w:val="28"/>
          <w:szCs w:val="26"/>
        </w:rPr>
        <w:t xml:space="preserve"> </w:t>
      </w:r>
      <w:r w:rsidRPr="000D06F9">
        <w:rPr>
          <w:rFonts w:ascii="Arial" w:eastAsia="微软雅黑" w:hAnsi="Arial" w:cs="AppleSystemUIFont"/>
          <w:sz w:val="28"/>
          <w:szCs w:val="26"/>
        </w:rPr>
        <w:t>可行的计划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0D06F9">
        <w:rPr>
          <w:rFonts w:ascii="Arial" w:eastAsia="微软雅黑" w:hAnsi="Arial" w:cs="AppleSystemUIFont"/>
          <w:sz w:val="28"/>
          <w:szCs w:val="26"/>
        </w:rPr>
        <w:t>建议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0D06F9">
        <w:rPr>
          <w:rFonts w:ascii="Arial" w:eastAsia="微软雅黑" w:hAnsi="Arial" w:cs="AppleSystemUIFont"/>
          <w:sz w:val="28"/>
          <w:szCs w:val="26"/>
        </w:rPr>
        <w:t>想法</w:t>
      </w:r>
    </w:p>
    <w:p w14:paraId="56D68C78" w14:textId="5F8BC499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4"/>
        </w:rPr>
      </w:pPr>
      <w:r w:rsidRPr="000D06F9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0D06F9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Pr="000D06F9">
        <w:rPr>
          <w:rFonts w:ascii="Arial" w:eastAsia="微软雅黑" w:hAnsi="Arial" w:cs="AppleSystemUIFont"/>
          <w:b/>
          <w:bCs/>
          <w:sz w:val="32"/>
          <w:szCs w:val="36"/>
        </w:rPr>
        <w:t>successive</w:t>
      </w:r>
      <w:r w:rsidRPr="000D06F9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 [</w:t>
      </w:r>
      <w:r w:rsidRPr="000D06F9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səkˈsesɪv] </w:t>
      </w:r>
    </w:p>
    <w:p w14:paraId="7FD7C403" w14:textId="0D20D7DC" w:rsidR="000D06F9" w:rsidRPr="00110044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adj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 xml:space="preserve">. 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连续的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接连的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相继的</w:t>
      </w:r>
    </w:p>
    <w:p w14:paraId="5535650F" w14:textId="7F1481F6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This was their fourth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successive </w:t>
      </w:r>
      <w:r w:rsidRPr="000D06F9">
        <w:rPr>
          <w:rFonts w:ascii="Arial" w:eastAsia="微软雅黑" w:hAnsi="Arial" w:cs="AppleSystemUIFont"/>
          <w:sz w:val="28"/>
          <w:szCs w:val="26"/>
        </w:rPr>
        <w:t>win.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0D06F9">
        <w:rPr>
          <w:rFonts w:ascii="Arial" w:eastAsia="微软雅黑" w:hAnsi="Arial" w:cs="AppleSystemUIFont"/>
          <w:sz w:val="28"/>
          <w:szCs w:val="26"/>
        </w:rPr>
        <w:t>这是他们连续第四次获胜。</w:t>
      </w:r>
    </w:p>
    <w:p w14:paraId="7C72DCCB" w14:textId="3A237CC1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</w:pPr>
      <w:r w:rsidRPr="000D06F9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0D06F9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Pr="000D06F9">
        <w:rPr>
          <w:rFonts w:ascii="Arial" w:eastAsia="微软雅黑" w:hAnsi="Arial" w:cs="AppleSystemUIFont"/>
          <w:b/>
          <w:bCs/>
          <w:sz w:val="32"/>
          <w:szCs w:val="36"/>
        </w:rPr>
        <w:t>intuitive</w:t>
      </w:r>
      <w:r w:rsidRPr="000D06F9">
        <w:rPr>
          <w:rFonts w:ascii="Arial" w:eastAsia="微软雅黑" w:hAnsi="Arial" w:cs="AppleSystemUIFont"/>
          <w:b/>
          <w:bCs/>
          <w:sz w:val="32"/>
          <w:szCs w:val="36"/>
        </w:rPr>
        <w:t xml:space="preserve"> </w:t>
      </w:r>
      <w:r w:rsidRPr="000D06F9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>[</w:t>
      </w:r>
      <w:r w:rsidRPr="000D06F9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>ɪnˈtjuːɪtɪv]</w:t>
      </w:r>
    </w:p>
    <w:p w14:paraId="54174100" w14:textId="3B310ADA" w:rsidR="000D06F9" w:rsidRPr="00110044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32CFE"/>
          <w:sz w:val="28"/>
          <w:szCs w:val="26"/>
        </w:rPr>
      </w:pP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adj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. 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凭直觉得到的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直觉的</w:t>
      </w:r>
      <w:r w:rsidRPr="00110044">
        <w:rPr>
          <w:rFonts w:ascii="Arial" w:eastAsia="微软雅黑" w:hAnsi="Arial" w:cs="AppleSystemUIFont" w:hint="eastAsia"/>
          <w:color w:val="032CFE"/>
          <w:sz w:val="28"/>
          <w:szCs w:val="26"/>
        </w:rPr>
        <w:t>，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有直觉力的</w:t>
      </w:r>
    </w:p>
    <w:p w14:paraId="3152E8F7" w14:textId="77777777" w:rsid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He had an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intuitive </w:t>
      </w:r>
      <w:r w:rsidRPr="000D06F9">
        <w:rPr>
          <w:rFonts w:ascii="Arial" w:eastAsia="微软雅黑" w:hAnsi="Arial" w:cs="AppleSystemUIFont"/>
          <w:sz w:val="28"/>
          <w:szCs w:val="26"/>
        </w:rPr>
        <w:t>sense of what the reader wanted.</w:t>
      </w:r>
    </w:p>
    <w:p w14:paraId="0672719C" w14:textId="54C00AE5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Pr="000D06F9">
        <w:rPr>
          <w:rFonts w:ascii="Arial" w:eastAsia="微软雅黑" w:hAnsi="Arial" w:cs="AppleSystemUIFont"/>
          <w:sz w:val="28"/>
          <w:szCs w:val="26"/>
        </w:rPr>
        <w:t>他能直觉地感到读者需要什么。</w:t>
      </w:r>
    </w:p>
    <w:p w14:paraId="6F7D26FD" w14:textId="77777777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</w:pPr>
      <w:r w:rsidRPr="000D06F9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0D06F9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Pr="000D06F9">
        <w:rPr>
          <w:rFonts w:ascii="Arial" w:eastAsia="微软雅黑" w:hAnsi="Arial" w:cs="AppleSystemUIFont"/>
          <w:b/>
          <w:bCs/>
          <w:sz w:val="32"/>
          <w:szCs w:val="36"/>
        </w:rPr>
        <w:t>di</w:t>
      </w:r>
      <w:r w:rsidRPr="00831F7F">
        <w:rPr>
          <w:rFonts w:ascii="Arial" w:eastAsia="微软雅黑" w:hAnsi="Arial" w:cs="AppleSystemUIFont"/>
          <w:b/>
          <w:bCs/>
          <w:sz w:val="32"/>
          <w:szCs w:val="36"/>
        </w:rPr>
        <w:t>ligent</w:t>
      </w:r>
      <w:r w:rsidRPr="00831F7F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 [ˈdɪlɪdʒənt] </w:t>
      </w:r>
    </w:p>
    <w:p w14:paraId="2F4DB664" w14:textId="61382A6E" w:rsidR="000D06F9" w:rsidRPr="00110044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adj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. 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孜孜不倦的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勤勉的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刻苦的</w:t>
      </w:r>
    </w:p>
    <w:p w14:paraId="61170128" w14:textId="33FC507F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831F7F">
        <w:rPr>
          <w:rFonts w:ascii="Arial" w:eastAsia="微软雅黑" w:hAnsi="Arial" w:cs="AppleSystemUIFont"/>
          <w:sz w:val="28"/>
          <w:szCs w:val="26"/>
        </w:rPr>
        <w:t xml:space="preserve">eg. Meyers is a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diligent </w:t>
      </w:r>
      <w:r w:rsidRPr="00831F7F">
        <w:rPr>
          <w:rFonts w:ascii="Arial" w:eastAsia="微软雅黑" w:hAnsi="Arial" w:cs="AppleSystemUIFont"/>
          <w:sz w:val="28"/>
          <w:szCs w:val="26"/>
        </w:rPr>
        <w:t>and prolific worker.</w:t>
      </w:r>
      <w:r w:rsidRPr="00831F7F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831F7F">
        <w:rPr>
          <w:rFonts w:ascii="Arial" w:eastAsia="微软雅黑" w:hAnsi="Arial" w:cs="AppleSystemUIFont"/>
          <w:sz w:val="28"/>
          <w:szCs w:val="26"/>
        </w:rPr>
        <w:t>迈耶斯是个勤奋多产的工人。</w:t>
      </w:r>
    </w:p>
    <w:p w14:paraId="4A944781" w14:textId="620D2BFB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4"/>
        </w:rPr>
      </w:pPr>
      <w:r w:rsidRPr="00831F7F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831F7F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Pr="00831F7F">
        <w:rPr>
          <w:rFonts w:ascii="Arial" w:eastAsia="微软雅黑" w:hAnsi="Arial" w:cs="AppleSystemUIFont"/>
          <w:b/>
          <w:bCs/>
          <w:sz w:val="32"/>
          <w:szCs w:val="36"/>
        </w:rPr>
        <w:t>compatible</w:t>
      </w:r>
      <w:r w:rsidRPr="00831F7F">
        <w:rPr>
          <w:rFonts w:ascii="Arial" w:eastAsia="微软雅黑" w:hAnsi="Arial" w:cs="AppleSystemUIFont"/>
          <w:sz w:val="28"/>
          <w:szCs w:val="34"/>
        </w:rPr>
        <w:t xml:space="preserve"> </w:t>
      </w:r>
      <w:r w:rsidRPr="00831F7F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>[kəmˈpætəbl]</w:t>
      </w:r>
    </w:p>
    <w:p w14:paraId="3B0AB101" w14:textId="1F84746F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adj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.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 xml:space="preserve"> 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(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尤指计算机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兼容的</w:t>
      </w:r>
      <w:r w:rsidRPr="00831F7F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可共存的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可共用的</w:t>
      </w:r>
      <w:r w:rsidRPr="00831F7F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24354F87" w14:textId="44EDD1EA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32CFE"/>
          <w:sz w:val="28"/>
          <w:szCs w:val="26"/>
        </w:rPr>
      </w:pP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（因志趣等相投而）关系好的，和睦相处的</w:t>
      </w:r>
      <w:r w:rsidR="00110044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2C38B18E" w14:textId="77777777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831F7F">
        <w:rPr>
          <w:rFonts w:ascii="Arial" w:eastAsia="微软雅黑" w:hAnsi="Arial" w:cs="AppleSystemUIFont"/>
          <w:sz w:val="28"/>
          <w:szCs w:val="26"/>
        </w:rPr>
        <w:t xml:space="preserve">eg. The new system will be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compatible </w:t>
      </w:r>
      <w:r w:rsidRPr="00831F7F">
        <w:rPr>
          <w:rFonts w:ascii="Arial" w:eastAsia="微软雅黑" w:hAnsi="Arial" w:cs="AppleSystemUIFont"/>
          <w:sz w:val="28"/>
          <w:szCs w:val="26"/>
        </w:rPr>
        <w:t>with existing equipment.</w:t>
      </w:r>
    </w:p>
    <w:p w14:paraId="16006151" w14:textId="42C0A836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831F7F">
        <w:rPr>
          <w:rFonts w:ascii="Arial" w:eastAsia="微软雅黑" w:hAnsi="Arial" w:cs="AppleSystemUIFont"/>
          <w:sz w:val="28"/>
          <w:szCs w:val="26"/>
        </w:rPr>
        <w:tab/>
      </w:r>
      <w:r w:rsidRPr="00831F7F">
        <w:rPr>
          <w:rFonts w:ascii="Arial" w:eastAsia="微软雅黑" w:hAnsi="Arial" w:cs="AppleSystemUIFont"/>
          <w:sz w:val="28"/>
          <w:szCs w:val="26"/>
        </w:rPr>
        <w:t>新的系统将与现有的设备相互兼容</w:t>
      </w:r>
    </w:p>
    <w:p w14:paraId="27A213E7" w14:textId="347DD262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微软雅黑" w:eastAsia="微软雅黑" w:hAnsi="微软雅黑" w:cs="AppleSystemUIFont"/>
          <w:color w:val="000000" w:themeColor="text1"/>
          <w:sz w:val="28"/>
          <w:szCs w:val="26"/>
        </w:rPr>
      </w:pPr>
      <w:r w:rsidRPr="00831F7F">
        <w:rPr>
          <w:rFonts w:ascii="微软雅黑" w:eastAsia="微软雅黑" w:hAnsi="微软雅黑" w:cs="AppleSystemUIFont"/>
          <w:color w:val="000000" w:themeColor="text1"/>
          <w:sz w:val="28"/>
          <w:szCs w:val="26"/>
        </w:rPr>
        <w:t xml:space="preserve">eg. </w:t>
      </w:r>
      <w:r w:rsidRPr="00B72013">
        <w:rPr>
          <w:rFonts w:ascii="微软雅黑" w:eastAsia="微软雅黑" w:hAnsi="微软雅黑" w:cs="AppleSystemUIFont"/>
          <w:color w:val="FF0000"/>
          <w:sz w:val="28"/>
          <w:szCs w:val="26"/>
        </w:rPr>
        <w:t xml:space="preserve">compatible </w:t>
      </w:r>
      <w:r w:rsidRPr="00831F7F">
        <w:rPr>
          <w:rFonts w:ascii="微软雅黑" w:eastAsia="微软雅黑" w:hAnsi="微软雅黑" w:cs="AppleSystemUIFont"/>
          <w:color w:val="000000" w:themeColor="text1"/>
          <w:sz w:val="28"/>
          <w:szCs w:val="26"/>
        </w:rPr>
        <w:t>blood groups 相容的血型</w:t>
      </w:r>
    </w:p>
    <w:p w14:paraId="0D64D394" w14:textId="58C5ACCA" w:rsidR="000D06F9" w:rsidRPr="000D06F9" w:rsidRDefault="000D06F9" w:rsidP="000D06F9">
      <w:pPr>
        <w:shd w:val="clear" w:color="auto" w:fill="F9F9F9"/>
        <w:spacing w:line="460" w:lineRule="exact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  <w:r w:rsidRPr="00831F7F">
        <w:rPr>
          <w:rFonts w:ascii="微软雅黑" w:eastAsia="微软雅黑" w:hAnsi="微软雅黑" w:cs="Arial" w:hint="eastAsia"/>
          <w:color w:val="000000" w:themeColor="text1"/>
          <w:sz w:val="28"/>
          <w:szCs w:val="28"/>
        </w:rPr>
        <w:t>eg</w:t>
      </w:r>
      <w:r w:rsidRPr="00831F7F">
        <w:rPr>
          <w:rFonts w:ascii="微软雅黑" w:eastAsia="微软雅黑" w:hAnsi="微软雅黑" w:cs="Arial"/>
          <w:color w:val="000000" w:themeColor="text1"/>
          <w:sz w:val="28"/>
          <w:szCs w:val="28"/>
        </w:rPr>
        <w:t xml:space="preserve">. </w:t>
      </w:r>
      <w:r w:rsidRPr="000D06F9">
        <w:rPr>
          <w:rFonts w:ascii="微软雅黑" w:eastAsia="微软雅黑" w:hAnsi="微软雅黑" w:cs="Arial"/>
          <w:color w:val="000000" w:themeColor="text1"/>
          <w:sz w:val="28"/>
          <w:szCs w:val="28"/>
        </w:rPr>
        <w:t xml:space="preserve">Mildred and I are very </w:t>
      </w:r>
      <w:r w:rsidRPr="000D06F9">
        <w:rPr>
          <w:rFonts w:ascii="微软雅黑" w:eastAsia="微软雅黑" w:hAnsi="微软雅黑" w:cs="Arial"/>
          <w:color w:val="FF0000"/>
          <w:sz w:val="28"/>
          <w:szCs w:val="28"/>
        </w:rPr>
        <w:t>compatible</w:t>
      </w:r>
      <w:r w:rsidRPr="000D06F9">
        <w:rPr>
          <w:rFonts w:ascii="微软雅黑" w:eastAsia="微软雅黑" w:hAnsi="微软雅黑" w:cs="Arial"/>
          <w:color w:val="000000" w:themeColor="text1"/>
          <w:sz w:val="28"/>
          <w:szCs w:val="28"/>
        </w:rPr>
        <w:t>. She's interested in the things that interest me.</w:t>
      </w:r>
      <w:r w:rsidRPr="00831F7F">
        <w:rPr>
          <w:rFonts w:ascii="微软雅黑" w:eastAsia="微软雅黑" w:hAnsi="微软雅黑" w:cs="Arial"/>
          <w:color w:val="000000" w:themeColor="text1"/>
          <w:sz w:val="28"/>
          <w:szCs w:val="28"/>
        </w:rPr>
        <w:t xml:space="preserve"> </w:t>
      </w:r>
      <w:r w:rsidRPr="000D06F9">
        <w:rPr>
          <w:rFonts w:ascii="微软雅黑" w:eastAsia="微软雅黑" w:hAnsi="微软雅黑" w:cs="Arial"/>
          <w:color w:val="000000" w:themeColor="text1"/>
          <w:sz w:val="28"/>
          <w:szCs w:val="28"/>
        </w:rPr>
        <w:t>我和米尔德丽德很合得来，我感兴趣的东西她也感兴趣</w:t>
      </w:r>
    </w:p>
    <w:p w14:paraId="0FE25698" w14:textId="5BA6BE00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微软雅黑" w:eastAsia="微软雅黑" w:hAnsi="微软雅黑" w:cs="AppleSystemUIFont" w:hint="eastAsia"/>
          <w:color w:val="000000" w:themeColor="text1"/>
          <w:sz w:val="28"/>
          <w:szCs w:val="34"/>
        </w:rPr>
      </w:pPr>
      <w:r w:rsidRPr="00831F7F">
        <w:rPr>
          <w:rFonts w:ascii="Segoe UI Symbol" w:eastAsia="微软雅黑" w:hAnsi="Segoe UI Symbol" w:cs="Segoe UI Symbol"/>
          <w:color w:val="000000" w:themeColor="text1"/>
          <w:sz w:val="28"/>
          <w:szCs w:val="26"/>
        </w:rPr>
        <w:t>▷</w:t>
      </w:r>
      <w:r w:rsidRPr="00831F7F">
        <w:rPr>
          <w:rFonts w:ascii="微软雅黑" w:eastAsia="微软雅黑" w:hAnsi="微软雅黑" w:cs="AppleSystemUIFont"/>
          <w:color w:val="000000" w:themeColor="text1"/>
          <w:sz w:val="28"/>
          <w:szCs w:val="26"/>
        </w:rPr>
        <w:t xml:space="preserve"> in</w:t>
      </w:r>
      <w:r w:rsidRPr="00831F7F">
        <w:rPr>
          <w:rFonts w:ascii="微软雅黑" w:eastAsia="微软雅黑" w:hAnsi="微软雅黑" w:cs="AppleSystemUIFont"/>
          <w:color w:val="000000" w:themeColor="text1"/>
          <w:sz w:val="28"/>
          <w:szCs w:val="34"/>
        </w:rPr>
        <w:t xml:space="preserve">compatible </w:t>
      </w:r>
      <w:r w:rsidRPr="00831F7F">
        <w:rPr>
          <w:rFonts w:ascii="微软雅黑" w:eastAsia="微软雅黑" w:hAnsi="微软雅黑" w:cs="AppleSystemUIFont"/>
          <w:color w:val="000000" w:themeColor="text1"/>
          <w:sz w:val="28"/>
          <w:szCs w:val="34"/>
        </w:rPr>
        <w:t>adj</w:t>
      </w:r>
      <w:r w:rsidRPr="00831F7F">
        <w:rPr>
          <w:rFonts w:ascii="微软雅黑" w:eastAsia="微软雅黑" w:hAnsi="微软雅黑" w:cs="AppleSystemUIFont"/>
          <w:color w:val="000000" w:themeColor="text1"/>
          <w:sz w:val="28"/>
          <w:szCs w:val="34"/>
        </w:rPr>
        <w:t>.</w:t>
      </w:r>
      <w:r w:rsidR="00831F7F" w:rsidRPr="00831F7F">
        <w:rPr>
          <w:rFonts w:ascii="微软雅黑" w:eastAsia="微软雅黑" w:hAnsi="微软雅黑" w:cs="AppleSystemUIFont"/>
          <w:color w:val="000000" w:themeColor="text1"/>
          <w:sz w:val="28"/>
          <w:szCs w:val="34"/>
        </w:rPr>
        <w:t xml:space="preserve"> </w:t>
      </w:r>
      <w:r w:rsidR="00831F7F" w:rsidRPr="00831F7F">
        <w:rPr>
          <w:rFonts w:ascii="微软雅黑" w:eastAsia="微软雅黑" w:hAnsi="微软雅黑" w:cs="AppleSystemUIFont"/>
          <w:color w:val="000000" w:themeColor="text1"/>
          <w:sz w:val="28"/>
          <w:szCs w:val="34"/>
        </w:rPr>
        <w:t>不协调的</w:t>
      </w:r>
      <w:r w:rsidR="00831F7F" w:rsidRPr="00831F7F">
        <w:rPr>
          <w:rFonts w:ascii="微软雅黑" w:eastAsia="微软雅黑" w:hAnsi="微软雅黑" w:cs="AppleSystemUIFont" w:hint="eastAsia"/>
          <w:color w:val="000000" w:themeColor="text1"/>
          <w:sz w:val="28"/>
          <w:szCs w:val="34"/>
        </w:rPr>
        <w:t>，</w:t>
      </w:r>
      <w:r w:rsidR="00831F7F" w:rsidRPr="00831F7F">
        <w:rPr>
          <w:rFonts w:ascii="微软雅黑" w:eastAsia="微软雅黑" w:hAnsi="微软雅黑" w:cs="AppleSystemUIFont"/>
          <w:color w:val="000000" w:themeColor="text1"/>
          <w:sz w:val="28"/>
          <w:szCs w:val="34"/>
        </w:rPr>
        <w:t>不相容的，不兼容的，互斥的</w:t>
      </w:r>
      <w:r w:rsidR="00831F7F" w:rsidRPr="00831F7F">
        <w:rPr>
          <w:rFonts w:ascii="微软雅黑" w:eastAsia="微软雅黑" w:hAnsi="微软雅黑" w:cs="AppleSystemUIFont" w:hint="eastAsia"/>
          <w:color w:val="000000" w:themeColor="text1"/>
          <w:sz w:val="28"/>
          <w:szCs w:val="34"/>
        </w:rPr>
        <w:t>；</w:t>
      </w:r>
    </w:p>
    <w:p w14:paraId="7920B83E" w14:textId="77777777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</w:pPr>
      <w:r w:rsidRPr="00831F7F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831F7F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Pr="00831F7F">
        <w:rPr>
          <w:rFonts w:ascii="Arial" w:eastAsia="微软雅黑" w:hAnsi="Arial" w:cs="AppleSystemUIFont"/>
          <w:b/>
          <w:bCs/>
          <w:sz w:val="32"/>
          <w:szCs w:val="36"/>
        </w:rPr>
        <w:t xml:space="preserve">compulsory </w:t>
      </w:r>
      <w:r w:rsidRPr="00831F7F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[kəmˈpʌlsəri] </w:t>
      </w:r>
    </w:p>
    <w:p w14:paraId="7749171C" w14:textId="26D3F558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adj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.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（因法律或规则而）必须做的，强制的，强迫的</w:t>
      </w:r>
      <w:r w:rsidR="00831F7F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4A087F4A" w14:textId="77777777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831F7F">
        <w:rPr>
          <w:rFonts w:ascii="Arial" w:eastAsia="微软雅黑" w:hAnsi="Arial" w:cs="AppleSystemUIFont"/>
          <w:sz w:val="28"/>
          <w:szCs w:val="26"/>
        </w:rPr>
        <w:t xml:space="preserve">eg. It is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compulsory </w:t>
      </w:r>
      <w:r w:rsidRPr="00831F7F">
        <w:rPr>
          <w:rFonts w:ascii="Arial" w:eastAsia="微软雅黑" w:hAnsi="Arial" w:cs="AppleSystemUIFont"/>
          <w:sz w:val="28"/>
          <w:szCs w:val="26"/>
        </w:rPr>
        <w:t>for all motorcyclists to wear helmets.</w:t>
      </w:r>
    </w:p>
    <w:p w14:paraId="430805EF" w14:textId="2C7807AA" w:rsidR="000D06F9" w:rsidRPr="00831F7F" w:rsidRDefault="00831F7F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4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0D06F9" w:rsidRPr="00831F7F">
        <w:rPr>
          <w:rFonts w:ascii="Arial" w:eastAsia="微软雅黑" w:hAnsi="Arial" w:cs="AppleSystemUIFont"/>
          <w:sz w:val="28"/>
          <w:szCs w:val="26"/>
        </w:rPr>
        <w:t>所有骑摩托车的人都必须戴头盔，这是强制性的。</w:t>
      </w:r>
    </w:p>
    <w:p w14:paraId="25D889AD" w14:textId="0AC79B03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4"/>
        </w:rPr>
      </w:pPr>
      <w:r w:rsidRPr="00831F7F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831F7F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Pr="00831F7F">
        <w:rPr>
          <w:rFonts w:ascii="Arial" w:eastAsia="微软雅黑" w:hAnsi="Arial" w:cs="AppleSystemUIFont"/>
          <w:b/>
          <w:bCs/>
          <w:sz w:val="32"/>
          <w:szCs w:val="36"/>
        </w:rPr>
        <w:t>explicit</w:t>
      </w:r>
      <w:r w:rsidRPr="00831F7F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 [</w:t>
      </w:r>
      <w:r w:rsidRPr="00831F7F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ɪkˈsplɪsɪt] </w:t>
      </w:r>
    </w:p>
    <w:p w14:paraId="01E10BD8" w14:textId="749645D4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adj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. (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陈述或文章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清楚明白的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易于理解的</w:t>
      </w:r>
      <w:r w:rsidR="00831F7F" w:rsidRPr="00831F7F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（说话）直言的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坦率的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= </w:t>
      </w:r>
      <w:hyperlink r:id="rId7" w:history="1">
        <w:r w:rsidRPr="00831F7F">
          <w:rPr>
            <w:rFonts w:ascii="Arial" w:eastAsia="微软雅黑" w:hAnsi="Arial" w:cs="AppleSystemUIFont"/>
            <w:color w:val="032CFE"/>
            <w:sz w:val="28"/>
            <w:szCs w:val="26"/>
          </w:rPr>
          <w:t>frank</w:t>
        </w:r>
      </w:hyperlink>
      <w:r w:rsidR="00831F7F" w:rsidRPr="00831F7F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直截了当的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不隐晦的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不含糊的</w:t>
      </w:r>
      <w:r w:rsidR="00831F7F" w:rsidRPr="00831F7F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318FFC7E" w14:textId="77777777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He gave me very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explicit </w:t>
      </w:r>
      <w:r w:rsidRPr="000D06F9">
        <w:rPr>
          <w:rFonts w:ascii="Arial" w:eastAsia="微软雅黑" w:hAnsi="Arial" w:cs="AppleSystemUIFont"/>
          <w:sz w:val="28"/>
          <w:szCs w:val="26"/>
        </w:rPr>
        <w:t>directions on how to get there.</w:t>
      </w:r>
    </w:p>
    <w:p w14:paraId="7BD628E4" w14:textId="3DC01B36" w:rsidR="000D06F9" w:rsidRPr="000D06F9" w:rsidRDefault="00831F7F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0D06F9" w:rsidRPr="000D06F9">
        <w:rPr>
          <w:rFonts w:ascii="Arial" w:eastAsia="微软雅黑" w:hAnsi="Arial" w:cs="AppleSystemUIFont"/>
          <w:sz w:val="28"/>
          <w:szCs w:val="26"/>
        </w:rPr>
        <w:t>他清楚地向我说明了去那儿的路线。</w:t>
      </w:r>
    </w:p>
    <w:p w14:paraId="29C19158" w14:textId="041E64D7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lastRenderedPageBreak/>
        <w:t xml:space="preserve">eg. She was quite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explicit </w:t>
      </w:r>
      <w:r w:rsidRPr="000D06F9">
        <w:rPr>
          <w:rFonts w:ascii="Arial" w:eastAsia="微软雅黑" w:hAnsi="Arial" w:cs="AppleSystemUIFont"/>
          <w:sz w:val="28"/>
          <w:szCs w:val="26"/>
        </w:rPr>
        <w:t>about why she had left.</w:t>
      </w:r>
      <w:r w:rsidR="00831F7F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0D06F9">
        <w:rPr>
          <w:rFonts w:ascii="Arial" w:eastAsia="微软雅黑" w:hAnsi="Arial" w:cs="AppleSystemUIFont"/>
          <w:sz w:val="28"/>
          <w:szCs w:val="26"/>
        </w:rPr>
        <w:t>她对自己离开的原因直言不讳。</w:t>
      </w:r>
    </w:p>
    <w:p w14:paraId="4D0D52AC" w14:textId="77777777" w:rsidR="00B72013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The reasons for the decision should be made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>explicit</w:t>
      </w:r>
      <w:r w:rsidRPr="000D06F9">
        <w:rPr>
          <w:rFonts w:ascii="Arial" w:eastAsia="微软雅黑" w:hAnsi="Arial" w:cs="AppleSystemUIFont"/>
          <w:sz w:val="28"/>
          <w:szCs w:val="26"/>
        </w:rPr>
        <w:t>.</w:t>
      </w:r>
      <w:r w:rsidR="00831F7F">
        <w:rPr>
          <w:rFonts w:ascii="Arial" w:eastAsia="微软雅黑" w:hAnsi="Arial" w:cs="AppleSystemUIFont" w:hint="eastAsia"/>
          <w:sz w:val="28"/>
          <w:szCs w:val="26"/>
        </w:rPr>
        <w:t xml:space="preserve"> </w:t>
      </w:r>
    </w:p>
    <w:p w14:paraId="30669BBA" w14:textId="13296C20" w:rsidR="000D06F9" w:rsidRPr="000D06F9" w:rsidRDefault="00B72013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0D06F9" w:rsidRPr="000D06F9">
        <w:rPr>
          <w:rFonts w:ascii="Arial" w:eastAsia="微软雅黑" w:hAnsi="Arial" w:cs="AppleSystemUIFont"/>
          <w:sz w:val="28"/>
          <w:szCs w:val="26"/>
        </w:rPr>
        <w:t>应该直截了当给出决定的理由。</w:t>
      </w:r>
    </w:p>
    <w:p w14:paraId="6B70FC32" w14:textId="07E32735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</w:pPr>
      <w:r w:rsidRPr="00831F7F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831F7F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Pr="00831F7F">
        <w:rPr>
          <w:rFonts w:ascii="Arial" w:eastAsia="微软雅黑" w:hAnsi="Arial" w:cs="AppleSystemUIFont"/>
          <w:b/>
          <w:bCs/>
          <w:sz w:val="32"/>
          <w:szCs w:val="36"/>
        </w:rPr>
        <w:t>profound</w:t>
      </w:r>
      <w:r w:rsidR="00831F7F" w:rsidRPr="00831F7F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 </w:t>
      </w:r>
      <w:r w:rsidR="00831F7F" w:rsidRPr="00831F7F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>[prəˈfaʊnd]</w:t>
      </w:r>
    </w:p>
    <w:p w14:paraId="688801E6" w14:textId="3E5F3C6B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32CFE"/>
          <w:sz w:val="28"/>
          <w:szCs w:val="26"/>
        </w:rPr>
      </w:pP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adj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 xml:space="preserve">. 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巨大的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深切的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深远的</w:t>
      </w:r>
      <w:r w:rsidR="00831F7F" w:rsidRPr="00831F7F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="00831F7F" w:rsidRPr="00831F7F">
        <w:rPr>
          <w:rFonts w:ascii="Arial" w:eastAsia="微软雅黑" w:hAnsi="Arial" w:cs="AppleSystemUIFont"/>
          <w:color w:val="032CFE"/>
          <w:sz w:val="28"/>
          <w:szCs w:val="26"/>
        </w:rPr>
        <w:t>知识渊博的，理解深刻的，深邃的</w:t>
      </w:r>
      <w:r w:rsidR="00831F7F" w:rsidRPr="00831F7F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44BDB896" w14:textId="77777777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My father's death had a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profound </w:t>
      </w:r>
      <w:r w:rsidRPr="000D06F9">
        <w:rPr>
          <w:rFonts w:ascii="Arial" w:eastAsia="微软雅黑" w:hAnsi="Arial" w:cs="AppleSystemUIFont"/>
          <w:sz w:val="28"/>
          <w:szCs w:val="26"/>
        </w:rPr>
        <w:t>effect on us all.</w:t>
      </w:r>
    </w:p>
    <w:p w14:paraId="04464C4F" w14:textId="475CC278" w:rsidR="000D06F9" w:rsidRPr="000D06F9" w:rsidRDefault="00831F7F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0D06F9" w:rsidRPr="000D06F9">
        <w:rPr>
          <w:rFonts w:ascii="Arial" w:eastAsia="微软雅黑" w:hAnsi="Arial" w:cs="AppleSystemUIFont"/>
          <w:sz w:val="28"/>
          <w:szCs w:val="26"/>
        </w:rPr>
        <w:t>父亲的去世深深地影响了我们全家</w:t>
      </w:r>
    </w:p>
    <w:p w14:paraId="71021FC8" w14:textId="267C6D32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profound 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insights </w:t>
      </w:r>
      <w:r w:rsidRPr="000D06F9">
        <w:rPr>
          <w:rFonts w:ascii="Arial" w:eastAsia="微软雅黑" w:hAnsi="Arial" w:cs="AppleSystemUIFont"/>
          <w:sz w:val="28"/>
          <w:szCs w:val="26"/>
        </w:rPr>
        <w:t>精辟的见解</w:t>
      </w:r>
    </w:p>
    <w:p w14:paraId="206D5E69" w14:textId="5C6D0512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</w:pPr>
      <w:r w:rsidRPr="00831F7F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831F7F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Pr="00831F7F">
        <w:rPr>
          <w:rFonts w:ascii="Arial" w:eastAsia="微软雅黑" w:hAnsi="Arial" w:cs="AppleSystemUIFont"/>
          <w:b/>
          <w:bCs/>
          <w:sz w:val="32"/>
          <w:szCs w:val="36"/>
        </w:rPr>
        <w:t>redundant</w:t>
      </w:r>
      <w:r>
        <w:rPr>
          <w:rFonts w:ascii="Arial" w:eastAsia="微软雅黑" w:hAnsi="Arial" w:cs="AppleSystemUIFont"/>
          <w:sz w:val="28"/>
          <w:szCs w:val="34"/>
        </w:rPr>
        <w:t xml:space="preserve"> </w:t>
      </w:r>
      <w:r w:rsidRPr="00831F7F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>[</w:t>
      </w:r>
      <w:r w:rsidRPr="00831F7F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rɪˈdʌndənt] </w:t>
      </w:r>
    </w:p>
    <w:p w14:paraId="1ECBB432" w14:textId="49DFB251" w:rsidR="000D06F9" w:rsidRPr="00B72013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32CFE"/>
          <w:sz w:val="28"/>
          <w:szCs w:val="26"/>
        </w:rPr>
      </w:pP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adj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 xml:space="preserve">. 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多余的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不需要的</w:t>
      </w:r>
      <w:r w:rsidR="00831F7F" w:rsidRPr="00B7201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 xml:space="preserve"> 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被裁员的，被裁减的</w:t>
      </w:r>
      <w:r w:rsidR="00B72013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516FA567" w14:textId="1BAA92C7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redundant </w:t>
      </w:r>
      <w:r w:rsidRPr="000D06F9">
        <w:rPr>
          <w:rFonts w:ascii="Arial" w:eastAsia="微软雅黑" w:hAnsi="Arial" w:cs="AppleSystemUIFont"/>
          <w:sz w:val="28"/>
          <w:szCs w:val="26"/>
        </w:rPr>
        <w:t>employees</w:t>
      </w:r>
      <w:r w:rsidR="00831F7F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0D06F9">
        <w:rPr>
          <w:rFonts w:ascii="Arial" w:eastAsia="微软雅黑" w:hAnsi="Arial" w:cs="AppleSystemUIFont"/>
          <w:sz w:val="28"/>
          <w:szCs w:val="26"/>
        </w:rPr>
        <w:t>受裁汰的员工</w:t>
      </w:r>
    </w:p>
    <w:p w14:paraId="1DF7DB4F" w14:textId="5F7005F6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The picture has too much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redundant </w:t>
      </w:r>
      <w:r w:rsidRPr="000D06F9">
        <w:rPr>
          <w:rFonts w:ascii="Arial" w:eastAsia="微软雅黑" w:hAnsi="Arial" w:cs="AppleSystemUIFont"/>
          <w:sz w:val="28"/>
          <w:szCs w:val="26"/>
        </w:rPr>
        <w:t>detail.</w:t>
      </w:r>
      <w:r w:rsidR="00831F7F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0D06F9">
        <w:rPr>
          <w:rFonts w:ascii="Arial" w:eastAsia="微软雅黑" w:hAnsi="Arial" w:cs="AppleSystemUIFont"/>
          <w:sz w:val="28"/>
          <w:szCs w:val="26"/>
        </w:rPr>
        <w:t>这幅画中不必要的细节太多。</w:t>
      </w:r>
    </w:p>
    <w:p w14:paraId="48A52550" w14:textId="0879DC6A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</w:pPr>
      <w:r w:rsidRPr="00831F7F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831F7F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Pr="00831F7F">
        <w:rPr>
          <w:rFonts w:ascii="Arial" w:eastAsia="微软雅黑" w:hAnsi="Arial" w:cs="AppleSystemUIFont"/>
          <w:b/>
          <w:bCs/>
          <w:sz w:val="32"/>
          <w:szCs w:val="36"/>
        </w:rPr>
        <w:t>reluctant</w:t>
      </w:r>
      <w:r w:rsidRPr="00831F7F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 [</w:t>
      </w:r>
      <w:r w:rsidRPr="00831F7F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>rɪˈlʌktənt]</w:t>
      </w:r>
    </w:p>
    <w:p w14:paraId="02955013" w14:textId="57943F26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34"/>
        </w:rPr>
      </w:pP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>adj</w:t>
      </w:r>
      <w:r w:rsidRPr="00831F7F">
        <w:rPr>
          <w:rFonts w:ascii="Arial" w:eastAsia="微软雅黑" w:hAnsi="Arial" w:cs="AppleSystemUIFont"/>
          <w:color w:val="032CFE"/>
          <w:sz w:val="28"/>
          <w:szCs w:val="26"/>
        </w:rPr>
        <w:t xml:space="preserve">. </w:t>
      </w:r>
      <w:r w:rsidRPr="00831F7F">
        <w:rPr>
          <w:rFonts w:ascii="Arial" w:eastAsia="微软雅黑" w:hAnsi="Arial" w:cs="AppleSystemUIFont"/>
          <w:color w:val="032CFE"/>
          <w:sz w:val="28"/>
          <w:szCs w:val="34"/>
        </w:rPr>
        <w:t>不情愿的</w:t>
      </w:r>
      <w:r w:rsidR="00831F7F" w:rsidRPr="00831F7F">
        <w:rPr>
          <w:rFonts w:ascii="Arial" w:eastAsia="微软雅黑" w:hAnsi="Arial" w:cs="AppleSystemUIFont" w:hint="eastAsia"/>
          <w:color w:val="032CFE"/>
          <w:sz w:val="28"/>
          <w:szCs w:val="34"/>
        </w:rPr>
        <w:t>，</w:t>
      </w:r>
      <w:r w:rsidRPr="00831F7F">
        <w:rPr>
          <w:rFonts w:ascii="Arial" w:eastAsia="微软雅黑" w:hAnsi="Arial" w:cs="AppleSystemUIFont"/>
          <w:color w:val="032CFE"/>
          <w:sz w:val="28"/>
          <w:szCs w:val="34"/>
        </w:rPr>
        <w:t>勉强的</w:t>
      </w:r>
      <w:r w:rsidR="00831F7F" w:rsidRPr="00831F7F">
        <w:rPr>
          <w:rFonts w:ascii="Arial" w:eastAsia="微软雅黑" w:hAnsi="Arial" w:cs="AppleSystemUIFont" w:hint="eastAsia"/>
          <w:color w:val="032CFE"/>
          <w:sz w:val="28"/>
          <w:szCs w:val="34"/>
        </w:rPr>
        <w:t>；</w:t>
      </w:r>
    </w:p>
    <w:p w14:paraId="2F73A255" w14:textId="6BD37A6D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She was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reluctant </w:t>
      </w:r>
      <w:r w:rsidRPr="000D06F9">
        <w:rPr>
          <w:rFonts w:ascii="Arial" w:eastAsia="微软雅黑" w:hAnsi="Arial" w:cs="AppleSystemUIFont"/>
          <w:sz w:val="28"/>
          <w:szCs w:val="26"/>
        </w:rPr>
        <w:t>to admit she was wrong.</w:t>
      </w:r>
      <w:r w:rsidR="00831F7F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0D06F9">
        <w:rPr>
          <w:rFonts w:ascii="Arial" w:eastAsia="微软雅黑" w:hAnsi="Arial" w:cs="AppleSystemUIFont"/>
          <w:sz w:val="28"/>
          <w:szCs w:val="26"/>
        </w:rPr>
        <w:t>她不愿承认自己有错。</w:t>
      </w:r>
    </w:p>
    <w:p w14:paraId="3A701ECE" w14:textId="1C581A36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reluctant </w:t>
      </w:r>
      <w:r w:rsidRPr="000D06F9">
        <w:rPr>
          <w:rFonts w:ascii="Arial" w:eastAsia="微软雅黑" w:hAnsi="Arial" w:cs="AppleSystemUIFont"/>
          <w:sz w:val="28"/>
          <w:szCs w:val="26"/>
        </w:rPr>
        <w:t>agreement</w:t>
      </w:r>
      <w:r w:rsidR="00831F7F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0D06F9">
        <w:rPr>
          <w:rFonts w:ascii="Arial" w:eastAsia="微软雅黑" w:hAnsi="Arial" w:cs="AppleSystemUIFont"/>
          <w:sz w:val="28"/>
          <w:szCs w:val="26"/>
        </w:rPr>
        <w:t>勉强同意</w:t>
      </w:r>
    </w:p>
    <w:p w14:paraId="7A5AA318" w14:textId="74680241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</w:pPr>
      <w:r w:rsidRPr="00831F7F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831F7F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Pr="00831F7F">
        <w:rPr>
          <w:rFonts w:ascii="Arial" w:eastAsia="微软雅黑" w:hAnsi="Arial" w:cs="AppleSystemUIFont"/>
          <w:b/>
          <w:bCs/>
          <w:sz w:val="32"/>
          <w:szCs w:val="36"/>
        </w:rPr>
        <w:t>epidemic</w:t>
      </w:r>
      <w:r w:rsidRPr="00831F7F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 [</w:t>
      </w:r>
      <w:r w:rsidRPr="00831F7F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>ˌepɪˈdemɪk]</w:t>
      </w:r>
    </w:p>
    <w:p w14:paraId="7FE0BB8C" w14:textId="25C89D9A" w:rsidR="000D06F9" w:rsidRPr="00E13746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34"/>
        </w:rPr>
      </w:pPr>
      <w:r w:rsidRPr="00E13746">
        <w:rPr>
          <w:rFonts w:ascii="Arial" w:eastAsia="微软雅黑" w:hAnsi="Arial" w:cs="AppleSystemUIFont"/>
          <w:color w:val="032CFE"/>
          <w:sz w:val="28"/>
          <w:szCs w:val="26"/>
        </w:rPr>
        <w:t>adj</w:t>
      </w:r>
      <w:r w:rsidRPr="00E13746">
        <w:rPr>
          <w:rFonts w:ascii="Arial" w:eastAsia="微软雅黑" w:hAnsi="Arial" w:cs="AppleSystemUIFont"/>
          <w:color w:val="032CFE"/>
          <w:sz w:val="28"/>
          <w:szCs w:val="26"/>
        </w:rPr>
        <w:t xml:space="preserve">. </w:t>
      </w:r>
      <w:r w:rsidRPr="00E13746">
        <w:rPr>
          <w:rFonts w:ascii="Arial" w:eastAsia="微软雅黑" w:hAnsi="Arial" w:cs="AppleSystemUIFont"/>
          <w:color w:val="032CFE"/>
          <w:sz w:val="28"/>
          <w:szCs w:val="34"/>
        </w:rPr>
        <w:t>流行性的</w:t>
      </w:r>
      <w:r w:rsidR="00831F7F" w:rsidRPr="00E13746">
        <w:rPr>
          <w:rFonts w:ascii="Arial" w:eastAsia="微软雅黑" w:hAnsi="Arial" w:cs="AppleSystemUIFont" w:hint="eastAsia"/>
          <w:color w:val="032CFE"/>
          <w:sz w:val="28"/>
          <w:szCs w:val="34"/>
        </w:rPr>
        <w:t>，</w:t>
      </w:r>
      <w:r w:rsidRPr="00E13746">
        <w:rPr>
          <w:rFonts w:ascii="Arial" w:eastAsia="微软雅黑" w:hAnsi="Arial" w:cs="AppleSystemUIFont"/>
          <w:color w:val="032CFE"/>
          <w:sz w:val="28"/>
          <w:szCs w:val="34"/>
        </w:rPr>
        <w:t>极为盛行的</w:t>
      </w:r>
      <w:r w:rsidR="00831F7F" w:rsidRPr="00E13746">
        <w:rPr>
          <w:rFonts w:ascii="Arial" w:eastAsia="微软雅黑" w:hAnsi="Arial" w:cs="AppleSystemUIFont" w:hint="eastAsia"/>
          <w:color w:val="032CFE"/>
          <w:sz w:val="28"/>
          <w:szCs w:val="34"/>
        </w:rPr>
        <w:t>；</w:t>
      </w:r>
      <w:r w:rsidRPr="00E13746">
        <w:rPr>
          <w:rFonts w:ascii="Arial" w:eastAsia="微软雅黑" w:hAnsi="Arial" w:cs="AppleSystemUIFont"/>
          <w:color w:val="032CFE"/>
          <w:sz w:val="28"/>
          <w:szCs w:val="26"/>
        </w:rPr>
        <w:t xml:space="preserve">n. </w:t>
      </w:r>
      <w:r w:rsidRPr="00E13746">
        <w:rPr>
          <w:rFonts w:ascii="Arial" w:eastAsia="微软雅黑" w:hAnsi="Arial" w:cs="AppleSystemUIFont"/>
          <w:color w:val="032CFE"/>
          <w:sz w:val="28"/>
          <w:szCs w:val="26"/>
        </w:rPr>
        <w:t>流行病</w:t>
      </w:r>
      <w:r w:rsidR="00831F7F" w:rsidRPr="00E13746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E13746">
        <w:rPr>
          <w:rFonts w:ascii="Arial" w:eastAsia="微软雅黑" w:hAnsi="Arial" w:cs="AppleSystemUIFont"/>
          <w:color w:val="032CFE"/>
          <w:sz w:val="28"/>
          <w:szCs w:val="26"/>
        </w:rPr>
        <w:t>(</w:t>
      </w:r>
      <w:r w:rsidRPr="00E13746">
        <w:rPr>
          <w:rFonts w:ascii="Arial" w:eastAsia="微软雅黑" w:hAnsi="Arial" w:cs="AppleSystemUIFont"/>
          <w:color w:val="032CFE"/>
          <w:sz w:val="28"/>
          <w:szCs w:val="26"/>
        </w:rPr>
        <w:t>迅速的</w:t>
      </w:r>
      <w:r w:rsidRPr="00E13746">
        <w:rPr>
          <w:rFonts w:ascii="Arial" w:eastAsia="微软雅黑" w:hAnsi="Arial" w:cs="AppleSystemUIFont"/>
          <w:color w:val="032CFE"/>
          <w:sz w:val="28"/>
          <w:szCs w:val="26"/>
        </w:rPr>
        <w:t>)</w:t>
      </w:r>
      <w:r w:rsidRPr="00E13746">
        <w:rPr>
          <w:rFonts w:ascii="Arial" w:eastAsia="微软雅黑" w:hAnsi="Arial" w:cs="AppleSystemUIFont"/>
          <w:color w:val="032CFE"/>
          <w:sz w:val="28"/>
          <w:szCs w:val="26"/>
        </w:rPr>
        <w:t>泛滥，蔓延</w:t>
      </w:r>
    </w:p>
    <w:p w14:paraId="09D95454" w14:textId="7CC5B4EF" w:rsidR="00831F7F" w:rsidRDefault="00831F7F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The outbreak of a flu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>epdemic</w:t>
      </w:r>
      <w:r w:rsidRPr="00B72013">
        <w:rPr>
          <w:rFonts w:ascii="Arial" w:eastAsia="微软雅黑" w:hAnsi="Arial" w:cs="AppleSystemUIFont" w:hint="eastAsia"/>
          <w:color w:val="FF0000"/>
          <w:sz w:val="28"/>
          <w:szCs w:val="26"/>
        </w:rPr>
        <w:t xml:space="preserve"> </w:t>
      </w:r>
      <w:r>
        <w:rPr>
          <w:rFonts w:ascii="Arial" w:eastAsia="微软雅黑" w:hAnsi="Arial" w:cs="AppleSystemUIFont" w:hint="eastAsia"/>
          <w:sz w:val="28"/>
          <w:szCs w:val="26"/>
        </w:rPr>
        <w:t>流感的爆发</w:t>
      </w:r>
    </w:p>
    <w:p w14:paraId="47BB3A59" w14:textId="36FE243A" w:rsidR="00831F7F" w:rsidRPr="00831F7F" w:rsidRDefault="00831F7F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z w:val="28"/>
          <w:szCs w:val="34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an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epdemic </w:t>
      </w:r>
      <w:r>
        <w:rPr>
          <w:rFonts w:ascii="Arial" w:eastAsia="微软雅黑" w:hAnsi="Arial" w:cs="AppleSystemUIFont"/>
          <w:sz w:val="28"/>
          <w:szCs w:val="26"/>
        </w:rPr>
        <w:t>of crime in the inner cities.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>
        <w:rPr>
          <w:rFonts w:ascii="Arial" w:eastAsia="微软雅黑" w:hAnsi="Arial" w:cs="AppleSystemUIFont" w:hint="eastAsia"/>
          <w:sz w:val="28"/>
          <w:szCs w:val="26"/>
        </w:rPr>
        <w:t>市内中心区犯罪活动盛行。</w:t>
      </w:r>
    </w:p>
    <w:p w14:paraId="6B87F560" w14:textId="7BA6CC73" w:rsidR="000D06F9" w:rsidRPr="00831F7F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</w:pPr>
      <w:r w:rsidRPr="00831F7F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831F7F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Pr="00831F7F">
        <w:rPr>
          <w:rFonts w:ascii="Arial" w:eastAsia="微软雅黑" w:hAnsi="Arial" w:cs="AppleSystemUIFont"/>
          <w:b/>
          <w:bCs/>
          <w:sz w:val="32"/>
          <w:szCs w:val="36"/>
        </w:rPr>
        <w:t>exclusive</w:t>
      </w:r>
      <w:r w:rsidRPr="00831F7F">
        <w:rPr>
          <w:rFonts w:ascii="Arial" w:eastAsia="微软雅黑" w:hAnsi="Arial" w:cs="AppleSystemUIFont"/>
          <w:b/>
          <w:bCs/>
          <w:sz w:val="32"/>
          <w:szCs w:val="36"/>
        </w:rPr>
        <w:t xml:space="preserve"> </w:t>
      </w:r>
      <w:r w:rsidRPr="00831F7F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>[</w:t>
      </w:r>
      <w:r w:rsidRPr="00831F7F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>ɪkˈskluːsɪv]</w:t>
      </w:r>
    </w:p>
    <w:p w14:paraId="59DD5D08" w14:textId="321DB95F" w:rsidR="000D06F9" w:rsidRPr="00831F7F" w:rsidRDefault="00B72013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32CFE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t xml:space="preserve">adj. </w:t>
      </w:r>
      <w:r>
        <w:rPr>
          <w:rFonts w:ascii="PingFang SC" w:eastAsia="PingFang SC" w:hAnsi="Arial" w:cs="PingFang SC" w:hint="eastAsia"/>
          <w:color w:val="1106FB"/>
          <w:sz w:val="28"/>
          <w:szCs w:val="28"/>
        </w:rPr>
        <w:t>①</w:t>
      </w:r>
      <w:r w:rsidR="000D06F9" w:rsidRPr="00831F7F">
        <w:rPr>
          <w:rFonts w:ascii="Arial" w:eastAsia="微软雅黑" w:hAnsi="Arial" w:cs="AppleSystemUIFont"/>
          <w:color w:val="032CFE"/>
          <w:sz w:val="28"/>
          <w:szCs w:val="26"/>
        </w:rPr>
        <w:t>（个人或集体）专用的，独有的，独占的</w:t>
      </w:r>
      <w:r w:rsidR="00831F7F" w:rsidRPr="00831F7F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326CC6D3" w14:textId="104285E7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The hotel has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exclusive </w:t>
      </w:r>
      <w:r w:rsidRPr="000D06F9">
        <w:rPr>
          <w:rFonts w:ascii="Arial" w:eastAsia="微软雅黑" w:hAnsi="Arial" w:cs="AppleSystemUIFont"/>
          <w:sz w:val="28"/>
          <w:szCs w:val="26"/>
        </w:rPr>
        <w:t>access to the beach.</w:t>
      </w:r>
      <w:r w:rsidR="00110044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0D06F9">
        <w:rPr>
          <w:rFonts w:ascii="Arial" w:eastAsia="微软雅黑" w:hAnsi="Arial" w:cs="AppleSystemUIFont"/>
          <w:sz w:val="28"/>
          <w:szCs w:val="26"/>
        </w:rPr>
        <w:t>这家旅馆有通向海滩的专用通道。</w:t>
      </w:r>
    </w:p>
    <w:p w14:paraId="12144A8C" w14:textId="3138D179" w:rsidR="000D06F9" w:rsidRPr="00B72013" w:rsidRDefault="00B72013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B72013">
        <w:rPr>
          <w:rFonts w:ascii="PingFang SC" w:eastAsia="PingFang SC" w:hAnsiTheme="minorHAnsi" w:cs="PingFang SC" w:hint="eastAsia"/>
          <w:color w:val="032CFE"/>
          <w:sz w:val="28"/>
          <w:szCs w:val="28"/>
        </w:rPr>
        <w:t>②</w:t>
      </w:r>
      <w:r w:rsidR="000D06F9" w:rsidRPr="00B72013">
        <w:rPr>
          <w:rFonts w:ascii="Arial" w:eastAsia="微软雅黑" w:hAnsi="Arial" w:cs="AppleSystemUIFont"/>
          <w:color w:val="032CFE"/>
          <w:sz w:val="28"/>
          <w:szCs w:val="26"/>
        </w:rPr>
        <w:t>（团体、社团等</w:t>
      </w:r>
      <w:r w:rsidR="000D06F9" w:rsidRPr="00B72013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="000D06F9" w:rsidRPr="00B72013">
        <w:rPr>
          <w:rFonts w:ascii="Arial" w:eastAsia="微软雅黑" w:hAnsi="Arial" w:cs="AppleSystemUIFont"/>
          <w:color w:val="032CFE"/>
          <w:sz w:val="28"/>
          <w:szCs w:val="26"/>
        </w:rPr>
        <w:t>排外的</w:t>
      </w:r>
      <w:r w:rsidR="000D06F9" w:rsidRPr="00B7201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="000D06F9" w:rsidRPr="00B72013">
        <w:rPr>
          <w:rFonts w:ascii="Arial" w:eastAsia="微软雅黑" w:hAnsi="Arial" w:cs="AppleSystemUIFont"/>
          <w:color w:val="032CFE"/>
          <w:sz w:val="28"/>
          <w:szCs w:val="26"/>
        </w:rPr>
        <w:t>不愿接收新成员（尤指较低社会阶层）的</w:t>
      </w:r>
      <w:r w:rsidRPr="00B72013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58EDC296" w14:textId="152D5092" w:rsidR="000D06F9" w:rsidRPr="00B72013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He belongs to an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exclusive </w:t>
      </w:r>
      <w:r w:rsidRPr="000D06F9">
        <w:rPr>
          <w:rFonts w:ascii="Arial" w:eastAsia="微软雅黑" w:hAnsi="Arial" w:cs="AppleSystemUIFont"/>
          <w:sz w:val="28"/>
          <w:szCs w:val="26"/>
        </w:rPr>
        <w:t>club.</w:t>
      </w:r>
      <w:r w:rsidR="00B72013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0D06F9">
        <w:rPr>
          <w:rFonts w:ascii="Arial" w:eastAsia="微软雅黑" w:hAnsi="Arial" w:cs="AppleSystemUIFont"/>
          <w:sz w:val="28"/>
          <w:szCs w:val="26"/>
        </w:rPr>
        <w:t>他参加的是一个上层人士俱乐部。</w:t>
      </w:r>
    </w:p>
    <w:p w14:paraId="344ED06E" w14:textId="61A45CCB" w:rsidR="000D06F9" w:rsidRPr="00B72013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</w:pPr>
      <w:r w:rsidRPr="00B72013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B72013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Pr="00B72013">
        <w:rPr>
          <w:rFonts w:ascii="Arial" w:eastAsia="微软雅黑" w:hAnsi="Arial" w:cs="AppleSystemUIFont"/>
          <w:b/>
          <w:bCs/>
          <w:sz w:val="32"/>
          <w:szCs w:val="36"/>
        </w:rPr>
        <w:t>capable</w:t>
      </w:r>
      <w:r w:rsidRPr="00B72013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 [</w:t>
      </w:r>
      <w:r w:rsidRPr="00B72013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>ˈkeɪpəbl]</w:t>
      </w:r>
    </w:p>
    <w:p w14:paraId="4E9EE0EE" w14:textId="447DEE87" w:rsid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34"/>
        </w:rPr>
      </w:pPr>
      <w:r w:rsidRPr="00B72013">
        <w:rPr>
          <w:rFonts w:ascii="Arial" w:eastAsia="微软雅黑" w:hAnsi="Arial" w:cs="AppleSystemUIFont"/>
          <w:color w:val="032CFE"/>
          <w:sz w:val="28"/>
          <w:szCs w:val="34"/>
        </w:rPr>
        <w:t>adj</w:t>
      </w:r>
      <w:r w:rsidRPr="00B72013">
        <w:rPr>
          <w:rFonts w:ascii="Arial" w:eastAsia="微软雅黑" w:hAnsi="Arial" w:cs="AppleSystemUIFont"/>
          <w:color w:val="032CFE"/>
          <w:sz w:val="28"/>
          <w:szCs w:val="34"/>
        </w:rPr>
        <w:t xml:space="preserve">. </w:t>
      </w:r>
      <w:r w:rsidRPr="00B72013">
        <w:rPr>
          <w:rFonts w:ascii="Arial" w:eastAsia="微软雅黑" w:hAnsi="Arial" w:cs="AppleSystemUIFont"/>
          <w:color w:val="032CFE"/>
          <w:sz w:val="28"/>
          <w:szCs w:val="34"/>
        </w:rPr>
        <w:t>有能力</w:t>
      </w:r>
      <w:r w:rsidR="00831F7F" w:rsidRPr="00B72013">
        <w:rPr>
          <w:rFonts w:ascii="Arial" w:eastAsia="微软雅黑" w:hAnsi="Arial" w:cs="AppleSystemUIFont"/>
          <w:color w:val="032CFE"/>
          <w:sz w:val="28"/>
          <w:szCs w:val="34"/>
        </w:rPr>
        <w:t>，</w:t>
      </w:r>
      <w:r w:rsidRPr="00B72013">
        <w:rPr>
          <w:rFonts w:ascii="Arial" w:eastAsia="微软雅黑" w:hAnsi="Arial" w:cs="AppleSystemUIFont"/>
          <w:color w:val="032CFE"/>
          <w:sz w:val="28"/>
          <w:szCs w:val="34"/>
        </w:rPr>
        <w:t>有才能</w:t>
      </w:r>
      <w:r w:rsidR="00831F7F" w:rsidRPr="00B72013">
        <w:rPr>
          <w:rFonts w:ascii="Arial" w:eastAsia="微软雅黑" w:hAnsi="Arial" w:cs="AppleSystemUIFont"/>
          <w:color w:val="032CFE"/>
          <w:sz w:val="28"/>
          <w:szCs w:val="34"/>
        </w:rPr>
        <w:t>，</w:t>
      </w:r>
      <w:r w:rsidRPr="00B72013">
        <w:rPr>
          <w:rFonts w:ascii="Arial" w:eastAsia="微软雅黑" w:hAnsi="Arial" w:cs="AppleSystemUIFont"/>
          <w:color w:val="032CFE"/>
          <w:sz w:val="28"/>
          <w:szCs w:val="34"/>
        </w:rPr>
        <w:t>能力强的</w:t>
      </w:r>
      <w:r w:rsidR="00831F7F" w:rsidRPr="00B72013">
        <w:rPr>
          <w:rFonts w:ascii="Arial" w:eastAsia="微软雅黑" w:hAnsi="Arial" w:cs="AppleSystemUIFont"/>
          <w:color w:val="032CFE"/>
          <w:sz w:val="28"/>
          <w:szCs w:val="34"/>
        </w:rPr>
        <w:t>，</w:t>
      </w:r>
      <w:r w:rsidRPr="00B72013">
        <w:rPr>
          <w:rFonts w:ascii="Arial" w:eastAsia="微软雅黑" w:hAnsi="Arial" w:cs="AppleSystemUIFont"/>
          <w:color w:val="032CFE"/>
          <w:sz w:val="28"/>
          <w:szCs w:val="34"/>
        </w:rPr>
        <w:t>足以胜任的</w:t>
      </w:r>
      <w:r w:rsidR="00B72013">
        <w:rPr>
          <w:rFonts w:ascii="Arial" w:eastAsia="微软雅黑" w:hAnsi="Arial" w:cs="AppleSystemUIFont" w:hint="eastAsia"/>
          <w:color w:val="032CFE"/>
          <w:sz w:val="28"/>
          <w:szCs w:val="34"/>
        </w:rPr>
        <w:t>；</w:t>
      </w:r>
    </w:p>
    <w:p w14:paraId="2E3495D3" w14:textId="101AEECF" w:rsidR="00B72013" w:rsidRPr="00B72013" w:rsidRDefault="00B72013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34"/>
        </w:rPr>
      </w:pPr>
      <w:r w:rsidRPr="00B72013">
        <w:rPr>
          <w:rFonts w:ascii="Arial" w:eastAsia="微软雅黑" w:hAnsi="Arial" w:cs="AppleSystemUIFont" w:hint="eastAsia"/>
          <w:color w:val="000000" w:themeColor="text1"/>
          <w:sz w:val="28"/>
          <w:szCs w:val="34"/>
        </w:rPr>
        <w:t>eg</w:t>
      </w:r>
      <w:r w:rsidRPr="00B72013">
        <w:rPr>
          <w:rFonts w:ascii="Arial" w:eastAsia="微软雅黑" w:hAnsi="Arial" w:cs="AppleSystemUIFont"/>
          <w:color w:val="000000" w:themeColor="text1"/>
          <w:sz w:val="28"/>
          <w:szCs w:val="34"/>
        </w:rPr>
        <w:t xml:space="preserve">. She is a very </w:t>
      </w:r>
      <w:r w:rsidRPr="00B72013">
        <w:rPr>
          <w:rFonts w:ascii="Arial" w:eastAsia="微软雅黑" w:hAnsi="Arial" w:cs="AppleSystemUIFont"/>
          <w:color w:val="FF0000"/>
          <w:sz w:val="28"/>
          <w:szCs w:val="34"/>
        </w:rPr>
        <w:t xml:space="preserve">capable </w:t>
      </w:r>
      <w:r w:rsidRPr="00B72013">
        <w:rPr>
          <w:rFonts w:ascii="Arial" w:eastAsia="微软雅黑" w:hAnsi="Arial" w:cs="AppleSystemUIFont"/>
          <w:color w:val="000000" w:themeColor="text1"/>
          <w:sz w:val="28"/>
          <w:szCs w:val="34"/>
        </w:rPr>
        <w:t>teacher.</w:t>
      </w:r>
      <w:r w:rsidRPr="00B72013">
        <w:rPr>
          <w:rFonts w:ascii="Arial" w:eastAsia="微软雅黑" w:hAnsi="Arial" w:cs="AppleSystemUIFont" w:hint="eastAsia"/>
          <w:color w:val="000000" w:themeColor="text1"/>
          <w:sz w:val="28"/>
          <w:szCs w:val="34"/>
        </w:rPr>
        <w:t xml:space="preserve"> </w:t>
      </w:r>
      <w:r w:rsidRPr="00B72013">
        <w:rPr>
          <w:rFonts w:ascii="Arial" w:eastAsia="微软雅黑" w:hAnsi="Arial" w:cs="AppleSystemUIFont" w:hint="eastAsia"/>
          <w:color w:val="000000" w:themeColor="text1"/>
          <w:sz w:val="28"/>
          <w:szCs w:val="34"/>
        </w:rPr>
        <w:t>她是一位能力很强的教师。</w:t>
      </w:r>
    </w:p>
    <w:p w14:paraId="4027E38D" w14:textId="744836EA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4"/>
        </w:rPr>
      </w:pPr>
      <w:r w:rsidRPr="00B72013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B72013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Pr="00B72013">
        <w:rPr>
          <w:rFonts w:ascii="Arial" w:eastAsia="微软雅黑" w:hAnsi="Arial" w:cs="AppleSystemUIFont"/>
          <w:b/>
          <w:bCs/>
          <w:sz w:val="32"/>
          <w:szCs w:val="36"/>
        </w:rPr>
        <w:t>artificial</w:t>
      </w:r>
      <w:r w:rsidRPr="00B72013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 [</w:t>
      </w:r>
      <w:r w:rsidRPr="00B72013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ɑːtɪˈfɪʃl] </w:t>
      </w:r>
    </w:p>
    <w:p w14:paraId="67CCB713" w14:textId="34F0AE93" w:rsidR="000D06F9" w:rsidRPr="00B72013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adj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 xml:space="preserve">. 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人工的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人造的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假的</w:t>
      </w:r>
      <w:r w:rsidR="00B72013" w:rsidRPr="00B72013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人为的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非自然的</w:t>
      </w:r>
      <w:r w:rsidR="00B72013" w:rsidRPr="00B72013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B72013">
        <w:rPr>
          <w:rFonts w:ascii="Arial" w:eastAsia="微软雅黑" w:hAnsi="Arial" w:cs="AppleSystemUIFont" w:hint="eastAsia"/>
          <w:color w:val="032CFE"/>
          <w:sz w:val="28"/>
          <w:szCs w:val="26"/>
        </w:rPr>
        <w:t>虚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假的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假装的</w:t>
      </w:r>
      <w:r w:rsidR="00B72013" w:rsidRPr="00B72013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339842DF" w14:textId="4F24BABC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artificial </w:t>
      </w:r>
      <w:r w:rsidRPr="000D06F9">
        <w:rPr>
          <w:rFonts w:ascii="Arial" w:eastAsia="微软雅黑" w:hAnsi="Arial" w:cs="AppleSystemUIFont"/>
          <w:sz w:val="28"/>
          <w:szCs w:val="26"/>
        </w:rPr>
        <w:t>lighting/light </w:t>
      </w:r>
      <w:r w:rsidRPr="000D06F9">
        <w:rPr>
          <w:rFonts w:ascii="Arial" w:eastAsia="微软雅黑" w:hAnsi="Arial" w:cs="AppleSystemUIFont"/>
          <w:sz w:val="28"/>
          <w:szCs w:val="26"/>
        </w:rPr>
        <w:t>人工照明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0D06F9">
        <w:rPr>
          <w:rFonts w:ascii="Arial" w:eastAsia="微软雅黑" w:hAnsi="Arial" w:cs="AppleSystemUIFont"/>
          <w:sz w:val="28"/>
          <w:szCs w:val="26"/>
        </w:rPr>
        <w:t>人造光</w:t>
      </w:r>
    </w:p>
    <w:p w14:paraId="0268623A" w14:textId="3496F9BA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lastRenderedPageBreak/>
        <w:t xml:space="preserve">eg. A job interview is a very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artificial </w:t>
      </w:r>
      <w:r w:rsidRPr="000D06F9">
        <w:rPr>
          <w:rFonts w:ascii="Arial" w:eastAsia="微软雅黑" w:hAnsi="Arial" w:cs="AppleSystemUIFont"/>
          <w:sz w:val="28"/>
          <w:szCs w:val="26"/>
        </w:rPr>
        <w:t>situation.</w:t>
      </w:r>
      <w:r w:rsidR="00B72013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0D06F9">
        <w:rPr>
          <w:rFonts w:ascii="Arial" w:eastAsia="微软雅黑" w:hAnsi="Arial" w:cs="AppleSystemUIFont"/>
          <w:sz w:val="28"/>
          <w:szCs w:val="26"/>
        </w:rPr>
        <w:t>求职面试是一个非常不自然的场面</w:t>
      </w:r>
    </w:p>
    <w:p w14:paraId="798CE990" w14:textId="77777777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4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artificial 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emotion </w:t>
      </w:r>
      <w:r w:rsidRPr="000D06F9">
        <w:rPr>
          <w:rFonts w:ascii="Arial" w:eastAsia="微软雅黑" w:hAnsi="Arial" w:cs="AppleSystemUIFont"/>
          <w:sz w:val="28"/>
          <w:szCs w:val="26"/>
        </w:rPr>
        <w:t>假装的情感</w:t>
      </w:r>
    </w:p>
    <w:p w14:paraId="09D679AD" w14:textId="77777777" w:rsidR="00B72013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MS Gothic" w:eastAsia="MS Gothic" w:hAnsi="MS Gothic" w:cs="MS Gothic"/>
          <w:sz w:val="28"/>
          <w:szCs w:val="34"/>
        </w:rPr>
      </w:pPr>
      <w:r w:rsidRPr="00B72013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B72013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Pr="00B72013">
        <w:rPr>
          <w:rFonts w:ascii="Arial" w:eastAsia="微软雅黑" w:hAnsi="Arial" w:cs="AppleSystemUIFont"/>
          <w:b/>
          <w:bCs/>
          <w:sz w:val="32"/>
          <w:szCs w:val="36"/>
        </w:rPr>
        <w:t>exceptional</w:t>
      </w:r>
      <w:r w:rsidRPr="00B72013">
        <w:rPr>
          <w:rFonts w:ascii="Arial" w:eastAsia="微软雅黑" w:hAnsi="Arial" w:cs="AppleSystemUIFont"/>
          <w:b/>
          <w:bCs/>
          <w:sz w:val="32"/>
          <w:szCs w:val="36"/>
        </w:rPr>
        <w:t xml:space="preserve"> </w:t>
      </w:r>
      <w:r w:rsidRPr="00B72013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>[</w:t>
      </w:r>
      <w:r w:rsidRPr="00B72013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ɪkˈsepʃənl] </w:t>
      </w:r>
      <w:r w:rsidRPr="000D06F9">
        <w:rPr>
          <w:rFonts w:ascii="MS Gothic" w:eastAsia="MS Gothic" w:hAnsi="MS Gothic" w:cs="MS Gothic" w:hint="eastAsia"/>
          <w:sz w:val="28"/>
          <w:szCs w:val="34"/>
        </w:rPr>
        <w:t> </w:t>
      </w:r>
    </w:p>
    <w:p w14:paraId="66E60A7C" w14:textId="553F440F" w:rsidR="000D06F9" w:rsidRPr="00110044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110044">
        <w:rPr>
          <w:rFonts w:ascii="Arial" w:eastAsia="微软雅黑" w:hAnsi="Arial" w:cs="AppleSystemUIFont"/>
          <w:color w:val="032CFE"/>
          <w:sz w:val="28"/>
          <w:szCs w:val="34"/>
        </w:rPr>
        <w:t>adj</w:t>
      </w:r>
      <w:r w:rsidRPr="00110044">
        <w:rPr>
          <w:rFonts w:ascii="Arial" w:eastAsia="微软雅黑" w:hAnsi="Arial" w:cs="AppleSystemUIFont"/>
          <w:color w:val="032CFE"/>
          <w:sz w:val="28"/>
          <w:szCs w:val="34"/>
        </w:rPr>
        <w:t xml:space="preserve">. 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杰出的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优秀的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卓越的</w:t>
      </w:r>
      <w:r w:rsidR="00B72013" w:rsidRPr="00110044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异常的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特别的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罕见的</w:t>
      </w:r>
      <w:r w:rsidR="00B72013" w:rsidRPr="00110044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222D33BB" w14:textId="77777777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At the age of five he showed </w:t>
      </w:r>
      <w:r w:rsidRPr="00110044">
        <w:rPr>
          <w:rFonts w:ascii="Arial" w:eastAsia="微软雅黑" w:hAnsi="Arial" w:cs="AppleSystemUIFont"/>
          <w:color w:val="FF0000"/>
          <w:sz w:val="28"/>
          <w:szCs w:val="26"/>
        </w:rPr>
        <w:t xml:space="preserve">exceptional </w:t>
      </w:r>
      <w:r w:rsidRPr="000D06F9">
        <w:rPr>
          <w:rFonts w:ascii="Arial" w:eastAsia="微软雅黑" w:hAnsi="Arial" w:cs="AppleSystemUIFont"/>
          <w:sz w:val="28"/>
          <w:szCs w:val="26"/>
        </w:rPr>
        <w:t>talent as a musician.</w:t>
      </w:r>
    </w:p>
    <w:p w14:paraId="3B264A00" w14:textId="7722DD05" w:rsidR="000D06F9" w:rsidRPr="000D06F9" w:rsidRDefault="00B72013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0D06F9" w:rsidRPr="000D06F9">
        <w:rPr>
          <w:rFonts w:ascii="Arial" w:eastAsia="微软雅黑" w:hAnsi="Arial" w:cs="AppleSystemUIFont"/>
          <w:sz w:val="28"/>
          <w:szCs w:val="26"/>
        </w:rPr>
        <w:t>他五岁时就表现出非凡的音乐才能。</w:t>
      </w:r>
    </w:p>
    <w:p w14:paraId="46F1BD43" w14:textId="23B03B04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This deadline will be extended only in </w:t>
      </w:r>
      <w:r w:rsidRPr="00110044">
        <w:rPr>
          <w:rFonts w:ascii="Arial" w:eastAsia="微软雅黑" w:hAnsi="Arial" w:cs="AppleSystemUIFont"/>
          <w:color w:val="FF0000"/>
          <w:sz w:val="28"/>
          <w:szCs w:val="26"/>
        </w:rPr>
        <w:t xml:space="preserve">exceptional </w:t>
      </w:r>
      <w:r w:rsidRPr="000D06F9">
        <w:rPr>
          <w:rFonts w:ascii="Arial" w:eastAsia="微软雅黑" w:hAnsi="Arial" w:cs="AppleSystemUIFont"/>
          <w:sz w:val="28"/>
          <w:szCs w:val="26"/>
        </w:rPr>
        <w:t>circumstances.</w:t>
      </w:r>
    </w:p>
    <w:p w14:paraId="42F69652" w14:textId="0F860666" w:rsidR="000D06F9" w:rsidRPr="000D06F9" w:rsidRDefault="00B72013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4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0D06F9" w:rsidRPr="000D06F9">
        <w:rPr>
          <w:rFonts w:ascii="Arial" w:eastAsia="微软雅黑" w:hAnsi="Arial" w:cs="AppleSystemUIFont"/>
          <w:sz w:val="28"/>
          <w:szCs w:val="26"/>
        </w:rPr>
        <w:t>只有在特殊情况下才会延长最后期限。</w:t>
      </w:r>
    </w:p>
    <w:p w14:paraId="08F19F9C" w14:textId="3AD4D8A1" w:rsidR="000D06F9" w:rsidRPr="00B72013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</w:pPr>
      <w:r w:rsidRPr="00B72013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B72013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Pr="00B72013">
        <w:rPr>
          <w:rFonts w:ascii="Arial" w:eastAsia="微软雅黑" w:hAnsi="Arial" w:cs="AppleSystemUIFont"/>
          <w:b/>
          <w:bCs/>
          <w:sz w:val="32"/>
          <w:szCs w:val="36"/>
        </w:rPr>
        <w:t>superficial</w:t>
      </w:r>
      <w:r w:rsidRPr="00B72013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 [</w:t>
      </w:r>
      <w:r w:rsidRPr="00B72013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suːpəˈfɪʃl] </w:t>
      </w:r>
    </w:p>
    <w:p w14:paraId="5A92263C" w14:textId="0D389825" w:rsidR="000D06F9" w:rsidRPr="00B72013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adj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. 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粗略的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肤浅的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浅薄的</w:t>
      </w:r>
      <w:r w:rsidR="00B72013" w:rsidRPr="00B72013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表面的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外表的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（伤口或损坏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表层的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表皮的</w:t>
      </w:r>
      <w:r w:rsidR="00B72013" w:rsidRPr="00B72013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0F4A532E" w14:textId="77777777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a </w:t>
      </w:r>
      <w:r w:rsidRPr="00110044">
        <w:rPr>
          <w:rFonts w:ascii="Arial" w:eastAsia="微软雅黑" w:hAnsi="Arial" w:cs="AppleSystemUIFont"/>
          <w:color w:val="FF0000"/>
          <w:sz w:val="28"/>
          <w:szCs w:val="26"/>
        </w:rPr>
        <w:t xml:space="preserve">superficial 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analysis </w:t>
      </w:r>
      <w:r w:rsidRPr="000D06F9">
        <w:rPr>
          <w:rFonts w:ascii="Arial" w:eastAsia="微软雅黑" w:hAnsi="Arial" w:cs="AppleSystemUIFont"/>
          <w:sz w:val="28"/>
          <w:szCs w:val="26"/>
        </w:rPr>
        <w:t>粗略的分析</w:t>
      </w:r>
    </w:p>
    <w:p w14:paraId="3165C495" w14:textId="77777777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110044">
        <w:rPr>
          <w:rFonts w:ascii="Arial" w:eastAsia="微软雅黑" w:hAnsi="Arial" w:cs="AppleSystemUIFont"/>
          <w:color w:val="FF0000"/>
          <w:sz w:val="28"/>
          <w:szCs w:val="26"/>
        </w:rPr>
        <w:t xml:space="preserve">superficial 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differences/similarities </w:t>
      </w:r>
      <w:r w:rsidRPr="000D06F9">
        <w:rPr>
          <w:rFonts w:ascii="Arial" w:eastAsia="微软雅黑" w:hAnsi="Arial" w:cs="AppleSystemUIFont"/>
          <w:sz w:val="28"/>
          <w:szCs w:val="26"/>
        </w:rPr>
        <w:t>表面的相异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0D06F9">
        <w:rPr>
          <w:rFonts w:ascii="Arial" w:eastAsia="微软雅黑" w:hAnsi="Arial" w:cs="AppleSystemUIFont"/>
          <w:sz w:val="28"/>
          <w:szCs w:val="26"/>
        </w:rPr>
        <w:t>相似之处</w:t>
      </w:r>
    </w:p>
    <w:p w14:paraId="28335CCD" w14:textId="77777777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a </w:t>
      </w:r>
      <w:r w:rsidRPr="00110044">
        <w:rPr>
          <w:rFonts w:ascii="Arial" w:eastAsia="微软雅黑" w:hAnsi="Arial" w:cs="AppleSystemUIFont"/>
          <w:color w:val="FF0000"/>
          <w:sz w:val="28"/>
          <w:szCs w:val="26"/>
        </w:rPr>
        <w:t xml:space="preserve">superficial 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injury </w:t>
      </w:r>
      <w:r w:rsidRPr="000D06F9">
        <w:rPr>
          <w:rFonts w:ascii="Arial" w:eastAsia="微软雅黑" w:hAnsi="Arial" w:cs="AppleSystemUIFont"/>
          <w:sz w:val="28"/>
          <w:szCs w:val="26"/>
        </w:rPr>
        <w:t>皮外伤</w:t>
      </w:r>
    </w:p>
    <w:p w14:paraId="557BE1B0" w14:textId="77777777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4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She's so </w:t>
      </w:r>
      <w:r w:rsidRPr="00110044">
        <w:rPr>
          <w:rFonts w:ascii="Arial" w:eastAsia="微软雅黑" w:hAnsi="Arial" w:cs="AppleSystemUIFont"/>
          <w:color w:val="FF0000"/>
          <w:sz w:val="28"/>
          <w:szCs w:val="26"/>
        </w:rPr>
        <w:t>superficial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! </w:t>
      </w:r>
      <w:r w:rsidRPr="000D06F9">
        <w:rPr>
          <w:rFonts w:ascii="Arial" w:eastAsia="微软雅黑" w:hAnsi="Arial" w:cs="AppleSystemUIFont"/>
          <w:sz w:val="28"/>
          <w:szCs w:val="26"/>
        </w:rPr>
        <w:t>她太肤浅了！</w:t>
      </w:r>
    </w:p>
    <w:p w14:paraId="0C8E0624" w14:textId="6BB34128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4"/>
        </w:rPr>
      </w:pPr>
      <w:r w:rsidRPr="00B72013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B72013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Pr="00B72013">
        <w:rPr>
          <w:rFonts w:ascii="Arial" w:eastAsia="微软雅黑" w:hAnsi="Arial" w:cs="AppleSystemUIFont"/>
          <w:b/>
          <w:bCs/>
          <w:sz w:val="32"/>
          <w:szCs w:val="36"/>
        </w:rPr>
        <w:t>occasional</w:t>
      </w:r>
      <w:r w:rsidRPr="00B72013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 [</w:t>
      </w:r>
      <w:r w:rsidRPr="00B72013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əˈkeɪʒənl] </w:t>
      </w:r>
    </w:p>
    <w:p w14:paraId="3F8E4774" w14:textId="76DBD7A5" w:rsidR="000D06F9" w:rsidRPr="00B72013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adj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. 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偶尔的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偶然的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110044">
        <w:rPr>
          <w:rFonts w:ascii="Arial" w:eastAsia="微软雅黑" w:hAnsi="Arial" w:cs="AppleSystemUIFont"/>
          <w:color w:val="032CFE"/>
          <w:sz w:val="28"/>
          <w:szCs w:val="26"/>
        </w:rPr>
        <w:t>临时的</w:t>
      </w:r>
      <w:r w:rsidR="00B72013" w:rsidRPr="00110044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5BDFBF0D" w14:textId="168C6E4D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He works for us on an </w:t>
      </w:r>
      <w:r w:rsidRPr="00110044">
        <w:rPr>
          <w:rFonts w:ascii="Arial" w:eastAsia="微软雅黑" w:hAnsi="Arial" w:cs="AppleSystemUIFont"/>
          <w:color w:val="FF0000"/>
          <w:sz w:val="28"/>
          <w:szCs w:val="26"/>
        </w:rPr>
        <w:t xml:space="preserve">occasional </w:t>
      </w:r>
      <w:r w:rsidRPr="000D06F9">
        <w:rPr>
          <w:rFonts w:ascii="Arial" w:eastAsia="微软雅黑" w:hAnsi="Arial" w:cs="AppleSystemUIFont"/>
          <w:sz w:val="28"/>
          <w:szCs w:val="26"/>
        </w:rPr>
        <w:t>basis.</w:t>
      </w:r>
      <w:r w:rsidR="00B72013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0D06F9">
        <w:rPr>
          <w:rFonts w:ascii="Arial" w:eastAsia="微软雅黑" w:hAnsi="Arial" w:cs="AppleSystemUIFont"/>
          <w:sz w:val="28"/>
          <w:szCs w:val="26"/>
        </w:rPr>
        <w:t>他在我们这里做临时工。</w:t>
      </w:r>
    </w:p>
    <w:p w14:paraId="1732B158" w14:textId="3469F9BC" w:rsidR="000D06F9" w:rsidRPr="00B72013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I enjoy the </w:t>
      </w:r>
      <w:r w:rsidRPr="00110044">
        <w:rPr>
          <w:rFonts w:ascii="Arial" w:eastAsia="微软雅黑" w:hAnsi="Arial" w:cs="AppleSystemUIFont"/>
          <w:color w:val="FF0000"/>
          <w:sz w:val="28"/>
          <w:szCs w:val="26"/>
        </w:rPr>
        <w:t xml:space="preserve">occasional </w:t>
      </w:r>
      <w:r w:rsidRPr="000D06F9">
        <w:rPr>
          <w:rFonts w:ascii="Arial" w:eastAsia="微软雅黑" w:hAnsi="Arial" w:cs="AppleSystemUIFont"/>
          <w:sz w:val="28"/>
          <w:szCs w:val="26"/>
        </w:rPr>
        <w:t>glass of wine.</w:t>
      </w:r>
      <w:r w:rsidR="00B72013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0D06F9">
        <w:rPr>
          <w:rFonts w:ascii="Arial" w:eastAsia="微软雅黑" w:hAnsi="Arial" w:cs="AppleSystemUIFont"/>
          <w:sz w:val="28"/>
          <w:szCs w:val="26"/>
        </w:rPr>
        <w:t>我喜欢偶尔喝一杯葡萄酒。</w:t>
      </w:r>
    </w:p>
    <w:p w14:paraId="0ECA4E1F" w14:textId="454DB8D9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4"/>
        </w:rPr>
      </w:pPr>
      <w:r w:rsidRPr="00B72013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B72013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Pr="00B72013">
        <w:rPr>
          <w:rFonts w:ascii="Arial" w:eastAsia="微软雅黑" w:hAnsi="Arial" w:cs="AppleSystemUIFont"/>
          <w:b/>
          <w:bCs/>
          <w:sz w:val="32"/>
          <w:szCs w:val="36"/>
        </w:rPr>
        <w:t>accurate</w:t>
      </w:r>
      <w:r w:rsidR="00B72013" w:rsidRPr="00B72013">
        <w:rPr>
          <w:rFonts w:ascii="Arial" w:eastAsia="微软雅黑" w:hAnsi="Arial" w:cs="AppleSystemUIFont"/>
          <w:b/>
          <w:bCs/>
          <w:sz w:val="32"/>
          <w:szCs w:val="36"/>
        </w:rPr>
        <w:t xml:space="preserve"> </w:t>
      </w:r>
      <w:r w:rsidR="00B72013" w:rsidRPr="00B72013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>[ˈækjərət]</w:t>
      </w:r>
    </w:p>
    <w:p w14:paraId="0223A3E1" w14:textId="51B93A31" w:rsidR="000D06F9" w:rsidRPr="00B72013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adj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 xml:space="preserve">. 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正确无误的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精确的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准确的</w:t>
      </w:r>
      <w:r w:rsidR="00B72013" w:rsidRPr="00B72013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2C528D16" w14:textId="77777777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an </w:t>
      </w:r>
      <w:r w:rsidRPr="00110044">
        <w:rPr>
          <w:rFonts w:ascii="Arial" w:eastAsia="微软雅黑" w:hAnsi="Arial" w:cs="AppleSystemUIFont"/>
          <w:color w:val="FF0000"/>
          <w:sz w:val="28"/>
          <w:szCs w:val="26"/>
        </w:rPr>
        <w:t xml:space="preserve">accurate 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description/account/calculation </w:t>
      </w:r>
      <w:r w:rsidRPr="000D06F9">
        <w:rPr>
          <w:rFonts w:ascii="Arial" w:eastAsia="微软雅黑" w:hAnsi="Arial" w:cs="AppleSystemUIFont"/>
          <w:sz w:val="28"/>
          <w:szCs w:val="26"/>
        </w:rPr>
        <w:t>准确的描述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0D06F9">
        <w:rPr>
          <w:rFonts w:ascii="Arial" w:eastAsia="微软雅黑" w:hAnsi="Arial" w:cs="AppleSystemUIFont"/>
          <w:sz w:val="28"/>
          <w:szCs w:val="26"/>
        </w:rPr>
        <w:t>叙述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0D06F9">
        <w:rPr>
          <w:rFonts w:ascii="Arial" w:eastAsia="微软雅黑" w:hAnsi="Arial" w:cs="AppleSystemUIFont"/>
          <w:sz w:val="28"/>
          <w:szCs w:val="26"/>
        </w:rPr>
        <w:t>计算</w:t>
      </w:r>
    </w:p>
    <w:p w14:paraId="75FB4E1F" w14:textId="77777777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a highly </w:t>
      </w:r>
      <w:r w:rsidRPr="00110044">
        <w:rPr>
          <w:rFonts w:ascii="Arial" w:eastAsia="微软雅黑" w:hAnsi="Arial" w:cs="AppleSystemUIFont"/>
          <w:color w:val="FF0000"/>
          <w:sz w:val="28"/>
          <w:szCs w:val="26"/>
        </w:rPr>
        <w:t xml:space="preserve">accurate 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electronic compass </w:t>
      </w:r>
      <w:r w:rsidRPr="000D06F9">
        <w:rPr>
          <w:rFonts w:ascii="Arial" w:eastAsia="微软雅黑" w:hAnsi="Arial" w:cs="AppleSystemUIFont"/>
          <w:sz w:val="28"/>
          <w:szCs w:val="26"/>
        </w:rPr>
        <w:t>高度精确的电子罗盘仪</w:t>
      </w:r>
    </w:p>
    <w:p w14:paraId="44F0F6E5" w14:textId="77777777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110044">
        <w:rPr>
          <w:rFonts w:ascii="Arial" w:eastAsia="微软雅黑" w:hAnsi="Arial" w:cs="AppleSystemUIFont"/>
          <w:color w:val="FF0000"/>
          <w:sz w:val="28"/>
          <w:szCs w:val="26"/>
        </w:rPr>
        <w:t xml:space="preserve">accurate 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to within 3mm </w:t>
      </w:r>
      <w:r w:rsidRPr="000D06F9">
        <w:rPr>
          <w:rFonts w:ascii="Arial" w:eastAsia="微软雅黑" w:hAnsi="Arial" w:cs="AppleSystemUIFont"/>
          <w:sz w:val="28"/>
          <w:szCs w:val="26"/>
        </w:rPr>
        <w:t>精确得误差不超过</w:t>
      </w:r>
      <w:r w:rsidRPr="000D06F9">
        <w:rPr>
          <w:rFonts w:ascii="Arial" w:eastAsia="微软雅黑" w:hAnsi="Arial" w:cs="AppleSystemUIFont"/>
          <w:sz w:val="28"/>
          <w:szCs w:val="26"/>
        </w:rPr>
        <w:t>3</w:t>
      </w:r>
      <w:r w:rsidRPr="000D06F9">
        <w:rPr>
          <w:rFonts w:ascii="Arial" w:eastAsia="微软雅黑" w:hAnsi="Arial" w:cs="AppleSystemUIFont"/>
          <w:sz w:val="28"/>
          <w:szCs w:val="26"/>
        </w:rPr>
        <w:t>毫米</w:t>
      </w:r>
    </w:p>
    <w:p w14:paraId="6B3C7DF0" w14:textId="24457DAC" w:rsidR="000D06F9" w:rsidRPr="00B72013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</w:pPr>
      <w:r w:rsidRPr="00B72013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B72013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Pr="00B72013">
        <w:rPr>
          <w:rFonts w:ascii="Arial" w:eastAsia="微软雅黑" w:hAnsi="Arial" w:cs="AppleSystemUIFont"/>
          <w:b/>
          <w:bCs/>
          <w:sz w:val="32"/>
          <w:szCs w:val="36"/>
        </w:rPr>
        <w:t>prudent</w:t>
      </w:r>
      <w:r w:rsidRPr="00B72013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 [</w:t>
      </w:r>
      <w:r w:rsidRPr="00B72013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ˈpruːdnt] </w:t>
      </w:r>
    </w:p>
    <w:p w14:paraId="0AB85CB9" w14:textId="49FA5014" w:rsidR="000D06F9" w:rsidRPr="00B72013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adj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 xml:space="preserve">. 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谨慎的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慎重的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精明的</w:t>
      </w:r>
      <w:r w:rsidR="00B72013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5DC9D47C" w14:textId="77777777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a </w:t>
      </w:r>
      <w:r w:rsidRPr="00110044">
        <w:rPr>
          <w:rFonts w:ascii="Arial" w:eastAsia="微软雅黑" w:hAnsi="Arial" w:cs="AppleSystemUIFont"/>
          <w:color w:val="FF0000"/>
          <w:sz w:val="28"/>
          <w:szCs w:val="26"/>
        </w:rPr>
        <w:t xml:space="preserve">prudent 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businessman </w:t>
      </w:r>
      <w:r w:rsidRPr="000D06F9">
        <w:rPr>
          <w:rFonts w:ascii="Arial" w:eastAsia="微软雅黑" w:hAnsi="Arial" w:cs="AppleSystemUIFont"/>
          <w:sz w:val="28"/>
          <w:szCs w:val="26"/>
        </w:rPr>
        <w:t>精明的商人</w:t>
      </w:r>
    </w:p>
    <w:p w14:paraId="22E98A7E" w14:textId="77777777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4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a </w:t>
      </w:r>
      <w:r w:rsidRPr="00110044">
        <w:rPr>
          <w:rFonts w:ascii="Arial" w:eastAsia="微软雅黑" w:hAnsi="Arial" w:cs="AppleSystemUIFont"/>
          <w:color w:val="FF0000"/>
          <w:sz w:val="28"/>
          <w:szCs w:val="26"/>
        </w:rPr>
        <w:t xml:space="preserve">prudent 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decision/investment </w:t>
      </w:r>
      <w:r w:rsidRPr="000D06F9">
        <w:rPr>
          <w:rFonts w:ascii="Arial" w:eastAsia="微软雅黑" w:hAnsi="Arial" w:cs="AppleSystemUIFont"/>
          <w:sz w:val="28"/>
          <w:szCs w:val="26"/>
        </w:rPr>
        <w:t>审慎的决定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0D06F9">
        <w:rPr>
          <w:rFonts w:ascii="Arial" w:eastAsia="微软雅黑" w:hAnsi="Arial" w:cs="AppleSystemUIFont"/>
          <w:sz w:val="28"/>
          <w:szCs w:val="26"/>
        </w:rPr>
        <w:t>投资</w:t>
      </w:r>
    </w:p>
    <w:p w14:paraId="7472B765" w14:textId="77777777" w:rsidR="000D06F9" w:rsidRPr="00B72013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</w:pPr>
      <w:r w:rsidRPr="00B72013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B72013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Pr="00B72013">
        <w:rPr>
          <w:rFonts w:ascii="Arial" w:eastAsia="微软雅黑" w:hAnsi="Arial" w:cs="AppleSystemUIFont"/>
          <w:b/>
          <w:bCs/>
          <w:sz w:val="32"/>
          <w:szCs w:val="36"/>
        </w:rPr>
        <w:t>ethnic</w:t>
      </w:r>
      <w:r w:rsidRPr="00B72013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 [ˈeθnɪk] </w:t>
      </w:r>
    </w:p>
    <w:p w14:paraId="4A7D81E8" w14:textId="6090AF76" w:rsidR="000D06F9" w:rsidRPr="00B72013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adj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 xml:space="preserve">. 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民族的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种族的</w:t>
      </w:r>
      <w:r w:rsidR="00B72013" w:rsidRPr="00B72013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具有民族特色的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B72013">
        <w:rPr>
          <w:rFonts w:ascii="Arial" w:eastAsia="微软雅黑" w:hAnsi="Arial" w:cs="AppleSystemUIFont"/>
          <w:color w:val="032CFE"/>
          <w:sz w:val="28"/>
          <w:szCs w:val="26"/>
        </w:rPr>
        <w:t>异国风味的</w:t>
      </w:r>
      <w:r w:rsidR="00B72013" w:rsidRPr="00B72013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4BED7055" w14:textId="29A82AD8" w:rsidR="000D06F9" w:rsidRPr="000D06F9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ethnic 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strife/tensions/violence </w:t>
      </w:r>
      <w:r w:rsidRPr="000D06F9">
        <w:rPr>
          <w:rFonts w:ascii="Arial" w:eastAsia="微软雅黑" w:hAnsi="Arial" w:cs="AppleSystemUIFont"/>
          <w:sz w:val="28"/>
          <w:szCs w:val="26"/>
        </w:rPr>
        <w:t>种族冲突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0D06F9">
        <w:rPr>
          <w:rFonts w:ascii="Arial" w:eastAsia="微软雅黑" w:hAnsi="Arial" w:cs="AppleSystemUIFont"/>
          <w:sz w:val="28"/>
          <w:szCs w:val="26"/>
        </w:rPr>
        <w:t>紧张形势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0D06F9">
        <w:rPr>
          <w:rFonts w:ascii="Arial" w:eastAsia="微软雅黑" w:hAnsi="Arial" w:cs="AppleSystemUIFont"/>
          <w:sz w:val="28"/>
          <w:szCs w:val="26"/>
        </w:rPr>
        <w:t>暴力</w:t>
      </w:r>
    </w:p>
    <w:p w14:paraId="03C39AAF" w14:textId="6317A71D" w:rsidR="00105009" w:rsidRPr="00110044" w:rsidRDefault="000D06F9" w:rsidP="000D06F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z w:val="28"/>
          <w:szCs w:val="26"/>
        </w:rPr>
      </w:pPr>
      <w:r w:rsidRPr="000D06F9"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B72013">
        <w:rPr>
          <w:rFonts w:ascii="Arial" w:eastAsia="微软雅黑" w:hAnsi="Arial" w:cs="AppleSystemUIFont"/>
          <w:color w:val="FF0000"/>
          <w:sz w:val="28"/>
          <w:szCs w:val="26"/>
        </w:rPr>
        <w:t xml:space="preserve">ethnic </w:t>
      </w:r>
      <w:r w:rsidRPr="000D06F9">
        <w:rPr>
          <w:rFonts w:ascii="Arial" w:eastAsia="微软雅黑" w:hAnsi="Arial" w:cs="AppleSystemUIFont"/>
          <w:sz w:val="28"/>
          <w:szCs w:val="26"/>
        </w:rPr>
        <w:t>clothes/jewellery/cooking </w:t>
      </w:r>
      <w:r w:rsidRPr="000D06F9">
        <w:rPr>
          <w:rFonts w:ascii="Arial" w:eastAsia="微软雅黑" w:hAnsi="Arial" w:cs="AppleSystemUIFont"/>
          <w:sz w:val="28"/>
          <w:szCs w:val="26"/>
        </w:rPr>
        <w:t>具有民族特色的服装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0D06F9">
        <w:rPr>
          <w:rFonts w:ascii="Arial" w:eastAsia="微软雅黑" w:hAnsi="Arial" w:cs="AppleSystemUIFont"/>
          <w:sz w:val="28"/>
          <w:szCs w:val="26"/>
        </w:rPr>
        <w:t>珠宝首饰</w:t>
      </w:r>
      <w:r w:rsidRPr="000D06F9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0D06F9">
        <w:rPr>
          <w:rFonts w:ascii="Arial" w:eastAsia="微软雅黑" w:hAnsi="Arial" w:cs="AppleSystemUIFont"/>
          <w:sz w:val="28"/>
          <w:szCs w:val="26"/>
        </w:rPr>
        <w:t>烹调</w:t>
      </w:r>
    </w:p>
    <w:sectPr w:rsidR="00105009" w:rsidRPr="00110044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7E44B" w14:textId="77777777" w:rsidR="00D81DD1" w:rsidRDefault="00D81DD1" w:rsidP="002275F7">
      <w:r>
        <w:separator/>
      </w:r>
    </w:p>
  </w:endnote>
  <w:endnote w:type="continuationSeparator" w:id="0">
    <w:p w14:paraId="7EFC532A" w14:textId="77777777" w:rsidR="00D81DD1" w:rsidRDefault="00D81DD1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435E9" w14:textId="77777777" w:rsidR="00D81DD1" w:rsidRDefault="00D81DD1" w:rsidP="002275F7">
      <w:r>
        <w:separator/>
      </w:r>
    </w:p>
  </w:footnote>
  <w:footnote w:type="continuationSeparator" w:id="0">
    <w:p w14:paraId="77F7F766" w14:textId="77777777" w:rsidR="00D81DD1" w:rsidRDefault="00D81DD1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D81DD1">
    <w:pPr>
      <w:pStyle w:val="a4"/>
    </w:pPr>
    <w:r>
      <w:rPr>
        <w:noProof/>
      </w:rPr>
      <w:pict w14:anchorId="449323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D81DD1">
    <w:pPr>
      <w:pStyle w:val="a4"/>
    </w:pPr>
    <w:r>
      <w:rPr>
        <w:noProof/>
      </w:rPr>
      <w:pict w14:anchorId="56CAED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6D28"/>
    <w:rsid w:val="00020437"/>
    <w:rsid w:val="000228E2"/>
    <w:rsid w:val="00043971"/>
    <w:rsid w:val="00077DAD"/>
    <w:rsid w:val="00097869"/>
    <w:rsid w:val="000B373A"/>
    <w:rsid w:val="000B4E00"/>
    <w:rsid w:val="000C74BB"/>
    <w:rsid w:val="000D06F9"/>
    <w:rsid w:val="000D4717"/>
    <w:rsid w:val="000D5271"/>
    <w:rsid w:val="000F7F31"/>
    <w:rsid w:val="00105009"/>
    <w:rsid w:val="00110044"/>
    <w:rsid w:val="00137558"/>
    <w:rsid w:val="00153A99"/>
    <w:rsid w:val="00193F81"/>
    <w:rsid w:val="001A7D20"/>
    <w:rsid w:val="001D1EB0"/>
    <w:rsid w:val="001E10DE"/>
    <w:rsid w:val="001E64D9"/>
    <w:rsid w:val="00200E6F"/>
    <w:rsid w:val="002275F7"/>
    <w:rsid w:val="0026184E"/>
    <w:rsid w:val="00291192"/>
    <w:rsid w:val="002C0DF5"/>
    <w:rsid w:val="002C6E0A"/>
    <w:rsid w:val="002F3259"/>
    <w:rsid w:val="00317494"/>
    <w:rsid w:val="00325595"/>
    <w:rsid w:val="00326EE4"/>
    <w:rsid w:val="003723FF"/>
    <w:rsid w:val="003B3BAE"/>
    <w:rsid w:val="003D3E4F"/>
    <w:rsid w:val="003E5513"/>
    <w:rsid w:val="004018EB"/>
    <w:rsid w:val="00404841"/>
    <w:rsid w:val="00424C96"/>
    <w:rsid w:val="00490539"/>
    <w:rsid w:val="004B248B"/>
    <w:rsid w:val="0052153B"/>
    <w:rsid w:val="00534E88"/>
    <w:rsid w:val="0056681A"/>
    <w:rsid w:val="005714D1"/>
    <w:rsid w:val="00581FA3"/>
    <w:rsid w:val="005D4623"/>
    <w:rsid w:val="006418B0"/>
    <w:rsid w:val="0064383C"/>
    <w:rsid w:val="006576A3"/>
    <w:rsid w:val="006778C6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22127"/>
    <w:rsid w:val="0073544F"/>
    <w:rsid w:val="00735B1C"/>
    <w:rsid w:val="00772BC1"/>
    <w:rsid w:val="007B6093"/>
    <w:rsid w:val="007B7D7F"/>
    <w:rsid w:val="007C7B08"/>
    <w:rsid w:val="007D6AE2"/>
    <w:rsid w:val="007E21FF"/>
    <w:rsid w:val="007F04EC"/>
    <w:rsid w:val="007F6703"/>
    <w:rsid w:val="00831F7F"/>
    <w:rsid w:val="0088163F"/>
    <w:rsid w:val="0088197B"/>
    <w:rsid w:val="00894BF7"/>
    <w:rsid w:val="008B2382"/>
    <w:rsid w:val="008C733C"/>
    <w:rsid w:val="00907E0E"/>
    <w:rsid w:val="0098553A"/>
    <w:rsid w:val="009B3DE6"/>
    <w:rsid w:val="009D573A"/>
    <w:rsid w:val="00A036E2"/>
    <w:rsid w:val="00A04DA0"/>
    <w:rsid w:val="00A115C4"/>
    <w:rsid w:val="00A24930"/>
    <w:rsid w:val="00A34847"/>
    <w:rsid w:val="00A3734F"/>
    <w:rsid w:val="00A662F2"/>
    <w:rsid w:val="00A86B14"/>
    <w:rsid w:val="00AB4A68"/>
    <w:rsid w:val="00AC6820"/>
    <w:rsid w:val="00B14836"/>
    <w:rsid w:val="00B159FA"/>
    <w:rsid w:val="00B72013"/>
    <w:rsid w:val="00BA6CF1"/>
    <w:rsid w:val="00BB77E4"/>
    <w:rsid w:val="00C0351F"/>
    <w:rsid w:val="00C11956"/>
    <w:rsid w:val="00C14904"/>
    <w:rsid w:val="00C20590"/>
    <w:rsid w:val="00C21AD1"/>
    <w:rsid w:val="00C35ECF"/>
    <w:rsid w:val="00C5519B"/>
    <w:rsid w:val="00C9528A"/>
    <w:rsid w:val="00CA69D7"/>
    <w:rsid w:val="00CB189D"/>
    <w:rsid w:val="00D46687"/>
    <w:rsid w:val="00D63633"/>
    <w:rsid w:val="00D81DD1"/>
    <w:rsid w:val="00D87031"/>
    <w:rsid w:val="00DB0FAF"/>
    <w:rsid w:val="00DC1AEC"/>
    <w:rsid w:val="00DE17B4"/>
    <w:rsid w:val="00E02682"/>
    <w:rsid w:val="00E13746"/>
    <w:rsid w:val="00E412BA"/>
    <w:rsid w:val="00E71644"/>
    <w:rsid w:val="00E92A1C"/>
    <w:rsid w:val="00E95FE1"/>
    <w:rsid w:val="00EA07D6"/>
    <w:rsid w:val="00EC3083"/>
    <w:rsid w:val="00F14C47"/>
    <w:rsid w:val="00F2601D"/>
    <w:rsid w:val="00F371B1"/>
    <w:rsid w:val="00F37318"/>
    <w:rsid w:val="00F63BA1"/>
    <w:rsid w:val="00F840B0"/>
    <w:rsid w:val="00F87DF9"/>
    <w:rsid w:val="00F938D2"/>
    <w:rsid w:val="00FA57EC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anyi.baidu.com/#en/zh/fra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45</TotalTime>
  <Pages>4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2022-10-09T08:34:00Z</cp:lastPrinted>
  <dcterms:created xsi:type="dcterms:W3CDTF">2022-10-09T08:34:00Z</dcterms:created>
  <dcterms:modified xsi:type="dcterms:W3CDTF">2022-10-10T03:10:00Z</dcterms:modified>
</cp:coreProperties>
</file>