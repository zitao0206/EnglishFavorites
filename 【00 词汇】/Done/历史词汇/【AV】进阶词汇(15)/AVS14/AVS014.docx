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37FB445D" w:rsidR="00772BC1" w:rsidRPr="007851FF" w:rsidRDefault="002C6E0A" w:rsidP="00CE24B6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7851FF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7851FF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  <w:r w:rsidR="00CE24B6" w:rsidRPr="007851FF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4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6"/>
        <w:gridCol w:w="2038"/>
        <w:gridCol w:w="990"/>
        <w:gridCol w:w="6778"/>
      </w:tblGrid>
      <w:tr w:rsidR="003666C5" w:rsidRPr="00CE24B6" w14:paraId="3D09F3B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08884751" w14:textId="07E54C9B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6F249BE8" w14:textId="608D5827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permanent</w:t>
            </w:r>
          </w:p>
        </w:tc>
        <w:tc>
          <w:tcPr>
            <w:tcW w:w="992" w:type="dxa"/>
            <w:vAlign w:val="center"/>
          </w:tcPr>
          <w:p w14:paraId="7D771F23" w14:textId="5C8A39C6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5DF28CA1" w14:textId="5673AA83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永久的，永恒的，长久的，固定的；</w:t>
            </w:r>
          </w:p>
        </w:tc>
      </w:tr>
      <w:tr w:rsidR="003666C5" w:rsidRPr="00CE24B6" w14:paraId="615772FF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41D6F37E" w14:textId="423916F1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6E47FDF7" w14:textId="0A91853E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radical</w:t>
            </w:r>
          </w:p>
        </w:tc>
        <w:tc>
          <w:tcPr>
            <w:tcW w:w="992" w:type="dxa"/>
            <w:vAlign w:val="center"/>
          </w:tcPr>
          <w:p w14:paraId="6561DDEC" w14:textId="6CB9841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768B8418" w14:textId="6330DA1F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根本的，彻底的，完全的；全新的，不同凡响的；</w:t>
            </w:r>
          </w:p>
        </w:tc>
      </w:tr>
      <w:tr w:rsidR="003666C5" w:rsidRPr="00CE24B6" w14:paraId="04D618C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72E3783A" w14:textId="4A6444B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1B882FE0" w14:textId="2EA8E839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notorious</w:t>
            </w:r>
          </w:p>
        </w:tc>
        <w:tc>
          <w:tcPr>
            <w:tcW w:w="992" w:type="dxa"/>
            <w:vAlign w:val="center"/>
          </w:tcPr>
          <w:p w14:paraId="13EA89E7" w14:textId="0519DE27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7B9253B" w14:textId="26AEE947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声名狼藉的，臭名昭著的；</w:t>
            </w:r>
          </w:p>
        </w:tc>
      </w:tr>
      <w:tr w:rsidR="003666C5" w:rsidRPr="00CE24B6" w14:paraId="15EE575C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4809987" w14:textId="2970344A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48E9BB8" w14:textId="08F0B336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eternal</w:t>
            </w:r>
          </w:p>
        </w:tc>
        <w:tc>
          <w:tcPr>
            <w:tcW w:w="992" w:type="dxa"/>
            <w:vAlign w:val="center"/>
          </w:tcPr>
          <w:p w14:paraId="6CE59C0E" w14:textId="33766A92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FA0C690" w14:textId="42798D5E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不朽的，永久的，永恒的；</w:t>
            </w:r>
          </w:p>
        </w:tc>
      </w:tr>
      <w:tr w:rsidR="003666C5" w:rsidRPr="00CE24B6" w14:paraId="1BA2482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739A1E1D" w14:textId="4CCA4827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7A82397D" w14:textId="5067976C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vicious</w:t>
            </w:r>
          </w:p>
        </w:tc>
        <w:tc>
          <w:tcPr>
            <w:tcW w:w="992" w:type="dxa"/>
            <w:vAlign w:val="center"/>
          </w:tcPr>
          <w:p w14:paraId="072E43DF" w14:textId="7A93864C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14EE78F0" w14:textId="1437EC82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狂暴的，残酷的；凶猛危险的；严厉的；严重的；</w:t>
            </w:r>
          </w:p>
        </w:tc>
      </w:tr>
      <w:tr w:rsidR="003666C5" w:rsidRPr="00CE24B6" w14:paraId="68127632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BB61BFD" w14:textId="5E205FF3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545C985E" w14:textId="0855437E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municipal</w:t>
            </w:r>
          </w:p>
        </w:tc>
        <w:tc>
          <w:tcPr>
            <w:tcW w:w="992" w:type="dxa"/>
            <w:vAlign w:val="center"/>
          </w:tcPr>
          <w:p w14:paraId="76BC8B6C" w14:textId="0FC5EC3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A3D988F" w14:textId="7C1E128C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市政的，地方政府的；</w:t>
            </w:r>
          </w:p>
        </w:tc>
      </w:tr>
      <w:tr w:rsidR="003666C5" w:rsidRPr="00CE24B6" w14:paraId="2F0A6F1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74D4A9C" w14:textId="2B0AA616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5B341278" w14:textId="207DA045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subtle</w:t>
            </w:r>
          </w:p>
        </w:tc>
        <w:tc>
          <w:tcPr>
            <w:tcW w:w="992" w:type="dxa"/>
            <w:vAlign w:val="center"/>
          </w:tcPr>
          <w:p w14:paraId="06AD3962" w14:textId="4DD5E1D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E7F2710" w14:textId="4D38322E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不易察觉的，不明显的，微妙的；机智的，敏锐的；</w:t>
            </w:r>
          </w:p>
        </w:tc>
      </w:tr>
      <w:tr w:rsidR="003666C5" w:rsidRPr="00CE24B6" w14:paraId="150A6BAC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E53F2B6" w14:textId="40D3DD2E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14:paraId="3592FC8C" w14:textId="00712027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slack</w:t>
            </w:r>
          </w:p>
        </w:tc>
        <w:tc>
          <w:tcPr>
            <w:tcW w:w="992" w:type="dxa"/>
            <w:vAlign w:val="center"/>
          </w:tcPr>
          <w:p w14:paraId="103034D0" w14:textId="7B827BDD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466C118" w14:textId="6A71D53F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不紧的，松弛的；萧条的，冷清的；懈怠的；</w:t>
            </w:r>
          </w:p>
        </w:tc>
      </w:tr>
      <w:tr w:rsidR="003666C5" w:rsidRPr="00CE24B6" w14:paraId="0BF6B33B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4BD15091" w14:textId="1B78266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14:paraId="380CB586" w14:textId="70D914E3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integral</w:t>
            </w:r>
          </w:p>
        </w:tc>
        <w:tc>
          <w:tcPr>
            <w:tcW w:w="992" w:type="dxa"/>
            <w:vAlign w:val="center"/>
          </w:tcPr>
          <w:p w14:paraId="482311B2" w14:textId="6412232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046AB036" w14:textId="4B182225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必需的，不可或缺的；完整的，完备的；</w:t>
            </w:r>
          </w:p>
        </w:tc>
      </w:tr>
      <w:tr w:rsidR="003666C5" w:rsidRPr="00CE24B6" w14:paraId="26E3FD60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24686F9" w14:textId="65E50145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10" w:type="dxa"/>
          </w:tcPr>
          <w:p w14:paraId="36B4BC33" w14:textId="3BAADC26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ideological</w:t>
            </w:r>
          </w:p>
        </w:tc>
        <w:tc>
          <w:tcPr>
            <w:tcW w:w="992" w:type="dxa"/>
            <w:vAlign w:val="center"/>
          </w:tcPr>
          <w:p w14:paraId="21115F8D" w14:textId="27D14672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28B590C" w14:textId="526C0C55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思想体系的，意识形态的，观念形态的；</w:t>
            </w:r>
          </w:p>
        </w:tc>
      </w:tr>
      <w:tr w:rsidR="003666C5" w:rsidRPr="00CE24B6" w14:paraId="4B08C4B4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37C0174" w14:textId="605F78D5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10" w:type="dxa"/>
          </w:tcPr>
          <w:p w14:paraId="17506DC0" w14:textId="530E2700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confidential</w:t>
            </w:r>
          </w:p>
        </w:tc>
        <w:tc>
          <w:tcPr>
            <w:tcW w:w="992" w:type="dxa"/>
            <w:vAlign w:val="center"/>
          </w:tcPr>
          <w:p w14:paraId="229E4E0A" w14:textId="033C4A0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E248B82" w14:textId="3306E4E0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机密的，保密的；隐密的，秘密的；委以机密的；</w:t>
            </w:r>
          </w:p>
        </w:tc>
      </w:tr>
      <w:tr w:rsidR="003666C5" w:rsidRPr="00CE24B6" w14:paraId="5534AE3E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A6F1C5C" w14:textId="1FA6E20C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010" w:type="dxa"/>
          </w:tcPr>
          <w:p w14:paraId="039FCFA4" w14:textId="1ABE8938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perpetual</w:t>
            </w:r>
          </w:p>
        </w:tc>
        <w:tc>
          <w:tcPr>
            <w:tcW w:w="992" w:type="dxa"/>
            <w:vAlign w:val="center"/>
          </w:tcPr>
          <w:p w14:paraId="43AFD0EF" w14:textId="68D60D0A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AEF30EC" w14:textId="1E1B9A7D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持续的，长久的；没完没了的；终身的，永久的；</w:t>
            </w:r>
          </w:p>
        </w:tc>
      </w:tr>
      <w:tr w:rsidR="003666C5" w:rsidRPr="00CE24B6" w14:paraId="43B4A359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610D5890" w14:textId="51AB8B82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010" w:type="dxa"/>
          </w:tcPr>
          <w:p w14:paraId="580B768F" w14:textId="74771C09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efficient</w:t>
            </w:r>
            <w:r w:rsidRPr="003666C5">
              <w:rPr>
                <w:rStyle w:val="apple-converted-space"/>
                <w:rFonts w:ascii="Arial" w:eastAsia="微软雅黑" w:hAnsi="Arial"/>
                <w:b/>
                <w:bCs/>
                <w:color w:val="032CFE"/>
                <w:sz w:val="28"/>
              </w:rPr>
              <w:t> </w:t>
            </w:r>
          </w:p>
        </w:tc>
        <w:tc>
          <w:tcPr>
            <w:tcW w:w="992" w:type="dxa"/>
            <w:vAlign w:val="center"/>
          </w:tcPr>
          <w:p w14:paraId="3188228D" w14:textId="1E9E5651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EA24EC4" w14:textId="0AB8F13A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效率高的，有能力的；</w:t>
            </w:r>
          </w:p>
        </w:tc>
      </w:tr>
      <w:tr w:rsidR="003666C5" w:rsidRPr="00CE24B6" w14:paraId="4AA2C43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03EB67A0" w14:textId="370DAFE7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010" w:type="dxa"/>
          </w:tcPr>
          <w:p w14:paraId="78F313E1" w14:textId="55F2E252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prolific</w:t>
            </w:r>
          </w:p>
        </w:tc>
        <w:tc>
          <w:tcPr>
            <w:tcW w:w="992" w:type="dxa"/>
            <w:vAlign w:val="center"/>
          </w:tcPr>
          <w:p w14:paraId="7F6E80BF" w14:textId="3EB71D59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D4E29B4" w14:textId="62575FBD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多产的；多育的；富饶的；</w:t>
            </w:r>
          </w:p>
        </w:tc>
      </w:tr>
      <w:tr w:rsidR="003666C5" w:rsidRPr="00CE24B6" w14:paraId="53060EB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614E6C69" w14:textId="5FBD8AD8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010" w:type="dxa"/>
          </w:tcPr>
          <w:p w14:paraId="18A1F0B5" w14:textId="1ACF269A" w:rsidR="003666C5" w:rsidRPr="003666C5" w:rsidRDefault="003666C5" w:rsidP="003666C5">
            <w:pPr>
              <w:spacing w:line="5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awkward</w:t>
            </w:r>
          </w:p>
        </w:tc>
        <w:tc>
          <w:tcPr>
            <w:tcW w:w="992" w:type="dxa"/>
            <w:vAlign w:val="center"/>
          </w:tcPr>
          <w:p w14:paraId="58B30EE7" w14:textId="6516FEFC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684FA8A7" w14:textId="2F340958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令人尴尬的；难处理的；</w:t>
            </w:r>
          </w:p>
        </w:tc>
      </w:tr>
      <w:tr w:rsidR="003666C5" w:rsidRPr="00CE24B6" w14:paraId="2B312BB7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A6F92F2" w14:textId="1CE365DA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010" w:type="dxa"/>
          </w:tcPr>
          <w:p w14:paraId="1565092F" w14:textId="1BD207FD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skeptical</w:t>
            </w:r>
          </w:p>
        </w:tc>
        <w:tc>
          <w:tcPr>
            <w:tcW w:w="992" w:type="dxa"/>
            <w:vAlign w:val="center"/>
          </w:tcPr>
          <w:p w14:paraId="7E607D04" w14:textId="5F39E6C4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56A8F7A4" w14:textId="01747884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持怀疑态度的，怀疑的，心存疑惑的；</w:t>
            </w:r>
          </w:p>
        </w:tc>
      </w:tr>
      <w:tr w:rsidR="003666C5" w:rsidRPr="00CE24B6" w14:paraId="3FA1D15D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866DCDB" w14:textId="7B7EAC5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010" w:type="dxa"/>
          </w:tcPr>
          <w:p w14:paraId="3D337B13" w14:textId="2015CD2F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simultaneous</w:t>
            </w:r>
          </w:p>
        </w:tc>
        <w:tc>
          <w:tcPr>
            <w:tcW w:w="992" w:type="dxa"/>
            <w:vAlign w:val="center"/>
          </w:tcPr>
          <w:p w14:paraId="193E5F4B" w14:textId="5E775C21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08DA7406" w14:textId="6F3C4B65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同时发生（或进行）的，同步的；</w:t>
            </w:r>
          </w:p>
        </w:tc>
      </w:tr>
      <w:tr w:rsidR="003666C5" w:rsidRPr="00CE24B6" w14:paraId="27507647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DE9A5B1" w14:textId="5E2CAF9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010" w:type="dxa"/>
          </w:tcPr>
          <w:p w14:paraId="47864706" w14:textId="1BAB5164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legislative</w:t>
            </w:r>
          </w:p>
        </w:tc>
        <w:tc>
          <w:tcPr>
            <w:tcW w:w="992" w:type="dxa"/>
            <w:vAlign w:val="center"/>
          </w:tcPr>
          <w:p w14:paraId="3EEBFEE6" w14:textId="0346133E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7E9EA5ED" w14:textId="6B891538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立法的，制定法律的；</w:t>
            </w:r>
          </w:p>
        </w:tc>
      </w:tr>
      <w:tr w:rsidR="003666C5" w:rsidRPr="00CE24B6" w14:paraId="6F0BCED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54D63AF6" w14:textId="1D783A1F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010" w:type="dxa"/>
          </w:tcPr>
          <w:p w14:paraId="39A0DFE9" w14:textId="32E2E3C0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characteristic</w:t>
            </w:r>
          </w:p>
        </w:tc>
        <w:tc>
          <w:tcPr>
            <w:tcW w:w="992" w:type="dxa"/>
            <w:vAlign w:val="center"/>
          </w:tcPr>
          <w:p w14:paraId="7680FD5B" w14:textId="3262305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D847F13" w14:textId="699A435E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3666C5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典型的，特有的；特征，品质；</w:t>
            </w:r>
          </w:p>
        </w:tc>
      </w:tr>
      <w:tr w:rsidR="003666C5" w:rsidRPr="00CE24B6" w14:paraId="6727E85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30B3798" w14:textId="7D249C6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010" w:type="dxa"/>
          </w:tcPr>
          <w:p w14:paraId="50609743" w14:textId="799D3044" w:rsidR="003666C5" w:rsidRPr="003666C5" w:rsidRDefault="003666C5" w:rsidP="003666C5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3666C5">
              <w:rPr>
                <w:rFonts w:ascii="Arial" w:eastAsia="微软雅黑" w:hAnsi="Arial"/>
                <w:b/>
                <w:bCs/>
                <w:color w:val="032CFE"/>
                <w:sz w:val="28"/>
              </w:rPr>
              <w:t>exotic</w:t>
            </w:r>
          </w:p>
        </w:tc>
        <w:tc>
          <w:tcPr>
            <w:tcW w:w="992" w:type="dxa"/>
            <w:vAlign w:val="center"/>
          </w:tcPr>
          <w:p w14:paraId="6D7CAEA5" w14:textId="7BACA9B0" w:rsidR="003666C5" w:rsidRPr="00CE24B6" w:rsidRDefault="003666C5" w:rsidP="003666C5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E24B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6344F2EA" w14:textId="4121A605" w:rsidR="003666C5" w:rsidRPr="003666C5" w:rsidRDefault="003666C5" w:rsidP="003666C5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666C5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来自异国的；异国情调的，异国风味的；</w:t>
            </w:r>
          </w:p>
        </w:tc>
      </w:tr>
    </w:tbl>
    <w:p w14:paraId="1A53BF2F" w14:textId="6A3DC6A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permanent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[ˈpɜːmənənt] </w:t>
      </w:r>
    </w:p>
    <w:p w14:paraId="19DA2633" w14:textId="3547FB06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永久的，永恒的，长久的，固定的</w:t>
      </w:r>
      <w:r w:rsidR="003666C5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B1EA2CE" w14:textId="724987C4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color w:val="000000" w:themeColor="text1"/>
          <w:sz w:val="28"/>
          <w:szCs w:val="26"/>
        </w:rPr>
        <w:t>a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permanent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job </w:t>
      </w:r>
      <w:r w:rsidRPr="00CE24B6">
        <w:rPr>
          <w:rFonts w:ascii="Arial" w:eastAsia="微软雅黑" w:hAnsi="Arial" w:cs="AppleSystemUIFont"/>
          <w:sz w:val="28"/>
          <w:szCs w:val="26"/>
        </w:rPr>
        <w:t>固定工作</w:t>
      </w:r>
    </w:p>
    <w:p w14:paraId="515877ED" w14:textId="0E00FB4C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radical</w:t>
      </w:r>
      <w:r w:rsidRPr="00CE24B6">
        <w:rPr>
          <w:rFonts w:ascii="Arial" w:eastAsia="微软雅黑" w:hAnsi="Arial" w:cs="AppleSystemUIFont"/>
          <w:sz w:val="28"/>
          <w:szCs w:val="44"/>
        </w:rPr>
        <w:t xml:space="preserve"> 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[ˈrædɪkl] </w:t>
      </w:r>
    </w:p>
    <w:p w14:paraId="208AC4BE" w14:textId="279C8EC4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根本的，彻底的，完全的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全新的，不同凡响的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00D7D90" w14:textId="085EDE5F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 need for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radical </w:t>
      </w:r>
      <w:r w:rsidRPr="00CE24B6">
        <w:rPr>
          <w:rFonts w:ascii="Arial" w:eastAsia="微软雅黑" w:hAnsi="Arial" w:cs="AppleSystemUIFont"/>
          <w:sz w:val="28"/>
          <w:szCs w:val="26"/>
        </w:rPr>
        <w:t>changes in education</w:t>
      </w:r>
      <w:r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对教育进行彻底变革的需要</w:t>
      </w:r>
    </w:p>
    <w:p w14:paraId="3A1B730D" w14:textId="335BEB20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radical </w:t>
      </w:r>
      <w:r w:rsidRPr="00CE24B6">
        <w:rPr>
          <w:rFonts w:ascii="Arial" w:eastAsia="微软雅黑" w:hAnsi="Arial" w:cs="AppleSystemUIFont"/>
          <w:sz w:val="28"/>
          <w:szCs w:val="26"/>
        </w:rPr>
        <w:t>ideas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不同凡响的观点</w:t>
      </w:r>
    </w:p>
    <w:p w14:paraId="660657D0" w14:textId="10BC1CE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radical </w:t>
      </w:r>
      <w:r w:rsidRPr="00CE24B6">
        <w:rPr>
          <w:rFonts w:ascii="Arial" w:eastAsia="微软雅黑" w:hAnsi="Arial" w:cs="AppleSystemUIFont"/>
          <w:sz w:val="28"/>
          <w:szCs w:val="26"/>
        </w:rPr>
        <w:t>solution to the problem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解决问题的全新的方法</w:t>
      </w:r>
    </w:p>
    <w:p w14:paraId="1C63B05D" w14:textId="77777777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notorious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[nəʊˈtɔːriəs]</w:t>
      </w:r>
    </w:p>
    <w:p w14:paraId="3771A58B" w14:textId="1D14A082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声名狼藉的，臭名昭著的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0D390CE" w14:textId="0210E49A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notorious </w:t>
      </w:r>
      <w:r w:rsidRPr="00CE24B6">
        <w:rPr>
          <w:rFonts w:ascii="Arial" w:eastAsia="微软雅黑" w:hAnsi="Arial" w:cs="AppleSystemUIFont"/>
          <w:sz w:val="28"/>
          <w:szCs w:val="26"/>
        </w:rPr>
        <w:t>criminal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恶名昭彰的罪犯</w:t>
      </w:r>
    </w:p>
    <w:p w14:paraId="4F66E562" w14:textId="061D2B56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eternal 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[ɪˈtɜːnl]</w:t>
      </w:r>
    </w:p>
    <w:p w14:paraId="397AC36F" w14:textId="3B5E5D8A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不朽的，永久的，永恒的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4DECBB1" w14:textId="138DD640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 promise of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eternal </w:t>
      </w:r>
      <w:r w:rsidRPr="00CE24B6">
        <w:rPr>
          <w:rFonts w:ascii="Arial" w:eastAsia="微软雅黑" w:hAnsi="Arial" w:cs="AppleSystemUIFont"/>
          <w:sz w:val="28"/>
          <w:szCs w:val="26"/>
        </w:rPr>
        <w:t>life in heaven</w:t>
      </w:r>
      <w:r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在天国永生的许诺</w:t>
      </w:r>
    </w:p>
    <w:p w14:paraId="04C39FDA" w14:textId="7917B1E3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She's an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eternal </w:t>
      </w:r>
      <w:r w:rsidRPr="00CE24B6">
        <w:rPr>
          <w:rFonts w:ascii="Arial" w:eastAsia="微软雅黑" w:hAnsi="Arial" w:cs="AppleSystemUIFont"/>
          <w:sz w:val="28"/>
          <w:szCs w:val="26"/>
        </w:rPr>
        <w:t>optimist.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她是个永远的乐观主义者。</w:t>
      </w:r>
    </w:p>
    <w:p w14:paraId="5FD81C80" w14:textId="2B211CB9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vicious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[ˈvɪʃəs]</w:t>
      </w:r>
    </w:p>
    <w:p w14:paraId="1C80BC82" w14:textId="07E36D44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狂暴的，残酷的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动物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凶猛危险的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批评等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充满仇恨的，严厉的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恶劣的，严重的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9BC6E76" w14:textId="1419F509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vicious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attack </w:t>
      </w:r>
      <w:r w:rsidRPr="00CE24B6">
        <w:rPr>
          <w:rFonts w:ascii="Arial" w:eastAsia="微软雅黑" w:hAnsi="Arial" w:cs="AppleSystemUIFont"/>
          <w:sz w:val="28"/>
          <w:szCs w:val="26"/>
        </w:rPr>
        <w:t>猛烈的攻击</w:t>
      </w:r>
    </w:p>
    <w:p w14:paraId="3779FF20" w14:textId="45FD45C1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vicious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criminal </w:t>
      </w:r>
      <w:r w:rsidRPr="00CE24B6">
        <w:rPr>
          <w:rFonts w:ascii="Arial" w:eastAsia="微软雅黑" w:hAnsi="Arial" w:cs="AppleSystemUIFont"/>
          <w:sz w:val="28"/>
          <w:szCs w:val="26"/>
        </w:rPr>
        <w:t>凶残的罪犯</w:t>
      </w:r>
    </w:p>
    <w:p w14:paraId="5E3D34FB" w14:textId="06C1A5C0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vicious </w:t>
      </w:r>
      <w:r w:rsidRPr="00CE24B6">
        <w:rPr>
          <w:rFonts w:ascii="Arial" w:eastAsia="微软雅黑" w:hAnsi="Arial" w:cs="AppleSystemUIFont"/>
          <w:sz w:val="28"/>
          <w:szCs w:val="26"/>
        </w:rPr>
        <w:t>do</w:t>
      </w:r>
      <w:r>
        <w:rPr>
          <w:rFonts w:ascii="Arial" w:eastAsia="微软雅黑" w:hAnsi="Arial" w:cs="AppleSystemUIFont" w:hint="eastAsia"/>
          <w:sz w:val="28"/>
          <w:szCs w:val="26"/>
        </w:rPr>
        <w:t>g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恶犬</w:t>
      </w:r>
    </w:p>
    <w:p w14:paraId="76B7C1BB" w14:textId="7525FBFA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She wrote me 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vicious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letter. </w:t>
      </w:r>
      <w:r w:rsidRPr="00CE24B6">
        <w:rPr>
          <w:rFonts w:ascii="Arial" w:eastAsia="微软雅黑" w:hAnsi="Arial" w:cs="AppleSystemUIFont"/>
          <w:sz w:val="28"/>
          <w:szCs w:val="26"/>
        </w:rPr>
        <w:t>她给我写了一封严厉的信。</w:t>
      </w:r>
    </w:p>
    <w:p w14:paraId="7B9EC542" w14:textId="12ABB1BE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vicious </w:t>
      </w:r>
      <w:r w:rsidRPr="00CE24B6">
        <w:rPr>
          <w:rFonts w:ascii="Arial" w:eastAsia="微软雅黑" w:hAnsi="Arial" w:cs="AppleSystemUIFont"/>
          <w:sz w:val="28"/>
          <w:szCs w:val="26"/>
        </w:rPr>
        <w:t>headache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剧烈的头痛</w:t>
      </w:r>
    </w:p>
    <w:p w14:paraId="48C49E94" w14:textId="2F7755FC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municipal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[mjuːˈnɪsɪpl]</w:t>
      </w:r>
    </w:p>
    <w:p w14:paraId="3A046DFB" w14:textId="0A7C6DDB" w:rsidR="00CE24B6" w:rsidRPr="003666C5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3666C5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3666C5">
        <w:rPr>
          <w:rFonts w:ascii="Arial" w:eastAsia="微软雅黑" w:hAnsi="Arial" w:cs="AppleSystemUIFont"/>
          <w:color w:val="032CFE"/>
          <w:sz w:val="28"/>
          <w:szCs w:val="26"/>
        </w:rPr>
        <w:t>市政的，地方政府的</w:t>
      </w:r>
    </w:p>
    <w:p w14:paraId="56FC0455" w14:textId="419EA36A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municipal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elections/councils  </w:t>
      </w:r>
      <w:r w:rsidRPr="00CE24B6">
        <w:rPr>
          <w:rFonts w:ascii="Arial" w:eastAsia="微软雅黑" w:hAnsi="Arial" w:cs="AppleSystemUIFont"/>
          <w:sz w:val="28"/>
          <w:szCs w:val="26"/>
        </w:rPr>
        <w:t>地方政府选举，市政委员会</w:t>
      </w:r>
    </w:p>
    <w:p w14:paraId="192308A5" w14:textId="4E005878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municipal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workers </w:t>
      </w:r>
      <w:r w:rsidRPr="00CE24B6">
        <w:rPr>
          <w:rFonts w:ascii="Arial" w:eastAsia="微软雅黑" w:hAnsi="Arial" w:cs="AppleSystemUIFont"/>
          <w:sz w:val="28"/>
          <w:szCs w:val="26"/>
        </w:rPr>
        <w:t>市政工作者</w:t>
      </w:r>
    </w:p>
    <w:p w14:paraId="700F5C15" w14:textId="45BE95FD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subtle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[ˈsʌtl]</w:t>
      </w:r>
      <w:r w:rsidRPr="00CE24B6">
        <w:rPr>
          <w:rFonts w:ascii="Arial" w:eastAsia="微软雅黑" w:hAnsi="Arial" w:cs="AppleSystemUIFont"/>
          <w:sz w:val="28"/>
          <w:szCs w:val="44"/>
        </w:rPr>
        <w:t xml:space="preserve"> </w:t>
      </w:r>
    </w:p>
    <w:p w14:paraId="184C9009" w14:textId="2A552B00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Theme="minorEastAsia" w:hAnsi="Arial" w:cs="Arial"/>
          <w:color w:val="032CFE"/>
          <w:sz w:val="28"/>
          <w:szCs w:val="28"/>
        </w:rPr>
        <w:t xml:space="preserve">adj. </w:t>
      </w:r>
      <w:r w:rsidRPr="005C1E0A">
        <w:rPr>
          <w:rFonts w:ascii="PingFang SC" w:eastAsia="PingFang SC" w:hAnsi="Arial" w:cs="PingFang SC" w:hint="eastAsia"/>
          <w:color w:val="032CFE"/>
          <w:sz w:val="28"/>
          <w:szCs w:val="28"/>
        </w:rPr>
        <w:t xml:space="preserve">①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不易察觉的，不明显的，微妙的</w:t>
      </w:r>
    </w:p>
    <w:p w14:paraId="11F1409C" w14:textId="20380912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subtle </w:t>
      </w:r>
      <w:r w:rsidRPr="00CE24B6">
        <w:rPr>
          <w:rFonts w:ascii="Arial" w:eastAsia="微软雅黑" w:hAnsi="Arial" w:cs="AppleSystemUIFont"/>
          <w:sz w:val="28"/>
          <w:szCs w:val="26"/>
        </w:rPr>
        <w:t>colours/flavours/smells.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淡淡的色彩、味道、气味等</w:t>
      </w:r>
    </w:p>
    <w:p w14:paraId="6F4861C8" w14:textId="24B4C3BF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There are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subtle </w:t>
      </w:r>
      <w:r w:rsidRPr="00CE24B6">
        <w:rPr>
          <w:rFonts w:ascii="Arial" w:eastAsia="微软雅黑" w:hAnsi="Arial" w:cs="AppleSystemUIFont"/>
          <w:sz w:val="28"/>
          <w:szCs w:val="26"/>
        </w:rPr>
        <w:t>differences between the two versions.</w:t>
      </w:r>
    </w:p>
    <w:p w14:paraId="46DC2FF0" w14:textId="4E24F558" w:rsid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ab/>
      </w:r>
      <w:r w:rsidRPr="00CE24B6">
        <w:rPr>
          <w:rFonts w:ascii="Arial" w:eastAsia="微软雅黑" w:hAnsi="Arial" w:cs="AppleSystemUIFont"/>
          <w:sz w:val="28"/>
          <w:szCs w:val="26"/>
        </w:rPr>
        <w:t>两个版本之间有一些细微的差异。</w:t>
      </w:r>
    </w:p>
    <w:p w14:paraId="4226DE7D" w14:textId="6F141857" w:rsidR="005C1E0A" w:rsidRPr="005C1E0A" w:rsidRDefault="005C1E0A" w:rsidP="005C1E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②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巧妙的</w:t>
      </w:r>
    </w:p>
    <w:p w14:paraId="7AE51A17" w14:textId="248B3A8E" w:rsidR="005C1E0A" w:rsidRPr="00CE24B6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subtle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use of lighting in the play </w:t>
      </w:r>
      <w:r w:rsidRPr="00CE24B6">
        <w:rPr>
          <w:rFonts w:ascii="Arial" w:eastAsia="微软雅黑" w:hAnsi="Arial" w:cs="AppleSystemUIFont"/>
          <w:sz w:val="28"/>
          <w:szCs w:val="26"/>
        </w:rPr>
        <w:t>灯光在剧中的巧妙运用</w:t>
      </w:r>
    </w:p>
    <w:p w14:paraId="0827F4D0" w14:textId="573E9873" w:rsidR="00CE24B6" w:rsidRPr="005C1E0A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PingFang SC" w:eastAsia="PingFang SC" w:hAnsiTheme="minorHAnsi" w:cs="PingFang SC" w:hint="eastAsia"/>
          <w:color w:val="032CFE"/>
          <w:sz w:val="28"/>
          <w:szCs w:val="28"/>
        </w:rPr>
        <w:t>③</w:t>
      </w:r>
      <w:r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 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人或其行为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机智的，狡猾的，敏锐的，头脑灵活的</w:t>
      </w:r>
      <w:r w:rsidR="003666C5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25568E0" w14:textId="5E951E6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I decided to try a more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subtle </w:t>
      </w:r>
      <w:r w:rsidRPr="00CE24B6">
        <w:rPr>
          <w:rFonts w:ascii="Arial" w:eastAsia="微软雅黑" w:hAnsi="Arial" w:cs="AppleSystemUIFont"/>
          <w:sz w:val="28"/>
          <w:szCs w:val="26"/>
        </w:rPr>
        <w:t>approach.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我决定智取。</w:t>
      </w:r>
    </w:p>
    <w:p w14:paraId="2EB88154" w14:textId="24564C46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slack</w:t>
      </w:r>
      <w:r w:rsidRPr="005C1E0A">
        <w:rPr>
          <w:rFonts w:ascii="Arial" w:eastAsia="微软雅黑" w:hAnsi="Arial" w:cs="AppleSystemUIFont"/>
          <w:b/>
          <w:bCs/>
          <w:color w:val="808080" w:themeColor="background1" w:themeShade="80"/>
          <w:sz w:val="28"/>
          <w:szCs w:val="44"/>
        </w:rPr>
        <w:t xml:space="preserve"> 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[slæk]</w:t>
      </w:r>
    </w:p>
    <w:p w14:paraId="774641D0" w14:textId="7252F100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不紧的，松弛的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生意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萧条的，冷清的，清淡的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懈怠的，敷衍了事的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AACC52A" w14:textId="6B1CFFF3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 rope suddenly went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>slack</w:t>
      </w:r>
      <w:r w:rsidRPr="00CE24B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绳子突然松了。</w:t>
      </w:r>
    </w:p>
    <w:p w14:paraId="0B9626AA" w14:textId="2D15F71F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slack </w:t>
      </w:r>
      <w:r w:rsidRPr="00CE24B6">
        <w:rPr>
          <w:rFonts w:ascii="Arial" w:eastAsia="微软雅黑" w:hAnsi="Arial" w:cs="AppleSystemUIFont"/>
          <w:sz w:val="28"/>
          <w:szCs w:val="26"/>
        </w:rPr>
        <w:t>muscles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松弛的肌肉</w:t>
      </w:r>
    </w:p>
    <w:p w14:paraId="315020F9" w14:textId="704279B5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slack </w:t>
      </w:r>
      <w:r w:rsidRPr="00CE24B6">
        <w:rPr>
          <w:rFonts w:ascii="Arial" w:eastAsia="微软雅黑" w:hAnsi="Arial" w:cs="AppleSystemUIFont"/>
          <w:sz w:val="28"/>
          <w:szCs w:val="26"/>
        </w:rPr>
        <w:t>period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萧条期</w:t>
      </w:r>
    </w:p>
    <w:p w14:paraId="41E086BE" w14:textId="298984D8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He's been very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slack </w:t>
      </w:r>
      <w:r w:rsidRPr="00CE24B6">
        <w:rPr>
          <w:rFonts w:ascii="Arial" w:eastAsia="微软雅黑" w:hAnsi="Arial" w:cs="AppleSystemUIFont"/>
          <w:sz w:val="28"/>
          <w:szCs w:val="26"/>
        </w:rPr>
        <w:t>in his work lately.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近来他工作很不认真。</w:t>
      </w:r>
    </w:p>
    <w:p w14:paraId="4B912A50" w14:textId="4FCFA98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Discipline in the classroom is very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>slack</w:t>
      </w:r>
      <w:r w:rsidRPr="00CE24B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班里纪律十分松懈。</w:t>
      </w:r>
    </w:p>
    <w:p w14:paraId="1B111A41" w14:textId="77777777" w:rsidR="00CE24B6" w:rsidRPr="007851FF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7851FF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7851FF">
        <w:rPr>
          <w:rFonts w:ascii="Arial" w:eastAsia="微软雅黑" w:hAnsi="Arial" w:cs="AppleSystemUIFont"/>
          <w:b/>
          <w:bCs/>
          <w:sz w:val="32"/>
          <w:szCs w:val="48"/>
        </w:rPr>
        <w:t xml:space="preserve"> integral </w:t>
      </w:r>
      <w:r w:rsidRPr="007851FF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[ˈɪntɪɡrəl]</w:t>
      </w:r>
    </w:p>
    <w:p w14:paraId="7A28E542" w14:textId="27EF2BF7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851FF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必需的</w:t>
      </w:r>
      <w:r w:rsidRPr="007851FF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不可或缺的</w:t>
      </w:r>
      <w:r w:rsidRPr="007851FF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完整的，完备的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8469E02" w14:textId="77777777" w:rsid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Music is an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integral </w:t>
      </w:r>
      <w:r w:rsidRPr="00CE24B6">
        <w:rPr>
          <w:rFonts w:ascii="Arial" w:eastAsia="微软雅黑" w:hAnsi="Arial" w:cs="AppleSystemUIFont"/>
          <w:sz w:val="28"/>
          <w:szCs w:val="26"/>
        </w:rPr>
        <w:t>part of the school's curriculum.</w:t>
      </w:r>
    </w:p>
    <w:p w14:paraId="4A0098CD" w14:textId="5828812D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Pr="00CE24B6">
        <w:rPr>
          <w:rFonts w:ascii="Arial" w:eastAsia="微软雅黑" w:hAnsi="Arial" w:cs="AppleSystemUIFont"/>
          <w:sz w:val="28"/>
          <w:szCs w:val="26"/>
        </w:rPr>
        <w:t>音乐是这所学校的课程中基本的一环。</w:t>
      </w:r>
    </w:p>
    <w:p w14:paraId="010BC0F9" w14:textId="61A1EC3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an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integral </w:t>
      </w:r>
      <w:r w:rsidRPr="00CE24B6">
        <w:rPr>
          <w:rFonts w:ascii="Arial" w:eastAsia="微软雅黑" w:hAnsi="Arial" w:cs="AppleSystemUIFont"/>
          <w:sz w:val="28"/>
          <w:szCs w:val="26"/>
        </w:rPr>
        <w:t>system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完整的系统</w:t>
      </w:r>
    </w:p>
    <w:p w14:paraId="3AF6C62E" w14:textId="24F07C02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ideological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[aɪdiəˈlɒdʒɪkl]</w:t>
      </w:r>
    </w:p>
    <w:p w14:paraId="281DB59F" w14:textId="7D752254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思想体系的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意识形态的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观念形态的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8EDF42A" w14:textId="6F994CA6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Others left the party for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ideological </w:t>
      </w:r>
      <w:r w:rsidRPr="00CE24B6">
        <w:rPr>
          <w:rFonts w:ascii="Arial" w:eastAsia="微软雅黑" w:hAnsi="Arial" w:cs="AppleSystemUIFont"/>
          <w:sz w:val="28"/>
          <w:szCs w:val="26"/>
        </w:rPr>
        <w:t>reasons.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其他人由于意识形态原因而脱党。</w:t>
      </w:r>
    </w:p>
    <w:p w14:paraId="7BBCA37B" w14:textId="77777777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CE24B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CE24B6">
        <w:rPr>
          <w:rFonts w:ascii="Arial" w:eastAsia="微软雅黑" w:hAnsi="Arial" w:cs="AppleSystemUIFont"/>
          <w:b/>
          <w:bCs/>
          <w:sz w:val="32"/>
          <w:szCs w:val="48"/>
        </w:rPr>
        <w:t xml:space="preserve"> confidential</w:t>
      </w:r>
      <w:r w:rsidRPr="00CE24B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[ˌkɒnfɪˈdenʃl]</w:t>
      </w:r>
    </w:p>
    <w:p w14:paraId="0ED896AE" w14:textId="50DF253E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机密的，保密的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隐密的，秘密的</w:t>
      </w:r>
      <w:r w:rsidRPr="005C1E0A">
        <w:rPr>
          <w:rFonts w:ascii="MS Gothic" w:eastAsia="MS Gothic" w:hAnsi="MS Gothic" w:cs="MS Gothic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受信任的，委以机密的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1EE6B4D" w14:textId="6A10C0F5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confidential </w:t>
      </w:r>
      <w:r w:rsidRPr="00CE24B6">
        <w:rPr>
          <w:rFonts w:ascii="Arial" w:eastAsia="微软雅黑" w:hAnsi="Arial" w:cs="AppleSystemUIFont"/>
          <w:sz w:val="28"/>
          <w:szCs w:val="26"/>
        </w:rPr>
        <w:t>information/documents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机密情报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CE24B6">
        <w:rPr>
          <w:rFonts w:ascii="Arial" w:eastAsia="微软雅黑" w:hAnsi="Arial" w:cs="AppleSystemUIFont"/>
          <w:sz w:val="28"/>
          <w:szCs w:val="26"/>
        </w:rPr>
        <w:t>文件</w:t>
      </w:r>
    </w:p>
    <w:p w14:paraId="1E474A1E" w14:textId="4071B23B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He spoke in 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confidential </w:t>
      </w:r>
      <w:r w:rsidRPr="00CE24B6">
        <w:rPr>
          <w:rFonts w:ascii="Arial" w:eastAsia="微软雅黑" w:hAnsi="Arial" w:cs="AppleSystemUIFont"/>
          <w:sz w:val="28"/>
          <w:szCs w:val="26"/>
        </w:rPr>
        <w:t>tone, his voice low.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他低声用隐密的语气说话。</w:t>
      </w:r>
    </w:p>
    <w:p w14:paraId="6783673A" w14:textId="0115C7CE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confidential </w:t>
      </w:r>
      <w:r w:rsidRPr="00CE24B6">
        <w:rPr>
          <w:rFonts w:ascii="Arial" w:eastAsia="微软雅黑" w:hAnsi="Arial" w:cs="AppleSystemUIFont"/>
          <w:sz w:val="28"/>
          <w:szCs w:val="26"/>
        </w:rPr>
        <w:t>secretary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机要秘书</w:t>
      </w:r>
    </w:p>
    <w:p w14:paraId="371BF802" w14:textId="5BD25884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perpetual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[pəˈpetʃuəl]</w:t>
      </w:r>
    </w:p>
    <w:p w14:paraId="470639B2" w14:textId="60D361D6" w:rsidR="00CE24B6" w:rsidRPr="005C1E0A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Theme="minorEastAsia" w:hAnsi="Arial" w:cs="Arial"/>
          <w:color w:val="032CFE"/>
          <w:sz w:val="28"/>
          <w:szCs w:val="28"/>
        </w:rPr>
        <w:t xml:space="preserve">adj. </w:t>
      </w:r>
      <w:r w:rsidRPr="005C1E0A">
        <w:rPr>
          <w:rFonts w:ascii="PingFang SC" w:eastAsia="PingFang SC" w:hAnsi="Arial" w:cs="PingFang SC" w:hint="eastAsia"/>
          <w:color w:val="032CFE"/>
          <w:sz w:val="28"/>
          <w:szCs w:val="28"/>
        </w:rPr>
        <w:t xml:space="preserve">① 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不间断的，持续的，长久的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②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一再反复的，没完没了的</w:t>
      </w:r>
      <w:r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93AD6D4" w14:textId="7FE33530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perpetual </w:t>
      </w:r>
      <w:r w:rsidRPr="00CE24B6">
        <w:rPr>
          <w:rFonts w:ascii="Arial" w:eastAsia="微软雅黑" w:hAnsi="Arial" w:cs="AppleSystemUIFont"/>
          <w:sz w:val="28"/>
          <w:szCs w:val="26"/>
        </w:rPr>
        <w:t>noise of traffic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持续不断的交通噪声</w:t>
      </w:r>
    </w:p>
    <w:p w14:paraId="29AD6053" w14:textId="098AF88C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How can I work with these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perpetual </w:t>
      </w:r>
      <w:r w:rsidRPr="00CE24B6">
        <w:rPr>
          <w:rFonts w:ascii="Arial" w:eastAsia="微软雅黑" w:hAnsi="Arial" w:cs="AppleSystemUIFont"/>
          <w:sz w:val="28"/>
          <w:szCs w:val="26"/>
        </w:rPr>
        <w:t>interruptions?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打扰不断，让我怎么工作？</w:t>
      </w:r>
    </w:p>
    <w:p w14:paraId="0D47264D" w14:textId="1BEB3220" w:rsidR="00CE24B6" w:rsidRPr="005C1E0A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PingFang SC" w:eastAsia="PingFang SC" w:hAnsiTheme="minorHAnsi" w:cs="PingFang SC" w:hint="eastAsia"/>
          <w:color w:val="032CFE"/>
          <w:sz w:val="28"/>
          <w:szCs w:val="28"/>
        </w:rPr>
        <w:t xml:space="preserve">③ 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工作或职位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CE24B6" w:rsidRPr="005C1E0A">
        <w:rPr>
          <w:rFonts w:ascii="Arial" w:eastAsia="微软雅黑" w:hAnsi="Arial" w:cs="AppleSystemUIFont"/>
          <w:color w:val="032CFE"/>
          <w:sz w:val="28"/>
          <w:szCs w:val="26"/>
        </w:rPr>
        <w:t>终身的，永久的</w:t>
      </w:r>
    </w:p>
    <w:p w14:paraId="5C7FEE72" w14:textId="67755522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He was elected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perpetual </w:t>
      </w:r>
      <w:r w:rsidRPr="00CE24B6">
        <w:rPr>
          <w:rFonts w:ascii="Arial" w:eastAsia="微软雅黑" w:hAnsi="Arial" w:cs="AppleSystemUIFont"/>
          <w:sz w:val="28"/>
          <w:szCs w:val="26"/>
        </w:rPr>
        <w:t>president.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他被选为终身会长。</w:t>
      </w:r>
    </w:p>
    <w:p w14:paraId="332F452C" w14:textId="0C52251E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lastRenderedPageBreak/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She's 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perpetual </w:t>
      </w:r>
      <w:r w:rsidRPr="00CE24B6">
        <w:rPr>
          <w:rFonts w:ascii="Arial" w:eastAsia="微软雅黑" w:hAnsi="Arial" w:cs="AppleSystemUIFont"/>
          <w:sz w:val="28"/>
          <w:szCs w:val="26"/>
        </w:rPr>
        <w:t>student.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她是个终身学习者。</w:t>
      </w:r>
    </w:p>
    <w:p w14:paraId="377D690D" w14:textId="5D889EB0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efficient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[ɪˈfɪʃnt] </w:t>
      </w:r>
    </w:p>
    <w:p w14:paraId="6133D6D0" w14:textId="6CB0CBDB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效率高的，有能力的</w:t>
      </w:r>
    </w:p>
    <w:p w14:paraId="1DA11E88" w14:textId="55BBB706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efficient </w:t>
      </w:r>
      <w:r w:rsidRPr="00CE24B6">
        <w:rPr>
          <w:rFonts w:ascii="Arial" w:eastAsia="微软雅黑" w:hAnsi="Arial" w:cs="AppleSystemUIFont"/>
          <w:sz w:val="28"/>
          <w:szCs w:val="26"/>
        </w:rPr>
        <w:t>heating equipment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效能好的供暖设备</w:t>
      </w:r>
    </w:p>
    <w:p w14:paraId="491D09B8" w14:textId="79E725AB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prolific 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[prəˈlɪfɪk]</w:t>
      </w:r>
    </w:p>
    <w:p w14:paraId="7A0AA82A" w14:textId="6C4851FA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adj.  (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艺术家等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多产的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动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植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物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多产的，多育的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5C1E0A" w:rsidRPr="005C1E0A">
        <w:rPr>
          <w:rFonts w:ascii="Arial" w:eastAsia="微软雅黑" w:hAnsi="Arial" w:cs="AppleSystemUIFont"/>
          <w:color w:val="032CFE"/>
          <w:sz w:val="28"/>
          <w:szCs w:val="26"/>
        </w:rPr>
        <w:t>富饶的，富庶的，肥沃的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50ABA3C" w14:textId="7FE2B8B3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prolific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author </w:t>
      </w:r>
      <w:r w:rsidRPr="00CE24B6">
        <w:rPr>
          <w:rFonts w:ascii="Arial" w:eastAsia="微软雅黑" w:hAnsi="Arial" w:cs="AppleSystemUIFont"/>
          <w:sz w:val="28"/>
          <w:szCs w:val="26"/>
        </w:rPr>
        <w:t>多产的作家</w:t>
      </w:r>
    </w:p>
    <w:p w14:paraId="027D1618" w14:textId="75BF5C7C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prolific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rivers </w:t>
      </w:r>
      <w:r w:rsidRPr="00CE24B6">
        <w:rPr>
          <w:rFonts w:ascii="Arial" w:eastAsia="微软雅黑" w:hAnsi="Arial" w:cs="AppleSystemUIFont"/>
          <w:sz w:val="28"/>
          <w:szCs w:val="26"/>
        </w:rPr>
        <w:t>富饶的河川</w:t>
      </w:r>
    </w:p>
    <w:p w14:paraId="13C53B70" w14:textId="2B2FF497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awkward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[ˈɔːkwəd]</w:t>
      </w:r>
    </w:p>
    <w:p w14:paraId="740F8816" w14:textId="00F4EB38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令人尴尬的，使人难堪的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难对付的，难处理的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A7FF84E" w14:textId="7A55E499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There was an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awkward </w:t>
      </w:r>
      <w:r w:rsidRPr="00CE24B6">
        <w:rPr>
          <w:rFonts w:ascii="Arial" w:eastAsia="微软雅黑" w:hAnsi="Arial" w:cs="AppleSystemUIFont"/>
          <w:sz w:val="28"/>
          <w:szCs w:val="26"/>
        </w:rPr>
        <w:t>silence.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一阵令人尴尬的沉默。</w:t>
      </w:r>
    </w:p>
    <w:p w14:paraId="3C2FFEC9" w14:textId="5C418F2F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an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awkward </w:t>
      </w:r>
      <w:r w:rsidRPr="00CE24B6">
        <w:rPr>
          <w:rFonts w:ascii="Arial" w:eastAsia="微软雅黑" w:hAnsi="Arial" w:cs="AppleSystemUIFont"/>
          <w:sz w:val="28"/>
          <w:szCs w:val="26"/>
        </w:rPr>
        <w:t>customer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难对付的家伙</w:t>
      </w:r>
    </w:p>
    <w:p w14:paraId="184E4348" w14:textId="16590B31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skeptical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[ˈskeptɪkl]</w:t>
      </w:r>
    </w:p>
    <w:p w14:paraId="0D77E7F8" w14:textId="337F7DF0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8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8"/>
        </w:rPr>
        <w:t>持怀疑态度的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8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8"/>
        </w:rPr>
        <w:t>怀疑的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8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8"/>
        </w:rPr>
        <w:t>心存疑惑的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8"/>
        </w:rPr>
        <w:t>，</w:t>
      </w:r>
      <w:r w:rsidRPr="005C1E0A">
        <w:rPr>
          <w:rFonts w:ascii="Arial" w:eastAsia="微软雅黑" w:hAnsi="Arial" w:cs="AppleSystemUIFont"/>
          <w:color w:val="032CFE"/>
          <w:sz w:val="28"/>
          <w:szCs w:val="28"/>
        </w:rPr>
        <w:t>将信将疑的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8"/>
        </w:rPr>
        <w:t>；</w:t>
      </w:r>
    </w:p>
    <w:p w14:paraId="4C0ABB28" w14:textId="2CDBC2F2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>eg. T</w:t>
      </w:r>
      <w:r w:rsidRPr="00CE24B6">
        <w:rPr>
          <w:rFonts w:ascii="Arial" w:eastAsia="微软雅黑" w:hAnsi="Arial" w:cs="AppleSystemUIFont"/>
          <w:sz w:val="28"/>
          <w:szCs w:val="26"/>
        </w:rPr>
        <w:t>hey are 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>skeptical </w:t>
      </w:r>
      <w:r w:rsidRPr="00CE24B6">
        <w:rPr>
          <w:rFonts w:ascii="Arial" w:eastAsia="微软雅黑" w:hAnsi="Arial" w:cs="AppleSystemUIFont"/>
          <w:sz w:val="28"/>
          <w:szCs w:val="26"/>
        </w:rPr>
        <w:t>about how much will be accomplished by legislation. </w:t>
      </w:r>
    </w:p>
    <w:p w14:paraId="190F2229" w14:textId="0D2EE4D6" w:rsidR="00CE24B6" w:rsidRPr="005C1E0A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CE24B6" w:rsidRPr="00CE24B6">
        <w:rPr>
          <w:rFonts w:ascii="Arial" w:eastAsia="微软雅黑" w:hAnsi="Arial" w:cs="AppleSystemUIFont"/>
          <w:sz w:val="28"/>
          <w:szCs w:val="26"/>
        </w:rPr>
        <w:t>他们对于立法成效心存疑虑。</w:t>
      </w:r>
    </w:p>
    <w:p w14:paraId="749E34D7" w14:textId="6CF54A54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simultaneous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[ˌsɪmlˈteɪniəs]</w:t>
      </w:r>
    </w:p>
    <w:p w14:paraId="745E13EA" w14:textId="7EFB8A36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同时发生（或进行）的，同步的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DFAD141" w14:textId="77777777" w:rsid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There were several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simultaneous </w:t>
      </w:r>
      <w:r w:rsidRPr="00CE24B6">
        <w:rPr>
          <w:rFonts w:ascii="Arial" w:eastAsia="微软雅黑" w:hAnsi="Arial" w:cs="AppleSystemUIFont"/>
          <w:sz w:val="28"/>
          <w:szCs w:val="26"/>
        </w:rPr>
        <w:t>attacks by the rebels.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2321B4F6" w14:textId="0A3A7086" w:rsidR="00CE24B6" w:rsidRPr="00CE24B6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CE24B6" w:rsidRPr="00CE24B6">
        <w:rPr>
          <w:rFonts w:ascii="Arial" w:eastAsia="微软雅黑" w:hAnsi="Arial" w:cs="AppleSystemUIFont"/>
          <w:sz w:val="28"/>
          <w:szCs w:val="26"/>
        </w:rPr>
        <w:t>反叛者同时发动了几起攻击。</w:t>
      </w:r>
    </w:p>
    <w:p w14:paraId="5F281031" w14:textId="5D5A86EA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legislative 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[ˈledʒɪsl</w:t>
      </w:r>
      <w:r w:rsidR="007129A6">
        <w:rPr>
          <w:rFonts w:ascii="Arial" w:eastAsia="微软雅黑" w:hAnsi="Arial" w:cs="AppleSystemUIFont" w:hint="eastAsia"/>
          <w:color w:val="808080" w:themeColor="background1" w:themeShade="80"/>
          <w:sz w:val="28"/>
          <w:szCs w:val="44"/>
        </w:rPr>
        <w:t>ei</w:t>
      </w:r>
      <w:r w:rsidR="007129A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s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tɪv] </w:t>
      </w:r>
    </w:p>
    <w:p w14:paraId="1F0204F0" w14:textId="3D119BDA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立法的，制定法律的</w:t>
      </w:r>
    </w:p>
    <w:p w14:paraId="1DC92CBA" w14:textId="6F1D1C01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a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legislative </w:t>
      </w:r>
      <w:r w:rsidRPr="00CE24B6">
        <w:rPr>
          <w:rFonts w:ascii="Arial" w:eastAsia="微软雅黑" w:hAnsi="Arial" w:cs="AppleSystemUIFont"/>
          <w:sz w:val="28"/>
          <w:szCs w:val="26"/>
        </w:rPr>
        <w:t>assembly/body/council </w:t>
      </w:r>
      <w:r w:rsidR="005C1E0A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CE24B6">
        <w:rPr>
          <w:rFonts w:ascii="Arial" w:eastAsia="微软雅黑" w:hAnsi="Arial" w:cs="AppleSystemUIFont"/>
          <w:sz w:val="28"/>
          <w:szCs w:val="26"/>
        </w:rPr>
        <w:t>立法议会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CE24B6">
        <w:rPr>
          <w:rFonts w:ascii="Arial" w:eastAsia="微软雅黑" w:hAnsi="Arial" w:cs="AppleSystemUIFont"/>
          <w:sz w:val="28"/>
          <w:szCs w:val="26"/>
        </w:rPr>
        <w:t>机构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 / </w:t>
      </w:r>
      <w:r w:rsidRPr="00CE24B6">
        <w:rPr>
          <w:rFonts w:ascii="Arial" w:eastAsia="微软雅黑" w:hAnsi="Arial" w:cs="AppleSystemUIFont"/>
          <w:sz w:val="28"/>
          <w:szCs w:val="26"/>
        </w:rPr>
        <w:t>委员会</w:t>
      </w:r>
    </w:p>
    <w:p w14:paraId="49C5A5D3" w14:textId="77777777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characteristic 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[ˌkærəktəˈrɪstɪk]</w:t>
      </w:r>
    </w:p>
    <w:p w14:paraId="061F7810" w14:textId="536BCE35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典型的，独特的，特有的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n.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特征，特点，品质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04DA47B" w14:textId="0C1EB8A3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The politician explained the </w:t>
      </w:r>
      <w:r w:rsidRPr="00C146FC">
        <w:rPr>
          <w:rFonts w:ascii="Arial" w:eastAsia="微软雅黑" w:hAnsi="Arial" w:cs="AppleSystemUIFont"/>
          <w:color w:val="FF0000"/>
          <w:sz w:val="28"/>
          <w:szCs w:val="26"/>
        </w:rPr>
        <w:t xml:space="preserve">characteristic </w:t>
      </w:r>
      <w:r w:rsidRPr="00CE24B6">
        <w:rPr>
          <w:rFonts w:ascii="Arial" w:eastAsia="微软雅黑" w:hAnsi="Arial" w:cs="AppleSystemUIFont"/>
          <w:sz w:val="28"/>
          <w:szCs w:val="26"/>
        </w:rPr>
        <w:t>qualities of the Obama administration.</w:t>
      </w:r>
    </w:p>
    <w:p w14:paraId="7DE5A6AC" w14:textId="4AC8351E" w:rsidR="00CE24B6" w:rsidRPr="00CE24B6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CE24B6" w:rsidRPr="00CE24B6">
        <w:rPr>
          <w:rFonts w:ascii="Arial" w:eastAsia="微软雅黑" w:hAnsi="Arial" w:cs="AppleSystemUIFont"/>
          <w:sz w:val="28"/>
          <w:szCs w:val="26"/>
        </w:rPr>
        <w:t>那位政治家解释了奥巴马政府的典型特征</w:t>
      </w:r>
    </w:p>
    <w:p w14:paraId="6E37FDC2" w14:textId="3C128D2D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C1E0A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C1E0A">
        <w:rPr>
          <w:rFonts w:ascii="Arial" w:eastAsia="微软雅黑" w:hAnsi="Arial" w:cs="AppleSystemUIFont"/>
          <w:b/>
          <w:bCs/>
          <w:sz w:val="32"/>
          <w:szCs w:val="48"/>
        </w:rPr>
        <w:t xml:space="preserve"> exotic</w:t>
      </w:r>
      <w:r w:rsidRPr="005C1E0A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[ɪɡˈzɒtɪk] </w:t>
      </w:r>
    </w:p>
    <w:p w14:paraId="750EDD41" w14:textId="74413E59" w:rsidR="00CE24B6" w:rsidRPr="005C1E0A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来自异国（尤指热带国家）的，奇异的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C1E0A">
        <w:rPr>
          <w:rFonts w:ascii="Arial" w:eastAsia="微软雅黑" w:hAnsi="Arial" w:cs="AppleSystemUIFont"/>
          <w:color w:val="032CFE"/>
          <w:sz w:val="28"/>
          <w:szCs w:val="26"/>
        </w:rPr>
        <w:t>异国情调的，异国风味的</w:t>
      </w:r>
      <w:r w:rsidR="005C1E0A" w:rsidRPr="005C1E0A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64B0877" w14:textId="119DEAE8" w:rsidR="00CE24B6" w:rsidRPr="00CE24B6" w:rsidRDefault="00CE24B6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E24B6">
        <w:rPr>
          <w:rFonts w:ascii="PingFang SC" w:eastAsia="PingFang SC" w:hAnsiTheme="minorHAnsi" w:cs="PingFang SC"/>
          <w:color w:val="000000" w:themeColor="text1"/>
          <w:sz w:val="28"/>
          <w:szCs w:val="28"/>
        </w:rPr>
        <w:t xml:space="preserve">eg. </w:t>
      </w:r>
      <w:r w:rsidRPr="00CE24B6">
        <w:rPr>
          <w:rFonts w:ascii="Arial" w:eastAsia="微软雅黑" w:hAnsi="Arial" w:cs="AppleSystemUIFont"/>
          <w:sz w:val="28"/>
          <w:szCs w:val="26"/>
        </w:rPr>
        <w:t xml:space="preserve">She travels to all kinds of </w:t>
      </w:r>
      <w:r w:rsidRPr="005C1E0A">
        <w:rPr>
          <w:rFonts w:ascii="Arial" w:eastAsia="微软雅黑" w:hAnsi="Arial" w:cs="AppleSystemUIFont"/>
          <w:color w:val="FF0000"/>
          <w:sz w:val="28"/>
          <w:szCs w:val="26"/>
        </w:rPr>
        <w:t xml:space="preserve">exotic </w:t>
      </w:r>
      <w:r w:rsidRPr="00CE24B6">
        <w:rPr>
          <w:rFonts w:ascii="Arial" w:eastAsia="微软雅黑" w:hAnsi="Arial" w:cs="AppleSystemUIFont"/>
          <w:sz w:val="28"/>
          <w:szCs w:val="26"/>
        </w:rPr>
        <w:t>locations all over the world.</w:t>
      </w:r>
    </w:p>
    <w:p w14:paraId="03C39AAF" w14:textId="176B4BE5" w:rsidR="00105009" w:rsidRPr="00CE24B6" w:rsidRDefault="005C1E0A" w:rsidP="00CE24B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ExternalUIFontSimplifiedCh"/>
          <w:sz w:val="28"/>
          <w:szCs w:val="26"/>
        </w:rPr>
        <w:tab/>
      </w:r>
      <w:r w:rsidR="00CE24B6" w:rsidRPr="00CE24B6">
        <w:rPr>
          <w:rFonts w:ascii="Arial" w:eastAsia="微软雅黑" w:hAnsi="Arial" w:cs="AppleExternalUIFontSimplifiedCh" w:hint="eastAsia"/>
          <w:sz w:val="28"/>
          <w:szCs w:val="26"/>
        </w:rPr>
        <w:t>她走遍了全世界所有具有奇异风情的地方。</w:t>
      </w:r>
    </w:p>
    <w:sectPr w:rsidR="00105009" w:rsidRPr="00CE24B6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F2DE" w14:textId="77777777" w:rsidR="00C94B2E" w:rsidRDefault="00C94B2E" w:rsidP="002275F7">
      <w:r>
        <w:separator/>
      </w:r>
    </w:p>
  </w:endnote>
  <w:endnote w:type="continuationSeparator" w:id="0">
    <w:p w14:paraId="71D3232D" w14:textId="77777777" w:rsidR="00C94B2E" w:rsidRDefault="00C94B2E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DC9B3" w14:textId="77777777" w:rsidR="00C94B2E" w:rsidRDefault="00C94B2E" w:rsidP="002275F7">
      <w:r>
        <w:separator/>
      </w:r>
    </w:p>
  </w:footnote>
  <w:footnote w:type="continuationSeparator" w:id="0">
    <w:p w14:paraId="6A01C84C" w14:textId="77777777" w:rsidR="00C94B2E" w:rsidRDefault="00C94B2E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94B2E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94B2E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7DAD"/>
    <w:rsid w:val="00097869"/>
    <w:rsid w:val="000B373A"/>
    <w:rsid w:val="000B4E00"/>
    <w:rsid w:val="000C74BB"/>
    <w:rsid w:val="000D06F9"/>
    <w:rsid w:val="000D4717"/>
    <w:rsid w:val="000D5271"/>
    <w:rsid w:val="000F7F31"/>
    <w:rsid w:val="00105009"/>
    <w:rsid w:val="00110044"/>
    <w:rsid w:val="00137558"/>
    <w:rsid w:val="00152B16"/>
    <w:rsid w:val="00153A99"/>
    <w:rsid w:val="00185A67"/>
    <w:rsid w:val="00193F81"/>
    <w:rsid w:val="001A7D20"/>
    <w:rsid w:val="001D1EB0"/>
    <w:rsid w:val="001E10DE"/>
    <w:rsid w:val="001E64D9"/>
    <w:rsid w:val="00200E6F"/>
    <w:rsid w:val="00216A39"/>
    <w:rsid w:val="002275F7"/>
    <w:rsid w:val="00256144"/>
    <w:rsid w:val="0026184E"/>
    <w:rsid w:val="00291192"/>
    <w:rsid w:val="002C0DF5"/>
    <w:rsid w:val="002C6E0A"/>
    <w:rsid w:val="002F3259"/>
    <w:rsid w:val="00317494"/>
    <w:rsid w:val="00325595"/>
    <w:rsid w:val="00326EE4"/>
    <w:rsid w:val="003666C5"/>
    <w:rsid w:val="003723FF"/>
    <w:rsid w:val="003B3BAE"/>
    <w:rsid w:val="003D3E4F"/>
    <w:rsid w:val="003E5513"/>
    <w:rsid w:val="004018EB"/>
    <w:rsid w:val="00404841"/>
    <w:rsid w:val="00424C96"/>
    <w:rsid w:val="00490539"/>
    <w:rsid w:val="004B248B"/>
    <w:rsid w:val="0052153B"/>
    <w:rsid w:val="00534E88"/>
    <w:rsid w:val="00565153"/>
    <w:rsid w:val="0056681A"/>
    <w:rsid w:val="005714D1"/>
    <w:rsid w:val="00581FA3"/>
    <w:rsid w:val="005C1384"/>
    <w:rsid w:val="005C1E0A"/>
    <w:rsid w:val="005D4623"/>
    <w:rsid w:val="006418B0"/>
    <w:rsid w:val="0064383C"/>
    <w:rsid w:val="006576A3"/>
    <w:rsid w:val="006778C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29A6"/>
    <w:rsid w:val="00722127"/>
    <w:rsid w:val="0072476D"/>
    <w:rsid w:val="0073544F"/>
    <w:rsid w:val="00735B1C"/>
    <w:rsid w:val="00772BC1"/>
    <w:rsid w:val="007851FF"/>
    <w:rsid w:val="007B6093"/>
    <w:rsid w:val="007B7D7F"/>
    <w:rsid w:val="007C7B08"/>
    <w:rsid w:val="007D6AE2"/>
    <w:rsid w:val="007E21FF"/>
    <w:rsid w:val="007F04EC"/>
    <w:rsid w:val="007F6703"/>
    <w:rsid w:val="00831F7F"/>
    <w:rsid w:val="0088163F"/>
    <w:rsid w:val="0088197B"/>
    <w:rsid w:val="00894BF7"/>
    <w:rsid w:val="008B2382"/>
    <w:rsid w:val="008C733C"/>
    <w:rsid w:val="00907E0E"/>
    <w:rsid w:val="00970566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B73C6"/>
    <w:rsid w:val="00AC6820"/>
    <w:rsid w:val="00B14836"/>
    <w:rsid w:val="00B159FA"/>
    <w:rsid w:val="00B72013"/>
    <w:rsid w:val="00B7625A"/>
    <w:rsid w:val="00BA6CF1"/>
    <w:rsid w:val="00BB77E4"/>
    <w:rsid w:val="00C0351F"/>
    <w:rsid w:val="00C11956"/>
    <w:rsid w:val="00C146FC"/>
    <w:rsid w:val="00C14904"/>
    <w:rsid w:val="00C20590"/>
    <w:rsid w:val="00C21AD1"/>
    <w:rsid w:val="00C35ECF"/>
    <w:rsid w:val="00C54490"/>
    <w:rsid w:val="00C5519B"/>
    <w:rsid w:val="00C94B2E"/>
    <w:rsid w:val="00C9528A"/>
    <w:rsid w:val="00CA69D7"/>
    <w:rsid w:val="00CB189D"/>
    <w:rsid w:val="00CE24B6"/>
    <w:rsid w:val="00D46687"/>
    <w:rsid w:val="00D63633"/>
    <w:rsid w:val="00D81DD1"/>
    <w:rsid w:val="00D87031"/>
    <w:rsid w:val="00DB0FAF"/>
    <w:rsid w:val="00DC1AEC"/>
    <w:rsid w:val="00DE17B4"/>
    <w:rsid w:val="00DE4B6D"/>
    <w:rsid w:val="00E02682"/>
    <w:rsid w:val="00E13746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E71F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2022-10-10T05:12:00Z</cp:lastPrinted>
  <dcterms:created xsi:type="dcterms:W3CDTF">2022-10-10T05:12:00Z</dcterms:created>
  <dcterms:modified xsi:type="dcterms:W3CDTF">2023-09-03T08:40:00Z</dcterms:modified>
</cp:coreProperties>
</file>