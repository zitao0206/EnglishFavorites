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0EC689AC" w:rsidR="00772BC1" w:rsidRPr="003D3E4F" w:rsidRDefault="002C6E0A" w:rsidP="006576A3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3D3E4F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6F5DED" w:rsidRPr="003D3E4F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10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2274"/>
        <w:gridCol w:w="851"/>
        <w:gridCol w:w="6662"/>
      </w:tblGrid>
      <w:tr w:rsidR="00907E0E" w:rsidRPr="006F5DED" w14:paraId="3D09F3B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08884751" w14:textId="07E54C9B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74" w:type="dxa"/>
          </w:tcPr>
          <w:p w14:paraId="6F249BE8" w14:textId="028AD7B6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domesticate</w:t>
            </w:r>
          </w:p>
        </w:tc>
        <w:tc>
          <w:tcPr>
            <w:tcW w:w="851" w:type="dxa"/>
            <w:vAlign w:val="center"/>
          </w:tcPr>
          <w:p w14:paraId="7D771F23" w14:textId="12DBE49A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62" w:type="dxa"/>
          </w:tcPr>
          <w:p w14:paraId="5DF28CA1" w14:textId="2976C50A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驯养，驯化（动物）驯化，培育；</w:t>
            </w:r>
          </w:p>
        </w:tc>
      </w:tr>
      <w:tr w:rsidR="00907E0E" w:rsidRPr="006F5DED" w14:paraId="615772FF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41D6F37E" w14:textId="423916F1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74" w:type="dxa"/>
          </w:tcPr>
          <w:p w14:paraId="6E47FDF7" w14:textId="4EEA0D93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concur</w:t>
            </w:r>
          </w:p>
        </w:tc>
        <w:tc>
          <w:tcPr>
            <w:tcW w:w="851" w:type="dxa"/>
            <w:vAlign w:val="center"/>
          </w:tcPr>
          <w:p w14:paraId="6561DDEC" w14:textId="02C0AF6C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62" w:type="dxa"/>
          </w:tcPr>
          <w:p w14:paraId="768B8418" w14:textId="47292D8E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同意，赞同；同时发生；</w:t>
            </w:r>
          </w:p>
        </w:tc>
      </w:tr>
      <w:tr w:rsidR="00907E0E" w:rsidRPr="006F5DED" w14:paraId="04D618C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72E3783A" w14:textId="4A6444BF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74" w:type="dxa"/>
          </w:tcPr>
          <w:p w14:paraId="1B882FE0" w14:textId="1B1470B6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deploy</w:t>
            </w:r>
          </w:p>
        </w:tc>
        <w:tc>
          <w:tcPr>
            <w:tcW w:w="851" w:type="dxa"/>
            <w:vAlign w:val="center"/>
          </w:tcPr>
          <w:p w14:paraId="13EA89E7" w14:textId="72B324D8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62" w:type="dxa"/>
          </w:tcPr>
          <w:p w14:paraId="27B9253B" w14:textId="5F2A6273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部署，调度；有效地利用，调动；</w:t>
            </w:r>
          </w:p>
        </w:tc>
      </w:tr>
      <w:tr w:rsidR="00907E0E" w:rsidRPr="006F5DED" w14:paraId="15EE575C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24809987" w14:textId="2970344A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74" w:type="dxa"/>
          </w:tcPr>
          <w:p w14:paraId="748E9BB8" w14:textId="54351D0A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entertain</w:t>
            </w:r>
          </w:p>
        </w:tc>
        <w:tc>
          <w:tcPr>
            <w:tcW w:w="851" w:type="dxa"/>
            <w:vAlign w:val="center"/>
          </w:tcPr>
          <w:p w14:paraId="6CE59C0E" w14:textId="7642810E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62" w:type="dxa"/>
          </w:tcPr>
          <w:p w14:paraId="3FA0C690" w14:textId="105A8956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招待，款待；使有兴趣，使快乐，娱乐；</w:t>
            </w:r>
          </w:p>
        </w:tc>
      </w:tr>
      <w:tr w:rsidR="00907E0E" w:rsidRPr="006F5DED" w14:paraId="1BA2482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739A1E1D" w14:textId="4CCA4827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74" w:type="dxa"/>
          </w:tcPr>
          <w:p w14:paraId="7A82397D" w14:textId="14A7FD73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tumble</w:t>
            </w:r>
          </w:p>
        </w:tc>
        <w:tc>
          <w:tcPr>
            <w:tcW w:w="851" w:type="dxa"/>
            <w:vAlign w:val="center"/>
          </w:tcPr>
          <w:p w14:paraId="072E43DF" w14:textId="6EBD4660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62" w:type="dxa"/>
          </w:tcPr>
          <w:p w14:paraId="14EE78F0" w14:textId="25D2A96E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跌倒，摔倒；倒塌，坍塌；暴跌，骤降；</w:t>
            </w:r>
          </w:p>
        </w:tc>
      </w:tr>
      <w:tr w:rsidR="00907E0E" w:rsidRPr="006F5DED" w14:paraId="68127632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3BB61BFD" w14:textId="5E205FF3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74" w:type="dxa"/>
          </w:tcPr>
          <w:p w14:paraId="545C985E" w14:textId="68249B84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impulse</w:t>
            </w:r>
          </w:p>
        </w:tc>
        <w:tc>
          <w:tcPr>
            <w:tcW w:w="851" w:type="dxa"/>
            <w:vAlign w:val="center"/>
          </w:tcPr>
          <w:p w14:paraId="76BC8B6C" w14:textId="46BE4A54" w:rsidR="00907E0E" w:rsidRPr="00907E0E" w:rsidRDefault="003723FF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/</w:t>
            </w:r>
            <w:r w:rsidR="00907E0E"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62" w:type="dxa"/>
          </w:tcPr>
          <w:p w14:paraId="3A3D988F" w14:textId="4BD254A7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冲动，一时的念头；脉冲，冲击；</w:t>
            </w:r>
            <w:r w:rsidR="003723FF" w:rsidRPr="006F5DED">
              <w:rPr>
                <w:rFonts w:ascii="Arial" w:eastAsia="微软雅黑" w:hAnsi="Arial" w:cs="AppleSystemUIFont"/>
                <w:sz w:val="28"/>
                <w:szCs w:val="42"/>
              </w:rPr>
              <w:t>推动，促进</w:t>
            </w:r>
            <w:r w:rsidR="003723FF">
              <w:rPr>
                <w:rFonts w:ascii="Arial" w:eastAsia="微软雅黑" w:hAnsi="Arial" w:cs="AppleSystemUIFont" w:hint="eastAsia"/>
                <w:sz w:val="28"/>
                <w:szCs w:val="42"/>
              </w:rPr>
              <w:t>；</w:t>
            </w:r>
          </w:p>
        </w:tc>
      </w:tr>
      <w:tr w:rsidR="00907E0E" w:rsidRPr="006F5DED" w14:paraId="2F0A6F1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274D4A9C" w14:textId="2B0AA616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74" w:type="dxa"/>
          </w:tcPr>
          <w:p w14:paraId="5B341278" w14:textId="3F51BF52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inflate</w:t>
            </w:r>
          </w:p>
        </w:tc>
        <w:tc>
          <w:tcPr>
            <w:tcW w:w="851" w:type="dxa"/>
            <w:vAlign w:val="center"/>
          </w:tcPr>
          <w:p w14:paraId="06AD3962" w14:textId="164443DE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662" w:type="dxa"/>
          </w:tcPr>
          <w:p w14:paraId="3E7F2710" w14:textId="4C1B610D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使充气，膨胀；鼓吹，吹捧，夸大；</w:t>
            </w:r>
          </w:p>
        </w:tc>
      </w:tr>
      <w:tr w:rsidR="00907E0E" w:rsidRPr="006F5DED" w14:paraId="150A6BAC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3E53F2B6" w14:textId="40D3DD2E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74" w:type="dxa"/>
          </w:tcPr>
          <w:p w14:paraId="3592FC8C" w14:textId="4245ADAB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ethical</w:t>
            </w:r>
          </w:p>
        </w:tc>
        <w:tc>
          <w:tcPr>
            <w:tcW w:w="851" w:type="dxa"/>
            <w:vAlign w:val="center"/>
          </w:tcPr>
          <w:p w14:paraId="103034D0" w14:textId="3CC51DC4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2466C118" w14:textId="78DB2B80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道德的，</w:t>
            </w:r>
            <w:r w:rsidRPr="00907E0E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伦理的，</w:t>
            </w:r>
            <w:r w:rsidRPr="00907E0E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合乎道德的；</w:t>
            </w:r>
          </w:p>
        </w:tc>
      </w:tr>
      <w:tr w:rsidR="00907E0E" w:rsidRPr="006F5DED" w14:paraId="0BF6B33B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4BD15091" w14:textId="1B78266F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74" w:type="dxa"/>
          </w:tcPr>
          <w:p w14:paraId="380CB586" w14:textId="386A71BE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ongoing</w:t>
            </w:r>
          </w:p>
        </w:tc>
        <w:tc>
          <w:tcPr>
            <w:tcW w:w="851" w:type="dxa"/>
            <w:vAlign w:val="center"/>
          </w:tcPr>
          <w:p w14:paraId="482311B2" w14:textId="592F180A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046AB036" w14:textId="0127AAAE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持续存在的，仍在进行的，不断发展的；</w:t>
            </w:r>
          </w:p>
        </w:tc>
      </w:tr>
      <w:tr w:rsidR="00907E0E" w:rsidRPr="006F5DED" w14:paraId="26E3FD60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124686F9" w14:textId="65E50145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74" w:type="dxa"/>
          </w:tcPr>
          <w:p w14:paraId="36B4BC33" w14:textId="488533AD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dramatic</w:t>
            </w:r>
          </w:p>
        </w:tc>
        <w:tc>
          <w:tcPr>
            <w:tcW w:w="851" w:type="dxa"/>
            <w:vAlign w:val="center"/>
          </w:tcPr>
          <w:p w14:paraId="21115F8D" w14:textId="42D2C56A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328B590C" w14:textId="4152ED95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突然的；激动人心的，引人注目的；</w:t>
            </w:r>
          </w:p>
        </w:tc>
      </w:tr>
      <w:tr w:rsidR="00907E0E" w:rsidRPr="006F5DED" w14:paraId="4B08C4B4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137C0174" w14:textId="605F78D5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274" w:type="dxa"/>
          </w:tcPr>
          <w:p w14:paraId="17506DC0" w14:textId="0ED17F9F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robust</w:t>
            </w:r>
          </w:p>
        </w:tc>
        <w:tc>
          <w:tcPr>
            <w:tcW w:w="851" w:type="dxa"/>
            <w:vAlign w:val="center"/>
          </w:tcPr>
          <w:p w14:paraId="229E4E0A" w14:textId="462C6355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2E248B82" w14:textId="0771561D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强健的，强壮的；结实的，耐用的；</w:t>
            </w:r>
          </w:p>
        </w:tc>
      </w:tr>
      <w:tr w:rsidR="00907E0E" w:rsidRPr="006F5DED" w14:paraId="5534AE3E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2A6F1C5C" w14:textId="1FA6E20C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274" w:type="dxa"/>
          </w:tcPr>
          <w:p w14:paraId="039FCFA4" w14:textId="70D2E145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adolescent</w:t>
            </w:r>
          </w:p>
        </w:tc>
        <w:tc>
          <w:tcPr>
            <w:tcW w:w="851" w:type="dxa"/>
            <w:vAlign w:val="center"/>
          </w:tcPr>
          <w:p w14:paraId="43AFD0EF" w14:textId="7A35A2AF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4AEF30EC" w14:textId="248CFD44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青少年的，青春期的，未成熟的；</w:t>
            </w:r>
          </w:p>
        </w:tc>
      </w:tr>
      <w:tr w:rsidR="00907E0E" w:rsidRPr="006F5DED" w14:paraId="43B4A359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610D5890" w14:textId="51AB8B82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274" w:type="dxa"/>
          </w:tcPr>
          <w:p w14:paraId="580B768F" w14:textId="0D3157FE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adequate</w:t>
            </w:r>
          </w:p>
        </w:tc>
        <w:tc>
          <w:tcPr>
            <w:tcW w:w="851" w:type="dxa"/>
            <w:vAlign w:val="center"/>
          </w:tcPr>
          <w:p w14:paraId="3188228D" w14:textId="70E76AC6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4EA24EC4" w14:textId="68A08260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足够的，合格的，合乎需要的；</w:t>
            </w:r>
          </w:p>
        </w:tc>
      </w:tr>
      <w:tr w:rsidR="00907E0E" w:rsidRPr="006F5DED" w14:paraId="4AA2C438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03EB67A0" w14:textId="370DAFE7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274" w:type="dxa"/>
          </w:tcPr>
          <w:p w14:paraId="78F313E1" w14:textId="3970474F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complicated</w:t>
            </w:r>
          </w:p>
        </w:tc>
        <w:tc>
          <w:tcPr>
            <w:tcW w:w="851" w:type="dxa"/>
            <w:vAlign w:val="center"/>
          </w:tcPr>
          <w:p w14:paraId="7F6E80BF" w14:textId="631A4B2A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4D4E29B4" w14:textId="26703410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复杂的，难懂的；</w:t>
            </w:r>
          </w:p>
        </w:tc>
      </w:tr>
      <w:tr w:rsidR="00907E0E" w:rsidRPr="006F5DED" w14:paraId="53060EB8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614E6C69" w14:textId="5FBD8AD8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274" w:type="dxa"/>
          </w:tcPr>
          <w:p w14:paraId="18A1F0B5" w14:textId="119BA807" w:rsidR="00907E0E" w:rsidRPr="003723FF" w:rsidRDefault="00907E0E" w:rsidP="00907E0E">
            <w:pPr>
              <w:spacing w:line="58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distinctive</w:t>
            </w:r>
          </w:p>
        </w:tc>
        <w:tc>
          <w:tcPr>
            <w:tcW w:w="851" w:type="dxa"/>
            <w:vAlign w:val="center"/>
          </w:tcPr>
          <w:p w14:paraId="58B30EE7" w14:textId="794FC4AE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684FA8A7" w14:textId="01BAA409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独特的，特别的，有特色的；</w:t>
            </w:r>
          </w:p>
        </w:tc>
      </w:tr>
      <w:tr w:rsidR="00907E0E" w:rsidRPr="006F5DED" w14:paraId="2B312BB7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2A6F92F2" w14:textId="1CE365DA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274" w:type="dxa"/>
          </w:tcPr>
          <w:p w14:paraId="1565092F" w14:textId="0F6C5DC2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domestic</w:t>
            </w:r>
          </w:p>
        </w:tc>
        <w:tc>
          <w:tcPr>
            <w:tcW w:w="851" w:type="dxa"/>
            <w:vAlign w:val="center"/>
          </w:tcPr>
          <w:p w14:paraId="7E607D04" w14:textId="20B58161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56A8F7A4" w14:textId="08AD456D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本国的，国内的；家用的，家庭的；驯养的；</w:t>
            </w:r>
          </w:p>
        </w:tc>
      </w:tr>
      <w:tr w:rsidR="00907E0E" w:rsidRPr="006F5DED" w14:paraId="3FA1D15D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1866DCDB" w14:textId="7B7EAC5F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274" w:type="dxa"/>
          </w:tcPr>
          <w:p w14:paraId="3D337B13" w14:textId="2F6AB502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inferior</w:t>
            </w:r>
          </w:p>
        </w:tc>
        <w:tc>
          <w:tcPr>
            <w:tcW w:w="851" w:type="dxa"/>
            <w:vAlign w:val="center"/>
          </w:tcPr>
          <w:p w14:paraId="193E5F4B" w14:textId="2BB12C2B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08DA7406" w14:textId="7A7B21BE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较差的，次的；级别低的，较低的；</w:t>
            </w:r>
          </w:p>
        </w:tc>
      </w:tr>
      <w:tr w:rsidR="00907E0E" w:rsidRPr="006F5DED" w14:paraId="27507647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3DE9A5B1" w14:textId="5E2CAF90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274" w:type="dxa"/>
          </w:tcPr>
          <w:p w14:paraId="47864706" w14:textId="6E052DB8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hostile</w:t>
            </w:r>
          </w:p>
        </w:tc>
        <w:tc>
          <w:tcPr>
            <w:tcW w:w="851" w:type="dxa"/>
            <w:vAlign w:val="center"/>
          </w:tcPr>
          <w:p w14:paraId="3EEBFEE6" w14:textId="3C815B0F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7E9EA5ED" w14:textId="53CFCDAD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敌意的，敌对的；否定的；有阻碍的，不利的；</w:t>
            </w:r>
          </w:p>
        </w:tc>
      </w:tr>
      <w:tr w:rsidR="00907E0E" w:rsidRPr="006F5DED" w14:paraId="6F0BCED8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54D63AF6" w14:textId="1D783A1F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274" w:type="dxa"/>
          </w:tcPr>
          <w:p w14:paraId="39A0DFE9" w14:textId="4371D65B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identical</w:t>
            </w:r>
          </w:p>
        </w:tc>
        <w:tc>
          <w:tcPr>
            <w:tcW w:w="851" w:type="dxa"/>
            <w:vAlign w:val="center"/>
          </w:tcPr>
          <w:p w14:paraId="7680FD5B" w14:textId="13573893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4D847F13" w14:textId="66B1A2A2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完全同样的，相同的；同一的；</w:t>
            </w:r>
          </w:p>
        </w:tc>
      </w:tr>
      <w:tr w:rsidR="00907E0E" w:rsidRPr="006F5DED" w14:paraId="6727E85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330B3798" w14:textId="7D249C60" w:rsidR="00907E0E" w:rsidRPr="006F5DED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F5DED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74" w:type="dxa"/>
          </w:tcPr>
          <w:p w14:paraId="50609743" w14:textId="08C99B6F" w:rsidR="00907E0E" w:rsidRPr="003723FF" w:rsidRDefault="00907E0E" w:rsidP="00907E0E">
            <w:pPr>
              <w:snapToGrid w:val="0"/>
              <w:spacing w:line="58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723FF"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  <w:t>hesitant</w:t>
            </w:r>
          </w:p>
        </w:tc>
        <w:tc>
          <w:tcPr>
            <w:tcW w:w="851" w:type="dxa"/>
            <w:vAlign w:val="center"/>
          </w:tcPr>
          <w:p w14:paraId="6D7CAEA5" w14:textId="7DF56878" w:rsidR="00907E0E" w:rsidRPr="00907E0E" w:rsidRDefault="00907E0E" w:rsidP="00907E0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6344F2EA" w14:textId="342F0DAD" w:rsidR="00907E0E" w:rsidRPr="00907E0E" w:rsidRDefault="00907E0E" w:rsidP="00907E0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07E0E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犹豫的，踌躇的，不情愿的；</w:t>
            </w:r>
          </w:p>
        </w:tc>
      </w:tr>
    </w:tbl>
    <w:p w14:paraId="1D25EF63" w14:textId="2D62A4CF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6F5DED">
        <w:rPr>
          <w:rFonts w:ascii="Arial" w:eastAsia="微软雅黑" w:hAnsi="Arial" w:cs="Arial"/>
          <w:b/>
          <w:bCs/>
          <w:sz w:val="32"/>
          <w:szCs w:val="40"/>
        </w:rPr>
        <w:lastRenderedPageBreak/>
        <w:t xml:space="preserve">▲ </w:t>
      </w:r>
      <w:r w:rsidRPr="006F5DED">
        <w:rPr>
          <w:rFonts w:ascii="Arial" w:eastAsia="微软雅黑" w:hAnsi="Arial" w:cs="AppleSystemUIFont"/>
          <w:b/>
          <w:bCs/>
          <w:sz w:val="32"/>
          <w:szCs w:val="44"/>
        </w:rPr>
        <w:t>domesticate</w:t>
      </w:r>
      <w:r w:rsidRPr="006F5DED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[dəˈmestɪkeɪt]</w:t>
      </w:r>
    </w:p>
    <w:p w14:paraId="535D5DCA" w14:textId="361D0A28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8B2382">
        <w:rPr>
          <w:rFonts w:ascii="Arial" w:eastAsia="微软雅黑" w:hAnsi="Arial" w:cs="AppleSystemUIFontBold"/>
          <w:color w:val="1106FB"/>
          <w:sz w:val="28"/>
          <w:szCs w:val="26"/>
        </w:rPr>
        <w:t>驯养，驯化（动物）驯化，培育（植物或农作物）</w:t>
      </w:r>
    </w:p>
    <w:p w14:paraId="1FB8F576" w14:textId="410E7F58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6F5DED">
        <w:rPr>
          <w:rFonts w:ascii="Arial" w:eastAsia="微软雅黑" w:hAnsi="Arial" w:cs="AppleSystemUIFont"/>
          <w:sz w:val="28"/>
          <w:szCs w:val="26"/>
        </w:rPr>
        <w:t xml:space="preserve">We </w:t>
      </w:r>
      <w:r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domesticated </w:t>
      </w:r>
      <w:r w:rsidRPr="006F5DED">
        <w:rPr>
          <w:rFonts w:ascii="Arial" w:eastAsia="微软雅黑" w:hAnsi="Arial" w:cs="AppleSystemUIFont"/>
          <w:sz w:val="28"/>
          <w:szCs w:val="26"/>
        </w:rPr>
        <w:t>the dog to help us with hunting.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6F5DED">
        <w:rPr>
          <w:rFonts w:ascii="Arial" w:eastAsia="微软雅黑" w:hAnsi="Arial" w:cs="AppleSystemUIFont"/>
          <w:sz w:val="28"/>
          <w:szCs w:val="26"/>
        </w:rPr>
        <w:t>我们驯狗来帮我们打猎。</w:t>
      </w:r>
    </w:p>
    <w:p w14:paraId="15AD6299" w14:textId="4A3E0ABE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"/>
          <w:b/>
          <w:bCs/>
          <w:sz w:val="32"/>
          <w:szCs w:val="44"/>
        </w:rPr>
        <w:t>concur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[kənˈkɜː(r)] </w:t>
      </w:r>
    </w:p>
    <w:p w14:paraId="37AC39EF" w14:textId="75A9C88D" w:rsidR="006F5DED" w:rsidRPr="008B2382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8B2382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同意，赞同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 xml:space="preserve"> + with </w:t>
      </w:r>
      <w:r w:rsidR="00F840B0" w:rsidRPr="00907E0E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="00F840B0" w:rsidRPr="00907E0E">
        <w:rPr>
          <w:rFonts w:ascii="Arial" w:eastAsia="微软雅黑" w:hAnsi="Arial" w:cs="AppleSystemUIFont" w:hint="eastAsia"/>
          <w:color w:val="1106FB"/>
          <w:sz w:val="28"/>
          <w:szCs w:val="26"/>
        </w:rPr>
        <w:t>（事件）同时发生</w:t>
      </w:r>
      <w:r w:rsidR="00F840B0">
        <w:rPr>
          <w:rFonts w:ascii="Arial" w:eastAsia="微软雅黑" w:hAnsi="Arial" w:cs="AppleSystemUIFont" w:hint="eastAsia"/>
          <w:color w:val="1106FB"/>
          <w:sz w:val="28"/>
          <w:szCs w:val="26"/>
        </w:rPr>
        <w:t>；</w:t>
      </w:r>
    </w:p>
    <w:p w14:paraId="6537620F" w14:textId="5A5B4C11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Historians have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concurred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with each other in this view.</w:t>
      </w:r>
    </w:p>
    <w:p w14:paraId="253431E6" w14:textId="7B820CCD" w:rsid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历史学家在这个观点上已取得一致意见。</w:t>
      </w:r>
    </w:p>
    <w:p w14:paraId="4DA6F069" w14:textId="28C81BB8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6576A3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6576A3">
        <w:rPr>
          <w:rFonts w:ascii="Arial" w:eastAsia="微软雅黑" w:hAnsi="Arial" w:cs="AppleSystemUIFont"/>
          <w:b/>
          <w:bCs/>
          <w:sz w:val="32"/>
          <w:szCs w:val="44"/>
        </w:rPr>
        <w:t>deploy</w:t>
      </w:r>
      <w:r w:rsidRPr="006576A3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[dɪˈplɔɪ] </w:t>
      </w:r>
    </w:p>
    <w:p w14:paraId="1861BA4C" w14:textId="0BF49329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部署，调度（军队或武器）</w:t>
      </w:r>
    </w:p>
    <w:p w14:paraId="7834BA64" w14:textId="431FEE06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At least 5 000 missiles were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deployed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along the border.</w:t>
      </w:r>
    </w:p>
    <w:p w14:paraId="2EF619F7" w14:textId="3AFB2BD4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沿边境至少部署了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5 000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枚导弹。</w:t>
      </w:r>
    </w:p>
    <w:p w14:paraId="324EF7BE" w14:textId="5B3831ED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有效地利用，调动</w:t>
      </w:r>
    </w:p>
    <w:p w14:paraId="2921A672" w14:textId="47BB4693" w:rsidR="006F5DED" w:rsidRP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to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deploy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arguments/resources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利用论据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资源</w:t>
      </w:r>
    </w:p>
    <w:p w14:paraId="0AFB225B" w14:textId="5BA8DFC0" w:rsidR="006F5DED" w:rsidRPr="006576A3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6576A3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6576A3">
        <w:rPr>
          <w:rFonts w:ascii="Arial" w:eastAsia="微软雅黑" w:hAnsi="Arial" w:cs="AppleSystemUIFont"/>
          <w:b/>
          <w:bCs/>
          <w:sz w:val="32"/>
          <w:szCs w:val="44"/>
        </w:rPr>
        <w:t>entertain</w:t>
      </w:r>
      <w:r w:rsidRPr="006576A3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[ˌentəˈteɪn] </w:t>
      </w:r>
    </w:p>
    <w:p w14:paraId="5F61C6B6" w14:textId="7BD967B3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（尤指在自己家中）招待，款待</w:t>
      </w:r>
    </w:p>
    <w:p w14:paraId="45112329" w14:textId="7B3B5221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Barbecues are a favourite way of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entertaining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friends.</w:t>
      </w:r>
    </w:p>
    <w:p w14:paraId="3D7EBD14" w14:textId="2DCAB081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烤肉野餐是最受人喜爱的待客方式。</w:t>
      </w:r>
    </w:p>
    <w:p w14:paraId="64CC5C24" w14:textId="085CF759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I don't like to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entertain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guests anymore.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我再也不想招待客人了。</w:t>
      </w:r>
    </w:p>
    <w:p w14:paraId="0EF7C359" w14:textId="004A5253" w:rsidR="006F5DED" w:rsidRPr="00907E0E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使有兴趣，使快乐，娱乐</w:t>
      </w:r>
      <w:r w:rsidR="006F5DED" w:rsidRPr="00907E0E">
        <w:rPr>
          <w:rFonts w:ascii="Arial" w:eastAsia="微软雅黑" w:hAnsi="Arial" w:cs="AppleSystemUIFont"/>
          <w:color w:val="1106FB"/>
          <w:sz w:val="28"/>
          <w:szCs w:val="26"/>
        </w:rPr>
        <w:t xml:space="preserve"> ~ (sb ) (with sth)</w:t>
      </w:r>
    </w:p>
    <w:p w14:paraId="797916BD" w14:textId="44EFF50D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games and ideas to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entertain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children.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带给孩子们快乐的游戏和想法</w:t>
      </w:r>
    </w:p>
    <w:p w14:paraId="356A4C4B" w14:textId="52B3297F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He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entertained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us for hours with his stories and jokes.</w:t>
      </w:r>
    </w:p>
    <w:p w14:paraId="61F3AF97" w14:textId="296BBE6D" w:rsidR="006F5DED" w:rsidRP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他既讲故事又说笑话，把我们逗得乐了好几个小时。</w:t>
      </w:r>
    </w:p>
    <w:p w14:paraId="5CA41B2E" w14:textId="2CE54338" w:rsidR="006F5DED" w:rsidRPr="006576A3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6576A3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6576A3">
        <w:rPr>
          <w:rFonts w:ascii="Arial" w:eastAsia="微软雅黑" w:hAnsi="Arial" w:cs="AppleSystemUIFont"/>
          <w:b/>
          <w:bCs/>
          <w:sz w:val="32"/>
          <w:szCs w:val="44"/>
        </w:rPr>
        <w:t>tumble</w:t>
      </w:r>
      <w:r w:rsidRPr="006576A3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[ˈtʌmbl]</w:t>
      </w:r>
    </w:p>
    <w:p w14:paraId="1EB3A00F" w14:textId="1ACF6F89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（使）跌倒，摔倒，滚落，翻滚下来</w:t>
      </w:r>
    </w:p>
    <w:p w14:paraId="2C1D8970" w14:textId="1C2D540E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He slipped and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tumbled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down the stairs.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他脚一滑滚下了楼梯。</w:t>
      </w:r>
    </w:p>
    <w:p w14:paraId="042E65F5" w14:textId="43EF83C6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倒塌，坍塌</w:t>
      </w:r>
    </w:p>
    <w:p w14:paraId="0EF924FC" w14:textId="77DEFD5E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The scaffolding came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tumbling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down.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脚手架突然倒塌。</w:t>
      </w:r>
    </w:p>
    <w:p w14:paraId="070C912C" w14:textId="7A2FDB95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>③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（价格或数量）暴跌，骤降</w:t>
      </w:r>
    </w:p>
    <w:p w14:paraId="326C5358" w14:textId="2D13B4D1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The price of oil is still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tumbling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油价仍在急遽下跌。</w:t>
      </w:r>
    </w:p>
    <w:p w14:paraId="00C634DC" w14:textId="44BD8655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6F5DED">
        <w:rPr>
          <w:rFonts w:ascii="Segoe UI Symbol" w:eastAsia="微软雅黑" w:hAnsi="Segoe UI Symbol" w:cs="Segoe UI Symbol"/>
          <w:sz w:val="28"/>
          <w:szCs w:val="26"/>
        </w:rPr>
        <w:t>▷</w:t>
      </w:r>
      <w:r w:rsidRPr="006F5DED">
        <w:rPr>
          <w:rFonts w:ascii="Arial" w:eastAsia="微软雅黑" w:hAnsi="Arial" w:cs="AppleSystemUIFont"/>
          <w:sz w:val="28"/>
          <w:szCs w:val="26"/>
        </w:rPr>
        <w:t xml:space="preserve"> tumble to sth </w:t>
      </w:r>
      <w:r w:rsidRPr="006F5DED">
        <w:rPr>
          <w:rFonts w:ascii="Arial" w:eastAsia="微软雅黑" w:hAnsi="Arial" w:cs="AppleSystemUIFont"/>
          <w:sz w:val="28"/>
          <w:szCs w:val="26"/>
        </w:rPr>
        <w:t>顿悟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6F5DED">
        <w:rPr>
          <w:rFonts w:ascii="Arial" w:eastAsia="微软雅黑" w:hAnsi="Arial" w:cs="AppleSystemUIFont"/>
          <w:sz w:val="28"/>
          <w:szCs w:val="26"/>
        </w:rPr>
        <w:t>突然意识到</w:t>
      </w:r>
    </w:p>
    <w:p w14:paraId="4EE67FE3" w14:textId="77777777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</w:p>
    <w:p w14:paraId="7BC5087F" w14:textId="1433AEE5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6576A3">
        <w:rPr>
          <w:rFonts w:ascii="Arial" w:eastAsia="微软雅黑" w:hAnsi="Arial" w:cs="Arial"/>
          <w:b/>
          <w:bCs/>
          <w:sz w:val="32"/>
          <w:szCs w:val="40"/>
        </w:rPr>
        <w:lastRenderedPageBreak/>
        <w:t xml:space="preserve">▲ </w:t>
      </w:r>
      <w:r w:rsidRPr="006576A3">
        <w:rPr>
          <w:rFonts w:ascii="Arial" w:eastAsia="微软雅黑" w:hAnsi="Arial" w:cs="AppleSystemUIFont"/>
          <w:b/>
          <w:bCs/>
          <w:sz w:val="32"/>
          <w:szCs w:val="44"/>
        </w:rPr>
        <w:t>impulse</w:t>
      </w:r>
      <w:r w:rsidRPr="006576A3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[ˈɪmpʌls]</w:t>
      </w:r>
    </w:p>
    <w:p w14:paraId="50E3DE0E" w14:textId="3A71A75E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6F5DED">
        <w:rPr>
          <w:rFonts w:ascii="Arial" w:eastAsia="微软雅黑" w:hAnsi="Arial" w:cs="AppleSystemUIFont"/>
          <w:sz w:val="28"/>
          <w:szCs w:val="26"/>
        </w:rPr>
        <w:t>n</w:t>
      </w:r>
      <w:r w:rsidR="006576A3">
        <w:rPr>
          <w:rFonts w:ascii="Arial" w:eastAsiaTheme="minorEastAsia" w:hAnsi="Arial" w:cs="Arial"/>
          <w:color w:val="1106FB"/>
          <w:sz w:val="28"/>
          <w:szCs w:val="28"/>
        </w:rPr>
        <w:t xml:space="preserve">. </w:t>
      </w:r>
      <w:r w:rsidR="006576A3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Pr="00907E0E">
        <w:rPr>
          <w:rFonts w:ascii="Arial" w:eastAsia="微软雅黑" w:hAnsi="Arial" w:cs="AppleSystemUIFont"/>
          <w:color w:val="1106FB"/>
          <w:sz w:val="28"/>
          <w:szCs w:val="26"/>
        </w:rPr>
        <w:t>冲动，心血来潮，一时的念头</w:t>
      </w:r>
    </w:p>
    <w:p w14:paraId="50CAAAE8" w14:textId="3F96B0FA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He had a sudden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impulse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 to stand up and sing.</w:t>
      </w:r>
    </w:p>
    <w:p w14:paraId="0A0B6EBC" w14:textId="26CDBCB4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他突然心血来潮，想站起来歌唱。</w:t>
      </w:r>
    </w:p>
    <w:p w14:paraId="707D90E4" w14:textId="68CED32F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I resisted the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impulse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 to laugh.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我强忍着没有笑出来。</w:t>
      </w:r>
    </w:p>
    <w:p w14:paraId="5E748C54" w14:textId="46B02CFC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Her first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impulse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 was to run away.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她的第一个念头就是逃走。</w:t>
      </w:r>
    </w:p>
    <w:p w14:paraId="3838636F" w14:textId="26236082" w:rsidR="006F5DED" w:rsidRPr="00907E0E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907E0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脉冲，冲击，冲量</w:t>
      </w:r>
      <w:r w:rsidRPr="00907E0E">
        <w:rPr>
          <w:rFonts w:ascii="Arial" w:eastAsia="微软雅黑" w:hAnsi="Arial" w:cs="AppleSystemUIFontBold" w:hint="eastAsia"/>
          <w:color w:val="1106FB"/>
          <w:sz w:val="28"/>
          <w:szCs w:val="26"/>
        </w:rPr>
        <w:t>；</w:t>
      </w:r>
    </w:p>
    <w:p w14:paraId="15BF4FD5" w14:textId="3AD9BE5E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nerve/electrical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impulses </w:t>
      </w:r>
      <w:r w:rsidRPr="00907E0E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神经冲动</w:t>
      </w:r>
      <w:r w:rsidR="006F5DED">
        <w:rPr>
          <w:rFonts w:ascii="Arial" w:eastAsia="微软雅黑" w:hAnsi="Arial" w:cs="AppleSystemUIFont"/>
          <w:sz w:val="28"/>
          <w:szCs w:val="26"/>
        </w:rPr>
        <w:t>，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电路脉冲</w:t>
      </w:r>
    </w:p>
    <w:p w14:paraId="67665FA4" w14:textId="22F9DCC8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推动力，刺激</w:t>
      </w:r>
    </w:p>
    <w:p w14:paraId="657A922F" w14:textId="3612CDE9" w:rsidR="006F5DED" w:rsidRP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to give an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impulse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to the struggling car industry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给予挣扎中的汽车工业一点刺激</w:t>
      </w:r>
    </w:p>
    <w:p w14:paraId="028CA78A" w14:textId="1A02E2D1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6F5DED">
        <w:rPr>
          <w:rFonts w:ascii="Segoe UI Symbol" w:eastAsia="微软雅黑" w:hAnsi="Segoe UI Symbol" w:cs="Segoe UI Symbol"/>
          <w:sz w:val="28"/>
          <w:szCs w:val="26"/>
        </w:rPr>
        <w:t>▷</w:t>
      </w:r>
      <w:r>
        <w:rPr>
          <w:rFonts w:ascii="Segoe UI Symbol" w:eastAsia="微软雅黑" w:hAnsi="Segoe UI Symbol" w:cs="Segoe UI Symbol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42"/>
        </w:rPr>
        <w:t xml:space="preserve">v. </w:t>
      </w:r>
      <w:r w:rsidR="006F5DED" w:rsidRPr="006F5DED">
        <w:rPr>
          <w:rFonts w:ascii="Arial" w:eastAsia="微软雅黑" w:hAnsi="Arial" w:cs="AppleSystemUIFont"/>
          <w:sz w:val="28"/>
          <w:szCs w:val="42"/>
        </w:rPr>
        <w:t>推动，促进</w:t>
      </w:r>
    </w:p>
    <w:p w14:paraId="6904130D" w14:textId="25BD3551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6576A3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6576A3">
        <w:rPr>
          <w:rFonts w:ascii="Arial" w:eastAsia="微软雅黑" w:hAnsi="Arial" w:cs="AppleSystemUIFont"/>
          <w:b/>
          <w:bCs/>
          <w:sz w:val="32"/>
          <w:szCs w:val="44"/>
        </w:rPr>
        <w:t>inflate</w:t>
      </w:r>
      <w:r w:rsidRPr="006576A3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[ɪnˈfleɪt] </w:t>
      </w:r>
    </w:p>
    <w:p w14:paraId="5C5BC339" w14:textId="5AD22137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Pr="00907E0E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 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使充气，膨胀</w:t>
      </w:r>
    </w:p>
    <w:p w14:paraId="77AEB439" w14:textId="579FB065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The life jacket failed to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inflate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救生衣未能充气。</w:t>
      </w:r>
    </w:p>
    <w:p w14:paraId="0444D9A2" w14:textId="1266897F" w:rsidR="006F5DED" w:rsidRPr="00907E0E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907E0E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="006F5DED" w:rsidRPr="00907E0E">
        <w:rPr>
          <w:rFonts w:ascii="Arial" w:eastAsia="微软雅黑" w:hAnsi="Arial" w:cs="AppleSystemUIFont"/>
          <w:color w:val="1106FB"/>
          <w:sz w:val="28"/>
          <w:szCs w:val="26"/>
        </w:rPr>
        <w:t> </w:t>
      </w:r>
      <w:r w:rsidR="006F5DED" w:rsidRPr="00907E0E">
        <w:rPr>
          <w:rFonts w:ascii="Arial" w:eastAsia="微软雅黑" w:hAnsi="Arial" w:cs="AppleSystemUIFont"/>
          <w:color w:val="1106FB"/>
          <w:sz w:val="28"/>
          <w:szCs w:val="26"/>
        </w:rPr>
        <w:t>鼓吹，吹捧</w:t>
      </w:r>
      <w:r w:rsidR="00907E0E" w:rsidRPr="00907E0E">
        <w:rPr>
          <w:rFonts w:ascii="Arial" w:eastAsia="微软雅黑" w:hAnsi="Arial" w:cs="AppleSystemUIFont" w:hint="eastAsia"/>
          <w:color w:val="1106FB"/>
          <w:sz w:val="28"/>
          <w:szCs w:val="26"/>
        </w:rPr>
        <w:t>，</w:t>
      </w:r>
      <w:r w:rsidR="006F5DED" w:rsidRPr="00907E0E">
        <w:rPr>
          <w:rFonts w:ascii="Arial" w:eastAsia="微软雅黑" w:hAnsi="Arial" w:cs="AppleSystemUIFont"/>
          <w:color w:val="1106FB"/>
          <w:sz w:val="28"/>
          <w:szCs w:val="26"/>
        </w:rPr>
        <w:t>夸张，夸大，吹嘘</w:t>
      </w:r>
    </w:p>
    <w:p w14:paraId="605DD71E" w14:textId="098C67C5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They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inflated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clients' medical treatment to defraud insurance companies.</w:t>
      </w:r>
    </w:p>
    <w:p w14:paraId="2B387D54" w14:textId="45F6C522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他们夸大客户伤势的严重性和治疗情形以欺骗保险公司。</w:t>
      </w:r>
    </w:p>
    <w:p w14:paraId="312CDCA7" w14:textId="361B04ED" w:rsidR="006F5DED" w:rsidRPr="00907E0E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907E0E">
        <w:rPr>
          <w:rFonts w:ascii="PingFang SC" w:eastAsia="PingFang SC" w:hAnsiTheme="minorHAnsi" w:cs="PingFang SC" w:hint="eastAsia"/>
          <w:color w:val="1106FB"/>
          <w:sz w:val="28"/>
          <w:szCs w:val="28"/>
        </w:rPr>
        <w:t>③</w:t>
      </w:r>
      <w:r w:rsidR="006F5DED" w:rsidRPr="00907E0E">
        <w:rPr>
          <w:rFonts w:ascii="Arial" w:eastAsia="微软雅黑" w:hAnsi="Arial" w:cs="AppleSystemUIFontBold"/>
          <w:color w:val="1106FB"/>
          <w:sz w:val="28"/>
          <w:szCs w:val="26"/>
        </w:rPr>
        <w:t>（使）涨价</w:t>
      </w:r>
    </w:p>
    <w:p w14:paraId="2119C40B" w14:textId="552FBD21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Food prices are no longer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inflating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at the same rate as last year.</w:t>
      </w:r>
    </w:p>
    <w:p w14:paraId="50FB5B4C" w14:textId="3B649CAF" w:rsidR="006F5DED" w:rsidRP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食物价格的上涨率已不再像去年那样高了。</w:t>
      </w:r>
    </w:p>
    <w:p w14:paraId="55EA633A" w14:textId="77777777" w:rsidR="006F5DED" w:rsidRPr="006F5DED" w:rsidRDefault="006F5DED" w:rsidP="006576A3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2"/>
        </w:rPr>
      </w:pPr>
      <w:r w:rsidRPr="006576A3">
        <w:rPr>
          <w:rFonts w:ascii="Arial" w:eastAsia="微软雅黑" w:hAnsi="Arial" w:cs="Arial"/>
          <w:b/>
          <w:bCs/>
          <w:sz w:val="32"/>
          <w:szCs w:val="36"/>
        </w:rPr>
        <w:t>▲</w:t>
      </w:r>
      <w:r w:rsidRPr="006576A3">
        <w:rPr>
          <w:rFonts w:ascii="Arial" w:eastAsia="微软雅黑" w:hAnsi="Arial" w:cs="AppleSystemUIFont"/>
          <w:b/>
          <w:bCs/>
          <w:sz w:val="32"/>
          <w:szCs w:val="36"/>
        </w:rPr>
        <w:t xml:space="preserve"> ethical </w:t>
      </w:r>
      <w:r w:rsidRPr="006576A3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[ˈeθɪkl] </w:t>
      </w:r>
      <w:r w:rsidRPr="006F5DED">
        <w:rPr>
          <w:rFonts w:ascii="Arial" w:eastAsia="微软雅黑" w:hAnsi="Arial" w:cs="AppleSystemUIFont"/>
          <w:sz w:val="28"/>
          <w:szCs w:val="32"/>
        </w:rPr>
        <w:t xml:space="preserve"> </w:t>
      </w:r>
    </w:p>
    <w:p w14:paraId="1BED8223" w14:textId="59CB3382" w:rsidR="006F5DED" w:rsidRPr="006576A3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>adj. (</w:t>
      </w: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>有关</w:t>
      </w: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>)</w:t>
      </w: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>道德的，</w:t>
      </w: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 xml:space="preserve"> </w:t>
      </w: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>伦理的，</w:t>
      </w: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 xml:space="preserve"> </w:t>
      </w: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>合乎道德的</w:t>
      </w:r>
    </w:p>
    <w:p w14:paraId="60E2CF7C" w14:textId="45836F91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I have an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ethical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and a moral obligation to my client.</w:t>
      </w:r>
    </w:p>
    <w:p w14:paraId="783EBDC2" w14:textId="5E5BD4C8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我对我的当事人负有道义上的责任。</w:t>
      </w:r>
    </w:p>
    <w:p w14:paraId="1A02AE7E" w14:textId="3CF01B37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Is this an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ethical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ideal?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这是种合乎道德的概念吗？</w:t>
      </w:r>
    </w:p>
    <w:p w14:paraId="73ECEAB7" w14:textId="7F5A54FB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the moral and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ethical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standard.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道德和伦理标准</w:t>
      </w:r>
    </w:p>
    <w:p w14:paraId="079088C2" w14:textId="2FC9C4AB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ethical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issues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伦理问题，道德问题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ethical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education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道德教育，伦理教育</w:t>
      </w:r>
    </w:p>
    <w:p w14:paraId="48BB441B" w14:textId="492F81C9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6F5DED">
        <w:rPr>
          <w:rFonts w:ascii="Segoe UI Symbol" w:eastAsia="微软雅黑" w:hAnsi="Segoe UI Symbol" w:cs="Segoe UI Symbol"/>
          <w:sz w:val="28"/>
          <w:szCs w:val="26"/>
        </w:rPr>
        <w:t>▷</w:t>
      </w:r>
      <w:r w:rsidRPr="006F5DED">
        <w:rPr>
          <w:rFonts w:ascii="Arial" w:eastAsia="微软雅黑" w:hAnsi="Arial" w:cs="AppleSystemUIFont"/>
          <w:sz w:val="28"/>
          <w:szCs w:val="26"/>
        </w:rPr>
        <w:t xml:space="preserve"> ethic n. </w:t>
      </w:r>
      <w:r w:rsidRPr="006F5DED">
        <w:rPr>
          <w:rFonts w:ascii="Arial" w:eastAsia="微软雅黑" w:hAnsi="Arial" w:cs="AppleSystemUIFont"/>
          <w:sz w:val="28"/>
          <w:szCs w:val="26"/>
        </w:rPr>
        <w:t>伦理，伦理学，道德学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6F5DED">
        <w:rPr>
          <w:rFonts w:ascii="Arial" w:eastAsia="微软雅黑" w:hAnsi="Arial" w:cs="AppleSystemUIFont"/>
          <w:sz w:val="28"/>
          <w:szCs w:val="26"/>
        </w:rPr>
        <w:t>复数</w:t>
      </w:r>
      <w:r w:rsidRPr="006F5DED">
        <w:rPr>
          <w:rFonts w:ascii="Arial" w:eastAsia="微软雅黑" w:hAnsi="Arial" w:cs="AppleSystemUIFont"/>
          <w:sz w:val="28"/>
          <w:szCs w:val="26"/>
        </w:rPr>
        <w:t xml:space="preserve"> ethics </w:t>
      </w:r>
    </w:p>
    <w:p w14:paraId="0C327395" w14:textId="4A1DA3AF" w:rsidR="006F5DED" w:rsidRPr="00424C96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6F5DED">
        <w:rPr>
          <w:rFonts w:ascii="Segoe UI Symbol" w:eastAsia="微软雅黑" w:hAnsi="Segoe UI Symbol" w:cs="Segoe UI Symbol"/>
          <w:sz w:val="28"/>
          <w:szCs w:val="26"/>
        </w:rPr>
        <w:t>▷</w:t>
      </w:r>
      <w:r w:rsidRPr="006F5DED">
        <w:rPr>
          <w:rFonts w:ascii="Arial" w:eastAsia="微软雅黑" w:hAnsi="Arial" w:cs="AppleSystemUIFont"/>
          <w:sz w:val="28"/>
          <w:szCs w:val="26"/>
        </w:rPr>
        <w:t xml:space="preserve"> ethicist n </w:t>
      </w:r>
      <w:r w:rsidRPr="006F5DED">
        <w:rPr>
          <w:rFonts w:ascii="Arial" w:eastAsia="微软雅黑" w:hAnsi="Arial" w:cs="AppleSystemUIFont"/>
          <w:sz w:val="28"/>
          <w:szCs w:val="26"/>
        </w:rPr>
        <w:t>伦理学家，伦理学者</w:t>
      </w:r>
    </w:p>
    <w:p w14:paraId="0688C9D0" w14:textId="4AC89035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6576A3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6576A3">
        <w:rPr>
          <w:rFonts w:ascii="Arial" w:eastAsia="微软雅黑" w:hAnsi="Arial" w:cs="AppleSystemUIFont"/>
          <w:b/>
          <w:bCs/>
          <w:sz w:val="32"/>
          <w:szCs w:val="44"/>
        </w:rPr>
        <w:t>ongoing</w:t>
      </w:r>
      <w:r w:rsidRPr="006576A3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[ˈɒnɡəʊɪŋ] </w:t>
      </w:r>
    </w:p>
    <w:p w14:paraId="48B2EA42" w14:textId="606BB165" w:rsidR="006F5DED" w:rsidRPr="006576A3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 xml:space="preserve">adj. </w:t>
      </w:r>
      <w:r w:rsidRPr="006576A3">
        <w:rPr>
          <w:rFonts w:ascii="Arial" w:eastAsia="微软雅黑" w:hAnsi="Arial" w:cs="AppleSystemUIFont"/>
          <w:color w:val="1106FB"/>
          <w:sz w:val="28"/>
          <w:szCs w:val="26"/>
        </w:rPr>
        <w:t>持续存在的，仍在进行的，不断发展的</w:t>
      </w:r>
    </w:p>
    <w:p w14:paraId="12EF4FA7" w14:textId="7A1381DF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an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ongoing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debate/discussion/process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持续的辩论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讨论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过程</w:t>
      </w:r>
    </w:p>
    <w:p w14:paraId="0C641B81" w14:textId="307ADDE5" w:rsidR="006F5DED" w:rsidRP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The police investigation is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ongoing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警方的调查在持续进行中。</w:t>
      </w:r>
    </w:p>
    <w:p w14:paraId="777FD10B" w14:textId="4343E579" w:rsidR="006F5DED" w:rsidRPr="006576A3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6576A3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6576A3">
        <w:rPr>
          <w:rFonts w:ascii="Arial" w:eastAsia="微软雅黑" w:hAnsi="Arial" w:cs="AppleSystemUIFont"/>
          <w:b/>
          <w:bCs/>
          <w:sz w:val="32"/>
          <w:szCs w:val="44"/>
        </w:rPr>
        <w:t>dramatic</w:t>
      </w:r>
      <w:r w:rsidRPr="006576A3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[drəˈmætɪk] </w:t>
      </w:r>
    </w:p>
    <w:p w14:paraId="7D838123" w14:textId="0222AA77" w:rsidR="006F5DED" w:rsidRP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adj.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="006F5DED" w:rsidRPr="006576A3">
        <w:rPr>
          <w:rFonts w:ascii="Arial" w:eastAsia="微软雅黑" w:hAnsi="Arial" w:cs="AppleSystemUIFont"/>
          <w:color w:val="1106FB"/>
          <w:sz w:val="28"/>
          <w:szCs w:val="26"/>
        </w:rPr>
        <w:t xml:space="preserve"> </w:t>
      </w:r>
      <w:r w:rsidR="006F5DED" w:rsidRPr="006576A3">
        <w:rPr>
          <w:rFonts w:ascii="Arial" w:eastAsia="微软雅黑" w:hAnsi="Arial" w:cs="AppleSystemUIFont"/>
          <w:color w:val="1106FB"/>
          <w:sz w:val="28"/>
          <w:szCs w:val="26"/>
        </w:rPr>
        <w:t>突然的，巨大的，令人吃惊的</w:t>
      </w:r>
    </w:p>
    <w:p w14:paraId="38FE1C84" w14:textId="77777777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6F5DED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dramatic </w:t>
      </w:r>
      <w:r w:rsidRPr="006F5DED">
        <w:rPr>
          <w:rFonts w:ascii="Arial" w:eastAsia="微软雅黑" w:hAnsi="Arial" w:cs="AppleSystemUIFont"/>
          <w:sz w:val="28"/>
          <w:szCs w:val="26"/>
        </w:rPr>
        <w:t>increase/fall/change/improvement </w:t>
      </w:r>
    </w:p>
    <w:p w14:paraId="0D802663" w14:textId="63E5B21D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6F5DED">
        <w:rPr>
          <w:rFonts w:ascii="Arial" w:eastAsia="微软雅黑" w:hAnsi="Arial" w:cs="AppleSystemUIFont"/>
          <w:sz w:val="28"/>
          <w:szCs w:val="26"/>
        </w:rPr>
        <w:t>暴涨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6F5DED">
        <w:rPr>
          <w:rFonts w:ascii="Arial" w:eastAsia="微软雅黑" w:hAnsi="Arial" w:cs="AppleSystemUIFont"/>
          <w:sz w:val="28"/>
          <w:szCs w:val="26"/>
        </w:rPr>
        <w:t>暴跌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6F5DED">
        <w:rPr>
          <w:rFonts w:ascii="Arial" w:eastAsia="微软雅黑" w:hAnsi="Arial" w:cs="AppleSystemUIFont"/>
          <w:sz w:val="28"/>
          <w:szCs w:val="26"/>
        </w:rPr>
        <w:t>巨变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6F5DED">
        <w:rPr>
          <w:rFonts w:ascii="Arial" w:eastAsia="微软雅黑" w:hAnsi="Arial" w:cs="AppleSystemUIFont"/>
          <w:sz w:val="28"/>
          <w:szCs w:val="26"/>
        </w:rPr>
        <w:t>巨大的改进</w:t>
      </w:r>
    </w:p>
    <w:p w14:paraId="084D4AB5" w14:textId="399902E1" w:rsidR="006F5DED" w:rsidRP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6576A3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6576A3">
        <w:rPr>
          <w:rFonts w:ascii="Arial" w:eastAsia="微软雅黑" w:hAnsi="Arial" w:cs="AppleSystemUIFontBold"/>
          <w:color w:val="1106FB"/>
          <w:sz w:val="28"/>
          <w:szCs w:val="26"/>
        </w:rPr>
        <w:t>激动人心的，引人注目的，给人印象深刻的</w:t>
      </w:r>
    </w:p>
    <w:p w14:paraId="2BA9502F" w14:textId="4F430844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dramatic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victory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激动人心的胜利</w:t>
      </w:r>
    </w:p>
    <w:p w14:paraId="5D782439" w14:textId="054F831A" w:rsidR="006F5DED" w:rsidRP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6576A3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 w:rsidR="006F5DED" w:rsidRPr="006576A3">
        <w:rPr>
          <w:rFonts w:ascii="Arial" w:eastAsia="微软雅黑" w:hAnsi="Arial" w:cs="AppleSystemUIFontBold"/>
          <w:color w:val="1106FB"/>
          <w:sz w:val="28"/>
          <w:szCs w:val="26"/>
        </w:rPr>
        <w:t>戏剧的，有关戏剧的，戏剧学的</w:t>
      </w:r>
    </w:p>
    <w:p w14:paraId="5F5B63BF" w14:textId="3C2BBC97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 local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dramatic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society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地方戏剧协会</w:t>
      </w:r>
    </w:p>
    <w:p w14:paraId="500E80DC" w14:textId="049A2004" w:rsidR="006F5DED" w:rsidRPr="006576A3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④ </w:t>
      </w:r>
      <w:r w:rsidR="006F5DED" w:rsidRPr="006576A3">
        <w:rPr>
          <w:rFonts w:ascii="Arial" w:eastAsia="微软雅黑" w:hAnsi="Arial" w:cs="AppleSystemUIFontBold"/>
          <w:color w:val="1106FB"/>
          <w:sz w:val="28"/>
          <w:szCs w:val="26"/>
        </w:rPr>
        <w:t>戏剧性的，戏剧般的，夸张做作的</w:t>
      </w:r>
    </w:p>
    <w:p w14:paraId="585B5024" w14:textId="1767A877" w:rsidR="006F5DED" w:rsidRPr="006F5DED" w:rsidRDefault="006576A3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He flung out his arms in a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dramatic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gesture.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他夸张地张开双臂。</w:t>
      </w:r>
    </w:p>
    <w:p w14:paraId="1F0007F8" w14:textId="5C9DC24B" w:rsidR="006F5DED" w:rsidRPr="006576A3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6576A3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6576A3">
        <w:rPr>
          <w:rFonts w:ascii="Arial" w:eastAsia="微软雅黑" w:hAnsi="Arial" w:cs="AppleSystemUIFont"/>
          <w:b/>
          <w:bCs/>
          <w:sz w:val="32"/>
          <w:szCs w:val="44"/>
        </w:rPr>
        <w:t xml:space="preserve">robust </w:t>
      </w:r>
      <w:r w:rsidRPr="006576A3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>[rəʊˈbʌst]</w:t>
      </w:r>
    </w:p>
    <w:p w14:paraId="5F3E77EE" w14:textId="03D5C5E2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>adj</w:t>
      </w:r>
      <w:r w:rsidRPr="008B2382">
        <w:rPr>
          <w:rFonts w:ascii="Arial" w:eastAsiaTheme="minorEastAsia" w:hAnsi="Arial" w:cs="Arial"/>
          <w:color w:val="1106FB"/>
          <w:sz w:val="28"/>
          <w:szCs w:val="28"/>
        </w:rPr>
        <w:t xml:space="preserve">. </w:t>
      </w:r>
      <w:r w:rsidRPr="008B2382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强健的，强壮的</w:t>
      </w:r>
    </w:p>
    <w:p w14:paraId="2089902C" w14:textId="1AB5BE63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She was almost 90, but still very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robust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她将近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90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岁了，但身体仍然十分强健</w:t>
      </w:r>
    </w:p>
    <w:p w14:paraId="586CA247" w14:textId="24CA86DB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结实的，耐用的，坚固的</w:t>
      </w:r>
    </w:p>
    <w:p w14:paraId="4022F75B" w14:textId="30E45B8A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robust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piece of equipment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经久耐用的设备</w:t>
      </w:r>
    </w:p>
    <w:p w14:paraId="187842B1" w14:textId="190143DE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>
        <w:rPr>
          <w:rFonts w:ascii="PingFang SC" w:eastAsia="PingFang SC" w:hAnsiTheme="minorHAnsi" w:cs="PingFang SC"/>
          <w:color w:val="1106FB"/>
          <w:sz w:val="28"/>
          <w:szCs w:val="28"/>
        </w:rPr>
        <w:t>(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体制或机构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) 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强劲的，富有活力的</w:t>
      </w:r>
    </w:p>
    <w:p w14:paraId="07B2CEB8" w14:textId="6555FAEA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robust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economic growth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强劲的经济增长</w:t>
      </w:r>
    </w:p>
    <w:p w14:paraId="3330A09C" w14:textId="31DB53AD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④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坚定的，信心十足的</w:t>
      </w:r>
    </w:p>
    <w:p w14:paraId="6B8E3F89" w14:textId="53F78610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It was a typically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robust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performance by the Foreign Secretary.</w:t>
      </w:r>
    </w:p>
    <w:p w14:paraId="4B2853D2" w14:textId="0D4EDE77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这是外交大臣典型的有信心的表现。</w:t>
      </w:r>
    </w:p>
    <w:p w14:paraId="41594EE8" w14:textId="0A64264F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"/>
          <w:b/>
          <w:bCs/>
          <w:sz w:val="32"/>
          <w:szCs w:val="44"/>
        </w:rPr>
        <w:t>adolescent</w:t>
      </w:r>
      <w:r w:rsidRPr="006F5DED">
        <w:rPr>
          <w:rFonts w:ascii="Arial" w:eastAsia="微软雅黑" w:hAnsi="Arial" w:cs="AppleSystemUIFont"/>
          <w:sz w:val="28"/>
          <w:szCs w:val="42"/>
        </w:rPr>
        <w:t xml:space="preserve"> 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[ˌædəˈlesnt] </w:t>
      </w:r>
    </w:p>
    <w:p w14:paraId="1A34DF98" w14:textId="61F6BD1D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42"/>
        </w:rPr>
      </w:pPr>
      <w:r w:rsidRPr="008B2382">
        <w:rPr>
          <w:rFonts w:ascii="Arial" w:eastAsia="微软雅黑" w:hAnsi="Arial" w:cs="AppleSystemUIFont" w:hint="eastAsia"/>
          <w:color w:val="1106FB"/>
          <w:sz w:val="28"/>
          <w:szCs w:val="42"/>
        </w:rPr>
        <w:t>a</w:t>
      </w:r>
      <w:r w:rsidRPr="008B2382">
        <w:rPr>
          <w:rFonts w:ascii="Arial" w:eastAsia="微软雅黑" w:hAnsi="Arial" w:cs="AppleSystemUIFont"/>
          <w:color w:val="1106FB"/>
          <w:sz w:val="28"/>
          <w:szCs w:val="42"/>
        </w:rPr>
        <w:t xml:space="preserve">dj. 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42"/>
        </w:rPr>
        <w:t>青少年的，青春期的，未成熟的</w:t>
      </w:r>
    </w:p>
    <w:p w14:paraId="59CD60B9" w14:textId="45853B92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adolescent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boys/girls/experiences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青春期的男孩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女孩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经历</w:t>
      </w:r>
    </w:p>
    <w:p w14:paraId="370471C6" w14:textId="234B31D3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6F5DED">
        <w:rPr>
          <w:rFonts w:ascii="Segoe UI Symbol" w:eastAsia="微软雅黑" w:hAnsi="Segoe UI Symbol" w:cs="Segoe UI Symbol"/>
          <w:sz w:val="28"/>
          <w:szCs w:val="26"/>
        </w:rPr>
        <w:t>▷</w:t>
      </w:r>
      <w:r w:rsidRPr="006F5DED">
        <w:rPr>
          <w:rFonts w:ascii="Arial" w:eastAsia="微软雅黑" w:hAnsi="Arial" w:cs="AppleSystemUIFont"/>
          <w:sz w:val="28"/>
          <w:szCs w:val="26"/>
        </w:rPr>
        <w:t xml:space="preserve"> n. </w:t>
      </w:r>
      <w:r w:rsidRPr="006F5DED">
        <w:rPr>
          <w:rFonts w:ascii="Arial" w:eastAsia="微软雅黑" w:hAnsi="Arial" w:cs="AppleSystemUIFont"/>
          <w:sz w:val="28"/>
          <w:szCs w:val="26"/>
        </w:rPr>
        <w:t>青少年</w:t>
      </w:r>
    </w:p>
    <w:p w14:paraId="408D873B" w14:textId="772BE9D0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"/>
          <w:b/>
          <w:bCs/>
          <w:sz w:val="32"/>
          <w:szCs w:val="44"/>
        </w:rPr>
        <w:t>adequate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[ˈædɪkwət]</w:t>
      </w:r>
    </w:p>
    <w:p w14:paraId="1089B528" w14:textId="4EF8AA63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Arial" w:eastAsia="微软雅黑" w:hAnsi="Arial" w:cs="AppleSystemUIFont" w:hint="eastAsia"/>
          <w:color w:val="1106FB"/>
          <w:sz w:val="28"/>
          <w:szCs w:val="26"/>
        </w:rPr>
        <w:t>a</w:t>
      </w:r>
      <w:r w:rsidRPr="008B2382">
        <w:rPr>
          <w:rFonts w:ascii="Arial" w:eastAsia="微软雅黑" w:hAnsi="Arial" w:cs="AppleSystemUIFont"/>
          <w:color w:val="1106FB"/>
          <w:sz w:val="28"/>
          <w:szCs w:val="26"/>
        </w:rPr>
        <w:t xml:space="preserve">dj. 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足够的，合格的，合乎需要的</w:t>
      </w:r>
    </w:p>
    <w:p w14:paraId="6C11C238" w14:textId="214EF944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an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adequate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supply of hot water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热水供应充足</w:t>
      </w:r>
    </w:p>
    <w:p w14:paraId="0054D5B5" w14:textId="0836F08B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He didn't give an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adequate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answer to the question.</w:t>
      </w:r>
    </w:p>
    <w:p w14:paraId="519741DE" w14:textId="3EB6BC51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他没有对这个问题作出满意的答复。</w:t>
      </w:r>
    </w:p>
    <w:p w14:paraId="32C6B592" w14:textId="2B967B63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training that is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adequate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to meet the future needs of industry</w:t>
      </w:r>
    </w:p>
    <w:p w14:paraId="39F944D3" w14:textId="2435D886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足以满足未来工业需要的培训</w:t>
      </w:r>
    </w:p>
    <w:p w14:paraId="2AD23808" w14:textId="5A61D49B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"/>
          <w:b/>
          <w:bCs/>
          <w:sz w:val="32"/>
          <w:szCs w:val="44"/>
        </w:rPr>
        <w:t>complicated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[ˈkɒmplɪkeɪtɪd] </w:t>
      </w:r>
    </w:p>
    <w:p w14:paraId="5DBC5B87" w14:textId="5F6041BD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Arial" w:eastAsia="微软雅黑" w:hAnsi="Arial" w:cs="AppleSystemUIFont" w:hint="eastAsia"/>
          <w:color w:val="1106FB"/>
          <w:sz w:val="28"/>
          <w:szCs w:val="26"/>
        </w:rPr>
        <w:t>a</w:t>
      </w:r>
      <w:r w:rsidRPr="008B2382">
        <w:rPr>
          <w:rFonts w:ascii="Arial" w:eastAsia="微软雅黑" w:hAnsi="Arial" w:cs="AppleSystemUIFont"/>
          <w:color w:val="1106FB"/>
          <w:sz w:val="28"/>
          <w:szCs w:val="26"/>
        </w:rPr>
        <w:t xml:space="preserve">dj. 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复杂的，难懂的</w:t>
      </w:r>
    </w:p>
    <w:p w14:paraId="6ECCC949" w14:textId="6DCF56FF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complicated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system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复杂的系统</w:t>
      </w:r>
    </w:p>
    <w:p w14:paraId="23C3ED52" w14:textId="2AAB0D5E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The instructions look very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complicated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这说明书看起来很难懂。</w:t>
      </w:r>
    </w:p>
    <w:p w14:paraId="60B7B582" w14:textId="77777777" w:rsid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It's all very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complicated</w:t>
      </w:r>
      <w:r w:rsidR="006F5DED" w:rsidRPr="006F5DED">
        <w:rPr>
          <w:rFonts w:ascii="Arial" w:eastAsia="微软雅黑" w:hAnsi="Arial" w:cs="Helvetica Neue"/>
          <w:sz w:val="28"/>
          <w:szCs w:val="26"/>
        </w:rPr>
        <w:t>─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but I'll try and explain.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</w:p>
    <w:p w14:paraId="472CF25E" w14:textId="5E363CC0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尽管这一切都很难理解，但我会尽力解释。</w:t>
      </w:r>
    </w:p>
    <w:p w14:paraId="225AE694" w14:textId="31563A80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"/>
          <w:b/>
          <w:bCs/>
          <w:sz w:val="32"/>
          <w:szCs w:val="44"/>
        </w:rPr>
        <w:t>distinctive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[dɪˈstɪŋktɪv] </w:t>
      </w:r>
    </w:p>
    <w:p w14:paraId="144C7ADC" w14:textId="58049C68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42"/>
        </w:rPr>
      </w:pPr>
      <w:r w:rsidRPr="008B2382">
        <w:rPr>
          <w:rFonts w:ascii="Arial" w:eastAsia="微软雅黑" w:hAnsi="Arial" w:cs="AppleSystemUIFont"/>
          <w:color w:val="1106FB"/>
          <w:sz w:val="28"/>
          <w:szCs w:val="42"/>
        </w:rPr>
        <w:t xml:space="preserve">adj. </w:t>
      </w:r>
      <w:r w:rsidRPr="008B2382">
        <w:rPr>
          <w:rFonts w:ascii="Arial" w:eastAsia="微软雅黑" w:hAnsi="Arial" w:cs="AppleSystemUIFont"/>
          <w:color w:val="1106FB"/>
          <w:sz w:val="28"/>
          <w:szCs w:val="42"/>
        </w:rPr>
        <w:t>独特的，特别的，有特色的</w:t>
      </w:r>
    </w:p>
    <w:p w14:paraId="2DDCC79C" w14:textId="64533182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clothes with a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distinctive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style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式样独特的衣服</w:t>
      </w:r>
    </w:p>
    <w:p w14:paraId="09E2673E" w14:textId="5C0691AC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The male bird has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distinctive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white markings on its head.</w:t>
      </w:r>
    </w:p>
    <w:p w14:paraId="79DEFBE6" w14:textId="013AEB1B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雄鸟的头上有明显的白色斑纹。</w:t>
      </w:r>
    </w:p>
    <w:p w14:paraId="7A729D3D" w14:textId="602227EB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"/>
          <w:b/>
          <w:bCs/>
          <w:sz w:val="32"/>
          <w:szCs w:val="44"/>
        </w:rPr>
        <w:t>domestic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[dəˈmestɪk] </w:t>
      </w:r>
    </w:p>
    <w:p w14:paraId="1A072293" w14:textId="5760373E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adj.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本国的，国内的</w:t>
      </w:r>
    </w:p>
    <w:p w14:paraId="46C2131C" w14:textId="3B96FB71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domestic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flights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国内航班</w:t>
      </w:r>
    </w:p>
    <w:p w14:paraId="1E63EDB2" w14:textId="3626CF06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家用的，家庭的，家务的</w:t>
      </w:r>
    </w:p>
    <w:p w14:paraId="456D32FE" w14:textId="618EE381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domestic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service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家政服务</w:t>
      </w:r>
    </w:p>
    <w:p w14:paraId="094A146A" w14:textId="3C3CEEEF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8B2382">
        <w:rPr>
          <w:rFonts w:ascii="PingFang SC" w:eastAsia="PingFang SC" w:hAnsiTheme="minorHAnsi" w:cs="PingFang SC" w:hint="eastAsia"/>
          <w:color w:val="000000" w:themeColor="text1"/>
          <w:sz w:val="28"/>
          <w:szCs w:val="28"/>
        </w:rPr>
        <w:t xml:space="preserve">③ </w:t>
      </w:r>
      <w:r w:rsidR="006F5DED" w:rsidRPr="006F5DED">
        <w:rPr>
          <w:rFonts w:ascii="Arial" w:eastAsia="微软雅黑" w:hAnsi="Arial" w:cs="AppleSystemUIFontBold"/>
          <w:sz w:val="28"/>
          <w:szCs w:val="26"/>
        </w:rPr>
        <w:t>喜爱家庭生活的</w:t>
      </w:r>
      <w:r w:rsidR="006F5DED">
        <w:rPr>
          <w:rFonts w:ascii="Arial" w:eastAsia="微软雅黑" w:hAnsi="Arial" w:cs="AppleSystemUIFontBold"/>
          <w:sz w:val="28"/>
          <w:szCs w:val="26"/>
        </w:rPr>
        <w:t>，</w:t>
      </w:r>
      <w:r w:rsidR="006F5DED" w:rsidRPr="006F5DED">
        <w:rPr>
          <w:rFonts w:ascii="Arial" w:eastAsia="微软雅黑" w:hAnsi="Arial" w:cs="AppleSystemUIFontBold"/>
          <w:sz w:val="28"/>
          <w:szCs w:val="26"/>
        </w:rPr>
        <w:t>享受家庭乐趣的</w:t>
      </w:r>
      <w:r w:rsidR="006F5DED">
        <w:rPr>
          <w:rFonts w:ascii="Arial" w:eastAsia="微软雅黑" w:hAnsi="Arial" w:cs="AppleSystemUIFontBold"/>
          <w:sz w:val="28"/>
          <w:szCs w:val="26"/>
        </w:rPr>
        <w:t>，</w:t>
      </w:r>
      <w:r w:rsidR="006F5DED" w:rsidRPr="006F5DED">
        <w:rPr>
          <w:rFonts w:ascii="Arial" w:eastAsia="微软雅黑" w:hAnsi="Arial" w:cs="AppleSystemUIFontBold"/>
          <w:sz w:val="28"/>
          <w:szCs w:val="26"/>
        </w:rPr>
        <w:t>乐于操持家务的</w:t>
      </w:r>
    </w:p>
    <w:p w14:paraId="616E890D" w14:textId="470F9312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I'm not a very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domestic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sort of person.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我不是那种很喜欢待在家里的人。</w:t>
      </w:r>
    </w:p>
    <w:p w14:paraId="688CA2B8" w14:textId="660D22C1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42"/>
        </w:rPr>
      </w:pPr>
      <w:r w:rsidRPr="008B2382">
        <w:rPr>
          <w:rFonts w:ascii="PingFang SC" w:eastAsia="PingFang SC" w:hAnsiTheme="minorHAnsi" w:cs="PingFang SC" w:hint="eastAsia"/>
          <w:color w:val="1106FB"/>
          <w:sz w:val="28"/>
          <w:szCs w:val="28"/>
        </w:rPr>
        <w:t>④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 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驯养的，作宠物饲养的，非野生的</w:t>
      </w:r>
    </w:p>
    <w:p w14:paraId="764B555E" w14:textId="69592D87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"/>
          <w:b/>
          <w:bCs/>
          <w:sz w:val="32"/>
          <w:szCs w:val="44"/>
        </w:rPr>
        <w:t>inferior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[ɪnˈfɪəriə(r)] </w:t>
      </w:r>
    </w:p>
    <w:p w14:paraId="4316DFE6" w14:textId="5224669E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Arial" w:eastAsiaTheme="minorEastAsia" w:hAnsi="Arial" w:cs="Arial"/>
          <w:color w:val="1106FB"/>
          <w:sz w:val="28"/>
          <w:szCs w:val="28"/>
        </w:rPr>
        <w:t xml:space="preserve">adj. </w:t>
      </w:r>
      <w:r w:rsidRPr="008B2382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较差的，次的，比不上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…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的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 xml:space="preserve"> + to</w:t>
      </w:r>
    </w:p>
    <w:p w14:paraId="17CAC329" w14:textId="28A51792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of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inferior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quality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劣质的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inferior goods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劣质商品</w:t>
      </w:r>
    </w:p>
    <w:p w14:paraId="1E806666" w14:textId="126345AD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to make sb feel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>inferior </w:t>
      </w:r>
      <w:r w:rsidRPr="00907E0E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使某人自惭形秽</w:t>
      </w:r>
    </w:p>
    <w:p w14:paraId="3EE519AB" w14:textId="0B986020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Modern music is often considered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inferior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to that of the past.</w:t>
      </w:r>
    </w:p>
    <w:p w14:paraId="76167AF4" w14:textId="6FAC544F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现代音乐常被认为不如过去的。</w:t>
      </w:r>
    </w:p>
    <w:p w14:paraId="292FF94B" w14:textId="3CBF5A8E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级别低的，较低的</w:t>
      </w:r>
    </w:p>
    <w:p w14:paraId="0A89C9E8" w14:textId="0B5619B1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an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inferior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officer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下级军官</w:t>
      </w:r>
    </w:p>
    <w:p w14:paraId="7DF94C65" w14:textId="028764D3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"/>
          <w:b/>
          <w:bCs/>
          <w:sz w:val="32"/>
          <w:szCs w:val="44"/>
        </w:rPr>
        <w:t>hostile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[ˈhɒstaɪl] </w:t>
      </w:r>
    </w:p>
    <w:p w14:paraId="5FF4BA06" w14:textId="25E13DC9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>adj</w:t>
      </w:r>
      <w:r w:rsidRPr="008B2382">
        <w:rPr>
          <w:rFonts w:ascii="Arial" w:eastAsiaTheme="minorEastAsia" w:hAnsi="Arial" w:cs="Arial"/>
          <w:color w:val="1106FB"/>
          <w:sz w:val="28"/>
          <w:szCs w:val="28"/>
        </w:rPr>
        <w:t xml:space="preserve">. </w:t>
      </w:r>
      <w:r w:rsidRPr="008B2382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敌意的，敌对的</w:t>
      </w:r>
    </w:p>
    <w:p w14:paraId="040354AE" w14:textId="20FF0951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She was openly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hostile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towards her parents.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她公然对抗她的父母。</w:t>
      </w:r>
    </w:p>
    <w:p w14:paraId="0ED43C14" w14:textId="66F9CF51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坚决否定，强烈反对</w:t>
      </w:r>
    </w:p>
    <w:p w14:paraId="469B19A6" w14:textId="4AAC0CAE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hostile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to the idea of change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强烈反对变革</w:t>
      </w:r>
    </w:p>
    <w:p w14:paraId="4733CB2C" w14:textId="563F5DA3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有阻碍的，不利的</w:t>
      </w:r>
    </w:p>
    <w:p w14:paraId="7CB79493" w14:textId="05347DA4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hostile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conditions for plants to grow in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不利于植物生长的环境</w:t>
      </w:r>
    </w:p>
    <w:p w14:paraId="29CBB86D" w14:textId="74A3F3EA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PingFang SC" w:eastAsia="PingFang SC" w:hAnsiTheme="minorHAnsi" w:cs="PingFang SC" w:hint="eastAsia"/>
          <w:color w:val="1106FB"/>
          <w:sz w:val="28"/>
          <w:szCs w:val="28"/>
        </w:rPr>
        <w:t>④</w:t>
      </w: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敌军的，敌人的</w:t>
      </w:r>
    </w:p>
    <w:p w14:paraId="14F0839D" w14:textId="50D151EA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hostile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territory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敌方领土</w:t>
      </w:r>
    </w:p>
    <w:p w14:paraId="69F5D6FA" w14:textId="1C310963" w:rsidR="006F5DED" w:rsidRPr="008B2382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Bold"/>
          <w:b/>
          <w:bCs/>
          <w:sz w:val="32"/>
          <w:szCs w:val="44"/>
        </w:rPr>
        <w:t xml:space="preserve">identical </w:t>
      </w:r>
      <w:r w:rsidRPr="008B2382">
        <w:rPr>
          <w:rFonts w:ascii="Arial" w:eastAsia="微软雅黑" w:hAnsi="Arial" w:cs="AppleSystemUIFontBold"/>
          <w:color w:val="808080" w:themeColor="background1" w:themeShade="80"/>
          <w:sz w:val="28"/>
          <w:szCs w:val="42"/>
        </w:rPr>
        <w:t>[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>aɪˈdentɪkl]</w:t>
      </w:r>
      <w:r w:rsidRPr="008B2382">
        <w:rPr>
          <w:rFonts w:ascii="Arial" w:eastAsia="微软雅黑" w:hAnsi="Arial" w:cs="AppleSystemUIFontBold"/>
          <w:color w:val="808080" w:themeColor="background1" w:themeShade="80"/>
          <w:sz w:val="28"/>
          <w:szCs w:val="42"/>
        </w:rPr>
        <w:t xml:space="preserve"> </w:t>
      </w:r>
    </w:p>
    <w:p w14:paraId="174536D3" w14:textId="00341F11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adj.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Pr="008B2382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完全同样的，相同的</w:t>
      </w:r>
    </w:p>
    <w:p w14:paraId="376489F6" w14:textId="42D39AFA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Her dress is almost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identical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to mine.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她的连衣裙和我的几乎一模一样。</w:t>
      </w:r>
    </w:p>
    <w:p w14:paraId="1508B951" w14:textId="468704F9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 row of </w:t>
      </w:r>
      <w:r w:rsidR="006F5DED" w:rsidRPr="00907E0E">
        <w:rPr>
          <w:rFonts w:ascii="Arial" w:eastAsia="微软雅黑" w:hAnsi="Arial" w:cs="AppleSystemUIFont"/>
          <w:color w:val="FF0000"/>
          <w:sz w:val="28"/>
          <w:szCs w:val="26"/>
        </w:rPr>
        <w:t xml:space="preserve">identical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houses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完全一样的一排房子</w:t>
      </w:r>
    </w:p>
    <w:p w14:paraId="0ABA198B" w14:textId="46DC3836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6F5DED" w:rsidRPr="008B2382">
        <w:rPr>
          <w:rFonts w:ascii="Arial" w:eastAsia="微软雅黑" w:hAnsi="Arial" w:cs="AppleSystemUIFontBold"/>
          <w:color w:val="1106FB"/>
          <w:sz w:val="28"/>
          <w:szCs w:val="26"/>
        </w:rPr>
        <w:t>同一的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 xml:space="preserve"> = the same</w:t>
      </w:r>
    </w:p>
    <w:p w14:paraId="2072970E" w14:textId="18460C35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This is the identical room we stayed in last year.</w:t>
      </w:r>
    </w:p>
    <w:p w14:paraId="60C1F403" w14:textId="524F0B98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这就是我们去年住的那个房间</w:t>
      </w:r>
    </w:p>
    <w:p w14:paraId="0BBB1473" w14:textId="1BB2C785" w:rsidR="006F5DED" w:rsidRPr="006F5DED" w:rsidRDefault="006F5DED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8B2382">
        <w:rPr>
          <w:rFonts w:ascii="Arial" w:eastAsia="微软雅黑" w:hAnsi="Arial" w:cs="Arial"/>
          <w:b/>
          <w:bCs/>
          <w:sz w:val="32"/>
          <w:szCs w:val="40"/>
        </w:rPr>
        <w:t xml:space="preserve">▲ </w:t>
      </w:r>
      <w:r w:rsidRPr="008B2382">
        <w:rPr>
          <w:rFonts w:ascii="Arial" w:eastAsia="微软雅黑" w:hAnsi="Arial" w:cs="AppleSystemUIFont"/>
          <w:b/>
          <w:bCs/>
          <w:sz w:val="32"/>
          <w:szCs w:val="44"/>
        </w:rPr>
        <w:t>hesitant</w:t>
      </w:r>
      <w:r w:rsidRPr="008B2382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[ˈhezɪtənt] </w:t>
      </w:r>
    </w:p>
    <w:p w14:paraId="230C2ED6" w14:textId="1111BB6F" w:rsidR="006F5DED" w:rsidRPr="008B2382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8B2382">
        <w:rPr>
          <w:rFonts w:ascii="Arial" w:eastAsia="微软雅黑" w:hAnsi="Arial" w:cs="AppleSystemUIFont" w:hint="eastAsia"/>
          <w:color w:val="1106FB"/>
          <w:sz w:val="28"/>
          <w:szCs w:val="26"/>
        </w:rPr>
        <w:t>a</w:t>
      </w:r>
      <w:r w:rsidRPr="008B2382">
        <w:rPr>
          <w:rFonts w:ascii="Arial" w:eastAsia="微软雅黑" w:hAnsi="Arial" w:cs="AppleSystemUIFont"/>
          <w:color w:val="1106FB"/>
          <w:sz w:val="28"/>
          <w:szCs w:val="26"/>
        </w:rPr>
        <w:t xml:space="preserve">dj. </w:t>
      </w:r>
      <w:r w:rsidR="006F5DED" w:rsidRPr="008B2382">
        <w:rPr>
          <w:rFonts w:ascii="Arial" w:eastAsia="微软雅黑" w:hAnsi="Arial" w:cs="AppleSystemUIFont"/>
          <w:color w:val="1106FB"/>
          <w:sz w:val="28"/>
          <w:szCs w:val="26"/>
        </w:rPr>
        <w:t>犹豫的，踌躇的，不情愿的</w:t>
      </w:r>
    </w:p>
    <w:p w14:paraId="7484605B" w14:textId="4115BBB6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a </w:t>
      </w:r>
      <w:r w:rsidR="006F5DED" w:rsidRPr="008B2382">
        <w:rPr>
          <w:rFonts w:ascii="Arial" w:eastAsia="微软雅黑" w:hAnsi="Arial" w:cs="AppleSystemUIFont"/>
          <w:color w:val="FF0000"/>
          <w:sz w:val="28"/>
          <w:szCs w:val="26"/>
        </w:rPr>
        <w:t xml:space="preserve">hesitant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smile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勉强的微笑</w:t>
      </w:r>
    </w:p>
    <w:p w14:paraId="157187E9" w14:textId="2C8DA465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She's </w:t>
      </w:r>
      <w:r w:rsidR="006F5DED" w:rsidRPr="008B2382">
        <w:rPr>
          <w:rFonts w:ascii="Arial" w:eastAsia="微软雅黑" w:hAnsi="Arial" w:cs="AppleSystemUIFont"/>
          <w:color w:val="FF0000"/>
          <w:sz w:val="28"/>
          <w:szCs w:val="26"/>
        </w:rPr>
        <w:t xml:space="preserve">hesitant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about signing the contract.</w:t>
      </w:r>
    </w:p>
    <w:p w14:paraId="3F77AB12" w14:textId="50E889C9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6F5DED" w:rsidRPr="006F5DED">
        <w:rPr>
          <w:rFonts w:ascii="Arial" w:eastAsia="微软雅黑" w:hAnsi="Arial" w:cs="AppleSystemUIFont"/>
          <w:sz w:val="28"/>
          <w:szCs w:val="26"/>
        </w:rPr>
        <w:t>她对是否签这个合同还犹豫不决。</w:t>
      </w:r>
    </w:p>
    <w:p w14:paraId="6CEA9892" w14:textId="00CD4E86" w:rsidR="006F5DED" w:rsidRPr="006F5DED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 xml:space="preserve">Doctors are </w:t>
      </w:r>
      <w:r w:rsidR="006F5DED" w:rsidRPr="008B2382">
        <w:rPr>
          <w:rFonts w:ascii="Arial" w:eastAsia="微软雅黑" w:hAnsi="Arial" w:cs="AppleSystemUIFont"/>
          <w:color w:val="FF0000"/>
          <w:sz w:val="28"/>
          <w:szCs w:val="26"/>
        </w:rPr>
        <w:t xml:space="preserve">hesitant </w:t>
      </w:r>
      <w:r w:rsidR="006F5DED" w:rsidRPr="006F5DED">
        <w:rPr>
          <w:rFonts w:ascii="Arial" w:eastAsia="微软雅黑" w:hAnsi="Arial" w:cs="AppleSystemUIFont"/>
          <w:sz w:val="28"/>
          <w:szCs w:val="26"/>
        </w:rPr>
        <w:t>to comment on the new treatment.</w:t>
      </w:r>
    </w:p>
    <w:p w14:paraId="03C39AAF" w14:textId="4C4DFAF0" w:rsidR="00105009" w:rsidRDefault="008B2382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6"/>
        </w:rPr>
      </w:pPr>
      <w:r>
        <w:rPr>
          <w:rFonts w:ascii="Arial" w:eastAsia="微软雅黑" w:hAnsi="Arial" w:cs="AppleExternalUIFontSimplifiedCh"/>
          <w:sz w:val="28"/>
          <w:szCs w:val="26"/>
        </w:rPr>
        <w:tab/>
      </w:r>
      <w:r w:rsidR="006F5DED" w:rsidRPr="006F5DED">
        <w:rPr>
          <w:rFonts w:ascii="Arial" w:eastAsia="微软雅黑" w:hAnsi="Arial" w:cs="AppleExternalUIFontSimplifiedCh" w:hint="eastAsia"/>
          <w:sz w:val="28"/>
          <w:szCs w:val="26"/>
        </w:rPr>
        <w:t>医生们不愿对新疗法作出评论</w:t>
      </w:r>
    </w:p>
    <w:p w14:paraId="66A0A74C" w14:textId="0E462C6F" w:rsidR="003E01FF" w:rsidRPr="003E01FF" w:rsidRDefault="003E01FF" w:rsidP="006576A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hint="eastAsia"/>
          <w:color w:val="000000" w:themeColor="text1"/>
          <w:sz w:val="28"/>
          <w:szCs w:val="28"/>
        </w:rPr>
      </w:pPr>
      <w:r w:rsidRPr="006F5DED">
        <w:rPr>
          <w:rFonts w:ascii="Segoe UI Symbol" w:eastAsia="微软雅黑" w:hAnsi="Segoe UI Symbol" w:cs="Segoe UI Symbol"/>
          <w:sz w:val="28"/>
          <w:szCs w:val="26"/>
        </w:rPr>
        <w:t>▷</w:t>
      </w:r>
      <w:r>
        <w:rPr>
          <w:rFonts w:ascii="Segoe UI Symbol" w:eastAsia="微软雅黑" w:hAnsi="Segoe UI Symbol" w:cs="Segoe UI Symbol"/>
          <w:sz w:val="28"/>
          <w:szCs w:val="26"/>
        </w:rPr>
        <w:t xml:space="preserve"> </w:t>
      </w:r>
      <w:r w:rsidRPr="003E01FF">
        <w:rPr>
          <w:rFonts w:ascii="Segoe UI Symbol" w:eastAsia="微软雅黑" w:hAnsi="Segoe UI Symbol" w:cs="Segoe UI Symbol"/>
          <w:sz w:val="28"/>
          <w:szCs w:val="26"/>
        </w:rPr>
        <w:t>hesitate</w:t>
      </w:r>
      <w:r>
        <w:rPr>
          <w:rFonts w:ascii="Segoe UI Symbol" w:eastAsia="微软雅黑" w:hAnsi="Segoe UI Symbol" w:cs="Segoe UI Symbol"/>
          <w:sz w:val="28"/>
          <w:szCs w:val="26"/>
        </w:rPr>
        <w:t xml:space="preserve"> [</w:t>
      </w:r>
      <w:r w:rsidRPr="003E01FF">
        <w:rPr>
          <w:rFonts w:ascii="Arial" w:eastAsia="微软雅黑" w:hAnsi="Arial" w:cs="Arial"/>
          <w:sz w:val="28"/>
          <w:szCs w:val="26"/>
        </w:rPr>
        <w:t>ˈ</w:t>
      </w:r>
      <w:r w:rsidRPr="003E01FF">
        <w:rPr>
          <w:rFonts w:ascii="Segoe UI Symbol" w:eastAsia="微软雅黑" w:hAnsi="Segoe UI Symbol" w:cs="Segoe UI Symbol"/>
          <w:sz w:val="28"/>
          <w:szCs w:val="26"/>
        </w:rPr>
        <w:t>hez</w:t>
      </w:r>
      <w:r w:rsidRPr="003E01FF">
        <w:rPr>
          <w:rFonts w:ascii="Arial" w:eastAsia="微软雅黑" w:hAnsi="Arial" w:cs="Arial"/>
          <w:sz w:val="28"/>
          <w:szCs w:val="26"/>
        </w:rPr>
        <w:t>ɪ</w:t>
      </w:r>
      <w:r w:rsidRPr="003E01FF">
        <w:rPr>
          <w:rFonts w:ascii="Segoe UI Symbol" w:eastAsia="微软雅黑" w:hAnsi="Segoe UI Symbol" w:cs="Segoe UI Symbol"/>
          <w:sz w:val="28"/>
          <w:szCs w:val="26"/>
        </w:rPr>
        <w:t>te</w:t>
      </w:r>
      <w:r w:rsidRPr="003E01FF">
        <w:rPr>
          <w:rFonts w:ascii="Arial" w:eastAsia="微软雅黑" w:hAnsi="Arial" w:cs="Arial"/>
          <w:sz w:val="28"/>
          <w:szCs w:val="26"/>
        </w:rPr>
        <w:t>ɪ</w:t>
      </w:r>
      <w:r w:rsidRPr="003E01FF">
        <w:rPr>
          <w:rFonts w:ascii="Segoe UI Symbol" w:eastAsia="微软雅黑" w:hAnsi="Segoe UI Symbol" w:cs="Segoe UI Symbol"/>
          <w:sz w:val="28"/>
          <w:szCs w:val="26"/>
        </w:rPr>
        <w:t>t</w:t>
      </w:r>
      <w:r>
        <w:rPr>
          <w:rFonts w:ascii="Segoe UI Symbol" w:eastAsia="微软雅黑" w:hAnsi="Segoe UI Symbol" w:cs="Segoe UI Symbol"/>
          <w:sz w:val="28"/>
          <w:szCs w:val="26"/>
        </w:rPr>
        <w:t>] v</w:t>
      </w:r>
      <w:r>
        <w:rPr>
          <w:rFonts w:ascii="Segoe UI Symbol" w:eastAsia="微软雅黑" w:hAnsi="Segoe UI Symbol" w:cs="Segoe UI Symbol" w:hint="eastAsia"/>
          <w:sz w:val="28"/>
          <w:szCs w:val="26"/>
        </w:rPr>
        <w:t xml:space="preserve"> </w:t>
      </w:r>
      <w:r>
        <w:rPr>
          <w:rFonts w:ascii="Segoe UI Symbol" w:eastAsia="微软雅黑" w:hAnsi="Segoe UI Symbol" w:cs="Segoe UI Symbol" w:hint="eastAsia"/>
          <w:sz w:val="28"/>
          <w:szCs w:val="26"/>
        </w:rPr>
        <w:t>犹豫，踌躇</w:t>
      </w:r>
    </w:p>
    <w:sectPr w:rsidR="003E01FF" w:rsidRPr="003E01FF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7CDD7" w14:textId="77777777" w:rsidR="00C137BB" w:rsidRDefault="00C137BB" w:rsidP="002275F7">
      <w:r>
        <w:separator/>
      </w:r>
    </w:p>
  </w:endnote>
  <w:endnote w:type="continuationSeparator" w:id="0">
    <w:p w14:paraId="71A287AE" w14:textId="77777777" w:rsidR="00C137BB" w:rsidRDefault="00C137BB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E3B43" w14:textId="77777777" w:rsidR="00C137BB" w:rsidRDefault="00C137BB" w:rsidP="002275F7">
      <w:r>
        <w:separator/>
      </w:r>
    </w:p>
  </w:footnote>
  <w:footnote w:type="continuationSeparator" w:id="0">
    <w:p w14:paraId="73511C39" w14:textId="77777777" w:rsidR="00C137BB" w:rsidRDefault="00C137BB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C137BB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C137BB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7DAD"/>
    <w:rsid w:val="00097869"/>
    <w:rsid w:val="000B373A"/>
    <w:rsid w:val="000B4E00"/>
    <w:rsid w:val="000C74BB"/>
    <w:rsid w:val="000D4717"/>
    <w:rsid w:val="000D5271"/>
    <w:rsid w:val="000F7F31"/>
    <w:rsid w:val="00105009"/>
    <w:rsid w:val="00137558"/>
    <w:rsid w:val="00153A99"/>
    <w:rsid w:val="00193F81"/>
    <w:rsid w:val="001A7D20"/>
    <w:rsid w:val="001D1EB0"/>
    <w:rsid w:val="001E10DE"/>
    <w:rsid w:val="001E64D9"/>
    <w:rsid w:val="00200E6F"/>
    <w:rsid w:val="002275F7"/>
    <w:rsid w:val="0026184E"/>
    <w:rsid w:val="00291192"/>
    <w:rsid w:val="002C0DF5"/>
    <w:rsid w:val="002C6E0A"/>
    <w:rsid w:val="002F3259"/>
    <w:rsid w:val="00317494"/>
    <w:rsid w:val="00325595"/>
    <w:rsid w:val="00326EE4"/>
    <w:rsid w:val="003723FF"/>
    <w:rsid w:val="003B3BAE"/>
    <w:rsid w:val="003D3E4F"/>
    <w:rsid w:val="003E01FF"/>
    <w:rsid w:val="003E5513"/>
    <w:rsid w:val="004018EB"/>
    <w:rsid w:val="00404841"/>
    <w:rsid w:val="00424C96"/>
    <w:rsid w:val="00490539"/>
    <w:rsid w:val="004B248B"/>
    <w:rsid w:val="0052153B"/>
    <w:rsid w:val="00534E88"/>
    <w:rsid w:val="0056681A"/>
    <w:rsid w:val="005714D1"/>
    <w:rsid w:val="00581FA3"/>
    <w:rsid w:val="005D4623"/>
    <w:rsid w:val="006418B0"/>
    <w:rsid w:val="0064383C"/>
    <w:rsid w:val="006576A3"/>
    <w:rsid w:val="006778C6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3544F"/>
    <w:rsid w:val="00735B1C"/>
    <w:rsid w:val="00772BC1"/>
    <w:rsid w:val="007B6093"/>
    <w:rsid w:val="007B7D7F"/>
    <w:rsid w:val="007C7B08"/>
    <w:rsid w:val="007D6AE2"/>
    <w:rsid w:val="007E21FF"/>
    <w:rsid w:val="007F04EC"/>
    <w:rsid w:val="007F6703"/>
    <w:rsid w:val="0088163F"/>
    <w:rsid w:val="0088197B"/>
    <w:rsid w:val="00894BF7"/>
    <w:rsid w:val="008B2382"/>
    <w:rsid w:val="008C733C"/>
    <w:rsid w:val="00907E0E"/>
    <w:rsid w:val="0098553A"/>
    <w:rsid w:val="009B3DE6"/>
    <w:rsid w:val="009D573A"/>
    <w:rsid w:val="00A036E2"/>
    <w:rsid w:val="00A04DA0"/>
    <w:rsid w:val="00A115C4"/>
    <w:rsid w:val="00A24930"/>
    <w:rsid w:val="00A34847"/>
    <w:rsid w:val="00A3734F"/>
    <w:rsid w:val="00A662F2"/>
    <w:rsid w:val="00A86B14"/>
    <w:rsid w:val="00AB4A68"/>
    <w:rsid w:val="00AC6820"/>
    <w:rsid w:val="00B14836"/>
    <w:rsid w:val="00B159FA"/>
    <w:rsid w:val="00BA6CF1"/>
    <w:rsid w:val="00BB77E4"/>
    <w:rsid w:val="00C0351F"/>
    <w:rsid w:val="00C11956"/>
    <w:rsid w:val="00C137BB"/>
    <w:rsid w:val="00C14904"/>
    <w:rsid w:val="00C20590"/>
    <w:rsid w:val="00C21AD1"/>
    <w:rsid w:val="00C35ECF"/>
    <w:rsid w:val="00C5519B"/>
    <w:rsid w:val="00C9528A"/>
    <w:rsid w:val="00CA69D7"/>
    <w:rsid w:val="00CB189D"/>
    <w:rsid w:val="00D46687"/>
    <w:rsid w:val="00D63633"/>
    <w:rsid w:val="00D87031"/>
    <w:rsid w:val="00DB0FAF"/>
    <w:rsid w:val="00DC1AEC"/>
    <w:rsid w:val="00DE17B4"/>
    <w:rsid w:val="00E02682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19</TotalTime>
  <Pages>6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2022-10-09T08:34:00Z</cp:lastPrinted>
  <dcterms:created xsi:type="dcterms:W3CDTF">2022-10-09T08:34:00Z</dcterms:created>
  <dcterms:modified xsi:type="dcterms:W3CDTF">2023-02-18T01:55:00Z</dcterms:modified>
</cp:coreProperties>
</file>