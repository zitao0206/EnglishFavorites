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A301" w14:textId="510F165E" w:rsidR="00772BC1" w:rsidRPr="00D9362E" w:rsidRDefault="002C6E0A" w:rsidP="00AB73C6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</w:pPr>
      <w:r w:rsidRPr="00D9362E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Advanced Vocabulary S</w:t>
      </w:r>
      <w:r w:rsidR="006F5DED" w:rsidRPr="00D9362E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1</w:t>
      </w:r>
      <w:r w:rsidR="00D9362E" w:rsidRPr="00D9362E">
        <w:rPr>
          <w:rFonts w:ascii="Arial" w:eastAsia="微软雅黑" w:hAnsi="Arial" w:cs="Helvetica Neue"/>
          <w:b/>
          <w:bCs/>
          <w:color w:val="000000" w:themeColor="text1"/>
          <w:sz w:val="28"/>
          <w:szCs w:val="28"/>
        </w:rPr>
        <w:t>3</w:t>
      </w:r>
    </w:p>
    <w:tbl>
      <w:tblPr>
        <w:tblStyle w:val="a3"/>
        <w:tblW w:w="10482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76"/>
        <w:gridCol w:w="2010"/>
        <w:gridCol w:w="992"/>
        <w:gridCol w:w="6804"/>
      </w:tblGrid>
      <w:tr w:rsidR="005C1384" w:rsidRPr="00AB73C6" w14:paraId="3D09F3B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08884751" w14:textId="07E54C9B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6F249BE8" w14:textId="5E5C68E4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conventional</w:t>
            </w:r>
          </w:p>
        </w:tc>
        <w:tc>
          <w:tcPr>
            <w:tcW w:w="992" w:type="dxa"/>
            <w:vAlign w:val="center"/>
          </w:tcPr>
          <w:p w14:paraId="7D771F23" w14:textId="5C8A39C6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5DF28CA1" w14:textId="20964400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依照惯例的；传统的，习惯的；非核的，常规的；</w:t>
            </w:r>
          </w:p>
        </w:tc>
      </w:tr>
      <w:tr w:rsidR="005C1384" w:rsidRPr="00AB73C6" w14:paraId="615772FF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41D6F37E" w14:textId="423916F1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6E47FDF7" w14:textId="6221F480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lengthy</w:t>
            </w:r>
          </w:p>
        </w:tc>
        <w:tc>
          <w:tcPr>
            <w:tcW w:w="992" w:type="dxa"/>
            <w:vAlign w:val="center"/>
          </w:tcPr>
          <w:p w14:paraId="6561DDEC" w14:textId="6CB9841F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768B8418" w14:textId="13F35FB1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Theme="minorHAnsi" w:cs="PingFang SC" w:hint="eastAsia"/>
                <w:color w:val="000000" w:themeColor="text1"/>
                <w:sz w:val="28"/>
                <w:szCs w:val="28"/>
              </w:rPr>
              <w:t>很长的，漫长的，冗长的；</w:t>
            </w:r>
          </w:p>
        </w:tc>
      </w:tr>
      <w:tr w:rsidR="005C1384" w:rsidRPr="00AB73C6" w14:paraId="04D618C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72E3783A" w14:textId="4A6444BF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1B882FE0" w14:textId="63069CC4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external</w:t>
            </w:r>
          </w:p>
        </w:tc>
        <w:tc>
          <w:tcPr>
            <w:tcW w:w="992" w:type="dxa"/>
            <w:vAlign w:val="center"/>
          </w:tcPr>
          <w:p w14:paraId="13EA89E7" w14:textId="0519DE27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27B9253B" w14:textId="748C8988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外部的，外界的，外来的；与外国有关的；</w:t>
            </w:r>
          </w:p>
        </w:tc>
      </w:tr>
      <w:tr w:rsidR="005C1384" w:rsidRPr="00AB73C6" w14:paraId="15EE575C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4809987" w14:textId="2970344A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748E9BB8" w14:textId="4306CADE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extraordinary</w:t>
            </w:r>
          </w:p>
        </w:tc>
        <w:tc>
          <w:tcPr>
            <w:tcW w:w="992" w:type="dxa"/>
            <w:vAlign w:val="center"/>
          </w:tcPr>
          <w:p w14:paraId="6CE59C0E" w14:textId="33766A92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FA0C690" w14:textId="705012A6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意想不到的，惊奇的；不一般的，非凡的，卓越的；</w:t>
            </w:r>
          </w:p>
        </w:tc>
      </w:tr>
      <w:tr w:rsidR="005C1384" w:rsidRPr="00AB73C6" w14:paraId="1BA2482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739A1E1D" w14:textId="4CCA4827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7A82397D" w14:textId="2BB9F95F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rigorous</w:t>
            </w:r>
          </w:p>
        </w:tc>
        <w:tc>
          <w:tcPr>
            <w:tcW w:w="992" w:type="dxa"/>
            <w:vAlign w:val="center"/>
          </w:tcPr>
          <w:p w14:paraId="072E43DF" w14:textId="7A93864C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14EE78F0" w14:textId="390D5277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谨慎的，细致的，彻底的；严格的，严厉的；</w:t>
            </w:r>
          </w:p>
        </w:tc>
      </w:tr>
      <w:tr w:rsidR="005C1384" w:rsidRPr="00AB73C6" w14:paraId="68127632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BB61BFD" w14:textId="5E205FF3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545C985E" w14:textId="5D6E82A6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substantial</w:t>
            </w:r>
          </w:p>
        </w:tc>
        <w:tc>
          <w:tcPr>
            <w:tcW w:w="992" w:type="dxa"/>
            <w:vAlign w:val="center"/>
          </w:tcPr>
          <w:p w14:paraId="76BC8B6C" w14:textId="0FC5EC30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A3D988F" w14:textId="1013A469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大量的，价值巨大的，重大的；坚固的，结实的；</w:t>
            </w:r>
          </w:p>
        </w:tc>
      </w:tr>
      <w:tr w:rsidR="005C1384" w:rsidRPr="00AB73C6" w14:paraId="2F0A6F1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74D4A9C" w14:textId="2B0AA616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010" w:type="dxa"/>
          </w:tcPr>
          <w:p w14:paraId="5B341278" w14:textId="028B30D2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trivial</w:t>
            </w:r>
          </w:p>
        </w:tc>
        <w:tc>
          <w:tcPr>
            <w:tcW w:w="992" w:type="dxa"/>
            <w:vAlign w:val="center"/>
          </w:tcPr>
          <w:p w14:paraId="06AD3962" w14:textId="4DD5E1D0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E7F2710" w14:textId="212728EB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不重要的，琐碎的，微不足道的；</w:t>
            </w:r>
          </w:p>
        </w:tc>
      </w:tr>
      <w:tr w:rsidR="005C1384" w:rsidRPr="00AB73C6" w14:paraId="150A6BAC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E53F2B6" w14:textId="40D3DD2E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010" w:type="dxa"/>
          </w:tcPr>
          <w:p w14:paraId="3592FC8C" w14:textId="1CEB61E0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vigorous</w:t>
            </w:r>
          </w:p>
        </w:tc>
        <w:tc>
          <w:tcPr>
            <w:tcW w:w="992" w:type="dxa"/>
            <w:vAlign w:val="center"/>
          </w:tcPr>
          <w:p w14:paraId="103034D0" w14:textId="7B827BDD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2466C118" w14:textId="6160F773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充满活力的，精力充沛的；强壮的，强健的；</w:t>
            </w:r>
          </w:p>
        </w:tc>
      </w:tr>
      <w:tr w:rsidR="005C1384" w:rsidRPr="00AB73C6" w14:paraId="0BF6B33B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4BD15091" w14:textId="1B78266F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010" w:type="dxa"/>
          </w:tcPr>
          <w:p w14:paraId="380CB586" w14:textId="37548DC5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solemn</w:t>
            </w:r>
          </w:p>
        </w:tc>
        <w:tc>
          <w:tcPr>
            <w:tcW w:w="992" w:type="dxa"/>
            <w:vAlign w:val="center"/>
          </w:tcPr>
          <w:p w14:paraId="482311B2" w14:textId="64122320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046AB036" w14:textId="435EF008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冷峻的，表情严肃的；庄严的，严正的，郑重的；</w:t>
            </w:r>
          </w:p>
        </w:tc>
      </w:tr>
      <w:tr w:rsidR="005C1384" w:rsidRPr="00AB73C6" w14:paraId="26E3FD60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124686F9" w14:textId="65E50145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010" w:type="dxa"/>
          </w:tcPr>
          <w:p w14:paraId="36B4BC33" w14:textId="5064EA00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futile</w:t>
            </w:r>
          </w:p>
        </w:tc>
        <w:tc>
          <w:tcPr>
            <w:tcW w:w="992" w:type="dxa"/>
            <w:vAlign w:val="center"/>
          </w:tcPr>
          <w:p w14:paraId="21115F8D" w14:textId="27D14672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328B590C" w14:textId="12F6EF5A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徒然的，徒劳的，无效的；</w:t>
            </w:r>
          </w:p>
        </w:tc>
      </w:tr>
      <w:tr w:rsidR="005C1384" w:rsidRPr="00AB73C6" w14:paraId="4B08C4B4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137C0174" w14:textId="605F78D5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010" w:type="dxa"/>
          </w:tcPr>
          <w:p w14:paraId="17506DC0" w14:textId="0EF162ED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deliberate</w:t>
            </w:r>
          </w:p>
        </w:tc>
        <w:tc>
          <w:tcPr>
            <w:tcW w:w="992" w:type="dxa"/>
            <w:vAlign w:val="center"/>
          </w:tcPr>
          <w:p w14:paraId="229E4E0A" w14:textId="033C4A0F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2E248B82" w14:textId="5D80D8D3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故意的，蓄意的；不慌不忙的，从容不迫的；</w:t>
            </w:r>
          </w:p>
        </w:tc>
      </w:tr>
      <w:tr w:rsidR="005C1384" w:rsidRPr="00AB73C6" w14:paraId="5534AE3E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A6F1C5C" w14:textId="1FA6E20C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010" w:type="dxa"/>
          </w:tcPr>
          <w:p w14:paraId="039FCFA4" w14:textId="31BC7111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obscure</w:t>
            </w:r>
          </w:p>
        </w:tc>
        <w:tc>
          <w:tcPr>
            <w:tcW w:w="992" w:type="dxa"/>
            <w:vAlign w:val="center"/>
          </w:tcPr>
          <w:p w14:paraId="43AFD0EF" w14:textId="68D60D0A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AEF30EC" w14:textId="452929E9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Arial" w:cs="PingFang SC" w:hint="eastAsia"/>
                <w:color w:val="000000" w:themeColor="text1"/>
                <w:sz w:val="28"/>
                <w:szCs w:val="28"/>
              </w:rPr>
              <w:t>无名的，鲜为人知的；费解的，难以理解的；</w:t>
            </w:r>
          </w:p>
        </w:tc>
      </w:tr>
      <w:tr w:rsidR="005C1384" w:rsidRPr="00AB73C6" w14:paraId="43B4A359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610D5890" w14:textId="51AB8B82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2010" w:type="dxa"/>
          </w:tcPr>
          <w:p w14:paraId="580B768F" w14:textId="34DA8A3D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intrinsic</w:t>
            </w:r>
          </w:p>
        </w:tc>
        <w:tc>
          <w:tcPr>
            <w:tcW w:w="992" w:type="dxa"/>
            <w:vAlign w:val="center"/>
          </w:tcPr>
          <w:p w14:paraId="3188228D" w14:textId="1E9E5651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EA24EC4" w14:textId="5C38B3EC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固有的，内在的，本身的；</w:t>
            </w:r>
          </w:p>
        </w:tc>
      </w:tr>
      <w:tr w:rsidR="005C1384" w:rsidRPr="00AB73C6" w14:paraId="4AA2C438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03EB67A0" w14:textId="370DAFE7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010" w:type="dxa"/>
          </w:tcPr>
          <w:p w14:paraId="78F313E1" w14:textId="7FF7B70B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mature</w:t>
            </w:r>
            <w:r w:rsidRPr="005C1384">
              <w:rPr>
                <w:rStyle w:val="apple-converted-space"/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 </w:t>
            </w:r>
          </w:p>
        </w:tc>
        <w:tc>
          <w:tcPr>
            <w:tcW w:w="992" w:type="dxa"/>
            <w:vAlign w:val="center"/>
          </w:tcPr>
          <w:p w14:paraId="7F6E80BF" w14:textId="3EB71D59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D4E29B4" w14:textId="76C41054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明白事理的，成熟的，像成人似的；发育完全的；</w:t>
            </w:r>
          </w:p>
        </w:tc>
      </w:tr>
      <w:tr w:rsidR="005C1384" w:rsidRPr="00AB73C6" w14:paraId="53060EB8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614E6C69" w14:textId="5FBD8AD8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2010" w:type="dxa"/>
          </w:tcPr>
          <w:p w14:paraId="18A1F0B5" w14:textId="00D55101" w:rsidR="005C1384" w:rsidRPr="005C1384" w:rsidRDefault="005C1384" w:rsidP="005C1384">
            <w:pPr>
              <w:spacing w:line="560" w:lineRule="exact"/>
              <w:ind w:firstLineChars="50" w:firstLine="140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biased</w:t>
            </w:r>
          </w:p>
        </w:tc>
        <w:tc>
          <w:tcPr>
            <w:tcW w:w="992" w:type="dxa"/>
            <w:vAlign w:val="center"/>
          </w:tcPr>
          <w:p w14:paraId="58B30EE7" w14:textId="6516FEFC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684FA8A7" w14:textId="2DFD03AA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有偏见的，倾向性的，片面的；偏重，偏向；</w:t>
            </w:r>
          </w:p>
        </w:tc>
      </w:tr>
      <w:tr w:rsidR="005C1384" w:rsidRPr="00AB73C6" w14:paraId="2B312BB7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2A6F92F2" w14:textId="1CE365DA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2010" w:type="dxa"/>
          </w:tcPr>
          <w:p w14:paraId="1565092F" w14:textId="6B460D0B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tough</w:t>
            </w:r>
          </w:p>
        </w:tc>
        <w:tc>
          <w:tcPr>
            <w:tcW w:w="992" w:type="dxa"/>
            <w:vAlign w:val="center"/>
          </w:tcPr>
          <w:p w14:paraId="7E607D04" w14:textId="5F39E6C4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56A8F7A4" w14:textId="283AA2D1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艰苦的，棘手的；严厉的，强硬的，无情的；</w:t>
            </w:r>
          </w:p>
        </w:tc>
      </w:tr>
      <w:tr w:rsidR="005C1384" w:rsidRPr="00AB73C6" w14:paraId="3FA1D15D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1866DCDB" w14:textId="7B7EAC5F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2010" w:type="dxa"/>
          </w:tcPr>
          <w:p w14:paraId="3D337B13" w14:textId="3D07D2D1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specific</w:t>
            </w:r>
          </w:p>
        </w:tc>
        <w:tc>
          <w:tcPr>
            <w:tcW w:w="992" w:type="dxa"/>
            <w:vAlign w:val="center"/>
          </w:tcPr>
          <w:p w14:paraId="193E5F4B" w14:textId="5E775C21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08DA7406" w14:textId="4FD78511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明确的，具体的；特定的；特有的，独特的；</w:t>
            </w:r>
          </w:p>
        </w:tc>
      </w:tr>
      <w:tr w:rsidR="005C1384" w:rsidRPr="00AB73C6" w14:paraId="27507647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DE9A5B1" w14:textId="5E2CAF90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010" w:type="dxa"/>
          </w:tcPr>
          <w:p w14:paraId="47864706" w14:textId="65924B39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responsive</w:t>
            </w:r>
          </w:p>
        </w:tc>
        <w:tc>
          <w:tcPr>
            <w:tcW w:w="992" w:type="dxa"/>
            <w:vAlign w:val="center"/>
          </w:tcPr>
          <w:p w14:paraId="3EEBFEE6" w14:textId="0346133E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7E9EA5ED" w14:textId="4259F8CE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反应敏捷，反应积极；反应热烈的，热情的；</w:t>
            </w:r>
          </w:p>
        </w:tc>
      </w:tr>
      <w:tr w:rsidR="005C1384" w:rsidRPr="00AB73C6" w14:paraId="6F0BCED8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54D63AF6" w14:textId="1D783A1F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2010" w:type="dxa"/>
          </w:tcPr>
          <w:p w14:paraId="39A0DFE9" w14:textId="5540006D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  <w:t>prominent</w:t>
            </w:r>
          </w:p>
        </w:tc>
        <w:tc>
          <w:tcPr>
            <w:tcW w:w="992" w:type="dxa"/>
            <w:vAlign w:val="center"/>
          </w:tcPr>
          <w:p w14:paraId="7680FD5B" w14:textId="32623050" w:rsidR="005C1384" w:rsidRPr="005C1384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4D847F13" w14:textId="784B1C60" w:rsidR="005C1384" w:rsidRPr="005C1384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重要的，杰出的；显眼的，显著的；突出的；</w:t>
            </w:r>
          </w:p>
        </w:tc>
      </w:tr>
      <w:tr w:rsidR="005C1384" w:rsidRPr="00AB73C6" w14:paraId="6727E853" w14:textId="77777777" w:rsidTr="005C1384">
        <w:trPr>
          <w:trHeight w:val="680"/>
        </w:trPr>
        <w:tc>
          <w:tcPr>
            <w:tcW w:w="676" w:type="dxa"/>
            <w:vAlign w:val="center"/>
          </w:tcPr>
          <w:p w14:paraId="330B3798" w14:textId="7D249C60" w:rsidR="005C1384" w:rsidRPr="00AB73C6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B7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010" w:type="dxa"/>
          </w:tcPr>
          <w:p w14:paraId="50609743" w14:textId="7B4D5233" w:rsidR="005C1384" w:rsidRPr="005C1384" w:rsidRDefault="005C1384" w:rsidP="005C1384">
            <w:pPr>
              <w:snapToGrid w:val="0"/>
              <w:spacing w:line="560" w:lineRule="exact"/>
              <w:jc w:val="center"/>
              <w:rPr>
                <w:rFonts w:ascii="Arial" w:eastAsia="微软雅黑" w:hAnsi="Arial"/>
                <w:b/>
                <w:bCs/>
                <w:color w:val="032CFE"/>
                <w:sz w:val="28"/>
                <w:szCs w:val="28"/>
              </w:rPr>
            </w:pPr>
            <w:r w:rsidRPr="005C1384">
              <w:rPr>
                <w:rFonts w:ascii="Arial" w:eastAsia="微软雅黑" w:hAnsi="Arial"/>
                <w:b/>
                <w:bCs/>
                <w:color w:val="032CFE"/>
                <w:sz w:val="28"/>
              </w:rPr>
              <w:t>tedious</w:t>
            </w:r>
          </w:p>
        </w:tc>
        <w:tc>
          <w:tcPr>
            <w:tcW w:w="992" w:type="dxa"/>
            <w:vAlign w:val="center"/>
          </w:tcPr>
          <w:p w14:paraId="6D7CAEA5" w14:textId="7BACA9B0" w:rsidR="005C1384" w:rsidRPr="00AB73C6" w:rsidRDefault="005C1384" w:rsidP="005C1384">
            <w:pPr>
              <w:snapToGrid w:val="0"/>
              <w:spacing w:line="460" w:lineRule="exact"/>
              <w:jc w:val="center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AB73C6">
              <w:rPr>
                <w:rFonts w:ascii="Arial" w:eastAsia="微软雅黑" w:hAnsi="Arial" w:hint="eastAsia"/>
                <w:color w:val="000000" w:themeColor="text1"/>
                <w:sz w:val="28"/>
                <w:szCs w:val="28"/>
              </w:rPr>
              <w:t>adj</w:t>
            </w:r>
          </w:p>
        </w:tc>
        <w:tc>
          <w:tcPr>
            <w:tcW w:w="6804" w:type="dxa"/>
          </w:tcPr>
          <w:p w14:paraId="6344F2EA" w14:textId="36813F12" w:rsidR="005C1384" w:rsidRPr="00AB73C6" w:rsidRDefault="005C1384" w:rsidP="005C1384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</w:pPr>
            <w:r w:rsidRPr="005C1384">
              <w:rPr>
                <w:rFonts w:ascii="PingFang SC" w:eastAsia="PingFang SC" w:hAnsi="Helvetica" w:cs="PingFang SC" w:hint="eastAsia"/>
                <w:color w:val="000000" w:themeColor="text1"/>
                <w:sz w:val="28"/>
                <w:szCs w:val="28"/>
              </w:rPr>
              <w:t>冗长的，啰唆的，单调乏味的，令人厌烦的；</w:t>
            </w:r>
          </w:p>
        </w:tc>
      </w:tr>
    </w:tbl>
    <w:p w14:paraId="0FAFF003" w14:textId="43F73EBD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lastRenderedPageBreak/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conventional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[kənˈvenʃənl]</w:t>
      </w:r>
      <w:r w:rsidRPr="00AB73C6">
        <w:rPr>
          <w:rFonts w:ascii="Arial" w:eastAsia="微软雅黑" w:hAnsi="Arial" w:cs="AppleSystemUIFont"/>
          <w:sz w:val="28"/>
          <w:szCs w:val="44"/>
        </w:rPr>
        <w:t xml:space="preserve"> </w:t>
      </w:r>
    </w:p>
    <w:p w14:paraId="7BFDEE46" w14:textId="6ACD1FCE" w:rsidR="00AB73C6" w:rsidRP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65153">
        <w:rPr>
          <w:rFonts w:ascii="Arial" w:eastAsiaTheme="minorEastAsia" w:hAnsi="Arial" w:cs="Arial"/>
          <w:color w:val="032CFE"/>
          <w:sz w:val="28"/>
          <w:szCs w:val="28"/>
        </w:rPr>
        <w:t xml:space="preserve">adj. </w:t>
      </w:r>
      <w:r w:rsidRPr="00565153">
        <w:rPr>
          <w:rFonts w:ascii="PingFang SC" w:eastAsia="PingFang SC" w:hAnsi="Arial" w:cs="PingFang SC" w:hint="eastAsia"/>
          <w:color w:val="032CFE"/>
          <w:sz w:val="28"/>
          <w:szCs w:val="28"/>
        </w:rPr>
        <w:t xml:space="preserve">① 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依照惯例的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遵循习俗的</w:t>
      </w:r>
      <w:r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传统的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习惯的</w:t>
      </w:r>
      <w:r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65153">
        <w:rPr>
          <w:rFonts w:ascii="PingFang SC" w:eastAsia="PingFang SC" w:hAnsiTheme="minorHAnsi" w:cs="PingFang SC" w:hint="eastAsia"/>
          <w:color w:val="032CFE"/>
          <w:sz w:val="28"/>
          <w:szCs w:val="28"/>
        </w:rPr>
        <w:t>②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 (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尤指武器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非核的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565153">
        <w:rPr>
          <w:rFonts w:ascii="Arial" w:eastAsia="微软雅黑" w:hAnsi="Arial" w:cs="AppleSystemUIFont"/>
          <w:color w:val="032CFE"/>
          <w:sz w:val="28"/>
          <w:szCs w:val="26"/>
        </w:rPr>
        <w:t>常规的</w:t>
      </w:r>
    </w:p>
    <w:p w14:paraId="5193FF27" w14:textId="3AFB9FE2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conventional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behaviour/morality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循规蹈矩的行为</w:t>
      </w:r>
      <w:r>
        <w:rPr>
          <w:rFonts w:ascii="Arial" w:eastAsia="微软雅黑" w:hAnsi="Arial" w:cs="AppleSystemUIFont"/>
          <w:sz w:val="28"/>
          <w:szCs w:val="26"/>
        </w:rPr>
        <w:t>，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传统的道德规范</w:t>
      </w:r>
    </w:p>
    <w:p w14:paraId="4AEA862E" w14:textId="67F56993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She's very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conventional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in her views.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她的观点很守旧。</w:t>
      </w:r>
    </w:p>
    <w:p w14:paraId="50CF8C2E" w14:textId="61E6B09B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conventional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methods/approaches 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传统方法</w:t>
      </w:r>
    </w:p>
    <w:p w14:paraId="538F9BCC" w14:textId="77777777" w:rsid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>eg. I</w:t>
      </w:r>
      <w:r w:rsidRPr="00AB73C6">
        <w:rPr>
          <w:rFonts w:ascii="Arial" w:eastAsia="微软雅黑" w:hAnsi="Arial" w:cs="AppleSystemUIFont"/>
          <w:sz w:val="28"/>
          <w:szCs w:val="26"/>
        </w:rPr>
        <w:t xml:space="preserve">n the </w:t>
      </w:r>
      <w:r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conventional </w:t>
      </w:r>
      <w:r w:rsidRPr="00AB73C6">
        <w:rPr>
          <w:rFonts w:ascii="Arial" w:eastAsia="微软雅黑" w:hAnsi="Arial" w:cs="AppleSystemUIFont"/>
          <w:sz w:val="28"/>
          <w:szCs w:val="26"/>
        </w:rPr>
        <w:t>sense</w:t>
      </w:r>
      <w:r>
        <w:rPr>
          <w:rFonts w:ascii="Arial" w:eastAsia="微软雅黑" w:hAnsi="Arial" w:cs="AppleSystemUIFont"/>
          <w:sz w:val="28"/>
          <w:szCs w:val="26"/>
        </w:rPr>
        <w:t>,</w:t>
      </w:r>
      <w:r w:rsidRPr="00AB73C6">
        <w:rPr>
          <w:rFonts w:ascii="Arial" w:eastAsia="微软雅黑" w:hAnsi="Arial" w:cs="AppleSystemUIFont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It's not a hotel.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31F55390" w14:textId="4758D59F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从传统意义上来说，这并不是一个旅馆。</w:t>
      </w:r>
    </w:p>
    <w:p w14:paraId="541EF542" w14:textId="734AE5E1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conventional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forces/weapons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常规部队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武器</w:t>
      </w:r>
    </w:p>
    <w:p w14:paraId="771FD381" w14:textId="36081FE9" w:rsidR="00AB73C6" w:rsidRP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conventional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power station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非核动力发电站</w:t>
      </w:r>
    </w:p>
    <w:p w14:paraId="1B01F4CD" w14:textId="2D51712B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lengthy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[ˈleŋθi] </w:t>
      </w:r>
    </w:p>
    <w:p w14:paraId="3519168B" w14:textId="26EE7C65" w:rsidR="00AB73C6" w:rsidRPr="00565153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很长的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漫长的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冗长的</w:t>
      </w:r>
      <w:r w:rsidR="00565153"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14C9E00C" w14:textId="50A6BEB8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lengthy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delays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多次长时间拖延</w:t>
      </w:r>
    </w:p>
    <w:p w14:paraId="165F218F" w14:textId="00400007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lengthy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process of obtaining a visa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获得签证的漫长过程</w:t>
      </w:r>
    </w:p>
    <w:p w14:paraId="22CDEA93" w14:textId="27EF7CCD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lengthy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explanation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冗长的解释</w:t>
      </w:r>
    </w:p>
    <w:p w14:paraId="50ACD275" w14:textId="77777777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external 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[ɪkˈstɜːnl] </w:t>
      </w:r>
    </w:p>
    <w:p w14:paraId="4C69EE64" w14:textId="6CD549C6" w:rsidR="00AB73C6" w:rsidRPr="00565153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外部的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外面的</w:t>
      </w:r>
      <w:r w:rsidR="00565153"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外界的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外来的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在外的</w:t>
      </w:r>
      <w:r w:rsidR="00565153"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与外国有关的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对外的</w:t>
      </w:r>
      <w:r w:rsidR="00565153"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CF5525C" w14:textId="3AC7BCE6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external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walls of the building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建筑物的外墙</w:t>
      </w:r>
    </w:p>
    <w:p w14:paraId="3187A4B8" w14:textId="4D9703DD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external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pressures on the economy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外部因素对经济的压力</w:t>
      </w:r>
    </w:p>
    <w:p w14:paraId="3BC6EBB4" w14:textId="7256B227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government is committed to reducing the country's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external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debt.</w:t>
      </w:r>
    </w:p>
    <w:p w14:paraId="012277E5" w14:textId="5214ED1E" w:rsidR="00AB73C6" w:rsidRP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政府决心减少本国的外债。</w:t>
      </w:r>
    </w:p>
    <w:p w14:paraId="225E3E3F" w14:textId="511A8A20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extraordinary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[ɪkˈstrɔːdnri] </w:t>
      </w:r>
    </w:p>
    <w:p w14:paraId="0F30F8B8" w14:textId="0081CD09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意想不到的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令人惊奇的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奇怪的</w:t>
      </w:r>
      <w:r w:rsidR="00565153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不平常的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不一般的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非凡的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卓越的</w:t>
      </w:r>
      <w:r w:rsidR="00565153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4C25A3C" w14:textId="71C28D9F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It's </w:t>
      </w:r>
      <w:r w:rsidR="00AB73C6" w:rsidRPr="006166AC">
        <w:rPr>
          <w:rFonts w:ascii="Arial" w:eastAsia="微软雅黑" w:hAnsi="Arial" w:cs="AppleSystemUIFont"/>
          <w:color w:val="FF0000"/>
          <w:sz w:val="28"/>
          <w:szCs w:val="26"/>
        </w:rPr>
        <w:t xml:space="preserve">extraordinary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that he managed to sleep through the party.</w:t>
      </w:r>
    </w:p>
    <w:p w14:paraId="0F0C9883" w14:textId="4FC01342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真想不到他竟然从聚会开始一直睡到结束。</w:t>
      </w:r>
    </w:p>
    <w:p w14:paraId="19D53F2A" w14:textId="5BCE3F13" w:rsidR="00AB73C6" w:rsidRP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an </w:t>
      </w:r>
      <w:r w:rsidR="00AB73C6" w:rsidRPr="006166AC">
        <w:rPr>
          <w:rFonts w:ascii="Arial" w:eastAsia="微软雅黑" w:hAnsi="Arial" w:cs="AppleSystemUIFont"/>
          <w:color w:val="FF0000"/>
          <w:sz w:val="28"/>
          <w:szCs w:val="26"/>
        </w:rPr>
        <w:t xml:space="preserve">extraordinary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achievement</w:t>
      </w:r>
      <w:r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卓越的成就</w:t>
      </w:r>
    </w:p>
    <w:p w14:paraId="24E4F84A" w14:textId="77777777" w:rsidR="00AB73C6" w:rsidRPr="00565153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rigorous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[ˈrɪɡərəs]</w:t>
      </w:r>
    </w:p>
    <w:p w14:paraId="1DAED175" w14:textId="0640C9AE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谨慎的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细致的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彻底的</w:t>
      </w:r>
      <w:r w:rsidR="00565153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严格的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严厉的</w:t>
      </w:r>
      <w:r w:rsidR="00565153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1987EAC" w14:textId="411DD983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rigorous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analysis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细致的分析</w:t>
      </w:r>
    </w:p>
    <w:p w14:paraId="02BD32FB" w14:textId="77777777" w:rsid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work failed to meet their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rigorous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standards.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</w:p>
    <w:p w14:paraId="4B0FB66B" w14:textId="2F597305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工作没有达到他们的严格标准。</w:t>
      </w:r>
    </w:p>
    <w:p w14:paraId="2C510A98" w14:textId="77777777" w:rsid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country's press is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rigorously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controlled.</w:t>
      </w:r>
    </w:p>
    <w:p w14:paraId="139518E2" w14:textId="4EB9854A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这个国家的新闻出版事业受到严格控制</w:t>
      </w:r>
      <w:r>
        <w:rPr>
          <w:rFonts w:ascii="Arial" w:eastAsia="微软雅黑" w:hAnsi="Arial" w:cs="AppleSystemUIFont" w:hint="eastAsia"/>
          <w:sz w:val="28"/>
          <w:szCs w:val="26"/>
        </w:rPr>
        <w:t>。</w:t>
      </w:r>
    </w:p>
    <w:p w14:paraId="412A4F9E" w14:textId="4E2D8A54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substantial</w:t>
      </w:r>
      <w:r>
        <w:rPr>
          <w:rFonts w:ascii="Arial" w:eastAsia="微软雅黑" w:hAnsi="Arial" w:cs="AppleSystemUIFont"/>
          <w:sz w:val="28"/>
          <w:szCs w:val="44"/>
        </w:rPr>
        <w:t xml:space="preserve"> 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[səbˈstænʃl]</w:t>
      </w:r>
    </w:p>
    <w:p w14:paraId="392CBC23" w14:textId="4EA95BD9" w:rsidR="00AB73C6" w:rsidRPr="00565153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大量的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价值巨大的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重大的</w:t>
      </w:r>
      <w:r w:rsidR="00565153"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大而坚固的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结实的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牢固的</w:t>
      </w:r>
      <w:r w:rsidR="00565153"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43A5EF0" w14:textId="4A1FE923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substantial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change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重大变化</w:t>
      </w:r>
    </w:p>
    <w:p w14:paraId="4E58D6F5" w14:textId="16BD8B1A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He ate 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substantial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breakfast.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他吃了一顿丰盛的早餐。</w:t>
      </w:r>
    </w:p>
    <w:p w14:paraId="1B8EA32B" w14:textId="58DCD328" w:rsidR="00AB73C6" w:rsidRP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substantial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house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结实的房子</w:t>
      </w:r>
    </w:p>
    <w:p w14:paraId="4A166FF4" w14:textId="31480DFA" w:rsidR="00AB73C6" w:rsidRPr="00565153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trivia</w:t>
      </w:r>
      <w:r w:rsidRPr="00565153">
        <w:rPr>
          <w:rFonts w:ascii="Arial" w:eastAsia="微软雅黑" w:hAnsi="Arial" w:cs="AppleSystemUIFont"/>
          <w:b/>
          <w:bCs/>
          <w:sz w:val="28"/>
          <w:szCs w:val="44"/>
        </w:rPr>
        <w:t xml:space="preserve">l 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[ˈtrɪviəl]</w:t>
      </w:r>
    </w:p>
    <w:p w14:paraId="59D1BA7B" w14:textId="72D52CC5" w:rsidR="00AB73C6" w:rsidRPr="00565153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不重要的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琐碎的</w:t>
      </w:r>
      <w:r w:rsidR="00565153" w:rsidRPr="00565153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65153">
        <w:rPr>
          <w:rFonts w:ascii="Arial" w:eastAsia="微软雅黑" w:hAnsi="Arial" w:cs="AppleSystemUIFont"/>
          <w:color w:val="032CFE"/>
          <w:sz w:val="28"/>
          <w:szCs w:val="26"/>
        </w:rPr>
        <w:t>微不足道的</w:t>
      </w:r>
      <w:r w:rsidR="00565153" w:rsidRPr="00565153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F2A95D2" w14:textId="3E2A921C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trivial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detail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细枝末节</w:t>
      </w:r>
    </w:p>
    <w:p w14:paraId="5FC27EE4" w14:textId="30E9445A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I know it sounds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>trivial</w:t>
      </w:r>
      <w:r>
        <w:rPr>
          <w:rFonts w:ascii="Arial" w:eastAsia="微软雅黑" w:hAnsi="Arial" w:cs="AppleSystemUIFont"/>
          <w:sz w:val="28"/>
          <w:szCs w:val="26"/>
        </w:rPr>
        <w:t xml:space="preserve">,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but I'm worried about it.</w:t>
      </w:r>
    </w:p>
    <w:p w14:paraId="404E3F9E" w14:textId="7FF00DAE" w:rsidR="00AB73C6" w:rsidRPr="00565153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我知道这事听起来微不足道，但我还是放心不下。</w:t>
      </w:r>
    </w:p>
    <w:p w14:paraId="14EB7315" w14:textId="067BF7FB" w:rsidR="00AB73C6" w:rsidRPr="00565153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565153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565153">
        <w:rPr>
          <w:rFonts w:ascii="Arial" w:eastAsia="微软雅黑" w:hAnsi="Arial" w:cs="AppleSystemUIFont"/>
          <w:b/>
          <w:bCs/>
          <w:sz w:val="32"/>
          <w:szCs w:val="48"/>
        </w:rPr>
        <w:t xml:space="preserve"> vigorous</w:t>
      </w:r>
      <w:r w:rsidRPr="00565153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[ˈvɪɡərəs]</w:t>
      </w:r>
    </w:p>
    <w:p w14:paraId="1B39EEB8" w14:textId="0967E61E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充满活力的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果断的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精力充沛的</w:t>
      </w:r>
      <w:r w:rsidR="00565153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强壮的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强健的</w:t>
      </w:r>
      <w:r w:rsidR="00565153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2EEAF270" w14:textId="79D14E03" w:rsidR="00AB73C6" w:rsidRPr="00AB73C6" w:rsidRDefault="00565153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Take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vigorous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exercise for several hours a week.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每周做几个小时剧烈运动。</w:t>
      </w:r>
    </w:p>
    <w:p w14:paraId="06638A6F" w14:textId="06BE91E8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vigorous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young man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身强力壮的年轻人</w:t>
      </w:r>
    </w:p>
    <w:p w14:paraId="44C2F8EE" w14:textId="5B316B71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This plant is 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vigorous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grower.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这种植物生长起来茂盛茁壮。</w:t>
      </w:r>
    </w:p>
    <w:p w14:paraId="06D4AC90" w14:textId="5AB23BEB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solemn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[ˈsɒləm] </w:t>
      </w:r>
    </w:p>
    <w:p w14:paraId="424AE09B" w14:textId="73FCC811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adj. (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人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冷峻的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表情严肃的</w:t>
      </w:r>
      <w:r w:rsidR="00152B16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庄严的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严正的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郑重的</w:t>
      </w:r>
      <w:r w:rsidR="00152B16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454173A2" w14:textId="34C012DD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solemn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expression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冷峻的表情</w:t>
      </w:r>
    </w:p>
    <w:p w14:paraId="7A2CBD47" w14:textId="70A8B9C6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solemn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oath/undertaking/vow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庄严的誓言、郑重的承诺、严肃的誓约</w:t>
      </w:r>
    </w:p>
    <w:p w14:paraId="6E2B92CB" w14:textId="15D84856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solemn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ritual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隆重的仪式</w:t>
      </w:r>
    </w:p>
    <w:p w14:paraId="18AB6518" w14:textId="12194A6A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futile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[ˈfjuːtl]</w:t>
      </w:r>
    </w:p>
    <w:p w14:paraId="0251FA34" w14:textId="4D15E3C4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徒然的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徒劳的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无效的</w:t>
      </w:r>
      <w:r w:rsid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76FB782" w14:textId="3F88AB41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futile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attempt/exercise/gesture 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徒然的尝试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练习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手势</w:t>
      </w:r>
    </w:p>
    <w:p w14:paraId="6BB3F40E" w14:textId="7889A834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It would be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futile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to protest.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抗议也无用</w:t>
      </w:r>
    </w:p>
    <w:p w14:paraId="1FD34A05" w14:textId="39006AA5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deliberate</w:t>
      </w:r>
      <w:r>
        <w:rPr>
          <w:rFonts w:ascii="Arial" w:eastAsia="微软雅黑" w:hAnsi="Arial" w:cs="AppleSystemUIFont"/>
          <w:sz w:val="28"/>
          <w:szCs w:val="44"/>
        </w:rPr>
        <w:t xml:space="preserve"> 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[dɪˈlɪbərət] </w:t>
      </w:r>
    </w:p>
    <w:p w14:paraId="1E9F6F67" w14:textId="7321F180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故意的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蓄意的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存心的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（动作或行为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不慌不忙的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从容不迫的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5CABEE1" w14:textId="5DC377E8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deliberate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act of vandalism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故意毁坏的行为</w:t>
      </w:r>
    </w:p>
    <w:p w14:paraId="24454D31" w14:textId="1E0C8AAE" w:rsid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She spoke in a slow and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deliberate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way.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她说话慢条斯理不慌不忙。</w:t>
      </w:r>
    </w:p>
    <w:p w14:paraId="6231048F" w14:textId="743D51C4" w:rsidR="0072476D" w:rsidRPr="00AB73C6" w:rsidRDefault="0072476D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735B1C">
        <w:rPr>
          <w:rFonts w:ascii="Segoe UI Symbol" w:eastAsia="微软雅黑" w:hAnsi="Segoe UI Symbol" w:cs="Segoe UI Symbol"/>
          <w:sz w:val="28"/>
          <w:szCs w:val="28"/>
        </w:rPr>
        <w:t>▷</w:t>
      </w:r>
      <w:r>
        <w:rPr>
          <w:rFonts w:ascii="Segoe UI Symbol" w:eastAsia="微软雅黑" w:hAnsi="Segoe UI Symbol" w:cs="Segoe UI Symbol"/>
          <w:sz w:val="28"/>
          <w:szCs w:val="28"/>
        </w:rPr>
        <w:t xml:space="preserve"> v.</w:t>
      </w:r>
      <w:r>
        <w:rPr>
          <w:rFonts w:ascii="Segoe UI Symbol" w:eastAsia="微软雅黑" w:hAnsi="Segoe UI Symbol" w:cs="Segoe UI Symbol" w:hint="eastAsia"/>
          <w:sz w:val="28"/>
          <w:szCs w:val="28"/>
        </w:rPr>
        <w:t xml:space="preserve"> </w:t>
      </w:r>
      <w:r w:rsidR="005C1384">
        <w:rPr>
          <w:rFonts w:ascii="Segoe UI Symbol" w:eastAsia="微软雅黑" w:hAnsi="Segoe UI Symbol" w:cs="Segoe UI Symbol" w:hint="eastAsia"/>
          <w:sz w:val="28"/>
          <w:szCs w:val="28"/>
        </w:rPr>
        <w:t>仔细考虑，深思熟虑；</w:t>
      </w:r>
    </w:p>
    <w:p w14:paraId="026947CA" w14:textId="32663DC0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obscure 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[əbˈskjʊə(r)]</w:t>
      </w:r>
    </w:p>
    <w:p w14:paraId="6F54DB9F" w14:textId="3C8E444F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lastRenderedPageBreak/>
        <w:t xml:space="preserve">adj. 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无名的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鲜为人知的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费解的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难以理解的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36CECE4" w14:textId="2C50CF88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an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obscure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German poet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一个名不见经传的德国诗人</w:t>
      </w:r>
    </w:p>
    <w:p w14:paraId="64C8C17D" w14:textId="7278F7EF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He was born around 1650 but his origins remain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>obscure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.</w:t>
      </w:r>
    </w:p>
    <w:p w14:paraId="014D9EF0" w14:textId="3144AFD0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他生于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1650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年前后，但身世不详。</w:t>
      </w:r>
    </w:p>
    <w:p w14:paraId="1452D2CA" w14:textId="6CA9D496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I found her lecture very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>obscure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我觉得她的讲座非常费解。</w:t>
      </w:r>
    </w:p>
    <w:p w14:paraId="486D46D4" w14:textId="77777777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intrinsic 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[ɪnˈtrɪnzɪk]</w:t>
      </w:r>
    </w:p>
    <w:p w14:paraId="23431CBE" w14:textId="25523E6F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固有的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内在的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本身的</w:t>
      </w:r>
      <w:r w:rsidR="00152B16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36AC04A5" w14:textId="4508FBA1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intrinsic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value of education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教育的固有价值</w:t>
      </w:r>
    </w:p>
    <w:p w14:paraId="0C6917EC" w14:textId="1ADB3EC9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Small local shops are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intrinsic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to the town's character.</w:t>
      </w:r>
    </w:p>
    <w:p w14:paraId="1B0AEB3E" w14:textId="0BC65AAA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本地的一些小店铺是这个镇的基本特点。</w:t>
      </w:r>
    </w:p>
    <w:p w14:paraId="0CEF5A4E" w14:textId="357ECDCC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mature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[məˈtʃʊə(r)]</w:t>
      </w:r>
    </w:p>
    <w:p w14:paraId="55681F54" w14:textId="56202366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儿童或年轻人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明白事理的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成熟的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像成人似的</w:t>
      </w:r>
      <w:r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1686ADD0" w14:textId="7F175AC4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Jane is very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mature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for her age.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简年龄不大，却很成熟。</w:t>
      </w:r>
    </w:p>
    <w:p w14:paraId="2F8BF26A" w14:textId="19E214C6" w:rsid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mature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and sensible attitude.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一副深谙世事的态度</w:t>
      </w:r>
    </w:p>
    <w:p w14:paraId="1143C13B" w14:textId="407C91C4" w:rsidR="00152B1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人</w:t>
      </w:r>
      <w:r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/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树木</w:t>
      </w:r>
      <w:r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/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鸟或动物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) 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成熟的，发育完全的</w:t>
      </w:r>
      <w:r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CD817AF" w14:textId="29DE938A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sexually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mature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性成熟的</w:t>
      </w:r>
    </w:p>
    <w:p w14:paraId="6EFBF0B3" w14:textId="720E64E4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mature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oak/eagle/elephant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成熟的橡树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鹰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象</w:t>
      </w:r>
    </w:p>
    <w:p w14:paraId="524DFC8F" w14:textId="7CB87055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biased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[ˈbaɪəst] </w:t>
      </w:r>
    </w:p>
    <w:p w14:paraId="14DEEBC5" w14:textId="3D154414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Arial" w:eastAsiaTheme="minorEastAsia" w:hAnsi="Arial" w:cs="Arial"/>
          <w:color w:val="1106FB"/>
          <w:sz w:val="28"/>
          <w:szCs w:val="28"/>
        </w:rPr>
        <w:t xml:space="preserve">adj. </w:t>
      </w:r>
      <w:r>
        <w:rPr>
          <w:rFonts w:ascii="PingFang SC" w:eastAsia="PingFang SC" w:hAnsi="Arial" w:cs="PingFang SC" w:hint="eastAsia"/>
          <w:color w:val="1106FB"/>
          <w:sz w:val="28"/>
          <w:szCs w:val="28"/>
        </w:rPr>
        <w:t xml:space="preserve">① 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有偏见的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倾向性的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片面的</w:t>
      </w:r>
      <w:r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8DF557E" w14:textId="3C90E2D4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biased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information/sources/press reports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片面的信息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消息来源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新闻报道</w:t>
      </w:r>
    </w:p>
    <w:p w14:paraId="104E0127" w14:textId="04DB0D15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biased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jury/witness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有成见的陪审团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 /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证人</w:t>
      </w:r>
    </w:p>
    <w:p w14:paraId="1B8EE846" w14:textId="522AA972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>
        <w:rPr>
          <w:rFonts w:ascii="PingFang SC" w:eastAsia="PingFang SC" w:hAnsiTheme="minorHAnsi" w:cs="PingFang SC" w:hint="eastAsia"/>
          <w:color w:val="1106FB"/>
          <w:sz w:val="28"/>
          <w:szCs w:val="28"/>
        </w:rPr>
        <w:t xml:space="preserve">② 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偏重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偏向</w:t>
      </w:r>
      <w:r w:rsidR="005C1384">
        <w:rPr>
          <w:rFonts w:ascii="Arial" w:eastAsia="微软雅黑" w:hAnsi="Arial" w:cs="AppleSystemUIFont" w:hint="eastAsia"/>
          <w:color w:val="032CFE"/>
          <w:sz w:val="28"/>
          <w:szCs w:val="26"/>
        </w:rPr>
        <w:t xml:space="preserve"> </w:t>
      </w:r>
      <w:r w:rsidR="00AB73C6" w:rsidRPr="00152B16">
        <w:rPr>
          <w:rFonts w:ascii="Arial" w:eastAsia="微软雅黑" w:hAnsi="Arial" w:cs="AppleSystemUIFont"/>
          <w:color w:val="032CFE"/>
          <w:sz w:val="28"/>
          <w:szCs w:val="26"/>
        </w:rPr>
        <w:t>~ toward(s) sth/sb</w:t>
      </w:r>
      <w:r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713A1DCE" w14:textId="4BA4A6C5" w:rsidR="00AB73C6" w:rsidRPr="00152B16" w:rsidRDefault="0072476D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school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biased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towards music and art</w:t>
      </w:r>
      <w:r w:rsidR="00152B16"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一所偏重音乐和艺术的学校</w:t>
      </w:r>
    </w:p>
    <w:p w14:paraId="5D966B8F" w14:textId="6EC09BE3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sz w:val="32"/>
          <w:szCs w:val="48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tough 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[tʌf]</w:t>
      </w:r>
    </w:p>
    <w:p w14:paraId="6EA93360" w14:textId="0D8084CC" w:rsidR="00AB73C6" w:rsidRPr="005C1384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5C1384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5C1384">
        <w:rPr>
          <w:rFonts w:ascii="Arial" w:eastAsia="微软雅黑" w:hAnsi="Arial" w:cs="AppleSystemUIFont"/>
          <w:color w:val="032CFE"/>
          <w:sz w:val="28"/>
          <w:szCs w:val="26"/>
        </w:rPr>
        <w:t>艰苦的</w:t>
      </w:r>
      <w:r w:rsidR="00565153" w:rsidRPr="005C138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C1384">
        <w:rPr>
          <w:rFonts w:ascii="Arial" w:eastAsia="微软雅黑" w:hAnsi="Arial" w:cs="AppleSystemUIFont"/>
          <w:color w:val="032CFE"/>
          <w:sz w:val="28"/>
          <w:szCs w:val="26"/>
        </w:rPr>
        <w:t>艰难的</w:t>
      </w:r>
      <w:r w:rsidR="00565153" w:rsidRPr="005C1384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5C1384">
        <w:rPr>
          <w:rFonts w:ascii="Arial" w:eastAsia="微软雅黑" w:hAnsi="Arial" w:cs="AppleSystemUIFont"/>
          <w:color w:val="032CFE"/>
          <w:sz w:val="28"/>
          <w:szCs w:val="26"/>
        </w:rPr>
        <w:t>棘手的</w:t>
      </w:r>
      <w:r w:rsidR="00152B16" w:rsidRPr="005C138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152B16" w:rsidRPr="005C1384">
        <w:rPr>
          <w:rFonts w:ascii="Arial" w:eastAsia="微软雅黑" w:hAnsi="Arial" w:cs="AppleSystemUIFont"/>
          <w:color w:val="032CFE"/>
          <w:sz w:val="28"/>
          <w:szCs w:val="26"/>
        </w:rPr>
        <w:t>严厉的，强硬的，无情的</w:t>
      </w:r>
      <w:r w:rsidR="00152B16" w:rsidRPr="005C1384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6B654941" w14:textId="3949803C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It was 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tough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decision to make.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那是个很难作的决定。</w:t>
      </w:r>
    </w:p>
    <w:p w14:paraId="5EFA0AEF" w14:textId="058808E7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Don't be too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tough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on him</w:t>
      </w:r>
      <w:r w:rsidR="00AB73C6" w:rsidRPr="00AB73C6">
        <w:rPr>
          <w:rFonts w:ascii="Arial" w:eastAsia="微软雅黑" w:hAnsi="Arial" w:cs="Helvetica Neue"/>
          <w:sz w:val="28"/>
          <w:szCs w:val="26"/>
        </w:rPr>
        <w:t>─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he was only trying to help.</w:t>
      </w:r>
    </w:p>
    <w:p w14:paraId="5B2D949A" w14:textId="3F1428D9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别对他要求过严，他只是想帮忙。</w:t>
      </w:r>
    </w:p>
    <w:p w14:paraId="7EAACF61" w14:textId="66039398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specific</w:t>
      </w:r>
      <w:r w:rsidR="00152B16"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</w:t>
      </w:r>
      <w:r w:rsidR="00152B16"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[spəˈsɪfɪk]</w:t>
      </w:r>
    </w:p>
    <w:p w14:paraId="73EFDB72" w14:textId="67C2F9F5" w:rsidR="00152B16" w:rsidRPr="00152B16" w:rsidRDefault="00AB73C6" w:rsidP="00152B1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明确的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具体的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152B16" w:rsidRPr="00152B16">
        <w:rPr>
          <w:rFonts w:ascii="Arial" w:eastAsia="微软雅黑" w:hAnsi="Arial" w:cs="AppleSystemUIFont"/>
          <w:color w:val="032CFE"/>
          <w:sz w:val="28"/>
          <w:szCs w:val="26"/>
        </w:rPr>
        <w:t>特定的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152B16" w:rsidRPr="00152B16">
        <w:rPr>
          <w:rFonts w:ascii="Arial" w:eastAsia="微软雅黑" w:hAnsi="Arial" w:cs="AppleSystemUIFont"/>
          <w:color w:val="032CFE"/>
          <w:sz w:val="28"/>
          <w:szCs w:val="26"/>
        </w:rPr>
        <w:t>特有的，独特的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554CEB4F" w14:textId="66CCEEBE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I gave you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specific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instructions.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我给过你明确的指示。</w:t>
      </w:r>
    </w:p>
    <w:p w14:paraId="008DC3BC" w14:textId="77777777" w:rsid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lastRenderedPageBreak/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money was collected for 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specific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purpose.</w:t>
      </w:r>
    </w:p>
    <w:p w14:paraId="1E18D80B" w14:textId="1CD33917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这笔钱是为一个特定用途而收的。</w:t>
      </w:r>
    </w:p>
    <w:p w14:paraId="7C99F93E" w14:textId="39B1EE30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belief that is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specific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to this part of Africa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非洲这一地区特有的一种观念</w:t>
      </w:r>
    </w:p>
    <w:p w14:paraId="5F37B787" w14:textId="3E4B692F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responsive</w:t>
      </w:r>
      <w:r>
        <w:rPr>
          <w:rFonts w:ascii="Arial" w:eastAsia="微软雅黑" w:hAnsi="Arial" w:cs="AppleSystemUIFont"/>
          <w:sz w:val="28"/>
          <w:szCs w:val="44"/>
        </w:rPr>
        <w:t xml:space="preserve"> 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[rɪˈspɒnsɪv]</w:t>
      </w:r>
    </w:p>
    <w:p w14:paraId="778896EC" w14:textId="1E8B92BD" w:rsidR="00AB73C6" w:rsidRPr="00152B1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adj. 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反应敏捷</w:t>
      </w:r>
      <w:r w:rsidR="00565153" w:rsidRPr="00152B16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152B16">
        <w:rPr>
          <w:rFonts w:ascii="Arial" w:eastAsia="微软雅黑" w:hAnsi="Arial" w:cs="AppleSystemUIFont"/>
          <w:color w:val="032CFE"/>
          <w:sz w:val="28"/>
          <w:szCs w:val="26"/>
        </w:rPr>
        <w:t>反应积极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="00152B16" w:rsidRPr="00152B16">
        <w:rPr>
          <w:rFonts w:ascii="Arial" w:eastAsia="微软雅黑" w:hAnsi="Arial" w:cs="AppleSystemUIFont"/>
          <w:color w:val="032CFE"/>
          <w:sz w:val="28"/>
          <w:szCs w:val="26"/>
        </w:rPr>
        <w:t>反应热烈的，热情</w:t>
      </w:r>
      <w:r w:rsidR="00152B16" w:rsidRPr="00152B16">
        <w:rPr>
          <w:rFonts w:ascii="Arial" w:eastAsia="微软雅黑" w:hAnsi="Arial" w:cs="AppleSystemUIFont" w:hint="eastAsia"/>
          <w:color w:val="032CFE"/>
          <w:sz w:val="28"/>
          <w:szCs w:val="26"/>
        </w:rPr>
        <w:t>的；</w:t>
      </w:r>
    </w:p>
    <w:p w14:paraId="1BA68293" w14:textId="1F648C4D" w:rsid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Firms have to be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responsive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to consumer demand.</w:t>
      </w:r>
    </w:p>
    <w:p w14:paraId="43C0410B" w14:textId="5DEBEFC8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公司必须对顾客的需求作出积极反应。</w:t>
      </w:r>
    </w:p>
    <w:p w14:paraId="139BB271" w14:textId="290B1EB8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flu virus that is not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responsive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to treatment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治疗无效的流感病毒</w:t>
      </w:r>
    </w:p>
    <w:p w14:paraId="3625DACB" w14:textId="6F671FAA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club is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responsive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to new ideas.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俱乐部对新的想法都表示欢迎。</w:t>
      </w:r>
    </w:p>
    <w:p w14:paraId="654762FA" w14:textId="4EA94DF6" w:rsidR="00AB73C6" w:rsidRPr="00AB73C6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44"/>
        </w:rPr>
      </w:pPr>
      <w:r w:rsidRPr="00152B16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152B16">
        <w:rPr>
          <w:rFonts w:ascii="Arial" w:eastAsia="微软雅黑" w:hAnsi="Arial" w:cs="AppleSystemUIFont"/>
          <w:b/>
          <w:bCs/>
          <w:sz w:val="32"/>
          <w:szCs w:val="48"/>
        </w:rPr>
        <w:t xml:space="preserve"> prominent</w:t>
      </w:r>
      <w:r w:rsidRPr="00152B16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 xml:space="preserve"> [ˈprɒmɪnənt] </w:t>
      </w:r>
    </w:p>
    <w:p w14:paraId="33A799EC" w14:textId="64A56895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adj. 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重要的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著名的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杰出的</w:t>
      </w:r>
      <w:r w:rsidR="00152B16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显眼的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显著的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突出的</w:t>
      </w:r>
      <w:r w:rsidR="00152B16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突出的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凸现的</w:t>
      </w:r>
      <w:r w:rsidR="00152B16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1933CBD4" w14:textId="2A7ADB53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 w:hint="eastAsia"/>
          <w:sz w:val="28"/>
          <w:szCs w:val="26"/>
        </w:rPr>
        <w:t>eg</w:t>
      </w:r>
      <w:r>
        <w:rPr>
          <w:rFonts w:ascii="Arial" w:eastAsia="微软雅黑" w:hAnsi="Arial" w:cs="AppleSystemUIFont"/>
          <w:sz w:val="28"/>
          <w:szCs w:val="26"/>
        </w:rPr>
        <w:t xml:space="preserve">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prominent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politician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杰出的政治家</w:t>
      </w:r>
    </w:p>
    <w:p w14:paraId="731F3398" w14:textId="2550CB5D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story was given 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prominent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position on the front page.</w:t>
      </w:r>
    </w:p>
    <w:p w14:paraId="3C03A2A4" w14:textId="5429BDA0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ab/>
      </w:r>
      <w:r w:rsidR="00AB73C6" w:rsidRPr="00AB73C6">
        <w:rPr>
          <w:rFonts w:ascii="Arial" w:eastAsia="微软雅黑" w:hAnsi="Arial" w:cs="AppleSystemUIFont"/>
          <w:sz w:val="28"/>
          <w:szCs w:val="26"/>
        </w:rPr>
        <w:t>这则报道刊登在头版的显著位置。</w:t>
      </w:r>
    </w:p>
    <w:p w14:paraId="72833641" w14:textId="0E72143E" w:rsidR="00AB73C6" w:rsidRPr="00AB73C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a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prominent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nose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高鼻子</w:t>
      </w:r>
    </w:p>
    <w:p w14:paraId="6579E5FF" w14:textId="661476BB" w:rsidR="00AB73C6" w:rsidRPr="00152B16" w:rsidRDefault="00152B1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 xml:space="preserve">prominent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cheekbones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突出的颧骨</w:t>
      </w:r>
    </w:p>
    <w:p w14:paraId="10795A21" w14:textId="0FDE40E5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</w:pPr>
      <w:r w:rsidRPr="0072476D">
        <w:rPr>
          <w:rFonts w:ascii="Arial" w:eastAsia="微软雅黑" w:hAnsi="Arial" w:cs="Arial"/>
          <w:b/>
          <w:bCs/>
          <w:sz w:val="32"/>
          <w:szCs w:val="48"/>
        </w:rPr>
        <w:t>▲</w:t>
      </w:r>
      <w:r w:rsidRPr="0072476D">
        <w:rPr>
          <w:rFonts w:ascii="Arial" w:eastAsia="微软雅黑" w:hAnsi="Arial" w:cs="AppleSystemUIFont"/>
          <w:b/>
          <w:bCs/>
          <w:sz w:val="32"/>
          <w:szCs w:val="48"/>
        </w:rPr>
        <w:t xml:space="preserve"> tedious </w:t>
      </w:r>
      <w:r w:rsidRPr="0072476D">
        <w:rPr>
          <w:rFonts w:ascii="Arial" w:eastAsia="微软雅黑" w:hAnsi="Arial" w:cs="AppleSystemUIFont"/>
          <w:color w:val="808080" w:themeColor="background1" w:themeShade="80"/>
          <w:sz w:val="28"/>
          <w:szCs w:val="44"/>
        </w:rPr>
        <w:t>[ˈtiːdiəs]</w:t>
      </w:r>
    </w:p>
    <w:p w14:paraId="1A836C72" w14:textId="7E54D988" w:rsidR="00AB73C6" w:rsidRPr="0072476D" w:rsidRDefault="00AB73C6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32CFE"/>
          <w:sz w:val="28"/>
          <w:szCs w:val="26"/>
        </w:rPr>
      </w:pP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 xml:space="preserve">adj. 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冗长的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啰唆的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单调乏味的</w:t>
      </w:r>
      <w:r w:rsidR="00565153" w:rsidRPr="0072476D">
        <w:rPr>
          <w:rFonts w:ascii="Arial" w:eastAsia="微软雅黑" w:hAnsi="Arial" w:cs="AppleSystemUIFont"/>
          <w:color w:val="032CFE"/>
          <w:sz w:val="28"/>
          <w:szCs w:val="26"/>
        </w:rPr>
        <w:t>，</w:t>
      </w:r>
      <w:r w:rsidRPr="0072476D">
        <w:rPr>
          <w:rFonts w:ascii="Arial" w:eastAsia="微软雅黑" w:hAnsi="Arial" w:cs="AppleSystemUIFont"/>
          <w:color w:val="032CFE"/>
          <w:sz w:val="28"/>
          <w:szCs w:val="26"/>
        </w:rPr>
        <w:t>令人厌烦的</w:t>
      </w:r>
      <w:r w:rsidR="0072476D" w:rsidRPr="0072476D">
        <w:rPr>
          <w:rFonts w:ascii="Arial" w:eastAsia="微软雅黑" w:hAnsi="Arial" w:cs="AppleSystemUIFont"/>
          <w:color w:val="032CFE"/>
          <w:sz w:val="28"/>
          <w:szCs w:val="26"/>
        </w:rPr>
        <w:t>(</w:t>
      </w:r>
      <w:hyperlink r:id="rId7" w:anchor="en/zh/boring" w:history="1">
        <w:r w:rsidRPr="0072476D">
          <w:rPr>
            <w:rFonts w:ascii="Arial" w:eastAsia="微软雅黑" w:hAnsi="Arial" w:cs="AppleSystemUIFont"/>
            <w:color w:val="032CFE"/>
            <w:sz w:val="28"/>
            <w:szCs w:val="26"/>
          </w:rPr>
          <w:t>boring</w:t>
        </w:r>
      </w:hyperlink>
      <w:r w:rsidR="0072476D" w:rsidRPr="0072476D">
        <w:rPr>
          <w:rFonts w:ascii="Arial" w:eastAsia="微软雅黑" w:hAnsi="Arial" w:cs="AppleSystemUIFont"/>
          <w:color w:val="032CFE"/>
          <w:sz w:val="28"/>
          <w:szCs w:val="26"/>
        </w:rPr>
        <w:t>)</w:t>
      </w:r>
      <w:r w:rsidR="0072476D" w:rsidRPr="0072476D">
        <w:rPr>
          <w:rFonts w:ascii="Arial" w:eastAsia="微软雅黑" w:hAnsi="Arial" w:cs="AppleSystemUIFont" w:hint="eastAsia"/>
          <w:color w:val="032CFE"/>
          <w:sz w:val="28"/>
          <w:szCs w:val="26"/>
        </w:rPr>
        <w:t>；</w:t>
      </w:r>
    </w:p>
    <w:p w14:paraId="03C39AAF" w14:textId="483EC8BB" w:rsidR="00105009" w:rsidRPr="00AB73C6" w:rsidRDefault="0072476D" w:rsidP="00AB73C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z w:val="28"/>
          <w:szCs w:val="26"/>
        </w:rPr>
      </w:pPr>
      <w:r>
        <w:rPr>
          <w:rFonts w:ascii="Arial" w:eastAsia="微软雅黑" w:hAnsi="Arial" w:cs="AppleSystemUIFont"/>
          <w:sz w:val="28"/>
          <w:szCs w:val="26"/>
        </w:rPr>
        <w:t xml:space="preserve">eg. 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 xml:space="preserve">The journey soon became </w:t>
      </w:r>
      <w:r w:rsidR="00AB73C6" w:rsidRPr="0072476D">
        <w:rPr>
          <w:rFonts w:ascii="Arial" w:eastAsia="微软雅黑" w:hAnsi="Arial" w:cs="AppleSystemUIFont"/>
          <w:color w:val="FF0000"/>
          <w:sz w:val="28"/>
          <w:szCs w:val="26"/>
        </w:rPr>
        <w:t>tedious</w:t>
      </w:r>
      <w:r w:rsidR="00AB73C6" w:rsidRPr="00AB73C6">
        <w:rPr>
          <w:rFonts w:ascii="Arial" w:eastAsia="微软雅黑" w:hAnsi="Arial" w:cs="AppleSystemUIFont"/>
          <w:sz w:val="28"/>
          <w:szCs w:val="26"/>
        </w:rPr>
        <w:t>.</w:t>
      </w:r>
      <w:r>
        <w:rPr>
          <w:rFonts w:ascii="Arial" w:eastAsia="微软雅黑" w:hAnsi="Arial" w:cs="AppleSystemUIFont" w:hint="eastAsia"/>
          <w:sz w:val="28"/>
          <w:szCs w:val="26"/>
        </w:rPr>
        <w:t xml:space="preserve"> </w:t>
      </w:r>
      <w:r w:rsidR="00AB73C6" w:rsidRPr="00AB73C6">
        <w:rPr>
          <w:rFonts w:ascii="Arial" w:eastAsia="微软雅黑" w:hAnsi="Arial" w:cs="AppleExternalUIFontSimplifiedCh" w:hint="eastAsia"/>
          <w:sz w:val="28"/>
          <w:szCs w:val="26"/>
        </w:rPr>
        <w:t>那次旅行不久就变得乏味起来。</w:t>
      </w:r>
    </w:p>
    <w:sectPr w:rsidR="00105009" w:rsidRPr="00AB73C6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A0B70" w14:textId="77777777" w:rsidR="009D3030" w:rsidRDefault="009D3030" w:rsidP="002275F7">
      <w:r>
        <w:separator/>
      </w:r>
    </w:p>
  </w:endnote>
  <w:endnote w:type="continuationSeparator" w:id="0">
    <w:p w14:paraId="1911C0B9" w14:textId="77777777" w:rsidR="009D3030" w:rsidRDefault="009D3030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3CCD" w14:textId="77777777" w:rsidR="009D3030" w:rsidRDefault="009D3030" w:rsidP="002275F7">
      <w:r>
        <w:separator/>
      </w:r>
    </w:p>
  </w:footnote>
  <w:footnote w:type="continuationSeparator" w:id="0">
    <w:p w14:paraId="54B2640F" w14:textId="77777777" w:rsidR="009D3030" w:rsidRDefault="009D3030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9D3030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9D3030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1F8D"/>
    <w:rsid w:val="00077DAD"/>
    <w:rsid w:val="00097869"/>
    <w:rsid w:val="000B373A"/>
    <w:rsid w:val="000B4E00"/>
    <w:rsid w:val="000C74BB"/>
    <w:rsid w:val="000D06F9"/>
    <w:rsid w:val="000D4717"/>
    <w:rsid w:val="000D5271"/>
    <w:rsid w:val="000F7F31"/>
    <w:rsid w:val="00105009"/>
    <w:rsid w:val="00110044"/>
    <w:rsid w:val="00137558"/>
    <w:rsid w:val="00152B16"/>
    <w:rsid w:val="00153A99"/>
    <w:rsid w:val="00185A67"/>
    <w:rsid w:val="00193F81"/>
    <w:rsid w:val="001A7D20"/>
    <w:rsid w:val="001D1EB0"/>
    <w:rsid w:val="001E10DE"/>
    <w:rsid w:val="001E64D9"/>
    <w:rsid w:val="00200E6F"/>
    <w:rsid w:val="002275F7"/>
    <w:rsid w:val="00256144"/>
    <w:rsid w:val="0026184E"/>
    <w:rsid w:val="00291192"/>
    <w:rsid w:val="002C0DF5"/>
    <w:rsid w:val="002C6E0A"/>
    <w:rsid w:val="002F3259"/>
    <w:rsid w:val="00317494"/>
    <w:rsid w:val="00325595"/>
    <w:rsid w:val="00326EE4"/>
    <w:rsid w:val="003723FF"/>
    <w:rsid w:val="003B3BAE"/>
    <w:rsid w:val="003D3E4F"/>
    <w:rsid w:val="003E5513"/>
    <w:rsid w:val="004018EB"/>
    <w:rsid w:val="00404841"/>
    <w:rsid w:val="00424C96"/>
    <w:rsid w:val="00490539"/>
    <w:rsid w:val="004B248B"/>
    <w:rsid w:val="0052153B"/>
    <w:rsid w:val="00534E88"/>
    <w:rsid w:val="00565153"/>
    <w:rsid w:val="0056681A"/>
    <w:rsid w:val="005714D1"/>
    <w:rsid w:val="00581FA3"/>
    <w:rsid w:val="005C1384"/>
    <w:rsid w:val="005D4623"/>
    <w:rsid w:val="006166AC"/>
    <w:rsid w:val="006418B0"/>
    <w:rsid w:val="0064383C"/>
    <w:rsid w:val="006576A3"/>
    <w:rsid w:val="006778C6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31F7F"/>
    <w:rsid w:val="00845D5C"/>
    <w:rsid w:val="0088163F"/>
    <w:rsid w:val="0088197B"/>
    <w:rsid w:val="00894BF7"/>
    <w:rsid w:val="008B2382"/>
    <w:rsid w:val="008C733C"/>
    <w:rsid w:val="00907E0E"/>
    <w:rsid w:val="00970566"/>
    <w:rsid w:val="0098553A"/>
    <w:rsid w:val="009B3DE6"/>
    <w:rsid w:val="009D3030"/>
    <w:rsid w:val="009D573A"/>
    <w:rsid w:val="00A036E2"/>
    <w:rsid w:val="00A04DA0"/>
    <w:rsid w:val="00A115C4"/>
    <w:rsid w:val="00A24930"/>
    <w:rsid w:val="00A34847"/>
    <w:rsid w:val="00A3734F"/>
    <w:rsid w:val="00A52AC2"/>
    <w:rsid w:val="00A662F2"/>
    <w:rsid w:val="00A86B14"/>
    <w:rsid w:val="00AB4A68"/>
    <w:rsid w:val="00AB73C6"/>
    <w:rsid w:val="00AC6820"/>
    <w:rsid w:val="00B14836"/>
    <w:rsid w:val="00B159FA"/>
    <w:rsid w:val="00B72013"/>
    <w:rsid w:val="00BA380F"/>
    <w:rsid w:val="00BA6CF1"/>
    <w:rsid w:val="00BB77E4"/>
    <w:rsid w:val="00BC53A6"/>
    <w:rsid w:val="00C0351F"/>
    <w:rsid w:val="00C11956"/>
    <w:rsid w:val="00C14904"/>
    <w:rsid w:val="00C20590"/>
    <w:rsid w:val="00C21AD1"/>
    <w:rsid w:val="00C35ECF"/>
    <w:rsid w:val="00C54490"/>
    <w:rsid w:val="00C5519B"/>
    <w:rsid w:val="00C9528A"/>
    <w:rsid w:val="00CA69D7"/>
    <w:rsid w:val="00CB189D"/>
    <w:rsid w:val="00D46687"/>
    <w:rsid w:val="00D63633"/>
    <w:rsid w:val="00D81DD1"/>
    <w:rsid w:val="00D87031"/>
    <w:rsid w:val="00D9362E"/>
    <w:rsid w:val="00DB0FAF"/>
    <w:rsid w:val="00DC1AEC"/>
    <w:rsid w:val="00DE17B4"/>
    <w:rsid w:val="00DE4B6D"/>
    <w:rsid w:val="00E02682"/>
    <w:rsid w:val="00E13746"/>
    <w:rsid w:val="00E412BA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113</TotalTime>
  <Pages>5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2022-10-09T08:34:00Z</cp:lastPrinted>
  <dcterms:created xsi:type="dcterms:W3CDTF">2022-10-09T08:34:00Z</dcterms:created>
  <dcterms:modified xsi:type="dcterms:W3CDTF">2023-02-19T00:54:00Z</dcterms:modified>
</cp:coreProperties>
</file>