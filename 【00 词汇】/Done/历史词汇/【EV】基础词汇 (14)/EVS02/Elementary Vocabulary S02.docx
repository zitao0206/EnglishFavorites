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4CE3BAC1" w:rsidR="00772BC1" w:rsidRPr="00E64A27" w:rsidRDefault="00772BC1" w:rsidP="00813DD5">
      <w:pPr>
        <w:autoSpaceDE w:val="0"/>
        <w:autoSpaceDN w:val="0"/>
        <w:adjustRightInd w:val="0"/>
        <w:snapToGrid w:val="0"/>
        <w:spacing w:line="44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 w:rsidRPr="00E64A27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</w:t>
      </w:r>
      <w:r w:rsidR="00813DD5" w:rsidRPr="00E64A27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2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2"/>
        <w:gridCol w:w="3289"/>
        <w:gridCol w:w="851"/>
        <w:gridCol w:w="5670"/>
      </w:tblGrid>
      <w:tr w:rsidR="00813DD5" w:rsidRPr="00E64A27" w14:paraId="3D09F3B3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08884751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89" w:type="dxa"/>
            <w:vAlign w:val="center"/>
          </w:tcPr>
          <w:p w14:paraId="6F249BE8" w14:textId="73197590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enter</w:t>
            </w:r>
          </w:p>
        </w:tc>
        <w:tc>
          <w:tcPr>
            <w:tcW w:w="851" w:type="dxa"/>
            <w:vAlign w:val="center"/>
          </w:tcPr>
          <w:p w14:paraId="7D771F23" w14:textId="0B5A197C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5DF28CA1" w14:textId="09605F21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进入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; 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参加；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 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登记，输入；开始从事；</w:t>
            </w:r>
          </w:p>
        </w:tc>
      </w:tr>
      <w:tr w:rsidR="00813DD5" w:rsidRPr="00E64A27" w14:paraId="615772FF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41D6F37E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89" w:type="dxa"/>
            <w:vAlign w:val="center"/>
          </w:tcPr>
          <w:p w14:paraId="6E47FDF7" w14:textId="444373D8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risk</w:t>
            </w:r>
          </w:p>
        </w:tc>
        <w:tc>
          <w:tcPr>
            <w:tcW w:w="851" w:type="dxa"/>
            <w:vAlign w:val="center"/>
          </w:tcPr>
          <w:p w14:paraId="6561DDEC" w14:textId="62D7A9B0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n&amp;v</w:t>
            </w:r>
          </w:p>
        </w:tc>
        <w:tc>
          <w:tcPr>
            <w:tcW w:w="5670" w:type="dxa"/>
            <w:vAlign w:val="center"/>
          </w:tcPr>
          <w:p w14:paraId="768B8418" w14:textId="386002C8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危险，风险；使…冒风险，冒险做；</w:t>
            </w:r>
          </w:p>
        </w:tc>
      </w:tr>
      <w:tr w:rsidR="00813DD5" w:rsidRPr="00E64A27" w14:paraId="04D618C3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72E3783A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89" w:type="dxa"/>
            <w:vAlign w:val="center"/>
          </w:tcPr>
          <w:p w14:paraId="1B882FE0" w14:textId="747CBAEC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prevent</w:t>
            </w:r>
          </w:p>
        </w:tc>
        <w:tc>
          <w:tcPr>
            <w:tcW w:w="851" w:type="dxa"/>
            <w:vAlign w:val="center"/>
          </w:tcPr>
          <w:p w14:paraId="13EA89E7" w14:textId="79C54809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27B9253B" w14:textId="7CCFF05D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防止，阻止，阻挠；</w:t>
            </w:r>
          </w:p>
        </w:tc>
      </w:tr>
      <w:tr w:rsidR="00813DD5" w:rsidRPr="00E64A27" w14:paraId="15EE575C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24809987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89" w:type="dxa"/>
            <w:vAlign w:val="center"/>
          </w:tcPr>
          <w:p w14:paraId="748E9BB8" w14:textId="623B70B9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analyse</w:t>
            </w:r>
          </w:p>
        </w:tc>
        <w:tc>
          <w:tcPr>
            <w:tcW w:w="851" w:type="dxa"/>
            <w:vAlign w:val="center"/>
          </w:tcPr>
          <w:p w14:paraId="6CE59C0E" w14:textId="13C4B4D5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3FA0C690" w14:textId="50451D4A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分析；</w:t>
            </w:r>
          </w:p>
        </w:tc>
      </w:tr>
      <w:tr w:rsidR="00813DD5" w:rsidRPr="00E64A27" w14:paraId="1BA24823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739A1E1D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89" w:type="dxa"/>
            <w:vAlign w:val="center"/>
          </w:tcPr>
          <w:p w14:paraId="7A82397D" w14:textId="4A58CAB0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curious</w:t>
            </w:r>
          </w:p>
        </w:tc>
        <w:tc>
          <w:tcPr>
            <w:tcW w:w="851" w:type="dxa"/>
            <w:vAlign w:val="center"/>
          </w:tcPr>
          <w:p w14:paraId="072E43DF" w14:textId="6F11E371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adj</w:t>
            </w:r>
          </w:p>
        </w:tc>
        <w:tc>
          <w:tcPr>
            <w:tcW w:w="5670" w:type="dxa"/>
            <w:vAlign w:val="center"/>
          </w:tcPr>
          <w:p w14:paraId="14EE78F0" w14:textId="06818351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好奇的，求知欲强的；</w:t>
            </w:r>
          </w:p>
        </w:tc>
      </w:tr>
      <w:tr w:rsidR="00813DD5" w:rsidRPr="00E64A27" w14:paraId="68127632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3BB61BFD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289" w:type="dxa"/>
            <w:vAlign w:val="center"/>
          </w:tcPr>
          <w:p w14:paraId="545C985E" w14:textId="525E16E6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debate</w:t>
            </w:r>
          </w:p>
        </w:tc>
        <w:tc>
          <w:tcPr>
            <w:tcW w:w="851" w:type="dxa"/>
            <w:vAlign w:val="center"/>
          </w:tcPr>
          <w:p w14:paraId="76BC8B6C" w14:textId="0DBD43E0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3A3D988F" w14:textId="5AA905EB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讨论；考虑，思考；</w:t>
            </w:r>
          </w:p>
        </w:tc>
      </w:tr>
      <w:tr w:rsidR="00813DD5" w:rsidRPr="00E64A27" w14:paraId="2F0A6F13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274D4A9C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289" w:type="dxa"/>
            <w:vAlign w:val="center"/>
          </w:tcPr>
          <w:p w14:paraId="5B341278" w14:textId="50BC002F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seek</w:t>
            </w:r>
          </w:p>
        </w:tc>
        <w:tc>
          <w:tcPr>
            <w:tcW w:w="851" w:type="dxa"/>
            <w:vAlign w:val="center"/>
          </w:tcPr>
          <w:p w14:paraId="06AD3962" w14:textId="17395B86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3E7F2710" w14:textId="4F5B4EC0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寻找，寻觅；谋求，争取；</w:t>
            </w:r>
          </w:p>
        </w:tc>
      </w:tr>
      <w:tr w:rsidR="00813DD5" w:rsidRPr="00E64A27" w14:paraId="150A6BAC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3E53F2B6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89" w:type="dxa"/>
            <w:vAlign w:val="center"/>
          </w:tcPr>
          <w:p w14:paraId="3592FC8C" w14:textId="122D9BFE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observe</w:t>
            </w:r>
          </w:p>
        </w:tc>
        <w:tc>
          <w:tcPr>
            <w:tcW w:w="851" w:type="dxa"/>
            <w:vAlign w:val="center"/>
          </w:tcPr>
          <w:p w14:paraId="103034D0" w14:textId="1E4E0475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2466C118" w14:textId="51BD8683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看到，注意到；注视，监视；遵守；</w:t>
            </w:r>
          </w:p>
        </w:tc>
      </w:tr>
      <w:tr w:rsidR="00813DD5" w:rsidRPr="00E64A27" w14:paraId="0BF6B33B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4BD15091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89" w:type="dxa"/>
            <w:vAlign w:val="center"/>
          </w:tcPr>
          <w:p w14:paraId="380CB586" w14:textId="5B137C34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predict</w:t>
            </w:r>
          </w:p>
        </w:tc>
        <w:tc>
          <w:tcPr>
            <w:tcW w:w="851" w:type="dxa"/>
            <w:vAlign w:val="center"/>
          </w:tcPr>
          <w:p w14:paraId="482311B2" w14:textId="6A7CCBBE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046AB036" w14:textId="50A9C0C3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预测，预言，预报，预告；</w:t>
            </w:r>
          </w:p>
        </w:tc>
      </w:tr>
      <w:tr w:rsidR="00813DD5" w:rsidRPr="00E64A27" w14:paraId="26E3FD60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124686F9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289" w:type="dxa"/>
            <w:vAlign w:val="center"/>
          </w:tcPr>
          <w:p w14:paraId="36B4BC33" w14:textId="236A891F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engage</w:t>
            </w:r>
          </w:p>
        </w:tc>
        <w:tc>
          <w:tcPr>
            <w:tcW w:w="851" w:type="dxa"/>
            <w:vAlign w:val="center"/>
          </w:tcPr>
          <w:p w14:paraId="21115F8D" w14:textId="33E2C435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5670" w:type="dxa"/>
            <w:vAlign w:val="center"/>
          </w:tcPr>
          <w:p w14:paraId="328B590C" w14:textId="6A8318C5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参与，从事，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受聘于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  <w:tr w:rsidR="00813DD5" w:rsidRPr="00E64A27" w14:paraId="4B08C4B4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137C0174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89" w:type="dxa"/>
            <w:vAlign w:val="center"/>
          </w:tcPr>
          <w:p w14:paraId="17506DC0" w14:textId="17CA653A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go through</w:t>
            </w:r>
          </w:p>
        </w:tc>
        <w:tc>
          <w:tcPr>
            <w:tcW w:w="851" w:type="dxa"/>
            <w:vAlign w:val="center"/>
          </w:tcPr>
          <w:p w14:paraId="229E4E0A" w14:textId="184FBE76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phv</w:t>
            </w:r>
          </w:p>
        </w:tc>
        <w:tc>
          <w:tcPr>
            <w:tcW w:w="5670" w:type="dxa"/>
            <w:vAlign w:val="center"/>
          </w:tcPr>
          <w:p w14:paraId="2E248B82" w14:textId="2EEB1125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经历，经受；审核，审查；检查，翻找；</w:t>
            </w:r>
          </w:p>
        </w:tc>
      </w:tr>
      <w:tr w:rsidR="00813DD5" w:rsidRPr="00E64A27" w14:paraId="5534AE3E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2A6F1C5C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89" w:type="dxa"/>
            <w:vAlign w:val="center"/>
          </w:tcPr>
          <w:p w14:paraId="039FCFA4" w14:textId="3863D98F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go by</w:t>
            </w:r>
          </w:p>
        </w:tc>
        <w:tc>
          <w:tcPr>
            <w:tcW w:w="851" w:type="dxa"/>
            <w:vAlign w:val="center"/>
          </w:tcPr>
          <w:p w14:paraId="43AFD0EF" w14:textId="718405E6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phv</w:t>
            </w:r>
          </w:p>
        </w:tc>
        <w:tc>
          <w:tcPr>
            <w:tcW w:w="5670" w:type="dxa"/>
            <w:vAlign w:val="center"/>
          </w:tcPr>
          <w:p w14:paraId="4AEF30EC" w14:textId="56B0B729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流逝，过去；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按照，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遵循，遵照；</w:t>
            </w:r>
          </w:p>
        </w:tc>
      </w:tr>
      <w:tr w:rsidR="00813DD5" w:rsidRPr="00E64A27" w14:paraId="43B4A359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610D5890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89" w:type="dxa"/>
            <w:vAlign w:val="center"/>
          </w:tcPr>
          <w:p w14:paraId="580B768F" w14:textId="52AC7DD5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turn out</w:t>
            </w:r>
          </w:p>
        </w:tc>
        <w:tc>
          <w:tcPr>
            <w:tcW w:w="851" w:type="dxa"/>
            <w:vAlign w:val="center"/>
          </w:tcPr>
          <w:p w14:paraId="3188228D" w14:textId="245F2B3E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phv</w:t>
            </w:r>
          </w:p>
        </w:tc>
        <w:tc>
          <w:tcPr>
            <w:tcW w:w="5670" w:type="dxa"/>
            <w:vAlign w:val="center"/>
          </w:tcPr>
          <w:p w14:paraId="4EA24EC4" w14:textId="1E2FC3EA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原来是，结果发现，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 xml:space="preserve"> 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最后是，结果是；</w:t>
            </w:r>
          </w:p>
        </w:tc>
      </w:tr>
      <w:tr w:rsidR="00813DD5" w:rsidRPr="00E64A27" w14:paraId="4AA2C438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03EB67A0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89" w:type="dxa"/>
            <w:vAlign w:val="center"/>
          </w:tcPr>
          <w:p w14:paraId="78F313E1" w14:textId="06873008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use up</w:t>
            </w:r>
          </w:p>
        </w:tc>
        <w:tc>
          <w:tcPr>
            <w:tcW w:w="851" w:type="dxa"/>
            <w:vAlign w:val="center"/>
          </w:tcPr>
          <w:p w14:paraId="7F6E80BF" w14:textId="3F61EDF2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phv</w:t>
            </w:r>
          </w:p>
        </w:tc>
        <w:tc>
          <w:tcPr>
            <w:tcW w:w="5670" w:type="dxa"/>
            <w:vAlign w:val="center"/>
          </w:tcPr>
          <w:p w14:paraId="4D4E29B4" w14:textId="6C2859DD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耗尽，耗掉；</w:t>
            </w:r>
          </w:p>
        </w:tc>
      </w:tr>
      <w:tr w:rsidR="00813DD5" w:rsidRPr="00E64A27" w14:paraId="53060EB8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614E6C69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89" w:type="dxa"/>
            <w:vAlign w:val="center"/>
          </w:tcPr>
          <w:p w14:paraId="18A1F0B5" w14:textId="66C0EB31" w:rsidR="00813DD5" w:rsidRPr="00E64A27" w:rsidRDefault="00813DD5" w:rsidP="00813DD5">
            <w:pPr>
              <w:widowControl/>
              <w:spacing w:line="440" w:lineRule="exact"/>
              <w:jc w:val="center"/>
              <w:rPr>
                <w:rFonts w:ascii="Arial" w:eastAsia="微软雅黑" w:hAnsi="Arial" w:cs="宋体"/>
                <w:b/>
                <w:bCs/>
                <w:kern w:val="0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the other way around</w:t>
            </w:r>
          </w:p>
        </w:tc>
        <w:tc>
          <w:tcPr>
            <w:tcW w:w="851" w:type="dxa"/>
            <w:vAlign w:val="center"/>
          </w:tcPr>
          <w:p w14:paraId="58B30EE7" w14:textId="64E60524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adv</w:t>
            </w:r>
          </w:p>
        </w:tc>
        <w:tc>
          <w:tcPr>
            <w:tcW w:w="5670" w:type="dxa"/>
            <w:vAlign w:val="center"/>
          </w:tcPr>
          <w:p w14:paraId="684FA8A7" w14:textId="1449BEC5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相反，反过来，正好相反；</w:t>
            </w:r>
          </w:p>
        </w:tc>
      </w:tr>
      <w:tr w:rsidR="00813DD5" w:rsidRPr="00E64A27" w14:paraId="2B312BB7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2A6F92F2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289" w:type="dxa"/>
            <w:vAlign w:val="center"/>
          </w:tcPr>
          <w:p w14:paraId="1565092F" w14:textId="385A861B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take sides with sb</w:t>
            </w:r>
          </w:p>
        </w:tc>
        <w:tc>
          <w:tcPr>
            <w:tcW w:w="851" w:type="dxa"/>
            <w:vAlign w:val="center"/>
          </w:tcPr>
          <w:p w14:paraId="7E607D04" w14:textId="7D963803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393939"/>
                <w:sz w:val="28"/>
                <w:szCs w:val="28"/>
                <w:shd w:val="clear" w:color="auto" w:fill="FFFFFF"/>
              </w:rPr>
              <w:t>phv</w:t>
            </w:r>
          </w:p>
        </w:tc>
        <w:tc>
          <w:tcPr>
            <w:tcW w:w="5670" w:type="dxa"/>
            <w:vAlign w:val="center"/>
          </w:tcPr>
          <w:p w14:paraId="56A8F7A4" w14:textId="0227567E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偏袒，袒护，支持某人</w:t>
            </w:r>
            <w:r w:rsidR="0064623C"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  <w:tr w:rsidR="00813DD5" w:rsidRPr="00E64A27" w14:paraId="3FA1D15D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1866DCDB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289" w:type="dxa"/>
            <w:vAlign w:val="center"/>
          </w:tcPr>
          <w:p w14:paraId="3D337B13" w14:textId="4B993E0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no more than</w:t>
            </w:r>
          </w:p>
        </w:tc>
        <w:tc>
          <w:tcPr>
            <w:tcW w:w="851" w:type="dxa"/>
            <w:vAlign w:val="center"/>
          </w:tcPr>
          <w:p w14:paraId="193E5F4B" w14:textId="421E3DD9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393939"/>
                <w:sz w:val="28"/>
                <w:szCs w:val="28"/>
                <w:shd w:val="clear" w:color="auto" w:fill="FFFFFF"/>
              </w:rPr>
              <w:t>adv</w:t>
            </w:r>
          </w:p>
        </w:tc>
        <w:tc>
          <w:tcPr>
            <w:tcW w:w="5670" w:type="dxa"/>
            <w:vAlign w:val="center"/>
          </w:tcPr>
          <w:p w14:paraId="08DA7406" w14:textId="75B30AC9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至多，不超过；只是，仅仅；</w:t>
            </w:r>
          </w:p>
        </w:tc>
      </w:tr>
      <w:tr w:rsidR="00813DD5" w:rsidRPr="00E64A27" w14:paraId="27507647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3DE9A5B1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89" w:type="dxa"/>
            <w:vAlign w:val="center"/>
          </w:tcPr>
          <w:p w14:paraId="47864706" w14:textId="6A6EC625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for once</w:t>
            </w:r>
          </w:p>
        </w:tc>
        <w:tc>
          <w:tcPr>
            <w:tcW w:w="851" w:type="dxa"/>
            <w:vAlign w:val="center"/>
          </w:tcPr>
          <w:p w14:paraId="3EEBFEE6" w14:textId="414D2769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393939"/>
                <w:sz w:val="28"/>
                <w:szCs w:val="28"/>
                <w:shd w:val="clear" w:color="auto" w:fill="FFFFFF"/>
              </w:rPr>
              <w:t>adv</w:t>
            </w:r>
          </w:p>
        </w:tc>
        <w:tc>
          <w:tcPr>
            <w:tcW w:w="5670" w:type="dxa"/>
            <w:vAlign w:val="center"/>
          </w:tcPr>
          <w:p w14:paraId="7E9EA5ED" w14:textId="111588A2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就此一次，破例一次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 </w:t>
            </w:r>
            <w:r w:rsidR="0064623C"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  <w:tr w:rsidR="00813DD5" w:rsidRPr="00E64A27" w14:paraId="6F0BCED8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54D63AF6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89" w:type="dxa"/>
            <w:vAlign w:val="center"/>
          </w:tcPr>
          <w:p w14:paraId="39A0DFE9" w14:textId="471556D4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rather than</w:t>
            </w:r>
          </w:p>
        </w:tc>
        <w:tc>
          <w:tcPr>
            <w:tcW w:w="851" w:type="dxa"/>
            <w:vAlign w:val="center"/>
          </w:tcPr>
          <w:p w14:paraId="7680FD5B" w14:textId="51696E02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393939"/>
                <w:sz w:val="28"/>
                <w:szCs w:val="28"/>
                <w:shd w:val="clear" w:color="auto" w:fill="FFFFFF"/>
              </w:rPr>
              <w:t>adv</w:t>
            </w:r>
          </w:p>
        </w:tc>
        <w:tc>
          <w:tcPr>
            <w:tcW w:w="5670" w:type="dxa"/>
            <w:vAlign w:val="center"/>
          </w:tcPr>
          <w:p w14:paraId="4D847F13" w14:textId="57B68B94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而不是，而不</w:t>
            </w:r>
            <w:r w:rsidR="0064623C"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</w:p>
        </w:tc>
      </w:tr>
      <w:tr w:rsidR="00813DD5" w:rsidRPr="00E64A27" w14:paraId="6727E853" w14:textId="77777777" w:rsidTr="0064623C">
        <w:trPr>
          <w:trHeight w:val="680"/>
        </w:trPr>
        <w:tc>
          <w:tcPr>
            <w:tcW w:w="672" w:type="dxa"/>
            <w:vAlign w:val="center"/>
          </w:tcPr>
          <w:p w14:paraId="330B3798" w14:textId="77777777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E64A27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289" w:type="dxa"/>
            <w:vAlign w:val="center"/>
          </w:tcPr>
          <w:p w14:paraId="50609743" w14:textId="04110C06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8"/>
              </w:rPr>
              <w:t>go up</w:t>
            </w:r>
          </w:p>
        </w:tc>
        <w:tc>
          <w:tcPr>
            <w:tcW w:w="851" w:type="dxa"/>
            <w:vAlign w:val="center"/>
          </w:tcPr>
          <w:p w14:paraId="6D7CAEA5" w14:textId="2C871CAC" w:rsidR="00813DD5" w:rsidRPr="00E64A27" w:rsidRDefault="00813DD5" w:rsidP="00813DD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phv</w:t>
            </w:r>
          </w:p>
        </w:tc>
        <w:tc>
          <w:tcPr>
            <w:tcW w:w="5670" w:type="dxa"/>
            <w:vAlign w:val="center"/>
          </w:tcPr>
          <w:p w14:paraId="6344F2EA" w14:textId="4DED1A76" w:rsidR="00813DD5" w:rsidRPr="00E64A27" w:rsidRDefault="00813DD5" w:rsidP="00813DD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上涨，上升</w:t>
            </w:r>
            <w:r w:rsidRPr="00E64A27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；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被兴建，被建起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 </w:t>
            </w:r>
            <w:r w:rsidRPr="00E64A27">
              <w:rPr>
                <w:rFonts w:ascii="Arial" w:eastAsia="微软雅黑" w:hAnsi="Arial" w:cs="Arial"/>
                <w:color w:val="000000"/>
                <w:sz w:val="28"/>
                <w:szCs w:val="28"/>
              </w:rPr>
              <w:t>；</w:t>
            </w:r>
          </w:p>
        </w:tc>
      </w:tr>
    </w:tbl>
    <w:p w14:paraId="2CD2757C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</w:rPr>
        <w:lastRenderedPageBreak/>
        <w:t>▲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enter</w:t>
      </w:r>
    </w:p>
    <w:p w14:paraId="20F1DBB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进入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;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参加，报名；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登记，输入；开始从事，开始做；</w:t>
      </w:r>
    </w:p>
    <w:p w14:paraId="79876BEC" w14:textId="2AADB29E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eg.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 The train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entered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the tunnel.</w:t>
      </w:r>
      <w:r w:rsidRPr="00E64A27">
        <w:t xml:space="preserve">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火车驶入隧道。</w:t>
      </w:r>
    </w:p>
    <w:p w14:paraId="5B443884" w14:textId="34F85663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eg.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enter </w:t>
      </w:r>
      <w:r w:rsidR="00E9721D" w:rsidRPr="00E64A27">
        <w:rPr>
          <w:rFonts w:ascii="Arial" w:eastAsia="微软雅黑" w:hAnsi="Arial" w:cs="宋体"/>
          <w:kern w:val="0"/>
          <w:sz w:val="28"/>
          <w:szCs w:val="28"/>
        </w:rPr>
        <w:t xml:space="preserve">the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collage/enter the army.</w:t>
      </w:r>
      <w:r w:rsidRPr="00E64A27">
        <w:t xml:space="preserve">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参加大学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/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参军。</w:t>
      </w:r>
    </w:p>
    <w:p w14:paraId="1136BC36" w14:textId="77777777" w:rsidR="00ED6AA9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eg. I haven't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enter</w:t>
      </w:r>
      <w:r w:rsidRPr="00E64A27">
        <w:rPr>
          <w:rFonts w:ascii="Arial" w:eastAsia="微软雅黑" w:hAnsi="Arial" w:cs="宋体" w:hint="eastAsia"/>
          <w:color w:val="FF0000"/>
          <w:kern w:val="0"/>
          <w:sz w:val="28"/>
          <w:szCs w:val="28"/>
        </w:rPr>
        <w:t>ed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your name and occupation yet.</w:t>
      </w:r>
      <w:r w:rsidR="00ED6AA9" w:rsidRPr="00E64A27">
        <w:t xml:space="preserve"> </w:t>
      </w:r>
    </w:p>
    <w:p w14:paraId="6338FC7D" w14:textId="05866E00" w:rsidR="00813DD5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>我还没有输入你的名字和职业。</w:t>
      </w:r>
    </w:p>
    <w:p w14:paraId="1C3B2DC4" w14:textId="58D71E16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D0D0D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enter into 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开始处理，着手做；成为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... 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部分；</w:t>
      </w:r>
    </w:p>
    <w:p w14:paraId="25577054" w14:textId="32E67B11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eg. We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enter into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</w:t>
      </w:r>
      <w:r w:rsidR="00ED6AA9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negotiation 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with him.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我们</w:t>
      </w:r>
      <w:r w:rsidR="00ED6AA9" w:rsidRPr="00E64A27">
        <w:rPr>
          <w:rFonts w:ascii="Arial" w:eastAsia="微软雅黑" w:hAnsi="Arial" w:cs="宋体" w:hint="eastAsia"/>
          <w:color w:val="0D0D0D"/>
          <w:kern w:val="0"/>
          <w:sz w:val="28"/>
          <w:szCs w:val="28"/>
        </w:rPr>
        <w:t>开始着手</w:t>
      </w:r>
      <w:r w:rsidR="00ED6AA9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与他进行谈判。</w:t>
      </w:r>
    </w:p>
    <w:p w14:paraId="267CFBDE" w14:textId="4BB123BD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D0D0D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enter for 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报名参加</w:t>
      </w:r>
      <w:r w:rsidR="00813DD5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</w:t>
      </w:r>
    </w:p>
    <w:p w14:paraId="23D733B7" w14:textId="783F9FD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eg. The teacher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entered 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him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for 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the competition. </w:t>
      </w:r>
      <w:r w:rsidR="00ED6AA9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老师让他报名参加比赛。</w:t>
      </w:r>
    </w:p>
    <w:p w14:paraId="11E7B293" w14:textId="6657C4E1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n.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回车键</w:t>
      </w:r>
    </w:p>
    <w:p w14:paraId="00BA62A2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>risk</w:t>
      </w:r>
    </w:p>
    <w:p w14:paraId="0966A14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危险，风险；危险人物；会带来风险的事物；</w:t>
      </w:r>
    </w:p>
    <w:p w14:paraId="414675D1" w14:textId="09C99F94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vt.</w:t>
      </w:r>
      <w:r w:rsidR="00ED6AA9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使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冒风险，冒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的风险，冒险做；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+ sth in doing sth/+ doing sth</w:t>
      </w:r>
    </w:p>
    <w:p w14:paraId="53B275AB" w14:textId="77777777" w:rsidR="00ED6AA9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b/>
          <w:bCs/>
          <w:color w:val="393939"/>
          <w:kern w:val="0"/>
          <w:sz w:val="28"/>
          <w:szCs w:val="28"/>
        </w:rPr>
        <w:t xml:space="preserve">eg.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If you skate on thin ice, there is a </w:t>
      </w:r>
      <w:r w:rsidRPr="00E64A27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risk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of you falling through.</w:t>
      </w:r>
      <w:r w:rsidR="00ED6AA9" w:rsidRPr="00E64A27">
        <w:t xml:space="preserve"> </w:t>
      </w:r>
    </w:p>
    <w:p w14:paraId="4722A16A" w14:textId="10562412" w:rsidR="00813DD5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>如果你在薄冰上滑冰，有滑过的风险。</w:t>
      </w:r>
    </w:p>
    <w:p w14:paraId="1697306F" w14:textId="419414AF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eg. He </w:t>
      </w:r>
      <w:r w:rsidRPr="00E64A27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risked his life in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trying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to save the child.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kern w:val="0"/>
          <w:sz w:val="28"/>
          <w:szCs w:val="28"/>
        </w:rPr>
        <w:t>他冒着生命危险试图救这个孩子。</w:t>
      </w:r>
    </w:p>
    <w:p w14:paraId="4129CC65" w14:textId="4958779B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at risk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表示处于危险之中（状态）</w:t>
      </w:r>
    </w:p>
    <w:p w14:paraId="5CEB8733" w14:textId="77777777" w:rsidR="00ED6AA9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eg. Heart disease can be avoided if people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at risk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take medical advice.</w:t>
      </w:r>
      <w:r w:rsidR="00ED6AA9" w:rsidRPr="00E64A27">
        <w:t xml:space="preserve"> </w:t>
      </w:r>
    </w:p>
    <w:p w14:paraId="7B930FC3" w14:textId="6928CA73" w:rsidR="00813DD5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如果有风险的人接受医疗建议，就可以避免心脏病。</w:t>
      </w:r>
    </w:p>
    <w:p w14:paraId="53D09A35" w14:textId="038CDE6D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at the risk of sth/doing sth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冒着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...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的危险</w:t>
      </w:r>
    </w:p>
    <w:p w14:paraId="04B8D287" w14:textId="3CE73F5F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D0D0D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eg. He saved the child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at the risk of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losing his life.</w:t>
      </w:r>
    </w:p>
    <w:p w14:paraId="0E7704BE" w14:textId="43CC092E" w:rsidR="00ED6AA9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>他冒着生命危险救了这个孩子。</w:t>
      </w:r>
    </w:p>
    <w:p w14:paraId="41712E67" w14:textId="0588F744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D0D0D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eg.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At the risk of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offending you, I must tell you that I disapprove your behaviour.</w:t>
      </w:r>
    </w:p>
    <w:p w14:paraId="72829F1A" w14:textId="76B6D72A" w:rsidR="00ED6AA9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>冒着冒犯你的风险，我必须告诉你，我不赞成你的行为。</w:t>
      </w:r>
    </w:p>
    <w:p w14:paraId="2E0E0973" w14:textId="2F7DBD0F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at one's own risk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责任自负，自担风险</w:t>
      </w:r>
    </w:p>
    <w:p w14:paraId="6B8D470F" w14:textId="5F6957C6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D0D0D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eg. If you park your car here, you do so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at your own risk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.</w:t>
      </w:r>
    </w:p>
    <w:p w14:paraId="675927F6" w14:textId="584B3A2E" w:rsidR="00ED6AA9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>如果你把车停在这里，风险自负</w:t>
      </w:r>
      <w:r w:rsidRPr="00E64A27">
        <w:rPr>
          <w:rFonts w:ascii="Arial" w:eastAsia="微软雅黑" w:hAnsi="Arial" w:cs="宋体" w:hint="eastAsia"/>
          <w:kern w:val="0"/>
          <w:sz w:val="28"/>
          <w:szCs w:val="28"/>
        </w:rPr>
        <w:t>。</w:t>
      </w:r>
    </w:p>
    <w:p w14:paraId="25EBF2D4" w14:textId="4C02BFC8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take/run risk(s)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冒险</w:t>
      </w:r>
    </w:p>
    <w:p w14:paraId="67CF638A" w14:textId="1D25CC2D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eg. You can't get rich without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taking risks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你不冒险就不可能致富。</w:t>
      </w:r>
    </w:p>
    <w:p w14:paraId="1A2A8BA3" w14:textId="0C8C0939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take/run the risk of doing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冒险于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...</w:t>
      </w:r>
    </w:p>
    <w:p w14:paraId="2276DAE0" w14:textId="77777777" w:rsidR="00ED6AA9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eg. We can't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take/run the risk of</w:t>
      </w: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losing all of the money.</w:t>
      </w:r>
      <w:r w:rsidR="00ED6AA9" w:rsidRPr="00E64A27">
        <w:t xml:space="preserve"> </w:t>
      </w:r>
    </w:p>
    <w:p w14:paraId="6D3BB245" w14:textId="3CA1B3AD" w:rsidR="00813DD5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D0D0D"/>
          <w:kern w:val="0"/>
          <w:sz w:val="28"/>
          <w:szCs w:val="28"/>
        </w:rPr>
        <w:t>我们不能冒失去所有钱的风险。</w:t>
      </w:r>
    </w:p>
    <w:p w14:paraId="2632FAE7" w14:textId="0EC51AA9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lastRenderedPageBreak/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risky adj.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有风险的，有危险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(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或风险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)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的</w:t>
      </w:r>
      <w:r w:rsidR="00ED6AA9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；</w:t>
      </w:r>
    </w:p>
    <w:p w14:paraId="0CD030E2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>prevent</w:t>
      </w:r>
    </w:p>
    <w:p w14:paraId="29F01416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防止，阻止，阻挠；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+ sb/sth (from)doing sth</w:t>
      </w:r>
    </w:p>
    <w:p w14:paraId="662886A4" w14:textId="77777777" w:rsidR="00ED6AA9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eg. A severe cold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prevent</w:t>
      </w:r>
      <w:r w:rsidR="00ED6AA9" w:rsidRPr="00E64A27">
        <w:rPr>
          <w:rFonts w:ascii="Arial" w:eastAsia="微软雅黑" w:hAnsi="Arial" w:cs="宋体" w:hint="eastAsia"/>
          <w:color w:val="FF0000"/>
          <w:kern w:val="0"/>
          <w:sz w:val="28"/>
          <w:szCs w:val="28"/>
        </w:rPr>
        <w:t>ed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his attending the meeting.</w:t>
      </w:r>
      <w:r w:rsidR="00ED6AA9" w:rsidRPr="00E64A27">
        <w:t xml:space="preserve"> </w:t>
      </w:r>
    </w:p>
    <w:p w14:paraId="7A3F5C7E" w14:textId="7652EBAF" w:rsidR="00813DD5" w:rsidRPr="00E64A27" w:rsidRDefault="00ED6AA9" w:rsidP="00ED6AA9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>严重的感冒使他无法参加会议。</w:t>
      </w:r>
    </w:p>
    <w:p w14:paraId="6BCC3912" w14:textId="20B04ADB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preventable adj.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可以预防的，可以防止的</w:t>
      </w:r>
    </w:p>
    <w:p w14:paraId="14B64594" w14:textId="481E9F5E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preventive adj/n.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具有预防性的，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预防措施，预防药</w:t>
      </w:r>
    </w:p>
    <w:p w14:paraId="2F97F0BE" w14:textId="04174136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>analyse</w:t>
      </w:r>
      <w:r w:rsidR="00ED6AA9" w:rsidRPr="00E64A27">
        <w:rPr>
          <w:color w:val="808080" w:themeColor="background1" w:themeShade="80"/>
          <w:sz w:val="28"/>
          <w:szCs w:val="28"/>
        </w:rPr>
        <w:t xml:space="preserve"> </w:t>
      </w:r>
      <w:r w:rsidR="00ED6AA9" w:rsidRPr="00E64A27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>[ˈænəlaɪz]</w:t>
      </w:r>
    </w:p>
    <w:p w14:paraId="72FB88C7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分析</w:t>
      </w:r>
    </w:p>
    <w:p w14:paraId="36BB3FBE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analyse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the blood samples.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分析血样</w:t>
      </w:r>
    </w:p>
    <w:p w14:paraId="488922D5" w14:textId="4DE97C58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analysis </w:t>
      </w:r>
      <w:r w:rsidR="00ED6AA9" w:rsidRPr="00E64A27">
        <w:rPr>
          <w:rFonts w:ascii="Arial" w:eastAsia="微软雅黑" w:hAnsi="Arial" w:cs="宋体"/>
          <w:color w:val="808080" w:themeColor="background1" w:themeShade="80"/>
          <w:kern w:val="0"/>
          <w:sz w:val="28"/>
          <w:szCs w:val="28"/>
        </w:rPr>
        <w:t xml:space="preserve">[əˈnæləsɪs]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n.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分析（复：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analyses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）</w:t>
      </w:r>
    </w:p>
    <w:p w14:paraId="500A11CE" w14:textId="613A3EDA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analytic adj.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分析的</w:t>
      </w:r>
      <w:r w:rsidR="00ED6AA9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，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分析型的</w:t>
      </w:r>
      <w:r w:rsidR="00ED6AA9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；</w:t>
      </w:r>
    </w:p>
    <w:p w14:paraId="2D59F02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>curious</w:t>
      </w:r>
    </w:p>
    <w:p w14:paraId="6E5F5D69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好奇的，求知欲强的；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be curious about/to do</w:t>
      </w:r>
    </w:p>
    <w:p w14:paraId="5B8F8366" w14:textId="28FE53B5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child is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curious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about everything he sees.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  <w:lang w:val="sv-SE"/>
        </w:rPr>
        <w:t>这孩子对他看到的一切都很好奇</w:t>
      </w:r>
    </w:p>
    <w:p w14:paraId="2BB0BC71" w14:textId="595F75B1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adj.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奇怪的额，稀奇古怪的</w:t>
      </w:r>
    </w:p>
    <w:p w14:paraId="363A1378" w14:textId="4F5F217B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She looks rather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curious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with green hair.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  <w:lang w:val="sv-SE"/>
        </w:rPr>
        <w:t>她留着绿头发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，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  <w:lang w:val="sv-SE"/>
        </w:rPr>
        <w:t>看起来很</w:t>
      </w:r>
      <w:r w:rsidR="00ED6AA9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  <w:lang w:val="sv-SE"/>
        </w:rPr>
        <w:t>奇怪。</w:t>
      </w:r>
    </w:p>
    <w:p w14:paraId="6D09A2F4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>debate</w:t>
      </w:r>
    </w:p>
    <w:p w14:paraId="25BD6BF8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vt/n. (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尤指正式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讨论；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+ sth with sb/ doing </w:t>
      </w:r>
    </w:p>
    <w:p w14:paraId="6EE3D059" w14:textId="4B5BDC76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eg. They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debated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closing the factory.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kern w:val="0"/>
          <w:sz w:val="28"/>
          <w:szCs w:val="28"/>
        </w:rPr>
        <w:t>他们</w:t>
      </w:r>
      <w:r w:rsidR="00ED6AA9" w:rsidRPr="00E64A27">
        <w:rPr>
          <w:rFonts w:ascii="Arial" w:eastAsia="微软雅黑" w:hAnsi="Arial" w:cs="宋体" w:hint="eastAsia"/>
          <w:kern w:val="0"/>
          <w:sz w:val="28"/>
          <w:szCs w:val="28"/>
        </w:rPr>
        <w:t>讨论要</w:t>
      </w:r>
      <w:r w:rsidR="00ED6AA9" w:rsidRPr="00E64A27">
        <w:rPr>
          <w:rFonts w:ascii="Arial" w:eastAsia="微软雅黑" w:hAnsi="Arial" w:cs="宋体"/>
          <w:kern w:val="0"/>
          <w:sz w:val="28"/>
          <w:szCs w:val="28"/>
        </w:rPr>
        <w:t>关闭工厂</w:t>
      </w:r>
    </w:p>
    <w:p w14:paraId="34BCDC92" w14:textId="0578E57B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kern w:val="0"/>
          <w:sz w:val="28"/>
          <w:szCs w:val="28"/>
        </w:rPr>
        <w:t xml:space="preserve">eg. We are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debating </w:t>
      </w:r>
      <w:r w:rsidRPr="00E64A27">
        <w:rPr>
          <w:rFonts w:ascii="Arial" w:eastAsia="微软雅黑" w:hAnsi="Arial" w:cs="宋体"/>
          <w:kern w:val="0"/>
          <w:sz w:val="28"/>
          <w:szCs w:val="28"/>
        </w:rPr>
        <w:t>what to do next.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kern w:val="0"/>
          <w:sz w:val="28"/>
          <w:szCs w:val="28"/>
        </w:rPr>
        <w:t>我们正在讨论下一步该怎么办。</w:t>
      </w:r>
    </w:p>
    <w:p w14:paraId="4C6698CB" w14:textId="44580CB2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vt.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仔细考虑，思考，盘算；</w:t>
      </w:r>
    </w:p>
    <w:p w14:paraId="17006FBA" w14:textId="2DA60E55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debated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buying a new car.</w:t>
      </w:r>
      <w:r w:rsidR="00ED6AA9" w:rsidRPr="00E64A27">
        <w:t xml:space="preserve"> 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他考虑买一辆新车。</w:t>
      </w:r>
    </w:p>
    <w:p w14:paraId="06CAED18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>seek</w:t>
      </w:r>
    </w:p>
    <w:p w14:paraId="31F65FE0" w14:textId="1E4ED21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寻找，寻觅</w:t>
      </w:r>
      <w:r w:rsidR="00ED6AA9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+ for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；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谋求，争取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+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sth from sb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；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试</w:t>
      </w:r>
      <w:r w:rsidR="00ED6AA9" w:rsidRPr="00E64A27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>图</w:t>
      </w:r>
      <w:r w:rsidR="00ED6AA9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+</w:t>
      </w:r>
      <w:r w:rsidR="00ED6AA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to do sth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；</w:t>
      </w:r>
    </w:p>
    <w:p w14:paraId="013C0432" w14:textId="77777777" w:rsidR="007D445B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They were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seeking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for the solutions to the problems.</w:t>
      </w:r>
      <w:r w:rsidR="007D445B" w:rsidRPr="00E64A27">
        <w:t xml:space="preserve"> </w:t>
      </w:r>
    </w:p>
    <w:p w14:paraId="53C8EA04" w14:textId="56186733" w:rsidR="00813DD5" w:rsidRPr="00E64A27" w:rsidRDefault="007D445B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他们正在寻找解决问题的办法。</w:t>
      </w:r>
    </w:p>
    <w:p w14:paraId="5DC68CE5" w14:textId="306632C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to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seek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funding for a project.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为项目筹募资金</w:t>
      </w:r>
    </w:p>
    <w:p w14:paraId="2518072F" w14:textId="4F9BD6ED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is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seeking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to mislead us.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</w:t>
      </w:r>
      <w:r w:rsidR="007D445B" w:rsidRPr="00E64A27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试图</w:t>
      </w:r>
      <w:r w:rsidR="007D445B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想误导我们。</w:t>
      </w:r>
    </w:p>
    <w:p w14:paraId="25D84F52" w14:textId="71C25E89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play hide and seek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捉迷藏</w:t>
      </w:r>
    </w:p>
    <w:p w14:paraId="7667CDEF" w14:textId="62E7CCB1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not f</w:t>
      </w:r>
      <w:r w:rsidR="00242A69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r to seek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不难理解，不难懂得</w:t>
      </w:r>
    </w:p>
    <w:p w14:paraId="07543F2A" w14:textId="74EDF0F3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reason for his failure was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not far to seek,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he was ill during the exam.</w:t>
      </w:r>
    </w:p>
    <w:p w14:paraId="6741A139" w14:textId="1BC6BCA4" w:rsidR="007D445B" w:rsidRPr="00E64A27" w:rsidRDefault="007D445B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他失败的原因不</w:t>
      </w:r>
      <w:r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难得知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，他在考试期间生病了</w:t>
      </w:r>
      <w:r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。</w:t>
      </w:r>
    </w:p>
    <w:p w14:paraId="4607F31E" w14:textId="4EB6DD30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lastRenderedPageBreak/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seek sb/sth out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找出，找到</w:t>
      </w:r>
    </w:p>
    <w:p w14:paraId="3A069CF7" w14:textId="1EE020E5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seek one's forture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闯天下，碰运气</w:t>
      </w:r>
    </w:p>
    <w:p w14:paraId="2AC08C1E" w14:textId="33CA1B24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He has gone to the USA to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seek his forture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他去了美国</w:t>
      </w:r>
      <w:r w:rsidR="007D445B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碰运气去了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。</w:t>
      </w:r>
    </w:p>
    <w:p w14:paraId="37CC3351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333333"/>
          <w:kern w:val="0"/>
          <w:sz w:val="32"/>
          <w:szCs w:val="32"/>
        </w:rPr>
        <w:t>▲</w:t>
      </w:r>
      <w:r w:rsidRPr="00E64A27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</w:t>
      </w:r>
      <w:r w:rsidRPr="00E64A27">
        <w:rPr>
          <w:rFonts w:ascii="Arial" w:eastAsia="微软雅黑" w:hAnsi="Arial" w:cs="宋体"/>
          <w:b/>
          <w:bCs/>
          <w:color w:val="393939"/>
          <w:kern w:val="0"/>
          <w:sz w:val="32"/>
          <w:szCs w:val="32"/>
        </w:rPr>
        <w:t>observe</w:t>
      </w:r>
    </w:p>
    <w:p w14:paraId="2FD96ACA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b/>
          <w:bCs/>
          <w:color w:val="001EFF"/>
          <w:kern w:val="0"/>
          <w:sz w:val="28"/>
          <w:szCs w:val="28"/>
        </w:rPr>
        <w:t xml:space="preserve">vi&amp;vt. 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看到，注意到，观察到；注视，监视；</w:t>
      </w:r>
    </w:p>
    <w:p w14:paraId="42E2A259" w14:textId="55426393" w:rsidR="00813DD5" w:rsidRPr="00E64A27" w:rsidRDefault="007D445B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He </w:t>
      </w:r>
      <w:r w:rsidR="00813DD5"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observe</w:t>
      </w:r>
      <w:r w:rsidRPr="00E64A27">
        <w:rPr>
          <w:rFonts w:ascii="Arial" w:eastAsia="微软雅黑" w:hAnsi="Arial" w:cs="宋体" w:hint="eastAsia"/>
          <w:color w:val="FF0000"/>
          <w:kern w:val="0"/>
          <w:sz w:val="28"/>
          <w:szCs w:val="28"/>
        </w:rPr>
        <w:t>s</w:t>
      </w:r>
      <w:r w:rsidR="00813DD5"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keenly, but says little.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他观察敏锐。</w:t>
      </w:r>
    </w:p>
    <w:p w14:paraId="0B7AF771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They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observed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him entering the bank.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他们看见他走进银行。</w:t>
      </w:r>
    </w:p>
    <w:p w14:paraId="07736BFE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I felt he was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observing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everything I did.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我觉得他正在注视着我做的每一件事。</w:t>
      </w:r>
    </w:p>
    <w:p w14:paraId="72029CC1" w14:textId="0EBEDF84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vt. 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遵守（规则、法律等）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</w:p>
    <w:p w14:paraId="034CFE86" w14:textId="6213219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Will the rebels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observe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the ceasefire?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叛乱者会遵守停火协议吗？</w:t>
      </w:r>
    </w:p>
    <w:p w14:paraId="3BCD18DF" w14:textId="1D25770A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predict</w:t>
      </w:r>
      <w:r w:rsidR="00E64A27"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 </w:t>
      </w:r>
      <w:r w:rsidR="00E64A27" w:rsidRPr="00E64A27">
        <w:rPr>
          <w:rFonts w:ascii="Arial" w:eastAsia="微软雅黑" w:hAnsi="Arial" w:cs="宋体"/>
          <w:color w:val="A6A6A6" w:themeColor="background1" w:themeShade="A6"/>
          <w:kern w:val="0"/>
          <w:sz w:val="28"/>
          <w:szCs w:val="28"/>
        </w:rPr>
        <w:t>[prɪˈdɪkt]</w:t>
      </w:r>
    </w:p>
    <w:p w14:paraId="463FF3B6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预测，预言，预报，预告；</w:t>
      </w:r>
    </w:p>
    <w:p w14:paraId="1E756FA6" w14:textId="3A0BACD4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weather bureau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predicts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rain tomorrow.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气象局预测明天会下雨。</w:t>
      </w:r>
    </w:p>
    <w:p w14:paraId="1A4907AD" w14:textId="2EDDAD8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predicted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 war.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他预言会爆发战争。</w:t>
      </w:r>
    </w:p>
    <w:p w14:paraId="4BD44D1F" w14:textId="77777777" w:rsidR="007D445B" w:rsidRPr="00E64A27" w:rsidRDefault="00813DD5" w:rsidP="00813DD5">
      <w:pPr>
        <w:widowControl/>
        <w:spacing w:line="440" w:lineRule="exact"/>
        <w:jc w:val="left"/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predicted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that a war would break out in the next few years.</w:t>
      </w:r>
      <w:r w:rsidR="007D445B" w:rsidRPr="00E64A27">
        <w:t xml:space="preserve"> </w:t>
      </w:r>
    </w:p>
    <w:p w14:paraId="7EB83F8D" w14:textId="23854C7E" w:rsidR="00813DD5" w:rsidRPr="00E64A27" w:rsidRDefault="007D445B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他预测未来几年将爆发战争。</w:t>
      </w:r>
    </w:p>
    <w:p w14:paraId="7D6AFDE7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engage</w:t>
      </w:r>
    </w:p>
    <w:p w14:paraId="0C9B8686" w14:textId="40BD1E7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参与，从事，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受聘于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；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engage/be engaged + in sth/doing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正忙于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/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从事与</w:t>
      </w:r>
    </w:p>
    <w:p w14:paraId="4584830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Even in prison, he continued to 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engage 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in criminal activities. </w:t>
      </w:r>
    </w:p>
    <w:p w14:paraId="07A417F6" w14:textId="77777777" w:rsidR="00813DD5" w:rsidRPr="00E64A27" w:rsidRDefault="00813DD5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他甚至在监狱里还继续从事犯罪活动。</w:t>
      </w:r>
    </w:p>
    <w:p w14:paraId="3D37FF7A" w14:textId="28C5C6F6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be/get engaged to sb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与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...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订婚</w:t>
      </w:r>
    </w:p>
    <w:p w14:paraId="2850AD42" w14:textId="708ABF03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Her daughter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is engaged to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a doctor.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她的女儿与一位医生订了婚</w:t>
      </w:r>
    </w:p>
    <w:p w14:paraId="3A1390D2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go through</w:t>
      </w:r>
    </w:p>
    <w:p w14:paraId="1BA7ABF2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经历，经受（尤指苦难或艰难时期）</w:t>
      </w:r>
    </w:p>
    <w:p w14:paraId="0A7C2CB9" w14:textId="56326381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country has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gone through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too many wars.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这个国家经历了太多的战争。</w:t>
      </w:r>
    </w:p>
    <w:p w14:paraId="58CC6576" w14:textId="1AAB579F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（认真）审核，审查，仔细审阅</w:t>
      </w:r>
      <w:r w:rsidR="007D445B" w:rsidRPr="00E64A27">
        <w:rPr>
          <w:rFonts w:ascii="Arial" w:eastAsia="微软雅黑" w:hAnsi="Arial" w:cs="宋体" w:hint="eastAsia"/>
          <w:color w:val="001EFF"/>
          <w:kern w:val="0"/>
          <w:sz w:val="28"/>
          <w:szCs w:val="28"/>
        </w:rPr>
        <w:t xml:space="preserve"> </w:t>
      </w:r>
      <w:r w:rsidR="007D445B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;</w:t>
      </w:r>
    </w:p>
    <w:p w14:paraId="2585B42F" w14:textId="77777777" w:rsidR="007D445B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Shall we</w:t>
      </w:r>
      <w:r w:rsidRPr="00E64A27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go through</w:t>
      </w:r>
      <w:r w:rsidRPr="00E64A27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the details of the salary?</w:t>
      </w:r>
    </w:p>
    <w:p w14:paraId="345D38CF" w14:textId="155E3FED" w:rsidR="00813DD5" w:rsidRPr="00E64A27" w:rsidRDefault="007D445B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我们把薪水的细节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仔细检查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一下好吗？</w:t>
      </w:r>
    </w:p>
    <w:p w14:paraId="775927F9" w14:textId="3FD065AC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（仔细）检查，翻找，搜寻</w:t>
      </w:r>
      <w:r w:rsidR="007D445B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;</w:t>
      </w:r>
    </w:p>
    <w:p w14:paraId="325F864D" w14:textId="0748FB9B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He</w:t>
      </w:r>
      <w:r w:rsidRPr="00E64A27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went through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the company's accounts, looking for evidence.</w:t>
      </w:r>
    </w:p>
    <w:p w14:paraId="15E924E1" w14:textId="10C837E3" w:rsidR="007D445B" w:rsidRPr="00E64A27" w:rsidRDefault="007D445B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他仔细检查了公司的账目，寻找证据。</w:t>
      </w:r>
    </w:p>
    <w:p w14:paraId="15B001C8" w14:textId="03E3B0E6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（法律、协议等）被通过；（决定）被批准</w:t>
      </w:r>
      <w:r w:rsidR="00813DD5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 = get 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through </w:t>
      </w:r>
    </w:p>
    <w:p w14:paraId="1C4105EA" w14:textId="3AAE57E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As soon as my divorce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goes through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we'll get married.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我一离婚，我们就结婚。</w:t>
      </w:r>
    </w:p>
    <w:p w14:paraId="058C9497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lastRenderedPageBreak/>
        <w:t>▲ go by</w:t>
      </w:r>
    </w:p>
    <w:p w14:paraId="7D2D0944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phv. 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（时间）流逝，过去</w:t>
      </w:r>
    </w:p>
    <w:p w14:paraId="43C9808C" w14:textId="12537D7D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As time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goes by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, my memory seems to be getting worse.</w:t>
      </w:r>
    </w:p>
    <w:p w14:paraId="2801DDF5" w14:textId="014E2641" w:rsidR="007D445B" w:rsidRPr="00E64A27" w:rsidRDefault="007D445B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随着时间的推移，我的记忆力似乎越来越差。</w:t>
      </w:r>
    </w:p>
    <w:p w14:paraId="245544AA" w14:textId="7098A6F9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按照，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遵循，遵照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</w:p>
    <w:p w14:paraId="7638045F" w14:textId="571013E1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I'll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go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entirely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by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what the doctor says.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我完全按照医生说的去做。</w:t>
      </w:r>
    </w:p>
    <w:p w14:paraId="5E0CAFD0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turn out</w:t>
      </w:r>
    </w:p>
    <w:p w14:paraId="27C1AFC8" w14:textId="2E5C0406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phv. 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原来是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; 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结果发现，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最后是，结果是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</w:t>
      </w:r>
      <w:r w:rsidR="007D445B" w:rsidRPr="00E64A27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；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+ to be</w:t>
      </w:r>
    </w:p>
    <w:p w14:paraId="4C8150BD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His forecast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turned out to be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quite wrong.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他的预测最后证明是大错特错</w:t>
      </w:r>
    </w:p>
    <w:p w14:paraId="51EC6CE0" w14:textId="565F26CB" w:rsidR="00813DD5" w:rsidRPr="00E64A27" w:rsidRDefault="00813DD5" w:rsidP="007D445B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If I had known my life was going to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 turn out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like this, I would have let them kill me.</w:t>
      </w:r>
      <w:r w:rsidR="007D445B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如果早知道自己的人生结局会是如此，我当时宁愿让他们杀了我。</w:t>
      </w:r>
    </w:p>
    <w:p w14:paraId="7619A6E9" w14:textId="3EF252D1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关掉，熄灭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(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电灯、煤气等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)</w:t>
      </w:r>
      <w:r w:rsidR="00813DD5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</w:t>
      </w:r>
      <w:r w:rsidR="007D445B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= turned off</w:t>
      </w:r>
    </w:p>
    <w:p w14:paraId="51253B2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At length he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turned out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the gas.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最终他关闭了燃气。</w:t>
      </w:r>
    </w:p>
    <w:p w14:paraId="1C5BCAA6" w14:textId="0B38BCCC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出面，到场，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参加</w:t>
      </w:r>
    </w:p>
    <w:p w14:paraId="0879F69C" w14:textId="60F58A3C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The whole town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turned out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for the parade.</w:t>
      </w:r>
      <w:r w:rsidR="007D445B" w:rsidRPr="00E64A27">
        <w:t xml:space="preserve"> </w:t>
      </w:r>
      <w:r w:rsidR="007D445B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全镇人都出来参加游行。</w:t>
      </w:r>
    </w:p>
    <w:p w14:paraId="49F669E8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use up</w:t>
      </w:r>
    </w:p>
    <w:p w14:paraId="0D49BBB5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耗尽，耗掉</w:t>
      </w:r>
    </w:p>
    <w:p w14:paraId="60B2BABC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He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 xml:space="preserve"> used up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his strength/energy.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他耗尽了体力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/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精力。</w:t>
      </w:r>
    </w:p>
    <w:p w14:paraId="43B2B00A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The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used up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all their money.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他们用完了所有的钱。</w:t>
      </w:r>
    </w:p>
    <w:p w14:paraId="39183F22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the other way around </w:t>
      </w:r>
    </w:p>
    <w:p w14:paraId="723ACA79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相反，反过来，正好相反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= on the contrary</w:t>
      </w:r>
    </w:p>
    <w:p w14:paraId="54767CF7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You are in control of your mind, not the other way around. </w:t>
      </w:r>
    </w:p>
    <w:p w14:paraId="60A4F70E" w14:textId="77777777" w:rsidR="00813DD5" w:rsidRPr="00E64A27" w:rsidRDefault="00813DD5" w:rsidP="007D445B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你可以控制你的头脑，而不是它控制你。</w:t>
      </w:r>
    </w:p>
    <w:p w14:paraId="33A6C06F" w14:textId="2F8BAD10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John didn't sho</w:t>
      </w:r>
      <w:r w:rsidR="00E9721D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o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t the general, it was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the other way around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, the general shot John.</w:t>
      </w:r>
      <w:r w:rsidR="00E9721D" w:rsidRPr="00E64A27">
        <w:t xml:space="preserve"> </w:t>
      </w:r>
      <w:r w:rsidR="00E9721D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约翰没有向将军开枪，相反，将军向约翰开枪。</w:t>
      </w:r>
    </w:p>
    <w:p w14:paraId="1F312ED4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take sides with </w:t>
      </w:r>
    </w:p>
    <w:p w14:paraId="3CDE3FF3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偏袒，袒护，支持某人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+ sb in sth/doing</w:t>
      </w:r>
    </w:p>
    <w:p w14:paraId="2CB27454" w14:textId="1C7AFD28" w:rsidR="00813DD5" w:rsidRPr="00E64A27" w:rsidRDefault="00813DD5" w:rsidP="00E9721D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He tends to 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take sides with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the weaker party. 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他倾向袒护较弱的一方。</w:t>
      </w:r>
    </w:p>
    <w:p w14:paraId="5525934E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no more than </w:t>
      </w:r>
    </w:p>
    <w:p w14:paraId="1D90FA8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至多，不超过；只是，仅仅；</w:t>
      </w:r>
    </w:p>
    <w:p w14:paraId="5DE86CDA" w14:textId="6403B5A9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eg. I will offer you no more than 10 yuan for it.</w:t>
      </w:r>
      <w:r w:rsidR="00E9721D" w:rsidRPr="00E64A27">
        <w:t xml:space="preserve"> 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</w:t>
      </w:r>
      <w:r w:rsidR="00E9721D" w:rsidRPr="00E64A27">
        <w:rPr>
          <w:rFonts w:ascii="Arial" w:eastAsia="微软雅黑" w:hAnsi="Arial" w:cs="宋体" w:hint="eastAsia"/>
          <w:color w:val="000000" w:themeColor="text1"/>
          <w:kern w:val="0"/>
          <w:sz w:val="28"/>
          <w:szCs w:val="28"/>
        </w:rPr>
        <w:t>至多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给你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10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元钱。</w:t>
      </w:r>
    </w:p>
    <w:p w14:paraId="38A4D68A" w14:textId="5F341959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和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...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一样不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...</w:t>
      </w:r>
    </w:p>
    <w:p w14:paraId="26C742D4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is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no more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capable of speaking English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than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I.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他和我一样都不会说英语。</w:t>
      </w:r>
    </w:p>
    <w:p w14:paraId="455B7890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lastRenderedPageBreak/>
        <w:t xml:space="preserve">▲ for once </w:t>
      </w:r>
    </w:p>
    <w:p w14:paraId="612CF2F8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就此一次，破例一次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= just this once/for this once</w:t>
      </w:r>
    </w:p>
    <w:p w14:paraId="1471F8F3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For once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she broke the rule. 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就这一次她破了例。</w:t>
      </w:r>
    </w:p>
    <w:p w14:paraId="7368487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 xml:space="preserve">▲ rather than </w:t>
      </w:r>
    </w:p>
    <w:p w14:paraId="02B19E75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adv.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而不是，而不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（连接两个并列成分）</w:t>
      </w:r>
    </w:p>
    <w:p w14:paraId="7318A712" w14:textId="38C211D8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He,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rather than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you, is to blame.</w:t>
      </w:r>
      <w:r w:rsidR="00E9721D" w:rsidRPr="00E64A27">
        <w:t xml:space="preserve"> 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该受责备的是他，而不是你。</w:t>
      </w:r>
    </w:p>
    <w:p w14:paraId="13CE6311" w14:textId="0E20BA3D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I depend on you,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rather than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on him.</w:t>
      </w:r>
      <w:r w:rsidR="00E9721D" w:rsidRPr="00E64A27">
        <w:t xml:space="preserve"> 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我依靠你，而不是他。</w:t>
      </w:r>
    </w:p>
    <w:p w14:paraId="6FBB4197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E64A27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t>▲ go up</w:t>
      </w:r>
    </w:p>
    <w:p w14:paraId="7DD02374" w14:textId="4EA00E62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phv.</w:t>
      </w:r>
      <w:r w:rsidR="00E9721D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 </w:t>
      </w:r>
      <w:r w:rsidR="00E9721D" w:rsidRPr="00E64A27">
        <w:rPr>
          <w:rFonts w:ascii="Arial" w:eastAsia="微软雅黑" w:hAnsi="Arial" w:cs="Arial" w:hint="eastAsia"/>
          <w:color w:val="001EFF"/>
          <w:kern w:val="0"/>
          <w:sz w:val="28"/>
          <w:szCs w:val="28"/>
        </w:rPr>
        <w:t>（</w:t>
      </w:r>
      <w:r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价格、数量或水平）上涨，上升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E64A27">
        <w:rPr>
          <w:rFonts w:ascii="Arial" w:eastAsia="微软雅黑" w:hAnsi="Arial" w:cs="宋体"/>
          <w:color w:val="001EFF"/>
          <w:kern w:val="0"/>
          <w:sz w:val="28"/>
          <w:szCs w:val="28"/>
        </w:rPr>
        <w:t>；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（运动队）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晋级</w:t>
      </w:r>
    </w:p>
    <w:p w14:paraId="34ED2508" w14:textId="009C1DFA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eg. Everything </w:t>
      </w:r>
      <w:r w:rsidRPr="00E64A27">
        <w:rPr>
          <w:rFonts w:ascii="Arial" w:eastAsia="微软雅黑" w:hAnsi="Arial" w:cs="宋体"/>
          <w:color w:val="FF0000"/>
          <w:kern w:val="0"/>
          <w:sz w:val="28"/>
          <w:szCs w:val="28"/>
        </w:rPr>
        <w:t>went up</w:t>
      </w: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, except salary.</w:t>
      </w:r>
      <w:r w:rsidR="00E9721D" w:rsidRPr="00E64A27">
        <w:t xml:space="preserve"> 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除工资外，一切都上涨了</w:t>
      </w:r>
    </w:p>
    <w:p w14:paraId="08B2828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I fancy Leicester to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go up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我认为莱斯特队会晋级。</w:t>
      </w:r>
    </w:p>
    <w:p w14:paraId="4346D1C8" w14:textId="374F5569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 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被兴建，被建起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</w:p>
    <w:p w14:paraId="0EEAC3D8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He noticed a new building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 xml:space="preserve">going up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near Whitaker Park.</w:t>
      </w:r>
    </w:p>
    <w:p w14:paraId="5F67F54E" w14:textId="77777777" w:rsidR="00813DD5" w:rsidRPr="00E64A27" w:rsidRDefault="00813DD5" w:rsidP="00E9721D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他注意到惠特克公园附近正在兴建一幢新楼。</w:t>
      </w:r>
    </w:p>
    <w:p w14:paraId="323AA840" w14:textId="1D0DEF9A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爆炸，烧毁；（希望等）破灭</w:t>
      </w:r>
    </w:p>
    <w:p w14:paraId="0F555CD8" w14:textId="0CA00D38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The whole house went up in flames.</w:t>
      </w:r>
      <w:r w:rsidR="00E9721D" w:rsidRPr="00E64A27">
        <w:t xml:space="preserve"> </w:t>
      </w:r>
      <w:r w:rsidR="00E9721D"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整座房子</w:t>
      </w:r>
      <w:r w:rsidR="00E9721D" w:rsidRPr="00E64A27">
        <w:rPr>
          <w:rFonts w:ascii="Arial" w:eastAsia="微软雅黑" w:hAnsi="Arial" w:cs="Arial" w:hint="eastAsia"/>
          <w:color w:val="000000" w:themeColor="text1"/>
          <w:kern w:val="0"/>
          <w:sz w:val="28"/>
          <w:szCs w:val="28"/>
        </w:rPr>
        <w:t>在大火中烧毁了。</w:t>
      </w:r>
    </w:p>
    <w:p w14:paraId="58D789C8" w14:textId="3B87BF26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eg. His hope of going to collage went up in smoke when his father lost his job.</w:t>
      </w:r>
    </w:p>
    <w:p w14:paraId="61BCFBC1" w14:textId="0878A050" w:rsidR="00E9721D" w:rsidRPr="00E64A27" w:rsidRDefault="00E9721D" w:rsidP="00E9721D">
      <w:pPr>
        <w:widowControl/>
        <w:spacing w:line="44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>他父亲失业后，他上大学的希望破灭了。</w:t>
      </w:r>
    </w:p>
    <w:p w14:paraId="5FCDAA27" w14:textId="30F2F3F1" w:rsidR="00813DD5" w:rsidRPr="00E64A27" w:rsidRDefault="0064623C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E64A27">
        <w:rPr>
          <w:rFonts w:ascii="Segoe UI Symbol" w:eastAsia="微软雅黑" w:hAnsi="Segoe UI Symbol" w:cs="Segoe UI Symbol"/>
          <w:color w:val="000000" w:themeColor="text1"/>
          <w:kern w:val="0"/>
          <w:sz w:val="28"/>
          <w:szCs w:val="28"/>
        </w:rPr>
        <w:t>▷</w:t>
      </w:r>
      <w:r w:rsidR="00E9721D" w:rsidRPr="00E64A27"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  <w:t xml:space="preserve"> 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（喊声或欢呼声）响起，大作</w:t>
      </w:r>
      <w:r w:rsidR="00813DD5" w:rsidRPr="00E64A27">
        <w:rPr>
          <w:rFonts w:ascii="Arial" w:eastAsia="微软雅黑" w:hAnsi="Arial" w:cs="Arial"/>
          <w:color w:val="001EFF"/>
          <w:kern w:val="0"/>
          <w:sz w:val="28"/>
          <w:szCs w:val="28"/>
        </w:rPr>
        <w:t> </w:t>
      </w:r>
    </w:p>
    <w:p w14:paraId="7005749B" w14:textId="77777777" w:rsidR="00813DD5" w:rsidRPr="00E64A27" w:rsidRDefault="00813DD5" w:rsidP="00813DD5">
      <w:pPr>
        <w:widowControl/>
        <w:spacing w:line="44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eg. A cheer </w:t>
      </w:r>
      <w:r w:rsidRPr="00E64A27">
        <w:rPr>
          <w:rFonts w:ascii="Arial" w:eastAsia="微软雅黑" w:hAnsi="Arial" w:cs="Arial"/>
          <w:color w:val="FF0000"/>
          <w:kern w:val="0"/>
          <w:sz w:val="28"/>
          <w:szCs w:val="28"/>
        </w:rPr>
        <w:t>went up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 xml:space="preserve"> from the other passengers. </w:t>
      </w:r>
      <w:r w:rsidRPr="00E64A27">
        <w:rPr>
          <w:rFonts w:ascii="Arial" w:eastAsia="微软雅黑" w:hAnsi="Arial" w:cs="Arial"/>
          <w:color w:val="000000" w:themeColor="text1"/>
          <w:kern w:val="0"/>
          <w:sz w:val="28"/>
          <w:szCs w:val="28"/>
        </w:rPr>
        <w:t>其他乘客发出一阵欢呼声。</w:t>
      </w:r>
    </w:p>
    <w:p w14:paraId="03C39AAF" w14:textId="77777777" w:rsidR="00105009" w:rsidRPr="00E64A27" w:rsidRDefault="00105009" w:rsidP="00813DD5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28"/>
          <w:szCs w:val="28"/>
        </w:rPr>
      </w:pPr>
    </w:p>
    <w:sectPr w:rsidR="00105009" w:rsidRPr="00E64A27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8B38D" w14:textId="77777777" w:rsidR="001041B9" w:rsidRDefault="001041B9" w:rsidP="002275F7">
      <w:r>
        <w:separator/>
      </w:r>
    </w:p>
  </w:endnote>
  <w:endnote w:type="continuationSeparator" w:id="0">
    <w:p w14:paraId="7C485C76" w14:textId="77777777" w:rsidR="001041B9" w:rsidRDefault="001041B9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5B072" w14:textId="77777777" w:rsidR="001041B9" w:rsidRDefault="001041B9" w:rsidP="002275F7">
      <w:r>
        <w:separator/>
      </w:r>
    </w:p>
  </w:footnote>
  <w:footnote w:type="continuationSeparator" w:id="0">
    <w:p w14:paraId="32480443" w14:textId="77777777" w:rsidR="001041B9" w:rsidRDefault="001041B9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43971"/>
    <w:rsid w:val="00077DAD"/>
    <w:rsid w:val="00097869"/>
    <w:rsid w:val="000B373A"/>
    <w:rsid w:val="000D4717"/>
    <w:rsid w:val="000F7F31"/>
    <w:rsid w:val="001041B9"/>
    <w:rsid w:val="00105009"/>
    <w:rsid w:val="001A7D20"/>
    <w:rsid w:val="002275F7"/>
    <w:rsid w:val="00242A69"/>
    <w:rsid w:val="0026184E"/>
    <w:rsid w:val="002F3259"/>
    <w:rsid w:val="00325595"/>
    <w:rsid w:val="00326EE4"/>
    <w:rsid w:val="003E5513"/>
    <w:rsid w:val="00404841"/>
    <w:rsid w:val="0052153B"/>
    <w:rsid w:val="0056681A"/>
    <w:rsid w:val="00581FA3"/>
    <w:rsid w:val="0064623C"/>
    <w:rsid w:val="006D15A2"/>
    <w:rsid w:val="006E13D3"/>
    <w:rsid w:val="006E304E"/>
    <w:rsid w:val="006F656B"/>
    <w:rsid w:val="0070080E"/>
    <w:rsid w:val="007124DC"/>
    <w:rsid w:val="00735B1C"/>
    <w:rsid w:val="00772BC1"/>
    <w:rsid w:val="007D445B"/>
    <w:rsid w:val="007D6AE2"/>
    <w:rsid w:val="007F04EC"/>
    <w:rsid w:val="00813DD5"/>
    <w:rsid w:val="0088163F"/>
    <w:rsid w:val="0098553A"/>
    <w:rsid w:val="009B3DE6"/>
    <w:rsid w:val="009D573A"/>
    <w:rsid w:val="00A036E2"/>
    <w:rsid w:val="00A3734F"/>
    <w:rsid w:val="00B14836"/>
    <w:rsid w:val="00B14A1F"/>
    <w:rsid w:val="00BB77E4"/>
    <w:rsid w:val="00C0351F"/>
    <w:rsid w:val="00C5519B"/>
    <w:rsid w:val="00C9528A"/>
    <w:rsid w:val="00CA69D7"/>
    <w:rsid w:val="00D87031"/>
    <w:rsid w:val="00DB0FAF"/>
    <w:rsid w:val="00E64A27"/>
    <w:rsid w:val="00E92A1C"/>
    <w:rsid w:val="00E9721D"/>
    <w:rsid w:val="00EA07D6"/>
    <w:rsid w:val="00EC34F8"/>
    <w:rsid w:val="00ED6AA9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9</TotalTime>
  <Pages>1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2022-10-01T12:04:00Z</cp:lastPrinted>
  <dcterms:created xsi:type="dcterms:W3CDTF">2022-10-01T12:04:00Z</dcterms:created>
  <dcterms:modified xsi:type="dcterms:W3CDTF">2023-02-05T02:49:00Z</dcterms:modified>
</cp:coreProperties>
</file>