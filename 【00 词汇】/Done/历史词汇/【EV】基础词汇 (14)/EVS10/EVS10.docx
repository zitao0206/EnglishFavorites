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1CB11327" w:rsidR="00772BC1" w:rsidRPr="00AE7092" w:rsidRDefault="00772BC1" w:rsidP="00E520A2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AE7092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Elementary Vocabulary S</w:t>
      </w:r>
      <w:r w:rsidR="00E520A2" w:rsidRPr="00AE7092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10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3064"/>
        <w:gridCol w:w="850"/>
        <w:gridCol w:w="5951"/>
      </w:tblGrid>
      <w:tr w:rsidR="00AE7092" w:rsidRPr="00AE7092" w14:paraId="3D09F3B3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08884751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64" w:type="dxa"/>
            <w:vAlign w:val="center"/>
          </w:tcPr>
          <w:p w14:paraId="6F249BE8" w14:textId="43FB3F3B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in sb's day</w:t>
            </w:r>
          </w:p>
        </w:tc>
        <w:tc>
          <w:tcPr>
            <w:tcW w:w="850" w:type="dxa"/>
          </w:tcPr>
          <w:p w14:paraId="7D771F23" w14:textId="7A881512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5951" w:type="dxa"/>
          </w:tcPr>
          <w:p w14:paraId="5DF28CA1" w14:textId="5BA2658B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在某人的时代，在某人鼎盛时期；</w:t>
            </w:r>
          </w:p>
        </w:tc>
      </w:tr>
      <w:tr w:rsidR="00AE7092" w:rsidRPr="00AE7092" w14:paraId="615772FF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41D6F37E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64" w:type="dxa"/>
            <w:vAlign w:val="center"/>
          </w:tcPr>
          <w:p w14:paraId="6E47FDF7" w14:textId="07FD9F01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lay the foundation of</w:t>
            </w:r>
          </w:p>
        </w:tc>
        <w:tc>
          <w:tcPr>
            <w:tcW w:w="850" w:type="dxa"/>
          </w:tcPr>
          <w:p w14:paraId="6561DDEC" w14:textId="19CB06FB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5951" w:type="dxa"/>
          </w:tcPr>
          <w:p w14:paraId="768B8418" w14:textId="2BFF2C97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给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打下基础，为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奠定基础；</w:t>
            </w:r>
          </w:p>
        </w:tc>
      </w:tr>
      <w:tr w:rsidR="00AE7092" w:rsidRPr="00AE7092" w14:paraId="04D618C3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72E3783A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64" w:type="dxa"/>
            <w:vAlign w:val="center"/>
          </w:tcPr>
          <w:p w14:paraId="1B882FE0" w14:textId="7BD4FE4F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 xml:space="preserve">set out </w:t>
            </w:r>
          </w:p>
        </w:tc>
        <w:tc>
          <w:tcPr>
            <w:tcW w:w="850" w:type="dxa"/>
          </w:tcPr>
          <w:p w14:paraId="13EA89E7" w14:textId="16A956F3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5951" w:type="dxa"/>
          </w:tcPr>
          <w:p w14:paraId="27B9253B" w14:textId="6AB38A6E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安排，摆放；动身，出发；开始，着手；</w:t>
            </w:r>
          </w:p>
        </w:tc>
      </w:tr>
      <w:tr w:rsidR="00AE7092" w:rsidRPr="00AE7092" w14:paraId="15EE575C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24809987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64" w:type="dxa"/>
            <w:vAlign w:val="center"/>
          </w:tcPr>
          <w:p w14:paraId="748E9BB8" w14:textId="1F2D967E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on the surface</w:t>
            </w:r>
          </w:p>
        </w:tc>
        <w:tc>
          <w:tcPr>
            <w:tcW w:w="850" w:type="dxa"/>
          </w:tcPr>
          <w:p w14:paraId="6CE59C0E" w14:textId="43C3FE9E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5951" w:type="dxa"/>
          </w:tcPr>
          <w:p w14:paraId="3FA0C690" w14:textId="5C95383B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在表面上，在外表上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;</w:t>
            </w:r>
          </w:p>
        </w:tc>
      </w:tr>
      <w:tr w:rsidR="00AE7092" w:rsidRPr="00AE7092" w14:paraId="1BA24823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739A1E1D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064" w:type="dxa"/>
            <w:vAlign w:val="center"/>
          </w:tcPr>
          <w:p w14:paraId="7A82397D" w14:textId="373B361D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voyage</w:t>
            </w:r>
          </w:p>
        </w:tc>
        <w:tc>
          <w:tcPr>
            <w:tcW w:w="850" w:type="dxa"/>
          </w:tcPr>
          <w:p w14:paraId="072E43DF" w14:textId="4ABC86A1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vi/n</w:t>
            </w:r>
          </w:p>
        </w:tc>
        <w:tc>
          <w:tcPr>
            <w:tcW w:w="5951" w:type="dxa"/>
          </w:tcPr>
          <w:p w14:paraId="14EE78F0" w14:textId="6BDE2DA9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航行，航海，航天；</w:t>
            </w:r>
          </w:p>
        </w:tc>
      </w:tr>
      <w:tr w:rsidR="00AE7092" w:rsidRPr="00AE7092" w14:paraId="68127632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3BB61BFD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64" w:type="dxa"/>
            <w:vAlign w:val="center"/>
          </w:tcPr>
          <w:p w14:paraId="545C985E" w14:textId="5BF6A67C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throw light on</w:t>
            </w:r>
          </w:p>
        </w:tc>
        <w:tc>
          <w:tcPr>
            <w:tcW w:w="850" w:type="dxa"/>
          </w:tcPr>
          <w:p w14:paraId="76BC8B6C" w14:textId="4A2D407B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5951" w:type="dxa"/>
          </w:tcPr>
          <w:p w14:paraId="3A3D988F" w14:textId="1A0A5C9D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使</w:t>
            </w:r>
            <w:r>
              <w:rPr>
                <w:rFonts w:ascii="Arial" w:eastAsia="微软雅黑" w:hAnsi="Arial" w:cs="PingFang SC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显得非常清楚，使人了解，阐明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</w:tc>
      </w:tr>
      <w:tr w:rsidR="00AE7092" w:rsidRPr="00AE7092" w14:paraId="2F0A6F13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274D4A9C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064" w:type="dxa"/>
            <w:vAlign w:val="center"/>
          </w:tcPr>
          <w:p w14:paraId="5B341278" w14:textId="4A997A4E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burn up</w:t>
            </w:r>
          </w:p>
        </w:tc>
        <w:tc>
          <w:tcPr>
            <w:tcW w:w="850" w:type="dxa"/>
          </w:tcPr>
          <w:p w14:paraId="06AD3962" w14:textId="02F7ABB2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5951" w:type="dxa"/>
          </w:tcPr>
          <w:p w14:paraId="3E7F2710" w14:textId="7E8A8C53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烧毁，烧光；消耗，耗费；</w:t>
            </w:r>
          </w:p>
        </w:tc>
      </w:tr>
      <w:tr w:rsidR="00AE7092" w:rsidRPr="00AE7092" w14:paraId="150A6BAC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3E53F2B6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064" w:type="dxa"/>
            <w:vAlign w:val="center"/>
          </w:tcPr>
          <w:p w14:paraId="3592FC8C" w14:textId="7E7CC27B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act on</w:t>
            </w:r>
          </w:p>
        </w:tc>
        <w:tc>
          <w:tcPr>
            <w:tcW w:w="850" w:type="dxa"/>
          </w:tcPr>
          <w:p w14:paraId="103034D0" w14:textId="14798C90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5951" w:type="dxa"/>
          </w:tcPr>
          <w:p w14:paraId="2466C118" w14:textId="1A8FA983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对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起作用，对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有功效；按照，遵守；</w:t>
            </w:r>
          </w:p>
        </w:tc>
      </w:tr>
      <w:tr w:rsidR="00AE7092" w:rsidRPr="00AE7092" w14:paraId="0BF6B33B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4BD15091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064" w:type="dxa"/>
            <w:vAlign w:val="center"/>
          </w:tcPr>
          <w:p w14:paraId="380CB586" w14:textId="4B2D066A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as follows</w:t>
            </w:r>
          </w:p>
        </w:tc>
        <w:tc>
          <w:tcPr>
            <w:tcW w:w="850" w:type="dxa"/>
          </w:tcPr>
          <w:p w14:paraId="482311B2" w14:textId="54972427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5951" w:type="dxa"/>
          </w:tcPr>
          <w:p w14:paraId="046AB036" w14:textId="7756E72E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如下，分别是；</w:t>
            </w:r>
          </w:p>
        </w:tc>
      </w:tr>
      <w:tr w:rsidR="00AE7092" w:rsidRPr="00AE7092" w14:paraId="26E3FD60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124686F9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64" w:type="dxa"/>
            <w:vAlign w:val="center"/>
          </w:tcPr>
          <w:p w14:paraId="36B4BC33" w14:textId="788D2F3B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benefit</w:t>
            </w:r>
          </w:p>
        </w:tc>
        <w:tc>
          <w:tcPr>
            <w:tcW w:w="850" w:type="dxa"/>
          </w:tcPr>
          <w:p w14:paraId="21115F8D" w14:textId="1491403F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n/v</w:t>
            </w:r>
          </w:p>
        </w:tc>
        <w:tc>
          <w:tcPr>
            <w:tcW w:w="5951" w:type="dxa"/>
          </w:tcPr>
          <w:p w14:paraId="328B590C" w14:textId="444A8C5B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优势，益处；福利；慈善活动；使收益；</w:t>
            </w:r>
          </w:p>
        </w:tc>
      </w:tr>
      <w:tr w:rsidR="00AE7092" w:rsidRPr="00AE7092" w14:paraId="4B08C4B4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137C0174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64" w:type="dxa"/>
            <w:vAlign w:val="center"/>
          </w:tcPr>
          <w:p w14:paraId="17506DC0" w14:textId="221E3150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solid</w:t>
            </w:r>
          </w:p>
        </w:tc>
        <w:tc>
          <w:tcPr>
            <w:tcW w:w="850" w:type="dxa"/>
          </w:tcPr>
          <w:p w14:paraId="229E4E0A" w14:textId="5D281CB3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5951" w:type="dxa"/>
          </w:tcPr>
          <w:p w14:paraId="2E248B82" w14:textId="7AF75C44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固体的；连续的；实心的；可靠的；</w:t>
            </w:r>
          </w:p>
        </w:tc>
      </w:tr>
      <w:tr w:rsidR="00AE7092" w:rsidRPr="00AE7092" w14:paraId="5534AE3E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2A6F1C5C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64" w:type="dxa"/>
            <w:vAlign w:val="center"/>
          </w:tcPr>
          <w:p w14:paraId="039FCFA4" w14:textId="43BB5F08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mass</w:t>
            </w:r>
          </w:p>
        </w:tc>
        <w:tc>
          <w:tcPr>
            <w:tcW w:w="850" w:type="dxa"/>
          </w:tcPr>
          <w:p w14:paraId="43AFD0EF" w14:textId="014F4E11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n/adj</w:t>
            </w:r>
          </w:p>
        </w:tc>
        <w:tc>
          <w:tcPr>
            <w:tcW w:w="5951" w:type="dxa"/>
          </w:tcPr>
          <w:p w14:paraId="4AEF30EC" w14:textId="415791D6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团，堆；大量，许多；群众；广泛的；</w:t>
            </w:r>
          </w:p>
        </w:tc>
      </w:tr>
      <w:tr w:rsidR="00AE7092" w:rsidRPr="00AE7092" w14:paraId="43B4A359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610D5890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64" w:type="dxa"/>
            <w:vAlign w:val="center"/>
          </w:tcPr>
          <w:p w14:paraId="580B768F" w14:textId="6AFB90A8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absorb</w:t>
            </w:r>
          </w:p>
        </w:tc>
        <w:tc>
          <w:tcPr>
            <w:tcW w:w="850" w:type="dxa"/>
          </w:tcPr>
          <w:p w14:paraId="3188228D" w14:textId="77968857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5951" w:type="dxa"/>
          </w:tcPr>
          <w:p w14:paraId="4EA24EC4" w14:textId="5782A6D1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吸收；使并入，吞并，同化；理解，掌握；</w:t>
            </w:r>
          </w:p>
        </w:tc>
      </w:tr>
      <w:tr w:rsidR="00AE7092" w:rsidRPr="00AE7092" w14:paraId="4AA2C438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03EB67A0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64" w:type="dxa"/>
            <w:vAlign w:val="center"/>
          </w:tcPr>
          <w:p w14:paraId="78F313E1" w14:textId="4ABE40D2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thus</w:t>
            </w:r>
          </w:p>
        </w:tc>
        <w:tc>
          <w:tcPr>
            <w:tcW w:w="850" w:type="dxa"/>
          </w:tcPr>
          <w:p w14:paraId="7F6E80BF" w14:textId="4F1D14B4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adv</w:t>
            </w:r>
          </w:p>
        </w:tc>
        <w:tc>
          <w:tcPr>
            <w:tcW w:w="5951" w:type="dxa"/>
          </w:tcPr>
          <w:p w14:paraId="4D4E29B4" w14:textId="4A46853B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以此方式，如此，就这样；因此，所以；</w:t>
            </w:r>
          </w:p>
        </w:tc>
      </w:tr>
      <w:tr w:rsidR="00AE7092" w:rsidRPr="00AE7092" w14:paraId="53060EB8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614E6C69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064" w:type="dxa"/>
            <w:vAlign w:val="center"/>
          </w:tcPr>
          <w:p w14:paraId="18A1F0B5" w14:textId="7339EAAF" w:rsidR="00AE7092" w:rsidRPr="00AE7092" w:rsidRDefault="00AE7092" w:rsidP="00AE7092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prison</w:t>
            </w:r>
          </w:p>
        </w:tc>
        <w:tc>
          <w:tcPr>
            <w:tcW w:w="850" w:type="dxa"/>
          </w:tcPr>
          <w:p w14:paraId="58B30EE7" w14:textId="64AB9644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n/v</w:t>
            </w:r>
          </w:p>
        </w:tc>
        <w:tc>
          <w:tcPr>
            <w:tcW w:w="5951" w:type="dxa"/>
          </w:tcPr>
          <w:p w14:paraId="684FA8A7" w14:textId="36E2F6EE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监狱，牢狱；牢笼；监禁，关押；</w:t>
            </w:r>
          </w:p>
        </w:tc>
      </w:tr>
      <w:tr w:rsidR="00AE7092" w:rsidRPr="00AE7092" w14:paraId="2B312BB7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2A6F92F2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64" w:type="dxa"/>
            <w:vAlign w:val="center"/>
          </w:tcPr>
          <w:p w14:paraId="1565092F" w14:textId="1857F2DB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850" w:type="dxa"/>
          </w:tcPr>
          <w:p w14:paraId="7E607D04" w14:textId="034A4D74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5951" w:type="dxa"/>
          </w:tcPr>
          <w:p w14:paraId="56A8F7A4" w14:textId="44612509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系列，排列，顺序，范围；界限，区间；</w:t>
            </w:r>
          </w:p>
        </w:tc>
      </w:tr>
      <w:tr w:rsidR="00AE7092" w:rsidRPr="00AE7092" w14:paraId="3FA1D15D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1866DCDB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064" w:type="dxa"/>
            <w:vAlign w:val="center"/>
          </w:tcPr>
          <w:p w14:paraId="3D337B13" w14:textId="5879367F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all the way</w:t>
            </w:r>
          </w:p>
        </w:tc>
        <w:tc>
          <w:tcPr>
            <w:tcW w:w="850" w:type="dxa"/>
          </w:tcPr>
          <w:p w14:paraId="193E5F4B" w14:textId="4E48C19E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adv</w:t>
            </w:r>
          </w:p>
        </w:tc>
        <w:tc>
          <w:tcPr>
            <w:tcW w:w="5951" w:type="dxa"/>
          </w:tcPr>
          <w:p w14:paraId="08DA7406" w14:textId="31C01655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一路，一直，自始至终；</w:t>
            </w:r>
          </w:p>
        </w:tc>
      </w:tr>
      <w:tr w:rsidR="00AE7092" w:rsidRPr="00AE7092" w14:paraId="27507647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3DE9A5B1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064" w:type="dxa"/>
            <w:vAlign w:val="center"/>
          </w:tcPr>
          <w:p w14:paraId="47864706" w14:textId="70810815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that is</w:t>
            </w:r>
          </w:p>
        </w:tc>
        <w:tc>
          <w:tcPr>
            <w:tcW w:w="850" w:type="dxa"/>
          </w:tcPr>
          <w:p w14:paraId="3EEBFEE6" w14:textId="100D0951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5951" w:type="dxa"/>
          </w:tcPr>
          <w:p w14:paraId="7E9EA5ED" w14:textId="05F5D47E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也就是说，即；</w:t>
            </w:r>
          </w:p>
        </w:tc>
      </w:tr>
      <w:tr w:rsidR="00AE7092" w:rsidRPr="00AE7092" w14:paraId="6F0BCED8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54D63AF6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064" w:type="dxa"/>
            <w:vAlign w:val="center"/>
          </w:tcPr>
          <w:p w14:paraId="39A0DFE9" w14:textId="62725C25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take advantage of</w:t>
            </w:r>
          </w:p>
        </w:tc>
        <w:tc>
          <w:tcPr>
            <w:tcW w:w="850" w:type="dxa"/>
          </w:tcPr>
          <w:p w14:paraId="7680FD5B" w14:textId="1710599B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5951" w:type="dxa"/>
          </w:tcPr>
          <w:p w14:paraId="4D847F13" w14:textId="7A665E40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利用，抓住（正当）；利用，欺骗，捉弄；</w:t>
            </w:r>
          </w:p>
        </w:tc>
      </w:tr>
      <w:tr w:rsidR="00AE7092" w:rsidRPr="00AE7092" w14:paraId="6727E853" w14:textId="77777777" w:rsidTr="00AE7092">
        <w:trPr>
          <w:trHeight w:val="680"/>
        </w:trPr>
        <w:tc>
          <w:tcPr>
            <w:tcW w:w="617" w:type="dxa"/>
            <w:vAlign w:val="center"/>
          </w:tcPr>
          <w:p w14:paraId="330B3798" w14:textId="77777777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64" w:type="dxa"/>
            <w:vAlign w:val="center"/>
          </w:tcPr>
          <w:p w14:paraId="50609743" w14:textId="0DCD370B" w:rsidR="00AE7092" w:rsidRPr="00AE7092" w:rsidRDefault="00AE7092" w:rsidP="00AE7092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be sensitive to</w:t>
            </w:r>
          </w:p>
        </w:tc>
        <w:tc>
          <w:tcPr>
            <w:tcW w:w="850" w:type="dxa"/>
          </w:tcPr>
          <w:p w14:paraId="6D7CAEA5" w14:textId="6277D91A" w:rsidR="00AE7092" w:rsidRPr="00AE7092" w:rsidRDefault="00AE7092" w:rsidP="00AE7092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sent</w:t>
            </w:r>
          </w:p>
        </w:tc>
        <w:tc>
          <w:tcPr>
            <w:tcW w:w="5951" w:type="dxa"/>
          </w:tcPr>
          <w:p w14:paraId="6344F2EA" w14:textId="30DEB1C8" w:rsidR="00AE7092" w:rsidRPr="00AE7092" w:rsidRDefault="00AE7092" w:rsidP="00AE7092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对</w:t>
            </w:r>
            <w:r w:rsidRPr="00AE70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AE70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敏感，灵敏</w:t>
            </w:r>
            <w:r w:rsidR="005B3C2D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</w:tc>
      </w:tr>
    </w:tbl>
    <w:p w14:paraId="5058F85C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lastRenderedPageBreak/>
        <w:t>▲ in sb's day</w:t>
      </w:r>
    </w:p>
    <w:p w14:paraId="003CB07A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phr.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在某人的时代，在某人鼎盛时期；</w:t>
      </w:r>
    </w:p>
    <w:p w14:paraId="334ADDA3" w14:textId="1055E8DF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>eg.</w:t>
      </w:r>
      <w:r w:rsidRPr="00E520A2">
        <w:rPr>
          <w:rFonts w:ascii="Arial" w:eastAsia="微软雅黑" w:hAnsi="Arial" w:cs="宋体"/>
          <w:color w:val="FF0000"/>
          <w:kern w:val="0"/>
          <w:sz w:val="28"/>
        </w:rPr>
        <w:t xml:space="preserve"> In his day,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he was a very influential politician.</w:t>
      </w:r>
    </w:p>
    <w:p w14:paraId="4AD37998" w14:textId="257DCCD8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在他那个年代，他是一位很有影响力的政治家。</w:t>
      </w:r>
    </w:p>
    <w:p w14:paraId="5A257B39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lay the foundation of</w:t>
      </w:r>
    </w:p>
    <w:p w14:paraId="6AF52D18" w14:textId="662847DE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phr.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给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打下基础，为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奠定基础</w:t>
      </w:r>
      <w:r w:rsidRPr="00AE7092">
        <w:rPr>
          <w:rFonts w:ascii="Arial" w:eastAsia="微软雅黑" w:hAnsi="Arial" w:cs="宋体" w:hint="eastAsia"/>
          <w:color w:val="1108FA"/>
          <w:kern w:val="0"/>
          <w:sz w:val="28"/>
        </w:rPr>
        <w:t>；</w:t>
      </w:r>
    </w:p>
    <w:p w14:paraId="5ACFE76E" w14:textId="6475977B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</w:t>
      </w:r>
      <w:bookmarkStart w:id="0" w:name="OLE_LINK35"/>
      <w:bookmarkStart w:id="1" w:name="OLE_LINK36"/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His hard work has </w:t>
      </w:r>
      <w:r w:rsidRPr="00E520A2">
        <w:rPr>
          <w:rFonts w:ascii="Arial" w:eastAsia="微软雅黑" w:hAnsi="Arial" w:cs="宋体"/>
          <w:color w:val="FF0000"/>
          <w:kern w:val="0"/>
          <w:sz w:val="28"/>
        </w:rPr>
        <w:t>laid the foundation of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his future success.</w:t>
      </w:r>
    </w:p>
    <w:p w14:paraId="0E4144F2" w14:textId="48C74F8A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他的努力工作为他未来的成功奠定了基础。</w:t>
      </w:r>
    </w:p>
    <w:bookmarkEnd w:id="0"/>
    <w:bookmarkEnd w:id="1"/>
    <w:p w14:paraId="74EE4E95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set out </w:t>
      </w:r>
    </w:p>
    <w:p w14:paraId="7549B258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phrv.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安排，摆放，陈列；动身，出发，启程；开始，着手；</w:t>
      </w:r>
    </w:p>
    <w:p w14:paraId="2B1D756C" w14:textId="77777777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Set out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cakes attractively, using lacy doilies. </w:t>
      </w:r>
    </w:p>
    <w:p w14:paraId="274BE2DD" w14:textId="242E8C79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铺上网眼垫纸，将蛋糕摆得诱人些。</w:t>
      </w:r>
    </w:p>
    <w:p w14:paraId="254B0CBB" w14:textId="4705100C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They </w:t>
      </w:r>
      <w:r w:rsidRPr="00E520A2">
        <w:rPr>
          <w:rFonts w:ascii="Arial" w:eastAsia="微软雅黑" w:hAnsi="Arial" w:cs="宋体"/>
          <w:color w:val="FF0000"/>
          <w:kern w:val="0"/>
          <w:sz w:val="28"/>
          <w:szCs w:val="21"/>
        </w:rPr>
        <w:t>set out/off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for Shanghai.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他们动身去上海。</w:t>
      </w:r>
    </w:p>
    <w:p w14:paraId="0B785857" w14:textId="77777777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has achieved what he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set out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to do three years ago. </w:t>
      </w:r>
    </w:p>
    <w:p w14:paraId="4B34309C" w14:textId="699DA398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他已经实现了他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3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年前</w:t>
      </w:r>
      <w:r w:rsidR="00ED3E05"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已经开始的事业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。</w:t>
      </w:r>
    </w:p>
    <w:p w14:paraId="2C399FD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on the surface</w:t>
      </w:r>
    </w:p>
    <w:p w14:paraId="39B707A0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phr.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在表面上，在外表上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;</w:t>
      </w:r>
    </w:p>
    <w:p w14:paraId="3DAC6841" w14:textId="169368F9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>eg. His cleverness is only on the surface.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>他的聪明只是表面上的。</w:t>
      </w:r>
    </w:p>
    <w:p w14:paraId="1A286B5E" w14:textId="302EC471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</w:t>
      </w:r>
      <w:bookmarkStart w:id="2" w:name="OLE_LINK37"/>
      <w:bookmarkStart w:id="3" w:name="OLE_LINK38"/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>On the surface he seems cold and unfriendly, but he is really a kind man.</w:t>
      </w:r>
    </w:p>
    <w:p w14:paraId="0D32EE6F" w14:textId="59F2229F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ab/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>表面上他看起来冷淡而不友好，但实际上他是一个善良的人。</w:t>
      </w:r>
    </w:p>
    <w:bookmarkEnd w:id="2"/>
    <w:bookmarkEnd w:id="3"/>
    <w:p w14:paraId="1BABC241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</w:t>
      </w:r>
      <w:bookmarkStart w:id="4" w:name="OLE_LINK39"/>
      <w:bookmarkStart w:id="5" w:name="OLE_LINK40"/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voyage</w:t>
      </w:r>
      <w:bookmarkEnd w:id="4"/>
      <w:bookmarkEnd w:id="5"/>
    </w:p>
    <w:p w14:paraId="2747E792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vi/n.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航行，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(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尤指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航海，航天；</w:t>
      </w:r>
    </w:p>
    <w:p w14:paraId="0C8B891C" w14:textId="2C4D7E13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He aims to follow Columbus's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voyage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to the West Indies. </w:t>
      </w:r>
    </w:p>
    <w:p w14:paraId="6017AC12" w14:textId="33EA5933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他打算重走哥伦布到达西印度群岛的航行路线。</w:t>
      </w:r>
    </w:p>
    <w:p w14:paraId="07311186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throw light on</w:t>
      </w:r>
    </w:p>
    <w:p w14:paraId="0079F323" w14:textId="53A7565D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phrv</w:t>
      </w:r>
      <w:r w:rsidRPr="00E520A2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使（某事）显得非常清楚，使人了解（某事），阐明</w:t>
      </w:r>
      <w:r w:rsidRPr="00AE7092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</w:p>
    <w:p w14:paraId="617134B1" w14:textId="55A91B1B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Can you 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throw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any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 fresh light on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this subject? </w:t>
      </w:r>
    </w:p>
    <w:p w14:paraId="4EFF663C" w14:textId="5381B52C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你在这个题目上有什么新的见解吗？</w:t>
      </w:r>
    </w:p>
    <w:p w14:paraId="3701DB5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burn up</w:t>
      </w:r>
    </w:p>
    <w:p w14:paraId="5D49A19A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phrv.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烧毁，烧光；消耗，耗费；</w:t>
      </w:r>
    </w:p>
    <w:p w14:paraId="6CC985D5" w14:textId="230D77CE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satellite re-entered the atmosphere and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burned up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</w:p>
    <w:p w14:paraId="0A202402" w14:textId="56B9EF0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lastRenderedPageBreak/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卫星重新进入大气层，烧成灰烬。</w:t>
      </w:r>
    </w:p>
    <w:p w14:paraId="0E121C4C" w14:textId="285AB10F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Brisk walking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burns up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more calories than slow jogging.</w:t>
      </w:r>
    </w:p>
    <w:p w14:paraId="67D45298" w14:textId="3A47640B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快走比慢跑能消耗更多的热量。</w:t>
      </w:r>
    </w:p>
    <w:p w14:paraId="577179E4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act on</w:t>
      </w:r>
    </w:p>
    <w:p w14:paraId="375E1684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phrv</w:t>
      </w:r>
      <w:r w:rsidRPr="00E520A2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对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起作用，对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有功效；按照，奉行，遵守；</w:t>
      </w:r>
    </w:p>
    <w:p w14:paraId="7451480E" w14:textId="77777777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eg. Does this drug take long to</w:t>
      </w:r>
      <w:r w:rsidRPr="00E520A2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act on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the pain?</w:t>
      </w:r>
      <w:r w:rsidRPr="00AE7092">
        <w:rPr>
          <w:rFonts w:ascii="Arial" w:eastAsia="微软雅黑" w:hAnsi="Arial"/>
        </w:rPr>
        <w:t xml:space="preserve"> </w:t>
      </w:r>
    </w:p>
    <w:p w14:paraId="2F929501" w14:textId="6D4646AE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/>
        </w:rPr>
        <w:tab/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这种药对疼痛起作用需要很长时间吗？</w:t>
      </w:r>
    </w:p>
    <w:p w14:paraId="256B130B" w14:textId="3054B76D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Why didn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’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 you 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act on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her suggestion? </w:t>
      </w:r>
    </w:p>
    <w:p w14:paraId="17C65202" w14:textId="14E42852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你为什么没有按照她的建议去做呢？</w:t>
      </w:r>
    </w:p>
    <w:p w14:paraId="2E44D55E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as follows</w:t>
      </w:r>
    </w:p>
    <w:p w14:paraId="21BA4B4C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phr</w:t>
      </w:r>
      <w:r w:rsidRPr="00E520A2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如下，分别是；（用于列举）</w:t>
      </w:r>
    </w:p>
    <w:p w14:paraId="7FC47CD3" w14:textId="3A9BA2B0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This can be done if you proceed 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as follows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 </w:t>
      </w:r>
      <w:r w:rsidRPr="00AE7092"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按照如下操作即可完成。</w:t>
      </w:r>
    </w:p>
    <w:p w14:paraId="2FF5A923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benefit</w:t>
      </w:r>
    </w:p>
    <w:p w14:paraId="7E665F48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n.</w:t>
      </w:r>
      <w:r w:rsidRPr="00E520A2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 </w:t>
      </w: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>优势，益处，成效；福利，奖金；慈善活动；</w:t>
      </w:r>
    </w:p>
    <w:p w14:paraId="38623682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>对（某人）有用，使收益；得益于，得利于；</w:t>
      </w:r>
    </w:p>
    <w:p w14:paraId="4FE5CD32" w14:textId="75EA718C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bookmarkStart w:id="6" w:name="OLE_LINK41"/>
      <w:bookmarkStart w:id="7" w:name="OLE_LINK42"/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I've had the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benefit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of a good education.</w:t>
      </w:r>
      <w:r w:rsidR="00ED3E05" w:rsidRPr="00AE7092"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我得益于受过良好教育。</w:t>
      </w:r>
      <w:bookmarkEnd w:id="6"/>
      <w:bookmarkEnd w:id="7"/>
    </w:p>
    <w:p w14:paraId="3DFDE456" w14:textId="75F0FFA5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I got no personal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benefit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from the business.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我没有从生意中得到任何个人利益。</w:t>
      </w:r>
    </w:p>
    <w:p w14:paraId="502D83AB" w14:textId="695E11B0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book isn't of much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benefit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to me.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这本书对我没有多大好处。</w:t>
      </w:r>
    </w:p>
    <w:p w14:paraId="7D211B72" w14:textId="456E70C0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He has done it for the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benefit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of her.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他这样做是为了她的利益。</w:t>
      </w:r>
    </w:p>
    <w:p w14:paraId="425C64DD" w14:textId="4BD3D363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benefit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match/concert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义赛</w:t>
      </w:r>
      <w:r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/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慈善音乐会</w:t>
      </w:r>
    </w:p>
    <w:p w14:paraId="6D965C9B" w14:textId="63082643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Who exactly stands to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benefit from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these changes?</w:t>
      </w:r>
    </w:p>
    <w:p w14:paraId="3C6B9CD9" w14:textId="4AB0C0B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到底是谁会从这些变革中直接获益？</w:t>
      </w:r>
    </w:p>
    <w:p w14:paraId="076CF219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Pr="00E520A2">
        <w:rPr>
          <w:rFonts w:ascii="Arial" w:eastAsia="微软雅黑" w:hAnsi="Arial" w:cs="Arial"/>
          <w:b/>
          <w:bCs/>
          <w:color w:val="000000" w:themeColor="text1"/>
          <w:kern w:val="0"/>
          <w:sz w:val="28"/>
          <w:szCs w:val="21"/>
        </w:rPr>
        <w:t>for sb's benefit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为帮助某人，为某人的利益</w:t>
      </w:r>
    </w:p>
    <w:p w14:paraId="336F3DC9" w14:textId="0AC5BCE9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Don't go to any trouble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for my benefit!</w:t>
      </w:r>
      <w:r w:rsidRPr="00AE7092"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别为我费工夫！</w:t>
      </w:r>
    </w:p>
    <w:p w14:paraId="4DA20E87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solid</w:t>
      </w:r>
    </w:p>
    <w:p w14:paraId="5D1427F5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adj. </w:t>
      </w: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>固体的，坚硬的；整整的，连续的；实心的，没有空隙的；可靠的，有信誉的；</w:t>
      </w:r>
    </w:p>
    <w:p w14:paraId="694DD6D1" w14:textId="02D28BE4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slept 3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solid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hours.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我睡了整整三个小时。</w:t>
      </w:r>
    </w:p>
    <w:p w14:paraId="6A36F095" w14:textId="794B091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ball is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solid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, not hollow.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球是实心的，不是空心的。</w:t>
      </w:r>
    </w:p>
    <w:p w14:paraId="073085A3" w14:textId="77777777" w:rsidR="00E520A2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demonstrators stood in a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solid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line with linked arms.</w:t>
      </w:r>
      <w:r w:rsidRPr="00AE7092">
        <w:rPr>
          <w:rFonts w:ascii="Arial" w:eastAsia="微软雅黑" w:hAnsi="Arial"/>
        </w:rPr>
        <w:t xml:space="preserve"> </w:t>
      </w:r>
    </w:p>
    <w:p w14:paraId="58B86A1B" w14:textId="6B836506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/>
        </w:rPr>
        <w:tab/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示威者手挽手站成一排。</w:t>
      </w:r>
    </w:p>
    <w:p w14:paraId="35CB6FD1" w14:textId="16A4849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His argument is based on good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solid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facts.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他的论点是基于可靠的事实</w:t>
      </w:r>
      <w:r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。</w:t>
      </w:r>
    </w:p>
    <w:p w14:paraId="588D6EE1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lastRenderedPageBreak/>
        <w:t>▷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as solid as rock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坚如磐石</w:t>
      </w:r>
    </w:p>
    <w:p w14:paraId="44E3924B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mass</w:t>
      </w:r>
    </w:p>
    <w:p w14:paraId="697017F1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n.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团，堆，快；大量，许多；群众，平民百姓；大多数；</w:t>
      </w:r>
    </w:p>
    <w:p w14:paraId="0C536A72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adj.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大批的，广泛的；</w:t>
      </w:r>
    </w:p>
    <w:p w14:paraId="77274E7C" w14:textId="027B2C5A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a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mass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of snow and rocks falling down the mountain</w:t>
      </w:r>
      <w:r w:rsidR="00ED3E05"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</w:p>
    <w:p w14:paraId="39FAD84B" w14:textId="4A613215" w:rsidR="00E520A2" w:rsidRPr="00E520A2" w:rsidRDefault="00E520A2" w:rsidP="00E520A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从山上滚下来的一堆积雪和石块</w:t>
      </w:r>
      <w:r w:rsidR="00ED3E05"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。</w:t>
      </w:r>
    </w:p>
    <w:p w14:paraId="674888CA" w14:textId="70689D10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7"/>
        </w:rPr>
        <w:t xml:space="preserve">eg. I have </w:t>
      </w:r>
      <w:r w:rsidRPr="00E520A2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masses 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7"/>
        </w:rPr>
        <w:t>of work to do.</w:t>
      </w:r>
      <w:r w:rsidRPr="00AE7092">
        <w:rPr>
          <w:rFonts w:ascii="Arial" w:eastAsia="微软雅黑" w:hAnsi="Arial"/>
        </w:rPr>
        <w:t xml:space="preserve"> </w:t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7"/>
        </w:rPr>
        <w:t>我有大量的工作要做。</w:t>
      </w:r>
    </w:p>
    <w:p w14:paraId="64B49B87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He devoted his life to improving the living conditions of </w:t>
      </w:r>
      <w:r w:rsidRPr="00E520A2">
        <w:rPr>
          <w:rFonts w:ascii="Arial" w:eastAsia="微软雅黑" w:hAnsi="Arial" w:cs="宋体"/>
          <w:color w:val="FF0000"/>
          <w:kern w:val="0"/>
          <w:sz w:val="28"/>
        </w:rPr>
        <w:t>the masses.</w:t>
      </w:r>
    </w:p>
    <w:p w14:paraId="7FBF6454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be a mass of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充满；布满</w:t>
      </w:r>
    </w:p>
    <w:p w14:paraId="6C78E5F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rose bushes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are a mass of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flowers in June.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六月的玫瑰园花团锦簇。</w:t>
      </w:r>
    </w:p>
    <w:p w14:paraId="751C4EA9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in the mass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大体上说，总的来说</w:t>
      </w:r>
    </w:p>
    <w:p w14:paraId="5A02A04E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She says she doesn't like children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in the mass.</w:t>
      </w:r>
    </w:p>
    <w:p w14:paraId="31CCB45E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</w:t>
      </w: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2"/>
        </w:rPr>
        <w:t>absorb</w:t>
      </w:r>
    </w:p>
    <w:p w14:paraId="1530406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>吸收；使并入，吞并，同化；理解，掌握；吸引全部注意力，使全神贯注；</w:t>
      </w:r>
    </w:p>
    <w:p w14:paraId="7724A455" w14:textId="65CB2DED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Dry sand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absorbs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water.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干沙吸水。</w:t>
      </w:r>
    </w:p>
    <w:p w14:paraId="53C1520E" w14:textId="2A015B15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bookmarkStart w:id="8" w:name="OLE_LINK43"/>
      <w:bookmarkStart w:id="9" w:name="OLE_LINK44"/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Clever children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absorb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knowledge easily.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聪明的孩子容易吸收知识。</w:t>
      </w:r>
      <w:bookmarkEnd w:id="8"/>
      <w:bookmarkEnd w:id="9"/>
    </w:p>
    <w:p w14:paraId="3A75C29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This work had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absorbed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him for several years.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这项工作曾使他沉迷了好几年。</w:t>
      </w:r>
    </w:p>
    <w:p w14:paraId="52B817F1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thus</w:t>
      </w:r>
    </w:p>
    <w:p w14:paraId="7B7B4BA5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E520A2">
        <w:rPr>
          <w:rFonts w:ascii="Arial" w:eastAsia="微软雅黑" w:hAnsi="Arial" w:cs="Arial"/>
          <w:color w:val="1108FA"/>
          <w:kern w:val="0"/>
          <w:sz w:val="28"/>
          <w:szCs w:val="21"/>
        </w:rPr>
        <w:t>以此方式，如此，就这样；因此，从而，所以；</w:t>
      </w:r>
    </w:p>
    <w:p w14:paraId="4411E3A4" w14:textId="4F1E71A5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Hold the wheel in both hands,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thus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这样，双手握住轮子。</w:t>
      </w:r>
    </w:p>
    <w:p w14:paraId="7D56D73A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is the eldest son and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thus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heir to the title.</w:t>
      </w:r>
    </w:p>
    <w:p w14:paraId="078BC54F" w14:textId="77777777" w:rsidR="00E520A2" w:rsidRPr="00E520A2" w:rsidRDefault="00E520A2" w:rsidP="00E520A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他是长子，因此是这个封号的继承人。</w:t>
      </w:r>
    </w:p>
    <w:p w14:paraId="181D1748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thus far 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到目前为止，到这一刻；</w:t>
      </w:r>
    </w:p>
    <w:p w14:paraId="2F12E5BF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prison</w:t>
      </w:r>
    </w:p>
    <w:p w14:paraId="7672023C" w14:textId="77777777" w:rsidR="00ED3E05" w:rsidRPr="00AE709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n.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监狱，牢狱，看守所；牢笼，囚笼；</w:t>
      </w:r>
    </w:p>
    <w:p w14:paraId="030499E5" w14:textId="5DFAB802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监禁，关押；</w:t>
      </w:r>
    </w:p>
    <w:p w14:paraId="6290A0EF" w14:textId="55059454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He was sent to </w:t>
      </w:r>
      <w:r w:rsidR="00E520A2"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prison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for five years.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他被关押了五年。</w:t>
      </w:r>
    </w:p>
    <w:p w14:paraId="4113A988" w14:textId="162B1522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His hospital room had become a </w:t>
      </w:r>
      <w:r w:rsidR="00E520A2"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prison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  <w:r w:rsidRPr="00AE7092"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他的病房变成了牢笼</w:t>
      </w:r>
    </w:p>
    <w:p w14:paraId="2A5BAFE8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range</w:t>
      </w:r>
    </w:p>
    <w:p w14:paraId="1A782788" w14:textId="0DD6716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n.</w:t>
      </w:r>
      <w:r w:rsidR="00ED3E05" w:rsidRPr="00AE7092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>系列，排列，顺序，范围；变化的范围，界限，区间；</w:t>
      </w:r>
    </w:p>
    <w:p w14:paraId="0E91547E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hotel offers a wide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range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of facilities.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这家酒店提供各种各样的设施。</w:t>
      </w:r>
    </w:p>
    <w:p w14:paraId="78630F35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lastRenderedPageBreak/>
        <w:t xml:space="preserve">eg. This was outside the 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range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of his experience.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这超出了他的阅历。</w:t>
      </w:r>
    </w:p>
    <w:p w14:paraId="0B4B4F41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in/within/out of range (of sth)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在可及范围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...(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范围之外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)</w:t>
      </w:r>
    </w:p>
    <w:p w14:paraId="632C32C6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all the way</w:t>
      </w:r>
    </w:p>
    <w:p w14:paraId="31A4BEAE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adv.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一路，一直，自始至终；</w:t>
      </w:r>
    </w:p>
    <w:p w14:paraId="1833F081" w14:textId="0DCD2A59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We can go </w:t>
      </w:r>
      <w:r w:rsidRPr="00E520A2">
        <w:rPr>
          <w:rFonts w:ascii="Arial" w:eastAsia="微软雅黑" w:hAnsi="Arial" w:cs="宋体"/>
          <w:color w:val="FF0000"/>
          <w:kern w:val="0"/>
          <w:sz w:val="28"/>
        </w:rPr>
        <w:t xml:space="preserve">all the way </w:t>
      </w:r>
      <w:r w:rsidRPr="00E520A2">
        <w:rPr>
          <w:rFonts w:ascii="Arial" w:eastAsia="微软雅黑" w:hAnsi="Arial" w:cs="宋体"/>
          <w:color w:val="000000" w:themeColor="text1"/>
          <w:kern w:val="0"/>
          <w:sz w:val="28"/>
        </w:rPr>
        <w:t>by ship.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宋体"/>
          <w:color w:val="000000" w:themeColor="text1"/>
          <w:kern w:val="0"/>
          <w:sz w:val="28"/>
        </w:rPr>
        <w:t>我们可以一路坐船去。</w:t>
      </w:r>
    </w:p>
    <w:p w14:paraId="1B9E4FCB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He had to walk 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all the way 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home. 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他不得不一路步行回家。</w:t>
      </w:r>
    </w:p>
    <w:p w14:paraId="2367EACD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I'll support him </w:t>
      </w:r>
      <w:r w:rsidRPr="00E520A2">
        <w:rPr>
          <w:rFonts w:ascii="Arial" w:eastAsia="微软雅黑" w:hAnsi="Arial" w:cs="Arial"/>
          <w:color w:val="FF0000"/>
          <w:kern w:val="0"/>
          <w:sz w:val="28"/>
          <w:szCs w:val="21"/>
        </w:rPr>
        <w:t>all the way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 </w:t>
      </w:r>
      <w:r w:rsidRPr="00E520A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我自始至终都会支持他。</w:t>
      </w:r>
    </w:p>
    <w:p w14:paraId="64A77BF5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that is</w:t>
      </w:r>
    </w:p>
    <w:p w14:paraId="084B5CC5" w14:textId="2D8F8ED7" w:rsidR="00E520A2" w:rsidRPr="00E520A2" w:rsidRDefault="00AE709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1108FA"/>
          <w:kern w:val="0"/>
          <w:sz w:val="28"/>
          <w:szCs w:val="28"/>
        </w:rPr>
        <w:t>phr</w:t>
      </w:r>
      <w:r w:rsidR="00E520A2" w:rsidRPr="00E520A2">
        <w:rPr>
          <w:rFonts w:ascii="Arial" w:eastAsia="微软雅黑" w:hAnsi="Arial" w:cs="宋体"/>
          <w:color w:val="1108FA"/>
          <w:kern w:val="0"/>
          <w:sz w:val="28"/>
        </w:rPr>
        <w:t xml:space="preserve">. </w:t>
      </w:r>
      <w:r w:rsidR="00E520A2" w:rsidRPr="00E520A2">
        <w:rPr>
          <w:rFonts w:ascii="Arial" w:eastAsia="微软雅黑" w:hAnsi="Arial" w:cs="宋体"/>
          <w:color w:val="1108FA"/>
          <w:kern w:val="0"/>
          <w:sz w:val="28"/>
        </w:rPr>
        <w:t>也就是说，即；</w:t>
      </w:r>
    </w:p>
    <w:p w14:paraId="4E32A138" w14:textId="421491A7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</w:rPr>
        <w:t xml:space="preserve">eg.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If </w:t>
      </w:r>
      <w:r w:rsidR="00E520A2" w:rsidRPr="00E520A2">
        <w:rPr>
          <w:rFonts w:ascii="Arial" w:eastAsia="微软雅黑" w:hAnsi="Arial" w:cs="Arial"/>
          <w:color w:val="FF0000"/>
          <w:kern w:val="0"/>
          <w:sz w:val="28"/>
        </w:rPr>
        <w:t>that is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 the case, we need more staff. </w:t>
      </w:r>
    </w:p>
    <w:p w14:paraId="075FCF44" w14:textId="23147820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</w:rPr>
        <w:tab/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如果真是那样，我们就需要更多的员工了。</w:t>
      </w:r>
    </w:p>
    <w:p w14:paraId="019F2917" w14:textId="38C0E587" w:rsidR="00E520A2" w:rsidRPr="00AE709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</w:t>
      </w:r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He is a NewYorker, </w:t>
      </w:r>
      <w:r w:rsidR="00E520A2" w:rsidRPr="00E520A2">
        <w:rPr>
          <w:rFonts w:ascii="Arial" w:eastAsia="微软雅黑" w:hAnsi="Arial" w:cs="宋体"/>
          <w:color w:val="FF0000"/>
          <w:kern w:val="0"/>
          <w:sz w:val="28"/>
        </w:rPr>
        <w:t>that is</w:t>
      </w:r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>, he lives in New</w:t>
      </w:r>
      <w:r w:rsidR="00AE7092" w:rsidRPr="00AE709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>York.</w:t>
      </w:r>
    </w:p>
    <w:p w14:paraId="1620B146" w14:textId="0D7B19BA" w:rsidR="00ED3E05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他是纽约人，也就是说，他住在纽约。</w:t>
      </w:r>
    </w:p>
    <w:p w14:paraId="51F81279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take advantage of</w:t>
      </w:r>
    </w:p>
    <w:p w14:paraId="34E991DD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phrv. </w:t>
      </w:r>
      <w:r w:rsidRPr="00E520A2">
        <w:rPr>
          <w:rFonts w:ascii="Arial" w:eastAsia="微软雅黑" w:hAnsi="Arial" w:cs="宋体"/>
          <w:color w:val="1108FA"/>
          <w:kern w:val="0"/>
          <w:sz w:val="28"/>
          <w:szCs w:val="21"/>
        </w:rPr>
        <w:t>利用，抓住（正当）；利用，欺骗，捉弄；</w:t>
      </w:r>
    </w:p>
    <w:p w14:paraId="7F8D8B6C" w14:textId="6BE15AE0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eg. I took advantage of moment to leave the room.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我趁机离开了房间。</w:t>
      </w:r>
    </w:p>
    <w:p w14:paraId="742A9AA7" w14:textId="30110239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eg.</w:t>
      </w:r>
      <w:r w:rsidR="00ED3E05"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</w:t>
      </w:r>
      <w:bookmarkStart w:id="10" w:name="OLE_LINK45"/>
      <w:bookmarkStart w:id="11" w:name="OLE_LINK46"/>
      <w:r w:rsidRPr="00E520A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She took advantage of her trustfulness.</w:t>
      </w:r>
      <w:r w:rsidR="00ED3E05" w:rsidRPr="00AE7092">
        <w:rPr>
          <w:rFonts w:ascii="Arial" w:eastAsia="微软雅黑" w:hAnsi="Arial"/>
        </w:rPr>
        <w:t xml:space="preserve"> </w:t>
      </w:r>
      <w:r w:rsidR="00ED3E05" w:rsidRPr="00AE709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她利用了自己的信任。</w:t>
      </w:r>
      <w:bookmarkEnd w:id="10"/>
      <w:bookmarkEnd w:id="11"/>
    </w:p>
    <w:p w14:paraId="217BF294" w14:textId="77777777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be </w:t>
      </w:r>
      <w:bookmarkStart w:id="12" w:name="OLE_LINK47"/>
      <w:bookmarkStart w:id="13" w:name="OLE_LINK48"/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sensitive </w:t>
      </w:r>
      <w:bookmarkEnd w:id="12"/>
      <w:bookmarkEnd w:id="13"/>
      <w:r w:rsidRPr="00E520A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to</w:t>
      </w:r>
    </w:p>
    <w:p w14:paraId="2B15DFA0" w14:textId="7E87D9B2" w:rsidR="00E520A2" w:rsidRPr="00E520A2" w:rsidRDefault="00E520A2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520A2">
        <w:rPr>
          <w:rFonts w:ascii="Arial" w:eastAsia="微软雅黑" w:hAnsi="Arial" w:cs="宋体"/>
          <w:color w:val="1108FA"/>
          <w:kern w:val="0"/>
          <w:sz w:val="28"/>
        </w:rPr>
        <w:t xml:space="preserve">sent. 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对</w:t>
      </w:r>
      <w:r w:rsidR="00ED3E05" w:rsidRPr="00AE7092">
        <w:rPr>
          <w:rFonts w:ascii="Arial" w:eastAsia="微软雅黑" w:hAnsi="Arial" w:cs="宋体"/>
          <w:color w:val="1108FA"/>
          <w:kern w:val="0"/>
          <w:sz w:val="28"/>
        </w:rPr>
        <w:t>…</w:t>
      </w:r>
      <w:r w:rsidRPr="00E520A2">
        <w:rPr>
          <w:rFonts w:ascii="Arial" w:eastAsia="微软雅黑" w:hAnsi="Arial" w:cs="宋体"/>
          <w:color w:val="1108FA"/>
          <w:kern w:val="0"/>
          <w:sz w:val="28"/>
        </w:rPr>
        <w:t>敏感，灵敏</w:t>
      </w:r>
      <w:r w:rsidR="00463410">
        <w:rPr>
          <w:rFonts w:ascii="Arial" w:eastAsia="微软雅黑" w:hAnsi="Arial" w:cs="宋体" w:hint="eastAsia"/>
          <w:color w:val="1108FA"/>
          <w:kern w:val="0"/>
          <w:sz w:val="28"/>
        </w:rPr>
        <w:t>；</w:t>
      </w:r>
    </w:p>
    <w:p w14:paraId="0130B806" w14:textId="22AAE4FA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</w:rPr>
        <w:t xml:space="preserve">eg. 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My teeth seem to </w:t>
      </w:r>
      <w:r w:rsidR="00E520A2" w:rsidRPr="00E520A2">
        <w:rPr>
          <w:rFonts w:ascii="Arial" w:eastAsia="微软雅黑" w:hAnsi="Arial" w:cs="Arial"/>
          <w:color w:val="FF0000"/>
          <w:kern w:val="0"/>
          <w:sz w:val="28"/>
        </w:rPr>
        <w:t>be sensitive to</w:t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 heat and cold. </w:t>
      </w:r>
    </w:p>
    <w:p w14:paraId="451068D0" w14:textId="111F0498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Arial"/>
          <w:color w:val="000000" w:themeColor="text1"/>
          <w:kern w:val="0"/>
          <w:sz w:val="28"/>
        </w:rPr>
        <w:tab/>
      </w:r>
      <w:r w:rsidR="00E520A2" w:rsidRPr="00E520A2">
        <w:rPr>
          <w:rFonts w:ascii="Arial" w:eastAsia="微软雅黑" w:hAnsi="Arial" w:cs="Arial"/>
          <w:color w:val="000000" w:themeColor="text1"/>
          <w:kern w:val="0"/>
          <w:sz w:val="28"/>
        </w:rPr>
        <w:t>我的牙齿好像对冷热都过敏。</w:t>
      </w:r>
    </w:p>
    <w:p w14:paraId="2191DAF8" w14:textId="089DB46E" w:rsidR="00E520A2" w:rsidRPr="00E520A2" w:rsidRDefault="00ED3E05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</w:t>
      </w:r>
      <w:bookmarkStart w:id="14" w:name="OLE_LINK49"/>
      <w:bookmarkStart w:id="15" w:name="OLE_LINK50"/>
      <w:bookmarkStart w:id="16" w:name="OLE_LINK51"/>
      <w:bookmarkStart w:id="17" w:name="OLE_LINK52"/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She </w:t>
      </w:r>
      <w:r w:rsidR="00E520A2" w:rsidRPr="00E520A2">
        <w:rPr>
          <w:rFonts w:ascii="Arial" w:eastAsia="微软雅黑" w:hAnsi="Arial" w:cs="宋体"/>
          <w:color w:val="FF0000"/>
          <w:kern w:val="0"/>
          <w:sz w:val="28"/>
        </w:rPr>
        <w:t xml:space="preserve">is </w:t>
      </w:r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very </w:t>
      </w:r>
      <w:r w:rsidR="00E520A2" w:rsidRPr="00E520A2">
        <w:rPr>
          <w:rFonts w:ascii="Arial" w:eastAsia="微软雅黑" w:hAnsi="Arial" w:cs="宋体"/>
          <w:color w:val="FF0000"/>
          <w:kern w:val="0"/>
          <w:sz w:val="28"/>
        </w:rPr>
        <w:t xml:space="preserve">sensitive </w:t>
      </w:r>
      <w:r w:rsidRPr="00AE7092">
        <w:rPr>
          <w:rFonts w:ascii="Arial" w:eastAsia="微软雅黑" w:hAnsi="Arial" w:cs="宋体"/>
          <w:color w:val="FF0000"/>
          <w:kern w:val="0"/>
          <w:sz w:val="28"/>
        </w:rPr>
        <w:t>to</w:t>
      </w:r>
      <w:r w:rsidR="00E520A2" w:rsidRPr="00E520A2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her figure.</w:t>
      </w:r>
      <w:r w:rsidRPr="00AE7092">
        <w:rPr>
          <w:rFonts w:ascii="Arial" w:eastAsia="微软雅黑" w:hAnsi="Arial"/>
        </w:rPr>
        <w:t xml:space="preserve"> </w:t>
      </w:r>
      <w:bookmarkEnd w:id="16"/>
      <w:bookmarkEnd w:id="17"/>
      <w:r w:rsidRPr="00AE7092">
        <w:rPr>
          <w:rFonts w:ascii="Arial" w:eastAsia="微软雅黑" w:hAnsi="Arial" w:cs="宋体"/>
          <w:color w:val="000000" w:themeColor="text1"/>
          <w:kern w:val="0"/>
          <w:sz w:val="28"/>
        </w:rPr>
        <w:t>她对自己的身材很敏感。</w:t>
      </w:r>
      <w:bookmarkEnd w:id="14"/>
      <w:bookmarkEnd w:id="15"/>
    </w:p>
    <w:p w14:paraId="03C39AAF" w14:textId="37F464B7" w:rsidR="00105009" w:rsidRPr="00AE7092" w:rsidRDefault="00105009" w:rsidP="00E520A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sectPr w:rsidR="00105009" w:rsidRPr="00AE7092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6ACC7" w14:textId="77777777" w:rsidR="00B63274" w:rsidRDefault="00B63274" w:rsidP="002275F7">
      <w:r>
        <w:separator/>
      </w:r>
    </w:p>
  </w:endnote>
  <w:endnote w:type="continuationSeparator" w:id="0">
    <w:p w14:paraId="19B59B5B" w14:textId="77777777" w:rsidR="00B63274" w:rsidRDefault="00B63274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DC40" w14:textId="77777777" w:rsidR="00B63274" w:rsidRDefault="00B63274" w:rsidP="002275F7">
      <w:r>
        <w:separator/>
      </w:r>
    </w:p>
  </w:footnote>
  <w:footnote w:type="continuationSeparator" w:id="0">
    <w:p w14:paraId="04185DE6" w14:textId="77777777" w:rsidR="00B63274" w:rsidRDefault="00B63274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1D0AAA"/>
    <w:rsid w:val="001F3B61"/>
    <w:rsid w:val="002146CB"/>
    <w:rsid w:val="002275F7"/>
    <w:rsid w:val="00242A69"/>
    <w:rsid w:val="00243697"/>
    <w:rsid w:val="0026184E"/>
    <w:rsid w:val="00292354"/>
    <w:rsid w:val="002F3259"/>
    <w:rsid w:val="00316DC7"/>
    <w:rsid w:val="00325595"/>
    <w:rsid w:val="00326EE4"/>
    <w:rsid w:val="003D0392"/>
    <w:rsid w:val="003D1670"/>
    <w:rsid w:val="003E5513"/>
    <w:rsid w:val="003F1581"/>
    <w:rsid w:val="00404841"/>
    <w:rsid w:val="00422153"/>
    <w:rsid w:val="00463410"/>
    <w:rsid w:val="0052153B"/>
    <w:rsid w:val="00553226"/>
    <w:rsid w:val="0056681A"/>
    <w:rsid w:val="00581FA3"/>
    <w:rsid w:val="005B3C2D"/>
    <w:rsid w:val="005D476F"/>
    <w:rsid w:val="005E2880"/>
    <w:rsid w:val="00614FE0"/>
    <w:rsid w:val="0064623C"/>
    <w:rsid w:val="0069139B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81FDD"/>
    <w:rsid w:val="007D445B"/>
    <w:rsid w:val="007D6AE2"/>
    <w:rsid w:val="007F04EC"/>
    <w:rsid w:val="00807A93"/>
    <w:rsid w:val="00813DD5"/>
    <w:rsid w:val="008214AE"/>
    <w:rsid w:val="0088163F"/>
    <w:rsid w:val="0089637A"/>
    <w:rsid w:val="009016C4"/>
    <w:rsid w:val="00913C40"/>
    <w:rsid w:val="00966B2B"/>
    <w:rsid w:val="00970A15"/>
    <w:rsid w:val="0098553A"/>
    <w:rsid w:val="009B3DE6"/>
    <w:rsid w:val="009D573A"/>
    <w:rsid w:val="00A036E2"/>
    <w:rsid w:val="00A126E1"/>
    <w:rsid w:val="00A3734F"/>
    <w:rsid w:val="00AE7092"/>
    <w:rsid w:val="00B132C0"/>
    <w:rsid w:val="00B14836"/>
    <w:rsid w:val="00B14A1F"/>
    <w:rsid w:val="00B16FFC"/>
    <w:rsid w:val="00B20BD7"/>
    <w:rsid w:val="00B63274"/>
    <w:rsid w:val="00BB77E4"/>
    <w:rsid w:val="00BC2EC3"/>
    <w:rsid w:val="00C0351F"/>
    <w:rsid w:val="00C54112"/>
    <w:rsid w:val="00C5519B"/>
    <w:rsid w:val="00C77ECA"/>
    <w:rsid w:val="00C856E2"/>
    <w:rsid w:val="00C9528A"/>
    <w:rsid w:val="00CA69D7"/>
    <w:rsid w:val="00CC2035"/>
    <w:rsid w:val="00CC30FA"/>
    <w:rsid w:val="00CE5C77"/>
    <w:rsid w:val="00D528D5"/>
    <w:rsid w:val="00D65FEF"/>
    <w:rsid w:val="00D87031"/>
    <w:rsid w:val="00DB0FAF"/>
    <w:rsid w:val="00E50C32"/>
    <w:rsid w:val="00E520A2"/>
    <w:rsid w:val="00E643E4"/>
    <w:rsid w:val="00E92A1C"/>
    <w:rsid w:val="00E9721D"/>
    <w:rsid w:val="00EA07D6"/>
    <w:rsid w:val="00EC34F8"/>
    <w:rsid w:val="00ED3E05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8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1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4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0540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268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67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35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26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14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6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11709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66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64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68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9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8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34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2022-10-08T13:04:00Z</cp:lastPrinted>
  <dcterms:created xsi:type="dcterms:W3CDTF">2022-10-08T13:04:00Z</dcterms:created>
  <dcterms:modified xsi:type="dcterms:W3CDTF">2023-08-18T07:14:00Z</dcterms:modified>
</cp:coreProperties>
</file>