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4587ACC7" w:rsidR="00772BC1" w:rsidRPr="00E643E4" w:rsidRDefault="008F5299" w:rsidP="00E643E4">
      <w:pPr>
        <w:autoSpaceDE w:val="0"/>
        <w:autoSpaceDN w:val="0"/>
        <w:adjustRightInd w:val="0"/>
        <w:snapToGrid w:val="0"/>
        <w:spacing w:line="460" w:lineRule="exact"/>
        <w:jc w:val="center"/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</w:pPr>
      <w:r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 xml:space="preserve"> </w:t>
      </w:r>
      <w:r w:rsidR="00772BC1" w:rsidRPr="00E643E4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Elementary Vocabulary S0</w:t>
      </w:r>
      <w:r w:rsidR="00E643E4" w:rsidRPr="00E643E4">
        <w:rPr>
          <w:rFonts w:ascii="Arial" w:eastAsia="微软雅黑" w:hAnsi="Arial" w:cs="Helvetica Neue"/>
          <w:b/>
          <w:bCs/>
          <w:color w:val="000000"/>
          <w:kern w:val="0"/>
          <w:sz w:val="28"/>
          <w:szCs w:val="28"/>
        </w:rPr>
        <w:t>7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2639"/>
        <w:gridCol w:w="1134"/>
        <w:gridCol w:w="6092"/>
      </w:tblGrid>
      <w:tr w:rsidR="00E643E4" w:rsidRPr="00E643E4" w14:paraId="3D09F3B3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08884751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9" w:type="dxa"/>
            <w:vAlign w:val="center"/>
          </w:tcPr>
          <w:p w14:paraId="6F249BE8" w14:textId="083FCBE2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aid</w:t>
            </w:r>
          </w:p>
        </w:tc>
        <w:tc>
          <w:tcPr>
            <w:tcW w:w="1134" w:type="dxa"/>
            <w:vAlign w:val="center"/>
          </w:tcPr>
          <w:p w14:paraId="7D771F23" w14:textId="6B9D5A0A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n/v</w:t>
            </w:r>
          </w:p>
        </w:tc>
        <w:tc>
          <w:tcPr>
            <w:tcW w:w="6092" w:type="dxa"/>
            <w:vAlign w:val="center"/>
          </w:tcPr>
          <w:p w14:paraId="5DF28CA1" w14:textId="5899B3F0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援助，帮助；救援物资，援助款项；助手；</w:t>
            </w:r>
          </w:p>
        </w:tc>
      </w:tr>
      <w:tr w:rsidR="00E643E4" w:rsidRPr="00E643E4" w14:paraId="615772FF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41D6F37E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39" w:type="dxa"/>
            <w:vAlign w:val="center"/>
          </w:tcPr>
          <w:p w14:paraId="6E47FDF7" w14:textId="18A93996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choke</w:t>
            </w:r>
          </w:p>
        </w:tc>
        <w:tc>
          <w:tcPr>
            <w:tcW w:w="1134" w:type="dxa"/>
            <w:vAlign w:val="center"/>
          </w:tcPr>
          <w:p w14:paraId="6561DDEC" w14:textId="03B0E93A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v</w:t>
            </w:r>
          </w:p>
        </w:tc>
        <w:tc>
          <w:tcPr>
            <w:tcW w:w="6092" w:type="dxa"/>
            <w:vAlign w:val="center"/>
          </w:tcPr>
          <w:p w14:paraId="768B8418" w14:textId="6A93B472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阻塞，塞满；窒息；说不出话来，哽咽；</w:t>
            </w:r>
          </w:p>
        </w:tc>
      </w:tr>
      <w:tr w:rsidR="00E643E4" w:rsidRPr="00E643E4" w14:paraId="04D618C3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72E3783A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39" w:type="dxa"/>
            <w:vAlign w:val="center"/>
          </w:tcPr>
          <w:p w14:paraId="1B882FE0" w14:textId="7BD58E85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witness</w:t>
            </w:r>
          </w:p>
        </w:tc>
        <w:tc>
          <w:tcPr>
            <w:tcW w:w="1134" w:type="dxa"/>
            <w:vAlign w:val="center"/>
          </w:tcPr>
          <w:p w14:paraId="13EA89E7" w14:textId="2F77D971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v</w:t>
            </w:r>
          </w:p>
        </w:tc>
        <w:tc>
          <w:tcPr>
            <w:tcW w:w="6092" w:type="dxa"/>
            <w:vAlign w:val="center"/>
          </w:tcPr>
          <w:p w14:paraId="27B9253B" w14:textId="45C9DE8B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当场看到，目击；作证；证据；目击者；</w:t>
            </w:r>
          </w:p>
        </w:tc>
      </w:tr>
      <w:tr w:rsidR="00E643E4" w:rsidRPr="00E643E4" w14:paraId="15EE575C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24809987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39" w:type="dxa"/>
            <w:vAlign w:val="center"/>
          </w:tcPr>
          <w:p w14:paraId="748E9BB8" w14:textId="638447B5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7"/>
              </w:rPr>
              <w:t>calm</w:t>
            </w:r>
          </w:p>
        </w:tc>
        <w:tc>
          <w:tcPr>
            <w:tcW w:w="1134" w:type="dxa"/>
            <w:vAlign w:val="center"/>
          </w:tcPr>
          <w:p w14:paraId="6CE59C0E" w14:textId="2C83E5C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adj/v</w:t>
            </w:r>
          </w:p>
        </w:tc>
        <w:tc>
          <w:tcPr>
            <w:tcW w:w="6092" w:type="dxa"/>
            <w:vAlign w:val="center"/>
          </w:tcPr>
          <w:p w14:paraId="3FA0C690" w14:textId="5A17635D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沉着的，镇静的；无风的；使平静，使镇静；</w:t>
            </w:r>
          </w:p>
        </w:tc>
      </w:tr>
      <w:tr w:rsidR="00E643E4" w:rsidRPr="00E643E4" w14:paraId="1BA24823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739A1E1D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639" w:type="dxa"/>
            <w:vAlign w:val="center"/>
          </w:tcPr>
          <w:p w14:paraId="7A82397D" w14:textId="3C8CF5BA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panic</w:t>
            </w:r>
          </w:p>
        </w:tc>
        <w:tc>
          <w:tcPr>
            <w:tcW w:w="1134" w:type="dxa"/>
            <w:vAlign w:val="center"/>
          </w:tcPr>
          <w:p w14:paraId="072E43DF" w14:textId="6C41306D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v</w:t>
            </w:r>
          </w:p>
        </w:tc>
        <w:tc>
          <w:tcPr>
            <w:tcW w:w="6092" w:type="dxa"/>
            <w:vAlign w:val="center"/>
          </w:tcPr>
          <w:p w14:paraId="14EE78F0" w14:textId="3A7E2FC8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惊慌，惊慌失措；恐慌的，过度的；</w:t>
            </w:r>
          </w:p>
        </w:tc>
      </w:tr>
      <w:tr w:rsidR="00E643E4" w:rsidRPr="00E643E4" w14:paraId="68127632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3BB61BFD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639" w:type="dxa"/>
            <w:vAlign w:val="center"/>
          </w:tcPr>
          <w:p w14:paraId="545C985E" w14:textId="79F3BE13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conscious</w:t>
            </w:r>
          </w:p>
        </w:tc>
        <w:tc>
          <w:tcPr>
            <w:tcW w:w="1134" w:type="dxa"/>
            <w:vAlign w:val="center"/>
          </w:tcPr>
          <w:p w14:paraId="76BC8B6C" w14:textId="3FA640DE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adj</w:t>
            </w:r>
          </w:p>
        </w:tc>
        <w:tc>
          <w:tcPr>
            <w:tcW w:w="6092" w:type="dxa"/>
            <w:vAlign w:val="center"/>
          </w:tcPr>
          <w:p w14:paraId="3A3D988F" w14:textId="1DAD6DB5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意识到；有意识的；慎重的，有意的；</w:t>
            </w:r>
          </w:p>
        </w:tc>
      </w:tr>
      <w:tr w:rsidR="00E643E4" w:rsidRPr="00E643E4" w14:paraId="2F0A6F13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274D4A9C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639" w:type="dxa"/>
            <w:vAlign w:val="center"/>
          </w:tcPr>
          <w:p w14:paraId="5B341278" w14:textId="49CC8C48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slight</w:t>
            </w:r>
          </w:p>
        </w:tc>
        <w:tc>
          <w:tcPr>
            <w:tcW w:w="1134" w:type="dxa"/>
            <w:vAlign w:val="center"/>
          </w:tcPr>
          <w:p w14:paraId="06AD3962" w14:textId="5E27C8DA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adj</w:t>
            </w:r>
          </w:p>
        </w:tc>
        <w:tc>
          <w:tcPr>
            <w:tcW w:w="6092" w:type="dxa"/>
            <w:vAlign w:val="center"/>
          </w:tcPr>
          <w:p w14:paraId="3E7F2710" w14:textId="615E9EC6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轻微的；瘦小的；无需重视的，不足道的；</w:t>
            </w:r>
          </w:p>
        </w:tc>
      </w:tr>
      <w:tr w:rsidR="00E643E4" w:rsidRPr="00E643E4" w14:paraId="150A6BAC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3E53F2B6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9" w:type="dxa"/>
            <w:vAlign w:val="center"/>
          </w:tcPr>
          <w:p w14:paraId="3592FC8C" w14:textId="0750AF4E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sudden</w:t>
            </w:r>
          </w:p>
        </w:tc>
        <w:tc>
          <w:tcPr>
            <w:tcW w:w="1134" w:type="dxa"/>
            <w:vAlign w:val="center"/>
          </w:tcPr>
          <w:p w14:paraId="103034D0" w14:textId="72EA33DC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adj</w:t>
            </w:r>
          </w:p>
        </w:tc>
        <w:tc>
          <w:tcPr>
            <w:tcW w:w="6092" w:type="dxa"/>
            <w:vAlign w:val="center"/>
          </w:tcPr>
          <w:p w14:paraId="2466C118" w14:textId="7B57695E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突然的；忽然的；骤然的；</w:t>
            </w:r>
          </w:p>
        </w:tc>
      </w:tr>
      <w:tr w:rsidR="00E643E4" w:rsidRPr="00E643E4" w14:paraId="0BF6B33B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4BD15091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639" w:type="dxa"/>
            <w:vAlign w:val="center"/>
          </w:tcPr>
          <w:p w14:paraId="380CB586" w14:textId="2EFFED2B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in honour of</w:t>
            </w:r>
          </w:p>
        </w:tc>
        <w:tc>
          <w:tcPr>
            <w:tcW w:w="1134" w:type="dxa"/>
            <w:vAlign w:val="center"/>
          </w:tcPr>
          <w:p w14:paraId="482311B2" w14:textId="766F9F9A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adv</w:t>
            </w:r>
          </w:p>
        </w:tc>
        <w:tc>
          <w:tcPr>
            <w:tcW w:w="6092" w:type="dxa"/>
            <w:vAlign w:val="center"/>
          </w:tcPr>
          <w:p w14:paraId="046AB036" w14:textId="57CB0E62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为纪念，为庆祝；</w:t>
            </w:r>
          </w:p>
        </w:tc>
      </w:tr>
      <w:tr w:rsidR="00E643E4" w:rsidRPr="00E643E4" w14:paraId="26E3FD60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124686F9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3E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9" w:type="dxa"/>
            <w:vAlign w:val="center"/>
          </w:tcPr>
          <w:p w14:paraId="36B4BC33" w14:textId="5560966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 xml:space="preserve">in case </w:t>
            </w:r>
          </w:p>
        </w:tc>
        <w:tc>
          <w:tcPr>
            <w:tcW w:w="1134" w:type="dxa"/>
            <w:vAlign w:val="center"/>
          </w:tcPr>
          <w:p w14:paraId="21115F8D" w14:textId="6856E5B1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adv</w:t>
            </w:r>
          </w:p>
        </w:tc>
        <w:tc>
          <w:tcPr>
            <w:tcW w:w="6092" w:type="dxa"/>
            <w:vAlign w:val="center"/>
          </w:tcPr>
          <w:p w14:paraId="328B590C" w14:textId="3FF357DA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如果，万一</w:t>
            </w: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;</w:t>
            </w:r>
          </w:p>
        </w:tc>
      </w:tr>
      <w:tr w:rsidR="00E643E4" w:rsidRPr="00E643E4" w14:paraId="4B08C4B4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137C0174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3E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9" w:type="dxa"/>
            <w:vAlign w:val="center"/>
          </w:tcPr>
          <w:p w14:paraId="17506DC0" w14:textId="033B03F6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loose</w:t>
            </w:r>
          </w:p>
        </w:tc>
        <w:tc>
          <w:tcPr>
            <w:tcW w:w="1134" w:type="dxa"/>
            <w:vAlign w:val="center"/>
          </w:tcPr>
          <w:p w14:paraId="229E4E0A" w14:textId="302ECEBB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adj</w:t>
            </w:r>
          </w:p>
        </w:tc>
        <w:tc>
          <w:tcPr>
            <w:tcW w:w="6092" w:type="dxa"/>
            <w:vAlign w:val="center"/>
          </w:tcPr>
          <w:p w14:paraId="2E248B82" w14:textId="1AC8729C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松的，松散的；不严密的，不严谨的；</w:t>
            </w:r>
          </w:p>
        </w:tc>
      </w:tr>
      <w:tr w:rsidR="00E643E4" w:rsidRPr="00E643E4" w14:paraId="5534AE3E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2A6F1C5C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3E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39" w:type="dxa"/>
            <w:vAlign w:val="center"/>
          </w:tcPr>
          <w:p w14:paraId="039FCFA4" w14:textId="65DD8073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count</w:t>
            </w:r>
          </w:p>
        </w:tc>
        <w:tc>
          <w:tcPr>
            <w:tcW w:w="1134" w:type="dxa"/>
            <w:vAlign w:val="center"/>
          </w:tcPr>
          <w:p w14:paraId="43AFD0EF" w14:textId="72A3019D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v</w:t>
            </w:r>
          </w:p>
        </w:tc>
        <w:tc>
          <w:tcPr>
            <w:tcW w:w="6092" w:type="dxa"/>
            <w:vAlign w:val="center"/>
          </w:tcPr>
          <w:p w14:paraId="4AEF30EC" w14:textId="79046D99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数数，计算，算入；重要，有意义；</w:t>
            </w:r>
          </w:p>
        </w:tc>
      </w:tr>
      <w:tr w:rsidR="00E643E4" w:rsidRPr="00E643E4" w14:paraId="43B4A359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610D5890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3E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39" w:type="dxa"/>
            <w:vAlign w:val="center"/>
          </w:tcPr>
          <w:p w14:paraId="580B768F" w14:textId="67502AAA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keep in mind</w:t>
            </w:r>
          </w:p>
        </w:tc>
        <w:tc>
          <w:tcPr>
            <w:tcW w:w="1134" w:type="dxa"/>
            <w:vAlign w:val="center"/>
          </w:tcPr>
          <w:p w14:paraId="3188228D" w14:textId="4BA27CC3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phr</w:t>
            </w:r>
          </w:p>
        </w:tc>
        <w:tc>
          <w:tcPr>
            <w:tcW w:w="6092" w:type="dxa"/>
            <w:vAlign w:val="center"/>
          </w:tcPr>
          <w:p w14:paraId="4EA24EC4" w14:textId="14BC2511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牢记，放在心上；</w:t>
            </w:r>
          </w:p>
        </w:tc>
      </w:tr>
      <w:tr w:rsidR="00E643E4" w:rsidRPr="00E643E4" w14:paraId="4AA2C438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03EB67A0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3E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39" w:type="dxa"/>
            <w:vAlign w:val="center"/>
          </w:tcPr>
          <w:p w14:paraId="78F313E1" w14:textId="7DF6DE1F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</w:rPr>
              <w:t>for sb good</w:t>
            </w:r>
          </w:p>
        </w:tc>
        <w:tc>
          <w:tcPr>
            <w:tcW w:w="1134" w:type="dxa"/>
            <w:vAlign w:val="center"/>
          </w:tcPr>
          <w:p w14:paraId="7F6E80BF" w14:textId="56E2E6E1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phr</w:t>
            </w:r>
          </w:p>
        </w:tc>
        <w:tc>
          <w:tcPr>
            <w:tcW w:w="6092" w:type="dxa"/>
            <w:vAlign w:val="center"/>
          </w:tcPr>
          <w:p w14:paraId="4D4E29B4" w14:textId="3CB8E039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对某人有益，有好处；</w:t>
            </w:r>
          </w:p>
        </w:tc>
      </w:tr>
      <w:tr w:rsidR="00E643E4" w:rsidRPr="00E643E4" w14:paraId="53060EB8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614E6C69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3E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639" w:type="dxa"/>
            <w:vAlign w:val="center"/>
          </w:tcPr>
          <w:p w14:paraId="18A1F0B5" w14:textId="68278D76" w:rsidR="00E643E4" w:rsidRPr="00E643E4" w:rsidRDefault="00E643E4" w:rsidP="00E643E4">
            <w:pPr>
              <w:widowControl/>
              <w:spacing w:line="460" w:lineRule="exact"/>
              <w:jc w:val="center"/>
              <w:rPr>
                <w:rFonts w:ascii="Arial" w:eastAsia="微软雅黑" w:hAnsi="Arial" w:cs="宋体"/>
                <w:b/>
                <w:bCs/>
                <w:kern w:val="0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on the way</w:t>
            </w:r>
          </w:p>
        </w:tc>
        <w:tc>
          <w:tcPr>
            <w:tcW w:w="1134" w:type="dxa"/>
            <w:vAlign w:val="center"/>
          </w:tcPr>
          <w:p w14:paraId="58B30EE7" w14:textId="2EC91E0F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adv</w:t>
            </w:r>
          </w:p>
        </w:tc>
        <w:tc>
          <w:tcPr>
            <w:tcW w:w="6092" w:type="dxa"/>
            <w:vAlign w:val="center"/>
          </w:tcPr>
          <w:p w14:paraId="684FA8A7" w14:textId="454497F8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在路上，即将发生；</w:t>
            </w:r>
          </w:p>
        </w:tc>
      </w:tr>
      <w:tr w:rsidR="00E643E4" w:rsidRPr="00E643E4" w14:paraId="2B312BB7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2A6F92F2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3E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639" w:type="dxa"/>
            <w:vAlign w:val="center"/>
          </w:tcPr>
          <w:p w14:paraId="1565092F" w14:textId="19E3B453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an eye for an eye</w:t>
            </w:r>
          </w:p>
        </w:tc>
        <w:tc>
          <w:tcPr>
            <w:tcW w:w="1134" w:type="dxa"/>
            <w:vAlign w:val="center"/>
          </w:tcPr>
          <w:p w14:paraId="7E607D04" w14:textId="6B7DEDA4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phr</w:t>
            </w:r>
          </w:p>
        </w:tc>
        <w:tc>
          <w:tcPr>
            <w:tcW w:w="6092" w:type="dxa"/>
            <w:vAlign w:val="center"/>
          </w:tcPr>
          <w:p w14:paraId="56A8F7A4" w14:textId="374B4227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以眼还眼，以牙还牙；</w:t>
            </w:r>
          </w:p>
        </w:tc>
      </w:tr>
      <w:tr w:rsidR="00E643E4" w:rsidRPr="00E643E4" w14:paraId="3FA1D15D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1866DCDB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3E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639" w:type="dxa"/>
            <w:vAlign w:val="center"/>
          </w:tcPr>
          <w:p w14:paraId="3D337B13" w14:textId="6DEC87B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spit up</w:t>
            </w:r>
          </w:p>
        </w:tc>
        <w:tc>
          <w:tcPr>
            <w:tcW w:w="1134" w:type="dxa"/>
            <w:vAlign w:val="center"/>
          </w:tcPr>
          <w:p w14:paraId="193E5F4B" w14:textId="208CE2E8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phrv</w:t>
            </w:r>
          </w:p>
        </w:tc>
        <w:tc>
          <w:tcPr>
            <w:tcW w:w="6092" w:type="dxa"/>
            <w:vAlign w:val="center"/>
          </w:tcPr>
          <w:p w14:paraId="08DA7406" w14:textId="39219346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吐出，吐；</w:t>
            </w:r>
          </w:p>
        </w:tc>
      </w:tr>
      <w:tr w:rsidR="00E643E4" w:rsidRPr="00E643E4" w14:paraId="27507647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3DE9A5B1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3E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9" w:type="dxa"/>
            <w:vAlign w:val="center"/>
          </w:tcPr>
          <w:p w14:paraId="47864706" w14:textId="3C5F033B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on earth</w:t>
            </w:r>
          </w:p>
        </w:tc>
        <w:tc>
          <w:tcPr>
            <w:tcW w:w="1134" w:type="dxa"/>
            <w:vAlign w:val="center"/>
          </w:tcPr>
          <w:p w14:paraId="3EEBFEE6" w14:textId="6FC4BCFE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adv</w:t>
            </w:r>
          </w:p>
        </w:tc>
        <w:tc>
          <w:tcPr>
            <w:tcW w:w="6092" w:type="dxa"/>
            <w:vAlign w:val="center"/>
          </w:tcPr>
          <w:p w14:paraId="7E9EA5ED" w14:textId="5239098E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世界上，人世间；究竟，到底；根本，完全；</w:t>
            </w:r>
          </w:p>
        </w:tc>
      </w:tr>
      <w:tr w:rsidR="00E643E4" w:rsidRPr="00E643E4" w14:paraId="6F0BCED8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54D63AF6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  <w:r w:rsidRPr="00E643E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639" w:type="dxa"/>
            <w:vAlign w:val="center"/>
          </w:tcPr>
          <w:p w14:paraId="39A0DFE9" w14:textId="6BE13238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access</w:t>
            </w:r>
          </w:p>
        </w:tc>
        <w:tc>
          <w:tcPr>
            <w:tcW w:w="1134" w:type="dxa"/>
            <w:vAlign w:val="center"/>
          </w:tcPr>
          <w:p w14:paraId="7680FD5B" w14:textId="61C72A9F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n</w:t>
            </w:r>
          </w:p>
        </w:tc>
        <w:tc>
          <w:tcPr>
            <w:tcW w:w="6092" w:type="dxa"/>
            <w:vAlign w:val="center"/>
          </w:tcPr>
          <w:p w14:paraId="4D847F13" w14:textId="546BF244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通路，入径；机会；访问；到达，进入；</w:t>
            </w:r>
          </w:p>
        </w:tc>
      </w:tr>
      <w:tr w:rsidR="00E643E4" w:rsidRPr="00E643E4" w14:paraId="6727E853" w14:textId="77777777" w:rsidTr="00E643E4">
        <w:trPr>
          <w:trHeight w:val="680"/>
        </w:trPr>
        <w:tc>
          <w:tcPr>
            <w:tcW w:w="617" w:type="dxa"/>
            <w:vAlign w:val="center"/>
          </w:tcPr>
          <w:p w14:paraId="330B3798" w14:textId="77777777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  <w:r w:rsidRPr="00E643E4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9" w:type="dxa"/>
            <w:vAlign w:val="center"/>
          </w:tcPr>
          <w:p w14:paraId="50609743" w14:textId="02A35FCA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b/>
                <w:bCs/>
                <w:color w:val="000000"/>
                <w:sz w:val="28"/>
                <w:szCs w:val="21"/>
              </w:rPr>
              <w:t>alone</w:t>
            </w:r>
          </w:p>
        </w:tc>
        <w:tc>
          <w:tcPr>
            <w:tcW w:w="1134" w:type="dxa"/>
            <w:vAlign w:val="center"/>
          </w:tcPr>
          <w:p w14:paraId="6D7CAEA5" w14:textId="68D4D1AF" w:rsidR="00E643E4" w:rsidRPr="00E643E4" w:rsidRDefault="00E643E4" w:rsidP="00E643E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adj/adv</w:t>
            </w:r>
          </w:p>
        </w:tc>
        <w:tc>
          <w:tcPr>
            <w:tcW w:w="6092" w:type="dxa"/>
            <w:vAlign w:val="center"/>
          </w:tcPr>
          <w:p w14:paraId="6344F2EA" w14:textId="23FB37DC" w:rsidR="00E643E4" w:rsidRPr="00E643E4" w:rsidRDefault="00E643E4" w:rsidP="00E643E4">
            <w:pPr>
              <w:snapToGrid w:val="0"/>
              <w:spacing w:line="460" w:lineRule="exact"/>
              <w:jc w:val="lef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E643E4">
              <w:rPr>
                <w:rFonts w:ascii="Arial" w:eastAsia="微软雅黑" w:hAnsi="Arial" w:hint="eastAsia"/>
                <w:color w:val="000000"/>
                <w:sz w:val="28"/>
                <w:szCs w:val="21"/>
              </w:rPr>
              <w:t>单独，独自，无依无靠；只有，仅仅；</w:t>
            </w:r>
          </w:p>
        </w:tc>
      </w:tr>
    </w:tbl>
    <w:p w14:paraId="56E12C1D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33333"/>
          <w:kern w:val="0"/>
          <w:sz w:val="32"/>
          <w:szCs w:val="36"/>
        </w:rPr>
        <w:lastRenderedPageBreak/>
        <w:t xml:space="preserve">▲ </w:t>
      </w:r>
      <w:r w:rsidRPr="00E643E4">
        <w:rPr>
          <w:rFonts w:ascii="Arial" w:eastAsia="微软雅黑" w:hAnsi="Arial" w:cs="宋体"/>
          <w:b/>
          <w:bCs/>
          <w:kern w:val="0"/>
          <w:sz w:val="32"/>
          <w:szCs w:val="36"/>
        </w:rPr>
        <w:t>a</w:t>
      </w: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id</w:t>
      </w:r>
    </w:p>
    <w:p w14:paraId="49D69EF7" w14:textId="4482D8E1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b/>
          <w:bCs/>
          <w:color w:val="1108FA"/>
          <w:kern w:val="0"/>
          <w:sz w:val="28"/>
          <w:szCs w:val="33"/>
        </w:rPr>
        <w:t xml:space="preserve">n.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援助，帮助；</w:t>
      </w: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>救援物资，援助款项；助手，辅助物；</w:t>
      </w:r>
      <w:r>
        <w:rPr>
          <w:rFonts w:ascii="Arial" w:eastAsia="微软雅黑" w:hAnsi="Arial" w:cs="宋体" w:hint="eastAsia"/>
          <w:color w:val="1108FA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v.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援助，帮助</w:t>
      </w: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>；</w:t>
      </w:r>
    </w:p>
    <w:p w14:paraId="499D3B67" w14:textId="70644E63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 w:hint="eastAsia"/>
          <w:color w:val="393939"/>
          <w:kern w:val="0"/>
          <w:sz w:val="28"/>
          <w:szCs w:val="21"/>
        </w:rPr>
        <w:t>eg</w:t>
      </w: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economic/humanitarian/emergency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aid 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经济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/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人道主义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/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紧急援助</w:t>
      </w:r>
    </w:p>
    <w:p w14:paraId="2FFCB7CF" w14:textId="3AC5A22D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This job would be impossible without the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aid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of a computer.</w:t>
      </w:r>
    </w:p>
    <w:p w14:paraId="0D244E6E" w14:textId="77777777" w:rsidR="00E643E4" w:rsidRPr="00E643E4" w:rsidRDefault="00E643E4" w:rsidP="00E643E4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这项工作不用计算机是不行的。</w:t>
      </w:r>
    </w:p>
    <w:p w14:paraId="44E1775A" w14:textId="317902E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One of the staff saw he was in difficulty and came to his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aid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(= helped him</w:t>
      </w:r>
      <w:proofErr w:type="gramStart"/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) .</w:t>
      </w:r>
      <w:proofErr w:type="gramEnd"/>
    </w:p>
    <w:p w14:paraId="18AC83AD" w14:textId="77777777" w:rsidR="00E643E4" w:rsidRPr="00E643E4" w:rsidRDefault="00E643E4" w:rsidP="00E643E4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一名工作人员见他有困难，便过来帮忙。</w:t>
      </w:r>
    </w:p>
    <w:p w14:paraId="2E1970AB" w14:textId="51F6FEE6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They were accused of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aiding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him in his escape.</w:t>
      </w:r>
      <w:r>
        <w:rPr>
          <w:rFonts w:ascii="Arial" w:eastAsia="微软雅黑" w:hAnsi="Arial" w:cs="宋体" w:hint="eastAsia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他们被控帮助他逃跑。</w:t>
      </w:r>
    </w:p>
    <w:p w14:paraId="210425C4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  <w:szCs w:val="33"/>
        </w:rPr>
        <w:t>▷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in aid of sth/sb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为了帮助某事物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/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人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33"/>
        </w:rPr>
        <w:t xml:space="preserve"> </w:t>
      </w:r>
      <w:r w:rsidRPr="00E643E4">
        <w:rPr>
          <w:rFonts w:ascii="Segoe UI Symbol" w:eastAsia="微软雅黑" w:hAnsi="Segoe UI Symbol" w:cs="Segoe UI Symbol"/>
          <w:color w:val="393939"/>
          <w:kern w:val="0"/>
          <w:sz w:val="28"/>
          <w:szCs w:val="33"/>
        </w:rPr>
        <w:t>▷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come/go to sb's aid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帮助某人</w:t>
      </w:r>
    </w:p>
    <w:p w14:paraId="37299B48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  <w:szCs w:val="33"/>
        </w:rPr>
        <w:t>▷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with the aid of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33"/>
        </w:rPr>
        <w:t>在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33"/>
        </w:rPr>
        <w:t>...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33"/>
        </w:rPr>
        <w:t>帮助之下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33"/>
        </w:rPr>
        <w:t xml:space="preserve"> </w:t>
      </w:r>
    </w:p>
    <w:p w14:paraId="5236F325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  <w:szCs w:val="33"/>
        </w:rPr>
        <w:t>▷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what's… in aid of? …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究竟是为啥（发生），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…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是做什么用的</w:t>
      </w:r>
    </w:p>
    <w:p w14:paraId="182D6DDF" w14:textId="7C4BBDA3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What's this little handle in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aid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of?</w:t>
      </w:r>
      <w:r w:rsidRPr="00E643E4"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这个小把手有什么用？</w:t>
      </w:r>
    </w:p>
    <w:p w14:paraId="21DCD2FD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choke</w:t>
      </w:r>
    </w:p>
    <w:p w14:paraId="2F96F89F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v. </w:t>
      </w:r>
      <w:r w:rsidRPr="00E643E4">
        <w:rPr>
          <w:rFonts w:ascii="Arial" w:eastAsia="微软雅黑" w:hAnsi="Arial" w:cs="Arial"/>
          <w:color w:val="1108FA"/>
          <w:kern w:val="0"/>
          <w:sz w:val="28"/>
          <w:szCs w:val="27"/>
        </w:rPr>
        <w:t>阻塞，塞满，堵塞；（使）窒息，哽噎，使窒息；说不出话来，使哽咽；</w:t>
      </w:r>
    </w:p>
    <w:p w14:paraId="41447375" w14:textId="4D85D28D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The roads are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choked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up with traffic.</w:t>
      </w:r>
      <w:r>
        <w:rPr>
          <w:rFonts w:ascii="Arial" w:eastAsia="微软雅黑" w:hAnsi="Arial" w:cs="宋体" w:hint="eastAsia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几条马路都在塞车。</w:t>
      </w:r>
    </w:p>
    <w:p w14:paraId="7A0E272B" w14:textId="38382804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7"/>
        </w:rPr>
        <w:t xml:space="preserve">eg. He was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7"/>
        </w:rPr>
        <w:t xml:space="preserve">choking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7"/>
        </w:rPr>
        <w:t>on a fish bone.</w:t>
      </w:r>
      <w:r w:rsidRPr="00E643E4">
        <w:t xml:space="preserve">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7"/>
        </w:rPr>
        <w:t>他被鱼刺噎住了。</w:t>
      </w:r>
    </w:p>
    <w:p w14:paraId="0C018A65" w14:textId="5953E8BA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7"/>
        </w:rPr>
        <w:t xml:space="preserve">eg. The smoke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7"/>
        </w:rPr>
        <w:t xml:space="preserve">choked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7"/>
        </w:rPr>
        <w:t>me.</w:t>
      </w:r>
      <w:r>
        <w:rPr>
          <w:rFonts w:ascii="Arial" w:eastAsia="微软雅黑" w:hAnsi="Arial" w:cs="宋体"/>
          <w:color w:val="393939"/>
          <w:kern w:val="0"/>
          <w:sz w:val="28"/>
          <w:szCs w:val="27"/>
        </w:rPr>
        <w:t xml:space="preserve">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7"/>
        </w:rPr>
        <w:t>烟呛得我透不过气来。</w:t>
      </w:r>
    </w:p>
    <w:p w14:paraId="3226FC37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宋体"/>
          <w:color w:val="393939"/>
          <w:kern w:val="0"/>
          <w:sz w:val="28"/>
        </w:rPr>
        <w:t xml:space="preserve"> choke sth back </w:t>
      </w:r>
      <w:r w:rsidRPr="00E643E4">
        <w:rPr>
          <w:rFonts w:ascii="Arial" w:eastAsia="微软雅黑" w:hAnsi="Arial" w:cs="宋体"/>
          <w:color w:val="393939"/>
          <w:kern w:val="0"/>
          <w:sz w:val="28"/>
        </w:rPr>
        <w:t>抑制，忍住，克制</w:t>
      </w:r>
    </w:p>
    <w:p w14:paraId="1CA69450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</w:rPr>
        <w:t xml:space="preserve">eg. He </w:t>
      </w:r>
      <w:r w:rsidRPr="00E643E4">
        <w:rPr>
          <w:rFonts w:ascii="Arial" w:eastAsia="微软雅黑" w:hAnsi="Arial" w:cs="宋体"/>
          <w:color w:val="FF0000"/>
          <w:kern w:val="0"/>
          <w:sz w:val="28"/>
        </w:rPr>
        <w:t xml:space="preserve">choked </w:t>
      </w:r>
      <w:r w:rsidRPr="00E643E4">
        <w:rPr>
          <w:rFonts w:ascii="Arial" w:eastAsia="微软雅黑" w:hAnsi="Arial" w:cs="宋体"/>
          <w:color w:val="393939"/>
          <w:kern w:val="0"/>
          <w:sz w:val="28"/>
        </w:rPr>
        <w:t>back his anger.</w:t>
      </w:r>
    </w:p>
    <w:p w14:paraId="3D947BBB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宋体"/>
          <w:color w:val="393939"/>
          <w:kern w:val="0"/>
          <w:sz w:val="28"/>
        </w:rPr>
        <w:t xml:space="preserve"> choke sth down </w:t>
      </w:r>
      <w:r w:rsidRPr="00E643E4">
        <w:rPr>
          <w:rFonts w:ascii="Arial" w:eastAsia="微软雅黑" w:hAnsi="Arial" w:cs="宋体"/>
          <w:color w:val="393939"/>
          <w:kern w:val="0"/>
          <w:sz w:val="28"/>
        </w:rPr>
        <w:t>硬咽，硬吞</w:t>
      </w:r>
    </w:p>
    <w:p w14:paraId="045B9765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</w:rPr>
        <w:t xml:space="preserve">eg. He had to </w:t>
      </w:r>
      <w:r w:rsidRPr="00E643E4">
        <w:rPr>
          <w:rFonts w:ascii="Arial" w:eastAsia="微软雅黑" w:hAnsi="Arial" w:cs="宋体"/>
          <w:color w:val="FF0000"/>
          <w:kern w:val="0"/>
          <w:sz w:val="28"/>
        </w:rPr>
        <w:t xml:space="preserve">choked </w:t>
      </w:r>
      <w:r w:rsidRPr="00E643E4">
        <w:rPr>
          <w:rFonts w:ascii="Arial" w:eastAsia="微软雅黑" w:hAnsi="Arial" w:cs="宋体"/>
          <w:color w:val="393939"/>
          <w:kern w:val="0"/>
          <w:sz w:val="28"/>
        </w:rPr>
        <w:t>down his breakfast in order to catch the bus.</w:t>
      </w:r>
    </w:p>
    <w:p w14:paraId="48CBA4BB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宋体"/>
          <w:color w:val="393939"/>
          <w:kern w:val="0"/>
          <w:sz w:val="28"/>
        </w:rPr>
        <w:t xml:space="preserve"> choke sth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off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阻止，制止，限制；打断，停止，终止；</w:t>
      </w:r>
    </w:p>
    <w:p w14:paraId="63FBBCC9" w14:textId="42E8DA99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High prices have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choked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off demand.</w:t>
      </w:r>
      <w:r>
        <w:rPr>
          <w:rFonts w:ascii="Arial" w:eastAsia="微软雅黑" w:hAnsi="Arial" w:cs="宋体" w:hint="eastAsia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高昂的价格制约了需求。</w:t>
      </w:r>
    </w:p>
    <w:p w14:paraId="797C988C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witness</w:t>
      </w:r>
    </w:p>
    <w:p w14:paraId="3BF52B58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33"/>
        </w:rPr>
        <w:t xml:space="preserve">v. </w:t>
      </w: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>当场看到，目击（尤指罪行或事故）；作证，见证；</w:t>
      </w:r>
    </w:p>
    <w:p w14:paraId="478CABCE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n. </w:t>
      </w: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>证据；目击者，见证人；</w:t>
      </w:r>
    </w:p>
    <w:p w14:paraId="7AA7D9B2" w14:textId="20E1F880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She was shocked by the violent scenes she had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>witnessed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.</w:t>
      </w:r>
    </w:p>
    <w:p w14:paraId="14577608" w14:textId="77777777" w:rsidR="00E643E4" w:rsidRPr="00E643E4" w:rsidRDefault="00E643E4" w:rsidP="00E643E4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她被亲眼目睹的暴虐场面惊呆了。</w:t>
      </w:r>
    </w:p>
    <w:p w14:paraId="7A57C7D3" w14:textId="59AA0292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Recent years have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witnessed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a growing social mobility.</w:t>
      </w:r>
    </w:p>
    <w:p w14:paraId="1499EF54" w14:textId="77777777" w:rsidR="00E643E4" w:rsidRPr="00E643E4" w:rsidRDefault="00E643E4" w:rsidP="00E643E4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近年来人们的社会流动性越来越大。</w:t>
      </w:r>
    </w:p>
    <w:p w14:paraId="57CD0AD7" w14:textId="027BE545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a defence/prosecution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>witness </w:t>
      </w:r>
      <w:r w:rsidRPr="00243697">
        <w:rPr>
          <w:rFonts w:ascii="Arial" w:eastAsia="微软雅黑" w:hAnsi="Arial" w:cs="宋体" w:hint="eastAsia"/>
          <w:color w:val="FF0000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被告的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/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控方的证人</w:t>
      </w:r>
    </w:p>
    <w:p w14:paraId="7025C3D4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lastRenderedPageBreak/>
        <w:t>▷</w:t>
      </w:r>
      <w:r w:rsidRPr="00E643E4">
        <w:rPr>
          <w:rFonts w:ascii="Arial" w:eastAsia="微软雅黑" w:hAnsi="Arial" w:cs="Arial"/>
          <w:b/>
          <w:bCs/>
          <w:color w:val="393939"/>
          <w:kern w:val="0"/>
          <w:sz w:val="28"/>
          <w:szCs w:val="21"/>
        </w:rPr>
        <w:t xml:space="preserve"> be (a) witness to sth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目击，看见（某事发生）</w:t>
      </w:r>
    </w:p>
    <w:p w14:paraId="072630DB" w14:textId="6EE8BD28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He has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been </w:t>
      </w:r>
      <w:proofErr w:type="gramStart"/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>witness</w:t>
      </w:r>
      <w:proofErr w:type="gramEnd"/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 to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a terrible murder.</w:t>
      </w: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他目击了一起残忍的凶杀事件。</w:t>
      </w:r>
    </w:p>
    <w:p w14:paraId="75BF612B" w14:textId="77777777" w:rsid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Arial"/>
          <w:b/>
          <w:bCs/>
          <w:color w:val="393939"/>
          <w:kern w:val="0"/>
          <w:sz w:val="28"/>
          <w:szCs w:val="21"/>
        </w:rPr>
        <w:t xml:space="preserve"> bear/give witness (to sth)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为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…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作证，证明</w:t>
      </w:r>
    </w:p>
    <w:p w14:paraId="5F2CFA21" w14:textId="49FFA1A3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b/>
          <w:bCs/>
          <w:color w:val="393939"/>
          <w:kern w:val="0"/>
          <w:sz w:val="28"/>
          <w:szCs w:val="21"/>
        </w:rPr>
        <w:t>witness for/against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提供有（不）利证据</w:t>
      </w:r>
    </w:p>
    <w:p w14:paraId="5B84A325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b/>
          <w:bCs/>
          <w:color w:val="393939"/>
          <w:kern w:val="0"/>
          <w:sz w:val="28"/>
          <w:szCs w:val="21"/>
        </w:rPr>
        <w:t>eye witness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目击证人</w:t>
      </w:r>
    </w:p>
    <w:p w14:paraId="0A73B682" w14:textId="78387E5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eg. They will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 give witness to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my honesty.</w:t>
      </w:r>
      <w:r w:rsidRPr="00E643E4"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他们将证明我的诚实。</w:t>
      </w:r>
    </w:p>
    <w:p w14:paraId="142D5A91" w14:textId="0A20E494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The man's fingerprints bore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>witness to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his guilt.</w:t>
      </w:r>
      <w:r w:rsidRPr="00E643E4"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这个人的指纹证明了他的罪行。</w:t>
      </w:r>
    </w:p>
    <w:p w14:paraId="2AF82F24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calm</w:t>
      </w:r>
    </w:p>
    <w:p w14:paraId="297E50A1" w14:textId="65266098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</w:rPr>
        <w:t xml:space="preserve">adj. </w:t>
      </w:r>
      <w:r w:rsidRPr="00E643E4">
        <w:rPr>
          <w:rFonts w:ascii="Arial" w:eastAsia="微软雅黑" w:hAnsi="Arial" w:cs="宋体"/>
          <w:color w:val="1108FA"/>
          <w:kern w:val="0"/>
          <w:sz w:val="28"/>
        </w:rPr>
        <w:t>沉着的，镇静的；无风的，风平浪静的；</w:t>
      </w:r>
      <w:r w:rsidRPr="00E643E4">
        <w:rPr>
          <w:rFonts w:ascii="Arial" w:eastAsia="微软雅黑" w:hAnsi="Arial" w:cs="宋体"/>
          <w:color w:val="1108FA"/>
          <w:kern w:val="0"/>
          <w:sz w:val="28"/>
        </w:rPr>
        <w:t xml:space="preserve">vt. </w:t>
      </w:r>
      <w:r w:rsidRPr="00E643E4">
        <w:rPr>
          <w:rFonts w:ascii="Arial" w:eastAsia="微软雅黑" w:hAnsi="Arial" w:cs="宋体"/>
          <w:color w:val="1108FA"/>
          <w:kern w:val="0"/>
          <w:sz w:val="28"/>
        </w:rPr>
        <w:t>使平静，使镇静；</w:t>
      </w:r>
    </w:p>
    <w:p w14:paraId="314BD982" w14:textId="77777777" w:rsid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It is important to keep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calm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in an emergency.</w:t>
      </w:r>
    </w:p>
    <w:p w14:paraId="77DE8155" w14:textId="4F23F3C6" w:rsidR="00E643E4" w:rsidRPr="00E643E4" w:rsidRDefault="00E643E4" w:rsidP="00E643E4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情况紧急的时候，保持镇静是重要的。</w:t>
      </w:r>
    </w:p>
    <w:p w14:paraId="68A9DAE4" w14:textId="2CBAB1BE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a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>calm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, cloudless day</w:t>
      </w:r>
      <w:r>
        <w:rPr>
          <w:rFonts w:ascii="Arial" w:eastAsia="微软雅黑" w:hAnsi="Arial" w:cs="宋体" w:hint="eastAsia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晴朗无风的一天</w:t>
      </w:r>
    </w:p>
    <w:p w14:paraId="2FED269D" w14:textId="525000B6" w:rsidR="00E643E4" w:rsidRPr="00E643E4" w:rsidRDefault="00E643E4" w:rsidP="00243697">
      <w:pPr>
        <w:widowControl/>
        <w:spacing w:line="46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Have some tea; it'll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calm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your nerves.</w:t>
      </w:r>
      <w:r w:rsidR="00243697">
        <w:rPr>
          <w:rFonts w:ascii="Arial" w:eastAsia="微软雅黑" w:hAnsi="Arial" w:cs="Arial" w:hint="eastAsia"/>
          <w:color w:val="393939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喝点茶，这会使你紧张的神经松弛下来。</w:t>
      </w:r>
    </w:p>
    <w:p w14:paraId="37EF1660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panic</w:t>
      </w:r>
    </w:p>
    <w:p w14:paraId="369DB3AC" w14:textId="62456F1B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v. (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使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)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惊慌，惊慌失措；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n.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惊恐，恐慌；惶恐不安；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adj.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恐慌的，过度的；</w:t>
      </w:r>
    </w:p>
    <w:p w14:paraId="5B0299E9" w14:textId="6EF532E8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I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panicked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when I saw smoke coming out of the engine.</w:t>
      </w:r>
    </w:p>
    <w:p w14:paraId="0DD763FA" w14:textId="77777777" w:rsidR="00E643E4" w:rsidRPr="00E643E4" w:rsidRDefault="00E643E4" w:rsidP="00E643E4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我看见发动机冒烟时，吓得手足无措。</w:t>
      </w:r>
    </w:p>
    <w:p w14:paraId="1B23299E" w14:textId="0B098F89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The crowd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panicked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at the sound o</w:t>
      </w:r>
      <w:r w:rsidR="00553226">
        <w:rPr>
          <w:rFonts w:ascii="Arial" w:eastAsia="微软雅黑" w:hAnsi="Arial" w:cs="Arial"/>
          <w:color w:val="393939"/>
          <w:kern w:val="0"/>
          <w:sz w:val="28"/>
          <w:szCs w:val="21"/>
        </w:rPr>
        <w:t>f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the guns.</w:t>
      </w:r>
      <w:r w:rsidR="00553226" w:rsidRPr="00553226">
        <w:t xml:space="preserve"> </w:t>
      </w:r>
      <w:r w:rsidR="00553226" w:rsidRPr="00553226">
        <w:rPr>
          <w:rFonts w:ascii="Arial" w:eastAsia="微软雅黑" w:hAnsi="Arial" w:cs="Arial"/>
          <w:color w:val="393939"/>
          <w:kern w:val="0"/>
          <w:sz w:val="28"/>
          <w:szCs w:val="21"/>
        </w:rPr>
        <w:t>人群听到枪声惊慌失措。</w:t>
      </w:r>
    </w:p>
    <w:p w14:paraId="2F0043ED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get into a panic about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陷入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...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恐慌之中</w:t>
      </w:r>
    </w:p>
    <w:p w14:paraId="383AB769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be in a panic about...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处于恐慌之中</w:t>
      </w:r>
    </w:p>
    <w:p w14:paraId="1E6A1D83" w14:textId="77777777" w:rsidR="00553226" w:rsidRDefault="00E643E4" w:rsidP="00E643E4">
      <w:pPr>
        <w:widowControl/>
        <w:spacing w:line="460" w:lineRule="exact"/>
        <w:jc w:val="left"/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I got into a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panic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when I found the door was locked.</w:t>
      </w:r>
      <w:r w:rsidR="00553226" w:rsidRPr="00553226">
        <w:t xml:space="preserve"> </w:t>
      </w:r>
    </w:p>
    <w:p w14:paraId="3F9B0898" w14:textId="599403FE" w:rsidR="00E643E4" w:rsidRPr="00E643E4" w:rsidRDefault="00553226" w:rsidP="00553226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553226">
        <w:rPr>
          <w:rFonts w:ascii="Arial" w:eastAsia="微软雅黑" w:hAnsi="Arial" w:cs="宋体"/>
          <w:color w:val="393939"/>
          <w:kern w:val="0"/>
          <w:sz w:val="28"/>
          <w:szCs w:val="21"/>
        </w:rPr>
        <w:t>当我发现门被锁上时，我惊慌失措</w:t>
      </w:r>
    </w:p>
    <w:p w14:paraId="1B549AFB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28"/>
          <w:szCs w:val="33"/>
        </w:rPr>
        <w:t>▲ conscious</w:t>
      </w:r>
    </w:p>
    <w:p w14:paraId="17CA59D1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33"/>
        </w:rPr>
        <w:t xml:space="preserve">adj. </w:t>
      </w: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>意识到，注意到，知道的；神志清醒的，有知觉的，有意识的；慎重的，有意的，刻意的；</w:t>
      </w:r>
    </w:p>
    <w:p w14:paraId="48E4571B" w14:textId="730356A8" w:rsid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He is very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conscious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of his shortcomings.</w:t>
      </w:r>
      <w:r w:rsidR="00553226" w:rsidRPr="00553226">
        <w:t xml:space="preserve"> </w:t>
      </w:r>
      <w:r w:rsidR="00553226" w:rsidRPr="00553226">
        <w:rPr>
          <w:rFonts w:ascii="Arial" w:eastAsia="微软雅黑" w:hAnsi="Arial" w:cs="Arial"/>
          <w:color w:val="393939"/>
          <w:kern w:val="0"/>
          <w:sz w:val="28"/>
          <w:szCs w:val="21"/>
        </w:rPr>
        <w:t>他很清楚自己的缺点。</w:t>
      </w:r>
    </w:p>
    <w:p w14:paraId="1CEC23DB" w14:textId="77777777" w:rsidR="00553226" w:rsidRDefault="00553226" w:rsidP="00E643E4">
      <w:pPr>
        <w:widowControl/>
        <w:spacing w:line="460" w:lineRule="exact"/>
        <w:jc w:val="left"/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At the approach of the police, the crowd felt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1"/>
        </w:rPr>
        <w:t>conscious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.</w:t>
      </w:r>
      <w:r w:rsidRPr="00553226">
        <w:t xml:space="preserve"> </w:t>
      </w:r>
    </w:p>
    <w:p w14:paraId="5590BB39" w14:textId="53952CFF" w:rsidR="00553226" w:rsidRPr="00E643E4" w:rsidRDefault="00553226" w:rsidP="00553226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553226">
        <w:rPr>
          <w:rFonts w:ascii="Arial" w:eastAsia="微软雅黑" w:hAnsi="Arial" w:cs="宋体"/>
          <w:color w:val="393939"/>
          <w:kern w:val="0"/>
          <w:sz w:val="28"/>
          <w:szCs w:val="21"/>
        </w:rPr>
        <w:t>警察走近时，人群感到清醒。</w:t>
      </w:r>
    </w:p>
    <w:p w14:paraId="7AEE78C7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A patient who is not fully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conscious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should never be left alone.</w:t>
      </w:r>
    </w:p>
    <w:p w14:paraId="299C5F8F" w14:textId="77777777" w:rsidR="00E643E4" w:rsidRPr="00E643E4" w:rsidRDefault="00E643E4" w:rsidP="00E643E4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神志并非完全清醒的病人必须时刻有人照料。</w:t>
      </w:r>
    </w:p>
    <w:p w14:paraId="6F0AAEC3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to make a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conscious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decision 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作出慎重的决定</w:t>
      </w:r>
    </w:p>
    <w:p w14:paraId="07DF696D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lastRenderedPageBreak/>
        <w:t xml:space="preserve">eg. I made a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conscious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effort to get there on time.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我刻意约束自己准时到达那里。</w:t>
      </w:r>
    </w:p>
    <w:p w14:paraId="20DC345F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slight</w:t>
      </w:r>
    </w:p>
    <w:p w14:paraId="3AD1D5B6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33"/>
        </w:rPr>
        <w:t xml:space="preserve">adj. </w:t>
      </w: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>轻微的，略微的；细小的，纤细的，瘦小的；无需重视的，不足道的；</w:t>
      </w:r>
    </w:p>
    <w:p w14:paraId="1F007F9C" w14:textId="06560F6E" w:rsidR="00E643E4" w:rsidRPr="00E643E4" w:rsidRDefault="00553226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I woke up with a </w:t>
      </w:r>
      <w:r w:rsidR="00E643E4"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slight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headache.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我醒来时有点头痛。</w:t>
      </w:r>
    </w:p>
    <w:p w14:paraId="712C4B00" w14:textId="16A79E14" w:rsidR="00E643E4" w:rsidRPr="00E643E4" w:rsidRDefault="00553226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a </w:t>
      </w:r>
      <w:r w:rsidR="00E643E4"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slight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woman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瘦小的女子</w:t>
      </w:r>
    </w:p>
    <w:p w14:paraId="4B463C34" w14:textId="23A60136" w:rsidR="00E643E4" w:rsidRPr="00E643E4" w:rsidRDefault="00553226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This is a very </w:t>
      </w:r>
      <w:r w:rsidR="00E643E4"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slight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novel.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这是一部颇不足道的小说。</w:t>
      </w:r>
    </w:p>
    <w:p w14:paraId="608084CF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not in the slightest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一点不，丝毫不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...</w:t>
      </w:r>
    </w:p>
    <w:p w14:paraId="3D73E4F2" w14:textId="57E2CBF4" w:rsid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eg. Do you mind if I open the window?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 Not in the slightest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,</w:t>
      </w:r>
      <w:r w:rsidR="00553226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please do.</w:t>
      </w:r>
    </w:p>
    <w:p w14:paraId="32B729A1" w14:textId="6722C368" w:rsidR="00553226" w:rsidRPr="00E643E4" w:rsidRDefault="00553226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ab/>
      </w:r>
      <w:r w:rsidRPr="00553226">
        <w:rPr>
          <w:rFonts w:ascii="Arial" w:eastAsia="微软雅黑" w:hAnsi="Arial" w:cs="Arial"/>
          <w:color w:val="393939"/>
          <w:kern w:val="0"/>
          <w:sz w:val="28"/>
          <w:szCs w:val="21"/>
        </w:rPr>
        <w:t>你介意我打开窗户吗？一点也不，请做。</w:t>
      </w:r>
    </w:p>
    <w:p w14:paraId="2222F966" w14:textId="0F62E358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You will not feel the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slightest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pain.</w:t>
      </w:r>
      <w:r w:rsidR="00553226" w:rsidRPr="00553226">
        <w:t xml:space="preserve"> </w:t>
      </w:r>
      <w:r w:rsidR="00553226" w:rsidRPr="00553226">
        <w:rPr>
          <w:rFonts w:ascii="Arial" w:eastAsia="微软雅黑" w:hAnsi="Arial" w:cs="Arial"/>
          <w:color w:val="393939"/>
          <w:kern w:val="0"/>
          <w:sz w:val="28"/>
          <w:szCs w:val="21"/>
        </w:rPr>
        <w:t>你不会感到丝毫疼痛。</w:t>
      </w:r>
    </w:p>
    <w:p w14:paraId="32C67D98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sudden</w:t>
      </w:r>
    </w:p>
    <w:p w14:paraId="6C35B10D" w14:textId="134A062C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33"/>
        </w:rPr>
        <w:t xml:space="preserve">adj. </w:t>
      </w: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>突然的；忽然的；骤然</w:t>
      </w:r>
      <w:r w:rsidR="00553226" w:rsidRPr="00553226">
        <w:rPr>
          <w:rFonts w:ascii="Arial" w:eastAsia="微软雅黑" w:hAnsi="Arial" w:cs="Arial" w:hint="eastAsia"/>
          <w:color w:val="1108FA"/>
          <w:kern w:val="0"/>
          <w:sz w:val="28"/>
          <w:szCs w:val="21"/>
        </w:rPr>
        <w:t>；</w:t>
      </w: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>的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n.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突然发生的事（或情况）</w:t>
      </w:r>
    </w:p>
    <w:p w14:paraId="62D623E6" w14:textId="588BC764" w:rsidR="00E643E4" w:rsidRPr="00E643E4" w:rsidRDefault="00553226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 w:hint="eastAsia"/>
          <w:color w:val="393939"/>
          <w:kern w:val="0"/>
          <w:sz w:val="28"/>
          <w:szCs w:val="21"/>
        </w:rPr>
        <w:t>eg</w:t>
      </w: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.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a </w:t>
      </w:r>
      <w:r w:rsidR="00E643E4"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sudden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change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骤变</w:t>
      </w:r>
    </w:p>
    <w:p w14:paraId="5535E3B8" w14:textId="3D9E2C64" w:rsidR="00E643E4" w:rsidRPr="00E643E4" w:rsidRDefault="00553226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His death was very </w:t>
      </w:r>
      <w:r w:rsidR="00E643E4"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>sudden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.</w:t>
      </w:r>
      <w:r>
        <w:rPr>
          <w:rFonts w:ascii="Arial" w:eastAsia="微软雅黑" w:hAnsi="Arial" w:cs="宋体" w:hint="eastAsia"/>
          <w:kern w:val="0"/>
          <w:sz w:val="28"/>
          <w:szCs w:val="21"/>
        </w:rPr>
        <w:t xml:space="preserve">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他死得很突然。</w:t>
      </w:r>
    </w:p>
    <w:p w14:paraId="123046D4" w14:textId="77777777" w:rsidR="00553226" w:rsidRDefault="00E643E4" w:rsidP="00E643E4">
      <w:pPr>
        <w:widowControl/>
        <w:spacing w:line="46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all of a sudden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突然；猛地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</w:t>
      </w:r>
    </w:p>
    <w:p w14:paraId="0F6DE14A" w14:textId="7819D5E9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 on a sudden </w:t>
      </w:r>
    </w:p>
    <w:p w14:paraId="05688663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in honour of</w:t>
      </w:r>
    </w:p>
    <w:p w14:paraId="15F847C7" w14:textId="47B6FB3B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adv.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为纪念，为庆祝</w:t>
      </w:r>
      <w:r w:rsidR="00553226">
        <w:rPr>
          <w:rFonts w:ascii="Arial" w:eastAsia="微软雅黑" w:hAnsi="Arial" w:cs="宋体" w:hint="eastAsia"/>
          <w:color w:val="1108FA"/>
          <w:kern w:val="0"/>
          <w:sz w:val="28"/>
          <w:szCs w:val="21"/>
        </w:rPr>
        <w:t>；</w:t>
      </w:r>
    </w:p>
    <w:p w14:paraId="70E65F87" w14:textId="79FA3887" w:rsidR="00E643E4" w:rsidRPr="00E643E4" w:rsidRDefault="00553226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 w:hint="eastAsia"/>
          <w:color w:val="393939"/>
          <w:kern w:val="0"/>
          <w:sz w:val="28"/>
          <w:szCs w:val="21"/>
        </w:rPr>
        <w:t>eg</w:t>
      </w: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.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We have a party </w:t>
      </w:r>
      <w:r w:rsidR="00E643E4"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>in honour of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 the famous artist. </w:t>
      </w:r>
    </w:p>
    <w:p w14:paraId="50EBADC3" w14:textId="77777777" w:rsidR="00E643E4" w:rsidRPr="00E643E4" w:rsidRDefault="00E643E4" w:rsidP="00553226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为纪念这位著名艺术家我们举办了这场晚会。</w:t>
      </w:r>
    </w:p>
    <w:p w14:paraId="7C75E515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 xml:space="preserve">▲ in case </w:t>
      </w:r>
    </w:p>
    <w:p w14:paraId="51E24F43" w14:textId="7A0BB0BE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adv.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如果，万一</w:t>
      </w:r>
      <w:r w:rsidR="00553226">
        <w:rPr>
          <w:rFonts w:ascii="Arial" w:eastAsia="微软雅黑" w:hAnsi="Arial" w:cs="宋体" w:hint="eastAsia"/>
          <w:color w:val="1108FA"/>
          <w:kern w:val="0"/>
          <w:sz w:val="28"/>
          <w:szCs w:val="21"/>
        </w:rPr>
        <w:t>；</w:t>
      </w:r>
    </w:p>
    <w:p w14:paraId="7207A843" w14:textId="15C108D6" w:rsidR="00E643E4" w:rsidRPr="00E643E4" w:rsidRDefault="00553226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 w:hint="eastAsia"/>
          <w:color w:val="393939"/>
          <w:kern w:val="0"/>
          <w:sz w:val="28"/>
          <w:szCs w:val="21"/>
        </w:rPr>
        <w:t>eg</w:t>
      </w: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. </w:t>
      </w:r>
      <w:r w:rsidR="00E643E4"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>In case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 you should need any help, here's my number. </w:t>
      </w:r>
    </w:p>
    <w:p w14:paraId="2ACEF3E6" w14:textId="77777777" w:rsidR="00E643E4" w:rsidRPr="00E643E4" w:rsidRDefault="00E643E4" w:rsidP="00553226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万一你需要帮助的话，这是我的电话号码。</w:t>
      </w:r>
    </w:p>
    <w:p w14:paraId="606F8536" w14:textId="29FE787B" w:rsidR="00E643E4" w:rsidRPr="00E643E4" w:rsidRDefault="00553226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I'll stay around </w:t>
      </w:r>
      <w:r w:rsidR="00E643E4"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>in case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 you need me. </w:t>
      </w:r>
    </w:p>
    <w:p w14:paraId="31564D79" w14:textId="77777777" w:rsidR="00E643E4" w:rsidRPr="00E643E4" w:rsidRDefault="00E643E4" w:rsidP="00553226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我就待在这儿，也许你用得着我。</w:t>
      </w:r>
    </w:p>
    <w:p w14:paraId="56E6E12A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in case of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如果发生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...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；若在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…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情况下，万一；</w:t>
      </w:r>
    </w:p>
    <w:p w14:paraId="7258E9A9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in any case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无论如何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</w:t>
      </w: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in no case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绝不</w:t>
      </w:r>
    </w:p>
    <w:p w14:paraId="5808FDB1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loose</w:t>
      </w:r>
    </w:p>
    <w:p w14:paraId="5646B270" w14:textId="15EFD34F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33"/>
        </w:rPr>
        <w:t>adj.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松的，松散的；不严密的，不严谨的；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v/n.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释放，放任；松开，放开；</w:t>
      </w:r>
    </w:p>
    <w:p w14:paraId="7138566A" w14:textId="289673E0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He has a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loose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tongue and tell everyone.</w:t>
      </w:r>
      <w:r w:rsidR="00553226" w:rsidRPr="00553226">
        <w:t xml:space="preserve"> </w:t>
      </w:r>
      <w:r w:rsidR="00553226" w:rsidRPr="00553226">
        <w:rPr>
          <w:rFonts w:ascii="Arial" w:eastAsia="微软雅黑" w:hAnsi="Arial" w:cs="宋体"/>
          <w:color w:val="393939"/>
          <w:kern w:val="0"/>
          <w:sz w:val="28"/>
          <w:szCs w:val="21"/>
        </w:rPr>
        <w:t>他</w:t>
      </w:r>
      <w:r w:rsidR="00553226">
        <w:rPr>
          <w:rFonts w:ascii="Arial" w:eastAsia="微软雅黑" w:hAnsi="Arial" w:cs="宋体" w:hint="eastAsia"/>
          <w:color w:val="393939"/>
          <w:kern w:val="0"/>
          <w:sz w:val="28"/>
          <w:szCs w:val="21"/>
        </w:rPr>
        <w:t>口风不严</w:t>
      </w:r>
      <w:r w:rsidR="00553226" w:rsidRPr="00553226">
        <w:rPr>
          <w:rFonts w:ascii="Arial" w:eastAsia="微软雅黑" w:hAnsi="Arial" w:cs="宋体"/>
          <w:color w:val="393939"/>
          <w:kern w:val="0"/>
          <w:sz w:val="28"/>
          <w:szCs w:val="21"/>
        </w:rPr>
        <w:t>，告诉每个人</w:t>
      </w:r>
      <w:r w:rsidR="00553226">
        <w:rPr>
          <w:rFonts w:ascii="Arial" w:eastAsia="微软雅黑" w:hAnsi="Arial" w:cs="宋体" w:hint="eastAsia"/>
          <w:color w:val="393939"/>
          <w:kern w:val="0"/>
          <w:sz w:val="28"/>
          <w:szCs w:val="21"/>
        </w:rPr>
        <w:t>。</w:t>
      </w:r>
    </w:p>
    <w:p w14:paraId="195817A6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lastRenderedPageBreak/>
        <w:t xml:space="preserve">eg. He leads a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loose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life.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他过着放荡的生活。</w:t>
      </w:r>
    </w:p>
    <w:p w14:paraId="638FE796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I bought these sweets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1"/>
        </w:rPr>
        <w:t>loose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.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零售</w:t>
      </w:r>
    </w:p>
    <w:p w14:paraId="22B44CBF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count</w:t>
      </w:r>
    </w:p>
    <w:p w14:paraId="79F0FA66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v.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7"/>
        </w:rPr>
        <w:t>数数，计算，算入；重要，有意义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 = be of value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7"/>
        </w:rPr>
        <w:t>；</w:t>
      </w:r>
    </w:p>
    <w:p w14:paraId="0A31E8A8" w14:textId="77777777" w:rsidR="00553226" w:rsidRDefault="00E643E4" w:rsidP="00E643E4">
      <w:pPr>
        <w:widowControl/>
        <w:spacing w:line="460" w:lineRule="exact"/>
        <w:jc w:val="left"/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7"/>
        </w:rPr>
        <w:t xml:space="preserve">eg. If you are all going to the party, you can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7"/>
        </w:rPr>
        <w:t xml:space="preserve">count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7"/>
        </w:rPr>
        <w:t>me in.</w:t>
      </w:r>
      <w:r w:rsidR="00553226" w:rsidRPr="00553226">
        <w:t xml:space="preserve"> </w:t>
      </w:r>
    </w:p>
    <w:p w14:paraId="2CC3120B" w14:textId="26DA47DA" w:rsidR="00E643E4" w:rsidRPr="00E643E4" w:rsidRDefault="00553226" w:rsidP="00553226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553226">
        <w:rPr>
          <w:rFonts w:ascii="Arial" w:eastAsia="微软雅黑" w:hAnsi="Arial" w:cs="宋体"/>
          <w:color w:val="393939"/>
          <w:kern w:val="0"/>
          <w:sz w:val="28"/>
          <w:szCs w:val="27"/>
        </w:rPr>
        <w:t>如果你们都去参加聚会，</w:t>
      </w:r>
      <w:r>
        <w:rPr>
          <w:rFonts w:ascii="Arial" w:eastAsia="微软雅黑" w:hAnsi="Arial" w:cs="宋体" w:hint="eastAsia"/>
          <w:color w:val="393939"/>
          <w:kern w:val="0"/>
          <w:sz w:val="28"/>
          <w:szCs w:val="27"/>
        </w:rPr>
        <w:t>把</w:t>
      </w:r>
      <w:r w:rsidRPr="00553226">
        <w:rPr>
          <w:rFonts w:ascii="Arial" w:eastAsia="微软雅黑" w:hAnsi="Arial" w:cs="宋体" w:hint="eastAsia"/>
          <w:color w:val="393939"/>
          <w:kern w:val="0"/>
          <w:sz w:val="28"/>
          <w:szCs w:val="27"/>
        </w:rPr>
        <w:t>我</w:t>
      </w:r>
      <w:r w:rsidRPr="00553226">
        <w:rPr>
          <w:rFonts w:ascii="Arial" w:eastAsia="微软雅黑" w:hAnsi="Arial" w:cs="宋体"/>
          <w:color w:val="393939"/>
          <w:kern w:val="0"/>
          <w:sz w:val="28"/>
          <w:szCs w:val="27"/>
        </w:rPr>
        <w:t>也</w:t>
      </w:r>
      <w:r>
        <w:rPr>
          <w:rFonts w:ascii="Arial" w:eastAsia="微软雅黑" w:hAnsi="Arial" w:cs="宋体" w:hint="eastAsia"/>
          <w:color w:val="393939"/>
          <w:kern w:val="0"/>
          <w:sz w:val="28"/>
          <w:szCs w:val="27"/>
        </w:rPr>
        <w:t>算在内</w:t>
      </w:r>
      <w:r w:rsidRPr="00553226">
        <w:rPr>
          <w:rFonts w:ascii="Arial" w:eastAsia="微软雅黑" w:hAnsi="Arial" w:cs="宋体"/>
          <w:color w:val="393939"/>
          <w:kern w:val="0"/>
          <w:sz w:val="28"/>
          <w:szCs w:val="27"/>
        </w:rPr>
        <w:t>。</w:t>
      </w:r>
    </w:p>
    <w:p w14:paraId="031C9EA6" w14:textId="77777777" w:rsidR="00553226" w:rsidRDefault="00E643E4" w:rsidP="00E643E4">
      <w:pPr>
        <w:widowControl/>
        <w:spacing w:line="460" w:lineRule="exact"/>
        <w:jc w:val="left"/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7"/>
        </w:rPr>
        <w:t xml:space="preserve">eg. His opinion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7"/>
        </w:rPr>
        <w:t xml:space="preserve">counts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7"/>
        </w:rPr>
        <w:t>because of his experience.</w:t>
      </w:r>
      <w:r w:rsidR="00553226" w:rsidRPr="00553226">
        <w:t xml:space="preserve"> </w:t>
      </w:r>
    </w:p>
    <w:p w14:paraId="2A8DCD25" w14:textId="7BFEF249" w:rsidR="00E643E4" w:rsidRPr="00E643E4" w:rsidRDefault="00553226" w:rsidP="00553226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553226">
        <w:rPr>
          <w:rFonts w:ascii="Arial" w:eastAsia="微软雅黑" w:hAnsi="Arial" w:cs="宋体"/>
          <w:color w:val="393939"/>
          <w:kern w:val="0"/>
          <w:sz w:val="28"/>
          <w:szCs w:val="27"/>
        </w:rPr>
        <w:t>他的意见很重要，因为他的经验。</w:t>
      </w:r>
    </w:p>
    <w:p w14:paraId="1D03CAF4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keep in mind</w:t>
      </w:r>
    </w:p>
    <w:p w14:paraId="358DA332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phr.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牢记，放在心上</w:t>
      </w:r>
    </w:p>
    <w:p w14:paraId="15BA839E" w14:textId="13ECD8DD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1"/>
        </w:rPr>
        <w:t>Keep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/Bear/Carry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 in mind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that tomorrow is holding.</w:t>
      </w:r>
      <w:r w:rsidR="00553226" w:rsidRPr="00553226">
        <w:t xml:space="preserve"> </w:t>
      </w:r>
      <w:r w:rsidR="00553226" w:rsidRPr="00553226">
        <w:rPr>
          <w:rFonts w:ascii="Arial" w:eastAsia="微软雅黑" w:hAnsi="Arial" w:cs="宋体"/>
          <w:color w:val="393939"/>
          <w:kern w:val="0"/>
          <w:sz w:val="28"/>
          <w:szCs w:val="21"/>
        </w:rPr>
        <w:t>记住明天会到来。</w:t>
      </w:r>
    </w:p>
    <w:p w14:paraId="2F57FEB2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We must 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>keep 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this lesson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> in mind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. 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我们要记住这个教训。</w:t>
      </w:r>
    </w:p>
    <w:p w14:paraId="5DD2B247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</w:t>
      </w: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40"/>
        </w:rPr>
        <w:t xml:space="preserve"> for sb good</w:t>
      </w:r>
    </w:p>
    <w:p w14:paraId="770E2FCC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27"/>
        </w:rPr>
        <w:t xml:space="preserve">phr.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7"/>
        </w:rPr>
        <w:t>对某人有益，有好处；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7"/>
        </w:rPr>
        <w:t>= do sb/sth good</w:t>
      </w:r>
    </w:p>
    <w:p w14:paraId="764C956D" w14:textId="7066B4B4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7"/>
        </w:rPr>
        <w:t xml:space="preserve">eg. I'm giving you this advice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7"/>
        </w:rPr>
        <w:t>for your own good.</w:t>
      </w:r>
      <w:r w:rsidR="00553226" w:rsidRPr="00553226">
        <w:t xml:space="preserve"> </w:t>
      </w:r>
      <w:r w:rsidR="00553226" w:rsidRPr="00553226">
        <w:rPr>
          <w:rFonts w:ascii="Arial" w:eastAsia="微软雅黑" w:hAnsi="Arial" w:cs="宋体"/>
          <w:color w:val="393939"/>
          <w:kern w:val="0"/>
          <w:sz w:val="28"/>
          <w:szCs w:val="27"/>
        </w:rPr>
        <w:t>我给你这个建议是为了你好。</w:t>
      </w:r>
    </w:p>
    <w:p w14:paraId="730D5B39" w14:textId="4A4B59A3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7"/>
        </w:rPr>
        <w:t xml:space="preserve">eg. I don't think it would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7"/>
        </w:rPr>
        <w:t>do any good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7"/>
        </w:rPr>
        <w:t>.</w:t>
      </w:r>
      <w:r w:rsidR="00553226" w:rsidRPr="00553226">
        <w:t xml:space="preserve"> </w:t>
      </w:r>
      <w:r w:rsidR="00553226" w:rsidRPr="00553226">
        <w:rPr>
          <w:rFonts w:ascii="Arial" w:eastAsia="微软雅黑" w:hAnsi="Arial" w:cs="宋体"/>
          <w:color w:val="393939"/>
          <w:kern w:val="0"/>
          <w:sz w:val="28"/>
          <w:szCs w:val="27"/>
        </w:rPr>
        <w:t>我认为这不会有什么好处</w:t>
      </w:r>
    </w:p>
    <w:p w14:paraId="627197CF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on the way</w:t>
      </w:r>
    </w:p>
    <w:p w14:paraId="3AD9D503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adv.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在路上，即将发生；</w:t>
      </w:r>
    </w:p>
    <w:p w14:paraId="51CDB4BF" w14:textId="65D74D80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He is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1"/>
        </w:rPr>
        <w:t>on the way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to becoming a professional writer.</w:t>
      </w:r>
      <w:r w:rsidR="00553226" w:rsidRPr="00553226">
        <w:t xml:space="preserve"> </w:t>
      </w:r>
      <w:r w:rsidR="00553226" w:rsidRPr="00553226">
        <w:rPr>
          <w:rFonts w:ascii="Arial" w:eastAsia="微软雅黑" w:hAnsi="Arial" w:cs="宋体"/>
          <w:color w:val="393939"/>
          <w:kern w:val="0"/>
          <w:sz w:val="28"/>
          <w:szCs w:val="21"/>
        </w:rPr>
        <w:t>他正在成为一名职业作家。</w:t>
      </w:r>
    </w:p>
    <w:p w14:paraId="5B9BE95D" w14:textId="37A428A0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eg. The patient is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 on</w:t>
      </w:r>
      <w:r w:rsidR="00553226" w:rsidRPr="00243697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1"/>
        </w:rPr>
        <w:t xml:space="preserve">the way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to recovery.</w:t>
      </w:r>
      <w:r w:rsidR="00553226" w:rsidRPr="00553226">
        <w:t xml:space="preserve"> </w:t>
      </w:r>
      <w:r w:rsidR="00553226" w:rsidRPr="00553226">
        <w:rPr>
          <w:rFonts w:ascii="Arial" w:eastAsia="微软雅黑" w:hAnsi="Arial" w:cs="宋体"/>
          <w:color w:val="393939"/>
          <w:kern w:val="0"/>
          <w:sz w:val="28"/>
          <w:szCs w:val="21"/>
        </w:rPr>
        <w:t>病人正在康复</w:t>
      </w:r>
      <w:r w:rsidR="00553226">
        <w:rPr>
          <w:rFonts w:ascii="Arial" w:eastAsia="微软雅黑" w:hAnsi="Arial" w:cs="宋体" w:hint="eastAsia"/>
          <w:color w:val="393939"/>
          <w:kern w:val="0"/>
          <w:sz w:val="28"/>
          <w:szCs w:val="21"/>
        </w:rPr>
        <w:t>中</w:t>
      </w:r>
      <w:r w:rsidR="00553226" w:rsidRPr="00553226">
        <w:rPr>
          <w:rFonts w:ascii="Arial" w:eastAsia="微软雅黑" w:hAnsi="Arial" w:cs="宋体"/>
          <w:color w:val="393939"/>
          <w:kern w:val="0"/>
          <w:sz w:val="28"/>
          <w:szCs w:val="21"/>
        </w:rPr>
        <w:t>。</w:t>
      </w:r>
    </w:p>
    <w:p w14:paraId="075476CC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an eye for an eye</w:t>
      </w:r>
    </w:p>
    <w:p w14:paraId="4E5E13B3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phr.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以眼还眼，以牙还牙；</w:t>
      </w:r>
    </w:p>
    <w:p w14:paraId="0A269E96" w14:textId="6014138C" w:rsidR="00E643E4" w:rsidRPr="00E643E4" w:rsidRDefault="00553226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 w:hint="eastAsia"/>
          <w:color w:val="393939"/>
          <w:kern w:val="0"/>
          <w:sz w:val="28"/>
          <w:szCs w:val="21"/>
        </w:rPr>
        <w:t>eg</w:t>
      </w: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.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The death penalty for murder work on the principle of </w:t>
      </w:r>
      <w:r w:rsidR="00E643E4"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>an eye for an eye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. </w:t>
      </w:r>
    </w:p>
    <w:p w14:paraId="069E8AD5" w14:textId="77777777" w:rsidR="00E643E4" w:rsidRPr="00E643E4" w:rsidRDefault="00E643E4" w:rsidP="00553226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犯谋杀罪处以死刑，其原则是一命抵一命。</w:t>
      </w:r>
    </w:p>
    <w:p w14:paraId="0B40B28C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spit up</w:t>
      </w:r>
    </w:p>
    <w:p w14:paraId="4C0E5BEE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</w:rPr>
        <w:t xml:space="preserve">phrv. </w:t>
      </w:r>
      <w:r w:rsidRPr="00E643E4">
        <w:rPr>
          <w:rFonts w:ascii="Arial" w:eastAsia="微软雅黑" w:hAnsi="Arial" w:cs="宋体"/>
          <w:color w:val="1108FA"/>
          <w:kern w:val="0"/>
          <w:sz w:val="28"/>
        </w:rPr>
        <w:t>吐出，吐（胃里的东西）</w:t>
      </w:r>
    </w:p>
    <w:p w14:paraId="67AD4126" w14:textId="31F20E94" w:rsidR="00E643E4" w:rsidRPr="00E643E4" w:rsidRDefault="00E643E4" w:rsidP="00553226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</w:rPr>
        <w:t>Tim: Yeah. I </w:t>
      </w:r>
      <w:r w:rsidRPr="00E643E4">
        <w:rPr>
          <w:rFonts w:ascii="Arial" w:eastAsia="微软雅黑" w:hAnsi="Arial" w:cs="Arial"/>
          <w:color w:val="FF0000"/>
          <w:kern w:val="0"/>
          <w:sz w:val="28"/>
        </w:rPr>
        <w:t>spit up</w:t>
      </w:r>
      <w:r w:rsidRPr="00E643E4">
        <w:rPr>
          <w:rFonts w:ascii="Arial" w:eastAsia="微软雅黑" w:hAnsi="Arial" w:cs="Arial"/>
          <w:color w:val="393939"/>
          <w:kern w:val="0"/>
          <w:sz w:val="28"/>
        </w:rPr>
        <w:t> blood sometimes, too. </w:t>
      </w:r>
      <w:r w:rsidRPr="00E643E4">
        <w:rPr>
          <w:rFonts w:ascii="Arial" w:eastAsia="微软雅黑" w:hAnsi="Arial" w:cs="Arial"/>
          <w:color w:val="393939"/>
          <w:kern w:val="0"/>
          <w:sz w:val="28"/>
        </w:rPr>
        <w:t>有时候</w:t>
      </w:r>
      <w:r w:rsidRPr="00E643E4">
        <w:rPr>
          <w:rFonts w:ascii="Arial" w:eastAsia="微软雅黑" w:hAnsi="Arial" w:cs="Arial"/>
          <w:color w:val="393939"/>
          <w:kern w:val="0"/>
          <w:sz w:val="28"/>
        </w:rPr>
        <w:t>Tim</w:t>
      </w:r>
      <w:r w:rsidRPr="00E643E4">
        <w:rPr>
          <w:rFonts w:ascii="Arial" w:eastAsia="微软雅黑" w:hAnsi="Arial" w:cs="Arial"/>
          <w:color w:val="393939"/>
          <w:kern w:val="0"/>
          <w:sz w:val="28"/>
        </w:rPr>
        <w:t>还会吐血。</w:t>
      </w:r>
    </w:p>
    <w:p w14:paraId="7CA92F02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Segoe UI Symbol" w:eastAsia="微软雅黑" w:hAnsi="Segoe UI Symbol" w:cs="Segoe UI Symbol"/>
          <w:color w:val="393939"/>
          <w:kern w:val="0"/>
          <w:sz w:val="28"/>
        </w:rPr>
        <w:t>▷</w:t>
      </w:r>
      <w:r w:rsidRPr="00E643E4">
        <w:rPr>
          <w:rFonts w:ascii="Arial" w:eastAsia="微软雅黑" w:hAnsi="Arial" w:cs="Arial"/>
          <w:color w:val="393939"/>
          <w:kern w:val="0"/>
          <w:sz w:val="28"/>
        </w:rPr>
        <w:t xml:space="preserve"> </w:t>
      </w:r>
      <w:r w:rsidRPr="00E643E4">
        <w:rPr>
          <w:rFonts w:ascii="Arial" w:eastAsia="微软雅黑" w:hAnsi="Arial" w:cs="宋体"/>
          <w:color w:val="393939"/>
          <w:kern w:val="0"/>
          <w:sz w:val="28"/>
        </w:rPr>
        <w:t>spit</w:t>
      </w:r>
      <w:r w:rsidRPr="00E643E4">
        <w:rPr>
          <w:rFonts w:ascii="Arial" w:eastAsia="微软雅黑" w:hAnsi="Arial" w:cs="Arial"/>
          <w:color w:val="393939"/>
          <w:kern w:val="0"/>
          <w:sz w:val="28"/>
        </w:rPr>
        <w:t xml:space="preserve"> out </w:t>
      </w:r>
      <w:r w:rsidRPr="00E643E4">
        <w:rPr>
          <w:rFonts w:ascii="Arial" w:eastAsia="微软雅黑" w:hAnsi="Arial" w:cs="Arial"/>
          <w:color w:val="393939"/>
          <w:kern w:val="0"/>
          <w:sz w:val="28"/>
        </w:rPr>
        <w:t>突出（嘴里的东西）</w:t>
      </w:r>
    </w:p>
    <w:p w14:paraId="017D68A0" w14:textId="409989C5" w:rsid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Arial"/>
          <w:color w:val="393939"/>
          <w:kern w:val="0"/>
          <w:sz w:val="28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</w:rPr>
        <w:t xml:space="preserve">eg. The baby </w:t>
      </w:r>
      <w:proofErr w:type="gramStart"/>
      <w:r w:rsidRPr="00E643E4">
        <w:rPr>
          <w:rFonts w:ascii="Arial" w:eastAsia="微软雅黑" w:hAnsi="Arial" w:cs="Arial"/>
          <w:color w:val="FF0000"/>
          <w:kern w:val="0"/>
          <w:sz w:val="28"/>
        </w:rPr>
        <w:t>spot</w:t>
      </w:r>
      <w:proofErr w:type="gramEnd"/>
      <w:r w:rsidRPr="00E643E4">
        <w:rPr>
          <w:rFonts w:ascii="Arial" w:eastAsia="微软雅黑" w:hAnsi="Arial" w:cs="Arial"/>
          <w:color w:val="FF0000"/>
          <w:kern w:val="0"/>
          <w:sz w:val="28"/>
        </w:rPr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</w:rPr>
        <w:t xml:space="preserve">its food </w:t>
      </w:r>
      <w:r w:rsidRPr="00E643E4">
        <w:rPr>
          <w:rFonts w:ascii="Arial" w:eastAsia="微软雅黑" w:hAnsi="Arial" w:cs="Arial"/>
          <w:color w:val="FF0000"/>
          <w:kern w:val="0"/>
          <w:sz w:val="28"/>
        </w:rPr>
        <w:t xml:space="preserve">out </w:t>
      </w:r>
      <w:r w:rsidRPr="00E643E4">
        <w:rPr>
          <w:rFonts w:ascii="Arial" w:eastAsia="微软雅黑" w:hAnsi="Arial" w:cs="Arial"/>
          <w:color w:val="393939"/>
          <w:kern w:val="0"/>
          <w:sz w:val="28"/>
        </w:rPr>
        <w:t>on</w:t>
      </w:r>
      <w:r w:rsidR="00553226">
        <w:rPr>
          <w:rFonts w:ascii="Arial" w:eastAsia="微软雅黑" w:hAnsi="Arial" w:cs="Arial"/>
          <w:color w:val="393939"/>
          <w:kern w:val="0"/>
          <w:sz w:val="28"/>
        </w:rPr>
        <w:t xml:space="preserve"> </w:t>
      </w:r>
      <w:r w:rsidRPr="00E643E4">
        <w:rPr>
          <w:rFonts w:ascii="Arial" w:eastAsia="微软雅黑" w:hAnsi="Arial" w:cs="Arial"/>
          <w:color w:val="393939"/>
          <w:kern w:val="0"/>
          <w:sz w:val="28"/>
        </w:rPr>
        <w:t>the table.</w:t>
      </w:r>
      <w:r w:rsidR="00553226" w:rsidRPr="00553226">
        <w:t xml:space="preserve"> </w:t>
      </w:r>
      <w:r w:rsidR="00553226" w:rsidRPr="00553226">
        <w:rPr>
          <w:rFonts w:ascii="Arial" w:eastAsia="微软雅黑" w:hAnsi="Arial" w:cs="Arial"/>
          <w:color w:val="393939"/>
          <w:kern w:val="0"/>
          <w:sz w:val="28"/>
        </w:rPr>
        <w:t>婴儿把食物吐在桌子上。</w:t>
      </w:r>
    </w:p>
    <w:p w14:paraId="5D470E9A" w14:textId="62383981" w:rsidR="00553226" w:rsidRDefault="00553226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</w:p>
    <w:p w14:paraId="2202FF94" w14:textId="77777777" w:rsidR="00243697" w:rsidRPr="00E643E4" w:rsidRDefault="00243697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</w:p>
    <w:p w14:paraId="43237035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lastRenderedPageBreak/>
        <w:t>▲ on earth</w:t>
      </w:r>
    </w:p>
    <w:p w14:paraId="41946FEE" w14:textId="701E8C58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 xml:space="preserve">adv. </w:t>
      </w:r>
      <w:r w:rsidRPr="00E643E4">
        <w:rPr>
          <w:rFonts w:ascii="Arial" w:eastAsia="微软雅黑" w:hAnsi="Arial" w:cs="宋体"/>
          <w:color w:val="1108FA"/>
          <w:kern w:val="0"/>
          <w:sz w:val="28"/>
          <w:szCs w:val="21"/>
        </w:rPr>
        <w:t>世界上，人世间；究竟，到底（用于令人惊讶或生气的事）；根本，完全；</w:t>
      </w:r>
    </w:p>
    <w:p w14:paraId="7696D81F" w14:textId="1E9B55BC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They are the best folks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1"/>
        </w:rPr>
        <w:t>on earth</w:t>
      </w:r>
      <w:r w:rsidR="00553226" w:rsidRPr="00243697">
        <w:rPr>
          <w:rFonts w:ascii="Arial" w:eastAsia="微软雅黑" w:hAnsi="Arial" w:cs="宋体"/>
          <w:color w:val="FF0000"/>
          <w:kern w:val="0"/>
          <w:sz w:val="28"/>
          <w:szCs w:val="21"/>
        </w:rPr>
        <w:t>.</w:t>
      </w:r>
      <w:r w:rsidR="00553226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>( = in the world)</w:t>
      </w:r>
      <w:r w:rsidR="00243697" w:rsidRPr="00243697">
        <w:t xml:space="preserve"> </w:t>
      </w:r>
      <w:r w:rsidR="00243697" w:rsidRPr="00243697">
        <w:rPr>
          <w:rFonts w:ascii="Arial" w:eastAsia="微软雅黑" w:hAnsi="Arial" w:cs="宋体"/>
          <w:color w:val="393939"/>
          <w:kern w:val="0"/>
          <w:sz w:val="28"/>
          <w:szCs w:val="21"/>
        </w:rPr>
        <w:t>他们是地球上最好的人</w:t>
      </w:r>
      <w:r w:rsidR="00243697">
        <w:rPr>
          <w:rFonts w:ascii="Arial" w:eastAsia="微软雅黑" w:hAnsi="Arial" w:cs="宋体" w:hint="eastAsia"/>
          <w:color w:val="393939"/>
          <w:kern w:val="0"/>
          <w:sz w:val="28"/>
          <w:szCs w:val="21"/>
        </w:rPr>
        <w:t>。</w:t>
      </w:r>
    </w:p>
    <w:p w14:paraId="2FB0FE34" w14:textId="49DFCD80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eg. What </w:t>
      </w:r>
      <w:r w:rsidRPr="00E643E4">
        <w:rPr>
          <w:rFonts w:ascii="Arial" w:eastAsia="微软雅黑" w:hAnsi="Arial" w:cs="宋体"/>
          <w:color w:val="FF0000"/>
          <w:kern w:val="0"/>
          <w:sz w:val="28"/>
          <w:szCs w:val="21"/>
        </w:rPr>
        <w:t>on earth</w:t>
      </w:r>
      <w:r w:rsidRPr="00E643E4">
        <w:rPr>
          <w:rFonts w:ascii="Arial" w:eastAsia="微软雅黑" w:hAnsi="Arial" w:cs="宋体"/>
          <w:color w:val="393939"/>
          <w:kern w:val="0"/>
          <w:sz w:val="28"/>
          <w:szCs w:val="21"/>
        </w:rPr>
        <w:t xml:space="preserve"> are you doing?</w:t>
      </w:r>
      <w:r w:rsidR="00243697" w:rsidRPr="00243697">
        <w:t xml:space="preserve"> </w:t>
      </w:r>
      <w:r w:rsidR="00243697" w:rsidRPr="00243697">
        <w:rPr>
          <w:rFonts w:ascii="Arial" w:eastAsia="微软雅黑" w:hAnsi="Arial" w:cs="宋体"/>
          <w:color w:val="393939"/>
          <w:kern w:val="0"/>
          <w:sz w:val="28"/>
          <w:szCs w:val="21"/>
        </w:rPr>
        <w:t>你到底在干什么？</w:t>
      </w:r>
    </w:p>
    <w:p w14:paraId="3414EA35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access</w:t>
      </w:r>
    </w:p>
    <w:p w14:paraId="70250376" w14:textId="29DB72BB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n. </w:t>
      </w: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>通道，通路，入径；机会，权利；</w:t>
      </w: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 xml:space="preserve">vt. </w:t>
      </w:r>
      <w:r w:rsidRPr="00E643E4">
        <w:rPr>
          <w:rFonts w:ascii="Arial" w:eastAsia="微软雅黑" w:hAnsi="Arial" w:cs="Arial"/>
          <w:color w:val="1108FA"/>
          <w:kern w:val="0"/>
          <w:sz w:val="28"/>
          <w:szCs w:val="21"/>
        </w:rPr>
        <w:t>访问，存取；到达，进入；</w:t>
      </w:r>
    </w:p>
    <w:p w14:paraId="5CAC6D70" w14:textId="77777777" w:rsidR="00243697" w:rsidRDefault="00E643E4" w:rsidP="00E643E4">
      <w:pPr>
        <w:widowControl/>
        <w:spacing w:line="460" w:lineRule="exact"/>
        <w:jc w:val="left"/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Access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to the town was across a narrow bridge.</w:t>
      </w:r>
      <w:r w:rsidR="00243697" w:rsidRPr="00243697">
        <w:t xml:space="preserve"> </w:t>
      </w:r>
    </w:p>
    <w:p w14:paraId="5702B7D5" w14:textId="03408149" w:rsidR="00E643E4" w:rsidRPr="00E643E4" w:rsidRDefault="00243697" w:rsidP="00243697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43697">
        <w:rPr>
          <w:rFonts w:ascii="Arial" w:eastAsia="微软雅黑" w:hAnsi="Arial" w:cs="Arial"/>
          <w:color w:val="393939"/>
          <w:kern w:val="0"/>
          <w:sz w:val="28"/>
          <w:szCs w:val="21"/>
        </w:rPr>
        <w:t>通往该镇的通道是穿过一座窄桥。</w:t>
      </w:r>
    </w:p>
    <w:p w14:paraId="1E534ADC" w14:textId="10B02F1F" w:rsid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Arial"/>
          <w:color w:val="393939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The only </w:t>
      </w:r>
      <w:r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access 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to that building was a mu</w:t>
      </w:r>
      <w:r w:rsidR="00243697">
        <w:rPr>
          <w:rFonts w:ascii="Arial" w:eastAsia="微软雅黑" w:hAnsi="Arial" w:cs="Arial"/>
          <w:color w:val="393939"/>
          <w:kern w:val="0"/>
          <w:sz w:val="28"/>
          <w:szCs w:val="21"/>
        </w:rPr>
        <w:t>d</w:t>
      </w: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dy track.</w:t>
      </w:r>
    </w:p>
    <w:p w14:paraId="3FF939A1" w14:textId="685E9CBF" w:rsidR="00243697" w:rsidRPr="00E643E4" w:rsidRDefault="00243697" w:rsidP="00243697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243697">
        <w:rPr>
          <w:rFonts w:ascii="Arial" w:eastAsia="微软雅黑" w:hAnsi="Arial" w:cs="宋体"/>
          <w:kern w:val="0"/>
          <w:sz w:val="28"/>
          <w:szCs w:val="21"/>
        </w:rPr>
        <w:t>通往那座大楼的唯一通道是一条泥泞的小路。</w:t>
      </w:r>
    </w:p>
    <w:p w14:paraId="7C6BA3A6" w14:textId="5A0EA66E" w:rsidR="00E643E4" w:rsidRPr="00E643E4" w:rsidRDefault="00243697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 w:hint="eastAsia"/>
          <w:color w:val="393939"/>
          <w:kern w:val="0"/>
          <w:sz w:val="28"/>
          <w:szCs w:val="21"/>
        </w:rPr>
        <w:t>eg</w:t>
      </w: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.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You need a password to get </w:t>
      </w:r>
      <w:r w:rsidR="00E643E4"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access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to the computer system.</w:t>
      </w:r>
    </w:p>
    <w:p w14:paraId="48720D51" w14:textId="77777777" w:rsidR="00E643E4" w:rsidRPr="00E643E4" w:rsidRDefault="00E643E4" w:rsidP="00243697">
      <w:pPr>
        <w:widowControl/>
        <w:spacing w:line="460" w:lineRule="exact"/>
        <w:ind w:firstLine="420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使用这个计算机系统需要口令。</w:t>
      </w:r>
    </w:p>
    <w:p w14:paraId="715C9AAF" w14:textId="59C2FC0D" w:rsidR="00E643E4" w:rsidRPr="00E643E4" w:rsidRDefault="00243697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eg.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 xml:space="preserve">The loft can be </w:t>
      </w:r>
      <w:r w:rsidR="00E643E4" w:rsidRPr="00E643E4">
        <w:rPr>
          <w:rFonts w:ascii="Arial" w:eastAsia="微软雅黑" w:hAnsi="Arial" w:cs="Arial"/>
          <w:color w:val="FF0000"/>
          <w:kern w:val="0"/>
          <w:sz w:val="28"/>
          <w:szCs w:val="21"/>
        </w:rPr>
        <w:t xml:space="preserve">accessed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by a ladder.</w:t>
      </w:r>
      <w:r>
        <w:rPr>
          <w:rFonts w:ascii="Arial" w:eastAsia="微软雅黑" w:hAnsi="Arial" w:cs="宋体" w:hint="eastAsia"/>
          <w:kern w:val="0"/>
          <w:sz w:val="28"/>
          <w:szCs w:val="21"/>
        </w:rPr>
        <w:t xml:space="preserve"> </w:t>
      </w:r>
      <w:r w:rsidR="00E643E4" w:rsidRPr="00E643E4">
        <w:rPr>
          <w:rFonts w:ascii="Arial" w:eastAsia="微软雅黑" w:hAnsi="Arial" w:cs="Arial"/>
          <w:color w:val="393939"/>
          <w:kern w:val="0"/>
          <w:sz w:val="28"/>
          <w:szCs w:val="21"/>
        </w:rPr>
        <w:t>搭梯子可以上阁楼。</w:t>
      </w:r>
    </w:p>
    <w:p w14:paraId="08A70F75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32"/>
          <w:szCs w:val="22"/>
        </w:rPr>
      </w:pPr>
      <w:r w:rsidRPr="00E643E4">
        <w:rPr>
          <w:rFonts w:ascii="Arial" w:eastAsia="微软雅黑" w:hAnsi="Arial" w:cs="宋体"/>
          <w:b/>
          <w:bCs/>
          <w:color w:val="393939"/>
          <w:kern w:val="0"/>
          <w:sz w:val="32"/>
          <w:szCs w:val="36"/>
        </w:rPr>
        <w:t>▲ alone</w:t>
      </w:r>
    </w:p>
    <w:p w14:paraId="0C08B3EE" w14:textId="77777777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color w:val="1108FA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1108FA"/>
          <w:kern w:val="0"/>
          <w:sz w:val="28"/>
        </w:rPr>
        <w:t xml:space="preserve">adj/adv. </w:t>
      </w:r>
      <w:r w:rsidRPr="00E643E4">
        <w:rPr>
          <w:rFonts w:ascii="Arial" w:eastAsia="微软雅黑" w:hAnsi="Arial" w:cs="宋体"/>
          <w:color w:val="1108FA"/>
          <w:kern w:val="0"/>
          <w:sz w:val="28"/>
        </w:rPr>
        <w:t>单独，独自，无依无靠；只有，仅仅；</w:t>
      </w:r>
    </w:p>
    <w:p w14:paraId="44EB5C52" w14:textId="2EF54B04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</w:rPr>
        <w:t xml:space="preserve">eg. Time </w:t>
      </w:r>
      <w:r w:rsidRPr="00E643E4">
        <w:rPr>
          <w:rFonts w:ascii="Arial" w:eastAsia="微软雅黑" w:hAnsi="Arial" w:cs="宋体"/>
          <w:color w:val="FF0000"/>
          <w:kern w:val="0"/>
          <w:sz w:val="28"/>
        </w:rPr>
        <w:t xml:space="preserve">alone </w:t>
      </w:r>
      <w:r w:rsidRPr="00E643E4">
        <w:rPr>
          <w:rFonts w:ascii="Arial" w:eastAsia="微软雅黑" w:hAnsi="Arial" w:cs="宋体"/>
          <w:color w:val="393939"/>
          <w:kern w:val="0"/>
          <w:sz w:val="28"/>
        </w:rPr>
        <w:t>will show who was right.</w:t>
      </w:r>
      <w:r w:rsidR="00243697" w:rsidRPr="00243697">
        <w:t xml:space="preserve"> </w:t>
      </w:r>
      <w:r w:rsidR="00243697" w:rsidRPr="00243697">
        <w:rPr>
          <w:rFonts w:ascii="Arial" w:eastAsia="微软雅黑" w:hAnsi="Arial" w:cs="宋体"/>
          <w:color w:val="393939"/>
          <w:kern w:val="0"/>
          <w:sz w:val="28"/>
        </w:rPr>
        <w:t>只有时间才能证明谁是对的。</w:t>
      </w:r>
    </w:p>
    <w:p w14:paraId="14418BBC" w14:textId="59F2D09D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</w:rPr>
        <w:t xml:space="preserve">eg. You can't live on instant noodles </w:t>
      </w:r>
      <w:r w:rsidRPr="00E643E4">
        <w:rPr>
          <w:rFonts w:ascii="Arial" w:eastAsia="微软雅黑" w:hAnsi="Arial" w:cs="宋体"/>
          <w:color w:val="FF0000"/>
          <w:kern w:val="0"/>
          <w:sz w:val="28"/>
        </w:rPr>
        <w:t>alone</w:t>
      </w:r>
      <w:r w:rsidRPr="00E643E4">
        <w:rPr>
          <w:rFonts w:ascii="Arial" w:eastAsia="微软雅黑" w:hAnsi="Arial" w:cs="宋体"/>
          <w:color w:val="393939"/>
          <w:kern w:val="0"/>
          <w:sz w:val="28"/>
        </w:rPr>
        <w:t>.</w:t>
      </w:r>
      <w:r w:rsidR="00243697" w:rsidRPr="00243697">
        <w:t xml:space="preserve"> </w:t>
      </w:r>
      <w:r w:rsidR="00243697" w:rsidRPr="00243697">
        <w:rPr>
          <w:rFonts w:ascii="Arial" w:eastAsia="微软雅黑" w:hAnsi="Arial" w:cs="宋体"/>
          <w:color w:val="393939"/>
          <w:kern w:val="0"/>
          <w:sz w:val="28"/>
        </w:rPr>
        <w:t>你不能一个人吃方便面。</w:t>
      </w:r>
    </w:p>
    <w:p w14:paraId="319A6BE3" w14:textId="24CEE652" w:rsidR="00E643E4" w:rsidRPr="00E643E4" w:rsidRDefault="00E643E4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1"/>
        </w:rPr>
      </w:pPr>
      <w:r w:rsidRPr="00E643E4">
        <w:rPr>
          <w:rFonts w:ascii="Arial" w:eastAsia="微软雅黑" w:hAnsi="Arial" w:cs="宋体"/>
          <w:color w:val="393939"/>
          <w:kern w:val="0"/>
          <w:sz w:val="28"/>
        </w:rPr>
        <w:t xml:space="preserve">eg. You </w:t>
      </w:r>
      <w:r w:rsidRPr="00E643E4">
        <w:rPr>
          <w:rFonts w:ascii="Arial" w:eastAsia="微软雅黑" w:hAnsi="Arial" w:cs="宋体"/>
          <w:color w:val="FF0000"/>
          <w:kern w:val="0"/>
          <w:sz w:val="28"/>
        </w:rPr>
        <w:t xml:space="preserve">alone </w:t>
      </w:r>
      <w:r w:rsidRPr="00E643E4">
        <w:rPr>
          <w:rFonts w:ascii="Arial" w:eastAsia="微软雅黑" w:hAnsi="Arial" w:cs="宋体"/>
          <w:color w:val="393939"/>
          <w:kern w:val="0"/>
          <w:sz w:val="28"/>
        </w:rPr>
        <w:t>can help me.</w:t>
      </w:r>
      <w:r w:rsidR="00243697" w:rsidRPr="00243697">
        <w:t xml:space="preserve"> </w:t>
      </w:r>
      <w:r w:rsidR="00243697" w:rsidRPr="00243697">
        <w:rPr>
          <w:rFonts w:ascii="Arial" w:eastAsia="微软雅黑" w:hAnsi="Arial" w:cs="宋体"/>
          <w:color w:val="393939"/>
          <w:kern w:val="0"/>
          <w:sz w:val="28"/>
        </w:rPr>
        <w:t>只有你才能帮助我。</w:t>
      </w:r>
    </w:p>
    <w:p w14:paraId="03C39AAF" w14:textId="37F464B7" w:rsidR="00105009" w:rsidRPr="00E643E4" w:rsidRDefault="00105009" w:rsidP="00E643E4">
      <w:pPr>
        <w:widowControl/>
        <w:spacing w:line="460" w:lineRule="exact"/>
        <w:jc w:val="left"/>
        <w:rPr>
          <w:rFonts w:ascii="Arial" w:eastAsia="微软雅黑" w:hAnsi="Arial" w:cs="宋体"/>
          <w:kern w:val="0"/>
          <w:sz w:val="28"/>
          <w:szCs w:val="28"/>
        </w:rPr>
      </w:pPr>
    </w:p>
    <w:sectPr w:rsidR="00105009" w:rsidRPr="00E643E4" w:rsidSect="002275F7">
      <w:footerReference w:type="default" r:id="rId7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6951A" w14:textId="77777777" w:rsidR="00E37CB0" w:rsidRDefault="00E37CB0" w:rsidP="002275F7">
      <w:r>
        <w:separator/>
      </w:r>
    </w:p>
  </w:endnote>
  <w:endnote w:type="continuationSeparator" w:id="0">
    <w:p w14:paraId="310AD99A" w14:textId="77777777" w:rsidR="00E37CB0" w:rsidRDefault="00E37CB0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7DB8A" w14:textId="77777777" w:rsidR="00E37CB0" w:rsidRDefault="00E37CB0" w:rsidP="002275F7">
      <w:r>
        <w:separator/>
      </w:r>
    </w:p>
  </w:footnote>
  <w:footnote w:type="continuationSeparator" w:id="0">
    <w:p w14:paraId="6C390C78" w14:textId="77777777" w:rsidR="00E37CB0" w:rsidRDefault="00E37CB0" w:rsidP="00227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228E2"/>
    <w:rsid w:val="00026F2F"/>
    <w:rsid w:val="00043971"/>
    <w:rsid w:val="00077DAD"/>
    <w:rsid w:val="00097869"/>
    <w:rsid w:val="000B34BF"/>
    <w:rsid w:val="000B373A"/>
    <w:rsid w:val="000D4717"/>
    <w:rsid w:val="000F7F31"/>
    <w:rsid w:val="00105009"/>
    <w:rsid w:val="001A7D20"/>
    <w:rsid w:val="002146CB"/>
    <w:rsid w:val="002275F7"/>
    <w:rsid w:val="00242A69"/>
    <w:rsid w:val="00243697"/>
    <w:rsid w:val="0026184E"/>
    <w:rsid w:val="00292354"/>
    <w:rsid w:val="002F3259"/>
    <w:rsid w:val="00316DC7"/>
    <w:rsid w:val="00325595"/>
    <w:rsid w:val="00326EE4"/>
    <w:rsid w:val="003E5513"/>
    <w:rsid w:val="00404841"/>
    <w:rsid w:val="0052153B"/>
    <w:rsid w:val="00553226"/>
    <w:rsid w:val="0056681A"/>
    <w:rsid w:val="00581FA3"/>
    <w:rsid w:val="005D476F"/>
    <w:rsid w:val="005E2880"/>
    <w:rsid w:val="00614FE0"/>
    <w:rsid w:val="0064623C"/>
    <w:rsid w:val="00692691"/>
    <w:rsid w:val="0069344C"/>
    <w:rsid w:val="006D15A2"/>
    <w:rsid w:val="006E13D3"/>
    <w:rsid w:val="006E304E"/>
    <w:rsid w:val="006F656B"/>
    <w:rsid w:val="0070080E"/>
    <w:rsid w:val="007124DC"/>
    <w:rsid w:val="00735B1C"/>
    <w:rsid w:val="00772BC1"/>
    <w:rsid w:val="007D445B"/>
    <w:rsid w:val="007D6AE2"/>
    <w:rsid w:val="007F04EC"/>
    <w:rsid w:val="00813DD5"/>
    <w:rsid w:val="008214AE"/>
    <w:rsid w:val="0088163F"/>
    <w:rsid w:val="0089637A"/>
    <w:rsid w:val="008F5299"/>
    <w:rsid w:val="00913C40"/>
    <w:rsid w:val="00970A15"/>
    <w:rsid w:val="0098553A"/>
    <w:rsid w:val="009B3DE6"/>
    <w:rsid w:val="009D573A"/>
    <w:rsid w:val="00A036E2"/>
    <w:rsid w:val="00A126E1"/>
    <w:rsid w:val="00A3734F"/>
    <w:rsid w:val="00B132C0"/>
    <w:rsid w:val="00B14836"/>
    <w:rsid w:val="00B14A1F"/>
    <w:rsid w:val="00B16FFC"/>
    <w:rsid w:val="00B20BD7"/>
    <w:rsid w:val="00BB77E4"/>
    <w:rsid w:val="00BC2EC3"/>
    <w:rsid w:val="00C0351F"/>
    <w:rsid w:val="00C5519B"/>
    <w:rsid w:val="00C856E2"/>
    <w:rsid w:val="00C9528A"/>
    <w:rsid w:val="00CA69D7"/>
    <w:rsid w:val="00CC2035"/>
    <w:rsid w:val="00CC30FA"/>
    <w:rsid w:val="00CE5C77"/>
    <w:rsid w:val="00D528D5"/>
    <w:rsid w:val="00D65FEF"/>
    <w:rsid w:val="00D87031"/>
    <w:rsid w:val="00DB0FAF"/>
    <w:rsid w:val="00E37CB0"/>
    <w:rsid w:val="00E643E4"/>
    <w:rsid w:val="00E92A1C"/>
    <w:rsid w:val="00E9721D"/>
    <w:rsid w:val="00EA07D6"/>
    <w:rsid w:val="00EC34F8"/>
    <w:rsid w:val="00ED6AA9"/>
    <w:rsid w:val="00F0148A"/>
    <w:rsid w:val="00F87DF9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87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2215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449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93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6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460540">
                                                  <w:marLeft w:val="0"/>
                                                  <w:marRight w:val="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6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21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872687">
                                                      <w:marLeft w:val="30"/>
                                                      <w:marRight w:val="30"/>
                                                      <w:marTop w:val="3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0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20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46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88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791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067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213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212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46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20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0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930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63</TotalTime>
  <Pages>6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2022-10-06T13:45:00Z</cp:lastPrinted>
  <dcterms:created xsi:type="dcterms:W3CDTF">2022-10-06T13:45:00Z</dcterms:created>
  <dcterms:modified xsi:type="dcterms:W3CDTF">2023-02-11T02:55:00Z</dcterms:modified>
</cp:coreProperties>
</file>