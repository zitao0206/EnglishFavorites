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5291C2D0" w:rsidR="00772BC1" w:rsidRPr="00422153" w:rsidRDefault="00772BC1" w:rsidP="00422153">
      <w:pPr>
        <w:autoSpaceDE w:val="0"/>
        <w:autoSpaceDN w:val="0"/>
        <w:adjustRightInd w:val="0"/>
        <w:snapToGrid w:val="0"/>
        <w:spacing w:line="460" w:lineRule="exact"/>
        <w:jc w:val="center"/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</w:pPr>
      <w:r w:rsidRPr="00422153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Elementary Vocabulary S0</w:t>
      </w:r>
      <w:r w:rsidR="00966B2B">
        <w:rPr>
          <w:rFonts w:ascii="Arial" w:eastAsia="微软雅黑" w:hAnsi="Arial" w:cs="Helvetica Neue"/>
          <w:b/>
          <w:bCs/>
          <w:color w:val="000000" w:themeColor="text1"/>
          <w:kern w:val="0"/>
          <w:sz w:val="28"/>
          <w:szCs w:val="28"/>
        </w:rPr>
        <w:t>9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2355"/>
        <w:gridCol w:w="1418"/>
        <w:gridCol w:w="6092"/>
      </w:tblGrid>
      <w:tr w:rsidR="00966B2B" w:rsidRPr="00422153" w14:paraId="3D09F3B3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08884751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55" w:type="dxa"/>
            <w:vAlign w:val="center"/>
          </w:tcPr>
          <w:p w14:paraId="6F249BE8" w14:textId="45E57CCB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likely</w:t>
            </w:r>
          </w:p>
        </w:tc>
        <w:tc>
          <w:tcPr>
            <w:tcW w:w="1418" w:type="dxa"/>
          </w:tcPr>
          <w:p w14:paraId="7D771F23" w14:textId="4A602FDC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cs="PingFang SC"/>
                <w:color w:val="000000" w:themeColor="text1"/>
                <w:kern w:val="0"/>
                <w:sz w:val="28"/>
                <w:szCs w:val="28"/>
              </w:rPr>
              <w:t>adj/adv</w:t>
            </w:r>
          </w:p>
        </w:tc>
        <w:tc>
          <w:tcPr>
            <w:tcW w:w="6092" w:type="dxa"/>
          </w:tcPr>
          <w:p w14:paraId="5DF28CA1" w14:textId="0E90626C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可能的，预料的；有希望的；似乎合适的；</w:t>
            </w:r>
          </w:p>
        </w:tc>
      </w:tr>
      <w:tr w:rsidR="00966B2B" w:rsidRPr="00422153" w14:paraId="615772FF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41D6F37E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55" w:type="dxa"/>
            <w:vAlign w:val="center"/>
          </w:tcPr>
          <w:p w14:paraId="6E47FDF7" w14:textId="39D08246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private</w:t>
            </w:r>
          </w:p>
        </w:tc>
        <w:tc>
          <w:tcPr>
            <w:tcW w:w="1418" w:type="dxa"/>
          </w:tcPr>
          <w:p w14:paraId="6561DDEC" w14:textId="3EF91670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adj</w:t>
            </w:r>
          </w:p>
        </w:tc>
        <w:tc>
          <w:tcPr>
            <w:tcW w:w="6092" w:type="dxa"/>
          </w:tcPr>
          <w:p w14:paraId="768B8418" w14:textId="69AE191C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私有的，私人的；个人的，非官方的；</w:t>
            </w:r>
          </w:p>
        </w:tc>
      </w:tr>
      <w:tr w:rsidR="00966B2B" w:rsidRPr="00422153" w14:paraId="04D618C3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72E3783A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355" w:type="dxa"/>
            <w:vAlign w:val="center"/>
          </w:tcPr>
          <w:p w14:paraId="1B882FE0" w14:textId="3C06776C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grasp</w:t>
            </w:r>
          </w:p>
        </w:tc>
        <w:tc>
          <w:tcPr>
            <w:tcW w:w="1418" w:type="dxa"/>
          </w:tcPr>
          <w:p w14:paraId="13EA89E7" w14:textId="1AF515E6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vt/n.</w:t>
            </w:r>
          </w:p>
        </w:tc>
        <w:tc>
          <w:tcPr>
            <w:tcW w:w="6092" w:type="dxa"/>
          </w:tcPr>
          <w:p w14:paraId="27B9253B" w14:textId="53C60489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cs="PingFang SC" w:hint="eastAsia"/>
                <w:color w:val="000000" w:themeColor="text1"/>
                <w:kern w:val="0"/>
                <w:sz w:val="28"/>
                <w:szCs w:val="28"/>
              </w:rPr>
              <w:t>抓紧，抓牢；抓住，利用</w:t>
            </w:r>
            <w:r w:rsidRPr="00966B2B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；理解，领会；</w:t>
            </w:r>
          </w:p>
        </w:tc>
      </w:tr>
      <w:tr w:rsidR="00966B2B" w:rsidRPr="00422153" w14:paraId="15EE575C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24809987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748E9BB8" w14:textId="7056E74F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 xml:space="preserve">perfect </w:t>
            </w:r>
          </w:p>
        </w:tc>
        <w:tc>
          <w:tcPr>
            <w:tcW w:w="1418" w:type="dxa"/>
          </w:tcPr>
          <w:p w14:paraId="6CE59C0E" w14:textId="450D77B6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adj/v</w:t>
            </w:r>
          </w:p>
        </w:tc>
        <w:tc>
          <w:tcPr>
            <w:tcW w:w="6092" w:type="dxa"/>
          </w:tcPr>
          <w:p w14:paraId="3FA0C690" w14:textId="4808998C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完美的；理想的；十足的，完全的；使</w:t>
            </w:r>
            <w:r w:rsidRPr="00966B2B">
              <w:rPr>
                <w:rFonts w:ascii="Times New Roman" w:eastAsia="PingFang SC" w:hAnsi="Times New Roman" w:cs="Times New Roman"/>
                <w:color w:val="000000" w:themeColor="text1"/>
                <w:kern w:val="0"/>
                <w:sz w:val="28"/>
                <w:szCs w:val="28"/>
              </w:rPr>
              <w:t>...</w:t>
            </w: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完美；</w:t>
            </w:r>
          </w:p>
        </w:tc>
      </w:tr>
      <w:tr w:rsidR="00966B2B" w:rsidRPr="00422153" w14:paraId="1BA24823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739A1E1D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55" w:type="dxa"/>
            <w:vAlign w:val="center"/>
          </w:tcPr>
          <w:p w14:paraId="7A82397D" w14:textId="57BFB840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7"/>
              </w:rPr>
              <w:t>arrange</w:t>
            </w:r>
          </w:p>
        </w:tc>
        <w:tc>
          <w:tcPr>
            <w:tcW w:w="1418" w:type="dxa"/>
          </w:tcPr>
          <w:p w14:paraId="072E43DF" w14:textId="5F0B77D4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v</w:t>
            </w:r>
          </w:p>
        </w:tc>
        <w:tc>
          <w:tcPr>
            <w:tcW w:w="6092" w:type="dxa"/>
          </w:tcPr>
          <w:p w14:paraId="14EE78F0" w14:textId="73F63190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整理，布置；安排，筹备；商定，谈妥</w:t>
            </w:r>
          </w:p>
        </w:tc>
      </w:tr>
      <w:tr w:rsidR="00966B2B" w:rsidRPr="00422153" w14:paraId="68127632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3BB61BFD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355" w:type="dxa"/>
            <w:vAlign w:val="center"/>
          </w:tcPr>
          <w:p w14:paraId="545C985E" w14:textId="7EDB6ED8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be home to</w:t>
            </w:r>
          </w:p>
        </w:tc>
        <w:tc>
          <w:tcPr>
            <w:tcW w:w="1418" w:type="dxa"/>
          </w:tcPr>
          <w:p w14:paraId="76BC8B6C" w14:textId="7D4A4ED8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phr</w:t>
            </w:r>
          </w:p>
        </w:tc>
        <w:tc>
          <w:tcPr>
            <w:tcW w:w="6092" w:type="dxa"/>
          </w:tcPr>
          <w:p w14:paraId="3A3D988F" w14:textId="66A141FE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是</w:t>
            </w:r>
            <w:r w:rsidRPr="00966B2B">
              <w:rPr>
                <w:rFonts w:ascii="Times New Roman" w:eastAsia="PingFang SC" w:hAnsi="Times New Roman" w:cs="Times New Roman"/>
                <w:color w:val="000000" w:themeColor="text1"/>
                <w:kern w:val="0"/>
                <w:sz w:val="28"/>
                <w:szCs w:val="28"/>
              </w:rPr>
              <w:t>...</w:t>
            </w: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的家园</w:t>
            </w:r>
            <w:r w:rsidRPr="00966B2B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，为</w:t>
            </w:r>
            <w:r w:rsidRPr="00966B2B">
              <w:rPr>
                <w:rFonts w:ascii="Times New Roman" w:eastAsia="PingFang SC" w:hAnsi="Times New Roman" w:cs="Times New Roman"/>
                <w:color w:val="000000" w:themeColor="text1"/>
                <w:kern w:val="0"/>
                <w:sz w:val="28"/>
                <w:szCs w:val="28"/>
              </w:rPr>
              <w:t>...</w:t>
            </w: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的所在地；</w:t>
            </w:r>
          </w:p>
        </w:tc>
      </w:tr>
      <w:tr w:rsidR="00966B2B" w:rsidRPr="00422153" w14:paraId="2F0A6F13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274D4A9C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355" w:type="dxa"/>
            <w:vAlign w:val="center"/>
          </w:tcPr>
          <w:p w14:paraId="5B341278" w14:textId="621267DE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set up</w:t>
            </w:r>
          </w:p>
        </w:tc>
        <w:tc>
          <w:tcPr>
            <w:tcW w:w="1418" w:type="dxa"/>
          </w:tcPr>
          <w:p w14:paraId="06AD3962" w14:textId="2149D5D7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phrv</w:t>
            </w:r>
          </w:p>
        </w:tc>
        <w:tc>
          <w:tcPr>
            <w:tcW w:w="6092" w:type="dxa"/>
          </w:tcPr>
          <w:p w14:paraId="3E7F2710" w14:textId="43BC3A18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建立，设置；安装，装配；引起，造成；</w:t>
            </w:r>
          </w:p>
        </w:tc>
      </w:tr>
      <w:tr w:rsidR="00966B2B" w:rsidRPr="00422153" w14:paraId="150A6BAC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3E53F2B6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355" w:type="dxa"/>
            <w:vAlign w:val="center"/>
          </w:tcPr>
          <w:p w14:paraId="3592FC8C" w14:textId="47A37A9A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set foot in</w:t>
            </w:r>
          </w:p>
        </w:tc>
        <w:tc>
          <w:tcPr>
            <w:tcW w:w="1418" w:type="dxa"/>
          </w:tcPr>
          <w:p w14:paraId="103034D0" w14:textId="381684B4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phr</w:t>
            </w:r>
          </w:p>
        </w:tc>
        <w:tc>
          <w:tcPr>
            <w:tcW w:w="6092" w:type="dxa"/>
          </w:tcPr>
          <w:p w14:paraId="2466C118" w14:textId="5D00D4DA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进入，踏进；</w:t>
            </w:r>
          </w:p>
        </w:tc>
      </w:tr>
      <w:tr w:rsidR="00966B2B" w:rsidRPr="00422153" w14:paraId="0BF6B33B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4BD15091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355" w:type="dxa"/>
            <w:vAlign w:val="center"/>
          </w:tcPr>
          <w:p w14:paraId="380CB586" w14:textId="4248D9E6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put forward</w:t>
            </w:r>
          </w:p>
        </w:tc>
        <w:tc>
          <w:tcPr>
            <w:tcW w:w="1418" w:type="dxa"/>
          </w:tcPr>
          <w:p w14:paraId="482311B2" w14:textId="05F5A023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phrv</w:t>
            </w:r>
          </w:p>
        </w:tc>
        <w:tc>
          <w:tcPr>
            <w:tcW w:w="6092" w:type="dxa"/>
          </w:tcPr>
          <w:p w14:paraId="046AB036" w14:textId="0C741971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提出，建议，推荐；拨快；提前；</w:t>
            </w:r>
          </w:p>
        </w:tc>
      </w:tr>
      <w:tr w:rsidR="00966B2B" w:rsidRPr="00422153" w14:paraId="26E3FD60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124686F9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42215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55" w:type="dxa"/>
            <w:vAlign w:val="center"/>
          </w:tcPr>
          <w:p w14:paraId="36B4BC33" w14:textId="3C8E78CB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break through</w:t>
            </w:r>
          </w:p>
        </w:tc>
        <w:tc>
          <w:tcPr>
            <w:tcW w:w="1418" w:type="dxa"/>
          </w:tcPr>
          <w:p w14:paraId="21115F8D" w14:textId="7F6014E4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phrv</w:t>
            </w:r>
          </w:p>
        </w:tc>
        <w:tc>
          <w:tcPr>
            <w:tcW w:w="6092" w:type="dxa"/>
          </w:tcPr>
          <w:p w14:paraId="328B590C" w14:textId="01427410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强行穿过，突破；冲破；取得突破；</w:t>
            </w:r>
          </w:p>
        </w:tc>
      </w:tr>
      <w:tr w:rsidR="00966B2B" w:rsidRPr="00422153" w14:paraId="4B08C4B4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137C0174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42215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55" w:type="dxa"/>
            <w:vAlign w:val="center"/>
          </w:tcPr>
          <w:p w14:paraId="17506DC0" w14:textId="28C71294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aim</w:t>
            </w:r>
          </w:p>
        </w:tc>
        <w:tc>
          <w:tcPr>
            <w:tcW w:w="1418" w:type="dxa"/>
          </w:tcPr>
          <w:p w14:paraId="229E4E0A" w14:textId="59C06C7A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v/n</w:t>
            </w:r>
          </w:p>
        </w:tc>
        <w:tc>
          <w:tcPr>
            <w:tcW w:w="6092" w:type="dxa"/>
          </w:tcPr>
          <w:p w14:paraId="2E248B82" w14:textId="4426E80F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瞄准，针对；目的在于；</w:t>
            </w:r>
          </w:p>
        </w:tc>
      </w:tr>
      <w:tr w:rsidR="00966B2B" w:rsidRPr="00422153" w14:paraId="5534AE3E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2A6F1C5C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42215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55" w:type="dxa"/>
            <w:vAlign w:val="center"/>
          </w:tcPr>
          <w:p w14:paraId="039FCFA4" w14:textId="13930397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give rise to</w:t>
            </w:r>
          </w:p>
        </w:tc>
        <w:tc>
          <w:tcPr>
            <w:tcW w:w="1418" w:type="dxa"/>
          </w:tcPr>
          <w:p w14:paraId="43AFD0EF" w14:textId="3047BC2E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phrv</w:t>
            </w:r>
          </w:p>
        </w:tc>
        <w:tc>
          <w:tcPr>
            <w:tcW w:w="6092" w:type="dxa"/>
          </w:tcPr>
          <w:p w14:paraId="4AEF30EC" w14:textId="010166DA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造成，引起，导致；</w:t>
            </w:r>
          </w:p>
        </w:tc>
      </w:tr>
      <w:tr w:rsidR="00966B2B" w:rsidRPr="00422153" w14:paraId="43B4A359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610D5890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42215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355" w:type="dxa"/>
            <w:vAlign w:val="center"/>
          </w:tcPr>
          <w:p w14:paraId="580B768F" w14:textId="58E07B00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fiction</w:t>
            </w:r>
          </w:p>
        </w:tc>
        <w:tc>
          <w:tcPr>
            <w:tcW w:w="1418" w:type="dxa"/>
          </w:tcPr>
          <w:p w14:paraId="3188228D" w14:textId="7FB50B01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6092" w:type="dxa"/>
          </w:tcPr>
          <w:p w14:paraId="4EA24EC4" w14:textId="2358D005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小说，虚构的事，想象的事；</w:t>
            </w:r>
          </w:p>
        </w:tc>
      </w:tr>
      <w:tr w:rsidR="00966B2B" w:rsidRPr="00422153" w14:paraId="4AA2C438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03EB67A0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42215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78F313E1" w14:textId="2009272D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belief</w:t>
            </w:r>
          </w:p>
        </w:tc>
        <w:tc>
          <w:tcPr>
            <w:tcW w:w="1418" w:type="dxa"/>
          </w:tcPr>
          <w:p w14:paraId="7F6E80BF" w14:textId="07E005D6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6092" w:type="dxa"/>
          </w:tcPr>
          <w:p w14:paraId="4D4E29B4" w14:textId="753BFD98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相信，信心；看法，信念；信仰，宗教信仰；</w:t>
            </w:r>
          </w:p>
        </w:tc>
      </w:tr>
      <w:tr w:rsidR="00966B2B" w:rsidRPr="00422153" w14:paraId="53060EB8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614E6C69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42215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55" w:type="dxa"/>
            <w:vAlign w:val="center"/>
          </w:tcPr>
          <w:p w14:paraId="18A1F0B5" w14:textId="5705906D" w:rsidR="00966B2B" w:rsidRPr="00966B2B" w:rsidRDefault="00966B2B" w:rsidP="00966B2B">
            <w:pPr>
              <w:widowControl/>
              <w:spacing w:line="460" w:lineRule="exact"/>
              <w:jc w:val="center"/>
              <w:rPr>
                <w:rFonts w:ascii="Arial" w:eastAsia="微软雅黑" w:hAnsi="Arial" w:cs="宋体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apply</w:t>
            </w:r>
          </w:p>
        </w:tc>
        <w:tc>
          <w:tcPr>
            <w:tcW w:w="1418" w:type="dxa"/>
          </w:tcPr>
          <w:p w14:paraId="58B30EE7" w14:textId="6B686851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v</w:t>
            </w:r>
          </w:p>
        </w:tc>
        <w:tc>
          <w:tcPr>
            <w:tcW w:w="6092" w:type="dxa"/>
          </w:tcPr>
          <w:p w14:paraId="684FA8A7" w14:textId="502B04C5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申请，请求；应用，运用；适用于，对</w:t>
            </w:r>
            <w:r w:rsidRPr="00966B2B">
              <w:rPr>
                <w:rFonts w:ascii="Times New Roman" w:eastAsia="PingFang SC" w:hAnsi="Times New Roman" w:cs="Times New Roman"/>
                <w:color w:val="000000" w:themeColor="text1"/>
                <w:kern w:val="0"/>
                <w:sz w:val="28"/>
                <w:szCs w:val="28"/>
              </w:rPr>
              <w:t>...</w:t>
            </w: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有效；</w:t>
            </w:r>
          </w:p>
        </w:tc>
      </w:tr>
      <w:tr w:rsidR="00966B2B" w:rsidRPr="00422153" w14:paraId="2B312BB7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2A6F92F2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42215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355" w:type="dxa"/>
            <w:vAlign w:val="center"/>
          </w:tcPr>
          <w:p w14:paraId="1565092F" w14:textId="28FAF661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aboard</w:t>
            </w:r>
          </w:p>
        </w:tc>
        <w:tc>
          <w:tcPr>
            <w:tcW w:w="1418" w:type="dxa"/>
          </w:tcPr>
          <w:p w14:paraId="7E607D04" w14:textId="2F62BADC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adv/prep</w:t>
            </w:r>
          </w:p>
        </w:tc>
        <w:tc>
          <w:tcPr>
            <w:tcW w:w="6092" w:type="dxa"/>
          </w:tcPr>
          <w:p w14:paraId="56A8F7A4" w14:textId="187A62A3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Times New Roman" w:cs="PingFang SC" w:hint="eastAsia"/>
                <w:color w:val="000000" w:themeColor="text1"/>
                <w:kern w:val="0"/>
                <w:sz w:val="28"/>
                <w:szCs w:val="28"/>
              </w:rPr>
              <w:t>在</w:t>
            </w:r>
            <w:r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…</w:t>
            </w:r>
            <w:r w:rsidRPr="00966B2B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上；上（车，船，飞机）；</w:t>
            </w:r>
          </w:p>
        </w:tc>
      </w:tr>
      <w:tr w:rsidR="00966B2B" w:rsidRPr="00422153" w14:paraId="3FA1D15D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1866DCDB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42215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355" w:type="dxa"/>
            <w:vAlign w:val="center"/>
          </w:tcPr>
          <w:p w14:paraId="3D337B13" w14:textId="7EB223BC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dislike</w:t>
            </w:r>
          </w:p>
        </w:tc>
        <w:tc>
          <w:tcPr>
            <w:tcW w:w="1418" w:type="dxa"/>
          </w:tcPr>
          <w:p w14:paraId="193E5F4B" w14:textId="25ED1E8A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 xml:space="preserve">v/n </w:t>
            </w:r>
          </w:p>
        </w:tc>
        <w:tc>
          <w:tcPr>
            <w:tcW w:w="6092" w:type="dxa"/>
          </w:tcPr>
          <w:p w14:paraId="08DA7406" w14:textId="5695869F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不喜欢，厌恶；</w:t>
            </w:r>
          </w:p>
        </w:tc>
      </w:tr>
      <w:tr w:rsidR="00966B2B" w:rsidRPr="00422153" w14:paraId="27507647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3DE9A5B1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42215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355" w:type="dxa"/>
            <w:vAlign w:val="center"/>
          </w:tcPr>
          <w:p w14:paraId="47864706" w14:textId="2E744CB7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phenomenon</w:t>
            </w:r>
          </w:p>
        </w:tc>
        <w:tc>
          <w:tcPr>
            <w:tcW w:w="1418" w:type="dxa"/>
          </w:tcPr>
          <w:p w14:paraId="3EEBFEE6" w14:textId="25F99AF2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6092" w:type="dxa"/>
          </w:tcPr>
          <w:p w14:paraId="7E9EA5ED" w14:textId="4583F192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现象，奇迹；杰出的人，非凡的人；</w:t>
            </w:r>
          </w:p>
        </w:tc>
      </w:tr>
      <w:tr w:rsidR="00966B2B" w:rsidRPr="00422153" w14:paraId="6F0BCED8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54D63AF6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42215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355" w:type="dxa"/>
            <w:vAlign w:val="center"/>
          </w:tcPr>
          <w:p w14:paraId="39A0DFE9" w14:textId="7C8D1554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hesitate</w:t>
            </w:r>
          </w:p>
        </w:tc>
        <w:tc>
          <w:tcPr>
            <w:tcW w:w="1418" w:type="dxa"/>
          </w:tcPr>
          <w:p w14:paraId="7680FD5B" w14:textId="409CD795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v</w:t>
            </w:r>
          </w:p>
        </w:tc>
        <w:tc>
          <w:tcPr>
            <w:tcW w:w="6092" w:type="dxa"/>
          </w:tcPr>
          <w:p w14:paraId="4D847F13" w14:textId="6A383C8E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犹豫，迟疑不决；顾虑，疑虑；</w:t>
            </w:r>
          </w:p>
        </w:tc>
      </w:tr>
      <w:tr w:rsidR="00966B2B" w:rsidRPr="00422153" w14:paraId="6727E853" w14:textId="77777777" w:rsidTr="00966B2B">
        <w:trPr>
          <w:trHeight w:val="680"/>
        </w:trPr>
        <w:tc>
          <w:tcPr>
            <w:tcW w:w="617" w:type="dxa"/>
            <w:vAlign w:val="center"/>
          </w:tcPr>
          <w:p w14:paraId="330B3798" w14:textId="77777777" w:rsidR="00966B2B" w:rsidRPr="00422153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422153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  <w:r w:rsidRPr="00422153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55" w:type="dxa"/>
            <w:vAlign w:val="center"/>
          </w:tcPr>
          <w:p w14:paraId="50609743" w14:textId="5D4F078E" w:rsidR="00966B2B" w:rsidRPr="00966B2B" w:rsidRDefault="00966B2B" w:rsidP="00966B2B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微软雅黑" w:hAnsi="Arial" w:hint="eastAsia"/>
                <w:b/>
                <w:bCs/>
                <w:color w:val="000000" w:themeColor="text1"/>
                <w:sz w:val="28"/>
                <w:szCs w:val="21"/>
              </w:rPr>
              <w:t>theatre</w:t>
            </w:r>
          </w:p>
        </w:tc>
        <w:tc>
          <w:tcPr>
            <w:tcW w:w="1418" w:type="dxa"/>
          </w:tcPr>
          <w:p w14:paraId="6D7CAEA5" w14:textId="1FC91549" w:rsidR="00966B2B" w:rsidRPr="00966B2B" w:rsidRDefault="00966B2B" w:rsidP="00966B2B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Arial" w:eastAsia="PingFang SC" w:hAnsi="Arial" w:cs="Arial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6092" w:type="dxa"/>
          </w:tcPr>
          <w:p w14:paraId="6344F2EA" w14:textId="483AF7EF" w:rsidR="00966B2B" w:rsidRPr="00966B2B" w:rsidRDefault="00966B2B" w:rsidP="00966B2B">
            <w:pPr>
              <w:snapToGrid w:val="0"/>
              <w:spacing w:line="5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966B2B">
              <w:rPr>
                <w:rFonts w:ascii="PingFang SC" w:eastAsia="PingFang SC" w:hAnsi="Arial" w:cs="PingFang SC" w:hint="eastAsia"/>
                <w:color w:val="000000" w:themeColor="text1"/>
                <w:kern w:val="0"/>
                <w:sz w:val="28"/>
                <w:szCs w:val="28"/>
              </w:rPr>
              <w:t>戏院，剧场；戏剧工作，剧作，演出；</w:t>
            </w:r>
          </w:p>
        </w:tc>
      </w:tr>
    </w:tbl>
    <w:p w14:paraId="6685EC9E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3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32"/>
        </w:rPr>
        <w:lastRenderedPageBreak/>
        <w:t>▲ likely</w:t>
      </w:r>
    </w:p>
    <w:p w14:paraId="3AD348DC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adj. </w:t>
      </w:r>
      <w:r w:rsidRPr="00422153">
        <w:rPr>
          <w:rFonts w:ascii="Arial" w:eastAsia="微软雅黑" w:hAnsi="Arial" w:cs="宋体"/>
          <w:color w:val="1108FA"/>
          <w:kern w:val="0"/>
          <w:sz w:val="28"/>
          <w:szCs w:val="21"/>
        </w:rPr>
        <w:t>可能的，预料的；有希望的；似乎合适的；仿佛恰当的；</w:t>
      </w:r>
    </w:p>
    <w:p w14:paraId="569EE322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adv. </w:t>
      </w:r>
      <w:r w:rsidRPr="00422153">
        <w:rPr>
          <w:rFonts w:ascii="Arial" w:eastAsia="微软雅黑" w:hAnsi="Arial" w:cs="宋体"/>
          <w:color w:val="1108FA"/>
          <w:kern w:val="0"/>
          <w:sz w:val="28"/>
          <w:szCs w:val="21"/>
        </w:rPr>
        <w:t>可能，或许；</w:t>
      </w:r>
    </w:p>
    <w:p w14:paraId="4777B300" w14:textId="53C4302F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Tickets are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likely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to be expensive.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 xml:space="preserve">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入场券可能很贵。</w:t>
      </w:r>
    </w:p>
    <w:p w14:paraId="561AD72C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as likely as not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很可能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</w:p>
    <w:p w14:paraId="2ADB74CA" w14:textId="7A9029B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He will forget all about it 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as likely as not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. 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他很可能会忘记得干干净净。</w:t>
      </w:r>
    </w:p>
    <w:p w14:paraId="140FD8A1" w14:textId="576937D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Mr Benson will help you, 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as likely as not.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 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布朗先生很有可能会帮助你。</w:t>
      </w:r>
    </w:p>
    <w:p w14:paraId="3EF6491E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not likely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不见得，不会</w:t>
      </w:r>
    </w:p>
    <w:p w14:paraId="3D20D4F6" w14:textId="5D362B3D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eg. I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t's 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not likely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 to rain today. 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今天不会下雨。</w:t>
      </w:r>
    </w:p>
    <w:p w14:paraId="4678BC54" w14:textId="46CAAED4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eg. Fi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nish all this work today?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 not likely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! 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今天把所有的活干完？我看没门儿。</w:t>
      </w:r>
    </w:p>
    <w:p w14:paraId="20DDBE3B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private</w:t>
      </w:r>
    </w:p>
    <w:p w14:paraId="75D79D7F" w14:textId="64AA3B22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adj. </w:t>
      </w:r>
      <w:r w:rsidRPr="00422153">
        <w:rPr>
          <w:rFonts w:ascii="Arial" w:eastAsia="微软雅黑" w:hAnsi="Arial" w:cs="宋体"/>
          <w:color w:val="1108FA"/>
          <w:kern w:val="0"/>
          <w:sz w:val="28"/>
          <w:szCs w:val="21"/>
        </w:rPr>
        <w:t>私有的，私人的；个人的，非官方的；清静的，不受人打扰的；孤僻的；</w:t>
      </w:r>
    </w:p>
    <w:p w14:paraId="6BC1F696" w14:textId="6C38A3BC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eg. It is a </w:t>
      </w:r>
      <w:r w:rsidRPr="00422153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private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car.</w:t>
      </w:r>
      <w:r w:rsidRPr="00422153">
        <w:t xml:space="preserve">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这是一辆私家车。</w:t>
      </w:r>
    </w:p>
    <w:p w14:paraId="0B1DD69A" w14:textId="5E8842DD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eg. He is on a </w:t>
      </w:r>
      <w:r w:rsidRPr="00422153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private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visit to china.</w:t>
      </w:r>
      <w:r w:rsidRPr="00422153">
        <w:t xml:space="preserve">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他正在中国进行私人访问。</w:t>
      </w:r>
    </w:p>
    <w:p w14:paraId="27C6509D" w14:textId="7E0F65EE" w:rsidR="00422153" w:rsidRDefault="00422153" w:rsidP="00422153">
      <w:pPr>
        <w:widowControl/>
        <w:spacing w:line="460" w:lineRule="exact"/>
        <w:jc w:val="left"/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eg. </w:t>
      </w:r>
      <w:r w:rsidRPr="00422153">
        <w:rPr>
          <w:rFonts w:ascii="Arial" w:eastAsia="微软雅黑" w:hAnsi="Arial" w:cs="宋体"/>
          <w:color w:val="FF0000"/>
          <w:kern w:val="0"/>
          <w:sz w:val="28"/>
          <w:szCs w:val="21"/>
        </w:rPr>
        <w:t>P</w:t>
      </w:r>
      <w:r w:rsidRPr="001F3B61">
        <w:rPr>
          <w:rFonts w:ascii="Arial" w:eastAsia="微软雅黑" w:hAnsi="Arial" w:cs="宋体"/>
          <w:color w:val="FF0000"/>
          <w:kern w:val="0"/>
          <w:sz w:val="28"/>
          <w:szCs w:val="21"/>
        </w:rPr>
        <w:t>r</w:t>
      </w:r>
      <w:r w:rsidRPr="00422153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ivate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citizens are not allowed to attend the meeting.</w:t>
      </w:r>
      <w:r w:rsidRPr="00422153">
        <w:t xml:space="preserve"> </w:t>
      </w:r>
    </w:p>
    <w:p w14:paraId="12BE7A09" w14:textId="2FC665EE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ab/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私人公民不允许参加会议。</w:t>
      </w:r>
    </w:p>
    <w:p w14:paraId="305C6591" w14:textId="694128B6" w:rsid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eg. Let's find some </w:t>
      </w:r>
      <w:r w:rsidRPr="00422153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private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spot where we can discuss the matter.</w:t>
      </w:r>
    </w:p>
    <w:p w14:paraId="03C3B260" w14:textId="7618F101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ab/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让我们找个私人场所讨论这件事。</w:t>
      </w:r>
    </w:p>
    <w:p w14:paraId="63B12B4A" w14:textId="74351AA5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eg. He is a very </w:t>
      </w:r>
      <w:r w:rsidRPr="00422153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private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person.</w:t>
      </w:r>
      <w:r w:rsidRPr="00422153">
        <w:t xml:space="preserve">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他是一个非常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>孤僻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的人。</w:t>
      </w:r>
    </w:p>
    <w:p w14:paraId="1ED697E4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 privacy n.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隐私，私密，不受公众干扰的状态；</w:t>
      </w:r>
    </w:p>
    <w:p w14:paraId="298DCFC9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 privatize v.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使私有化，将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...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私营化</w:t>
      </w:r>
    </w:p>
    <w:p w14:paraId="40691036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grasp</w:t>
      </w:r>
    </w:p>
    <w:p w14:paraId="199FB851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vt/n. </w:t>
      </w:r>
      <w:r w:rsidRPr="00422153">
        <w:rPr>
          <w:rFonts w:ascii="Arial" w:eastAsia="微软雅黑" w:hAnsi="Arial" w:cs="Arial"/>
          <w:color w:val="1108FA"/>
          <w:kern w:val="0"/>
          <w:sz w:val="28"/>
          <w:szCs w:val="21"/>
        </w:rPr>
        <w:t>抓紧，抓牢；抓住，利用</w:t>
      </w:r>
      <w:r w:rsidRPr="00422153">
        <w:rPr>
          <w:rFonts w:ascii="Arial" w:eastAsia="微软雅黑" w:hAnsi="Arial" w:cs="Arial"/>
          <w:color w:val="1108FA"/>
          <w:kern w:val="0"/>
          <w:sz w:val="28"/>
          <w:szCs w:val="21"/>
        </w:rPr>
        <w:t>(</w:t>
      </w:r>
      <w:r w:rsidRPr="00422153">
        <w:rPr>
          <w:rFonts w:ascii="Arial" w:eastAsia="微软雅黑" w:hAnsi="Arial" w:cs="Arial"/>
          <w:color w:val="1108FA"/>
          <w:kern w:val="0"/>
          <w:sz w:val="28"/>
          <w:szCs w:val="21"/>
        </w:rPr>
        <w:t>机会</w:t>
      </w:r>
      <w:r w:rsidRPr="00422153">
        <w:rPr>
          <w:rFonts w:ascii="Arial" w:eastAsia="微软雅黑" w:hAnsi="Arial" w:cs="Arial"/>
          <w:color w:val="1108FA"/>
          <w:kern w:val="0"/>
          <w:sz w:val="28"/>
          <w:szCs w:val="21"/>
        </w:rPr>
        <w:t>)</w:t>
      </w:r>
      <w:r w:rsidRPr="00422153">
        <w:rPr>
          <w:rFonts w:ascii="Arial" w:eastAsia="微软雅黑" w:hAnsi="Arial" w:cs="Arial"/>
          <w:color w:val="1108FA"/>
          <w:kern w:val="0"/>
          <w:sz w:val="28"/>
          <w:szCs w:val="21"/>
        </w:rPr>
        <w:t>；理解，领会，明白；</w:t>
      </w:r>
    </w:p>
    <w:p w14:paraId="1F6EC6F5" w14:textId="0252DE72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He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grasped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me firmly by the arm.</w:t>
      </w:r>
      <w:r w:rsidRPr="00422153">
        <w:t xml:space="preserve">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他紧紧抓住我的手臂。</w:t>
      </w:r>
    </w:p>
    <w:p w14:paraId="77D35C13" w14:textId="59AF84E0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Grasp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your chances while you can.</w:t>
      </w:r>
      <w:r w:rsidRPr="00422153">
        <w:t xml:space="preserve">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尽可能抓住机会。</w:t>
      </w:r>
    </w:p>
    <w:p w14:paraId="02803227" w14:textId="521235C6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I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grasped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the main points of the speech.</w:t>
      </w:r>
      <w:r w:rsidRPr="00422153">
        <w:t xml:space="preserve">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我抓住了演讲的要点。</w:t>
      </w:r>
    </w:p>
    <w:p w14:paraId="0B10AF5A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grasp at sth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试图抓住，设法抓住</w:t>
      </w:r>
    </w:p>
    <w:p w14:paraId="1A23D77B" w14:textId="2AC3968A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He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grasped at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the rope but missed it.</w:t>
      </w:r>
      <w:r w:rsidRPr="00422153">
        <w:t xml:space="preserve">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他抓住绳子，但没抓住。</w:t>
      </w:r>
    </w:p>
    <w:p w14:paraId="6C0E549A" w14:textId="2C546B16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He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grasped at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the opportunity.</w:t>
      </w:r>
      <w:r w:rsidRPr="00422153">
        <w:t xml:space="preserve">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他抓住了机会。</w:t>
      </w:r>
    </w:p>
    <w:p w14:paraId="7CD07B1C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in/beyond the grasp of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受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(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不受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)...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的控制</w:t>
      </w:r>
    </w:p>
    <w:p w14:paraId="650FDDA0" w14:textId="0A4AFF8C" w:rsid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eg. They had fled to America, and were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 beyond the grasp of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their enemies.</w:t>
      </w:r>
    </w:p>
    <w:p w14:paraId="7A3A60FE" w14:textId="0C0E5C88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lastRenderedPageBreak/>
        <w:t>他们逃到了美国，敌人无法控制他们。</w:t>
      </w:r>
    </w:p>
    <w:p w14:paraId="2CB63817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grasping adj.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贪婪的</w:t>
      </w:r>
    </w:p>
    <w:p w14:paraId="65929296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▲ </w:t>
      </w:r>
      <w:bookmarkStart w:id="0" w:name="OLE_LINK1"/>
      <w:bookmarkStart w:id="1" w:name="OLE_LINK2"/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perfect </w:t>
      </w:r>
      <w:bookmarkEnd w:id="0"/>
      <w:bookmarkEnd w:id="1"/>
    </w:p>
    <w:p w14:paraId="430E623A" w14:textId="37D39D5D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</w:rPr>
        <w:t xml:space="preserve">adj. 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完美的；完整的；理想的，最佳的；绝对的，十足的，完全的；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[ˈpɜːfɪkt</w:t>
      </w:r>
      <w:r>
        <w:rPr>
          <w:rFonts w:ascii="Arial" w:eastAsia="微软雅黑" w:hAnsi="Arial" w:cs="宋体"/>
          <w:color w:val="1108FA"/>
          <w:kern w:val="0"/>
          <w:sz w:val="28"/>
        </w:rPr>
        <w:t>]</w:t>
      </w:r>
    </w:p>
    <w:p w14:paraId="19DB2DD4" w14:textId="509EECBB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</w:rPr>
        <w:t xml:space="preserve">vt. 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使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...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完美</w:t>
      </w:r>
      <w:r>
        <w:rPr>
          <w:rFonts w:ascii="Arial" w:eastAsia="微软雅黑" w:hAnsi="Arial" w:cs="宋体" w:hint="eastAsia"/>
          <w:color w:val="1108FA"/>
          <w:kern w:val="0"/>
          <w:sz w:val="28"/>
        </w:rPr>
        <w:t>；</w:t>
      </w:r>
      <w:r>
        <w:rPr>
          <w:rFonts w:ascii="Arial" w:eastAsia="微软雅黑" w:hAnsi="Arial" w:cs="宋体" w:hint="eastAsia"/>
          <w:color w:val="1108FA"/>
          <w:kern w:val="0"/>
          <w:sz w:val="28"/>
        </w:rPr>
        <w:t>[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pəˈfekt</w:t>
      </w:r>
      <w:r>
        <w:rPr>
          <w:rFonts w:ascii="Arial" w:eastAsia="微软雅黑" w:hAnsi="Arial" w:cs="宋体"/>
          <w:color w:val="1108FA"/>
          <w:kern w:val="0"/>
          <w:sz w:val="28"/>
        </w:rPr>
        <w:t>]</w:t>
      </w:r>
    </w:p>
    <w:p w14:paraId="0879E0EE" w14:textId="1F680691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He has a </w:t>
      </w:r>
      <w:r w:rsidRPr="00422153">
        <w:rPr>
          <w:rFonts w:ascii="Arial" w:eastAsia="微软雅黑" w:hAnsi="Arial" w:cs="宋体"/>
          <w:color w:val="FF0000"/>
          <w:kern w:val="0"/>
          <w:sz w:val="28"/>
        </w:rPr>
        <w:t xml:space="preserve">perfect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set of teeth.</w:t>
      </w:r>
      <w:r w:rsidRPr="00422153">
        <w:t xml:space="preserve">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他有一副完美的牙齿。</w:t>
      </w:r>
    </w:p>
    <w:p w14:paraId="46B6C5CE" w14:textId="1ECCDF39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You are a </w:t>
      </w:r>
      <w:r w:rsidRPr="00422153">
        <w:rPr>
          <w:rFonts w:ascii="Arial" w:eastAsia="微软雅黑" w:hAnsi="Arial" w:cs="宋体"/>
          <w:color w:val="FF0000"/>
          <w:kern w:val="0"/>
          <w:sz w:val="28"/>
        </w:rPr>
        <w:t xml:space="preserve">perfect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fool.</w:t>
      </w:r>
      <w:r w:rsidRPr="00422153">
        <w:t xml:space="preserve">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你真是个十足的傻瓜。</w:t>
      </w:r>
    </w:p>
    <w:p w14:paraId="6CCF4447" w14:textId="349C47ED" w:rsid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You need to </w:t>
      </w:r>
      <w:r w:rsidRPr="00422153">
        <w:rPr>
          <w:rFonts w:ascii="Arial" w:eastAsia="微软雅黑" w:hAnsi="Arial" w:cs="宋体"/>
          <w:color w:val="FF0000"/>
          <w:kern w:val="0"/>
          <w:sz w:val="28"/>
        </w:rPr>
        <w:t xml:space="preserve">perfect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your English before going to work in the USA.</w:t>
      </w:r>
    </w:p>
    <w:p w14:paraId="6A802E1B" w14:textId="02C8571A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ab/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在去美国工作之前，你需要把英语学好。</w:t>
      </w:r>
    </w:p>
    <w:p w14:paraId="667B4CD4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bring sth to perfection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使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...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完美</w:t>
      </w:r>
    </w:p>
    <w:p w14:paraId="233F56BB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aim at/for perfect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为了完美</w:t>
      </w:r>
    </w:p>
    <w:p w14:paraId="4FEF051F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arrange</w:t>
      </w:r>
    </w:p>
    <w:p w14:paraId="1FA45127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v. </w:t>
      </w:r>
      <w:r w:rsidRPr="00422153">
        <w:rPr>
          <w:rFonts w:ascii="Arial" w:eastAsia="微软雅黑" w:hAnsi="Arial" w:cs="Arial"/>
          <w:color w:val="1108FA"/>
          <w:kern w:val="0"/>
          <w:sz w:val="28"/>
          <w:szCs w:val="21"/>
        </w:rPr>
        <w:t>整理，布置；安排，筹备；商定，谈妥；谱写，改编（乐趣）；</w:t>
      </w:r>
    </w:p>
    <w:p w14:paraId="7DCA054E" w14:textId="0C571C86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He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arranged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the flowers well.</w:t>
      </w:r>
      <w:r w:rsidRPr="00422153">
        <w:t xml:space="preserve">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他把花布置得很好。</w:t>
      </w:r>
    </w:p>
    <w:p w14:paraId="63593B28" w14:textId="77777777" w:rsidR="00422153" w:rsidRDefault="00422153" w:rsidP="00422153">
      <w:pPr>
        <w:widowControl/>
        <w:spacing w:line="460" w:lineRule="exact"/>
        <w:jc w:val="left"/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Before going away he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arranged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his bussiness affairs.</w:t>
      </w:r>
      <w:r w:rsidRPr="00422153">
        <w:t xml:space="preserve"> </w:t>
      </w:r>
    </w:p>
    <w:p w14:paraId="4A3A6DC2" w14:textId="713F5E72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tab/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在离开之前，他安排好了他的商务。</w:t>
      </w:r>
    </w:p>
    <w:p w14:paraId="3E917F06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I've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arranged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to see him on Friday morning.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我已安排好星期五上午见他。</w:t>
      </w:r>
    </w:p>
    <w:p w14:paraId="6EC2D0F5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The songs were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arranged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by another well-known bass player, Ron Carter.</w:t>
      </w:r>
    </w:p>
    <w:p w14:paraId="42D747A8" w14:textId="77777777" w:rsidR="00422153" w:rsidRPr="00422153" w:rsidRDefault="00422153" w:rsidP="00422153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另一位著名的低音提琴演奏家罗恩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·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卡特改编了这些歌曲。</w:t>
      </w:r>
    </w:p>
    <w:p w14:paraId="57E4CD39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be home to</w:t>
      </w:r>
    </w:p>
    <w:p w14:paraId="7FA1F1B3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</w:rPr>
        <w:t xml:space="preserve">phr. 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是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...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的家园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(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栖息地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)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，为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...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的所在地；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 xml:space="preserve">= be the home of </w:t>
      </w:r>
    </w:p>
    <w:p w14:paraId="02C252BF" w14:textId="0F920ED6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eg. India</w:t>
      </w:r>
      <w:r w:rsidRPr="00422153">
        <w:rPr>
          <w:rFonts w:ascii="Arial" w:eastAsia="微软雅黑" w:hAnsi="Arial" w:cs="宋体"/>
          <w:color w:val="FF0000"/>
          <w:kern w:val="0"/>
          <w:sz w:val="28"/>
        </w:rPr>
        <w:t xml:space="preserve"> is home to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elephants and tigers.</w:t>
      </w:r>
      <w:r w:rsidRPr="00422153">
        <w:t xml:space="preserve">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印度是大象和老虎的家园</w:t>
      </w:r>
    </w:p>
    <w:p w14:paraId="73ED2075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set up</w:t>
      </w:r>
    </w:p>
    <w:p w14:paraId="6B0315C0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</w:rPr>
        <w:t xml:space="preserve">phrv. 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建立，设置，创建；安装，装配；引起，造成；</w:t>
      </w:r>
    </w:p>
    <w:p w14:paraId="70665138" w14:textId="662594BF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They </w:t>
      </w:r>
      <w:r w:rsidRPr="00422153">
        <w:rPr>
          <w:rFonts w:ascii="Arial" w:eastAsia="微软雅黑" w:hAnsi="Arial" w:cs="宋体"/>
          <w:color w:val="FF0000"/>
          <w:kern w:val="0"/>
          <w:sz w:val="28"/>
        </w:rPr>
        <w:t>set up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some stones as landmarks.</w:t>
      </w:r>
      <w:r w:rsidRPr="00422153">
        <w:t xml:space="preserve">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他们设置了一些石头作为地标。</w:t>
      </w:r>
    </w:p>
    <w:p w14:paraId="2046D5E5" w14:textId="32526F30" w:rsid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The government has </w:t>
      </w:r>
      <w:r w:rsidRPr="00422153">
        <w:rPr>
          <w:rFonts w:ascii="Arial" w:eastAsia="微软雅黑" w:hAnsi="Arial" w:cs="宋体"/>
          <w:color w:val="FF0000"/>
          <w:kern w:val="0"/>
          <w:sz w:val="28"/>
        </w:rPr>
        <w:t>set up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a </w:t>
      </w:r>
      <w:r w:rsidR="001606B7" w:rsidRPr="00422153">
        <w:rPr>
          <w:rFonts w:ascii="Arial" w:eastAsia="微软雅黑" w:hAnsi="Arial" w:cs="宋体"/>
          <w:color w:val="000000" w:themeColor="text1"/>
          <w:kern w:val="0"/>
          <w:sz w:val="28"/>
        </w:rPr>
        <w:t>committe</w:t>
      </w:r>
      <w:r w:rsidR="001606B7">
        <w:rPr>
          <w:rFonts w:ascii="Arial" w:eastAsia="微软雅黑" w:hAnsi="Arial" w:cs="宋体"/>
          <w:color w:val="000000" w:themeColor="text1"/>
          <w:kern w:val="0"/>
          <w:sz w:val="28"/>
        </w:rPr>
        <w:t>e</w:t>
      </w:r>
      <w:r w:rsidR="001606B7"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to examine the fishing industry.</w:t>
      </w:r>
    </w:p>
    <w:p w14:paraId="7F0CC9CC" w14:textId="3B1D274C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ab/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政府成立了一个委员会来审查渔业。</w:t>
      </w:r>
    </w:p>
    <w:p w14:paraId="7D29CA69" w14:textId="77777777" w:rsidR="001F3B61" w:rsidRDefault="00422153" w:rsidP="00422153">
      <w:pPr>
        <w:widowControl/>
        <w:spacing w:line="460" w:lineRule="exact"/>
        <w:jc w:val="left"/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This wet weather </w:t>
      </w:r>
      <w:r w:rsidRPr="00422153">
        <w:rPr>
          <w:rFonts w:ascii="Arial" w:eastAsia="微软雅黑" w:hAnsi="Arial" w:cs="宋体"/>
          <w:color w:val="FF0000"/>
          <w:kern w:val="0"/>
          <w:sz w:val="28"/>
        </w:rPr>
        <w:t xml:space="preserve">sets up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the ache in my old wound.</w:t>
      </w:r>
      <w:r w:rsidR="001F3B61" w:rsidRPr="001F3B61">
        <w:t xml:space="preserve"> </w:t>
      </w:r>
    </w:p>
    <w:p w14:paraId="5888721B" w14:textId="474725EA" w:rsidR="00422153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tab/>
      </w:r>
      <w:r w:rsidRPr="001F3B61">
        <w:rPr>
          <w:rFonts w:ascii="Arial" w:eastAsia="微软雅黑" w:hAnsi="Arial" w:cs="宋体"/>
          <w:color w:val="000000" w:themeColor="text1"/>
          <w:kern w:val="0"/>
          <w:sz w:val="28"/>
        </w:rPr>
        <w:t>这种潮湿的天气使我的旧伤口疼痛。</w:t>
      </w:r>
    </w:p>
    <w:p w14:paraId="058E4D54" w14:textId="0F8660F2" w:rsid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set up a example to sb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为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...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树立榜样</w:t>
      </w:r>
    </w:p>
    <w:p w14:paraId="3141DCB6" w14:textId="77777777" w:rsidR="001F3B61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</w:p>
    <w:p w14:paraId="3F3948FC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lastRenderedPageBreak/>
        <w:t>▲ set foot in</w:t>
      </w:r>
    </w:p>
    <w:p w14:paraId="13B1D19A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</w:rPr>
        <w:t xml:space="preserve">phr. 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进入，踏进；</w:t>
      </w:r>
    </w:p>
    <w:p w14:paraId="27C2C38F" w14:textId="55699642" w:rsid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eg. He left his parents,</w:t>
      </w:r>
      <w:r w:rsidR="001F3B61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determined never to </w:t>
      </w:r>
      <w:r w:rsidRPr="00422153">
        <w:rPr>
          <w:rFonts w:ascii="Arial" w:eastAsia="微软雅黑" w:hAnsi="Arial" w:cs="宋体"/>
          <w:color w:val="FF0000"/>
          <w:kern w:val="0"/>
          <w:sz w:val="28"/>
        </w:rPr>
        <w:t>set foot in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that house.</w:t>
      </w:r>
    </w:p>
    <w:p w14:paraId="4EB63E4A" w14:textId="44910560" w:rsidR="001F3B61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ab/>
      </w:r>
      <w:r w:rsidRPr="001F3B61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离开了父母，决心永远不要踏进那所房子。</w:t>
      </w:r>
    </w:p>
    <w:p w14:paraId="75D50AC8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set foot on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踏上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set food out of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迈出，踏出</w:t>
      </w:r>
    </w:p>
    <w:p w14:paraId="1E3B7168" w14:textId="7298938F" w:rsidR="001F3B61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No man has ever </w:t>
      </w:r>
      <w:r w:rsidRPr="00422153">
        <w:rPr>
          <w:rFonts w:ascii="Arial" w:eastAsia="微软雅黑" w:hAnsi="Arial" w:cs="宋体"/>
          <w:color w:val="FF0000"/>
          <w:kern w:val="0"/>
          <w:sz w:val="28"/>
        </w:rPr>
        <w:t>set foot on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the lonely island.</w:t>
      </w:r>
      <w:r w:rsidR="001F3B61">
        <w:rPr>
          <w:rFonts w:ascii="Arial" w:eastAsia="微软雅黑" w:hAnsi="Arial" w:cs="宋体" w:hint="eastAsia"/>
          <w:color w:val="000000" w:themeColor="text1"/>
          <w:kern w:val="0"/>
          <w:sz w:val="28"/>
        </w:rPr>
        <w:t xml:space="preserve"> </w:t>
      </w:r>
      <w:r w:rsidR="001F3B61" w:rsidRPr="001F3B61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从来没有人踏上过这个孤岛。</w:t>
      </w:r>
    </w:p>
    <w:p w14:paraId="192A6ABF" w14:textId="4DCFDABA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She told the boy not to </w:t>
      </w:r>
      <w:r w:rsidRPr="00422153">
        <w:rPr>
          <w:rFonts w:ascii="Arial" w:eastAsia="微软雅黑" w:hAnsi="Arial" w:cs="宋体"/>
          <w:color w:val="FF0000"/>
          <w:kern w:val="0"/>
          <w:sz w:val="28"/>
        </w:rPr>
        <w:t xml:space="preserve">set foot out of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the house.</w:t>
      </w:r>
      <w:r w:rsidR="001F3B61" w:rsidRPr="001F3B61">
        <w:t xml:space="preserve"> </w:t>
      </w:r>
      <w:r w:rsidR="001F3B61" w:rsidRPr="001F3B61">
        <w:rPr>
          <w:rFonts w:ascii="Arial" w:eastAsia="微软雅黑" w:hAnsi="Arial" w:cs="宋体"/>
          <w:color w:val="000000" w:themeColor="text1"/>
          <w:kern w:val="0"/>
          <w:sz w:val="28"/>
        </w:rPr>
        <w:t>她告诉男孩不要走出房子。</w:t>
      </w:r>
    </w:p>
    <w:p w14:paraId="0B4DDF48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put forward</w:t>
      </w:r>
    </w:p>
    <w:p w14:paraId="457B81FB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</w:rPr>
        <w:t xml:space="preserve">phrv. 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提出，建议，推荐；拨快；提前；</w:t>
      </w:r>
    </w:p>
    <w:p w14:paraId="2E365632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</w:rPr>
        <w:t xml:space="preserve">eg. He has </w:t>
      </w:r>
      <w:r w:rsidRPr="00422153">
        <w:rPr>
          <w:rFonts w:ascii="Arial" w:eastAsia="微软雅黑" w:hAnsi="Arial" w:cs="Arial"/>
          <w:color w:val="FF0000"/>
          <w:kern w:val="0"/>
          <w:sz w:val="28"/>
        </w:rPr>
        <w:t>put forward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</w:rPr>
        <w:t xml:space="preserve"> new peace proposals.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</w:rPr>
        <w:t>他提出了新的和平建议。</w:t>
      </w:r>
    </w:p>
    <w:p w14:paraId="75959819" w14:textId="28E1E01B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</w:rPr>
        <w:t xml:space="preserve">eg. </w:t>
      </w:r>
      <w:r w:rsidRPr="00422153">
        <w:rPr>
          <w:rFonts w:ascii="Arial" w:eastAsia="微软雅黑" w:hAnsi="Arial" w:cs="Arial"/>
          <w:color w:val="FF0000"/>
          <w:kern w:val="0"/>
          <w:sz w:val="28"/>
        </w:rPr>
        <w:t xml:space="preserve">Put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</w:rPr>
        <w:t xml:space="preserve">the clock </w:t>
      </w:r>
      <w:r w:rsidRPr="00422153">
        <w:rPr>
          <w:rFonts w:ascii="Arial" w:eastAsia="微软雅黑" w:hAnsi="Arial" w:cs="Arial"/>
          <w:color w:val="FF0000"/>
          <w:kern w:val="0"/>
          <w:sz w:val="28"/>
        </w:rPr>
        <w:t xml:space="preserve">forward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</w:rPr>
        <w:t>by ten minutes.</w:t>
      </w:r>
      <w:r w:rsidR="001F3B61" w:rsidRPr="001F3B61">
        <w:t xml:space="preserve"> </w:t>
      </w:r>
      <w:r w:rsidR="001F3B61" w:rsidRPr="001F3B61">
        <w:rPr>
          <w:rFonts w:ascii="Arial" w:eastAsia="微软雅黑" w:hAnsi="Arial" w:cs="Arial"/>
          <w:color w:val="000000" w:themeColor="text1"/>
          <w:kern w:val="0"/>
          <w:sz w:val="28"/>
        </w:rPr>
        <w:t>把钟往前拨十分钟。</w:t>
      </w:r>
    </w:p>
    <w:p w14:paraId="4788BEE5" w14:textId="0F97450E" w:rsidR="001F3B61" w:rsidRDefault="00422153" w:rsidP="00422153">
      <w:pPr>
        <w:widowControl/>
        <w:spacing w:line="460" w:lineRule="exact"/>
        <w:jc w:val="left"/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</w:rPr>
        <w:t xml:space="preserve">eg. They </w:t>
      </w:r>
      <w:r w:rsidRPr="00422153">
        <w:rPr>
          <w:rFonts w:ascii="Arial" w:eastAsia="微软雅黑" w:hAnsi="Arial" w:cs="Arial"/>
          <w:color w:val="FF0000"/>
          <w:kern w:val="0"/>
          <w:sz w:val="28"/>
        </w:rPr>
        <w:t>put forward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</w:rPr>
        <w:t xml:space="preserve"> the date of </w:t>
      </w:r>
      <w:r w:rsidR="001F3B61">
        <w:rPr>
          <w:rFonts w:ascii="Arial" w:eastAsia="微软雅黑" w:hAnsi="Arial" w:cs="Arial"/>
          <w:color w:val="000000" w:themeColor="text1"/>
          <w:kern w:val="0"/>
          <w:sz w:val="28"/>
        </w:rPr>
        <w:t xml:space="preserve">the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</w:rPr>
        <w:t>wedding by one week.</w:t>
      </w:r>
      <w:r w:rsidR="001F3B61" w:rsidRPr="001F3B61">
        <w:t xml:space="preserve"> </w:t>
      </w:r>
    </w:p>
    <w:p w14:paraId="06F8F26B" w14:textId="64102ABC" w:rsidR="00422153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tab/>
      </w:r>
      <w:r w:rsidRPr="001F3B61">
        <w:rPr>
          <w:rFonts w:ascii="Arial" w:eastAsia="微软雅黑" w:hAnsi="Arial" w:cs="Arial"/>
          <w:color w:val="000000" w:themeColor="text1"/>
          <w:kern w:val="0"/>
          <w:sz w:val="28"/>
        </w:rPr>
        <w:t>他们把婚礼日期提前了一周。</w:t>
      </w:r>
    </w:p>
    <w:p w14:paraId="1778A5C0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break through</w:t>
      </w:r>
    </w:p>
    <w:p w14:paraId="0A7B770B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</w:rPr>
        <w:t xml:space="preserve">phrv. 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强行穿过，突破；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(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太阳，月亮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)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冲破（云层）；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(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克服困难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)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取得突破；</w:t>
      </w:r>
    </w:p>
    <w:p w14:paraId="460974FC" w14:textId="77777777" w:rsidR="001F3B61" w:rsidRDefault="001F3B61" w:rsidP="00422153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bookmarkStart w:id="2" w:name="OLE_LINK23"/>
      <w:bookmarkStart w:id="3" w:name="OLE_LINK24"/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Protesters </w:t>
      </w:r>
      <w:bookmarkEnd w:id="2"/>
      <w:bookmarkEnd w:id="3"/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tried to </w:t>
      </w:r>
      <w:r w:rsidR="00422153"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break through</w:t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a police </w:t>
      </w:r>
      <w:bookmarkStart w:id="4" w:name="OLE_LINK25"/>
      <w:bookmarkStart w:id="5" w:name="OLE_LINK26"/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cordon</w:t>
      </w:r>
      <w:bookmarkEnd w:id="4"/>
      <w:bookmarkEnd w:id="5"/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. </w:t>
      </w:r>
    </w:p>
    <w:p w14:paraId="3D928EA1" w14:textId="73D9BA91" w:rsidR="00422153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抗议者们试图冲破警察的封锁线。</w:t>
      </w:r>
    </w:p>
    <w:p w14:paraId="3A7681B8" w14:textId="6E4B4719" w:rsidR="00422153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 sun </w:t>
      </w:r>
      <w:r w:rsidR="00422153"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broke though </w:t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at last in the afternoon.</w:t>
      </w:r>
      <w:r w:rsidRPr="001F3B61">
        <w:t xml:space="preserve"> </w:t>
      </w:r>
      <w:r w:rsidRPr="001F3B61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下午太阳终于出来了。</w:t>
      </w:r>
    </w:p>
    <w:p w14:paraId="00FDE51F" w14:textId="77777777" w:rsidR="001F3B61" w:rsidRDefault="001F3B61" w:rsidP="00422153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There is still scope for new writers to </w:t>
      </w:r>
      <w:r w:rsidR="00422153"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break through</w:t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. </w:t>
      </w:r>
    </w:p>
    <w:p w14:paraId="6F5B3167" w14:textId="274B9A26" w:rsidR="00422153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仍有一些领域需要新作家们去开拓。</w:t>
      </w:r>
    </w:p>
    <w:p w14:paraId="18833A26" w14:textId="4A6A0EAD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aim</w:t>
      </w:r>
      <w:r w:rsidR="001F3B61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 at</w:t>
      </w:r>
    </w:p>
    <w:p w14:paraId="7D5A95D9" w14:textId="7CD116FB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  <w:szCs w:val="27"/>
        </w:rPr>
        <w:t>v/n</w:t>
      </w:r>
      <w:r w:rsidR="00966B2B">
        <w:rPr>
          <w:rFonts w:ascii="Arial" w:eastAsia="微软雅黑" w:hAnsi="Arial" w:cs="宋体"/>
          <w:color w:val="1108FA"/>
          <w:kern w:val="0"/>
          <w:sz w:val="28"/>
          <w:szCs w:val="27"/>
        </w:rPr>
        <w:t>.</w:t>
      </w:r>
      <w:r w:rsidRPr="00422153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 </w:t>
      </w:r>
      <w:r w:rsidR="001F3B61">
        <w:rPr>
          <w:rFonts w:ascii="Arial" w:eastAsia="微软雅黑" w:hAnsi="Arial" w:cs="宋体" w:hint="eastAsia"/>
          <w:color w:val="1108FA"/>
          <w:kern w:val="0"/>
          <w:sz w:val="28"/>
          <w:szCs w:val="27"/>
        </w:rPr>
        <w:t>瞄准，</w:t>
      </w:r>
      <w:r w:rsidR="001F3B61" w:rsidRPr="001F3B61">
        <w:rPr>
          <w:rFonts w:ascii="Arial" w:eastAsia="微软雅黑" w:hAnsi="Arial" w:cs="宋体"/>
          <w:color w:val="1108FA"/>
          <w:kern w:val="0"/>
          <w:sz w:val="28"/>
          <w:szCs w:val="27"/>
        </w:rPr>
        <w:t>针对；目的在于</w:t>
      </w:r>
      <w:r w:rsidRPr="00422153">
        <w:rPr>
          <w:rFonts w:ascii="Arial" w:eastAsia="微软雅黑" w:hAnsi="Arial" w:cs="Arial"/>
          <w:color w:val="1108FA"/>
          <w:kern w:val="0"/>
          <w:sz w:val="28"/>
          <w:szCs w:val="21"/>
        </w:rPr>
        <w:t>；</w:t>
      </w:r>
    </w:p>
    <w:p w14:paraId="1733A211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The gun was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aimed at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her head.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枪瞄准了她的头。</w:t>
      </w:r>
    </w:p>
    <w:p w14:paraId="4013DCD3" w14:textId="77777777" w:rsidR="001F3B61" w:rsidRDefault="00422153" w:rsidP="00422153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I was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aiming at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the tree but hit the car by mistake. </w:t>
      </w:r>
    </w:p>
    <w:p w14:paraId="32DD1FF2" w14:textId="550B6CD8" w:rsidR="00422153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我对准树射击，不料误中了汽车。</w:t>
      </w:r>
    </w:p>
    <w:p w14:paraId="7CA6088B" w14:textId="77777777" w:rsidR="001F3B61" w:rsidRDefault="00422153" w:rsidP="00422153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bookmarkStart w:id="6" w:name="OLE_LINK27"/>
      <w:bookmarkStart w:id="7" w:name="OLE_LINK28"/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These measures are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aimed at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preventing violent crime. </w:t>
      </w:r>
    </w:p>
    <w:p w14:paraId="681F6279" w14:textId="08A2C59E" w:rsidR="00422153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这些措施旨在防止暴力犯罪。</w:t>
      </w:r>
    </w:p>
    <w:bookmarkEnd w:id="6"/>
    <w:bookmarkEnd w:id="7"/>
    <w:p w14:paraId="1711BAD0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The book is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aimed at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very young children.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这本书的对象是幼童。</w:t>
      </w:r>
    </w:p>
    <w:p w14:paraId="4E38D526" w14:textId="77777777" w:rsidR="001F3B61" w:rsidRDefault="00422153" w:rsidP="00422153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 The government is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aiming at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a 50% reduction in unemployment. </w:t>
      </w:r>
    </w:p>
    <w:p w14:paraId="1E3884E6" w14:textId="78F287D3" w:rsid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政府正力争减少</w:t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50%</w:t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的失业人数</w:t>
      </w:r>
    </w:p>
    <w:p w14:paraId="0B519999" w14:textId="77777777" w:rsidR="001F3B61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</w:p>
    <w:p w14:paraId="794F1C08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lastRenderedPageBreak/>
        <w:t>▲ give rise to</w:t>
      </w:r>
    </w:p>
    <w:p w14:paraId="6AF34CC0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phrv. </w:t>
      </w:r>
      <w:r w:rsidRPr="00422153">
        <w:rPr>
          <w:rFonts w:ascii="Arial" w:eastAsia="微软雅黑" w:hAnsi="Arial" w:cs="宋体"/>
          <w:color w:val="1108FA"/>
          <w:kern w:val="0"/>
          <w:sz w:val="28"/>
          <w:szCs w:val="27"/>
        </w:rPr>
        <w:t>造成，引起，导致；</w:t>
      </w:r>
    </w:p>
    <w:p w14:paraId="3BE367DE" w14:textId="12A98C14" w:rsidR="001F3B61" w:rsidRDefault="00422153" w:rsidP="00422153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eg. These bad condition</w:t>
      </w:r>
      <w:r w:rsidR="001F3B61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s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 have 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give</w:t>
      </w:r>
      <w:r w:rsidR="001F3B61" w:rsidRPr="001F3B61">
        <w:rPr>
          <w:rFonts w:ascii="Arial" w:eastAsia="微软雅黑" w:hAnsi="Arial" w:cs="Arial"/>
          <w:color w:val="FF0000"/>
          <w:kern w:val="0"/>
          <w:sz w:val="28"/>
          <w:szCs w:val="21"/>
        </w:rPr>
        <w:t>n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 rise to 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a lot of crime.  </w:t>
      </w:r>
    </w:p>
    <w:p w14:paraId="12D446AE" w14:textId="1E147A6E" w:rsidR="00422153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这些恶劣的环境已造成了许多犯罪行为。</w:t>
      </w:r>
    </w:p>
    <w:p w14:paraId="0F199A4A" w14:textId="77777777" w:rsidR="001F3B61" w:rsidRDefault="00422153" w:rsidP="00422153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eg. So many things concurred to 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give rise to 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the problem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。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</w:t>
      </w:r>
    </w:p>
    <w:p w14:paraId="74A84E76" w14:textId="6440BF94" w:rsidR="00422153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许多事情同时发生而导致了这一问题。</w:t>
      </w:r>
    </w:p>
    <w:p w14:paraId="77D6E91E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fiction</w:t>
      </w:r>
    </w:p>
    <w:p w14:paraId="0ABA259A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n. </w:t>
      </w:r>
      <w:r w:rsidRPr="00422153">
        <w:rPr>
          <w:rFonts w:ascii="Arial" w:eastAsia="微软雅黑" w:hAnsi="Arial" w:cs="宋体"/>
          <w:color w:val="1108FA"/>
          <w:kern w:val="0"/>
          <w:sz w:val="28"/>
          <w:szCs w:val="27"/>
        </w:rPr>
        <w:t>小说，虚构的事，想象的事；</w:t>
      </w:r>
    </w:p>
    <w:p w14:paraId="2241489C" w14:textId="35AC10E3" w:rsidR="00422153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historical/romantic </w:t>
      </w:r>
      <w:r w:rsidR="00422153"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fiction </w:t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历史</w:t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/ </w:t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言情小说</w:t>
      </w:r>
    </w:p>
    <w:p w14:paraId="3D8B3CF9" w14:textId="363EB24B" w:rsidR="00422153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For years he managed to keep up the </w:t>
      </w:r>
      <w:r w:rsidR="00422153"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fiction </w:t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that he was not married.</w:t>
      </w:r>
    </w:p>
    <w:p w14:paraId="21AEEE0E" w14:textId="1E4AC941" w:rsidR="00422153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多年来他设法一直给人一种未婚的假象。</w:t>
      </w:r>
    </w:p>
    <w:p w14:paraId="4EEF6182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fictional adj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虚构的，编造的，捏造的；</w:t>
      </w:r>
    </w:p>
    <w:p w14:paraId="507C8A92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belief</w:t>
      </w:r>
    </w:p>
    <w:p w14:paraId="54DCF4C7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n. </w:t>
      </w:r>
      <w:r w:rsidRPr="00422153">
        <w:rPr>
          <w:rFonts w:ascii="Arial" w:eastAsia="微软雅黑" w:hAnsi="Arial" w:cs="Arial"/>
          <w:color w:val="1108FA"/>
          <w:kern w:val="0"/>
          <w:sz w:val="28"/>
          <w:szCs w:val="21"/>
        </w:rPr>
        <w:t>相信，信心；看法，信念；信仰，宗教信仰；</w:t>
      </w:r>
    </w:p>
    <w:p w14:paraId="3BA76C28" w14:textId="13DE767C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I have great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belief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in his ability to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succeed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.</w:t>
      </w:r>
      <w:r w:rsidR="001F3B61" w:rsidRPr="001F3B61">
        <w:t xml:space="preserve"> </w:t>
      </w:r>
      <w:r w:rsidR="001F3B61" w:rsidRPr="001F3B61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我非常相信他有成功的能力</w:t>
      </w:r>
      <w:r w:rsidR="001F3B61">
        <w:rPr>
          <w:rFonts w:ascii="Arial" w:eastAsia="微软雅黑" w:hAnsi="Arial" w:cs="Arial" w:hint="eastAsia"/>
          <w:color w:val="000000" w:themeColor="text1"/>
          <w:kern w:val="0"/>
          <w:sz w:val="28"/>
          <w:szCs w:val="21"/>
        </w:rPr>
        <w:t>。</w:t>
      </w:r>
    </w:p>
    <w:p w14:paraId="20ED09A8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lose one's belief in...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对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…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失去信心</w:t>
      </w:r>
    </w:p>
    <w:p w14:paraId="409844AD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beyond belief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难以置信的，令人难以相信的</w:t>
      </w:r>
    </w:p>
    <w:p w14:paraId="2C8F881A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in the belief that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相信，希望</w:t>
      </w:r>
    </w:p>
    <w:p w14:paraId="19650C76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to the best of one's belief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据我看来，就我看来</w:t>
      </w:r>
    </w:p>
    <w:p w14:paraId="549BDB7D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apply</w:t>
      </w:r>
    </w:p>
    <w:p w14:paraId="7A403554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</w:rPr>
        <w:t xml:space="preserve">v. 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申请，请求；应用，运用；适用于，对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...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有效；</w:t>
      </w:r>
      <w:r w:rsidRPr="00422153">
        <w:rPr>
          <w:rFonts w:ascii="Arial" w:eastAsia="微软雅黑" w:hAnsi="Arial" w:cs="Arial"/>
          <w:color w:val="1108FA"/>
          <w:kern w:val="0"/>
          <w:sz w:val="28"/>
          <w:szCs w:val="21"/>
        </w:rPr>
        <w:t>涂，敷；</w:t>
      </w:r>
    </w:p>
    <w:p w14:paraId="0C4ADF70" w14:textId="7AF91852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to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apply for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a job/passport/grant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申请工作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/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护照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/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拨款</w:t>
      </w:r>
    </w:p>
    <w:p w14:paraId="2F6A9259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The new technology was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applied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to farming.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这项新技术已应用于农业</w:t>
      </w:r>
    </w:p>
    <w:p w14:paraId="68BAC4ED" w14:textId="77777777" w:rsidR="001F3B61" w:rsidRDefault="00422153" w:rsidP="00422153">
      <w:pPr>
        <w:widowControl/>
        <w:spacing w:line="460" w:lineRule="exact"/>
        <w:jc w:val="left"/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What I've said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applies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only to some of you.</w:t>
      </w:r>
      <w:r w:rsidR="001F3B61" w:rsidRPr="001F3B61">
        <w:t xml:space="preserve"> </w:t>
      </w:r>
    </w:p>
    <w:p w14:paraId="267D1ED3" w14:textId="60219D53" w:rsidR="00422153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tab/>
      </w:r>
      <w:r w:rsidRPr="001F3B61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我所说的话只适用于你们中的一些人。</w:t>
      </w:r>
    </w:p>
    <w:p w14:paraId="24CD31B2" w14:textId="77777777" w:rsidR="001F3B61" w:rsidRDefault="00422153" w:rsidP="00422153">
      <w:pPr>
        <w:widowControl/>
        <w:spacing w:line="460" w:lineRule="exact"/>
        <w:jc w:val="left"/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Apply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the cream sparingly to your face and neck. </w:t>
      </w:r>
    </w:p>
    <w:p w14:paraId="29144ADD" w14:textId="6EF8341B" w:rsidR="00422153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ab/>
      </w:r>
      <w:r w:rsidR="00422153"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把乳霜薄薄地抹在脸和脖子上。</w:t>
      </w:r>
    </w:p>
    <w:p w14:paraId="0A88BB55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application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申请，申请书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</w:t>
      </w: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applicance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工具，器械，用具</w:t>
      </w:r>
    </w:p>
    <w:p w14:paraId="3A876473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 applicant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申请人</w:t>
      </w:r>
    </w:p>
    <w:p w14:paraId="77256EEF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28"/>
          <w:szCs w:val="27"/>
        </w:rPr>
        <w:t>▲ aboard</w:t>
      </w:r>
    </w:p>
    <w:p w14:paraId="721DBAE3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</w:rPr>
        <w:t xml:space="preserve">adv/prep. 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在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(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车，船，</w:t>
      </w:r>
      <w:proofErr w:type="gramStart"/>
      <w:r w:rsidRPr="00422153">
        <w:rPr>
          <w:rFonts w:ascii="Arial" w:eastAsia="微软雅黑" w:hAnsi="Arial" w:cs="宋体"/>
          <w:color w:val="1108FA"/>
          <w:kern w:val="0"/>
          <w:sz w:val="28"/>
        </w:rPr>
        <w:t>飞机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)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上</w:t>
      </w:r>
      <w:proofErr w:type="gramEnd"/>
      <w:r w:rsidRPr="00422153">
        <w:rPr>
          <w:rFonts w:ascii="Arial" w:eastAsia="微软雅黑" w:hAnsi="Arial" w:cs="宋体"/>
          <w:color w:val="1108FA"/>
          <w:kern w:val="0"/>
          <w:sz w:val="28"/>
        </w:rPr>
        <w:t>；上（车，船，飞机）；</w:t>
      </w:r>
    </w:p>
    <w:p w14:paraId="79977E3D" w14:textId="079E365F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lastRenderedPageBreak/>
        <w:t xml:space="preserve">eg. Welcome </w:t>
      </w:r>
      <w:r w:rsidRPr="00422153">
        <w:rPr>
          <w:rFonts w:ascii="Arial" w:eastAsia="微软雅黑" w:hAnsi="Arial" w:cs="宋体"/>
          <w:color w:val="FF0000"/>
          <w:kern w:val="0"/>
          <w:sz w:val="28"/>
        </w:rPr>
        <w:t>aboard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.</w:t>
      </w:r>
      <w:r w:rsidR="001F3B61" w:rsidRPr="001F3B61">
        <w:t xml:space="preserve"> </w:t>
      </w:r>
      <w:r w:rsidR="001F3B61" w:rsidRPr="001F3B61">
        <w:rPr>
          <w:rFonts w:ascii="Arial" w:eastAsia="微软雅黑" w:hAnsi="Arial" w:cs="宋体"/>
          <w:color w:val="000000" w:themeColor="text1"/>
          <w:kern w:val="0"/>
          <w:sz w:val="28"/>
        </w:rPr>
        <w:t>欢迎登机。</w:t>
      </w:r>
    </w:p>
    <w:p w14:paraId="43D2DA07" w14:textId="2B1A10F6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They all went </w:t>
      </w:r>
      <w:proofErr w:type="gramStart"/>
      <w:r w:rsidRPr="00422153">
        <w:rPr>
          <w:rFonts w:ascii="Arial" w:eastAsia="微软雅黑" w:hAnsi="Arial" w:cs="宋体"/>
          <w:color w:val="FF0000"/>
          <w:kern w:val="0"/>
          <w:sz w:val="28"/>
        </w:rPr>
        <w:t>aboard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(</w:t>
      </w:r>
      <w:proofErr w:type="gramEnd"/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the ship/bus/train/plane).</w:t>
      </w:r>
      <w:r w:rsidR="001F3B61" w:rsidRPr="001F3B61">
        <w:t xml:space="preserve"> </w:t>
      </w:r>
      <w:r w:rsidR="001F3B61" w:rsidRPr="001F3B61">
        <w:rPr>
          <w:rFonts w:ascii="Arial" w:eastAsia="微软雅黑" w:hAnsi="Arial" w:cs="宋体"/>
          <w:color w:val="000000" w:themeColor="text1"/>
          <w:kern w:val="0"/>
          <w:sz w:val="28"/>
        </w:rPr>
        <w:t>他们都上了船</w:t>
      </w:r>
      <w:r w:rsidR="001F3B61" w:rsidRPr="001F3B61">
        <w:rPr>
          <w:rFonts w:ascii="Arial" w:eastAsia="微软雅黑" w:hAnsi="Arial" w:cs="宋体"/>
          <w:color w:val="000000" w:themeColor="text1"/>
          <w:kern w:val="0"/>
          <w:sz w:val="28"/>
        </w:rPr>
        <w:t>/</w:t>
      </w:r>
      <w:r w:rsidR="001F3B61" w:rsidRPr="001F3B61">
        <w:rPr>
          <w:rFonts w:ascii="Arial" w:eastAsia="微软雅黑" w:hAnsi="Arial" w:cs="宋体"/>
          <w:color w:val="000000" w:themeColor="text1"/>
          <w:kern w:val="0"/>
          <w:sz w:val="28"/>
        </w:rPr>
        <w:t>公共汽车</w:t>
      </w:r>
      <w:r w:rsidR="001F3B61">
        <w:rPr>
          <w:rFonts w:ascii="Arial" w:eastAsia="微软雅黑" w:hAnsi="Arial" w:cs="宋体"/>
          <w:color w:val="000000" w:themeColor="text1"/>
          <w:kern w:val="0"/>
          <w:sz w:val="28"/>
        </w:rPr>
        <w:t>/…</w:t>
      </w:r>
    </w:p>
    <w:p w14:paraId="0B031FBB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dislike</w:t>
      </w:r>
    </w:p>
    <w:p w14:paraId="11E4EC9A" w14:textId="0663FFC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</w:rPr>
        <w:t>v/n</w:t>
      </w:r>
      <w:r w:rsidR="00966B2B">
        <w:rPr>
          <w:rFonts w:ascii="Arial" w:eastAsia="微软雅黑" w:hAnsi="Arial" w:cs="宋体"/>
          <w:color w:val="1108FA"/>
          <w:kern w:val="0"/>
          <w:sz w:val="28"/>
        </w:rPr>
        <w:t>.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 xml:space="preserve"> </w:t>
      </w:r>
      <w:r w:rsidRPr="00422153">
        <w:rPr>
          <w:rFonts w:ascii="Arial" w:eastAsia="微软雅黑" w:hAnsi="Arial" w:cs="宋体"/>
          <w:color w:val="1108FA"/>
          <w:kern w:val="0"/>
          <w:sz w:val="28"/>
        </w:rPr>
        <w:t>不喜欢，厌恶；</w:t>
      </w:r>
    </w:p>
    <w:p w14:paraId="1655951B" w14:textId="5D0618F6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I </w:t>
      </w:r>
      <w:r w:rsidRPr="00422153">
        <w:rPr>
          <w:rFonts w:ascii="Arial" w:eastAsia="微软雅黑" w:hAnsi="Arial" w:cs="宋体"/>
          <w:color w:val="FF0000"/>
          <w:kern w:val="0"/>
          <w:sz w:val="28"/>
        </w:rPr>
        <w:t xml:space="preserve">dislike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being spoken to like that.</w:t>
      </w:r>
      <w:r w:rsidR="001F3B61" w:rsidRPr="001F3B61">
        <w:t xml:space="preserve"> </w:t>
      </w:r>
      <w:r w:rsidR="001F3B61" w:rsidRPr="001F3B61">
        <w:rPr>
          <w:rFonts w:ascii="Arial" w:eastAsia="微软雅黑" w:hAnsi="Arial" w:cs="宋体"/>
          <w:color w:val="000000" w:themeColor="text1"/>
          <w:kern w:val="0"/>
          <w:sz w:val="28"/>
        </w:rPr>
        <w:t>我不喜欢别人那样对我说话。</w:t>
      </w:r>
    </w:p>
    <w:p w14:paraId="6C45F962" w14:textId="5E82374E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eg. She </w:t>
      </w:r>
      <w:r w:rsidRPr="00422153">
        <w:rPr>
          <w:rFonts w:ascii="Arial" w:eastAsia="微软雅黑" w:hAnsi="Arial" w:cs="宋体"/>
          <w:color w:val="FF0000"/>
          <w:kern w:val="0"/>
          <w:sz w:val="28"/>
        </w:rPr>
        <w:t xml:space="preserve">dislikes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>him, doesn't she</w:t>
      </w:r>
      <w:r w:rsidR="001F3B61">
        <w:rPr>
          <w:rFonts w:ascii="Arial" w:eastAsia="微软雅黑" w:hAnsi="Arial" w:cs="宋体"/>
          <w:color w:val="000000" w:themeColor="text1"/>
          <w:kern w:val="0"/>
          <w:sz w:val="28"/>
        </w:rPr>
        <w:t>?</w:t>
      </w:r>
      <w:r w:rsidR="001F3B61" w:rsidRPr="001F3B61">
        <w:t xml:space="preserve"> </w:t>
      </w:r>
      <w:r w:rsidR="001F3B61" w:rsidRPr="001F3B61">
        <w:rPr>
          <w:rFonts w:ascii="Arial" w:eastAsia="微软雅黑" w:hAnsi="Arial" w:cs="宋体"/>
          <w:color w:val="000000" w:themeColor="text1"/>
          <w:kern w:val="0"/>
          <w:sz w:val="28"/>
        </w:rPr>
        <w:t>她不喜欢他，不是吗。</w:t>
      </w:r>
    </w:p>
    <w:p w14:paraId="537D16DE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phenomenon</w:t>
      </w:r>
    </w:p>
    <w:p w14:paraId="00E31CA4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n. </w:t>
      </w:r>
      <w:r w:rsidRPr="00422153">
        <w:rPr>
          <w:rFonts w:ascii="Arial" w:eastAsia="微软雅黑" w:hAnsi="Arial" w:cs="宋体"/>
          <w:color w:val="1108FA"/>
          <w:kern w:val="0"/>
          <w:sz w:val="28"/>
          <w:szCs w:val="21"/>
        </w:rPr>
        <w:t>现象，奇迹；杰出的人，非凡的人；</w:t>
      </w:r>
    </w:p>
    <w:p w14:paraId="23CE78D3" w14:textId="30A71D7D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eg. Rain and snow are </w:t>
      </w:r>
      <w:r w:rsidRPr="00422153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phenomena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of winter.</w:t>
      </w:r>
      <w:r w:rsidR="001F3B61" w:rsidRPr="001F3B61">
        <w:t xml:space="preserve"> </w:t>
      </w:r>
      <w:r w:rsidR="001F3B61" w:rsidRPr="001F3B61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雨和雪是冬天的现象。</w:t>
      </w:r>
    </w:p>
    <w:p w14:paraId="42FE07CD" w14:textId="16231842" w:rsid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eg. </w:t>
      </w:r>
      <w:bookmarkStart w:id="8" w:name="OLE_LINK33"/>
      <w:bookmarkStart w:id="9" w:name="OLE_LINK34"/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His rapid success made him a </w:t>
      </w:r>
      <w:r w:rsidRPr="00422153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phenomenon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in the business world.</w:t>
      </w:r>
    </w:p>
    <w:p w14:paraId="5B665944" w14:textId="2F8FB497" w:rsidR="001F3B61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ab/>
      </w:r>
      <w:r w:rsidRPr="001F3B61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他的迅速成功使他成为商界的</w:t>
      </w:r>
      <w:r>
        <w:rPr>
          <w:rFonts w:ascii="Arial" w:eastAsia="微软雅黑" w:hAnsi="Arial" w:cs="宋体" w:hint="eastAsia"/>
          <w:color w:val="000000" w:themeColor="text1"/>
          <w:kern w:val="0"/>
          <w:sz w:val="28"/>
          <w:szCs w:val="21"/>
        </w:rPr>
        <w:t>杰出人物</w:t>
      </w:r>
      <w:r w:rsidRPr="001F3B61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。</w:t>
      </w:r>
    </w:p>
    <w:bookmarkEnd w:id="8"/>
    <w:bookmarkEnd w:id="9"/>
    <w:p w14:paraId="267E1DF3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phenomena n.(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复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)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现象，奇迹；</w:t>
      </w: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</w:rPr>
        <w:t xml:space="preserve">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phenomenal adj.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非凡的，罕见的；</w:t>
      </w:r>
    </w:p>
    <w:p w14:paraId="4F4FC699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 xml:space="preserve">▲ </w:t>
      </w:r>
      <w:bookmarkStart w:id="10" w:name="OLE_LINK29"/>
      <w:bookmarkStart w:id="11" w:name="OLE_LINK30"/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hesitate</w:t>
      </w:r>
      <w:bookmarkEnd w:id="10"/>
      <w:bookmarkEnd w:id="11"/>
    </w:p>
    <w:p w14:paraId="4282B4D2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v. </w:t>
      </w:r>
      <w:r w:rsidRPr="00422153">
        <w:rPr>
          <w:rFonts w:ascii="Arial" w:eastAsia="微软雅黑" w:hAnsi="Arial" w:cs="宋体"/>
          <w:color w:val="1108FA"/>
          <w:kern w:val="0"/>
          <w:sz w:val="28"/>
          <w:szCs w:val="21"/>
        </w:rPr>
        <w:t>犹豫，迟疑不决；顾虑，疑虑；</w:t>
      </w:r>
    </w:p>
    <w:p w14:paraId="779A076E" w14:textId="77777777" w:rsidR="001F3B61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eg. I </w:t>
      </w:r>
      <w:r w:rsidRPr="00422153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hesitate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to ask you, but will you lend me some money? </w:t>
      </w:r>
    </w:p>
    <w:p w14:paraId="2B5FC2F1" w14:textId="6B1BEFB5" w:rsidR="00422153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ab/>
      </w:r>
      <w:r w:rsidR="00422153"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我本不愿意开口，你能接我些钱吗？</w:t>
      </w:r>
    </w:p>
    <w:p w14:paraId="13C66B8C" w14:textId="5F6807CD" w:rsid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eg. He is still </w:t>
      </w:r>
      <w:r w:rsidRPr="00422153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hesitating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whether to join the expedition</w:t>
      </w:r>
      <w:r w:rsidR="0031063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 </w:t>
      </w:r>
      <w:r w:rsidR="00310632" w:rsidRPr="00310632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[ˌekspəˈdɪʃn]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.</w:t>
      </w:r>
    </w:p>
    <w:p w14:paraId="2FA95FDB" w14:textId="593187DB" w:rsidR="001F3B61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ab/>
      </w:r>
      <w:r w:rsidRPr="001F3B61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他还在犹豫是否参加探险队。</w:t>
      </w:r>
    </w:p>
    <w:p w14:paraId="3E18A516" w14:textId="3A4E1568" w:rsid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eg. He still </w:t>
      </w:r>
      <w:r w:rsidRPr="00422153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hesitating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about/over joining the </w:t>
      </w:r>
      <w:bookmarkStart w:id="12" w:name="OLE_LINK31"/>
      <w:bookmarkStart w:id="13" w:name="OLE_LINK32"/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expedition</w:t>
      </w:r>
      <w:bookmarkEnd w:id="12"/>
      <w:bookmarkEnd w:id="13"/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.</w:t>
      </w:r>
    </w:p>
    <w:p w14:paraId="15554534" w14:textId="40AE474F" w:rsidR="001F3B61" w:rsidRPr="00422153" w:rsidRDefault="001F3B61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ab/>
      </w:r>
      <w:r w:rsidRPr="001F3B61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他对参加探险队仍犹豫不决</w:t>
      </w:r>
    </w:p>
    <w:p w14:paraId="528224EB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eg. He </w:t>
      </w:r>
      <w:r w:rsidRPr="00422153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hesitates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at nothing.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他从不优柔寡段。</w:t>
      </w:r>
    </w:p>
    <w:p w14:paraId="65CF22BC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 hesitation n.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犹豫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 </w:t>
      </w:r>
      <w:r w:rsidRPr="00422153">
        <w:rPr>
          <w:rFonts w:ascii="Segoe UI Symbol" w:eastAsia="微软雅黑" w:hAnsi="Segoe UI Symbol" w:cs="Segoe UI Symbol"/>
          <w:color w:val="000000" w:themeColor="text1"/>
          <w:kern w:val="0"/>
          <w:sz w:val="28"/>
        </w:rPr>
        <w:t>▷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 hesitant adj.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犹豫不决的，踌躇的</w:t>
      </w:r>
    </w:p>
    <w:p w14:paraId="56747E8E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eg. His </w:t>
      </w:r>
      <w:r w:rsidRPr="00422153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hesitation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 xml:space="preserve">cost him the championship. </w:t>
      </w:r>
      <w:r w:rsidRPr="00422153"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  <w:t>他的犹豫不决让他失去冠军。</w:t>
      </w:r>
    </w:p>
    <w:p w14:paraId="4E27FBE1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32"/>
          <w:szCs w:val="22"/>
        </w:rPr>
      </w:pPr>
      <w:r w:rsidRPr="00422153">
        <w:rPr>
          <w:rFonts w:ascii="Arial" w:eastAsia="微软雅黑" w:hAnsi="Arial" w:cs="宋体"/>
          <w:b/>
          <w:bCs/>
          <w:color w:val="000000" w:themeColor="text1"/>
          <w:kern w:val="0"/>
          <w:sz w:val="32"/>
          <w:szCs w:val="28"/>
        </w:rPr>
        <w:t>▲ theatre</w:t>
      </w:r>
    </w:p>
    <w:p w14:paraId="6EF6CEF6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n. </w:t>
      </w:r>
      <w:r w:rsidRPr="00422153">
        <w:rPr>
          <w:rFonts w:ascii="Arial" w:eastAsia="微软雅黑" w:hAnsi="Arial" w:cs="Arial"/>
          <w:color w:val="1108FA"/>
          <w:kern w:val="0"/>
          <w:sz w:val="28"/>
          <w:szCs w:val="21"/>
        </w:rPr>
        <w:t>戏院，剧场，露天剧场；戏剧工作，剧作，演出；</w:t>
      </w:r>
    </w:p>
    <w:p w14:paraId="0D6EA69C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I seldom go to the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>theatre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.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我很少去剧院。</w:t>
      </w:r>
    </w:p>
    <w:p w14:paraId="68FA703B" w14:textId="77777777" w:rsidR="00422153" w:rsidRPr="00422153" w:rsidRDefault="00422153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1"/>
        </w:rPr>
      </w:pP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eg. I like music, </w:t>
      </w:r>
      <w:r w:rsidRPr="00422153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theatre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 xml:space="preserve">and cinema. </w:t>
      </w:r>
      <w:r w:rsidRPr="00422153">
        <w:rPr>
          <w:rFonts w:ascii="Arial" w:eastAsia="微软雅黑" w:hAnsi="Arial" w:cs="Arial"/>
          <w:color w:val="000000" w:themeColor="text1"/>
          <w:kern w:val="0"/>
          <w:sz w:val="28"/>
          <w:szCs w:val="21"/>
        </w:rPr>
        <w:t>我喜欢音乐、戏剧和电影。</w:t>
      </w:r>
    </w:p>
    <w:p w14:paraId="03C39AAF" w14:textId="37F464B7" w:rsidR="00105009" w:rsidRPr="00422153" w:rsidRDefault="00105009" w:rsidP="00422153">
      <w:pPr>
        <w:widowControl/>
        <w:spacing w:line="460" w:lineRule="exact"/>
        <w:jc w:val="left"/>
        <w:rPr>
          <w:rFonts w:ascii="Arial" w:eastAsia="微软雅黑" w:hAnsi="Arial" w:cs="宋体"/>
          <w:color w:val="000000" w:themeColor="text1"/>
          <w:kern w:val="0"/>
          <w:sz w:val="28"/>
          <w:szCs w:val="28"/>
        </w:rPr>
      </w:pPr>
    </w:p>
    <w:sectPr w:rsidR="00105009" w:rsidRPr="00422153" w:rsidSect="002275F7">
      <w:footerReference w:type="default" r:id="rId7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A7158" w14:textId="77777777" w:rsidR="005A2E6A" w:rsidRDefault="005A2E6A" w:rsidP="002275F7">
      <w:r>
        <w:separator/>
      </w:r>
    </w:p>
  </w:endnote>
  <w:endnote w:type="continuationSeparator" w:id="0">
    <w:p w14:paraId="2DD3384F" w14:textId="77777777" w:rsidR="005A2E6A" w:rsidRDefault="005A2E6A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4C2F7" w14:textId="77777777" w:rsidR="005A2E6A" w:rsidRDefault="005A2E6A" w:rsidP="002275F7">
      <w:r>
        <w:separator/>
      </w:r>
    </w:p>
  </w:footnote>
  <w:footnote w:type="continuationSeparator" w:id="0">
    <w:p w14:paraId="0A50DAC3" w14:textId="77777777" w:rsidR="005A2E6A" w:rsidRDefault="005A2E6A" w:rsidP="00227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28E2"/>
    <w:rsid w:val="00026F2F"/>
    <w:rsid w:val="00043971"/>
    <w:rsid w:val="00077DAD"/>
    <w:rsid w:val="00097869"/>
    <w:rsid w:val="000B34BF"/>
    <w:rsid w:val="000B373A"/>
    <w:rsid w:val="000D4717"/>
    <w:rsid w:val="000F7F31"/>
    <w:rsid w:val="00105009"/>
    <w:rsid w:val="001606B7"/>
    <w:rsid w:val="001A7D20"/>
    <w:rsid w:val="001D0AAA"/>
    <w:rsid w:val="001F3B61"/>
    <w:rsid w:val="002146CB"/>
    <w:rsid w:val="002275F7"/>
    <w:rsid w:val="00242A69"/>
    <w:rsid w:val="00243697"/>
    <w:rsid w:val="0026184E"/>
    <w:rsid w:val="00292354"/>
    <w:rsid w:val="002F3259"/>
    <w:rsid w:val="00310632"/>
    <w:rsid w:val="00316DC7"/>
    <w:rsid w:val="00321733"/>
    <w:rsid w:val="00325595"/>
    <w:rsid w:val="00326EE4"/>
    <w:rsid w:val="003D0392"/>
    <w:rsid w:val="003E5513"/>
    <w:rsid w:val="00404841"/>
    <w:rsid w:val="00422153"/>
    <w:rsid w:val="00436E7E"/>
    <w:rsid w:val="0052153B"/>
    <w:rsid w:val="00553226"/>
    <w:rsid w:val="0056681A"/>
    <w:rsid w:val="00581FA3"/>
    <w:rsid w:val="005A2E6A"/>
    <w:rsid w:val="005D476F"/>
    <w:rsid w:val="005E2880"/>
    <w:rsid w:val="00614FE0"/>
    <w:rsid w:val="0064623C"/>
    <w:rsid w:val="0069139B"/>
    <w:rsid w:val="00692691"/>
    <w:rsid w:val="0069344C"/>
    <w:rsid w:val="006D15A2"/>
    <w:rsid w:val="006E13D3"/>
    <w:rsid w:val="006E304E"/>
    <w:rsid w:val="006F656B"/>
    <w:rsid w:val="0070080E"/>
    <w:rsid w:val="007124DC"/>
    <w:rsid w:val="00735B1C"/>
    <w:rsid w:val="00772BC1"/>
    <w:rsid w:val="00781FDD"/>
    <w:rsid w:val="007D445B"/>
    <w:rsid w:val="007D6AE2"/>
    <w:rsid w:val="007F04EC"/>
    <w:rsid w:val="00807A93"/>
    <w:rsid w:val="00813DD5"/>
    <w:rsid w:val="008214AE"/>
    <w:rsid w:val="0088163F"/>
    <w:rsid w:val="0089637A"/>
    <w:rsid w:val="009016C4"/>
    <w:rsid w:val="00913C40"/>
    <w:rsid w:val="00966B2B"/>
    <w:rsid w:val="00970A15"/>
    <w:rsid w:val="0098553A"/>
    <w:rsid w:val="009B3DE6"/>
    <w:rsid w:val="009D573A"/>
    <w:rsid w:val="00A036E2"/>
    <w:rsid w:val="00A126E1"/>
    <w:rsid w:val="00A3734F"/>
    <w:rsid w:val="00B132C0"/>
    <w:rsid w:val="00B14836"/>
    <w:rsid w:val="00B14A1F"/>
    <w:rsid w:val="00B16FFC"/>
    <w:rsid w:val="00B20BD7"/>
    <w:rsid w:val="00BB77E4"/>
    <w:rsid w:val="00BC2EC3"/>
    <w:rsid w:val="00C0351F"/>
    <w:rsid w:val="00C54112"/>
    <w:rsid w:val="00C5519B"/>
    <w:rsid w:val="00C77ECA"/>
    <w:rsid w:val="00C856E2"/>
    <w:rsid w:val="00C9528A"/>
    <w:rsid w:val="00CA69D7"/>
    <w:rsid w:val="00CC2035"/>
    <w:rsid w:val="00CC30FA"/>
    <w:rsid w:val="00CE5C77"/>
    <w:rsid w:val="00D528D5"/>
    <w:rsid w:val="00D65FEF"/>
    <w:rsid w:val="00D87031"/>
    <w:rsid w:val="00DB0FAF"/>
    <w:rsid w:val="00E643E4"/>
    <w:rsid w:val="00E92A1C"/>
    <w:rsid w:val="00E9721D"/>
    <w:rsid w:val="00EA07D6"/>
    <w:rsid w:val="00EC34F8"/>
    <w:rsid w:val="00ED6AA9"/>
    <w:rsid w:val="00F0148A"/>
    <w:rsid w:val="00F87DF9"/>
    <w:rsid w:val="00F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487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2215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449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2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0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6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460540">
                                                  <w:marLeft w:val="0"/>
                                                  <w:marRight w:val="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6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21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872687">
                                                      <w:marLeft w:val="30"/>
                                                      <w:marRight w:val="3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0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20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46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48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791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067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13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0212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46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720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930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23</TotalTime>
  <Pages>6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2022-10-08T13:04:00Z</cp:lastPrinted>
  <dcterms:created xsi:type="dcterms:W3CDTF">2022-10-08T13:04:00Z</dcterms:created>
  <dcterms:modified xsi:type="dcterms:W3CDTF">2023-08-18T07:03:00Z</dcterms:modified>
</cp:coreProperties>
</file>