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640EB79F" w:rsidR="009C74BF" w:rsidRPr="009249D4" w:rsidRDefault="00BF125C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r w:rsidRPr="009249D4">
        <w:rPr>
          <w:rFonts w:ascii="Arial" w:eastAsia="微软雅黑" w:hAnsi="Arial" w:cs="AppleSystemUIFont"/>
          <w:b/>
          <w:bCs/>
        </w:rPr>
        <w:t xml:space="preserve">Elementary </w:t>
      </w:r>
      <w:r w:rsidR="009C74BF" w:rsidRPr="009249D4">
        <w:rPr>
          <w:rFonts w:ascii="Arial" w:eastAsia="微软雅黑" w:hAnsi="Arial" w:cs="AppleSystemUIFont"/>
          <w:b/>
          <w:bCs/>
          <w:color w:val="000000" w:themeColor="text1"/>
        </w:rPr>
        <w:t xml:space="preserve">Vocabulary </w:t>
      </w:r>
      <w:r w:rsidR="009C74BF" w:rsidRPr="009249D4">
        <w:rPr>
          <w:rFonts w:ascii="Arial" w:eastAsia="微软雅黑" w:hAnsi="Arial" w:cs="AppleSystemUIFont" w:hint="eastAsia"/>
          <w:b/>
          <w:bCs/>
          <w:color w:val="000000" w:themeColor="text1"/>
        </w:rPr>
        <w:t>S</w:t>
      </w:r>
      <w:r w:rsidRPr="009249D4">
        <w:rPr>
          <w:rFonts w:ascii="Arial" w:eastAsia="微软雅黑" w:hAnsi="Arial" w:cs="AppleSystemUIFont"/>
          <w:b/>
          <w:bCs/>
          <w:color w:val="000000" w:themeColor="text1"/>
        </w:rPr>
        <w:t>1</w:t>
      </w:r>
      <w:r w:rsidR="00DB079C" w:rsidRPr="009249D4">
        <w:rPr>
          <w:rFonts w:ascii="Arial" w:eastAsia="微软雅黑" w:hAnsi="Arial" w:cs="AppleSystemUIFont"/>
          <w:b/>
          <w:bCs/>
          <w:color w:val="000000" w:themeColor="text1"/>
        </w:rPr>
        <w:t>3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2127"/>
        <w:gridCol w:w="2268"/>
        <w:gridCol w:w="567"/>
        <w:gridCol w:w="2126"/>
        <w:gridCol w:w="2552"/>
      </w:tblGrid>
      <w:tr w:rsidR="00261348" w:rsidRPr="009249D4" w14:paraId="3D09F3B3" w14:textId="5550AD46" w:rsidTr="00F124D4">
        <w:trPr>
          <w:trHeight w:val="680"/>
        </w:trPr>
        <w:tc>
          <w:tcPr>
            <w:tcW w:w="559" w:type="dxa"/>
          </w:tcPr>
          <w:p w14:paraId="47D3D2EE" w14:textId="701F135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</w:t>
            </w:r>
          </w:p>
        </w:tc>
        <w:tc>
          <w:tcPr>
            <w:tcW w:w="2127" w:type="dxa"/>
          </w:tcPr>
          <w:p w14:paraId="211D000F" w14:textId="209477B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find a way</w:t>
            </w:r>
          </w:p>
        </w:tc>
        <w:tc>
          <w:tcPr>
            <w:tcW w:w="2268" w:type="dxa"/>
          </w:tcPr>
          <w:p w14:paraId="36A7B1A4" w14:textId="6F741031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找到出路</w:t>
            </w:r>
            <w:r w:rsidR="00D00850">
              <w:rPr>
                <w:rFonts w:ascii="微软雅黑" w:eastAsia="微软雅黑" w:hAnsi="微软雅黑" w:cs="Menlo" w:hint="eastAsia"/>
                <w:color w:val="000000" w:themeColor="text1"/>
              </w:rPr>
              <w:t>，方法</w:t>
            </w:r>
          </w:p>
        </w:tc>
        <w:tc>
          <w:tcPr>
            <w:tcW w:w="567" w:type="dxa"/>
          </w:tcPr>
          <w:p w14:paraId="5F54A4AB" w14:textId="533F18CF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21</w:t>
            </w:r>
          </w:p>
        </w:tc>
        <w:tc>
          <w:tcPr>
            <w:tcW w:w="2126" w:type="dxa"/>
          </w:tcPr>
          <w:p w14:paraId="6827AC9C" w14:textId="0EB3FE5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lead to</w:t>
            </w:r>
          </w:p>
        </w:tc>
        <w:tc>
          <w:tcPr>
            <w:tcW w:w="2552" w:type="dxa"/>
          </w:tcPr>
          <w:p w14:paraId="13144241" w14:textId="39D54C11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通向，导致</w:t>
            </w:r>
          </w:p>
        </w:tc>
      </w:tr>
      <w:tr w:rsidR="00261348" w:rsidRPr="009249D4" w14:paraId="615772FF" w14:textId="0B3E79B4" w:rsidTr="00F124D4">
        <w:trPr>
          <w:trHeight w:val="680"/>
        </w:trPr>
        <w:tc>
          <w:tcPr>
            <w:tcW w:w="559" w:type="dxa"/>
          </w:tcPr>
          <w:p w14:paraId="220F4FA6" w14:textId="1018431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</w:t>
            </w:r>
          </w:p>
        </w:tc>
        <w:tc>
          <w:tcPr>
            <w:tcW w:w="2127" w:type="dxa"/>
          </w:tcPr>
          <w:p w14:paraId="105D9F20" w14:textId="7CE1B40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inspire</w:t>
            </w:r>
          </w:p>
        </w:tc>
        <w:tc>
          <w:tcPr>
            <w:tcW w:w="2268" w:type="dxa"/>
          </w:tcPr>
          <w:p w14:paraId="48075CE9" w14:textId="0CD23E66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激励，鼓舞</w:t>
            </w:r>
          </w:p>
        </w:tc>
        <w:tc>
          <w:tcPr>
            <w:tcW w:w="567" w:type="dxa"/>
          </w:tcPr>
          <w:p w14:paraId="64B2599C" w14:textId="5A569E6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22</w:t>
            </w:r>
          </w:p>
        </w:tc>
        <w:tc>
          <w:tcPr>
            <w:tcW w:w="2126" w:type="dxa"/>
          </w:tcPr>
          <w:p w14:paraId="3E43C309" w14:textId="1D907FD4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diagnose</w:t>
            </w:r>
          </w:p>
        </w:tc>
        <w:tc>
          <w:tcPr>
            <w:tcW w:w="2552" w:type="dxa"/>
          </w:tcPr>
          <w:p w14:paraId="76CFA9CE" w14:textId="46D3F4E7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诊断，判断</w:t>
            </w:r>
          </w:p>
        </w:tc>
      </w:tr>
      <w:tr w:rsidR="00261348" w:rsidRPr="009249D4" w14:paraId="04D618C3" w14:textId="17B2459D" w:rsidTr="00F124D4">
        <w:trPr>
          <w:trHeight w:val="680"/>
        </w:trPr>
        <w:tc>
          <w:tcPr>
            <w:tcW w:w="559" w:type="dxa"/>
          </w:tcPr>
          <w:p w14:paraId="0D36BC11" w14:textId="0DD33336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</w:t>
            </w:r>
          </w:p>
        </w:tc>
        <w:tc>
          <w:tcPr>
            <w:tcW w:w="2127" w:type="dxa"/>
          </w:tcPr>
          <w:p w14:paraId="24C5931E" w14:textId="1EAB01A1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puzzle</w:t>
            </w:r>
          </w:p>
        </w:tc>
        <w:tc>
          <w:tcPr>
            <w:tcW w:w="2268" w:type="dxa"/>
          </w:tcPr>
          <w:p w14:paraId="34364BDB" w14:textId="78B0792A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使困惑</w:t>
            </w:r>
          </w:p>
        </w:tc>
        <w:tc>
          <w:tcPr>
            <w:tcW w:w="567" w:type="dxa"/>
          </w:tcPr>
          <w:p w14:paraId="7D122A32" w14:textId="5D8436C7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23</w:t>
            </w:r>
          </w:p>
        </w:tc>
        <w:tc>
          <w:tcPr>
            <w:tcW w:w="2126" w:type="dxa"/>
          </w:tcPr>
          <w:p w14:paraId="72F39A76" w14:textId="7AC228B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stand out</w:t>
            </w:r>
          </w:p>
        </w:tc>
        <w:tc>
          <w:tcPr>
            <w:tcW w:w="2552" w:type="dxa"/>
          </w:tcPr>
          <w:p w14:paraId="2D256297" w14:textId="4C671BC2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突出，显眼</w:t>
            </w:r>
          </w:p>
        </w:tc>
      </w:tr>
      <w:tr w:rsidR="00261348" w:rsidRPr="009249D4" w14:paraId="15EE575C" w14:textId="0E440A6F" w:rsidTr="00F124D4">
        <w:trPr>
          <w:trHeight w:val="680"/>
        </w:trPr>
        <w:tc>
          <w:tcPr>
            <w:tcW w:w="559" w:type="dxa"/>
          </w:tcPr>
          <w:p w14:paraId="3F67DBFF" w14:textId="7A604E4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4</w:t>
            </w:r>
          </w:p>
        </w:tc>
        <w:tc>
          <w:tcPr>
            <w:tcW w:w="2127" w:type="dxa"/>
          </w:tcPr>
          <w:p w14:paraId="67D544E4" w14:textId="030A7837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in the name of</w:t>
            </w:r>
          </w:p>
        </w:tc>
        <w:tc>
          <w:tcPr>
            <w:tcW w:w="2268" w:type="dxa"/>
          </w:tcPr>
          <w:p w14:paraId="4AE15F0E" w14:textId="2525343D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用…的名义</w:t>
            </w:r>
          </w:p>
        </w:tc>
        <w:tc>
          <w:tcPr>
            <w:tcW w:w="567" w:type="dxa"/>
          </w:tcPr>
          <w:p w14:paraId="6CAB5D4E" w14:textId="2208E90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24</w:t>
            </w:r>
          </w:p>
        </w:tc>
        <w:tc>
          <w:tcPr>
            <w:tcW w:w="2126" w:type="dxa"/>
          </w:tcPr>
          <w:p w14:paraId="0078E012" w14:textId="336A785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mustache</w:t>
            </w:r>
          </w:p>
        </w:tc>
        <w:tc>
          <w:tcPr>
            <w:tcW w:w="2552" w:type="dxa"/>
          </w:tcPr>
          <w:p w14:paraId="6350F40D" w14:textId="2AA0B326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胡子</w:t>
            </w:r>
          </w:p>
        </w:tc>
      </w:tr>
      <w:tr w:rsidR="00261348" w:rsidRPr="009249D4" w14:paraId="1BA24823" w14:textId="33AF8B9D" w:rsidTr="00F124D4">
        <w:trPr>
          <w:trHeight w:val="680"/>
        </w:trPr>
        <w:tc>
          <w:tcPr>
            <w:tcW w:w="559" w:type="dxa"/>
          </w:tcPr>
          <w:p w14:paraId="6A71268F" w14:textId="5BA79AF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5</w:t>
            </w:r>
          </w:p>
        </w:tc>
        <w:tc>
          <w:tcPr>
            <w:tcW w:w="2127" w:type="dxa"/>
          </w:tcPr>
          <w:p w14:paraId="2C2B81C7" w14:textId="337E1D1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vary</w:t>
            </w:r>
          </w:p>
        </w:tc>
        <w:tc>
          <w:tcPr>
            <w:tcW w:w="2268" w:type="dxa"/>
          </w:tcPr>
          <w:p w14:paraId="362DDBF2" w14:textId="1F51D9C2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变化，相异</w:t>
            </w:r>
          </w:p>
        </w:tc>
        <w:tc>
          <w:tcPr>
            <w:tcW w:w="567" w:type="dxa"/>
          </w:tcPr>
          <w:p w14:paraId="56DE8FE9" w14:textId="430872E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25</w:t>
            </w:r>
          </w:p>
        </w:tc>
        <w:tc>
          <w:tcPr>
            <w:tcW w:w="2126" w:type="dxa"/>
          </w:tcPr>
          <w:p w14:paraId="738D4A95" w14:textId="34EA24A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live to</w:t>
            </w:r>
          </w:p>
        </w:tc>
        <w:tc>
          <w:tcPr>
            <w:tcW w:w="2552" w:type="dxa"/>
          </w:tcPr>
          <w:p w14:paraId="708BC74C" w14:textId="72059231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活到</w:t>
            </w:r>
          </w:p>
        </w:tc>
      </w:tr>
      <w:tr w:rsidR="00261348" w:rsidRPr="009249D4" w14:paraId="68127632" w14:textId="3D699077" w:rsidTr="00F124D4">
        <w:trPr>
          <w:trHeight w:val="680"/>
        </w:trPr>
        <w:tc>
          <w:tcPr>
            <w:tcW w:w="559" w:type="dxa"/>
          </w:tcPr>
          <w:p w14:paraId="087179FB" w14:textId="47F1A15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6</w:t>
            </w:r>
          </w:p>
        </w:tc>
        <w:tc>
          <w:tcPr>
            <w:tcW w:w="2127" w:type="dxa"/>
          </w:tcPr>
          <w:p w14:paraId="56A2DB83" w14:textId="23B3CE6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center on</w:t>
            </w:r>
          </w:p>
        </w:tc>
        <w:tc>
          <w:tcPr>
            <w:tcW w:w="2268" w:type="dxa"/>
          </w:tcPr>
          <w:p w14:paraId="0BE3291F" w14:textId="221BB9E6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集中在，着重在</w:t>
            </w:r>
          </w:p>
        </w:tc>
        <w:tc>
          <w:tcPr>
            <w:tcW w:w="567" w:type="dxa"/>
          </w:tcPr>
          <w:p w14:paraId="48D176FC" w14:textId="185B915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26</w:t>
            </w:r>
          </w:p>
        </w:tc>
        <w:tc>
          <w:tcPr>
            <w:tcW w:w="2126" w:type="dxa"/>
          </w:tcPr>
          <w:p w14:paraId="73C1BA97" w14:textId="42EA4CA4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keep track of</w:t>
            </w:r>
          </w:p>
        </w:tc>
        <w:tc>
          <w:tcPr>
            <w:tcW w:w="2552" w:type="dxa"/>
          </w:tcPr>
          <w:p w14:paraId="15D807C4" w14:textId="5AC65663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保持…联系</w:t>
            </w:r>
          </w:p>
        </w:tc>
      </w:tr>
      <w:tr w:rsidR="00261348" w:rsidRPr="009249D4" w14:paraId="2F0A6F13" w14:textId="1BAE9836" w:rsidTr="00F124D4">
        <w:trPr>
          <w:trHeight w:val="680"/>
        </w:trPr>
        <w:tc>
          <w:tcPr>
            <w:tcW w:w="559" w:type="dxa"/>
          </w:tcPr>
          <w:p w14:paraId="252CD9E0" w14:textId="1BC87B9A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7</w:t>
            </w:r>
          </w:p>
        </w:tc>
        <w:tc>
          <w:tcPr>
            <w:tcW w:w="2127" w:type="dxa"/>
          </w:tcPr>
          <w:p w14:paraId="6E62B383" w14:textId="44057F1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capture</w:t>
            </w:r>
          </w:p>
        </w:tc>
        <w:tc>
          <w:tcPr>
            <w:tcW w:w="2268" w:type="dxa"/>
          </w:tcPr>
          <w:p w14:paraId="26E6B929" w14:textId="1CB77EE7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俘获，赢得</w:t>
            </w:r>
          </w:p>
        </w:tc>
        <w:tc>
          <w:tcPr>
            <w:tcW w:w="567" w:type="dxa"/>
          </w:tcPr>
          <w:p w14:paraId="5ACAB1DA" w14:textId="24AD496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27</w:t>
            </w:r>
          </w:p>
        </w:tc>
        <w:tc>
          <w:tcPr>
            <w:tcW w:w="2126" w:type="dxa"/>
          </w:tcPr>
          <w:p w14:paraId="6F034766" w14:textId="3C12354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hire</w:t>
            </w:r>
          </w:p>
        </w:tc>
        <w:tc>
          <w:tcPr>
            <w:tcW w:w="2552" w:type="dxa"/>
          </w:tcPr>
          <w:p w14:paraId="14121754" w14:textId="05ED0616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租用，聘用</w:t>
            </w:r>
          </w:p>
        </w:tc>
      </w:tr>
      <w:tr w:rsidR="00261348" w:rsidRPr="009249D4" w14:paraId="150A6BAC" w14:textId="15159E7A" w:rsidTr="00F124D4">
        <w:trPr>
          <w:trHeight w:val="680"/>
        </w:trPr>
        <w:tc>
          <w:tcPr>
            <w:tcW w:w="559" w:type="dxa"/>
          </w:tcPr>
          <w:p w14:paraId="0FC6EC1B" w14:textId="753A7E5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8</w:t>
            </w:r>
          </w:p>
        </w:tc>
        <w:tc>
          <w:tcPr>
            <w:tcW w:w="2127" w:type="dxa"/>
          </w:tcPr>
          <w:p w14:paraId="6007F9BD" w14:textId="05A0978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be familiar</w:t>
            </w:r>
          </w:p>
        </w:tc>
        <w:tc>
          <w:tcPr>
            <w:tcW w:w="2268" w:type="dxa"/>
          </w:tcPr>
          <w:p w14:paraId="2712F7ED" w14:textId="468C2F4C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熟悉的</w:t>
            </w:r>
          </w:p>
        </w:tc>
        <w:tc>
          <w:tcPr>
            <w:tcW w:w="567" w:type="dxa"/>
          </w:tcPr>
          <w:p w14:paraId="393B9409" w14:textId="7C5A163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28</w:t>
            </w:r>
          </w:p>
        </w:tc>
        <w:tc>
          <w:tcPr>
            <w:tcW w:w="2126" w:type="dxa"/>
          </w:tcPr>
          <w:p w14:paraId="34BB1F1A" w14:textId="0A5C60A1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conclude</w:t>
            </w:r>
          </w:p>
        </w:tc>
        <w:tc>
          <w:tcPr>
            <w:tcW w:w="2552" w:type="dxa"/>
          </w:tcPr>
          <w:p w14:paraId="796D6132" w14:textId="710F1F9B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断定，推断出</w:t>
            </w:r>
          </w:p>
        </w:tc>
      </w:tr>
      <w:tr w:rsidR="00261348" w:rsidRPr="009249D4" w14:paraId="0BF6B33B" w14:textId="7436A1D0" w:rsidTr="00F124D4">
        <w:trPr>
          <w:trHeight w:val="680"/>
        </w:trPr>
        <w:tc>
          <w:tcPr>
            <w:tcW w:w="559" w:type="dxa"/>
          </w:tcPr>
          <w:p w14:paraId="43848811" w14:textId="600E9132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9</w:t>
            </w:r>
          </w:p>
        </w:tc>
        <w:tc>
          <w:tcPr>
            <w:tcW w:w="2127" w:type="dxa"/>
          </w:tcPr>
          <w:p w14:paraId="28F8F78A" w14:textId="0C3911F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be around</w:t>
            </w:r>
          </w:p>
        </w:tc>
        <w:tc>
          <w:tcPr>
            <w:tcW w:w="2268" w:type="dxa"/>
          </w:tcPr>
          <w:p w14:paraId="1CDBAE62" w14:textId="0AFF461D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在某领域经验</w:t>
            </w:r>
          </w:p>
        </w:tc>
        <w:tc>
          <w:tcPr>
            <w:tcW w:w="567" w:type="dxa"/>
          </w:tcPr>
          <w:p w14:paraId="64328F32" w14:textId="1DBDFE90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29</w:t>
            </w:r>
          </w:p>
        </w:tc>
        <w:tc>
          <w:tcPr>
            <w:tcW w:w="2126" w:type="dxa"/>
          </w:tcPr>
          <w:p w14:paraId="18F10C3B" w14:textId="649C58C7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settle</w:t>
            </w:r>
          </w:p>
        </w:tc>
        <w:tc>
          <w:tcPr>
            <w:tcW w:w="2552" w:type="dxa"/>
          </w:tcPr>
          <w:p w14:paraId="6EEAA311" w14:textId="6C3C5E30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解决，定居</w:t>
            </w:r>
          </w:p>
        </w:tc>
      </w:tr>
      <w:tr w:rsidR="00261348" w:rsidRPr="009249D4" w14:paraId="26E3FD60" w14:textId="3A7EC2C8" w:rsidTr="00F124D4">
        <w:trPr>
          <w:trHeight w:val="680"/>
        </w:trPr>
        <w:tc>
          <w:tcPr>
            <w:tcW w:w="559" w:type="dxa"/>
          </w:tcPr>
          <w:p w14:paraId="0B434C82" w14:textId="29E51C1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10</w:t>
            </w:r>
          </w:p>
        </w:tc>
        <w:tc>
          <w:tcPr>
            <w:tcW w:w="2127" w:type="dxa"/>
          </w:tcPr>
          <w:p w14:paraId="31AF8E1B" w14:textId="3C3B2F12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permission</w:t>
            </w:r>
          </w:p>
        </w:tc>
        <w:tc>
          <w:tcPr>
            <w:tcW w:w="2268" w:type="dxa"/>
          </w:tcPr>
          <w:p w14:paraId="3340F0EA" w14:textId="7E316F4B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准许，批准</w:t>
            </w:r>
          </w:p>
        </w:tc>
        <w:tc>
          <w:tcPr>
            <w:tcW w:w="567" w:type="dxa"/>
          </w:tcPr>
          <w:p w14:paraId="26B7D7AF" w14:textId="32BDB7C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30</w:t>
            </w:r>
          </w:p>
        </w:tc>
        <w:tc>
          <w:tcPr>
            <w:tcW w:w="2126" w:type="dxa"/>
          </w:tcPr>
          <w:p w14:paraId="256375E3" w14:textId="68767D1A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dig up</w:t>
            </w:r>
          </w:p>
        </w:tc>
        <w:tc>
          <w:tcPr>
            <w:tcW w:w="2552" w:type="dxa"/>
          </w:tcPr>
          <w:p w14:paraId="2C033305" w14:textId="62F65265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挖出，发现</w:t>
            </w:r>
          </w:p>
        </w:tc>
      </w:tr>
      <w:tr w:rsidR="00261348" w:rsidRPr="009249D4" w14:paraId="4B08C4B4" w14:textId="11C921C8" w:rsidTr="00F124D4">
        <w:trPr>
          <w:trHeight w:val="680"/>
        </w:trPr>
        <w:tc>
          <w:tcPr>
            <w:tcW w:w="559" w:type="dxa"/>
          </w:tcPr>
          <w:p w14:paraId="7A28CFD5" w14:textId="55732134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11</w:t>
            </w:r>
          </w:p>
        </w:tc>
        <w:tc>
          <w:tcPr>
            <w:tcW w:w="2127" w:type="dxa"/>
          </w:tcPr>
          <w:p w14:paraId="02806627" w14:textId="4A750C44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skillful</w:t>
            </w:r>
          </w:p>
        </w:tc>
        <w:tc>
          <w:tcPr>
            <w:tcW w:w="2268" w:type="dxa"/>
          </w:tcPr>
          <w:p w14:paraId="572D4C20" w14:textId="49878941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熟练的</w:t>
            </w:r>
          </w:p>
        </w:tc>
        <w:tc>
          <w:tcPr>
            <w:tcW w:w="567" w:type="dxa"/>
          </w:tcPr>
          <w:p w14:paraId="4B79009C" w14:textId="5D6718BF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31</w:t>
            </w:r>
          </w:p>
        </w:tc>
        <w:tc>
          <w:tcPr>
            <w:tcW w:w="2126" w:type="dxa"/>
          </w:tcPr>
          <w:p w14:paraId="7DE2462F" w14:textId="2F34460E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serve as</w:t>
            </w:r>
          </w:p>
        </w:tc>
        <w:tc>
          <w:tcPr>
            <w:tcW w:w="2552" w:type="dxa"/>
          </w:tcPr>
          <w:p w14:paraId="6C21BCC3" w14:textId="1EC3C961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用作，充当</w:t>
            </w:r>
          </w:p>
        </w:tc>
      </w:tr>
      <w:tr w:rsidR="00261348" w:rsidRPr="009249D4" w14:paraId="5534AE3E" w14:textId="65536D23" w:rsidTr="00F124D4">
        <w:trPr>
          <w:trHeight w:val="680"/>
        </w:trPr>
        <w:tc>
          <w:tcPr>
            <w:tcW w:w="559" w:type="dxa"/>
          </w:tcPr>
          <w:p w14:paraId="1F8A9F05" w14:textId="3CCD9DF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12</w:t>
            </w:r>
          </w:p>
        </w:tc>
        <w:tc>
          <w:tcPr>
            <w:tcW w:w="2127" w:type="dxa"/>
          </w:tcPr>
          <w:p w14:paraId="0F45CDBD" w14:textId="313D59F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burst</w:t>
            </w:r>
          </w:p>
        </w:tc>
        <w:tc>
          <w:tcPr>
            <w:tcW w:w="2268" w:type="dxa"/>
          </w:tcPr>
          <w:p w14:paraId="26AC842A" w14:textId="6FA969F0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爆发，爆裂</w:t>
            </w:r>
          </w:p>
        </w:tc>
        <w:tc>
          <w:tcPr>
            <w:tcW w:w="567" w:type="dxa"/>
          </w:tcPr>
          <w:p w14:paraId="6E178E92" w14:textId="7FCE4150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32</w:t>
            </w:r>
          </w:p>
        </w:tc>
        <w:tc>
          <w:tcPr>
            <w:tcW w:w="2126" w:type="dxa"/>
          </w:tcPr>
          <w:p w14:paraId="0A1BE1C0" w14:textId="06AE138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quantities of</w:t>
            </w:r>
          </w:p>
        </w:tc>
        <w:tc>
          <w:tcPr>
            <w:tcW w:w="2552" w:type="dxa"/>
          </w:tcPr>
          <w:p w14:paraId="4C8ED1EC" w14:textId="58115C2A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大量的</w:t>
            </w:r>
          </w:p>
        </w:tc>
      </w:tr>
      <w:tr w:rsidR="00261348" w:rsidRPr="009249D4" w14:paraId="43B4A359" w14:textId="1E182E64" w:rsidTr="00F124D4">
        <w:trPr>
          <w:trHeight w:val="680"/>
        </w:trPr>
        <w:tc>
          <w:tcPr>
            <w:tcW w:w="559" w:type="dxa"/>
          </w:tcPr>
          <w:p w14:paraId="2AAB4865" w14:textId="37329B1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13</w:t>
            </w:r>
          </w:p>
        </w:tc>
        <w:tc>
          <w:tcPr>
            <w:tcW w:w="2127" w:type="dxa"/>
          </w:tcPr>
          <w:p w14:paraId="087759BA" w14:textId="5F66BB30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over</w:t>
            </w:r>
          </w:p>
        </w:tc>
        <w:tc>
          <w:tcPr>
            <w:tcW w:w="2268" w:type="dxa"/>
          </w:tcPr>
          <w:p w14:paraId="7AD5DA84" w14:textId="51520888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在…期间</w:t>
            </w:r>
          </w:p>
        </w:tc>
        <w:tc>
          <w:tcPr>
            <w:tcW w:w="567" w:type="dxa"/>
          </w:tcPr>
          <w:p w14:paraId="68E9E960" w14:textId="4356FA87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33</w:t>
            </w:r>
          </w:p>
        </w:tc>
        <w:tc>
          <w:tcPr>
            <w:tcW w:w="2126" w:type="dxa"/>
          </w:tcPr>
          <w:p w14:paraId="0459A98A" w14:textId="3BDF3998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in sb's eyes</w:t>
            </w:r>
          </w:p>
        </w:tc>
        <w:tc>
          <w:tcPr>
            <w:tcW w:w="2552" w:type="dxa"/>
          </w:tcPr>
          <w:p w14:paraId="20B87C22" w14:textId="2D098D80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在…看来</w:t>
            </w:r>
          </w:p>
        </w:tc>
      </w:tr>
      <w:tr w:rsidR="00261348" w:rsidRPr="009249D4" w14:paraId="4AA2C438" w14:textId="607EFAF8" w:rsidTr="00F124D4">
        <w:trPr>
          <w:trHeight w:val="680"/>
        </w:trPr>
        <w:tc>
          <w:tcPr>
            <w:tcW w:w="559" w:type="dxa"/>
          </w:tcPr>
          <w:p w14:paraId="43E7DA29" w14:textId="2B73E92B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14</w:t>
            </w:r>
          </w:p>
        </w:tc>
        <w:tc>
          <w:tcPr>
            <w:tcW w:w="2127" w:type="dxa"/>
          </w:tcPr>
          <w:p w14:paraId="297AB55A" w14:textId="341D34E6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bid</w:t>
            </w:r>
          </w:p>
        </w:tc>
        <w:tc>
          <w:tcPr>
            <w:tcW w:w="2268" w:type="dxa"/>
          </w:tcPr>
          <w:p w14:paraId="4C776E6F" w14:textId="531E3C6C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投标，出价</w:t>
            </w:r>
          </w:p>
        </w:tc>
        <w:tc>
          <w:tcPr>
            <w:tcW w:w="567" w:type="dxa"/>
          </w:tcPr>
          <w:p w14:paraId="67D58D50" w14:textId="792CF31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34</w:t>
            </w:r>
          </w:p>
        </w:tc>
        <w:tc>
          <w:tcPr>
            <w:tcW w:w="2126" w:type="dxa"/>
          </w:tcPr>
          <w:p w14:paraId="1F844CF2" w14:textId="7CE2AFFF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in terms of</w:t>
            </w:r>
          </w:p>
        </w:tc>
        <w:tc>
          <w:tcPr>
            <w:tcW w:w="2552" w:type="dxa"/>
          </w:tcPr>
          <w:p w14:paraId="026ED50A" w14:textId="628643F6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就…而言</w:t>
            </w:r>
          </w:p>
        </w:tc>
      </w:tr>
      <w:tr w:rsidR="00261348" w:rsidRPr="009249D4" w14:paraId="2303CD58" w14:textId="77777777" w:rsidTr="00F124D4">
        <w:trPr>
          <w:trHeight w:val="680"/>
        </w:trPr>
        <w:tc>
          <w:tcPr>
            <w:tcW w:w="559" w:type="dxa"/>
          </w:tcPr>
          <w:p w14:paraId="215F378E" w14:textId="0F0CFF3B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 w:hint="eastAsia"/>
                <w:color w:val="000000" w:themeColor="text1"/>
                <w:szCs w:val="22"/>
              </w:rPr>
              <w:t>1</w:t>
            </w: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5</w:t>
            </w:r>
          </w:p>
        </w:tc>
        <w:tc>
          <w:tcPr>
            <w:tcW w:w="2127" w:type="dxa"/>
          </w:tcPr>
          <w:p w14:paraId="5CE2FB4E" w14:textId="47902D45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confirm</w:t>
            </w:r>
          </w:p>
        </w:tc>
        <w:tc>
          <w:tcPr>
            <w:tcW w:w="2268" w:type="dxa"/>
          </w:tcPr>
          <w:p w14:paraId="0ACFCC6F" w14:textId="4A00CE1B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证实，证明</w:t>
            </w:r>
          </w:p>
        </w:tc>
        <w:tc>
          <w:tcPr>
            <w:tcW w:w="567" w:type="dxa"/>
          </w:tcPr>
          <w:p w14:paraId="60E283C8" w14:textId="0AB525A2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 w:hint="eastAsia"/>
                <w:color w:val="000000" w:themeColor="text1"/>
                <w:szCs w:val="22"/>
              </w:rPr>
              <w:t>3</w:t>
            </w: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5</w:t>
            </w:r>
          </w:p>
        </w:tc>
        <w:tc>
          <w:tcPr>
            <w:tcW w:w="2126" w:type="dxa"/>
          </w:tcPr>
          <w:p w14:paraId="6CE6781B" w14:textId="4B7BE788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have a hand in</w:t>
            </w:r>
          </w:p>
        </w:tc>
        <w:tc>
          <w:tcPr>
            <w:tcW w:w="2552" w:type="dxa"/>
          </w:tcPr>
          <w:p w14:paraId="609A8597" w14:textId="53EA13C0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染指，插手</w:t>
            </w:r>
          </w:p>
        </w:tc>
      </w:tr>
      <w:tr w:rsidR="00261348" w:rsidRPr="009249D4" w14:paraId="2B312BB7" w14:textId="59E375D6" w:rsidTr="00F124D4">
        <w:trPr>
          <w:trHeight w:val="680"/>
        </w:trPr>
        <w:tc>
          <w:tcPr>
            <w:tcW w:w="559" w:type="dxa"/>
          </w:tcPr>
          <w:p w14:paraId="37996ADE" w14:textId="51BD84EA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16</w:t>
            </w:r>
          </w:p>
        </w:tc>
        <w:tc>
          <w:tcPr>
            <w:tcW w:w="2127" w:type="dxa"/>
          </w:tcPr>
          <w:p w14:paraId="50904F0B" w14:textId="74645331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 xml:space="preserve">apply </w:t>
            </w:r>
            <w:r>
              <w:rPr>
                <w:rFonts w:ascii="Arial" w:eastAsia="微软雅黑" w:hAnsi="Arial" w:hint="eastAsia"/>
                <w:b/>
                <w:bCs/>
              </w:rPr>
              <w:t>sb</w:t>
            </w:r>
            <w:r w:rsidRPr="009249D4">
              <w:rPr>
                <w:rFonts w:ascii="Arial" w:eastAsia="微软雅黑" w:hAnsi="Arial"/>
                <w:b/>
                <w:bCs/>
              </w:rPr>
              <w:t xml:space="preserve">’s mind </w:t>
            </w:r>
          </w:p>
        </w:tc>
        <w:tc>
          <w:tcPr>
            <w:tcW w:w="2268" w:type="dxa"/>
          </w:tcPr>
          <w:p w14:paraId="37458267" w14:textId="1BEFB79B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专心于…</w:t>
            </w:r>
          </w:p>
        </w:tc>
        <w:tc>
          <w:tcPr>
            <w:tcW w:w="567" w:type="dxa"/>
          </w:tcPr>
          <w:p w14:paraId="50BD969D" w14:textId="423646C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36</w:t>
            </w:r>
          </w:p>
        </w:tc>
        <w:tc>
          <w:tcPr>
            <w:tcW w:w="2126" w:type="dxa"/>
          </w:tcPr>
          <w:p w14:paraId="71F69764" w14:textId="7F056ACB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average</w:t>
            </w:r>
          </w:p>
        </w:tc>
        <w:tc>
          <w:tcPr>
            <w:tcW w:w="2552" w:type="dxa"/>
          </w:tcPr>
          <w:p w14:paraId="062C7FB1" w14:textId="56048F5B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平均的</w:t>
            </w:r>
          </w:p>
        </w:tc>
      </w:tr>
      <w:tr w:rsidR="00261348" w:rsidRPr="009249D4" w14:paraId="3FA1D15D" w14:textId="742B60D2" w:rsidTr="00F124D4">
        <w:trPr>
          <w:trHeight w:val="680"/>
        </w:trPr>
        <w:tc>
          <w:tcPr>
            <w:tcW w:w="559" w:type="dxa"/>
          </w:tcPr>
          <w:p w14:paraId="537253EF" w14:textId="6EA0F1CD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17</w:t>
            </w:r>
          </w:p>
        </w:tc>
        <w:tc>
          <w:tcPr>
            <w:tcW w:w="2127" w:type="dxa"/>
          </w:tcPr>
          <w:p w14:paraId="55B4ED57" w14:textId="0CC70CF3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attempt</w:t>
            </w:r>
          </w:p>
        </w:tc>
        <w:tc>
          <w:tcPr>
            <w:tcW w:w="2268" w:type="dxa"/>
          </w:tcPr>
          <w:p w14:paraId="5B8C8EFA" w14:textId="566367F6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企图，试图</w:t>
            </w:r>
          </w:p>
        </w:tc>
        <w:tc>
          <w:tcPr>
            <w:tcW w:w="567" w:type="dxa"/>
          </w:tcPr>
          <w:p w14:paraId="260FB419" w14:textId="00A881EA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37</w:t>
            </w:r>
          </w:p>
        </w:tc>
        <w:tc>
          <w:tcPr>
            <w:tcW w:w="2126" w:type="dxa"/>
          </w:tcPr>
          <w:p w14:paraId="49F6EEBE" w14:textId="3A336DDB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spare</w:t>
            </w:r>
          </w:p>
        </w:tc>
        <w:tc>
          <w:tcPr>
            <w:tcW w:w="2552" w:type="dxa"/>
          </w:tcPr>
          <w:p w14:paraId="3F2E48FB" w14:textId="07FC7166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多余的，抽出</w:t>
            </w:r>
          </w:p>
        </w:tc>
      </w:tr>
      <w:tr w:rsidR="00261348" w:rsidRPr="009249D4" w14:paraId="27507647" w14:textId="6DB2A637" w:rsidTr="00F124D4">
        <w:trPr>
          <w:trHeight w:val="680"/>
        </w:trPr>
        <w:tc>
          <w:tcPr>
            <w:tcW w:w="559" w:type="dxa"/>
          </w:tcPr>
          <w:p w14:paraId="12056B4C" w14:textId="2F693BC9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18</w:t>
            </w:r>
          </w:p>
        </w:tc>
        <w:tc>
          <w:tcPr>
            <w:tcW w:w="2127" w:type="dxa"/>
          </w:tcPr>
          <w:p w14:paraId="7E3E1C10" w14:textId="385B03DC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make for</w:t>
            </w:r>
          </w:p>
        </w:tc>
        <w:tc>
          <w:tcPr>
            <w:tcW w:w="2268" w:type="dxa"/>
          </w:tcPr>
          <w:p w14:paraId="0C0BC3B5" w14:textId="3E981A1D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造成，有利于</w:t>
            </w:r>
          </w:p>
        </w:tc>
        <w:tc>
          <w:tcPr>
            <w:tcW w:w="567" w:type="dxa"/>
          </w:tcPr>
          <w:p w14:paraId="2A9E56D3" w14:textId="3A55E3AA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38</w:t>
            </w:r>
          </w:p>
        </w:tc>
        <w:tc>
          <w:tcPr>
            <w:tcW w:w="2126" w:type="dxa"/>
          </w:tcPr>
          <w:p w14:paraId="0F55280E" w14:textId="3DC0FC4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date from</w:t>
            </w:r>
          </w:p>
        </w:tc>
        <w:tc>
          <w:tcPr>
            <w:tcW w:w="2552" w:type="dxa"/>
          </w:tcPr>
          <w:p w14:paraId="799F6E6F" w14:textId="7A9719A3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回溯至</w:t>
            </w:r>
          </w:p>
        </w:tc>
      </w:tr>
      <w:tr w:rsidR="00261348" w:rsidRPr="009249D4" w14:paraId="6F0BCED8" w14:textId="745C8C3C" w:rsidTr="00F124D4">
        <w:trPr>
          <w:trHeight w:val="680"/>
        </w:trPr>
        <w:tc>
          <w:tcPr>
            <w:tcW w:w="559" w:type="dxa"/>
          </w:tcPr>
          <w:p w14:paraId="04577AB1" w14:textId="732760AA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19</w:t>
            </w:r>
          </w:p>
        </w:tc>
        <w:tc>
          <w:tcPr>
            <w:tcW w:w="2127" w:type="dxa"/>
          </w:tcPr>
          <w:p w14:paraId="1575FDFF" w14:textId="737909EB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be out to</w:t>
            </w:r>
          </w:p>
        </w:tc>
        <w:tc>
          <w:tcPr>
            <w:tcW w:w="2268" w:type="dxa"/>
          </w:tcPr>
          <w:p w14:paraId="03828611" w14:textId="6C2EAAE4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设法去做某事</w:t>
            </w:r>
          </w:p>
        </w:tc>
        <w:tc>
          <w:tcPr>
            <w:tcW w:w="567" w:type="dxa"/>
          </w:tcPr>
          <w:p w14:paraId="1888213A" w14:textId="3A5FAD27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39</w:t>
            </w:r>
          </w:p>
        </w:tc>
        <w:tc>
          <w:tcPr>
            <w:tcW w:w="2126" w:type="dxa"/>
          </w:tcPr>
          <w:p w14:paraId="60E458DB" w14:textId="13955C4E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dozen</w:t>
            </w:r>
          </w:p>
        </w:tc>
        <w:tc>
          <w:tcPr>
            <w:tcW w:w="2552" w:type="dxa"/>
          </w:tcPr>
          <w:p w14:paraId="1D7CDA00" w14:textId="11BF7C47" w:rsidR="00261348" w:rsidRPr="00261348" w:rsidRDefault="00261348" w:rsidP="00261348">
            <w:pPr>
              <w:snapToGri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打，十二个</w:t>
            </w:r>
          </w:p>
        </w:tc>
      </w:tr>
      <w:tr w:rsidR="00261348" w:rsidRPr="009249D4" w14:paraId="6727E853" w14:textId="59C403BF" w:rsidTr="00F124D4">
        <w:trPr>
          <w:trHeight w:val="680"/>
        </w:trPr>
        <w:tc>
          <w:tcPr>
            <w:tcW w:w="559" w:type="dxa"/>
          </w:tcPr>
          <w:p w14:paraId="4C50FD9B" w14:textId="48B44102" w:rsidR="00261348" w:rsidRPr="009249D4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20</w:t>
            </w:r>
          </w:p>
        </w:tc>
        <w:tc>
          <w:tcPr>
            <w:tcW w:w="2127" w:type="dxa"/>
          </w:tcPr>
          <w:p w14:paraId="467351C8" w14:textId="5D396AB5" w:rsidR="00261348" w:rsidRPr="00261348" w:rsidRDefault="00261348" w:rsidP="00261348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261348">
              <w:rPr>
                <w:rFonts w:ascii="Arial" w:eastAsia="微软雅黑" w:hAnsi="Arial"/>
                <w:b/>
                <w:bCs/>
              </w:rPr>
              <w:t>account</w:t>
            </w:r>
          </w:p>
        </w:tc>
        <w:tc>
          <w:tcPr>
            <w:tcW w:w="2268" w:type="dxa"/>
          </w:tcPr>
          <w:p w14:paraId="4A4ADEA9" w14:textId="555EDD4B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261348">
              <w:rPr>
                <w:rFonts w:ascii="微软雅黑" w:eastAsia="微软雅黑" w:hAnsi="微软雅黑" w:cs="Menlo"/>
                <w:color w:val="000000" w:themeColor="text1"/>
              </w:rPr>
              <w:t>账户，描述，解释</w:t>
            </w:r>
          </w:p>
        </w:tc>
        <w:tc>
          <w:tcPr>
            <w:tcW w:w="567" w:type="dxa"/>
          </w:tcPr>
          <w:p w14:paraId="01880354" w14:textId="415DE5EF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color w:val="000000" w:themeColor="text1"/>
                <w:szCs w:val="22"/>
              </w:rPr>
              <w:t>40</w:t>
            </w:r>
          </w:p>
        </w:tc>
        <w:tc>
          <w:tcPr>
            <w:tcW w:w="2126" w:type="dxa"/>
          </w:tcPr>
          <w:p w14:paraId="144D5B19" w14:textId="5C7ABE42" w:rsidR="00261348" w:rsidRPr="009249D4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Cs w:val="22"/>
              </w:rPr>
            </w:pPr>
            <w:r w:rsidRPr="009249D4">
              <w:rPr>
                <w:rFonts w:ascii="Arial" w:eastAsia="微软雅黑" w:hAnsi="Arial"/>
                <w:b/>
                <w:bCs/>
              </w:rPr>
              <w:t>in secret</w:t>
            </w:r>
          </w:p>
        </w:tc>
        <w:tc>
          <w:tcPr>
            <w:tcW w:w="2552" w:type="dxa"/>
          </w:tcPr>
          <w:p w14:paraId="4FD096BE" w14:textId="7A0F5F38" w:rsidR="00261348" w:rsidRPr="00261348" w:rsidRDefault="00261348" w:rsidP="00261348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微软雅黑"/>
                <w:color w:val="000000" w:themeColor="text1"/>
                <w:szCs w:val="22"/>
              </w:rPr>
            </w:pPr>
            <w:r w:rsidRPr="00261348">
              <w:rPr>
                <w:rFonts w:ascii="微软雅黑" w:eastAsia="微软雅黑" w:hAnsi="微软雅黑"/>
              </w:rPr>
              <w:t>秘密地</w:t>
            </w:r>
          </w:p>
        </w:tc>
      </w:tr>
    </w:tbl>
    <w:p w14:paraId="60029666" w14:textId="321C2D3D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lastRenderedPageBreak/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find a way</w:t>
      </w:r>
      <w:r w:rsidRPr="009249D4">
        <w:rPr>
          <w:rFonts w:ascii="Arial" w:eastAsia="微软雅黑" w:hAnsi="Arial" w:cs="AppleSystemUIFont"/>
          <w:b/>
          <w:bCs/>
          <w:szCs w:val="26"/>
        </w:rPr>
        <w:t xml:space="preserve"> </w:t>
      </w:r>
    </w:p>
    <w:p w14:paraId="5E50B2A6" w14:textId="5461BE41" w:rsidR="00DB079C" w:rsidRPr="00871968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871968">
        <w:rPr>
          <w:rFonts w:ascii="Arial" w:eastAsia="微软雅黑" w:hAnsi="Arial" w:cs="AppleSystemUIFontBold" w:hint="eastAsia"/>
          <w:color w:val="0432FF"/>
          <w:szCs w:val="26"/>
        </w:rPr>
        <w:t>phr</w:t>
      </w:r>
      <w:r w:rsidRPr="00871968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871968">
        <w:rPr>
          <w:rFonts w:ascii="Arial" w:eastAsia="微软雅黑" w:hAnsi="Arial" w:cs="AppleSystemUIFontBold"/>
          <w:color w:val="0432FF"/>
          <w:szCs w:val="26"/>
        </w:rPr>
        <w:t>找到一种方法</w:t>
      </w:r>
      <w:r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871968">
        <w:rPr>
          <w:rFonts w:ascii="Arial" w:eastAsia="微软雅黑" w:hAnsi="Arial" w:cs="AppleSystemUIFont"/>
          <w:color w:val="0432FF"/>
          <w:szCs w:val="26"/>
        </w:rPr>
        <w:t>找到出路</w:t>
      </w:r>
    </w:p>
    <w:p w14:paraId="04F6F9C4" w14:textId="182EA399" w:rsidR="00DB079C" w:rsidRPr="009249D4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871968">
        <w:rPr>
          <w:rFonts w:ascii="Arial" w:eastAsia="微软雅黑" w:hAnsi="Arial" w:cs="AppleSystemUIFont"/>
          <w:color w:val="FF0000"/>
          <w:szCs w:val="26"/>
        </w:rPr>
        <w:t>Find a way</w:t>
      </w:r>
      <w:r w:rsidR="00DB079C" w:rsidRPr="009249D4">
        <w:rPr>
          <w:rFonts w:ascii="Arial" w:eastAsia="微软雅黑" w:hAnsi="Arial" w:cs="AppleSystemUIFont"/>
          <w:szCs w:val="26"/>
        </w:rPr>
        <w:t> to overcome your difficulties. </w:t>
      </w:r>
      <w:r w:rsidR="00DB079C" w:rsidRPr="009249D4">
        <w:rPr>
          <w:rFonts w:ascii="Arial" w:eastAsia="微软雅黑" w:hAnsi="Arial" w:cs="AppleSystemUIFont"/>
          <w:szCs w:val="26"/>
        </w:rPr>
        <w:t>找出办法战胜困难。</w:t>
      </w:r>
    </w:p>
    <w:p w14:paraId="3AEB2F1C" w14:textId="2708EAFC" w:rsidR="00DB079C" w:rsidRPr="009249D4" w:rsidRDefault="0087196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Don't despair! We'll </w:t>
      </w:r>
      <w:r w:rsidR="00DB079C" w:rsidRPr="00871968">
        <w:rPr>
          <w:rFonts w:ascii="Arial" w:eastAsia="微软雅黑" w:hAnsi="Arial" w:cs="AppleSystemUIFont"/>
          <w:color w:val="FF0000"/>
          <w:szCs w:val="26"/>
        </w:rPr>
        <w:t>find a way</w:t>
      </w:r>
      <w:r w:rsidR="00DB079C" w:rsidRPr="009249D4">
        <w:rPr>
          <w:rFonts w:ascii="Arial" w:eastAsia="微软雅黑" w:hAnsi="Arial" w:cs="AppleSystemUIFont"/>
          <w:szCs w:val="26"/>
        </w:rPr>
        <w:t> out? </w:t>
      </w:r>
      <w:r w:rsidR="00DB079C" w:rsidRPr="009249D4">
        <w:rPr>
          <w:rFonts w:ascii="Arial" w:eastAsia="微软雅黑" w:hAnsi="Arial" w:cs="AppleSystemUIFont"/>
          <w:szCs w:val="26"/>
        </w:rPr>
        <w:t>不要绝望！我们会找到出路的！</w:t>
      </w:r>
    </w:p>
    <w:p w14:paraId="699BB337" w14:textId="4C4841AD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make one’s way </w:t>
      </w:r>
      <w:r w:rsidRPr="009249D4">
        <w:rPr>
          <w:rFonts w:ascii="Arial" w:eastAsia="微软雅黑" w:hAnsi="Arial" w:cs="AppleSystemUIFont"/>
          <w:szCs w:val="26"/>
        </w:rPr>
        <w:t>艰难地前进</w:t>
      </w:r>
    </w:p>
    <w:p w14:paraId="1537221F" w14:textId="0B0C6C4F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inspire</w:t>
      </w:r>
      <w:r w:rsidRPr="0022123A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</w:t>
      </w:r>
      <w:r w:rsidRPr="009249D4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[ɪnˈspaɪər] </w:t>
      </w:r>
    </w:p>
    <w:p w14:paraId="7F24AA44" w14:textId="4DABABDF" w:rsidR="00DB079C" w:rsidRPr="00871968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871968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871968">
        <w:rPr>
          <w:rFonts w:ascii="Arial" w:eastAsia="微软雅黑" w:hAnsi="Arial" w:cs="AppleSystemUIFont"/>
          <w:color w:val="0432FF"/>
          <w:szCs w:val="26"/>
        </w:rPr>
        <w:t>激励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鼓舞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871968">
        <w:rPr>
          <w:rFonts w:ascii="Arial" w:eastAsia="微软雅黑" w:hAnsi="Arial" w:cs="AppleSystemUIFont"/>
          <w:color w:val="0432FF"/>
          <w:szCs w:val="26"/>
        </w:rPr>
        <w:t>赋予灵感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引起联想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871968">
        <w:rPr>
          <w:rFonts w:ascii="Arial" w:eastAsia="微软雅黑" w:hAnsi="Arial" w:cs="AppleSystemUIFont"/>
          <w:color w:val="0432FF"/>
          <w:szCs w:val="26"/>
        </w:rPr>
        <w:t>启发思考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使产生</w:t>
      </w:r>
    </w:p>
    <w:p w14:paraId="2088AEB3" w14:textId="1EC65AF6" w:rsidR="00DB079C" w:rsidRPr="009249D4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The actors' enthusiasm </w:t>
      </w:r>
      <w:r w:rsidR="00DB079C" w:rsidRPr="00871968">
        <w:rPr>
          <w:rFonts w:ascii="Arial" w:eastAsia="微软雅黑" w:hAnsi="Arial" w:cs="AppleSystemUIFont"/>
          <w:color w:val="FF0000"/>
          <w:szCs w:val="26"/>
        </w:rPr>
        <w:t xml:space="preserve">inspired </w:t>
      </w:r>
      <w:r w:rsidR="00DB079C" w:rsidRPr="009249D4">
        <w:rPr>
          <w:rFonts w:ascii="Arial" w:eastAsia="微软雅黑" w:hAnsi="Arial" w:cs="AppleSystemUIFont"/>
          <w:szCs w:val="26"/>
        </w:rPr>
        <w:t>the kids.</w:t>
      </w:r>
      <w:r>
        <w:rPr>
          <w:rFonts w:ascii="Arial" w:eastAsia="微软雅黑" w:hAnsi="Arial" w:cs="AppleSystemUIFont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演员们的热情鼓舞着孩子们。</w:t>
      </w:r>
    </w:p>
    <w:p w14:paraId="36A2DA40" w14:textId="1D8535AD" w:rsidR="00DB079C" w:rsidRPr="009249D4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871968">
        <w:rPr>
          <w:rFonts w:ascii="Arial" w:eastAsia="微软雅黑" w:hAnsi="Arial" w:cs="AppleSystemUIFont"/>
          <w:color w:val="FF0000"/>
          <w:szCs w:val="26"/>
        </w:rPr>
        <w:t xml:space="preserve">inspire </w:t>
      </w:r>
      <w:r w:rsidR="00DB079C" w:rsidRPr="009249D4">
        <w:rPr>
          <w:rFonts w:ascii="Arial" w:eastAsia="微软雅黑" w:hAnsi="Arial" w:cs="AppleSystemUIFont"/>
          <w:szCs w:val="26"/>
        </w:rPr>
        <w:t xml:space="preserve">confidence in sb </w:t>
      </w:r>
      <w:r w:rsidR="00DB079C" w:rsidRPr="009249D4">
        <w:rPr>
          <w:rFonts w:ascii="Arial" w:eastAsia="微软雅黑" w:hAnsi="Arial" w:cs="AppleSystemUIFont"/>
          <w:szCs w:val="26"/>
        </w:rPr>
        <w:t>激起某人信心</w:t>
      </w:r>
    </w:p>
    <w:p w14:paraId="0D3701C1" w14:textId="07EBD12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inspiring adj. </w:t>
      </w:r>
      <w:r w:rsidRPr="009249D4">
        <w:rPr>
          <w:rFonts w:ascii="Arial" w:eastAsia="微软雅黑" w:hAnsi="Arial" w:cs="AppleSystemUIFont"/>
          <w:szCs w:val="26"/>
        </w:rPr>
        <w:t>鼓舞人心的</w:t>
      </w:r>
      <w:r w:rsidR="009249D4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激励的</w:t>
      </w:r>
      <w:r w:rsidR="009249D4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启发灵感的</w:t>
      </w:r>
    </w:p>
    <w:p w14:paraId="124B129F" w14:textId="7CC3769E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puzzle</w:t>
      </w:r>
      <w:r w:rsidRPr="009249D4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[ˈpʌzl]</w:t>
      </w:r>
      <w:r w:rsidRPr="009249D4">
        <w:rPr>
          <w:rFonts w:ascii="Arial" w:eastAsia="微软雅黑" w:hAnsi="Arial" w:cs="AppleSystemUIFont"/>
          <w:szCs w:val="26"/>
        </w:rPr>
        <w:t xml:space="preserve"> </w:t>
      </w:r>
    </w:p>
    <w:p w14:paraId="65161881" w14:textId="4DED7AB4" w:rsidR="00DB079C" w:rsidRPr="00871968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871968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871968">
        <w:rPr>
          <w:rFonts w:ascii="Arial" w:eastAsia="微软雅黑" w:hAnsi="Arial" w:cs="AppleSystemUIFont"/>
          <w:color w:val="0432FF"/>
          <w:szCs w:val="26"/>
        </w:rPr>
        <w:t>令人费解的事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智力游戏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不解之谜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疑问</w:t>
      </w:r>
    </w:p>
    <w:p w14:paraId="55133E29" w14:textId="4FCA57BA" w:rsidR="00DB079C" w:rsidRPr="00871968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871968">
        <w:rPr>
          <w:rFonts w:ascii="Arial" w:eastAsia="微软雅黑" w:hAnsi="Arial" w:cs="AppleSystemUIFont"/>
          <w:color w:val="0432FF"/>
          <w:szCs w:val="26"/>
        </w:rPr>
        <w:t xml:space="preserve">vt. </w:t>
      </w:r>
      <w:r w:rsidRPr="00871968">
        <w:rPr>
          <w:rFonts w:ascii="Arial" w:eastAsia="微软雅黑" w:hAnsi="Arial" w:cs="AppleSystemUIFont"/>
          <w:color w:val="0432FF"/>
          <w:szCs w:val="26"/>
        </w:rPr>
        <w:t>迷惑</w:t>
      </w:r>
      <w:r w:rsidR="009249D4" w:rsidRPr="00871968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871968">
        <w:rPr>
          <w:rFonts w:ascii="Arial" w:eastAsia="微软雅黑" w:hAnsi="Arial" w:cs="AppleSystemUIFont"/>
          <w:color w:val="0432FF"/>
          <w:szCs w:val="26"/>
        </w:rPr>
        <w:t>使困惑</w:t>
      </w:r>
    </w:p>
    <w:p w14:paraId="0959874B" w14:textId="716D7ADB" w:rsidR="00DB079C" w:rsidRPr="009249D4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871968">
        <w:rPr>
          <w:rFonts w:ascii="Arial" w:eastAsia="微软雅黑" w:hAnsi="Arial" w:cs="AppleSystemUIFont"/>
          <w:color w:val="FF0000"/>
          <w:szCs w:val="26"/>
        </w:rPr>
        <w:t xml:space="preserve">puzzle </w:t>
      </w:r>
      <w:r w:rsidR="00DB079C" w:rsidRPr="009249D4">
        <w:rPr>
          <w:rFonts w:ascii="Arial" w:eastAsia="微软雅黑" w:hAnsi="Arial" w:cs="AppleSystemUIFont"/>
          <w:szCs w:val="26"/>
        </w:rPr>
        <w:t xml:space="preserve">one’s brains about/over sth </w:t>
      </w:r>
      <w:r w:rsidR="00DB079C" w:rsidRPr="009249D4">
        <w:rPr>
          <w:rFonts w:ascii="Arial" w:eastAsia="微软雅黑" w:hAnsi="Arial" w:cs="AppleSystemUIFont"/>
          <w:szCs w:val="26"/>
        </w:rPr>
        <w:t>对某事感到困惑，大伤脑筋</w:t>
      </w:r>
    </w:p>
    <w:p w14:paraId="2C8A1630" w14:textId="2592AE6D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puzzling adj. </w:t>
      </w:r>
      <w:r w:rsidRPr="009249D4">
        <w:rPr>
          <w:rFonts w:ascii="Arial" w:eastAsia="微软雅黑" w:hAnsi="Arial" w:cs="AppleSystemUIFont"/>
          <w:szCs w:val="26"/>
        </w:rPr>
        <w:t>使为难的</w:t>
      </w:r>
      <w:r w:rsidR="009249D4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费解的</w:t>
      </w:r>
      <w:r w:rsidR="009249D4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莫名其妙的</w:t>
      </w:r>
    </w:p>
    <w:p w14:paraId="4881EFF3" w14:textId="77777777" w:rsidR="00DB079C" w:rsidRPr="0022123A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in the name of</w:t>
      </w:r>
    </w:p>
    <w:p w14:paraId="3BDF262D" w14:textId="11EB80C0" w:rsidR="00DB079C" w:rsidRPr="005D15BD" w:rsidRDefault="009249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phr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在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的名下</w:t>
      </w:r>
      <w:r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用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的名义</w:t>
      </w:r>
      <w:r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代表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 xml:space="preserve"> = in one’s name</w:t>
      </w:r>
    </w:p>
    <w:p w14:paraId="76B9FD73" w14:textId="12B6F961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>eg. Where in the name of Heaven have you been? </w:t>
      </w:r>
      <w:r w:rsidRPr="009249D4">
        <w:rPr>
          <w:rFonts w:ascii="Arial" w:eastAsia="微软雅黑" w:hAnsi="Arial" w:cs="AppleSystemUIFont"/>
          <w:szCs w:val="26"/>
        </w:rPr>
        <w:t>你到底上哪儿去了？</w:t>
      </w:r>
    </w:p>
    <w:p w14:paraId="583D1817" w14:textId="2C7092B8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by name </w:t>
      </w:r>
      <w:r w:rsidRPr="009249D4">
        <w:rPr>
          <w:rFonts w:ascii="Arial" w:eastAsia="微软雅黑" w:hAnsi="Arial" w:cs="AppleSystemUIFont"/>
          <w:szCs w:val="26"/>
        </w:rPr>
        <w:t>按姓名</w:t>
      </w:r>
      <w:r w:rsidR="002A41D4">
        <w:rPr>
          <w:rFonts w:ascii="Arial" w:eastAsia="微软雅黑" w:hAnsi="Arial" w:cs="AppleSystemUIFont"/>
          <w:szCs w:val="26"/>
        </w:rPr>
        <w:t>，</w:t>
      </w:r>
    </w:p>
    <w:p w14:paraId="3AD2192D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by/with the name of </w:t>
      </w:r>
      <w:r w:rsidRPr="009249D4">
        <w:rPr>
          <w:rFonts w:ascii="Arial" w:eastAsia="微软雅黑" w:hAnsi="Arial" w:cs="AppleSystemUIFont"/>
          <w:szCs w:val="26"/>
        </w:rPr>
        <w:t>名叫</w:t>
      </w:r>
      <w:r w:rsidRPr="009249D4">
        <w:rPr>
          <w:rFonts w:ascii="Arial" w:eastAsia="微软雅黑" w:hAnsi="Arial" w:cs="AppleSystemUIFont"/>
          <w:szCs w:val="26"/>
        </w:rPr>
        <w:t>...</w:t>
      </w:r>
      <w:r w:rsidRPr="009249D4">
        <w:rPr>
          <w:rFonts w:ascii="Arial" w:eastAsia="微软雅黑" w:hAnsi="Arial" w:cs="AppleSystemUIFont"/>
          <w:szCs w:val="26"/>
        </w:rPr>
        <w:t>的</w:t>
      </w:r>
    </w:p>
    <w:p w14:paraId="291C9FA0" w14:textId="771843A3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Do you know a man </w:t>
      </w:r>
      <w:r w:rsidRPr="005D15BD">
        <w:rPr>
          <w:rFonts w:ascii="Arial" w:eastAsia="微软雅黑" w:hAnsi="Arial" w:cs="AppleSystemUIFont"/>
          <w:color w:val="FF0000"/>
          <w:szCs w:val="26"/>
        </w:rPr>
        <w:t xml:space="preserve">by the name of </w:t>
      </w:r>
      <w:r w:rsidRPr="009249D4">
        <w:rPr>
          <w:rFonts w:ascii="Arial" w:eastAsia="微软雅黑" w:hAnsi="Arial" w:cs="AppleSystemUIFont"/>
          <w:szCs w:val="26"/>
        </w:rPr>
        <w:t>Smith</w:t>
      </w:r>
      <w:r w:rsidR="009249D4">
        <w:rPr>
          <w:rFonts w:ascii="Arial" w:eastAsia="微软雅黑" w:hAnsi="Arial" w:cs="AppleSystemUIFont"/>
          <w:szCs w:val="26"/>
        </w:rPr>
        <w:t xml:space="preserve">? </w:t>
      </w:r>
      <w:r w:rsidR="009249D4" w:rsidRPr="009249D4">
        <w:rPr>
          <w:rFonts w:ascii="Arial" w:eastAsia="微软雅黑" w:hAnsi="Arial" w:cs="AppleSystemUIFont"/>
          <w:szCs w:val="26"/>
        </w:rPr>
        <w:t>你认识一个叫史密斯的人吗。</w:t>
      </w:r>
    </w:p>
    <w:p w14:paraId="4A249384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make a/one’s name </w:t>
      </w:r>
      <w:r w:rsidRPr="009249D4">
        <w:rPr>
          <w:rFonts w:ascii="Arial" w:eastAsia="微软雅黑" w:hAnsi="Arial" w:cs="AppleSystemUIFont"/>
          <w:szCs w:val="26"/>
        </w:rPr>
        <w:t>扬名，出名</w:t>
      </w:r>
    </w:p>
    <w:p w14:paraId="34A568D7" w14:textId="1089B77D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under the name of </w:t>
      </w:r>
      <w:r w:rsidRPr="009249D4">
        <w:rPr>
          <w:rFonts w:ascii="Arial" w:eastAsia="微软雅黑" w:hAnsi="Arial" w:cs="AppleSystemUIFont"/>
          <w:szCs w:val="26"/>
        </w:rPr>
        <w:t>以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名字，以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为笔名</w:t>
      </w:r>
    </w:p>
    <w:p w14:paraId="48B3BD2C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vary</w:t>
      </w:r>
      <w:r w:rsidRPr="009249D4">
        <w:rPr>
          <w:rFonts w:ascii="Arial" w:eastAsia="微软雅黑" w:hAnsi="Arial" w:cs="AppleSystemUIFont"/>
          <w:szCs w:val="26"/>
        </w:rPr>
        <w:t xml:space="preserve"> </w:t>
      </w:r>
      <w:r w:rsidRPr="003E15D5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[ˈveri] </w:t>
      </w:r>
    </w:p>
    <w:p w14:paraId="326D1C40" w14:textId="249D6D70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变化</w:t>
      </w:r>
      <w:r w:rsidR="003E15D5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大小、形状等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  <w:r w:rsidR="003E15D5" w:rsidRPr="005D15BD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>相异</w:t>
      </w:r>
      <w:r w:rsidR="009249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不同</w:t>
      </w:r>
      <w:r w:rsidR="009249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有别</w:t>
      </w:r>
    </w:p>
    <w:p w14:paraId="4DD68D93" w14:textId="45E79A5C" w:rsidR="00DB079C" w:rsidRPr="009249D4" w:rsidRDefault="003E15D5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The students' work 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 xml:space="preserve">varies </w:t>
      </w:r>
      <w:r w:rsidR="00DB079C" w:rsidRPr="009249D4">
        <w:rPr>
          <w:rFonts w:ascii="Arial" w:eastAsia="微软雅黑" w:hAnsi="Arial" w:cs="AppleSystemUIFont"/>
          <w:szCs w:val="26"/>
        </w:rPr>
        <w:t>considerably in quality.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学生作业的质量甚是参差不齐。</w:t>
      </w:r>
    </w:p>
    <w:p w14:paraId="3B0215F9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vary from </w:t>
      </w:r>
      <w:r w:rsidRPr="009249D4">
        <w:rPr>
          <w:rFonts w:ascii="Arial" w:eastAsia="微软雅黑" w:hAnsi="Arial" w:cs="AppleSystemUIFont"/>
          <w:szCs w:val="26"/>
        </w:rPr>
        <w:t>不同于，不等于</w:t>
      </w:r>
    </w:p>
    <w:p w14:paraId="5A11B591" w14:textId="667B2FB6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various adj. </w:t>
      </w:r>
      <w:r w:rsidRPr="009249D4">
        <w:rPr>
          <w:rFonts w:ascii="Arial" w:eastAsia="微软雅黑" w:hAnsi="Arial" w:cs="AppleSystemUIFont"/>
          <w:szCs w:val="26"/>
        </w:rPr>
        <w:t>各种各样的，不同的</w:t>
      </w:r>
      <w:r w:rsidR="002A41D4">
        <w:rPr>
          <w:rFonts w:ascii="Arial" w:eastAsia="微软雅黑" w:hAnsi="Arial" w:cs="AppleSystemUIFont"/>
          <w:szCs w:val="26"/>
        </w:rPr>
        <w:t>，</w:t>
      </w:r>
    </w:p>
    <w:p w14:paraId="746F59C8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00000" w:themeColor="text1"/>
          <w:szCs w:val="26"/>
        </w:rPr>
        <w:t xml:space="preserve">variety </w:t>
      </w:r>
      <w:r w:rsidRPr="009249D4">
        <w:rPr>
          <w:rFonts w:ascii="Arial" w:eastAsia="微软雅黑" w:hAnsi="Arial" w:cs="AppleSystemUIFont"/>
          <w:szCs w:val="26"/>
        </w:rPr>
        <w:t xml:space="preserve">n. </w:t>
      </w:r>
      <w:r w:rsidRPr="009249D4">
        <w:rPr>
          <w:rFonts w:ascii="Arial" w:eastAsia="微软雅黑" w:hAnsi="Arial" w:cs="AppleSystemUIFont"/>
          <w:szCs w:val="26"/>
        </w:rPr>
        <w:t>种类，变化</w:t>
      </w:r>
    </w:p>
    <w:p w14:paraId="628AB95B" w14:textId="191B4A07" w:rsidR="00DB079C" w:rsidRPr="009249D4" w:rsidRDefault="003E15D5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All 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>varieties </w:t>
      </w:r>
      <w:r w:rsidR="00DB079C" w:rsidRPr="009249D4">
        <w:rPr>
          <w:rFonts w:ascii="Arial" w:eastAsia="微软雅黑" w:hAnsi="Arial" w:cs="AppleSystemUIFont"/>
          <w:szCs w:val="26"/>
        </w:rPr>
        <w:t>of goods for daily use are available. </w:t>
      </w:r>
      <w:r w:rsidR="00DB079C" w:rsidRPr="009249D4">
        <w:rPr>
          <w:rFonts w:ascii="Arial" w:eastAsia="微软雅黑" w:hAnsi="Arial" w:cs="AppleSystemUIFont"/>
          <w:szCs w:val="26"/>
        </w:rPr>
        <w:t>日用百货一应俱全。</w:t>
      </w:r>
    </w:p>
    <w:p w14:paraId="1F4AB01F" w14:textId="77777777" w:rsidR="00DB079C" w:rsidRPr="0022123A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center on</w:t>
      </w:r>
    </w:p>
    <w:p w14:paraId="0F535242" w14:textId="0E1A5D27" w:rsidR="00DB079C" w:rsidRPr="005D15BD" w:rsidRDefault="003E15D5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phrv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集中在</w:t>
      </w:r>
      <w:r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着重在</w:t>
      </w:r>
    </w:p>
    <w:p w14:paraId="05DDBA63" w14:textId="21B1B0CD" w:rsidR="00DB079C" w:rsidRPr="009249D4" w:rsidRDefault="003E15D5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To 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>center on</w:t>
      </w:r>
      <w:r w:rsidR="00DB079C" w:rsidRPr="009249D4">
        <w:rPr>
          <w:rFonts w:ascii="Arial" w:eastAsia="微软雅黑" w:hAnsi="Arial" w:cs="AppleSystemUIFont"/>
          <w:szCs w:val="26"/>
        </w:rPr>
        <w:t> students in classroom learning. </w:t>
      </w:r>
      <w:r w:rsidR="00DB079C" w:rsidRPr="009249D4">
        <w:rPr>
          <w:rFonts w:ascii="Arial" w:eastAsia="微软雅黑" w:hAnsi="Arial" w:cs="AppleSystemUIFont"/>
          <w:szCs w:val="26"/>
        </w:rPr>
        <w:t>以学生为中心进行教学；</w:t>
      </w:r>
    </w:p>
    <w:p w14:paraId="2644190B" w14:textId="77027147" w:rsidR="00DB079C" w:rsidRPr="009249D4" w:rsidRDefault="003E15D5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She 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 xml:space="preserve">centered </w:t>
      </w:r>
      <w:r w:rsidR="00DB079C" w:rsidRPr="009249D4">
        <w:rPr>
          <w:rFonts w:ascii="Arial" w:eastAsia="微软雅黑" w:hAnsi="Arial" w:cs="AppleSystemUIFont"/>
          <w:szCs w:val="26"/>
        </w:rPr>
        <w:t xml:space="preserve">her attention 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 xml:space="preserve">on </w:t>
      </w:r>
      <w:r w:rsidR="00DB079C" w:rsidRPr="009249D4">
        <w:rPr>
          <w:rFonts w:ascii="Arial" w:eastAsia="微软雅黑" w:hAnsi="Arial" w:cs="AppleSystemUIFont"/>
          <w:szCs w:val="26"/>
        </w:rPr>
        <w:t>the problem.</w:t>
      </w:r>
      <w:r>
        <w:rPr>
          <w:rFonts w:ascii="Arial" w:eastAsia="微软雅黑" w:hAnsi="Arial" w:cs="AppleSystemUIFont"/>
          <w:szCs w:val="26"/>
        </w:rPr>
        <w:t xml:space="preserve"> </w:t>
      </w:r>
      <w:r w:rsidRPr="003E15D5">
        <w:rPr>
          <w:rFonts w:ascii="Arial" w:eastAsia="微软雅黑" w:hAnsi="Arial" w:cs="AppleSystemUIFont"/>
          <w:szCs w:val="26"/>
        </w:rPr>
        <w:t>她把注意力集中在这个问题上。</w:t>
      </w:r>
    </w:p>
    <w:p w14:paraId="4B8B0651" w14:textId="2C23AC2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lastRenderedPageBreak/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capture</w:t>
      </w:r>
      <w:r w:rsidRPr="002A41D4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[ˈkæptʃər] </w:t>
      </w:r>
    </w:p>
    <w:p w14:paraId="2F7E4125" w14:textId="799552CD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>vt.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>俘虏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俘获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捕获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5D15BD">
        <w:rPr>
          <w:rFonts w:ascii="Arial" w:eastAsia="微软雅黑" w:hAnsi="Arial" w:cs="AppleSystemUIFont"/>
          <w:color w:val="0432FF"/>
          <w:szCs w:val="26"/>
        </w:rPr>
        <w:t>赢得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争得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</w:p>
    <w:p w14:paraId="29E28157" w14:textId="3F1A41C4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The company has </w:t>
      </w:r>
      <w:r w:rsidR="00DB079C" w:rsidRPr="0022123A">
        <w:rPr>
          <w:rFonts w:ascii="Arial" w:eastAsia="微软雅黑" w:hAnsi="Arial" w:cs="AppleSystemUIFont"/>
          <w:color w:val="FF0000"/>
          <w:szCs w:val="26"/>
        </w:rPr>
        <w:t xml:space="preserve">captured </w:t>
      </w:r>
      <w:r w:rsidR="00DB079C" w:rsidRPr="009249D4">
        <w:rPr>
          <w:rFonts w:ascii="Arial" w:eastAsia="微软雅黑" w:hAnsi="Arial" w:cs="AppleSystemUIFont"/>
          <w:szCs w:val="26"/>
        </w:rPr>
        <w:t>90% of the market.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这家公司已争取到九成的市场份额。</w:t>
      </w:r>
    </w:p>
    <w:p w14:paraId="3DCC43B7" w14:textId="207E9480" w:rsidR="00DB079C" w:rsidRPr="002A41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="002A41D4"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>familiar</w:t>
      </w:r>
      <w:r w:rsidRPr="002A41D4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="002A41D4"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>[fəˈmɪliər]</w:t>
      </w:r>
    </w:p>
    <w:p w14:paraId="604E8EDB" w14:textId="32F5D62F" w:rsidR="00DB079C" w:rsidRPr="005D15BD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a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dj.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熟悉</w:t>
      </w:r>
      <w:r w:rsidRPr="005D15BD">
        <w:rPr>
          <w:rFonts w:ascii="Arial" w:eastAsia="微软雅黑" w:hAnsi="Arial" w:cs="AppleSystemUIFontBold" w:hint="eastAsia"/>
          <w:color w:val="0432FF"/>
          <w:szCs w:val="26"/>
        </w:rPr>
        <w:t>的，常见的；</w:t>
      </w:r>
    </w:p>
    <w:p w14:paraId="40CB5D6C" w14:textId="68DA9AE1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be familiar with </w:t>
      </w:r>
      <w:r w:rsidRPr="009249D4">
        <w:rPr>
          <w:rFonts w:ascii="Arial" w:eastAsia="微软雅黑" w:hAnsi="Arial" w:cs="AppleSystemUIFont"/>
          <w:szCs w:val="26"/>
        </w:rPr>
        <w:t>熟悉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通晓，精通</w:t>
      </w:r>
    </w:p>
    <w:p w14:paraId="28ABE712" w14:textId="3DBDF545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>Many of you may </w:t>
      </w:r>
      <w:r w:rsidR="00DB079C" w:rsidRPr="0022123A">
        <w:rPr>
          <w:rFonts w:ascii="Arial" w:eastAsia="微软雅黑" w:hAnsi="Arial" w:cs="AppleSystemUIFont"/>
          <w:color w:val="FF0000"/>
          <w:szCs w:val="26"/>
        </w:rPr>
        <w:t>be familiar with</w:t>
      </w:r>
      <w:r w:rsidR="00DB079C" w:rsidRPr="009249D4">
        <w:rPr>
          <w:rFonts w:ascii="Arial" w:eastAsia="微软雅黑" w:hAnsi="Arial" w:cs="AppleSystemUIFont"/>
          <w:szCs w:val="26"/>
        </w:rPr>
        <w:t> this technique. </w:t>
      </w:r>
      <w:r w:rsidR="00DB079C" w:rsidRPr="009249D4">
        <w:rPr>
          <w:rFonts w:ascii="Arial" w:eastAsia="微软雅黑" w:hAnsi="Arial" w:cs="AppleSystemUIFont"/>
          <w:szCs w:val="26"/>
        </w:rPr>
        <w:t>你们很多人也许对这技术很熟悉。</w:t>
      </w:r>
    </w:p>
    <w:p w14:paraId="65CC5E6D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be familiar to sb </w:t>
      </w:r>
      <w:r w:rsidRPr="009249D4">
        <w:rPr>
          <w:rFonts w:ascii="Arial" w:eastAsia="微软雅黑" w:hAnsi="Arial" w:cs="AppleSystemUIFont"/>
          <w:szCs w:val="26"/>
        </w:rPr>
        <w:t>为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所熟悉</w:t>
      </w:r>
    </w:p>
    <w:p w14:paraId="371E04F9" w14:textId="6BC1C166" w:rsidR="00DB079C" w:rsidRPr="002A41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The following should </w:t>
      </w:r>
      <w:r w:rsidR="00DB079C" w:rsidRPr="0022123A">
        <w:rPr>
          <w:rFonts w:ascii="Arial" w:eastAsia="微软雅黑" w:hAnsi="Arial" w:cs="AppleSystemUIFont"/>
          <w:color w:val="FF0000"/>
          <w:szCs w:val="26"/>
        </w:rPr>
        <w:t>be familiar to</w:t>
      </w:r>
      <w:r w:rsidR="00DB079C" w:rsidRPr="009249D4">
        <w:rPr>
          <w:rFonts w:ascii="Arial" w:eastAsia="微软雅黑" w:hAnsi="Arial" w:cs="AppleSystemUIFont"/>
          <w:szCs w:val="26"/>
        </w:rPr>
        <w:t> </w:t>
      </w:r>
      <w:proofErr w:type="gramStart"/>
      <w:r w:rsidR="00DB079C" w:rsidRPr="009249D4">
        <w:rPr>
          <w:rFonts w:ascii="Arial" w:eastAsia="微软雅黑" w:hAnsi="Arial" w:cs="AppleSystemUIFont"/>
          <w:szCs w:val="26"/>
        </w:rPr>
        <w:t>Rails</w:t>
      </w:r>
      <w:proofErr w:type="gramEnd"/>
      <w:r w:rsidR="00DB079C" w:rsidRPr="009249D4">
        <w:rPr>
          <w:rFonts w:ascii="Arial" w:eastAsia="微软雅黑" w:hAnsi="Arial" w:cs="AppleSystemUIFont"/>
          <w:szCs w:val="26"/>
        </w:rPr>
        <w:t> developers. Rails</w:t>
      </w:r>
      <w:r w:rsidR="00DB079C" w:rsidRPr="009249D4">
        <w:rPr>
          <w:rFonts w:ascii="Arial" w:eastAsia="微软雅黑" w:hAnsi="Arial" w:cs="AppleSystemUIFont"/>
          <w:szCs w:val="26"/>
        </w:rPr>
        <w:t>开发人员应该熟悉下面的代码。</w:t>
      </w:r>
    </w:p>
    <w:p w14:paraId="15B1A604" w14:textId="77777777" w:rsidR="00DB079C" w:rsidRPr="0022123A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be around</w:t>
      </w:r>
    </w:p>
    <w:p w14:paraId="5B3AADF6" w14:textId="24E1187F" w:rsidR="00DB079C" w:rsidRPr="005D15BD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 w:hint="eastAsia"/>
          <w:color w:val="0432FF"/>
          <w:szCs w:val="26"/>
        </w:rPr>
        <w:t>phr</w:t>
      </w:r>
      <w:r w:rsidRPr="005D15BD">
        <w:rPr>
          <w:rFonts w:ascii="Arial" w:eastAsia="微软雅黑" w:hAnsi="Arial" w:cs="AppleSystemUIFont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在某一领域中突出</w:t>
      </w:r>
      <w:r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有经验</w:t>
      </w:r>
      <w:r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</w:p>
    <w:p w14:paraId="5ED9A11B" w14:textId="77777777" w:rsidR="002A41D4" w:rsidRDefault="002A41D4" w:rsidP="009249D4">
      <w:pPr>
        <w:widowControl w:val="0"/>
        <w:autoSpaceDE w:val="0"/>
        <w:autoSpaceDN w:val="0"/>
        <w:adjustRightInd w:val="0"/>
        <w:spacing w:line="420" w:lineRule="exact"/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She has </w:t>
      </w:r>
      <w:r w:rsidR="00DB079C" w:rsidRPr="0022123A">
        <w:rPr>
          <w:rFonts w:ascii="Arial" w:eastAsia="微软雅黑" w:hAnsi="Arial" w:cs="AppleSystemUIFont"/>
          <w:color w:val="FF0000"/>
          <w:szCs w:val="26"/>
        </w:rPr>
        <w:t xml:space="preserve">been around </w:t>
      </w:r>
      <w:r w:rsidR="00DB079C" w:rsidRPr="009249D4">
        <w:rPr>
          <w:rFonts w:ascii="Arial" w:eastAsia="微软雅黑" w:hAnsi="Arial" w:cs="AppleSystemUIFont"/>
          <w:szCs w:val="26"/>
        </w:rPr>
        <w:t>as a film star since the 1960s.</w:t>
      </w:r>
      <w:r w:rsidRPr="002A41D4">
        <w:t xml:space="preserve"> </w:t>
      </w:r>
    </w:p>
    <w:p w14:paraId="62A8F7F8" w14:textId="5E0672FB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tab/>
      </w:r>
      <w:r w:rsidRPr="002A41D4">
        <w:rPr>
          <w:rFonts w:ascii="Arial" w:eastAsia="微软雅黑" w:hAnsi="Arial" w:cs="AppleSystemUIFont"/>
          <w:szCs w:val="26"/>
        </w:rPr>
        <w:t>自</w:t>
      </w:r>
      <w:r w:rsidRPr="002A41D4">
        <w:rPr>
          <w:rFonts w:ascii="Arial" w:eastAsia="微软雅黑" w:hAnsi="Arial" w:cs="AppleSystemUIFont"/>
          <w:szCs w:val="26"/>
        </w:rPr>
        <w:t>20</w:t>
      </w:r>
      <w:r w:rsidRPr="002A41D4">
        <w:rPr>
          <w:rFonts w:ascii="Arial" w:eastAsia="微软雅黑" w:hAnsi="Arial" w:cs="AppleSystemUIFont"/>
          <w:szCs w:val="26"/>
        </w:rPr>
        <w:t>世纪</w:t>
      </w:r>
      <w:r w:rsidRPr="002A41D4">
        <w:rPr>
          <w:rFonts w:ascii="Arial" w:eastAsia="微软雅黑" w:hAnsi="Arial" w:cs="AppleSystemUIFont"/>
          <w:szCs w:val="26"/>
        </w:rPr>
        <w:t>60</w:t>
      </w:r>
      <w:r w:rsidRPr="002A41D4">
        <w:rPr>
          <w:rFonts w:ascii="Arial" w:eastAsia="微软雅黑" w:hAnsi="Arial" w:cs="AppleSystemUIFont"/>
          <w:szCs w:val="26"/>
        </w:rPr>
        <w:t>年代以来，她一直是一名电影明星。</w:t>
      </w:r>
    </w:p>
    <w:p w14:paraId="073DC5D4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permission</w:t>
      </w:r>
      <w:r w:rsidRPr="0022123A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</w:t>
      </w:r>
      <w:r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[pərˈmɪʃn] </w:t>
      </w:r>
    </w:p>
    <w:p w14:paraId="67DB1C99" w14:textId="7004C3FE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="000D5509">
        <w:rPr>
          <w:rFonts w:ascii="Arial" w:eastAsia="微软雅黑" w:hAnsi="Arial" w:cs="AppleSystemUIFont" w:hint="eastAsia"/>
          <w:color w:val="0432FF"/>
          <w:szCs w:val="26"/>
        </w:rPr>
        <w:t>权限，</w:t>
      </w:r>
      <w:r w:rsidRPr="005D15BD">
        <w:rPr>
          <w:rFonts w:ascii="Arial" w:eastAsia="微软雅黑" w:hAnsi="Arial" w:cs="AppleSystemUIFont"/>
          <w:color w:val="0432FF"/>
          <w:szCs w:val="26"/>
        </w:rPr>
        <w:t>准许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许可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批准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许可证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</w:p>
    <w:p w14:paraId="2655324B" w14:textId="1CE470A6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with sb’s </w:t>
      </w:r>
      <w:r w:rsidRPr="0022123A">
        <w:rPr>
          <w:rFonts w:ascii="Arial" w:eastAsia="微软雅黑" w:hAnsi="Arial" w:cs="AppleSystemUIFont"/>
          <w:color w:val="FF0000"/>
          <w:szCs w:val="26"/>
        </w:rPr>
        <w:t>permission</w:t>
      </w:r>
      <w:r w:rsidRPr="009249D4">
        <w:rPr>
          <w:rFonts w:ascii="Arial" w:eastAsia="微软雅黑" w:hAnsi="Arial" w:cs="AppleSystemUIFont"/>
          <w:szCs w:val="26"/>
        </w:rPr>
        <w:t xml:space="preserve">/ without sb’s </w:t>
      </w:r>
      <w:r w:rsidRPr="0022123A">
        <w:rPr>
          <w:rFonts w:ascii="Arial" w:eastAsia="微软雅黑" w:hAnsi="Arial" w:cs="AppleSystemUIFont"/>
          <w:color w:val="FF0000"/>
          <w:szCs w:val="26"/>
        </w:rPr>
        <w:t>permission</w:t>
      </w:r>
      <w:r w:rsidR="00A2586E">
        <w:rPr>
          <w:rFonts w:ascii="Arial" w:eastAsia="微软雅黑" w:hAnsi="Arial" w:cs="AppleSystemUIFont" w:hint="eastAsia"/>
          <w:szCs w:val="26"/>
        </w:rPr>
        <w:t xml:space="preserve"> </w:t>
      </w: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give sb’b </w:t>
      </w:r>
      <w:r w:rsidRPr="0022123A">
        <w:rPr>
          <w:rFonts w:ascii="Arial" w:eastAsia="微软雅黑" w:hAnsi="Arial" w:cs="AppleSystemUIFont"/>
          <w:color w:val="FF0000"/>
          <w:szCs w:val="26"/>
        </w:rPr>
        <w:t>permission</w:t>
      </w:r>
      <w:r w:rsidR="005D15BD" w:rsidRPr="0022123A">
        <w:rPr>
          <w:rFonts w:ascii="Arial" w:eastAsia="微软雅黑" w:hAnsi="Arial" w:cs="AppleSystemUIFont" w:hint="eastAsia"/>
          <w:color w:val="FF0000"/>
          <w:szCs w:val="26"/>
        </w:rPr>
        <w:t xml:space="preserve"> </w:t>
      </w: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ask for </w:t>
      </w:r>
      <w:r w:rsidRPr="0022123A">
        <w:rPr>
          <w:rFonts w:ascii="Arial" w:eastAsia="微软雅黑" w:hAnsi="Arial" w:cs="AppleSystemUIFont"/>
          <w:color w:val="FF0000"/>
          <w:szCs w:val="26"/>
        </w:rPr>
        <w:t>permission</w:t>
      </w:r>
    </w:p>
    <w:p w14:paraId="2D7732B3" w14:textId="3B65FB75" w:rsidR="00DB079C" w:rsidRPr="002A41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22123A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22123A">
        <w:rPr>
          <w:rFonts w:ascii="Arial" w:eastAsia="微软雅黑" w:hAnsi="Arial" w:cs="AppleSystemUIFont"/>
          <w:b/>
          <w:bCs/>
          <w:sz w:val="28"/>
          <w:szCs w:val="28"/>
        </w:rPr>
        <w:t xml:space="preserve"> skillful</w:t>
      </w:r>
      <w:r w:rsidR="002A41D4"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[ˈskɪlfl]</w:t>
      </w:r>
    </w:p>
    <w:p w14:paraId="50E0D37E" w14:textId="3AB16B68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Pr="005D15BD">
        <w:rPr>
          <w:rFonts w:ascii="Arial" w:eastAsia="微软雅黑" w:hAnsi="Arial" w:cs="AppleSystemUIFont"/>
          <w:color w:val="0432FF"/>
          <w:szCs w:val="26"/>
        </w:rPr>
        <w:t>熟练的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灵巧的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>= skilled</w:t>
      </w:r>
    </w:p>
    <w:p w14:paraId="5C1E7A23" w14:textId="68E470FB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A smooth sea never made a 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skillful </w:t>
      </w:r>
      <w:r>
        <w:rPr>
          <w:rFonts w:ascii="Arial" w:eastAsia="微软雅黑" w:hAnsi="Arial" w:cs="AppleSystemUIFont"/>
          <w:szCs w:val="26"/>
        </w:rPr>
        <w:t xml:space="preserve">mariner. </w:t>
      </w:r>
      <w:r>
        <w:rPr>
          <w:rFonts w:ascii="Arial" w:eastAsia="微软雅黑" w:hAnsi="Arial" w:cs="AppleSystemUIFont" w:hint="eastAsia"/>
          <w:szCs w:val="26"/>
        </w:rPr>
        <w:t>风平浪静的海面练不出熟练的熟手。</w:t>
      </w:r>
    </w:p>
    <w:p w14:paraId="18408A1A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burst</w:t>
      </w:r>
      <w:r w:rsidRPr="00602E20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</w:t>
      </w:r>
      <w:r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>[bɜːrst]</w:t>
      </w:r>
    </w:p>
    <w:p w14:paraId="7EFEC4CF" w14:textId="6EC64CCA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爆发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使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  <w:r w:rsidRPr="005D15BD">
        <w:rPr>
          <w:rFonts w:ascii="Arial" w:eastAsia="微软雅黑" w:hAnsi="Arial" w:cs="AppleSystemUIFont"/>
          <w:color w:val="0432FF"/>
          <w:szCs w:val="26"/>
        </w:rPr>
        <w:t>爆裂，胀开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突发，爆裂，迸发；</w:t>
      </w:r>
    </w:p>
    <w:p w14:paraId="0ED13057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The boy put too much air into the balloon and it </w:t>
      </w:r>
      <w:r w:rsidRPr="00602E20">
        <w:rPr>
          <w:rFonts w:ascii="Arial" w:eastAsia="微软雅黑" w:hAnsi="Arial" w:cs="AppleSystemUIFont"/>
          <w:color w:val="FF0000"/>
          <w:szCs w:val="26"/>
        </w:rPr>
        <w:t>burst</w:t>
      </w:r>
      <w:r w:rsidRPr="009249D4">
        <w:rPr>
          <w:rFonts w:ascii="Arial" w:eastAsia="微软雅黑" w:hAnsi="Arial" w:cs="AppleSystemUIFont"/>
          <w:szCs w:val="26"/>
        </w:rPr>
        <w:t>.</w:t>
      </w:r>
    </w:p>
    <w:p w14:paraId="0A3825E4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ab/>
      </w:r>
      <w:r w:rsidRPr="009249D4">
        <w:rPr>
          <w:rFonts w:ascii="Arial" w:eastAsia="微软雅黑" w:hAnsi="Arial" w:cs="AppleSystemUIFont"/>
          <w:szCs w:val="26"/>
        </w:rPr>
        <w:t>男孩把太多的空气放进气球里，气球破裂了。</w:t>
      </w:r>
    </w:p>
    <w:p w14:paraId="27125CB8" w14:textId="033047B3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burst into </w:t>
      </w:r>
      <w:r w:rsidRPr="009249D4">
        <w:rPr>
          <w:rFonts w:ascii="Arial" w:eastAsia="微软雅黑" w:hAnsi="Arial" w:cs="AppleSystemUIFont"/>
          <w:szCs w:val="26"/>
        </w:rPr>
        <w:t>突然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起来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突然变成</w:t>
      </w:r>
    </w:p>
    <w:p w14:paraId="3B23CC6B" w14:textId="345E8016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She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burst into</w:t>
      </w:r>
      <w:r w:rsidR="00DB079C" w:rsidRPr="009249D4">
        <w:rPr>
          <w:rFonts w:ascii="Arial" w:eastAsia="微软雅黑" w:hAnsi="Arial" w:cs="AppleSystemUIFont"/>
          <w:szCs w:val="26"/>
        </w:rPr>
        <w:t xml:space="preserve"> tears and ran from the kitchen.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她突然哭起来，跑出了厨房。</w:t>
      </w:r>
    </w:p>
    <w:p w14:paraId="6766066D" w14:textId="2BAD7B7C" w:rsidR="00DB079C" w:rsidRPr="002A41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over</w:t>
      </w:r>
      <w:r w:rsidR="002A41D4">
        <w:rPr>
          <w:rFonts w:ascii="Arial" w:eastAsia="微软雅黑" w:hAnsi="Arial" w:cs="AppleSystemUIFont"/>
          <w:b/>
          <w:bCs/>
        </w:rPr>
        <w:t xml:space="preserve"> </w:t>
      </w:r>
      <w:r w:rsidR="002A41D4" w:rsidRPr="002A41D4">
        <w:rPr>
          <w:rFonts w:ascii="Arial" w:eastAsia="微软雅黑" w:hAnsi="Arial" w:cs="AppleSystemUIFont"/>
          <w:color w:val="808080" w:themeColor="background1" w:themeShade="80"/>
        </w:rPr>
        <w:t>[ˈoʊvər]</w:t>
      </w:r>
    </w:p>
    <w:p w14:paraId="50117078" w14:textId="3B4D9991" w:rsidR="00DB079C" w:rsidRPr="005D15BD" w:rsidRDefault="005D15BD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a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dv.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在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期间</w:t>
      </w:r>
      <w:r w:rsidR="00261348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= during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直到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过完</w:t>
      </w:r>
    </w:p>
    <w:p w14:paraId="55DFAA0A" w14:textId="5CDE7232" w:rsidR="00DB079C" w:rsidRPr="009249D4" w:rsidRDefault="005D15BD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work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over </w:t>
      </w:r>
      <w:r w:rsidR="00DB079C" w:rsidRPr="009249D4">
        <w:rPr>
          <w:rFonts w:ascii="Arial" w:eastAsia="微软雅黑" w:hAnsi="Arial" w:cs="AppleSystemUIFont"/>
          <w:szCs w:val="26"/>
        </w:rPr>
        <w:t xml:space="preserve">night </w:t>
      </w:r>
      <w:r w:rsidR="00DB079C" w:rsidRPr="009249D4">
        <w:rPr>
          <w:rFonts w:ascii="Arial" w:eastAsia="微软雅黑" w:hAnsi="Arial" w:cs="AppleSystemUIFont"/>
          <w:szCs w:val="26"/>
        </w:rPr>
        <w:t>通宵工作</w:t>
      </w:r>
    </w:p>
    <w:p w14:paraId="008B224B" w14:textId="137668E5" w:rsidR="00DB079C" w:rsidRPr="002A41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bid</w:t>
      </w:r>
      <w:r w:rsidR="002A41D4" w:rsidRPr="002A41D4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="002A41D4" w:rsidRPr="002A41D4">
        <w:rPr>
          <w:rFonts w:ascii="Arial" w:eastAsia="微软雅黑" w:hAnsi="Arial" w:cs="AppleSystemUIFont"/>
          <w:color w:val="808080" w:themeColor="background1" w:themeShade="80"/>
          <w:sz w:val="22"/>
        </w:rPr>
        <w:t>[bɪd]</w:t>
      </w:r>
    </w:p>
    <w:p w14:paraId="7443C439" w14:textId="7F0D7795" w:rsidR="002A41D4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v/n. </w:t>
      </w:r>
      <w:r w:rsidRPr="005D15BD">
        <w:rPr>
          <w:rFonts w:ascii="Arial" w:eastAsia="微软雅黑" w:hAnsi="Arial" w:cs="AppleSystemUIFont"/>
          <w:color w:val="0432FF"/>
          <w:szCs w:val="26"/>
        </w:rPr>
        <w:t>投标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（尤指拍卖时的）出价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命令，吩咐</w:t>
      </w:r>
    </w:p>
    <w:p w14:paraId="05A417EF" w14:textId="50D3488E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bid </w:t>
      </w:r>
      <w:r w:rsidR="00DB079C" w:rsidRPr="009249D4">
        <w:rPr>
          <w:rFonts w:ascii="Arial" w:eastAsia="微软雅黑" w:hAnsi="Arial" w:cs="AppleSystemUIFont"/>
          <w:szCs w:val="26"/>
        </w:rPr>
        <w:t xml:space="preserve">money for sth </w:t>
      </w:r>
      <w:r w:rsidR="00DB079C" w:rsidRPr="009249D4">
        <w:rPr>
          <w:rFonts w:ascii="Arial" w:eastAsia="微软雅黑" w:hAnsi="Arial" w:cs="AppleSystemUIFont"/>
          <w:szCs w:val="26"/>
        </w:rPr>
        <w:t>为某物出价</w:t>
      </w:r>
    </w:p>
    <w:p w14:paraId="6A7AA625" w14:textId="73DD34CF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bid </w:t>
      </w:r>
      <w:r w:rsidR="00DB079C" w:rsidRPr="009249D4">
        <w:rPr>
          <w:rFonts w:ascii="Arial" w:eastAsia="微软雅黑" w:hAnsi="Arial" w:cs="AppleSystemUIFont"/>
          <w:szCs w:val="26"/>
        </w:rPr>
        <w:t xml:space="preserve">for </w:t>
      </w:r>
      <w:r w:rsidR="00DB079C" w:rsidRPr="009249D4">
        <w:rPr>
          <w:rFonts w:ascii="Arial" w:eastAsia="微软雅黑" w:hAnsi="Arial" w:cs="AppleSystemUIFont"/>
          <w:szCs w:val="26"/>
        </w:rPr>
        <w:t>投标争取</w:t>
      </w:r>
    </w:p>
    <w:p w14:paraId="567150A9" w14:textId="77777777" w:rsid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confirm</w:t>
      </w:r>
      <w:r w:rsidRPr="00602E20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</w:t>
      </w:r>
      <w:r w:rsidRPr="002A41D4">
        <w:rPr>
          <w:rFonts w:ascii="Arial" w:eastAsia="微软雅黑" w:hAnsi="Arial" w:cs="AppleSystemUIFont"/>
          <w:color w:val="808080" w:themeColor="background1" w:themeShade="80"/>
          <w:szCs w:val="26"/>
        </w:rPr>
        <w:t>[kənˈfɜːrm]</w:t>
      </w:r>
    </w:p>
    <w:p w14:paraId="2DE0AB59" w14:textId="6D28EF4D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证实，证明</w:t>
      </w:r>
    </w:p>
    <w:p w14:paraId="70B575F2" w14:textId="10E63035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lastRenderedPageBreak/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Can you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confirm </w:t>
      </w:r>
      <w:r w:rsidR="00DB079C" w:rsidRPr="009249D4">
        <w:rPr>
          <w:rFonts w:ascii="Arial" w:eastAsia="微软雅黑" w:hAnsi="Arial" w:cs="AppleSystemUIFont"/>
          <w:szCs w:val="26"/>
        </w:rPr>
        <w:t>what happened?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你能证实一下发生了什么事吗？</w:t>
      </w:r>
    </w:p>
    <w:p w14:paraId="08F22F60" w14:textId="69D421B1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confirmed adj. </w:t>
      </w:r>
      <w:r w:rsidRPr="009249D4">
        <w:rPr>
          <w:rFonts w:ascii="Arial" w:eastAsia="微软雅黑" w:hAnsi="Arial" w:cs="AppleSystemUIFont"/>
          <w:szCs w:val="26"/>
        </w:rPr>
        <w:t>确定的，证实了的；成习惯的；</w:t>
      </w:r>
    </w:p>
    <w:p w14:paraId="4E1033D7" w14:textId="2C36EE55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apply one’s mind </w:t>
      </w:r>
      <w:r w:rsidR="002A41D4" w:rsidRPr="00602E20">
        <w:rPr>
          <w:rFonts w:ascii="Arial" w:eastAsia="微软雅黑" w:hAnsi="Arial" w:cs="AppleSystemUIFont"/>
          <w:b/>
          <w:bCs/>
          <w:sz w:val="28"/>
          <w:szCs w:val="28"/>
        </w:rPr>
        <w:t>(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>to</w:t>
      </w:r>
      <w:r w:rsidR="002A41D4" w:rsidRPr="00602E20">
        <w:rPr>
          <w:rFonts w:ascii="Arial" w:eastAsia="微软雅黑" w:hAnsi="Arial" w:cs="AppleSystemUIFont"/>
          <w:b/>
          <w:bCs/>
          <w:sz w:val="28"/>
          <w:szCs w:val="28"/>
        </w:rPr>
        <w:t>)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</w:p>
    <w:p w14:paraId="5EA1A143" w14:textId="5BBBF039" w:rsidR="00DB079C" w:rsidRPr="005D15BD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专心</w:t>
      </w:r>
      <w:r w:rsidR="00261348">
        <w:rPr>
          <w:rFonts w:ascii="Arial" w:eastAsia="微软雅黑" w:hAnsi="Arial" w:cs="AppleSystemUIFontBold" w:hint="eastAsia"/>
          <w:color w:val="0432FF"/>
          <w:szCs w:val="26"/>
        </w:rPr>
        <w:t>于</w:t>
      </w:r>
      <w:r w:rsidR="00261348">
        <w:rPr>
          <w:rFonts w:ascii="Arial" w:eastAsia="微软雅黑" w:hAnsi="Arial" w:cs="AppleSystemUIFontBold"/>
          <w:color w:val="0432FF"/>
          <w:szCs w:val="26"/>
        </w:rPr>
        <w:t>…</w:t>
      </w:r>
    </w:p>
    <w:p w14:paraId="0DC8EC3B" w14:textId="5BB40286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Apply</w:t>
      </w:r>
      <w:r w:rsidR="00DB079C" w:rsidRPr="00261348">
        <w:rPr>
          <w:rFonts w:ascii="Arial" w:eastAsia="微软雅黑" w:hAnsi="Arial" w:cs="AppleSystemUIFont"/>
          <w:color w:val="FF0000"/>
          <w:szCs w:val="26"/>
        </w:rPr>
        <w:t> your mind</w:t>
      </w:r>
      <w:r w:rsidR="00DB079C" w:rsidRPr="009249D4">
        <w:rPr>
          <w:rFonts w:ascii="Arial" w:eastAsia="微软雅黑" w:hAnsi="Arial" w:cs="AppleSystemUIFont"/>
          <w:szCs w:val="26"/>
        </w:rPr>
        <w:t> to this task. </w:t>
      </w:r>
      <w:r w:rsidR="00DB079C" w:rsidRPr="009249D4">
        <w:rPr>
          <w:rFonts w:ascii="Arial" w:eastAsia="微软雅黑" w:hAnsi="Arial" w:cs="AppleSystemUIFont"/>
          <w:szCs w:val="26"/>
        </w:rPr>
        <w:t>运用你的心力在这份差事上吧。</w:t>
      </w:r>
    </w:p>
    <w:p w14:paraId="701B47A8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attempt</w:t>
      </w:r>
      <w:r w:rsidRPr="00602E20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</w:t>
      </w:r>
      <w:r w:rsidRPr="002A41D4">
        <w:rPr>
          <w:rFonts w:ascii="Arial" w:eastAsia="微软雅黑" w:hAnsi="Arial" w:cs="AppleSystemUIFont"/>
          <w:color w:val="808080" w:themeColor="background1" w:themeShade="80"/>
          <w:szCs w:val="26"/>
        </w:rPr>
        <w:t>[əˈtempt]</w:t>
      </w:r>
    </w:p>
    <w:p w14:paraId="6198E905" w14:textId="0113135C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企图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试图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尝试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5D15BD">
        <w:rPr>
          <w:rFonts w:ascii="Arial" w:eastAsia="微软雅黑" w:hAnsi="Arial" w:cs="AppleSystemUIFont"/>
          <w:color w:val="0432FF"/>
          <w:szCs w:val="26"/>
        </w:rPr>
        <w:t xml:space="preserve"> v. </w:t>
      </w:r>
      <w:r w:rsidRPr="005D15BD">
        <w:rPr>
          <w:rFonts w:ascii="Arial" w:eastAsia="微软雅黑" w:hAnsi="Arial" w:cs="AppleSystemUIFont"/>
          <w:color w:val="0432FF"/>
          <w:szCs w:val="26"/>
        </w:rPr>
        <w:t>努力</w:t>
      </w:r>
      <w:r w:rsidR="002A41D4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尝试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试图</w:t>
      </w:r>
    </w:p>
    <w:p w14:paraId="423061B9" w14:textId="2B669D52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make an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attempt </w:t>
      </w:r>
      <w:r w:rsidR="00DB079C" w:rsidRPr="009249D4">
        <w:rPr>
          <w:rFonts w:ascii="Arial" w:eastAsia="微软雅黑" w:hAnsi="Arial" w:cs="AppleSystemUIFont"/>
          <w:szCs w:val="26"/>
        </w:rPr>
        <w:t>to do sth</w:t>
      </w:r>
      <w:r>
        <w:rPr>
          <w:rFonts w:ascii="Arial" w:eastAsia="微软雅黑" w:hAnsi="Arial" w:cs="AppleSystemUIFont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企图做某事</w:t>
      </w:r>
    </w:p>
    <w:p w14:paraId="0C095B9D" w14:textId="0C441858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in an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attempt </w:t>
      </w:r>
      <w:r w:rsidR="00DB079C" w:rsidRPr="009249D4">
        <w:rPr>
          <w:rFonts w:ascii="Arial" w:eastAsia="微软雅黑" w:hAnsi="Arial" w:cs="AppleSystemUIFont"/>
          <w:szCs w:val="26"/>
        </w:rPr>
        <w:t xml:space="preserve">to do sth </w:t>
      </w:r>
      <w:r w:rsidR="00DB079C" w:rsidRPr="009249D4">
        <w:rPr>
          <w:rFonts w:ascii="Arial" w:eastAsia="微软雅黑" w:hAnsi="Arial" w:cs="AppleSystemUIFont"/>
          <w:szCs w:val="26"/>
        </w:rPr>
        <w:t>为了做某事</w:t>
      </w:r>
    </w:p>
    <w:p w14:paraId="5E0C53C6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make for</w:t>
      </w:r>
    </w:p>
    <w:p w14:paraId="19F6C68C" w14:textId="344A3ABD" w:rsidR="00DB079C" w:rsidRPr="005D15BD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走向，向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走去</w:t>
      </w:r>
      <w:r w:rsid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造成，促成</w:t>
      </w:r>
      <w:r w:rsid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有利于，有助于</w:t>
      </w:r>
    </w:p>
    <w:p w14:paraId="44A8EEF0" w14:textId="74CDEA9B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He rose from his seat and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made for</w:t>
      </w:r>
      <w:r w:rsidR="00DB079C" w:rsidRPr="009249D4">
        <w:rPr>
          <w:rFonts w:ascii="Arial" w:eastAsia="微软雅黑" w:hAnsi="Arial" w:cs="AppleSystemUIFont"/>
          <w:szCs w:val="26"/>
        </w:rPr>
        <w:t xml:space="preserve"> the door.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他从椅子上起身向门口走去。</w:t>
      </w:r>
    </w:p>
    <w:p w14:paraId="6D7C0576" w14:textId="318A7131" w:rsidR="00DB079C" w:rsidRPr="009249D4" w:rsidRDefault="002A41D4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A happy parent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makes for</w:t>
      </w:r>
      <w:r w:rsidR="00DB079C" w:rsidRPr="009249D4">
        <w:rPr>
          <w:rFonts w:ascii="Arial" w:eastAsia="微软雅黑" w:hAnsi="Arial" w:cs="AppleSystemUIFont"/>
          <w:szCs w:val="26"/>
        </w:rPr>
        <w:t xml:space="preserve"> a happy child.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有快乐的父母，才会有快乐的孩子。</w:t>
      </w:r>
    </w:p>
    <w:p w14:paraId="43852CC4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be out to</w:t>
      </w:r>
    </w:p>
    <w:p w14:paraId="671341DA" w14:textId="070A7B4D" w:rsidR="00DB079C" w:rsidRPr="005D15BD" w:rsidRDefault="007F62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phr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设法去做某事</w:t>
      </w:r>
    </w:p>
    <w:p w14:paraId="68D2428D" w14:textId="288C1BB4" w:rsidR="00DB079C" w:rsidRPr="009249D4" w:rsidRDefault="007F62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The British will </w:t>
      </w:r>
      <w:r w:rsidR="00DB079C" w:rsidRPr="00602E20">
        <w:rPr>
          <w:rFonts w:ascii="Arial" w:eastAsia="微软雅黑" w:hAnsi="Arial" w:cs="AppleSystemUIFont"/>
          <w:color w:val="FF0000"/>
        </w:rPr>
        <w:t>be out to</w:t>
      </w:r>
      <w:r w:rsidR="00DB079C" w:rsidRPr="009249D4">
        <w:rPr>
          <w:rFonts w:ascii="Arial" w:eastAsia="微软雅黑" w:hAnsi="Arial" w:cs="AppleSystemUIFont"/>
          <w:szCs w:val="26"/>
        </w:rPr>
        <w:t> see how they stack up to the competition</w:t>
      </w:r>
      <w:r>
        <w:rPr>
          <w:rFonts w:ascii="Arial" w:eastAsia="微软雅黑" w:hAnsi="Arial" w:cs="AppleSystemUIFont"/>
          <w:szCs w:val="26"/>
        </w:rPr>
        <w:t>.</w:t>
      </w:r>
    </w:p>
    <w:p w14:paraId="4B086F7D" w14:textId="220F8216" w:rsidR="00DB079C" w:rsidRPr="009249D4" w:rsidRDefault="007F62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DB079C" w:rsidRPr="009249D4">
        <w:rPr>
          <w:rFonts w:ascii="Arial" w:eastAsia="微软雅黑" w:hAnsi="Arial" w:cs="AppleSystemUIFont"/>
          <w:szCs w:val="26"/>
        </w:rPr>
        <w:t>英国人将全力以赴，一较高低。</w:t>
      </w:r>
    </w:p>
    <w:p w14:paraId="1DA9E5C7" w14:textId="03E6091C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account</w:t>
      </w:r>
      <w:r w:rsidRPr="007F6208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[əˈkaʊnt] </w:t>
      </w:r>
    </w:p>
    <w:p w14:paraId="19E0D531" w14:textId="671F9C18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账户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账目</w:t>
      </w:r>
      <w:r w:rsidR="007F7708" w:rsidRPr="005D15BD">
        <w:rPr>
          <w:rFonts w:ascii="Arial" w:eastAsia="微软雅黑" w:hAnsi="Arial" w:cs="AppleSystemUIFont" w:hint="eastAsia"/>
          <w:color w:val="0432FF"/>
          <w:szCs w:val="26"/>
        </w:rPr>
        <w:t>；描述，说明，解释；</w:t>
      </w:r>
    </w:p>
    <w:p w14:paraId="615F80BB" w14:textId="1A5E6FDF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give an account of </w:t>
      </w:r>
      <w:r w:rsidRPr="009249D4">
        <w:rPr>
          <w:rFonts w:ascii="Arial" w:eastAsia="微软雅黑" w:hAnsi="Arial" w:cs="AppleSystemUIFont"/>
          <w:szCs w:val="26"/>
        </w:rPr>
        <w:t>解释，报告</w:t>
      </w:r>
      <w:r w:rsidR="007F6208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叙述</w:t>
      </w:r>
      <w:r w:rsidR="007F6208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说明</w:t>
      </w:r>
      <w:r w:rsidR="005970E1">
        <w:rPr>
          <w:rFonts w:ascii="Arial" w:eastAsia="微软雅黑" w:hAnsi="Arial" w:cs="AppleSystemUIFont" w:hint="eastAsia"/>
          <w:szCs w:val="26"/>
        </w:rPr>
        <w:t xml:space="preserve"> </w:t>
      </w:r>
      <w:r w:rsidR="005970E1">
        <w:rPr>
          <w:rFonts w:ascii="Arial" w:eastAsia="微软雅黑" w:hAnsi="Arial" w:cs="AppleSystemUIFont"/>
          <w:szCs w:val="26"/>
        </w:rPr>
        <w:t>= account for</w:t>
      </w:r>
    </w:p>
    <w:p w14:paraId="01C0E7C6" w14:textId="6AFEADE1" w:rsidR="00DB079C" w:rsidRPr="009249D4" w:rsidRDefault="007F62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She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gave </w:t>
      </w:r>
      <w:r w:rsidR="00DB079C" w:rsidRPr="009249D4">
        <w:rPr>
          <w:rFonts w:ascii="Arial" w:eastAsia="微软雅黑" w:hAnsi="Arial" w:cs="AppleSystemUIFont"/>
          <w:szCs w:val="26"/>
        </w:rPr>
        <w:t xml:space="preserve">the police a full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account of</w:t>
      </w:r>
      <w:r w:rsidR="00DB079C" w:rsidRPr="009249D4">
        <w:rPr>
          <w:rFonts w:ascii="Arial" w:eastAsia="微软雅黑" w:hAnsi="Arial" w:cs="AppleSystemUIFont"/>
          <w:szCs w:val="26"/>
        </w:rPr>
        <w:t xml:space="preserve"> the incident.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她向警方详尽地叙述了所发生的事情。</w:t>
      </w:r>
    </w:p>
    <w:p w14:paraId="69B1F166" w14:textId="72391B1E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take account of </w:t>
      </w:r>
      <w:r w:rsidRPr="009249D4">
        <w:rPr>
          <w:rFonts w:ascii="Arial" w:eastAsia="微软雅黑" w:hAnsi="Arial" w:cs="AppleSystemUIFont"/>
          <w:szCs w:val="26"/>
        </w:rPr>
        <w:t>考虑</w:t>
      </w:r>
      <w:r w:rsidR="00A2586E">
        <w:rPr>
          <w:rFonts w:ascii="Arial" w:eastAsia="微软雅黑" w:hAnsi="Arial" w:cs="AppleSystemUIFont" w:hint="eastAsia"/>
          <w:szCs w:val="26"/>
        </w:rPr>
        <w:t xml:space="preserve"> </w:t>
      </w: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take sth into account </w:t>
      </w:r>
      <w:r w:rsidRPr="009249D4">
        <w:rPr>
          <w:rFonts w:ascii="Arial" w:eastAsia="微软雅黑" w:hAnsi="Arial" w:cs="AppleSystemUIFont"/>
          <w:szCs w:val="26"/>
        </w:rPr>
        <w:t>把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考虑进去</w:t>
      </w:r>
    </w:p>
    <w:p w14:paraId="4F94ADA4" w14:textId="42B433D6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lead to</w:t>
      </w:r>
    </w:p>
    <w:p w14:paraId="15D65CAC" w14:textId="7F1A211F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phrv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通向，导致</w:t>
      </w:r>
    </w:p>
    <w:p w14:paraId="0C1A3FEA" w14:textId="68CDF6FC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There were fears that privatization would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lead to</w:t>
      </w:r>
      <w:r w:rsidR="00DB079C" w:rsidRPr="009249D4">
        <w:rPr>
          <w:rFonts w:ascii="Arial" w:eastAsia="微软雅黑" w:hAnsi="Arial" w:cs="AppleSystemUIFont"/>
          <w:szCs w:val="26"/>
        </w:rPr>
        <w:t> job losses.</w:t>
      </w:r>
      <w:r w:rsidR="00A2586E"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人们担心私有化会导致失业</w:t>
      </w:r>
    </w:p>
    <w:p w14:paraId="6612B5A5" w14:textId="77777777" w:rsidR="00DB079C" w:rsidRPr="007F7708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diagnose</w:t>
      </w:r>
      <w:r w:rsidRPr="00602E20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</w:t>
      </w:r>
      <w:r w:rsidRPr="007F7708">
        <w:rPr>
          <w:rFonts w:ascii="Arial" w:eastAsia="微软雅黑" w:hAnsi="Arial" w:cs="AppleSystemUIFont"/>
          <w:color w:val="808080" w:themeColor="background1" w:themeShade="80"/>
          <w:sz w:val="22"/>
        </w:rPr>
        <w:t>[ˌdaɪəɡˈnoʊs]</w:t>
      </w:r>
    </w:p>
    <w:p w14:paraId="76CF5946" w14:textId="15D6B283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诊断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疾病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判断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问题的原因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</w:p>
    <w:p w14:paraId="31EE977F" w14:textId="77635EB3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The illness was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diagnosed </w:t>
      </w:r>
      <w:r w:rsidR="00DB079C" w:rsidRPr="009249D4">
        <w:rPr>
          <w:rFonts w:ascii="Arial" w:eastAsia="微软雅黑" w:hAnsi="Arial" w:cs="AppleSystemUIFont"/>
          <w:szCs w:val="26"/>
        </w:rPr>
        <w:t>as cancer.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此病诊断为癌症。</w:t>
      </w:r>
    </w:p>
    <w:p w14:paraId="0410A0F5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stand out </w:t>
      </w:r>
    </w:p>
    <w:p w14:paraId="0CFB87C9" w14:textId="4890C06B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杰出，突出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引人注目，显眼，醒目</w:t>
      </w:r>
    </w:p>
    <w:p w14:paraId="736F3262" w14:textId="655F4ABC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If you are different, you will </w:t>
      </w:r>
      <w:r w:rsidR="00DB079C" w:rsidRPr="00261348">
        <w:rPr>
          <w:rFonts w:ascii="Arial" w:eastAsia="微软雅黑" w:hAnsi="Arial" w:cs="AppleSystemUIFont"/>
          <w:color w:val="FF0000"/>
          <w:szCs w:val="26"/>
        </w:rPr>
        <w:t>stand out.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如果你与众不同，你将脱颖而出。</w:t>
      </w:r>
    </w:p>
    <w:p w14:paraId="77E378B2" w14:textId="7B89F34E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stand for </w:t>
      </w:r>
      <w:r w:rsidRPr="009249D4">
        <w:rPr>
          <w:rFonts w:ascii="Arial" w:eastAsia="微软雅黑" w:hAnsi="Arial" w:cs="AppleSystemUIFont"/>
          <w:szCs w:val="26"/>
        </w:rPr>
        <w:t>代表，象征，意味着</w:t>
      </w:r>
      <w:r w:rsidR="005D15BD">
        <w:rPr>
          <w:rFonts w:ascii="Arial" w:eastAsia="微软雅黑" w:hAnsi="Arial" w:cs="AppleSystemUIFont" w:hint="eastAsia"/>
          <w:szCs w:val="26"/>
        </w:rPr>
        <w:t xml:space="preserve"> </w:t>
      </w: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stand up </w:t>
      </w:r>
      <w:r w:rsidRPr="009249D4">
        <w:rPr>
          <w:rFonts w:ascii="Arial" w:eastAsia="微软雅黑" w:hAnsi="Arial" w:cs="AppleSystemUIFont"/>
          <w:szCs w:val="26"/>
        </w:rPr>
        <w:t>站起，经得起</w:t>
      </w:r>
      <w:r w:rsidR="005D15BD">
        <w:rPr>
          <w:rFonts w:ascii="Arial" w:eastAsia="微软雅黑" w:hAnsi="Arial" w:cs="AppleSystemUIFont" w:hint="eastAsia"/>
          <w:szCs w:val="26"/>
        </w:rPr>
        <w:t xml:space="preserve"> </w:t>
      </w: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stand up for </w:t>
      </w:r>
      <w:r w:rsidRPr="009249D4">
        <w:rPr>
          <w:rFonts w:ascii="Arial" w:eastAsia="微软雅黑" w:hAnsi="Arial" w:cs="AppleSystemUIFont"/>
          <w:szCs w:val="26"/>
        </w:rPr>
        <w:t>维护，支持</w:t>
      </w:r>
    </w:p>
    <w:p w14:paraId="6C9A2D43" w14:textId="3C975B9B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mustache</w:t>
      </w:r>
      <w:r w:rsidRPr="007F7708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Pr="007F7708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[ˈmʌstæʃ] </w:t>
      </w:r>
    </w:p>
    <w:p w14:paraId="71C7530E" w14:textId="15A20FF8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胡子</w:t>
      </w:r>
    </w:p>
    <w:p w14:paraId="17143403" w14:textId="51E49E25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lastRenderedPageBreak/>
        <w:t>▷</w:t>
      </w:r>
      <w:r w:rsidRPr="009249D4">
        <w:rPr>
          <w:rFonts w:ascii="Arial" w:eastAsia="微软雅黑" w:hAnsi="Arial" w:cs="AppleSystemUIFont"/>
          <w:szCs w:val="26"/>
        </w:rPr>
        <w:t xml:space="preserve"> beard</w:t>
      </w:r>
      <w:r w:rsidR="007F7708">
        <w:rPr>
          <w:rFonts w:ascii="Arial" w:eastAsia="微软雅黑" w:hAnsi="Arial" w:cs="AppleSystemUIFont"/>
          <w:szCs w:val="26"/>
        </w:rPr>
        <w:t xml:space="preserve"> </w:t>
      </w:r>
      <w:r w:rsidR="007F7708" w:rsidRPr="007F7708">
        <w:rPr>
          <w:rFonts w:ascii="Arial" w:eastAsia="微软雅黑" w:hAnsi="Arial" w:cs="AppleSystemUIFont"/>
          <w:szCs w:val="26"/>
        </w:rPr>
        <w:t>[bɪrd]</w:t>
      </w:r>
      <w:r w:rsidR="007F7708">
        <w:rPr>
          <w:rFonts w:ascii="Arial" w:eastAsia="微软雅黑" w:hAnsi="Arial" w:cs="AppleSystemUIFont"/>
          <w:szCs w:val="26"/>
        </w:rPr>
        <w:t xml:space="preserve"> n. </w:t>
      </w:r>
      <w:r w:rsidR="007F7708">
        <w:rPr>
          <w:rFonts w:ascii="Arial" w:eastAsia="微软雅黑" w:hAnsi="Arial" w:cs="AppleSystemUIFont" w:hint="eastAsia"/>
          <w:szCs w:val="26"/>
        </w:rPr>
        <w:t>胡须</w:t>
      </w:r>
    </w:p>
    <w:p w14:paraId="7D1C2277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live to </w:t>
      </w:r>
    </w:p>
    <w:p w14:paraId="3B632518" w14:textId="3767BD63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phrv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活到</w:t>
      </w:r>
    </w:p>
    <w:p w14:paraId="6FCC0EAD" w14:textId="7091FCD0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602E20">
        <w:rPr>
          <w:rFonts w:ascii="Arial" w:eastAsia="微软雅黑" w:hAnsi="Arial" w:cs="AppleSystemUIFont" w:hint="eastAsia"/>
          <w:szCs w:val="26"/>
        </w:rPr>
        <w:t>Y</w:t>
      </w:r>
      <w:r w:rsidR="00DB079C" w:rsidRPr="009249D4">
        <w:rPr>
          <w:rFonts w:ascii="Arial" w:eastAsia="微软雅黑" w:hAnsi="Arial" w:cs="AppleSystemUIFont"/>
          <w:szCs w:val="26"/>
        </w:rPr>
        <w:t>ou can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live to</w:t>
      </w:r>
      <w:r w:rsidR="00DB079C" w:rsidRPr="009249D4">
        <w:rPr>
          <w:rFonts w:ascii="Arial" w:eastAsia="微软雅黑" w:hAnsi="Arial" w:cs="AppleSystemUIFont"/>
          <w:szCs w:val="26"/>
        </w:rPr>
        <w:t> be 100.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你就可以活到一百岁。</w:t>
      </w:r>
    </w:p>
    <w:p w14:paraId="025BE89B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keep track of</w:t>
      </w:r>
    </w:p>
    <w:p w14:paraId="1AF72933" w14:textId="6E03E924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保持与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的联系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跟踪记录</w:t>
      </w:r>
    </w:p>
    <w:p w14:paraId="16F4476C" w14:textId="098E8A3A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It's hard to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keep track of </w:t>
      </w:r>
      <w:r w:rsidR="00DB079C" w:rsidRPr="009249D4">
        <w:rPr>
          <w:rFonts w:ascii="Arial" w:eastAsia="微软雅黑" w:hAnsi="Arial" w:cs="AppleSystemUIFont"/>
          <w:szCs w:val="26"/>
        </w:rPr>
        <w:t>the children's comings and goings. </w:t>
      </w:r>
    </w:p>
    <w:p w14:paraId="3464C610" w14:textId="3C599083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DB079C" w:rsidRPr="009249D4">
        <w:rPr>
          <w:rFonts w:ascii="Arial" w:eastAsia="微软雅黑" w:hAnsi="Arial" w:cs="AppleSystemUIFont"/>
          <w:szCs w:val="26"/>
        </w:rPr>
        <w:t>这些孩子来来往往，很难跟得上他们的行踪。</w:t>
      </w:r>
    </w:p>
    <w:p w14:paraId="68BEA20D" w14:textId="1EF241AA" w:rsidR="00DB079C" w:rsidRPr="007F7708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hire</w:t>
      </w:r>
      <w:r w:rsidR="007F7708" w:rsidRPr="00602E20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</w:t>
      </w:r>
      <w:r w:rsidR="007F7708" w:rsidRPr="007F7708">
        <w:rPr>
          <w:rFonts w:ascii="Arial" w:eastAsia="微软雅黑" w:hAnsi="Arial" w:cs="AppleSystemUIFont"/>
          <w:color w:val="808080" w:themeColor="background1" w:themeShade="80"/>
          <w:szCs w:val="26"/>
        </w:rPr>
        <w:t>[ˈhaɪər]</w:t>
      </w:r>
    </w:p>
    <w:p w14:paraId="745BC548" w14:textId="7DB2D278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租用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租借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聘用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录用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雇用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临时雇用</w:t>
      </w:r>
    </w:p>
    <w:p w14:paraId="0DF83B1D" w14:textId="5CFC8346" w:rsidR="00DB079C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hire </w:t>
      </w:r>
      <w:r w:rsidR="00DB079C" w:rsidRPr="009249D4">
        <w:rPr>
          <w:rFonts w:ascii="Arial" w:eastAsia="微软雅黑" w:hAnsi="Arial" w:cs="AppleSystemUIFont"/>
          <w:szCs w:val="26"/>
        </w:rPr>
        <w:t xml:space="preserve">sth out to sb </w:t>
      </w:r>
      <w:r w:rsidR="00DB079C" w:rsidRPr="009249D4">
        <w:rPr>
          <w:rFonts w:ascii="Arial" w:eastAsia="微软雅黑" w:hAnsi="Arial" w:cs="AppleSystemUIFont"/>
          <w:szCs w:val="26"/>
        </w:rPr>
        <w:t>把某物租给某人</w:t>
      </w:r>
    </w:p>
    <w:p w14:paraId="5E44EA5F" w14:textId="40891D1B" w:rsidR="007F7708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</w:t>
      </w:r>
      <w:r>
        <w:rPr>
          <w:rFonts w:ascii="Arial" w:eastAsia="微软雅黑" w:hAnsi="Arial" w:cs="AppleSystemUIFont"/>
          <w:szCs w:val="26"/>
        </w:rPr>
        <w:t xml:space="preserve">g. to 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hire </w:t>
      </w:r>
      <w:r>
        <w:rPr>
          <w:rFonts w:ascii="Arial" w:eastAsia="微软雅黑" w:hAnsi="Arial" w:cs="AppleSystemUIFont"/>
          <w:szCs w:val="26"/>
        </w:rPr>
        <w:t xml:space="preserve">a lawyer </w:t>
      </w:r>
      <w:r>
        <w:rPr>
          <w:rFonts w:ascii="Arial" w:eastAsia="微软雅黑" w:hAnsi="Arial" w:cs="AppleSystemUIFont" w:hint="eastAsia"/>
          <w:szCs w:val="26"/>
        </w:rPr>
        <w:t>聘请律师</w:t>
      </w:r>
    </w:p>
    <w:p w14:paraId="07006FA0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conclude</w:t>
      </w:r>
      <w:r w:rsidRPr="007F7708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Pr="007F7708">
        <w:rPr>
          <w:rFonts w:ascii="Arial" w:eastAsia="微软雅黑" w:hAnsi="Arial" w:cs="AppleSystemUIFont"/>
          <w:color w:val="808080" w:themeColor="background1" w:themeShade="80"/>
          <w:szCs w:val="26"/>
        </w:rPr>
        <w:t>[kənˈkluːd]</w:t>
      </w:r>
    </w:p>
    <w:p w14:paraId="36C7076C" w14:textId="213A22C2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断定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推断出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得出结论</w:t>
      </w:r>
      <w:r w:rsidR="007F7708" w:rsidRPr="005D15BD">
        <w:rPr>
          <w:rFonts w:ascii="Arial" w:eastAsia="微软雅黑" w:hAnsi="Arial" w:cs="AppleSystemUIFont" w:hint="eastAsia"/>
          <w:color w:val="0432FF"/>
          <w:szCs w:val="26"/>
        </w:rPr>
        <w:t>；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使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  <w:r w:rsidRPr="005D15BD">
        <w:rPr>
          <w:rFonts w:ascii="Arial" w:eastAsia="微软雅黑" w:hAnsi="Arial" w:cs="AppleSystemUIFont"/>
          <w:color w:val="0432FF"/>
          <w:szCs w:val="26"/>
        </w:rPr>
        <w:t>结束，终止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达成，订立</w:t>
      </w:r>
    </w:p>
    <w:p w14:paraId="4397110F" w14:textId="4E543202" w:rsidR="00DB079C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What do you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conclude </w:t>
      </w:r>
      <w:r w:rsidR="00DB079C" w:rsidRPr="009249D4">
        <w:rPr>
          <w:rFonts w:ascii="Arial" w:eastAsia="微软雅黑" w:hAnsi="Arial" w:cs="AppleSystemUIFont"/>
          <w:szCs w:val="26"/>
        </w:rPr>
        <w:t>from that?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你从这件事中得出了什么结论？</w:t>
      </w:r>
    </w:p>
    <w:p w14:paraId="0F0F6626" w14:textId="0A6E5C3E" w:rsidR="007F7708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The commission 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concluded </w:t>
      </w:r>
      <w:r>
        <w:rPr>
          <w:rFonts w:ascii="Arial" w:eastAsia="微软雅黑" w:hAnsi="Arial" w:cs="AppleSystemUIFont"/>
          <w:szCs w:val="26"/>
        </w:rPr>
        <w:t>its investigation last month.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>
        <w:rPr>
          <w:rFonts w:ascii="Arial" w:eastAsia="微软雅黑" w:hAnsi="Arial" w:cs="AppleSystemUIFont" w:hint="eastAsia"/>
          <w:szCs w:val="26"/>
        </w:rPr>
        <w:t>委员会在上个月终止了调查。</w:t>
      </w:r>
    </w:p>
    <w:p w14:paraId="771143EE" w14:textId="65C618E2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They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concluded </w:t>
      </w:r>
      <w:r w:rsidR="00DB079C" w:rsidRPr="009249D4">
        <w:rPr>
          <w:rFonts w:ascii="Arial" w:eastAsia="微软雅黑" w:hAnsi="Arial" w:cs="AppleSystemUIFont"/>
          <w:szCs w:val="26"/>
        </w:rPr>
        <w:t>a treaty with Turkey.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他们同土耳其缔结了一项条约。</w:t>
      </w:r>
    </w:p>
    <w:p w14:paraId="6A518851" w14:textId="0558C7C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conclusion [kənˈkluːʒn] n. </w:t>
      </w:r>
      <w:r w:rsidRPr="009249D4">
        <w:rPr>
          <w:rFonts w:ascii="Arial" w:eastAsia="微软雅黑" w:hAnsi="Arial" w:cs="AppleSystemUIFont"/>
          <w:szCs w:val="26"/>
        </w:rPr>
        <w:t>结论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推论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结束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结果</w:t>
      </w:r>
    </w:p>
    <w:p w14:paraId="54E77C31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settle</w:t>
      </w:r>
      <w:r w:rsidRPr="00602E20">
        <w:rPr>
          <w:rFonts w:ascii="Arial" w:eastAsia="微软雅黑" w:hAnsi="Arial" w:cs="AppleSystemUIFont"/>
          <w:color w:val="808080" w:themeColor="background1" w:themeShade="80"/>
          <w:szCs w:val="28"/>
        </w:rPr>
        <w:t xml:space="preserve"> </w:t>
      </w:r>
      <w:r w:rsidRPr="007F7708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[ˈsetl] </w:t>
      </w:r>
    </w:p>
    <w:p w14:paraId="4F944BCD" w14:textId="79E8F3B7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>v.</w:t>
      </w:r>
      <w:r w:rsidR="007F7708" w:rsidRPr="005D15BD">
        <w:rPr>
          <w:rFonts w:ascii="Arial" w:eastAsia="微软雅黑" w:hAnsi="Arial" w:cs="AppleSystemUIFont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>解决</w:t>
      </w:r>
      <w:r w:rsidRPr="005D15BD">
        <w:rPr>
          <w:rFonts w:ascii="Arial" w:eastAsia="微软雅黑" w:hAnsi="Arial" w:cs="AppleSystemUIFont"/>
          <w:color w:val="0432FF"/>
          <w:szCs w:val="26"/>
        </w:rPr>
        <w:t>(</w:t>
      </w:r>
      <w:r w:rsidRPr="005D15BD">
        <w:rPr>
          <w:rFonts w:ascii="Arial" w:eastAsia="微软雅黑" w:hAnsi="Arial" w:cs="AppleSystemUIFont"/>
          <w:color w:val="0432FF"/>
          <w:szCs w:val="26"/>
        </w:rPr>
        <w:t>分歧、</w:t>
      </w:r>
      <w:proofErr w:type="gramStart"/>
      <w:r w:rsidRPr="005D15BD">
        <w:rPr>
          <w:rFonts w:ascii="Arial" w:eastAsia="微软雅黑" w:hAnsi="Arial" w:cs="AppleSystemUIFont"/>
          <w:color w:val="0432FF"/>
          <w:szCs w:val="26"/>
        </w:rPr>
        <w:t>纠纷等</w:t>
      </w:r>
      <w:r w:rsidRPr="005D15BD">
        <w:rPr>
          <w:rFonts w:ascii="Arial" w:eastAsia="微软雅黑" w:hAnsi="Arial" w:cs="AppleSystemUIFont"/>
          <w:color w:val="0432FF"/>
          <w:szCs w:val="26"/>
        </w:rPr>
        <w:t>)</w:t>
      </w:r>
      <w:r w:rsidR="00A2586E">
        <w:rPr>
          <w:rFonts w:ascii="Arial" w:eastAsia="微软雅黑" w:hAnsi="Arial" w:cs="AppleSystemUIFont" w:hint="eastAsia"/>
          <w:color w:val="0432FF"/>
          <w:szCs w:val="26"/>
        </w:rPr>
        <w:t>；</w:t>
      </w:r>
      <w:proofErr w:type="gramEnd"/>
      <w:r w:rsidRPr="005D15BD">
        <w:rPr>
          <w:rFonts w:ascii="Arial" w:eastAsia="微软雅黑" w:hAnsi="Arial" w:cs="AppleSystemUIFont"/>
          <w:color w:val="0432FF"/>
          <w:szCs w:val="26"/>
        </w:rPr>
        <w:t>定居，停留；使安静下来；</w:t>
      </w:r>
    </w:p>
    <w:p w14:paraId="5E1333F9" w14:textId="5F704A37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to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settle </w:t>
      </w:r>
      <w:r w:rsidR="00DB079C" w:rsidRPr="009249D4">
        <w:rPr>
          <w:rFonts w:ascii="Arial" w:eastAsia="微软雅黑" w:hAnsi="Arial" w:cs="AppleSystemUIFont"/>
          <w:szCs w:val="26"/>
        </w:rPr>
        <w:t>a dispute/an argument/a matter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解决争端</w:t>
      </w:r>
      <w:r w:rsidR="00DB079C" w:rsidRPr="009249D4">
        <w:rPr>
          <w:rFonts w:ascii="Arial" w:eastAsia="微软雅黑" w:hAnsi="Arial" w:cs="AppleSystemUIFont"/>
          <w:szCs w:val="26"/>
        </w:rPr>
        <w:t xml:space="preserve"> / </w:t>
      </w:r>
      <w:r w:rsidR="00DB079C" w:rsidRPr="009249D4">
        <w:rPr>
          <w:rFonts w:ascii="Arial" w:eastAsia="微软雅黑" w:hAnsi="Arial" w:cs="AppleSystemUIFont"/>
          <w:szCs w:val="26"/>
        </w:rPr>
        <w:t>争论</w:t>
      </w:r>
      <w:r w:rsidR="00DB079C" w:rsidRPr="009249D4">
        <w:rPr>
          <w:rFonts w:ascii="Arial" w:eastAsia="微软雅黑" w:hAnsi="Arial" w:cs="AppleSystemUIFont"/>
          <w:szCs w:val="26"/>
        </w:rPr>
        <w:t xml:space="preserve"> / </w:t>
      </w:r>
      <w:r w:rsidR="00DB079C" w:rsidRPr="009249D4">
        <w:rPr>
          <w:rFonts w:ascii="Arial" w:eastAsia="微软雅黑" w:hAnsi="Arial" w:cs="AppleSystemUIFont"/>
          <w:szCs w:val="26"/>
        </w:rPr>
        <w:t>事情</w:t>
      </w:r>
    </w:p>
    <w:p w14:paraId="08669E55" w14:textId="54D0CD88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to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settle </w:t>
      </w:r>
      <w:r w:rsidR="00DB079C" w:rsidRPr="009249D4">
        <w:rPr>
          <w:rFonts w:ascii="Arial" w:eastAsia="微软雅黑" w:hAnsi="Arial" w:cs="AppleSystemUIFont"/>
          <w:szCs w:val="26"/>
        </w:rPr>
        <w:t>a dispute/an argument/a matter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解决争端</w:t>
      </w:r>
      <w:r w:rsidR="00DB079C" w:rsidRPr="009249D4">
        <w:rPr>
          <w:rFonts w:ascii="Arial" w:eastAsia="微软雅黑" w:hAnsi="Arial" w:cs="AppleSystemUIFont"/>
          <w:szCs w:val="26"/>
        </w:rPr>
        <w:t xml:space="preserve"> / </w:t>
      </w:r>
      <w:r w:rsidR="00DB079C" w:rsidRPr="009249D4">
        <w:rPr>
          <w:rFonts w:ascii="Arial" w:eastAsia="微软雅黑" w:hAnsi="Arial" w:cs="AppleSystemUIFont"/>
          <w:szCs w:val="26"/>
        </w:rPr>
        <w:t>争论</w:t>
      </w:r>
      <w:r w:rsidR="00DB079C" w:rsidRPr="009249D4">
        <w:rPr>
          <w:rFonts w:ascii="Arial" w:eastAsia="微软雅黑" w:hAnsi="Arial" w:cs="AppleSystemUIFont"/>
          <w:szCs w:val="26"/>
        </w:rPr>
        <w:t xml:space="preserve"> / </w:t>
      </w:r>
      <w:r w:rsidR="00DB079C" w:rsidRPr="009249D4">
        <w:rPr>
          <w:rFonts w:ascii="Arial" w:eastAsia="微软雅黑" w:hAnsi="Arial" w:cs="AppleSystemUIFont"/>
          <w:szCs w:val="26"/>
        </w:rPr>
        <w:t>事情</w:t>
      </w:r>
    </w:p>
    <w:p w14:paraId="77E82A73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dig up</w:t>
      </w:r>
    </w:p>
    <w:p w14:paraId="20B18254" w14:textId="1D16E807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挖出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掘起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掘地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挖洞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发现，查明</w:t>
      </w:r>
    </w:p>
    <w:p w14:paraId="6C6EA37A" w14:textId="5C7964F4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You would have to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dig up</w:t>
      </w:r>
      <w:r w:rsidR="00DB079C" w:rsidRPr="009249D4">
        <w:rPr>
          <w:rFonts w:ascii="Arial" w:eastAsia="微软雅黑" w:hAnsi="Arial" w:cs="AppleSystemUIFont"/>
          <w:szCs w:val="26"/>
        </w:rPr>
        <w:t xml:space="preserve"> the plant yourself.</w:t>
      </w:r>
      <w:r>
        <w:rPr>
          <w:rFonts w:ascii="Arial" w:eastAsia="微软雅黑" w:hAnsi="Arial" w:cs="AppleSystemUIFont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你得自己把那株植物挖出来。</w:t>
      </w:r>
    </w:p>
    <w:p w14:paraId="0389414D" w14:textId="0E62A6A6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Newspapers love to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dig up</w:t>
      </w:r>
      <w:r w:rsidR="00DB079C" w:rsidRPr="009249D4">
        <w:rPr>
          <w:rFonts w:ascii="Arial" w:eastAsia="微软雅黑" w:hAnsi="Arial" w:cs="AppleSystemUIFont"/>
          <w:szCs w:val="26"/>
        </w:rPr>
        <w:t xml:space="preserve"> </w:t>
      </w:r>
      <w:bookmarkStart w:id="0" w:name="OLE_LINK353"/>
      <w:bookmarkStart w:id="1" w:name="OLE_LINK354"/>
      <w:r w:rsidR="00DB079C" w:rsidRPr="009249D4">
        <w:rPr>
          <w:rFonts w:ascii="Arial" w:eastAsia="微软雅黑" w:hAnsi="Arial" w:cs="AppleSystemUIFont"/>
          <w:szCs w:val="26"/>
        </w:rPr>
        <w:t>scandals</w:t>
      </w:r>
      <w:bookmarkEnd w:id="0"/>
      <w:bookmarkEnd w:id="1"/>
      <w:r w:rsidR="00DB079C" w:rsidRPr="009249D4">
        <w:rPr>
          <w:rFonts w:ascii="Arial" w:eastAsia="微软雅黑" w:hAnsi="Arial" w:cs="AppleSystemUIFont"/>
          <w:szCs w:val="26"/>
        </w:rPr>
        <w:t>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报纸喜欢挖掘丑闻。</w:t>
      </w:r>
    </w:p>
    <w:p w14:paraId="244E5B63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serve as</w:t>
      </w:r>
    </w:p>
    <w:p w14:paraId="6D149FC8" w14:textId="2672F915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hrv.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用作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充当，担任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 xml:space="preserve"> = act as</w:t>
      </w:r>
    </w:p>
    <w:p w14:paraId="57CF33E1" w14:textId="23CA5C7E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His apartment also </w:t>
      </w:r>
      <w:r w:rsidRPr="00602E20">
        <w:rPr>
          <w:rFonts w:ascii="Arial" w:eastAsia="微软雅黑" w:hAnsi="Arial" w:cs="AppleSystemUIFont"/>
          <w:color w:val="FF0000"/>
          <w:szCs w:val="26"/>
        </w:rPr>
        <w:t>serves as</w:t>
      </w:r>
      <w:r w:rsidRPr="009249D4">
        <w:rPr>
          <w:rFonts w:ascii="Arial" w:eastAsia="微软雅黑" w:hAnsi="Arial" w:cs="AppleSystemUIFont"/>
          <w:szCs w:val="26"/>
        </w:rPr>
        <w:t xml:space="preserve"> his office.</w:t>
      </w:r>
      <w:r w:rsidRPr="009249D4">
        <w:rPr>
          <w:rFonts w:ascii="Arial" w:eastAsia="微软雅黑" w:hAnsi="Arial" w:cs="AppleSystemUIFont"/>
          <w:szCs w:val="26"/>
        </w:rPr>
        <w:tab/>
      </w:r>
      <w:r w:rsidRPr="009249D4">
        <w:rPr>
          <w:rFonts w:ascii="Arial" w:eastAsia="微软雅黑" w:hAnsi="Arial" w:cs="AppleSystemUIFont"/>
          <w:szCs w:val="26"/>
        </w:rPr>
        <w:t>他的公寓也是他的办公室。</w:t>
      </w:r>
    </w:p>
    <w:p w14:paraId="5FACAC1D" w14:textId="254B1AA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A6A6A6" w:themeColor="background1" w:themeShade="A6"/>
          <w:sz w:val="22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quantities of</w:t>
      </w:r>
      <w:r w:rsidRPr="00602E20">
        <w:rPr>
          <w:rFonts w:ascii="Arial" w:eastAsia="微软雅黑" w:hAnsi="Arial" w:cs="AppleSystemUIFont"/>
          <w:b/>
          <w:bCs/>
          <w:color w:val="A6A6A6" w:themeColor="background1" w:themeShade="A6"/>
          <w:sz w:val="22"/>
        </w:rPr>
        <w:t xml:space="preserve"> </w:t>
      </w:r>
      <w:r w:rsidRPr="00602E20">
        <w:rPr>
          <w:rFonts w:ascii="Arial" w:eastAsia="微软雅黑" w:hAnsi="Arial" w:cs="AppleSystemUIFont"/>
          <w:color w:val="A6A6A6" w:themeColor="background1" w:themeShade="A6"/>
          <w:sz w:val="22"/>
        </w:rPr>
        <w:t>[ˈkwɑntətiz əv]</w:t>
      </w:r>
    </w:p>
    <w:p w14:paraId="7E53AE72" w14:textId="264BB618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/>
          <w:color w:val="0432FF"/>
          <w:szCs w:val="26"/>
        </w:rPr>
        <w:t xml:space="preserve">adj.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大量的</w:t>
      </w:r>
    </w:p>
    <w:p w14:paraId="352BC037" w14:textId="2E750F64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We import huge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quantities of</w:t>
      </w:r>
      <w:r w:rsidR="00DB079C" w:rsidRPr="009249D4">
        <w:rPr>
          <w:rFonts w:ascii="Arial" w:eastAsia="微软雅黑" w:hAnsi="Arial" w:cs="AppleSystemUIFont"/>
          <w:szCs w:val="26"/>
        </w:rPr>
        <w:t> oil each year. </w:t>
      </w:r>
      <w:r w:rsidR="00DB079C" w:rsidRPr="009249D4">
        <w:rPr>
          <w:rFonts w:ascii="Arial" w:eastAsia="微软雅黑" w:hAnsi="Arial" w:cs="AppleSystemUIFont"/>
          <w:szCs w:val="26"/>
        </w:rPr>
        <w:t>我们每年进口大量石油。</w:t>
      </w:r>
    </w:p>
    <w:p w14:paraId="6A79D39F" w14:textId="3D76FDDE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a large quantity of </w:t>
      </w:r>
      <w:r w:rsidRPr="009249D4">
        <w:rPr>
          <w:rFonts w:ascii="Arial" w:eastAsia="微软雅黑" w:hAnsi="Arial" w:cs="AppleSystemUIFont"/>
          <w:szCs w:val="26"/>
        </w:rPr>
        <w:t>大量的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大量</w:t>
      </w:r>
    </w:p>
    <w:p w14:paraId="1D0F9835" w14:textId="34E64926" w:rsidR="00A2586E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A large quantity </w:t>
      </w:r>
      <w:r w:rsidR="00DB079C" w:rsidRPr="009249D4">
        <w:rPr>
          <w:rFonts w:ascii="Arial" w:eastAsia="微软雅黑" w:hAnsi="Arial" w:cs="AppleSystemUIFont"/>
          <w:szCs w:val="26"/>
        </w:rPr>
        <w:t>of water is stored in the .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水库存了大量的水。</w:t>
      </w:r>
    </w:p>
    <w:p w14:paraId="33B3E27B" w14:textId="5AD4495F" w:rsidR="00DB079C" w:rsidRPr="00A2586E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lastRenderedPageBreak/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in sb's eyes</w:t>
      </w:r>
    </w:p>
    <w:p w14:paraId="170457A9" w14:textId="469CE282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在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看来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 xml:space="preserve"> = in the eyes of sb</w:t>
      </w:r>
    </w:p>
    <w:p w14:paraId="1CA3B31B" w14:textId="4A1C51D4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In </w:t>
      </w:r>
      <w:r w:rsidR="00DB079C" w:rsidRPr="009249D4">
        <w:rPr>
          <w:rFonts w:ascii="Arial" w:eastAsia="微软雅黑" w:hAnsi="Arial" w:cs="AppleSystemUIFont"/>
          <w:szCs w:val="26"/>
        </w:rPr>
        <w:t xml:space="preserve">your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father’s eyes</w:t>
      </w:r>
      <w:r w:rsidR="00DB079C" w:rsidRPr="009249D4">
        <w:rPr>
          <w:rFonts w:ascii="Arial" w:eastAsia="微软雅黑" w:hAnsi="Arial" w:cs="AppleSystemUIFont"/>
          <w:szCs w:val="26"/>
        </w:rPr>
        <w:t>, you are still a child.</w:t>
      </w:r>
    </w:p>
    <w:p w14:paraId="54746AD1" w14:textId="20EF455F" w:rsidR="00DB079C" w:rsidRPr="009249D4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 xml:space="preserve">in the eyes of the law </w:t>
      </w:r>
      <w:r w:rsidR="00DB079C" w:rsidRPr="009249D4">
        <w:rPr>
          <w:rFonts w:ascii="Arial" w:eastAsia="微软雅黑" w:hAnsi="Arial" w:cs="AppleSystemUIFont"/>
          <w:szCs w:val="26"/>
        </w:rPr>
        <w:t>从法律的角度讲</w:t>
      </w:r>
    </w:p>
    <w:p w14:paraId="1132AB98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in terms of </w:t>
      </w:r>
    </w:p>
    <w:p w14:paraId="5FEDADA0" w14:textId="43F4171F" w:rsidR="00DB079C" w:rsidRPr="005D15BD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就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而言，就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而论，从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…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>角度来说</w:t>
      </w:r>
    </w:p>
    <w:p w14:paraId="3C2AB0F0" w14:textId="1B90CBCC" w:rsidR="00DB079C" w:rsidRDefault="007F7708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>eg.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In terms of </w:t>
      </w:r>
      <w:r w:rsidR="00DB079C" w:rsidRPr="009249D4">
        <w:rPr>
          <w:rFonts w:ascii="Arial" w:eastAsia="微软雅黑" w:hAnsi="Arial" w:cs="AppleSystemUIFont"/>
          <w:szCs w:val="26"/>
        </w:rPr>
        <w:t>money, we are quite rich, but not in terms of happiness.</w:t>
      </w:r>
    </w:p>
    <w:p w14:paraId="1CE71EBD" w14:textId="30F0D94C" w:rsidR="00542C13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Pr="00542C13">
        <w:rPr>
          <w:rFonts w:ascii="Arial" w:eastAsia="微软雅黑" w:hAnsi="Arial" w:cs="AppleSystemUIFont"/>
          <w:szCs w:val="26"/>
        </w:rPr>
        <w:t>就金钱而言，我们相当富有，但就幸福而言，我们并不富裕。</w:t>
      </w:r>
    </w:p>
    <w:p w14:paraId="4CD2AA8C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think in terms of </w:t>
      </w:r>
      <w:r w:rsidRPr="009249D4">
        <w:rPr>
          <w:rFonts w:ascii="Arial" w:eastAsia="微软雅黑" w:hAnsi="Arial" w:cs="AppleSystemUIFont"/>
          <w:szCs w:val="26"/>
        </w:rPr>
        <w:t>从某个角度去考虑</w:t>
      </w:r>
    </w:p>
    <w:p w14:paraId="48E5A203" w14:textId="6AB8007D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>eg. I</w:t>
      </w:r>
      <w:r w:rsidR="00DB079C" w:rsidRPr="009249D4">
        <w:rPr>
          <w:rFonts w:ascii="Arial" w:eastAsia="微软雅黑" w:hAnsi="Arial" w:cs="AppleSystemUIFont"/>
          <w:szCs w:val="26"/>
        </w:rPr>
        <w:t>t's good to think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in terms of</w:t>
      </w:r>
      <w:r w:rsidR="00DB079C" w:rsidRPr="009249D4">
        <w:rPr>
          <w:rFonts w:ascii="Arial" w:eastAsia="微软雅黑" w:hAnsi="Arial" w:cs="AppleSystemUIFont"/>
          <w:szCs w:val="26"/>
        </w:rPr>
        <w:t> the physics approach from first principles</w:t>
      </w:r>
      <w:r>
        <w:rPr>
          <w:rFonts w:ascii="Arial" w:eastAsia="微软雅黑" w:hAnsi="Arial" w:cs="AppleSystemUIFont"/>
          <w:szCs w:val="26"/>
        </w:rPr>
        <w:t>.</w:t>
      </w:r>
    </w:p>
    <w:p w14:paraId="2C852F2C" w14:textId="7FFE7E33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DB079C" w:rsidRPr="009249D4">
        <w:rPr>
          <w:rFonts w:ascii="Arial" w:eastAsia="微软雅黑" w:hAnsi="Arial" w:cs="AppleSystemUIFont"/>
          <w:szCs w:val="26"/>
        </w:rPr>
        <w:t>这里可以类比从基本原理出发的物理方法</w:t>
      </w:r>
    </w:p>
    <w:p w14:paraId="0C6F7BE9" w14:textId="2C3F229A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542C13">
        <w:rPr>
          <w:rFonts w:ascii="Segoe UI Symbol" w:eastAsia="微软雅黑" w:hAnsi="Segoe UI Symbol" w:cs="Segoe UI Symbol"/>
          <w:b/>
          <w:bCs/>
          <w:szCs w:val="26"/>
        </w:rPr>
        <w:t>▷</w:t>
      </w:r>
      <w:r w:rsidRPr="00542C13">
        <w:rPr>
          <w:rFonts w:ascii="Arial" w:eastAsia="微软雅黑" w:hAnsi="Arial" w:cs="AppleSystemUIFont"/>
          <w:b/>
          <w:bCs/>
          <w:szCs w:val="26"/>
        </w:rPr>
        <w:t xml:space="preserve"> come to terms with sb/sth</w:t>
      </w:r>
      <w:r w:rsidRPr="009249D4">
        <w:rPr>
          <w:rFonts w:ascii="Arial" w:eastAsia="微软雅黑" w:hAnsi="Arial" w:cs="AppleSystemUIFont"/>
          <w:szCs w:val="26"/>
        </w:rPr>
        <w:t xml:space="preserve"> </w:t>
      </w:r>
      <w:r w:rsidRPr="009249D4">
        <w:rPr>
          <w:rFonts w:ascii="Arial" w:eastAsia="微软雅黑" w:hAnsi="Arial" w:cs="AppleSystemUIFont"/>
          <w:szCs w:val="26"/>
        </w:rPr>
        <w:t>勉强接受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向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让步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对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妥协</w:t>
      </w:r>
      <w:r w:rsidR="00542C13">
        <w:rPr>
          <w:rFonts w:ascii="Arial" w:eastAsia="微软雅黑" w:hAnsi="Arial" w:cs="AppleSystemUIFont" w:hint="eastAsia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达成协议</w:t>
      </w:r>
    </w:p>
    <w:p w14:paraId="2BF153B7" w14:textId="0EA06342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>He is struggling to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 come to terms with</w:t>
      </w:r>
      <w:r w:rsidR="00DB079C" w:rsidRPr="009249D4">
        <w:rPr>
          <w:rFonts w:ascii="Arial" w:eastAsia="微软雅黑" w:hAnsi="Arial" w:cs="AppleSystemUIFont"/>
          <w:szCs w:val="26"/>
        </w:rPr>
        <w:t> his dwindling authority. </w:t>
      </w:r>
    </w:p>
    <w:p w14:paraId="6425648D" w14:textId="3A0C8CF4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ab/>
      </w:r>
      <w:r w:rsidR="00DB079C" w:rsidRPr="009249D4">
        <w:rPr>
          <w:rFonts w:ascii="Arial" w:eastAsia="微软雅黑" w:hAnsi="Arial" w:cs="AppleSystemUIFont"/>
          <w:szCs w:val="26"/>
        </w:rPr>
        <w:t>他正努力适应自己权力被削弱这一局面。</w:t>
      </w:r>
    </w:p>
    <w:p w14:paraId="5CEC870C" w14:textId="6C83D440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He'd finally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come to terms with</w:t>
      </w:r>
      <w:r w:rsidR="00DB079C" w:rsidRPr="009249D4">
        <w:rPr>
          <w:rFonts w:ascii="Arial" w:eastAsia="微软雅黑" w:hAnsi="Arial" w:cs="AppleSystemUIFont"/>
          <w:szCs w:val="26"/>
        </w:rPr>
        <w:t> that company. </w:t>
      </w:r>
      <w:r w:rsidR="00DB079C" w:rsidRPr="009249D4">
        <w:rPr>
          <w:rFonts w:ascii="Arial" w:eastAsia="微软雅黑" w:hAnsi="Arial" w:cs="AppleSystemUIFont"/>
          <w:szCs w:val="26"/>
        </w:rPr>
        <w:t>他最后还是与那家公司达成了协议</w:t>
      </w:r>
    </w:p>
    <w:p w14:paraId="1949CE05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have a hand in</w:t>
      </w:r>
    </w:p>
    <w:p w14:paraId="3F714300" w14:textId="20A6EDE8" w:rsidR="00DB079C" w:rsidRPr="005D15BD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染指，插手，参与</w:t>
      </w:r>
    </w:p>
    <w:p w14:paraId="3FBDB8F2" w14:textId="1DC1FB2F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/>
          <w:szCs w:val="26"/>
        </w:rPr>
        <w:t xml:space="preserve">eg. </w:t>
      </w:r>
      <w:r w:rsidR="00DB079C" w:rsidRPr="009249D4">
        <w:rPr>
          <w:rFonts w:ascii="Arial" w:eastAsia="微软雅黑" w:hAnsi="Arial" w:cs="AppleSystemUIFont"/>
          <w:szCs w:val="26"/>
        </w:rPr>
        <w:t>I don't want to 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>have a hand in</w:t>
      </w:r>
      <w:r w:rsidR="00DB079C" w:rsidRPr="009249D4">
        <w:rPr>
          <w:rFonts w:ascii="Arial" w:eastAsia="微软雅黑" w:hAnsi="Arial" w:cs="AppleSystemUIFont"/>
          <w:szCs w:val="26"/>
        </w:rPr>
        <w:t> his personal affairs. 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我不愿意过问他个人的事。</w:t>
      </w:r>
    </w:p>
    <w:p w14:paraId="2A6A86CE" w14:textId="7BDD838B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He </w:t>
      </w:r>
      <w:r w:rsidRPr="00602E20">
        <w:rPr>
          <w:rFonts w:ascii="Arial" w:eastAsia="微软雅黑" w:hAnsi="Arial" w:cs="AppleSystemUIFont"/>
          <w:color w:val="FF0000"/>
          <w:szCs w:val="26"/>
        </w:rPr>
        <w:t>had no hand in</w:t>
      </w:r>
      <w:r w:rsidRPr="009249D4">
        <w:rPr>
          <w:rFonts w:ascii="Arial" w:eastAsia="微软雅黑" w:hAnsi="Arial" w:cs="AppleSystemUIFont"/>
          <w:szCs w:val="26"/>
        </w:rPr>
        <w:t xml:space="preserve"> closing up the college in the city.</w:t>
      </w:r>
      <w:r w:rsidR="00542C13">
        <w:rPr>
          <w:rFonts w:ascii="Arial" w:eastAsia="微软雅黑" w:hAnsi="Arial" w:cs="AppleSystemUIFont"/>
          <w:szCs w:val="26"/>
        </w:rPr>
        <w:t xml:space="preserve"> </w:t>
      </w:r>
      <w:r w:rsidR="00542C13" w:rsidRPr="00542C13">
        <w:rPr>
          <w:rFonts w:ascii="Arial" w:eastAsia="微软雅黑" w:hAnsi="Arial" w:cs="AppleSystemUIFont"/>
          <w:szCs w:val="26"/>
        </w:rPr>
        <w:t>他没有参与关闭这个城市的大学。</w:t>
      </w:r>
    </w:p>
    <w:p w14:paraId="61E463CC" w14:textId="7C0C66D3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lend/give a hand </w:t>
      </w:r>
      <w:r w:rsidRPr="009249D4">
        <w:rPr>
          <w:rFonts w:ascii="Arial" w:eastAsia="微软雅黑" w:hAnsi="Arial" w:cs="AppleSystemUIFont"/>
          <w:szCs w:val="26"/>
        </w:rPr>
        <w:t>伸出援手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给予</w:t>
      </w:r>
      <w:r w:rsidRPr="009249D4">
        <w:rPr>
          <w:rFonts w:ascii="Arial" w:eastAsia="微软雅黑" w:hAnsi="Arial" w:cs="AppleSystemUIFont"/>
          <w:szCs w:val="26"/>
        </w:rPr>
        <w:t>…</w:t>
      </w:r>
      <w:r w:rsidRPr="009249D4">
        <w:rPr>
          <w:rFonts w:ascii="Arial" w:eastAsia="微软雅黑" w:hAnsi="Arial" w:cs="AppleSystemUIFont"/>
          <w:szCs w:val="26"/>
        </w:rPr>
        <w:t>帮助</w:t>
      </w:r>
    </w:p>
    <w:p w14:paraId="11D56F64" w14:textId="0E238C4E" w:rsidR="00DB079C" w:rsidRPr="00542C13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average</w:t>
      </w:r>
      <w:r w:rsidR="00542C13">
        <w:rPr>
          <w:rFonts w:ascii="Arial" w:eastAsia="微软雅黑" w:hAnsi="Arial" w:cs="AppleSystemUIFont"/>
          <w:b/>
          <w:bCs/>
          <w:szCs w:val="26"/>
        </w:rPr>
        <w:t xml:space="preserve"> </w:t>
      </w:r>
      <w:r w:rsidR="00542C13" w:rsidRPr="00542C13">
        <w:rPr>
          <w:rFonts w:ascii="Arial" w:eastAsia="微软雅黑" w:hAnsi="Arial" w:cs="AppleSystemUIFont"/>
          <w:color w:val="808080" w:themeColor="background1" w:themeShade="80"/>
          <w:szCs w:val="26"/>
        </w:rPr>
        <w:t>[ˈævərɪdʒ]</w:t>
      </w:r>
    </w:p>
    <w:p w14:paraId="441F007B" w14:textId="15AEFCFA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Pr="005D15BD">
        <w:rPr>
          <w:rFonts w:ascii="Arial" w:eastAsia="微软雅黑" w:hAnsi="Arial" w:cs="AppleSystemUIFont"/>
          <w:color w:val="0432FF"/>
          <w:szCs w:val="26"/>
        </w:rPr>
        <w:t>平均的，普通的</w:t>
      </w:r>
      <w:r w:rsidR="00542C13" w:rsidRPr="005D15BD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平均数，平均</w:t>
      </w:r>
    </w:p>
    <w:p w14:paraId="74624E84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The 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average </w:t>
      </w:r>
      <w:r w:rsidRPr="009249D4">
        <w:rPr>
          <w:rFonts w:ascii="Arial" w:eastAsia="微软雅黑" w:hAnsi="Arial" w:cs="AppleSystemUIFont"/>
          <w:szCs w:val="26"/>
        </w:rPr>
        <w:t>of 3, 10, and 5 is 6.</w:t>
      </w:r>
    </w:p>
    <w:p w14:paraId="7A6B0401" w14:textId="29BE9F44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on average </w:t>
      </w:r>
      <w:r w:rsidRPr="009249D4">
        <w:rPr>
          <w:rFonts w:ascii="Arial" w:eastAsia="微软雅黑" w:hAnsi="Arial" w:cs="AppleSystemUIFont"/>
          <w:szCs w:val="26"/>
        </w:rPr>
        <w:t>基本上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大体上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平均起来</w:t>
      </w:r>
      <w:r w:rsidR="002A41D4">
        <w:rPr>
          <w:rFonts w:ascii="Arial" w:eastAsia="微软雅黑" w:hAnsi="Arial" w:cs="AppleSystemUIFont"/>
          <w:szCs w:val="26"/>
        </w:rPr>
        <w:t>，</w:t>
      </w:r>
      <w:r w:rsidRPr="009249D4">
        <w:rPr>
          <w:rFonts w:ascii="Arial" w:eastAsia="微软雅黑" w:hAnsi="Arial" w:cs="AppleSystemUIFont"/>
          <w:szCs w:val="26"/>
        </w:rPr>
        <w:t>按平均值</w:t>
      </w:r>
    </w:p>
    <w:p w14:paraId="7B122640" w14:textId="5F08B782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>eg. American shares rose, on average, by 38%</w:t>
      </w:r>
      <w:r w:rsidR="00542C13">
        <w:rPr>
          <w:rFonts w:ascii="Arial" w:eastAsia="微软雅黑" w:hAnsi="Arial" w:cs="AppleSystemUIFont"/>
          <w:szCs w:val="26"/>
        </w:rPr>
        <w:t xml:space="preserve">. </w:t>
      </w:r>
      <w:r w:rsidRPr="009249D4">
        <w:rPr>
          <w:rFonts w:ascii="Arial" w:eastAsia="微软雅黑" w:hAnsi="Arial" w:cs="AppleSystemUIFont"/>
          <w:szCs w:val="26"/>
        </w:rPr>
        <w:t>美国股票价格平均上涨了</w:t>
      </w:r>
      <w:r w:rsidRPr="009249D4">
        <w:rPr>
          <w:rFonts w:ascii="Arial" w:eastAsia="微软雅黑" w:hAnsi="Arial" w:cs="AppleSystemUIFont"/>
          <w:szCs w:val="26"/>
        </w:rPr>
        <w:t>38%</w:t>
      </w:r>
      <w:r w:rsidRPr="009249D4">
        <w:rPr>
          <w:rFonts w:ascii="Arial" w:eastAsia="微软雅黑" w:hAnsi="Arial" w:cs="AppleSystemUIFont"/>
          <w:szCs w:val="26"/>
        </w:rPr>
        <w:t>。</w:t>
      </w:r>
    </w:p>
    <w:p w14:paraId="4F4A5264" w14:textId="6C74D35C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spare</w:t>
      </w:r>
      <w:r w:rsidRPr="00542C13">
        <w:rPr>
          <w:rFonts w:ascii="Arial" w:eastAsia="微软雅黑" w:hAnsi="Arial" w:cs="AppleSystemUIFont"/>
          <w:color w:val="808080" w:themeColor="background1" w:themeShade="80"/>
          <w:szCs w:val="26"/>
        </w:rPr>
        <w:t xml:space="preserve"> [sper]</w:t>
      </w:r>
    </w:p>
    <w:p w14:paraId="6698A39B" w14:textId="407D6BA3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adj. </w:t>
      </w:r>
      <w:r w:rsidRPr="005D15BD">
        <w:rPr>
          <w:rFonts w:ascii="Arial" w:eastAsia="微软雅黑" w:hAnsi="Arial" w:cs="AppleSystemUIFont"/>
          <w:color w:val="0432FF"/>
          <w:szCs w:val="26"/>
        </w:rPr>
        <w:t>多余的，剩余的</w:t>
      </w:r>
      <w:r w:rsidR="00542C13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空闲的</w:t>
      </w:r>
      <w:r w:rsidR="005D15BD">
        <w:rPr>
          <w:rFonts w:ascii="Arial" w:eastAsia="微软雅黑" w:hAnsi="Arial" w:cs="AppleSystemUIFont" w:hint="eastAsia"/>
          <w:color w:val="0432FF"/>
          <w:szCs w:val="26"/>
        </w:rPr>
        <w:t xml:space="preserve"> </w:t>
      </w:r>
      <w:r w:rsidRPr="005D15BD">
        <w:rPr>
          <w:rFonts w:ascii="Arial" w:eastAsia="微软雅黑" w:hAnsi="Arial" w:cs="AppleSystemUIFont"/>
          <w:color w:val="0432FF"/>
          <w:szCs w:val="26"/>
        </w:rPr>
        <w:t xml:space="preserve">v. </w:t>
      </w:r>
      <w:r w:rsidRPr="005D15BD">
        <w:rPr>
          <w:rFonts w:ascii="Arial" w:eastAsia="微软雅黑" w:hAnsi="Arial" w:cs="AppleSystemUIFont"/>
          <w:color w:val="0432FF"/>
          <w:szCs w:val="26"/>
        </w:rPr>
        <w:t>抽出，拨出，流出</w:t>
      </w:r>
      <w:r w:rsidR="00542C13" w:rsidRPr="005D15BD">
        <w:rPr>
          <w:rFonts w:ascii="Arial" w:eastAsia="微软雅黑" w:hAnsi="Arial" w:cs="AppleSystemUIFont" w:hint="eastAsia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不吝惜（时间金钱等）</w:t>
      </w:r>
    </w:p>
    <w:p w14:paraId="08C964ED" w14:textId="4FA787A3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>
        <w:rPr>
          <w:rFonts w:ascii="Segoe UI Symbol" w:eastAsia="微软雅黑" w:hAnsi="Segoe UI Symbol" w:cs="Segoe UI Symbol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 xml:space="preserve">in spare time </w:t>
      </w:r>
      <w:r w:rsidR="00DB079C" w:rsidRPr="009249D4">
        <w:rPr>
          <w:rFonts w:ascii="Arial" w:eastAsia="微软雅黑" w:hAnsi="Arial" w:cs="AppleSystemUIFont"/>
          <w:szCs w:val="26"/>
        </w:rPr>
        <w:t>空闲时</w:t>
      </w:r>
    </w:p>
    <w:p w14:paraId="5653E619" w14:textId="6CB7C311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We can only </w:t>
      </w:r>
      <w:r w:rsidRPr="00602E20">
        <w:rPr>
          <w:rFonts w:ascii="Arial" w:eastAsia="微软雅黑" w:hAnsi="Arial" w:cs="AppleSystemUIFont"/>
          <w:color w:val="FF0000"/>
          <w:szCs w:val="26"/>
        </w:rPr>
        <w:t xml:space="preserve">spare </w:t>
      </w:r>
      <w:r w:rsidRPr="009249D4">
        <w:rPr>
          <w:rFonts w:ascii="Arial" w:eastAsia="微软雅黑" w:hAnsi="Arial" w:cs="AppleSystemUIFont"/>
          <w:szCs w:val="26"/>
        </w:rPr>
        <w:t>one room for you.</w:t>
      </w:r>
      <w:r w:rsidR="00542C13">
        <w:rPr>
          <w:rFonts w:ascii="Arial" w:eastAsia="微软雅黑" w:hAnsi="Arial" w:cs="AppleSystemUIFont" w:hint="eastAsia"/>
          <w:szCs w:val="26"/>
        </w:rPr>
        <w:t xml:space="preserve"> </w:t>
      </w:r>
      <w:r w:rsidRPr="009249D4">
        <w:rPr>
          <w:rFonts w:ascii="Arial" w:eastAsia="微软雅黑" w:hAnsi="Arial" w:cs="AppleSystemUIFont"/>
          <w:szCs w:val="26"/>
        </w:rPr>
        <w:t>我们只能给你腾出一个房间。</w:t>
      </w:r>
    </w:p>
    <w:p w14:paraId="39C859A8" w14:textId="2ECE778C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 xml:space="preserve">He </w:t>
      </w:r>
      <w:r w:rsidR="00DB079C" w:rsidRPr="00602E20">
        <w:rPr>
          <w:rFonts w:ascii="Arial" w:eastAsia="微软雅黑" w:hAnsi="Arial" w:cs="AppleSystemUIFont"/>
          <w:color w:val="FF0000"/>
          <w:szCs w:val="26"/>
        </w:rPr>
        <w:t xml:space="preserve">spared </w:t>
      </w:r>
      <w:r w:rsidR="00DB079C" w:rsidRPr="009249D4">
        <w:rPr>
          <w:rFonts w:ascii="Arial" w:eastAsia="微软雅黑" w:hAnsi="Arial" w:cs="AppleSystemUIFont"/>
          <w:szCs w:val="26"/>
        </w:rPr>
        <w:t>no effort/efforts to make her happy again.</w:t>
      </w:r>
      <w:r>
        <w:rPr>
          <w:rFonts w:ascii="Arial" w:eastAsia="微软雅黑" w:hAnsi="Arial" w:cs="AppleSystemUIFont" w:hint="eastAsia"/>
          <w:szCs w:val="26"/>
        </w:rPr>
        <w:t xml:space="preserve"> </w:t>
      </w:r>
      <w:r w:rsidR="00DB079C" w:rsidRPr="009249D4">
        <w:rPr>
          <w:rFonts w:ascii="Arial" w:eastAsia="微软雅黑" w:hAnsi="Arial" w:cs="AppleSystemUIFont"/>
          <w:szCs w:val="26"/>
        </w:rPr>
        <w:t>为使她重新快乐起来，他想尽了办法。</w:t>
      </w:r>
    </w:p>
    <w:p w14:paraId="56245713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There is no time to </w:t>
      </w:r>
      <w:r w:rsidRPr="00602E20">
        <w:rPr>
          <w:rFonts w:ascii="Arial" w:eastAsia="微软雅黑" w:hAnsi="Arial" w:cs="AppleSystemUIFont"/>
          <w:color w:val="FF0000"/>
          <w:szCs w:val="26"/>
        </w:rPr>
        <w:t>spare</w:t>
      </w:r>
      <w:r w:rsidRPr="009249D4">
        <w:rPr>
          <w:rFonts w:ascii="Arial" w:eastAsia="微软雅黑" w:hAnsi="Arial" w:cs="AppleSystemUIFont"/>
          <w:szCs w:val="26"/>
        </w:rPr>
        <w:t xml:space="preserve">. </w:t>
      </w:r>
      <w:r w:rsidRPr="009249D4">
        <w:rPr>
          <w:rFonts w:ascii="Arial" w:eastAsia="微软雅黑" w:hAnsi="Arial" w:cs="AppleSystemUIFont"/>
          <w:szCs w:val="26"/>
        </w:rPr>
        <w:t>没有多余时间了。</w:t>
      </w:r>
    </w:p>
    <w:p w14:paraId="4B2D53F6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spare no trouble </w:t>
      </w:r>
      <w:r w:rsidRPr="009249D4">
        <w:rPr>
          <w:rFonts w:ascii="Arial" w:eastAsia="微软雅黑" w:hAnsi="Arial" w:cs="AppleSystemUIFont"/>
          <w:szCs w:val="26"/>
        </w:rPr>
        <w:t>不辞劳苦</w:t>
      </w:r>
    </w:p>
    <w:p w14:paraId="24FAD8F7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Segoe UI Symbol" w:eastAsia="微软雅黑" w:hAnsi="Segoe UI Symbol" w:cs="Segoe UI Symbol"/>
          <w:szCs w:val="26"/>
        </w:rPr>
        <w:t>▷</w:t>
      </w:r>
      <w:r w:rsidRPr="009249D4">
        <w:rPr>
          <w:rFonts w:ascii="Arial" w:eastAsia="微软雅黑" w:hAnsi="Arial" w:cs="AppleSystemUIFont"/>
          <w:szCs w:val="26"/>
        </w:rPr>
        <w:t xml:space="preserve"> spare no expense </w:t>
      </w:r>
      <w:r w:rsidRPr="009249D4">
        <w:rPr>
          <w:rFonts w:ascii="Arial" w:eastAsia="微软雅黑" w:hAnsi="Arial" w:cs="AppleSystemUIFont"/>
          <w:szCs w:val="26"/>
        </w:rPr>
        <w:t>不惜花钱</w:t>
      </w:r>
      <w:r w:rsidRPr="009249D4">
        <w:rPr>
          <w:rFonts w:ascii="Arial" w:eastAsia="微软雅黑" w:hAnsi="Arial" w:cs="AppleSystemUIFont"/>
          <w:szCs w:val="26"/>
        </w:rPr>
        <w:t>/</w:t>
      </w:r>
      <w:r w:rsidRPr="009249D4">
        <w:rPr>
          <w:rFonts w:ascii="Arial" w:eastAsia="微软雅黑" w:hAnsi="Arial" w:cs="AppleSystemUIFont"/>
          <w:szCs w:val="26"/>
        </w:rPr>
        <w:t>费用</w:t>
      </w:r>
    </w:p>
    <w:p w14:paraId="477E0C71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date from</w:t>
      </w:r>
    </w:p>
    <w:p w14:paraId="49B02723" w14:textId="78F6795E" w:rsidR="00DB079C" w:rsidRPr="005D15BD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Bold" w:hint="eastAsia"/>
          <w:color w:val="0432FF"/>
          <w:szCs w:val="26"/>
        </w:rPr>
        <w:lastRenderedPageBreak/>
        <w:t>p</w:t>
      </w:r>
      <w:r w:rsidRPr="005D15BD">
        <w:rPr>
          <w:rFonts w:ascii="Arial" w:eastAsia="微软雅黑" w:hAnsi="Arial" w:cs="AppleSystemUIFontBold"/>
          <w:color w:val="0432FF"/>
          <w:szCs w:val="26"/>
        </w:rPr>
        <w:t xml:space="preserve">hr. </w:t>
      </w:r>
      <w:r w:rsidR="00DB079C" w:rsidRPr="005D15BD">
        <w:rPr>
          <w:rFonts w:ascii="Arial" w:eastAsia="微软雅黑" w:hAnsi="Arial" w:cs="AppleSystemUIFontBold"/>
          <w:color w:val="0432FF"/>
          <w:szCs w:val="26"/>
        </w:rPr>
        <w:t>回溯至</w:t>
      </w:r>
      <w:r w:rsidR="00DB079C" w:rsidRPr="005D15BD">
        <w:rPr>
          <w:rFonts w:ascii="Arial" w:eastAsia="微软雅黑" w:hAnsi="Arial" w:cs="AppleSystemUIFont"/>
          <w:color w:val="0432FF"/>
          <w:szCs w:val="26"/>
        </w:rPr>
        <w:t xml:space="preserve"> = date back to</w:t>
      </w:r>
    </w:p>
    <w:p w14:paraId="22BA409D" w14:textId="53A0B9B1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>eg. This temp</w:t>
      </w:r>
      <w:r w:rsidR="00542C13">
        <w:rPr>
          <w:rFonts w:ascii="Arial" w:eastAsia="微软雅黑" w:hAnsi="Arial" w:cs="AppleSystemUIFont" w:hint="eastAsia"/>
          <w:szCs w:val="26"/>
        </w:rPr>
        <w:t>le</w:t>
      </w:r>
      <w:r w:rsidRPr="009249D4">
        <w:rPr>
          <w:rFonts w:ascii="Arial" w:eastAsia="微软雅黑" w:hAnsi="Arial" w:cs="AppleSystemUIFont"/>
          <w:szCs w:val="26"/>
        </w:rPr>
        <w:t xml:space="preserve"> </w:t>
      </w:r>
      <w:r w:rsidRPr="00602E20">
        <w:rPr>
          <w:rFonts w:ascii="Arial" w:eastAsia="微软雅黑" w:hAnsi="Arial" w:cs="AppleSystemUIFont"/>
          <w:color w:val="FF0000"/>
          <w:szCs w:val="26"/>
        </w:rPr>
        <w:t>dates back to</w:t>
      </w:r>
      <w:r w:rsidRPr="009249D4">
        <w:rPr>
          <w:rFonts w:ascii="Arial" w:eastAsia="微软雅黑" w:hAnsi="Arial" w:cs="AppleSystemUIFont"/>
          <w:szCs w:val="26"/>
        </w:rPr>
        <w:t xml:space="preserve"> the 15th century.</w:t>
      </w:r>
      <w:r w:rsidR="00542C13">
        <w:rPr>
          <w:rFonts w:ascii="Arial" w:eastAsia="微软雅黑" w:hAnsi="Arial" w:cs="AppleSystemUIFont"/>
          <w:szCs w:val="26"/>
        </w:rPr>
        <w:t xml:space="preserve"> </w:t>
      </w:r>
      <w:r w:rsidR="00542C13" w:rsidRPr="00542C13">
        <w:rPr>
          <w:rFonts w:ascii="Arial" w:eastAsia="微软雅黑" w:hAnsi="Arial" w:cs="AppleSystemUIFont"/>
          <w:szCs w:val="26"/>
        </w:rPr>
        <w:t>这种</w:t>
      </w:r>
      <w:r w:rsidR="00542C13">
        <w:rPr>
          <w:rFonts w:ascii="Arial" w:eastAsia="微软雅黑" w:hAnsi="Arial" w:cs="AppleSystemUIFont" w:hint="eastAsia"/>
          <w:szCs w:val="26"/>
        </w:rPr>
        <w:t>庙宇</w:t>
      </w:r>
      <w:r w:rsidR="00542C13" w:rsidRPr="00542C13">
        <w:rPr>
          <w:rFonts w:ascii="Arial" w:eastAsia="微软雅黑" w:hAnsi="Arial" w:cs="AppleSystemUIFont"/>
          <w:szCs w:val="26"/>
        </w:rPr>
        <w:t>可以追溯到</w:t>
      </w:r>
      <w:r w:rsidR="00542C13" w:rsidRPr="00542C13">
        <w:rPr>
          <w:rFonts w:ascii="Arial" w:eastAsia="微软雅黑" w:hAnsi="Arial" w:cs="AppleSystemUIFont"/>
          <w:szCs w:val="26"/>
        </w:rPr>
        <w:t>15</w:t>
      </w:r>
      <w:r w:rsidR="00542C13" w:rsidRPr="00542C13">
        <w:rPr>
          <w:rFonts w:ascii="Arial" w:eastAsia="微软雅黑" w:hAnsi="Arial" w:cs="AppleSystemUIFont"/>
          <w:szCs w:val="26"/>
        </w:rPr>
        <w:t>世纪。</w:t>
      </w:r>
    </w:p>
    <w:p w14:paraId="5E4D7A22" w14:textId="29077C05" w:rsidR="00DB079C" w:rsidRPr="00542C13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808080" w:themeColor="background1" w:themeShade="80"/>
          <w:sz w:val="22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dozen</w:t>
      </w:r>
      <w:r w:rsidRPr="00542C13">
        <w:rPr>
          <w:rFonts w:ascii="Arial" w:eastAsia="微软雅黑" w:hAnsi="Arial" w:cs="AppleSystemUIFont"/>
          <w:color w:val="808080" w:themeColor="background1" w:themeShade="80"/>
          <w:sz w:val="22"/>
        </w:rPr>
        <w:t xml:space="preserve"> [ˈdʌzn]</w:t>
      </w:r>
    </w:p>
    <w:p w14:paraId="5D5365E8" w14:textId="4BC1F9DD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n. </w:t>
      </w:r>
      <w:r w:rsidRPr="005D15BD">
        <w:rPr>
          <w:rFonts w:ascii="Arial" w:eastAsia="微软雅黑" w:hAnsi="Arial" w:cs="AppleSystemUIFont"/>
          <w:color w:val="0432FF"/>
          <w:szCs w:val="26"/>
        </w:rPr>
        <w:t>打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十二个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十来个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许多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很多</w:t>
      </w:r>
    </w:p>
    <w:p w14:paraId="63796346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Give me a </w:t>
      </w:r>
      <w:r w:rsidRPr="00602E20">
        <w:rPr>
          <w:rFonts w:ascii="Arial" w:eastAsia="微软雅黑" w:hAnsi="Arial" w:cs="AppleSystemUIFont"/>
          <w:color w:val="FF0000"/>
          <w:szCs w:val="26"/>
        </w:rPr>
        <w:t>dozen</w:t>
      </w:r>
      <w:r w:rsidRPr="009249D4">
        <w:rPr>
          <w:rFonts w:ascii="Arial" w:eastAsia="微软雅黑" w:hAnsi="Arial" w:cs="AppleSystemUIFont"/>
          <w:szCs w:val="26"/>
        </w:rPr>
        <w:t xml:space="preserve">, please. </w:t>
      </w:r>
      <w:r w:rsidRPr="009249D4">
        <w:rPr>
          <w:rFonts w:ascii="Arial" w:eastAsia="微软雅黑" w:hAnsi="Arial" w:cs="AppleSystemUIFont"/>
          <w:szCs w:val="26"/>
        </w:rPr>
        <w:t>请给我来一打。</w:t>
      </w:r>
    </w:p>
    <w:p w14:paraId="42E26725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several </w:t>
      </w:r>
      <w:r w:rsidRPr="00602E20">
        <w:rPr>
          <w:rFonts w:ascii="Arial" w:eastAsia="微软雅黑" w:hAnsi="Arial" w:cs="AppleSystemUIFont"/>
          <w:color w:val="FF0000"/>
          <w:szCs w:val="26"/>
        </w:rPr>
        <w:t>dozen</w:t>
      </w:r>
      <w:r w:rsidRPr="009249D4">
        <w:rPr>
          <w:rFonts w:ascii="Arial" w:eastAsia="微软雅黑" w:hAnsi="Arial" w:cs="AppleSystemUIFont"/>
          <w:szCs w:val="26"/>
        </w:rPr>
        <w:t xml:space="preserve">/a few dozen people </w:t>
      </w:r>
      <w:r w:rsidRPr="009249D4">
        <w:rPr>
          <w:rFonts w:ascii="Arial" w:eastAsia="微软雅黑" w:hAnsi="Arial" w:cs="AppleSystemUIFont"/>
          <w:szCs w:val="26"/>
        </w:rPr>
        <w:t>数十</w:t>
      </w:r>
      <w:r w:rsidRPr="009249D4">
        <w:rPr>
          <w:rFonts w:ascii="Arial" w:eastAsia="微软雅黑" w:hAnsi="Arial" w:cs="AppleSystemUIFont"/>
          <w:szCs w:val="26"/>
        </w:rPr>
        <w:t xml:space="preserve"> / </w:t>
      </w:r>
      <w:r w:rsidRPr="009249D4">
        <w:rPr>
          <w:rFonts w:ascii="Arial" w:eastAsia="微软雅黑" w:hAnsi="Arial" w:cs="AppleSystemUIFont"/>
          <w:szCs w:val="26"/>
        </w:rPr>
        <w:t>几十个人</w:t>
      </w:r>
    </w:p>
    <w:p w14:paraId="029BD3CE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They arrived in </w:t>
      </w:r>
      <w:r w:rsidRPr="00602E20">
        <w:rPr>
          <w:rFonts w:ascii="Arial" w:eastAsia="微软雅黑" w:hAnsi="Arial" w:cs="AppleSystemUIFont"/>
          <w:color w:val="FF0000"/>
          <w:szCs w:val="26"/>
        </w:rPr>
        <w:t>dozens</w:t>
      </w:r>
      <w:r w:rsidRPr="009249D4">
        <w:rPr>
          <w:rFonts w:ascii="Arial" w:eastAsia="微软雅黑" w:hAnsi="Arial" w:cs="AppleSystemUIFont"/>
          <w:szCs w:val="26"/>
        </w:rPr>
        <w:t xml:space="preserve">. </w:t>
      </w:r>
      <w:r w:rsidRPr="009249D4">
        <w:rPr>
          <w:rFonts w:ascii="Arial" w:eastAsia="微软雅黑" w:hAnsi="Arial" w:cs="AppleSystemUIFont"/>
          <w:szCs w:val="26"/>
        </w:rPr>
        <w:t>他们大批到达了。</w:t>
      </w:r>
    </w:p>
    <w:p w14:paraId="2F1945C0" w14:textId="77777777" w:rsidR="00DB079C" w:rsidRPr="009249D4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 w:rsidRPr="009249D4">
        <w:rPr>
          <w:rFonts w:ascii="Arial" w:eastAsia="微软雅黑" w:hAnsi="Arial" w:cs="AppleSystemUIFont"/>
          <w:szCs w:val="26"/>
        </w:rPr>
        <w:t xml:space="preserve">eg. I’ve been </w:t>
      </w:r>
      <w:proofErr w:type="gramStart"/>
      <w:r w:rsidRPr="009249D4">
        <w:rPr>
          <w:rFonts w:ascii="Arial" w:eastAsia="微软雅黑" w:hAnsi="Arial" w:cs="AppleSystemUIFont"/>
          <w:szCs w:val="26"/>
        </w:rPr>
        <w:t>there</w:t>
      </w:r>
      <w:proofErr w:type="gramEnd"/>
      <w:r w:rsidRPr="009249D4">
        <w:rPr>
          <w:rFonts w:ascii="Arial" w:eastAsia="微软雅黑" w:hAnsi="Arial" w:cs="AppleSystemUIFont"/>
          <w:szCs w:val="26"/>
        </w:rPr>
        <w:t xml:space="preserve"> </w:t>
      </w:r>
      <w:r w:rsidRPr="00261348">
        <w:rPr>
          <w:rFonts w:ascii="Arial" w:eastAsia="微软雅黑" w:hAnsi="Arial" w:cs="AppleSystemUIFont"/>
          <w:color w:val="FF0000"/>
          <w:szCs w:val="26"/>
        </w:rPr>
        <w:t xml:space="preserve">dozens </w:t>
      </w:r>
      <w:r w:rsidRPr="009249D4">
        <w:rPr>
          <w:rFonts w:ascii="Arial" w:eastAsia="微软雅黑" w:hAnsi="Arial" w:cs="AppleSystemUIFont"/>
          <w:szCs w:val="26"/>
        </w:rPr>
        <w:t xml:space="preserve">of times. </w:t>
      </w:r>
      <w:r w:rsidRPr="009249D4">
        <w:rPr>
          <w:rFonts w:ascii="Arial" w:eastAsia="微软雅黑" w:hAnsi="Arial" w:cs="AppleSystemUIFont"/>
          <w:szCs w:val="26"/>
        </w:rPr>
        <w:t>我到那里去过很多次</w:t>
      </w:r>
    </w:p>
    <w:p w14:paraId="444B5D8A" w14:textId="77777777" w:rsidR="00DB079C" w:rsidRPr="00602E20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b/>
          <w:bCs/>
          <w:sz w:val="28"/>
          <w:szCs w:val="28"/>
        </w:rPr>
      </w:pPr>
      <w:r w:rsidRPr="00602E20">
        <w:rPr>
          <w:rFonts w:ascii="Arial" w:eastAsia="微软雅黑" w:hAnsi="Arial" w:cs="Arial"/>
          <w:b/>
          <w:bCs/>
          <w:sz w:val="28"/>
          <w:szCs w:val="28"/>
        </w:rPr>
        <w:t>▲</w:t>
      </w:r>
      <w:r w:rsidRPr="00602E20">
        <w:rPr>
          <w:rFonts w:ascii="Arial" w:eastAsia="微软雅黑" w:hAnsi="Arial" w:cs="AppleSystemUIFont"/>
          <w:b/>
          <w:bCs/>
          <w:sz w:val="28"/>
          <w:szCs w:val="28"/>
        </w:rPr>
        <w:t xml:space="preserve"> in secret</w:t>
      </w:r>
    </w:p>
    <w:p w14:paraId="1A505445" w14:textId="45E6E897" w:rsidR="00DB079C" w:rsidRPr="005D15BD" w:rsidRDefault="00DB079C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color w:val="0432FF"/>
          <w:szCs w:val="26"/>
        </w:rPr>
      </w:pPr>
      <w:r w:rsidRPr="005D15BD">
        <w:rPr>
          <w:rFonts w:ascii="Arial" w:eastAsia="微软雅黑" w:hAnsi="Arial" w:cs="AppleSystemUIFont"/>
          <w:color w:val="0432FF"/>
          <w:szCs w:val="26"/>
        </w:rPr>
        <w:t xml:space="preserve">adv. </w:t>
      </w:r>
      <w:r w:rsidRPr="005D15BD">
        <w:rPr>
          <w:rFonts w:ascii="Arial" w:eastAsia="微软雅黑" w:hAnsi="Arial" w:cs="AppleSystemUIFont"/>
          <w:color w:val="0432FF"/>
          <w:szCs w:val="26"/>
        </w:rPr>
        <w:t>秘密地</w:t>
      </w:r>
      <w:r w:rsidR="002A41D4" w:rsidRPr="005D15BD">
        <w:rPr>
          <w:rFonts w:ascii="Arial" w:eastAsia="微软雅黑" w:hAnsi="Arial" w:cs="AppleSystemUIFont"/>
          <w:color w:val="0432FF"/>
          <w:szCs w:val="26"/>
        </w:rPr>
        <w:t>，</w:t>
      </w:r>
      <w:r w:rsidRPr="005D15BD">
        <w:rPr>
          <w:rFonts w:ascii="Arial" w:eastAsia="微软雅黑" w:hAnsi="Arial" w:cs="AppleSystemUIFont"/>
          <w:color w:val="0432FF"/>
          <w:szCs w:val="26"/>
        </w:rPr>
        <w:t>暗地里</w:t>
      </w:r>
    </w:p>
    <w:p w14:paraId="058D2892" w14:textId="18BDE5A9" w:rsidR="00DB079C" w:rsidRPr="009249D4" w:rsidRDefault="00542C13" w:rsidP="009249D4">
      <w:pPr>
        <w:widowControl w:val="0"/>
        <w:autoSpaceDE w:val="0"/>
        <w:autoSpaceDN w:val="0"/>
        <w:adjustRightInd w:val="0"/>
        <w:spacing w:line="420" w:lineRule="exact"/>
        <w:rPr>
          <w:rFonts w:ascii="Arial" w:eastAsia="微软雅黑" w:hAnsi="Arial" w:cs="AppleSystemUIFont"/>
          <w:szCs w:val="26"/>
        </w:rPr>
      </w:pPr>
      <w:r>
        <w:rPr>
          <w:rFonts w:ascii="Arial" w:eastAsia="微软雅黑" w:hAnsi="Arial" w:cs="AppleSystemUIFont" w:hint="eastAsia"/>
          <w:szCs w:val="26"/>
        </w:rPr>
        <w:t>eg</w:t>
      </w:r>
      <w:r>
        <w:rPr>
          <w:rFonts w:ascii="Arial" w:eastAsia="微软雅黑" w:hAnsi="Arial" w:cs="AppleSystemUIFont"/>
          <w:szCs w:val="26"/>
        </w:rPr>
        <w:t xml:space="preserve">. </w:t>
      </w:r>
      <w:r w:rsidR="00DB079C" w:rsidRPr="009249D4">
        <w:rPr>
          <w:rFonts w:ascii="Arial" w:eastAsia="微软雅黑" w:hAnsi="Arial" w:cs="AppleSystemUIFont"/>
          <w:szCs w:val="26"/>
        </w:rPr>
        <w:t>The meeting was held </w:t>
      </w:r>
      <w:r w:rsidR="00DB079C" w:rsidRPr="005D15BD">
        <w:rPr>
          <w:rFonts w:ascii="Arial" w:eastAsia="微软雅黑" w:hAnsi="Arial" w:cs="AppleSystemUIFont"/>
          <w:color w:val="FF0000"/>
          <w:szCs w:val="26"/>
        </w:rPr>
        <w:t>in secret</w:t>
      </w:r>
      <w:r w:rsidR="00DB079C" w:rsidRPr="009249D4">
        <w:rPr>
          <w:rFonts w:ascii="Arial" w:eastAsia="微软雅黑" w:hAnsi="Arial" w:cs="AppleSystemUIFont"/>
          <w:szCs w:val="26"/>
        </w:rPr>
        <w:t>. </w:t>
      </w:r>
      <w:r w:rsidR="00DB079C" w:rsidRPr="009249D4">
        <w:rPr>
          <w:rFonts w:ascii="Arial" w:eastAsia="微软雅黑" w:hAnsi="Arial" w:cs="AppleExternalUIFontSimplifiedCh" w:hint="eastAsia"/>
          <w:szCs w:val="26"/>
        </w:rPr>
        <w:t>会议是秘密召开的。</w:t>
      </w:r>
    </w:p>
    <w:p w14:paraId="03C39AAF" w14:textId="40538ADA" w:rsidR="00105009" w:rsidRPr="009249D4" w:rsidRDefault="00105009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Cs w:val="26"/>
        </w:rPr>
      </w:pPr>
    </w:p>
    <w:sectPr w:rsidR="00105009" w:rsidRPr="009249D4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EFFA" w14:textId="77777777" w:rsidR="006E57C5" w:rsidRDefault="006E57C5" w:rsidP="002275F7">
      <w:r>
        <w:separator/>
      </w:r>
    </w:p>
  </w:endnote>
  <w:endnote w:type="continuationSeparator" w:id="0">
    <w:p w14:paraId="44F2A839" w14:textId="77777777" w:rsidR="006E57C5" w:rsidRDefault="006E57C5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55A7" w14:textId="77777777" w:rsidR="006E57C5" w:rsidRDefault="006E57C5" w:rsidP="002275F7">
      <w:r>
        <w:separator/>
      </w:r>
    </w:p>
  </w:footnote>
  <w:footnote w:type="continuationSeparator" w:id="0">
    <w:p w14:paraId="3E288476" w14:textId="77777777" w:rsidR="006E57C5" w:rsidRDefault="006E57C5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6E57C5">
    <w:pPr>
      <w:pStyle w:val="a4"/>
    </w:pPr>
    <w:r>
      <w:rPr>
        <w:noProof/>
      </w:rPr>
      <w:pict w14:anchorId="5BE357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6E57C5">
    <w:pPr>
      <w:pStyle w:val="a4"/>
    </w:pPr>
    <w:r>
      <w:rPr>
        <w:noProof/>
      </w:rPr>
      <w:pict w14:anchorId="0EBA82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5DD2"/>
    <w:rsid w:val="00006D28"/>
    <w:rsid w:val="00007A95"/>
    <w:rsid w:val="00010A86"/>
    <w:rsid w:val="00020437"/>
    <w:rsid w:val="000228E2"/>
    <w:rsid w:val="00031FB6"/>
    <w:rsid w:val="000337D9"/>
    <w:rsid w:val="00043971"/>
    <w:rsid w:val="000472DB"/>
    <w:rsid w:val="000663BB"/>
    <w:rsid w:val="00071F8D"/>
    <w:rsid w:val="00073F90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D5509"/>
    <w:rsid w:val="000F6587"/>
    <w:rsid w:val="000F7F31"/>
    <w:rsid w:val="00105009"/>
    <w:rsid w:val="00110044"/>
    <w:rsid w:val="00137558"/>
    <w:rsid w:val="00142146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0609"/>
    <w:rsid w:val="0021684D"/>
    <w:rsid w:val="00216A39"/>
    <w:rsid w:val="0022123A"/>
    <w:rsid w:val="002275F7"/>
    <w:rsid w:val="00256144"/>
    <w:rsid w:val="00261348"/>
    <w:rsid w:val="0026184E"/>
    <w:rsid w:val="00265021"/>
    <w:rsid w:val="00291192"/>
    <w:rsid w:val="002A41D4"/>
    <w:rsid w:val="002C0DF5"/>
    <w:rsid w:val="002C6E0A"/>
    <w:rsid w:val="002D6CC7"/>
    <w:rsid w:val="002F3259"/>
    <w:rsid w:val="00316A00"/>
    <w:rsid w:val="00317494"/>
    <w:rsid w:val="00325595"/>
    <w:rsid w:val="00326EE4"/>
    <w:rsid w:val="003329CB"/>
    <w:rsid w:val="0036348A"/>
    <w:rsid w:val="003666C5"/>
    <w:rsid w:val="003723FF"/>
    <w:rsid w:val="00383FE3"/>
    <w:rsid w:val="00390DF0"/>
    <w:rsid w:val="003A7846"/>
    <w:rsid w:val="003B3BAE"/>
    <w:rsid w:val="003D3E4F"/>
    <w:rsid w:val="003E15D5"/>
    <w:rsid w:val="003E30D1"/>
    <w:rsid w:val="003E5513"/>
    <w:rsid w:val="003F2500"/>
    <w:rsid w:val="00400DD8"/>
    <w:rsid w:val="004018EB"/>
    <w:rsid w:val="00404841"/>
    <w:rsid w:val="00424C96"/>
    <w:rsid w:val="004271BC"/>
    <w:rsid w:val="00457E76"/>
    <w:rsid w:val="00475D8F"/>
    <w:rsid w:val="00490539"/>
    <w:rsid w:val="004B248B"/>
    <w:rsid w:val="004C42C1"/>
    <w:rsid w:val="004E09E7"/>
    <w:rsid w:val="004F7AE8"/>
    <w:rsid w:val="005067DA"/>
    <w:rsid w:val="00513426"/>
    <w:rsid w:val="0052153B"/>
    <w:rsid w:val="005243BE"/>
    <w:rsid w:val="00534E88"/>
    <w:rsid w:val="00542C13"/>
    <w:rsid w:val="00544753"/>
    <w:rsid w:val="00557112"/>
    <w:rsid w:val="00565153"/>
    <w:rsid w:val="00565CD5"/>
    <w:rsid w:val="0056681A"/>
    <w:rsid w:val="005714D1"/>
    <w:rsid w:val="00581FA3"/>
    <w:rsid w:val="00583443"/>
    <w:rsid w:val="005970E1"/>
    <w:rsid w:val="005B1656"/>
    <w:rsid w:val="005C1384"/>
    <w:rsid w:val="005C1E0A"/>
    <w:rsid w:val="005D15BD"/>
    <w:rsid w:val="005D4623"/>
    <w:rsid w:val="00602E20"/>
    <w:rsid w:val="00625C9B"/>
    <w:rsid w:val="006418B0"/>
    <w:rsid w:val="006437E4"/>
    <w:rsid w:val="0064383C"/>
    <w:rsid w:val="006547A5"/>
    <w:rsid w:val="006576A3"/>
    <w:rsid w:val="00663B99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E57C5"/>
    <w:rsid w:val="006F5DED"/>
    <w:rsid w:val="0070080E"/>
    <w:rsid w:val="007124DC"/>
    <w:rsid w:val="00722127"/>
    <w:rsid w:val="0072476D"/>
    <w:rsid w:val="0073544F"/>
    <w:rsid w:val="00735B1C"/>
    <w:rsid w:val="007463A1"/>
    <w:rsid w:val="00772BC1"/>
    <w:rsid w:val="007B378D"/>
    <w:rsid w:val="007B6093"/>
    <w:rsid w:val="007B7D7F"/>
    <w:rsid w:val="007C7B08"/>
    <w:rsid w:val="007D6AE2"/>
    <w:rsid w:val="007E21FF"/>
    <w:rsid w:val="007F04EC"/>
    <w:rsid w:val="007F6208"/>
    <w:rsid w:val="007F6703"/>
    <w:rsid w:val="007F7708"/>
    <w:rsid w:val="00800543"/>
    <w:rsid w:val="00831F7F"/>
    <w:rsid w:val="008570BC"/>
    <w:rsid w:val="00865BED"/>
    <w:rsid w:val="00871968"/>
    <w:rsid w:val="00872962"/>
    <w:rsid w:val="0088163F"/>
    <w:rsid w:val="0088197B"/>
    <w:rsid w:val="00886AE9"/>
    <w:rsid w:val="00894BF7"/>
    <w:rsid w:val="008B2382"/>
    <w:rsid w:val="008C733C"/>
    <w:rsid w:val="00907E0E"/>
    <w:rsid w:val="009249D4"/>
    <w:rsid w:val="00924A15"/>
    <w:rsid w:val="00932B3C"/>
    <w:rsid w:val="00960028"/>
    <w:rsid w:val="00970566"/>
    <w:rsid w:val="0098553A"/>
    <w:rsid w:val="009B3DE6"/>
    <w:rsid w:val="009C74BF"/>
    <w:rsid w:val="009D573A"/>
    <w:rsid w:val="00A036E2"/>
    <w:rsid w:val="00A04DA0"/>
    <w:rsid w:val="00A115C4"/>
    <w:rsid w:val="00A21673"/>
    <w:rsid w:val="00A24930"/>
    <w:rsid w:val="00A2586E"/>
    <w:rsid w:val="00A34847"/>
    <w:rsid w:val="00A3734F"/>
    <w:rsid w:val="00A40DE4"/>
    <w:rsid w:val="00A5221D"/>
    <w:rsid w:val="00A52AC2"/>
    <w:rsid w:val="00A662F2"/>
    <w:rsid w:val="00A74438"/>
    <w:rsid w:val="00A86B14"/>
    <w:rsid w:val="00AB4A68"/>
    <w:rsid w:val="00AB73C6"/>
    <w:rsid w:val="00AC6820"/>
    <w:rsid w:val="00AD1297"/>
    <w:rsid w:val="00AD1CED"/>
    <w:rsid w:val="00AD393D"/>
    <w:rsid w:val="00B14836"/>
    <w:rsid w:val="00B159FA"/>
    <w:rsid w:val="00B368AF"/>
    <w:rsid w:val="00B72013"/>
    <w:rsid w:val="00BA26AD"/>
    <w:rsid w:val="00BA6CF1"/>
    <w:rsid w:val="00BB66CF"/>
    <w:rsid w:val="00BB77E4"/>
    <w:rsid w:val="00BE50C2"/>
    <w:rsid w:val="00BF125C"/>
    <w:rsid w:val="00BF3939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76F1C"/>
    <w:rsid w:val="00C9528A"/>
    <w:rsid w:val="00CA69D7"/>
    <w:rsid w:val="00CB189D"/>
    <w:rsid w:val="00CC13A1"/>
    <w:rsid w:val="00CE24B6"/>
    <w:rsid w:val="00CF0502"/>
    <w:rsid w:val="00CF679F"/>
    <w:rsid w:val="00D00850"/>
    <w:rsid w:val="00D20E32"/>
    <w:rsid w:val="00D26D08"/>
    <w:rsid w:val="00D3444A"/>
    <w:rsid w:val="00D36A64"/>
    <w:rsid w:val="00D46687"/>
    <w:rsid w:val="00D51C27"/>
    <w:rsid w:val="00D63633"/>
    <w:rsid w:val="00D65B9D"/>
    <w:rsid w:val="00D81B7E"/>
    <w:rsid w:val="00D81DD1"/>
    <w:rsid w:val="00D87031"/>
    <w:rsid w:val="00DA0E0E"/>
    <w:rsid w:val="00DB079C"/>
    <w:rsid w:val="00DB0FAF"/>
    <w:rsid w:val="00DB2FCD"/>
    <w:rsid w:val="00DC1AEC"/>
    <w:rsid w:val="00DE17B4"/>
    <w:rsid w:val="00DE36CC"/>
    <w:rsid w:val="00DE4B6D"/>
    <w:rsid w:val="00DF5865"/>
    <w:rsid w:val="00DF59FC"/>
    <w:rsid w:val="00E02682"/>
    <w:rsid w:val="00E13746"/>
    <w:rsid w:val="00E412BA"/>
    <w:rsid w:val="00E61DF1"/>
    <w:rsid w:val="00E71644"/>
    <w:rsid w:val="00E73E40"/>
    <w:rsid w:val="00E84F05"/>
    <w:rsid w:val="00E92A1C"/>
    <w:rsid w:val="00E95FE1"/>
    <w:rsid w:val="00EA07D6"/>
    <w:rsid w:val="00EC0961"/>
    <w:rsid w:val="00EC3083"/>
    <w:rsid w:val="00F124D4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276</TotalTime>
  <Pages>7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2022-10-15T03:21:00Z</cp:lastPrinted>
  <dcterms:created xsi:type="dcterms:W3CDTF">2022-10-15T03:21:00Z</dcterms:created>
  <dcterms:modified xsi:type="dcterms:W3CDTF">2023-08-19T07:25:00Z</dcterms:modified>
</cp:coreProperties>
</file>