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68A3CC37" w:rsidR="00772BC1" w:rsidRPr="00CC30FA" w:rsidRDefault="00772BC1" w:rsidP="00CC30FA">
      <w:pPr>
        <w:autoSpaceDE w:val="0"/>
        <w:autoSpaceDN w:val="0"/>
        <w:adjustRightInd w:val="0"/>
        <w:snapToGrid w:val="0"/>
        <w:spacing w:line="460" w:lineRule="exact"/>
        <w:jc w:val="center"/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</w:pPr>
      <w:r w:rsidRPr="00CC30FA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Elementary Vocabulary S0</w:t>
      </w:r>
      <w:r w:rsidR="00CC30FA" w:rsidRPr="00CC30FA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5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37"/>
        <w:gridCol w:w="2917"/>
        <w:gridCol w:w="944"/>
        <w:gridCol w:w="5984"/>
      </w:tblGrid>
      <w:tr w:rsidR="00CC30FA" w:rsidRPr="00CC30FA" w14:paraId="3D09F3B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08884751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17" w:type="dxa"/>
            <w:vAlign w:val="center"/>
          </w:tcPr>
          <w:p w14:paraId="6F249BE8" w14:textId="73BAD3FF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recommend </w:t>
            </w:r>
          </w:p>
        </w:tc>
        <w:tc>
          <w:tcPr>
            <w:tcW w:w="944" w:type="dxa"/>
            <w:vAlign w:val="center"/>
          </w:tcPr>
          <w:p w14:paraId="7D771F23" w14:textId="4C3D15B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5DF28CA1" w14:textId="13B4484B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推荐，举荐；劝告；建议；使受欢迎；</w:t>
            </w:r>
          </w:p>
        </w:tc>
      </w:tr>
      <w:tr w:rsidR="00CC30FA" w:rsidRPr="00CC30FA" w14:paraId="615772FF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41D6F37E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917" w:type="dxa"/>
            <w:vAlign w:val="center"/>
          </w:tcPr>
          <w:p w14:paraId="6E47FDF7" w14:textId="36A999F4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contribute </w:t>
            </w:r>
          </w:p>
        </w:tc>
        <w:tc>
          <w:tcPr>
            <w:tcW w:w="944" w:type="dxa"/>
            <w:vAlign w:val="center"/>
          </w:tcPr>
          <w:p w14:paraId="6561DDEC" w14:textId="19C7850A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768B8418" w14:textId="06462251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捐献，捐赠，捐助；造成，促成，有助于；</w:t>
            </w:r>
          </w:p>
        </w:tc>
      </w:tr>
      <w:tr w:rsidR="00CC30FA" w:rsidRPr="00CC30FA" w14:paraId="04D618C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72E3783A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917" w:type="dxa"/>
            <w:vAlign w:val="center"/>
          </w:tcPr>
          <w:p w14:paraId="1B882FE0" w14:textId="61966817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narrow </w:t>
            </w:r>
          </w:p>
        </w:tc>
        <w:tc>
          <w:tcPr>
            <w:tcW w:w="944" w:type="dxa"/>
            <w:vAlign w:val="center"/>
          </w:tcPr>
          <w:p w14:paraId="13EA89E7" w14:textId="204F4F7F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adj</w:t>
            </w:r>
          </w:p>
        </w:tc>
        <w:tc>
          <w:tcPr>
            <w:tcW w:w="5984" w:type="dxa"/>
            <w:vAlign w:val="center"/>
          </w:tcPr>
          <w:p w14:paraId="27B9253B" w14:textId="695A8D78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狭窄的；有限的；狭隘的；</w:t>
            </w: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</w:t>
            </w: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勉强的；</w:t>
            </w:r>
          </w:p>
        </w:tc>
      </w:tr>
      <w:tr w:rsidR="00CC30FA" w:rsidRPr="00CC30FA" w14:paraId="15EE575C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24809987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917" w:type="dxa"/>
            <w:vAlign w:val="center"/>
          </w:tcPr>
          <w:p w14:paraId="748E9BB8" w14:textId="1BD2D002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influence </w:t>
            </w:r>
          </w:p>
        </w:tc>
        <w:tc>
          <w:tcPr>
            <w:tcW w:w="944" w:type="dxa"/>
            <w:vAlign w:val="center"/>
          </w:tcPr>
          <w:p w14:paraId="6CE59C0E" w14:textId="085612E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n/v</w:t>
            </w:r>
          </w:p>
        </w:tc>
        <w:tc>
          <w:tcPr>
            <w:tcW w:w="5984" w:type="dxa"/>
            <w:vAlign w:val="center"/>
          </w:tcPr>
          <w:p w14:paraId="3FA0C690" w14:textId="553766DA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影响，作用；支配，控制；有影响的人；</w:t>
            </w:r>
          </w:p>
        </w:tc>
      </w:tr>
      <w:tr w:rsidR="00CC30FA" w:rsidRPr="00CC30FA" w14:paraId="1BA2482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739A1E1D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917" w:type="dxa"/>
            <w:vAlign w:val="center"/>
          </w:tcPr>
          <w:p w14:paraId="7A82397D" w14:textId="2020C4E2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basis </w:t>
            </w:r>
          </w:p>
        </w:tc>
        <w:tc>
          <w:tcPr>
            <w:tcW w:w="944" w:type="dxa"/>
            <w:vAlign w:val="center"/>
          </w:tcPr>
          <w:p w14:paraId="072E43DF" w14:textId="0F3D3FAF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n</w:t>
            </w:r>
          </w:p>
        </w:tc>
        <w:tc>
          <w:tcPr>
            <w:tcW w:w="5984" w:type="dxa"/>
            <w:vAlign w:val="center"/>
          </w:tcPr>
          <w:p w14:paraId="14EE78F0" w14:textId="25FD081D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原因，缘由；基准，准则；要素，基础；</w:t>
            </w:r>
          </w:p>
        </w:tc>
      </w:tr>
      <w:tr w:rsidR="00CC30FA" w:rsidRPr="00CC30FA" w14:paraId="68127632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3BB61BFD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917" w:type="dxa"/>
            <w:vAlign w:val="center"/>
          </w:tcPr>
          <w:p w14:paraId="545C985E" w14:textId="760516BF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judge </w:t>
            </w:r>
          </w:p>
        </w:tc>
        <w:tc>
          <w:tcPr>
            <w:tcW w:w="944" w:type="dxa"/>
            <w:vAlign w:val="center"/>
          </w:tcPr>
          <w:p w14:paraId="76BC8B6C" w14:textId="79BFB6B4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3A3D988F" w14:textId="22A15124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判断，认为；评价，批评，指责；审判；</w:t>
            </w:r>
          </w:p>
        </w:tc>
      </w:tr>
      <w:tr w:rsidR="00CC30FA" w:rsidRPr="00CC30FA" w14:paraId="2F0A6F1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274D4A9C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917" w:type="dxa"/>
            <w:vAlign w:val="center"/>
          </w:tcPr>
          <w:p w14:paraId="5B341278" w14:textId="486AA0DF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employ </w:t>
            </w:r>
          </w:p>
        </w:tc>
        <w:tc>
          <w:tcPr>
            <w:tcW w:w="944" w:type="dxa"/>
            <w:vAlign w:val="center"/>
          </w:tcPr>
          <w:p w14:paraId="06AD3962" w14:textId="4C7BCCEA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3E7F2710" w14:textId="3ECA4862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雇用；使用，运用，应用；</w:t>
            </w:r>
          </w:p>
        </w:tc>
      </w:tr>
      <w:tr w:rsidR="00CC30FA" w:rsidRPr="00CC30FA" w14:paraId="150A6BAC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3E53F2B6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917" w:type="dxa"/>
            <w:vAlign w:val="center"/>
          </w:tcPr>
          <w:p w14:paraId="3592FC8C" w14:textId="67A57FC1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approach </w:t>
            </w:r>
          </w:p>
        </w:tc>
        <w:tc>
          <w:tcPr>
            <w:tcW w:w="944" w:type="dxa"/>
            <w:vAlign w:val="center"/>
          </w:tcPr>
          <w:p w14:paraId="103034D0" w14:textId="7F8E9072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2466C118" w14:textId="10E58CDC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靠近，接近；接近，接洽；着手处理，对付；</w:t>
            </w:r>
          </w:p>
        </w:tc>
      </w:tr>
      <w:tr w:rsidR="00CC30FA" w:rsidRPr="00CC30FA" w14:paraId="0BF6B33B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4BD15091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917" w:type="dxa"/>
            <w:vAlign w:val="center"/>
          </w:tcPr>
          <w:p w14:paraId="380CB586" w14:textId="3FC37E13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consist </w:t>
            </w:r>
          </w:p>
        </w:tc>
        <w:tc>
          <w:tcPr>
            <w:tcW w:w="944" w:type="dxa"/>
            <w:vAlign w:val="center"/>
          </w:tcPr>
          <w:p w14:paraId="482311B2" w14:textId="2A90856A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046AB036" w14:textId="4D4A9E45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由…组成；存在于，在于；</w:t>
            </w:r>
          </w:p>
        </w:tc>
      </w:tr>
      <w:tr w:rsidR="00CC30FA" w:rsidRPr="00CC30FA" w14:paraId="26E3FD60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124686F9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17" w:type="dxa"/>
            <w:vAlign w:val="center"/>
          </w:tcPr>
          <w:p w14:paraId="36B4BC33" w14:textId="435FC7DE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namely </w:t>
            </w:r>
          </w:p>
        </w:tc>
        <w:tc>
          <w:tcPr>
            <w:tcW w:w="944" w:type="dxa"/>
            <w:vAlign w:val="center"/>
          </w:tcPr>
          <w:p w14:paraId="21115F8D" w14:textId="695B879B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adv</w:t>
            </w:r>
          </w:p>
        </w:tc>
        <w:tc>
          <w:tcPr>
            <w:tcW w:w="5984" w:type="dxa"/>
            <w:vAlign w:val="center"/>
          </w:tcPr>
          <w:p w14:paraId="328B590C" w14:textId="58545377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即，也就是；</w:t>
            </w:r>
          </w:p>
        </w:tc>
      </w:tr>
      <w:tr w:rsidR="00CC30FA" w:rsidRPr="00CC30FA" w14:paraId="4B08C4B4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137C0174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17" w:type="dxa"/>
            <w:vAlign w:val="center"/>
          </w:tcPr>
          <w:p w14:paraId="17506DC0" w14:textId="0CD07506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forecast </w:t>
            </w:r>
          </w:p>
        </w:tc>
        <w:tc>
          <w:tcPr>
            <w:tcW w:w="944" w:type="dxa"/>
            <w:vAlign w:val="center"/>
          </w:tcPr>
          <w:p w14:paraId="229E4E0A" w14:textId="35076EA3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2E248B82" w14:textId="2CFC0421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预测，预报；</w:t>
            </w:r>
          </w:p>
        </w:tc>
      </w:tr>
      <w:tr w:rsidR="00CC30FA" w:rsidRPr="00CC30FA" w14:paraId="5534AE3E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2A6F1C5C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917" w:type="dxa"/>
            <w:vAlign w:val="center"/>
          </w:tcPr>
          <w:p w14:paraId="039FCFA4" w14:textId="6CCA3109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indicate </w:t>
            </w:r>
          </w:p>
        </w:tc>
        <w:tc>
          <w:tcPr>
            <w:tcW w:w="944" w:type="dxa"/>
            <w:vAlign w:val="center"/>
          </w:tcPr>
          <w:p w14:paraId="43AFD0EF" w14:textId="50450408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4AEF30EC" w14:textId="22BFFE43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表明，暗示；指出，注出；指示转弯；</w:t>
            </w:r>
          </w:p>
        </w:tc>
      </w:tr>
      <w:tr w:rsidR="00CC30FA" w:rsidRPr="00CC30FA" w14:paraId="43B4A359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610D5890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917" w:type="dxa"/>
            <w:vAlign w:val="center"/>
          </w:tcPr>
          <w:p w14:paraId="580B768F" w14:textId="4896A928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ensure </w:t>
            </w:r>
          </w:p>
        </w:tc>
        <w:tc>
          <w:tcPr>
            <w:tcW w:w="944" w:type="dxa"/>
            <w:vAlign w:val="center"/>
          </w:tcPr>
          <w:p w14:paraId="3188228D" w14:textId="0B6CAA33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984" w:type="dxa"/>
            <w:vAlign w:val="center"/>
          </w:tcPr>
          <w:p w14:paraId="4EA24EC4" w14:textId="7D0F98A5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确保，保证，担保；</w:t>
            </w:r>
          </w:p>
        </w:tc>
      </w:tr>
      <w:tr w:rsidR="00CC30FA" w:rsidRPr="00CC30FA" w14:paraId="4AA2C438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03EB67A0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917" w:type="dxa"/>
            <w:vAlign w:val="center"/>
          </w:tcPr>
          <w:p w14:paraId="78F313E1" w14:textId="2E941EB5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send for </w:t>
            </w:r>
          </w:p>
        </w:tc>
        <w:tc>
          <w:tcPr>
            <w:tcW w:w="944" w:type="dxa"/>
            <w:vAlign w:val="center"/>
          </w:tcPr>
          <w:p w14:paraId="7F6E80BF" w14:textId="36193B81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phrv</w:t>
            </w:r>
          </w:p>
        </w:tc>
        <w:tc>
          <w:tcPr>
            <w:tcW w:w="5984" w:type="dxa"/>
            <w:vAlign w:val="center"/>
          </w:tcPr>
          <w:p w14:paraId="4D4E29B4" w14:textId="5A1F4A2D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请…来，派人去叫；</w:t>
            </w:r>
          </w:p>
        </w:tc>
      </w:tr>
      <w:tr w:rsidR="00CC30FA" w:rsidRPr="00CC30FA" w14:paraId="53060EB8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614E6C69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917" w:type="dxa"/>
            <w:vAlign w:val="center"/>
          </w:tcPr>
          <w:p w14:paraId="18A1F0B5" w14:textId="6E0368E7" w:rsidR="00CC30FA" w:rsidRPr="00B16FFC" w:rsidRDefault="00CC30FA" w:rsidP="00CC30FA">
            <w:pPr>
              <w:widowControl/>
              <w:spacing w:line="460" w:lineRule="exact"/>
              <w:jc w:val="center"/>
              <w:rPr>
                <w:rFonts w:ascii="Arial" w:eastAsia="微软雅黑" w:hAnsi="Arial" w:cs="宋体"/>
                <w:b/>
                <w:bCs/>
                <w:kern w:val="0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a matter of </w:t>
            </w:r>
          </w:p>
        </w:tc>
        <w:tc>
          <w:tcPr>
            <w:tcW w:w="944" w:type="dxa"/>
            <w:vAlign w:val="center"/>
          </w:tcPr>
          <w:p w14:paraId="58B30EE7" w14:textId="09FE7CBC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adv</w:t>
            </w:r>
          </w:p>
        </w:tc>
        <w:tc>
          <w:tcPr>
            <w:tcW w:w="5984" w:type="dxa"/>
            <w:vAlign w:val="center"/>
          </w:tcPr>
          <w:p w14:paraId="684FA8A7" w14:textId="4A2AE913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大约，仅仅，只是，最多，至少；取决于；</w:t>
            </w:r>
          </w:p>
        </w:tc>
      </w:tr>
      <w:tr w:rsidR="00CC30FA" w:rsidRPr="00CC30FA" w14:paraId="2B312BB7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2A6F92F2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917" w:type="dxa"/>
            <w:vAlign w:val="center"/>
          </w:tcPr>
          <w:p w14:paraId="1565092F" w14:textId="03A8EC18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make the most of </w:t>
            </w:r>
          </w:p>
        </w:tc>
        <w:tc>
          <w:tcPr>
            <w:tcW w:w="944" w:type="dxa"/>
            <w:vAlign w:val="center"/>
          </w:tcPr>
          <w:p w14:paraId="7E607D04" w14:textId="027ED65C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5984" w:type="dxa"/>
            <w:vAlign w:val="center"/>
          </w:tcPr>
          <w:p w14:paraId="56A8F7A4" w14:textId="1D3EB29C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尽量利用，充分利用</w:t>
            </w:r>
            <w:r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</w:p>
        </w:tc>
      </w:tr>
      <w:tr w:rsidR="00CC30FA" w:rsidRPr="00CC30FA" w14:paraId="3FA1D15D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1866DCDB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917" w:type="dxa"/>
            <w:vAlign w:val="center"/>
          </w:tcPr>
          <w:p w14:paraId="3D337B13" w14:textId="0FE8A137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hold together </w:t>
            </w:r>
          </w:p>
        </w:tc>
        <w:tc>
          <w:tcPr>
            <w:tcW w:w="944" w:type="dxa"/>
            <w:vAlign w:val="center"/>
          </w:tcPr>
          <w:p w14:paraId="193E5F4B" w14:textId="6C8CC770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phrv</w:t>
            </w:r>
          </w:p>
        </w:tc>
        <w:tc>
          <w:tcPr>
            <w:tcW w:w="5984" w:type="dxa"/>
            <w:vAlign w:val="center"/>
          </w:tcPr>
          <w:p w14:paraId="08DA7406" w14:textId="7E417BC1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使连接在一起，使团结；</w:t>
            </w:r>
          </w:p>
        </w:tc>
      </w:tr>
      <w:tr w:rsidR="00CC30FA" w:rsidRPr="00CC30FA" w14:paraId="27507647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3DE9A5B1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917" w:type="dxa"/>
            <w:vAlign w:val="center"/>
          </w:tcPr>
          <w:p w14:paraId="47864706" w14:textId="6EF656CB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as a general rule </w:t>
            </w:r>
          </w:p>
        </w:tc>
        <w:tc>
          <w:tcPr>
            <w:tcW w:w="944" w:type="dxa"/>
            <w:vAlign w:val="center"/>
          </w:tcPr>
          <w:p w14:paraId="3EEBFEE6" w14:textId="10ACD90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5984" w:type="dxa"/>
            <w:vAlign w:val="center"/>
          </w:tcPr>
          <w:p w14:paraId="7E9EA5ED" w14:textId="5F30D306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一般说来，大体，通常；</w:t>
            </w:r>
            <w:r>
              <w:rPr>
                <w:rFonts w:ascii="Arial" w:eastAsia="微软雅黑" w:hAnsi="Arial"/>
                <w:color w:val="000000"/>
                <w:sz w:val="28"/>
                <w:szCs w:val="28"/>
              </w:rPr>
              <w:t xml:space="preserve"> </w:t>
            </w:r>
          </w:p>
        </w:tc>
      </w:tr>
      <w:tr w:rsidR="00CC30FA" w:rsidRPr="00CC30FA" w14:paraId="6F0BCED8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54D63AF6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917" w:type="dxa"/>
            <w:vAlign w:val="center"/>
          </w:tcPr>
          <w:p w14:paraId="39A0DFE9" w14:textId="62956438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in return for </w:t>
            </w:r>
          </w:p>
        </w:tc>
        <w:tc>
          <w:tcPr>
            <w:tcW w:w="944" w:type="dxa"/>
            <w:vAlign w:val="center"/>
          </w:tcPr>
          <w:p w14:paraId="7680FD5B" w14:textId="6707E7C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5984" w:type="dxa"/>
            <w:vAlign w:val="center"/>
          </w:tcPr>
          <w:p w14:paraId="4D847F13" w14:textId="67B94CE5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作为回报，作为交换；</w:t>
            </w:r>
          </w:p>
        </w:tc>
      </w:tr>
      <w:tr w:rsidR="00CC30FA" w:rsidRPr="00CC30FA" w14:paraId="6727E85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330B3798" w14:textId="77777777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CC30FA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17" w:type="dxa"/>
            <w:vAlign w:val="center"/>
          </w:tcPr>
          <w:p w14:paraId="50609743" w14:textId="6F47B743" w:rsidR="00CC30FA" w:rsidRPr="00B16FFC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6FFC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 xml:space="preserve">catch a glimpse of </w:t>
            </w:r>
          </w:p>
        </w:tc>
        <w:tc>
          <w:tcPr>
            <w:tcW w:w="944" w:type="dxa"/>
            <w:vAlign w:val="center"/>
          </w:tcPr>
          <w:p w14:paraId="6D7CAEA5" w14:textId="373544F4" w:rsidR="00CC30FA" w:rsidRPr="00CC30FA" w:rsidRDefault="00CC30FA" w:rsidP="00CC30F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5984" w:type="dxa"/>
            <w:vAlign w:val="center"/>
          </w:tcPr>
          <w:p w14:paraId="6344F2EA" w14:textId="596BF263" w:rsidR="00CC30FA" w:rsidRPr="00CC30FA" w:rsidRDefault="00CC30FA" w:rsidP="00CC30FA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C30FA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看见，瞥见，一睹</w:t>
            </w:r>
            <w:r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</w:p>
        </w:tc>
      </w:tr>
    </w:tbl>
    <w:p w14:paraId="35C89C91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color w:val="333333"/>
          <w:kern w:val="0"/>
          <w:sz w:val="32"/>
          <w:szCs w:val="32"/>
        </w:rPr>
        <w:lastRenderedPageBreak/>
        <w:t>▲</w:t>
      </w:r>
      <w:r w:rsidRPr="00CC30F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CC30FA">
        <w:rPr>
          <w:rFonts w:ascii="Arial" w:eastAsia="微软雅黑" w:hAnsi="Arial" w:cs="宋体"/>
          <w:b/>
          <w:bCs/>
          <w:kern w:val="0"/>
          <w:sz w:val="32"/>
          <w:szCs w:val="32"/>
        </w:rPr>
        <w:t>recommend</w:t>
      </w:r>
      <w:r w:rsidRPr="00CC30FA">
        <w:rPr>
          <w:rFonts w:ascii="Arial" w:eastAsia="微软雅黑" w:hAnsi="Arial" w:cs="宋体"/>
          <w:kern w:val="0"/>
          <w:sz w:val="32"/>
          <w:szCs w:val="32"/>
        </w:rPr>
        <w:t xml:space="preserve"> </w:t>
      </w:r>
    </w:p>
    <w:p w14:paraId="6C2B4994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v. 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推荐，举荐，介绍；劝告；建议；使显得吸引人，使受欢迎；</w:t>
      </w:r>
    </w:p>
    <w:p w14:paraId="53B2A9FA" w14:textId="45622ED4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eg. They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recommend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me for the job.</w:t>
      </w:r>
      <w:r w:rsidRPr="00CC30FA">
        <w:t xml:space="preserve">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他们推荐我做这项工作。</w:t>
      </w:r>
    </w:p>
    <w:p w14:paraId="082FB55D" w14:textId="25744ABC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eg. They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recommend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me as a good lawyer.</w:t>
      </w:r>
      <w:r w:rsidRPr="00CC30FA">
        <w:t xml:space="preserve">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他们</w:t>
      </w:r>
      <w:r>
        <w:rPr>
          <w:rFonts w:ascii="Arial" w:eastAsia="微软雅黑" w:hAnsi="Arial" w:cs="Arial" w:hint="eastAsia"/>
          <w:color w:val="333333"/>
          <w:kern w:val="0"/>
          <w:sz w:val="28"/>
          <w:szCs w:val="28"/>
        </w:rPr>
        <w:t>把我作为</w:t>
      </w:r>
      <w:r w:rsidRPr="00CC30FA">
        <w:rPr>
          <w:rFonts w:ascii="Arial" w:eastAsia="微软雅黑" w:hAnsi="Arial" w:cs="Arial" w:hint="eastAsia"/>
          <w:color w:val="333333"/>
          <w:kern w:val="0"/>
          <w:sz w:val="28"/>
          <w:szCs w:val="28"/>
        </w:rPr>
        <w:t>一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名好律师</w:t>
      </w:r>
      <w:r>
        <w:rPr>
          <w:rFonts w:ascii="Arial" w:eastAsia="微软雅黑" w:hAnsi="Arial" w:cs="Arial" w:hint="eastAsia"/>
          <w:color w:val="333333"/>
          <w:kern w:val="0"/>
          <w:sz w:val="28"/>
          <w:szCs w:val="28"/>
        </w:rPr>
        <w:t>介绍了下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。</w:t>
      </w:r>
    </w:p>
    <w:p w14:paraId="294D6696" w14:textId="50F0B571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eg. He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recommended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Spain for holiday.</w:t>
      </w:r>
      <w:r w:rsidRPr="00CC30FA">
        <w:t xml:space="preserve">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他推荐西班牙下次度假。</w:t>
      </w:r>
    </w:p>
    <w:p w14:paraId="19654C01" w14:textId="6A871BB0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eg. I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recommended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that he should not go there.</w:t>
      </w:r>
      <w:r w:rsidRPr="00CC30FA">
        <w:t xml:space="preserve">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我建议他不要去那里。</w:t>
      </w:r>
    </w:p>
    <w:p w14:paraId="09BFBE5A" w14:textId="77777777" w:rsidR="00CC30FA" w:rsidRDefault="00CC30FA" w:rsidP="00CC30FA">
      <w:pPr>
        <w:widowControl/>
        <w:spacing w:line="460" w:lineRule="exact"/>
        <w:jc w:val="left"/>
      </w:pP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eg. This hotel has nothing to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recommend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it to tourists except cheapness.</w:t>
      </w:r>
      <w:r w:rsidRPr="00CC30FA">
        <w:t xml:space="preserve"> </w:t>
      </w:r>
    </w:p>
    <w:p w14:paraId="5E218F17" w14:textId="6C015250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这家旅馆除了便宜之外，没有什么可推荐给游客的。</w:t>
      </w:r>
    </w:p>
    <w:p w14:paraId="487B3F32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CC30FA">
        <w:rPr>
          <w:rFonts w:ascii="Arial" w:eastAsia="微软雅黑" w:hAnsi="Arial" w:cs="宋体"/>
          <w:kern w:val="0"/>
          <w:sz w:val="28"/>
          <w:szCs w:val="28"/>
        </w:rPr>
        <w:t>recommendation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 n.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推荐，介绍；介绍信；</w:t>
      </w:r>
    </w:p>
    <w:p w14:paraId="3B3432D6" w14:textId="46EC451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eg. I bought the book on your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recommendation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.</w:t>
      </w:r>
      <w:r w:rsidRPr="00CC30FA">
        <w:t xml:space="preserve">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我根据你的推荐买了这本书。</w:t>
      </w:r>
    </w:p>
    <w:p w14:paraId="5C8F1521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eg. speak in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recommendation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 xml:space="preserve">of sb/sth </w:t>
      </w:r>
      <w:r w:rsidRPr="00CC30FA">
        <w:rPr>
          <w:rFonts w:ascii="Arial" w:eastAsia="微软雅黑" w:hAnsi="Arial" w:cs="Arial"/>
          <w:color w:val="333333"/>
          <w:kern w:val="0"/>
          <w:sz w:val="28"/>
          <w:szCs w:val="28"/>
        </w:rPr>
        <w:t>口头推荐</w:t>
      </w:r>
    </w:p>
    <w:p w14:paraId="782A8793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contribute </w:t>
      </w:r>
    </w:p>
    <w:p w14:paraId="12A00485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v. 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捐献，捐赠（尤指款或物），捐助；造成，促成，有助于；</w:t>
      </w:r>
    </w:p>
    <w:p w14:paraId="1FDA2E5F" w14:textId="15624734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Would you like to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contribute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to our collection?</w:t>
      </w:r>
    </w:p>
    <w:p w14:paraId="1031B401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你愿意给我们的募捐捐款吗？</w:t>
      </w:r>
    </w:p>
    <w:p w14:paraId="5DD33466" w14:textId="51D696D8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Poor food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contribute</w:t>
      </w:r>
      <w:r w:rsidRPr="0069344C">
        <w:rPr>
          <w:rFonts w:ascii="Arial" w:eastAsia="微软雅黑" w:hAnsi="Arial" w:cs="Arial"/>
          <w:color w:val="FF0000"/>
          <w:kern w:val="0"/>
          <w:sz w:val="28"/>
          <w:szCs w:val="28"/>
        </w:rPr>
        <w:t>d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to his illness.</w:t>
      </w:r>
      <w:r w:rsidRPr="00CC30FA">
        <w:t xml:space="preserve"> </w:t>
      </w:r>
      <w:r w:rsidRPr="00CC30FA">
        <w:rPr>
          <w:rFonts w:ascii="微软雅黑" w:eastAsia="微软雅黑" w:hAnsi="微软雅黑" w:hint="eastAsia"/>
          <w:sz w:val="28"/>
          <w:szCs w:val="28"/>
        </w:rPr>
        <w:t>不好的</w:t>
      </w:r>
      <w:r w:rsidRPr="00CC30FA"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  <w:t>食物</w:t>
      </w:r>
      <w:r w:rsidR="0069344C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导致了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</w:t>
      </w:r>
      <w:r w:rsidR="0069344C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的疾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病。</w:t>
      </w:r>
    </w:p>
    <w:p w14:paraId="0A8E0313" w14:textId="79E0C801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This book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contributes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little to our understanding of the subject.</w:t>
      </w:r>
    </w:p>
    <w:p w14:paraId="0518B776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此书对我们了解这门学科助益甚少。</w:t>
      </w:r>
    </w:p>
    <w:p w14:paraId="2042EF41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（为报纸、杂志、电台或电视节目）投稿，发表意见；</w:t>
      </w:r>
    </w:p>
    <w:p w14:paraId="42E14BBB" w14:textId="5FA7D5B0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He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contributes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regularly to the magazine ‘New Scientist’.</w:t>
      </w:r>
    </w:p>
    <w:p w14:paraId="58232AD6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他定期给《新科学家》杂志撰稿。</w:t>
      </w:r>
    </w:p>
    <w:p w14:paraId="582F2EC7" w14:textId="25F90D52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We hope everyone will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contribute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to the discussion.</w:t>
      </w:r>
    </w:p>
    <w:p w14:paraId="25227CBC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我们希望大家都能参与讨论。</w:t>
      </w:r>
    </w:p>
    <w:p w14:paraId="3717F61D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narrow </w:t>
      </w:r>
    </w:p>
    <w:p w14:paraId="2D498AC2" w14:textId="7B0535AA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adj.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狭窄的；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有限的，范围小的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；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狭隘的，目光短浅的；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 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勉强的，刚刚好的；</w:t>
      </w:r>
    </w:p>
    <w:p w14:paraId="795CEE3E" w14:textId="19487B82" w:rsid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The gates 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are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too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narrow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for a car, so we have to walk through.</w:t>
      </w:r>
    </w:p>
    <w:p w14:paraId="0CB6FBD4" w14:textId="4C2621A1" w:rsidR="00BC2EC3" w:rsidRPr="00CC30FA" w:rsidRDefault="00BC2EC3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ab/>
      </w:r>
      <w:r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大门太窄了，汽车开不动，所以我们不得不步行穿过。</w:t>
      </w:r>
    </w:p>
    <w:p w14:paraId="7D2CC272" w14:textId="435F86E1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The secret is k</w:t>
      </w:r>
      <w:r w:rsid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n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own to a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narrow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group of people.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这个秘密为少数人所知。</w:t>
      </w:r>
    </w:p>
    <w:p w14:paraId="392C8E6B" w14:textId="5B9EE256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He has a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narrow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mind.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他心胸狭窄。</w:t>
      </w:r>
    </w:p>
    <w:p w14:paraId="7D607436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She was elected by a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narrow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majority.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她以微弱多数当选。</w:t>
      </w:r>
    </w:p>
    <w:p w14:paraId="7857378C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He made a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narrow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escape from death.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他九死一生。</w:t>
      </w:r>
    </w:p>
    <w:p w14:paraId="44FAE07B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lastRenderedPageBreak/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narrow-minded adj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心胸狭窄的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</w:t>
      </w: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broad-minded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心胸开阔的</w:t>
      </w:r>
    </w:p>
    <w:p w14:paraId="6782BACE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narrowly adv.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勉强低，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以毫厘之差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；狭隘地，严格地，严密地，仔细地；</w:t>
      </w:r>
    </w:p>
    <w:p w14:paraId="1D454ECC" w14:textId="76AF53D5" w:rsid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The teacher questioned the boys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narrowly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about why they were late for school.</w:t>
      </w:r>
    </w:p>
    <w:p w14:paraId="3F301534" w14:textId="3D6CCB64" w:rsidR="00BC2EC3" w:rsidRPr="00CC30FA" w:rsidRDefault="00BC2EC3" w:rsidP="00BC2EC3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老师仔细地问男孩们为什么上学迟到。</w:t>
      </w:r>
    </w:p>
    <w:p w14:paraId="06ECB969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influence </w:t>
      </w:r>
    </w:p>
    <w:p w14:paraId="4291A7B1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n. 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影响，作用；支配，控制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(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力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)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，影响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(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力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)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，感召力；有影响的人（事物）；</w:t>
      </w:r>
    </w:p>
    <w:p w14:paraId="68DB1421" w14:textId="47F1D6B4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The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influence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of the moon on the tides.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月亮</w:t>
      </w:r>
      <w:r w:rsidR="00BC2EC3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影响着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潮汐。</w:t>
      </w:r>
    </w:p>
    <w:p w14:paraId="37A0263B" w14:textId="6591EFF3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He has a strange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influence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on/over/upon the girls.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他对女孩们有奇怪的</w:t>
      </w:r>
      <w:r w:rsidR="00BC2EC3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控制力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。</w:t>
      </w:r>
    </w:p>
    <w:p w14:paraId="15E78306" w14:textId="14B17985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Religion has a great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influence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on man's behavior.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宗教对人的行为有很大的影响</w:t>
      </w:r>
    </w:p>
    <w:p w14:paraId="6D9A2BA2" w14:textId="44DD5A4F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He is a man of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influence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in the city.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他是这个城市里有影响力的人。</w:t>
      </w:r>
    </w:p>
    <w:p w14:paraId="6A9241FA" w14:textId="77777777" w:rsidR="00BC2EC3" w:rsidRDefault="00CC30FA" w:rsidP="00CC30FA">
      <w:pPr>
        <w:widowControl/>
        <w:spacing w:line="460" w:lineRule="exact"/>
        <w:jc w:val="left"/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His parents no longer have any real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influence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over him.</w:t>
      </w:r>
      <w:r w:rsidR="00BC2EC3" w:rsidRPr="00BC2EC3">
        <w:t xml:space="preserve"> </w:t>
      </w:r>
    </w:p>
    <w:p w14:paraId="4E88D75E" w14:textId="73B464F7" w:rsidR="00CC30FA" w:rsidRPr="00CC30FA" w:rsidRDefault="00BC2EC3" w:rsidP="00BC2EC3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他的父母对他不再有任何实际影响。</w:t>
      </w:r>
    </w:p>
    <w:p w14:paraId="72BB122E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under the influence of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受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...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的影响</w:t>
      </w:r>
    </w:p>
    <w:p w14:paraId="0DB5512C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v.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影响，对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...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起作用；支配，左右；</w:t>
      </w:r>
    </w:p>
    <w:p w14:paraId="7FF7AC2B" w14:textId="2313FC6B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My father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influence</w:t>
      </w:r>
      <w:r w:rsidR="00BC2EC3" w:rsidRPr="0069344C">
        <w:rPr>
          <w:rFonts w:ascii="Arial" w:eastAsia="微软雅黑" w:hAnsi="Arial" w:cs="Arial"/>
          <w:color w:val="FF0000"/>
          <w:kern w:val="0"/>
          <w:sz w:val="28"/>
          <w:szCs w:val="28"/>
        </w:rPr>
        <w:t>d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me to accept the job.</w:t>
      </w:r>
    </w:p>
    <w:p w14:paraId="5B94EDBF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▲ basis</w:t>
      </w: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7B71A99A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n. 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原因，缘由；基准，准则，方式；要素，基点，基础；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+ of/for sth</w:t>
      </w:r>
    </w:p>
    <w:p w14:paraId="52846464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She was chosen for the job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on the basis of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her qualifications.</w:t>
      </w:r>
    </w:p>
    <w:p w14:paraId="3C0C3C73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她因资历适合而获选担任这项工作。</w:t>
      </w:r>
    </w:p>
    <w:p w14:paraId="3C77E5BD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Some videos have been banned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on the basis that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they are too violent.</w:t>
      </w:r>
    </w:p>
    <w:p w14:paraId="5EB554F5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有些录像带因暴力镜头过多而被查禁。</w:t>
      </w:r>
    </w:p>
    <w:p w14:paraId="3F674ED7" w14:textId="74FBF303" w:rsidR="00CC30FA" w:rsidRPr="00CC30FA" w:rsidRDefault="00BC2EC3" w:rsidP="00BC2EC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on a daily/day-to-day/weekly </w:t>
      </w:r>
      <w:r w:rsidR="00CC30FA"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basis 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按每天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/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每日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/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每周一次的标准</w:t>
      </w:r>
    </w:p>
    <w:p w14:paraId="67671C00" w14:textId="512F1D63" w:rsidR="00CC30FA" w:rsidRPr="00CC30FA" w:rsidRDefault="00BC2EC3" w:rsidP="00BC2EC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The </w:t>
      </w:r>
      <w:r w:rsidR="00CC30FA"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basis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of a good marriage is trust.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 xml:space="preserve">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美满婚姻的基础是信赖。</w:t>
      </w:r>
    </w:p>
    <w:p w14:paraId="79AA2335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base adj.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基本的，根本的；初级的；必须的；</w:t>
      </w:r>
    </w:p>
    <w:p w14:paraId="0F15A816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judge </w:t>
      </w:r>
    </w:p>
    <w:p w14:paraId="4CDE02F9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b/>
          <w:bCs/>
          <w:color w:val="1108FA"/>
          <w:kern w:val="0"/>
          <w:sz w:val="28"/>
          <w:szCs w:val="28"/>
        </w:rPr>
        <w:t xml:space="preserve">v. 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判断，认为，估计；裁判，评判；评价，批评，指责；审判，审理，判决；</w:t>
      </w:r>
    </w:p>
    <w:p w14:paraId="7C24E006" w14:textId="570752C3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As far as I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judge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, they are all to blame.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据我判断，他们都应该受到责备。</w:t>
      </w:r>
    </w:p>
    <w:p w14:paraId="2DB330A7" w14:textId="7077A119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We can't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judge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(of) people by their looks.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我们不能以貌取人。</w:t>
      </w:r>
    </w:p>
    <w:p w14:paraId="32C567CC" w14:textId="77777777" w:rsidR="00BC2EC3" w:rsidRDefault="00CC30FA" w:rsidP="00CC30FA">
      <w:pPr>
        <w:widowControl/>
        <w:spacing w:line="460" w:lineRule="exact"/>
        <w:jc w:val="left"/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Judging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from previous experience, he will be late.</w:t>
      </w:r>
      <w:r w:rsidR="00BC2EC3" w:rsidRPr="00BC2EC3">
        <w:t xml:space="preserve"> </w:t>
      </w:r>
    </w:p>
    <w:p w14:paraId="4E5E54DA" w14:textId="03FD9839" w:rsidR="00CC30FA" w:rsidRPr="00CC30FA" w:rsidRDefault="00BC2EC3" w:rsidP="00BC2EC3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以往的经验判断，他将迟到。</w:t>
      </w:r>
    </w:p>
    <w:p w14:paraId="13EA1567" w14:textId="52D52D39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judge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him (to be) an honest man.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我认为他是一个诚实的人。</w:t>
      </w:r>
    </w:p>
    <w:p w14:paraId="1643BA9B" w14:textId="66EE37F8" w:rsidR="00CC30FA" w:rsidRPr="00CC30FA" w:rsidRDefault="00BC2EC3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lastRenderedPageBreak/>
        <w:t>eg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She was asked to </w:t>
      </w:r>
      <w:r w:rsidR="00CC30FA"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judge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the essay competition.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她被邀请担任散文比赛的评委。</w:t>
      </w:r>
    </w:p>
    <w:p w14:paraId="3F5A89E6" w14:textId="30313B82" w:rsidR="00CC30FA" w:rsidRPr="00CC30FA" w:rsidRDefault="00BC2EC3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What gives you the right to </w:t>
      </w:r>
      <w:r w:rsidR="00CC30FA"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judge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other people?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你有什么权利对别人评头论足？</w:t>
      </w:r>
    </w:p>
    <w:p w14:paraId="0F69223C" w14:textId="3DCADB46" w:rsidR="00CC30FA" w:rsidRPr="00CC30FA" w:rsidRDefault="00BC2EC3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to judge sb guilty/not guilty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判某人有罪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/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无罪</w:t>
      </w:r>
    </w:p>
    <w:p w14:paraId="4F531DEE" w14:textId="2A4ADBEE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n.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法官，裁判员，评判员；</w:t>
      </w: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BC2EC3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 xml:space="preserve">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judgement n.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判断，看法，意见；眼力，判断力；</w:t>
      </w:r>
    </w:p>
    <w:p w14:paraId="42B00DE6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employ </w:t>
      </w:r>
    </w:p>
    <w:p w14:paraId="7712139B" w14:textId="222C139A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v. </w:t>
      </w:r>
      <w:r w:rsidR="008C0AF3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雇佣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；使用，运用，应用；</w:t>
      </w:r>
    </w:p>
    <w:p w14:paraId="0B872676" w14:textId="6CE7DF89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They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employed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me as an adviser.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他们雇用我当顾问。</w:t>
      </w:r>
    </w:p>
    <w:p w14:paraId="5ADB27CD" w14:textId="685A7EA4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He empl</w:t>
      </w:r>
      <w:r w:rsid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o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yed his u</w:t>
      </w:r>
      <w:r w:rsid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m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brella as a walking stick.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他把雨伞当作手杖。</w:t>
      </w:r>
    </w:p>
    <w:p w14:paraId="2492C063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be employed in sth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忙于，从事；</w:t>
      </w:r>
    </w:p>
    <w:p w14:paraId="2CEB526F" w14:textId="794DE71A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He was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empl</w:t>
      </w:r>
      <w:r w:rsidR="0069344C">
        <w:rPr>
          <w:rFonts w:ascii="Arial" w:eastAsia="微软雅黑" w:hAnsi="Arial" w:cs="Arial" w:hint="eastAsia"/>
          <w:color w:val="FF0000"/>
          <w:kern w:val="0"/>
          <w:sz w:val="28"/>
          <w:szCs w:val="28"/>
        </w:rPr>
        <w:t>o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yed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in cleaning the shoes.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他被雇来擦鞋子。</w:t>
      </w:r>
    </w:p>
    <w:p w14:paraId="5AC63634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employment n.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雇佣，使用，职业；</w:t>
      </w:r>
    </w:p>
    <w:p w14:paraId="011A467B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in emplyment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有工作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out of emplyment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失业</w:t>
      </w:r>
    </w:p>
    <w:p w14:paraId="680E8B23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employer/employee n.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雇主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/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雇员</w:t>
      </w:r>
    </w:p>
    <w:p w14:paraId="10FCAF3C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approach </w:t>
      </w:r>
    </w:p>
    <w:p w14:paraId="48DB56DB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v.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靠近，接近；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(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有某种目的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)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接近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(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某人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)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，接洽，商谈；着手处理，对付；</w:t>
      </w:r>
    </w:p>
    <w:p w14:paraId="219FE308" w14:textId="60B3F428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As I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approached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, he gave me a nod of greeting.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我走近时，他向我点头致意。</w:t>
      </w:r>
    </w:p>
    <w:p w14:paraId="0DD56AB9" w14:textId="6EFD8750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</w:t>
      </w:r>
      <w:r w:rsid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S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pring Festival is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approaching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春节快到了。</w:t>
      </w:r>
    </w:p>
    <w:p w14:paraId="4F6BF341" w14:textId="279ABE28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His work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approaching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perfection.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他的作品接近完美。</w:t>
      </w:r>
    </w:p>
    <w:p w14:paraId="53EB89A7" w14:textId="77777777" w:rsidR="00BC2EC3" w:rsidRDefault="00CC30FA" w:rsidP="00CC30FA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What's the best way of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approaching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this problem? </w:t>
      </w:r>
    </w:p>
    <w:p w14:paraId="7B5FD95B" w14:textId="767DD1EE" w:rsidR="00CC30FA" w:rsidRPr="00CC30FA" w:rsidRDefault="00CC30FA" w:rsidP="00BC2EC3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什么是处理这个问题的最佳方式？</w:t>
      </w:r>
    </w:p>
    <w:p w14:paraId="2722629C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(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距离和时间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)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靠近，接近；通路，入口；手段，方法；问题，任务；接洽，商谈；</w:t>
      </w:r>
    </w:p>
    <w:p w14:paraId="6D2DB989" w14:textId="5300C990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At her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approach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, the children ran off.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她一走近，孩子们就跑掉了。</w:t>
      </w:r>
    </w:p>
    <w:p w14:paraId="0E33A5D3" w14:textId="57B42E3D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All the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approache</w:t>
      </w:r>
      <w:r w:rsidR="00BC2EC3" w:rsidRPr="0069344C">
        <w:rPr>
          <w:rFonts w:ascii="Arial" w:eastAsia="微软雅黑" w:hAnsi="Arial" w:cs="宋体"/>
          <w:color w:val="FF0000"/>
          <w:kern w:val="0"/>
          <w:sz w:val="28"/>
          <w:szCs w:val="28"/>
        </w:rPr>
        <w:t>s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to the town were blocked.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通往城镇的所有道路都被封锁了。</w:t>
      </w:r>
    </w:p>
    <w:p w14:paraId="6E6D363D" w14:textId="104F242D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When learning a foreign language, the best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approach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is the study of the spoken language.</w:t>
      </w:r>
      <w:r w:rsidR="00BC2EC3" w:rsidRPr="00BC2EC3">
        <w:t xml:space="preserve"> </w:t>
      </w:r>
      <w:r w:rsidR="00BC2EC3"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学习外语时，最好的方法是学习口语。</w:t>
      </w:r>
    </w:p>
    <w:p w14:paraId="6EC6B0E7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consist </w:t>
      </w:r>
    </w:p>
    <w:p w14:paraId="577D79BD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v. 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由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组成（或构成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) + of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；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存在于，在于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 + in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；</w:t>
      </w:r>
    </w:p>
    <w:p w14:paraId="32A963D3" w14:textId="3F6C720E" w:rsidR="00CC30FA" w:rsidRPr="00CC30FA" w:rsidRDefault="00BC2EC3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The committee </w:t>
      </w:r>
      <w:r w:rsidR="00CC30FA"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consists of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ten members.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 xml:space="preserve">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委员会由十人组成。</w:t>
      </w:r>
    </w:p>
    <w:p w14:paraId="6298B11D" w14:textId="77777777" w:rsidR="00BC2EC3" w:rsidRDefault="00BC2EC3" w:rsidP="00CC30FA">
      <w:pPr>
        <w:widowControl/>
        <w:spacing w:line="460" w:lineRule="exact"/>
        <w:jc w:val="left"/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Tolerance </w:t>
      </w:r>
      <w:r w:rsidR="00CC30FA"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consists in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respecting the opinions of others.</w:t>
      </w:r>
      <w:r w:rsidRPr="00BC2EC3">
        <w:t xml:space="preserve"> </w:t>
      </w:r>
    </w:p>
    <w:p w14:paraId="27676CF2" w14:textId="730A0618" w:rsidR="00CC30FA" w:rsidRPr="00CC30FA" w:rsidRDefault="00BC2EC3" w:rsidP="00BC2EC3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BC2EC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宽容在于尊重他人的意见。</w:t>
      </w:r>
    </w:p>
    <w:p w14:paraId="45CB4AD8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namely </w:t>
      </w:r>
    </w:p>
    <w:p w14:paraId="23030C86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lastRenderedPageBreak/>
        <w:t xml:space="preserve">adv.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即，也就是；</w:t>
      </w:r>
    </w:p>
    <w:p w14:paraId="4D8F2400" w14:textId="77777777" w:rsidR="00BC2EC3" w:rsidRDefault="00CC30FA" w:rsidP="00CC30FA">
      <w:pPr>
        <w:widowControl/>
        <w:spacing w:line="460" w:lineRule="exact"/>
        <w:jc w:val="left"/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Only one person can do the job,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namely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you.</w:t>
      </w:r>
      <w:r w:rsidR="00BC2EC3" w:rsidRPr="00BC2EC3">
        <w:t xml:space="preserve"> </w:t>
      </w:r>
    </w:p>
    <w:p w14:paraId="4704322B" w14:textId="65DC3FF9" w:rsidR="00CC30FA" w:rsidRPr="00CC30FA" w:rsidRDefault="00BC2EC3" w:rsidP="00BC2EC3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只有一个人能做这项工作，那就是你。</w:t>
      </w:r>
    </w:p>
    <w:p w14:paraId="07056C06" w14:textId="0952CB87" w:rsid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There are 3 colors in the B</w:t>
      </w:r>
      <w:r w:rsid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r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itish flag,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namely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red, white and blue.</w:t>
      </w:r>
    </w:p>
    <w:p w14:paraId="4856A68D" w14:textId="05546458" w:rsidR="00BC2EC3" w:rsidRPr="00CC30FA" w:rsidRDefault="00BC2EC3" w:rsidP="00BC2EC3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BC2EC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英国国旗有三种颜色，即红、白和蓝。</w:t>
      </w:r>
    </w:p>
    <w:p w14:paraId="760DD1D5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forecast </w:t>
      </w:r>
    </w:p>
    <w:p w14:paraId="0B37C64D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v/n. 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预测，预报；</w:t>
      </w:r>
    </w:p>
    <w:p w14:paraId="44A48D69" w14:textId="2615BE68" w:rsidR="00CC30FA" w:rsidRPr="00CC30FA" w:rsidRDefault="00BC2EC3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Snow is forecast for tomorrow.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 xml:space="preserve">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预报明天有雪。</w:t>
      </w:r>
    </w:p>
    <w:p w14:paraId="77D1D713" w14:textId="2E0BDD54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foretell v. </w:t>
      </w:r>
      <w:r w:rsidR="00BC2EC3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预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言，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(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尤指有魔力的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)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预知；</w:t>
      </w:r>
    </w:p>
    <w:p w14:paraId="4834DD40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indicate </w:t>
      </w:r>
    </w:p>
    <w:p w14:paraId="2F18C913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v. </w:t>
      </w:r>
      <w:r w:rsidRPr="00CC30FA">
        <w:rPr>
          <w:rFonts w:ascii="Arial" w:eastAsia="微软雅黑" w:hAnsi="Arial" w:cs="Arial"/>
          <w:color w:val="1108FA"/>
          <w:kern w:val="0"/>
          <w:sz w:val="28"/>
          <w:szCs w:val="28"/>
        </w:rPr>
        <w:t>表明，显示，反映，暗示；指出，标示，注出；打转向灯指示转弯；</w:t>
      </w:r>
    </w:p>
    <w:p w14:paraId="64E6BC29" w14:textId="72692D23" w:rsid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With a nod of his head, he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indicated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to me where I should sit.</w:t>
      </w:r>
    </w:p>
    <w:p w14:paraId="47F5826A" w14:textId="3C836FBA" w:rsidR="0069344C" w:rsidRPr="00CC30FA" w:rsidRDefault="0069344C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ab/>
      </w:r>
      <w:r w:rsidRPr="0069344C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他点了点头，向我指出我应该坐在哪里。</w:t>
      </w:r>
    </w:p>
    <w:p w14:paraId="02CD5E12" w14:textId="0533F930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His hesitation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indicates </w:t>
      </w:r>
      <w:r w:rsidR="0069344C" w:rsidRPr="0069344C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unwillingness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.</w:t>
      </w:r>
      <w:r w:rsidR="0069344C" w:rsidRPr="0069344C">
        <w:t xml:space="preserve"> </w:t>
      </w:r>
      <w:r w:rsidR="0069344C" w:rsidRPr="0069344C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他的犹豫表明他不愿意。</w:t>
      </w:r>
    </w:p>
    <w:p w14:paraId="1B9E7E9B" w14:textId="1944B9B5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Indicate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your preferences on these cards.</w:t>
      </w:r>
      <w:r w:rsidR="0069344C" w:rsidRPr="0069344C">
        <w:t xml:space="preserve"> </w:t>
      </w:r>
      <w:r w:rsidR="0069344C" w:rsidRPr="0069344C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在这些卡片上注明你的偏好。</w:t>
      </w:r>
    </w:p>
    <w:p w14:paraId="2A6BBE47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She is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indicating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left.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他打灯向左。</w:t>
      </w:r>
    </w:p>
    <w:p w14:paraId="026F7C98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ensure </w:t>
      </w:r>
    </w:p>
    <w:p w14:paraId="0A0B7BAF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v.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确保，保证，担保；</w:t>
      </w:r>
    </w:p>
    <w:p w14:paraId="10907FD6" w14:textId="77777777" w:rsidR="0069344C" w:rsidRDefault="00CC30FA" w:rsidP="00CC30FA">
      <w:pPr>
        <w:widowControl/>
        <w:spacing w:line="460" w:lineRule="exact"/>
        <w:jc w:val="left"/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We tried to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ensure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that everybody understood the intr</w:t>
      </w:r>
      <w:r w:rsidR="0069344C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o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duction.</w:t>
      </w:r>
      <w:r w:rsidR="0069344C" w:rsidRPr="0069344C">
        <w:t xml:space="preserve"> </w:t>
      </w:r>
    </w:p>
    <w:p w14:paraId="75949F59" w14:textId="62206A07" w:rsidR="00CC30FA" w:rsidRPr="00CC30FA" w:rsidRDefault="0069344C" w:rsidP="0069344C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我们试图确保每个人都理解这一指令。</w:t>
      </w:r>
    </w:p>
    <w:p w14:paraId="6E05CA29" w14:textId="77777777" w:rsidR="0069344C" w:rsidRDefault="00CC30FA" w:rsidP="00CC30FA">
      <w:pPr>
        <w:widowControl/>
        <w:spacing w:line="460" w:lineRule="exact"/>
        <w:jc w:val="left"/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This medicine will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ensure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you a good night's sleep.</w:t>
      </w:r>
      <w:r w:rsidR="0069344C" w:rsidRPr="0069344C">
        <w:t xml:space="preserve"> </w:t>
      </w:r>
    </w:p>
    <w:p w14:paraId="04F7FBA2" w14:textId="6F296860" w:rsidR="00CC30FA" w:rsidRPr="00CC30FA" w:rsidRDefault="0069344C" w:rsidP="0069344C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这种药能保证你晚上睡个好觉。</w:t>
      </w:r>
    </w:p>
    <w:p w14:paraId="387D33E5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send for </w:t>
      </w:r>
    </w:p>
    <w:p w14:paraId="363C9AF4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请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…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来，派人去叫；</w:t>
      </w:r>
    </w:p>
    <w:p w14:paraId="4E115669" w14:textId="62E90A0B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I'll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send for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 taxi.</w:t>
      </w:r>
      <w:r w:rsidR="0069344C" w:rsidRPr="0069344C">
        <w:t xml:space="preserve"> </w:t>
      </w:r>
      <w:r w:rsidR="0069344C"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我要叫辆出租车。</w:t>
      </w:r>
    </w:p>
    <w:p w14:paraId="0A2CD6D6" w14:textId="4D71A98E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sent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the waiter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for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a pa</w:t>
      </w:r>
      <w:r w:rsid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c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ket of cigarettes.</w:t>
      </w:r>
      <w:r w:rsidR="0069344C" w:rsidRPr="0069344C">
        <w:t xml:space="preserve"> </w:t>
      </w:r>
      <w:r w:rsidR="0069344C"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他叫服务员去拿一包香烟。</w:t>
      </w:r>
    </w:p>
    <w:p w14:paraId="5EFFC194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a matter of </w:t>
      </w:r>
    </w:p>
    <w:p w14:paraId="14B2274E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大约，仅仅，只是，最多，至少；取决于；</w:t>
      </w:r>
    </w:p>
    <w:p w14:paraId="119A9B54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We may as well have the better </w:t>
      </w:r>
      <w:proofErr w:type="gramStart"/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quality,</w:t>
      </w:r>
      <w:proofErr w:type="gramEnd"/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it is only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a matter of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 few pounds.</w:t>
      </w:r>
    </w:p>
    <w:p w14:paraId="73459DA2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我们也有更好的质量，这只是几磅的问题。</w:t>
      </w:r>
    </w:p>
    <w:p w14:paraId="50BD51ED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It will be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a matter of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days before we got the news.</w:t>
      </w:r>
    </w:p>
    <w:p w14:paraId="09FCD787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lastRenderedPageBreak/>
        <w:t>我们要过至少数天才能得到消息</w:t>
      </w:r>
    </w:p>
    <w:p w14:paraId="43E51522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Dealing with this problem is all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a matter of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experience.</w:t>
      </w:r>
    </w:p>
    <w:p w14:paraId="466890F1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处理这个问题完全取决于经验。</w:t>
      </w:r>
    </w:p>
    <w:p w14:paraId="348D545A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a matter of opinion.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只是看法问题。</w:t>
      </w:r>
    </w:p>
    <w:p w14:paraId="23A7FD7A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make the most of </w:t>
      </w:r>
    </w:p>
    <w:p w14:paraId="7EB3F3A1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尽量利用，充分利用</w:t>
      </w:r>
    </w:p>
    <w:p w14:paraId="58965E2C" w14:textId="7739EF6E" w:rsid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didn't do well, because he didn't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make the most of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his ability.</w:t>
      </w:r>
    </w:p>
    <w:p w14:paraId="04A351A4" w14:textId="27AAEE1D" w:rsidR="0069344C" w:rsidRPr="00CC30FA" w:rsidRDefault="0069344C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ab/>
      </w:r>
      <w:r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他做得不好，因为他没有充分发挥自己的能力。</w:t>
      </w:r>
    </w:p>
    <w:p w14:paraId="1BA7B366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It's my first trip abroad so I'm going to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 make the most of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 it. </w:t>
      </w:r>
    </w:p>
    <w:p w14:paraId="0B9A1BBC" w14:textId="77777777" w:rsidR="00CC30FA" w:rsidRPr="00CC30FA" w:rsidRDefault="00CC30FA" w:rsidP="0069344C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这是我第一次出国，我要充分利用这个机会。</w:t>
      </w:r>
    </w:p>
    <w:p w14:paraId="3226C04F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hold together </w:t>
      </w:r>
    </w:p>
    <w:p w14:paraId="13AC5558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phrv.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使连接在一起，使团结；</w:t>
      </w:r>
    </w:p>
    <w:p w14:paraId="08AB0DD3" w14:textId="77777777" w:rsidR="0069344C" w:rsidRDefault="00CC30FA" w:rsidP="00CC30FA">
      <w:pPr>
        <w:widowControl/>
        <w:spacing w:line="460" w:lineRule="exact"/>
        <w:jc w:val="left"/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The country need</w:t>
      </w:r>
      <w:r w:rsid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ed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 leader who will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hold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the nation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together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69344C" w:rsidRPr="0069344C">
        <w:t xml:space="preserve"> </w:t>
      </w:r>
    </w:p>
    <w:p w14:paraId="5552BEC0" w14:textId="7548E5F6" w:rsidR="00CC30FA" w:rsidRPr="00CC30FA" w:rsidRDefault="0069344C" w:rsidP="0069344C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这个国家需要一位团结全国的领导人。</w:t>
      </w:r>
    </w:p>
    <w:p w14:paraId="626CA4EA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Her 13-year-old daughter is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holding 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the family 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together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.</w:t>
      </w:r>
    </w:p>
    <w:p w14:paraId="7CFF84B0" w14:textId="77777777" w:rsidR="00CC30FA" w:rsidRPr="00CC30FA" w:rsidRDefault="00CC30FA" w:rsidP="00CC30FA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她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13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岁的女儿在维系着这个家的完整。</w:t>
      </w:r>
    </w:p>
    <w:p w14:paraId="7192526A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as a general rule </w:t>
      </w:r>
    </w:p>
    <w:p w14:paraId="15709DBA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一般说来，大体，通常；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= in general</w:t>
      </w:r>
    </w:p>
    <w:p w14:paraId="1C5FADBB" w14:textId="2E49E47A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As a general rule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, prices follow demand.</w:t>
      </w:r>
      <w:r w:rsidR="0069344C" w:rsidRPr="0069344C">
        <w:t xml:space="preserve"> </w:t>
      </w:r>
      <w:r w:rsidR="0069344C"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一般来说，价格遵循需求。</w:t>
      </w:r>
    </w:p>
    <w:p w14:paraId="1D98AB83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in return for </w:t>
      </w:r>
    </w:p>
    <w:p w14:paraId="04F88C7F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作为回报，作为交换；</w:t>
      </w:r>
    </w:p>
    <w:p w14:paraId="2DFCE3EA" w14:textId="77777777" w:rsidR="0069344C" w:rsidRDefault="00CC30FA" w:rsidP="00CC30FA">
      <w:pPr>
        <w:widowControl/>
        <w:spacing w:line="460" w:lineRule="exact"/>
        <w:jc w:val="left"/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She bought me a drink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in return for 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my help.</w:t>
      </w:r>
      <w:r w:rsidR="0069344C" w:rsidRPr="0069344C">
        <w:t xml:space="preserve"> </w:t>
      </w:r>
    </w:p>
    <w:p w14:paraId="4E3297B0" w14:textId="6A67DFAD" w:rsidR="00CC30FA" w:rsidRPr="00CC30FA" w:rsidRDefault="0069344C" w:rsidP="0069344C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她请我喝了一杯，作为对我帮助的回报。</w:t>
      </w:r>
    </w:p>
    <w:p w14:paraId="05F21395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I'll sell at a discount </w:t>
      </w:r>
      <w:r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in return for</w:t>
      </w: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 a speedy sale. </w:t>
      </w:r>
    </w:p>
    <w:p w14:paraId="395029DF" w14:textId="59C04958" w:rsidR="00CC30FA" w:rsidRPr="00CC30FA" w:rsidRDefault="00CC30FA" w:rsidP="0069344C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为了尽快售出，我会打折销售。</w:t>
      </w:r>
    </w:p>
    <w:p w14:paraId="5363183E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8"/>
        </w:rPr>
        <w:t xml:space="preserve">▲ catch a glimpse of </w:t>
      </w:r>
    </w:p>
    <w:p w14:paraId="1BA5E043" w14:textId="77777777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phr. 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>看见，瞥见，一睹</w:t>
      </w:r>
      <w:r w:rsidRPr="00CC30FA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 = catch sight of </w:t>
      </w:r>
    </w:p>
    <w:p w14:paraId="459926BB" w14:textId="5577C42C" w:rsidR="00CC30FA" w:rsidRPr="00CC30FA" w:rsidRDefault="00CC30FA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 </w:t>
      </w:r>
      <w:r w:rsidRPr="00CC30FA">
        <w:rPr>
          <w:rFonts w:ascii="Arial" w:eastAsia="微软雅黑" w:hAnsi="Arial" w:cs="宋体"/>
          <w:color w:val="FF0000"/>
          <w:kern w:val="0"/>
          <w:sz w:val="28"/>
          <w:szCs w:val="28"/>
        </w:rPr>
        <w:t>caught a glimpse of</w:t>
      </w:r>
      <w:r w:rsidRPr="00CC30FA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his face as he was past.</w:t>
      </w:r>
      <w:r w:rsidR="0069344C" w:rsidRPr="0069344C">
        <w:t xml:space="preserve"> </w:t>
      </w:r>
      <w:r w:rsidR="0069344C" w:rsidRPr="0069344C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他走过时，我瞥见了他的脸。</w:t>
      </w:r>
    </w:p>
    <w:p w14:paraId="1F6FBD36" w14:textId="6EADB6D4" w:rsidR="00CC30FA" w:rsidRPr="00CC30FA" w:rsidRDefault="0069344C" w:rsidP="00CC30FA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Several thousand supporters strained to</w:t>
      </w:r>
      <w:r w:rsidR="00CC30FA" w:rsidRPr="00CC30FA">
        <w:rPr>
          <w:rFonts w:ascii="Arial" w:eastAsia="微软雅黑" w:hAnsi="Arial" w:cs="Arial"/>
          <w:color w:val="FF0000"/>
          <w:kern w:val="0"/>
          <w:sz w:val="28"/>
          <w:szCs w:val="28"/>
        </w:rPr>
        <w:t> catch a glimpse of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 the new president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.</w:t>
      </w:r>
      <w:r w:rsidR="00CC30FA"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 </w:t>
      </w:r>
    </w:p>
    <w:p w14:paraId="1CBA7BF6" w14:textId="77777777" w:rsidR="00CC30FA" w:rsidRPr="00CC30FA" w:rsidRDefault="00CC30FA" w:rsidP="0069344C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CC30FA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几千名支持者翘首企盼能一睹新总统的风采。</w:t>
      </w:r>
    </w:p>
    <w:p w14:paraId="03C39AAF" w14:textId="37F464B7" w:rsidR="00105009" w:rsidRPr="00CC30FA" w:rsidRDefault="00105009" w:rsidP="00CC30FA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</w:p>
    <w:sectPr w:rsidR="00105009" w:rsidRPr="00CC30FA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3C92A" w14:textId="77777777" w:rsidR="00EF33D6" w:rsidRDefault="00EF33D6" w:rsidP="002275F7">
      <w:r>
        <w:separator/>
      </w:r>
    </w:p>
  </w:endnote>
  <w:endnote w:type="continuationSeparator" w:id="0">
    <w:p w14:paraId="0ADB6E4A" w14:textId="77777777" w:rsidR="00EF33D6" w:rsidRDefault="00EF33D6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410DF" w14:textId="77777777" w:rsidR="00EF33D6" w:rsidRDefault="00EF33D6" w:rsidP="002275F7">
      <w:r>
        <w:separator/>
      </w:r>
    </w:p>
  </w:footnote>
  <w:footnote w:type="continuationSeparator" w:id="0">
    <w:p w14:paraId="642C31CF" w14:textId="77777777" w:rsidR="00EF33D6" w:rsidRDefault="00EF33D6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26F2F"/>
    <w:rsid w:val="00043971"/>
    <w:rsid w:val="00077DAD"/>
    <w:rsid w:val="00097869"/>
    <w:rsid w:val="000B34BF"/>
    <w:rsid w:val="000B373A"/>
    <w:rsid w:val="000D4717"/>
    <w:rsid w:val="000F7F31"/>
    <w:rsid w:val="00105009"/>
    <w:rsid w:val="001A7D20"/>
    <w:rsid w:val="002146CB"/>
    <w:rsid w:val="002275F7"/>
    <w:rsid w:val="00242A69"/>
    <w:rsid w:val="0026184E"/>
    <w:rsid w:val="00292354"/>
    <w:rsid w:val="002F3259"/>
    <w:rsid w:val="00325595"/>
    <w:rsid w:val="00326EE4"/>
    <w:rsid w:val="003E5513"/>
    <w:rsid w:val="00404841"/>
    <w:rsid w:val="0052153B"/>
    <w:rsid w:val="0056681A"/>
    <w:rsid w:val="00581FA3"/>
    <w:rsid w:val="005D476F"/>
    <w:rsid w:val="005E2880"/>
    <w:rsid w:val="00614FE0"/>
    <w:rsid w:val="0064623C"/>
    <w:rsid w:val="00692691"/>
    <w:rsid w:val="0069344C"/>
    <w:rsid w:val="006D15A2"/>
    <w:rsid w:val="006E13D3"/>
    <w:rsid w:val="006E304E"/>
    <w:rsid w:val="006F656B"/>
    <w:rsid w:val="0070080E"/>
    <w:rsid w:val="007124DC"/>
    <w:rsid w:val="00735B1C"/>
    <w:rsid w:val="00772BC1"/>
    <w:rsid w:val="007D445B"/>
    <w:rsid w:val="007D6AE2"/>
    <w:rsid w:val="007F04EC"/>
    <w:rsid w:val="00813DD5"/>
    <w:rsid w:val="008214AE"/>
    <w:rsid w:val="0088163F"/>
    <w:rsid w:val="0089637A"/>
    <w:rsid w:val="008C0AF3"/>
    <w:rsid w:val="00913C40"/>
    <w:rsid w:val="00970A15"/>
    <w:rsid w:val="0098553A"/>
    <w:rsid w:val="009B3DE6"/>
    <w:rsid w:val="009D573A"/>
    <w:rsid w:val="00A036E2"/>
    <w:rsid w:val="00A126E1"/>
    <w:rsid w:val="00A3734F"/>
    <w:rsid w:val="00B14836"/>
    <w:rsid w:val="00B14A1F"/>
    <w:rsid w:val="00B16FFC"/>
    <w:rsid w:val="00BB77E4"/>
    <w:rsid w:val="00BC2EC3"/>
    <w:rsid w:val="00C0351F"/>
    <w:rsid w:val="00C5519B"/>
    <w:rsid w:val="00C9528A"/>
    <w:rsid w:val="00CA69D7"/>
    <w:rsid w:val="00CC30FA"/>
    <w:rsid w:val="00D528D5"/>
    <w:rsid w:val="00D65FEF"/>
    <w:rsid w:val="00D87031"/>
    <w:rsid w:val="00DB0FAF"/>
    <w:rsid w:val="00E92A1C"/>
    <w:rsid w:val="00E9721D"/>
    <w:rsid w:val="00EA07D6"/>
    <w:rsid w:val="00EC34F8"/>
    <w:rsid w:val="00ED6AA9"/>
    <w:rsid w:val="00EF33D6"/>
    <w:rsid w:val="00F0148A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35</TotalTime>
  <Pages>6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2022-10-06T13:45:00Z</cp:lastPrinted>
  <dcterms:created xsi:type="dcterms:W3CDTF">2022-10-06T13:45:00Z</dcterms:created>
  <dcterms:modified xsi:type="dcterms:W3CDTF">2023-08-16T08:17:00Z</dcterms:modified>
</cp:coreProperties>
</file>