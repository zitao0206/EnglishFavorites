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0C463D5C" w:rsidR="009C74BF" w:rsidRPr="008E062E" w:rsidRDefault="00BF125C" w:rsidP="00565CD5">
      <w:pPr>
        <w:autoSpaceDE w:val="0"/>
        <w:autoSpaceDN w:val="0"/>
        <w:adjustRightInd w:val="0"/>
        <w:snapToGrid w:val="0"/>
        <w:spacing w:line="48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</w:rPr>
      </w:pPr>
      <w:r w:rsidRPr="008E062E">
        <w:rPr>
          <w:rFonts w:ascii="Arial" w:eastAsia="微软雅黑" w:hAnsi="Arial" w:cs="AppleSystemUIFont"/>
          <w:b/>
          <w:bCs/>
        </w:rPr>
        <w:t xml:space="preserve">Elementary </w:t>
      </w:r>
      <w:r w:rsidR="009C74BF" w:rsidRPr="008E062E">
        <w:rPr>
          <w:rFonts w:ascii="Arial" w:eastAsia="微软雅黑" w:hAnsi="Arial" w:cs="AppleSystemUIFont"/>
          <w:b/>
          <w:bCs/>
          <w:color w:val="000000" w:themeColor="text1"/>
        </w:rPr>
        <w:t xml:space="preserve">Vocabulary </w:t>
      </w:r>
      <w:r w:rsidR="009C74BF" w:rsidRPr="008E062E">
        <w:rPr>
          <w:rFonts w:ascii="Arial" w:eastAsia="微软雅黑" w:hAnsi="Arial" w:cs="AppleSystemUIFont" w:hint="eastAsia"/>
          <w:b/>
          <w:bCs/>
          <w:color w:val="000000" w:themeColor="text1"/>
        </w:rPr>
        <w:t>S</w:t>
      </w:r>
      <w:r w:rsidRPr="008E062E">
        <w:rPr>
          <w:rFonts w:ascii="Arial" w:eastAsia="微软雅黑" w:hAnsi="Arial" w:cs="AppleSystemUIFont"/>
          <w:b/>
          <w:bCs/>
          <w:color w:val="000000" w:themeColor="text1"/>
        </w:rPr>
        <w:t>1</w:t>
      </w:r>
      <w:r w:rsidR="00C86AF2" w:rsidRPr="008E062E">
        <w:rPr>
          <w:rFonts w:ascii="Arial" w:eastAsia="微软雅黑" w:hAnsi="Arial" w:cs="AppleSystemUIFont"/>
          <w:b/>
          <w:bCs/>
          <w:color w:val="000000" w:themeColor="text1"/>
        </w:rPr>
        <w:t>4</w:t>
      </w:r>
    </w:p>
    <w:tbl>
      <w:tblPr>
        <w:tblStyle w:val="a3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5245"/>
      </w:tblGrid>
      <w:tr w:rsidR="00B95CF1" w:rsidRPr="008E062E" w14:paraId="3D09F3B3" w14:textId="5550AD46" w:rsidTr="00F04B9F">
        <w:trPr>
          <w:trHeight w:val="680"/>
        </w:trPr>
        <w:tc>
          <w:tcPr>
            <w:tcW w:w="4954" w:type="dxa"/>
          </w:tcPr>
          <w:p w14:paraId="36A7B1A4" w14:textId="3A54FCE5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keep up</w:t>
            </w:r>
            <w:r w:rsidRPr="005F753B">
              <w:t>坚持，保持</w:t>
            </w:r>
          </w:p>
        </w:tc>
        <w:tc>
          <w:tcPr>
            <w:tcW w:w="5245" w:type="dxa"/>
          </w:tcPr>
          <w:p w14:paraId="13144241" w14:textId="56841BB7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abandon</w:t>
            </w:r>
            <w:r w:rsidRPr="006B4839">
              <w:t>放弃，离弃</w:t>
            </w:r>
          </w:p>
        </w:tc>
      </w:tr>
      <w:tr w:rsidR="00B95CF1" w:rsidRPr="008E062E" w14:paraId="615772FF" w14:textId="0B3E79B4" w:rsidTr="00535F3D">
        <w:trPr>
          <w:trHeight w:val="680"/>
        </w:trPr>
        <w:tc>
          <w:tcPr>
            <w:tcW w:w="4954" w:type="dxa"/>
          </w:tcPr>
          <w:p w14:paraId="48075CE9" w14:textId="06F466A3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becoming</w:t>
            </w:r>
            <w:r>
              <w:rPr>
                <w:rFonts w:ascii="Arial" w:eastAsia="微软雅黑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5F753B">
              <w:t>相配的，合适的</w:t>
            </w:r>
          </w:p>
        </w:tc>
        <w:tc>
          <w:tcPr>
            <w:tcW w:w="5245" w:type="dxa"/>
          </w:tcPr>
          <w:p w14:paraId="76CFA9CE" w14:textId="25E4D791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involve</w:t>
            </w:r>
            <w:r w:rsidRPr="006B4839">
              <w:t>涉及，包含</w:t>
            </w:r>
          </w:p>
        </w:tc>
      </w:tr>
      <w:tr w:rsidR="00B95CF1" w:rsidRPr="008E062E" w14:paraId="04D618C3" w14:textId="17B2459D" w:rsidTr="00B95026">
        <w:trPr>
          <w:trHeight w:val="680"/>
        </w:trPr>
        <w:tc>
          <w:tcPr>
            <w:tcW w:w="4954" w:type="dxa"/>
          </w:tcPr>
          <w:p w14:paraId="34364BDB" w14:textId="69123F2C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figure out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F753B">
              <w:t>解决，算出</w:t>
            </w:r>
          </w:p>
        </w:tc>
        <w:tc>
          <w:tcPr>
            <w:tcW w:w="5245" w:type="dxa"/>
          </w:tcPr>
          <w:p w14:paraId="2D256297" w14:textId="06AC7F58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expense</w:t>
            </w:r>
            <w:r w:rsidRPr="006B4839">
              <w:t>开销，花费</w:t>
            </w:r>
          </w:p>
        </w:tc>
      </w:tr>
      <w:tr w:rsidR="00B95CF1" w:rsidRPr="008E062E" w14:paraId="15EE575C" w14:textId="0E440A6F" w:rsidTr="006D0C4D">
        <w:trPr>
          <w:trHeight w:val="680"/>
        </w:trPr>
        <w:tc>
          <w:tcPr>
            <w:tcW w:w="4954" w:type="dxa"/>
          </w:tcPr>
          <w:p w14:paraId="4AE15F0E" w14:textId="7C0E7185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make sense</w:t>
            </w:r>
            <w:r w:rsidRPr="005F753B">
              <w:t>有道理，讲得通</w:t>
            </w:r>
          </w:p>
        </w:tc>
        <w:tc>
          <w:tcPr>
            <w:tcW w:w="5245" w:type="dxa"/>
          </w:tcPr>
          <w:p w14:paraId="6350F40D" w14:textId="7B0386B6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calculate</w:t>
            </w:r>
            <w:r w:rsidRPr="006B4839">
              <w:t>计算，推测</w:t>
            </w:r>
          </w:p>
        </w:tc>
      </w:tr>
      <w:tr w:rsidR="00B95CF1" w:rsidRPr="008E062E" w14:paraId="1BA24823" w14:textId="33AF8B9D" w:rsidTr="00F329B8">
        <w:trPr>
          <w:trHeight w:val="680"/>
        </w:trPr>
        <w:tc>
          <w:tcPr>
            <w:tcW w:w="4954" w:type="dxa"/>
          </w:tcPr>
          <w:p w14:paraId="362DDBF2" w14:textId="5125E2CB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attach</w:t>
            </w:r>
            <w:r w:rsidRPr="005F753B">
              <w:t>系，贴上，附在</w:t>
            </w:r>
          </w:p>
        </w:tc>
        <w:tc>
          <w:tcPr>
            <w:tcW w:w="5245" w:type="dxa"/>
          </w:tcPr>
          <w:p w14:paraId="708BC74C" w14:textId="5BD8FFA8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appoint</w:t>
            </w:r>
            <w:r w:rsidRPr="006B4839">
              <w:t>任命，委任</w:t>
            </w:r>
          </w:p>
        </w:tc>
      </w:tr>
      <w:tr w:rsidR="00B95CF1" w:rsidRPr="008E062E" w14:paraId="68127632" w14:textId="3D699077" w:rsidTr="009D4528">
        <w:trPr>
          <w:trHeight w:val="680"/>
        </w:trPr>
        <w:tc>
          <w:tcPr>
            <w:tcW w:w="4954" w:type="dxa"/>
          </w:tcPr>
          <w:p w14:paraId="0BE3291F" w14:textId="3F488863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 xml:space="preserve">keep an eye out </w:t>
            </w:r>
            <w:r w:rsidRPr="005F753B">
              <w:t>留意，瞪大眼睛</w:t>
            </w:r>
          </w:p>
        </w:tc>
        <w:tc>
          <w:tcPr>
            <w:tcW w:w="5245" w:type="dxa"/>
          </w:tcPr>
          <w:p w14:paraId="15D807C4" w14:textId="73171B97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appetite</w:t>
            </w:r>
            <w:r w:rsidRPr="006B4839">
              <w:t>食欲，胃口</w:t>
            </w:r>
          </w:p>
        </w:tc>
      </w:tr>
      <w:tr w:rsidR="00B95CF1" w:rsidRPr="008E062E" w14:paraId="2F0A6F13" w14:textId="1BAE9836" w:rsidTr="00D64884">
        <w:trPr>
          <w:trHeight w:val="680"/>
        </w:trPr>
        <w:tc>
          <w:tcPr>
            <w:tcW w:w="4954" w:type="dxa"/>
          </w:tcPr>
          <w:p w14:paraId="26E6B929" w14:textId="075F8075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take into consideration</w:t>
            </w:r>
            <w:r w:rsidRPr="005F753B">
              <w:t>考虑到，顾及</w:t>
            </w:r>
          </w:p>
        </w:tc>
        <w:tc>
          <w:tcPr>
            <w:tcW w:w="5245" w:type="dxa"/>
          </w:tcPr>
          <w:p w14:paraId="14121754" w14:textId="2CB34663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position</w:t>
            </w:r>
            <w:r w:rsidRPr="006B4839">
              <w:t>位置，地位</w:t>
            </w:r>
          </w:p>
        </w:tc>
      </w:tr>
      <w:tr w:rsidR="00B95CF1" w:rsidRPr="008E062E" w14:paraId="150A6BAC" w14:textId="15159E7A" w:rsidTr="001A2072">
        <w:trPr>
          <w:trHeight w:val="680"/>
        </w:trPr>
        <w:tc>
          <w:tcPr>
            <w:tcW w:w="4954" w:type="dxa"/>
          </w:tcPr>
          <w:p w14:paraId="2712F7ED" w14:textId="48B264BF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appeal</w:t>
            </w:r>
            <w:r>
              <w:rPr>
                <w:rFonts w:ascii="Arial" w:eastAsia="微软雅黑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5F753B">
              <w:t>上诉，申诉</w:t>
            </w:r>
          </w:p>
        </w:tc>
        <w:tc>
          <w:tcPr>
            <w:tcW w:w="5245" w:type="dxa"/>
          </w:tcPr>
          <w:p w14:paraId="796D6132" w14:textId="32C8FCB6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diverse</w:t>
            </w:r>
            <w:r w:rsidRPr="006B4839">
              <w:t>多种多样的，不同的，相异的</w:t>
            </w:r>
          </w:p>
        </w:tc>
      </w:tr>
      <w:tr w:rsidR="00B95CF1" w:rsidRPr="008E062E" w14:paraId="0BF6B33B" w14:textId="7436A1D0" w:rsidTr="006628E7">
        <w:trPr>
          <w:trHeight w:val="680"/>
        </w:trPr>
        <w:tc>
          <w:tcPr>
            <w:tcW w:w="4954" w:type="dxa"/>
          </w:tcPr>
          <w:p w14:paraId="1CDBAE62" w14:textId="25A514B7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get across</w:t>
            </w:r>
            <w:r w:rsidRPr="005F753B">
              <w:t>把…讲清楚，克服</w:t>
            </w:r>
          </w:p>
        </w:tc>
        <w:tc>
          <w:tcPr>
            <w:tcW w:w="5245" w:type="dxa"/>
          </w:tcPr>
          <w:p w14:paraId="6EEAA311" w14:textId="3F873896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resemble</w:t>
            </w:r>
            <w:r w:rsidRPr="006B4839">
              <w:t>类似于，看起来像</w:t>
            </w:r>
          </w:p>
        </w:tc>
      </w:tr>
      <w:tr w:rsidR="00B95CF1" w:rsidRPr="008E062E" w14:paraId="26E3FD60" w14:textId="3A7EC2C8" w:rsidTr="00A0271D">
        <w:trPr>
          <w:trHeight w:val="680"/>
        </w:trPr>
        <w:tc>
          <w:tcPr>
            <w:tcW w:w="4954" w:type="dxa"/>
          </w:tcPr>
          <w:p w14:paraId="3340F0EA" w14:textId="18025CF9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associate</w:t>
            </w:r>
            <w:r>
              <w:rPr>
                <w:rFonts w:ascii="Arial" w:eastAsia="微软雅黑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5F753B">
              <w:t>联合，联想</w:t>
            </w:r>
          </w:p>
        </w:tc>
        <w:tc>
          <w:tcPr>
            <w:tcW w:w="5245" w:type="dxa"/>
          </w:tcPr>
          <w:p w14:paraId="2C033305" w14:textId="5C540A8D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keep pace with</w:t>
            </w:r>
            <w:r w:rsidRPr="006B4839">
              <w:t>跟上，齐步，与…步调一致</w:t>
            </w:r>
          </w:p>
        </w:tc>
      </w:tr>
      <w:tr w:rsidR="00B95CF1" w:rsidRPr="008E062E" w14:paraId="4B08C4B4" w14:textId="11C921C8" w:rsidTr="00BA6EA1">
        <w:trPr>
          <w:trHeight w:val="680"/>
        </w:trPr>
        <w:tc>
          <w:tcPr>
            <w:tcW w:w="4954" w:type="dxa"/>
          </w:tcPr>
          <w:p w14:paraId="572D4C20" w14:textId="17938402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annoy</w:t>
            </w:r>
            <w:r w:rsidRPr="005F753B">
              <w:t>惹恼，骚扰</w:t>
            </w:r>
          </w:p>
        </w:tc>
        <w:tc>
          <w:tcPr>
            <w:tcW w:w="5245" w:type="dxa"/>
          </w:tcPr>
          <w:p w14:paraId="6C21BCC3" w14:textId="3AD54A2C" w:rsidR="00B95CF1" w:rsidRPr="00B95CF1" w:rsidRDefault="00B95CF1" w:rsidP="00B95CF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succeed</w:t>
            </w:r>
            <w:r>
              <w:rPr>
                <w:rFonts w:ascii="Arial" w:eastAsia="微软雅黑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6B4839">
              <w:t>达到目的，实现目标，办到</w:t>
            </w:r>
          </w:p>
        </w:tc>
      </w:tr>
      <w:tr w:rsidR="00B95CF1" w:rsidRPr="008E062E" w14:paraId="5534AE3E" w14:textId="65536D23" w:rsidTr="003674BA">
        <w:trPr>
          <w:trHeight w:val="680"/>
        </w:trPr>
        <w:tc>
          <w:tcPr>
            <w:tcW w:w="4954" w:type="dxa"/>
          </w:tcPr>
          <w:p w14:paraId="26AC842A" w14:textId="5413F4E3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react to</w:t>
            </w:r>
            <w:r>
              <w:rPr>
                <w:rFonts w:ascii="Arial" w:eastAsia="微软雅黑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5F753B">
              <w:t>对…有反应</w:t>
            </w:r>
          </w:p>
        </w:tc>
        <w:tc>
          <w:tcPr>
            <w:tcW w:w="5245" w:type="dxa"/>
          </w:tcPr>
          <w:p w14:paraId="4C8ED1EC" w14:textId="0D264F84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raise</w:t>
            </w:r>
            <w:r w:rsidRPr="006B4839">
              <w:t>提升，举起，提起</w:t>
            </w:r>
          </w:p>
        </w:tc>
      </w:tr>
      <w:tr w:rsidR="00B95CF1" w:rsidRPr="008E062E" w14:paraId="43B4A359" w14:textId="1E182E64" w:rsidTr="00E8391C">
        <w:trPr>
          <w:trHeight w:val="680"/>
        </w:trPr>
        <w:tc>
          <w:tcPr>
            <w:tcW w:w="4954" w:type="dxa"/>
          </w:tcPr>
          <w:p w14:paraId="7AD5DA84" w14:textId="4B8847E8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go with</w:t>
            </w:r>
            <w:r w:rsidRPr="005F753B">
              <w:t>与…一起存在，与…相配</w:t>
            </w:r>
          </w:p>
        </w:tc>
        <w:tc>
          <w:tcPr>
            <w:tcW w:w="5245" w:type="dxa"/>
          </w:tcPr>
          <w:p w14:paraId="20B87C22" w14:textId="4506AC56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arise</w:t>
            </w:r>
            <w:r w:rsidRPr="006B4839">
              <w:t>发生，出现</w:t>
            </w:r>
          </w:p>
        </w:tc>
      </w:tr>
      <w:tr w:rsidR="00B95CF1" w:rsidRPr="008E062E" w14:paraId="4AA2C438" w14:textId="607EFAF8" w:rsidTr="003E4406">
        <w:trPr>
          <w:trHeight w:val="680"/>
        </w:trPr>
        <w:tc>
          <w:tcPr>
            <w:tcW w:w="4954" w:type="dxa"/>
          </w:tcPr>
          <w:p w14:paraId="4C776E6F" w14:textId="486B1796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hand in hand</w:t>
            </w:r>
            <w:r w:rsidRPr="005F753B">
              <w:t>携着手的，密切的</w:t>
            </w:r>
          </w:p>
        </w:tc>
        <w:tc>
          <w:tcPr>
            <w:tcW w:w="5245" w:type="dxa"/>
          </w:tcPr>
          <w:p w14:paraId="026ED50A" w14:textId="6F462D67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make it</w:t>
            </w:r>
            <w:r w:rsidRPr="006B4839">
              <w:t>规定时间，成功</w:t>
            </w:r>
          </w:p>
        </w:tc>
      </w:tr>
      <w:tr w:rsidR="00B95CF1" w:rsidRPr="008E062E" w14:paraId="2303CD58" w14:textId="77777777" w:rsidTr="00DD4391">
        <w:trPr>
          <w:trHeight w:val="680"/>
        </w:trPr>
        <w:tc>
          <w:tcPr>
            <w:tcW w:w="4954" w:type="dxa"/>
          </w:tcPr>
          <w:p w14:paraId="0ACFCC6F" w14:textId="69498C7C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blame</w:t>
            </w:r>
            <w:r w:rsidRPr="005F753B">
              <w:t>责备，指责</w:t>
            </w:r>
          </w:p>
        </w:tc>
        <w:tc>
          <w:tcPr>
            <w:tcW w:w="5245" w:type="dxa"/>
          </w:tcPr>
          <w:p w14:paraId="609A8597" w14:textId="2D452DFF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refer to</w:t>
            </w:r>
            <w:r w:rsidRPr="006B4839">
              <w:t>查阅，参考</w:t>
            </w:r>
          </w:p>
        </w:tc>
      </w:tr>
      <w:tr w:rsidR="00B95CF1" w:rsidRPr="008E062E" w14:paraId="2B312BB7" w14:textId="59E375D6" w:rsidTr="003A5225">
        <w:trPr>
          <w:trHeight w:val="680"/>
        </w:trPr>
        <w:tc>
          <w:tcPr>
            <w:tcW w:w="4954" w:type="dxa"/>
          </w:tcPr>
          <w:p w14:paraId="37458267" w14:textId="048ADAA0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distinguish</w:t>
            </w:r>
            <w:r w:rsidRPr="005F753B">
              <w:t>区分，辨别</w:t>
            </w:r>
          </w:p>
        </w:tc>
        <w:tc>
          <w:tcPr>
            <w:tcW w:w="5245" w:type="dxa"/>
          </w:tcPr>
          <w:p w14:paraId="062C7FB1" w14:textId="73D86D40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apart from</w:t>
            </w:r>
            <w:r w:rsidRPr="006B4839">
              <w:t>除了</w:t>
            </w:r>
          </w:p>
        </w:tc>
      </w:tr>
      <w:tr w:rsidR="00B95CF1" w:rsidRPr="008E062E" w14:paraId="3FA1D15D" w14:textId="742B60D2" w:rsidTr="00407408">
        <w:trPr>
          <w:trHeight w:val="680"/>
        </w:trPr>
        <w:tc>
          <w:tcPr>
            <w:tcW w:w="4954" w:type="dxa"/>
          </w:tcPr>
          <w:p w14:paraId="5B8C8EFA" w14:textId="535592A3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adapt</w:t>
            </w:r>
            <w:r w:rsidRPr="005F753B">
              <w:t>适应，改编</w:t>
            </w:r>
          </w:p>
        </w:tc>
        <w:tc>
          <w:tcPr>
            <w:tcW w:w="5245" w:type="dxa"/>
          </w:tcPr>
          <w:p w14:paraId="3F2E48FB" w14:textId="0DE4C7EB" w:rsidR="00B95CF1" w:rsidRPr="00B95CF1" w:rsidRDefault="00B95CF1" w:rsidP="00B95CF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take the risk of</w:t>
            </w:r>
            <w:r>
              <w:rPr>
                <w:rFonts w:ascii="Arial" w:eastAsia="微软雅黑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6B4839">
              <w:t>冒险</w:t>
            </w:r>
          </w:p>
        </w:tc>
      </w:tr>
      <w:tr w:rsidR="00B95CF1" w:rsidRPr="008E062E" w14:paraId="27507647" w14:textId="6DB2A637" w:rsidTr="0085749B">
        <w:trPr>
          <w:trHeight w:val="680"/>
        </w:trPr>
        <w:tc>
          <w:tcPr>
            <w:tcW w:w="4954" w:type="dxa"/>
          </w:tcPr>
          <w:p w14:paraId="0C0BC3B5" w14:textId="04481F86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in view</w:t>
            </w:r>
            <w:r w:rsidRPr="005F753B">
              <w:t>在视野中，在视图中</w:t>
            </w:r>
          </w:p>
        </w:tc>
        <w:tc>
          <w:tcPr>
            <w:tcW w:w="5245" w:type="dxa"/>
          </w:tcPr>
          <w:p w14:paraId="799F6E6F" w14:textId="1DE96FEE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accomplish</w:t>
            </w:r>
            <w:r w:rsidRPr="006B4839">
              <w:t>完成</w:t>
            </w:r>
          </w:p>
        </w:tc>
      </w:tr>
      <w:tr w:rsidR="00B95CF1" w:rsidRPr="008E062E" w14:paraId="6F0BCED8" w14:textId="745C8C3C" w:rsidTr="00D77ABA">
        <w:trPr>
          <w:trHeight w:val="680"/>
        </w:trPr>
        <w:tc>
          <w:tcPr>
            <w:tcW w:w="4954" w:type="dxa"/>
          </w:tcPr>
          <w:p w14:paraId="03828611" w14:textId="46A35D89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relate to</w:t>
            </w:r>
            <w:r w:rsidRPr="005F753B">
              <w:t>涉及，有关，理解</w:t>
            </w:r>
          </w:p>
        </w:tc>
        <w:tc>
          <w:tcPr>
            <w:tcW w:w="5245" w:type="dxa"/>
          </w:tcPr>
          <w:p w14:paraId="1D7CDA00" w14:textId="76595053" w:rsidR="00B95CF1" w:rsidRPr="00B95CF1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command</w:t>
            </w:r>
            <w:r w:rsidRPr="006B4839">
              <w:t>命令，指挥，统率</w:t>
            </w:r>
          </w:p>
        </w:tc>
      </w:tr>
      <w:tr w:rsidR="00B95CF1" w:rsidRPr="008E062E" w14:paraId="6727E853" w14:textId="59C403BF" w:rsidTr="000E0D0B">
        <w:trPr>
          <w:trHeight w:val="680"/>
        </w:trPr>
        <w:tc>
          <w:tcPr>
            <w:tcW w:w="4954" w:type="dxa"/>
          </w:tcPr>
          <w:p w14:paraId="4A4ADEA9" w14:textId="40CAFEF2" w:rsidR="00B95CF1" w:rsidRPr="008E062E" w:rsidRDefault="00B95CF1" w:rsidP="00B95CF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pass away</w:t>
            </w:r>
            <w:r>
              <w:rPr>
                <w:rFonts w:ascii="Arial" w:eastAsia="微软雅黑" w:hAnsi="Arial" w:hint="eastAsia"/>
                <w:color w:val="000000" w:themeColor="text1"/>
              </w:rPr>
              <w:t xml:space="preserve"> </w:t>
            </w:r>
            <w:r w:rsidRPr="005F753B">
              <w:t>去世，消失</w:t>
            </w:r>
          </w:p>
        </w:tc>
        <w:tc>
          <w:tcPr>
            <w:tcW w:w="5245" w:type="dxa"/>
          </w:tcPr>
          <w:p w14:paraId="4FD096BE" w14:textId="09E84A55" w:rsidR="00B95CF1" w:rsidRPr="00B95CF1" w:rsidRDefault="00B95CF1" w:rsidP="00B95CF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8E062E">
              <w:rPr>
                <w:rFonts w:ascii="Arial" w:hAnsi="Arial" w:cs="Arial"/>
                <w:b/>
                <w:bCs/>
              </w:rPr>
              <w:t>prosper</w:t>
            </w:r>
            <w:r>
              <w:rPr>
                <w:rFonts w:ascii="Arial" w:eastAsia="微软雅黑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6B4839">
              <w:t>繁荣，兴旺</w:t>
            </w:r>
          </w:p>
        </w:tc>
      </w:tr>
    </w:tbl>
    <w:p w14:paraId="6462A3DD" w14:textId="68133DD0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lastRenderedPageBreak/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keep up</w:t>
      </w:r>
    </w:p>
    <w:p w14:paraId="37353139" w14:textId="588A5A76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 w:hint="eastAsia"/>
          <w:color w:val="0432FF"/>
        </w:rPr>
        <w:t>phrv</w:t>
      </w:r>
      <w:r w:rsidRPr="008E062E">
        <w:rPr>
          <w:rFonts w:ascii="Arial" w:eastAsia="微软雅黑" w:hAnsi="Arial" w:cs="AppleSystemUIFont"/>
          <w:color w:val="0432FF"/>
        </w:rPr>
        <w:t xml:space="preserve">. </w:t>
      </w:r>
      <w:bookmarkStart w:id="0" w:name="OLE_LINK1"/>
      <w:bookmarkStart w:id="1" w:name="OLE_LINK2"/>
      <w:r w:rsidR="00011525" w:rsidRPr="008E062E">
        <w:rPr>
          <w:rFonts w:ascii="Arial" w:eastAsia="微软雅黑" w:hAnsi="Arial" w:cs="AppleSystemUIFont"/>
          <w:color w:val="0432FF"/>
        </w:rPr>
        <w:t>坚持，保持</w:t>
      </w:r>
      <w:bookmarkEnd w:id="0"/>
      <w:bookmarkEnd w:id="1"/>
    </w:p>
    <w:p w14:paraId="2AC0ECE7" w14:textId="4D007DBC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B95CF1">
        <w:rPr>
          <w:rFonts w:ascii="Arial" w:eastAsia="微软雅黑" w:hAnsi="Arial" w:cs="AppleSystemUIFont"/>
          <w:color w:val="FF0000"/>
        </w:rPr>
        <w:t xml:space="preserve"> keep up</w:t>
      </w:r>
      <w:r w:rsidRPr="008E062E">
        <w:rPr>
          <w:rFonts w:ascii="Arial" w:eastAsia="微软雅黑" w:hAnsi="Arial" w:cs="AppleSystemUIFont"/>
        </w:rPr>
        <w:t xml:space="preserve"> good state of mind in face of failure</w:t>
      </w:r>
      <w:r w:rsidR="007B221F" w:rsidRPr="008E062E">
        <w:rPr>
          <w:rFonts w:ascii="Arial" w:eastAsia="微软雅黑" w:hAnsi="Arial" w:cs="AppleSystemUIFont"/>
        </w:rPr>
        <w:t>.</w:t>
      </w:r>
      <w:r w:rsidRPr="008E062E">
        <w:rPr>
          <w:rFonts w:ascii="Arial" w:eastAsia="微软雅黑" w:hAnsi="Arial" w:cs="AppleSystemUIFont"/>
        </w:rPr>
        <w:t xml:space="preserve"> </w:t>
      </w:r>
      <w:r w:rsidRPr="008E062E">
        <w:rPr>
          <w:rFonts w:ascii="Arial" w:eastAsia="微软雅黑" w:hAnsi="Arial" w:cs="AppleSystemUIFont"/>
        </w:rPr>
        <w:t>在失败面前保持良好的心态</w:t>
      </w:r>
    </w:p>
    <w:p w14:paraId="464D3628" w14:textId="72C591DE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becoming</w:t>
      </w:r>
      <w:r w:rsidR="007B221F" w:rsidRPr="008E062E">
        <w:rPr>
          <w:rFonts w:ascii="Arial" w:eastAsia="微软雅黑" w:hAnsi="Arial" w:cs="AppleSystemUIFont"/>
          <w:color w:val="808080" w:themeColor="background1" w:themeShade="80"/>
        </w:rPr>
        <w:t xml:space="preserve"> [bɪˈkʌmɪŋ]</w:t>
      </w:r>
    </w:p>
    <w:p w14:paraId="1B236703" w14:textId="1D939261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adj. </w:t>
      </w:r>
      <w:bookmarkStart w:id="2" w:name="OLE_LINK3"/>
      <w:bookmarkStart w:id="3" w:name="OLE_LINK4"/>
      <w:r w:rsidRPr="008E062E">
        <w:rPr>
          <w:rFonts w:ascii="Arial" w:eastAsia="微软雅黑" w:hAnsi="Arial" w:cs="AppleSystemUIFont"/>
          <w:color w:val="0432FF"/>
        </w:rPr>
        <w:t>相配的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合身的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合适的</w:t>
      </w:r>
      <w:bookmarkEnd w:id="2"/>
      <w:bookmarkEnd w:id="3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与</w:t>
      </w:r>
      <w:r w:rsidRPr="008E062E">
        <w:rPr>
          <w:rFonts w:ascii="Arial" w:eastAsia="微软雅黑" w:hAnsi="Arial" w:cs="AppleSystemUIFont"/>
          <w:color w:val="0432FF"/>
        </w:rPr>
        <w:t>…</w:t>
      </w:r>
      <w:r w:rsidRPr="008E062E">
        <w:rPr>
          <w:rFonts w:ascii="Arial" w:eastAsia="微软雅黑" w:hAnsi="Arial" w:cs="AppleSystemUIFont"/>
          <w:color w:val="0432FF"/>
        </w:rPr>
        <w:t>相称的</w:t>
      </w:r>
    </w:p>
    <w:p w14:paraId="308ED4E1" w14:textId="560893CC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 w:hint="eastAsia"/>
        </w:rPr>
        <w:t>eg</w:t>
      </w:r>
      <w:r w:rsidRPr="008E062E">
        <w:rPr>
          <w:rFonts w:ascii="Arial" w:eastAsia="微软雅黑" w:hAnsi="Arial" w:cs="AppleSystemUIFont"/>
        </w:rPr>
        <w:t xml:space="preserve">. </w:t>
      </w:r>
      <w:r w:rsidR="00011525" w:rsidRPr="008E062E">
        <w:rPr>
          <w:rFonts w:ascii="Arial" w:eastAsia="微软雅黑" w:hAnsi="Arial" w:cs="AppleSystemUIFont"/>
        </w:rPr>
        <w:t xml:space="preserve">a </w:t>
      </w:r>
      <w:r w:rsidR="00011525" w:rsidRPr="00B95CF1">
        <w:rPr>
          <w:rFonts w:ascii="Arial" w:eastAsia="微软雅黑" w:hAnsi="Arial" w:cs="AppleSystemUIFont"/>
          <w:color w:val="FF0000"/>
        </w:rPr>
        <w:t xml:space="preserve">becoming </w:t>
      </w:r>
      <w:r w:rsidR="00011525" w:rsidRPr="008E062E">
        <w:rPr>
          <w:rFonts w:ascii="Arial" w:eastAsia="微软雅黑" w:hAnsi="Arial" w:cs="AppleSystemUIFont"/>
        </w:rPr>
        <w:t>hat</w:t>
      </w:r>
      <w:r w:rsidRPr="008E062E">
        <w:rPr>
          <w:rFonts w:ascii="Arial" w:eastAsia="微软雅黑" w:hAnsi="Arial" w:cs="AppleSystemUIFont"/>
        </w:rPr>
        <w:t xml:space="preserve"> </w:t>
      </w:r>
      <w:r w:rsidRPr="008E062E">
        <w:rPr>
          <w:rFonts w:ascii="Arial" w:eastAsia="微软雅黑" w:hAnsi="Arial" w:cs="AppleSystemUIFont"/>
        </w:rPr>
        <w:t>一顶漂亮的帽子</w:t>
      </w:r>
    </w:p>
    <w:p w14:paraId="728989E3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figure out</w:t>
      </w:r>
    </w:p>
    <w:p w14:paraId="217BB49D" w14:textId="2FB66B6D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phrv. </w:t>
      </w:r>
      <w:bookmarkStart w:id="4" w:name="OLE_LINK5"/>
      <w:bookmarkStart w:id="5" w:name="OLE_LINK6"/>
      <w:r w:rsidRPr="008E062E">
        <w:rPr>
          <w:rFonts w:ascii="Arial" w:eastAsia="微软雅黑" w:hAnsi="Arial" w:cs="AppleSystemUIFont"/>
          <w:color w:val="0432FF"/>
        </w:rPr>
        <w:t>解决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算出</w:t>
      </w:r>
      <w:bookmarkEnd w:id="4"/>
      <w:bookmarkEnd w:id="5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想出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理解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断定</w:t>
      </w:r>
    </w:p>
    <w:p w14:paraId="4639A79A" w14:textId="681FDFE2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>You must </w:t>
      </w:r>
      <w:r w:rsidR="00011525" w:rsidRPr="00B95CF1">
        <w:rPr>
          <w:rFonts w:ascii="Arial" w:eastAsia="微软雅黑" w:hAnsi="Arial" w:cs="AppleSystemUIFont"/>
          <w:color w:val="FF0000"/>
        </w:rPr>
        <w:t>figure out</w:t>
      </w:r>
      <w:r w:rsidR="00011525" w:rsidRPr="008E062E">
        <w:rPr>
          <w:rFonts w:ascii="Arial" w:eastAsia="微软雅黑" w:hAnsi="Arial" w:cs="AppleSystemUIFont"/>
        </w:rPr>
        <w:t> some way of getting some bread. </w:t>
      </w:r>
      <w:r w:rsidR="00011525" w:rsidRPr="008E062E">
        <w:rPr>
          <w:rFonts w:ascii="Arial" w:eastAsia="微软雅黑" w:hAnsi="Arial" w:cs="AppleSystemUIFont"/>
        </w:rPr>
        <w:t>你必须想出某些赚钱的办法。</w:t>
      </w:r>
    </w:p>
    <w:p w14:paraId="05A1445C" w14:textId="714C4DAC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make sense</w:t>
      </w:r>
    </w:p>
    <w:p w14:paraId="16C82E5A" w14:textId="173ACAEC" w:rsidR="00011525" w:rsidRPr="008E062E" w:rsidRDefault="008E062E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>
        <w:rPr>
          <w:rFonts w:ascii="Arial" w:eastAsia="微软雅黑" w:hAnsi="Arial" w:cs="AppleSystemUIFont" w:hint="eastAsia"/>
          <w:color w:val="0432FF"/>
        </w:rPr>
        <w:t>phr</w:t>
      </w:r>
      <w:r>
        <w:rPr>
          <w:rFonts w:ascii="Arial" w:eastAsia="微软雅黑" w:hAnsi="Arial" w:cs="AppleSystemUIFont"/>
          <w:color w:val="0432FF"/>
        </w:rPr>
        <w:t xml:space="preserve">. </w:t>
      </w:r>
      <w:bookmarkStart w:id="6" w:name="OLE_LINK7"/>
      <w:bookmarkStart w:id="7" w:name="OLE_LINK8"/>
      <w:r w:rsidR="00011525" w:rsidRPr="008E062E">
        <w:rPr>
          <w:rFonts w:ascii="Arial" w:eastAsia="微软雅黑" w:hAnsi="Arial" w:cs="AppleSystemUIFont"/>
          <w:color w:val="0432FF"/>
        </w:rPr>
        <w:t>有道理，合乎情理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可以理解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讲得通</w:t>
      </w:r>
      <w:bookmarkEnd w:id="6"/>
      <w:bookmarkEnd w:id="7"/>
    </w:p>
    <w:p w14:paraId="595CAF2D" w14:textId="17226B7F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 w:hint="eastAsia"/>
        </w:rPr>
        <w:t>eg</w:t>
      </w:r>
      <w:r w:rsidRPr="008E062E">
        <w:rPr>
          <w:rFonts w:ascii="Arial" w:eastAsia="微软雅黑" w:hAnsi="Arial" w:cs="AppleSystemUIFont"/>
        </w:rPr>
        <w:t xml:space="preserve">. </w:t>
      </w:r>
      <w:r w:rsidR="00011525" w:rsidRPr="008E062E">
        <w:rPr>
          <w:rFonts w:ascii="Arial" w:eastAsia="微软雅黑" w:hAnsi="Arial" w:cs="AppleSystemUIFont"/>
        </w:rPr>
        <w:t>If you think about it, </w:t>
      </w:r>
      <w:r w:rsidR="007B221F" w:rsidRPr="008E062E">
        <w:rPr>
          <w:rFonts w:ascii="Arial" w:eastAsia="微软雅黑" w:hAnsi="Arial" w:cs="AppleSystemUIFont"/>
        </w:rPr>
        <w:t>it</w:t>
      </w:r>
      <w:r w:rsidR="00011525" w:rsidRPr="008E062E">
        <w:rPr>
          <w:rFonts w:ascii="Arial" w:eastAsia="微软雅黑" w:hAnsi="Arial" w:cs="AppleSystemUIFont"/>
        </w:rPr>
        <w:t> </w:t>
      </w:r>
      <w:r w:rsidR="00011525" w:rsidRPr="00B95CF1">
        <w:rPr>
          <w:rFonts w:ascii="Arial" w:eastAsia="微软雅黑" w:hAnsi="Arial" w:cs="AppleSystemUIFont"/>
          <w:color w:val="FF0000"/>
        </w:rPr>
        <w:t>make</w:t>
      </w:r>
      <w:r w:rsidR="007B221F" w:rsidRPr="00B95CF1">
        <w:rPr>
          <w:rFonts w:ascii="Arial" w:eastAsia="微软雅黑" w:hAnsi="Arial" w:cs="AppleSystemUIFont"/>
          <w:color w:val="FF0000"/>
        </w:rPr>
        <w:t>s</w:t>
      </w:r>
      <w:r w:rsidR="00011525" w:rsidRPr="00B95CF1">
        <w:rPr>
          <w:rFonts w:ascii="Arial" w:eastAsia="微软雅黑" w:hAnsi="Arial" w:cs="AppleSystemUIFont"/>
          <w:color w:val="FF0000"/>
        </w:rPr>
        <w:t> sense</w:t>
      </w:r>
      <w:r w:rsidR="00011525" w:rsidRPr="008E062E">
        <w:rPr>
          <w:rFonts w:ascii="Arial" w:eastAsia="微软雅黑" w:hAnsi="Arial" w:cs="AppleSystemUIFont"/>
        </w:rPr>
        <w:t>. </w:t>
      </w:r>
      <w:r w:rsidR="00011525" w:rsidRPr="008E062E">
        <w:rPr>
          <w:rFonts w:ascii="Arial" w:eastAsia="微软雅黑" w:hAnsi="Arial" w:cs="AppleSystemUIFont"/>
        </w:rPr>
        <w:t>如果你仔细想想会发现这是有道理的。</w:t>
      </w:r>
    </w:p>
    <w:p w14:paraId="03D429EE" w14:textId="174CB666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make no sense </w:t>
      </w:r>
      <w:r w:rsidRPr="008E062E">
        <w:rPr>
          <w:rFonts w:ascii="Arial" w:eastAsia="微软雅黑" w:hAnsi="Arial" w:cs="AppleSystemUIFont"/>
        </w:rPr>
        <w:t>没有意义</w:t>
      </w:r>
    </w:p>
    <w:p w14:paraId="7D593F1D" w14:textId="2D12053C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attach</w:t>
      </w:r>
      <w:r w:rsidR="0092084A" w:rsidRPr="008E062E">
        <w:rPr>
          <w:rFonts w:ascii="Arial" w:eastAsia="微软雅黑" w:hAnsi="Arial" w:cs="AppleSystemUIFont"/>
          <w:b/>
          <w:bCs/>
          <w:color w:val="808080" w:themeColor="background1" w:themeShade="80"/>
        </w:rPr>
        <w:t xml:space="preserve"> 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>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əˈtætʃ]</w:t>
      </w:r>
    </w:p>
    <w:p w14:paraId="63D72974" w14:textId="2A9AB992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 w:hint="eastAsia"/>
          <w:color w:val="0432FF"/>
        </w:rPr>
        <w:t>v</w:t>
      </w:r>
      <w:r w:rsidRPr="008E062E">
        <w:rPr>
          <w:rFonts w:ascii="Arial" w:eastAsia="微软雅黑" w:hAnsi="Arial" w:cs="AppleSystemUIFont"/>
          <w:color w:val="0432FF"/>
        </w:rPr>
        <w:t xml:space="preserve">. </w:t>
      </w:r>
      <w:bookmarkStart w:id="8" w:name="OLE_LINK9"/>
      <w:bookmarkStart w:id="9" w:name="OLE_LINK10"/>
      <w:r w:rsidR="00011525" w:rsidRPr="008E062E">
        <w:rPr>
          <w:rFonts w:ascii="Arial" w:eastAsia="微软雅黑" w:hAnsi="Arial" w:cs="AppleSystemUIFont"/>
          <w:color w:val="0432FF"/>
        </w:rPr>
        <w:t>系，贴上，附在</w:t>
      </w:r>
      <w:bookmarkEnd w:id="8"/>
      <w:bookmarkEnd w:id="9"/>
    </w:p>
    <w:p w14:paraId="48D5EFD1" w14:textId="58E4043F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B95CF1">
        <w:rPr>
          <w:rFonts w:ascii="Arial" w:eastAsia="微软雅黑" w:hAnsi="Arial" w:cs="AppleSystemUIFont"/>
          <w:color w:val="FF0000"/>
        </w:rPr>
        <w:t xml:space="preserve">Attach </w:t>
      </w:r>
      <w:r w:rsidR="00011525" w:rsidRPr="008E062E">
        <w:rPr>
          <w:rFonts w:ascii="Arial" w:eastAsia="微软雅黑" w:hAnsi="Arial" w:cs="AppleSystemUIFont"/>
        </w:rPr>
        <w:t>the coupon to the front of your letter.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把优惠券附在信的正面</w:t>
      </w:r>
    </w:p>
    <w:p w14:paraId="525E06B5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attach importance to </w:t>
      </w:r>
      <w:r w:rsidRPr="008E062E">
        <w:rPr>
          <w:rFonts w:ascii="Arial" w:eastAsia="微软雅黑" w:hAnsi="Arial" w:cs="AppleSystemUIFont"/>
        </w:rPr>
        <w:t>重视</w:t>
      </w:r>
    </w:p>
    <w:p w14:paraId="781C212C" w14:textId="2E8A9EDA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I </w:t>
      </w:r>
      <w:r w:rsidR="00011525" w:rsidRPr="00B95CF1">
        <w:rPr>
          <w:rFonts w:ascii="Arial" w:eastAsia="微软雅黑" w:hAnsi="Arial" w:cs="AppleSystemUIFont"/>
          <w:color w:val="FF0000"/>
        </w:rPr>
        <w:t xml:space="preserve">attach </w:t>
      </w:r>
      <w:r w:rsidR="00011525" w:rsidRPr="008E062E">
        <w:rPr>
          <w:rFonts w:ascii="Arial" w:eastAsia="微软雅黑" w:hAnsi="Arial" w:cs="AppleSystemUIFont"/>
        </w:rPr>
        <w:t xml:space="preserve">great </w:t>
      </w:r>
      <w:r w:rsidR="00011525" w:rsidRPr="00B95CF1">
        <w:rPr>
          <w:rFonts w:ascii="Arial" w:eastAsia="微软雅黑" w:hAnsi="Arial" w:cs="AppleSystemUIFont"/>
          <w:color w:val="FF0000"/>
        </w:rPr>
        <w:t>importance to</w:t>
      </w:r>
      <w:r w:rsidR="00011525" w:rsidRPr="008E062E">
        <w:rPr>
          <w:rFonts w:ascii="Arial" w:eastAsia="微软雅黑" w:hAnsi="Arial" w:cs="AppleSystemUIFont"/>
        </w:rPr>
        <w:t xml:space="preserve"> this research.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我认为这项研究十分重要。</w:t>
      </w:r>
    </w:p>
    <w:p w14:paraId="6A318AFF" w14:textId="45AE4584" w:rsidR="00011525" w:rsidRPr="008E062E" w:rsidRDefault="0092084A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 xml:space="preserve">▷ </w:t>
      </w:r>
      <w:r w:rsidR="00011525" w:rsidRPr="008E062E">
        <w:rPr>
          <w:rFonts w:ascii="Arial" w:eastAsia="微软雅黑" w:hAnsi="Arial" w:cs="AppleSystemUIFont"/>
        </w:rPr>
        <w:t xml:space="preserve">attach to </w:t>
      </w:r>
      <w:r w:rsidR="00011525" w:rsidRPr="008E062E">
        <w:rPr>
          <w:rFonts w:ascii="Arial" w:eastAsia="微软雅黑" w:hAnsi="Arial" w:cs="AppleSystemUIFont"/>
        </w:rPr>
        <w:t>喜爱，爱慕，依恋，纠缠</w:t>
      </w:r>
    </w:p>
    <w:p w14:paraId="09AE35C7" w14:textId="12845454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He </w:t>
      </w:r>
      <w:r w:rsidR="00011525" w:rsidRPr="00B95CF1">
        <w:rPr>
          <w:rFonts w:ascii="Arial" w:eastAsia="微软雅黑" w:hAnsi="Arial" w:cs="AppleSystemUIFont"/>
          <w:color w:val="FF0000"/>
        </w:rPr>
        <w:t xml:space="preserve">attached </w:t>
      </w:r>
      <w:r w:rsidR="00011525" w:rsidRPr="008E062E">
        <w:rPr>
          <w:rFonts w:ascii="Arial" w:eastAsia="微软雅黑" w:hAnsi="Arial" w:cs="AppleSystemUIFont"/>
        </w:rPr>
        <w:t xml:space="preserve">himself </w:t>
      </w:r>
      <w:r w:rsidR="00011525" w:rsidRPr="00B95CF1">
        <w:rPr>
          <w:rFonts w:ascii="Arial" w:eastAsia="微软雅黑" w:hAnsi="Arial" w:cs="AppleSystemUIFont"/>
          <w:color w:val="FF0000"/>
        </w:rPr>
        <w:t xml:space="preserve">to </w:t>
      </w:r>
      <w:r w:rsidR="00011525" w:rsidRPr="008E062E">
        <w:rPr>
          <w:rFonts w:ascii="Arial" w:eastAsia="微软雅黑" w:hAnsi="Arial" w:cs="AppleSystemUIFont"/>
        </w:rPr>
        <w:t>me at the party and I couldn't get rid of him.</w:t>
      </w:r>
    </w:p>
    <w:p w14:paraId="01AF50FC" w14:textId="79A3D7CE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在聚会上他老是缠着我，我简直无法摆脱他。</w:t>
      </w:r>
    </w:p>
    <w:p w14:paraId="3DC27E68" w14:textId="1D9AEA02" w:rsidR="00011525" w:rsidRPr="008E062E" w:rsidRDefault="0092084A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 xml:space="preserve">▲ </w:t>
      </w:r>
      <w:r w:rsidR="00011525" w:rsidRPr="008E062E">
        <w:rPr>
          <w:rFonts w:ascii="Arial" w:eastAsia="微软雅黑" w:hAnsi="Arial" w:cs="AppleSystemUIFont"/>
          <w:b/>
          <w:bCs/>
        </w:rPr>
        <w:t>keep an eye out</w:t>
      </w:r>
    </w:p>
    <w:p w14:paraId="697831B9" w14:textId="497DFF4F" w:rsidR="00011525" w:rsidRPr="008E062E" w:rsidRDefault="008E062E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>
        <w:rPr>
          <w:rFonts w:ascii="Arial" w:eastAsia="微软雅黑" w:hAnsi="Arial" w:cs="AppleSystemUIFont" w:hint="eastAsia"/>
          <w:color w:val="0432FF"/>
        </w:rPr>
        <w:t>p</w:t>
      </w:r>
      <w:r>
        <w:rPr>
          <w:rFonts w:ascii="Arial" w:eastAsia="微软雅黑" w:hAnsi="Arial" w:cs="AppleSystemUIFont"/>
          <w:color w:val="0432FF"/>
        </w:rPr>
        <w:t xml:space="preserve">hr. </w:t>
      </w:r>
      <w:bookmarkStart w:id="10" w:name="OLE_LINK11"/>
      <w:bookmarkStart w:id="11" w:name="OLE_LINK12"/>
      <w:r w:rsidR="00011525" w:rsidRPr="008E062E">
        <w:rPr>
          <w:rFonts w:ascii="Arial" w:eastAsia="微软雅黑" w:hAnsi="Arial" w:cs="AppleSystemUIFont"/>
          <w:color w:val="0432FF"/>
        </w:rPr>
        <w:t>留意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瞪大眼睛</w:t>
      </w:r>
      <w:bookmarkEnd w:id="10"/>
      <w:bookmarkEnd w:id="11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密切注意</w:t>
      </w:r>
    </w:p>
    <w:p w14:paraId="43188429" w14:textId="1365B1A8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>Police have asked residents to </w:t>
      </w:r>
      <w:r w:rsidR="00011525" w:rsidRPr="008E062E">
        <w:rPr>
          <w:rFonts w:ascii="Arial" w:eastAsia="微软雅黑" w:hAnsi="Arial" w:cs="AppleSystemUIFont"/>
          <w:color w:val="FF0000"/>
        </w:rPr>
        <w:t>keep an eye out for</w:t>
      </w:r>
      <w:r w:rsidR="00011525" w:rsidRPr="008E062E">
        <w:rPr>
          <w:rFonts w:ascii="Arial" w:eastAsia="微软雅黑" w:hAnsi="Arial" w:cs="AppleSystemUIFont"/>
        </w:rPr>
        <w:t> anything suspicious. </w:t>
      </w:r>
    </w:p>
    <w:p w14:paraId="08683199" w14:textId="3F5D3513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警方要求居民密切注意一切可疑的情况。</w:t>
      </w:r>
    </w:p>
    <w:p w14:paraId="20437D92" w14:textId="1CC5FCF5" w:rsidR="00011525" w:rsidRPr="008E062E" w:rsidRDefault="0092084A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 xml:space="preserve">▷ </w:t>
      </w:r>
      <w:r w:rsidR="00011525" w:rsidRPr="008E062E">
        <w:rPr>
          <w:rFonts w:ascii="Arial" w:eastAsia="微软雅黑" w:hAnsi="Arial" w:cs="AppleSystemUIFont"/>
        </w:rPr>
        <w:t xml:space="preserve">keep an eye on sb/sth </w:t>
      </w:r>
      <w:r w:rsidR="00011525" w:rsidRPr="008E062E">
        <w:rPr>
          <w:rFonts w:ascii="Arial" w:eastAsia="微软雅黑" w:hAnsi="Arial" w:cs="AppleSystemUIFont"/>
        </w:rPr>
        <w:t>留心</w:t>
      </w:r>
      <w:r w:rsidR="00011525" w:rsidRPr="008E062E">
        <w:rPr>
          <w:rFonts w:ascii="Arial" w:eastAsia="微软雅黑" w:hAnsi="Arial" w:cs="AppleSystemUIFont"/>
        </w:rPr>
        <w:t>/</w:t>
      </w:r>
      <w:r w:rsidR="00011525" w:rsidRPr="008E062E">
        <w:rPr>
          <w:rFonts w:ascii="Arial" w:eastAsia="微软雅黑" w:hAnsi="Arial" w:cs="AppleSystemUIFont"/>
        </w:rPr>
        <w:t>照看</w:t>
      </w:r>
    </w:p>
    <w:p w14:paraId="0627A906" w14:textId="1151C9B2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>Keep an eye on her. </w:t>
      </w:r>
      <w:r w:rsidR="00011525" w:rsidRPr="008E062E">
        <w:rPr>
          <w:rFonts w:ascii="Arial" w:eastAsia="微软雅黑" w:hAnsi="Arial" w:cs="AppleSystemUIFont"/>
        </w:rPr>
        <w:t>注意盯着她</w:t>
      </w:r>
    </w:p>
    <w:p w14:paraId="26175754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take into consideration</w:t>
      </w:r>
    </w:p>
    <w:p w14:paraId="687DF686" w14:textId="45997A84" w:rsidR="00011525" w:rsidRPr="008E062E" w:rsidRDefault="008E062E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>
        <w:rPr>
          <w:rFonts w:ascii="Arial" w:eastAsia="微软雅黑" w:hAnsi="Arial" w:cs="AppleSystemUIFont" w:hint="eastAsia"/>
          <w:color w:val="0432FF"/>
        </w:rPr>
        <w:t>p</w:t>
      </w:r>
      <w:r>
        <w:rPr>
          <w:rFonts w:ascii="Arial" w:eastAsia="微软雅黑" w:hAnsi="Arial" w:cs="AppleSystemUIFont"/>
          <w:color w:val="0432FF"/>
        </w:rPr>
        <w:t xml:space="preserve">hr. </w:t>
      </w:r>
      <w:r w:rsidR="00011525" w:rsidRPr="008E062E">
        <w:rPr>
          <w:rFonts w:ascii="Arial" w:eastAsia="微软雅黑" w:hAnsi="Arial" w:cs="AppleSystemUIFont"/>
          <w:color w:val="0432FF"/>
        </w:rPr>
        <w:t>把</w:t>
      </w:r>
      <w:r w:rsidR="00011525" w:rsidRPr="008E062E">
        <w:rPr>
          <w:rFonts w:ascii="Arial" w:eastAsia="微软雅黑" w:hAnsi="Arial" w:cs="AppleSystemUIFont"/>
          <w:color w:val="0432FF"/>
        </w:rPr>
        <w:t>…</w:t>
      </w:r>
      <w:r w:rsidR="00011525" w:rsidRPr="008E062E">
        <w:rPr>
          <w:rFonts w:ascii="Arial" w:eastAsia="微软雅黑" w:hAnsi="Arial" w:cs="AppleSystemUIFont"/>
          <w:color w:val="0432FF"/>
        </w:rPr>
        <w:t>考虑进去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bookmarkStart w:id="12" w:name="OLE_LINK13"/>
      <w:bookmarkStart w:id="13" w:name="OLE_LINK14"/>
      <w:r w:rsidR="00011525" w:rsidRPr="008E062E">
        <w:rPr>
          <w:rFonts w:ascii="Arial" w:eastAsia="微软雅黑" w:hAnsi="Arial" w:cs="AppleSystemUIFont"/>
          <w:color w:val="0432FF"/>
        </w:rPr>
        <w:t>考虑到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顾及</w:t>
      </w:r>
      <w:bookmarkEnd w:id="12"/>
      <w:bookmarkEnd w:id="13"/>
    </w:p>
    <w:p w14:paraId="6E9BA8B7" w14:textId="04347A57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  <w:color w:val="FF0000"/>
        </w:rPr>
        <w:t xml:space="preserve">Taking </w:t>
      </w:r>
      <w:r w:rsidR="00011525" w:rsidRPr="008E062E">
        <w:rPr>
          <w:rFonts w:ascii="Arial" w:eastAsia="微软雅黑" w:hAnsi="Arial" w:cs="AppleSystemUIFont"/>
        </w:rPr>
        <w:t xml:space="preserve">everything </w:t>
      </w:r>
      <w:r w:rsidR="00011525" w:rsidRPr="008E062E">
        <w:rPr>
          <w:rFonts w:ascii="Arial" w:eastAsia="微软雅黑" w:hAnsi="Arial" w:cs="AppleSystemUIFont"/>
          <w:color w:val="FF0000"/>
        </w:rPr>
        <w:t>into consideraion</w:t>
      </w:r>
      <w:r w:rsidR="00011525" w:rsidRPr="008E062E">
        <w:rPr>
          <w:rFonts w:ascii="Arial" w:eastAsia="微软雅黑" w:hAnsi="Arial" w:cs="AppleSystemUIFont"/>
        </w:rPr>
        <w:t>, it’s a good job.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总的来说，这是一个不错的工作。</w:t>
      </w:r>
    </w:p>
    <w:p w14:paraId="64A47402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sth be under consideration </w:t>
      </w:r>
      <w:r w:rsidRPr="008E062E">
        <w:rPr>
          <w:rFonts w:ascii="Arial" w:eastAsia="微软雅黑" w:hAnsi="Arial" w:cs="AppleSystemUIFont"/>
        </w:rPr>
        <w:t>某事正在考虑中</w:t>
      </w:r>
    </w:p>
    <w:p w14:paraId="14035090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in consideration of </w:t>
      </w:r>
      <w:r w:rsidRPr="008E062E">
        <w:rPr>
          <w:rFonts w:ascii="Arial" w:eastAsia="微软雅黑" w:hAnsi="Arial" w:cs="AppleSystemUIFont"/>
        </w:rPr>
        <w:t>考虑到，由于</w:t>
      </w:r>
    </w:p>
    <w:p w14:paraId="5E366400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on/under no consideration </w:t>
      </w:r>
      <w:r w:rsidRPr="008E062E">
        <w:rPr>
          <w:rFonts w:ascii="Arial" w:eastAsia="微软雅黑" w:hAnsi="Arial" w:cs="AppleSystemUIFont"/>
        </w:rPr>
        <w:t>绝不</w:t>
      </w:r>
    </w:p>
    <w:p w14:paraId="0EE7D39A" w14:textId="2721E346" w:rsidR="00011525" w:rsidRPr="008E062E" w:rsidRDefault="0092084A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lastRenderedPageBreak/>
        <w:t xml:space="preserve">▲ </w:t>
      </w:r>
      <w:r w:rsidR="00011525" w:rsidRPr="008E062E">
        <w:rPr>
          <w:rFonts w:ascii="Arial" w:eastAsia="微软雅黑" w:hAnsi="Arial" w:cs="AppleSystemUIFont"/>
          <w:b/>
          <w:bCs/>
        </w:rPr>
        <w:t>appeal</w:t>
      </w:r>
      <w:r w:rsidR="00011525" w:rsidRPr="008E062E">
        <w:rPr>
          <w:rFonts w:ascii="Arial" w:eastAsia="微软雅黑" w:hAnsi="Arial" w:cs="AppleSystemUIFont"/>
        </w:rPr>
        <w:t xml:space="preserve"> </w:t>
      </w:r>
      <w:r w:rsidR="00011525" w:rsidRPr="008E062E">
        <w:rPr>
          <w:rFonts w:ascii="Arial" w:eastAsia="微软雅黑" w:hAnsi="Arial" w:cs="AppleSystemUIFont"/>
          <w:color w:val="808080" w:themeColor="background1" w:themeShade="80"/>
        </w:rPr>
        <w:t>[əˈpiːl]</w:t>
      </w:r>
    </w:p>
    <w:p w14:paraId="789E1438" w14:textId="12DFF656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v/n. </w:t>
      </w:r>
      <w:bookmarkStart w:id="14" w:name="OLE_LINK15"/>
      <w:bookmarkStart w:id="15" w:name="OLE_LINK16"/>
      <w:r w:rsidRPr="008E062E">
        <w:rPr>
          <w:rFonts w:ascii="Arial" w:eastAsia="微软雅黑" w:hAnsi="Arial" w:cs="AppleSystemUIFont"/>
          <w:color w:val="0432FF"/>
        </w:rPr>
        <w:t>上诉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申诉</w:t>
      </w:r>
      <w:bookmarkEnd w:id="14"/>
      <w:bookmarkEnd w:id="15"/>
      <w:r w:rsidR="007B221F" w:rsidRPr="008E062E">
        <w:rPr>
          <w:rFonts w:ascii="Arial" w:eastAsia="微软雅黑" w:hAnsi="Arial" w:cs="AppleSystemUIFont" w:hint="eastAsia"/>
          <w:color w:val="0432FF"/>
        </w:rPr>
        <w:t>；</w:t>
      </w:r>
      <w:r w:rsidRPr="008E062E">
        <w:rPr>
          <w:rFonts w:ascii="Arial" w:eastAsia="微软雅黑" w:hAnsi="Arial" w:cs="AppleSystemUIFont"/>
          <w:color w:val="0432FF"/>
        </w:rPr>
        <w:t>呼吁，吁请，恳求</w:t>
      </w:r>
      <w:r w:rsidR="007B221F" w:rsidRPr="008E062E">
        <w:rPr>
          <w:rFonts w:ascii="Arial" w:eastAsia="微软雅黑" w:hAnsi="Arial" w:cs="AppleSystemUIFont" w:hint="eastAsia"/>
          <w:color w:val="0432FF"/>
        </w:rPr>
        <w:t>；</w:t>
      </w:r>
      <w:r w:rsidRPr="008E062E">
        <w:rPr>
          <w:rFonts w:ascii="Arial" w:eastAsia="微软雅黑" w:hAnsi="Arial" w:cs="AppleSystemUIFont"/>
          <w:color w:val="0432FF"/>
        </w:rPr>
        <w:t>吸引</w:t>
      </w:r>
      <w:r w:rsidRPr="008E062E">
        <w:rPr>
          <w:rFonts w:ascii="Arial" w:eastAsia="微软雅黑" w:hAnsi="Arial" w:cs="AppleSystemUIFont"/>
          <w:color w:val="0432FF"/>
        </w:rPr>
        <w:t>/</w:t>
      </w:r>
      <w:r w:rsidRPr="008E062E">
        <w:rPr>
          <w:rFonts w:ascii="Arial" w:eastAsia="微软雅黑" w:hAnsi="Arial" w:cs="AppleSystemUIFont"/>
          <w:color w:val="0432FF"/>
        </w:rPr>
        <w:t>吸引力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感染力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魅力</w:t>
      </w:r>
    </w:p>
    <w:p w14:paraId="74F12566" w14:textId="7F1ABE6D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 w:hint="eastAsia"/>
        </w:rPr>
        <w:t>eg</w:t>
      </w:r>
      <w:r w:rsidRPr="008E062E">
        <w:rPr>
          <w:rFonts w:ascii="Arial" w:eastAsia="微软雅黑" w:hAnsi="Arial" w:cs="AppleSystemUIFont"/>
        </w:rPr>
        <w:t xml:space="preserve">. </w:t>
      </w:r>
      <w:r w:rsidR="00011525" w:rsidRPr="008E062E">
        <w:rPr>
          <w:rFonts w:ascii="Arial" w:eastAsia="微软雅黑" w:hAnsi="Arial" w:cs="AppleSystemUIFont"/>
        </w:rPr>
        <w:t xml:space="preserve">The company is </w:t>
      </w:r>
      <w:r w:rsidR="00011525" w:rsidRPr="00B95CF1">
        <w:rPr>
          <w:rFonts w:ascii="Arial" w:eastAsia="微软雅黑" w:hAnsi="Arial" w:cs="AppleSystemUIFont"/>
          <w:color w:val="FF0000"/>
        </w:rPr>
        <w:t xml:space="preserve">appealing </w:t>
      </w:r>
      <w:r w:rsidR="00011525" w:rsidRPr="008E062E">
        <w:rPr>
          <w:rFonts w:ascii="Arial" w:eastAsia="微软雅黑" w:hAnsi="Arial" w:cs="AppleSystemUIFont"/>
        </w:rPr>
        <w:t>against the ruling.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公司正对判决提出申诉。</w:t>
      </w:r>
    </w:p>
    <w:p w14:paraId="18848E36" w14:textId="78CC5013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Nationalist leaders </w:t>
      </w:r>
      <w:r w:rsidR="00011525" w:rsidRPr="00B95CF1">
        <w:rPr>
          <w:rFonts w:ascii="Arial" w:eastAsia="微软雅黑" w:hAnsi="Arial" w:cs="AppleSystemUIFont"/>
          <w:color w:val="FF0000"/>
        </w:rPr>
        <w:t xml:space="preserve">appealed </w:t>
      </w:r>
      <w:r w:rsidR="00011525" w:rsidRPr="008E062E">
        <w:rPr>
          <w:rFonts w:ascii="Arial" w:eastAsia="微软雅黑" w:hAnsi="Arial" w:cs="AppleSystemUIFont"/>
        </w:rPr>
        <w:t>for calm.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民族主义领袖们呼吁保持冷静。</w:t>
      </w:r>
    </w:p>
    <w:p w14:paraId="18223674" w14:textId="5A188F22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The prospect of living in a city holds little </w:t>
      </w:r>
      <w:r w:rsidR="00011525" w:rsidRPr="00B95CF1">
        <w:rPr>
          <w:rFonts w:ascii="Arial" w:eastAsia="微软雅黑" w:hAnsi="Arial" w:cs="AppleSystemUIFont"/>
          <w:color w:val="FF0000"/>
        </w:rPr>
        <w:t xml:space="preserve">appeal </w:t>
      </w:r>
      <w:r w:rsidR="00011525" w:rsidRPr="008E062E">
        <w:rPr>
          <w:rFonts w:ascii="Arial" w:eastAsia="微软雅黑" w:hAnsi="Arial" w:cs="AppleSystemUIFont"/>
        </w:rPr>
        <w:t>for me.</w:t>
      </w:r>
      <w:r w:rsidR="00011525" w:rsidRPr="008E062E">
        <w:rPr>
          <w:rFonts w:ascii="Arial" w:eastAsia="微软雅黑" w:hAnsi="Arial" w:cs="AppleSystemUIFont"/>
        </w:rPr>
        <w:t>将要住在城市里对我没有什么吸引力。</w:t>
      </w:r>
    </w:p>
    <w:p w14:paraId="3C5270B5" w14:textId="0107C8C6" w:rsidR="00011525" w:rsidRPr="008E062E" w:rsidRDefault="0092084A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 xml:space="preserve">▲ </w:t>
      </w:r>
      <w:r w:rsidR="00011525" w:rsidRPr="008E062E">
        <w:rPr>
          <w:rFonts w:ascii="Arial" w:eastAsia="微软雅黑" w:hAnsi="Arial" w:cs="AppleSystemUIFont"/>
          <w:b/>
          <w:bCs/>
        </w:rPr>
        <w:t>get across</w:t>
      </w:r>
    </w:p>
    <w:p w14:paraId="41BA94D7" w14:textId="410466BC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 w:hint="eastAsia"/>
          <w:color w:val="0432FF"/>
        </w:rPr>
        <w:t>p</w:t>
      </w:r>
      <w:r w:rsidRPr="008E062E">
        <w:rPr>
          <w:rFonts w:ascii="Arial" w:eastAsia="微软雅黑" w:hAnsi="Arial" w:cs="AppleSystemUIFont"/>
          <w:color w:val="0432FF"/>
        </w:rPr>
        <w:t xml:space="preserve">hrv. </w:t>
      </w:r>
      <w:bookmarkStart w:id="16" w:name="OLE_LINK17"/>
      <w:bookmarkStart w:id="17" w:name="OLE_LINK18"/>
      <w:r w:rsidR="00011525" w:rsidRPr="008E062E">
        <w:rPr>
          <w:rFonts w:ascii="Arial" w:eastAsia="微软雅黑" w:hAnsi="Arial" w:cs="AppleSystemUIFont"/>
          <w:color w:val="0432FF"/>
        </w:rPr>
        <w:t>通过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(</w:t>
      </w:r>
      <w:r w:rsidR="00011525" w:rsidRPr="008E062E">
        <w:rPr>
          <w:rFonts w:ascii="Arial" w:eastAsia="微软雅黑" w:hAnsi="Arial" w:cs="AppleSystemUIFont"/>
          <w:color w:val="0432FF"/>
        </w:rPr>
        <w:t>使）被理解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把</w:t>
      </w:r>
      <w:r w:rsidR="00011525" w:rsidRPr="008E062E">
        <w:rPr>
          <w:rFonts w:ascii="Arial" w:eastAsia="微软雅黑" w:hAnsi="Arial" w:cs="AppleSystemUIFont"/>
          <w:color w:val="0432FF"/>
        </w:rPr>
        <w:t>…</w:t>
      </w:r>
      <w:r w:rsidR="00011525" w:rsidRPr="008E062E">
        <w:rPr>
          <w:rFonts w:ascii="Arial" w:eastAsia="微软雅黑" w:hAnsi="Arial" w:cs="AppleSystemUIFont"/>
          <w:color w:val="0432FF"/>
        </w:rPr>
        <w:t>讲清楚，克服</w:t>
      </w:r>
    </w:p>
    <w:bookmarkEnd w:id="16"/>
    <w:bookmarkEnd w:id="17"/>
    <w:p w14:paraId="6ED05980" w14:textId="31E24BC0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The bridge was destroyed, so we couldn’t </w:t>
      </w:r>
      <w:r w:rsidRPr="00B95CF1">
        <w:rPr>
          <w:rFonts w:ascii="Arial" w:eastAsia="微软雅黑" w:hAnsi="Arial" w:cs="AppleSystemUIFont"/>
          <w:color w:val="FF0000"/>
        </w:rPr>
        <w:t>get across</w:t>
      </w:r>
      <w:r w:rsidRPr="008E062E">
        <w:rPr>
          <w:rFonts w:ascii="Arial" w:eastAsia="微软雅黑" w:hAnsi="Arial" w:cs="AppleSystemUIFont"/>
        </w:rPr>
        <w:t xml:space="preserve">. </w:t>
      </w:r>
      <w:r w:rsidRPr="008E062E">
        <w:rPr>
          <w:rFonts w:ascii="Arial" w:eastAsia="微软雅黑" w:hAnsi="Arial" w:cs="AppleSystemUIFont"/>
        </w:rPr>
        <w:t>桥被毁了，所以我们无法过桥。</w:t>
      </w:r>
    </w:p>
    <w:p w14:paraId="1FC12F11" w14:textId="7B82EB3D" w:rsidR="0092084A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Would you please help me </w:t>
      </w:r>
      <w:r w:rsidRPr="00B95CF1">
        <w:rPr>
          <w:rFonts w:ascii="Arial" w:eastAsia="微软雅黑" w:hAnsi="Arial" w:cs="AppleSystemUIFont"/>
          <w:color w:val="FF0000"/>
        </w:rPr>
        <w:t xml:space="preserve">get </w:t>
      </w:r>
      <w:r w:rsidRPr="008E062E">
        <w:rPr>
          <w:rFonts w:ascii="Arial" w:eastAsia="微软雅黑" w:hAnsi="Arial" w:cs="AppleSystemUIFont"/>
        </w:rPr>
        <w:t xml:space="preserve">the children </w:t>
      </w:r>
      <w:r w:rsidRPr="00B95CF1">
        <w:rPr>
          <w:rFonts w:ascii="Arial" w:eastAsia="微软雅黑" w:hAnsi="Arial" w:cs="AppleSystemUIFont"/>
          <w:color w:val="FF0000"/>
        </w:rPr>
        <w:t xml:space="preserve">across </w:t>
      </w:r>
      <w:r w:rsidRPr="008E062E">
        <w:rPr>
          <w:rFonts w:ascii="Arial" w:eastAsia="微软雅黑" w:hAnsi="Arial" w:cs="AppleSystemUIFont"/>
        </w:rPr>
        <w:t xml:space="preserve">the </w:t>
      </w:r>
      <w:proofErr w:type="gramStart"/>
      <w:r w:rsidRPr="008E062E">
        <w:rPr>
          <w:rFonts w:ascii="Arial" w:eastAsia="微软雅黑" w:hAnsi="Arial" w:cs="AppleSystemUIFont"/>
        </w:rPr>
        <w:t>stress.</w:t>
      </w:r>
      <w:proofErr w:type="gramEnd"/>
      <w:r w:rsidR="007B221F" w:rsidRPr="008E062E">
        <w:rPr>
          <w:rFonts w:ascii="Arial" w:eastAsia="微软雅黑" w:hAnsi="Arial" w:cs="AppleSystemUIFont" w:hint="eastAsia"/>
        </w:rPr>
        <w:t xml:space="preserve"> </w:t>
      </w:r>
      <w:r w:rsidRPr="008E062E">
        <w:rPr>
          <w:rFonts w:ascii="Arial" w:eastAsia="微软雅黑" w:hAnsi="Arial" w:cs="AppleSystemUIFont"/>
        </w:rPr>
        <w:t>你能帮我让孩子们克服压力吗？</w:t>
      </w:r>
    </w:p>
    <w:p w14:paraId="47F1F31E" w14:textId="250A85F1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associate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 [əˈsoʊsieɪt]</w:t>
      </w:r>
    </w:p>
    <w:p w14:paraId="4E418C3D" w14:textId="77777777" w:rsidR="007B221F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v/n. </w:t>
      </w:r>
      <w:bookmarkStart w:id="18" w:name="OLE_LINK19"/>
      <w:bookmarkStart w:id="19" w:name="OLE_LINK20"/>
      <w:r w:rsidRPr="008E062E">
        <w:rPr>
          <w:rFonts w:ascii="Arial" w:eastAsia="微软雅黑" w:hAnsi="Arial" w:cs="AppleSystemUIFont"/>
          <w:color w:val="0432FF"/>
        </w:rPr>
        <w:t>联合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联想</w:t>
      </w:r>
      <w:bookmarkEnd w:id="18"/>
      <w:bookmarkEnd w:id="19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联系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交往</w:t>
      </w:r>
      <w:r w:rsidRPr="008E062E">
        <w:rPr>
          <w:rFonts w:ascii="Arial" w:eastAsia="微软雅黑" w:hAnsi="Arial" w:cs="AppleSystemUIFont"/>
          <w:color w:val="0432FF"/>
        </w:rPr>
        <w:t xml:space="preserve"> </w:t>
      </w:r>
      <w:r w:rsidR="007B221F" w:rsidRPr="008E062E">
        <w:rPr>
          <w:rFonts w:ascii="Arial" w:eastAsia="微软雅黑" w:hAnsi="Arial" w:cs="AppleSystemUIFont"/>
          <w:color w:val="0432FF"/>
        </w:rPr>
        <w:t>+ with</w:t>
      </w:r>
    </w:p>
    <w:p w14:paraId="22D2AE09" w14:textId="77777777" w:rsidR="007B221F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I always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associate </w:t>
      </w:r>
      <w:r w:rsidR="00011525" w:rsidRPr="008E062E">
        <w:rPr>
          <w:rFonts w:ascii="Arial" w:eastAsia="微软雅黑" w:hAnsi="Arial" w:cs="AppleSystemUIFont"/>
        </w:rPr>
        <w:t>the smell of baking with my childhood.</w:t>
      </w:r>
    </w:p>
    <w:p w14:paraId="0B401440" w14:textId="076B5D0D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一闻到烘烤食物的味道我就想起了童年。</w:t>
      </w:r>
    </w:p>
    <w:p w14:paraId="52AA37B9" w14:textId="2E36331D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I don't like you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associating </w:t>
      </w:r>
      <w:r w:rsidR="00011525" w:rsidRPr="008E062E">
        <w:rPr>
          <w:rFonts w:ascii="Arial" w:eastAsia="微软雅黑" w:hAnsi="Arial" w:cs="AppleSystemUIFont"/>
        </w:rPr>
        <w:t>with those people.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我不喜欢你和那些人混在一起。</w:t>
      </w:r>
    </w:p>
    <w:p w14:paraId="5C812AF1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annoy</w:t>
      </w:r>
      <w:r w:rsidRPr="008E062E">
        <w:rPr>
          <w:rFonts w:ascii="Arial" w:eastAsia="微软雅黑" w:hAnsi="Arial" w:cs="AppleSystemUIFont"/>
        </w:rPr>
        <w:t xml:space="preserve"> 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[əˈnɔɪ]</w:t>
      </w:r>
      <w:r w:rsidRPr="008E062E">
        <w:rPr>
          <w:rFonts w:ascii="Arial" w:eastAsia="微软雅黑" w:hAnsi="Arial" w:cs="AppleSystemUIFont"/>
        </w:rPr>
        <w:t xml:space="preserve"> </w:t>
      </w:r>
    </w:p>
    <w:p w14:paraId="6259576F" w14:textId="65EE22D9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20" w:name="OLE_LINK21"/>
      <w:bookmarkStart w:id="21" w:name="OLE_LINK22"/>
      <w:r w:rsidRPr="008E062E">
        <w:rPr>
          <w:rFonts w:ascii="Arial" w:eastAsia="微软雅黑" w:hAnsi="Arial" w:cs="AppleSystemUIFont"/>
          <w:color w:val="0432FF"/>
        </w:rPr>
        <w:t>惹恼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骚扰</w:t>
      </w:r>
      <w:bookmarkEnd w:id="20"/>
      <w:bookmarkEnd w:id="21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打扰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使恼怒</w:t>
      </w:r>
    </w:p>
    <w:p w14:paraId="187C2F25" w14:textId="2B514AE3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These flies are </w:t>
      </w:r>
      <w:r w:rsidRPr="00112A96">
        <w:rPr>
          <w:rFonts w:ascii="Arial" w:eastAsia="微软雅黑" w:hAnsi="Arial" w:cs="AppleSystemUIFont"/>
          <w:color w:val="FF0000"/>
        </w:rPr>
        <w:t xml:space="preserve">annoying </w:t>
      </w:r>
      <w:r w:rsidRPr="008E062E">
        <w:rPr>
          <w:rFonts w:ascii="Arial" w:eastAsia="微软雅黑" w:hAnsi="Arial" w:cs="AppleSystemUIFont"/>
        </w:rPr>
        <w:t>me.</w:t>
      </w:r>
      <w:r w:rsidR="007B221F" w:rsidRPr="008E062E">
        <w:t xml:space="preserve"> </w:t>
      </w:r>
      <w:r w:rsidR="007B221F" w:rsidRPr="008E062E">
        <w:rPr>
          <w:rFonts w:ascii="Arial" w:eastAsia="微软雅黑" w:hAnsi="Arial" w:cs="AppleSystemUIFont"/>
        </w:rPr>
        <w:t>这些苍蝇烦死我了。</w:t>
      </w:r>
    </w:p>
    <w:p w14:paraId="27E5F3D6" w14:textId="77777777" w:rsidR="007B221F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</w:pPr>
      <w:r w:rsidRPr="008E062E">
        <w:rPr>
          <w:rFonts w:ascii="Arial" w:eastAsia="微软雅黑" w:hAnsi="Arial" w:cs="AppleSystemUIFont"/>
        </w:rPr>
        <w:t xml:space="preserve">eg. </w:t>
      </w:r>
      <w:bookmarkStart w:id="22" w:name="OLE_LINK81"/>
      <w:bookmarkStart w:id="23" w:name="OLE_LINK82"/>
      <w:r w:rsidRPr="008E062E">
        <w:rPr>
          <w:rFonts w:ascii="Arial" w:eastAsia="微软雅黑" w:hAnsi="Arial" w:cs="AppleSystemUIFont"/>
        </w:rPr>
        <w:t xml:space="preserve">I was </w:t>
      </w:r>
      <w:r w:rsidRPr="00112A96">
        <w:rPr>
          <w:rFonts w:ascii="Arial" w:eastAsia="微软雅黑" w:hAnsi="Arial" w:cs="AppleSystemUIFont"/>
          <w:color w:val="FF0000"/>
        </w:rPr>
        <w:t xml:space="preserve">annoyyed </w:t>
      </w:r>
      <w:r w:rsidRPr="008E062E">
        <w:rPr>
          <w:rFonts w:ascii="Arial" w:eastAsia="微软雅黑" w:hAnsi="Arial" w:cs="AppleSystemUIFont"/>
        </w:rPr>
        <w:t>with him because he kept interrupting me.</w:t>
      </w:r>
      <w:r w:rsidR="007B221F" w:rsidRPr="008E062E">
        <w:t xml:space="preserve"> </w:t>
      </w:r>
      <w:bookmarkEnd w:id="22"/>
      <w:bookmarkEnd w:id="23"/>
    </w:p>
    <w:p w14:paraId="6F294E8B" w14:textId="3BC82B8A" w:rsidR="00011525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tab/>
      </w:r>
      <w:r w:rsidRPr="008E062E">
        <w:rPr>
          <w:rFonts w:ascii="Arial" w:eastAsia="微软雅黑" w:hAnsi="Arial" w:cs="AppleSystemUIFont"/>
        </w:rPr>
        <w:t>我对他很生气，因为他一直打断我。</w:t>
      </w:r>
    </w:p>
    <w:p w14:paraId="7FE64AD6" w14:textId="08CC590E" w:rsidR="00011525" w:rsidRPr="008E062E" w:rsidRDefault="0092084A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 xml:space="preserve">▲ </w:t>
      </w:r>
      <w:r w:rsidR="00011525" w:rsidRPr="008E062E">
        <w:rPr>
          <w:rFonts w:ascii="Arial" w:eastAsia="微软雅黑" w:hAnsi="Arial" w:cs="AppleSystemUIFont"/>
          <w:b/>
          <w:bCs/>
        </w:rPr>
        <w:t>react to</w:t>
      </w:r>
    </w:p>
    <w:p w14:paraId="40D1ECFA" w14:textId="0C1DCCF7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 w:hint="eastAsia"/>
          <w:color w:val="0432FF"/>
        </w:rPr>
        <w:t>p</w:t>
      </w:r>
      <w:r w:rsidRPr="008E062E">
        <w:rPr>
          <w:rFonts w:ascii="Arial" w:eastAsia="微软雅黑" w:hAnsi="Arial" w:cs="AppleSystemUIFont"/>
          <w:color w:val="0432FF"/>
        </w:rPr>
        <w:t xml:space="preserve">hrv. </w:t>
      </w:r>
      <w:bookmarkStart w:id="24" w:name="OLE_LINK23"/>
      <w:bookmarkStart w:id="25" w:name="OLE_LINK24"/>
      <w:r w:rsidR="00011525" w:rsidRPr="008E062E">
        <w:rPr>
          <w:rFonts w:ascii="Arial" w:eastAsia="微软雅黑" w:hAnsi="Arial" w:cs="AppleSystemUIFont"/>
          <w:color w:val="0432FF"/>
        </w:rPr>
        <w:t>对</w:t>
      </w:r>
      <w:r w:rsidR="00011525" w:rsidRPr="008E062E">
        <w:rPr>
          <w:rFonts w:ascii="Arial" w:eastAsia="微软雅黑" w:hAnsi="Arial" w:cs="AppleSystemUIFont"/>
          <w:color w:val="0432FF"/>
        </w:rPr>
        <w:t>…</w:t>
      </w:r>
      <w:r w:rsidR="00011525" w:rsidRPr="008E062E">
        <w:rPr>
          <w:rFonts w:ascii="Arial" w:eastAsia="微软雅黑" w:hAnsi="Arial" w:cs="AppleSystemUIFont"/>
          <w:color w:val="0432FF"/>
        </w:rPr>
        <w:t>有反应</w:t>
      </w:r>
      <w:bookmarkEnd w:id="24"/>
      <w:bookmarkEnd w:id="25"/>
      <w:r w:rsidR="00011525" w:rsidRPr="008E062E">
        <w:rPr>
          <w:rFonts w:ascii="Arial" w:eastAsia="微软雅黑" w:hAnsi="Arial" w:cs="AppleSystemUIFont"/>
          <w:color w:val="0432FF"/>
        </w:rPr>
        <w:t xml:space="preserve"> = respond to </w:t>
      </w:r>
    </w:p>
    <w:p w14:paraId="507D08C3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Some people can </w:t>
      </w:r>
      <w:r w:rsidRPr="00112A96">
        <w:rPr>
          <w:rFonts w:ascii="Arial" w:eastAsia="微软雅黑" w:hAnsi="Arial" w:cs="AppleSystemUIFont"/>
          <w:color w:val="FF0000"/>
        </w:rPr>
        <w:t xml:space="preserve">react </w:t>
      </w:r>
      <w:r w:rsidRPr="008E062E">
        <w:rPr>
          <w:rFonts w:ascii="Arial" w:eastAsia="微软雅黑" w:hAnsi="Arial" w:cs="AppleSystemUIFont"/>
        </w:rPr>
        <w:t xml:space="preserve">badly </w:t>
      </w:r>
      <w:r w:rsidRPr="00112A96">
        <w:rPr>
          <w:rFonts w:ascii="Arial" w:eastAsia="微软雅黑" w:hAnsi="Arial" w:cs="AppleSystemUIFont"/>
          <w:color w:val="FF0000"/>
        </w:rPr>
        <w:t xml:space="preserve">to </w:t>
      </w:r>
      <w:r w:rsidRPr="008E062E">
        <w:rPr>
          <w:rFonts w:ascii="Arial" w:eastAsia="微软雅黑" w:hAnsi="Arial" w:cs="AppleSystemUIFont"/>
        </w:rPr>
        <w:t>certain food additives.</w:t>
      </w:r>
    </w:p>
    <w:p w14:paraId="752BE104" w14:textId="093B1BF6" w:rsidR="0092084A" w:rsidRPr="008E062E" w:rsidRDefault="007B221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有些人会对某些食品添加剂产生不良反应。</w:t>
      </w:r>
    </w:p>
    <w:p w14:paraId="4A4D385B" w14:textId="54AC6858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go with</w:t>
      </w:r>
    </w:p>
    <w:p w14:paraId="0F77E47C" w14:textId="59360DC4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 w:hint="eastAsia"/>
          <w:color w:val="0432FF"/>
        </w:rPr>
        <w:t>p</w:t>
      </w:r>
      <w:r w:rsidRPr="008E062E">
        <w:rPr>
          <w:rFonts w:ascii="Arial" w:eastAsia="微软雅黑" w:hAnsi="Arial" w:cs="AppleSystemUIFont"/>
          <w:color w:val="0432FF"/>
        </w:rPr>
        <w:t xml:space="preserve">hrv. </w:t>
      </w:r>
      <w:bookmarkStart w:id="26" w:name="OLE_LINK25"/>
      <w:bookmarkStart w:id="27" w:name="OLE_LINK26"/>
      <w:r w:rsidR="00011525" w:rsidRPr="008E062E">
        <w:rPr>
          <w:rFonts w:ascii="Arial" w:eastAsia="微软雅黑" w:hAnsi="Arial" w:cs="AppleSystemUIFont"/>
          <w:color w:val="0432FF"/>
        </w:rPr>
        <w:t>与</w:t>
      </w:r>
      <w:r w:rsidR="00011525" w:rsidRPr="008E062E">
        <w:rPr>
          <w:rFonts w:ascii="Arial" w:eastAsia="微软雅黑" w:hAnsi="Arial" w:cs="AppleSystemUIFont"/>
          <w:color w:val="0432FF"/>
        </w:rPr>
        <w:t>…</w:t>
      </w:r>
      <w:r w:rsidR="00011525" w:rsidRPr="008E062E">
        <w:rPr>
          <w:rFonts w:ascii="Arial" w:eastAsia="微软雅黑" w:hAnsi="Arial" w:cs="AppleSystemUIFont"/>
          <w:color w:val="0432FF"/>
        </w:rPr>
        <w:t>一起存在，与</w:t>
      </w:r>
      <w:r w:rsidR="00011525" w:rsidRPr="008E062E">
        <w:rPr>
          <w:rFonts w:ascii="Arial" w:eastAsia="微软雅黑" w:hAnsi="Arial" w:cs="AppleSystemUIFont"/>
          <w:color w:val="0432FF"/>
        </w:rPr>
        <w:t>…</w:t>
      </w:r>
      <w:r w:rsidR="00011525" w:rsidRPr="008E062E">
        <w:rPr>
          <w:rFonts w:ascii="Arial" w:eastAsia="微软雅黑" w:hAnsi="Arial" w:cs="AppleSystemUIFont"/>
          <w:color w:val="0432FF"/>
        </w:rPr>
        <w:t>相配</w:t>
      </w:r>
      <w:bookmarkEnd w:id="26"/>
      <w:bookmarkEnd w:id="27"/>
      <w:r w:rsidR="00011525" w:rsidRPr="008E062E">
        <w:rPr>
          <w:rFonts w:ascii="Arial" w:eastAsia="微软雅黑" w:hAnsi="Arial" w:cs="AppleSystemUIFont"/>
          <w:color w:val="0432FF"/>
        </w:rPr>
        <w:t>，伴随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 xml:space="preserve"> </w:t>
      </w:r>
      <w:r w:rsidR="00011525" w:rsidRPr="008E062E">
        <w:rPr>
          <w:rFonts w:ascii="Arial" w:eastAsia="微软雅黑" w:hAnsi="Arial" w:cs="AppleSystemUIFont"/>
          <w:color w:val="0432FF"/>
        </w:rPr>
        <w:t>与</w:t>
      </w:r>
      <w:r w:rsidR="00011525" w:rsidRPr="008E062E">
        <w:rPr>
          <w:rFonts w:ascii="Arial" w:eastAsia="微软雅黑" w:hAnsi="Arial" w:cs="AppleSystemUIFont"/>
          <w:color w:val="0432FF"/>
        </w:rPr>
        <w:t>…</w:t>
      </w:r>
      <w:r w:rsidR="00011525" w:rsidRPr="008E062E">
        <w:rPr>
          <w:rFonts w:ascii="Arial" w:eastAsia="微软雅黑" w:hAnsi="Arial" w:cs="AppleSystemUIFont"/>
          <w:color w:val="0432FF"/>
        </w:rPr>
        <w:t>相伴而生</w:t>
      </w:r>
    </w:p>
    <w:p w14:paraId="05853255" w14:textId="37E105C9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>eg. The</w:t>
      </w:r>
      <w:r w:rsidR="0023252F" w:rsidRPr="008E062E">
        <w:rPr>
          <w:rFonts w:ascii="Arial" w:eastAsia="微软雅黑" w:hAnsi="Arial" w:cs="AppleSystemUIFont"/>
        </w:rPr>
        <w:t xml:space="preserve"> ha</w:t>
      </w:r>
      <w:r w:rsidRPr="008E062E">
        <w:rPr>
          <w:rFonts w:ascii="Arial" w:eastAsia="微软雅黑" w:hAnsi="Arial" w:cs="AppleSystemUIFont"/>
        </w:rPr>
        <w:t xml:space="preserve">t </w:t>
      </w:r>
      <w:r w:rsidRPr="00112A96">
        <w:rPr>
          <w:rFonts w:ascii="Arial" w:eastAsia="微软雅黑" w:hAnsi="Arial" w:cs="AppleSystemUIFont"/>
          <w:color w:val="FF0000"/>
        </w:rPr>
        <w:t>goes with</w:t>
      </w:r>
      <w:r w:rsidRPr="008E062E">
        <w:rPr>
          <w:rFonts w:ascii="Arial" w:eastAsia="微软雅黑" w:hAnsi="Arial" w:cs="AppleSystemUIFont"/>
        </w:rPr>
        <w:t xml:space="preserve"> his clothes.</w:t>
      </w:r>
      <w:r w:rsidR="0023252F" w:rsidRPr="008E062E">
        <w:rPr>
          <w:rFonts w:ascii="Arial" w:eastAsia="微软雅黑" w:hAnsi="Arial" w:cs="AppleSystemUIFont"/>
        </w:rPr>
        <w:t xml:space="preserve"> </w:t>
      </w:r>
      <w:r w:rsidR="0023252F" w:rsidRPr="008E062E">
        <w:rPr>
          <w:rFonts w:ascii="Arial" w:eastAsia="微软雅黑" w:hAnsi="Arial" w:cs="AppleSystemUIFont"/>
        </w:rPr>
        <w:t>帽子和他的衣服相配。</w:t>
      </w:r>
    </w:p>
    <w:p w14:paraId="7A40A538" w14:textId="4D99E270" w:rsidR="00011525" w:rsidRPr="008E062E" w:rsidRDefault="0092084A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 xml:space="preserve">▲ </w:t>
      </w:r>
      <w:r w:rsidR="00011525" w:rsidRPr="008E062E">
        <w:rPr>
          <w:rFonts w:ascii="Arial" w:eastAsia="微软雅黑" w:hAnsi="Arial" w:cs="AppleSystemUIFont"/>
          <w:b/>
          <w:bCs/>
        </w:rPr>
        <w:t>hand in hand</w:t>
      </w:r>
    </w:p>
    <w:p w14:paraId="1D0F527A" w14:textId="5D2384C8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 w:hint="eastAsia"/>
          <w:color w:val="0432FF"/>
        </w:rPr>
        <w:t>p</w:t>
      </w:r>
      <w:r w:rsidRPr="008E062E">
        <w:rPr>
          <w:rFonts w:ascii="Arial" w:eastAsia="微软雅黑" w:hAnsi="Arial" w:cs="AppleSystemUIFont"/>
          <w:color w:val="0432FF"/>
        </w:rPr>
        <w:t xml:space="preserve">hr. </w:t>
      </w:r>
      <w:bookmarkStart w:id="28" w:name="OLE_LINK27"/>
      <w:bookmarkStart w:id="29" w:name="OLE_LINK28"/>
      <w:r w:rsidR="00011525" w:rsidRPr="008E062E">
        <w:rPr>
          <w:rFonts w:ascii="Arial" w:eastAsia="微软雅黑" w:hAnsi="Arial" w:cs="AppleSystemUIFont"/>
          <w:color w:val="0432FF"/>
        </w:rPr>
        <w:t>携着手的，密切的</w:t>
      </w:r>
      <w:bookmarkEnd w:id="28"/>
      <w:bookmarkEnd w:id="29"/>
    </w:p>
    <w:p w14:paraId="6919B6AC" w14:textId="77777777" w:rsidR="0023252F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bookmarkStart w:id="30" w:name="OLE_LINK357"/>
      <w:bookmarkStart w:id="31" w:name="OLE_LINK358"/>
      <w:r w:rsidRPr="008E062E">
        <w:rPr>
          <w:rFonts w:ascii="Arial" w:eastAsia="微软雅黑" w:hAnsi="Arial" w:cs="AppleSystemUIFont"/>
        </w:rPr>
        <w:t xml:space="preserve">High unemployment and high crime often go </w:t>
      </w:r>
      <w:r w:rsidRPr="00112A96">
        <w:rPr>
          <w:rFonts w:ascii="Arial" w:eastAsia="微软雅黑" w:hAnsi="Arial" w:cs="AppleSystemUIFont"/>
          <w:color w:val="FF0000"/>
        </w:rPr>
        <w:t>hand in hand.</w:t>
      </w:r>
    </w:p>
    <w:p w14:paraId="5F39DE05" w14:textId="1A81E524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高失业率和高犯罪率往往相辅相成。</w:t>
      </w:r>
    </w:p>
    <w:bookmarkEnd w:id="30"/>
    <w:bookmarkEnd w:id="31"/>
    <w:p w14:paraId="09F6C2F9" w14:textId="18518F5E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blame</w:t>
      </w:r>
      <w:r w:rsidR="0092084A" w:rsidRPr="008E062E">
        <w:rPr>
          <w:rFonts w:ascii="Arial" w:eastAsia="微软雅黑" w:hAnsi="Arial" w:cs="AppleSystemUIFont"/>
          <w:b/>
          <w:bCs/>
        </w:rPr>
        <w:t xml:space="preserve"> 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>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bleɪm]</w:t>
      </w:r>
      <w:r w:rsidRPr="008E062E">
        <w:rPr>
          <w:rFonts w:ascii="Arial" w:eastAsia="微软雅黑" w:hAnsi="Arial" w:cs="AppleSystemUIFont"/>
        </w:rPr>
        <w:t xml:space="preserve"> </w:t>
      </w:r>
    </w:p>
    <w:p w14:paraId="5AA282CD" w14:textId="5471EC9F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32" w:name="OLE_LINK29"/>
      <w:bookmarkStart w:id="33" w:name="OLE_LINK30"/>
      <w:r w:rsidRPr="008E062E">
        <w:rPr>
          <w:rFonts w:ascii="Arial" w:eastAsia="微软雅黑" w:hAnsi="Arial" w:cs="AppleSystemUIFont"/>
          <w:color w:val="0432FF"/>
        </w:rPr>
        <w:t>责备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指责</w:t>
      </w:r>
      <w:bookmarkEnd w:id="32"/>
      <w:bookmarkEnd w:id="33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把</w:t>
      </w:r>
      <w:r w:rsidRPr="008E062E">
        <w:rPr>
          <w:rFonts w:ascii="Arial" w:eastAsia="微软雅黑" w:hAnsi="Arial" w:cs="AppleSystemUIFont"/>
          <w:color w:val="0432FF"/>
        </w:rPr>
        <w:t>…</w:t>
      </w:r>
      <w:r w:rsidRPr="008E062E">
        <w:rPr>
          <w:rFonts w:ascii="Arial" w:eastAsia="微软雅黑" w:hAnsi="Arial" w:cs="AppleSystemUIFont"/>
          <w:color w:val="0432FF"/>
        </w:rPr>
        <w:t>归咎于</w:t>
      </w:r>
    </w:p>
    <w:p w14:paraId="2780E317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blame sb for sth </w:t>
      </w:r>
      <w:r w:rsidRPr="008E062E">
        <w:rPr>
          <w:rFonts w:ascii="Arial" w:eastAsia="微软雅黑" w:hAnsi="Arial" w:cs="AppleSystemUIFont"/>
        </w:rPr>
        <w:t>因</w:t>
      </w:r>
      <w:r w:rsidRPr="008E062E">
        <w:rPr>
          <w:rFonts w:ascii="Arial" w:eastAsia="微软雅黑" w:hAnsi="Arial" w:cs="AppleSystemUIFont"/>
        </w:rPr>
        <w:t>…</w:t>
      </w:r>
      <w:r w:rsidRPr="008E062E">
        <w:rPr>
          <w:rFonts w:ascii="Arial" w:eastAsia="微软雅黑" w:hAnsi="Arial" w:cs="AppleSystemUIFont"/>
        </w:rPr>
        <w:t>而责备某人</w:t>
      </w:r>
    </w:p>
    <w:p w14:paraId="1694C36C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lastRenderedPageBreak/>
        <w:t>▷</w:t>
      </w:r>
      <w:r w:rsidRPr="008E062E">
        <w:rPr>
          <w:rFonts w:ascii="Arial" w:eastAsia="微软雅黑" w:hAnsi="Arial" w:cs="AppleSystemUIFont"/>
        </w:rPr>
        <w:t xml:space="preserve"> blame sth on sb </w:t>
      </w:r>
      <w:r w:rsidRPr="008E062E">
        <w:rPr>
          <w:rFonts w:ascii="Arial" w:eastAsia="微软雅黑" w:hAnsi="Arial" w:cs="AppleSystemUIFont"/>
        </w:rPr>
        <w:t>把某事归咎在某人身上</w:t>
      </w:r>
    </w:p>
    <w:p w14:paraId="4BDEF6CE" w14:textId="263A1442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She doesn't </w:t>
      </w:r>
      <w:r w:rsidRPr="00112A96">
        <w:rPr>
          <w:rFonts w:ascii="Arial" w:eastAsia="微软雅黑" w:hAnsi="Arial" w:cs="AppleSystemUIFont"/>
          <w:color w:val="FF0000"/>
        </w:rPr>
        <w:t xml:space="preserve">blame </w:t>
      </w:r>
      <w:r w:rsidRPr="008E062E">
        <w:rPr>
          <w:rFonts w:ascii="Arial" w:eastAsia="微软雅黑" w:hAnsi="Arial" w:cs="AppleSystemUIFont"/>
        </w:rPr>
        <w:t>anyone for her father's death.</w:t>
      </w:r>
      <w:r w:rsidR="0023252F" w:rsidRPr="008E062E">
        <w:rPr>
          <w:rFonts w:ascii="Arial" w:eastAsia="微软雅黑" w:hAnsi="Arial" w:cs="AppleSystemUIFont" w:hint="eastAsia"/>
        </w:rPr>
        <w:t xml:space="preserve"> </w:t>
      </w:r>
      <w:r w:rsidRPr="008E062E">
        <w:rPr>
          <w:rFonts w:ascii="Arial" w:eastAsia="微软雅黑" w:hAnsi="Arial" w:cs="AppleSystemUIFont"/>
        </w:rPr>
        <w:t>她没把她父亲的死归罪于任何人</w:t>
      </w:r>
    </w:p>
    <w:p w14:paraId="43AF0C2F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be to blame for sth </w:t>
      </w:r>
      <w:r w:rsidRPr="008E062E">
        <w:rPr>
          <w:rFonts w:ascii="Arial" w:eastAsia="微软雅黑" w:hAnsi="Arial" w:cs="AppleSystemUIFont"/>
        </w:rPr>
        <w:t>对富有责任，应当收到责备</w:t>
      </w:r>
    </w:p>
    <w:p w14:paraId="2D734EA0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bookmarkStart w:id="34" w:name="OLE_LINK359"/>
      <w:bookmarkStart w:id="35" w:name="OLE_LINK360"/>
      <w:r w:rsidRPr="008E062E">
        <w:rPr>
          <w:rFonts w:ascii="Arial" w:eastAsia="微软雅黑" w:hAnsi="Arial" w:cs="AppleSystemUIFont"/>
        </w:rPr>
        <w:t xml:space="preserve">I think it is your husband who is to </w:t>
      </w:r>
      <w:r w:rsidRPr="00112A96">
        <w:rPr>
          <w:rFonts w:ascii="Arial" w:eastAsia="微软雅黑" w:hAnsi="Arial" w:cs="AppleSystemUIFont"/>
          <w:color w:val="FF0000"/>
        </w:rPr>
        <w:t xml:space="preserve">blame </w:t>
      </w:r>
      <w:r w:rsidRPr="008E062E">
        <w:rPr>
          <w:rFonts w:ascii="Arial" w:eastAsia="微软雅黑" w:hAnsi="Arial" w:cs="AppleSystemUIFont"/>
        </w:rPr>
        <w:t>for your spoiled son.</w:t>
      </w:r>
    </w:p>
    <w:p w14:paraId="3B9C2B03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Pr="008E062E">
        <w:rPr>
          <w:rFonts w:ascii="Arial" w:eastAsia="微软雅黑" w:hAnsi="Arial" w:cs="AppleSystemUIFont"/>
        </w:rPr>
        <w:t>我认为是你的丈夫应该为你被宠坏的儿子负责。</w:t>
      </w:r>
    </w:p>
    <w:bookmarkEnd w:id="34"/>
    <w:bookmarkEnd w:id="35"/>
    <w:p w14:paraId="188FA548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distinguish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 [dɪˈstɪŋɡwɪʃ] </w:t>
      </w:r>
    </w:p>
    <w:p w14:paraId="59C46856" w14:textId="66884D61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 w:hint="eastAsia"/>
          <w:color w:val="0432FF"/>
        </w:rPr>
        <w:t>v</w:t>
      </w:r>
      <w:r w:rsidRPr="008E062E">
        <w:rPr>
          <w:rFonts w:ascii="Arial" w:eastAsia="微软雅黑" w:hAnsi="Arial" w:cs="AppleSystemUIFont"/>
          <w:color w:val="0432FF"/>
        </w:rPr>
        <w:t xml:space="preserve">. </w:t>
      </w:r>
      <w:bookmarkStart w:id="36" w:name="OLE_LINK31"/>
      <w:bookmarkStart w:id="37" w:name="OLE_LINK32"/>
      <w:r w:rsidR="00011525" w:rsidRPr="008E062E">
        <w:rPr>
          <w:rFonts w:ascii="Arial" w:eastAsia="微软雅黑" w:hAnsi="Arial" w:cs="AppleSystemUIFont"/>
          <w:color w:val="0432FF"/>
        </w:rPr>
        <w:t>区分，辨别</w:t>
      </w:r>
      <w:bookmarkEnd w:id="36"/>
      <w:bookmarkEnd w:id="37"/>
    </w:p>
    <w:p w14:paraId="5EE39963" w14:textId="298058B2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distinguish </w:t>
      </w:r>
      <w:r w:rsidR="00011525" w:rsidRPr="008E062E">
        <w:rPr>
          <w:rFonts w:ascii="Arial" w:eastAsia="微软雅黑" w:hAnsi="Arial" w:cs="AppleSystemUIFont"/>
        </w:rPr>
        <w:t>A from B</w:t>
      </w:r>
    </w:p>
    <w:p w14:paraId="3FEDA3BB" w14:textId="18E40FA8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Sometimes reality and fantasy are hard to </w:t>
      </w:r>
      <w:r w:rsidR="00011525" w:rsidRPr="00112A96">
        <w:rPr>
          <w:rFonts w:ascii="Arial" w:eastAsia="微软雅黑" w:hAnsi="Arial" w:cs="AppleSystemUIFont"/>
          <w:color w:val="FF0000"/>
        </w:rPr>
        <w:t>distinguish</w:t>
      </w:r>
      <w:r w:rsidR="00011525" w:rsidRPr="008E062E">
        <w:rPr>
          <w:rFonts w:ascii="Arial" w:eastAsia="微软雅黑" w:hAnsi="Arial" w:cs="AppleSystemUIFont"/>
        </w:rPr>
        <w:t>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有时候现实和幻想很难区分。</w:t>
      </w:r>
    </w:p>
    <w:p w14:paraId="1AAF23F6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distinguish oneself </w:t>
      </w:r>
      <w:r w:rsidRPr="008E062E">
        <w:rPr>
          <w:rFonts w:ascii="Arial" w:eastAsia="微软雅黑" w:hAnsi="Arial" w:cs="AppleSystemUIFont"/>
        </w:rPr>
        <w:t>使</w:t>
      </w:r>
      <w:r w:rsidRPr="008E062E">
        <w:rPr>
          <w:rFonts w:ascii="Arial" w:eastAsia="微软雅黑" w:hAnsi="Arial" w:cs="AppleSystemUIFont"/>
        </w:rPr>
        <w:t>…</w:t>
      </w:r>
      <w:r w:rsidRPr="008E062E">
        <w:rPr>
          <w:rFonts w:ascii="Arial" w:eastAsia="微软雅黑" w:hAnsi="Arial" w:cs="AppleSystemUIFont"/>
        </w:rPr>
        <w:t>杰出，显出特色</w:t>
      </w:r>
    </w:p>
    <w:p w14:paraId="6EA2D34F" w14:textId="77777777" w:rsidR="0023252F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What was it that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distinguished </w:t>
      </w:r>
      <w:r w:rsidR="00011525" w:rsidRPr="008E062E">
        <w:rPr>
          <w:rFonts w:ascii="Arial" w:eastAsia="微软雅黑" w:hAnsi="Arial" w:cs="AppleSystemUIFont"/>
        </w:rPr>
        <w:t>her from her classmates?</w:t>
      </w:r>
      <w:r w:rsidRPr="008E062E">
        <w:rPr>
          <w:rFonts w:ascii="Arial" w:eastAsia="微软雅黑" w:hAnsi="Arial" w:cs="AppleSystemUIFont" w:hint="eastAsia"/>
        </w:rPr>
        <w:t xml:space="preserve"> </w:t>
      </w:r>
    </w:p>
    <w:p w14:paraId="39406918" w14:textId="77916685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是什么使得她有别于班上其他同学呢？</w:t>
      </w:r>
    </w:p>
    <w:p w14:paraId="2D0F71EB" w14:textId="70D5CF51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adapt</w:t>
      </w:r>
      <w:r w:rsidR="0092084A" w:rsidRPr="008E062E">
        <w:rPr>
          <w:rFonts w:ascii="Arial" w:eastAsia="微软雅黑" w:hAnsi="Arial" w:cs="AppleSystemUIFont"/>
          <w:b/>
          <w:bCs/>
        </w:rPr>
        <w:t xml:space="preserve"> 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>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əˈdæpt]</w:t>
      </w:r>
      <w:r w:rsidRPr="008E062E">
        <w:rPr>
          <w:rFonts w:ascii="Arial" w:eastAsia="微软雅黑" w:hAnsi="Arial" w:cs="AppleSystemUIFont"/>
        </w:rPr>
        <w:t xml:space="preserve"> </w:t>
      </w:r>
    </w:p>
    <w:p w14:paraId="44921CA3" w14:textId="55B0D330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38" w:name="OLE_LINK33"/>
      <w:bookmarkStart w:id="39" w:name="OLE_LINK34"/>
      <w:r w:rsidRPr="008E062E">
        <w:rPr>
          <w:rFonts w:ascii="Arial" w:eastAsia="微软雅黑" w:hAnsi="Arial" w:cs="AppleSystemUIFont"/>
          <w:color w:val="0432FF"/>
        </w:rPr>
        <w:t>适应</w:t>
      </w:r>
      <w:r w:rsidRPr="008E062E">
        <w:rPr>
          <w:rFonts w:ascii="Arial" w:eastAsia="微软雅黑" w:hAnsi="Arial" w:cs="AppleSystemUIFont"/>
          <w:color w:val="0432FF"/>
        </w:rPr>
        <w:t>(</w:t>
      </w:r>
      <w:r w:rsidRPr="008E062E">
        <w:rPr>
          <w:rFonts w:ascii="Arial" w:eastAsia="微软雅黑" w:hAnsi="Arial" w:cs="AppleSystemUIFont"/>
          <w:color w:val="0432FF"/>
        </w:rPr>
        <w:t>新情况</w:t>
      </w:r>
      <w:r w:rsidRPr="008E062E">
        <w:rPr>
          <w:rFonts w:ascii="Arial" w:eastAsia="微软雅黑" w:hAnsi="Arial" w:cs="AppleSystemUIFont"/>
          <w:color w:val="0432FF"/>
        </w:rPr>
        <w:t>)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改编</w:t>
      </w:r>
      <w:bookmarkEnd w:id="38"/>
      <w:bookmarkEnd w:id="39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使适合</w:t>
      </w:r>
      <w:r w:rsidRPr="008E062E">
        <w:rPr>
          <w:rFonts w:ascii="Arial" w:eastAsia="微软雅黑" w:hAnsi="Arial" w:cs="AppleSystemUIFont"/>
          <w:color w:val="0432FF"/>
        </w:rPr>
        <w:t>(</w:t>
      </w:r>
      <w:r w:rsidRPr="008E062E">
        <w:rPr>
          <w:rFonts w:ascii="Arial" w:eastAsia="微软雅黑" w:hAnsi="Arial" w:cs="AppleSystemUIFont"/>
          <w:color w:val="0432FF"/>
        </w:rPr>
        <w:t>新用途、</w:t>
      </w:r>
      <w:proofErr w:type="gramStart"/>
      <w:r w:rsidRPr="008E062E">
        <w:rPr>
          <w:rFonts w:ascii="Arial" w:eastAsia="微软雅黑" w:hAnsi="Arial" w:cs="AppleSystemUIFont"/>
          <w:color w:val="0432FF"/>
        </w:rPr>
        <w:t>新情况</w:t>
      </w:r>
      <w:r w:rsidRPr="008E062E">
        <w:rPr>
          <w:rFonts w:ascii="Arial" w:eastAsia="微软雅黑" w:hAnsi="Arial" w:cs="AppleSystemUIFont"/>
          <w:color w:val="0432FF"/>
        </w:rPr>
        <w:t>)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proofErr w:type="gramEnd"/>
      <w:r w:rsidRPr="008E062E">
        <w:rPr>
          <w:rFonts w:ascii="Arial" w:eastAsia="微软雅黑" w:hAnsi="Arial" w:cs="AppleSystemUIFont"/>
          <w:color w:val="0432FF"/>
        </w:rPr>
        <w:t>改写</w:t>
      </w:r>
    </w:p>
    <w:p w14:paraId="34617202" w14:textId="7DB04840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 </w:t>
      </w:r>
      <w:r w:rsidR="0023252F" w:rsidRPr="008E062E">
        <w:rPr>
          <w:rFonts w:ascii="Arial" w:eastAsia="微软雅黑" w:hAnsi="Arial" w:cs="AppleSystemUIFont"/>
        </w:rPr>
        <w:t xml:space="preserve">eg. </w:t>
      </w:r>
      <w:r w:rsidRPr="00112A96">
        <w:rPr>
          <w:rFonts w:ascii="Arial" w:eastAsia="微软雅黑" w:hAnsi="Arial" w:cs="AppleSystemUIFont"/>
          <w:color w:val="FF0000"/>
        </w:rPr>
        <w:t xml:space="preserve">adapt </w:t>
      </w:r>
      <w:r w:rsidRPr="008E062E">
        <w:rPr>
          <w:rFonts w:ascii="Arial" w:eastAsia="微软雅黑" w:hAnsi="Arial" w:cs="AppleSystemUIFont"/>
        </w:rPr>
        <w:t xml:space="preserve">to/ </w:t>
      </w:r>
      <w:r w:rsidRPr="00112A96">
        <w:rPr>
          <w:rFonts w:ascii="Arial" w:eastAsia="微软雅黑" w:hAnsi="Arial" w:cs="AppleSystemUIFont"/>
          <w:color w:val="FF0000"/>
        </w:rPr>
        <w:t xml:space="preserve">adapt </w:t>
      </w:r>
      <w:r w:rsidRPr="008E062E">
        <w:rPr>
          <w:rFonts w:ascii="Arial" w:eastAsia="微软雅黑" w:hAnsi="Arial" w:cs="AppleSystemUIFont"/>
        </w:rPr>
        <w:t xml:space="preserve">oneself to  </w:t>
      </w:r>
      <w:r w:rsidRPr="008E062E">
        <w:rPr>
          <w:rFonts w:ascii="Arial" w:eastAsia="微软雅黑" w:hAnsi="Arial" w:cs="AppleSystemUIFont"/>
        </w:rPr>
        <w:t>使</w:t>
      </w:r>
      <w:r w:rsidRPr="008E062E">
        <w:rPr>
          <w:rFonts w:ascii="Arial" w:eastAsia="微软雅黑" w:hAnsi="Arial" w:cs="AppleSystemUIFont"/>
        </w:rPr>
        <w:t>…</w:t>
      </w:r>
      <w:r w:rsidRPr="008E062E">
        <w:rPr>
          <w:rFonts w:ascii="Arial" w:eastAsia="微软雅黑" w:hAnsi="Arial" w:cs="AppleSystemUIFont"/>
        </w:rPr>
        <w:t>适应</w:t>
      </w:r>
    </w:p>
    <w:p w14:paraId="7DE16E65" w14:textId="55E8BEC0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in view</w:t>
      </w:r>
    </w:p>
    <w:p w14:paraId="5CEABC24" w14:textId="68184486" w:rsidR="0023252F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 w:hint="eastAsia"/>
          <w:color w:val="0432FF"/>
        </w:rPr>
        <w:t>p</w:t>
      </w:r>
      <w:r w:rsidRPr="008E062E">
        <w:rPr>
          <w:rFonts w:ascii="Arial" w:eastAsia="微软雅黑" w:hAnsi="Arial" w:cs="AppleSystemUIFont"/>
          <w:color w:val="0432FF"/>
        </w:rPr>
        <w:t xml:space="preserve">hr. </w:t>
      </w:r>
      <w:bookmarkStart w:id="40" w:name="OLE_LINK35"/>
      <w:bookmarkStart w:id="41" w:name="OLE_LINK36"/>
      <w:r w:rsidR="0023252F" w:rsidRPr="008E062E">
        <w:rPr>
          <w:rFonts w:ascii="Arial" w:eastAsia="微软雅黑" w:hAnsi="Arial" w:cs="AppleSystemUIFont" w:hint="eastAsia"/>
          <w:color w:val="0432FF"/>
        </w:rPr>
        <w:t>在视野中，</w:t>
      </w:r>
      <w:r w:rsidR="0023252F" w:rsidRPr="008E062E">
        <w:rPr>
          <w:rFonts w:ascii="Arial" w:eastAsia="微软雅黑" w:hAnsi="Arial" w:cs="AppleSystemUIFont"/>
          <w:color w:val="0432FF"/>
        </w:rPr>
        <w:t>在视图中</w:t>
      </w:r>
      <w:bookmarkEnd w:id="40"/>
      <w:bookmarkEnd w:id="41"/>
    </w:p>
    <w:p w14:paraId="3803D804" w14:textId="5A13EDE3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>eg. There was nobody </w:t>
      </w:r>
      <w:r w:rsidRPr="00112A96">
        <w:rPr>
          <w:rFonts w:ascii="Arial" w:eastAsia="微软雅黑" w:hAnsi="Arial" w:cs="AppleSystemUIFont"/>
          <w:color w:val="FF0000"/>
        </w:rPr>
        <w:t>in view</w:t>
      </w:r>
      <w:r w:rsidRPr="008E062E">
        <w:rPr>
          <w:rFonts w:ascii="Arial" w:eastAsia="微软雅黑" w:hAnsi="Arial" w:cs="AppleSystemUIFont"/>
        </w:rPr>
        <w:t>. </w:t>
      </w:r>
      <w:r w:rsidR="0023252F" w:rsidRPr="008E062E">
        <w:rPr>
          <w:rFonts w:ascii="Arial" w:eastAsia="微软雅黑" w:hAnsi="Arial" w:cs="AppleSystemUIFont" w:hint="eastAsia"/>
        </w:rPr>
        <w:t xml:space="preserve"> </w:t>
      </w:r>
      <w:r w:rsidRPr="008E062E">
        <w:rPr>
          <w:rFonts w:ascii="Arial" w:eastAsia="微软雅黑" w:hAnsi="Arial" w:cs="AppleSystemUIFont"/>
        </w:rPr>
        <w:t>一个人也看不见。</w:t>
      </w:r>
    </w:p>
    <w:p w14:paraId="0682F663" w14:textId="527C9770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in view of</w:t>
      </w:r>
      <w:r w:rsidR="0023252F" w:rsidRPr="008E062E">
        <w:rPr>
          <w:rFonts w:ascii="Arial" w:eastAsia="微软雅黑" w:hAnsi="Arial" w:cs="AppleSystemUIFont"/>
        </w:rPr>
        <w:t xml:space="preserve"> </w:t>
      </w:r>
      <w:r w:rsidR="0023252F" w:rsidRPr="008E062E">
        <w:rPr>
          <w:rFonts w:ascii="Arial" w:eastAsia="微软雅黑" w:hAnsi="Arial" w:cs="AppleSystemUIFont" w:hint="eastAsia"/>
        </w:rPr>
        <w:t>鉴于，由于，基于</w:t>
      </w:r>
    </w:p>
    <w:p w14:paraId="6932DAC7" w14:textId="28BD3726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112A96">
        <w:rPr>
          <w:rFonts w:ascii="Arial" w:eastAsia="微软雅黑" w:hAnsi="Arial" w:cs="AppleSystemUIFont"/>
          <w:color w:val="FF0000"/>
        </w:rPr>
        <w:t>In view of </w:t>
      </w:r>
      <w:r w:rsidR="00011525" w:rsidRPr="008E062E">
        <w:rPr>
          <w:rFonts w:ascii="Arial" w:eastAsia="微软雅黑" w:hAnsi="Arial" w:cs="AppleSystemUIFont"/>
        </w:rPr>
        <w:t>the weather, the event will now be held indoors. </w:t>
      </w:r>
    </w:p>
    <w:p w14:paraId="5EFFE194" w14:textId="7DF97D46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由于天气的缘故，这项赛事将在室内进行。</w:t>
      </w:r>
    </w:p>
    <w:p w14:paraId="5C738B97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relate to </w:t>
      </w:r>
    </w:p>
    <w:p w14:paraId="57BF096E" w14:textId="13CF426C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 w:hint="eastAsia"/>
          <w:color w:val="0432FF"/>
        </w:rPr>
        <w:t>p</w:t>
      </w:r>
      <w:r w:rsidRPr="008E062E">
        <w:rPr>
          <w:rFonts w:ascii="Arial" w:eastAsia="微软雅黑" w:hAnsi="Arial" w:cs="AppleSystemUIFont"/>
          <w:color w:val="0432FF"/>
        </w:rPr>
        <w:t xml:space="preserve">hrv. </w:t>
      </w:r>
      <w:bookmarkStart w:id="42" w:name="OLE_LINK37"/>
      <w:bookmarkStart w:id="43" w:name="OLE_LINK38"/>
      <w:r w:rsidR="00011525" w:rsidRPr="008E062E">
        <w:rPr>
          <w:rFonts w:ascii="Arial" w:eastAsia="微软雅黑" w:hAnsi="Arial" w:cs="AppleSystemUIFont"/>
          <w:color w:val="0432FF"/>
        </w:rPr>
        <w:t>涉及，有关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理解</w:t>
      </w:r>
      <w:bookmarkEnd w:id="42"/>
      <w:bookmarkEnd w:id="43"/>
    </w:p>
    <w:p w14:paraId="74AFE0AB" w14:textId="53C350F2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 w:hint="eastAsia"/>
        </w:rPr>
        <w:t>eg</w:t>
      </w:r>
      <w:r w:rsidRPr="008E062E">
        <w:rPr>
          <w:rFonts w:ascii="Arial" w:eastAsia="微软雅黑" w:hAnsi="Arial" w:cs="AppleSystemUIFont"/>
        </w:rPr>
        <w:t xml:space="preserve">. </w:t>
      </w:r>
      <w:r w:rsidR="00011525" w:rsidRPr="008E062E">
        <w:rPr>
          <w:rFonts w:ascii="Arial" w:eastAsia="微软雅黑" w:hAnsi="Arial" w:cs="AppleSystemUIFont"/>
        </w:rPr>
        <w:t>All these questions </w:t>
      </w:r>
      <w:r w:rsidR="00011525" w:rsidRPr="00112A96">
        <w:rPr>
          <w:rFonts w:ascii="Arial" w:eastAsia="微软雅黑" w:hAnsi="Arial" w:cs="AppleSystemUIFont"/>
          <w:color w:val="FF0000"/>
        </w:rPr>
        <w:t>relate to</w:t>
      </w:r>
      <w:r w:rsidR="00011525" w:rsidRPr="008E062E">
        <w:rPr>
          <w:rFonts w:ascii="Arial" w:eastAsia="微软雅黑" w:hAnsi="Arial" w:cs="AppleSystemUIFont"/>
        </w:rPr>
        <w:t> philosophy. </w:t>
      </w:r>
      <w:r w:rsidR="00011525" w:rsidRPr="008E062E">
        <w:rPr>
          <w:rFonts w:ascii="Arial" w:eastAsia="微软雅黑" w:hAnsi="Arial" w:cs="AppleSystemUIFont"/>
        </w:rPr>
        <w:t>这些问题都跟哲学有关。</w:t>
      </w:r>
    </w:p>
    <w:p w14:paraId="4D667ED8" w14:textId="67FDEDA6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>He is unable to </w:t>
      </w:r>
      <w:r w:rsidR="00011525" w:rsidRPr="00112A96">
        <w:rPr>
          <w:rFonts w:ascii="Arial" w:eastAsia="微软雅黑" w:hAnsi="Arial" w:cs="AppleSystemUIFont"/>
          <w:color w:val="FF0000"/>
        </w:rPr>
        <w:t>relate to </w:t>
      </w:r>
      <w:r w:rsidR="00011525" w:rsidRPr="008E062E">
        <w:rPr>
          <w:rFonts w:ascii="Arial" w:eastAsia="微软雅黑" w:hAnsi="Arial" w:cs="AppleSystemUIFont"/>
        </w:rPr>
        <w:t>other people</w:t>
      </w:r>
      <w:r w:rsidRPr="008E062E">
        <w:rPr>
          <w:rFonts w:ascii="Arial" w:eastAsia="微软雅黑" w:hAnsi="Arial" w:cs="AppleSystemUIFont"/>
        </w:rPr>
        <w:t>.</w:t>
      </w:r>
      <w:r w:rsidR="00011525" w:rsidRPr="008E062E">
        <w:rPr>
          <w:rFonts w:ascii="Arial" w:eastAsia="微软雅黑" w:hAnsi="Arial" w:cs="AppleSystemUIFont"/>
        </w:rPr>
        <w:t> </w:t>
      </w:r>
      <w:r w:rsidR="00011525" w:rsidRPr="008E062E">
        <w:rPr>
          <w:rFonts w:ascii="Arial" w:eastAsia="微软雅黑" w:hAnsi="Arial" w:cs="AppleSystemUIFont"/>
        </w:rPr>
        <w:t>他无法理解他人的想法。</w:t>
      </w:r>
    </w:p>
    <w:p w14:paraId="701D1143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pass away</w:t>
      </w:r>
    </w:p>
    <w:p w14:paraId="262C2DA7" w14:textId="10C43F19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Bold" w:hint="eastAsia"/>
          <w:color w:val="0432FF"/>
        </w:rPr>
        <w:t>p</w:t>
      </w:r>
      <w:r w:rsidRPr="008E062E">
        <w:rPr>
          <w:rFonts w:ascii="Arial" w:eastAsia="微软雅黑" w:hAnsi="Arial" w:cs="AppleSystemUIFontBold"/>
          <w:color w:val="0432FF"/>
        </w:rPr>
        <w:t xml:space="preserve">hrv. </w:t>
      </w:r>
      <w:bookmarkStart w:id="44" w:name="OLE_LINK39"/>
      <w:bookmarkStart w:id="45" w:name="OLE_LINK40"/>
      <w:r w:rsidR="00011525" w:rsidRPr="008E062E">
        <w:rPr>
          <w:rFonts w:ascii="Arial" w:eastAsia="微软雅黑" w:hAnsi="Arial" w:cs="AppleSystemUIFontBold"/>
          <w:color w:val="0432FF"/>
        </w:rPr>
        <w:t>去世，逝世</w:t>
      </w:r>
      <w:r w:rsidR="0023252F" w:rsidRPr="008E062E">
        <w:rPr>
          <w:rFonts w:ascii="Arial" w:eastAsia="微软雅黑" w:hAnsi="Arial" w:cs="AppleSystemUIFontBold" w:hint="eastAsia"/>
          <w:color w:val="0432FF"/>
        </w:rPr>
        <w:t>；</w:t>
      </w:r>
      <w:r w:rsidR="00011525" w:rsidRPr="008E062E">
        <w:rPr>
          <w:rFonts w:ascii="Arial" w:eastAsia="微软雅黑" w:hAnsi="Arial" w:cs="AppleSystemUIFont"/>
          <w:color w:val="0432FF"/>
        </w:rPr>
        <w:t>消失</w:t>
      </w:r>
      <w:bookmarkEnd w:id="44"/>
      <w:bookmarkEnd w:id="45"/>
      <w:r w:rsidR="00011525" w:rsidRPr="008E062E">
        <w:rPr>
          <w:rFonts w:ascii="Arial" w:eastAsia="微软雅黑" w:hAnsi="Arial" w:cs="AppleSystemUIFont"/>
          <w:color w:val="0432FF"/>
        </w:rPr>
        <w:t>，消逝</w:t>
      </w:r>
    </w:p>
    <w:p w14:paraId="3EF70E50" w14:textId="11016A02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 w:hint="eastAsia"/>
        </w:rPr>
        <w:t>eg</w:t>
      </w:r>
      <w:r w:rsidRPr="008E062E">
        <w:rPr>
          <w:rFonts w:ascii="Arial" w:eastAsia="微软雅黑" w:hAnsi="Arial" w:cs="AppleSystemUIFont"/>
        </w:rPr>
        <w:t xml:space="preserve">. </w:t>
      </w:r>
      <w:r w:rsidR="00011525" w:rsidRPr="008E062E">
        <w:rPr>
          <w:rFonts w:ascii="Arial" w:eastAsia="微软雅黑" w:hAnsi="Arial" w:cs="AppleSystemUIFont"/>
        </w:rPr>
        <w:t xml:space="preserve">He unfortunately </w:t>
      </w:r>
      <w:r w:rsidR="00011525" w:rsidRPr="00112A96">
        <w:rPr>
          <w:rFonts w:ascii="Arial" w:eastAsia="微软雅黑" w:hAnsi="Arial" w:cs="AppleSystemUIFont"/>
          <w:color w:val="FF0000"/>
        </w:rPr>
        <w:t>passed away</w:t>
      </w:r>
      <w:r w:rsidR="00011525" w:rsidRPr="008E062E">
        <w:rPr>
          <w:rFonts w:ascii="Arial" w:eastAsia="微软雅黑" w:hAnsi="Arial" w:cs="AppleSystemUIFont"/>
        </w:rPr>
        <w:t xml:space="preserve"> last year.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他去年不幸逝世。</w:t>
      </w:r>
    </w:p>
    <w:p w14:paraId="6A75CC68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abandon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 [əˈbændən]</w:t>
      </w:r>
    </w:p>
    <w:p w14:paraId="442F936A" w14:textId="7E4C9B60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46" w:name="OLE_LINK41"/>
      <w:bookmarkStart w:id="47" w:name="OLE_LINK42"/>
      <w:r w:rsidRPr="008E062E">
        <w:rPr>
          <w:rFonts w:ascii="Arial" w:eastAsia="微软雅黑" w:hAnsi="Arial" w:cs="AppleSystemUIFont"/>
          <w:color w:val="0432FF"/>
        </w:rPr>
        <w:t>放弃</w:t>
      </w:r>
      <w:r w:rsidRPr="008E062E">
        <w:rPr>
          <w:rFonts w:ascii="Arial" w:eastAsia="微软雅黑" w:hAnsi="Arial" w:cs="AppleSystemUIFont"/>
          <w:color w:val="0432FF"/>
        </w:rPr>
        <w:t>(</w:t>
      </w:r>
      <w:r w:rsidRPr="008E062E">
        <w:rPr>
          <w:rFonts w:ascii="Arial" w:eastAsia="微软雅黑" w:hAnsi="Arial" w:cs="AppleSystemUIFont"/>
          <w:color w:val="0432FF"/>
        </w:rPr>
        <w:t>信念</w:t>
      </w:r>
      <w:r w:rsidRPr="008E062E">
        <w:rPr>
          <w:rFonts w:ascii="Arial" w:eastAsia="微软雅黑" w:hAnsi="Arial" w:cs="AppleSystemUIFont"/>
          <w:color w:val="0432FF"/>
        </w:rPr>
        <w:t>)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离弃</w:t>
      </w:r>
      <w:bookmarkEnd w:id="46"/>
      <w:bookmarkEnd w:id="47"/>
      <w:r w:rsidRPr="008E062E">
        <w:rPr>
          <w:rFonts w:ascii="Arial" w:eastAsia="微软雅黑" w:hAnsi="Arial" w:cs="AppleSystemUIFont"/>
          <w:color w:val="0432FF"/>
        </w:rPr>
        <w:t>，遗弃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陷入，沉湎于</w:t>
      </w:r>
      <w:r w:rsidRPr="008E062E">
        <w:rPr>
          <w:rFonts w:ascii="Arial" w:eastAsia="微软雅黑" w:hAnsi="Arial" w:cs="AppleSystemUIFont"/>
          <w:color w:val="0432FF"/>
        </w:rPr>
        <w:t xml:space="preserve"> n. </w:t>
      </w:r>
      <w:r w:rsidRPr="008E062E">
        <w:rPr>
          <w:rFonts w:ascii="Arial" w:eastAsia="微软雅黑" w:hAnsi="Arial" w:cs="AppleSystemUIFont"/>
          <w:color w:val="0432FF"/>
        </w:rPr>
        <w:t>放任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放纵</w:t>
      </w:r>
    </w:p>
    <w:p w14:paraId="0C799459" w14:textId="5897E1F5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The baby had been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abandoned </w:t>
      </w:r>
      <w:r w:rsidR="00011525" w:rsidRPr="008E062E">
        <w:rPr>
          <w:rFonts w:ascii="Arial" w:eastAsia="微软雅黑" w:hAnsi="Arial" w:cs="AppleSystemUIFont"/>
        </w:rPr>
        <w:t>by its mother.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这个婴儿被母亲遗弃了。</w:t>
      </w:r>
    </w:p>
    <w:p w14:paraId="490CA2C1" w14:textId="7A50B3BF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He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abandoned </w:t>
      </w:r>
      <w:r w:rsidR="00011525" w:rsidRPr="008E062E">
        <w:rPr>
          <w:rFonts w:ascii="Arial" w:eastAsia="微软雅黑" w:hAnsi="Arial" w:cs="AppleSystemUIFont"/>
        </w:rPr>
        <w:t>himself to despair.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他陷入绝望。</w:t>
      </w:r>
    </w:p>
    <w:p w14:paraId="696BC9D1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involve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 [ɪnˈvɑːlv]</w:t>
      </w:r>
    </w:p>
    <w:p w14:paraId="672A594D" w14:textId="69DF306F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Bold" w:hint="eastAsia"/>
          <w:color w:val="0432FF"/>
        </w:rPr>
        <w:lastRenderedPageBreak/>
        <w:t>v</w:t>
      </w:r>
      <w:r w:rsidRPr="008E062E">
        <w:rPr>
          <w:rFonts w:ascii="Arial" w:eastAsia="微软雅黑" w:hAnsi="Arial" w:cs="AppleSystemUIFontBold"/>
          <w:color w:val="0432FF"/>
        </w:rPr>
        <w:t xml:space="preserve">. </w:t>
      </w:r>
      <w:bookmarkStart w:id="48" w:name="OLE_LINK43"/>
      <w:bookmarkStart w:id="49" w:name="OLE_LINK44"/>
      <w:r w:rsidR="00011525" w:rsidRPr="008E062E">
        <w:rPr>
          <w:rFonts w:ascii="Arial" w:eastAsia="微软雅黑" w:hAnsi="Arial" w:cs="AppleSystemUIFontBold"/>
          <w:color w:val="0432FF"/>
        </w:rPr>
        <w:t>涉及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包含</w:t>
      </w:r>
      <w:bookmarkEnd w:id="48"/>
      <w:bookmarkEnd w:id="49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牵涉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需要</w:t>
      </w:r>
    </w:p>
    <w:p w14:paraId="3CFF519D" w14:textId="62388601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Many of the crimes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involved </w:t>
      </w:r>
      <w:r w:rsidR="00011525" w:rsidRPr="008E062E">
        <w:rPr>
          <w:rFonts w:ascii="Arial" w:eastAsia="微软雅黑" w:hAnsi="Arial" w:cs="AppleSystemUIFont"/>
        </w:rPr>
        <w:t>drugs.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许多罪案都与毒品有关</w:t>
      </w:r>
    </w:p>
    <w:p w14:paraId="2FCC1D57" w14:textId="6FC03064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How many vehicles were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involved </w:t>
      </w:r>
      <w:r w:rsidR="00011525" w:rsidRPr="008E062E">
        <w:rPr>
          <w:rFonts w:ascii="Arial" w:eastAsia="微软雅黑" w:hAnsi="Arial" w:cs="AppleSystemUIFont"/>
        </w:rPr>
        <w:t>in the crash?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这次撞车事故涉及多少辆汽车</w:t>
      </w:r>
    </w:p>
    <w:p w14:paraId="448E6ED8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bookmarkStart w:id="50" w:name="OLE_LINK361"/>
      <w:bookmarkStart w:id="51" w:name="OLE_LINK362"/>
      <w:r w:rsidRPr="008E062E">
        <w:rPr>
          <w:rFonts w:ascii="Arial" w:eastAsia="微软雅黑" w:hAnsi="Arial" w:cs="AppleSystemUIFont"/>
        </w:rPr>
        <w:t xml:space="preserve"> be involved in </w:t>
      </w:r>
      <w:bookmarkEnd w:id="50"/>
      <w:bookmarkEnd w:id="51"/>
      <w:r w:rsidRPr="008E062E">
        <w:rPr>
          <w:rFonts w:ascii="Arial" w:eastAsia="微软雅黑" w:hAnsi="Arial" w:cs="AppleSystemUIFont"/>
        </w:rPr>
        <w:t>从事，忙于</w:t>
      </w:r>
    </w:p>
    <w:p w14:paraId="273F1EF3" w14:textId="427EC5C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involvement</w:t>
      </w:r>
      <w:r w:rsidR="0092084A" w:rsidRPr="008E062E">
        <w:rPr>
          <w:rFonts w:ascii="Arial" w:eastAsia="微软雅黑" w:hAnsi="Arial" w:cs="AppleSystemUIFont"/>
        </w:rPr>
        <w:t xml:space="preserve"> [</w:t>
      </w:r>
      <w:r w:rsidRPr="008E062E">
        <w:rPr>
          <w:rFonts w:ascii="Arial" w:eastAsia="微软雅黑" w:hAnsi="Arial" w:cs="AppleSystemUIFont"/>
        </w:rPr>
        <w:t xml:space="preserve">ɪnˈvɑːlvmənt] n. </w:t>
      </w:r>
      <w:r w:rsidRPr="008E062E">
        <w:rPr>
          <w:rFonts w:ascii="Arial" w:eastAsia="微软雅黑" w:hAnsi="Arial" w:cs="AppleSystemUIFont"/>
        </w:rPr>
        <w:t>参与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加入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插手</w:t>
      </w:r>
    </w:p>
    <w:p w14:paraId="152E7051" w14:textId="1CB5B6A1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expense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 xml:space="preserve"> 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ɪkˈspens]</w:t>
      </w:r>
    </w:p>
    <w:p w14:paraId="3197A194" w14:textId="3B0D50E2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n. </w:t>
      </w:r>
      <w:bookmarkStart w:id="52" w:name="OLE_LINK45"/>
      <w:bookmarkStart w:id="53" w:name="OLE_LINK46"/>
      <w:r w:rsidRPr="008E062E">
        <w:rPr>
          <w:rFonts w:ascii="Arial" w:eastAsia="微软雅黑" w:hAnsi="Arial" w:cs="AppleSystemUIFont"/>
          <w:color w:val="0432FF"/>
        </w:rPr>
        <w:t>开销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开支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花费</w:t>
      </w:r>
    </w:p>
    <w:bookmarkEnd w:id="52"/>
    <w:bookmarkEnd w:id="53"/>
    <w:p w14:paraId="211E6F8D" w14:textId="4AB6D2FA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spare no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expense </w:t>
      </w:r>
      <w:r w:rsidR="00011525" w:rsidRPr="008E062E">
        <w:rPr>
          <w:rFonts w:ascii="Arial" w:eastAsia="微软雅黑" w:hAnsi="Arial" w:cs="AppleSystemUIFont"/>
        </w:rPr>
        <w:t>不惜代价</w:t>
      </w:r>
      <w:r w:rsidR="00011525" w:rsidRPr="008E062E">
        <w:rPr>
          <w:rFonts w:ascii="Arial" w:eastAsia="微软雅黑" w:hAnsi="Arial" w:cs="AppleSystemUIFont"/>
        </w:rPr>
        <w:t>/</w:t>
      </w:r>
      <w:r w:rsidR="00011525" w:rsidRPr="008E062E">
        <w:rPr>
          <w:rFonts w:ascii="Arial" w:eastAsia="微软雅黑" w:hAnsi="Arial" w:cs="AppleSystemUIFont"/>
        </w:rPr>
        <w:t>不惜花费</w:t>
      </w:r>
    </w:p>
    <w:p w14:paraId="27AA4453" w14:textId="108EE468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at public/one’s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expense </w:t>
      </w:r>
      <w:r w:rsidR="00011525" w:rsidRPr="008E062E">
        <w:rPr>
          <w:rFonts w:ascii="Arial" w:eastAsia="微软雅黑" w:hAnsi="Arial" w:cs="AppleSystemUIFont"/>
        </w:rPr>
        <w:t>公费</w:t>
      </w:r>
      <w:r w:rsidR="00011525" w:rsidRPr="008E062E">
        <w:rPr>
          <w:rFonts w:ascii="Arial" w:eastAsia="微软雅黑" w:hAnsi="Arial" w:cs="AppleSystemUIFont"/>
        </w:rPr>
        <w:t>/</w:t>
      </w:r>
      <w:r w:rsidR="00011525" w:rsidRPr="008E062E">
        <w:rPr>
          <w:rFonts w:ascii="Arial" w:eastAsia="微软雅黑" w:hAnsi="Arial" w:cs="AppleSystemUIFont"/>
        </w:rPr>
        <w:t>自费</w:t>
      </w:r>
    </w:p>
    <w:p w14:paraId="4A0BDE4C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at the expense of  </w:t>
      </w:r>
      <w:r w:rsidRPr="008E062E">
        <w:rPr>
          <w:rFonts w:ascii="Arial" w:eastAsia="微软雅黑" w:hAnsi="Arial" w:cs="AppleSystemUIFont"/>
        </w:rPr>
        <w:t>以</w:t>
      </w:r>
      <w:r w:rsidRPr="008E062E">
        <w:rPr>
          <w:rFonts w:ascii="Arial" w:eastAsia="微软雅黑" w:hAnsi="Arial" w:cs="AppleSystemUIFont"/>
        </w:rPr>
        <w:t>…</w:t>
      </w:r>
      <w:r w:rsidRPr="008E062E">
        <w:rPr>
          <w:rFonts w:ascii="Arial" w:eastAsia="微软雅黑" w:hAnsi="Arial" w:cs="AppleSystemUIFont"/>
        </w:rPr>
        <w:t>为代价</w:t>
      </w:r>
      <w:r w:rsidRPr="008E062E">
        <w:rPr>
          <w:rFonts w:ascii="Arial" w:eastAsia="微软雅黑" w:hAnsi="Arial" w:cs="AppleSystemUIFont"/>
        </w:rPr>
        <w:t>/</w:t>
      </w:r>
      <w:r w:rsidRPr="008E062E">
        <w:rPr>
          <w:rFonts w:ascii="Arial" w:eastAsia="微软雅黑" w:hAnsi="Arial" w:cs="AppleSystemUIFont"/>
        </w:rPr>
        <w:t>在损害</w:t>
      </w:r>
      <w:r w:rsidRPr="008E062E">
        <w:rPr>
          <w:rFonts w:ascii="Arial" w:eastAsia="微软雅黑" w:hAnsi="Arial" w:cs="AppleSystemUIFont"/>
        </w:rPr>
        <w:t>…</w:t>
      </w:r>
      <w:r w:rsidRPr="008E062E">
        <w:rPr>
          <w:rFonts w:ascii="Arial" w:eastAsia="微软雅黑" w:hAnsi="Arial" w:cs="AppleSystemUIFont"/>
        </w:rPr>
        <w:t>的情况下</w:t>
      </w:r>
    </w:p>
    <w:p w14:paraId="445BE1A6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cut down one’s expense  </w:t>
      </w:r>
      <w:r w:rsidRPr="008E062E">
        <w:rPr>
          <w:rFonts w:ascii="Arial" w:eastAsia="微软雅黑" w:hAnsi="Arial" w:cs="AppleSystemUIFont"/>
        </w:rPr>
        <w:t>节省开支</w:t>
      </w:r>
    </w:p>
    <w:p w14:paraId="74191BCA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calculate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 [ˈkælkjuleɪt] </w:t>
      </w:r>
    </w:p>
    <w:p w14:paraId="024BFFFC" w14:textId="314B3D33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54" w:name="OLE_LINK47"/>
      <w:bookmarkStart w:id="55" w:name="OLE_LINK48"/>
      <w:r w:rsidRPr="008E062E">
        <w:rPr>
          <w:rFonts w:ascii="Arial" w:eastAsia="微软雅黑" w:hAnsi="Arial" w:cs="AppleSystemUIFont"/>
          <w:color w:val="0432FF"/>
        </w:rPr>
        <w:t>计算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核算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预测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推测</w:t>
      </w:r>
      <w:bookmarkEnd w:id="54"/>
      <w:bookmarkEnd w:id="55"/>
    </w:p>
    <w:p w14:paraId="38A813BB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It is </w:t>
      </w:r>
      <w:r w:rsidRPr="00112A96">
        <w:rPr>
          <w:rFonts w:ascii="Arial" w:eastAsia="微软雅黑" w:hAnsi="Arial" w:cs="AppleSystemUIFont"/>
          <w:color w:val="FF0000"/>
        </w:rPr>
        <w:t xml:space="preserve">calculated </w:t>
      </w:r>
      <w:r w:rsidRPr="008E062E">
        <w:rPr>
          <w:rFonts w:ascii="Arial" w:eastAsia="微软雅黑" w:hAnsi="Arial" w:cs="AppleSystemUIFont"/>
        </w:rPr>
        <w:t>that about ten thousand people have visited the exhibition.</w:t>
      </w:r>
    </w:p>
    <w:p w14:paraId="2309B4B8" w14:textId="54DD2340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Bold"/>
        </w:rPr>
        <w:tab/>
      </w:r>
      <w:r w:rsidR="00011525" w:rsidRPr="008E062E">
        <w:rPr>
          <w:rFonts w:ascii="Arial" w:eastAsia="微软雅黑" w:hAnsi="Arial" w:cs="AppleSystemUIFontBold"/>
        </w:rPr>
        <w:t>据计算，大约有一万人参观了展览。</w:t>
      </w:r>
    </w:p>
    <w:p w14:paraId="6F2494FB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appoint 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[əˈpɔɪnt]</w:t>
      </w:r>
    </w:p>
    <w:p w14:paraId="69744908" w14:textId="7017B61C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56" w:name="OLE_LINK49"/>
      <w:bookmarkStart w:id="57" w:name="OLE_LINK50"/>
      <w:r w:rsidRPr="008E062E">
        <w:rPr>
          <w:rFonts w:ascii="Arial" w:eastAsia="微软雅黑" w:hAnsi="Arial" w:cs="AppleSystemUIFont"/>
          <w:color w:val="0432FF"/>
        </w:rPr>
        <w:t>任命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委任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安排，</w:t>
      </w:r>
      <w:bookmarkEnd w:id="56"/>
      <w:bookmarkEnd w:id="57"/>
      <w:r w:rsidRPr="008E062E">
        <w:rPr>
          <w:rFonts w:ascii="Arial" w:eastAsia="微软雅黑" w:hAnsi="Arial" w:cs="AppleSystemUIFont"/>
          <w:color w:val="0432FF"/>
        </w:rPr>
        <w:t>确定</w:t>
      </w:r>
    </w:p>
    <w:p w14:paraId="26996BE2" w14:textId="5EF96FFE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She has recently been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appointed </w:t>
      </w:r>
      <w:r w:rsidR="00011525" w:rsidRPr="008E062E">
        <w:rPr>
          <w:rFonts w:ascii="Arial" w:eastAsia="微软雅黑" w:hAnsi="Arial" w:cs="AppleSystemUIFont"/>
        </w:rPr>
        <w:t>to the committee.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她最近获委为委员会成员。</w:t>
      </w:r>
    </w:p>
    <w:p w14:paraId="66CC7C6A" w14:textId="425B42A2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appointment n. </w:t>
      </w:r>
      <w:r w:rsidRPr="008E062E">
        <w:rPr>
          <w:rFonts w:ascii="Arial" w:eastAsia="微软雅黑" w:hAnsi="Arial" w:cs="AppleSystemUIFont"/>
        </w:rPr>
        <w:t>约会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任命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预约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委任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约定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职务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职位</w:t>
      </w:r>
    </w:p>
    <w:p w14:paraId="4DCDDB01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make an </w:t>
      </w:r>
      <w:r w:rsidRPr="00112A96">
        <w:rPr>
          <w:rFonts w:ascii="Arial" w:eastAsia="微软雅黑" w:hAnsi="Arial" w:cs="AppleSystemUIFont"/>
          <w:color w:val="FF0000"/>
        </w:rPr>
        <w:t xml:space="preserve">appointment </w:t>
      </w:r>
      <w:r w:rsidRPr="008E062E">
        <w:rPr>
          <w:rFonts w:ascii="Arial" w:eastAsia="微软雅黑" w:hAnsi="Arial" w:cs="AppleSystemUIFont"/>
        </w:rPr>
        <w:t xml:space="preserve">with sb </w:t>
      </w:r>
      <w:r w:rsidRPr="008E062E">
        <w:rPr>
          <w:rFonts w:ascii="Arial" w:eastAsia="微软雅黑" w:hAnsi="Arial" w:cs="AppleSystemUIFont"/>
        </w:rPr>
        <w:t>与某人约会</w:t>
      </w:r>
    </w:p>
    <w:p w14:paraId="53348E87" w14:textId="6DBA2233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</w:t>
      </w:r>
      <w:bookmarkStart w:id="58" w:name="OLE_LINK363"/>
      <w:bookmarkStart w:id="59" w:name="OLE_LINK364"/>
      <w:r w:rsidRPr="008E062E">
        <w:rPr>
          <w:rFonts w:ascii="Arial" w:eastAsia="微软雅黑" w:hAnsi="Arial" w:cs="AppleSystemUIFont"/>
          <w:b/>
          <w:bCs/>
        </w:rPr>
        <w:t>appetite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 xml:space="preserve"> </w:t>
      </w:r>
      <w:bookmarkEnd w:id="58"/>
      <w:bookmarkEnd w:id="59"/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>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ˈæpɪtaɪt] </w:t>
      </w:r>
    </w:p>
    <w:p w14:paraId="224CAFFB" w14:textId="3FF76094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n. </w:t>
      </w:r>
      <w:bookmarkStart w:id="60" w:name="OLE_LINK51"/>
      <w:bookmarkStart w:id="61" w:name="OLE_LINK52"/>
      <w:r w:rsidRPr="008E062E">
        <w:rPr>
          <w:rFonts w:ascii="Arial" w:eastAsia="微软雅黑" w:hAnsi="Arial" w:cs="AppleSystemUIFont"/>
          <w:color w:val="0432FF"/>
        </w:rPr>
        <w:t>食欲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胃口</w:t>
      </w:r>
      <w:bookmarkEnd w:id="60"/>
      <w:bookmarkEnd w:id="61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强烈欲望</w:t>
      </w:r>
    </w:p>
    <w:p w14:paraId="1181B2E3" w14:textId="0B67DB83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bookmarkStart w:id="62" w:name="OLE_LINK365"/>
      <w:bookmarkStart w:id="63" w:name="OLE_LINK366"/>
      <w:r w:rsidRPr="008E062E">
        <w:rPr>
          <w:rFonts w:ascii="Arial" w:eastAsia="微软雅黑" w:hAnsi="Arial" w:cs="AppleSystemUIFont"/>
        </w:rPr>
        <w:t xml:space="preserve">He suffered from headaches and loss of </w:t>
      </w:r>
      <w:r w:rsidRPr="00112A96">
        <w:rPr>
          <w:rFonts w:ascii="Arial" w:eastAsia="微软雅黑" w:hAnsi="Arial" w:cs="AppleSystemUIFont"/>
          <w:color w:val="FF0000"/>
        </w:rPr>
        <w:t>appetite</w:t>
      </w:r>
      <w:r w:rsidRPr="008E062E">
        <w:rPr>
          <w:rFonts w:ascii="Arial" w:eastAsia="微软雅黑" w:hAnsi="Arial" w:cs="AppleSystemUIFont"/>
        </w:rPr>
        <w:t>.</w:t>
      </w:r>
      <w:r w:rsidR="0023252F" w:rsidRPr="008E062E">
        <w:rPr>
          <w:rFonts w:ascii="Arial" w:eastAsia="微软雅黑" w:hAnsi="Arial" w:cs="AppleSystemUIFont"/>
        </w:rPr>
        <w:t xml:space="preserve"> </w:t>
      </w:r>
      <w:r w:rsidRPr="008E062E">
        <w:rPr>
          <w:rFonts w:ascii="Arial" w:eastAsia="微软雅黑" w:hAnsi="Arial" w:cs="AppleSystemUIFont"/>
        </w:rPr>
        <w:t>他患有头痛和食欲不振。</w:t>
      </w:r>
      <w:bookmarkEnd w:id="62"/>
      <w:bookmarkEnd w:id="63"/>
    </w:p>
    <w:p w14:paraId="37B86FE1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have a good/bad appetite</w:t>
      </w:r>
    </w:p>
    <w:p w14:paraId="39A8D42B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spoil/ruin /lose one’s appetite</w:t>
      </w:r>
    </w:p>
    <w:p w14:paraId="6460B305" w14:textId="35691348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to one’s appetite </w:t>
      </w:r>
      <w:r w:rsidRPr="008E062E">
        <w:rPr>
          <w:rFonts w:ascii="Arial" w:eastAsia="微软雅黑" w:hAnsi="Arial" w:cs="AppleSystemUIFont"/>
        </w:rPr>
        <w:t>投某人所好，适合某人口味</w:t>
      </w:r>
    </w:p>
    <w:p w14:paraId="6CC0B615" w14:textId="74A84F38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position</w:t>
      </w:r>
      <w:r w:rsidR="0023252F" w:rsidRPr="008E062E">
        <w:rPr>
          <w:rFonts w:ascii="Arial" w:eastAsia="微软雅黑" w:hAnsi="Arial" w:cs="AppleSystemUIFont"/>
          <w:color w:val="808080" w:themeColor="background1" w:themeShade="80"/>
        </w:rPr>
        <w:t xml:space="preserve"> [pəˈzɪʃn]</w:t>
      </w:r>
    </w:p>
    <w:p w14:paraId="381639B7" w14:textId="3384EBC9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n. </w:t>
      </w:r>
      <w:bookmarkStart w:id="64" w:name="OLE_LINK53"/>
      <w:bookmarkStart w:id="65" w:name="OLE_LINK54"/>
      <w:r w:rsidRPr="008E062E">
        <w:rPr>
          <w:rFonts w:ascii="Arial" w:eastAsia="微软雅黑" w:hAnsi="Arial" w:cs="AppleSystemUIFont"/>
          <w:color w:val="0432FF"/>
        </w:rPr>
        <w:t>位置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地位</w:t>
      </w:r>
      <w:bookmarkEnd w:id="64"/>
      <w:bookmarkEnd w:id="65"/>
      <w:r w:rsidRPr="008E062E">
        <w:rPr>
          <w:rFonts w:ascii="Arial" w:eastAsia="微软雅黑" w:hAnsi="Arial" w:cs="AppleSystemUIFont"/>
          <w:color w:val="0432FF"/>
        </w:rPr>
        <w:t>，职位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主张，见解</w:t>
      </w:r>
    </w:p>
    <w:p w14:paraId="47B10582" w14:textId="77B56C89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in </w:t>
      </w:r>
      <w:r w:rsidR="00011525" w:rsidRPr="00112A96">
        <w:rPr>
          <w:rFonts w:ascii="Arial" w:eastAsia="微软雅黑" w:hAnsi="Arial" w:cs="AppleSystemUIFont"/>
          <w:color w:val="FF0000"/>
        </w:rPr>
        <w:t>positon</w:t>
      </w:r>
      <w:r w:rsidR="00011525" w:rsidRPr="008E062E">
        <w:rPr>
          <w:rFonts w:ascii="Arial" w:eastAsia="微软雅黑" w:hAnsi="Arial" w:cs="AppleSystemUIFont"/>
        </w:rPr>
        <w:t xml:space="preserve">/out of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positon </w:t>
      </w:r>
      <w:r w:rsidR="00011525" w:rsidRPr="008E062E">
        <w:rPr>
          <w:rFonts w:ascii="Arial" w:eastAsia="微软雅黑" w:hAnsi="Arial" w:cs="AppleSystemUIFont"/>
        </w:rPr>
        <w:t>在位</w:t>
      </w:r>
    </w:p>
    <w:p w14:paraId="6D2D38DF" w14:textId="2AC4B441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make one’s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position </w:t>
      </w:r>
      <w:r w:rsidR="00011525" w:rsidRPr="008E062E">
        <w:rPr>
          <w:rFonts w:ascii="Arial" w:eastAsia="微软雅黑" w:hAnsi="Arial" w:cs="AppleSystemUIFont"/>
        </w:rPr>
        <w:t xml:space="preserve">known </w:t>
      </w:r>
      <w:r w:rsidR="00011525" w:rsidRPr="008E062E">
        <w:rPr>
          <w:rFonts w:ascii="Arial" w:eastAsia="微软雅黑" w:hAnsi="Arial" w:cs="AppleSystemUIFont"/>
        </w:rPr>
        <w:t>表明自己的立场</w:t>
      </w:r>
    </w:p>
    <w:p w14:paraId="7AEBAB62" w14:textId="51CE4E98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put sb in a difficult…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position </w:t>
      </w:r>
      <w:r w:rsidR="00011525" w:rsidRPr="008E062E">
        <w:rPr>
          <w:rFonts w:ascii="Arial" w:eastAsia="微软雅黑" w:hAnsi="Arial" w:cs="AppleSystemUIFont"/>
        </w:rPr>
        <w:t>把某人置于某个位置</w:t>
      </w:r>
    </w:p>
    <w:p w14:paraId="3D1DACF5" w14:textId="6DE106FD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diverse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 xml:space="preserve"> 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daɪˈvɜːrs]</w:t>
      </w:r>
      <w:r w:rsidRPr="008E062E">
        <w:rPr>
          <w:rFonts w:ascii="Arial" w:eastAsia="微软雅黑" w:hAnsi="Arial" w:cs="AppleSystemUIFont"/>
        </w:rPr>
        <w:t xml:space="preserve"> </w:t>
      </w:r>
    </w:p>
    <w:p w14:paraId="3681025B" w14:textId="16B01C41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adj. </w:t>
      </w:r>
      <w:bookmarkStart w:id="66" w:name="OLE_LINK55"/>
      <w:bookmarkStart w:id="67" w:name="OLE_LINK56"/>
      <w:r w:rsidRPr="008E062E">
        <w:rPr>
          <w:rFonts w:ascii="Arial" w:eastAsia="微软雅黑" w:hAnsi="Arial" w:cs="AppleSystemUIFont"/>
          <w:color w:val="0432FF"/>
        </w:rPr>
        <w:t>多种多样的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不同的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相异的</w:t>
      </w:r>
      <w:bookmarkEnd w:id="66"/>
      <w:bookmarkEnd w:id="67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形形色色的</w:t>
      </w:r>
    </w:p>
    <w:p w14:paraId="664931C6" w14:textId="58C90CEF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lastRenderedPageBreak/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people from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diverse </w:t>
      </w:r>
      <w:r w:rsidR="00011525" w:rsidRPr="008E062E">
        <w:rPr>
          <w:rFonts w:ascii="Arial" w:eastAsia="微软雅黑" w:hAnsi="Arial" w:cs="AppleSystemUIFont"/>
        </w:rPr>
        <w:t>cultures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不同文化背景的人</w:t>
      </w:r>
    </w:p>
    <w:p w14:paraId="1326E213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resemble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 [rɪˈzembl]</w:t>
      </w:r>
      <w:r w:rsidRPr="008E062E">
        <w:rPr>
          <w:rFonts w:ascii="Arial" w:eastAsia="微软雅黑" w:hAnsi="Arial" w:cs="AppleSystemUIFont"/>
        </w:rPr>
        <w:t xml:space="preserve"> </w:t>
      </w:r>
    </w:p>
    <w:p w14:paraId="55BBB3B7" w14:textId="6EB5DCF9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68" w:name="OLE_LINK57"/>
      <w:bookmarkStart w:id="69" w:name="OLE_LINK58"/>
      <w:r w:rsidRPr="008E062E">
        <w:rPr>
          <w:rFonts w:ascii="Arial" w:eastAsia="微软雅黑" w:hAnsi="Arial" w:cs="AppleSystemUIFont"/>
          <w:color w:val="0432FF"/>
        </w:rPr>
        <w:t>类似于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像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看起来像</w:t>
      </w:r>
      <w:bookmarkEnd w:id="68"/>
      <w:bookmarkEnd w:id="69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显得像</w:t>
      </w:r>
    </w:p>
    <w:p w14:paraId="64546C92" w14:textId="2C02B688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The plant </w:t>
      </w:r>
      <w:r w:rsidRPr="00112A96">
        <w:rPr>
          <w:rFonts w:ascii="Arial" w:eastAsia="微软雅黑" w:hAnsi="Arial" w:cs="AppleSystemUIFont"/>
          <w:color w:val="FF0000"/>
        </w:rPr>
        <w:t xml:space="preserve">resembles </w:t>
      </w:r>
      <w:r w:rsidRPr="008E062E">
        <w:rPr>
          <w:rFonts w:ascii="Arial" w:eastAsia="微软雅黑" w:hAnsi="Arial" w:cs="AppleSystemUIFont"/>
        </w:rPr>
        <w:t>grass in appearance.</w:t>
      </w:r>
      <w:r w:rsidR="0023252F" w:rsidRPr="008E062E">
        <w:rPr>
          <w:rFonts w:ascii="Arial" w:eastAsia="微软雅黑" w:hAnsi="Arial" w:cs="AppleSystemUIFont" w:hint="eastAsia"/>
        </w:rPr>
        <w:t xml:space="preserve"> </w:t>
      </w:r>
      <w:r w:rsidRPr="008E062E">
        <w:rPr>
          <w:rFonts w:ascii="Arial" w:eastAsia="微软雅黑" w:hAnsi="Arial" w:cs="AppleSystemUIFont"/>
        </w:rPr>
        <w:t>这种植物的外形像草。</w:t>
      </w:r>
    </w:p>
    <w:p w14:paraId="15D60797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bookmarkStart w:id="70" w:name="OLE_LINK367"/>
      <w:bookmarkStart w:id="71" w:name="OLE_LINK368"/>
      <w:r w:rsidRPr="008E062E">
        <w:rPr>
          <w:rFonts w:ascii="Arial" w:eastAsia="微软雅黑" w:hAnsi="Arial" w:cs="AppleSystemUIFont"/>
        </w:rPr>
        <w:t xml:space="preserve">She </w:t>
      </w:r>
      <w:r w:rsidRPr="00112A96">
        <w:rPr>
          <w:rFonts w:ascii="Arial" w:eastAsia="微软雅黑" w:hAnsi="Arial" w:cs="AppleSystemUIFont"/>
          <w:color w:val="FF0000"/>
        </w:rPr>
        <w:t xml:space="preserve">resembles </w:t>
      </w:r>
      <w:r w:rsidRPr="008E062E">
        <w:rPr>
          <w:rFonts w:ascii="Arial" w:eastAsia="微软雅黑" w:hAnsi="Arial" w:cs="AppleSystemUIFont"/>
        </w:rPr>
        <w:t>her mother in the way she moves her hands when she talks.</w:t>
      </w:r>
    </w:p>
    <w:p w14:paraId="4EEDEA92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Pr="008E062E">
        <w:rPr>
          <w:rFonts w:ascii="Arial" w:eastAsia="微软雅黑" w:hAnsi="Arial" w:cs="AppleSystemUIFont"/>
        </w:rPr>
        <w:t>她说话时手的动作很像她妈妈。</w:t>
      </w:r>
    </w:p>
    <w:bookmarkEnd w:id="70"/>
    <w:bookmarkEnd w:id="71"/>
    <w:p w14:paraId="5327B336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keep pace with</w:t>
      </w:r>
    </w:p>
    <w:p w14:paraId="3512FEAD" w14:textId="7614B2AD" w:rsidR="00011525" w:rsidRPr="008E062E" w:rsidRDefault="002A14CB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Bold" w:hint="eastAsia"/>
          <w:color w:val="0432FF"/>
        </w:rPr>
        <w:t>p</w:t>
      </w:r>
      <w:r w:rsidRPr="008E062E">
        <w:rPr>
          <w:rFonts w:ascii="Arial" w:eastAsia="微软雅黑" w:hAnsi="Arial" w:cs="AppleSystemUIFontBold"/>
          <w:color w:val="0432FF"/>
        </w:rPr>
        <w:t xml:space="preserve">hr. </w:t>
      </w:r>
      <w:bookmarkStart w:id="72" w:name="OLE_LINK59"/>
      <w:bookmarkStart w:id="73" w:name="OLE_LINK60"/>
      <w:r w:rsidR="00011525" w:rsidRPr="008E062E">
        <w:rPr>
          <w:rFonts w:ascii="Arial" w:eastAsia="微软雅黑" w:hAnsi="Arial" w:cs="AppleSystemUIFontBold"/>
          <w:color w:val="0432FF"/>
        </w:rPr>
        <w:t>跟上，齐步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与</w:t>
      </w:r>
      <w:r w:rsidR="00011525" w:rsidRPr="008E062E">
        <w:rPr>
          <w:rFonts w:ascii="Arial" w:eastAsia="微软雅黑" w:hAnsi="Arial" w:cs="AppleSystemUIFont"/>
          <w:color w:val="0432FF"/>
        </w:rPr>
        <w:t>…</w:t>
      </w:r>
      <w:r w:rsidR="00011525" w:rsidRPr="008E062E">
        <w:rPr>
          <w:rFonts w:ascii="Arial" w:eastAsia="微软雅黑" w:hAnsi="Arial" w:cs="AppleSystemUIFont"/>
          <w:color w:val="0432FF"/>
        </w:rPr>
        <w:t>步调一致</w:t>
      </w:r>
    </w:p>
    <w:bookmarkEnd w:id="72"/>
    <w:bookmarkEnd w:id="73"/>
    <w:p w14:paraId="34C10771" w14:textId="31FDE7C4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bookmarkStart w:id="74" w:name="OLE_LINK369"/>
      <w:bookmarkStart w:id="75" w:name="OLE_LINK370"/>
      <w:r w:rsidR="00011525" w:rsidRPr="008E062E">
        <w:rPr>
          <w:rFonts w:ascii="Arial" w:eastAsia="微软雅黑" w:hAnsi="Arial" w:cs="AppleSystemUIFont"/>
        </w:rPr>
        <w:t>We must </w:t>
      </w:r>
      <w:r w:rsidR="00011525" w:rsidRPr="00112A96">
        <w:rPr>
          <w:rFonts w:ascii="Arial" w:eastAsia="微软雅黑" w:hAnsi="Arial" w:cs="AppleSystemUIFont"/>
          <w:color w:val="FF0000"/>
        </w:rPr>
        <w:t>keep pace with</w:t>
      </w:r>
      <w:r w:rsidR="00011525" w:rsidRPr="008E062E">
        <w:rPr>
          <w:rFonts w:ascii="Arial" w:eastAsia="微软雅黑" w:hAnsi="Arial" w:cs="AppleSystemUIFont"/>
        </w:rPr>
        <w:t> the new development of modern scientific researches. </w:t>
      </w:r>
    </w:p>
    <w:p w14:paraId="6C4756A9" w14:textId="74B11D98" w:rsidR="00011525" w:rsidRPr="008E062E" w:rsidRDefault="0023252F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我们必须跟上现代科学研究的新发展。</w:t>
      </w:r>
    </w:p>
    <w:bookmarkEnd w:id="74"/>
    <w:bookmarkEnd w:id="75"/>
    <w:p w14:paraId="7C12766C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succeed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 [səkˈsiːd]</w:t>
      </w:r>
    </w:p>
    <w:p w14:paraId="6B561288" w14:textId="093A35EB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76" w:name="OLE_LINK61"/>
      <w:bookmarkStart w:id="77" w:name="OLE_LINK62"/>
      <w:r w:rsidRPr="008E062E">
        <w:rPr>
          <w:rFonts w:ascii="Arial" w:eastAsia="微软雅黑" w:hAnsi="Arial" w:cs="AppleSystemUIFont"/>
          <w:color w:val="0432FF"/>
        </w:rPr>
        <w:t>达到目的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实现目标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办到</w:t>
      </w:r>
      <w:bookmarkEnd w:id="76"/>
      <w:bookmarkEnd w:id="77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做成</w:t>
      </w:r>
    </w:p>
    <w:p w14:paraId="2597CA53" w14:textId="35ECFFC3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Our plan </w:t>
      </w:r>
      <w:r w:rsidR="00011525" w:rsidRPr="00112A96">
        <w:rPr>
          <w:rFonts w:ascii="Arial" w:eastAsia="微软雅黑" w:hAnsi="Arial" w:cs="AppleSystemUIFont"/>
          <w:color w:val="FF0000"/>
        </w:rPr>
        <w:t>succeeded</w:t>
      </w:r>
      <w:r w:rsidR="00011525" w:rsidRPr="008E062E">
        <w:rPr>
          <w:rFonts w:ascii="Arial" w:eastAsia="微软雅黑" w:hAnsi="Arial" w:cs="AppleSystemUIFont"/>
        </w:rPr>
        <w:t>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我们的计划成功了。</w:t>
      </w:r>
    </w:p>
    <w:p w14:paraId="7B494651" w14:textId="6A9DC71D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He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succeeded </w:t>
      </w:r>
      <w:r w:rsidR="00011525" w:rsidRPr="008E062E">
        <w:rPr>
          <w:rFonts w:ascii="Arial" w:eastAsia="微软雅黑" w:hAnsi="Arial" w:cs="AppleSystemUIFont"/>
        </w:rPr>
        <w:t>in getting a place at art school.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他被艺术学校录取了。</w:t>
      </w:r>
    </w:p>
    <w:p w14:paraId="11C9C96E" w14:textId="6ACCD4B3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raise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 xml:space="preserve"> 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 xml:space="preserve">reɪz] </w:t>
      </w:r>
    </w:p>
    <w:p w14:paraId="05412F32" w14:textId="1A79A33C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Bold" w:hint="eastAsia"/>
          <w:color w:val="0432FF"/>
        </w:rPr>
        <w:t>v</w:t>
      </w:r>
      <w:r w:rsidRPr="008E062E">
        <w:rPr>
          <w:rFonts w:ascii="Arial" w:eastAsia="微软雅黑" w:hAnsi="Arial" w:cs="AppleSystemUIFontBold"/>
          <w:color w:val="0432FF"/>
        </w:rPr>
        <w:t xml:space="preserve">. </w:t>
      </w:r>
      <w:bookmarkStart w:id="78" w:name="OLE_LINK63"/>
      <w:bookmarkStart w:id="79" w:name="OLE_LINK64"/>
      <w:r w:rsidR="00011525" w:rsidRPr="008E062E">
        <w:rPr>
          <w:rFonts w:ascii="Arial" w:eastAsia="微软雅黑" w:hAnsi="Arial" w:cs="AppleSystemUIFontBold"/>
          <w:color w:val="0432FF"/>
        </w:rPr>
        <w:t>提升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举起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提起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bookmarkEnd w:id="78"/>
      <w:bookmarkEnd w:id="79"/>
      <w:r w:rsidR="00011525" w:rsidRPr="008E062E">
        <w:rPr>
          <w:rFonts w:ascii="Arial" w:eastAsia="微软雅黑" w:hAnsi="Arial" w:cs="AppleSystemUIFont"/>
          <w:color w:val="0432FF"/>
        </w:rPr>
        <w:t>抚养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饲养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建立起</w:t>
      </w:r>
    </w:p>
    <w:p w14:paraId="420C7477" w14:textId="210C6B46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She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raised </w:t>
      </w:r>
      <w:r w:rsidR="00011525" w:rsidRPr="008E062E">
        <w:rPr>
          <w:rFonts w:ascii="Arial" w:eastAsia="微软雅黑" w:hAnsi="Arial" w:cs="AppleSystemUIFont"/>
        </w:rPr>
        <w:t>the gun and fired.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她举枪射击</w:t>
      </w:r>
    </w:p>
    <w:p w14:paraId="1CAE4A4F" w14:textId="42C6E863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They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raised </w:t>
      </w:r>
      <w:r w:rsidR="00011525" w:rsidRPr="008E062E">
        <w:rPr>
          <w:rFonts w:ascii="Arial" w:eastAsia="微软雅黑" w:hAnsi="Arial" w:cs="AppleSystemUIFont"/>
        </w:rPr>
        <w:t>her (as) a Catholic.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他们让她从小就信天主教。</w:t>
      </w:r>
    </w:p>
    <w:p w14:paraId="77752BDD" w14:textId="1D7B6F1E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arise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 xml:space="preserve"> 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əˈraɪz]</w:t>
      </w:r>
    </w:p>
    <w:p w14:paraId="6520B937" w14:textId="13178213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v. </w:t>
      </w:r>
      <w:bookmarkStart w:id="80" w:name="OLE_LINK65"/>
      <w:bookmarkStart w:id="81" w:name="OLE_LINK66"/>
      <w:r w:rsidRPr="008E062E">
        <w:rPr>
          <w:rFonts w:ascii="Arial" w:eastAsia="微软雅黑" w:hAnsi="Arial" w:cs="AppleSystemUIFont"/>
          <w:color w:val="0432FF"/>
        </w:rPr>
        <w:t>发生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出现</w:t>
      </w:r>
      <w:bookmarkEnd w:id="80"/>
      <w:bookmarkEnd w:id="81"/>
      <w:proofErr w:type="gramStart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(</w:t>
      </w:r>
      <w:proofErr w:type="gramEnd"/>
      <w:r w:rsidRPr="008E062E">
        <w:rPr>
          <w:rFonts w:ascii="Arial" w:eastAsia="微软雅黑" w:hAnsi="Arial" w:cs="AppleSystemUIFont"/>
          <w:color w:val="0432FF"/>
        </w:rPr>
        <w:t>由</w:t>
      </w:r>
      <w:r w:rsidRPr="008E062E">
        <w:rPr>
          <w:rFonts w:ascii="Arial" w:eastAsia="微软雅黑" w:hAnsi="Arial" w:cs="AppleSystemUIFont"/>
          <w:color w:val="0432FF"/>
        </w:rPr>
        <w:t>…)</w:t>
      </w:r>
      <w:r w:rsidRPr="008E062E">
        <w:rPr>
          <w:rFonts w:ascii="Arial" w:eastAsia="微软雅黑" w:hAnsi="Arial" w:cs="AppleSystemUIFont"/>
          <w:color w:val="0432FF"/>
        </w:rPr>
        <w:t>引起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(</w:t>
      </w:r>
      <w:r w:rsidRPr="008E062E">
        <w:rPr>
          <w:rFonts w:ascii="Arial" w:eastAsia="微软雅黑" w:hAnsi="Arial" w:cs="AppleSystemUIFont"/>
          <w:color w:val="0432FF"/>
        </w:rPr>
        <w:t>因</w:t>
      </w:r>
      <w:r w:rsidRPr="008E062E">
        <w:rPr>
          <w:rFonts w:ascii="Arial" w:eastAsia="微软雅黑" w:hAnsi="Arial" w:cs="AppleSystemUIFont"/>
          <w:color w:val="0432FF"/>
        </w:rPr>
        <w:t>…)</w:t>
      </w:r>
      <w:r w:rsidRPr="008E062E">
        <w:rPr>
          <w:rFonts w:ascii="Arial" w:eastAsia="微软雅黑" w:hAnsi="Arial" w:cs="AppleSystemUIFont"/>
          <w:color w:val="0432FF"/>
        </w:rPr>
        <w:t>产生</w:t>
      </w:r>
    </w:p>
    <w:p w14:paraId="2E2BF06C" w14:textId="70DE04BF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A new crisis has </w:t>
      </w:r>
      <w:r w:rsidR="00011525" w:rsidRPr="00112A96">
        <w:rPr>
          <w:rFonts w:ascii="Arial" w:eastAsia="微软雅黑" w:hAnsi="Arial" w:cs="AppleSystemUIFont"/>
          <w:color w:val="FF0000"/>
        </w:rPr>
        <w:t>arisen</w:t>
      </w:r>
      <w:r w:rsidR="00011525" w:rsidRPr="008E062E">
        <w:rPr>
          <w:rFonts w:ascii="Arial" w:eastAsia="微软雅黑" w:hAnsi="Arial" w:cs="AppleSystemUIFont"/>
        </w:rPr>
        <w:t>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新危机已经出现。</w:t>
      </w:r>
    </w:p>
    <w:p w14:paraId="66B3267D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arise from </w:t>
      </w:r>
      <w:r w:rsidRPr="008E062E">
        <w:rPr>
          <w:rFonts w:ascii="Arial" w:eastAsia="微软雅黑" w:hAnsi="Arial" w:cs="AppleSystemUIFont"/>
        </w:rPr>
        <w:t>由</w:t>
      </w:r>
      <w:r w:rsidRPr="008E062E">
        <w:rPr>
          <w:rFonts w:ascii="Arial" w:eastAsia="微软雅黑" w:hAnsi="Arial" w:cs="AppleSystemUIFont"/>
        </w:rPr>
        <w:t>…</w:t>
      </w:r>
      <w:r w:rsidRPr="008E062E">
        <w:rPr>
          <w:rFonts w:ascii="Arial" w:eastAsia="微软雅黑" w:hAnsi="Arial" w:cs="AppleSystemUIFont"/>
        </w:rPr>
        <w:t>引起，由</w:t>
      </w:r>
      <w:r w:rsidRPr="008E062E">
        <w:rPr>
          <w:rFonts w:ascii="Arial" w:eastAsia="微软雅黑" w:hAnsi="Arial" w:cs="AppleSystemUIFont"/>
        </w:rPr>
        <w:t>…</w:t>
      </w:r>
      <w:r w:rsidRPr="008E062E">
        <w:rPr>
          <w:rFonts w:ascii="Arial" w:eastAsia="微软雅黑" w:hAnsi="Arial" w:cs="AppleSystemUIFont"/>
        </w:rPr>
        <w:t>产生</w:t>
      </w:r>
    </w:p>
    <w:p w14:paraId="69A5CEE8" w14:textId="27FD300C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bookmarkStart w:id="82" w:name="OLE_LINK371"/>
      <w:bookmarkStart w:id="83" w:name="OLE_LINK372"/>
      <w:r w:rsidR="00011525" w:rsidRPr="008E062E">
        <w:rPr>
          <w:rFonts w:ascii="Arial" w:eastAsia="微软雅黑" w:hAnsi="Arial" w:cs="AppleSystemUIFont"/>
        </w:rPr>
        <w:t>Accidents often </w:t>
      </w:r>
      <w:r w:rsidR="00011525" w:rsidRPr="00112A96">
        <w:rPr>
          <w:rFonts w:ascii="Arial" w:eastAsia="微软雅黑" w:hAnsi="Arial" w:cs="AppleSystemUIFont"/>
          <w:color w:val="FF0000"/>
        </w:rPr>
        <w:t>arise from </w:t>
      </w:r>
      <w:r w:rsidR="00011525" w:rsidRPr="008E062E">
        <w:rPr>
          <w:rFonts w:ascii="Arial" w:eastAsia="微软雅黑" w:hAnsi="Arial" w:cs="AppleSystemUIFont"/>
        </w:rPr>
        <w:t>carelessness. </w:t>
      </w:r>
      <w:r w:rsidR="00011525" w:rsidRPr="008E062E">
        <w:rPr>
          <w:rFonts w:ascii="Arial" w:eastAsia="微软雅黑" w:hAnsi="Arial" w:cs="AppleSystemUIFont"/>
        </w:rPr>
        <w:t>事故常起因于粗心。</w:t>
      </w:r>
      <w:bookmarkEnd w:id="82"/>
      <w:bookmarkEnd w:id="83"/>
    </w:p>
    <w:p w14:paraId="0D7D6719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make it</w:t>
      </w:r>
    </w:p>
    <w:p w14:paraId="1EE8E13B" w14:textId="22DBD0D0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Bold" w:hint="eastAsia"/>
          <w:color w:val="0432FF"/>
        </w:rPr>
        <w:t>p</w:t>
      </w:r>
      <w:r w:rsidRPr="008E062E">
        <w:rPr>
          <w:rFonts w:ascii="Arial" w:eastAsia="微软雅黑" w:hAnsi="Arial" w:cs="AppleSystemUIFontBold"/>
          <w:color w:val="0432FF"/>
        </w:rPr>
        <w:t xml:space="preserve">hrv. </w:t>
      </w:r>
      <w:bookmarkStart w:id="84" w:name="OLE_LINK67"/>
      <w:bookmarkStart w:id="85" w:name="OLE_LINK68"/>
      <w:r w:rsidR="00011525" w:rsidRPr="008E062E">
        <w:rPr>
          <w:rFonts w:ascii="Arial" w:eastAsia="微软雅黑" w:hAnsi="Arial" w:cs="AppleSystemUIFontBold"/>
          <w:color w:val="0432FF"/>
        </w:rPr>
        <w:t>规定时间，成功</w:t>
      </w:r>
      <w:bookmarkEnd w:id="84"/>
      <w:bookmarkEnd w:id="85"/>
    </w:p>
    <w:p w14:paraId="3A6859CB" w14:textId="3CD833A7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>What time do you </w:t>
      </w:r>
      <w:r w:rsidR="00011525" w:rsidRPr="00112A96">
        <w:rPr>
          <w:rFonts w:ascii="Arial" w:eastAsia="微软雅黑" w:hAnsi="Arial" w:cs="AppleSystemUIFont"/>
          <w:color w:val="FF0000"/>
        </w:rPr>
        <w:t>make it</w:t>
      </w:r>
      <w:r w:rsidR="00011525" w:rsidRPr="008E062E">
        <w:rPr>
          <w:rFonts w:ascii="Arial" w:eastAsia="微软雅黑" w:hAnsi="Arial" w:cs="AppleSystemUIFont"/>
        </w:rPr>
        <w:t>? </w:t>
      </w:r>
      <w:r w:rsidR="00011525" w:rsidRPr="008E062E">
        <w:rPr>
          <w:rFonts w:ascii="Arial" w:eastAsia="微软雅黑" w:hAnsi="Arial" w:cs="AppleSystemUIFont"/>
        </w:rPr>
        <w:t>你估计现在几点了？</w:t>
      </w:r>
    </w:p>
    <w:p w14:paraId="33BEF287" w14:textId="23149740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>She is determined to </w:t>
      </w:r>
      <w:r w:rsidR="00011525" w:rsidRPr="00112A96">
        <w:rPr>
          <w:rFonts w:ascii="Arial" w:eastAsia="微软雅黑" w:hAnsi="Arial" w:cs="AppleSystemUIFont"/>
          <w:color w:val="FF0000"/>
        </w:rPr>
        <w:t>make it </w:t>
      </w:r>
      <w:r w:rsidR="00011525" w:rsidRPr="008E062E">
        <w:rPr>
          <w:rFonts w:ascii="Arial" w:eastAsia="微软雅黑" w:hAnsi="Arial" w:cs="AppleSystemUIFont"/>
        </w:rPr>
        <w:t>to the top. </w:t>
      </w:r>
      <w:r w:rsidR="00011525" w:rsidRPr="008E062E">
        <w:rPr>
          <w:rFonts w:ascii="Arial" w:eastAsia="微软雅黑" w:hAnsi="Arial" w:cs="AppleSystemUIFont"/>
        </w:rPr>
        <w:t>她决心要出人头地。</w:t>
      </w:r>
    </w:p>
    <w:p w14:paraId="4BE9945E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refer to</w:t>
      </w:r>
    </w:p>
    <w:p w14:paraId="5AEDBF74" w14:textId="4E06A139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Bold" w:hint="eastAsia"/>
          <w:color w:val="0432FF"/>
        </w:rPr>
        <w:t>p</w:t>
      </w:r>
      <w:r w:rsidRPr="008E062E">
        <w:rPr>
          <w:rFonts w:ascii="Arial" w:eastAsia="微软雅黑" w:hAnsi="Arial" w:cs="AppleSystemUIFontBold"/>
          <w:color w:val="0432FF"/>
        </w:rPr>
        <w:t xml:space="preserve">hrv. </w:t>
      </w:r>
      <w:bookmarkStart w:id="86" w:name="OLE_LINK69"/>
      <w:bookmarkStart w:id="87" w:name="OLE_LINK70"/>
      <w:r w:rsidR="00011525" w:rsidRPr="008E062E">
        <w:rPr>
          <w:rFonts w:ascii="Arial" w:eastAsia="微软雅黑" w:hAnsi="Arial" w:cs="AppleSystemUIFontBold"/>
          <w:color w:val="0432FF"/>
        </w:rPr>
        <w:t>查阅，参考</w:t>
      </w:r>
      <w:bookmarkEnd w:id="86"/>
      <w:bookmarkEnd w:id="87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 xml:space="preserve"> </w:t>
      </w:r>
      <w:r w:rsidR="00011525" w:rsidRPr="008E062E">
        <w:rPr>
          <w:rFonts w:ascii="Arial" w:eastAsia="微软雅黑" w:hAnsi="Arial" w:cs="AppleSystemUIFont"/>
          <w:color w:val="0432FF"/>
        </w:rPr>
        <w:t>提到，谈到，涉及</w:t>
      </w:r>
    </w:p>
    <w:p w14:paraId="5EA36916" w14:textId="097FBFC6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>eg. F</w:t>
      </w:r>
      <w:r w:rsidR="00011525" w:rsidRPr="008E062E">
        <w:rPr>
          <w:rFonts w:ascii="Arial" w:eastAsia="微软雅黑" w:hAnsi="Arial" w:cs="AppleSystemUIFont"/>
        </w:rPr>
        <w:t>or details, </w:t>
      </w:r>
      <w:r w:rsidR="00011525" w:rsidRPr="00112A96">
        <w:rPr>
          <w:rFonts w:ascii="Arial" w:eastAsia="微软雅黑" w:hAnsi="Arial" w:cs="AppleSystemUIFont"/>
          <w:color w:val="FF0000"/>
        </w:rPr>
        <w:t>refer to</w:t>
      </w:r>
      <w:r w:rsidR="00011525" w:rsidRPr="008E062E">
        <w:rPr>
          <w:rFonts w:ascii="Arial" w:eastAsia="微软雅黑" w:hAnsi="Arial" w:cs="AppleSystemUIFont"/>
        </w:rPr>
        <w:t> the Basis of Design. </w:t>
      </w:r>
      <w:r w:rsidR="00011525" w:rsidRPr="008E062E">
        <w:rPr>
          <w:rFonts w:ascii="Arial" w:eastAsia="微软雅黑" w:hAnsi="Arial" w:cs="AppleSystemUIFont"/>
        </w:rPr>
        <w:t>详细情况，请查阅基本设计。</w:t>
      </w:r>
    </w:p>
    <w:p w14:paraId="2096D0D4" w14:textId="179D52D7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>They </w:t>
      </w:r>
      <w:r w:rsidR="00011525" w:rsidRPr="00112A96">
        <w:rPr>
          <w:rFonts w:ascii="Arial" w:eastAsia="微软雅黑" w:hAnsi="Arial" w:cs="AppleSystemUIFont"/>
          <w:color w:val="FF0000"/>
        </w:rPr>
        <w:t>refer to</w:t>
      </w:r>
      <w:r w:rsidR="00011525" w:rsidRPr="008E062E">
        <w:rPr>
          <w:rFonts w:ascii="Arial" w:eastAsia="微软雅黑" w:hAnsi="Arial" w:cs="AppleSystemUIFont"/>
        </w:rPr>
        <w:t> more concrete things between them. </w:t>
      </w:r>
      <w:r w:rsidR="00011525" w:rsidRPr="008E062E">
        <w:rPr>
          <w:rFonts w:ascii="Arial" w:eastAsia="微软雅黑" w:hAnsi="Arial" w:cs="AppleSystemUIFont"/>
        </w:rPr>
        <w:t>他们提到他们两个之间更具体的事情。</w:t>
      </w:r>
    </w:p>
    <w:p w14:paraId="2A5CA42F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apart from</w:t>
      </w:r>
    </w:p>
    <w:p w14:paraId="3F1367E8" w14:textId="34438940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Bold"/>
          <w:color w:val="0432FF"/>
        </w:rPr>
        <w:t xml:space="preserve">phr. </w:t>
      </w:r>
      <w:bookmarkStart w:id="88" w:name="OLE_LINK71"/>
      <w:bookmarkStart w:id="89" w:name="OLE_LINK72"/>
      <w:r w:rsidR="00011525" w:rsidRPr="008E062E">
        <w:rPr>
          <w:rFonts w:ascii="Arial" w:eastAsia="微软雅黑" w:hAnsi="Arial" w:cs="AppleSystemUIFontBold"/>
          <w:color w:val="0432FF"/>
        </w:rPr>
        <w:t>除了</w:t>
      </w:r>
      <w:bookmarkEnd w:id="88"/>
      <w:bookmarkEnd w:id="89"/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="00011525" w:rsidRPr="008E062E">
        <w:rPr>
          <w:rFonts w:ascii="Arial" w:eastAsia="微软雅黑" w:hAnsi="Arial" w:cs="AppleSystemUIFont"/>
          <w:color w:val="0432FF"/>
        </w:rPr>
        <w:t>除了</w:t>
      </w:r>
      <w:r w:rsidR="00011525" w:rsidRPr="008E062E">
        <w:rPr>
          <w:rFonts w:ascii="Arial" w:eastAsia="微软雅黑" w:hAnsi="Arial" w:cs="AppleSystemUIFont"/>
          <w:color w:val="0432FF"/>
        </w:rPr>
        <w:t>…</w:t>
      </w:r>
      <w:r w:rsidR="00011525" w:rsidRPr="008E062E">
        <w:rPr>
          <w:rFonts w:ascii="Arial" w:eastAsia="微软雅黑" w:hAnsi="Arial" w:cs="AppleSystemUIFont"/>
          <w:color w:val="0432FF"/>
        </w:rPr>
        <w:t>还，此外</w:t>
      </w:r>
      <w:r w:rsidR="00011525" w:rsidRPr="008E062E">
        <w:rPr>
          <w:rFonts w:ascii="Arial" w:eastAsia="微软雅黑" w:hAnsi="Arial" w:cs="AppleSystemUIFont"/>
          <w:color w:val="0432FF"/>
        </w:rPr>
        <w:t xml:space="preserve"> = except for</w:t>
      </w:r>
    </w:p>
    <w:p w14:paraId="3C89596C" w14:textId="2B0D4A01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lastRenderedPageBreak/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I've finished </w:t>
      </w:r>
      <w:r w:rsidR="00011525" w:rsidRPr="00112A96">
        <w:rPr>
          <w:rFonts w:ascii="Arial" w:eastAsia="微软雅黑" w:hAnsi="Arial" w:cs="AppleSystemUIFont"/>
          <w:color w:val="FF0000"/>
        </w:rPr>
        <w:t>apart from</w:t>
      </w:r>
      <w:r w:rsidR="00011525" w:rsidRPr="008E062E">
        <w:rPr>
          <w:rFonts w:ascii="Arial" w:eastAsia="微软雅黑" w:hAnsi="Arial" w:cs="AppleSystemUIFont"/>
        </w:rPr>
        <w:t xml:space="preserve"> the last question.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除了最后一道题，我全做完了。</w:t>
      </w:r>
    </w:p>
    <w:p w14:paraId="7C384A24" w14:textId="6B03179C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112A96">
        <w:rPr>
          <w:rFonts w:ascii="Arial" w:eastAsia="微软雅黑" w:hAnsi="Arial" w:cs="AppleSystemUIFont"/>
          <w:color w:val="FF0000"/>
        </w:rPr>
        <w:t>Apart from</w:t>
      </w:r>
      <w:r w:rsidR="00011525" w:rsidRPr="008E062E">
        <w:rPr>
          <w:rFonts w:ascii="Arial" w:eastAsia="微软雅黑" w:hAnsi="Arial" w:cs="AppleSystemUIFont"/>
        </w:rPr>
        <w:t xml:space="preserve"> their house in London, they also have a </w:t>
      </w:r>
      <w:bookmarkStart w:id="90" w:name="OLE_LINK373"/>
      <w:bookmarkStart w:id="91" w:name="OLE_LINK374"/>
      <w:r w:rsidR="00011525" w:rsidRPr="008E062E">
        <w:rPr>
          <w:rFonts w:ascii="Arial" w:eastAsia="微软雅黑" w:hAnsi="Arial" w:cs="AppleSystemUIFont"/>
        </w:rPr>
        <w:t xml:space="preserve">villa </w:t>
      </w:r>
      <w:bookmarkEnd w:id="90"/>
      <w:bookmarkEnd w:id="91"/>
      <w:r w:rsidR="00011525" w:rsidRPr="008E062E">
        <w:rPr>
          <w:rFonts w:ascii="Arial" w:eastAsia="微软雅黑" w:hAnsi="Arial" w:cs="AppleSystemUIFont"/>
        </w:rPr>
        <w:t>in Spain.</w:t>
      </w:r>
    </w:p>
    <w:p w14:paraId="168132FA" w14:textId="70ADA5D8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ab/>
      </w:r>
      <w:r w:rsidR="00011525" w:rsidRPr="008E062E">
        <w:rPr>
          <w:rFonts w:ascii="Arial" w:eastAsia="微软雅黑" w:hAnsi="Arial" w:cs="AppleSystemUIFont"/>
        </w:rPr>
        <w:t>他们在伦敦有一座房子，此外在西班牙还有一座别墅。</w:t>
      </w:r>
    </w:p>
    <w:p w14:paraId="68F2F934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take the risk of </w:t>
      </w:r>
    </w:p>
    <w:p w14:paraId="4C4F3B39" w14:textId="6602CDFC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Bold" w:hint="eastAsia"/>
          <w:color w:val="0432FF"/>
        </w:rPr>
        <w:t>p</w:t>
      </w:r>
      <w:r w:rsidRPr="008E062E">
        <w:rPr>
          <w:rFonts w:ascii="Arial" w:eastAsia="微软雅黑" w:hAnsi="Arial" w:cs="AppleSystemUIFontBold"/>
          <w:color w:val="0432FF"/>
        </w:rPr>
        <w:t xml:space="preserve">hrv. </w:t>
      </w:r>
      <w:bookmarkStart w:id="92" w:name="OLE_LINK73"/>
      <w:bookmarkStart w:id="93" w:name="OLE_LINK74"/>
      <w:r w:rsidR="00011525" w:rsidRPr="008E062E">
        <w:rPr>
          <w:rFonts w:ascii="Arial" w:eastAsia="微软雅黑" w:hAnsi="Arial" w:cs="AppleSystemUIFontBold"/>
          <w:color w:val="0432FF"/>
        </w:rPr>
        <w:t>冒险</w:t>
      </w:r>
      <w:bookmarkEnd w:id="92"/>
      <w:bookmarkEnd w:id="93"/>
      <w:r w:rsidR="00011525" w:rsidRPr="008E062E">
        <w:rPr>
          <w:rFonts w:ascii="Arial" w:eastAsia="微软雅黑" w:hAnsi="Arial" w:cs="AppleSystemUIFont"/>
          <w:color w:val="0432FF"/>
        </w:rPr>
        <w:t xml:space="preserve"> + doing</w:t>
      </w:r>
    </w:p>
    <w:p w14:paraId="0C66B4D4" w14:textId="193C7699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>I couldn't </w:t>
      </w:r>
      <w:r w:rsidR="00011525" w:rsidRPr="00112A96">
        <w:rPr>
          <w:rFonts w:ascii="Arial" w:eastAsia="微软雅黑" w:hAnsi="Arial" w:cs="AppleSystemUIFont"/>
          <w:color w:val="FF0000"/>
        </w:rPr>
        <w:t>take the risk of </w:t>
      </w:r>
      <w:bookmarkStart w:id="94" w:name="OLE_LINK375"/>
      <w:r w:rsidR="00011525" w:rsidRPr="008E062E">
        <w:rPr>
          <w:rFonts w:ascii="Arial" w:eastAsia="微软雅黑" w:hAnsi="Arial" w:cs="AppleSystemUIFont"/>
        </w:rPr>
        <w:t>mucking </w:t>
      </w:r>
      <w:bookmarkEnd w:id="94"/>
      <w:r w:rsidR="00011525" w:rsidRPr="008E062E">
        <w:rPr>
          <w:rFonts w:ascii="Arial" w:eastAsia="微软雅黑" w:hAnsi="Arial" w:cs="AppleSystemUIFont"/>
        </w:rPr>
        <w:t>up my chances. 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我不能冒把自己的机会搞砸的危险。</w:t>
      </w:r>
    </w:p>
    <w:p w14:paraId="7C24EE4D" w14:textId="1A6EEE54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accomplish</w:t>
      </w:r>
      <w:r w:rsidR="0092084A" w:rsidRPr="008E062E">
        <w:rPr>
          <w:rFonts w:ascii="Arial" w:eastAsia="微软雅黑" w:hAnsi="Arial" w:cs="AppleSystemUIFont"/>
          <w:color w:val="808080" w:themeColor="background1" w:themeShade="80"/>
        </w:rPr>
        <w:t xml:space="preserve"> [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əˈkɑːmplɪʃ]</w:t>
      </w:r>
      <w:r w:rsidRPr="008E062E">
        <w:rPr>
          <w:rFonts w:ascii="Arial" w:eastAsia="微软雅黑" w:hAnsi="Arial" w:cs="AppleSystemUIFont"/>
        </w:rPr>
        <w:t xml:space="preserve"> </w:t>
      </w:r>
    </w:p>
    <w:p w14:paraId="2FD700A0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vt. </w:t>
      </w:r>
      <w:bookmarkStart w:id="95" w:name="OLE_LINK75"/>
      <w:bookmarkStart w:id="96" w:name="OLE_LINK76"/>
      <w:r w:rsidRPr="008E062E">
        <w:rPr>
          <w:rFonts w:ascii="Arial" w:eastAsia="微软雅黑" w:hAnsi="Arial" w:cs="AppleSystemUIFont"/>
          <w:color w:val="0432FF"/>
        </w:rPr>
        <w:t>完成</w:t>
      </w:r>
      <w:bookmarkEnd w:id="95"/>
      <w:bookmarkEnd w:id="96"/>
    </w:p>
    <w:p w14:paraId="3901446C" w14:textId="54C89CBD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bookmarkStart w:id="97" w:name="OLE_LINK376"/>
      <w:bookmarkStart w:id="98" w:name="OLE_LINK377"/>
      <w:r w:rsidR="00011525" w:rsidRPr="008E062E">
        <w:rPr>
          <w:rFonts w:ascii="Arial" w:eastAsia="微软雅黑" w:hAnsi="Arial" w:cs="AppleSystemUIFont"/>
        </w:rPr>
        <w:t xml:space="preserve">The first part of the plan has been safely </w:t>
      </w:r>
      <w:r w:rsidR="00011525" w:rsidRPr="00112A96">
        <w:rPr>
          <w:rFonts w:ascii="Arial" w:eastAsia="微软雅黑" w:hAnsi="Arial" w:cs="AppleSystemUIFont"/>
          <w:color w:val="FF0000"/>
        </w:rPr>
        <w:t>accomplished</w:t>
      </w:r>
      <w:r w:rsidR="00011525" w:rsidRPr="008E062E">
        <w:rPr>
          <w:rFonts w:ascii="Arial" w:eastAsia="微软雅黑" w:hAnsi="Arial" w:cs="AppleSystemUIFont"/>
        </w:rPr>
        <w:t>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计划的第一部分已顺利完成。</w:t>
      </w:r>
      <w:bookmarkEnd w:id="97"/>
      <w:bookmarkEnd w:id="98"/>
    </w:p>
    <w:p w14:paraId="00AAAF97" w14:textId="7ECE9BB4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accomplish </w:t>
      </w:r>
      <w:r w:rsidR="00011525" w:rsidRPr="008E062E">
        <w:rPr>
          <w:rFonts w:ascii="Arial" w:eastAsia="微软雅黑" w:hAnsi="Arial" w:cs="AppleSystemUIFont"/>
        </w:rPr>
        <w:t>one’s purpose/goal</w:t>
      </w:r>
      <w:r w:rsidRPr="008E062E">
        <w:rPr>
          <w:rFonts w:ascii="Arial" w:eastAsia="微软雅黑" w:hAnsi="Arial" w:cs="AppleSystemUIFont"/>
        </w:rPr>
        <w:t xml:space="preserve"> </w:t>
      </w:r>
      <w:r w:rsidRPr="008E062E">
        <w:rPr>
          <w:rFonts w:ascii="Arial" w:eastAsia="微软雅黑" w:hAnsi="Arial" w:cs="AppleSystemUIFont" w:hint="eastAsia"/>
        </w:rPr>
        <w:t>完成某人目标</w:t>
      </w:r>
    </w:p>
    <w:p w14:paraId="50249379" w14:textId="77777777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>▲</w:t>
      </w:r>
      <w:r w:rsidRPr="008E062E">
        <w:rPr>
          <w:rFonts w:ascii="Arial" w:eastAsia="微软雅黑" w:hAnsi="Arial" w:cs="AppleSystemUIFont"/>
          <w:b/>
          <w:bCs/>
        </w:rPr>
        <w:t xml:space="preserve"> command</w:t>
      </w:r>
      <w:r w:rsidRPr="008E062E">
        <w:rPr>
          <w:rFonts w:ascii="Arial" w:eastAsia="微软雅黑" w:hAnsi="Arial" w:cs="AppleSystemUIFont"/>
        </w:rPr>
        <w:t xml:space="preserve"> 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[kəˈmænd]</w:t>
      </w:r>
    </w:p>
    <w:p w14:paraId="263A6BFA" w14:textId="6F29ABF9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v/n </w:t>
      </w:r>
      <w:bookmarkStart w:id="99" w:name="OLE_LINK77"/>
      <w:bookmarkStart w:id="100" w:name="OLE_LINK78"/>
      <w:r w:rsidRPr="008E062E">
        <w:rPr>
          <w:rFonts w:ascii="Arial" w:eastAsia="微软雅黑" w:hAnsi="Arial" w:cs="AppleSystemUIFont"/>
          <w:color w:val="0432FF"/>
        </w:rPr>
        <w:t>命令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指挥，统率</w:t>
      </w:r>
      <w:bookmarkEnd w:id="99"/>
      <w:bookmarkEnd w:id="100"/>
    </w:p>
    <w:p w14:paraId="6B80F6B7" w14:textId="5EDC2AB7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Begin when I give the </w:t>
      </w:r>
      <w:r w:rsidR="00011525" w:rsidRPr="00112A96">
        <w:rPr>
          <w:rFonts w:ascii="Arial" w:eastAsia="微软雅黑" w:hAnsi="Arial" w:cs="AppleSystemUIFont"/>
          <w:color w:val="FF0000"/>
        </w:rPr>
        <w:t>command</w:t>
      </w:r>
      <w:r w:rsidR="00011525" w:rsidRPr="008E062E">
        <w:rPr>
          <w:rFonts w:ascii="Arial" w:eastAsia="微软雅黑" w:hAnsi="Arial" w:cs="AppleSystemUIFont"/>
        </w:rPr>
        <w:t>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我发出命令时开始。</w:t>
      </w:r>
    </w:p>
    <w:p w14:paraId="4D85B57A" w14:textId="418D32C5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r w:rsidR="00011525" w:rsidRPr="008E062E">
        <w:rPr>
          <w:rFonts w:ascii="Arial" w:eastAsia="微软雅黑" w:hAnsi="Arial" w:cs="AppleSystemUIFont"/>
        </w:rPr>
        <w:t xml:space="preserve">get </w:t>
      </w:r>
      <w:r w:rsidR="00011525" w:rsidRPr="00112A96">
        <w:rPr>
          <w:rFonts w:ascii="Arial" w:eastAsia="微软雅黑" w:hAnsi="Arial" w:cs="AppleSystemUIFont"/>
          <w:color w:val="FF0000"/>
        </w:rPr>
        <w:t xml:space="preserve">command </w:t>
      </w:r>
      <w:r w:rsidR="00011525" w:rsidRPr="008E062E">
        <w:rPr>
          <w:rFonts w:ascii="Arial" w:eastAsia="微软雅黑" w:hAnsi="Arial" w:cs="AppleSystemUIFont"/>
        </w:rPr>
        <w:t xml:space="preserve">of </w:t>
      </w:r>
      <w:r w:rsidR="00011525" w:rsidRPr="008E062E">
        <w:rPr>
          <w:rFonts w:ascii="Arial" w:eastAsia="微软雅黑" w:hAnsi="Arial" w:cs="AppleSystemUIFont"/>
        </w:rPr>
        <w:t>控制</w:t>
      </w:r>
    </w:p>
    <w:p w14:paraId="363DD438" w14:textId="6DB69D0E" w:rsidR="00011525" w:rsidRPr="008E062E" w:rsidRDefault="0092084A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rial"/>
          <w:b/>
          <w:bCs/>
        </w:rPr>
        <w:t xml:space="preserve">▲ </w:t>
      </w:r>
      <w:r w:rsidR="00011525" w:rsidRPr="008E062E">
        <w:rPr>
          <w:rFonts w:ascii="Arial" w:eastAsia="微软雅黑" w:hAnsi="Arial" w:cs="AppleSystemUIFont"/>
          <w:b/>
          <w:bCs/>
        </w:rPr>
        <w:t>prosper</w:t>
      </w:r>
      <w:r w:rsidRPr="008E062E">
        <w:rPr>
          <w:rFonts w:ascii="Arial" w:eastAsia="微软雅黑" w:hAnsi="Arial" w:cs="AppleSystemUIFont"/>
          <w:b/>
          <w:bCs/>
        </w:rPr>
        <w:t xml:space="preserve"> </w:t>
      </w:r>
      <w:r w:rsidRPr="008E062E">
        <w:rPr>
          <w:rFonts w:ascii="Arial" w:eastAsia="微软雅黑" w:hAnsi="Arial" w:cs="AppleSystemUIFont"/>
          <w:color w:val="808080" w:themeColor="background1" w:themeShade="80"/>
        </w:rPr>
        <w:t>[</w:t>
      </w:r>
      <w:r w:rsidR="00011525" w:rsidRPr="008E062E">
        <w:rPr>
          <w:rFonts w:ascii="Arial" w:eastAsia="微软雅黑" w:hAnsi="Arial" w:cs="AppleSystemUIFont"/>
          <w:color w:val="808080" w:themeColor="background1" w:themeShade="80"/>
        </w:rPr>
        <w:t>ˈprɑːspər]</w:t>
      </w:r>
    </w:p>
    <w:p w14:paraId="7D033FA2" w14:textId="2613E30A" w:rsidR="00011525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</w:rPr>
      </w:pPr>
      <w:r w:rsidRPr="008E062E">
        <w:rPr>
          <w:rFonts w:ascii="Arial" w:eastAsia="微软雅黑" w:hAnsi="Arial" w:cs="AppleSystemUIFont"/>
          <w:color w:val="0432FF"/>
        </w:rPr>
        <w:t xml:space="preserve">vi. </w:t>
      </w:r>
      <w:bookmarkStart w:id="101" w:name="OLE_LINK79"/>
      <w:bookmarkStart w:id="102" w:name="OLE_LINK80"/>
      <w:r w:rsidRPr="008E062E">
        <w:rPr>
          <w:rFonts w:ascii="Arial" w:eastAsia="微软雅黑" w:hAnsi="Arial" w:cs="AppleSystemUIFont"/>
          <w:color w:val="0432FF"/>
        </w:rPr>
        <w:t>繁荣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兴旺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成功</w:t>
      </w:r>
      <w:r w:rsidR="007B221F" w:rsidRPr="008E062E">
        <w:rPr>
          <w:rFonts w:ascii="Arial" w:eastAsia="微软雅黑" w:hAnsi="Arial" w:cs="AppleSystemUIFont"/>
          <w:color w:val="0432FF"/>
        </w:rPr>
        <w:t>，</w:t>
      </w:r>
      <w:r w:rsidRPr="008E062E">
        <w:rPr>
          <w:rFonts w:ascii="Arial" w:eastAsia="微软雅黑" w:hAnsi="Arial" w:cs="AppleSystemUIFont"/>
          <w:color w:val="0432FF"/>
        </w:rPr>
        <w:t>发达</w:t>
      </w:r>
    </w:p>
    <w:bookmarkEnd w:id="101"/>
    <w:bookmarkEnd w:id="102"/>
    <w:p w14:paraId="0BF7267F" w14:textId="056CFF04" w:rsidR="00011525" w:rsidRPr="008E062E" w:rsidRDefault="00B96E98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Arial" w:eastAsia="微软雅黑" w:hAnsi="Arial" w:cs="AppleSystemUIFont"/>
        </w:rPr>
        <w:t xml:space="preserve">eg. </w:t>
      </w:r>
      <w:bookmarkStart w:id="103" w:name="OLE_LINK378"/>
      <w:bookmarkStart w:id="104" w:name="OLE_LINK379"/>
      <w:r w:rsidR="00011525" w:rsidRPr="008E062E">
        <w:rPr>
          <w:rFonts w:ascii="Arial" w:eastAsia="微软雅黑" w:hAnsi="Arial" w:cs="AppleSystemUIFont"/>
        </w:rPr>
        <w:t xml:space="preserve">The high street banks continue to </w:t>
      </w:r>
      <w:r w:rsidR="00011525" w:rsidRPr="00112A96">
        <w:rPr>
          <w:rFonts w:ascii="Arial" w:eastAsia="微软雅黑" w:hAnsi="Arial" w:cs="AppleSystemUIFont"/>
          <w:color w:val="FF0000"/>
        </w:rPr>
        <w:t>prosper</w:t>
      </w:r>
      <w:r w:rsidR="00011525" w:rsidRPr="008E062E">
        <w:rPr>
          <w:rFonts w:ascii="Arial" w:eastAsia="微软雅黑" w:hAnsi="Arial" w:cs="AppleSystemUIFont"/>
        </w:rPr>
        <w:t>.</w:t>
      </w:r>
      <w:r w:rsidRPr="008E062E">
        <w:rPr>
          <w:rFonts w:ascii="Arial" w:eastAsia="微软雅黑" w:hAnsi="Arial" w:cs="AppleSystemUIFont" w:hint="eastAsia"/>
        </w:rPr>
        <w:t xml:space="preserve"> </w:t>
      </w:r>
      <w:r w:rsidR="00011525" w:rsidRPr="008E062E">
        <w:rPr>
          <w:rFonts w:ascii="Arial" w:eastAsia="微软雅黑" w:hAnsi="Arial" w:cs="AppleSystemUIFont"/>
        </w:rPr>
        <w:t>商业街上的银行仍旧一派繁荣景象。</w:t>
      </w:r>
      <w:bookmarkEnd w:id="103"/>
      <w:bookmarkEnd w:id="104"/>
    </w:p>
    <w:p w14:paraId="03C39AAF" w14:textId="229F4797" w:rsidR="00105009" w:rsidRPr="008E062E" w:rsidRDefault="00011525" w:rsidP="008E062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8E062E">
        <w:rPr>
          <w:rFonts w:ascii="Segoe UI Symbol" w:eastAsia="微软雅黑" w:hAnsi="Segoe UI Symbol" w:cs="Segoe UI Symbol"/>
        </w:rPr>
        <w:t>▷</w:t>
      </w:r>
      <w:r w:rsidRPr="008E062E">
        <w:rPr>
          <w:rFonts w:ascii="Arial" w:eastAsia="微软雅黑" w:hAnsi="Arial" w:cs="AppleSystemUIFont"/>
        </w:rPr>
        <w:t xml:space="preserve"> prosperity</w:t>
      </w:r>
      <w:r w:rsidR="0092084A" w:rsidRPr="008E062E">
        <w:rPr>
          <w:rFonts w:ascii="Arial" w:eastAsia="微软雅黑" w:hAnsi="Arial" w:cs="AppleSystemUIFont"/>
        </w:rPr>
        <w:t xml:space="preserve"> [</w:t>
      </w:r>
      <w:r w:rsidRPr="008E062E">
        <w:rPr>
          <w:rFonts w:ascii="Arial" w:eastAsia="微软雅黑" w:hAnsi="Arial" w:cs="AppleSystemUIFont"/>
        </w:rPr>
        <w:t>prɑːˈsperəti</w:t>
      </w:r>
      <w:r w:rsidRPr="008E062E">
        <w:rPr>
          <w:rFonts w:ascii="Arial" w:eastAsia="微软雅黑" w:hAnsi="Arial" w:cs="AppleExternalUIFontSimplifiedCh"/>
        </w:rPr>
        <w:t>]</w:t>
      </w:r>
      <w:r w:rsidRPr="008E062E">
        <w:rPr>
          <w:rFonts w:ascii="Arial" w:eastAsia="微软雅黑" w:hAnsi="Arial" w:cs="AppleSystemUIFont"/>
        </w:rPr>
        <w:t xml:space="preserve"> n. </w:t>
      </w:r>
      <w:r w:rsidRPr="008E062E">
        <w:rPr>
          <w:rFonts w:ascii="Arial" w:eastAsia="微软雅黑" w:hAnsi="Arial" w:cs="AppleExternalUIFontSimplifiedCh" w:hint="eastAsia"/>
        </w:rPr>
        <w:t>兴旺</w:t>
      </w:r>
      <w:r w:rsidRPr="008E062E">
        <w:rPr>
          <w:rFonts w:ascii="Arial" w:eastAsia="微软雅黑" w:hAnsi="Arial" w:cs="AppleSystemUIFont"/>
        </w:rPr>
        <w:t> 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 </w:t>
      </w:r>
      <w:r w:rsidRPr="008E062E">
        <w:rPr>
          <w:rFonts w:ascii="Arial" w:eastAsia="微软雅黑" w:hAnsi="Arial" w:cs="AppleExternalUIFontSimplifiedCh" w:hint="eastAsia"/>
        </w:rPr>
        <w:t>繁荣</w:t>
      </w:r>
      <w:r w:rsidRPr="008E062E">
        <w:rPr>
          <w:rFonts w:ascii="Arial" w:eastAsia="微软雅黑" w:hAnsi="Arial" w:cs="AppleSystemUIFont"/>
        </w:rPr>
        <w:t> 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 </w:t>
      </w:r>
      <w:r w:rsidRPr="008E062E">
        <w:rPr>
          <w:rFonts w:ascii="Arial" w:eastAsia="微软雅黑" w:hAnsi="Arial" w:cs="AppleExternalUIFontSimplifiedCh" w:hint="eastAsia"/>
        </w:rPr>
        <w:t>成功</w:t>
      </w:r>
      <w:r w:rsidRPr="008E062E">
        <w:rPr>
          <w:rFonts w:ascii="Arial" w:eastAsia="微软雅黑" w:hAnsi="Arial" w:cs="AppleSystemUIFont"/>
        </w:rPr>
        <w:t> </w:t>
      </w:r>
      <w:r w:rsidR="007B221F" w:rsidRPr="008E062E">
        <w:rPr>
          <w:rFonts w:ascii="Arial" w:eastAsia="微软雅黑" w:hAnsi="Arial" w:cs="AppleSystemUIFont"/>
        </w:rPr>
        <w:t>，</w:t>
      </w:r>
      <w:r w:rsidRPr="008E062E">
        <w:rPr>
          <w:rFonts w:ascii="Arial" w:eastAsia="微软雅黑" w:hAnsi="Arial" w:cs="AppleSystemUIFont"/>
        </w:rPr>
        <w:t> </w:t>
      </w:r>
      <w:r w:rsidRPr="008E062E">
        <w:rPr>
          <w:rFonts w:ascii="Arial" w:eastAsia="微软雅黑" w:hAnsi="Arial" w:cs="AppleExternalUIFontSimplifiedCh" w:hint="eastAsia"/>
        </w:rPr>
        <w:t>昌盛</w:t>
      </w:r>
    </w:p>
    <w:sectPr w:rsidR="00105009" w:rsidRPr="008E062E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639A" w14:textId="77777777" w:rsidR="00E72FD2" w:rsidRDefault="00E72FD2" w:rsidP="002275F7">
      <w:r>
        <w:separator/>
      </w:r>
    </w:p>
  </w:endnote>
  <w:endnote w:type="continuationSeparator" w:id="0">
    <w:p w14:paraId="1F136769" w14:textId="77777777" w:rsidR="00E72FD2" w:rsidRDefault="00E72FD2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D2920" w14:textId="77777777" w:rsidR="00E72FD2" w:rsidRDefault="00E72FD2" w:rsidP="002275F7">
      <w:r>
        <w:separator/>
      </w:r>
    </w:p>
  </w:footnote>
  <w:footnote w:type="continuationSeparator" w:id="0">
    <w:p w14:paraId="1C2101CE" w14:textId="77777777" w:rsidR="00E72FD2" w:rsidRDefault="00E72FD2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E72FD2">
    <w:pPr>
      <w:pStyle w:val="a4"/>
    </w:pPr>
    <w:r>
      <w:rPr>
        <w:noProof/>
      </w:rPr>
      <w:pict w14:anchorId="494AB4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E72FD2">
    <w:pPr>
      <w:pStyle w:val="a4"/>
    </w:pPr>
    <w:r>
      <w:rPr>
        <w:noProof/>
      </w:rPr>
      <w:pict w14:anchorId="139FDA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5DD2"/>
    <w:rsid w:val="00006D28"/>
    <w:rsid w:val="00007A95"/>
    <w:rsid w:val="00010A86"/>
    <w:rsid w:val="00011525"/>
    <w:rsid w:val="00020437"/>
    <w:rsid w:val="000228E2"/>
    <w:rsid w:val="00031FB6"/>
    <w:rsid w:val="000337D9"/>
    <w:rsid w:val="00043971"/>
    <w:rsid w:val="000472DB"/>
    <w:rsid w:val="00071F8D"/>
    <w:rsid w:val="00073F90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F6587"/>
    <w:rsid w:val="000F7F31"/>
    <w:rsid w:val="00105009"/>
    <w:rsid w:val="00110044"/>
    <w:rsid w:val="00112A96"/>
    <w:rsid w:val="00127005"/>
    <w:rsid w:val="00137558"/>
    <w:rsid w:val="00142146"/>
    <w:rsid w:val="00152B16"/>
    <w:rsid w:val="00153A99"/>
    <w:rsid w:val="00185A67"/>
    <w:rsid w:val="00185AA1"/>
    <w:rsid w:val="00193F81"/>
    <w:rsid w:val="001A7D20"/>
    <w:rsid w:val="001B7C3F"/>
    <w:rsid w:val="001D1EB0"/>
    <w:rsid w:val="001E10DE"/>
    <w:rsid w:val="001E64D9"/>
    <w:rsid w:val="00200CD9"/>
    <w:rsid w:val="00200E6F"/>
    <w:rsid w:val="00204B0C"/>
    <w:rsid w:val="00210609"/>
    <w:rsid w:val="0021684D"/>
    <w:rsid w:val="00216A39"/>
    <w:rsid w:val="0022123A"/>
    <w:rsid w:val="002275F7"/>
    <w:rsid w:val="0023252F"/>
    <w:rsid w:val="00243DCF"/>
    <w:rsid w:val="00256144"/>
    <w:rsid w:val="00261348"/>
    <w:rsid w:val="0026184E"/>
    <w:rsid w:val="00265021"/>
    <w:rsid w:val="00291192"/>
    <w:rsid w:val="002A14CB"/>
    <w:rsid w:val="002A41D4"/>
    <w:rsid w:val="002C0DF5"/>
    <w:rsid w:val="002C6E0A"/>
    <w:rsid w:val="002D6CC7"/>
    <w:rsid w:val="002F3259"/>
    <w:rsid w:val="00316A00"/>
    <w:rsid w:val="00317494"/>
    <w:rsid w:val="00325595"/>
    <w:rsid w:val="00326EE4"/>
    <w:rsid w:val="003329CB"/>
    <w:rsid w:val="0036348A"/>
    <w:rsid w:val="003666C5"/>
    <w:rsid w:val="003723FF"/>
    <w:rsid w:val="00383FE3"/>
    <w:rsid w:val="00390DF0"/>
    <w:rsid w:val="003A2F79"/>
    <w:rsid w:val="003A7846"/>
    <w:rsid w:val="003B3BAE"/>
    <w:rsid w:val="003D3E4F"/>
    <w:rsid w:val="003E15D5"/>
    <w:rsid w:val="003E30D1"/>
    <w:rsid w:val="003E5513"/>
    <w:rsid w:val="003F2500"/>
    <w:rsid w:val="004018EB"/>
    <w:rsid w:val="00404841"/>
    <w:rsid w:val="00424C96"/>
    <w:rsid w:val="004271BC"/>
    <w:rsid w:val="00457E76"/>
    <w:rsid w:val="00475D8F"/>
    <w:rsid w:val="00490539"/>
    <w:rsid w:val="004B248B"/>
    <w:rsid w:val="004C42C1"/>
    <w:rsid w:val="004E09E7"/>
    <w:rsid w:val="004F7AE8"/>
    <w:rsid w:val="005067DA"/>
    <w:rsid w:val="00513426"/>
    <w:rsid w:val="0052153B"/>
    <w:rsid w:val="005243BE"/>
    <w:rsid w:val="00534E88"/>
    <w:rsid w:val="00542C13"/>
    <w:rsid w:val="00544753"/>
    <w:rsid w:val="00557112"/>
    <w:rsid w:val="00565153"/>
    <w:rsid w:val="00565CD5"/>
    <w:rsid w:val="0056681A"/>
    <w:rsid w:val="005714D1"/>
    <w:rsid w:val="00581FA3"/>
    <w:rsid w:val="00583443"/>
    <w:rsid w:val="005970E1"/>
    <w:rsid w:val="005B1656"/>
    <w:rsid w:val="005C1384"/>
    <w:rsid w:val="005C1E0A"/>
    <w:rsid w:val="005D15BD"/>
    <w:rsid w:val="005D4623"/>
    <w:rsid w:val="00602E20"/>
    <w:rsid w:val="00625C9B"/>
    <w:rsid w:val="006418B0"/>
    <w:rsid w:val="006437E4"/>
    <w:rsid w:val="0064383C"/>
    <w:rsid w:val="006547A5"/>
    <w:rsid w:val="006576A3"/>
    <w:rsid w:val="00663B99"/>
    <w:rsid w:val="00676D37"/>
    <w:rsid w:val="0067739E"/>
    <w:rsid w:val="006778C6"/>
    <w:rsid w:val="0068514C"/>
    <w:rsid w:val="006957FB"/>
    <w:rsid w:val="006B5791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2476D"/>
    <w:rsid w:val="0073544F"/>
    <w:rsid w:val="00735B1C"/>
    <w:rsid w:val="007463A1"/>
    <w:rsid w:val="00772BC1"/>
    <w:rsid w:val="007B221F"/>
    <w:rsid w:val="007B378D"/>
    <w:rsid w:val="007B6093"/>
    <w:rsid w:val="007B7D7F"/>
    <w:rsid w:val="007C7B08"/>
    <w:rsid w:val="007D6AE2"/>
    <w:rsid w:val="007E21FF"/>
    <w:rsid w:val="007F04EC"/>
    <w:rsid w:val="007F6208"/>
    <w:rsid w:val="007F6703"/>
    <w:rsid w:val="007F7708"/>
    <w:rsid w:val="00800543"/>
    <w:rsid w:val="00831F7F"/>
    <w:rsid w:val="008570BC"/>
    <w:rsid w:val="00865BED"/>
    <w:rsid w:val="00871968"/>
    <w:rsid w:val="00872962"/>
    <w:rsid w:val="0088163F"/>
    <w:rsid w:val="0088197B"/>
    <w:rsid w:val="00886AE9"/>
    <w:rsid w:val="00894BF7"/>
    <w:rsid w:val="008B2382"/>
    <w:rsid w:val="008C6700"/>
    <w:rsid w:val="008C733C"/>
    <w:rsid w:val="008E062E"/>
    <w:rsid w:val="00907E0E"/>
    <w:rsid w:val="0092084A"/>
    <w:rsid w:val="009249D4"/>
    <w:rsid w:val="00924A15"/>
    <w:rsid w:val="00925BAA"/>
    <w:rsid w:val="00932B3C"/>
    <w:rsid w:val="00960028"/>
    <w:rsid w:val="00970566"/>
    <w:rsid w:val="0098553A"/>
    <w:rsid w:val="009A6655"/>
    <w:rsid w:val="009B3DE6"/>
    <w:rsid w:val="009C74BF"/>
    <w:rsid w:val="009D573A"/>
    <w:rsid w:val="00A036E2"/>
    <w:rsid w:val="00A04DA0"/>
    <w:rsid w:val="00A115C4"/>
    <w:rsid w:val="00A21673"/>
    <w:rsid w:val="00A24930"/>
    <w:rsid w:val="00A2586E"/>
    <w:rsid w:val="00A34847"/>
    <w:rsid w:val="00A3734F"/>
    <w:rsid w:val="00A40DE4"/>
    <w:rsid w:val="00A5221D"/>
    <w:rsid w:val="00A52AC2"/>
    <w:rsid w:val="00A63790"/>
    <w:rsid w:val="00A662F2"/>
    <w:rsid w:val="00A74438"/>
    <w:rsid w:val="00A86B14"/>
    <w:rsid w:val="00AB4A68"/>
    <w:rsid w:val="00AB73C6"/>
    <w:rsid w:val="00AC6820"/>
    <w:rsid w:val="00AD1297"/>
    <w:rsid w:val="00AD1CED"/>
    <w:rsid w:val="00B14836"/>
    <w:rsid w:val="00B159FA"/>
    <w:rsid w:val="00B368AF"/>
    <w:rsid w:val="00B72013"/>
    <w:rsid w:val="00B95CF1"/>
    <w:rsid w:val="00B96E98"/>
    <w:rsid w:val="00BA26AD"/>
    <w:rsid w:val="00BA6CF1"/>
    <w:rsid w:val="00BB66CF"/>
    <w:rsid w:val="00BB77E4"/>
    <w:rsid w:val="00BE50C2"/>
    <w:rsid w:val="00BF125C"/>
    <w:rsid w:val="00BF3939"/>
    <w:rsid w:val="00C0351F"/>
    <w:rsid w:val="00C11956"/>
    <w:rsid w:val="00C14904"/>
    <w:rsid w:val="00C20590"/>
    <w:rsid w:val="00C21AD1"/>
    <w:rsid w:val="00C27CE3"/>
    <w:rsid w:val="00C35ECF"/>
    <w:rsid w:val="00C4751D"/>
    <w:rsid w:val="00C54490"/>
    <w:rsid w:val="00C5519B"/>
    <w:rsid w:val="00C76F1C"/>
    <w:rsid w:val="00C86AF2"/>
    <w:rsid w:val="00C9528A"/>
    <w:rsid w:val="00CA69D7"/>
    <w:rsid w:val="00CB189D"/>
    <w:rsid w:val="00CC13A1"/>
    <w:rsid w:val="00CE24B6"/>
    <w:rsid w:val="00CF679F"/>
    <w:rsid w:val="00D20E32"/>
    <w:rsid w:val="00D26D08"/>
    <w:rsid w:val="00D3444A"/>
    <w:rsid w:val="00D36A64"/>
    <w:rsid w:val="00D46687"/>
    <w:rsid w:val="00D51C27"/>
    <w:rsid w:val="00D63633"/>
    <w:rsid w:val="00D65B9D"/>
    <w:rsid w:val="00D81B7E"/>
    <w:rsid w:val="00D81DD1"/>
    <w:rsid w:val="00D87031"/>
    <w:rsid w:val="00DA0E0E"/>
    <w:rsid w:val="00DB079C"/>
    <w:rsid w:val="00DB0FAF"/>
    <w:rsid w:val="00DB2FCD"/>
    <w:rsid w:val="00DC1AEC"/>
    <w:rsid w:val="00DE17B4"/>
    <w:rsid w:val="00DE36CC"/>
    <w:rsid w:val="00DE4B6D"/>
    <w:rsid w:val="00DF5865"/>
    <w:rsid w:val="00DF59FC"/>
    <w:rsid w:val="00E02682"/>
    <w:rsid w:val="00E13746"/>
    <w:rsid w:val="00E21926"/>
    <w:rsid w:val="00E412BA"/>
    <w:rsid w:val="00E61DF1"/>
    <w:rsid w:val="00E71644"/>
    <w:rsid w:val="00E72FD2"/>
    <w:rsid w:val="00E73E40"/>
    <w:rsid w:val="00E84F05"/>
    <w:rsid w:val="00E92A1C"/>
    <w:rsid w:val="00E95FE1"/>
    <w:rsid w:val="00EA07D6"/>
    <w:rsid w:val="00EC0961"/>
    <w:rsid w:val="00EC3083"/>
    <w:rsid w:val="00F124D4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B1167"/>
    <w:rsid w:val="00FE71FE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341</TotalTime>
  <Pages>7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2022-10-15T03:21:00Z</cp:lastPrinted>
  <dcterms:created xsi:type="dcterms:W3CDTF">2022-10-15T03:21:00Z</dcterms:created>
  <dcterms:modified xsi:type="dcterms:W3CDTF">2023-08-19T08:16:00Z</dcterms:modified>
</cp:coreProperties>
</file>