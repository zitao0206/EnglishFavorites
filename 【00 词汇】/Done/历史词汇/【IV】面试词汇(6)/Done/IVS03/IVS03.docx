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5B96F16D" w:rsidR="009C74BF" w:rsidRPr="00985799" w:rsidRDefault="009C74BF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</w:pPr>
      <w:r w:rsidRPr="00985799"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  <w:t xml:space="preserve">Interview Vocabulary </w:t>
      </w:r>
      <w:r w:rsidRPr="00985799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32"/>
        </w:rPr>
        <w:t>S0</w:t>
      </w:r>
      <w:r w:rsidR="00985799" w:rsidRPr="00985799"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  <w:t>3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843"/>
        <w:gridCol w:w="2410"/>
        <w:gridCol w:w="567"/>
        <w:gridCol w:w="2410"/>
        <w:gridCol w:w="2410"/>
      </w:tblGrid>
      <w:tr w:rsidR="00F925F9" w:rsidRPr="00985799" w14:paraId="3D09F3B3" w14:textId="5550AD46" w:rsidTr="00985799">
        <w:trPr>
          <w:trHeight w:val="680"/>
        </w:trPr>
        <w:tc>
          <w:tcPr>
            <w:tcW w:w="559" w:type="dxa"/>
          </w:tcPr>
          <w:p w14:paraId="47D3D2EE" w14:textId="701F135D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</w:tcPr>
          <w:p w14:paraId="211D000F" w14:textId="549BF09F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newbie</w:t>
            </w:r>
          </w:p>
        </w:tc>
        <w:tc>
          <w:tcPr>
            <w:tcW w:w="2410" w:type="dxa"/>
          </w:tcPr>
          <w:p w14:paraId="36A7B1A4" w14:textId="4DFCD0C7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新人，菜鸟</w:t>
            </w:r>
          </w:p>
        </w:tc>
        <w:tc>
          <w:tcPr>
            <w:tcW w:w="567" w:type="dxa"/>
          </w:tcPr>
          <w:p w14:paraId="5F54A4AB" w14:textId="533F18CF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21</w:t>
            </w:r>
          </w:p>
        </w:tc>
        <w:tc>
          <w:tcPr>
            <w:tcW w:w="2410" w:type="dxa"/>
          </w:tcPr>
          <w:p w14:paraId="6827AC9C" w14:textId="6274EB88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recognition</w:t>
            </w:r>
          </w:p>
        </w:tc>
        <w:tc>
          <w:tcPr>
            <w:tcW w:w="2410" w:type="dxa"/>
          </w:tcPr>
          <w:p w14:paraId="13144241" w14:textId="65450782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认出，认识</w:t>
            </w:r>
          </w:p>
        </w:tc>
      </w:tr>
      <w:tr w:rsidR="00F925F9" w:rsidRPr="00985799" w14:paraId="615772FF" w14:textId="0B3E79B4" w:rsidTr="00985799">
        <w:trPr>
          <w:trHeight w:val="680"/>
        </w:trPr>
        <w:tc>
          <w:tcPr>
            <w:tcW w:w="559" w:type="dxa"/>
          </w:tcPr>
          <w:p w14:paraId="220F4FA6" w14:textId="1018431C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</w:tcPr>
          <w:p w14:paraId="105D9F20" w14:textId="7D6AF679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propose</w:t>
            </w:r>
          </w:p>
        </w:tc>
        <w:tc>
          <w:tcPr>
            <w:tcW w:w="2410" w:type="dxa"/>
          </w:tcPr>
          <w:p w14:paraId="48075CE9" w14:textId="76E23F6D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提议，建议</w:t>
            </w:r>
          </w:p>
        </w:tc>
        <w:tc>
          <w:tcPr>
            <w:tcW w:w="567" w:type="dxa"/>
          </w:tcPr>
          <w:p w14:paraId="64B2599C" w14:textId="5A569E65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22</w:t>
            </w:r>
          </w:p>
        </w:tc>
        <w:tc>
          <w:tcPr>
            <w:tcW w:w="2410" w:type="dxa"/>
          </w:tcPr>
          <w:p w14:paraId="3E43C309" w14:textId="7D414E28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initially</w:t>
            </w:r>
          </w:p>
        </w:tc>
        <w:tc>
          <w:tcPr>
            <w:tcW w:w="2410" w:type="dxa"/>
          </w:tcPr>
          <w:p w14:paraId="76CFA9CE" w14:textId="243E05C2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开始，最初</w:t>
            </w:r>
          </w:p>
        </w:tc>
      </w:tr>
      <w:tr w:rsidR="00F925F9" w:rsidRPr="00985799" w14:paraId="04D618C3" w14:textId="17B2459D" w:rsidTr="00985799">
        <w:trPr>
          <w:trHeight w:val="680"/>
        </w:trPr>
        <w:tc>
          <w:tcPr>
            <w:tcW w:w="559" w:type="dxa"/>
          </w:tcPr>
          <w:p w14:paraId="0D36BC11" w14:textId="0DD33336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</w:tcPr>
          <w:p w14:paraId="24C5931E" w14:textId="7AA5913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outcome</w:t>
            </w:r>
          </w:p>
        </w:tc>
        <w:tc>
          <w:tcPr>
            <w:tcW w:w="2410" w:type="dxa"/>
          </w:tcPr>
          <w:p w14:paraId="34364BDB" w14:textId="60A83055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结果，效果</w:t>
            </w:r>
          </w:p>
        </w:tc>
        <w:tc>
          <w:tcPr>
            <w:tcW w:w="567" w:type="dxa"/>
          </w:tcPr>
          <w:p w14:paraId="7D122A32" w14:textId="5D8436C7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23</w:t>
            </w:r>
          </w:p>
        </w:tc>
        <w:tc>
          <w:tcPr>
            <w:tcW w:w="2410" w:type="dxa"/>
          </w:tcPr>
          <w:p w14:paraId="72F39A76" w14:textId="4D604AF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testimonial</w:t>
            </w:r>
          </w:p>
        </w:tc>
        <w:tc>
          <w:tcPr>
            <w:tcW w:w="2410" w:type="dxa"/>
          </w:tcPr>
          <w:p w14:paraId="2D256297" w14:textId="7A6F9CCB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证明信，介绍信</w:t>
            </w:r>
          </w:p>
        </w:tc>
      </w:tr>
      <w:tr w:rsidR="00F925F9" w:rsidRPr="00985799" w14:paraId="15EE575C" w14:textId="0E440A6F" w:rsidTr="00985799">
        <w:trPr>
          <w:trHeight w:val="680"/>
        </w:trPr>
        <w:tc>
          <w:tcPr>
            <w:tcW w:w="559" w:type="dxa"/>
          </w:tcPr>
          <w:p w14:paraId="3F67DBFF" w14:textId="7A604E45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</w:tcPr>
          <w:p w14:paraId="67D544E4" w14:textId="0B7E83AF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flexible</w:t>
            </w:r>
          </w:p>
        </w:tc>
        <w:tc>
          <w:tcPr>
            <w:tcW w:w="2410" w:type="dxa"/>
          </w:tcPr>
          <w:p w14:paraId="4AE15F0E" w14:textId="2F5310E9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灵活的</w:t>
            </w:r>
          </w:p>
        </w:tc>
        <w:tc>
          <w:tcPr>
            <w:tcW w:w="567" w:type="dxa"/>
          </w:tcPr>
          <w:p w14:paraId="6CAB5D4E" w14:textId="2208E90D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24</w:t>
            </w:r>
          </w:p>
        </w:tc>
        <w:tc>
          <w:tcPr>
            <w:tcW w:w="2410" w:type="dxa"/>
          </w:tcPr>
          <w:p w14:paraId="0078E012" w14:textId="0229D2D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enormous</w:t>
            </w:r>
          </w:p>
        </w:tc>
        <w:tc>
          <w:tcPr>
            <w:tcW w:w="2410" w:type="dxa"/>
          </w:tcPr>
          <w:p w14:paraId="6350F40D" w14:textId="26DF163A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巨大的</w:t>
            </w:r>
          </w:p>
        </w:tc>
      </w:tr>
      <w:tr w:rsidR="00F925F9" w:rsidRPr="00985799" w14:paraId="1BA24823" w14:textId="33AF8B9D" w:rsidTr="00985799">
        <w:trPr>
          <w:trHeight w:val="680"/>
        </w:trPr>
        <w:tc>
          <w:tcPr>
            <w:tcW w:w="559" w:type="dxa"/>
          </w:tcPr>
          <w:p w14:paraId="6A71268F" w14:textId="5BA79AFC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</w:tcPr>
          <w:p w14:paraId="2C2B81C7" w14:textId="6B4FA2AA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premise</w:t>
            </w:r>
          </w:p>
        </w:tc>
        <w:tc>
          <w:tcPr>
            <w:tcW w:w="2410" w:type="dxa"/>
          </w:tcPr>
          <w:p w14:paraId="362DDBF2" w14:textId="20BC80E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前提，假定</w:t>
            </w:r>
          </w:p>
        </w:tc>
        <w:tc>
          <w:tcPr>
            <w:tcW w:w="567" w:type="dxa"/>
          </w:tcPr>
          <w:p w14:paraId="56DE8FE9" w14:textId="430872E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25</w:t>
            </w:r>
          </w:p>
        </w:tc>
        <w:tc>
          <w:tcPr>
            <w:tcW w:w="2410" w:type="dxa"/>
          </w:tcPr>
          <w:p w14:paraId="738D4A95" w14:textId="41149227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guidance</w:t>
            </w:r>
          </w:p>
        </w:tc>
        <w:tc>
          <w:tcPr>
            <w:tcW w:w="2410" w:type="dxa"/>
          </w:tcPr>
          <w:p w14:paraId="708BC74C" w14:textId="576479E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指导，引导</w:t>
            </w:r>
          </w:p>
        </w:tc>
      </w:tr>
      <w:tr w:rsidR="00F925F9" w:rsidRPr="00985799" w14:paraId="68127632" w14:textId="3D699077" w:rsidTr="00985799">
        <w:trPr>
          <w:trHeight w:val="680"/>
        </w:trPr>
        <w:tc>
          <w:tcPr>
            <w:tcW w:w="559" w:type="dxa"/>
          </w:tcPr>
          <w:p w14:paraId="087179FB" w14:textId="47F1A15E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</w:tcPr>
          <w:p w14:paraId="56A2DB83" w14:textId="692051B6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conclusion</w:t>
            </w:r>
          </w:p>
        </w:tc>
        <w:tc>
          <w:tcPr>
            <w:tcW w:w="2410" w:type="dxa"/>
          </w:tcPr>
          <w:p w14:paraId="0BE3291F" w14:textId="7AAAEC78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结论，推论</w:t>
            </w:r>
          </w:p>
        </w:tc>
        <w:tc>
          <w:tcPr>
            <w:tcW w:w="567" w:type="dxa"/>
          </w:tcPr>
          <w:p w14:paraId="48D176FC" w14:textId="185B9155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26</w:t>
            </w:r>
          </w:p>
        </w:tc>
        <w:tc>
          <w:tcPr>
            <w:tcW w:w="2410" w:type="dxa"/>
          </w:tcPr>
          <w:p w14:paraId="73C1BA97" w14:textId="198AFA92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inspire</w:t>
            </w:r>
          </w:p>
        </w:tc>
        <w:tc>
          <w:tcPr>
            <w:tcW w:w="2410" w:type="dxa"/>
          </w:tcPr>
          <w:p w14:paraId="15D807C4" w14:textId="44A63E2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激励，鼓舞</w:t>
            </w:r>
          </w:p>
        </w:tc>
      </w:tr>
      <w:tr w:rsidR="00F925F9" w:rsidRPr="00985799" w14:paraId="2F0A6F13" w14:textId="1BAE9836" w:rsidTr="00985799">
        <w:trPr>
          <w:trHeight w:val="680"/>
        </w:trPr>
        <w:tc>
          <w:tcPr>
            <w:tcW w:w="559" w:type="dxa"/>
          </w:tcPr>
          <w:p w14:paraId="252CD9E0" w14:textId="1BC87B9A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</w:tcPr>
          <w:p w14:paraId="6E62B383" w14:textId="17EB99FF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official</w:t>
            </w:r>
          </w:p>
        </w:tc>
        <w:tc>
          <w:tcPr>
            <w:tcW w:w="2410" w:type="dxa"/>
          </w:tcPr>
          <w:p w14:paraId="26E6B929" w14:textId="0A3EB8C6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公务的，正式的</w:t>
            </w:r>
          </w:p>
        </w:tc>
        <w:tc>
          <w:tcPr>
            <w:tcW w:w="567" w:type="dxa"/>
          </w:tcPr>
          <w:p w14:paraId="5ACAB1DA" w14:textId="24AD496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27</w:t>
            </w:r>
          </w:p>
        </w:tc>
        <w:tc>
          <w:tcPr>
            <w:tcW w:w="2410" w:type="dxa"/>
          </w:tcPr>
          <w:p w14:paraId="6F034766" w14:textId="03BB72CF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tutor</w:t>
            </w:r>
          </w:p>
        </w:tc>
        <w:tc>
          <w:tcPr>
            <w:tcW w:w="2410" w:type="dxa"/>
          </w:tcPr>
          <w:p w14:paraId="14121754" w14:textId="38AC56AF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导师</w:t>
            </w:r>
          </w:p>
        </w:tc>
      </w:tr>
      <w:tr w:rsidR="00F925F9" w:rsidRPr="00985799" w14:paraId="150A6BAC" w14:textId="15159E7A" w:rsidTr="00985799">
        <w:trPr>
          <w:trHeight w:val="680"/>
        </w:trPr>
        <w:tc>
          <w:tcPr>
            <w:tcW w:w="559" w:type="dxa"/>
          </w:tcPr>
          <w:p w14:paraId="0FC6EC1B" w14:textId="753A7E5C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</w:tcPr>
          <w:p w14:paraId="6007F9BD" w14:textId="2A87AC61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award</w:t>
            </w:r>
          </w:p>
        </w:tc>
        <w:tc>
          <w:tcPr>
            <w:tcW w:w="2410" w:type="dxa"/>
          </w:tcPr>
          <w:p w14:paraId="2712F7ED" w14:textId="23433D1A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奖，授予</w:t>
            </w:r>
          </w:p>
        </w:tc>
        <w:tc>
          <w:tcPr>
            <w:tcW w:w="567" w:type="dxa"/>
          </w:tcPr>
          <w:p w14:paraId="393B9409" w14:textId="7C5A1635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28</w:t>
            </w:r>
          </w:p>
        </w:tc>
        <w:tc>
          <w:tcPr>
            <w:tcW w:w="2410" w:type="dxa"/>
          </w:tcPr>
          <w:p w14:paraId="34BB1F1A" w14:textId="4930296B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high-speed railway</w:t>
            </w:r>
          </w:p>
        </w:tc>
        <w:tc>
          <w:tcPr>
            <w:tcW w:w="2410" w:type="dxa"/>
          </w:tcPr>
          <w:p w14:paraId="796D6132" w14:textId="46864799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高铁</w:t>
            </w:r>
          </w:p>
        </w:tc>
      </w:tr>
      <w:tr w:rsidR="00F925F9" w:rsidRPr="00985799" w14:paraId="0BF6B33B" w14:textId="7436A1D0" w:rsidTr="00985799">
        <w:trPr>
          <w:trHeight w:val="680"/>
        </w:trPr>
        <w:tc>
          <w:tcPr>
            <w:tcW w:w="559" w:type="dxa"/>
          </w:tcPr>
          <w:p w14:paraId="43848811" w14:textId="600E9132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</w:tcPr>
          <w:p w14:paraId="28F8F78A" w14:textId="62152F0A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contract</w:t>
            </w:r>
          </w:p>
        </w:tc>
        <w:tc>
          <w:tcPr>
            <w:tcW w:w="2410" w:type="dxa"/>
          </w:tcPr>
          <w:p w14:paraId="1CDBAE62" w14:textId="658BD89F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合同，合约</w:t>
            </w:r>
          </w:p>
        </w:tc>
        <w:tc>
          <w:tcPr>
            <w:tcW w:w="567" w:type="dxa"/>
          </w:tcPr>
          <w:p w14:paraId="64328F32" w14:textId="1DBDFE90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29</w:t>
            </w:r>
          </w:p>
        </w:tc>
        <w:tc>
          <w:tcPr>
            <w:tcW w:w="2410" w:type="dxa"/>
          </w:tcPr>
          <w:p w14:paraId="18F10C3B" w14:textId="57B1CCE1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spicy</w:t>
            </w:r>
          </w:p>
        </w:tc>
        <w:tc>
          <w:tcPr>
            <w:tcW w:w="2410" w:type="dxa"/>
          </w:tcPr>
          <w:p w14:paraId="6EEAA311" w14:textId="28759220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辛辣的</w:t>
            </w:r>
          </w:p>
        </w:tc>
      </w:tr>
      <w:tr w:rsidR="00F925F9" w:rsidRPr="00985799" w14:paraId="26E3FD60" w14:textId="3A7EC2C8" w:rsidTr="00985799">
        <w:trPr>
          <w:trHeight w:val="680"/>
        </w:trPr>
        <w:tc>
          <w:tcPr>
            <w:tcW w:w="559" w:type="dxa"/>
          </w:tcPr>
          <w:p w14:paraId="0B434C82" w14:textId="29E51C15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10</w:t>
            </w:r>
          </w:p>
        </w:tc>
        <w:tc>
          <w:tcPr>
            <w:tcW w:w="1843" w:type="dxa"/>
          </w:tcPr>
          <w:p w14:paraId="31AF8E1B" w14:textId="48560A54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vision</w:t>
            </w:r>
          </w:p>
        </w:tc>
        <w:tc>
          <w:tcPr>
            <w:tcW w:w="2410" w:type="dxa"/>
          </w:tcPr>
          <w:p w14:paraId="3340F0EA" w14:textId="41024539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视力，视野</w:t>
            </w:r>
          </w:p>
        </w:tc>
        <w:tc>
          <w:tcPr>
            <w:tcW w:w="567" w:type="dxa"/>
          </w:tcPr>
          <w:p w14:paraId="26B7D7AF" w14:textId="32BDB7CD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30</w:t>
            </w:r>
          </w:p>
        </w:tc>
        <w:tc>
          <w:tcPr>
            <w:tcW w:w="2410" w:type="dxa"/>
          </w:tcPr>
          <w:p w14:paraId="256375E3" w14:textId="4603238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wheaten</w:t>
            </w:r>
          </w:p>
        </w:tc>
        <w:tc>
          <w:tcPr>
            <w:tcW w:w="2410" w:type="dxa"/>
          </w:tcPr>
          <w:p w14:paraId="2C033305" w14:textId="41738B6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小麦制成的</w:t>
            </w:r>
          </w:p>
        </w:tc>
      </w:tr>
      <w:tr w:rsidR="00F925F9" w:rsidRPr="00985799" w14:paraId="4B08C4B4" w14:textId="11C921C8" w:rsidTr="00985799">
        <w:trPr>
          <w:trHeight w:val="680"/>
        </w:trPr>
        <w:tc>
          <w:tcPr>
            <w:tcW w:w="559" w:type="dxa"/>
          </w:tcPr>
          <w:p w14:paraId="7A28CFD5" w14:textId="55732134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11</w:t>
            </w:r>
          </w:p>
        </w:tc>
        <w:tc>
          <w:tcPr>
            <w:tcW w:w="1843" w:type="dxa"/>
          </w:tcPr>
          <w:p w14:paraId="02806627" w14:textId="447F8E2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delivery</w:t>
            </w:r>
          </w:p>
        </w:tc>
        <w:tc>
          <w:tcPr>
            <w:tcW w:w="2410" w:type="dxa"/>
          </w:tcPr>
          <w:p w14:paraId="572D4C20" w14:textId="0F26600C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递送，投递</w:t>
            </w:r>
          </w:p>
        </w:tc>
        <w:tc>
          <w:tcPr>
            <w:tcW w:w="567" w:type="dxa"/>
          </w:tcPr>
          <w:p w14:paraId="4B79009C" w14:textId="5D6718BF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31</w:t>
            </w:r>
          </w:p>
        </w:tc>
        <w:tc>
          <w:tcPr>
            <w:tcW w:w="2410" w:type="dxa"/>
          </w:tcPr>
          <w:p w14:paraId="7DE2462F" w14:textId="5B0DB9DD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mutton</w:t>
            </w:r>
          </w:p>
        </w:tc>
        <w:tc>
          <w:tcPr>
            <w:tcW w:w="2410" w:type="dxa"/>
          </w:tcPr>
          <w:p w14:paraId="6C21BCC3" w14:textId="08B8981D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羊肉</w:t>
            </w:r>
          </w:p>
        </w:tc>
      </w:tr>
      <w:tr w:rsidR="00F925F9" w:rsidRPr="00985799" w14:paraId="5534AE3E" w14:textId="65536D23" w:rsidTr="00985799">
        <w:trPr>
          <w:trHeight w:val="680"/>
        </w:trPr>
        <w:tc>
          <w:tcPr>
            <w:tcW w:w="559" w:type="dxa"/>
          </w:tcPr>
          <w:p w14:paraId="1F8A9F05" w14:textId="3CCD9DFC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12</w:t>
            </w:r>
          </w:p>
        </w:tc>
        <w:tc>
          <w:tcPr>
            <w:tcW w:w="1843" w:type="dxa"/>
          </w:tcPr>
          <w:p w14:paraId="0F45CDBD" w14:textId="6C7E1336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stand out</w:t>
            </w:r>
          </w:p>
        </w:tc>
        <w:tc>
          <w:tcPr>
            <w:tcW w:w="2410" w:type="dxa"/>
          </w:tcPr>
          <w:p w14:paraId="26AC842A" w14:textId="4E3F52A6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突出，显眼</w:t>
            </w:r>
          </w:p>
        </w:tc>
        <w:tc>
          <w:tcPr>
            <w:tcW w:w="567" w:type="dxa"/>
          </w:tcPr>
          <w:p w14:paraId="6E178E92" w14:textId="7FCE4150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32</w:t>
            </w:r>
          </w:p>
        </w:tc>
        <w:tc>
          <w:tcPr>
            <w:tcW w:w="2410" w:type="dxa"/>
          </w:tcPr>
          <w:p w14:paraId="0A1BE1C0" w14:textId="38A0433B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braise</w:t>
            </w:r>
          </w:p>
        </w:tc>
        <w:tc>
          <w:tcPr>
            <w:tcW w:w="2410" w:type="dxa"/>
          </w:tcPr>
          <w:p w14:paraId="4C8ED1EC" w14:textId="2CB036E6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煨</w:t>
            </w:r>
            <w:r w:rsidRPr="00F925F9">
              <w:rPr>
                <w:rFonts w:ascii="Arial" w:eastAsia="微软雅黑" w:hAnsi="Arial"/>
              </w:rPr>
              <w:t xml:space="preserve">, </w:t>
            </w:r>
            <w:r w:rsidRPr="00F925F9">
              <w:rPr>
                <w:rFonts w:ascii="Arial" w:eastAsia="微软雅黑" w:hAnsi="Arial"/>
              </w:rPr>
              <w:t>焖，炖</w:t>
            </w:r>
          </w:p>
        </w:tc>
      </w:tr>
      <w:tr w:rsidR="00F925F9" w:rsidRPr="00985799" w14:paraId="43B4A359" w14:textId="1E182E64" w:rsidTr="00985799">
        <w:trPr>
          <w:trHeight w:val="680"/>
        </w:trPr>
        <w:tc>
          <w:tcPr>
            <w:tcW w:w="559" w:type="dxa"/>
          </w:tcPr>
          <w:p w14:paraId="2AAB4865" w14:textId="37329B13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13</w:t>
            </w:r>
          </w:p>
        </w:tc>
        <w:tc>
          <w:tcPr>
            <w:tcW w:w="1843" w:type="dxa"/>
          </w:tcPr>
          <w:p w14:paraId="087759BA" w14:textId="634E28D7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duress</w:t>
            </w:r>
          </w:p>
        </w:tc>
        <w:tc>
          <w:tcPr>
            <w:tcW w:w="2410" w:type="dxa"/>
          </w:tcPr>
          <w:p w14:paraId="7AD5DA84" w14:textId="6E527D2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胁迫，强迫</w:t>
            </w:r>
          </w:p>
        </w:tc>
        <w:tc>
          <w:tcPr>
            <w:tcW w:w="567" w:type="dxa"/>
          </w:tcPr>
          <w:p w14:paraId="68E9E960" w14:textId="4356FA87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33</w:t>
            </w:r>
          </w:p>
        </w:tc>
        <w:tc>
          <w:tcPr>
            <w:tcW w:w="2410" w:type="dxa"/>
          </w:tcPr>
          <w:p w14:paraId="0459A98A" w14:textId="773FF025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stew</w:t>
            </w:r>
          </w:p>
        </w:tc>
        <w:tc>
          <w:tcPr>
            <w:tcW w:w="2410" w:type="dxa"/>
          </w:tcPr>
          <w:p w14:paraId="20B87C22" w14:textId="7F36EF64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炖，煨</w:t>
            </w:r>
          </w:p>
        </w:tc>
      </w:tr>
      <w:tr w:rsidR="00F925F9" w:rsidRPr="00985799" w14:paraId="4AA2C438" w14:textId="607EFAF8" w:rsidTr="00985799">
        <w:trPr>
          <w:trHeight w:val="680"/>
        </w:trPr>
        <w:tc>
          <w:tcPr>
            <w:tcW w:w="559" w:type="dxa"/>
          </w:tcPr>
          <w:p w14:paraId="43E7DA29" w14:textId="2B73E92B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14</w:t>
            </w:r>
          </w:p>
        </w:tc>
        <w:tc>
          <w:tcPr>
            <w:tcW w:w="1843" w:type="dxa"/>
          </w:tcPr>
          <w:p w14:paraId="297AB55A" w14:textId="7FCB5812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on your feet</w:t>
            </w:r>
          </w:p>
        </w:tc>
        <w:tc>
          <w:tcPr>
            <w:tcW w:w="2410" w:type="dxa"/>
          </w:tcPr>
          <w:p w14:paraId="4C776E6F" w14:textId="6D98FD23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站着，靠自己</w:t>
            </w:r>
          </w:p>
        </w:tc>
        <w:tc>
          <w:tcPr>
            <w:tcW w:w="567" w:type="dxa"/>
          </w:tcPr>
          <w:p w14:paraId="67D58D50" w14:textId="792CF31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34</w:t>
            </w:r>
          </w:p>
        </w:tc>
        <w:tc>
          <w:tcPr>
            <w:tcW w:w="2410" w:type="dxa"/>
          </w:tcPr>
          <w:p w14:paraId="1F844CF2" w14:textId="75FF8BD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steamed bun</w:t>
            </w:r>
          </w:p>
        </w:tc>
        <w:tc>
          <w:tcPr>
            <w:tcW w:w="2410" w:type="dxa"/>
          </w:tcPr>
          <w:p w14:paraId="026ED50A" w14:textId="798AC75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馒头</w:t>
            </w:r>
          </w:p>
        </w:tc>
      </w:tr>
      <w:tr w:rsidR="00F925F9" w:rsidRPr="00985799" w14:paraId="2303CD58" w14:textId="77777777" w:rsidTr="00985799">
        <w:trPr>
          <w:trHeight w:val="680"/>
        </w:trPr>
        <w:tc>
          <w:tcPr>
            <w:tcW w:w="559" w:type="dxa"/>
          </w:tcPr>
          <w:p w14:paraId="215F378E" w14:textId="0F0CFF3B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 w:hint="eastAsia"/>
                <w:color w:val="000000" w:themeColor="text1"/>
                <w:szCs w:val="21"/>
              </w:rPr>
              <w:t>1</w:t>
            </w: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</w:tcPr>
          <w:p w14:paraId="5CE2FB4E" w14:textId="505311B8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deliberation</w:t>
            </w:r>
          </w:p>
        </w:tc>
        <w:tc>
          <w:tcPr>
            <w:tcW w:w="2410" w:type="dxa"/>
          </w:tcPr>
          <w:p w14:paraId="0ACFCC6F" w14:textId="2134272C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细想，考虑</w:t>
            </w:r>
          </w:p>
        </w:tc>
        <w:tc>
          <w:tcPr>
            <w:tcW w:w="567" w:type="dxa"/>
          </w:tcPr>
          <w:p w14:paraId="60E283C8" w14:textId="0AB525A2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 w:hint="eastAsia"/>
                <w:color w:val="000000" w:themeColor="text1"/>
                <w:szCs w:val="21"/>
              </w:rPr>
              <w:t>3</w:t>
            </w: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2410" w:type="dxa"/>
          </w:tcPr>
          <w:p w14:paraId="6CE6781B" w14:textId="5BEA444A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revenue</w:t>
            </w:r>
          </w:p>
        </w:tc>
        <w:tc>
          <w:tcPr>
            <w:tcW w:w="2410" w:type="dxa"/>
          </w:tcPr>
          <w:p w14:paraId="609A8597" w14:textId="5C0F1453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szCs w:val="21"/>
              </w:rPr>
            </w:pPr>
            <w:r w:rsidRPr="00F925F9">
              <w:rPr>
                <w:rFonts w:ascii="Arial" w:eastAsia="微软雅黑" w:hAnsi="Arial"/>
              </w:rPr>
              <w:t>收入，收益</w:t>
            </w:r>
          </w:p>
        </w:tc>
      </w:tr>
      <w:tr w:rsidR="00F925F9" w:rsidRPr="00985799" w14:paraId="2B312BB7" w14:textId="59E375D6" w:rsidTr="00985799">
        <w:trPr>
          <w:trHeight w:val="680"/>
        </w:trPr>
        <w:tc>
          <w:tcPr>
            <w:tcW w:w="559" w:type="dxa"/>
          </w:tcPr>
          <w:p w14:paraId="37996ADE" w14:textId="51BD84EA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16</w:t>
            </w:r>
          </w:p>
        </w:tc>
        <w:tc>
          <w:tcPr>
            <w:tcW w:w="1843" w:type="dxa"/>
          </w:tcPr>
          <w:p w14:paraId="50904F0B" w14:textId="0AFFF322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reach out to</w:t>
            </w:r>
          </w:p>
        </w:tc>
        <w:tc>
          <w:tcPr>
            <w:tcW w:w="2410" w:type="dxa"/>
          </w:tcPr>
          <w:p w14:paraId="37458267" w14:textId="68CF7569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接触</w:t>
            </w:r>
          </w:p>
        </w:tc>
        <w:tc>
          <w:tcPr>
            <w:tcW w:w="567" w:type="dxa"/>
          </w:tcPr>
          <w:p w14:paraId="50BD969D" w14:textId="423646C3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36</w:t>
            </w:r>
          </w:p>
        </w:tc>
        <w:tc>
          <w:tcPr>
            <w:tcW w:w="2410" w:type="dxa"/>
          </w:tcPr>
          <w:p w14:paraId="71F69764" w14:textId="5F3E951B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proportion</w:t>
            </w:r>
          </w:p>
        </w:tc>
        <w:tc>
          <w:tcPr>
            <w:tcW w:w="2410" w:type="dxa"/>
          </w:tcPr>
          <w:p w14:paraId="062C7FB1" w14:textId="498B9064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部分，份额</w:t>
            </w:r>
          </w:p>
        </w:tc>
      </w:tr>
      <w:tr w:rsidR="00F925F9" w:rsidRPr="00985799" w14:paraId="3FA1D15D" w14:textId="742B60D2" w:rsidTr="00985799">
        <w:trPr>
          <w:trHeight w:val="680"/>
        </w:trPr>
        <w:tc>
          <w:tcPr>
            <w:tcW w:w="559" w:type="dxa"/>
          </w:tcPr>
          <w:p w14:paraId="537253EF" w14:textId="6EA0F1CD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17</w:t>
            </w:r>
          </w:p>
        </w:tc>
        <w:tc>
          <w:tcPr>
            <w:tcW w:w="1843" w:type="dxa"/>
          </w:tcPr>
          <w:p w14:paraId="55B4ED57" w14:textId="793F3669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make use of</w:t>
            </w:r>
          </w:p>
        </w:tc>
        <w:tc>
          <w:tcPr>
            <w:tcW w:w="2410" w:type="dxa"/>
          </w:tcPr>
          <w:p w14:paraId="5B8C8EFA" w14:textId="79D82059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使用，利用</w:t>
            </w:r>
          </w:p>
        </w:tc>
        <w:tc>
          <w:tcPr>
            <w:tcW w:w="567" w:type="dxa"/>
          </w:tcPr>
          <w:p w14:paraId="260FB419" w14:textId="00A881EA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37</w:t>
            </w:r>
          </w:p>
        </w:tc>
        <w:tc>
          <w:tcPr>
            <w:tcW w:w="2410" w:type="dxa"/>
          </w:tcPr>
          <w:p w14:paraId="49F6EEBE" w14:textId="1B172CB6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capacity</w:t>
            </w:r>
          </w:p>
        </w:tc>
        <w:tc>
          <w:tcPr>
            <w:tcW w:w="2410" w:type="dxa"/>
          </w:tcPr>
          <w:p w14:paraId="3F2E48FB" w14:textId="0A2F16CF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容量，容积</w:t>
            </w:r>
          </w:p>
        </w:tc>
      </w:tr>
      <w:tr w:rsidR="00F925F9" w:rsidRPr="00985799" w14:paraId="27507647" w14:textId="6DB2A637" w:rsidTr="00985799">
        <w:trPr>
          <w:trHeight w:val="680"/>
        </w:trPr>
        <w:tc>
          <w:tcPr>
            <w:tcW w:w="559" w:type="dxa"/>
          </w:tcPr>
          <w:p w14:paraId="12056B4C" w14:textId="2F693BC9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18</w:t>
            </w:r>
          </w:p>
        </w:tc>
        <w:tc>
          <w:tcPr>
            <w:tcW w:w="1843" w:type="dxa"/>
          </w:tcPr>
          <w:p w14:paraId="7E3E1C10" w14:textId="36FE9949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as long as</w:t>
            </w:r>
          </w:p>
        </w:tc>
        <w:tc>
          <w:tcPr>
            <w:tcW w:w="2410" w:type="dxa"/>
          </w:tcPr>
          <w:p w14:paraId="0C0BC3B5" w14:textId="735DE30D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只要</w:t>
            </w:r>
          </w:p>
        </w:tc>
        <w:tc>
          <w:tcPr>
            <w:tcW w:w="567" w:type="dxa"/>
          </w:tcPr>
          <w:p w14:paraId="2A9E56D3" w14:textId="3A55E3AA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38</w:t>
            </w:r>
          </w:p>
        </w:tc>
        <w:tc>
          <w:tcPr>
            <w:tcW w:w="2410" w:type="dxa"/>
          </w:tcPr>
          <w:p w14:paraId="0F55280E" w14:textId="1C359AED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physical</w:t>
            </w:r>
          </w:p>
        </w:tc>
        <w:tc>
          <w:tcPr>
            <w:tcW w:w="2410" w:type="dxa"/>
          </w:tcPr>
          <w:p w14:paraId="799F6E6F" w14:textId="4B8ACBCE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身体的，肉体的</w:t>
            </w:r>
          </w:p>
        </w:tc>
      </w:tr>
      <w:tr w:rsidR="00F925F9" w:rsidRPr="00985799" w14:paraId="6F0BCED8" w14:textId="745C8C3C" w:rsidTr="00985799">
        <w:trPr>
          <w:trHeight w:val="680"/>
        </w:trPr>
        <w:tc>
          <w:tcPr>
            <w:tcW w:w="559" w:type="dxa"/>
          </w:tcPr>
          <w:p w14:paraId="04577AB1" w14:textId="732760AA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19</w:t>
            </w:r>
          </w:p>
        </w:tc>
        <w:tc>
          <w:tcPr>
            <w:tcW w:w="1843" w:type="dxa"/>
          </w:tcPr>
          <w:p w14:paraId="1575FDFF" w14:textId="604B4AFA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intern</w:t>
            </w:r>
          </w:p>
        </w:tc>
        <w:tc>
          <w:tcPr>
            <w:tcW w:w="2410" w:type="dxa"/>
          </w:tcPr>
          <w:p w14:paraId="03828611" w14:textId="73DC5923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实习生</w:t>
            </w:r>
          </w:p>
        </w:tc>
        <w:tc>
          <w:tcPr>
            <w:tcW w:w="567" w:type="dxa"/>
          </w:tcPr>
          <w:p w14:paraId="1888213A" w14:textId="3A5FAD27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39</w:t>
            </w:r>
          </w:p>
        </w:tc>
        <w:tc>
          <w:tcPr>
            <w:tcW w:w="2410" w:type="dxa"/>
          </w:tcPr>
          <w:p w14:paraId="60E458DB" w14:textId="477845F2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competitive</w:t>
            </w:r>
          </w:p>
        </w:tc>
        <w:tc>
          <w:tcPr>
            <w:tcW w:w="2410" w:type="dxa"/>
          </w:tcPr>
          <w:p w14:paraId="1D7CDA00" w14:textId="26B9780D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有竞争力的</w:t>
            </w:r>
          </w:p>
        </w:tc>
      </w:tr>
      <w:tr w:rsidR="00F925F9" w:rsidRPr="00985799" w14:paraId="6727E853" w14:textId="59C403BF" w:rsidTr="00985799">
        <w:trPr>
          <w:trHeight w:val="680"/>
        </w:trPr>
        <w:tc>
          <w:tcPr>
            <w:tcW w:w="559" w:type="dxa"/>
          </w:tcPr>
          <w:p w14:paraId="4C50FD9B" w14:textId="48B44102" w:rsidR="00F925F9" w:rsidRPr="0098579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985799">
              <w:rPr>
                <w:rFonts w:ascii="Arial" w:eastAsia="微软雅黑" w:hAnsi="Arial"/>
                <w:color w:val="000000" w:themeColor="text1"/>
                <w:szCs w:val="21"/>
              </w:rPr>
              <w:t>20</w:t>
            </w:r>
          </w:p>
        </w:tc>
        <w:tc>
          <w:tcPr>
            <w:tcW w:w="1843" w:type="dxa"/>
          </w:tcPr>
          <w:p w14:paraId="467351C8" w14:textId="43884145" w:rsidR="00F925F9" w:rsidRPr="00F925F9" w:rsidRDefault="00F925F9" w:rsidP="00F925F9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get a grasp of</w:t>
            </w:r>
          </w:p>
        </w:tc>
        <w:tc>
          <w:tcPr>
            <w:tcW w:w="2410" w:type="dxa"/>
          </w:tcPr>
          <w:p w14:paraId="4A4ADEA9" w14:textId="675497D0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F925F9">
              <w:rPr>
                <w:rFonts w:ascii="Arial" w:eastAsia="微软雅黑" w:hAnsi="Arial"/>
              </w:rPr>
              <w:t>掌握，领悟</w:t>
            </w:r>
          </w:p>
        </w:tc>
        <w:tc>
          <w:tcPr>
            <w:tcW w:w="567" w:type="dxa"/>
          </w:tcPr>
          <w:p w14:paraId="01880354" w14:textId="415DE5EF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  <w:color w:val="000000" w:themeColor="text1"/>
                <w:szCs w:val="21"/>
              </w:rPr>
              <w:t>40</w:t>
            </w:r>
          </w:p>
        </w:tc>
        <w:tc>
          <w:tcPr>
            <w:tcW w:w="2410" w:type="dxa"/>
          </w:tcPr>
          <w:p w14:paraId="144D5B19" w14:textId="2BCADB79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1"/>
                <w:szCs w:val="21"/>
              </w:rPr>
            </w:pPr>
            <w:r w:rsidRPr="00F925F9">
              <w:rPr>
                <w:rFonts w:ascii="Arial" w:eastAsia="微软雅黑" w:hAnsi="Arial"/>
                <w:b/>
                <w:bCs/>
                <w:sz w:val="21"/>
                <w:szCs w:val="21"/>
              </w:rPr>
              <w:t>come up with</w:t>
            </w:r>
          </w:p>
        </w:tc>
        <w:tc>
          <w:tcPr>
            <w:tcW w:w="2410" w:type="dxa"/>
          </w:tcPr>
          <w:p w14:paraId="4FD096BE" w14:textId="343F58E0" w:rsidR="00F925F9" w:rsidRPr="00F925F9" w:rsidRDefault="00F925F9" w:rsidP="00F925F9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Cs w:val="21"/>
              </w:rPr>
            </w:pPr>
            <w:r w:rsidRPr="00F925F9">
              <w:rPr>
                <w:rFonts w:ascii="Arial" w:eastAsia="微软雅黑" w:hAnsi="Arial"/>
              </w:rPr>
              <w:t>想出，提出</w:t>
            </w:r>
          </w:p>
        </w:tc>
      </w:tr>
    </w:tbl>
    <w:p w14:paraId="6171CCFC" w14:textId="6FF26434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985799">
        <w:rPr>
          <w:rFonts w:ascii="Arial" w:eastAsia="微软雅黑" w:hAnsi="Arial" w:cs="Arial"/>
          <w:b/>
          <w:bCs/>
          <w:sz w:val="32"/>
          <w:szCs w:val="44"/>
        </w:rPr>
        <w:lastRenderedPageBreak/>
        <w:t>▲</w:t>
      </w:r>
      <w:r w:rsidRPr="0098579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985799">
        <w:rPr>
          <w:rFonts w:ascii="Arial" w:eastAsia="微软雅黑" w:hAnsi="Arial" w:cs="AppleSystemUIFont"/>
          <w:b/>
          <w:bCs/>
          <w:sz w:val="32"/>
          <w:szCs w:val="40"/>
        </w:rPr>
        <w:t xml:space="preserve">newbie </w:t>
      </w:r>
      <w:r w:rsidRPr="00985799"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  <w:t xml:space="preserve">[ˈnuːbi] </w:t>
      </w:r>
    </w:p>
    <w:p w14:paraId="65D1C094" w14:textId="3937FAC3" w:rsidR="00985799" w:rsidRPr="00A70EF8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A70EF8">
        <w:rPr>
          <w:rFonts w:ascii="Arial" w:eastAsia="微软雅黑" w:hAnsi="Arial" w:cs="AppleSystemUIFont" w:hint="eastAsia"/>
          <w:color w:val="0432FF"/>
          <w:sz w:val="28"/>
          <w:szCs w:val="26"/>
        </w:rPr>
        <w:t>n</w:t>
      </w:r>
      <w:r w:rsidRPr="00A70EF8">
        <w:rPr>
          <w:rFonts w:ascii="Arial" w:eastAsia="微软雅黑" w:hAnsi="Arial" w:cs="AppleSystemUIFont"/>
          <w:color w:val="0432FF"/>
          <w:sz w:val="28"/>
          <w:szCs w:val="26"/>
        </w:rPr>
        <w:t xml:space="preserve">. </w:t>
      </w:r>
      <w:r w:rsidRPr="00A70EF8">
        <w:rPr>
          <w:rFonts w:ascii="Arial" w:eastAsia="微软雅黑" w:hAnsi="Arial" w:cs="AppleSystemUIFont"/>
          <w:color w:val="0432FF"/>
          <w:sz w:val="28"/>
          <w:szCs w:val="26"/>
        </w:rPr>
        <w:t>新人，新手，菜鸟</w:t>
      </w:r>
    </w:p>
    <w:p w14:paraId="59524600" w14:textId="2C579B15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985799">
        <w:rPr>
          <w:rFonts w:ascii="Arial" w:eastAsia="微软雅黑" w:hAnsi="Arial" w:cs="AppleSystemUIFont"/>
          <w:sz w:val="28"/>
          <w:szCs w:val="26"/>
        </w:rPr>
        <w:t xml:space="preserve">eg. All </w:t>
      </w:r>
      <w:r w:rsidRPr="004716B3">
        <w:rPr>
          <w:rFonts w:ascii="Arial" w:eastAsia="微软雅黑" w:hAnsi="Arial" w:cs="AppleSystemUIFont"/>
          <w:color w:val="FF0000"/>
          <w:sz w:val="28"/>
          <w:szCs w:val="26"/>
        </w:rPr>
        <w:t xml:space="preserve">newbies </w:t>
      </w:r>
      <w:r w:rsidRPr="00985799">
        <w:rPr>
          <w:rFonts w:ascii="Arial" w:eastAsia="微软雅黑" w:hAnsi="Arial" w:cs="AppleSystemUIFont"/>
          <w:sz w:val="28"/>
          <w:szCs w:val="26"/>
        </w:rPr>
        <w:t>are offered an individually tailored training and development programme.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26"/>
        </w:rPr>
        <w:t>每位新人都有量身定制的培训和发展计划。</w:t>
      </w:r>
    </w:p>
    <w:p w14:paraId="445440F2" w14:textId="7819449C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8"/>
        </w:rPr>
      </w:pPr>
      <w:r w:rsidRPr="0098579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98579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985799">
        <w:rPr>
          <w:rFonts w:ascii="Arial" w:eastAsia="微软雅黑" w:hAnsi="Arial" w:cs="AppleSystemUIFont"/>
          <w:b/>
          <w:bCs/>
          <w:sz w:val="32"/>
          <w:szCs w:val="40"/>
        </w:rPr>
        <w:t>propose</w:t>
      </w:r>
      <w:r w:rsidRPr="00985799"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  <w:t xml:space="preserve"> [prəˈpoʊz] </w:t>
      </w:r>
    </w:p>
    <w:p w14:paraId="6F4C60AC" w14:textId="391E301E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 xml:space="preserve">v. </w:t>
      </w: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>提议，建议，打算，计划，求婚，提名</w:t>
      </w:r>
      <w:r w:rsidRPr="00F925F9">
        <w:rPr>
          <w:rFonts w:ascii="Arial" w:eastAsia="微软雅黑" w:hAnsi="Arial" w:cs="AppleSystemUIFont" w:hint="eastAsia"/>
          <w:color w:val="0432FF"/>
          <w:sz w:val="28"/>
          <w:szCs w:val="38"/>
        </w:rPr>
        <w:t>；</w:t>
      </w:r>
    </w:p>
    <w:p w14:paraId="1EBAC839" w14:textId="7D2033D8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What would you </w:t>
      </w:r>
      <w:r w:rsidRPr="004716B3">
        <w:rPr>
          <w:rFonts w:ascii="Arial" w:eastAsia="微软雅黑" w:hAnsi="Arial" w:cs="AppleSystemUIFont"/>
          <w:color w:val="FF0000"/>
          <w:sz w:val="28"/>
          <w:szCs w:val="26"/>
        </w:rPr>
        <w:t>propose</w:t>
      </w:r>
      <w:r w:rsidRPr="00985799">
        <w:rPr>
          <w:rFonts w:ascii="Arial" w:eastAsia="微软雅黑" w:hAnsi="Arial" w:cs="AppleSystemUIFont"/>
          <w:sz w:val="28"/>
          <w:szCs w:val="26"/>
        </w:rPr>
        <w:t>?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26"/>
        </w:rPr>
        <w:t>你想提什么建议？</w:t>
      </w:r>
    </w:p>
    <w:p w14:paraId="58CCB98B" w14:textId="34C742E3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>eg.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 She </w:t>
      </w:r>
      <w:r w:rsidRPr="004716B3">
        <w:rPr>
          <w:rFonts w:ascii="Arial" w:eastAsia="微软雅黑" w:hAnsi="Arial" w:cs="AppleSystemUIFont"/>
          <w:color w:val="FF0000"/>
          <w:sz w:val="28"/>
          <w:szCs w:val="26"/>
        </w:rPr>
        <w:t xml:space="preserve">proposed </w:t>
      </w:r>
      <w:r w:rsidRPr="00985799">
        <w:rPr>
          <w:rFonts w:ascii="Arial" w:eastAsia="微软雅黑" w:hAnsi="Arial" w:cs="AppleSystemUIFont"/>
          <w:sz w:val="28"/>
          <w:szCs w:val="26"/>
        </w:rPr>
        <w:t>that the book be banned.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26"/>
        </w:rPr>
        <w:t>她提议查禁这本书。</w:t>
      </w:r>
    </w:p>
    <w:p w14:paraId="7BB27208" w14:textId="0BDDD0A4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8"/>
        </w:rPr>
      </w:pPr>
      <w:r w:rsidRPr="0098579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98579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985799">
        <w:rPr>
          <w:rFonts w:ascii="Arial" w:eastAsia="微软雅黑" w:hAnsi="Arial" w:cs="AppleSystemUIFont"/>
          <w:b/>
          <w:bCs/>
          <w:sz w:val="32"/>
          <w:szCs w:val="40"/>
        </w:rPr>
        <w:t>outcome</w:t>
      </w:r>
      <w:r w:rsidRPr="00985799"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  <w:t xml:space="preserve"> [ˈaʊtkʌm] </w:t>
      </w:r>
    </w:p>
    <w:p w14:paraId="07CDA548" w14:textId="59A1A8EC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 xml:space="preserve">n. </w:t>
      </w: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>结果，效果</w:t>
      </w:r>
    </w:p>
    <w:p w14:paraId="5D694998" w14:textId="423574B6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Four possible </w:t>
      </w:r>
      <w:r w:rsidRPr="004716B3">
        <w:rPr>
          <w:rFonts w:ascii="Arial" w:eastAsia="微软雅黑" w:hAnsi="Arial" w:cs="AppleSystemUIFont"/>
          <w:color w:val="FF0000"/>
          <w:sz w:val="28"/>
          <w:szCs w:val="26"/>
        </w:rPr>
        <w:t xml:space="preserve">outcomes </w:t>
      </w:r>
      <w:r w:rsidRPr="00985799">
        <w:rPr>
          <w:rFonts w:ascii="Arial" w:eastAsia="微软雅黑" w:hAnsi="Arial" w:cs="AppleSystemUIFont"/>
          <w:sz w:val="28"/>
          <w:szCs w:val="26"/>
        </w:rPr>
        <w:t>have been identified.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26"/>
        </w:rPr>
        <w:t>现已确定有四种可能的结果。</w:t>
      </w:r>
    </w:p>
    <w:p w14:paraId="2B392862" w14:textId="44FB78D3" w:rsidR="00985799" w:rsidRPr="004716B3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</w:pPr>
      <w:r w:rsidRPr="004716B3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4716B3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4716B3">
        <w:rPr>
          <w:rFonts w:ascii="Arial" w:eastAsia="微软雅黑" w:hAnsi="Arial" w:cs="AppleSystemUIFont"/>
          <w:b/>
          <w:bCs/>
          <w:sz w:val="32"/>
          <w:szCs w:val="40"/>
        </w:rPr>
        <w:t>flexible</w:t>
      </w:r>
      <w:r w:rsidRPr="004716B3"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  <w:t xml:space="preserve"> [ˈfleksəbl] </w:t>
      </w:r>
    </w:p>
    <w:p w14:paraId="4ACEFB1D" w14:textId="17CB3B58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 xml:space="preserve">adj. </w:t>
      </w: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>灵活的，能适应新情况的，可变动的，柔韧的，可弯曲的，有弹性的</w:t>
      </w:r>
    </w:p>
    <w:p w14:paraId="4CA1682E" w14:textId="3FA8FEC2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4716B3">
        <w:rPr>
          <w:rFonts w:ascii="Arial" w:eastAsia="微软雅黑" w:hAnsi="Arial" w:cs="AppleSystemUIFont"/>
          <w:color w:val="FF0000"/>
          <w:sz w:val="28"/>
          <w:szCs w:val="26"/>
        </w:rPr>
        <w:t xml:space="preserve">flexible </w:t>
      </w:r>
      <w:r w:rsidRPr="00985799">
        <w:rPr>
          <w:rFonts w:ascii="Arial" w:eastAsia="微软雅黑" w:hAnsi="Arial" w:cs="AppleSystemUIFont"/>
          <w:sz w:val="28"/>
          <w:szCs w:val="26"/>
        </w:rPr>
        <w:t>working hours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26"/>
        </w:rPr>
        <w:t>弹性工作时间</w:t>
      </w:r>
    </w:p>
    <w:p w14:paraId="4ACB5A74" w14:textId="28A9A1D6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Pr="004716B3">
        <w:rPr>
          <w:rFonts w:ascii="Arial" w:eastAsia="微软雅黑" w:hAnsi="Arial" w:cs="AppleSystemUIFont"/>
          <w:color w:val="FF0000"/>
          <w:sz w:val="28"/>
          <w:szCs w:val="26"/>
        </w:rPr>
        <w:t xml:space="preserve">flexible </w:t>
      </w:r>
      <w:r w:rsidRPr="00985799">
        <w:rPr>
          <w:rFonts w:ascii="Arial" w:eastAsia="微软雅黑" w:hAnsi="Arial" w:cs="AppleSystemUIFont"/>
          <w:sz w:val="28"/>
          <w:szCs w:val="26"/>
        </w:rPr>
        <w:t>plastic tubing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26"/>
        </w:rPr>
        <w:t>挠性塑料管</w:t>
      </w:r>
    </w:p>
    <w:p w14:paraId="4D2B1E9D" w14:textId="0D21CDF3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8"/>
        </w:rPr>
      </w:pPr>
      <w:r w:rsidRPr="00985799">
        <w:rPr>
          <w:rFonts w:ascii="Segoe UI Symbol" w:eastAsia="微软雅黑" w:hAnsi="Segoe UI Symbol" w:cs="Segoe UI Symbol"/>
          <w:sz w:val="28"/>
          <w:szCs w:val="26"/>
        </w:rPr>
        <w:t>▷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38"/>
        </w:rPr>
        <w:t xml:space="preserve">flexibility [ˌfleksə'bɪləti] </w:t>
      </w:r>
      <w:r w:rsidRPr="00985799">
        <w:rPr>
          <w:rFonts w:ascii="Arial" w:eastAsia="微软雅黑" w:hAnsi="Arial" w:cs="AppleSystemUIFont"/>
          <w:sz w:val="28"/>
          <w:szCs w:val="30"/>
        </w:rPr>
        <w:t xml:space="preserve">n. </w:t>
      </w:r>
      <w:r w:rsidRPr="00985799">
        <w:rPr>
          <w:rFonts w:ascii="Arial" w:eastAsia="微软雅黑" w:hAnsi="Arial" w:cs="AppleSystemUIFont"/>
          <w:sz w:val="28"/>
          <w:szCs w:val="30"/>
        </w:rPr>
        <w:t>灵活性</w:t>
      </w:r>
      <w:r>
        <w:rPr>
          <w:rFonts w:ascii="Arial" w:eastAsia="微软雅黑" w:hAnsi="Arial" w:cs="AppleSystemUIFont"/>
          <w:sz w:val="28"/>
          <w:szCs w:val="30"/>
        </w:rPr>
        <w:t>，</w:t>
      </w:r>
      <w:r w:rsidRPr="00985799">
        <w:rPr>
          <w:rFonts w:ascii="Arial" w:eastAsia="微软雅黑" w:hAnsi="Arial" w:cs="AppleSystemUIFont"/>
          <w:sz w:val="28"/>
          <w:szCs w:val="30"/>
        </w:rPr>
        <w:t>柔韧性</w:t>
      </w:r>
      <w:r>
        <w:rPr>
          <w:rFonts w:ascii="Arial" w:eastAsia="微软雅黑" w:hAnsi="Arial" w:cs="AppleSystemUIFont"/>
          <w:sz w:val="28"/>
          <w:szCs w:val="30"/>
        </w:rPr>
        <w:t>，</w:t>
      </w:r>
      <w:r w:rsidRPr="00985799">
        <w:rPr>
          <w:rFonts w:ascii="Arial" w:eastAsia="微软雅黑" w:hAnsi="Arial" w:cs="AppleSystemUIFont"/>
          <w:sz w:val="28"/>
          <w:szCs w:val="30"/>
        </w:rPr>
        <w:t>弹性</w:t>
      </w:r>
      <w:r>
        <w:rPr>
          <w:rFonts w:ascii="Arial" w:eastAsia="微软雅黑" w:hAnsi="Arial" w:cs="AppleSystemUIFont"/>
          <w:sz w:val="28"/>
          <w:szCs w:val="30"/>
        </w:rPr>
        <w:t>，</w:t>
      </w:r>
      <w:r w:rsidRPr="00985799">
        <w:rPr>
          <w:rFonts w:ascii="Arial" w:eastAsia="微软雅黑" w:hAnsi="Arial" w:cs="AppleSystemUIFont"/>
          <w:sz w:val="28"/>
          <w:szCs w:val="30"/>
        </w:rPr>
        <w:t>适应性</w:t>
      </w:r>
    </w:p>
    <w:p w14:paraId="0A424C46" w14:textId="6E8AB326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0"/>
        </w:rPr>
        <w:t>premise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38"/>
        </w:rPr>
        <w:t xml:space="preserve"> [ˈpremɪs]</w:t>
      </w:r>
    </w:p>
    <w:p w14:paraId="171F5AE1" w14:textId="2BA79AFA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>n.</w:t>
      </w:r>
      <w:r w:rsidR="00B62A0B" w:rsidRPr="00F925F9">
        <w:rPr>
          <w:rFonts w:ascii="Arial" w:eastAsia="微软雅黑" w:hAnsi="Arial" w:cs="AppleSystemUIFont"/>
          <w:color w:val="0432FF"/>
          <w:sz w:val="28"/>
          <w:szCs w:val="38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>前提，假定</w:t>
      </w:r>
    </w:p>
    <w:p w14:paraId="5430DE24" w14:textId="5CAA673E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basic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premise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of her argument</w:t>
      </w:r>
      <w:r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她的论证的基本前提</w:t>
      </w:r>
    </w:p>
    <w:p w14:paraId="6B89D8B0" w14:textId="2C42E1C3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His reasoning is based on the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premise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that all people are equally capable of good and evil.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他的推理是以人可以为善亦可以为恶为前提的。</w:t>
      </w:r>
    </w:p>
    <w:p w14:paraId="224ABC0B" w14:textId="722C77AF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8"/>
        </w:rPr>
        <w:t xml:space="preserve">conclusion 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[kənˈkluːʒn]</w:t>
      </w:r>
    </w:p>
    <w:p w14:paraId="281CBF40" w14:textId="59BA4B8E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4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4"/>
        </w:rPr>
        <w:t>n.</w:t>
      </w:r>
      <w:r w:rsidR="00B62A0B" w:rsidRPr="00F925F9">
        <w:rPr>
          <w:rFonts w:ascii="Arial" w:eastAsia="微软雅黑" w:hAnsi="Arial" w:cs="AppleSystemUIFont"/>
          <w:color w:val="0432FF"/>
          <w:sz w:val="28"/>
          <w:szCs w:val="34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34"/>
        </w:rPr>
        <w:t>结论，推论，结束，结果</w:t>
      </w:r>
    </w:p>
    <w:p w14:paraId="71E1B823" w14:textId="77777777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4"/>
        </w:rPr>
      </w:pPr>
      <w:r w:rsidRPr="00985799">
        <w:rPr>
          <w:rFonts w:ascii="Arial" w:eastAsia="微软雅黑" w:hAnsi="Arial" w:cs="AppleSystemUIFont"/>
          <w:sz w:val="28"/>
          <w:szCs w:val="34"/>
        </w:rPr>
        <w:t xml:space="preserve">eg. After a long time, I came to the </w:t>
      </w:r>
      <w:r w:rsidRPr="003E370C">
        <w:rPr>
          <w:rFonts w:ascii="Arial" w:eastAsia="微软雅黑" w:hAnsi="Arial" w:cs="AppleSystemUIFont"/>
          <w:color w:val="FF0000"/>
          <w:sz w:val="28"/>
          <w:szCs w:val="34"/>
        </w:rPr>
        <w:t xml:space="preserve">conclusion </w:t>
      </w:r>
      <w:r w:rsidRPr="00985799">
        <w:rPr>
          <w:rFonts w:ascii="Arial" w:eastAsia="微软雅黑" w:hAnsi="Arial" w:cs="AppleSystemUIFont"/>
          <w:sz w:val="28"/>
          <w:szCs w:val="34"/>
        </w:rPr>
        <w:t>that she was right.</w:t>
      </w:r>
    </w:p>
    <w:p w14:paraId="7D49C4C9" w14:textId="5AF15E2D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985799">
        <w:rPr>
          <w:rFonts w:ascii="Arial" w:eastAsia="微软雅黑" w:hAnsi="Arial" w:cs="AppleSystemUIFont"/>
          <w:sz w:val="28"/>
          <w:szCs w:val="32"/>
        </w:rPr>
        <w:tab/>
      </w:r>
      <w:r w:rsidRPr="00985799">
        <w:rPr>
          <w:rFonts w:ascii="Arial" w:eastAsia="微软雅黑" w:hAnsi="Arial" w:cs="AppleSystemUIFont"/>
          <w:sz w:val="28"/>
          <w:szCs w:val="32"/>
        </w:rPr>
        <w:t>过了很长时间，我得出结论，她是对的。</w:t>
      </w:r>
    </w:p>
    <w:p w14:paraId="120F5C5E" w14:textId="085219E9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8"/>
        </w:rPr>
        <w:t xml:space="preserve">official 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[əˈfɪʃl] </w:t>
      </w:r>
    </w:p>
    <w:p w14:paraId="725733AC" w14:textId="6F9CB5F2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 xml:space="preserve">adj. 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公务的，公职的，公事的，正式的，官方的，官方授权的，公开的，公布的</w:t>
      </w:r>
      <w:r w:rsidR="00B62A0B" w:rsidRPr="00F925F9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</w:p>
    <w:p w14:paraId="1666502A" w14:textId="378E7CE0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985799">
        <w:rPr>
          <w:rFonts w:ascii="Arial" w:eastAsia="微软雅黑" w:hAnsi="Arial" w:cs="AppleSystemUIFont"/>
          <w:sz w:val="28"/>
          <w:szCs w:val="28"/>
        </w:rPr>
        <w:t xml:space="preserve">n. </w:t>
      </w:r>
      <w:r w:rsidRPr="00985799">
        <w:rPr>
          <w:rFonts w:ascii="Arial" w:eastAsia="微软雅黑" w:hAnsi="Arial" w:cs="AppleSystemUIFont"/>
          <w:sz w:val="28"/>
          <w:szCs w:val="28"/>
        </w:rPr>
        <w:t>要员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985799">
        <w:rPr>
          <w:rFonts w:ascii="Arial" w:eastAsia="微软雅黑" w:hAnsi="Arial" w:cs="AppleSystemUIFont"/>
          <w:sz w:val="28"/>
          <w:szCs w:val="28"/>
        </w:rPr>
        <w:t>官员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985799">
        <w:rPr>
          <w:rFonts w:ascii="Arial" w:eastAsia="微软雅黑" w:hAnsi="Arial" w:cs="AppleSystemUIFont"/>
          <w:sz w:val="28"/>
          <w:szCs w:val="28"/>
        </w:rPr>
        <w:t>高级职员</w:t>
      </w:r>
    </w:p>
    <w:p w14:paraId="10E62275" w14:textId="26EE8D5C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985799">
        <w:rPr>
          <w:rFonts w:ascii="Arial" w:eastAsia="微软雅黑" w:hAnsi="Arial" w:cs="AppleSystemUIFont"/>
          <w:sz w:val="28"/>
          <w:szCs w:val="32"/>
        </w:rPr>
        <w:t>eg. I was working under a supervisor(</w:t>
      </w:r>
      <w:r w:rsidRPr="00985799">
        <w:rPr>
          <w:rFonts w:ascii="Arial" w:eastAsia="微软雅黑" w:hAnsi="Arial" w:cs="AppleSystemUIFont"/>
          <w:sz w:val="28"/>
          <w:szCs w:val="32"/>
        </w:rPr>
        <w:t>主管</w:t>
      </w:r>
      <w:r w:rsidRPr="00985799">
        <w:rPr>
          <w:rFonts w:ascii="Arial" w:eastAsia="微软雅黑" w:hAnsi="Arial" w:cs="AppleSystemUIFont"/>
          <w:sz w:val="28"/>
          <w:szCs w:val="32"/>
        </w:rPr>
        <w:t xml:space="preserve">) that was almost always busy with </w:t>
      </w:r>
      <w:r w:rsidRPr="003E370C">
        <w:rPr>
          <w:rFonts w:ascii="Arial" w:eastAsia="微软雅黑" w:hAnsi="Arial" w:cs="AppleSystemUIFont"/>
          <w:color w:val="FF0000"/>
          <w:sz w:val="28"/>
          <w:szCs w:val="32"/>
        </w:rPr>
        <w:t xml:space="preserve">official </w:t>
      </w:r>
      <w:r w:rsidRPr="00985799">
        <w:rPr>
          <w:rFonts w:ascii="Arial" w:eastAsia="微软雅黑" w:hAnsi="Arial" w:cs="AppleSystemUIFont"/>
          <w:sz w:val="28"/>
          <w:szCs w:val="32"/>
        </w:rPr>
        <w:t>duties.</w:t>
      </w:r>
      <w:r w:rsidR="00B62A0B">
        <w:rPr>
          <w:rFonts w:ascii="Arial" w:eastAsia="微软雅黑" w:hAnsi="Arial" w:cs="AppleSystemUIFont" w:hint="eastAsia"/>
          <w:sz w:val="28"/>
          <w:szCs w:val="44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26"/>
        </w:rPr>
        <w:t>我当时在一位主管手下工作</w:t>
      </w:r>
      <w:r w:rsidRPr="00985799">
        <w:rPr>
          <w:rFonts w:ascii="Arial" w:eastAsia="微软雅黑" w:hAnsi="Arial" w:cs="AppleSystemUIFont"/>
          <w:sz w:val="28"/>
          <w:szCs w:val="26"/>
        </w:rPr>
        <w:t>(</w:t>
      </w:r>
      <w:r w:rsidRPr="00985799">
        <w:rPr>
          <w:rFonts w:ascii="Arial" w:eastAsia="微软雅黑" w:hAnsi="Arial" w:cs="AppleSystemUIFont"/>
          <w:sz w:val="28"/>
          <w:szCs w:val="26"/>
        </w:rPr>
        <w:t>主管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) </w:t>
      </w:r>
      <w:r w:rsidRPr="00985799">
        <w:rPr>
          <w:rFonts w:ascii="Arial" w:eastAsia="微软雅黑" w:hAnsi="Arial" w:cs="AppleSystemUIFont"/>
          <w:sz w:val="28"/>
          <w:szCs w:val="26"/>
        </w:rPr>
        <w:t>那几乎总是忙于公务。</w:t>
      </w:r>
    </w:p>
    <w:p w14:paraId="7BDD0E4D" w14:textId="57103134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>award</w:t>
      </w:r>
      <w:r w:rsidRPr="00985799">
        <w:rPr>
          <w:rFonts w:ascii="Arial" w:eastAsia="微软雅黑" w:hAnsi="Arial" w:cs="AppleSystemUIFont"/>
          <w:sz w:val="28"/>
          <w:szCs w:val="42"/>
        </w:rPr>
        <w:t xml:space="preserve"> 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[əˈwɔːrd] </w:t>
      </w:r>
    </w:p>
    <w:p w14:paraId="6A7A94A2" w14:textId="3AA483AC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lastRenderedPageBreak/>
        <w:t>n.</w:t>
      </w:r>
      <w:r w:rsidR="00B62A0B" w:rsidRPr="00F925F9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奖，奖品，奖金，奖状</w:t>
      </w:r>
    </w:p>
    <w:p w14:paraId="7BA50402" w14:textId="475C4A8B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vt.</w:t>
      </w:r>
      <w:r w:rsidR="00B62A0B" w:rsidRPr="00F925F9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授予，奖励，判给</w:t>
      </w:r>
    </w:p>
    <w:p w14:paraId="3F8DEFD0" w14:textId="66631E39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to win/receive/get an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award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for sth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因某事赢得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得到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获得奖项</w:t>
      </w:r>
    </w:p>
    <w:p w14:paraId="2221E8C9" w14:textId="5B571D4D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He was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awarded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damages of £50 000.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他判得损害赔偿金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5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万英镑。</w:t>
      </w:r>
    </w:p>
    <w:p w14:paraId="09EC273D" w14:textId="60DB44FE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 xml:space="preserve">contract 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[ˈkɑːntrækt] </w:t>
      </w:r>
    </w:p>
    <w:p w14:paraId="43A9F5D3" w14:textId="3C047F2F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>合同，合约，契约，协议</w:t>
      </w:r>
    </w:p>
    <w:p w14:paraId="16EE0E1D" w14:textId="60F8E8AF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contract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for the supply of vehicles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车辆供应合约</w:t>
      </w:r>
    </w:p>
    <w:p w14:paraId="45A02EC0" w14:textId="36719BA5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F925F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F925F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F925F9">
        <w:rPr>
          <w:rFonts w:ascii="Arial" w:eastAsia="微软雅黑" w:hAnsi="Arial" w:cs="AppleSystemUIFont"/>
          <w:b/>
          <w:bCs/>
          <w:sz w:val="32"/>
          <w:szCs w:val="44"/>
        </w:rPr>
        <w:t>vision</w:t>
      </w:r>
      <w:r w:rsidRPr="00F925F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[ˈvɪʒn]</w:t>
      </w:r>
      <w:r w:rsidRPr="00985799">
        <w:rPr>
          <w:rFonts w:ascii="Arial" w:eastAsia="微软雅黑" w:hAnsi="Arial" w:cs="AppleSystemUIFont"/>
          <w:sz w:val="28"/>
          <w:szCs w:val="42"/>
        </w:rPr>
        <w:t xml:space="preserve"> </w:t>
      </w:r>
    </w:p>
    <w:p w14:paraId="2D2E48C7" w14:textId="7A0EE994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>视力，视野，想象，幻象，梦幻，神示，异象，想象力</w:t>
      </w:r>
    </w:p>
    <w:p w14:paraId="2A068021" w14:textId="088A90C2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Cats have good night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vision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猫在夜间视力好。</w:t>
      </w:r>
    </w:p>
    <w:p w14:paraId="608813E0" w14:textId="1928E088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leader of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vision</w:t>
      </w:r>
      <w:r w:rsidRPr="003E370C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有远见的领袖</w:t>
      </w:r>
    </w:p>
    <w:p w14:paraId="5F6F64CB" w14:textId="4EBDCA68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>delivery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[dɪˈlɪvəri]</w:t>
      </w:r>
    </w:p>
    <w:p w14:paraId="4F7AB994" w14:textId="691B93BF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n.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递送，投递，运载，交付，交出，引渡</w:t>
      </w:r>
    </w:p>
    <w:p w14:paraId="34D780F6" w14:textId="5736B4ED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delivery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van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厢式送货车</w:t>
      </w:r>
    </w:p>
    <w:p w14:paraId="733E46B8" w14:textId="4ED63C4B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Please pay for goods on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delivery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(= when you receive them</w:t>
      </w:r>
      <w:proofErr w:type="gramStart"/>
      <w:r w:rsidR="00985799" w:rsidRPr="00985799">
        <w:rPr>
          <w:rFonts w:ascii="Arial" w:eastAsia="微软雅黑" w:hAnsi="Arial" w:cs="AppleSystemUIFont"/>
          <w:sz w:val="28"/>
          <w:szCs w:val="26"/>
        </w:rPr>
        <w:t>) .</w:t>
      </w:r>
      <w:proofErr w:type="gramEnd"/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请货到付款。</w:t>
      </w:r>
    </w:p>
    <w:p w14:paraId="2A2069EC" w14:textId="43546687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Is there a postal/mail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delivery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on Saturdays?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星期六送邮件吗？</w:t>
      </w:r>
    </w:p>
    <w:p w14:paraId="28608B62" w14:textId="77777777" w:rsidR="00B62A0B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 xml:space="preserve">stand out </w:t>
      </w:r>
    </w:p>
    <w:p w14:paraId="7C1BA152" w14:textId="281640C0" w:rsidR="00985799" w:rsidRPr="00F925F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40"/>
        </w:rPr>
      </w:pPr>
      <w:r w:rsidRPr="00F925F9">
        <w:rPr>
          <w:rFonts w:ascii="Arial" w:eastAsia="微软雅黑" w:hAnsi="Arial" w:cs="AppleSystemUIFont" w:hint="eastAsia"/>
          <w:color w:val="0432FF"/>
          <w:sz w:val="28"/>
          <w:szCs w:val="32"/>
        </w:rPr>
        <w:t>p</w:t>
      </w: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 xml:space="preserve">hrv.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32"/>
        </w:rPr>
        <w:t>脱颖而出，突出，引人注目，显眼，出色</w:t>
      </w:r>
      <w:r w:rsidRPr="00F925F9">
        <w:rPr>
          <w:rFonts w:ascii="Arial" w:eastAsia="微软雅黑" w:hAnsi="Arial" w:cs="AppleSystemUIFont" w:hint="eastAsia"/>
          <w:color w:val="0432FF"/>
          <w:sz w:val="28"/>
          <w:szCs w:val="32"/>
        </w:rPr>
        <w:t xml:space="preserve"> </w:t>
      </w:r>
    </w:p>
    <w:p w14:paraId="4B08C21F" w14:textId="4BD6E993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985799">
        <w:rPr>
          <w:rFonts w:ascii="Arial" w:eastAsia="微软雅黑" w:hAnsi="Arial" w:cs="AppleSystemUIFont"/>
          <w:sz w:val="28"/>
          <w:szCs w:val="26"/>
        </w:rPr>
        <w:t xml:space="preserve">eg. He played the violin, and he </w:t>
      </w:r>
      <w:r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stood out </w:t>
      </w:r>
      <w:r w:rsidRPr="00985799">
        <w:rPr>
          <w:rFonts w:ascii="Arial" w:eastAsia="微软雅黑" w:hAnsi="Arial" w:cs="AppleSystemUIFont"/>
          <w:sz w:val="28"/>
          <w:szCs w:val="26"/>
        </w:rPr>
        <w:t>from all the other musicians.</w:t>
      </w:r>
    </w:p>
    <w:p w14:paraId="2A0BF881" w14:textId="77777777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 w:rsidRPr="00985799">
        <w:rPr>
          <w:rFonts w:ascii="Arial" w:eastAsia="微软雅黑" w:hAnsi="Arial" w:cs="AppleSystemUIFont"/>
          <w:sz w:val="28"/>
          <w:szCs w:val="26"/>
        </w:rPr>
        <w:tab/>
      </w:r>
      <w:r w:rsidRPr="00985799">
        <w:rPr>
          <w:rFonts w:ascii="Arial" w:eastAsia="微软雅黑" w:hAnsi="Arial" w:cs="AppleSystemUIFont"/>
          <w:sz w:val="28"/>
          <w:szCs w:val="26"/>
        </w:rPr>
        <w:t>他演奏了小提琴，把其他所有乐师都比了下去。</w:t>
      </w:r>
    </w:p>
    <w:p w14:paraId="28492D27" w14:textId="544F2FFA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>duress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[duˈres] </w:t>
      </w:r>
    </w:p>
    <w:p w14:paraId="1A56052A" w14:textId="0ECB7875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>n.</w:t>
      </w:r>
      <w:r w:rsidR="00B62A0B" w:rsidRPr="00F925F9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>胁迫，强迫</w:t>
      </w:r>
    </w:p>
    <w:p w14:paraId="308D67F9" w14:textId="78CB08B6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He signed the confession under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duress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他出于被迫在供状上签了字。</w:t>
      </w:r>
    </w:p>
    <w:p w14:paraId="5412D0F0" w14:textId="77777777" w:rsid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 xml:space="preserve">on your feet </w:t>
      </w:r>
    </w:p>
    <w:p w14:paraId="4B93A50B" w14:textId="0F1BE8A2" w:rsidR="00985799" w:rsidRPr="00F925F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2"/>
          <w:szCs w:val="44"/>
        </w:rPr>
      </w:pPr>
      <w:r w:rsidRPr="00F925F9">
        <w:rPr>
          <w:rFonts w:ascii="Arial" w:eastAsia="微软雅黑" w:hAnsi="Arial" w:cs="AppleSystemUIFont" w:hint="eastAsia"/>
          <w:color w:val="0432FF"/>
          <w:sz w:val="28"/>
          <w:szCs w:val="32"/>
        </w:rPr>
        <w:t>p</w:t>
      </w: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 xml:space="preserve">hr.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32"/>
        </w:rPr>
        <w:t>站着，</w:t>
      </w:r>
      <w:r w:rsidRPr="00F925F9">
        <w:rPr>
          <w:rFonts w:ascii="Arial" w:eastAsia="微软雅黑" w:hAnsi="Arial" w:cs="AppleSystemUIFont" w:hint="eastAsia"/>
          <w:color w:val="0432FF"/>
          <w:sz w:val="28"/>
          <w:szCs w:val="32"/>
        </w:rPr>
        <w:t>靠自己</w:t>
      </w:r>
      <w:r w:rsidR="00985799" w:rsidRPr="00F925F9">
        <w:rPr>
          <w:rFonts w:ascii="Arial" w:eastAsia="微软雅黑" w:hAnsi="Arial" w:cs="AppleSystemUIFont" w:hint="eastAsia"/>
          <w:color w:val="0432FF"/>
          <w:sz w:val="28"/>
          <w:szCs w:val="32"/>
        </w:rPr>
        <w:t>，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32"/>
        </w:rPr>
        <w:t>走出低谷</w:t>
      </w:r>
    </w:p>
    <w:p w14:paraId="0B3ED9F1" w14:textId="11876158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You learn to think 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on your feet 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under pressure.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你学习在压力之下</w:t>
      </w:r>
      <w:r>
        <w:rPr>
          <w:rFonts w:ascii="Arial" w:eastAsia="微软雅黑" w:hAnsi="Arial" w:cs="AppleSystemUIFont" w:hint="eastAsia"/>
          <w:sz w:val="28"/>
          <w:szCs w:val="26"/>
        </w:rPr>
        <w:t>独立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思考。</w:t>
      </w:r>
    </w:p>
    <w:p w14:paraId="053B9F70" w14:textId="77777777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>deliberation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[dɪˌlɪbəˈreɪʃn] </w:t>
      </w:r>
    </w:p>
    <w:p w14:paraId="5B603798" w14:textId="02543385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n.</w:t>
      </w:r>
      <w:r w:rsidR="00B62A0B"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细想，考虑，商议，审议</w:t>
      </w:r>
    </w:p>
    <w:p w14:paraId="1541ACFF" w14:textId="31C19CE9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0"/>
        </w:rPr>
      </w:pPr>
      <w:r w:rsidRPr="00985799">
        <w:rPr>
          <w:rFonts w:ascii="Arial" w:eastAsia="微软雅黑" w:hAnsi="Arial" w:cs="AppleSystemUIFont"/>
          <w:sz w:val="28"/>
          <w:szCs w:val="30"/>
        </w:rPr>
        <w:t xml:space="preserve">eg. After a lot of </w:t>
      </w:r>
      <w:r w:rsidRPr="003E370C">
        <w:rPr>
          <w:rFonts w:ascii="Arial" w:eastAsia="微软雅黑" w:hAnsi="Arial" w:cs="AppleSystemUIFont"/>
          <w:color w:val="FF0000"/>
          <w:sz w:val="28"/>
          <w:szCs w:val="30"/>
        </w:rPr>
        <w:t>deliberations</w:t>
      </w:r>
      <w:r w:rsidRPr="00985799">
        <w:rPr>
          <w:rFonts w:ascii="Arial" w:eastAsia="微软雅黑" w:hAnsi="Arial" w:cs="AppleSystemUIFont"/>
          <w:sz w:val="28"/>
          <w:szCs w:val="30"/>
        </w:rPr>
        <w:t>, I decided to help them.</w:t>
      </w:r>
    </w:p>
    <w:p w14:paraId="13965FE5" w14:textId="7349377A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  <w:r>
        <w:rPr>
          <w:rFonts w:ascii="Arial" w:eastAsia="微软雅黑" w:hAnsi="Arial" w:cs="AppleSystemUIFont"/>
          <w:sz w:val="28"/>
          <w:szCs w:val="30"/>
        </w:rPr>
        <w:tab/>
      </w:r>
      <w:r w:rsidR="00985799" w:rsidRPr="00985799">
        <w:rPr>
          <w:rFonts w:ascii="Arial" w:eastAsia="微软雅黑" w:hAnsi="Arial" w:cs="AppleSystemUIFont"/>
          <w:sz w:val="28"/>
          <w:szCs w:val="30"/>
        </w:rPr>
        <w:t>经过大量深思熟虑</w:t>
      </w:r>
      <w:r w:rsidR="00985799" w:rsidRPr="00985799">
        <w:rPr>
          <w:rFonts w:ascii="Arial" w:eastAsia="微软雅黑" w:hAnsi="Arial" w:cs="AppleSystemUIFont"/>
          <w:sz w:val="28"/>
          <w:szCs w:val="30"/>
        </w:rPr>
        <w:t xml:space="preserve">, </w:t>
      </w:r>
      <w:r w:rsidR="00985799" w:rsidRPr="00985799">
        <w:rPr>
          <w:rFonts w:ascii="Arial" w:eastAsia="微软雅黑" w:hAnsi="Arial" w:cs="AppleSystemUIFont"/>
          <w:sz w:val="28"/>
          <w:szCs w:val="30"/>
        </w:rPr>
        <w:t>我决定帮助他们。</w:t>
      </w:r>
    </w:p>
    <w:p w14:paraId="0AE9A2F2" w14:textId="77777777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40"/>
        </w:rPr>
      </w:pPr>
    </w:p>
    <w:p w14:paraId="401CCDB8" w14:textId="77777777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lastRenderedPageBreak/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>reach out to</w:t>
      </w:r>
    </w:p>
    <w:p w14:paraId="2C0CE157" w14:textId="78FDE1E8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>
        <w:rPr>
          <w:rFonts w:ascii="Arial" w:eastAsia="微软雅黑" w:hAnsi="Arial" w:cs="AppleSystemUIFont" w:hint="eastAsia"/>
          <w:color w:val="0432FF"/>
          <w:sz w:val="28"/>
          <w:szCs w:val="32"/>
        </w:rPr>
        <w:t>p</w:t>
      </w:r>
      <w:r>
        <w:rPr>
          <w:rFonts w:ascii="Arial" w:eastAsia="微软雅黑" w:hAnsi="Arial" w:cs="AppleSystemUIFont"/>
          <w:color w:val="0432FF"/>
          <w:sz w:val="28"/>
          <w:szCs w:val="32"/>
        </w:rPr>
        <w:t xml:space="preserve">hrv. </w:t>
      </w:r>
      <w:r w:rsidR="00985799" w:rsidRPr="00B62A0B">
        <w:rPr>
          <w:rFonts w:ascii="Arial" w:eastAsia="微软雅黑" w:hAnsi="Arial" w:cs="AppleSystemUIFont"/>
          <w:color w:val="0432FF"/>
          <w:sz w:val="28"/>
          <w:szCs w:val="32"/>
        </w:rPr>
        <w:t>接触，把手伸向，联系</w:t>
      </w:r>
    </w:p>
    <w:p w14:paraId="052D83C0" w14:textId="77777777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985799">
        <w:rPr>
          <w:rFonts w:ascii="Arial" w:eastAsia="微软雅黑" w:hAnsi="Arial" w:cs="AppleSystemUIFont"/>
          <w:sz w:val="28"/>
          <w:szCs w:val="34"/>
        </w:rPr>
        <w:t>eg. I was working on a project that needed us to</w:t>
      </w:r>
      <w:r w:rsidRPr="003E370C">
        <w:rPr>
          <w:rFonts w:ascii="Arial" w:eastAsia="微软雅黑" w:hAnsi="Arial" w:cs="AppleSystemUIFont"/>
          <w:color w:val="FF0000"/>
          <w:sz w:val="28"/>
          <w:szCs w:val="34"/>
        </w:rPr>
        <w:t xml:space="preserve"> reach out to </w:t>
      </w:r>
      <w:r w:rsidRPr="00985799">
        <w:rPr>
          <w:rFonts w:ascii="Arial" w:eastAsia="微软雅黑" w:hAnsi="Arial" w:cs="AppleSystemUIFont"/>
          <w:sz w:val="28"/>
          <w:szCs w:val="34"/>
        </w:rPr>
        <w:t>so many people.</w:t>
      </w:r>
    </w:p>
    <w:p w14:paraId="09D14443" w14:textId="75349413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985799" w:rsidRPr="00985799">
        <w:rPr>
          <w:rFonts w:ascii="Arial" w:eastAsia="微软雅黑" w:hAnsi="Arial" w:cs="AppleSystemUIFont"/>
          <w:sz w:val="28"/>
          <w:szCs w:val="28"/>
        </w:rPr>
        <w:t>我正在做一个项目，需要我们接触这么多人。</w:t>
      </w:r>
    </w:p>
    <w:p w14:paraId="3C34702B" w14:textId="77777777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>make use of</w:t>
      </w:r>
    </w:p>
    <w:p w14:paraId="42BFF371" w14:textId="3D4AE372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>
        <w:rPr>
          <w:rFonts w:ascii="Arial" w:eastAsia="微软雅黑" w:hAnsi="Arial" w:cs="AppleSystemUIFont" w:hint="eastAsia"/>
          <w:color w:val="0432FF"/>
          <w:sz w:val="28"/>
          <w:szCs w:val="32"/>
        </w:rPr>
        <w:t>p</w:t>
      </w:r>
      <w:r>
        <w:rPr>
          <w:rFonts w:ascii="Arial" w:eastAsia="微软雅黑" w:hAnsi="Arial" w:cs="AppleSystemUIFont"/>
          <w:color w:val="0432FF"/>
          <w:sz w:val="28"/>
          <w:szCs w:val="32"/>
        </w:rPr>
        <w:t xml:space="preserve">hrv. </w:t>
      </w:r>
      <w:r w:rsidR="00985799" w:rsidRPr="00B62A0B">
        <w:rPr>
          <w:rFonts w:ascii="Arial" w:eastAsia="微软雅黑" w:hAnsi="Arial" w:cs="AppleSystemUIFont"/>
          <w:color w:val="0432FF"/>
          <w:sz w:val="28"/>
          <w:szCs w:val="32"/>
        </w:rPr>
        <w:t>使用，利用</w:t>
      </w:r>
    </w:p>
    <w:p w14:paraId="58EB1D60" w14:textId="3D62AE33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We should train them to 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make use of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 reference books. </w:t>
      </w:r>
    </w:p>
    <w:p w14:paraId="4ED2D839" w14:textId="0DC1A3E3" w:rsidR="00985799" w:rsidRPr="00985799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我们应训练他们学会使用参考书。</w:t>
      </w:r>
    </w:p>
    <w:p w14:paraId="51C30F8D" w14:textId="77777777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B62A0B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 xml:space="preserve">as long as </w:t>
      </w:r>
    </w:p>
    <w:p w14:paraId="43387242" w14:textId="70B00C36" w:rsidR="00985799" w:rsidRPr="00B62A0B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B62A0B">
        <w:rPr>
          <w:rFonts w:ascii="Arial" w:eastAsia="微软雅黑" w:hAnsi="Arial" w:cs="AppleSystemUIFont"/>
          <w:color w:val="0432FF"/>
          <w:sz w:val="28"/>
          <w:szCs w:val="32"/>
        </w:rPr>
        <w:t xml:space="preserve">conj. </w:t>
      </w:r>
      <w:r w:rsidRPr="00B62A0B">
        <w:rPr>
          <w:rFonts w:ascii="Arial" w:eastAsia="微软雅黑" w:hAnsi="Arial" w:cs="AppleSystemUIFont"/>
          <w:color w:val="0432FF"/>
          <w:sz w:val="28"/>
          <w:szCs w:val="32"/>
        </w:rPr>
        <w:t>只要，与</w:t>
      </w:r>
      <w:r w:rsidRPr="00B62A0B">
        <w:rPr>
          <w:rFonts w:ascii="Arial" w:eastAsia="微软雅黑" w:hAnsi="Arial" w:cs="AppleSystemUIFont"/>
          <w:color w:val="0432FF"/>
          <w:sz w:val="28"/>
          <w:szCs w:val="32"/>
        </w:rPr>
        <w:t>……</w:t>
      </w:r>
      <w:r w:rsidRPr="00B62A0B">
        <w:rPr>
          <w:rFonts w:ascii="Arial" w:eastAsia="微软雅黑" w:hAnsi="Arial" w:cs="AppleSystemUIFont"/>
          <w:color w:val="0432FF"/>
          <w:sz w:val="28"/>
          <w:szCs w:val="32"/>
        </w:rPr>
        <w:t>一样长</w:t>
      </w:r>
    </w:p>
    <w:p w14:paraId="6C256D44" w14:textId="177CA596" w:rsidR="00985799" w:rsidRPr="00B62A0B" w:rsidRDefault="00B62A0B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They'll respect you 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as long as 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you play fair.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只要为人正直，别人就会尊敬你。</w:t>
      </w:r>
    </w:p>
    <w:p w14:paraId="72DDB66C" w14:textId="23E91D3F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B62A0B">
        <w:rPr>
          <w:rFonts w:ascii="Arial" w:eastAsia="微软雅黑" w:hAnsi="Arial" w:cs="Arial"/>
          <w:b/>
          <w:bCs/>
          <w:sz w:val="32"/>
          <w:szCs w:val="44"/>
        </w:rPr>
        <w:t xml:space="preserve">▲ </w:t>
      </w:r>
      <w:r w:rsidRPr="00B62A0B">
        <w:rPr>
          <w:rFonts w:ascii="Arial" w:eastAsia="微软雅黑" w:hAnsi="Arial" w:cs="AppleSystemUIFont"/>
          <w:b/>
          <w:bCs/>
          <w:sz w:val="32"/>
          <w:szCs w:val="44"/>
        </w:rPr>
        <w:t>intern</w:t>
      </w:r>
      <w:r w:rsidRPr="00B62A0B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[ˈɪntɜːrn] </w:t>
      </w:r>
    </w:p>
    <w:p w14:paraId="3EAC3CA7" w14:textId="619071E8" w:rsidR="00985799" w:rsidRPr="00F925F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Arial" w:eastAsia="微软雅黑" w:hAnsi="Arial" w:cs="AppleSystemUIFont" w:hint="eastAsia"/>
          <w:color w:val="0432FF"/>
          <w:sz w:val="28"/>
          <w:szCs w:val="26"/>
        </w:rPr>
        <w:t>n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 xml:space="preserve">.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26"/>
        </w:rPr>
        <w:t>实习生，实习医生，实习学生，毕业实习生</w:t>
      </w:r>
    </w:p>
    <w:p w14:paraId="393F422D" w14:textId="189272CD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summer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intern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at a law firm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暑假在法律事务所实习的学生</w:t>
      </w:r>
    </w:p>
    <w:p w14:paraId="4ADA7B68" w14:textId="7F1083D9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985799">
        <w:rPr>
          <w:rFonts w:ascii="Segoe UI Symbol" w:eastAsia="微软雅黑" w:hAnsi="Segoe UI Symbol" w:cs="Segoe UI Symbol"/>
          <w:sz w:val="28"/>
          <w:szCs w:val="26"/>
        </w:rPr>
        <w:t>▷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34"/>
        </w:rPr>
        <w:t xml:space="preserve">internship </w:t>
      </w:r>
      <w:r w:rsidRPr="00985799">
        <w:rPr>
          <w:rFonts w:ascii="Arial" w:eastAsia="微软雅黑" w:hAnsi="Arial" w:cs="AppleSystemUIFont"/>
          <w:sz w:val="28"/>
          <w:szCs w:val="34"/>
        </w:rPr>
        <w:t>实习</w:t>
      </w:r>
      <w:r>
        <w:rPr>
          <w:rFonts w:ascii="Arial" w:eastAsia="微软雅黑" w:hAnsi="Arial" w:cs="AppleSystemUIFont"/>
          <w:sz w:val="28"/>
          <w:szCs w:val="34"/>
        </w:rPr>
        <w:t>，</w:t>
      </w:r>
      <w:r w:rsidRPr="00985799">
        <w:rPr>
          <w:rFonts w:ascii="Arial" w:eastAsia="微软雅黑" w:hAnsi="Arial" w:cs="AppleSystemUIFont"/>
          <w:sz w:val="28"/>
          <w:szCs w:val="34"/>
        </w:rPr>
        <w:t>实习期</w:t>
      </w:r>
      <w:r>
        <w:rPr>
          <w:rFonts w:ascii="Arial" w:eastAsia="微软雅黑" w:hAnsi="Arial" w:cs="AppleSystemUIFont"/>
          <w:sz w:val="28"/>
          <w:szCs w:val="34"/>
        </w:rPr>
        <w:t>，</w:t>
      </w:r>
      <w:r w:rsidRPr="00985799">
        <w:rPr>
          <w:rFonts w:ascii="Arial" w:eastAsia="微软雅黑" w:hAnsi="Arial" w:cs="AppleSystemUIFont"/>
          <w:sz w:val="28"/>
          <w:szCs w:val="34"/>
        </w:rPr>
        <w:t>实习工作</w:t>
      </w:r>
      <w:r>
        <w:rPr>
          <w:rFonts w:ascii="Arial" w:eastAsia="微软雅黑" w:hAnsi="Arial" w:cs="AppleSystemUIFont"/>
          <w:sz w:val="28"/>
          <w:szCs w:val="34"/>
        </w:rPr>
        <w:t>，</w:t>
      </w:r>
    </w:p>
    <w:p w14:paraId="3ABD346D" w14:textId="6E9F5FBE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4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 xml:space="preserve">▲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get a grasp of</w:t>
      </w:r>
    </w:p>
    <w:p w14:paraId="079105CE" w14:textId="4357CC9D" w:rsidR="00985799" w:rsidRPr="00F925F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 w:hint="eastAsia"/>
          <w:color w:val="0432FF"/>
          <w:sz w:val="28"/>
          <w:szCs w:val="42"/>
        </w:rPr>
        <w:t>phrv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.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42"/>
        </w:rPr>
        <w:t>掌握</w:t>
      </w:r>
      <w:r w:rsidRPr="00F925F9">
        <w:rPr>
          <w:rFonts w:ascii="Arial" w:eastAsia="微软雅黑" w:hAnsi="Arial" w:cs="AppleSystemUIFont" w:hint="eastAsia"/>
          <w:color w:val="0432FF"/>
          <w:sz w:val="28"/>
          <w:szCs w:val="42"/>
        </w:rPr>
        <w:t>，领悟</w:t>
      </w:r>
    </w:p>
    <w:p w14:paraId="2C9737B6" w14:textId="58372A18" w:rsidR="00985799" w:rsidRPr="00985799" w:rsidRDefault="00C64639" w:rsidP="009B2FD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</w:p>
    <w:p w14:paraId="404117E2" w14:textId="0358F1BD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 xml:space="preserve">▲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recognition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[ˌrekəɡˈnɪʃn]</w:t>
      </w:r>
    </w:p>
    <w:p w14:paraId="1C3E1FFB" w14:textId="0A414823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0"/>
        </w:rPr>
        <w:t>n.</w:t>
      </w:r>
      <w:r w:rsidR="00C64639" w:rsidRPr="00F925F9">
        <w:rPr>
          <w:color w:val="0432FF"/>
        </w:rPr>
        <w:t xml:space="preserve"> </w:t>
      </w:r>
      <w:r w:rsidR="00C64639" w:rsidRPr="00F925F9">
        <w:rPr>
          <w:rFonts w:ascii="Cambria Math" w:eastAsia="微软雅黑" w:hAnsi="Cambria Math" w:cs="Cambria Math"/>
          <w:color w:val="0432FF"/>
          <w:sz w:val="28"/>
          <w:szCs w:val="30"/>
        </w:rPr>
        <w:t>①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30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30"/>
        </w:rPr>
        <w:t>认出，认识，识别</w:t>
      </w:r>
    </w:p>
    <w:p w14:paraId="165DA2B9" w14:textId="4400545F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He glanced briefly towards her but there was no sign of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recognition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.</w:t>
      </w:r>
    </w:p>
    <w:p w14:paraId="21385213" w14:textId="5BB1A284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他瞥了她一眼，但似乎没认出她来。</w:t>
      </w:r>
    </w:p>
    <w:p w14:paraId="08B16598" w14:textId="2C293B65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automatic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recognition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of handwriting and printed text by computer</w:t>
      </w:r>
    </w:p>
    <w:p w14:paraId="18931EA9" w14:textId="44D86F21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计算机对手写或印刷文本的自动识别</w:t>
      </w:r>
    </w:p>
    <w:p w14:paraId="5F0BF3D6" w14:textId="6EF85E13" w:rsidR="00985799" w:rsidRPr="00F925F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②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26"/>
        </w:rPr>
        <w:t>承认，认可</w:t>
      </w:r>
    </w:p>
    <w:p w14:paraId="68964CA7" w14:textId="5A20353C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to seek international/official/formal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recognition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as a sovereign state</w:t>
      </w:r>
    </w:p>
    <w:p w14:paraId="6907A2CB" w14:textId="20A726BA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寻求国际上的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官方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正式的承认，承认它是一个主权国家</w:t>
      </w:r>
    </w:p>
    <w:p w14:paraId="64FD36D0" w14:textId="5EFFC9F0" w:rsidR="00985799" w:rsidRPr="00F925F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Cambria Math" w:eastAsia="微软雅黑" w:hAnsi="Cambria Math" w:cs="Cambria Math"/>
          <w:color w:val="0432FF"/>
          <w:sz w:val="28"/>
          <w:szCs w:val="26"/>
        </w:rPr>
        <w:t xml:space="preserve">③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26"/>
        </w:rPr>
        <w:t>赞誉，赏识，奖赏</w:t>
      </w:r>
    </w:p>
    <w:p w14:paraId="24427D53" w14:textId="77777777" w:rsid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She gained only minimal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recognition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for her work.</w:t>
      </w:r>
    </w:p>
    <w:p w14:paraId="091251C2" w14:textId="25CE8CEE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她的工作仅仅得到极少的赞誉。</w:t>
      </w:r>
    </w:p>
    <w:p w14:paraId="3F353E8C" w14:textId="2AA22BC0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bookmarkStart w:id="0" w:name="OLE_LINK110"/>
      <w:bookmarkStart w:id="1" w:name="OLE_LINK111"/>
      <w:r w:rsidRPr="00C64639">
        <w:rPr>
          <w:rFonts w:ascii="Arial" w:eastAsia="微软雅黑" w:hAnsi="Arial" w:cs="Arial"/>
          <w:b/>
          <w:bCs/>
          <w:sz w:val="32"/>
          <w:szCs w:val="44"/>
        </w:rPr>
        <w:t xml:space="preserve">▲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 xml:space="preserve">initially 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[ɪˈnɪʃəli] </w:t>
      </w:r>
    </w:p>
    <w:p w14:paraId="78AD5FDE" w14:textId="15F2E40A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lastRenderedPageBreak/>
        <w:t>adv.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32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32"/>
        </w:rPr>
        <w:t>开始，最初，起初</w:t>
      </w:r>
    </w:p>
    <w:p w14:paraId="756E74F2" w14:textId="4C3AFBD0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Initially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, the system worked well.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开始时系统运转良好。</w:t>
      </w:r>
    </w:p>
    <w:bookmarkEnd w:id="0"/>
    <w:bookmarkEnd w:id="1"/>
    <w:p w14:paraId="14D9D657" w14:textId="6B06A588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 xml:space="preserve">▲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 xml:space="preserve">testimonial 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>[ˌtestɪˈmoʊniəl]</w:t>
      </w:r>
    </w:p>
    <w:p w14:paraId="04007936" w14:textId="0CE05B00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n.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证明信，介绍信，推荐信，感谢信，纪念品，奖品，奖状</w:t>
      </w:r>
    </w:p>
    <w:p w14:paraId="2136C989" w14:textId="160FBCDC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985799">
        <w:rPr>
          <w:rFonts w:ascii="Arial" w:eastAsia="微软雅黑" w:hAnsi="Arial" w:cs="AppleSystemUIFont"/>
          <w:sz w:val="28"/>
          <w:szCs w:val="42"/>
        </w:rPr>
        <w:t>adj.</w:t>
      </w:r>
      <w:r w:rsidR="00C64639">
        <w:rPr>
          <w:rFonts w:ascii="Arial" w:eastAsia="微软雅黑" w:hAnsi="Arial" w:cs="AppleSystemUIFont"/>
          <w:sz w:val="28"/>
          <w:szCs w:val="42"/>
        </w:rPr>
        <w:t xml:space="preserve"> </w:t>
      </w:r>
      <w:r w:rsidRPr="00985799">
        <w:rPr>
          <w:rFonts w:ascii="Arial" w:eastAsia="微软雅黑" w:hAnsi="Arial" w:cs="AppleSystemUIFont"/>
          <w:sz w:val="28"/>
          <w:szCs w:val="42"/>
        </w:rPr>
        <w:t>有关证明</w:t>
      </w:r>
      <w:r w:rsidRPr="00985799">
        <w:rPr>
          <w:rFonts w:ascii="Arial" w:eastAsia="微软雅黑" w:hAnsi="Arial" w:cs="AppleSystemUIFont"/>
          <w:sz w:val="28"/>
          <w:szCs w:val="42"/>
        </w:rPr>
        <w:t>(</w:t>
      </w:r>
      <w:r w:rsidRPr="00985799">
        <w:rPr>
          <w:rFonts w:ascii="Arial" w:eastAsia="微软雅黑" w:hAnsi="Arial" w:cs="AppleSystemUIFont"/>
          <w:sz w:val="28"/>
          <w:szCs w:val="42"/>
        </w:rPr>
        <w:t>鉴定</w:t>
      </w:r>
      <w:r w:rsidRPr="00985799">
        <w:rPr>
          <w:rFonts w:ascii="Arial" w:eastAsia="微软雅黑" w:hAnsi="Arial" w:cs="AppleSystemUIFont"/>
          <w:sz w:val="28"/>
          <w:szCs w:val="42"/>
        </w:rPr>
        <w:t>)</w:t>
      </w:r>
      <w:r w:rsidRPr="00985799">
        <w:rPr>
          <w:rFonts w:ascii="Arial" w:eastAsia="微软雅黑" w:hAnsi="Arial" w:cs="AppleSystemUIFont"/>
          <w:sz w:val="28"/>
          <w:szCs w:val="42"/>
        </w:rPr>
        <w:t>书的</w:t>
      </w:r>
      <w:r>
        <w:rPr>
          <w:rFonts w:ascii="Arial" w:eastAsia="微软雅黑" w:hAnsi="Arial" w:cs="AppleSystemUIFont"/>
          <w:sz w:val="28"/>
          <w:szCs w:val="42"/>
        </w:rPr>
        <w:t>，</w:t>
      </w:r>
      <w:r w:rsidRPr="00985799">
        <w:rPr>
          <w:rFonts w:ascii="Arial" w:eastAsia="微软雅黑" w:hAnsi="Arial" w:cs="AppleSystemUIFont"/>
          <w:sz w:val="28"/>
          <w:szCs w:val="42"/>
        </w:rPr>
        <w:t>褒奖的</w:t>
      </w:r>
    </w:p>
    <w:p w14:paraId="663335F0" w14:textId="6D3195CE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glowing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testimonial</w:t>
      </w:r>
      <w:r w:rsidRPr="003E370C">
        <w:rPr>
          <w:rFonts w:ascii="Arial" w:eastAsia="微软雅黑" w:hAnsi="Arial" w:cs="AppleSystemUIFont" w:hint="eastAsia"/>
          <w:color w:val="FF0000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充满赞誉的推荐信</w:t>
      </w:r>
    </w:p>
    <w:p w14:paraId="29560457" w14:textId="77777777" w:rsid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testimonial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game (= to raise money for a particular player)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577ACAC9" w14:textId="63F15246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纪念赛（为某位运动员筹款）</w:t>
      </w:r>
    </w:p>
    <w:p w14:paraId="4E6C73AF" w14:textId="7215660F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 xml:space="preserve">▲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enormous</w:t>
      </w:r>
      <w:r w:rsidRPr="00985799">
        <w:rPr>
          <w:rFonts w:ascii="Arial" w:eastAsia="微软雅黑" w:hAnsi="Arial" w:cs="AppleSystemUIFont"/>
          <w:sz w:val="28"/>
          <w:szCs w:val="42"/>
        </w:rPr>
        <w:t xml:space="preserve"> 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[ɪˈnɔːrməs] </w:t>
      </w:r>
    </w:p>
    <w:p w14:paraId="319EEE0C" w14:textId="0C9DB6C9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adj.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巨大的，庞大的，极大的</w:t>
      </w:r>
    </w:p>
    <w:p w14:paraId="75F4AB73" w14:textId="1F1367B9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an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enormous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house/dog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巨大的房子</w:t>
      </w:r>
      <w:r w:rsidR="00985799">
        <w:rPr>
          <w:rFonts w:ascii="Arial" w:eastAsia="微软雅黑" w:hAnsi="Arial" w:cs="AppleSystemUIFont"/>
          <w:sz w:val="28"/>
          <w:szCs w:val="26"/>
        </w:rPr>
        <w:t>，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大狗</w:t>
      </w:r>
    </w:p>
    <w:p w14:paraId="6C8C3A5D" w14:textId="656B727F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problems facing the President are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enormous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总统面临的问题是巨大的。</w:t>
      </w:r>
    </w:p>
    <w:p w14:paraId="5AA7F8D8" w14:textId="265BF819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guidance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[ˈɡaɪdns]</w:t>
      </w:r>
    </w:p>
    <w:p w14:paraId="7902686E" w14:textId="66145A96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n.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指导，引导，咨询，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(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火箭等的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)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制导，导航</w:t>
      </w:r>
    </w:p>
    <w:p w14:paraId="6C6D4EBA" w14:textId="1A3BF8C2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guidance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for teachers on how to use video in the classroom</w:t>
      </w:r>
    </w:p>
    <w:p w14:paraId="38721EB2" w14:textId="09C2DA36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对教师提供的课堂录像教学指导</w:t>
      </w:r>
    </w:p>
    <w:p w14:paraId="49396CE2" w14:textId="73D9A930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missile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guidance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system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导弹制导系统</w:t>
      </w:r>
    </w:p>
    <w:p w14:paraId="3B12E3E8" w14:textId="6F830887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inspire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[ɪnˈspaɪər]</w:t>
      </w:r>
    </w:p>
    <w:p w14:paraId="5EBE11E6" w14:textId="003C7C6B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v.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激励，鼓舞，赋予灵感，引起联想，启发思考</w:t>
      </w:r>
    </w:p>
    <w:p w14:paraId="65F83BEA" w14:textId="3D9C2FB1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actors' enthusiasm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inspired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the kids.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演员们的热情鼓舞着孩子们。</w:t>
      </w:r>
    </w:p>
    <w:p w14:paraId="7F1F647C" w14:textId="6810F93D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choice of decor was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inspired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by a trip to India.</w:t>
      </w:r>
    </w:p>
    <w:p w14:paraId="3BBD09BA" w14:textId="3A37150D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选用这种装饰格调是从一次印度之行中得到的启发。</w:t>
      </w:r>
    </w:p>
    <w:p w14:paraId="5E2B01B4" w14:textId="288E6FCE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 xml:space="preserve">tutor 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[ˈtuːtər] </w:t>
      </w:r>
    </w:p>
    <w:p w14:paraId="32ED4E21" w14:textId="00BF7B00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 xml:space="preserve">n. 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导师</w:t>
      </w:r>
      <w:r w:rsidR="00C64639" w:rsidRPr="00F925F9">
        <w:rPr>
          <w:rFonts w:ascii="Arial" w:eastAsia="微软雅黑" w:hAnsi="Arial" w:cs="AppleSystemUIFont" w:hint="eastAsia"/>
          <w:color w:val="0432FF"/>
          <w:sz w:val="28"/>
          <w:szCs w:val="26"/>
        </w:rPr>
        <w:t>，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指导教师，家庭教师</w:t>
      </w:r>
      <w:r w:rsidR="00C64639" w:rsidRPr="00F925F9">
        <w:rPr>
          <w:rFonts w:ascii="Arial" w:eastAsia="微软雅黑" w:hAnsi="Arial" w:cs="AppleSystemUIFont" w:hint="eastAsia"/>
          <w:color w:val="0432FF"/>
          <w:sz w:val="28"/>
          <w:szCs w:val="26"/>
        </w:rPr>
        <w:t>，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私人教师</w:t>
      </w:r>
    </w:p>
    <w:p w14:paraId="4B0F45A8" w14:textId="3141475E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He was my personal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tutor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at university.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他是我大学时的个人指导教师。</w:t>
      </w:r>
    </w:p>
    <w:p w14:paraId="23F0182C" w14:textId="2AC62132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 xml:space="preserve">▲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high-speed railway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[haɪ spiːd ˈreɪlweɪ]</w:t>
      </w:r>
      <w:r w:rsidRPr="00985799">
        <w:rPr>
          <w:rFonts w:ascii="Arial" w:eastAsia="微软雅黑" w:hAnsi="Arial" w:cs="AppleSystemUIFont"/>
          <w:sz w:val="28"/>
          <w:szCs w:val="42"/>
        </w:rPr>
        <w:t xml:space="preserve"> </w:t>
      </w:r>
    </w:p>
    <w:p w14:paraId="4CDC172A" w14:textId="0351D363" w:rsidR="00985799" w:rsidRPr="00F925F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 w:hint="eastAsia"/>
          <w:color w:val="0432FF"/>
          <w:sz w:val="28"/>
          <w:szCs w:val="42"/>
        </w:rPr>
        <w:t>phr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.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42"/>
        </w:rPr>
        <w:t>高速铁路</w:t>
      </w:r>
      <w:r w:rsidRPr="00F925F9">
        <w:rPr>
          <w:rFonts w:ascii="Arial" w:eastAsia="微软雅黑" w:hAnsi="Arial" w:cs="AppleSystemUIFont" w:hint="eastAsia"/>
          <w:color w:val="0432FF"/>
          <w:sz w:val="28"/>
          <w:szCs w:val="42"/>
        </w:rPr>
        <w:t>，高铁</w:t>
      </w:r>
    </w:p>
    <w:p w14:paraId="32719587" w14:textId="30D3ECBF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They will spend about five years in building the 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high-speed railway.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 </w:t>
      </w:r>
    </w:p>
    <w:p w14:paraId="7ED5E23B" w14:textId="7FFA6F11" w:rsidR="00985799" w:rsidRPr="009B2FDC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他们将花大约五年时间修建这条高速铁路。</w:t>
      </w:r>
    </w:p>
    <w:p w14:paraId="6E54DE14" w14:textId="48295D22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spicy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[ˈspaɪsi]</w:t>
      </w:r>
    </w:p>
    <w:p w14:paraId="48D88DCA" w14:textId="063A7192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adj.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辛辣的，加有香料的，用香料调味的，刺激的</w:t>
      </w:r>
    </w:p>
    <w:p w14:paraId="27B83A84" w14:textId="2DD7EFC4" w:rsidR="00985799" w:rsidRPr="00985799" w:rsidRDefault="00C64639" w:rsidP="00C6463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Thai food is hot and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spicy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泰国菜味道辛辣浓烈。</w:t>
      </w:r>
    </w:p>
    <w:p w14:paraId="214AD7D8" w14:textId="77777777" w:rsidR="00C64639" w:rsidRDefault="00985799" w:rsidP="00C64639">
      <w:pPr>
        <w:spacing w:line="440" w:lineRule="exact"/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wheaten</w:t>
      </w:r>
      <w:r w:rsidR="00C64639">
        <w:rPr>
          <w:rFonts w:ascii="Arial" w:eastAsia="微软雅黑" w:hAnsi="Arial" w:cs="AppleSystemUIFont"/>
          <w:b/>
          <w:bCs/>
          <w:sz w:val="32"/>
          <w:szCs w:val="44"/>
        </w:rPr>
        <w:t xml:space="preserve"> </w:t>
      </w:r>
      <w:r w:rsidR="00C64639" w:rsidRPr="00C64639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['hwi:tn]</w:t>
      </w:r>
    </w:p>
    <w:p w14:paraId="43892544" w14:textId="793FD7E8" w:rsidR="00985799" w:rsidRPr="00F925F9" w:rsidRDefault="00985799" w:rsidP="00C64639">
      <w:pPr>
        <w:spacing w:line="440" w:lineRule="exact"/>
        <w:rPr>
          <w:color w:val="0432FF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adj.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小麦的，小麦制成的</w:t>
      </w:r>
    </w:p>
    <w:p w14:paraId="7F678607" w14:textId="51690CBB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>
        <w:rPr>
          <w:rFonts w:ascii="Arial" w:eastAsia="微软雅黑" w:hAnsi="Arial" w:cs="AppleSystemUIFont"/>
          <w:sz w:val="28"/>
          <w:szCs w:val="42"/>
        </w:rPr>
        <w:t xml:space="preserve">eg.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42"/>
        </w:rPr>
        <w:t xml:space="preserve">wheaten </w:t>
      </w:r>
      <w:r w:rsidR="00985799" w:rsidRPr="00985799">
        <w:rPr>
          <w:rFonts w:ascii="Arial" w:eastAsia="微软雅黑" w:hAnsi="Arial" w:cs="AppleSystemUIFont"/>
          <w:sz w:val="28"/>
          <w:szCs w:val="42"/>
        </w:rPr>
        <w:t>bread</w:t>
      </w:r>
      <w:r>
        <w:rPr>
          <w:rFonts w:ascii="Arial" w:eastAsia="微软雅黑" w:hAnsi="Arial" w:cs="AppleSystemUIFont" w:hint="eastAsia"/>
          <w:sz w:val="28"/>
          <w:szCs w:val="42"/>
        </w:rPr>
        <w:t xml:space="preserve"> </w:t>
      </w:r>
      <w:r>
        <w:rPr>
          <w:rFonts w:ascii="Arial" w:eastAsia="微软雅黑" w:hAnsi="Arial" w:cs="AppleSystemUIFont" w:hint="eastAsia"/>
          <w:sz w:val="28"/>
          <w:szCs w:val="42"/>
        </w:rPr>
        <w:t>小麦面包</w:t>
      </w:r>
    </w:p>
    <w:p w14:paraId="418DC310" w14:textId="2DBF6E76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mutton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36"/>
        </w:rPr>
        <w:t xml:space="preserve">ˈmʌtn] </w:t>
      </w:r>
    </w:p>
    <w:p w14:paraId="768114DA" w14:textId="33F645BD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42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n.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羊肉</w:t>
      </w:r>
    </w:p>
    <w:p w14:paraId="01E7B3C6" w14:textId="1554C471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 leg of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mutton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羊腿</w:t>
      </w:r>
    </w:p>
    <w:p w14:paraId="30E85FBD" w14:textId="4AA2E916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braise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[breɪz]</w:t>
      </w:r>
    </w:p>
    <w:p w14:paraId="5DADA0F7" w14:textId="729DE212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 xml:space="preserve">vt. 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煨</w:t>
      </w:r>
      <w:r w:rsidRPr="00F925F9">
        <w:rPr>
          <w:rFonts w:ascii="Arial" w:eastAsia="微软雅黑" w:hAnsi="Arial" w:cs="AppleSystemUIFont"/>
          <w:color w:val="0432FF"/>
          <w:sz w:val="28"/>
          <w:szCs w:val="42"/>
        </w:rPr>
        <w:t>,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 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焖，炖</w:t>
      </w:r>
    </w:p>
    <w:p w14:paraId="69050343" w14:textId="4BD9EBCB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I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braised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some beans to accompany a shoulder of lamb.</w:t>
      </w:r>
    </w:p>
    <w:p w14:paraId="005B11E3" w14:textId="0237AFAE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2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我炖了些豆子，和羊肘子一块吃。</w:t>
      </w:r>
    </w:p>
    <w:p w14:paraId="40C9DE33" w14:textId="0DD4CF47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4"/>
        </w:rPr>
        <w:t>stew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42"/>
        </w:rPr>
        <w:t xml:space="preserve"> [stuː]</w:t>
      </w:r>
    </w:p>
    <w:p w14:paraId="026D0F54" w14:textId="65B4868C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 xml:space="preserve">v. 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炖，煨</w:t>
      </w:r>
      <w:r w:rsidR="003E370C">
        <w:rPr>
          <w:rFonts w:ascii="Arial" w:eastAsia="微软雅黑" w:hAnsi="Arial" w:cs="AppleSystemUIFont" w:hint="eastAsia"/>
          <w:color w:val="0432FF"/>
          <w:sz w:val="28"/>
          <w:szCs w:val="28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n.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炖的菜，煨的菜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有肉和蔬菜</w:t>
      </w:r>
      <w:r w:rsidRPr="00F925F9">
        <w:rPr>
          <w:rFonts w:ascii="Arial" w:eastAsia="微软雅黑" w:hAnsi="Arial" w:cs="AppleSystemUIFont"/>
          <w:color w:val="0432FF"/>
          <w:sz w:val="28"/>
          <w:szCs w:val="28"/>
        </w:rPr>
        <w:t>)</w:t>
      </w:r>
    </w:p>
    <w:p w14:paraId="4F28E240" w14:textId="7C564525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I'm making a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stew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for lunch.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我炖个菜中午吃。</w:t>
      </w:r>
    </w:p>
    <w:p w14:paraId="3146B3B8" w14:textId="59B7D274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meat needs to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stew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for two hours.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这肉得炖两小时。</w:t>
      </w:r>
    </w:p>
    <w:p w14:paraId="006959D6" w14:textId="77777777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0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40"/>
        </w:rPr>
        <w:t xml:space="preserve">steamed bun </w:t>
      </w:r>
    </w:p>
    <w:p w14:paraId="64A81EDD" w14:textId="7715AAC4" w:rsidR="00985799" w:rsidRPr="00F925F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8"/>
        </w:rPr>
      </w:pPr>
      <w:r w:rsidRPr="00F925F9">
        <w:rPr>
          <w:rFonts w:ascii="Arial" w:eastAsia="微软雅黑" w:hAnsi="Arial" w:cs="AppleSystemUIFont" w:hint="eastAsia"/>
          <w:color w:val="0432FF"/>
          <w:sz w:val="28"/>
          <w:szCs w:val="38"/>
        </w:rPr>
        <w:t>p</w:t>
      </w:r>
      <w:r w:rsidRPr="00F925F9">
        <w:rPr>
          <w:rFonts w:ascii="Arial" w:eastAsia="微软雅黑" w:hAnsi="Arial" w:cs="AppleSystemUIFont"/>
          <w:color w:val="0432FF"/>
          <w:sz w:val="28"/>
          <w:szCs w:val="38"/>
        </w:rPr>
        <w:t xml:space="preserve">hr.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38"/>
        </w:rPr>
        <w:t>馒头，包子，馍馍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38"/>
        </w:rPr>
        <w:t xml:space="preserve"> = steamed bread</w:t>
      </w:r>
    </w:p>
    <w:p w14:paraId="20B4E000" w14:textId="77777777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38"/>
        </w:rPr>
      </w:pPr>
      <w:r w:rsidRPr="00985799">
        <w:rPr>
          <w:rFonts w:ascii="Segoe UI Symbol" w:eastAsia="微软雅黑" w:hAnsi="Segoe UI Symbol" w:cs="Segoe UI Symbol"/>
          <w:sz w:val="28"/>
          <w:szCs w:val="26"/>
        </w:rPr>
        <w:t>▷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 </w:t>
      </w:r>
      <w:r w:rsidRPr="003E370C">
        <w:rPr>
          <w:rFonts w:ascii="Arial" w:eastAsia="微软雅黑" w:hAnsi="Arial" w:cs="AppleSystemUIFont"/>
          <w:color w:val="FF0000"/>
          <w:sz w:val="28"/>
          <w:szCs w:val="38"/>
        </w:rPr>
        <w:t xml:space="preserve">steamed </w:t>
      </w:r>
      <w:r w:rsidRPr="00985799">
        <w:rPr>
          <w:rFonts w:ascii="Arial" w:eastAsia="微软雅黑" w:hAnsi="Arial" w:cs="AppleSystemUIFont"/>
          <w:sz w:val="28"/>
          <w:szCs w:val="38"/>
        </w:rPr>
        <w:t xml:space="preserve">stuffed </w:t>
      </w:r>
      <w:r w:rsidRPr="003E370C">
        <w:rPr>
          <w:rFonts w:ascii="Arial" w:eastAsia="微软雅黑" w:hAnsi="Arial" w:cs="AppleSystemUIFont"/>
          <w:color w:val="FF0000"/>
          <w:sz w:val="28"/>
          <w:szCs w:val="38"/>
        </w:rPr>
        <w:t xml:space="preserve">bun </w:t>
      </w:r>
      <w:r w:rsidRPr="00985799">
        <w:rPr>
          <w:rFonts w:ascii="Arial" w:eastAsia="微软雅黑" w:hAnsi="Arial" w:cs="AppleSystemUIFont"/>
          <w:sz w:val="28"/>
          <w:szCs w:val="38"/>
        </w:rPr>
        <w:t>包子</w:t>
      </w:r>
    </w:p>
    <w:p w14:paraId="62E1D24D" w14:textId="4789723A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The steamed stuffed bun is too hot to eat.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包子太烫了，没法下口。</w:t>
      </w:r>
    </w:p>
    <w:p w14:paraId="0C4DB5FB" w14:textId="52B8D27F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bookmarkStart w:id="2" w:name="OLE_LINK108"/>
      <w:bookmarkStart w:id="3" w:name="OLE_LINK109"/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Bold"/>
          <w:b/>
          <w:bCs/>
          <w:sz w:val="32"/>
          <w:szCs w:val="36"/>
        </w:rPr>
        <w:t>revenue</w:t>
      </w:r>
      <w:r w:rsidRPr="00C64639">
        <w:rPr>
          <w:rFonts w:ascii="Arial" w:eastAsia="微软雅黑" w:hAnsi="Arial" w:cs="AppleSystemUIFontBold"/>
          <w:color w:val="808080" w:themeColor="background1" w:themeShade="80"/>
          <w:sz w:val="28"/>
          <w:szCs w:val="34"/>
        </w:rPr>
        <w:t xml:space="preserve"> [ˈrevənuː] </w:t>
      </w:r>
    </w:p>
    <w:p w14:paraId="1C4B2824" w14:textId="7EEFE878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n.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收入，收益，财政收入，税收收入</w:t>
      </w:r>
    </w:p>
    <w:p w14:paraId="612998BB" w14:textId="5E6AF473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company's annual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revenues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rose by 30%.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公司的年收入增加了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30%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。</w:t>
      </w:r>
    </w:p>
    <w:bookmarkEnd w:id="2"/>
    <w:bookmarkEnd w:id="3"/>
    <w:p w14:paraId="13D51B5F" w14:textId="77777777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34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Bold"/>
          <w:b/>
          <w:bCs/>
          <w:sz w:val="32"/>
          <w:szCs w:val="36"/>
        </w:rPr>
        <w:t xml:space="preserve">proportion </w:t>
      </w:r>
      <w:r w:rsidRPr="00C64639">
        <w:rPr>
          <w:rFonts w:ascii="Arial" w:eastAsia="微软雅黑" w:hAnsi="Arial" w:cs="AppleSystemUIFontBold"/>
          <w:color w:val="808080" w:themeColor="background1" w:themeShade="80"/>
          <w:sz w:val="28"/>
          <w:szCs w:val="34"/>
        </w:rPr>
        <w:t xml:space="preserve">[prəˈpɔːrʃn] </w:t>
      </w:r>
    </w:p>
    <w:p w14:paraId="7187D264" w14:textId="4830C980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34"/>
        </w:rPr>
      </w:pPr>
      <w:r w:rsidRPr="00F925F9">
        <w:rPr>
          <w:rFonts w:ascii="Arial" w:eastAsia="微软雅黑" w:hAnsi="Arial" w:cs="AppleSystemUIFontBold"/>
          <w:color w:val="0432FF"/>
          <w:sz w:val="28"/>
          <w:szCs w:val="34"/>
        </w:rPr>
        <w:t xml:space="preserve">n. </w:t>
      </w:r>
      <w:r w:rsidRPr="00F925F9">
        <w:rPr>
          <w:rFonts w:ascii="Arial" w:eastAsia="微软雅黑" w:hAnsi="Arial" w:cs="AppleSystemUIFontBold"/>
          <w:color w:val="0432FF"/>
          <w:sz w:val="28"/>
          <w:szCs w:val="34"/>
        </w:rPr>
        <w:t>部分，份额，比例，倍数关系，正确的比例</w:t>
      </w:r>
      <w:r w:rsidRPr="00F925F9">
        <w:rPr>
          <w:rFonts w:ascii="Arial" w:eastAsia="微软雅黑" w:hAnsi="Arial" w:cs="AppleSystemUIFontBold"/>
          <w:color w:val="0432FF"/>
          <w:sz w:val="28"/>
          <w:szCs w:val="34"/>
        </w:rPr>
        <w:t xml:space="preserve"> </w:t>
      </w:r>
    </w:p>
    <w:p w14:paraId="765B432E" w14:textId="77777777" w:rsid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Water covers a large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proportion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of the earth's surface.</w:t>
      </w:r>
    </w:p>
    <w:p w14:paraId="326A6C47" w14:textId="262D3638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水覆盖了地球表面的大部分。</w:t>
      </w:r>
    </w:p>
    <w:p w14:paraId="37C8A2EF" w14:textId="7DBB3956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basic ingredients are limestone and clay in the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proportion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2:1.</w:t>
      </w:r>
    </w:p>
    <w:p w14:paraId="271F6BB7" w14:textId="12939779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985799" w:rsidRPr="00985799">
        <w:rPr>
          <w:rFonts w:ascii="Arial" w:eastAsia="微软雅黑" w:hAnsi="Arial" w:cs="AppleSystemUIFont"/>
          <w:sz w:val="28"/>
          <w:szCs w:val="26"/>
        </w:rPr>
        <w:t>基本成分是石灰石和黏土，比例为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2:1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。</w:t>
      </w:r>
    </w:p>
    <w:p w14:paraId="2DC37AC3" w14:textId="40C3C78B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34"/>
        </w:rPr>
      </w:pPr>
      <w:r w:rsidRPr="00985799">
        <w:rPr>
          <w:rFonts w:ascii="Segoe UI Symbol" w:eastAsia="微软雅黑" w:hAnsi="Segoe UI Symbol" w:cs="Segoe UI Symbol"/>
          <w:sz w:val="28"/>
          <w:szCs w:val="26"/>
        </w:rPr>
        <w:t>▷</w:t>
      </w:r>
      <w:r w:rsidRPr="00985799">
        <w:rPr>
          <w:rFonts w:ascii="Arial" w:eastAsia="微软雅黑" w:hAnsi="Arial" w:cs="AppleSystemUIFont"/>
          <w:sz w:val="28"/>
          <w:szCs w:val="26"/>
        </w:rPr>
        <w:t xml:space="preserve"> portion n. </w:t>
      </w:r>
      <w:r w:rsidRPr="00985799">
        <w:rPr>
          <w:rFonts w:ascii="Arial" w:eastAsia="微软雅黑" w:hAnsi="Arial" w:cs="AppleSystemUIFont"/>
          <w:sz w:val="28"/>
          <w:szCs w:val="26"/>
        </w:rPr>
        <w:t>部分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985799">
        <w:rPr>
          <w:rFonts w:ascii="Arial" w:eastAsia="微软雅黑" w:hAnsi="Arial" w:cs="AppleSystemUIFont"/>
          <w:sz w:val="28"/>
          <w:szCs w:val="26"/>
        </w:rPr>
        <w:t>(</w:t>
      </w:r>
      <w:r w:rsidRPr="00985799">
        <w:rPr>
          <w:rFonts w:ascii="Arial" w:eastAsia="微软雅黑" w:hAnsi="Arial" w:cs="AppleSystemUIFont"/>
          <w:sz w:val="28"/>
          <w:szCs w:val="26"/>
        </w:rPr>
        <w:t>食物的</w:t>
      </w:r>
      <w:r w:rsidRPr="00985799">
        <w:rPr>
          <w:rFonts w:ascii="Arial" w:eastAsia="微软雅黑" w:hAnsi="Arial" w:cs="AppleSystemUIFont"/>
          <w:sz w:val="28"/>
          <w:szCs w:val="26"/>
        </w:rPr>
        <w:t>)</w:t>
      </w:r>
      <w:r w:rsidRPr="00985799">
        <w:rPr>
          <w:rFonts w:ascii="Arial" w:eastAsia="微软雅黑" w:hAnsi="Arial" w:cs="AppleSystemUIFont"/>
          <w:sz w:val="28"/>
          <w:szCs w:val="26"/>
        </w:rPr>
        <w:t>一份，一客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985799">
        <w:rPr>
          <w:rFonts w:ascii="Arial" w:eastAsia="微软雅黑" w:hAnsi="Arial" w:cs="AppleSystemUIFont"/>
          <w:sz w:val="28"/>
          <w:szCs w:val="26"/>
        </w:rPr>
        <w:t>分享的部分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Pr="00985799">
        <w:rPr>
          <w:rFonts w:ascii="Arial" w:eastAsia="微软雅黑" w:hAnsi="Arial" w:cs="AppleSystemUIFont"/>
          <w:sz w:val="28"/>
          <w:szCs w:val="26"/>
        </w:rPr>
        <w:t>分担的责任</w:t>
      </w:r>
    </w:p>
    <w:p w14:paraId="3F494F66" w14:textId="47D20AC8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34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Bold"/>
          <w:b/>
          <w:bCs/>
          <w:sz w:val="32"/>
          <w:szCs w:val="36"/>
        </w:rPr>
        <w:t>capacity</w:t>
      </w:r>
      <w:r w:rsidRPr="00C64639">
        <w:rPr>
          <w:rFonts w:ascii="Arial" w:eastAsia="微软雅黑" w:hAnsi="Arial" w:cs="AppleSystemUIFontBold"/>
          <w:color w:val="808080" w:themeColor="background1" w:themeShade="80"/>
          <w:sz w:val="28"/>
          <w:szCs w:val="34"/>
        </w:rPr>
        <w:t xml:space="preserve"> [kəˈpæsəti] </w:t>
      </w:r>
    </w:p>
    <w:p w14:paraId="7A77DD9C" w14:textId="31CB06F9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Arial" w:eastAsia="微软雅黑" w:hAnsi="Arial" w:cs="AppleSystemUIFontBold"/>
          <w:color w:val="0432FF"/>
          <w:sz w:val="28"/>
          <w:szCs w:val="34"/>
        </w:rPr>
        <w:t xml:space="preserve">n. </w:t>
      </w:r>
      <w:r w:rsidRPr="00F925F9">
        <w:rPr>
          <w:rFonts w:ascii="Arial" w:eastAsia="微软雅黑" w:hAnsi="Arial" w:cs="AppleSystemUIFontBold"/>
          <w:color w:val="0432FF"/>
          <w:sz w:val="28"/>
          <w:szCs w:val="34"/>
        </w:rPr>
        <w:t>容量，容积，容纳能力，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领悟（或理解、办事）能力</w:t>
      </w:r>
    </w:p>
    <w:p w14:paraId="6405297C" w14:textId="376DC675" w:rsidR="00985799" w:rsidRPr="00985799" w:rsidRDefault="00C64639" w:rsidP="00C6463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theatre has a seating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capacity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of 2000.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那座剧院能容纳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2000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名观众。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ab/>
      </w:r>
    </w:p>
    <w:p w14:paraId="6A786193" w14:textId="375DE536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She has an enormous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capacity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/ability for hard work.</w:t>
      </w:r>
      <w:r>
        <w:rPr>
          <w:rFonts w:ascii="Arial" w:eastAsia="微软雅黑" w:hAnsi="Arial" w:cs="AppleSystemUIFont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她特别能吃苦耐劳。</w:t>
      </w:r>
    </w:p>
    <w:p w14:paraId="274422E4" w14:textId="40F4F47F" w:rsidR="00985799" w:rsidRPr="0098579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28"/>
        </w:rPr>
        <w:t xml:space="preserve">physical 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26"/>
        </w:rPr>
        <w:t>[ˈfɪzɪkl]</w:t>
      </w:r>
    </w:p>
    <w:p w14:paraId="7BFB3A2C" w14:textId="44C52883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adj.</w:t>
      </w:r>
      <w:r w:rsidR="00F925F9" w:rsidRPr="00F925F9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身体的，肉体的，躯体的，客观存在的，现实的，物质的</w:t>
      </w:r>
    </w:p>
    <w:p w14:paraId="6FF3B6C6" w14:textId="31978623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physical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fitness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健康体魄</w:t>
      </w:r>
    </w:p>
    <w:p w14:paraId="68D2FA23" w14:textId="0EF9FF0E" w:rsidR="00985799" w:rsidRPr="00C6463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physical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appearance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外貌</w:t>
      </w:r>
    </w:p>
    <w:p w14:paraId="4ADB3D30" w14:textId="0294530D" w:rsidR="00985799" w:rsidRPr="00985799" w:rsidRDefault="00C6463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the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physical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world/universe/environment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客观世界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宇宙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环境</w:t>
      </w:r>
    </w:p>
    <w:p w14:paraId="57C736D3" w14:textId="0F42D931" w:rsidR="00985799" w:rsidRPr="00C6463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6"/>
        </w:rPr>
      </w:pPr>
      <w:bookmarkStart w:id="4" w:name="OLE_LINK104"/>
      <w:bookmarkStart w:id="5" w:name="OLE_LINK105"/>
      <w:r w:rsidRPr="00C64639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C64639">
        <w:rPr>
          <w:rFonts w:ascii="Arial" w:eastAsia="微软雅黑" w:hAnsi="Arial" w:cs="AppleSystemUIFontBold"/>
          <w:b/>
          <w:bCs/>
          <w:sz w:val="32"/>
          <w:szCs w:val="44"/>
        </w:rPr>
        <w:t xml:space="preserve"> </w:t>
      </w:r>
      <w:r w:rsidRPr="00C64639">
        <w:rPr>
          <w:rFonts w:ascii="Arial" w:eastAsia="微软雅黑" w:hAnsi="Arial" w:cs="AppleSystemUIFont"/>
          <w:b/>
          <w:bCs/>
          <w:sz w:val="32"/>
          <w:szCs w:val="28"/>
        </w:rPr>
        <w:t>competitive</w:t>
      </w:r>
      <w:r w:rsidRPr="00C64639">
        <w:rPr>
          <w:rFonts w:ascii="Arial" w:eastAsia="微软雅黑" w:hAnsi="Arial" w:cs="AppleSystemUIFont"/>
          <w:color w:val="808080" w:themeColor="background1" w:themeShade="80"/>
          <w:sz w:val="28"/>
          <w:szCs w:val="26"/>
        </w:rPr>
        <w:t xml:space="preserve"> [kəmˈpetətɪv]</w:t>
      </w:r>
    </w:p>
    <w:p w14:paraId="108F1512" w14:textId="21B8A90E" w:rsidR="00985799" w:rsidRPr="00F925F9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6"/>
        </w:rPr>
      </w:pP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adj.</w:t>
      </w:r>
      <w:r w:rsidR="00C64639" w:rsidRPr="00F925F9">
        <w:rPr>
          <w:rFonts w:ascii="Arial" w:eastAsia="微软雅黑" w:hAnsi="Arial" w:cs="AppleSystemUIFont"/>
          <w:color w:val="0432FF"/>
          <w:sz w:val="28"/>
          <w:szCs w:val="26"/>
        </w:rPr>
        <w:t xml:space="preserve"> 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竞争的</w:t>
      </w:r>
      <w:r w:rsidR="00C64639" w:rsidRPr="00F925F9">
        <w:rPr>
          <w:rFonts w:ascii="Arial" w:eastAsia="微软雅黑" w:hAnsi="Arial" w:cs="AppleSystemUIFont" w:hint="eastAsia"/>
          <w:color w:val="0432FF"/>
          <w:sz w:val="28"/>
          <w:szCs w:val="26"/>
        </w:rPr>
        <w:t>，</w:t>
      </w:r>
      <w:r w:rsidRPr="00F925F9">
        <w:rPr>
          <w:rFonts w:ascii="Arial" w:eastAsia="微软雅黑" w:hAnsi="Arial" w:cs="AppleSystemUIFont"/>
          <w:color w:val="0432FF"/>
          <w:sz w:val="28"/>
          <w:szCs w:val="26"/>
        </w:rPr>
        <w:t>有竞争力的</w:t>
      </w:r>
    </w:p>
    <w:p w14:paraId="25BB2836" w14:textId="08F4A7B0" w:rsidR="00985799" w:rsidRPr="00733ABE" w:rsidRDefault="00733ABE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</w:t>
      </w:r>
      <w:r>
        <w:rPr>
          <w:rFonts w:ascii="Arial" w:eastAsia="微软雅黑" w:hAnsi="Arial" w:cs="AppleSystemUIFont"/>
          <w:sz w:val="28"/>
          <w:szCs w:val="26"/>
        </w:rPr>
        <w:t xml:space="preserve">g.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 xml:space="preserve">competitive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games/sports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竞技性的比赛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>体育运动</w:t>
      </w:r>
    </w:p>
    <w:p w14:paraId="1802618F" w14:textId="77777777" w:rsidR="00985799" w:rsidRPr="00733ABE" w:rsidRDefault="00985799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44"/>
        </w:rPr>
      </w:pPr>
      <w:bookmarkStart w:id="6" w:name="OLE_LINK106"/>
      <w:bookmarkStart w:id="7" w:name="OLE_LINK107"/>
      <w:bookmarkEnd w:id="4"/>
      <w:bookmarkEnd w:id="5"/>
      <w:r w:rsidRPr="00733ABE">
        <w:rPr>
          <w:rFonts w:ascii="Arial" w:eastAsia="微软雅黑" w:hAnsi="Arial" w:cs="Arial"/>
          <w:b/>
          <w:bCs/>
          <w:sz w:val="32"/>
          <w:szCs w:val="44"/>
        </w:rPr>
        <w:t>▲</w:t>
      </w:r>
      <w:r w:rsidRPr="00733ABE">
        <w:rPr>
          <w:rFonts w:ascii="Arial" w:eastAsia="微软雅黑" w:hAnsi="Arial" w:cs="AppleSystemUIFontBold"/>
          <w:b/>
          <w:bCs/>
          <w:sz w:val="32"/>
          <w:szCs w:val="44"/>
        </w:rPr>
        <w:t xml:space="preserve"> come up with</w:t>
      </w:r>
    </w:p>
    <w:p w14:paraId="2E65586F" w14:textId="1F70DD45" w:rsidR="00985799" w:rsidRPr="00F925F9" w:rsidRDefault="00733ABE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30"/>
        </w:rPr>
      </w:pPr>
      <w:r w:rsidRPr="00F925F9">
        <w:rPr>
          <w:rFonts w:ascii="Arial" w:eastAsia="微软雅黑" w:hAnsi="Arial" w:cs="AppleSystemUIFont" w:hint="eastAsia"/>
          <w:color w:val="0432FF"/>
          <w:sz w:val="28"/>
          <w:szCs w:val="30"/>
        </w:rPr>
        <w:t>p</w:t>
      </w:r>
      <w:r w:rsidRPr="00F925F9">
        <w:rPr>
          <w:rFonts w:ascii="Arial" w:eastAsia="微软雅黑" w:hAnsi="Arial" w:cs="AppleSystemUIFont"/>
          <w:color w:val="0432FF"/>
          <w:sz w:val="28"/>
          <w:szCs w:val="30"/>
        </w:rPr>
        <w:t xml:space="preserve">hr. </w:t>
      </w:r>
      <w:r w:rsidR="00985799" w:rsidRPr="00F925F9">
        <w:rPr>
          <w:rFonts w:ascii="Arial" w:eastAsia="微软雅黑" w:hAnsi="Arial" w:cs="AppleSystemUIFont"/>
          <w:color w:val="0432FF"/>
          <w:sz w:val="28"/>
          <w:szCs w:val="30"/>
        </w:rPr>
        <w:t>想出，提出（计划、想法等）</w:t>
      </w:r>
    </w:p>
    <w:p w14:paraId="00FE579F" w14:textId="59154124" w:rsidR="00985799" w:rsidRPr="00985799" w:rsidRDefault="00733ABE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Several of the members have </w:t>
      </w:r>
      <w:r w:rsidR="00985799" w:rsidRPr="003E370C">
        <w:rPr>
          <w:rFonts w:ascii="Arial" w:eastAsia="微软雅黑" w:hAnsi="Arial" w:cs="AppleSystemUIFont"/>
          <w:color w:val="FF0000"/>
          <w:sz w:val="28"/>
          <w:szCs w:val="26"/>
        </w:rPr>
        <w:t>come up with</w:t>
      </w:r>
      <w:r w:rsidR="00985799" w:rsidRPr="00985799">
        <w:rPr>
          <w:rFonts w:ascii="Arial" w:eastAsia="微软雅黑" w:hAnsi="Arial" w:cs="AppleSystemUIFont"/>
          <w:sz w:val="28"/>
          <w:szCs w:val="26"/>
        </w:rPr>
        <w:t xml:space="preserve"> suggestions of their own.</w:t>
      </w:r>
    </w:p>
    <w:p w14:paraId="38741234" w14:textId="4FD55B36" w:rsidR="00985799" w:rsidRPr="00985799" w:rsidRDefault="00C51B9F" w:rsidP="0098579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ExternalUIFontSimplifiedCh"/>
          <w:sz w:val="28"/>
          <w:szCs w:val="26"/>
        </w:rPr>
        <w:tab/>
      </w:r>
      <w:r w:rsidR="00985799" w:rsidRPr="00985799">
        <w:rPr>
          <w:rFonts w:ascii="Arial" w:eastAsia="微软雅黑" w:hAnsi="Arial" w:cs="AppleExternalUIFontSimplifiedCh" w:hint="eastAsia"/>
          <w:sz w:val="28"/>
          <w:szCs w:val="26"/>
        </w:rPr>
        <w:t>有几位成员提出了自己的建议。</w:t>
      </w:r>
    </w:p>
    <w:bookmarkEnd w:id="6"/>
    <w:bookmarkEnd w:id="7"/>
    <w:p w14:paraId="03C39AAF" w14:textId="0C1D288C" w:rsidR="00105009" w:rsidRPr="00985799" w:rsidRDefault="00105009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sectPr w:rsidR="00105009" w:rsidRPr="00985799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EE789" w14:textId="77777777" w:rsidR="00C57D9F" w:rsidRDefault="00C57D9F" w:rsidP="002275F7">
      <w:r>
        <w:separator/>
      </w:r>
    </w:p>
  </w:endnote>
  <w:endnote w:type="continuationSeparator" w:id="0">
    <w:p w14:paraId="22F8A4BC" w14:textId="77777777" w:rsidR="00C57D9F" w:rsidRDefault="00C57D9F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6B7B9" w14:textId="77777777" w:rsidR="00C57D9F" w:rsidRDefault="00C57D9F" w:rsidP="002275F7">
      <w:r>
        <w:separator/>
      </w:r>
    </w:p>
  </w:footnote>
  <w:footnote w:type="continuationSeparator" w:id="0">
    <w:p w14:paraId="5B642BF1" w14:textId="77777777" w:rsidR="00C57D9F" w:rsidRDefault="00C57D9F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C57D9F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C57D9F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1F8D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F7F31"/>
    <w:rsid w:val="00105009"/>
    <w:rsid w:val="00110044"/>
    <w:rsid w:val="00137558"/>
    <w:rsid w:val="00140B34"/>
    <w:rsid w:val="00152B16"/>
    <w:rsid w:val="00153A99"/>
    <w:rsid w:val="00185A67"/>
    <w:rsid w:val="00185AA1"/>
    <w:rsid w:val="00193F81"/>
    <w:rsid w:val="001A7D20"/>
    <w:rsid w:val="001B7C3F"/>
    <w:rsid w:val="001D1EB0"/>
    <w:rsid w:val="001E10DE"/>
    <w:rsid w:val="001E64D9"/>
    <w:rsid w:val="00200CD9"/>
    <w:rsid w:val="00200E6F"/>
    <w:rsid w:val="00204B0C"/>
    <w:rsid w:val="0021684D"/>
    <w:rsid w:val="00216A39"/>
    <w:rsid w:val="002275F7"/>
    <w:rsid w:val="00256144"/>
    <w:rsid w:val="0026184E"/>
    <w:rsid w:val="00291192"/>
    <w:rsid w:val="002C0DF5"/>
    <w:rsid w:val="002C6E0A"/>
    <w:rsid w:val="002F3259"/>
    <w:rsid w:val="00316A00"/>
    <w:rsid w:val="00317494"/>
    <w:rsid w:val="00325595"/>
    <w:rsid w:val="00326EE4"/>
    <w:rsid w:val="0036348A"/>
    <w:rsid w:val="003666C5"/>
    <w:rsid w:val="003723FF"/>
    <w:rsid w:val="00383FE3"/>
    <w:rsid w:val="00390DF0"/>
    <w:rsid w:val="003A7846"/>
    <w:rsid w:val="003B3BAE"/>
    <w:rsid w:val="003D3E4F"/>
    <w:rsid w:val="003E370C"/>
    <w:rsid w:val="003E5513"/>
    <w:rsid w:val="003F2500"/>
    <w:rsid w:val="004018EB"/>
    <w:rsid w:val="00404841"/>
    <w:rsid w:val="00424C96"/>
    <w:rsid w:val="00457E76"/>
    <w:rsid w:val="004716B3"/>
    <w:rsid w:val="00490539"/>
    <w:rsid w:val="004B248B"/>
    <w:rsid w:val="004C42C1"/>
    <w:rsid w:val="004E09E7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B1656"/>
    <w:rsid w:val="005C1384"/>
    <w:rsid w:val="005C1E0A"/>
    <w:rsid w:val="005D4623"/>
    <w:rsid w:val="005F2C92"/>
    <w:rsid w:val="006418B0"/>
    <w:rsid w:val="0064383C"/>
    <w:rsid w:val="006576A3"/>
    <w:rsid w:val="00663B99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3ABE"/>
    <w:rsid w:val="0073544F"/>
    <w:rsid w:val="00735458"/>
    <w:rsid w:val="00735B1C"/>
    <w:rsid w:val="00772BC1"/>
    <w:rsid w:val="007B378D"/>
    <w:rsid w:val="007B6093"/>
    <w:rsid w:val="007B7D7F"/>
    <w:rsid w:val="007C7B08"/>
    <w:rsid w:val="007D6AE2"/>
    <w:rsid w:val="007E21FF"/>
    <w:rsid w:val="007F04EC"/>
    <w:rsid w:val="007F6703"/>
    <w:rsid w:val="00800543"/>
    <w:rsid w:val="00831F7F"/>
    <w:rsid w:val="00872962"/>
    <w:rsid w:val="0088163F"/>
    <w:rsid w:val="0088197B"/>
    <w:rsid w:val="00894BF7"/>
    <w:rsid w:val="008B2382"/>
    <w:rsid w:val="008C733C"/>
    <w:rsid w:val="008E09B6"/>
    <w:rsid w:val="00907E0E"/>
    <w:rsid w:val="00924A15"/>
    <w:rsid w:val="00932B3C"/>
    <w:rsid w:val="00960028"/>
    <w:rsid w:val="00970566"/>
    <w:rsid w:val="0098553A"/>
    <w:rsid w:val="00985799"/>
    <w:rsid w:val="009B2FDC"/>
    <w:rsid w:val="009B3DE6"/>
    <w:rsid w:val="009C74BF"/>
    <w:rsid w:val="009D573A"/>
    <w:rsid w:val="00A036E2"/>
    <w:rsid w:val="00A04DA0"/>
    <w:rsid w:val="00A115C4"/>
    <w:rsid w:val="00A21673"/>
    <w:rsid w:val="00A24930"/>
    <w:rsid w:val="00A34847"/>
    <w:rsid w:val="00A3734F"/>
    <w:rsid w:val="00A5221D"/>
    <w:rsid w:val="00A52AC2"/>
    <w:rsid w:val="00A662F2"/>
    <w:rsid w:val="00A70EF8"/>
    <w:rsid w:val="00A86B14"/>
    <w:rsid w:val="00AB4A68"/>
    <w:rsid w:val="00AB73C6"/>
    <w:rsid w:val="00AC6820"/>
    <w:rsid w:val="00B14836"/>
    <w:rsid w:val="00B159FA"/>
    <w:rsid w:val="00B368AF"/>
    <w:rsid w:val="00B62A0B"/>
    <w:rsid w:val="00B72013"/>
    <w:rsid w:val="00BA6CF1"/>
    <w:rsid w:val="00BB77E4"/>
    <w:rsid w:val="00C0351F"/>
    <w:rsid w:val="00C11956"/>
    <w:rsid w:val="00C14904"/>
    <w:rsid w:val="00C20590"/>
    <w:rsid w:val="00C21AD1"/>
    <w:rsid w:val="00C27CE3"/>
    <w:rsid w:val="00C35ECF"/>
    <w:rsid w:val="00C4751D"/>
    <w:rsid w:val="00C51B9F"/>
    <w:rsid w:val="00C54490"/>
    <w:rsid w:val="00C5519B"/>
    <w:rsid w:val="00C57D9F"/>
    <w:rsid w:val="00C64639"/>
    <w:rsid w:val="00C9528A"/>
    <w:rsid w:val="00CA69D7"/>
    <w:rsid w:val="00CB189D"/>
    <w:rsid w:val="00CC13A1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C1AEC"/>
    <w:rsid w:val="00DE17B4"/>
    <w:rsid w:val="00DE36CC"/>
    <w:rsid w:val="00DE4B6D"/>
    <w:rsid w:val="00DF59FC"/>
    <w:rsid w:val="00E02682"/>
    <w:rsid w:val="00E13746"/>
    <w:rsid w:val="00E412BA"/>
    <w:rsid w:val="00E61DF1"/>
    <w:rsid w:val="00E71644"/>
    <w:rsid w:val="00E73E40"/>
    <w:rsid w:val="00E92A1C"/>
    <w:rsid w:val="00E95FE1"/>
    <w:rsid w:val="00EA07D6"/>
    <w:rsid w:val="00EC0961"/>
    <w:rsid w:val="00EC3083"/>
    <w:rsid w:val="00F14C47"/>
    <w:rsid w:val="00F2601D"/>
    <w:rsid w:val="00F371B1"/>
    <w:rsid w:val="00F37318"/>
    <w:rsid w:val="00F63BA1"/>
    <w:rsid w:val="00F840B0"/>
    <w:rsid w:val="00F87DF9"/>
    <w:rsid w:val="00F925F9"/>
    <w:rsid w:val="00F938D2"/>
    <w:rsid w:val="00FA57EC"/>
    <w:rsid w:val="00FB116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67</TotalTime>
  <Pages>7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2022-10-15T03:21:00Z</cp:lastPrinted>
  <dcterms:created xsi:type="dcterms:W3CDTF">2022-10-15T03:21:00Z</dcterms:created>
  <dcterms:modified xsi:type="dcterms:W3CDTF">2023-08-19T08:38:00Z</dcterms:modified>
</cp:coreProperties>
</file>