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6BFC" w14:textId="5D23A0E6" w:rsidR="009C74BF" w:rsidRPr="00B439D4" w:rsidRDefault="00EF2CEF" w:rsidP="00FB2E7F">
      <w:pPr>
        <w:autoSpaceDE w:val="0"/>
        <w:autoSpaceDN w:val="0"/>
        <w:adjustRightInd w:val="0"/>
        <w:snapToGrid w:val="0"/>
        <w:spacing w:line="460" w:lineRule="exact"/>
        <w:ind w:firstLine="420"/>
        <w:jc w:val="center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bookmarkStart w:id="0" w:name="OLE_LINK119"/>
      <w:bookmarkStart w:id="1" w:name="OLE_LINK120"/>
      <w:r w:rsidRPr="00B439D4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Daily</w:t>
      </w:r>
      <w:r w:rsidR="00082BD6" w:rsidRPr="00B439D4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 </w:t>
      </w:r>
      <w:r w:rsidR="009C74BF" w:rsidRPr="00B439D4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Vocabulary </w:t>
      </w:r>
      <w:r w:rsidR="009C74BF" w:rsidRPr="00B439D4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S0</w:t>
      </w:r>
      <w:r w:rsidR="00B439D4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2</w:t>
      </w:r>
    </w:p>
    <w:tbl>
      <w:tblPr>
        <w:tblStyle w:val="a3"/>
        <w:tblW w:w="10632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2835"/>
        <w:gridCol w:w="709"/>
        <w:gridCol w:w="2835"/>
        <w:gridCol w:w="709"/>
        <w:gridCol w:w="2843"/>
      </w:tblGrid>
      <w:tr w:rsidR="00872405" w:rsidRPr="00B439D4" w14:paraId="3D09F3B3" w14:textId="5550AD46" w:rsidTr="00E80C1E">
        <w:trPr>
          <w:trHeight w:val="680"/>
        </w:trPr>
        <w:tc>
          <w:tcPr>
            <w:tcW w:w="701" w:type="dxa"/>
            <w:vAlign w:val="center"/>
          </w:tcPr>
          <w:bookmarkEnd w:id="0"/>
          <w:bookmarkEnd w:id="1"/>
          <w:p w14:paraId="6BC88D9A" w14:textId="0F9CB08E" w:rsidR="00872405" w:rsidRPr="00B439D4" w:rsidRDefault="00872405" w:rsidP="008724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微软雅黑" w:hAnsi="Arial" w:cs="AppleExternalUIFontSimplifiedCh"/>
              </w:rPr>
            </w:pPr>
            <w:r w:rsidRPr="00B439D4">
              <w:rPr>
                <w:rFonts w:ascii="Arial" w:eastAsia="微软雅黑" w:hAnsi="Arial" w:cs="AppleExternalUIFontSimplifiedCh" w:hint="eastAsia"/>
              </w:rPr>
              <w:t>1</w:t>
            </w:r>
          </w:p>
        </w:tc>
        <w:tc>
          <w:tcPr>
            <w:tcW w:w="2835" w:type="dxa"/>
            <w:vAlign w:val="center"/>
          </w:tcPr>
          <w:p w14:paraId="4F7B3FE2" w14:textId="4395D10C" w:rsidR="00872405" w:rsidRPr="00B439D4" w:rsidRDefault="00872405" w:rsidP="00872405">
            <w:pPr>
              <w:widowControl w:val="0"/>
              <w:autoSpaceDE w:val="0"/>
              <w:autoSpaceDN w:val="0"/>
              <w:adjustRightInd w:val="0"/>
              <w:rPr>
                <w:rFonts w:ascii="Arial" w:eastAsia="微软雅黑" w:hAnsi="Arial" w:cs="Arial"/>
                <w:b/>
                <w:bCs/>
              </w:rPr>
            </w:pPr>
            <w:r w:rsidRPr="00B439D4">
              <w:rPr>
                <w:rFonts w:ascii="Arial" w:eastAsia="微软雅黑" w:hAnsi="Arial" w:cs="Arial"/>
                <w:b/>
                <w:bCs/>
              </w:rPr>
              <w:t>closet</w:t>
            </w:r>
          </w:p>
        </w:tc>
        <w:tc>
          <w:tcPr>
            <w:tcW w:w="709" w:type="dxa"/>
            <w:vAlign w:val="center"/>
          </w:tcPr>
          <w:p w14:paraId="0FB34157" w14:textId="2560F961" w:rsidR="00872405" w:rsidRPr="00B439D4" w:rsidRDefault="00872405" w:rsidP="008724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微软雅黑" w:hAnsi="Arial" w:cs="AppleExternalUIFontSimplifiedCh"/>
              </w:rPr>
            </w:pPr>
            <w:r w:rsidRPr="00B439D4">
              <w:rPr>
                <w:rFonts w:ascii="Arial" w:eastAsia="微软雅黑" w:hAnsi="Arial" w:cs="AppleExternalUIFontSimplifiedCh" w:hint="eastAsia"/>
              </w:rPr>
              <w:t>2</w:t>
            </w:r>
            <w:r w:rsidRPr="00B439D4">
              <w:rPr>
                <w:rFonts w:ascii="Arial" w:eastAsia="微软雅黑" w:hAnsi="Arial" w:cs="AppleExternalUIFontSimplifiedCh"/>
              </w:rPr>
              <w:t>1</w:t>
            </w:r>
          </w:p>
        </w:tc>
        <w:tc>
          <w:tcPr>
            <w:tcW w:w="2835" w:type="dxa"/>
            <w:vAlign w:val="center"/>
          </w:tcPr>
          <w:p w14:paraId="11C06C4F" w14:textId="4763D006" w:rsidR="00872405" w:rsidRPr="00E80C1E" w:rsidRDefault="00872405" w:rsidP="00872405">
            <w:pPr>
              <w:widowControl w:val="0"/>
              <w:autoSpaceDE w:val="0"/>
              <w:autoSpaceDN w:val="0"/>
              <w:adjustRightInd w:val="0"/>
              <w:rPr>
                <w:rFonts w:ascii="Arial" w:eastAsia="微软雅黑" w:hAnsi="Arial" w:cs="AppleExternalUIFontSimplifiedCh"/>
                <w:b/>
                <w:bCs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redouble</w:t>
            </w:r>
          </w:p>
        </w:tc>
        <w:tc>
          <w:tcPr>
            <w:tcW w:w="709" w:type="dxa"/>
            <w:vAlign w:val="center"/>
          </w:tcPr>
          <w:p w14:paraId="36A7B1A4" w14:textId="4F8AE362" w:rsidR="00872405" w:rsidRPr="00B439D4" w:rsidRDefault="00872405" w:rsidP="008724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微软雅黑" w:hAnsi="Arial" w:cs="AppleExternalUIFontSimplifiedCh"/>
              </w:rPr>
            </w:pPr>
            <w:r w:rsidRPr="00B439D4">
              <w:rPr>
                <w:rFonts w:ascii="Arial" w:eastAsia="微软雅黑" w:hAnsi="Arial" w:cs="AppleExternalUIFontSimplifiedCh" w:hint="eastAsia"/>
              </w:rPr>
              <w:t>4</w:t>
            </w:r>
            <w:r w:rsidRPr="00B439D4">
              <w:rPr>
                <w:rFonts w:ascii="Arial" w:eastAsia="微软雅黑" w:hAnsi="Arial" w:cs="AppleExternalUIFontSimplifiedCh"/>
              </w:rPr>
              <w:t>1</w:t>
            </w:r>
          </w:p>
        </w:tc>
        <w:tc>
          <w:tcPr>
            <w:tcW w:w="2843" w:type="dxa"/>
            <w:vAlign w:val="center"/>
          </w:tcPr>
          <w:p w14:paraId="13144241" w14:textId="5BF6FB97" w:rsidR="00872405" w:rsidRPr="00E80C1E" w:rsidRDefault="00872405" w:rsidP="00872405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hike</w:t>
            </w:r>
          </w:p>
        </w:tc>
      </w:tr>
      <w:tr w:rsidR="00872405" w:rsidRPr="00B439D4" w14:paraId="615772FF" w14:textId="0B3E79B4" w:rsidTr="00E80C1E">
        <w:trPr>
          <w:trHeight w:val="680"/>
        </w:trPr>
        <w:tc>
          <w:tcPr>
            <w:tcW w:w="701" w:type="dxa"/>
            <w:vAlign w:val="center"/>
          </w:tcPr>
          <w:p w14:paraId="31AAAB1C" w14:textId="092DDE67" w:rsidR="00872405" w:rsidRPr="00B439D4" w:rsidRDefault="00872405" w:rsidP="0087240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微软雅黑" w:hAnsi="Arial" w:cs="AppleExternalUIFontSimplifiedCh"/>
              </w:rPr>
            </w:pPr>
            <w:r w:rsidRPr="00B439D4">
              <w:rPr>
                <w:rFonts w:ascii="Arial" w:eastAsia="微软雅黑" w:hAnsi="Arial" w:cs="AppleExternalUIFontSimplifiedCh" w:hint="eastAsia"/>
              </w:rPr>
              <w:t>2</w:t>
            </w:r>
          </w:p>
        </w:tc>
        <w:tc>
          <w:tcPr>
            <w:tcW w:w="2835" w:type="dxa"/>
            <w:vAlign w:val="center"/>
          </w:tcPr>
          <w:p w14:paraId="50E87DBB" w14:textId="6581A4F4" w:rsidR="00872405" w:rsidRPr="00B439D4" w:rsidRDefault="00872405" w:rsidP="0087240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eastAsia="微软雅黑" w:hAnsi="Arial" w:cs="Arial"/>
                <w:b/>
                <w:bCs/>
              </w:rPr>
            </w:pPr>
            <w:r w:rsidRPr="00B439D4">
              <w:rPr>
                <w:rFonts w:ascii="Arial" w:eastAsia="微软雅黑" w:hAnsi="Arial" w:cs="Arial"/>
                <w:b/>
                <w:bCs/>
              </w:rPr>
              <w:t>counterpoint</w:t>
            </w:r>
          </w:p>
        </w:tc>
        <w:tc>
          <w:tcPr>
            <w:tcW w:w="709" w:type="dxa"/>
            <w:vAlign w:val="center"/>
          </w:tcPr>
          <w:p w14:paraId="6DF397A7" w14:textId="7FF254B9" w:rsidR="00872405" w:rsidRPr="00B439D4" w:rsidRDefault="00872405" w:rsidP="0087240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微软雅黑" w:hAnsi="Arial" w:cs="AppleExternalUIFontSimplifiedCh"/>
              </w:rPr>
            </w:pPr>
            <w:r w:rsidRPr="00B439D4">
              <w:rPr>
                <w:rFonts w:ascii="Arial" w:eastAsia="微软雅黑" w:hAnsi="Arial" w:cs="AppleExternalUIFontSimplifiedCh" w:hint="eastAsia"/>
              </w:rPr>
              <w:t>2</w:t>
            </w:r>
            <w:r w:rsidRPr="00B439D4">
              <w:rPr>
                <w:rFonts w:ascii="Arial" w:eastAsia="微软雅黑" w:hAnsi="Arial" w:cs="AppleExternalUIFontSimplifiedCh"/>
              </w:rPr>
              <w:t>2</w:t>
            </w:r>
          </w:p>
        </w:tc>
        <w:tc>
          <w:tcPr>
            <w:tcW w:w="2835" w:type="dxa"/>
            <w:vAlign w:val="center"/>
          </w:tcPr>
          <w:p w14:paraId="2CF10B03" w14:textId="5B304048" w:rsidR="00872405" w:rsidRPr="00E80C1E" w:rsidRDefault="00872405" w:rsidP="0087240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eastAsia="微软雅黑" w:hAnsi="Arial" w:cs="AppleExternalUIFontSimplifiedCh"/>
                <w:b/>
                <w:bCs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see to it</w:t>
            </w:r>
          </w:p>
        </w:tc>
        <w:tc>
          <w:tcPr>
            <w:tcW w:w="709" w:type="dxa"/>
            <w:vAlign w:val="center"/>
          </w:tcPr>
          <w:p w14:paraId="48075CE9" w14:textId="668A900A" w:rsidR="00872405" w:rsidRPr="00B439D4" w:rsidRDefault="00872405" w:rsidP="0087240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微软雅黑" w:hAnsi="Arial" w:cs="AppleExternalUIFontSimplifiedCh"/>
              </w:rPr>
            </w:pPr>
            <w:r w:rsidRPr="00B439D4">
              <w:rPr>
                <w:rFonts w:ascii="Arial" w:eastAsia="微软雅黑" w:hAnsi="Arial" w:cs="AppleExternalUIFontSimplifiedCh" w:hint="eastAsia"/>
              </w:rPr>
              <w:t>4</w:t>
            </w:r>
            <w:r w:rsidRPr="00B439D4">
              <w:rPr>
                <w:rFonts w:ascii="Arial" w:eastAsia="微软雅黑" w:hAnsi="Arial" w:cs="AppleExternalUIFontSimplifiedCh"/>
              </w:rPr>
              <w:t>2</w:t>
            </w:r>
          </w:p>
        </w:tc>
        <w:tc>
          <w:tcPr>
            <w:tcW w:w="2843" w:type="dxa"/>
            <w:vAlign w:val="center"/>
          </w:tcPr>
          <w:p w14:paraId="76CFA9CE" w14:textId="2D1EBE00" w:rsidR="00872405" w:rsidRPr="00E80C1E" w:rsidRDefault="00872405" w:rsidP="00872405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tablet</w:t>
            </w:r>
          </w:p>
        </w:tc>
      </w:tr>
      <w:tr w:rsidR="00872405" w:rsidRPr="00B439D4" w14:paraId="04D618C3" w14:textId="17B2459D" w:rsidTr="00E80C1E">
        <w:trPr>
          <w:trHeight w:val="680"/>
        </w:trPr>
        <w:tc>
          <w:tcPr>
            <w:tcW w:w="701" w:type="dxa"/>
            <w:vAlign w:val="center"/>
          </w:tcPr>
          <w:p w14:paraId="0B5D0E3E" w14:textId="348660A5" w:rsidR="00872405" w:rsidRPr="00B439D4" w:rsidRDefault="00872405" w:rsidP="00872405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3</w:t>
            </w:r>
          </w:p>
        </w:tc>
        <w:tc>
          <w:tcPr>
            <w:tcW w:w="2835" w:type="dxa"/>
            <w:vAlign w:val="center"/>
          </w:tcPr>
          <w:p w14:paraId="7871FFC7" w14:textId="39A21E8D" w:rsidR="00872405" w:rsidRPr="00B439D4" w:rsidRDefault="00872405" w:rsidP="00872405">
            <w:pPr>
              <w:snapToGrid w:val="0"/>
              <w:spacing w:line="520" w:lineRule="exact"/>
              <w:rPr>
                <w:rFonts w:ascii="Arial" w:eastAsia="微软雅黑" w:hAnsi="Arial" w:cs="Arial"/>
                <w:b/>
                <w:bCs/>
                <w:color w:val="000000" w:themeColor="text1"/>
              </w:rPr>
            </w:pPr>
            <w:r w:rsidRPr="00B439D4">
              <w:rPr>
                <w:rFonts w:ascii="Arial" w:eastAsia="微软雅黑" w:hAnsi="Arial" w:cs="Arial"/>
                <w:b/>
                <w:bCs/>
              </w:rPr>
              <w:t>tranquil</w:t>
            </w:r>
          </w:p>
        </w:tc>
        <w:tc>
          <w:tcPr>
            <w:tcW w:w="709" w:type="dxa"/>
            <w:vAlign w:val="center"/>
          </w:tcPr>
          <w:p w14:paraId="70207F72" w14:textId="0F3824CA" w:rsidR="00872405" w:rsidRPr="00B439D4" w:rsidRDefault="00872405" w:rsidP="00872405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2</w:t>
            </w:r>
            <w:r w:rsidRPr="00B439D4">
              <w:rPr>
                <w:rFonts w:ascii="Arial" w:eastAsia="微软雅黑" w:hAnsi="Arial"/>
                <w:color w:val="000000" w:themeColor="text1"/>
              </w:rPr>
              <w:t>3</w:t>
            </w:r>
          </w:p>
        </w:tc>
        <w:tc>
          <w:tcPr>
            <w:tcW w:w="2835" w:type="dxa"/>
            <w:vAlign w:val="center"/>
          </w:tcPr>
          <w:p w14:paraId="57105049" w14:textId="4C6525AB" w:rsidR="00872405" w:rsidRPr="00E80C1E" w:rsidRDefault="00872405" w:rsidP="00872405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hacker-proof</w:t>
            </w:r>
          </w:p>
        </w:tc>
        <w:tc>
          <w:tcPr>
            <w:tcW w:w="709" w:type="dxa"/>
            <w:vAlign w:val="center"/>
          </w:tcPr>
          <w:p w14:paraId="34364BDB" w14:textId="5066EFF7" w:rsidR="00872405" w:rsidRPr="00B439D4" w:rsidRDefault="00872405" w:rsidP="00872405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4</w:t>
            </w:r>
            <w:r w:rsidRPr="00B439D4">
              <w:rPr>
                <w:rFonts w:ascii="Arial" w:eastAsia="微软雅黑" w:hAnsi="Arial"/>
                <w:color w:val="000000" w:themeColor="text1"/>
              </w:rPr>
              <w:t>3</w:t>
            </w:r>
          </w:p>
        </w:tc>
        <w:tc>
          <w:tcPr>
            <w:tcW w:w="2843" w:type="dxa"/>
            <w:vAlign w:val="center"/>
          </w:tcPr>
          <w:p w14:paraId="2D256297" w14:textId="0F6BE04B" w:rsidR="00872405" w:rsidRPr="00E80C1E" w:rsidRDefault="00872405" w:rsidP="00872405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charity</w:t>
            </w:r>
          </w:p>
        </w:tc>
      </w:tr>
      <w:tr w:rsidR="00F9690E" w:rsidRPr="00B439D4" w14:paraId="15EE575C" w14:textId="0E440A6F" w:rsidTr="00FF4C36">
        <w:trPr>
          <w:trHeight w:val="680"/>
        </w:trPr>
        <w:tc>
          <w:tcPr>
            <w:tcW w:w="701" w:type="dxa"/>
            <w:vAlign w:val="center"/>
          </w:tcPr>
          <w:p w14:paraId="455DEA1B" w14:textId="22367967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4</w:t>
            </w:r>
          </w:p>
        </w:tc>
        <w:tc>
          <w:tcPr>
            <w:tcW w:w="2835" w:type="dxa"/>
            <w:vAlign w:val="center"/>
          </w:tcPr>
          <w:p w14:paraId="518187AB" w14:textId="1B7ACF02" w:rsidR="00F9690E" w:rsidRPr="00B439D4" w:rsidRDefault="00F9690E" w:rsidP="00F9690E">
            <w:pPr>
              <w:snapToGrid w:val="0"/>
              <w:spacing w:line="520" w:lineRule="exact"/>
              <w:rPr>
                <w:rFonts w:ascii="Arial" w:eastAsia="微软雅黑" w:hAnsi="Arial" w:cs="Arial"/>
                <w:b/>
                <w:bCs/>
                <w:color w:val="000000" w:themeColor="text1"/>
              </w:rPr>
            </w:pPr>
            <w:r w:rsidRPr="00B439D4">
              <w:rPr>
                <w:rFonts w:ascii="Arial" w:eastAsia="微软雅黑" w:hAnsi="Arial" w:cs="Arial"/>
                <w:b/>
                <w:bCs/>
              </w:rPr>
              <w:t>idiom</w:t>
            </w:r>
          </w:p>
        </w:tc>
        <w:tc>
          <w:tcPr>
            <w:tcW w:w="709" w:type="dxa"/>
            <w:vAlign w:val="center"/>
          </w:tcPr>
          <w:p w14:paraId="33DE7E13" w14:textId="35D219EC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2</w:t>
            </w:r>
            <w:r w:rsidRPr="00B439D4">
              <w:rPr>
                <w:rFonts w:ascii="Arial" w:eastAsia="微软雅黑" w:hAnsi="Arial"/>
                <w:color w:val="000000" w:themeColor="text1"/>
              </w:rPr>
              <w:t>4</w:t>
            </w:r>
          </w:p>
        </w:tc>
        <w:tc>
          <w:tcPr>
            <w:tcW w:w="2835" w:type="dxa"/>
            <w:vAlign w:val="center"/>
          </w:tcPr>
          <w:p w14:paraId="1265E3EA" w14:textId="5F62F90C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yawn</w:t>
            </w:r>
          </w:p>
        </w:tc>
        <w:tc>
          <w:tcPr>
            <w:tcW w:w="709" w:type="dxa"/>
            <w:vAlign w:val="center"/>
          </w:tcPr>
          <w:p w14:paraId="4AE15F0E" w14:textId="5221F06B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4</w:t>
            </w:r>
            <w:r w:rsidRPr="00B439D4">
              <w:rPr>
                <w:rFonts w:ascii="Arial" w:eastAsia="微软雅黑" w:hAnsi="Arial"/>
                <w:color w:val="000000" w:themeColor="text1"/>
              </w:rPr>
              <w:t>4</w:t>
            </w:r>
          </w:p>
        </w:tc>
        <w:tc>
          <w:tcPr>
            <w:tcW w:w="2843" w:type="dxa"/>
          </w:tcPr>
          <w:p w14:paraId="6350F40D" w14:textId="4011B1F8" w:rsidR="00F9690E" w:rsidRPr="00F9690E" w:rsidRDefault="00F9690E" w:rsidP="00F9690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微软雅黑" w:hAnsi="Arial" w:cs="AppleExternalUIFontSimplifiedCh"/>
                <w:b/>
                <w:bCs/>
              </w:rPr>
            </w:pPr>
            <w:r w:rsidRPr="00F9690E"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</w:rPr>
              <w:t>implement</w:t>
            </w:r>
          </w:p>
        </w:tc>
      </w:tr>
      <w:tr w:rsidR="00F9690E" w:rsidRPr="00B439D4" w14:paraId="1BA24823" w14:textId="33AF8B9D" w:rsidTr="00FF4C36">
        <w:trPr>
          <w:trHeight w:val="680"/>
        </w:trPr>
        <w:tc>
          <w:tcPr>
            <w:tcW w:w="701" w:type="dxa"/>
            <w:vAlign w:val="center"/>
          </w:tcPr>
          <w:p w14:paraId="548C1F90" w14:textId="1EDC27A2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5</w:t>
            </w:r>
          </w:p>
        </w:tc>
        <w:tc>
          <w:tcPr>
            <w:tcW w:w="2835" w:type="dxa"/>
            <w:vAlign w:val="center"/>
          </w:tcPr>
          <w:p w14:paraId="0911E56D" w14:textId="516433A7" w:rsidR="00F9690E" w:rsidRPr="00B439D4" w:rsidRDefault="00F9690E" w:rsidP="00F9690E">
            <w:pPr>
              <w:snapToGrid w:val="0"/>
              <w:spacing w:line="520" w:lineRule="exact"/>
              <w:rPr>
                <w:rFonts w:ascii="Arial" w:eastAsia="微软雅黑" w:hAnsi="Arial" w:cs="Arial"/>
                <w:b/>
                <w:bCs/>
                <w:color w:val="000000" w:themeColor="text1"/>
              </w:rPr>
            </w:pPr>
            <w:r w:rsidRPr="00B439D4">
              <w:rPr>
                <w:rFonts w:ascii="Arial" w:eastAsia="微软雅黑" w:hAnsi="Arial" w:cs="Arial"/>
                <w:b/>
                <w:bCs/>
              </w:rPr>
              <w:t>paralyze</w:t>
            </w:r>
          </w:p>
        </w:tc>
        <w:tc>
          <w:tcPr>
            <w:tcW w:w="709" w:type="dxa"/>
            <w:vAlign w:val="center"/>
          </w:tcPr>
          <w:p w14:paraId="4341FFB9" w14:textId="58393F9C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/>
                <w:color w:val="000000" w:themeColor="text1"/>
              </w:rPr>
              <w:t>2</w:t>
            </w:r>
            <w:r w:rsidRPr="00B439D4">
              <w:rPr>
                <w:rFonts w:ascii="Arial" w:eastAsia="微软雅黑" w:hAnsi="Arial" w:hint="eastAsia"/>
                <w:color w:val="000000" w:themeColor="text1"/>
              </w:rPr>
              <w:t>5</w:t>
            </w:r>
          </w:p>
        </w:tc>
        <w:tc>
          <w:tcPr>
            <w:tcW w:w="2835" w:type="dxa"/>
            <w:vAlign w:val="center"/>
          </w:tcPr>
          <w:p w14:paraId="1C3B9DCC" w14:textId="72F918B9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stretch</w:t>
            </w:r>
          </w:p>
        </w:tc>
        <w:tc>
          <w:tcPr>
            <w:tcW w:w="709" w:type="dxa"/>
            <w:vAlign w:val="center"/>
          </w:tcPr>
          <w:p w14:paraId="362DDBF2" w14:textId="5B2F88F5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4</w:t>
            </w:r>
            <w:r w:rsidRPr="00B439D4">
              <w:rPr>
                <w:rFonts w:ascii="Arial" w:eastAsia="微软雅黑" w:hAnsi="Arial"/>
                <w:color w:val="000000" w:themeColor="text1"/>
              </w:rPr>
              <w:t>5</w:t>
            </w:r>
          </w:p>
        </w:tc>
        <w:tc>
          <w:tcPr>
            <w:tcW w:w="2843" w:type="dxa"/>
          </w:tcPr>
          <w:p w14:paraId="708BC74C" w14:textId="571C3E73" w:rsidR="00F9690E" w:rsidRPr="00F9690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F9690E"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</w:rPr>
              <w:t>hierarchy</w:t>
            </w:r>
          </w:p>
        </w:tc>
      </w:tr>
      <w:tr w:rsidR="00F9690E" w:rsidRPr="00B439D4" w14:paraId="68127632" w14:textId="3D699077" w:rsidTr="00FF4C36">
        <w:trPr>
          <w:trHeight w:val="680"/>
        </w:trPr>
        <w:tc>
          <w:tcPr>
            <w:tcW w:w="701" w:type="dxa"/>
            <w:vAlign w:val="center"/>
          </w:tcPr>
          <w:p w14:paraId="09992DCA" w14:textId="7EE922B4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6</w:t>
            </w:r>
          </w:p>
        </w:tc>
        <w:tc>
          <w:tcPr>
            <w:tcW w:w="2835" w:type="dxa"/>
            <w:vAlign w:val="center"/>
          </w:tcPr>
          <w:p w14:paraId="764EA2B5" w14:textId="0C1E62CA" w:rsidR="00F9690E" w:rsidRPr="00B439D4" w:rsidRDefault="00F9690E" w:rsidP="00F9690E">
            <w:pPr>
              <w:snapToGrid w:val="0"/>
              <w:spacing w:line="520" w:lineRule="exact"/>
              <w:rPr>
                <w:rFonts w:ascii="Arial" w:eastAsia="微软雅黑" w:hAnsi="Arial" w:cs="Arial"/>
                <w:b/>
                <w:bCs/>
                <w:color w:val="000000" w:themeColor="text1"/>
              </w:rPr>
            </w:pPr>
            <w:r w:rsidRPr="00B439D4">
              <w:rPr>
                <w:rFonts w:ascii="Arial" w:eastAsia="微软雅黑" w:hAnsi="Arial" w:cs="Arial"/>
                <w:b/>
                <w:bCs/>
              </w:rPr>
              <w:t>celebrity</w:t>
            </w:r>
          </w:p>
        </w:tc>
        <w:tc>
          <w:tcPr>
            <w:tcW w:w="709" w:type="dxa"/>
            <w:vAlign w:val="center"/>
          </w:tcPr>
          <w:p w14:paraId="44EF1BD8" w14:textId="6371A435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2</w:t>
            </w:r>
            <w:r w:rsidRPr="00B439D4">
              <w:rPr>
                <w:rFonts w:ascii="Arial" w:eastAsia="微软雅黑" w:hAnsi="Arial"/>
                <w:color w:val="000000" w:themeColor="text1"/>
              </w:rPr>
              <w:t>6</w:t>
            </w:r>
          </w:p>
        </w:tc>
        <w:tc>
          <w:tcPr>
            <w:tcW w:w="2835" w:type="dxa"/>
            <w:vAlign w:val="center"/>
          </w:tcPr>
          <w:p w14:paraId="377A3A89" w14:textId="59366977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family tone</w:t>
            </w:r>
          </w:p>
        </w:tc>
        <w:tc>
          <w:tcPr>
            <w:tcW w:w="709" w:type="dxa"/>
            <w:vAlign w:val="center"/>
          </w:tcPr>
          <w:p w14:paraId="0BE3291F" w14:textId="0164AFD5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4</w:t>
            </w:r>
            <w:r w:rsidRPr="00B439D4">
              <w:rPr>
                <w:rFonts w:ascii="Arial" w:eastAsia="微软雅黑" w:hAnsi="Arial"/>
                <w:color w:val="000000" w:themeColor="text1"/>
              </w:rPr>
              <w:t>6</w:t>
            </w:r>
          </w:p>
        </w:tc>
        <w:tc>
          <w:tcPr>
            <w:tcW w:w="2843" w:type="dxa"/>
          </w:tcPr>
          <w:p w14:paraId="15D807C4" w14:textId="6F142EB3" w:rsidR="00F9690E" w:rsidRPr="00F9690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F9690E"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</w:rPr>
              <w:t>canvas</w:t>
            </w:r>
          </w:p>
        </w:tc>
      </w:tr>
      <w:tr w:rsidR="00F9690E" w:rsidRPr="00B439D4" w14:paraId="2F0A6F13" w14:textId="1BAE9836" w:rsidTr="00FF4C36">
        <w:trPr>
          <w:trHeight w:val="680"/>
        </w:trPr>
        <w:tc>
          <w:tcPr>
            <w:tcW w:w="701" w:type="dxa"/>
            <w:vAlign w:val="center"/>
          </w:tcPr>
          <w:p w14:paraId="0FC9178F" w14:textId="50E53DB7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7</w:t>
            </w:r>
          </w:p>
        </w:tc>
        <w:tc>
          <w:tcPr>
            <w:tcW w:w="2835" w:type="dxa"/>
            <w:vAlign w:val="center"/>
          </w:tcPr>
          <w:p w14:paraId="39DBDE9A" w14:textId="04C0A00D" w:rsidR="00F9690E" w:rsidRPr="00B439D4" w:rsidRDefault="00F9690E" w:rsidP="00F9690E">
            <w:pPr>
              <w:snapToGrid w:val="0"/>
              <w:spacing w:line="520" w:lineRule="exact"/>
              <w:rPr>
                <w:rFonts w:ascii="Arial" w:eastAsia="微软雅黑" w:hAnsi="Arial" w:cs="Arial"/>
                <w:b/>
                <w:bCs/>
                <w:color w:val="000000" w:themeColor="text1"/>
              </w:rPr>
            </w:pPr>
            <w:r w:rsidRPr="00B439D4">
              <w:rPr>
                <w:rFonts w:ascii="Arial" w:eastAsia="微软雅黑" w:hAnsi="Arial" w:cs="Arial"/>
                <w:b/>
                <w:bCs/>
              </w:rPr>
              <w:t>tipsy</w:t>
            </w:r>
          </w:p>
        </w:tc>
        <w:tc>
          <w:tcPr>
            <w:tcW w:w="709" w:type="dxa"/>
            <w:vAlign w:val="center"/>
          </w:tcPr>
          <w:p w14:paraId="7EE297F3" w14:textId="5E196CDF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2</w:t>
            </w:r>
            <w:r w:rsidRPr="00B439D4">
              <w:rPr>
                <w:rFonts w:ascii="Arial" w:eastAsia="微软雅黑" w:hAnsi="Arial"/>
                <w:color w:val="000000" w:themeColor="text1"/>
              </w:rPr>
              <w:t>7</w:t>
            </w:r>
          </w:p>
        </w:tc>
        <w:tc>
          <w:tcPr>
            <w:tcW w:w="2835" w:type="dxa"/>
            <w:vAlign w:val="center"/>
          </w:tcPr>
          <w:p w14:paraId="7A71707D" w14:textId="1778E89A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suspicious</w:t>
            </w:r>
          </w:p>
        </w:tc>
        <w:tc>
          <w:tcPr>
            <w:tcW w:w="709" w:type="dxa"/>
            <w:vAlign w:val="center"/>
          </w:tcPr>
          <w:p w14:paraId="26E6B929" w14:textId="16E6BDF1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4</w:t>
            </w:r>
            <w:r w:rsidRPr="00B439D4">
              <w:rPr>
                <w:rFonts w:ascii="Arial" w:eastAsia="微软雅黑" w:hAnsi="Arial"/>
                <w:color w:val="000000" w:themeColor="text1"/>
              </w:rPr>
              <w:t>7</w:t>
            </w:r>
          </w:p>
        </w:tc>
        <w:tc>
          <w:tcPr>
            <w:tcW w:w="2843" w:type="dxa"/>
          </w:tcPr>
          <w:p w14:paraId="14121754" w14:textId="4BEAA504" w:rsidR="00F9690E" w:rsidRPr="00F9690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F9690E"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</w:rPr>
              <w:t>embed</w:t>
            </w:r>
          </w:p>
        </w:tc>
      </w:tr>
      <w:tr w:rsidR="00F9690E" w:rsidRPr="00B439D4" w14:paraId="150A6BAC" w14:textId="15159E7A" w:rsidTr="00FF4C36">
        <w:trPr>
          <w:trHeight w:val="680"/>
        </w:trPr>
        <w:tc>
          <w:tcPr>
            <w:tcW w:w="701" w:type="dxa"/>
            <w:vAlign w:val="center"/>
          </w:tcPr>
          <w:p w14:paraId="0C77E590" w14:textId="057D65BC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8</w:t>
            </w:r>
          </w:p>
        </w:tc>
        <w:tc>
          <w:tcPr>
            <w:tcW w:w="2835" w:type="dxa"/>
            <w:vAlign w:val="center"/>
          </w:tcPr>
          <w:p w14:paraId="2BCB5BC6" w14:textId="6CC8BCD4" w:rsidR="00F9690E" w:rsidRPr="00B439D4" w:rsidRDefault="00F9690E" w:rsidP="00F9690E">
            <w:pPr>
              <w:snapToGrid w:val="0"/>
              <w:spacing w:line="520" w:lineRule="exact"/>
              <w:rPr>
                <w:rFonts w:ascii="Arial" w:eastAsia="微软雅黑" w:hAnsi="Arial" w:cs="Arial"/>
                <w:b/>
                <w:bCs/>
                <w:color w:val="000000" w:themeColor="text1"/>
              </w:rPr>
            </w:pPr>
            <w:r w:rsidRPr="00B439D4">
              <w:rPr>
                <w:rFonts w:ascii="Arial" w:eastAsia="微软雅黑" w:hAnsi="Arial" w:cs="Arial"/>
                <w:b/>
                <w:bCs/>
              </w:rPr>
              <w:t>visibility</w:t>
            </w:r>
          </w:p>
        </w:tc>
        <w:tc>
          <w:tcPr>
            <w:tcW w:w="709" w:type="dxa"/>
            <w:vAlign w:val="center"/>
          </w:tcPr>
          <w:p w14:paraId="656E8334" w14:textId="16FC17E2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2</w:t>
            </w:r>
            <w:r w:rsidRPr="00B439D4">
              <w:rPr>
                <w:rFonts w:ascii="Arial" w:eastAsia="微软雅黑" w:hAnsi="Arial"/>
                <w:color w:val="000000" w:themeColor="text1"/>
              </w:rPr>
              <w:t>8</w:t>
            </w:r>
          </w:p>
        </w:tc>
        <w:tc>
          <w:tcPr>
            <w:tcW w:w="2835" w:type="dxa"/>
            <w:vAlign w:val="center"/>
          </w:tcPr>
          <w:p w14:paraId="1F6D4981" w14:textId="148024C7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hotpot</w:t>
            </w:r>
          </w:p>
        </w:tc>
        <w:tc>
          <w:tcPr>
            <w:tcW w:w="709" w:type="dxa"/>
            <w:vAlign w:val="center"/>
          </w:tcPr>
          <w:p w14:paraId="2712F7ED" w14:textId="16645389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4</w:t>
            </w:r>
            <w:r w:rsidRPr="00B439D4">
              <w:rPr>
                <w:rFonts w:ascii="Arial" w:eastAsia="微软雅黑" w:hAnsi="Arial"/>
                <w:color w:val="000000" w:themeColor="text1"/>
              </w:rPr>
              <w:t>8</w:t>
            </w:r>
          </w:p>
        </w:tc>
        <w:tc>
          <w:tcPr>
            <w:tcW w:w="2843" w:type="dxa"/>
          </w:tcPr>
          <w:p w14:paraId="796D6132" w14:textId="5E7B758A" w:rsidR="00F9690E" w:rsidRPr="00F9690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F9690E"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</w:rPr>
              <w:t>underneath</w:t>
            </w:r>
          </w:p>
        </w:tc>
      </w:tr>
      <w:tr w:rsidR="00F9690E" w:rsidRPr="00B439D4" w14:paraId="0BF6B33B" w14:textId="7436A1D0" w:rsidTr="00DF6F01">
        <w:trPr>
          <w:trHeight w:val="680"/>
        </w:trPr>
        <w:tc>
          <w:tcPr>
            <w:tcW w:w="701" w:type="dxa"/>
            <w:vAlign w:val="center"/>
          </w:tcPr>
          <w:p w14:paraId="39D20739" w14:textId="36B47F04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  <w:lang w:val="sv-SE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  <w:lang w:val="sv-SE"/>
              </w:rPr>
              <w:t>9</w:t>
            </w:r>
          </w:p>
        </w:tc>
        <w:tc>
          <w:tcPr>
            <w:tcW w:w="2835" w:type="dxa"/>
            <w:vAlign w:val="center"/>
          </w:tcPr>
          <w:p w14:paraId="32F7BDF5" w14:textId="6C01145D" w:rsidR="00F9690E" w:rsidRPr="00B439D4" w:rsidRDefault="00F9690E" w:rsidP="00F9690E">
            <w:pPr>
              <w:snapToGrid w:val="0"/>
              <w:spacing w:line="520" w:lineRule="exact"/>
              <w:rPr>
                <w:rFonts w:ascii="Arial" w:eastAsia="微软雅黑" w:hAnsi="Arial" w:cs="Arial"/>
                <w:b/>
                <w:bCs/>
                <w:color w:val="000000" w:themeColor="text1"/>
                <w:lang w:val="sv-SE"/>
              </w:rPr>
            </w:pPr>
            <w:r w:rsidRPr="00B439D4">
              <w:rPr>
                <w:rFonts w:ascii="Arial" w:eastAsia="微软雅黑" w:hAnsi="Arial" w:cs="Arial"/>
                <w:b/>
                <w:bCs/>
              </w:rPr>
              <w:t>pricey</w:t>
            </w:r>
          </w:p>
        </w:tc>
        <w:tc>
          <w:tcPr>
            <w:tcW w:w="709" w:type="dxa"/>
            <w:vAlign w:val="center"/>
          </w:tcPr>
          <w:p w14:paraId="7B848F32" w14:textId="3803A9DA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  <w:lang w:val="sv-SE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  <w:lang w:val="sv-SE"/>
              </w:rPr>
              <w:t>2</w:t>
            </w:r>
            <w:r w:rsidRPr="00B439D4">
              <w:rPr>
                <w:rFonts w:ascii="Arial" w:eastAsia="微软雅黑" w:hAnsi="Arial"/>
                <w:color w:val="000000" w:themeColor="text1"/>
                <w:lang w:val="sv-SE"/>
              </w:rPr>
              <w:t>9</w:t>
            </w:r>
          </w:p>
        </w:tc>
        <w:tc>
          <w:tcPr>
            <w:tcW w:w="2835" w:type="dxa"/>
            <w:vAlign w:val="center"/>
          </w:tcPr>
          <w:p w14:paraId="0C1877D4" w14:textId="130FAF0D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  <w:lang w:val="sv-SE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rip-off</w:t>
            </w:r>
          </w:p>
        </w:tc>
        <w:tc>
          <w:tcPr>
            <w:tcW w:w="709" w:type="dxa"/>
            <w:vAlign w:val="center"/>
          </w:tcPr>
          <w:p w14:paraId="1CDBAE62" w14:textId="7A1D53CA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  <w:lang w:val="sv-SE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  <w:lang w:val="sv-SE"/>
              </w:rPr>
              <w:t>4</w:t>
            </w:r>
            <w:r w:rsidRPr="00B439D4">
              <w:rPr>
                <w:rFonts w:ascii="Arial" w:eastAsia="微软雅黑" w:hAnsi="Arial"/>
                <w:color w:val="000000" w:themeColor="text1"/>
                <w:lang w:val="sv-SE"/>
              </w:rPr>
              <w:t>9</w:t>
            </w:r>
          </w:p>
        </w:tc>
        <w:tc>
          <w:tcPr>
            <w:tcW w:w="2843" w:type="dxa"/>
          </w:tcPr>
          <w:p w14:paraId="6EEAA311" w14:textId="4A490040" w:rsidR="00F9690E" w:rsidRPr="00F9690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F9690E"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</w:rPr>
              <w:t>handy</w:t>
            </w:r>
          </w:p>
        </w:tc>
      </w:tr>
      <w:tr w:rsidR="00F9690E" w:rsidRPr="00B439D4" w14:paraId="26E3FD60" w14:textId="3A7EC2C8" w:rsidTr="00DF6F01">
        <w:trPr>
          <w:trHeight w:val="680"/>
        </w:trPr>
        <w:tc>
          <w:tcPr>
            <w:tcW w:w="701" w:type="dxa"/>
            <w:vAlign w:val="center"/>
          </w:tcPr>
          <w:p w14:paraId="4C47A5BD" w14:textId="63065E3F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1</w:t>
            </w:r>
            <w:r w:rsidRPr="00B439D4">
              <w:rPr>
                <w:rFonts w:ascii="Arial" w:eastAsia="微软雅黑" w:hAnsi="Arial"/>
                <w:color w:val="000000" w:themeColor="text1"/>
              </w:rPr>
              <w:t>0</w:t>
            </w:r>
          </w:p>
        </w:tc>
        <w:tc>
          <w:tcPr>
            <w:tcW w:w="2835" w:type="dxa"/>
            <w:vAlign w:val="center"/>
          </w:tcPr>
          <w:p w14:paraId="41427731" w14:textId="00771DAA" w:rsidR="00F9690E" w:rsidRPr="00B439D4" w:rsidRDefault="00F9690E" w:rsidP="00F9690E">
            <w:pPr>
              <w:snapToGrid w:val="0"/>
              <w:spacing w:line="520" w:lineRule="exact"/>
              <w:rPr>
                <w:rFonts w:ascii="Arial" w:eastAsia="微软雅黑" w:hAnsi="Arial" w:cs="Arial"/>
                <w:b/>
                <w:bCs/>
                <w:color w:val="000000" w:themeColor="text1"/>
              </w:rPr>
            </w:pPr>
            <w:r w:rsidRPr="00B439D4">
              <w:rPr>
                <w:rFonts w:ascii="Arial" w:eastAsia="微软雅黑" w:hAnsi="Arial" w:cs="Arial"/>
                <w:b/>
                <w:bCs/>
              </w:rPr>
              <w:t>physical contact</w:t>
            </w:r>
          </w:p>
        </w:tc>
        <w:tc>
          <w:tcPr>
            <w:tcW w:w="709" w:type="dxa"/>
            <w:vAlign w:val="center"/>
          </w:tcPr>
          <w:p w14:paraId="034A331B" w14:textId="7E681610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3</w:t>
            </w:r>
            <w:r w:rsidRPr="00B439D4">
              <w:rPr>
                <w:rFonts w:ascii="Arial" w:eastAsia="微软雅黑" w:hAnsi="Arial"/>
                <w:color w:val="000000" w:themeColor="text1"/>
              </w:rPr>
              <w:t>0</w:t>
            </w:r>
          </w:p>
        </w:tc>
        <w:tc>
          <w:tcPr>
            <w:tcW w:w="2835" w:type="dxa"/>
            <w:vAlign w:val="center"/>
          </w:tcPr>
          <w:p w14:paraId="6E32E2E8" w14:textId="5BBB4782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freak out</w:t>
            </w:r>
          </w:p>
        </w:tc>
        <w:tc>
          <w:tcPr>
            <w:tcW w:w="709" w:type="dxa"/>
            <w:vAlign w:val="center"/>
          </w:tcPr>
          <w:p w14:paraId="3340F0EA" w14:textId="59EC5DC6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5</w:t>
            </w:r>
            <w:r w:rsidRPr="00B439D4">
              <w:rPr>
                <w:rFonts w:ascii="Arial" w:eastAsia="微软雅黑" w:hAnsi="Arial"/>
                <w:color w:val="000000" w:themeColor="text1"/>
              </w:rPr>
              <w:t>0</w:t>
            </w:r>
          </w:p>
        </w:tc>
        <w:tc>
          <w:tcPr>
            <w:tcW w:w="2843" w:type="dxa"/>
          </w:tcPr>
          <w:p w14:paraId="2C033305" w14:textId="6D9B68FF" w:rsidR="00F9690E" w:rsidRPr="00F9690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F9690E"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</w:rPr>
              <w:t>deploy</w:t>
            </w:r>
          </w:p>
        </w:tc>
      </w:tr>
      <w:tr w:rsidR="00F9690E" w:rsidRPr="00B439D4" w14:paraId="4B08C4B4" w14:textId="11C921C8" w:rsidTr="00DF6F01">
        <w:trPr>
          <w:trHeight w:val="680"/>
        </w:trPr>
        <w:tc>
          <w:tcPr>
            <w:tcW w:w="701" w:type="dxa"/>
            <w:vAlign w:val="center"/>
          </w:tcPr>
          <w:p w14:paraId="7A833F99" w14:textId="58D6C7E5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1</w:t>
            </w:r>
            <w:r w:rsidRPr="00B439D4">
              <w:rPr>
                <w:rFonts w:ascii="Arial" w:eastAsia="微软雅黑" w:hAnsi="Arial"/>
                <w:color w:val="000000" w:themeColor="text1"/>
              </w:rPr>
              <w:t>1</w:t>
            </w:r>
          </w:p>
        </w:tc>
        <w:tc>
          <w:tcPr>
            <w:tcW w:w="2835" w:type="dxa"/>
            <w:vAlign w:val="center"/>
          </w:tcPr>
          <w:p w14:paraId="0644DE5A" w14:textId="74B9A931" w:rsidR="00F9690E" w:rsidRPr="00B439D4" w:rsidRDefault="00F9690E" w:rsidP="00F9690E">
            <w:pPr>
              <w:snapToGrid w:val="0"/>
              <w:spacing w:line="520" w:lineRule="exact"/>
              <w:rPr>
                <w:rFonts w:ascii="Arial" w:eastAsia="微软雅黑" w:hAnsi="Arial" w:cs="Arial"/>
                <w:b/>
                <w:bCs/>
                <w:color w:val="000000" w:themeColor="text1"/>
              </w:rPr>
            </w:pPr>
            <w:r w:rsidRPr="00B439D4">
              <w:rPr>
                <w:rFonts w:ascii="Arial" w:eastAsia="微软雅黑" w:hAnsi="Arial" w:cs="Arial"/>
                <w:b/>
                <w:bCs/>
              </w:rPr>
              <w:t>natural curl</w:t>
            </w:r>
          </w:p>
        </w:tc>
        <w:tc>
          <w:tcPr>
            <w:tcW w:w="709" w:type="dxa"/>
            <w:vAlign w:val="center"/>
          </w:tcPr>
          <w:p w14:paraId="58A0B6F9" w14:textId="673E68D9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3</w:t>
            </w:r>
            <w:r w:rsidRPr="00B439D4">
              <w:rPr>
                <w:rFonts w:ascii="Arial" w:eastAsia="微软雅黑" w:hAnsi="Arial"/>
                <w:color w:val="000000" w:themeColor="text1"/>
              </w:rPr>
              <w:t>1</w:t>
            </w:r>
          </w:p>
        </w:tc>
        <w:tc>
          <w:tcPr>
            <w:tcW w:w="2835" w:type="dxa"/>
            <w:vAlign w:val="center"/>
          </w:tcPr>
          <w:p w14:paraId="4423320A" w14:textId="3AB33280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fracture</w:t>
            </w:r>
          </w:p>
        </w:tc>
        <w:tc>
          <w:tcPr>
            <w:tcW w:w="709" w:type="dxa"/>
            <w:vAlign w:val="center"/>
          </w:tcPr>
          <w:p w14:paraId="572D4C20" w14:textId="4698D8C0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5</w:t>
            </w:r>
            <w:r w:rsidRPr="00B439D4">
              <w:rPr>
                <w:rFonts w:ascii="Arial" w:eastAsia="微软雅黑" w:hAnsi="Arial"/>
                <w:color w:val="000000" w:themeColor="text1"/>
              </w:rPr>
              <w:t>1</w:t>
            </w:r>
          </w:p>
        </w:tc>
        <w:tc>
          <w:tcPr>
            <w:tcW w:w="2843" w:type="dxa"/>
          </w:tcPr>
          <w:p w14:paraId="6C21BCC3" w14:textId="7E17DEFE" w:rsidR="00F9690E" w:rsidRPr="00F9690E" w:rsidRDefault="00F9690E" w:rsidP="00F9690E">
            <w:pPr>
              <w:widowControl w:val="0"/>
              <w:autoSpaceDE w:val="0"/>
              <w:autoSpaceDN w:val="0"/>
              <w:adjustRightIn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F9690E"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</w:rPr>
              <w:t>blackslash</w:t>
            </w:r>
          </w:p>
        </w:tc>
      </w:tr>
      <w:tr w:rsidR="00F9690E" w:rsidRPr="00B439D4" w14:paraId="5534AE3E" w14:textId="65536D23" w:rsidTr="00DF6F01">
        <w:trPr>
          <w:trHeight w:val="680"/>
        </w:trPr>
        <w:tc>
          <w:tcPr>
            <w:tcW w:w="701" w:type="dxa"/>
            <w:vAlign w:val="center"/>
          </w:tcPr>
          <w:p w14:paraId="642EFE2E" w14:textId="45BE26FA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1</w:t>
            </w:r>
            <w:r w:rsidRPr="00B439D4">
              <w:rPr>
                <w:rFonts w:ascii="Arial" w:eastAsia="微软雅黑" w:hAnsi="Arial"/>
                <w:color w:val="000000" w:themeColor="text1"/>
              </w:rPr>
              <w:t>2</w:t>
            </w:r>
          </w:p>
        </w:tc>
        <w:tc>
          <w:tcPr>
            <w:tcW w:w="2835" w:type="dxa"/>
            <w:vAlign w:val="center"/>
          </w:tcPr>
          <w:p w14:paraId="3D97FD2E" w14:textId="36979C2F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fatty food</w:t>
            </w:r>
          </w:p>
        </w:tc>
        <w:tc>
          <w:tcPr>
            <w:tcW w:w="709" w:type="dxa"/>
            <w:vAlign w:val="center"/>
          </w:tcPr>
          <w:p w14:paraId="78C932DC" w14:textId="7493812B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3</w:t>
            </w:r>
            <w:r w:rsidRPr="00B439D4">
              <w:rPr>
                <w:rFonts w:ascii="Arial" w:eastAsia="微软雅黑" w:hAnsi="Arial"/>
                <w:color w:val="000000" w:themeColor="text1"/>
              </w:rPr>
              <w:t>2</w:t>
            </w:r>
          </w:p>
        </w:tc>
        <w:tc>
          <w:tcPr>
            <w:tcW w:w="2835" w:type="dxa"/>
            <w:vAlign w:val="center"/>
          </w:tcPr>
          <w:p w14:paraId="5AB5A384" w14:textId="07A51E0A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ridiculous</w:t>
            </w:r>
          </w:p>
        </w:tc>
        <w:tc>
          <w:tcPr>
            <w:tcW w:w="709" w:type="dxa"/>
            <w:vAlign w:val="center"/>
          </w:tcPr>
          <w:p w14:paraId="26AC842A" w14:textId="11BDCB68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5</w:t>
            </w:r>
            <w:r w:rsidRPr="00B439D4">
              <w:rPr>
                <w:rFonts w:ascii="Arial" w:eastAsia="微软雅黑" w:hAnsi="Arial"/>
                <w:color w:val="000000" w:themeColor="text1"/>
              </w:rPr>
              <w:t>2</w:t>
            </w:r>
          </w:p>
        </w:tc>
        <w:tc>
          <w:tcPr>
            <w:tcW w:w="2843" w:type="dxa"/>
          </w:tcPr>
          <w:p w14:paraId="4C8ED1EC" w14:textId="74D2A6E3" w:rsidR="00F9690E" w:rsidRPr="00F9690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F9690E"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</w:rPr>
              <w:t>comma</w:t>
            </w:r>
          </w:p>
        </w:tc>
      </w:tr>
      <w:tr w:rsidR="00F9690E" w:rsidRPr="00B439D4" w14:paraId="43B4A359" w14:textId="1E182E64" w:rsidTr="00DF6F01">
        <w:trPr>
          <w:trHeight w:val="680"/>
        </w:trPr>
        <w:tc>
          <w:tcPr>
            <w:tcW w:w="701" w:type="dxa"/>
            <w:vAlign w:val="center"/>
          </w:tcPr>
          <w:p w14:paraId="3C0D0579" w14:textId="709622DC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1</w:t>
            </w:r>
            <w:r w:rsidRPr="00B439D4">
              <w:rPr>
                <w:rFonts w:ascii="Arial" w:eastAsia="微软雅黑" w:hAnsi="Arial"/>
                <w:color w:val="000000" w:themeColor="text1"/>
              </w:rPr>
              <w:t>3</w:t>
            </w:r>
          </w:p>
        </w:tc>
        <w:tc>
          <w:tcPr>
            <w:tcW w:w="2835" w:type="dxa"/>
            <w:vAlign w:val="center"/>
          </w:tcPr>
          <w:p w14:paraId="36472AE2" w14:textId="714F7C4E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be prone to</w:t>
            </w:r>
          </w:p>
        </w:tc>
        <w:tc>
          <w:tcPr>
            <w:tcW w:w="709" w:type="dxa"/>
            <w:vAlign w:val="center"/>
          </w:tcPr>
          <w:p w14:paraId="7A0CC7AA" w14:textId="7CD6F706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3</w:t>
            </w:r>
            <w:r w:rsidRPr="00B439D4">
              <w:rPr>
                <w:rFonts w:ascii="Arial" w:eastAsia="微软雅黑" w:hAnsi="Arial"/>
                <w:color w:val="000000" w:themeColor="text1"/>
              </w:rPr>
              <w:t>3</w:t>
            </w:r>
          </w:p>
        </w:tc>
        <w:tc>
          <w:tcPr>
            <w:tcW w:w="2835" w:type="dxa"/>
            <w:vAlign w:val="center"/>
          </w:tcPr>
          <w:p w14:paraId="3D55901E" w14:textId="16F03BF4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coincidence</w:t>
            </w:r>
          </w:p>
        </w:tc>
        <w:tc>
          <w:tcPr>
            <w:tcW w:w="709" w:type="dxa"/>
            <w:vAlign w:val="center"/>
          </w:tcPr>
          <w:p w14:paraId="7AD5DA84" w14:textId="5E7B1DC3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5</w:t>
            </w:r>
            <w:r w:rsidRPr="00B439D4">
              <w:rPr>
                <w:rFonts w:ascii="Arial" w:eastAsia="微软雅黑" w:hAnsi="Arial"/>
                <w:color w:val="000000" w:themeColor="text1"/>
              </w:rPr>
              <w:t>3</w:t>
            </w:r>
          </w:p>
        </w:tc>
        <w:tc>
          <w:tcPr>
            <w:tcW w:w="2843" w:type="dxa"/>
          </w:tcPr>
          <w:p w14:paraId="20B87C22" w14:textId="505952F7" w:rsidR="00F9690E" w:rsidRPr="00F9690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F9690E"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</w:rPr>
              <w:t>customize</w:t>
            </w:r>
          </w:p>
        </w:tc>
      </w:tr>
      <w:tr w:rsidR="00F9690E" w:rsidRPr="00B439D4" w14:paraId="4AA2C438" w14:textId="607EFAF8" w:rsidTr="008D3A4A">
        <w:trPr>
          <w:trHeight w:val="680"/>
        </w:trPr>
        <w:tc>
          <w:tcPr>
            <w:tcW w:w="701" w:type="dxa"/>
            <w:vAlign w:val="center"/>
          </w:tcPr>
          <w:p w14:paraId="0B7ECC75" w14:textId="672537AA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1</w:t>
            </w:r>
            <w:r w:rsidRPr="00B439D4">
              <w:rPr>
                <w:rFonts w:ascii="Arial" w:eastAsia="微软雅黑" w:hAnsi="Arial"/>
                <w:color w:val="000000" w:themeColor="text1"/>
              </w:rPr>
              <w:t>4</w:t>
            </w:r>
          </w:p>
        </w:tc>
        <w:tc>
          <w:tcPr>
            <w:tcW w:w="2835" w:type="dxa"/>
            <w:vAlign w:val="center"/>
          </w:tcPr>
          <w:p w14:paraId="6957B729" w14:textId="1160B63F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junk food</w:t>
            </w:r>
          </w:p>
        </w:tc>
        <w:tc>
          <w:tcPr>
            <w:tcW w:w="709" w:type="dxa"/>
            <w:vAlign w:val="center"/>
          </w:tcPr>
          <w:p w14:paraId="6862D691" w14:textId="7EE83B85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3</w:t>
            </w:r>
            <w:r w:rsidRPr="00B439D4">
              <w:rPr>
                <w:rFonts w:ascii="Arial" w:eastAsia="微软雅黑" w:hAnsi="Arial"/>
                <w:color w:val="000000" w:themeColor="text1"/>
              </w:rPr>
              <w:t>4</w:t>
            </w:r>
          </w:p>
        </w:tc>
        <w:tc>
          <w:tcPr>
            <w:tcW w:w="2835" w:type="dxa"/>
            <w:vAlign w:val="center"/>
          </w:tcPr>
          <w:p w14:paraId="449FE7E1" w14:textId="1938CB2C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considerate</w:t>
            </w:r>
          </w:p>
        </w:tc>
        <w:tc>
          <w:tcPr>
            <w:tcW w:w="709" w:type="dxa"/>
            <w:vAlign w:val="center"/>
          </w:tcPr>
          <w:p w14:paraId="4C776E6F" w14:textId="6E2E33E1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5</w:t>
            </w:r>
            <w:r w:rsidRPr="00B439D4">
              <w:rPr>
                <w:rFonts w:ascii="Arial" w:eastAsia="微软雅黑" w:hAnsi="Arial"/>
                <w:color w:val="000000" w:themeColor="text1"/>
              </w:rPr>
              <w:t>4</w:t>
            </w:r>
          </w:p>
        </w:tc>
        <w:tc>
          <w:tcPr>
            <w:tcW w:w="2843" w:type="dxa"/>
          </w:tcPr>
          <w:p w14:paraId="026ED50A" w14:textId="596E2E01" w:rsidR="00F9690E" w:rsidRPr="00F9690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F9690E"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</w:rPr>
              <w:t>premium</w:t>
            </w:r>
          </w:p>
        </w:tc>
      </w:tr>
      <w:tr w:rsidR="00F9690E" w:rsidRPr="00B439D4" w14:paraId="2303CD58" w14:textId="77777777" w:rsidTr="008D3A4A">
        <w:trPr>
          <w:trHeight w:val="680"/>
        </w:trPr>
        <w:tc>
          <w:tcPr>
            <w:tcW w:w="701" w:type="dxa"/>
            <w:vAlign w:val="center"/>
          </w:tcPr>
          <w:p w14:paraId="4C10E7B7" w14:textId="2B42C692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</w:rPr>
            </w:pPr>
            <w:r w:rsidRPr="00B439D4">
              <w:rPr>
                <w:rFonts w:ascii="Arial" w:eastAsia="微软雅黑" w:hAnsi="Arial" w:hint="eastAsia"/>
              </w:rPr>
              <w:t>1</w:t>
            </w:r>
            <w:r w:rsidRPr="00B439D4">
              <w:rPr>
                <w:rFonts w:ascii="Arial" w:eastAsia="微软雅黑" w:hAnsi="Arial"/>
              </w:rPr>
              <w:t>5</w:t>
            </w:r>
          </w:p>
        </w:tc>
        <w:tc>
          <w:tcPr>
            <w:tcW w:w="2835" w:type="dxa"/>
            <w:vAlign w:val="center"/>
          </w:tcPr>
          <w:p w14:paraId="448909C9" w14:textId="463C56BE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sloppy</w:t>
            </w:r>
          </w:p>
        </w:tc>
        <w:tc>
          <w:tcPr>
            <w:tcW w:w="709" w:type="dxa"/>
            <w:vAlign w:val="center"/>
          </w:tcPr>
          <w:p w14:paraId="3173F5CA" w14:textId="739048D2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</w:rPr>
            </w:pPr>
            <w:r w:rsidRPr="00B439D4">
              <w:rPr>
                <w:rFonts w:ascii="Arial" w:eastAsia="微软雅黑" w:hAnsi="Arial" w:hint="eastAsia"/>
              </w:rPr>
              <w:t>3</w:t>
            </w:r>
            <w:r w:rsidRPr="00B439D4">
              <w:rPr>
                <w:rFonts w:ascii="Arial" w:eastAsia="微软雅黑" w:hAnsi="Arial"/>
              </w:rPr>
              <w:t>5</w:t>
            </w:r>
          </w:p>
        </w:tc>
        <w:tc>
          <w:tcPr>
            <w:tcW w:w="2835" w:type="dxa"/>
            <w:vAlign w:val="center"/>
          </w:tcPr>
          <w:p w14:paraId="2BEA741B" w14:textId="32D70E0F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count on</w:t>
            </w:r>
          </w:p>
        </w:tc>
        <w:tc>
          <w:tcPr>
            <w:tcW w:w="709" w:type="dxa"/>
            <w:vAlign w:val="center"/>
          </w:tcPr>
          <w:p w14:paraId="0ACFCC6F" w14:textId="152F3614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</w:rPr>
            </w:pPr>
            <w:r w:rsidRPr="00B439D4">
              <w:rPr>
                <w:rFonts w:ascii="Arial" w:eastAsia="微软雅黑" w:hAnsi="Arial" w:hint="eastAsia"/>
              </w:rPr>
              <w:t>5</w:t>
            </w:r>
            <w:r w:rsidRPr="00B439D4">
              <w:rPr>
                <w:rFonts w:ascii="Arial" w:eastAsia="微软雅黑" w:hAnsi="Arial"/>
              </w:rPr>
              <w:t>5</w:t>
            </w:r>
          </w:p>
        </w:tc>
        <w:tc>
          <w:tcPr>
            <w:tcW w:w="2843" w:type="dxa"/>
          </w:tcPr>
          <w:p w14:paraId="609A8597" w14:textId="72E7C689" w:rsidR="00F9690E" w:rsidRPr="00F9690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</w:rPr>
            </w:pPr>
            <w:r w:rsidRPr="00F9690E"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</w:rPr>
              <w:t>watermelon</w:t>
            </w:r>
          </w:p>
        </w:tc>
      </w:tr>
      <w:tr w:rsidR="00F9690E" w:rsidRPr="00B439D4" w14:paraId="2B312BB7" w14:textId="59E375D6" w:rsidTr="008D3A4A">
        <w:trPr>
          <w:trHeight w:val="680"/>
        </w:trPr>
        <w:tc>
          <w:tcPr>
            <w:tcW w:w="701" w:type="dxa"/>
            <w:vAlign w:val="center"/>
          </w:tcPr>
          <w:p w14:paraId="7DCCC108" w14:textId="177765CA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1</w:t>
            </w:r>
            <w:r w:rsidRPr="00B439D4">
              <w:rPr>
                <w:rFonts w:ascii="Arial" w:eastAsia="微软雅黑" w:hAnsi="Arial"/>
                <w:color w:val="000000" w:themeColor="text1"/>
              </w:rPr>
              <w:t>6</w:t>
            </w:r>
          </w:p>
        </w:tc>
        <w:tc>
          <w:tcPr>
            <w:tcW w:w="2835" w:type="dxa"/>
            <w:vAlign w:val="center"/>
          </w:tcPr>
          <w:p w14:paraId="0EEABAAC" w14:textId="5B7D2BCA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down-to-earth</w:t>
            </w:r>
          </w:p>
        </w:tc>
        <w:tc>
          <w:tcPr>
            <w:tcW w:w="709" w:type="dxa"/>
            <w:vAlign w:val="center"/>
          </w:tcPr>
          <w:p w14:paraId="185D7DE1" w14:textId="0BA20974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3</w:t>
            </w:r>
            <w:r w:rsidRPr="00B439D4">
              <w:rPr>
                <w:rFonts w:ascii="Arial" w:eastAsia="微软雅黑" w:hAnsi="Arial"/>
                <w:color w:val="000000" w:themeColor="text1"/>
              </w:rPr>
              <w:t>6</w:t>
            </w:r>
          </w:p>
        </w:tc>
        <w:tc>
          <w:tcPr>
            <w:tcW w:w="2835" w:type="dxa"/>
            <w:vAlign w:val="center"/>
          </w:tcPr>
          <w:p w14:paraId="0C514CE9" w14:textId="7F431C54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close-knit</w:t>
            </w:r>
          </w:p>
        </w:tc>
        <w:tc>
          <w:tcPr>
            <w:tcW w:w="709" w:type="dxa"/>
            <w:vAlign w:val="center"/>
          </w:tcPr>
          <w:p w14:paraId="37458267" w14:textId="0A2A26DB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5</w:t>
            </w:r>
            <w:r w:rsidRPr="00B439D4">
              <w:rPr>
                <w:rFonts w:ascii="Arial" w:eastAsia="微软雅黑" w:hAnsi="Arial"/>
                <w:color w:val="000000" w:themeColor="text1"/>
              </w:rPr>
              <w:t>6</w:t>
            </w:r>
          </w:p>
        </w:tc>
        <w:tc>
          <w:tcPr>
            <w:tcW w:w="2843" w:type="dxa"/>
          </w:tcPr>
          <w:p w14:paraId="062C7FB1" w14:textId="40B85E5F" w:rsidR="00F9690E" w:rsidRPr="00F9690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F9690E"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</w:rPr>
              <w:t>cognizant</w:t>
            </w:r>
          </w:p>
        </w:tc>
      </w:tr>
      <w:tr w:rsidR="00F9690E" w:rsidRPr="00B439D4" w14:paraId="3FA1D15D" w14:textId="742B60D2" w:rsidTr="008D3A4A">
        <w:trPr>
          <w:trHeight w:val="680"/>
        </w:trPr>
        <w:tc>
          <w:tcPr>
            <w:tcW w:w="701" w:type="dxa"/>
            <w:vAlign w:val="center"/>
          </w:tcPr>
          <w:p w14:paraId="7696BBBF" w14:textId="4AC06DE0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1</w:t>
            </w:r>
            <w:r w:rsidRPr="00B439D4">
              <w:rPr>
                <w:rFonts w:ascii="Arial" w:eastAsia="微软雅黑" w:hAnsi="Arial"/>
                <w:color w:val="000000" w:themeColor="text1"/>
              </w:rPr>
              <w:t>7</w:t>
            </w:r>
          </w:p>
        </w:tc>
        <w:tc>
          <w:tcPr>
            <w:tcW w:w="2835" w:type="dxa"/>
            <w:vAlign w:val="center"/>
          </w:tcPr>
          <w:p w14:paraId="76694668" w14:textId="6C05CC15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decipher</w:t>
            </w:r>
          </w:p>
        </w:tc>
        <w:tc>
          <w:tcPr>
            <w:tcW w:w="709" w:type="dxa"/>
            <w:vAlign w:val="center"/>
          </w:tcPr>
          <w:p w14:paraId="476D4032" w14:textId="68F6BB13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3</w:t>
            </w:r>
            <w:r w:rsidRPr="00B439D4">
              <w:rPr>
                <w:rFonts w:ascii="Arial" w:eastAsia="微软雅黑" w:hAnsi="Arial"/>
                <w:color w:val="000000" w:themeColor="text1"/>
              </w:rPr>
              <w:t>7</w:t>
            </w:r>
          </w:p>
        </w:tc>
        <w:tc>
          <w:tcPr>
            <w:tcW w:w="2835" w:type="dxa"/>
            <w:vAlign w:val="center"/>
          </w:tcPr>
          <w:p w14:paraId="70837749" w14:textId="4CA2BC46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irony</w:t>
            </w:r>
          </w:p>
        </w:tc>
        <w:tc>
          <w:tcPr>
            <w:tcW w:w="709" w:type="dxa"/>
            <w:vAlign w:val="center"/>
          </w:tcPr>
          <w:p w14:paraId="5B8C8EFA" w14:textId="2FF9CC41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5</w:t>
            </w:r>
            <w:r w:rsidRPr="00B439D4">
              <w:rPr>
                <w:rFonts w:ascii="Arial" w:eastAsia="微软雅黑" w:hAnsi="Arial"/>
                <w:color w:val="000000" w:themeColor="text1"/>
              </w:rPr>
              <w:t>7</w:t>
            </w:r>
          </w:p>
        </w:tc>
        <w:tc>
          <w:tcPr>
            <w:tcW w:w="2843" w:type="dxa"/>
          </w:tcPr>
          <w:p w14:paraId="3F2E48FB" w14:textId="7C092BDD" w:rsidR="00F9690E" w:rsidRPr="00F9690E" w:rsidRDefault="00F9690E" w:rsidP="00F9690E">
            <w:pPr>
              <w:widowControl w:val="0"/>
              <w:autoSpaceDE w:val="0"/>
              <w:autoSpaceDN w:val="0"/>
              <w:adjustRightIn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F9690E"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</w:rPr>
              <w:t>overlay</w:t>
            </w:r>
          </w:p>
        </w:tc>
      </w:tr>
      <w:tr w:rsidR="00F9690E" w:rsidRPr="00B439D4" w14:paraId="27507647" w14:textId="6DB2A637" w:rsidTr="008D3A4A">
        <w:trPr>
          <w:trHeight w:val="680"/>
        </w:trPr>
        <w:tc>
          <w:tcPr>
            <w:tcW w:w="701" w:type="dxa"/>
            <w:vAlign w:val="center"/>
          </w:tcPr>
          <w:p w14:paraId="11BC97BD" w14:textId="724BB032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1</w:t>
            </w:r>
            <w:r w:rsidRPr="00B439D4">
              <w:rPr>
                <w:rFonts w:ascii="Arial" w:eastAsia="微软雅黑" w:hAnsi="Arial"/>
                <w:color w:val="000000" w:themeColor="text1"/>
              </w:rPr>
              <w:t>8</w:t>
            </w:r>
          </w:p>
        </w:tc>
        <w:tc>
          <w:tcPr>
            <w:tcW w:w="2835" w:type="dxa"/>
            <w:vAlign w:val="center"/>
          </w:tcPr>
          <w:p w14:paraId="1C06235F" w14:textId="35732A74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hacker</w:t>
            </w:r>
          </w:p>
        </w:tc>
        <w:tc>
          <w:tcPr>
            <w:tcW w:w="709" w:type="dxa"/>
            <w:vAlign w:val="center"/>
          </w:tcPr>
          <w:p w14:paraId="75E0F501" w14:textId="5E38835A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3</w:t>
            </w:r>
            <w:r w:rsidRPr="00B439D4">
              <w:rPr>
                <w:rFonts w:ascii="Arial" w:eastAsia="微软雅黑" w:hAnsi="Arial"/>
                <w:color w:val="000000" w:themeColor="text1"/>
              </w:rPr>
              <w:t>8</w:t>
            </w:r>
          </w:p>
        </w:tc>
        <w:tc>
          <w:tcPr>
            <w:tcW w:w="2835" w:type="dxa"/>
            <w:vAlign w:val="center"/>
          </w:tcPr>
          <w:p w14:paraId="2F0CCFDA" w14:textId="3A37D0C2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mingle</w:t>
            </w:r>
          </w:p>
        </w:tc>
        <w:tc>
          <w:tcPr>
            <w:tcW w:w="709" w:type="dxa"/>
            <w:vAlign w:val="center"/>
          </w:tcPr>
          <w:p w14:paraId="0C0BC3B5" w14:textId="133BABB3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5</w:t>
            </w:r>
            <w:r w:rsidRPr="00B439D4">
              <w:rPr>
                <w:rFonts w:ascii="Arial" w:eastAsia="微软雅黑" w:hAnsi="Arial"/>
                <w:color w:val="000000" w:themeColor="text1"/>
              </w:rPr>
              <w:t>8</w:t>
            </w:r>
          </w:p>
        </w:tc>
        <w:tc>
          <w:tcPr>
            <w:tcW w:w="2843" w:type="dxa"/>
          </w:tcPr>
          <w:p w14:paraId="799F6E6F" w14:textId="06E4B6D3" w:rsidR="00F9690E" w:rsidRPr="00F9690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F9690E"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</w:rPr>
              <w:t>refract</w:t>
            </w:r>
          </w:p>
        </w:tc>
      </w:tr>
      <w:tr w:rsidR="00F9690E" w:rsidRPr="00B439D4" w14:paraId="6F0BCED8" w14:textId="745C8C3C" w:rsidTr="001C2E69">
        <w:trPr>
          <w:trHeight w:val="680"/>
        </w:trPr>
        <w:tc>
          <w:tcPr>
            <w:tcW w:w="701" w:type="dxa"/>
            <w:vAlign w:val="center"/>
          </w:tcPr>
          <w:p w14:paraId="6305DAE4" w14:textId="6736E501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1</w:t>
            </w:r>
            <w:r w:rsidRPr="00B439D4">
              <w:rPr>
                <w:rFonts w:ascii="Arial" w:eastAsia="微软雅黑" w:hAnsi="Arial"/>
                <w:color w:val="000000" w:themeColor="text1"/>
              </w:rPr>
              <w:t>9</w:t>
            </w:r>
          </w:p>
        </w:tc>
        <w:tc>
          <w:tcPr>
            <w:tcW w:w="2835" w:type="dxa"/>
            <w:vAlign w:val="center"/>
          </w:tcPr>
          <w:p w14:paraId="1A5D1B3B" w14:textId="1E30827A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white lie</w:t>
            </w:r>
          </w:p>
        </w:tc>
        <w:tc>
          <w:tcPr>
            <w:tcW w:w="709" w:type="dxa"/>
            <w:vAlign w:val="center"/>
          </w:tcPr>
          <w:p w14:paraId="4D657626" w14:textId="5129DD4A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3</w:t>
            </w:r>
            <w:r w:rsidRPr="00B439D4">
              <w:rPr>
                <w:rFonts w:ascii="Arial" w:eastAsia="微软雅黑" w:hAnsi="Arial"/>
                <w:color w:val="000000" w:themeColor="text1"/>
              </w:rPr>
              <w:t>9</w:t>
            </w:r>
          </w:p>
        </w:tc>
        <w:tc>
          <w:tcPr>
            <w:tcW w:w="2835" w:type="dxa"/>
            <w:vAlign w:val="center"/>
          </w:tcPr>
          <w:p w14:paraId="0E8B38BF" w14:textId="0A508636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hyphen</w:t>
            </w:r>
          </w:p>
        </w:tc>
        <w:tc>
          <w:tcPr>
            <w:tcW w:w="709" w:type="dxa"/>
            <w:vAlign w:val="center"/>
          </w:tcPr>
          <w:p w14:paraId="03828611" w14:textId="15E1F039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5</w:t>
            </w:r>
            <w:r w:rsidRPr="00B439D4">
              <w:rPr>
                <w:rFonts w:ascii="Arial" w:eastAsia="微软雅黑" w:hAnsi="Arial"/>
                <w:color w:val="000000" w:themeColor="text1"/>
              </w:rPr>
              <w:t>9</w:t>
            </w:r>
          </w:p>
        </w:tc>
        <w:tc>
          <w:tcPr>
            <w:tcW w:w="2843" w:type="dxa"/>
          </w:tcPr>
          <w:p w14:paraId="1D7CDA00" w14:textId="29C63911" w:rsidR="00F9690E" w:rsidRPr="00F9690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F9690E"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</w:rPr>
              <w:t>transparency</w:t>
            </w:r>
          </w:p>
        </w:tc>
      </w:tr>
      <w:tr w:rsidR="00F9690E" w:rsidRPr="00B439D4" w14:paraId="6727E853" w14:textId="59C403BF" w:rsidTr="001C2E69">
        <w:trPr>
          <w:trHeight w:val="680"/>
        </w:trPr>
        <w:tc>
          <w:tcPr>
            <w:tcW w:w="701" w:type="dxa"/>
            <w:vAlign w:val="center"/>
          </w:tcPr>
          <w:p w14:paraId="30F7C648" w14:textId="4C0EE5FF" w:rsidR="00F9690E" w:rsidRPr="00B439D4" w:rsidRDefault="00F9690E" w:rsidP="00F9690E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B439D4">
              <w:rPr>
                <w:rFonts w:ascii="Arial" w:eastAsia="微软雅黑" w:hAnsi="Arial" w:hint="eastAsia"/>
                <w:color w:val="000000" w:themeColor="text1"/>
              </w:rPr>
              <w:t>2</w:t>
            </w:r>
            <w:r w:rsidRPr="00B439D4">
              <w:rPr>
                <w:rFonts w:ascii="Arial" w:eastAsia="微软雅黑" w:hAnsi="Arial"/>
                <w:color w:val="000000" w:themeColor="text1"/>
              </w:rPr>
              <w:t>0</w:t>
            </w:r>
          </w:p>
        </w:tc>
        <w:tc>
          <w:tcPr>
            <w:tcW w:w="2835" w:type="dxa"/>
            <w:vAlign w:val="center"/>
          </w:tcPr>
          <w:p w14:paraId="39E6ED0D" w14:textId="0BC95110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  <w:color w:val="000000" w:themeColor="text1"/>
              </w:rPr>
              <w:t>viruses</w:t>
            </w:r>
          </w:p>
        </w:tc>
        <w:tc>
          <w:tcPr>
            <w:tcW w:w="709" w:type="dxa"/>
            <w:vAlign w:val="center"/>
          </w:tcPr>
          <w:p w14:paraId="6734DD28" w14:textId="28BCBAE2" w:rsidR="00F9690E" w:rsidRPr="00B439D4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>
              <w:rPr>
                <w:rFonts w:ascii="Arial" w:eastAsia="微软雅黑" w:hAnsi="Arial"/>
                <w:color w:val="000000" w:themeColor="text1"/>
              </w:rPr>
              <w:t xml:space="preserve"> </w:t>
            </w:r>
            <w:r w:rsidRPr="00B439D4">
              <w:rPr>
                <w:rFonts w:ascii="Arial" w:eastAsia="微软雅黑" w:hAnsi="Arial" w:hint="eastAsia"/>
                <w:color w:val="000000" w:themeColor="text1"/>
              </w:rPr>
              <w:t>4</w:t>
            </w:r>
            <w:r w:rsidRPr="00B439D4">
              <w:rPr>
                <w:rFonts w:ascii="Arial" w:eastAsia="微软雅黑" w:hAnsi="Arial"/>
                <w:color w:val="000000" w:themeColor="text1"/>
              </w:rPr>
              <w:t>0</w:t>
            </w:r>
          </w:p>
        </w:tc>
        <w:tc>
          <w:tcPr>
            <w:tcW w:w="2835" w:type="dxa"/>
            <w:vAlign w:val="center"/>
          </w:tcPr>
          <w:p w14:paraId="1526876E" w14:textId="4E397007" w:rsidR="00F9690E" w:rsidRPr="00E80C1E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E80C1E">
              <w:rPr>
                <w:rFonts w:ascii="Arial" w:eastAsia="微软雅黑" w:hAnsi="Arial"/>
                <w:b/>
                <w:bCs/>
              </w:rPr>
              <w:t>habitual</w:t>
            </w:r>
          </w:p>
        </w:tc>
        <w:tc>
          <w:tcPr>
            <w:tcW w:w="709" w:type="dxa"/>
            <w:vAlign w:val="center"/>
          </w:tcPr>
          <w:p w14:paraId="4A4ADEA9" w14:textId="6B5A400C" w:rsidR="00F9690E" w:rsidRPr="00B439D4" w:rsidRDefault="00F9690E" w:rsidP="00F9690E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>
              <w:rPr>
                <w:rFonts w:ascii="Arial" w:eastAsia="微软雅黑" w:hAnsi="Arial"/>
                <w:color w:val="000000" w:themeColor="text1"/>
              </w:rPr>
              <w:t xml:space="preserve"> </w:t>
            </w:r>
            <w:r w:rsidRPr="00B439D4">
              <w:rPr>
                <w:rFonts w:ascii="Arial" w:eastAsia="微软雅黑" w:hAnsi="Arial" w:hint="eastAsia"/>
                <w:color w:val="000000" w:themeColor="text1"/>
              </w:rPr>
              <w:t>6</w:t>
            </w:r>
            <w:r w:rsidRPr="00B439D4">
              <w:rPr>
                <w:rFonts w:ascii="Arial" w:eastAsia="微软雅黑" w:hAnsi="Arial"/>
                <w:color w:val="000000" w:themeColor="text1"/>
              </w:rPr>
              <w:t>0</w:t>
            </w:r>
          </w:p>
        </w:tc>
        <w:tc>
          <w:tcPr>
            <w:tcW w:w="2843" w:type="dxa"/>
          </w:tcPr>
          <w:p w14:paraId="4FD096BE" w14:textId="3487F8B3" w:rsidR="00F9690E" w:rsidRPr="00F9690E" w:rsidRDefault="00F9690E" w:rsidP="00F9690E">
            <w:pPr>
              <w:widowControl w:val="0"/>
              <w:autoSpaceDE w:val="0"/>
              <w:autoSpaceDN w:val="0"/>
              <w:adjustRightIn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F9690E"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</w:rPr>
              <w:t>decent</w:t>
            </w:r>
          </w:p>
        </w:tc>
      </w:tr>
    </w:tbl>
    <w:p w14:paraId="7CEB2FEA" w14:textId="77777777" w:rsidR="00EF74C8" w:rsidRPr="00B439D4" w:rsidRDefault="00EF74C8" w:rsidP="00EF74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lastRenderedPageBreak/>
        <w:t xml:space="preserve">▲ </w:t>
      </w:r>
      <w:r w:rsidRPr="00B439D4">
        <w:rPr>
          <w:rFonts w:ascii="Arial" w:eastAsia="微软雅黑" w:hAnsi="Arial" w:cs="AppleExternalUIFontSimplifiedCh"/>
          <w:b/>
          <w:bCs/>
          <w:sz w:val="28"/>
          <w:szCs w:val="28"/>
        </w:rPr>
        <w:t>closet</w:t>
      </w:r>
      <w:r w:rsidRPr="00B439D4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 xml:space="preserve">['klɑːzɪt] n. </w:t>
      </w:r>
      <w:r w:rsidRPr="00B439D4">
        <w:rPr>
          <w:rFonts w:ascii="Arial" w:eastAsia="微软雅黑" w:hAnsi="Arial" w:cs="AppleExternalUIFontSimplifiedCh"/>
        </w:rPr>
        <w:t>壁橱；</w:t>
      </w:r>
      <w:r w:rsidRPr="00B439D4">
        <w:rPr>
          <w:rFonts w:ascii="Arial" w:eastAsia="微软雅黑" w:hAnsi="Arial" w:cs="AppleExternalUIFontSimplifiedCh"/>
        </w:rPr>
        <w:t xml:space="preserve">adj. </w:t>
      </w:r>
      <w:r w:rsidRPr="00B439D4">
        <w:rPr>
          <w:rFonts w:ascii="Arial" w:eastAsia="微软雅黑" w:hAnsi="Arial" w:cs="AppleExternalUIFontSimplifiedCh"/>
        </w:rPr>
        <w:t>秘密的，隐蔽的</w:t>
      </w:r>
    </w:p>
    <w:p w14:paraId="63FEEDB6" w14:textId="2158AAA3" w:rsidR="00EF74C8" w:rsidRPr="00B439D4" w:rsidRDefault="00EF74C8" w:rsidP="00EF74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He kept his true identity hidden in the closet for years.</w:t>
      </w:r>
    </w:p>
    <w:p w14:paraId="45F25128" w14:textId="4C08D3E5" w:rsidR="00EF74C8" w:rsidRPr="00B439D4" w:rsidRDefault="00EF74C8" w:rsidP="00EF74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B439D4">
        <w:rPr>
          <w:rFonts w:ascii="Arial" w:eastAsia="微软雅黑" w:hAnsi="Arial" w:cs="AppleExternalUIFontSimplifiedCh"/>
          <w:b/>
          <w:bCs/>
          <w:sz w:val="28"/>
          <w:szCs w:val="28"/>
        </w:rPr>
        <w:t>counterpoint</w:t>
      </w:r>
      <w:r w:rsidRPr="00B439D4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 xml:space="preserve">[ˈkaʊntərpɔɪnt] n. </w:t>
      </w:r>
      <w:r w:rsidRPr="00B439D4">
        <w:rPr>
          <w:rFonts w:ascii="Arial" w:eastAsia="微软雅黑" w:hAnsi="Arial" w:cs="AppleExternalUIFontSimplifiedCh"/>
        </w:rPr>
        <w:t>对位法；对照；</w:t>
      </w:r>
      <w:r w:rsidRPr="00B439D4">
        <w:rPr>
          <w:rFonts w:ascii="Arial" w:eastAsia="微软雅黑" w:hAnsi="Arial" w:cs="AppleExternalUIFontSimplifiedCh"/>
        </w:rPr>
        <w:t xml:space="preserve">v. </w:t>
      </w:r>
      <w:r w:rsidRPr="00B439D4">
        <w:rPr>
          <w:rFonts w:ascii="Arial" w:eastAsia="微软雅黑" w:hAnsi="Arial" w:cs="AppleExternalUIFontSimplifiedCh"/>
        </w:rPr>
        <w:t>与</w:t>
      </w:r>
      <w:r w:rsidRPr="00B439D4">
        <w:rPr>
          <w:rFonts w:ascii="Arial" w:eastAsia="微软雅黑" w:hAnsi="Arial" w:cs="AppleExternalUIFontSimplifiedCh"/>
        </w:rPr>
        <w:t>...</w:t>
      </w:r>
      <w:r w:rsidRPr="00B439D4">
        <w:rPr>
          <w:rFonts w:ascii="Arial" w:eastAsia="微软雅黑" w:hAnsi="Arial" w:cs="AppleExternalUIFontSimplifiedCh"/>
        </w:rPr>
        <w:t>形成对比</w:t>
      </w:r>
    </w:p>
    <w:p w14:paraId="7FB2C0EB" w14:textId="619700F6" w:rsidR="00EF74C8" w:rsidRPr="00B439D4" w:rsidRDefault="00EF74C8" w:rsidP="00EF74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movie's lighthearted tone provides a counterpoint to the seriousness of the subject matter.</w:t>
      </w:r>
    </w:p>
    <w:p w14:paraId="079FF1E2" w14:textId="3BE5AECF" w:rsidR="00EF74C8" w:rsidRPr="00B439D4" w:rsidRDefault="00EF74C8" w:rsidP="00EF74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B439D4">
        <w:rPr>
          <w:rFonts w:ascii="Arial" w:eastAsia="微软雅黑" w:hAnsi="Arial" w:cs="AppleExternalUIFontSimplifiedCh"/>
          <w:b/>
          <w:bCs/>
          <w:sz w:val="28"/>
          <w:szCs w:val="28"/>
        </w:rPr>
        <w:t>tranquil</w:t>
      </w:r>
      <w:r w:rsidRPr="00B439D4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 xml:space="preserve">[ˈtræŋkwɪl] adj. </w:t>
      </w:r>
      <w:r w:rsidRPr="00B439D4">
        <w:rPr>
          <w:rFonts w:ascii="Arial" w:eastAsia="微软雅黑" w:hAnsi="Arial" w:cs="AppleExternalUIFontSimplifiedCh"/>
        </w:rPr>
        <w:t>安静的，平静的</w:t>
      </w:r>
    </w:p>
    <w:p w14:paraId="44FDE679" w14:textId="18EEBE52" w:rsidR="00EF74C8" w:rsidRPr="00B439D4" w:rsidRDefault="00EF74C8" w:rsidP="00EF74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tranquil lake was a peaceful place for meditation.</w:t>
      </w:r>
    </w:p>
    <w:p w14:paraId="5B7F83F3" w14:textId="77777777" w:rsidR="00EF74C8" w:rsidRPr="00B439D4" w:rsidRDefault="00EF74C8" w:rsidP="00EF74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B439D4">
        <w:rPr>
          <w:rFonts w:ascii="Arial" w:eastAsia="微软雅黑" w:hAnsi="Arial" w:cs="AppleExternalUIFontSimplifiedCh"/>
          <w:b/>
          <w:bCs/>
          <w:sz w:val="28"/>
          <w:szCs w:val="28"/>
        </w:rPr>
        <w:t>idiom</w:t>
      </w:r>
      <w:r w:rsidRPr="00B439D4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 xml:space="preserve">['ɪdɪəm] n. </w:t>
      </w:r>
      <w:r w:rsidRPr="00B439D4">
        <w:rPr>
          <w:rFonts w:ascii="Arial" w:eastAsia="微软雅黑" w:hAnsi="Arial" w:cs="AppleExternalUIFontSimplifiedCh"/>
        </w:rPr>
        <w:t>成语；习惯用语</w:t>
      </w:r>
    </w:p>
    <w:p w14:paraId="07731694" w14:textId="547FD011" w:rsidR="00EF74C8" w:rsidRPr="00B439D4" w:rsidRDefault="00EF74C8" w:rsidP="00EF74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English language has many idioms that can be difficult for non-native speakers to understand.</w:t>
      </w:r>
    </w:p>
    <w:p w14:paraId="6535DCC4" w14:textId="28EAF82A" w:rsidR="00EF74C8" w:rsidRPr="00B439D4" w:rsidRDefault="00EF74C8" w:rsidP="00EF74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B439D4">
        <w:rPr>
          <w:rFonts w:ascii="Arial" w:eastAsia="微软雅黑" w:hAnsi="Arial" w:cs="AppleExternalUIFontSimplifiedCh"/>
          <w:b/>
          <w:bCs/>
          <w:sz w:val="28"/>
          <w:szCs w:val="28"/>
        </w:rPr>
        <w:t>paralyze</w:t>
      </w:r>
      <w:r w:rsidRPr="00B439D4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 xml:space="preserve">[ˈpærəˌlaɪz] v. </w:t>
      </w:r>
      <w:r w:rsidRPr="00B439D4">
        <w:rPr>
          <w:rFonts w:ascii="Arial" w:eastAsia="微软雅黑" w:hAnsi="Arial" w:cs="AppleExternalUIFontSimplifiedCh"/>
        </w:rPr>
        <w:t>使瘫痪；使麻痹</w:t>
      </w:r>
    </w:p>
    <w:p w14:paraId="211FF42A" w14:textId="593F32D5" w:rsidR="00EF74C8" w:rsidRPr="00B439D4" w:rsidRDefault="00EF74C8" w:rsidP="00EF74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snake's venom can paralyze its prey.</w:t>
      </w:r>
    </w:p>
    <w:p w14:paraId="61E6B11E" w14:textId="77777777" w:rsidR="00EF74C8" w:rsidRPr="00B439D4" w:rsidRDefault="00EF74C8" w:rsidP="00EF74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B439D4">
        <w:rPr>
          <w:rFonts w:ascii="Arial" w:eastAsia="微软雅黑" w:hAnsi="Arial" w:cs="AppleExternalUIFontSimplifiedCh"/>
          <w:b/>
          <w:bCs/>
          <w:sz w:val="28"/>
          <w:szCs w:val="28"/>
        </w:rPr>
        <w:t>celebrity</w:t>
      </w:r>
      <w:r w:rsidRPr="00B439D4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 xml:space="preserve">[sə'lebrəti] n. </w:t>
      </w:r>
      <w:r w:rsidRPr="00B439D4">
        <w:rPr>
          <w:rFonts w:ascii="Arial" w:eastAsia="微软雅黑" w:hAnsi="Arial" w:cs="AppleExternalUIFontSimplifiedCh"/>
        </w:rPr>
        <w:t>名人，名流</w:t>
      </w:r>
    </w:p>
    <w:p w14:paraId="4522897E" w14:textId="0F0A12F8" w:rsidR="00EF74C8" w:rsidRPr="00B439D4" w:rsidRDefault="00EF74C8" w:rsidP="00EF74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restaurant was frequented by local celebrities.</w:t>
      </w:r>
    </w:p>
    <w:p w14:paraId="59017034" w14:textId="77777777" w:rsidR="00EF74C8" w:rsidRPr="00B439D4" w:rsidRDefault="00EF74C8" w:rsidP="00EF74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B439D4">
        <w:rPr>
          <w:rFonts w:ascii="Arial" w:eastAsia="微软雅黑" w:hAnsi="Arial" w:cs="AppleExternalUIFontSimplifiedCh"/>
          <w:b/>
          <w:bCs/>
          <w:sz w:val="28"/>
          <w:szCs w:val="28"/>
        </w:rPr>
        <w:t>tipsy</w:t>
      </w:r>
      <w:r w:rsidRPr="00B439D4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 xml:space="preserve">['tɪpsi] adj. </w:t>
      </w:r>
      <w:r w:rsidRPr="00B439D4">
        <w:rPr>
          <w:rFonts w:ascii="Arial" w:eastAsia="微软雅黑" w:hAnsi="Arial" w:cs="AppleExternalUIFontSimplifiedCh"/>
        </w:rPr>
        <w:t>喝醉的，微醺的</w:t>
      </w:r>
    </w:p>
    <w:p w14:paraId="03DCDB18" w14:textId="25574ED9" w:rsidR="00EF74C8" w:rsidRPr="00B439D4" w:rsidRDefault="00EF74C8" w:rsidP="00EF74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After a few glasses of wine, she started feeling a little tipsy.</w:t>
      </w:r>
    </w:p>
    <w:p w14:paraId="4ACDCA43" w14:textId="77777777" w:rsidR="00EF74C8" w:rsidRPr="00B439D4" w:rsidRDefault="00EF74C8" w:rsidP="00EF74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B439D4">
        <w:rPr>
          <w:rFonts w:ascii="Arial" w:eastAsia="微软雅黑" w:hAnsi="Arial" w:cs="AppleExternalUIFontSimplifiedCh"/>
          <w:b/>
          <w:bCs/>
          <w:sz w:val="28"/>
          <w:szCs w:val="28"/>
        </w:rPr>
        <w:t>visibility</w:t>
      </w:r>
      <w:r w:rsidRPr="00B439D4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 xml:space="preserve">[vɪzə'bɪləti] n. </w:t>
      </w:r>
      <w:r w:rsidRPr="00B439D4">
        <w:rPr>
          <w:rFonts w:ascii="Arial" w:eastAsia="微软雅黑" w:hAnsi="Arial" w:cs="AppleExternalUIFontSimplifiedCh"/>
        </w:rPr>
        <w:t>可见度，能见度；可见性，可视性</w:t>
      </w:r>
    </w:p>
    <w:p w14:paraId="366E15D8" w14:textId="62252E7F" w:rsidR="00EF74C8" w:rsidRPr="00B439D4" w:rsidRDefault="00EF74C8" w:rsidP="00EF74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heavy fog greatly reduced the visibility on the road.</w:t>
      </w:r>
    </w:p>
    <w:p w14:paraId="3848C5C1" w14:textId="77777777" w:rsidR="00EF74C8" w:rsidRPr="00B439D4" w:rsidRDefault="00EF74C8" w:rsidP="00EF74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B439D4">
        <w:rPr>
          <w:rFonts w:ascii="Arial" w:eastAsia="微软雅黑" w:hAnsi="Arial" w:cs="AppleExternalUIFontSimplifiedCh"/>
          <w:b/>
          <w:bCs/>
          <w:sz w:val="28"/>
          <w:szCs w:val="28"/>
        </w:rPr>
        <w:t>pricey</w:t>
      </w:r>
      <w:r w:rsidRPr="00B439D4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 xml:space="preserve">['praɪsi] adj. </w:t>
      </w:r>
      <w:r w:rsidRPr="00B439D4">
        <w:rPr>
          <w:rFonts w:ascii="Arial" w:eastAsia="微软雅黑" w:hAnsi="Arial" w:cs="AppleExternalUIFontSimplifiedCh"/>
        </w:rPr>
        <w:t>昂贵的，价格高的</w:t>
      </w:r>
    </w:p>
    <w:p w14:paraId="0E9D8971" w14:textId="4775AC95" w:rsidR="00EF74C8" w:rsidRPr="00B439D4" w:rsidRDefault="00EF74C8" w:rsidP="00EF74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boutique sells some pricey designer clothing.</w:t>
      </w:r>
    </w:p>
    <w:p w14:paraId="4CAE6D38" w14:textId="77777777" w:rsidR="00EF74C8" w:rsidRPr="00B439D4" w:rsidRDefault="00EF74C8" w:rsidP="00EF74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B439D4">
        <w:rPr>
          <w:rFonts w:ascii="Arial" w:eastAsia="微软雅黑" w:hAnsi="Arial" w:cs="AppleExternalUIFontSimplifiedCh"/>
          <w:b/>
          <w:bCs/>
          <w:sz w:val="28"/>
          <w:szCs w:val="28"/>
        </w:rPr>
        <w:t>physical contact</w:t>
      </w:r>
      <w:r w:rsidRPr="00B439D4">
        <w:rPr>
          <w:rFonts w:ascii="Arial" w:eastAsia="微软雅黑" w:hAnsi="Arial" w:cs="AppleExternalUIFontSimplifiedCh"/>
        </w:rPr>
        <w:t xml:space="preserve"> ['fɪzɪkl 'kɑntækt] n. </w:t>
      </w:r>
      <w:r w:rsidRPr="00B439D4">
        <w:rPr>
          <w:rFonts w:ascii="Arial" w:eastAsia="微软雅黑" w:hAnsi="Arial" w:cs="AppleExternalUIFontSimplifiedCh"/>
        </w:rPr>
        <w:t>身体接触</w:t>
      </w:r>
    </w:p>
    <w:p w14:paraId="6AD2F08F" w14:textId="086A9FEE" w:rsidR="00EF74C8" w:rsidRPr="00B439D4" w:rsidRDefault="00EF74C8" w:rsidP="00EF74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new social distancing guidelines discourage physical contact in public spaces.</w:t>
      </w:r>
    </w:p>
    <w:p w14:paraId="396388A6" w14:textId="77777777" w:rsidR="00EF74C8" w:rsidRPr="00B439D4" w:rsidRDefault="00EF74C8" w:rsidP="00EF74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B439D4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natural curl </w:t>
      </w:r>
      <w:r w:rsidRPr="00B439D4">
        <w:rPr>
          <w:rFonts w:ascii="Arial" w:eastAsia="微软雅黑" w:hAnsi="Arial" w:cs="AppleExternalUIFontSimplifiedCh"/>
        </w:rPr>
        <w:t xml:space="preserve">['nætʃərəl kɜːl] n. </w:t>
      </w:r>
      <w:r w:rsidRPr="00B439D4">
        <w:rPr>
          <w:rFonts w:ascii="Arial" w:eastAsia="微软雅黑" w:hAnsi="Arial" w:cs="AppleExternalUIFontSimplifiedCh"/>
        </w:rPr>
        <w:t>自然卷曲</w:t>
      </w:r>
    </w:p>
    <w:p w14:paraId="1F8A32D7" w14:textId="06298D90" w:rsidR="0046210A" w:rsidRPr="00B439D4" w:rsidRDefault="00EF74C8" w:rsidP="00EF74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Her hair has a beautiful natural curl to it.</w:t>
      </w:r>
    </w:p>
    <w:p w14:paraId="4A9D607D" w14:textId="77777777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E80C1E">
        <w:rPr>
          <w:rFonts w:ascii="Arial" w:eastAsia="微软雅黑" w:hAnsi="Arial" w:cs="AppleExternalUIFontSimplifiedCh"/>
          <w:b/>
          <w:bCs/>
          <w:sz w:val="28"/>
          <w:szCs w:val="28"/>
        </w:rPr>
        <w:t>fatty food</w:t>
      </w:r>
      <w:r w:rsidRPr="00B439D4">
        <w:rPr>
          <w:rFonts w:ascii="Arial" w:eastAsia="微软雅黑" w:hAnsi="Arial" w:cs="AppleExternalUIFontSimplifiedCh"/>
        </w:rPr>
        <w:t xml:space="preserve"> ['fæti </w:t>
      </w:r>
      <w:proofErr w:type="gramStart"/>
      <w:r w:rsidRPr="00B439D4">
        <w:rPr>
          <w:rFonts w:ascii="Arial" w:eastAsia="微软雅黑" w:hAnsi="Arial" w:cs="AppleExternalUIFontSimplifiedCh"/>
        </w:rPr>
        <w:t>fu:d</w:t>
      </w:r>
      <w:proofErr w:type="gramEnd"/>
      <w:r w:rsidRPr="00B439D4">
        <w:rPr>
          <w:rFonts w:ascii="Arial" w:eastAsia="微软雅黑" w:hAnsi="Arial" w:cs="AppleExternalUIFontSimplifiedCh"/>
        </w:rPr>
        <w:t xml:space="preserve">] n. </w:t>
      </w:r>
      <w:r w:rsidRPr="00B439D4">
        <w:rPr>
          <w:rFonts w:ascii="Arial" w:eastAsia="微软雅黑" w:hAnsi="Arial" w:cs="AppleExternalUIFontSimplifiedCh"/>
        </w:rPr>
        <w:t>高脂肪食物</w:t>
      </w:r>
    </w:p>
    <w:p w14:paraId="128B8476" w14:textId="77777777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Eating too much fatty food can lead to health problems such as obesity and heart disease.</w:t>
      </w:r>
    </w:p>
    <w:p w14:paraId="0779D3EF" w14:textId="13522ACC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I try to avoid fatty food and opt for healthier options like vegetables and lean protein.</w:t>
      </w:r>
    </w:p>
    <w:p w14:paraId="67C41F02" w14:textId="77777777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DE73F0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be prone to </w:t>
      </w:r>
      <w:r w:rsidRPr="00B439D4">
        <w:rPr>
          <w:rFonts w:ascii="Arial" w:eastAsia="微软雅黑" w:hAnsi="Arial" w:cs="AppleExternalUIFontSimplifiedCh"/>
        </w:rPr>
        <w:t xml:space="preserve">[bi proun tu] v. </w:t>
      </w:r>
      <w:r w:rsidRPr="00B439D4">
        <w:rPr>
          <w:rFonts w:ascii="Arial" w:eastAsia="微软雅黑" w:hAnsi="Arial" w:cs="AppleExternalUIFontSimplifiedCh"/>
        </w:rPr>
        <w:t>倾向于；易于发生</w:t>
      </w:r>
    </w:p>
    <w:p w14:paraId="69E68FDA" w14:textId="77777777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As a child, she was prone to getting ear infections.</w:t>
      </w:r>
    </w:p>
    <w:p w14:paraId="4E69DADA" w14:textId="5240A029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People who smoke are more prone to developing lung cancer.</w:t>
      </w:r>
    </w:p>
    <w:p w14:paraId="4DFDAB0C" w14:textId="77777777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▲</w:t>
      </w:r>
      <w:r w:rsidRPr="00DE73F0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 junk food</w:t>
      </w:r>
      <w:r w:rsidRPr="00B439D4">
        <w:rPr>
          <w:rFonts w:ascii="Arial" w:eastAsia="微软雅黑" w:hAnsi="Arial" w:cs="AppleExternalUIFontSimplifiedCh"/>
        </w:rPr>
        <w:t xml:space="preserve"> [dʒʌŋk </w:t>
      </w:r>
      <w:proofErr w:type="gramStart"/>
      <w:r w:rsidRPr="00B439D4">
        <w:rPr>
          <w:rFonts w:ascii="Arial" w:eastAsia="微软雅黑" w:hAnsi="Arial" w:cs="AppleExternalUIFontSimplifiedCh"/>
        </w:rPr>
        <w:t>fu:d</w:t>
      </w:r>
      <w:proofErr w:type="gramEnd"/>
      <w:r w:rsidRPr="00B439D4">
        <w:rPr>
          <w:rFonts w:ascii="Arial" w:eastAsia="微软雅黑" w:hAnsi="Arial" w:cs="AppleExternalUIFontSimplifiedCh"/>
        </w:rPr>
        <w:t xml:space="preserve">] n. </w:t>
      </w:r>
      <w:r w:rsidRPr="00B439D4">
        <w:rPr>
          <w:rFonts w:ascii="Arial" w:eastAsia="微软雅黑" w:hAnsi="Arial" w:cs="AppleExternalUIFontSimplifiedCh"/>
        </w:rPr>
        <w:t>垃圾食品</w:t>
      </w:r>
    </w:p>
    <w:p w14:paraId="1797BAA3" w14:textId="77777777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Junk food is often high in calories, sugar, and fat and low in nutritional value.</w:t>
      </w:r>
    </w:p>
    <w:p w14:paraId="4BD9B655" w14:textId="144D2CC0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lastRenderedPageBreak/>
        <w:t>eg. Even though I know it's not good for me, I can't resist the temptation of junk food.</w:t>
      </w:r>
    </w:p>
    <w:p w14:paraId="7A34C101" w14:textId="77777777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DE73F0">
        <w:rPr>
          <w:rFonts w:ascii="Arial" w:eastAsia="微软雅黑" w:hAnsi="Arial" w:cs="AppleExternalUIFontSimplifiedCh"/>
          <w:b/>
          <w:bCs/>
          <w:sz w:val="28"/>
          <w:szCs w:val="28"/>
        </w:rPr>
        <w:t>sloppy</w:t>
      </w:r>
      <w:r w:rsidRPr="00DE73F0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>['</w:t>
      </w:r>
      <w:proofErr w:type="gramStart"/>
      <w:r w:rsidRPr="00B439D4">
        <w:rPr>
          <w:rFonts w:ascii="Arial" w:eastAsia="微软雅黑" w:hAnsi="Arial" w:cs="AppleExternalUIFontSimplifiedCh"/>
        </w:rPr>
        <w:t>slɑ:pi</w:t>
      </w:r>
      <w:proofErr w:type="gramEnd"/>
      <w:r w:rsidRPr="00B439D4">
        <w:rPr>
          <w:rFonts w:ascii="Arial" w:eastAsia="微软雅黑" w:hAnsi="Arial" w:cs="AppleExternalUIFontSimplifiedCh"/>
        </w:rPr>
        <w:t xml:space="preserve">] adj. </w:t>
      </w:r>
      <w:r w:rsidRPr="00B439D4">
        <w:rPr>
          <w:rFonts w:ascii="Arial" w:eastAsia="微软雅黑" w:hAnsi="Arial" w:cs="AppleExternalUIFontSimplifiedCh"/>
        </w:rPr>
        <w:t>邋遢的；粗心的</w:t>
      </w:r>
    </w:p>
    <w:p w14:paraId="54DD334E" w14:textId="77777777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Her handwriting is so sloppy that I can't read it.</w:t>
      </w:r>
    </w:p>
    <w:p w14:paraId="45061F90" w14:textId="77777777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You need to be more careful and not make sloppy mistakes in your work.</w:t>
      </w:r>
    </w:p>
    <w:p w14:paraId="68A8AD36" w14:textId="77777777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DE73F0">
        <w:rPr>
          <w:rFonts w:ascii="Arial" w:eastAsia="微软雅黑" w:hAnsi="Arial" w:cs="AppleExternalUIFontSimplifiedCh"/>
          <w:b/>
          <w:bCs/>
          <w:sz w:val="28"/>
          <w:szCs w:val="28"/>
        </w:rPr>
        <w:t>down-to-earth</w:t>
      </w:r>
      <w:r w:rsidRPr="00B439D4">
        <w:rPr>
          <w:rFonts w:ascii="Arial" w:eastAsia="微软雅黑" w:hAnsi="Arial" w:cs="AppleExternalUIFontSimplifiedCh"/>
        </w:rPr>
        <w:t xml:space="preserve"> ['daun tə </w:t>
      </w:r>
      <w:proofErr w:type="gramStart"/>
      <w:r w:rsidRPr="00B439D4">
        <w:rPr>
          <w:rFonts w:ascii="Arial" w:eastAsia="微软雅黑" w:hAnsi="Arial" w:cs="AppleExternalUIFontSimplifiedCh"/>
        </w:rPr>
        <w:t>ɜ:θ</w:t>
      </w:r>
      <w:proofErr w:type="gramEnd"/>
      <w:r w:rsidRPr="00B439D4">
        <w:rPr>
          <w:rFonts w:ascii="Arial" w:eastAsia="微软雅黑" w:hAnsi="Arial" w:cs="AppleExternalUIFontSimplifiedCh"/>
        </w:rPr>
        <w:t xml:space="preserve">] adj. </w:t>
      </w:r>
      <w:r w:rsidRPr="00B439D4">
        <w:rPr>
          <w:rFonts w:ascii="Arial" w:eastAsia="微软雅黑" w:hAnsi="Arial" w:cs="AppleExternalUIFontSimplifiedCh"/>
        </w:rPr>
        <w:t>脚踏实地的；实际的</w:t>
      </w:r>
    </w:p>
    <w:p w14:paraId="2A09E069" w14:textId="77777777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She's a down-to-earth person who doesn't let fame get to her head.</w:t>
      </w:r>
    </w:p>
    <w:p w14:paraId="1EDF15B4" w14:textId="6FBA6BC8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company's CEO is known for his down-to-earth approach to management.</w:t>
      </w:r>
    </w:p>
    <w:p w14:paraId="6F50634B" w14:textId="77777777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DE73F0">
        <w:rPr>
          <w:rFonts w:ascii="Arial" w:eastAsia="微软雅黑" w:hAnsi="Arial" w:cs="AppleExternalUIFontSimplifiedCh"/>
          <w:b/>
          <w:bCs/>
          <w:sz w:val="28"/>
          <w:szCs w:val="28"/>
        </w:rPr>
        <w:t>decipher</w:t>
      </w:r>
      <w:r w:rsidRPr="00DE73F0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 xml:space="preserve">[dɪ'saɪfər] v. </w:t>
      </w:r>
      <w:r w:rsidRPr="00B439D4">
        <w:rPr>
          <w:rFonts w:ascii="Arial" w:eastAsia="微软雅黑" w:hAnsi="Arial" w:cs="AppleExternalUIFontSimplifiedCh"/>
        </w:rPr>
        <w:t>破译；解码</w:t>
      </w:r>
    </w:p>
    <w:p w14:paraId="79FE2A54" w14:textId="77777777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It took years for experts to decipher the ancient hieroglyphics.</w:t>
      </w:r>
    </w:p>
    <w:p w14:paraId="04CFCB02" w14:textId="5DC5D409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I can't decipher what this code means without a key.</w:t>
      </w:r>
    </w:p>
    <w:p w14:paraId="32ABAE58" w14:textId="77777777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DE73F0">
        <w:rPr>
          <w:rFonts w:ascii="Arial" w:eastAsia="微软雅黑" w:hAnsi="Arial" w:cs="AppleExternalUIFontSimplifiedCh"/>
          <w:b/>
          <w:bCs/>
          <w:sz w:val="28"/>
          <w:szCs w:val="28"/>
        </w:rPr>
        <w:t>hacker</w:t>
      </w:r>
      <w:r w:rsidRPr="00DE73F0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 xml:space="preserve">['hækər] n. </w:t>
      </w:r>
      <w:r w:rsidRPr="00B439D4">
        <w:rPr>
          <w:rFonts w:ascii="Arial" w:eastAsia="微软雅黑" w:hAnsi="Arial" w:cs="AppleExternalUIFontSimplifiedCh"/>
        </w:rPr>
        <w:t>黑客；计算机专家</w:t>
      </w:r>
    </w:p>
    <w:p w14:paraId="7F4C3CA8" w14:textId="77777777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Hackers often try to steal personal information or damage computer systems.</w:t>
      </w:r>
    </w:p>
    <w:p w14:paraId="22B219FF" w14:textId="09644B31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My friend is a talented hacker who works for a cybersecurity firm.</w:t>
      </w:r>
    </w:p>
    <w:p w14:paraId="259C0A21" w14:textId="77777777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DE73F0">
        <w:rPr>
          <w:rFonts w:ascii="Arial" w:eastAsia="微软雅黑" w:hAnsi="Arial" w:cs="AppleExternalUIFontSimplifiedCh"/>
          <w:b/>
          <w:bCs/>
          <w:sz w:val="28"/>
          <w:szCs w:val="28"/>
        </w:rPr>
        <w:t>white lie</w:t>
      </w:r>
      <w:r w:rsidRPr="00B439D4">
        <w:rPr>
          <w:rFonts w:ascii="Arial" w:eastAsia="微软雅黑" w:hAnsi="Arial" w:cs="AppleExternalUIFontSimplifiedCh"/>
        </w:rPr>
        <w:t xml:space="preserve"> [waɪt laɪ] n. </w:t>
      </w:r>
      <w:r w:rsidRPr="00B439D4">
        <w:rPr>
          <w:rFonts w:ascii="Arial" w:eastAsia="微软雅黑" w:hAnsi="Arial" w:cs="AppleExternalUIFontSimplifiedCh"/>
        </w:rPr>
        <w:t>善意的谎言</w:t>
      </w:r>
    </w:p>
    <w:p w14:paraId="6E3D5A32" w14:textId="77777777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Sometimes it's okay to tell a white lie to spare someone's feelings.</w:t>
      </w:r>
    </w:p>
    <w:p w14:paraId="7740ECF8" w14:textId="67A55C2F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She told a white lie and said she liked the gift, even though she didn't.</w:t>
      </w:r>
    </w:p>
    <w:p w14:paraId="10CFEB9F" w14:textId="77777777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DE73F0">
        <w:rPr>
          <w:rFonts w:ascii="Arial" w:eastAsia="微软雅黑" w:hAnsi="Arial" w:cs="AppleExternalUIFontSimplifiedCh"/>
          <w:b/>
          <w:bCs/>
          <w:sz w:val="28"/>
          <w:szCs w:val="28"/>
        </w:rPr>
        <w:t>viruses</w:t>
      </w:r>
      <w:r w:rsidRPr="00DE73F0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 xml:space="preserve">['vaɪrəsɪz] n. </w:t>
      </w:r>
      <w:r w:rsidRPr="00B439D4">
        <w:rPr>
          <w:rFonts w:ascii="Arial" w:eastAsia="微软雅黑" w:hAnsi="Arial" w:cs="AppleExternalUIFontSimplifiedCh"/>
        </w:rPr>
        <w:t>病毒</w:t>
      </w:r>
    </w:p>
    <w:p w14:paraId="138EDA41" w14:textId="77777777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Computer viruses can cause serious damage to your files and data.</w:t>
      </w:r>
    </w:p>
    <w:p w14:paraId="3D832D43" w14:textId="4DCE588E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flu is caused by a virus that spreads through the air.</w:t>
      </w:r>
    </w:p>
    <w:p w14:paraId="6C6C4259" w14:textId="77777777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DE73F0">
        <w:rPr>
          <w:rFonts w:ascii="Arial" w:eastAsia="微软雅黑" w:hAnsi="Arial" w:cs="AppleExternalUIFontSimplifiedCh"/>
          <w:b/>
          <w:bCs/>
          <w:sz w:val="28"/>
          <w:szCs w:val="28"/>
        </w:rPr>
        <w:t>redouble</w:t>
      </w:r>
      <w:r w:rsidRPr="00DE73F0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 xml:space="preserve">[ri:'dʌbl] v. </w:t>
      </w:r>
      <w:r w:rsidRPr="00B439D4">
        <w:rPr>
          <w:rFonts w:ascii="Arial" w:eastAsia="微软雅黑" w:hAnsi="Arial" w:cs="AppleExternalUIFontSimplifiedCh"/>
        </w:rPr>
        <w:t>加倍；倍增</w:t>
      </w:r>
    </w:p>
    <w:p w14:paraId="103A3676" w14:textId="77777777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We need to redouble our efforts if we want to meet our deadline.</w:t>
      </w:r>
    </w:p>
    <w:p w14:paraId="7C94DB5B" w14:textId="0028257E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company is planning to redouble its marketing efforts to attract more customers.</w:t>
      </w:r>
    </w:p>
    <w:p w14:paraId="75B0399A" w14:textId="77777777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▲</w:t>
      </w:r>
      <w:r w:rsidRPr="00DE73F0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 see to it</w:t>
      </w:r>
      <w:r w:rsidRPr="00B439D4">
        <w:rPr>
          <w:rFonts w:ascii="Arial" w:eastAsia="微软雅黑" w:hAnsi="Arial" w:cs="AppleExternalUIFontSimplifiedCh"/>
        </w:rPr>
        <w:t xml:space="preserve"> [si tu ɪt] v. </w:t>
      </w:r>
      <w:r w:rsidRPr="00B439D4">
        <w:rPr>
          <w:rFonts w:ascii="Arial" w:eastAsia="微软雅黑" w:hAnsi="Arial" w:cs="AppleExternalUIFontSimplifiedCh"/>
        </w:rPr>
        <w:t>确保；负责</w:t>
      </w:r>
    </w:p>
    <w:p w14:paraId="049EB96B" w14:textId="77777777" w:rsidR="0046210A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Please see to it that the documents are delivered by tomorrow.</w:t>
      </w:r>
    </w:p>
    <w:p w14:paraId="5FD88306" w14:textId="748C7B21" w:rsidR="00872405" w:rsidRPr="00B439D4" w:rsidRDefault="0046210A" w:rsidP="004621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He promised to see to it that the project was completed on time.</w:t>
      </w:r>
    </w:p>
    <w:p w14:paraId="5C95EFFE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8F7D01">
        <w:rPr>
          <w:rFonts w:ascii="Arial" w:eastAsia="微软雅黑" w:hAnsi="Arial" w:cs="AppleExternalUIFontSimplifiedCh"/>
          <w:b/>
          <w:bCs/>
          <w:sz w:val="28"/>
          <w:szCs w:val="28"/>
        </w:rPr>
        <w:t>hacker-proof</w:t>
      </w:r>
      <w:r w:rsidRPr="00B439D4">
        <w:rPr>
          <w:rFonts w:ascii="Arial" w:eastAsia="微软雅黑" w:hAnsi="Arial" w:cs="AppleExternalUIFontSimplifiedCh"/>
        </w:rPr>
        <w:t xml:space="preserve"> ['hækər </w:t>
      </w:r>
      <w:proofErr w:type="gramStart"/>
      <w:r w:rsidRPr="00B439D4">
        <w:rPr>
          <w:rFonts w:ascii="Arial" w:eastAsia="微软雅黑" w:hAnsi="Arial" w:cs="AppleExternalUIFontSimplifiedCh"/>
        </w:rPr>
        <w:t>pru:f</w:t>
      </w:r>
      <w:proofErr w:type="gramEnd"/>
      <w:r w:rsidRPr="00B439D4">
        <w:rPr>
          <w:rFonts w:ascii="Arial" w:eastAsia="微软雅黑" w:hAnsi="Arial" w:cs="AppleExternalUIFontSimplifiedCh"/>
        </w:rPr>
        <w:t xml:space="preserve">] adj. </w:t>
      </w:r>
      <w:r w:rsidRPr="00B439D4">
        <w:rPr>
          <w:rFonts w:ascii="Arial" w:eastAsia="微软雅黑" w:hAnsi="Arial" w:cs="AppleExternalUIFontSimplifiedCh"/>
        </w:rPr>
        <w:t>防黑客的</w:t>
      </w:r>
    </w:p>
    <w:p w14:paraId="7F24C8A6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company invested in a hacker-proof security system to protect sensitive information.</w:t>
      </w:r>
    </w:p>
    <w:p w14:paraId="494A24CE" w14:textId="6E9D74E6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This website claims to be hacker-proof, but there's no such thing as completely impenetrable.</w:t>
      </w:r>
    </w:p>
    <w:p w14:paraId="3C72D465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6B1626">
        <w:rPr>
          <w:rFonts w:ascii="Arial" w:eastAsia="微软雅黑" w:hAnsi="Arial" w:cs="AppleExternalUIFontSimplifiedCh"/>
          <w:b/>
          <w:bCs/>
          <w:sz w:val="28"/>
          <w:szCs w:val="28"/>
        </w:rPr>
        <w:t>yawn</w:t>
      </w:r>
      <w:r w:rsidRPr="006B1626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>[</w:t>
      </w:r>
      <w:proofErr w:type="gramStart"/>
      <w:r w:rsidRPr="00B439D4">
        <w:rPr>
          <w:rFonts w:ascii="Arial" w:eastAsia="微软雅黑" w:hAnsi="Arial" w:cs="AppleExternalUIFontSimplifiedCh"/>
        </w:rPr>
        <w:t>jɔ:n</w:t>
      </w:r>
      <w:proofErr w:type="gramEnd"/>
      <w:r w:rsidRPr="00B439D4">
        <w:rPr>
          <w:rFonts w:ascii="Arial" w:eastAsia="微软雅黑" w:hAnsi="Arial" w:cs="AppleExternalUIFontSimplifiedCh"/>
        </w:rPr>
        <w:t xml:space="preserve">] v. </w:t>
      </w:r>
      <w:r w:rsidRPr="00B439D4">
        <w:rPr>
          <w:rFonts w:ascii="Arial" w:eastAsia="微软雅黑" w:hAnsi="Arial" w:cs="AppleExternalUIFontSimplifiedCh"/>
        </w:rPr>
        <w:t>打呵欠；</w:t>
      </w:r>
      <w:r w:rsidRPr="00B439D4">
        <w:rPr>
          <w:rFonts w:ascii="Arial" w:eastAsia="微软雅黑" w:hAnsi="Arial" w:cs="AppleExternalUIFontSimplifiedCh"/>
        </w:rPr>
        <w:t xml:space="preserve"> n. </w:t>
      </w:r>
      <w:r w:rsidRPr="00B439D4">
        <w:rPr>
          <w:rFonts w:ascii="Arial" w:eastAsia="微软雅黑" w:hAnsi="Arial" w:cs="AppleExternalUIFontSimplifiedCh"/>
        </w:rPr>
        <w:t>呵欠</w:t>
      </w:r>
    </w:p>
    <w:p w14:paraId="1C4AED34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eg. I can't stop </w:t>
      </w:r>
      <w:proofErr w:type="gramStart"/>
      <w:r w:rsidRPr="00B439D4">
        <w:rPr>
          <w:rFonts w:ascii="Arial" w:eastAsia="微软雅黑" w:hAnsi="Arial" w:cs="AppleExternalUIFontSimplifiedCh"/>
        </w:rPr>
        <w:t>yawning,</w:t>
      </w:r>
      <w:proofErr w:type="gramEnd"/>
      <w:r w:rsidRPr="00B439D4">
        <w:rPr>
          <w:rFonts w:ascii="Arial" w:eastAsia="微软雅黑" w:hAnsi="Arial" w:cs="AppleExternalUIFontSimplifiedCh"/>
        </w:rPr>
        <w:t xml:space="preserve"> I must be really tired.</w:t>
      </w:r>
    </w:p>
    <w:p w14:paraId="569DA7DD" w14:textId="299A8308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lecture was so boring that I couldn't help but let out a yawn.</w:t>
      </w:r>
    </w:p>
    <w:p w14:paraId="793DA9F1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lastRenderedPageBreak/>
        <w:t xml:space="preserve">▲ </w:t>
      </w:r>
      <w:r w:rsidRPr="006B1626">
        <w:rPr>
          <w:rFonts w:ascii="Arial" w:eastAsia="微软雅黑" w:hAnsi="Arial" w:cs="AppleExternalUIFontSimplifiedCh"/>
          <w:b/>
          <w:bCs/>
          <w:sz w:val="28"/>
          <w:szCs w:val="28"/>
        </w:rPr>
        <w:t>stretch</w:t>
      </w:r>
      <w:r w:rsidRPr="006B1626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 xml:space="preserve">[stretʃ] v. </w:t>
      </w:r>
      <w:r w:rsidRPr="00B439D4">
        <w:rPr>
          <w:rFonts w:ascii="Arial" w:eastAsia="微软雅黑" w:hAnsi="Arial" w:cs="AppleExternalUIFontSimplifiedCh"/>
        </w:rPr>
        <w:t>伸展；拉伸</w:t>
      </w:r>
    </w:p>
    <w:p w14:paraId="4DAD73FE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Before exercising, it's important to stretch to prevent injury.</w:t>
      </w:r>
    </w:p>
    <w:p w14:paraId="636DF6B0" w14:textId="27A19DE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She stretched her arms and legs to relieve the tension in her muscles.</w:t>
      </w:r>
    </w:p>
    <w:p w14:paraId="0C9DAD36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6B1626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family tone </w:t>
      </w:r>
      <w:r w:rsidRPr="00B439D4">
        <w:rPr>
          <w:rFonts w:ascii="Arial" w:eastAsia="微软雅黑" w:hAnsi="Arial" w:cs="AppleExternalUIFontSimplifiedCh"/>
        </w:rPr>
        <w:t xml:space="preserve">['fæməli toun] n. </w:t>
      </w:r>
      <w:r w:rsidRPr="00B439D4">
        <w:rPr>
          <w:rFonts w:ascii="Arial" w:eastAsia="微软雅黑" w:hAnsi="Arial" w:cs="AppleExternalUIFontSimplifiedCh"/>
        </w:rPr>
        <w:t>家庭氛围</w:t>
      </w:r>
    </w:p>
    <w:p w14:paraId="180A99FB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family tone in their house was warm and welcoming.</w:t>
      </w:r>
    </w:p>
    <w:p w14:paraId="501B447A" w14:textId="7E337224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A positive family tone can have a significant impact on children's mental health.</w:t>
      </w:r>
    </w:p>
    <w:p w14:paraId="411EE4B2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6B1626">
        <w:rPr>
          <w:rFonts w:ascii="Arial" w:eastAsia="微软雅黑" w:hAnsi="Arial" w:cs="AppleExternalUIFontSimplifiedCh"/>
          <w:b/>
          <w:bCs/>
          <w:sz w:val="28"/>
          <w:szCs w:val="28"/>
        </w:rPr>
        <w:t>suspicious</w:t>
      </w:r>
      <w:r w:rsidRPr="006B1626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 xml:space="preserve">[sə'spɪʃəs] adj. </w:t>
      </w:r>
      <w:r w:rsidRPr="00B439D4">
        <w:rPr>
          <w:rFonts w:ascii="Arial" w:eastAsia="微软雅黑" w:hAnsi="Arial" w:cs="AppleExternalUIFontSimplifiedCh"/>
        </w:rPr>
        <w:t>可疑的；猜疑的</w:t>
      </w:r>
    </w:p>
    <w:p w14:paraId="59385B7A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police were suspicious of the man's behavior and decided to investigate further.</w:t>
      </w:r>
    </w:p>
    <w:p w14:paraId="22B739BD" w14:textId="16AEDD5F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It's natural to be suspicious of something that seems too good to be true.</w:t>
      </w:r>
    </w:p>
    <w:p w14:paraId="6A2EDAC1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6B1626">
        <w:rPr>
          <w:rFonts w:ascii="Arial" w:eastAsia="微软雅黑" w:hAnsi="Arial" w:cs="AppleExternalUIFontSimplifiedCh"/>
          <w:b/>
          <w:bCs/>
          <w:sz w:val="28"/>
          <w:szCs w:val="28"/>
        </w:rPr>
        <w:t>hotpot</w:t>
      </w:r>
      <w:r w:rsidRPr="006B1626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 xml:space="preserve">['hɑtpɑt] n. </w:t>
      </w:r>
      <w:r w:rsidRPr="00B439D4">
        <w:rPr>
          <w:rFonts w:ascii="Arial" w:eastAsia="微软雅黑" w:hAnsi="Arial" w:cs="AppleExternalUIFontSimplifiedCh"/>
        </w:rPr>
        <w:t>火锅</w:t>
      </w:r>
    </w:p>
    <w:p w14:paraId="228B08D0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Hotpot is a popular Chinese dish that's perfect for sharing with friends and family.</w:t>
      </w:r>
    </w:p>
    <w:p w14:paraId="3CEF70DA" w14:textId="4D6F369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We had a delicious hotpot dinner last night with lots of different meats and vegetables.</w:t>
      </w:r>
    </w:p>
    <w:p w14:paraId="48C930FD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6B1626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rip-off </w:t>
      </w:r>
      <w:r w:rsidRPr="00B439D4">
        <w:rPr>
          <w:rFonts w:ascii="Arial" w:eastAsia="微软雅黑" w:hAnsi="Arial" w:cs="AppleExternalUIFontSimplifiedCh"/>
        </w:rPr>
        <w:t xml:space="preserve">['rɪp ɔf] n. </w:t>
      </w:r>
      <w:r w:rsidRPr="00B439D4">
        <w:rPr>
          <w:rFonts w:ascii="Arial" w:eastAsia="微软雅黑" w:hAnsi="Arial" w:cs="AppleExternalUIFontSimplifiedCh"/>
        </w:rPr>
        <w:t>敲诈；诈骗；</w:t>
      </w:r>
      <w:r w:rsidRPr="00B439D4">
        <w:rPr>
          <w:rFonts w:ascii="Arial" w:eastAsia="微软雅黑" w:hAnsi="Arial" w:cs="AppleExternalUIFontSimplifiedCh"/>
        </w:rPr>
        <w:t xml:space="preserve">v. </w:t>
      </w:r>
      <w:r w:rsidRPr="00B439D4">
        <w:rPr>
          <w:rFonts w:ascii="Arial" w:eastAsia="微软雅黑" w:hAnsi="Arial" w:cs="AppleExternalUIFontSimplifiedCh"/>
        </w:rPr>
        <w:t>敲诈；诈骗</w:t>
      </w:r>
    </w:p>
    <w:p w14:paraId="696932EC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That store is a total rip-off, they charge way too much for their products.</w:t>
      </w:r>
    </w:p>
    <w:p w14:paraId="63DC61D3" w14:textId="3E8E17B9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I felt like I was being ripped off when I saw how much they charged for a simple repair.</w:t>
      </w:r>
    </w:p>
    <w:p w14:paraId="18A1CC1F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6B1626">
        <w:rPr>
          <w:rFonts w:ascii="Arial" w:eastAsia="微软雅黑" w:hAnsi="Arial" w:cs="AppleExternalUIFontSimplifiedCh"/>
          <w:b/>
          <w:bCs/>
          <w:sz w:val="28"/>
          <w:szCs w:val="28"/>
        </w:rPr>
        <w:t>freak out</w:t>
      </w:r>
      <w:r w:rsidRPr="00B439D4">
        <w:rPr>
          <w:rFonts w:ascii="Arial" w:eastAsia="微软雅黑" w:hAnsi="Arial" w:cs="AppleExternalUIFontSimplifiedCh"/>
        </w:rPr>
        <w:t xml:space="preserve"> [frik aʊt] v. </w:t>
      </w:r>
      <w:r w:rsidRPr="00B439D4">
        <w:rPr>
          <w:rFonts w:ascii="Arial" w:eastAsia="微软雅黑" w:hAnsi="Arial" w:cs="AppleExternalUIFontSimplifiedCh"/>
        </w:rPr>
        <w:t>崩溃；惊慌失措</w:t>
      </w:r>
    </w:p>
    <w:p w14:paraId="12208D64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I totally freaked out when I saw the spider in my room.</w:t>
      </w:r>
    </w:p>
    <w:p w14:paraId="0A00D44D" w14:textId="6C30D804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Don't freak out, but I accidentally spilled coffee on your shirt.</w:t>
      </w:r>
    </w:p>
    <w:p w14:paraId="5CDD3E00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6B1626">
        <w:rPr>
          <w:rFonts w:ascii="Arial" w:eastAsia="微软雅黑" w:hAnsi="Arial" w:cs="AppleExternalUIFontSimplifiedCh"/>
          <w:b/>
          <w:bCs/>
          <w:sz w:val="28"/>
          <w:szCs w:val="28"/>
        </w:rPr>
        <w:t>fracture</w:t>
      </w:r>
      <w:r w:rsidRPr="006B1626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 xml:space="preserve">['fræktʃər] n. </w:t>
      </w:r>
      <w:r w:rsidRPr="00B439D4">
        <w:rPr>
          <w:rFonts w:ascii="Arial" w:eastAsia="微软雅黑" w:hAnsi="Arial" w:cs="AppleExternalUIFontSimplifiedCh"/>
        </w:rPr>
        <w:t>骨折；裂缝；</w:t>
      </w:r>
      <w:r w:rsidRPr="00B439D4">
        <w:rPr>
          <w:rFonts w:ascii="Arial" w:eastAsia="微软雅黑" w:hAnsi="Arial" w:cs="AppleExternalUIFontSimplifiedCh"/>
        </w:rPr>
        <w:t xml:space="preserve">v. </w:t>
      </w:r>
      <w:r w:rsidRPr="00B439D4">
        <w:rPr>
          <w:rFonts w:ascii="Arial" w:eastAsia="微软雅黑" w:hAnsi="Arial" w:cs="AppleExternalUIFontSimplifiedCh"/>
        </w:rPr>
        <w:t>使断裂；破裂</w:t>
      </w:r>
    </w:p>
    <w:p w14:paraId="2EA07066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He suffered a fracture in his arm after falling off his bike.</w:t>
      </w:r>
    </w:p>
    <w:p w14:paraId="3FB3F185" w14:textId="28304F9F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earthquake caused fractures in the walls of many buildings.</w:t>
      </w:r>
    </w:p>
    <w:p w14:paraId="75454F9C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bookmarkStart w:id="2" w:name="OLE_LINK1"/>
      <w:bookmarkStart w:id="3" w:name="OLE_LINK2"/>
      <w:r w:rsidRPr="006B1626">
        <w:rPr>
          <w:rFonts w:ascii="Arial" w:eastAsia="微软雅黑" w:hAnsi="Arial" w:cs="AppleExternalUIFontSimplifiedCh"/>
          <w:b/>
          <w:bCs/>
          <w:sz w:val="28"/>
          <w:szCs w:val="28"/>
        </w:rPr>
        <w:t>ridiculous</w:t>
      </w:r>
      <w:r w:rsidRPr="006B1626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2"/>
      <w:bookmarkEnd w:id="3"/>
      <w:r w:rsidRPr="00B439D4">
        <w:rPr>
          <w:rFonts w:ascii="Arial" w:eastAsia="微软雅黑" w:hAnsi="Arial" w:cs="AppleExternalUIFontSimplifiedCh"/>
        </w:rPr>
        <w:t xml:space="preserve">[rɪ'dɪkjʊləs] adj. </w:t>
      </w:r>
      <w:r w:rsidRPr="00B439D4">
        <w:rPr>
          <w:rFonts w:ascii="Arial" w:eastAsia="微软雅黑" w:hAnsi="Arial" w:cs="AppleExternalUIFontSimplifiedCh"/>
        </w:rPr>
        <w:t>荒谬的；可笑的</w:t>
      </w:r>
    </w:p>
    <w:p w14:paraId="7F0BFAC5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It's ridiculous to think that you can get rich quick without putting in any effort.</w:t>
      </w:r>
    </w:p>
    <w:p w14:paraId="51B68AEB" w14:textId="14D219F5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idea of flying to the moon in a paper airplane is obviously ridiculous.</w:t>
      </w:r>
    </w:p>
    <w:p w14:paraId="39FDDDC0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bookmarkStart w:id="4" w:name="OLE_LINK3"/>
      <w:bookmarkStart w:id="5" w:name="OLE_LINK4"/>
      <w:r w:rsidRPr="006B1626">
        <w:rPr>
          <w:rFonts w:ascii="Arial" w:eastAsia="微软雅黑" w:hAnsi="Arial" w:cs="AppleExternalUIFontSimplifiedCh"/>
          <w:b/>
          <w:bCs/>
          <w:sz w:val="28"/>
          <w:szCs w:val="28"/>
        </w:rPr>
        <w:t>coincidence</w:t>
      </w:r>
      <w:r w:rsidRPr="006B1626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4"/>
      <w:bookmarkEnd w:id="5"/>
      <w:r w:rsidRPr="00B439D4">
        <w:rPr>
          <w:rFonts w:ascii="Arial" w:eastAsia="微软雅黑" w:hAnsi="Arial" w:cs="AppleExternalUIFontSimplifiedCh"/>
        </w:rPr>
        <w:t xml:space="preserve">[koʊ'ɪnsədəns] n. </w:t>
      </w:r>
      <w:r w:rsidRPr="00B439D4">
        <w:rPr>
          <w:rFonts w:ascii="Arial" w:eastAsia="微软雅黑" w:hAnsi="Arial" w:cs="AppleExternalUIFontSimplifiedCh"/>
        </w:rPr>
        <w:t>巧合</w:t>
      </w:r>
    </w:p>
    <w:p w14:paraId="5B30E9F0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It was a coincidence that we both ended up at the same restaurant at the same time.</w:t>
      </w:r>
    </w:p>
    <w:p w14:paraId="478F1877" w14:textId="5B3A7BCF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fact that we both have the same birthday is a strange coincidence.</w:t>
      </w:r>
    </w:p>
    <w:p w14:paraId="57AA6246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6B1626">
        <w:rPr>
          <w:rFonts w:ascii="Arial" w:eastAsia="微软雅黑" w:hAnsi="Arial" w:cs="AppleExternalUIFontSimplifiedCh"/>
          <w:b/>
          <w:bCs/>
          <w:sz w:val="28"/>
          <w:szCs w:val="28"/>
        </w:rPr>
        <w:t>considerate</w:t>
      </w:r>
      <w:r w:rsidRPr="006B1626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 xml:space="preserve">[kən'sɪdərət] adj. </w:t>
      </w:r>
      <w:r w:rsidRPr="00B439D4">
        <w:rPr>
          <w:rFonts w:ascii="Arial" w:eastAsia="微软雅黑" w:hAnsi="Arial" w:cs="AppleExternalUIFontSimplifiedCh"/>
        </w:rPr>
        <w:t>体贴的；考虑周到的</w:t>
      </w:r>
    </w:p>
    <w:p w14:paraId="3E88F77D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It was considerate of him to bring her flowers when she wasn't feeling well.</w:t>
      </w:r>
    </w:p>
    <w:p w14:paraId="278B4B02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Being considerate of others can make a big difference in building positive relationships.</w:t>
      </w:r>
    </w:p>
    <w:p w14:paraId="34F4DAC7" w14:textId="6DAC89B1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▲</w:t>
      </w:r>
      <w:r w:rsidRPr="006B1626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 count on </w:t>
      </w:r>
      <w:r w:rsidRPr="00B439D4">
        <w:rPr>
          <w:rFonts w:ascii="Arial" w:eastAsia="微软雅黑" w:hAnsi="Arial" w:cs="AppleExternalUIFontSimplifiedCh"/>
        </w:rPr>
        <w:t xml:space="preserve">[kaʊnt ɑn] phr. </w:t>
      </w:r>
      <w:r w:rsidRPr="00B439D4">
        <w:rPr>
          <w:rFonts w:ascii="Arial" w:eastAsia="微软雅黑" w:hAnsi="Arial" w:cs="AppleExternalUIFontSimplifiedCh"/>
        </w:rPr>
        <w:t>依靠；指望</w:t>
      </w:r>
    </w:p>
    <w:p w14:paraId="3079DEA8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lastRenderedPageBreak/>
        <w:t>eg. You can always count on him to be there when you need him.</w:t>
      </w:r>
    </w:p>
    <w:p w14:paraId="47CDF4CE" w14:textId="06AF7712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I'm counting on you to finish the project on time.</w:t>
      </w:r>
    </w:p>
    <w:p w14:paraId="433553AF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6B1626">
        <w:rPr>
          <w:rFonts w:ascii="Arial" w:eastAsia="微软雅黑" w:hAnsi="Arial" w:cs="AppleExternalUIFontSimplifiedCh"/>
          <w:b/>
          <w:bCs/>
          <w:sz w:val="28"/>
          <w:szCs w:val="28"/>
        </w:rPr>
        <w:t>close-knit</w:t>
      </w:r>
      <w:r w:rsidRPr="00B439D4">
        <w:rPr>
          <w:rFonts w:ascii="Arial" w:eastAsia="微软雅黑" w:hAnsi="Arial" w:cs="AppleExternalUIFontSimplifiedCh"/>
        </w:rPr>
        <w:t xml:space="preserve"> ['kloʊs-nɪt] adj. </w:t>
      </w:r>
      <w:r w:rsidRPr="00B439D4">
        <w:rPr>
          <w:rFonts w:ascii="Arial" w:eastAsia="微软雅黑" w:hAnsi="Arial" w:cs="AppleExternalUIFontSimplifiedCh"/>
        </w:rPr>
        <w:t>关系密切的；紧密结合的</w:t>
      </w:r>
    </w:p>
    <w:p w14:paraId="6FD83A09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Their family is very close-knit and always supports each other.</w:t>
      </w:r>
    </w:p>
    <w:p w14:paraId="49709AB9" w14:textId="1477A60A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team's success was due in part to their close-knit bond.</w:t>
      </w:r>
    </w:p>
    <w:p w14:paraId="7FEC7E86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6B1626">
        <w:rPr>
          <w:rFonts w:ascii="Arial" w:eastAsia="微软雅黑" w:hAnsi="Arial" w:cs="AppleExternalUIFontSimplifiedCh"/>
          <w:b/>
          <w:bCs/>
          <w:sz w:val="28"/>
          <w:szCs w:val="28"/>
        </w:rPr>
        <w:t>irony</w:t>
      </w:r>
      <w:r w:rsidRPr="006B1626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 xml:space="preserve">['aɪrəni] n. </w:t>
      </w:r>
      <w:r w:rsidRPr="00B439D4">
        <w:rPr>
          <w:rFonts w:ascii="Arial" w:eastAsia="微软雅黑" w:hAnsi="Arial" w:cs="AppleExternalUIFontSimplifiedCh"/>
        </w:rPr>
        <w:t>讽刺；反语</w:t>
      </w:r>
    </w:p>
    <w:p w14:paraId="2EBEDA49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It's ironic that the person who always talks about healthy living is the one who's always sick.</w:t>
      </w:r>
    </w:p>
    <w:p w14:paraId="37B4D311" w14:textId="4D297F76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irony of the situation was not lost on anyone in the room.</w:t>
      </w:r>
    </w:p>
    <w:p w14:paraId="2F11FA6F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bookmarkStart w:id="6" w:name="OLE_LINK7"/>
      <w:bookmarkStart w:id="7" w:name="OLE_LINK8"/>
      <w:r w:rsidRPr="006B1626">
        <w:rPr>
          <w:rFonts w:ascii="Arial" w:eastAsia="微软雅黑" w:hAnsi="Arial" w:cs="AppleExternalUIFontSimplifiedCh"/>
          <w:b/>
          <w:bCs/>
          <w:sz w:val="28"/>
          <w:szCs w:val="28"/>
        </w:rPr>
        <w:t>mingle</w:t>
      </w:r>
      <w:r w:rsidRPr="006B1626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6"/>
      <w:bookmarkEnd w:id="7"/>
      <w:r w:rsidRPr="00B439D4">
        <w:rPr>
          <w:rFonts w:ascii="Arial" w:eastAsia="微软雅黑" w:hAnsi="Arial" w:cs="AppleExternalUIFontSimplifiedCh"/>
        </w:rPr>
        <w:t xml:space="preserve">['mɪŋɡəl] v. </w:t>
      </w:r>
      <w:r w:rsidRPr="00B439D4">
        <w:rPr>
          <w:rFonts w:ascii="Arial" w:eastAsia="微软雅黑" w:hAnsi="Arial" w:cs="AppleExternalUIFontSimplifiedCh"/>
        </w:rPr>
        <w:t>混合；交往</w:t>
      </w:r>
    </w:p>
    <w:p w14:paraId="5FC14432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We need to mingle the ingredients together before we can start baking the cake.</w:t>
      </w:r>
    </w:p>
    <w:p w14:paraId="67FCE773" w14:textId="21B61501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party was a great opportunity to mingle with new people.</w:t>
      </w:r>
    </w:p>
    <w:p w14:paraId="5A29C8A4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007451">
        <w:rPr>
          <w:rFonts w:ascii="Arial" w:eastAsia="微软雅黑" w:hAnsi="Arial" w:cs="AppleExternalUIFontSimplifiedCh"/>
          <w:b/>
          <w:bCs/>
          <w:sz w:val="28"/>
          <w:szCs w:val="28"/>
        </w:rPr>
        <w:t>hyphen</w:t>
      </w:r>
      <w:r w:rsidRPr="00007451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 xml:space="preserve">['haɪfən] n. </w:t>
      </w:r>
      <w:r w:rsidRPr="00B439D4">
        <w:rPr>
          <w:rFonts w:ascii="Arial" w:eastAsia="微软雅黑" w:hAnsi="Arial" w:cs="AppleExternalUIFontSimplifiedCh"/>
        </w:rPr>
        <w:t>连字符；连字号</w:t>
      </w:r>
    </w:p>
    <w:p w14:paraId="10031712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word "co-op" is spelled with a hyphen.</w:t>
      </w:r>
    </w:p>
    <w:p w14:paraId="3AF2767B" w14:textId="61508F38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Remember to use a hyphen when you write "twenty-three".</w:t>
      </w:r>
    </w:p>
    <w:p w14:paraId="02B82328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007451">
        <w:rPr>
          <w:rFonts w:ascii="Arial" w:eastAsia="微软雅黑" w:hAnsi="Arial" w:cs="AppleExternalUIFontSimplifiedCh"/>
          <w:b/>
          <w:bCs/>
          <w:sz w:val="28"/>
          <w:szCs w:val="28"/>
        </w:rPr>
        <w:t>habitual</w:t>
      </w:r>
      <w:r w:rsidRPr="00007451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 xml:space="preserve">[hə'bɪtʃuəl] adj. </w:t>
      </w:r>
      <w:r w:rsidRPr="00B439D4">
        <w:rPr>
          <w:rFonts w:ascii="Arial" w:eastAsia="微软雅黑" w:hAnsi="Arial" w:cs="AppleExternalUIFontSimplifiedCh"/>
        </w:rPr>
        <w:t>习惯性的；惯常的</w:t>
      </w:r>
    </w:p>
    <w:p w14:paraId="6D295A2B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She has a habitual tendency to procrastinate when it comes to studying.</w:t>
      </w:r>
    </w:p>
    <w:p w14:paraId="35E6AA2C" w14:textId="6A933899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Regular exercise can help make it a habitual part of your daily routine.</w:t>
      </w:r>
    </w:p>
    <w:p w14:paraId="6D1B28A8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007451">
        <w:rPr>
          <w:rFonts w:ascii="Arial" w:eastAsia="微软雅黑" w:hAnsi="Arial" w:cs="AppleExternalUIFontSimplifiedCh"/>
          <w:b/>
          <w:bCs/>
          <w:sz w:val="28"/>
          <w:szCs w:val="28"/>
        </w:rPr>
        <w:t>hike</w:t>
      </w:r>
      <w:r w:rsidRPr="00007451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 xml:space="preserve">[haɪk] v. </w:t>
      </w:r>
      <w:r w:rsidRPr="00B439D4">
        <w:rPr>
          <w:rFonts w:ascii="Arial" w:eastAsia="微软雅黑" w:hAnsi="Arial" w:cs="AppleExternalUIFontSimplifiedCh"/>
        </w:rPr>
        <w:t>远足；涨价；</w:t>
      </w:r>
      <w:r w:rsidRPr="00B439D4">
        <w:rPr>
          <w:rFonts w:ascii="Arial" w:eastAsia="微软雅黑" w:hAnsi="Arial" w:cs="AppleExternalUIFontSimplifiedCh"/>
        </w:rPr>
        <w:t xml:space="preserve">n. </w:t>
      </w:r>
      <w:r w:rsidRPr="00B439D4">
        <w:rPr>
          <w:rFonts w:ascii="Arial" w:eastAsia="微软雅黑" w:hAnsi="Arial" w:cs="AppleExternalUIFontSimplifiedCh"/>
        </w:rPr>
        <w:t>远足；涨价</w:t>
      </w:r>
    </w:p>
    <w:p w14:paraId="45F3AA98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We went on a beautiful hike in the mountains last weekend.</w:t>
      </w:r>
    </w:p>
    <w:p w14:paraId="67B34861" w14:textId="7C3FC132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price of gasoline has gone up again, causing a hike in transportation costs.</w:t>
      </w:r>
    </w:p>
    <w:p w14:paraId="63EC92DE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bookmarkStart w:id="8" w:name="OLE_LINK5"/>
      <w:bookmarkStart w:id="9" w:name="OLE_LINK6"/>
      <w:r w:rsidRPr="00007451">
        <w:rPr>
          <w:rFonts w:ascii="Arial" w:eastAsia="微软雅黑" w:hAnsi="Arial" w:cs="AppleExternalUIFontSimplifiedCh"/>
          <w:b/>
          <w:bCs/>
          <w:sz w:val="28"/>
          <w:szCs w:val="28"/>
        </w:rPr>
        <w:t>tablet</w:t>
      </w:r>
      <w:r w:rsidRPr="00007451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8"/>
      <w:bookmarkEnd w:id="9"/>
      <w:r w:rsidRPr="00B439D4">
        <w:rPr>
          <w:rFonts w:ascii="Arial" w:eastAsia="微软雅黑" w:hAnsi="Arial" w:cs="AppleExternalUIFontSimplifiedCh"/>
        </w:rPr>
        <w:t xml:space="preserve">['tæblət] n. </w:t>
      </w:r>
      <w:r w:rsidRPr="00B439D4">
        <w:rPr>
          <w:rFonts w:ascii="Arial" w:eastAsia="微软雅黑" w:hAnsi="Arial" w:cs="AppleExternalUIFontSimplifiedCh"/>
        </w:rPr>
        <w:t>平板电脑；药片</w:t>
      </w:r>
    </w:p>
    <w:p w14:paraId="05CB427E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She uses a tablet to read books and watch movies on the go.</w:t>
      </w:r>
    </w:p>
    <w:p w14:paraId="7EF02813" w14:textId="34E39EE4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doctor prescribed her a tablet to take every morning.</w:t>
      </w:r>
    </w:p>
    <w:p w14:paraId="5E3E6466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 xml:space="preserve">▲ </w:t>
      </w:r>
      <w:r w:rsidRPr="00007451">
        <w:rPr>
          <w:rFonts w:ascii="Arial" w:eastAsia="微软雅黑" w:hAnsi="Arial" w:cs="AppleExternalUIFontSimplifiedCh"/>
          <w:b/>
          <w:bCs/>
          <w:sz w:val="28"/>
          <w:szCs w:val="28"/>
        </w:rPr>
        <w:t>charity</w:t>
      </w:r>
      <w:r w:rsidRPr="00007451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B439D4">
        <w:rPr>
          <w:rFonts w:ascii="Arial" w:eastAsia="微软雅黑" w:hAnsi="Arial" w:cs="AppleExternalUIFontSimplifiedCh"/>
        </w:rPr>
        <w:t xml:space="preserve">['tʃærəti] n. </w:t>
      </w:r>
      <w:r w:rsidRPr="00B439D4">
        <w:rPr>
          <w:rFonts w:ascii="Arial" w:eastAsia="微软雅黑" w:hAnsi="Arial" w:cs="AppleExternalUIFontSimplifiedCh"/>
        </w:rPr>
        <w:t>慈善；慈善机构</w:t>
      </w:r>
    </w:p>
    <w:p w14:paraId="1A9E94DE" w14:textId="77777777" w:rsidR="00872405" w:rsidRPr="00B439D4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The charity organization works to help disadvantaged communities around the world.</w:t>
      </w:r>
    </w:p>
    <w:p w14:paraId="26236755" w14:textId="6C17EC7D" w:rsidR="00872405" w:rsidRDefault="00872405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B439D4">
        <w:rPr>
          <w:rFonts w:ascii="Arial" w:eastAsia="微软雅黑" w:hAnsi="Arial" w:cs="AppleExternalUIFontSimplifiedCh"/>
        </w:rPr>
        <w:t>eg. Donating to charity can be a way to give back and make a positive impact.</w:t>
      </w:r>
    </w:p>
    <w:p w14:paraId="6CD85DAF" w14:textId="77777777" w:rsidR="00F9690E" w:rsidRDefault="00F9690E" w:rsidP="008724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</w:p>
    <w:p w14:paraId="257E90A2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 xml:space="preserve">▲ </w:t>
      </w:r>
      <w:r w:rsidRPr="00E901E4">
        <w:rPr>
          <w:rFonts w:ascii="Arial" w:eastAsia="微软雅黑" w:hAnsi="Arial" w:cs="AppleExternalUIFontSimplifiedCh"/>
          <w:b/>
          <w:bCs/>
        </w:rPr>
        <w:t>implement</w:t>
      </w:r>
      <w:r w:rsidRPr="00F9690E">
        <w:rPr>
          <w:rFonts w:ascii="Arial" w:eastAsia="微软雅黑" w:hAnsi="Arial" w:cs="AppleExternalUIFontSimplifiedCh"/>
        </w:rPr>
        <w:t xml:space="preserve"> [ˈɪmpləmənt] v. </w:t>
      </w:r>
      <w:r w:rsidRPr="00F9690E">
        <w:rPr>
          <w:rFonts w:ascii="Arial" w:eastAsia="微软雅黑" w:hAnsi="Arial" w:cs="AppleExternalUIFontSimplifiedCh"/>
        </w:rPr>
        <w:t>实施，执行</w:t>
      </w:r>
    </w:p>
    <w:p w14:paraId="037F6A67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The company plans to implement a new software system next month.</w:t>
      </w:r>
    </w:p>
    <w:p w14:paraId="4A2192D6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It is crucial to implement the safety measures to prevent accidents.</w:t>
      </w:r>
    </w:p>
    <w:p w14:paraId="050AF609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</w:p>
    <w:p w14:paraId="108D6607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lastRenderedPageBreak/>
        <w:t xml:space="preserve">▲ </w:t>
      </w:r>
      <w:r w:rsidRPr="00E901E4">
        <w:rPr>
          <w:rFonts w:ascii="Arial" w:eastAsia="微软雅黑" w:hAnsi="Arial" w:cs="AppleExternalUIFontSimplifiedCh"/>
          <w:b/>
          <w:bCs/>
        </w:rPr>
        <w:t>hierarchy</w:t>
      </w:r>
      <w:r w:rsidRPr="00F9690E">
        <w:rPr>
          <w:rFonts w:ascii="Arial" w:eastAsia="微软雅黑" w:hAnsi="Arial" w:cs="AppleExternalUIFontSimplifiedCh"/>
        </w:rPr>
        <w:t xml:space="preserve"> [ˈhaɪərɑrki] n. </w:t>
      </w:r>
      <w:r w:rsidRPr="00F9690E">
        <w:rPr>
          <w:rFonts w:ascii="Arial" w:eastAsia="微软雅黑" w:hAnsi="Arial" w:cs="AppleExternalUIFontSimplifiedCh"/>
        </w:rPr>
        <w:t>层次结构</w:t>
      </w:r>
    </w:p>
    <w:p w14:paraId="1B8FDB35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The organizational hierarchy determines the chain of command within the company.</w:t>
      </w:r>
    </w:p>
    <w:p w14:paraId="78D950B9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The elements in the HTML document are arranged in a hierarchical structure.</w:t>
      </w:r>
    </w:p>
    <w:p w14:paraId="43FACC8E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</w:p>
    <w:p w14:paraId="07864D77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 xml:space="preserve">▲ </w:t>
      </w:r>
      <w:r w:rsidRPr="00E901E4">
        <w:rPr>
          <w:rFonts w:ascii="Arial" w:eastAsia="微软雅黑" w:hAnsi="Arial" w:cs="AppleExternalUIFontSimplifiedCh"/>
          <w:b/>
          <w:bCs/>
        </w:rPr>
        <w:t>canvas</w:t>
      </w:r>
      <w:r w:rsidRPr="00F9690E">
        <w:rPr>
          <w:rFonts w:ascii="Arial" w:eastAsia="微软雅黑" w:hAnsi="Arial" w:cs="AppleExternalUIFontSimplifiedCh"/>
        </w:rPr>
        <w:t xml:space="preserve"> [ˈkænvəs] n. </w:t>
      </w:r>
      <w:r w:rsidRPr="00F9690E">
        <w:rPr>
          <w:rFonts w:ascii="Arial" w:eastAsia="微软雅黑" w:hAnsi="Arial" w:cs="AppleExternalUIFontSimplifiedCh"/>
        </w:rPr>
        <w:t>画布</w:t>
      </w:r>
    </w:p>
    <w:p w14:paraId="46567498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The artist painted a beautiful landscape on the canvas.</w:t>
      </w:r>
    </w:p>
    <w:p w14:paraId="7DC3C50E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The designer used the canvas as a base for creating digital artwork.</w:t>
      </w:r>
    </w:p>
    <w:p w14:paraId="5A6BA21F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</w:p>
    <w:p w14:paraId="6E3758CC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 xml:space="preserve">▲ </w:t>
      </w:r>
      <w:r w:rsidRPr="00E901E4">
        <w:rPr>
          <w:rFonts w:ascii="Arial" w:eastAsia="微软雅黑" w:hAnsi="Arial" w:cs="AppleExternalUIFontSimplifiedCh"/>
          <w:b/>
          <w:bCs/>
        </w:rPr>
        <w:t>embed</w:t>
      </w:r>
      <w:r w:rsidRPr="00F9690E">
        <w:rPr>
          <w:rFonts w:ascii="Arial" w:eastAsia="微软雅黑" w:hAnsi="Arial" w:cs="AppleExternalUIFontSimplifiedCh"/>
        </w:rPr>
        <w:t xml:space="preserve"> [ɪmˈbɛd] v. </w:t>
      </w:r>
      <w:r w:rsidRPr="00F9690E">
        <w:rPr>
          <w:rFonts w:ascii="Arial" w:eastAsia="微软雅黑" w:hAnsi="Arial" w:cs="AppleExternalUIFontSimplifiedCh"/>
        </w:rPr>
        <w:t>嵌入</w:t>
      </w:r>
    </w:p>
    <w:p w14:paraId="5C568CA2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The video was embedded into the webpage for easy viewing.</w:t>
      </w:r>
    </w:p>
    <w:p w14:paraId="7F5E0CDF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The journalist embedded with the military to report on the front lines.</w:t>
      </w:r>
    </w:p>
    <w:p w14:paraId="5620C80A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</w:p>
    <w:p w14:paraId="42A6F961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 xml:space="preserve">▲ </w:t>
      </w:r>
      <w:r w:rsidRPr="00E901E4">
        <w:rPr>
          <w:rFonts w:ascii="Arial" w:eastAsia="微软雅黑" w:hAnsi="Arial" w:cs="AppleExternalUIFontSimplifiedCh"/>
          <w:b/>
          <w:bCs/>
        </w:rPr>
        <w:t>underneath</w:t>
      </w:r>
      <w:r w:rsidRPr="00F9690E">
        <w:rPr>
          <w:rFonts w:ascii="Arial" w:eastAsia="微软雅黑" w:hAnsi="Arial" w:cs="AppleExternalUIFontSimplifiedCh"/>
        </w:rPr>
        <w:t xml:space="preserve"> [ˌʌndərˈniθ] adv. </w:t>
      </w:r>
      <w:r w:rsidRPr="00F9690E">
        <w:rPr>
          <w:rFonts w:ascii="Arial" w:eastAsia="微软雅黑" w:hAnsi="Arial" w:cs="AppleExternalUIFontSimplifiedCh"/>
        </w:rPr>
        <w:t>在</w:t>
      </w:r>
      <w:r w:rsidRPr="00F9690E">
        <w:rPr>
          <w:rFonts w:ascii="Arial" w:eastAsia="微软雅黑" w:hAnsi="Arial" w:cs="AppleExternalUIFontSimplifiedCh"/>
        </w:rPr>
        <w:t>...</w:t>
      </w:r>
      <w:r w:rsidRPr="00F9690E">
        <w:rPr>
          <w:rFonts w:ascii="Arial" w:eastAsia="微软雅黑" w:hAnsi="Arial" w:cs="AppleExternalUIFontSimplifiedCh"/>
        </w:rPr>
        <w:t>下面</w:t>
      </w:r>
    </w:p>
    <w:p w14:paraId="1AB9DE99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The key was hidden underneath the doormat.</w:t>
      </w:r>
    </w:p>
    <w:p w14:paraId="679D5DAF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The treasure was buried deep underneath the old oak tree.</w:t>
      </w:r>
    </w:p>
    <w:p w14:paraId="1B1FF511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</w:p>
    <w:p w14:paraId="340955A2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 xml:space="preserve">▲ </w:t>
      </w:r>
      <w:r w:rsidRPr="00E901E4">
        <w:rPr>
          <w:rFonts w:ascii="Arial" w:eastAsia="微软雅黑" w:hAnsi="Arial" w:cs="AppleExternalUIFontSimplifiedCh"/>
          <w:b/>
          <w:bCs/>
        </w:rPr>
        <w:t>handy</w:t>
      </w:r>
      <w:r w:rsidRPr="00F9690E">
        <w:rPr>
          <w:rFonts w:ascii="Arial" w:eastAsia="微软雅黑" w:hAnsi="Arial" w:cs="AppleExternalUIFontSimplifiedCh"/>
        </w:rPr>
        <w:t xml:space="preserve"> [ˈhændi] adj. </w:t>
      </w:r>
      <w:r w:rsidRPr="00F9690E">
        <w:rPr>
          <w:rFonts w:ascii="Arial" w:eastAsia="微软雅黑" w:hAnsi="Arial" w:cs="AppleExternalUIFontSimplifiedCh"/>
        </w:rPr>
        <w:t>方便的</w:t>
      </w:r>
    </w:p>
    <w:p w14:paraId="6526F420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This tool is very handy for fixing small household items.</w:t>
      </w:r>
    </w:p>
    <w:p w14:paraId="22706C62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The mobile app provides a handy way to track expenses.</w:t>
      </w:r>
    </w:p>
    <w:p w14:paraId="4DFAAFA3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</w:p>
    <w:p w14:paraId="2530D75C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 xml:space="preserve">▲ </w:t>
      </w:r>
      <w:r w:rsidRPr="00E901E4">
        <w:rPr>
          <w:rFonts w:ascii="Arial" w:eastAsia="微软雅黑" w:hAnsi="Arial" w:cs="AppleExternalUIFontSimplifiedCh"/>
          <w:b/>
          <w:bCs/>
        </w:rPr>
        <w:t>deploy</w:t>
      </w:r>
      <w:r w:rsidRPr="00F9690E">
        <w:rPr>
          <w:rFonts w:ascii="Arial" w:eastAsia="微软雅黑" w:hAnsi="Arial" w:cs="AppleExternalUIFontSimplifiedCh"/>
        </w:rPr>
        <w:t xml:space="preserve"> [dɪˈplɔɪ] v. </w:t>
      </w:r>
      <w:r w:rsidRPr="00F9690E">
        <w:rPr>
          <w:rFonts w:ascii="Arial" w:eastAsia="微软雅黑" w:hAnsi="Arial" w:cs="AppleExternalUIFontSimplifiedCh"/>
        </w:rPr>
        <w:t>部署，展开</w:t>
      </w:r>
    </w:p>
    <w:p w14:paraId="5DC2A169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The troops were deployed to the border for security purposes.</w:t>
      </w:r>
    </w:p>
    <w:p w14:paraId="0EB733CE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The company plans to deploy a new marketing strategy to attract customers.</w:t>
      </w:r>
    </w:p>
    <w:p w14:paraId="254B2693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</w:p>
    <w:p w14:paraId="4F13ACD8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 xml:space="preserve">▲ </w:t>
      </w:r>
      <w:r w:rsidRPr="00E901E4">
        <w:rPr>
          <w:rFonts w:ascii="Arial" w:eastAsia="微软雅黑" w:hAnsi="Arial" w:cs="AppleExternalUIFontSimplifiedCh"/>
          <w:b/>
          <w:bCs/>
        </w:rPr>
        <w:t>blackslash</w:t>
      </w:r>
      <w:r w:rsidRPr="00F9690E">
        <w:rPr>
          <w:rFonts w:ascii="Arial" w:eastAsia="微软雅黑" w:hAnsi="Arial" w:cs="AppleExternalUIFontSimplifiedCh"/>
        </w:rPr>
        <w:t xml:space="preserve"> ['blækslæʃ] n. </w:t>
      </w:r>
      <w:r w:rsidRPr="00F9690E">
        <w:rPr>
          <w:rFonts w:ascii="Arial" w:eastAsia="微软雅黑" w:hAnsi="Arial" w:cs="AppleExternalUIFontSimplifiedCh"/>
        </w:rPr>
        <w:t>反斜杠</w:t>
      </w:r>
    </w:p>
    <w:p w14:paraId="40DAB355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The file path should be written with forward slashes, not backslashes.</w:t>
      </w:r>
    </w:p>
    <w:p w14:paraId="211EAE0E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To escape a special character, you need to use a backslash before it.</w:t>
      </w:r>
    </w:p>
    <w:p w14:paraId="31081153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</w:p>
    <w:p w14:paraId="1D8D6682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 xml:space="preserve">▲ </w:t>
      </w:r>
      <w:r w:rsidRPr="00E901E4">
        <w:rPr>
          <w:rFonts w:ascii="Arial" w:eastAsia="微软雅黑" w:hAnsi="Arial" w:cs="AppleExternalUIFontSimplifiedCh"/>
          <w:b/>
          <w:bCs/>
        </w:rPr>
        <w:t>comma</w:t>
      </w:r>
      <w:r w:rsidRPr="00F9690E">
        <w:rPr>
          <w:rFonts w:ascii="Arial" w:eastAsia="微软雅黑" w:hAnsi="Arial" w:cs="AppleExternalUIFontSimplifiedCh"/>
        </w:rPr>
        <w:t xml:space="preserve"> ['kɑmə] n. </w:t>
      </w:r>
      <w:r w:rsidRPr="00F9690E">
        <w:rPr>
          <w:rFonts w:ascii="Arial" w:eastAsia="微软雅黑" w:hAnsi="Arial" w:cs="AppleExternalUIFontSimplifiedCh"/>
        </w:rPr>
        <w:t>逗号</w:t>
      </w:r>
    </w:p>
    <w:p w14:paraId="54A25C65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In English grammar, a comma is used to separate items in a list.</w:t>
      </w:r>
    </w:p>
    <w:p w14:paraId="73BF805B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Make sure to use a comma before the coordinating conjunction in a compound sentence.</w:t>
      </w:r>
    </w:p>
    <w:p w14:paraId="14AC11F5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</w:p>
    <w:p w14:paraId="283990E3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 xml:space="preserve">▲ </w:t>
      </w:r>
      <w:r w:rsidRPr="00E901E4">
        <w:rPr>
          <w:rFonts w:ascii="Arial" w:eastAsia="微软雅黑" w:hAnsi="Arial" w:cs="AppleExternalUIFontSimplifiedCh"/>
          <w:b/>
          <w:bCs/>
        </w:rPr>
        <w:t>customize</w:t>
      </w:r>
      <w:r w:rsidRPr="00F9690E">
        <w:rPr>
          <w:rFonts w:ascii="Arial" w:eastAsia="微软雅黑" w:hAnsi="Arial" w:cs="AppleExternalUIFontSimplifiedCh"/>
        </w:rPr>
        <w:t xml:space="preserve"> ['kʌstəˌmaɪz] v. </w:t>
      </w:r>
      <w:r w:rsidRPr="00F9690E">
        <w:rPr>
          <w:rFonts w:ascii="Arial" w:eastAsia="微软雅黑" w:hAnsi="Arial" w:cs="AppleExternalUIFontSimplifiedCh"/>
        </w:rPr>
        <w:t>定制，个性化</w:t>
      </w:r>
    </w:p>
    <w:p w14:paraId="437826BC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The software allows users to customize the settings to suit their preferences.</w:t>
      </w:r>
    </w:p>
    <w:p w14:paraId="7372E511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The company offers customized solutions tailored to the specific needs of each client.</w:t>
      </w:r>
    </w:p>
    <w:p w14:paraId="19CAB729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</w:p>
    <w:p w14:paraId="10E16EA6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 xml:space="preserve">▲ </w:t>
      </w:r>
      <w:r w:rsidRPr="00E901E4">
        <w:rPr>
          <w:rFonts w:ascii="Arial" w:eastAsia="微软雅黑" w:hAnsi="Arial" w:cs="AppleExternalUIFontSimplifiedCh"/>
          <w:b/>
          <w:bCs/>
        </w:rPr>
        <w:t>premium</w:t>
      </w:r>
      <w:r w:rsidRPr="00F9690E">
        <w:rPr>
          <w:rFonts w:ascii="Arial" w:eastAsia="微软雅黑" w:hAnsi="Arial" w:cs="AppleExternalUIFontSimplifiedCh"/>
        </w:rPr>
        <w:t xml:space="preserve"> ['primiəm] adj. </w:t>
      </w:r>
      <w:r w:rsidRPr="00F9690E">
        <w:rPr>
          <w:rFonts w:ascii="Arial" w:eastAsia="微软雅黑" w:hAnsi="Arial" w:cs="AppleExternalUIFontSimplifiedCh"/>
        </w:rPr>
        <w:t>优质的，高级的</w:t>
      </w:r>
    </w:p>
    <w:p w14:paraId="335E861C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This brand is known for its premium quality products.</w:t>
      </w:r>
    </w:p>
    <w:p w14:paraId="4C4BB5AA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The premium service offers additional features and benefits.</w:t>
      </w:r>
    </w:p>
    <w:p w14:paraId="0F851E44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</w:p>
    <w:p w14:paraId="00E6D293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 xml:space="preserve">▲ </w:t>
      </w:r>
      <w:r w:rsidRPr="00E901E4">
        <w:rPr>
          <w:rFonts w:ascii="Arial" w:eastAsia="微软雅黑" w:hAnsi="Arial" w:cs="AppleExternalUIFontSimplifiedCh"/>
          <w:b/>
          <w:bCs/>
        </w:rPr>
        <w:t>watermelon</w:t>
      </w:r>
      <w:r w:rsidRPr="00F9690E">
        <w:rPr>
          <w:rFonts w:ascii="Arial" w:eastAsia="微软雅黑" w:hAnsi="Arial" w:cs="AppleExternalUIFontSimplifiedCh"/>
        </w:rPr>
        <w:t xml:space="preserve"> ['wɔtərmɛlən] n. </w:t>
      </w:r>
      <w:r w:rsidRPr="00F9690E">
        <w:rPr>
          <w:rFonts w:ascii="Arial" w:eastAsia="微软雅黑" w:hAnsi="Arial" w:cs="AppleExternalUIFontSimplifiedCh"/>
        </w:rPr>
        <w:t>西瓜</w:t>
      </w:r>
    </w:p>
    <w:p w14:paraId="322909E6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Watermelon is a refreshing fruit popular during the summer.</w:t>
      </w:r>
    </w:p>
    <w:p w14:paraId="6B6D94BE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The children enjoyed eating juicy slices of watermelon at the picnic.</w:t>
      </w:r>
    </w:p>
    <w:p w14:paraId="65F040B5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</w:p>
    <w:p w14:paraId="4CEF55C4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 xml:space="preserve">▲ </w:t>
      </w:r>
      <w:r w:rsidRPr="00E901E4">
        <w:rPr>
          <w:rFonts w:ascii="Arial" w:eastAsia="微软雅黑" w:hAnsi="Arial" w:cs="AppleExternalUIFontSimplifiedCh"/>
          <w:b/>
          <w:bCs/>
        </w:rPr>
        <w:t>cognizant</w:t>
      </w:r>
      <w:r w:rsidRPr="00F9690E">
        <w:rPr>
          <w:rFonts w:ascii="Arial" w:eastAsia="微软雅黑" w:hAnsi="Arial" w:cs="AppleExternalUIFontSimplifiedCh"/>
        </w:rPr>
        <w:t xml:space="preserve"> ['kɑɡnɪzənt] adj. </w:t>
      </w:r>
      <w:r w:rsidRPr="00F9690E">
        <w:rPr>
          <w:rFonts w:ascii="Arial" w:eastAsia="微软雅黑" w:hAnsi="Arial" w:cs="AppleExternalUIFontSimplifiedCh"/>
        </w:rPr>
        <w:t>察觉的，意识到的</w:t>
      </w:r>
    </w:p>
    <w:p w14:paraId="14BA1D44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The organization is cognizant of the challenges it faces.</w:t>
      </w:r>
    </w:p>
    <w:p w14:paraId="4301841B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Employees need to be cognizant of the company's code of conduct.</w:t>
      </w:r>
    </w:p>
    <w:p w14:paraId="2C35E7D0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</w:p>
    <w:p w14:paraId="2B0ACE89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 xml:space="preserve">▲ </w:t>
      </w:r>
      <w:r w:rsidRPr="00E901E4">
        <w:rPr>
          <w:rFonts w:ascii="Arial" w:eastAsia="微软雅黑" w:hAnsi="Arial" w:cs="AppleExternalUIFontSimplifiedCh"/>
          <w:b/>
          <w:bCs/>
        </w:rPr>
        <w:t>overlay</w:t>
      </w:r>
      <w:r w:rsidRPr="00F9690E">
        <w:rPr>
          <w:rFonts w:ascii="Arial" w:eastAsia="微软雅黑" w:hAnsi="Arial" w:cs="AppleExternalUIFontSimplifiedCh"/>
        </w:rPr>
        <w:t xml:space="preserve"> [ˌoʊvərˈleɪ] v. </w:t>
      </w:r>
      <w:r w:rsidRPr="00F9690E">
        <w:rPr>
          <w:rFonts w:ascii="Arial" w:eastAsia="微软雅黑" w:hAnsi="Arial" w:cs="AppleExternalUIFontSimplifiedCh"/>
        </w:rPr>
        <w:t>覆盖，叠加</w:t>
      </w:r>
    </w:p>
    <w:p w14:paraId="58A22B8B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The designer will overlay the text on top of the image.</w:t>
      </w:r>
    </w:p>
    <w:p w14:paraId="606D622A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The weather forecast overlay shows the current weather conditions on the map.</w:t>
      </w:r>
    </w:p>
    <w:p w14:paraId="5F5BC9F6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</w:p>
    <w:p w14:paraId="5F5FC100" w14:textId="77777777" w:rsidR="00F9690E" w:rsidRPr="00F9690E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 xml:space="preserve">▲ </w:t>
      </w:r>
      <w:r w:rsidRPr="00F62D8E">
        <w:rPr>
          <w:rFonts w:ascii="Arial" w:eastAsia="微软雅黑" w:hAnsi="Arial" w:cs="AppleExternalUIFontSimplifiedCh"/>
          <w:b/>
          <w:bCs/>
        </w:rPr>
        <w:t>refract</w:t>
      </w:r>
      <w:r w:rsidRPr="00F9690E">
        <w:rPr>
          <w:rFonts w:ascii="Arial" w:eastAsia="微软雅黑" w:hAnsi="Arial" w:cs="AppleExternalUIFontSimplifiedCh"/>
        </w:rPr>
        <w:t xml:space="preserve"> [rɪˈfrækt] v. </w:t>
      </w:r>
      <w:r w:rsidRPr="00F9690E">
        <w:rPr>
          <w:rFonts w:ascii="Arial" w:eastAsia="微软雅黑" w:hAnsi="Arial" w:cs="AppleExternalUIFontSimplifiedCh"/>
        </w:rPr>
        <w:t>折射</w:t>
      </w:r>
    </w:p>
    <w:p w14:paraId="6FEFADB3" w14:textId="777C06A5" w:rsidR="00F9690E" w:rsidRPr="00B439D4" w:rsidRDefault="00F9690E" w:rsidP="00F969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F9690E">
        <w:rPr>
          <w:rFonts w:ascii="Arial" w:eastAsia="微软雅黑" w:hAnsi="Arial" w:cs="AppleExternalUIFontSimplifiedCh"/>
        </w:rPr>
        <w:t>eg. When light passes through a prism, it refracts and separates into different colors.</w:t>
      </w:r>
    </w:p>
    <w:sectPr w:rsidR="00F9690E" w:rsidRPr="00B439D4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01332" w14:textId="77777777" w:rsidR="00791706" w:rsidRDefault="00791706" w:rsidP="002275F7">
      <w:r>
        <w:separator/>
      </w:r>
    </w:p>
  </w:endnote>
  <w:endnote w:type="continuationSeparator" w:id="0">
    <w:p w14:paraId="5925D1B9" w14:textId="77777777" w:rsidR="00791706" w:rsidRDefault="00791706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C7ADB" w14:textId="77777777" w:rsidR="00791706" w:rsidRDefault="00791706" w:rsidP="002275F7">
      <w:r>
        <w:separator/>
      </w:r>
    </w:p>
  </w:footnote>
  <w:footnote w:type="continuationSeparator" w:id="0">
    <w:p w14:paraId="3BC0849A" w14:textId="77777777" w:rsidR="00791706" w:rsidRDefault="00791706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791706">
    <w:pPr>
      <w:pStyle w:val="a4"/>
    </w:pPr>
    <w:r>
      <w:rPr>
        <w:noProof/>
      </w:rPr>
      <w:pict w14:anchorId="49597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791706">
    <w:pPr>
      <w:pStyle w:val="a4"/>
    </w:pPr>
    <w:r>
      <w:rPr>
        <w:noProof/>
      </w:rPr>
      <w:pict w14:anchorId="0E594D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52.6pt;height:45.9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2112"/>
    <w:rsid w:val="00003319"/>
    <w:rsid w:val="00006D28"/>
    <w:rsid w:val="00007451"/>
    <w:rsid w:val="00020437"/>
    <w:rsid w:val="000228E2"/>
    <w:rsid w:val="00030998"/>
    <w:rsid w:val="0003554A"/>
    <w:rsid w:val="00043971"/>
    <w:rsid w:val="0005435B"/>
    <w:rsid w:val="000578A8"/>
    <w:rsid w:val="00071F8D"/>
    <w:rsid w:val="000740DE"/>
    <w:rsid w:val="00077679"/>
    <w:rsid w:val="00077DAD"/>
    <w:rsid w:val="00081B5D"/>
    <w:rsid w:val="00082BD6"/>
    <w:rsid w:val="00082DD1"/>
    <w:rsid w:val="00096E65"/>
    <w:rsid w:val="00097869"/>
    <w:rsid w:val="000A47ED"/>
    <w:rsid w:val="000B373A"/>
    <w:rsid w:val="000B4E00"/>
    <w:rsid w:val="000C1286"/>
    <w:rsid w:val="000C17B3"/>
    <w:rsid w:val="000C1A31"/>
    <w:rsid w:val="000C3E3E"/>
    <w:rsid w:val="000C74BB"/>
    <w:rsid w:val="000D06F9"/>
    <w:rsid w:val="000D3591"/>
    <w:rsid w:val="000D4717"/>
    <w:rsid w:val="000D5271"/>
    <w:rsid w:val="000E6D8E"/>
    <w:rsid w:val="000F7F31"/>
    <w:rsid w:val="00105009"/>
    <w:rsid w:val="00110044"/>
    <w:rsid w:val="00124F4D"/>
    <w:rsid w:val="00133524"/>
    <w:rsid w:val="00136883"/>
    <w:rsid w:val="00137558"/>
    <w:rsid w:val="00140B34"/>
    <w:rsid w:val="00152B16"/>
    <w:rsid w:val="00153A99"/>
    <w:rsid w:val="00156310"/>
    <w:rsid w:val="00165411"/>
    <w:rsid w:val="001713F9"/>
    <w:rsid w:val="00177529"/>
    <w:rsid w:val="00185A67"/>
    <w:rsid w:val="00185AA1"/>
    <w:rsid w:val="00193F81"/>
    <w:rsid w:val="001A7D20"/>
    <w:rsid w:val="001B2E77"/>
    <w:rsid w:val="001B7C3F"/>
    <w:rsid w:val="001D1EB0"/>
    <w:rsid w:val="001D77EF"/>
    <w:rsid w:val="001D782E"/>
    <w:rsid w:val="001D7AD2"/>
    <w:rsid w:val="001E10DE"/>
    <w:rsid w:val="001E64D9"/>
    <w:rsid w:val="00200CD9"/>
    <w:rsid w:val="00200E6F"/>
    <w:rsid w:val="00204B0C"/>
    <w:rsid w:val="002050F9"/>
    <w:rsid w:val="0021684D"/>
    <w:rsid w:val="00216A39"/>
    <w:rsid w:val="00226898"/>
    <w:rsid w:val="002275F7"/>
    <w:rsid w:val="00234C53"/>
    <w:rsid w:val="002461A3"/>
    <w:rsid w:val="00256144"/>
    <w:rsid w:val="00260AC9"/>
    <w:rsid w:val="0026184E"/>
    <w:rsid w:val="002675C0"/>
    <w:rsid w:val="00286540"/>
    <w:rsid w:val="00287482"/>
    <w:rsid w:val="00291192"/>
    <w:rsid w:val="002966E2"/>
    <w:rsid w:val="002A03B0"/>
    <w:rsid w:val="002A3D8E"/>
    <w:rsid w:val="002C0DF5"/>
    <w:rsid w:val="002C24DA"/>
    <w:rsid w:val="002C4BC1"/>
    <w:rsid w:val="002C6E0A"/>
    <w:rsid w:val="002D789F"/>
    <w:rsid w:val="002F3259"/>
    <w:rsid w:val="002F6CFD"/>
    <w:rsid w:val="00312755"/>
    <w:rsid w:val="00316A00"/>
    <w:rsid w:val="00317494"/>
    <w:rsid w:val="003175EC"/>
    <w:rsid w:val="00325595"/>
    <w:rsid w:val="00326EE4"/>
    <w:rsid w:val="00345493"/>
    <w:rsid w:val="0036348A"/>
    <w:rsid w:val="003666C5"/>
    <w:rsid w:val="003723FF"/>
    <w:rsid w:val="00383FE3"/>
    <w:rsid w:val="00390DF0"/>
    <w:rsid w:val="00393FB5"/>
    <w:rsid w:val="003A6F5E"/>
    <w:rsid w:val="003A7846"/>
    <w:rsid w:val="003B3BAE"/>
    <w:rsid w:val="003D1614"/>
    <w:rsid w:val="003D3E4F"/>
    <w:rsid w:val="003E370C"/>
    <w:rsid w:val="003E5513"/>
    <w:rsid w:val="003F076D"/>
    <w:rsid w:val="003F2500"/>
    <w:rsid w:val="003F377B"/>
    <w:rsid w:val="004018EB"/>
    <w:rsid w:val="0040396F"/>
    <w:rsid w:val="00404841"/>
    <w:rsid w:val="00424C96"/>
    <w:rsid w:val="00457E76"/>
    <w:rsid w:val="0046210A"/>
    <w:rsid w:val="004716B3"/>
    <w:rsid w:val="00490539"/>
    <w:rsid w:val="004952CF"/>
    <w:rsid w:val="004B248B"/>
    <w:rsid w:val="004C3DCB"/>
    <w:rsid w:val="004C42C1"/>
    <w:rsid w:val="004E09E7"/>
    <w:rsid w:val="004F7AE8"/>
    <w:rsid w:val="00503953"/>
    <w:rsid w:val="005067DA"/>
    <w:rsid w:val="0052153B"/>
    <w:rsid w:val="005243BE"/>
    <w:rsid w:val="00534E88"/>
    <w:rsid w:val="00544753"/>
    <w:rsid w:val="00557112"/>
    <w:rsid w:val="00565153"/>
    <w:rsid w:val="00565CD5"/>
    <w:rsid w:val="0056681A"/>
    <w:rsid w:val="005714D1"/>
    <w:rsid w:val="00581FA3"/>
    <w:rsid w:val="00583443"/>
    <w:rsid w:val="005A7E6F"/>
    <w:rsid w:val="005B1656"/>
    <w:rsid w:val="005B23D9"/>
    <w:rsid w:val="005C1384"/>
    <w:rsid w:val="005C1E0A"/>
    <w:rsid w:val="005D4623"/>
    <w:rsid w:val="005E6874"/>
    <w:rsid w:val="00605220"/>
    <w:rsid w:val="006231E3"/>
    <w:rsid w:val="006418B0"/>
    <w:rsid w:val="0064383C"/>
    <w:rsid w:val="00653D6F"/>
    <w:rsid w:val="006576A3"/>
    <w:rsid w:val="00663832"/>
    <w:rsid w:val="00663B99"/>
    <w:rsid w:val="0067158D"/>
    <w:rsid w:val="00674AF1"/>
    <w:rsid w:val="00676D37"/>
    <w:rsid w:val="0067739E"/>
    <w:rsid w:val="006778C6"/>
    <w:rsid w:val="0068514C"/>
    <w:rsid w:val="006957FB"/>
    <w:rsid w:val="0069706C"/>
    <w:rsid w:val="006A6D22"/>
    <w:rsid w:val="006B1626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1483C"/>
    <w:rsid w:val="00722127"/>
    <w:rsid w:val="00722AD4"/>
    <w:rsid w:val="0072476D"/>
    <w:rsid w:val="00733ABE"/>
    <w:rsid w:val="007343F6"/>
    <w:rsid w:val="0073544F"/>
    <w:rsid w:val="00735B1C"/>
    <w:rsid w:val="0075671E"/>
    <w:rsid w:val="00770F71"/>
    <w:rsid w:val="00772BC1"/>
    <w:rsid w:val="00776289"/>
    <w:rsid w:val="00781AA8"/>
    <w:rsid w:val="00791706"/>
    <w:rsid w:val="007A0144"/>
    <w:rsid w:val="007A09D8"/>
    <w:rsid w:val="007A54F8"/>
    <w:rsid w:val="007B378D"/>
    <w:rsid w:val="007B6093"/>
    <w:rsid w:val="007B7D7F"/>
    <w:rsid w:val="007C0120"/>
    <w:rsid w:val="007C7B08"/>
    <w:rsid w:val="007D6AE2"/>
    <w:rsid w:val="007E21FF"/>
    <w:rsid w:val="007F04EC"/>
    <w:rsid w:val="007F315B"/>
    <w:rsid w:val="007F6703"/>
    <w:rsid w:val="00800543"/>
    <w:rsid w:val="0082143C"/>
    <w:rsid w:val="00831F7F"/>
    <w:rsid w:val="008361F8"/>
    <w:rsid w:val="00863E3C"/>
    <w:rsid w:val="00872405"/>
    <w:rsid w:val="00872962"/>
    <w:rsid w:val="0088163F"/>
    <w:rsid w:val="0088197B"/>
    <w:rsid w:val="00886780"/>
    <w:rsid w:val="00894BF7"/>
    <w:rsid w:val="008B2382"/>
    <w:rsid w:val="008C2C47"/>
    <w:rsid w:val="008C733C"/>
    <w:rsid w:val="008E02DF"/>
    <w:rsid w:val="008F7D01"/>
    <w:rsid w:val="00907E0E"/>
    <w:rsid w:val="00923037"/>
    <w:rsid w:val="00924A15"/>
    <w:rsid w:val="00924DCC"/>
    <w:rsid w:val="00932B3C"/>
    <w:rsid w:val="00947DC1"/>
    <w:rsid w:val="00960028"/>
    <w:rsid w:val="00970566"/>
    <w:rsid w:val="00973121"/>
    <w:rsid w:val="00981A43"/>
    <w:rsid w:val="0098553A"/>
    <w:rsid w:val="00985799"/>
    <w:rsid w:val="009910AE"/>
    <w:rsid w:val="009A0E29"/>
    <w:rsid w:val="009B3DE6"/>
    <w:rsid w:val="009C74BF"/>
    <w:rsid w:val="009D573A"/>
    <w:rsid w:val="00A02AD4"/>
    <w:rsid w:val="00A02F4F"/>
    <w:rsid w:val="00A036E2"/>
    <w:rsid w:val="00A04DA0"/>
    <w:rsid w:val="00A06A59"/>
    <w:rsid w:val="00A115C4"/>
    <w:rsid w:val="00A21673"/>
    <w:rsid w:val="00A24930"/>
    <w:rsid w:val="00A25A00"/>
    <w:rsid w:val="00A260B3"/>
    <w:rsid w:val="00A34847"/>
    <w:rsid w:val="00A3734F"/>
    <w:rsid w:val="00A5221D"/>
    <w:rsid w:val="00A52AC2"/>
    <w:rsid w:val="00A662F2"/>
    <w:rsid w:val="00A70EF8"/>
    <w:rsid w:val="00A736DA"/>
    <w:rsid w:val="00A808C0"/>
    <w:rsid w:val="00A86B14"/>
    <w:rsid w:val="00AA0679"/>
    <w:rsid w:val="00AB48E3"/>
    <w:rsid w:val="00AB4A68"/>
    <w:rsid w:val="00AB73C6"/>
    <w:rsid w:val="00AC6820"/>
    <w:rsid w:val="00AD208A"/>
    <w:rsid w:val="00AE3D06"/>
    <w:rsid w:val="00B109E9"/>
    <w:rsid w:val="00B14836"/>
    <w:rsid w:val="00B159FA"/>
    <w:rsid w:val="00B321CF"/>
    <w:rsid w:val="00B368AF"/>
    <w:rsid w:val="00B439D4"/>
    <w:rsid w:val="00B44799"/>
    <w:rsid w:val="00B62A0B"/>
    <w:rsid w:val="00B72013"/>
    <w:rsid w:val="00B768FA"/>
    <w:rsid w:val="00B840CA"/>
    <w:rsid w:val="00BA46D4"/>
    <w:rsid w:val="00BA6CF1"/>
    <w:rsid w:val="00BB77E4"/>
    <w:rsid w:val="00BC28A1"/>
    <w:rsid w:val="00C0351F"/>
    <w:rsid w:val="00C11956"/>
    <w:rsid w:val="00C14904"/>
    <w:rsid w:val="00C20590"/>
    <w:rsid w:val="00C21AD1"/>
    <w:rsid w:val="00C23636"/>
    <w:rsid w:val="00C2390A"/>
    <w:rsid w:val="00C27CE3"/>
    <w:rsid w:val="00C35ECF"/>
    <w:rsid w:val="00C4751D"/>
    <w:rsid w:val="00C54490"/>
    <w:rsid w:val="00C5519B"/>
    <w:rsid w:val="00C64639"/>
    <w:rsid w:val="00C755D4"/>
    <w:rsid w:val="00C87EEB"/>
    <w:rsid w:val="00C9528A"/>
    <w:rsid w:val="00CA0235"/>
    <w:rsid w:val="00CA3E62"/>
    <w:rsid w:val="00CA69D7"/>
    <w:rsid w:val="00CB189D"/>
    <w:rsid w:val="00CB3857"/>
    <w:rsid w:val="00CC13A1"/>
    <w:rsid w:val="00CE24B6"/>
    <w:rsid w:val="00CF3C2C"/>
    <w:rsid w:val="00CF679F"/>
    <w:rsid w:val="00D20E32"/>
    <w:rsid w:val="00D26D08"/>
    <w:rsid w:val="00D3444A"/>
    <w:rsid w:val="00D36A64"/>
    <w:rsid w:val="00D44D20"/>
    <w:rsid w:val="00D46687"/>
    <w:rsid w:val="00D51C27"/>
    <w:rsid w:val="00D63633"/>
    <w:rsid w:val="00D65B9D"/>
    <w:rsid w:val="00D81B7E"/>
    <w:rsid w:val="00D81DD1"/>
    <w:rsid w:val="00D87031"/>
    <w:rsid w:val="00DA0E0E"/>
    <w:rsid w:val="00DB0FAF"/>
    <w:rsid w:val="00DB2FCD"/>
    <w:rsid w:val="00DC1AEC"/>
    <w:rsid w:val="00DD1B11"/>
    <w:rsid w:val="00DE17B4"/>
    <w:rsid w:val="00DE36CC"/>
    <w:rsid w:val="00DE3A76"/>
    <w:rsid w:val="00DE4B6D"/>
    <w:rsid w:val="00DE73F0"/>
    <w:rsid w:val="00DF59FC"/>
    <w:rsid w:val="00E02682"/>
    <w:rsid w:val="00E07BEF"/>
    <w:rsid w:val="00E13746"/>
    <w:rsid w:val="00E137EB"/>
    <w:rsid w:val="00E32B6E"/>
    <w:rsid w:val="00E412BA"/>
    <w:rsid w:val="00E47A97"/>
    <w:rsid w:val="00E56363"/>
    <w:rsid w:val="00E61DF1"/>
    <w:rsid w:val="00E71644"/>
    <w:rsid w:val="00E73E40"/>
    <w:rsid w:val="00E80C1E"/>
    <w:rsid w:val="00E901E4"/>
    <w:rsid w:val="00E92A1C"/>
    <w:rsid w:val="00E95FE1"/>
    <w:rsid w:val="00EA07D6"/>
    <w:rsid w:val="00EA75A6"/>
    <w:rsid w:val="00EB275D"/>
    <w:rsid w:val="00EC0961"/>
    <w:rsid w:val="00EC3083"/>
    <w:rsid w:val="00EE136F"/>
    <w:rsid w:val="00EF2CEF"/>
    <w:rsid w:val="00EF74C8"/>
    <w:rsid w:val="00F14C47"/>
    <w:rsid w:val="00F2488F"/>
    <w:rsid w:val="00F2601D"/>
    <w:rsid w:val="00F371B1"/>
    <w:rsid w:val="00F37318"/>
    <w:rsid w:val="00F404ED"/>
    <w:rsid w:val="00F62D8E"/>
    <w:rsid w:val="00F63BA1"/>
    <w:rsid w:val="00F730FE"/>
    <w:rsid w:val="00F748D7"/>
    <w:rsid w:val="00F82803"/>
    <w:rsid w:val="00F840B0"/>
    <w:rsid w:val="00F87DF9"/>
    <w:rsid w:val="00F925F9"/>
    <w:rsid w:val="00F938D2"/>
    <w:rsid w:val="00F9690E"/>
    <w:rsid w:val="00FA57EC"/>
    <w:rsid w:val="00FB1167"/>
    <w:rsid w:val="00FB2E7F"/>
    <w:rsid w:val="00FC22D3"/>
    <w:rsid w:val="00FD19D6"/>
    <w:rsid w:val="00FD67BF"/>
    <w:rsid w:val="00FE31B1"/>
    <w:rsid w:val="00FE71F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192</TotalTime>
  <Pages>7</Pages>
  <Words>1541</Words>
  <Characters>8789</Characters>
  <Application>Microsoft Office Word</Application>
  <DocSecurity>0</DocSecurity>
  <Lines>73</Lines>
  <Paragraphs>20</Paragraphs>
  <ScaleCrop>false</ScaleCrop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cp:lastPrinted>2022-12-05T06:12:00Z</cp:lastPrinted>
  <dcterms:created xsi:type="dcterms:W3CDTF">2022-12-05T06:12:00Z</dcterms:created>
  <dcterms:modified xsi:type="dcterms:W3CDTF">2023-09-01T07:20:00Z</dcterms:modified>
</cp:coreProperties>
</file>