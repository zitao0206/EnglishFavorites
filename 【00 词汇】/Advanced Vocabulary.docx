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6D916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3442FD4E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08FC6AC9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28903BAC" w14:textId="77777777" w:rsidR="0043246F" w:rsidRPr="008D3444" w:rsidRDefault="0043246F" w:rsidP="0043246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———————————————</w:t>
      </w:r>
      <w:r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TODO</w:t>
      </w: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</w:t>
      </w:r>
    </w:p>
    <w:p w14:paraId="56996581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55D7E073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scrutiny n. 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>仔细审查</w:t>
      </w:r>
    </w:p>
    <w:p w14:paraId="55CA8CC5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financial transactions of the company came under scrutiny during the audit.</w:t>
      </w:r>
    </w:p>
    <w:p w14:paraId="5687381C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Public figures often face intense scrutiny from the media regarding their personal and professional lives.</w:t>
      </w:r>
    </w:p>
    <w:p w14:paraId="1C805C25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035BC658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stifle v. 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>抑制，扼杀</w:t>
      </w:r>
    </w:p>
    <w:p w14:paraId="72D4DBB5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It's essential not to stifle creativity in the workplace, as it fosters innovation and growth.</w:t>
      </w:r>
    </w:p>
    <w:p w14:paraId="6AFDA25E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lack of opportunities can stifle the aspirations of talented individuals.</w:t>
      </w:r>
    </w:p>
    <w:p w14:paraId="1F4AD47B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14C62E8E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11F4B616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liaison n. 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>联络，联系</w:t>
      </w:r>
    </w:p>
    <w:p w14:paraId="73FA1BD1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project manager serves as a liaison between the client and the development team.</w:t>
      </w:r>
    </w:p>
    <w:p w14:paraId="67722E7F" w14:textId="039F00D3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Effective communication is crucial for a successful liaison between different departments.</w:t>
      </w:r>
    </w:p>
    <w:p w14:paraId="15F0CD58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i/>
          <w:iCs/>
          <w:sz w:val="28"/>
          <w:szCs w:val="28"/>
        </w:rPr>
      </w:pPr>
    </w:p>
    <w:p w14:paraId="520265CF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niche n. 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>利基，小众市场</w:t>
      </w:r>
    </w:p>
    <w:p w14:paraId="4108A2EC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company identified a niche market for handmade, eco-friendly products.</w:t>
      </w:r>
    </w:p>
    <w:p w14:paraId="035F00B8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Niche businesses often focus on specialized products or services catering to a specific audience.</w:t>
      </w:r>
    </w:p>
    <w:p w14:paraId="6EAB432C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3B3CCEE5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nausea n. 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>恶心</w:t>
      </w:r>
    </w:p>
    <w:p w14:paraId="26D9EDDA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Motion sickness can lead to feelings of nausea during long car rides.</w:t>
      </w:r>
    </w:p>
    <w:p w14:paraId="118682B0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Certain medications may cause nausea as a side effect.</w:t>
      </w:r>
    </w:p>
    <w:p w14:paraId="70506025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56854CD9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lastRenderedPageBreak/>
        <w:t xml:space="preserve">▲ speculation n. 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>推测</w:t>
      </w:r>
    </w:p>
    <w:p w14:paraId="52E1FFC4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Stock market speculation involves predicting the future value of financial instruments.</w:t>
      </w:r>
    </w:p>
    <w:p w14:paraId="431DE15D" w14:textId="77777777" w:rsidR="00307E91" w:rsidRPr="00307E91" w:rsidRDefault="00307E91" w:rsidP="00307E9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307E91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307E91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media's speculation about the celebrity's private life sparked public interest.</w:t>
      </w:r>
    </w:p>
    <w:p w14:paraId="3C29D238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i/>
          <w:iCs/>
          <w:sz w:val="28"/>
          <w:szCs w:val="28"/>
        </w:rPr>
      </w:pPr>
    </w:p>
    <w:p w14:paraId="2B72826A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discrepancy n. 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>差异，不符</w:t>
      </w:r>
    </w:p>
    <w:p w14:paraId="6301EEB4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Auditors discovered a significant financial discrepancy in the company's records.</w:t>
      </w:r>
    </w:p>
    <w:p w14:paraId="5C2F5332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team worked diligently to resolve the discrepancy between the two conflicting reports.</w:t>
      </w:r>
    </w:p>
    <w:p w14:paraId="1E977CE8" w14:textId="77777777" w:rsidR="008D3444" w:rsidRP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07B184BC" w14:textId="403DC89C" w:rsid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i/>
          <w:iCs/>
          <w:sz w:val="28"/>
          <w:szCs w:val="28"/>
        </w:rPr>
      </w:pPr>
    </w:p>
    <w:p w14:paraId="1B775FA1" w14:textId="77777777" w:rsid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———————————————</w:t>
      </w:r>
      <w:r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D</w:t>
      </w:r>
      <w:r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OING</w:t>
      </w: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</w:t>
      </w:r>
    </w:p>
    <w:p w14:paraId="69FF564F" w14:textId="77777777" w:rsidR="00E5591D" w:rsidRDefault="00E5591D" w:rsidP="00E5591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1D45D7E0" w14:textId="77777777" w:rsid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47166F99" w14:textId="77777777" w:rsidR="000C4583" w:rsidRPr="008D3444" w:rsidRDefault="000C4583" w:rsidP="000C45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persecution n. 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>迫害</w:t>
      </w:r>
    </w:p>
    <w:p w14:paraId="42C42AE8" w14:textId="77777777" w:rsidR="000C4583" w:rsidRPr="008D3444" w:rsidRDefault="000C4583" w:rsidP="000C45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religious minority faced persecution for their beliefs in the intolerant society.</w:t>
      </w:r>
    </w:p>
    <w:p w14:paraId="7AAED674" w14:textId="77777777" w:rsidR="000C4583" w:rsidRPr="008D3444" w:rsidRDefault="000C4583" w:rsidP="000C45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History has witnessed instances of persecution based on race, ethnicity, and political affiliations.</w:t>
      </w:r>
    </w:p>
    <w:p w14:paraId="00CA620E" w14:textId="77777777" w:rsidR="00E5591D" w:rsidRDefault="00E5591D" w:rsidP="000C45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2066079E" w14:textId="0982FA56" w:rsidR="000C4583" w:rsidRPr="008D3444" w:rsidRDefault="000C4583" w:rsidP="000C45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blurb n. 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>简介</w:t>
      </w:r>
    </w:p>
    <w:p w14:paraId="053F0C66" w14:textId="77777777" w:rsidR="000C4583" w:rsidRPr="008D3444" w:rsidRDefault="000C4583" w:rsidP="000C45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book's blurb on the back cover offers a brief summary and highlights its key features.</w:t>
      </w:r>
    </w:p>
    <w:p w14:paraId="5ECB49EB" w14:textId="77777777" w:rsidR="000C4583" w:rsidRPr="008D3444" w:rsidRDefault="000C4583" w:rsidP="000C45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A well-crafted blurb can capture the reader's attention and generate interest in the book.</w:t>
      </w:r>
    </w:p>
    <w:p w14:paraId="37DFA44C" w14:textId="77777777" w:rsidR="000C4583" w:rsidRPr="008D3444" w:rsidRDefault="000C4583" w:rsidP="000C45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19AECEFA" w14:textId="77777777" w:rsidR="000C4583" w:rsidRPr="008D3444" w:rsidRDefault="000C4583" w:rsidP="000C45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defendant n. 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>被告</w:t>
      </w:r>
    </w:p>
    <w:p w14:paraId="62471EB7" w14:textId="77777777" w:rsidR="000C4583" w:rsidRPr="008D3444" w:rsidRDefault="000C4583" w:rsidP="000C45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defendant pleaded not guilty and awaited the trial to present their case.</w:t>
      </w:r>
    </w:p>
    <w:p w14:paraId="5D7240C6" w14:textId="77777777" w:rsidR="000C4583" w:rsidRPr="008D3444" w:rsidRDefault="000C4583" w:rsidP="000C45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defense attorney cross-examined the witnesses to build a strong case for the defendant.</w:t>
      </w:r>
    </w:p>
    <w:p w14:paraId="032BD429" w14:textId="77777777" w:rsidR="000C4583" w:rsidRPr="008D3444" w:rsidRDefault="000C4583" w:rsidP="000C45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4376CF68" w14:textId="77777777" w:rsidR="000C4583" w:rsidRPr="008D3444" w:rsidRDefault="000C4583" w:rsidP="000C45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push-up n. 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>俯卧撑</w:t>
      </w:r>
    </w:p>
    <w:p w14:paraId="3FFFB08F" w14:textId="77777777" w:rsidR="000C4583" w:rsidRPr="008D3444" w:rsidRDefault="000C4583" w:rsidP="000C45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lastRenderedPageBreak/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Including push-ups in your fitness routine helps strengthen the upper body muscles.</w:t>
      </w:r>
    </w:p>
    <w:p w14:paraId="4F253E62" w14:textId="77777777" w:rsidR="000C4583" w:rsidRDefault="000C4583" w:rsidP="000C45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Beginners often find modified push-ups more accessible before progressing to standard push-ups.</w:t>
      </w:r>
    </w:p>
    <w:p w14:paraId="6E27E2DA" w14:textId="77777777" w:rsidR="000C4583" w:rsidRPr="000C4583" w:rsidRDefault="000C4583" w:rsidP="000B678F">
      <w:pPr>
        <w:spacing w:line="460" w:lineRule="exact"/>
        <w:rPr>
          <w:rFonts w:ascii="Arial" w:eastAsia="微软雅黑" w:hAnsi="Arial" w:cs="AppleExternalUIFontSimplifiedCh" w:hint="eastAsia"/>
          <w:color w:val="000000" w:themeColor="text1"/>
          <w:sz w:val="28"/>
          <w:szCs w:val="28"/>
        </w:rPr>
      </w:pPr>
    </w:p>
    <w:p w14:paraId="52A25FBE" w14:textId="6754C80C" w:rsidR="000B678F" w:rsidRPr="00C9160A" w:rsidRDefault="000B678F" w:rsidP="000B678F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ExternalUIFontSimplifiedCh"/>
          <w:b/>
          <w:bCs/>
          <w:color w:val="000000" w:themeColor="text1"/>
          <w:sz w:val="32"/>
          <w:szCs w:val="32"/>
        </w:rPr>
        <w:t>vomit</w:t>
      </w:r>
      <w:r w:rsidRPr="00353EC8">
        <w:rPr>
          <w:rFonts w:ascii="Arial" w:eastAsia="微软雅黑" w:hAnsi="Arial" w:cs="AppleExternalUIFontSimplifiedCh"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>[ˈvɒmɪt] v.</w:t>
      </w:r>
      <w:r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>呕吐</w:t>
      </w:r>
    </w:p>
    <w:p w14:paraId="3A3FD424" w14:textId="77777777" w:rsidR="000B678F" w:rsidRPr="00C9160A" w:rsidRDefault="000B678F" w:rsidP="000B678F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Feeling nauseous, she rushed to the bathroom to vomit.</w:t>
      </w:r>
    </w:p>
    <w:p w14:paraId="3DBA33EF" w14:textId="77777777" w:rsidR="000B678F" w:rsidRPr="00C9160A" w:rsidRDefault="000B678F" w:rsidP="000B678F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The unpleasant odor made some passengers feel the urge to vomit.</w:t>
      </w:r>
    </w:p>
    <w:p w14:paraId="2BCF815C" w14:textId="77777777" w:rsidR="000B678F" w:rsidRPr="000B678F" w:rsidRDefault="000B678F" w:rsidP="000B67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8C0B1DD" w14:textId="235E4E8A" w:rsidR="000B678F" w:rsidRPr="000B678F" w:rsidRDefault="000B678F" w:rsidP="000B678F">
      <w:r w:rsidRPr="0032207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tweet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 w:rsidRPr="000B678F">
        <w:rPr>
          <w:rFonts w:ascii="Arial" w:hAnsi="Arial" w:cs="Arial"/>
          <w:color w:val="626469"/>
          <w:shd w:val="clear" w:color="auto" w:fill="FFFFFF"/>
        </w:rPr>
        <w:t>twiːt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32207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322078">
        <w:rPr>
          <w:rFonts w:ascii="Arial" w:eastAsia="微软雅黑" w:hAnsi="Arial" w:cs="AppleSystemUIFont"/>
          <w:color w:val="000000" w:themeColor="text1"/>
          <w:sz w:val="28"/>
          <w:szCs w:val="28"/>
        </w:rPr>
        <w:t>推文</w:t>
      </w:r>
    </w:p>
    <w:p w14:paraId="637428CD" w14:textId="77777777" w:rsidR="000B678F" w:rsidRPr="00322078" w:rsidRDefault="000B678F" w:rsidP="000B67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22078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2207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celebrity's tweet garnered thousands of retweets and likes within minutes.</w:t>
      </w:r>
    </w:p>
    <w:p w14:paraId="77A4CFB1" w14:textId="2774121D" w:rsidR="000B678F" w:rsidRDefault="000B678F" w:rsidP="000B67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322078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22078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Twitter users often use hashtags to categorize and search for specific tweets.</w:t>
      </w:r>
    </w:p>
    <w:p w14:paraId="23FC2B8D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i/>
          <w:iCs/>
          <w:sz w:val="28"/>
          <w:szCs w:val="28"/>
        </w:rPr>
      </w:pPr>
    </w:p>
    <w:p w14:paraId="1C1F7F04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ketchup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番茄酱</w:t>
      </w:r>
    </w:p>
    <w:p w14:paraId="7F58782B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Ketchup is a popular condiment for burgers and fries.</w:t>
      </w:r>
    </w:p>
    <w:p w14:paraId="000700E9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Some people like to add a touch of ketchup to their scrambled eggs.</w:t>
      </w:r>
    </w:p>
    <w:p w14:paraId="27BAA4B7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3E4DD18E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mustard sauce</w:t>
      </w:r>
      <w:r w:rsidRPr="002916DB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 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芥末酱</w:t>
      </w:r>
    </w:p>
    <w:p w14:paraId="4A6D0A3B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Mustard sauce adds a tangy flavor to sandwiches and grilled meats.</w:t>
      </w:r>
    </w:p>
    <w:p w14:paraId="542E4483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The chef prepared a special marinade with mustard sauce for the grilled chicken.</w:t>
      </w:r>
    </w:p>
    <w:p w14:paraId="602CCB23" w14:textId="77777777" w:rsidR="002916DB" w:rsidRPr="002916DB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i/>
          <w:iCs/>
          <w:sz w:val="28"/>
          <w:szCs w:val="28"/>
        </w:rPr>
      </w:pPr>
    </w:p>
    <w:p w14:paraId="3179DE27" w14:textId="632073C6" w:rsidR="002916DB" w:rsidRPr="002E21E0" w:rsidRDefault="002916DB" w:rsidP="002E21E0"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C64C2D">
        <w:rPr>
          <w:rFonts w:ascii="Arial" w:eastAsia="微软雅黑" w:hAnsi="Arial" w:cs="AppleExternalUIFontSimplifiedCh"/>
          <w:b/>
          <w:bCs/>
          <w:sz w:val="32"/>
          <w:szCs w:val="32"/>
        </w:rPr>
        <w:t>diclofenac</w:t>
      </w:r>
      <w:r w:rsidRPr="00C64C2D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="002E21E0">
        <w:rPr>
          <w:rFonts w:ascii="Arial" w:eastAsia="微软雅黑" w:hAnsi="Arial" w:cs="AppleExternalUIFontSimplifiedCh"/>
          <w:sz w:val="32"/>
          <w:szCs w:val="32"/>
        </w:rPr>
        <w:t>[</w:t>
      </w:r>
      <w:r w:rsidR="002E21E0" w:rsidRPr="002E21E0">
        <w:rPr>
          <w:rFonts w:ascii="Arial" w:hAnsi="Arial" w:cs="Arial"/>
          <w:color w:val="626469"/>
          <w:shd w:val="clear" w:color="auto" w:fill="FFFFFF"/>
        </w:rPr>
        <w:t>dɪklɒfeˈnæk</w:t>
      </w:r>
      <w:r w:rsidR="002E21E0">
        <w:rPr>
          <w:rFonts w:ascii="Arial" w:eastAsia="微软雅黑" w:hAnsi="Arial" w:cs="AppleExternalUIFontSimplifiedCh"/>
          <w:sz w:val="32"/>
          <w:szCs w:val="32"/>
        </w:rPr>
        <w:t xml:space="preserve">] </w:t>
      </w:r>
      <w:r w:rsidRPr="00D71B3F">
        <w:rPr>
          <w:rFonts w:ascii="Arial" w:eastAsia="微软雅黑" w:hAnsi="Arial" w:cs="AppleExternalUIFontSimplifiedCh"/>
          <w:sz w:val="28"/>
          <w:szCs w:val="28"/>
        </w:rPr>
        <w:t>n.  [</w:t>
      </w:r>
      <w:r w:rsidRPr="00D71B3F">
        <w:rPr>
          <w:rFonts w:ascii="Arial" w:eastAsia="微软雅黑" w:hAnsi="Arial" w:cs="AppleExternalUIFontSimplifiedCh"/>
          <w:sz w:val="28"/>
          <w:szCs w:val="28"/>
        </w:rPr>
        <w:t>药物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]  </w:t>
      </w:r>
      <w:r w:rsidRPr="00D71B3F">
        <w:rPr>
          <w:rFonts w:ascii="Arial" w:eastAsia="微软雅黑" w:hAnsi="Arial" w:cs="AppleExternalUIFontSimplifiedCh"/>
          <w:sz w:val="28"/>
          <w:szCs w:val="28"/>
        </w:rPr>
        <w:t>双氯芬酸，针对疼痛和炎症的非甾体抗炎药</w:t>
      </w:r>
    </w:p>
    <w:p w14:paraId="2B4C3FE2" w14:textId="77777777" w:rsidR="002916DB" w:rsidRPr="00D71B3F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D71B3F">
        <w:rPr>
          <w:rFonts w:ascii="Cambria Math" w:eastAsia="微软雅黑" w:hAnsi="Cambria Math" w:cs="Cambria Math"/>
          <w:sz w:val="28"/>
          <w:szCs w:val="28"/>
        </w:rPr>
        <w:t>⟐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 Diclofenac is commonly used to relieve pain and inflammation in conditions such as arthritis.</w:t>
      </w:r>
    </w:p>
    <w:p w14:paraId="276BE830" w14:textId="273B800B" w:rsidR="002916DB" w:rsidRPr="00D71B3F" w:rsidRDefault="002916DB" w:rsidP="002916D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D71B3F">
        <w:rPr>
          <w:rFonts w:ascii="Cambria Math" w:eastAsia="微软雅黑" w:hAnsi="Cambria Math" w:cs="Cambria Math"/>
          <w:sz w:val="28"/>
          <w:szCs w:val="28"/>
        </w:rPr>
        <w:t>⟐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 The doctor prescribed diclofenac for the patient's muscle pain.</w:t>
      </w:r>
    </w:p>
    <w:p w14:paraId="1C0C15A1" w14:textId="77777777" w:rsidR="002916DB" w:rsidRDefault="002916DB" w:rsidP="008D2A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75AC60FC" w14:textId="71B73228" w:rsidR="008D2A47" w:rsidRPr="00D71B3F" w:rsidRDefault="008D2A47" w:rsidP="008D2A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C64C2D">
        <w:rPr>
          <w:rFonts w:ascii="Arial" w:eastAsia="微软雅黑" w:hAnsi="Arial" w:cs="AppleExternalUIFontSimplifiedCh"/>
          <w:b/>
          <w:bCs/>
          <w:sz w:val="32"/>
          <w:szCs w:val="32"/>
        </w:rPr>
        <w:t>Israel</w:t>
      </w:r>
      <w:r w:rsidRPr="00C64C2D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[ˈɪzriəl] n. </w:t>
      </w:r>
      <w:r w:rsidRPr="00D71B3F">
        <w:rPr>
          <w:rFonts w:ascii="Arial" w:eastAsia="微软雅黑" w:hAnsi="Arial" w:cs="AppleExternalUIFontSimplifiedCh" w:hint="eastAsia"/>
          <w:sz w:val="28"/>
          <w:szCs w:val="28"/>
        </w:rPr>
        <w:t>以色列</w:t>
      </w:r>
    </w:p>
    <w:p w14:paraId="71118D31" w14:textId="77777777" w:rsidR="008D2A47" w:rsidRPr="00D71B3F" w:rsidRDefault="008D2A47" w:rsidP="008D2A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D71B3F">
        <w:rPr>
          <w:rFonts w:ascii="Cambria Math" w:eastAsia="微软雅黑" w:hAnsi="Cambria Math" w:cs="Cambria Math"/>
          <w:sz w:val="28"/>
          <w:szCs w:val="28"/>
        </w:rPr>
        <w:t>⟐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 Israel is a country in the Middle East, located on the southeastern shore of the Mediterranean Sea.</w:t>
      </w:r>
    </w:p>
    <w:p w14:paraId="49629580" w14:textId="77777777" w:rsidR="008D2A47" w:rsidRPr="00D71B3F" w:rsidRDefault="008D2A47" w:rsidP="008D2A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D71B3F">
        <w:rPr>
          <w:rFonts w:ascii="Cambria Math" w:eastAsia="微软雅黑" w:hAnsi="Cambria Math" w:cs="Cambria Math"/>
          <w:sz w:val="28"/>
          <w:szCs w:val="28"/>
        </w:rPr>
        <w:t>⟐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 Many tourists visit Israel to explore its rich historical and cultural heritage.</w:t>
      </w:r>
    </w:p>
    <w:p w14:paraId="660E1D59" w14:textId="77777777" w:rsidR="008D2A47" w:rsidRPr="008D2A47" w:rsidRDefault="008D2A47" w:rsidP="008D2A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4688D4F8" w14:textId="0523CAFB" w:rsidR="008D2A47" w:rsidRPr="00D71B3F" w:rsidRDefault="008D2A47" w:rsidP="008D2A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D71B3F">
        <w:rPr>
          <w:rFonts w:ascii="Arial" w:eastAsia="微软雅黑" w:hAnsi="Arial" w:cs="AppleExternalUIFontSimplifiedCh"/>
          <w:sz w:val="28"/>
          <w:szCs w:val="28"/>
        </w:rPr>
        <w:lastRenderedPageBreak/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Palestine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[ˈpæləstaɪn] n. </w:t>
      </w:r>
      <w:r w:rsidRPr="00D71B3F">
        <w:rPr>
          <w:rFonts w:ascii="Arial" w:eastAsia="微软雅黑" w:hAnsi="Arial" w:cs="AppleExternalUIFontSimplifiedCh" w:hint="eastAsia"/>
          <w:sz w:val="28"/>
          <w:szCs w:val="28"/>
        </w:rPr>
        <w:t>巴勒斯坦</w:t>
      </w:r>
    </w:p>
    <w:p w14:paraId="0A5F0EAE" w14:textId="77777777" w:rsidR="008D2A47" w:rsidRPr="00D71B3F" w:rsidRDefault="008D2A47" w:rsidP="008D2A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D71B3F">
        <w:rPr>
          <w:rFonts w:ascii="Cambria Math" w:eastAsia="微软雅黑" w:hAnsi="Cambria Math" w:cs="Cambria Math"/>
          <w:sz w:val="28"/>
          <w:szCs w:val="28"/>
        </w:rPr>
        <w:t>⟐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 Palestine is a geographical region in Western Asia that includes Israel and the Palestinian territories of the West Bank and Gaza Strip.</w:t>
      </w:r>
    </w:p>
    <w:p w14:paraId="535BF756" w14:textId="7E5F74AF" w:rsidR="008D2A47" w:rsidRPr="00D71B3F" w:rsidRDefault="008D2A47" w:rsidP="008D2A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D71B3F">
        <w:rPr>
          <w:rFonts w:ascii="Cambria Math" w:eastAsia="微软雅黑" w:hAnsi="Cambria Math" w:cs="Cambria Math"/>
          <w:sz w:val="28"/>
          <w:szCs w:val="28"/>
        </w:rPr>
        <w:t>⟐</w:t>
      </w:r>
      <w:r w:rsidRPr="00D71B3F">
        <w:rPr>
          <w:rFonts w:ascii="Arial" w:eastAsia="微软雅黑" w:hAnsi="Arial" w:cs="AppleExternalUIFontSimplifiedCh"/>
          <w:sz w:val="28"/>
          <w:szCs w:val="28"/>
        </w:rPr>
        <w:t xml:space="preserve"> The Israeli-Palestinian conflict has been a longstanding issue in the region, with efforts made toward finding a peaceful resolution.</w:t>
      </w:r>
    </w:p>
    <w:p w14:paraId="5368318E" w14:textId="77777777" w:rsidR="00394B29" w:rsidRDefault="00394B29" w:rsidP="00394B2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61091193" w14:textId="15DBF094" w:rsidR="00187F48" w:rsidRPr="00F36E0C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C64C2D">
        <w:rPr>
          <w:rFonts w:ascii="Arial" w:eastAsia="微软雅黑" w:hAnsi="Arial" w:cs="AppleExternalUIFontSimplifiedCh"/>
          <w:b/>
          <w:bCs/>
          <w:sz w:val="32"/>
          <w:szCs w:val="32"/>
        </w:rPr>
        <w:t>textile</w:t>
      </w:r>
      <w:r w:rsidRPr="00C64C2D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F36E0C">
        <w:rPr>
          <w:rFonts w:ascii="Arial" w:eastAsia="微软雅黑" w:hAnsi="Arial" w:cs="AppleExternalUIFontSimplifiedCh"/>
          <w:sz w:val="28"/>
          <w:szCs w:val="28"/>
        </w:rPr>
        <w:t>n. [ˈt</w:t>
      </w:r>
      <w:r w:rsidR="00F36E0C" w:rsidRPr="00F36E0C">
        <w:rPr>
          <w:rFonts w:ascii="Arial" w:eastAsia="微软雅黑" w:hAnsi="Arial" w:cs="AppleExternalUIFontSimplifiedCh"/>
          <w:sz w:val="28"/>
          <w:szCs w:val="28"/>
        </w:rPr>
        <w:t>e</w:t>
      </w: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kstaɪl] </w:t>
      </w:r>
      <w:r w:rsidRPr="00F36E0C">
        <w:rPr>
          <w:rFonts w:ascii="Arial" w:eastAsia="微软雅黑" w:hAnsi="Arial" w:cs="AppleExternalUIFontSimplifiedCh"/>
          <w:sz w:val="28"/>
          <w:szCs w:val="28"/>
        </w:rPr>
        <w:t>纺织品</w:t>
      </w:r>
    </w:p>
    <w:p w14:paraId="33F42A57" w14:textId="77777777" w:rsidR="00187F48" w:rsidRPr="00F36E0C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F36E0C">
        <w:rPr>
          <w:rFonts w:ascii="Cambria Math" w:eastAsia="微软雅黑" w:hAnsi="Cambria Math" w:cs="Cambria Math"/>
          <w:sz w:val="28"/>
          <w:szCs w:val="28"/>
        </w:rPr>
        <w:t>⟐</w:t>
      </w: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 The fashion industry relies heavily on the production of various textiles, including cotton, silk, and synthetic fibers.</w:t>
      </w:r>
    </w:p>
    <w:p w14:paraId="5ED64334" w14:textId="2E5E9E8E" w:rsidR="00187F48" w:rsidRPr="00F36E0C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F36E0C">
        <w:rPr>
          <w:rFonts w:ascii="Cambria Math" w:eastAsia="微软雅黑" w:hAnsi="Cambria Math" w:cs="Cambria Math"/>
          <w:sz w:val="28"/>
          <w:szCs w:val="28"/>
        </w:rPr>
        <w:t>⟐</w:t>
      </w: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 The textile factory employs skilled workers who specialize in weaving intricate patterns into high-quality fabrics.</w:t>
      </w:r>
    </w:p>
    <w:p w14:paraId="7EF56ED8" w14:textId="23DC05F7" w:rsidR="00187F48" w:rsidRPr="00F36E0C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F36E0C">
        <w:rPr>
          <w:rFonts w:ascii="Cambria Math" w:eastAsia="微软雅黑" w:hAnsi="Cambria Math" w:cs="Cambria Math"/>
          <w:sz w:val="28"/>
          <w:szCs w:val="28"/>
        </w:rPr>
        <w:t>⟐</w:t>
      </w: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 She can spin yarn from wool to make beautiful textiles.</w:t>
      </w:r>
    </w:p>
    <w:p w14:paraId="26CB8E6C" w14:textId="77777777" w:rsidR="00187F48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4D60B378" w14:textId="3D73DE77" w:rsidR="00187F48" w:rsidRPr="00F36E0C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entrepreneur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F36E0C">
        <w:rPr>
          <w:rFonts w:ascii="Arial" w:eastAsia="微软雅黑" w:hAnsi="Arial" w:cs="AppleExternalUIFontSimplifiedCh"/>
          <w:sz w:val="28"/>
          <w:szCs w:val="28"/>
        </w:rPr>
        <w:t>[</w:t>
      </w:r>
      <w:r w:rsidR="00F36E0C" w:rsidRPr="00F36E0C">
        <w:rPr>
          <w:rFonts w:ascii="Arial" w:eastAsia="微软雅黑" w:hAnsi="Arial" w:cs="AppleExternalUIFontSimplifiedCh"/>
          <w:sz w:val="28"/>
          <w:szCs w:val="28"/>
        </w:rPr>
        <w:t>ˌɑːntrəprəˈnɜːr</w:t>
      </w: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] </w:t>
      </w:r>
      <w:r w:rsidR="0043246F" w:rsidRPr="00F36E0C">
        <w:rPr>
          <w:rFonts w:ascii="Arial" w:eastAsia="微软雅黑" w:hAnsi="Arial" w:cs="AppleExternalUIFontSimplifiedCh"/>
          <w:sz w:val="28"/>
          <w:szCs w:val="28"/>
        </w:rPr>
        <w:t>n.</w:t>
      </w:r>
      <w:r w:rsidR="0043246F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F36E0C">
        <w:rPr>
          <w:rFonts w:ascii="Arial" w:eastAsia="微软雅黑" w:hAnsi="Arial" w:cs="AppleExternalUIFontSimplifiedCh"/>
          <w:sz w:val="28"/>
          <w:szCs w:val="28"/>
        </w:rPr>
        <w:t>企业家</w:t>
      </w:r>
    </w:p>
    <w:p w14:paraId="11D1F35D" w14:textId="77777777" w:rsidR="00187F48" w:rsidRPr="00F36E0C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F36E0C">
        <w:rPr>
          <w:rFonts w:ascii="Cambria Math" w:eastAsia="微软雅黑" w:hAnsi="Cambria Math" w:cs="Cambria Math"/>
          <w:sz w:val="28"/>
          <w:szCs w:val="28"/>
        </w:rPr>
        <w:t>⟐</w:t>
      </w: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 Steve Jobs is often regarded as a visionary entrepreneur who revolutionized the tech industry.</w:t>
      </w:r>
    </w:p>
    <w:p w14:paraId="3E71F86C" w14:textId="77777777" w:rsidR="00187F48" w:rsidRPr="00F36E0C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F36E0C">
        <w:rPr>
          <w:rFonts w:ascii="Cambria Math" w:eastAsia="微软雅黑" w:hAnsi="Cambria Math" w:cs="Cambria Math"/>
          <w:sz w:val="28"/>
          <w:szCs w:val="28"/>
        </w:rPr>
        <w:t>⟐</w:t>
      </w: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 The young entrepreneur launched her start-up with a unique business model that garnered significant attention.</w:t>
      </w:r>
    </w:p>
    <w:p w14:paraId="35542592" w14:textId="77777777" w:rsidR="00187F48" w:rsidRPr="00187F48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78321FD0" w14:textId="212A5CA4" w:rsidR="00187F48" w:rsidRPr="00F36E0C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C64C2D">
        <w:rPr>
          <w:rFonts w:ascii="Arial" w:eastAsia="微软雅黑" w:hAnsi="Arial" w:cs="AppleExternalUIFontSimplifiedCh"/>
          <w:b/>
          <w:bCs/>
          <w:sz w:val="32"/>
          <w:szCs w:val="32"/>
        </w:rPr>
        <w:t>tentative</w:t>
      </w:r>
      <w:r w:rsidRPr="00C64C2D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F36E0C">
        <w:rPr>
          <w:rFonts w:ascii="Arial" w:eastAsia="微软雅黑" w:hAnsi="Arial" w:cs="AppleExternalUIFontSimplifiedCh"/>
          <w:sz w:val="28"/>
          <w:szCs w:val="28"/>
        </w:rPr>
        <w:t>[ˈt</w:t>
      </w:r>
      <w:r w:rsidR="00F36E0C">
        <w:rPr>
          <w:rFonts w:ascii="Arial" w:eastAsia="微软雅黑" w:hAnsi="Arial" w:cs="AppleExternalUIFontSimplifiedCh"/>
          <w:sz w:val="28"/>
          <w:szCs w:val="28"/>
        </w:rPr>
        <w:t>e</w:t>
      </w: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ntətɪv] </w:t>
      </w:r>
      <w:r w:rsidR="0043246F" w:rsidRPr="00F36E0C">
        <w:rPr>
          <w:rFonts w:ascii="Arial" w:eastAsia="微软雅黑" w:hAnsi="Arial" w:cs="AppleExternalUIFontSimplifiedCh"/>
          <w:sz w:val="28"/>
          <w:szCs w:val="28"/>
        </w:rPr>
        <w:t>adj.</w:t>
      </w:r>
      <w:r w:rsidR="0043246F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F36E0C">
        <w:rPr>
          <w:rFonts w:ascii="Arial" w:eastAsia="微软雅黑" w:hAnsi="Arial" w:cs="AppleExternalUIFontSimplifiedCh"/>
          <w:sz w:val="28"/>
          <w:szCs w:val="28"/>
        </w:rPr>
        <w:t>暂时的，试验性的</w:t>
      </w:r>
    </w:p>
    <w:p w14:paraId="35FB5D3C" w14:textId="77777777" w:rsidR="00187F48" w:rsidRPr="00F36E0C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F36E0C">
        <w:rPr>
          <w:rFonts w:ascii="Cambria Math" w:eastAsia="微软雅黑" w:hAnsi="Cambria Math" w:cs="Cambria Math"/>
          <w:sz w:val="28"/>
          <w:szCs w:val="28"/>
        </w:rPr>
        <w:t>⟐</w:t>
      </w: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 The team made a tentative agreement to proceed with the project, pending final approval from the management.</w:t>
      </w:r>
    </w:p>
    <w:p w14:paraId="07348537" w14:textId="77777777" w:rsidR="00187F48" w:rsidRPr="00F36E0C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F36E0C">
        <w:rPr>
          <w:rFonts w:ascii="Cambria Math" w:eastAsia="微软雅黑" w:hAnsi="Cambria Math" w:cs="Cambria Math"/>
          <w:sz w:val="28"/>
          <w:szCs w:val="28"/>
        </w:rPr>
        <w:t>⟐</w:t>
      </w:r>
      <w:r w:rsidRPr="00F36E0C">
        <w:rPr>
          <w:rFonts w:ascii="Arial" w:eastAsia="微软雅黑" w:hAnsi="Arial" w:cs="AppleExternalUIFontSimplifiedCh"/>
          <w:sz w:val="28"/>
          <w:szCs w:val="28"/>
        </w:rPr>
        <w:t xml:space="preserve"> The date for the event is tentative and subject to change depending on the availability of the venue.</w:t>
      </w:r>
    </w:p>
    <w:p w14:paraId="04E74E39" w14:textId="77777777" w:rsidR="00187F48" w:rsidRPr="0051718F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38B09FDF" w14:textId="0720033F" w:rsidR="00187F48" w:rsidRPr="0051718F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51718F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51718F">
        <w:rPr>
          <w:rFonts w:ascii="Arial" w:eastAsia="微软雅黑" w:hAnsi="Arial" w:cs="AppleExternalUIFontSimplifiedCh"/>
          <w:b/>
          <w:bCs/>
          <w:sz w:val="28"/>
          <w:szCs w:val="28"/>
        </w:rPr>
        <w:t>interim</w:t>
      </w:r>
      <w:r w:rsidRPr="0051718F">
        <w:rPr>
          <w:rFonts w:ascii="Arial" w:eastAsia="微软雅黑" w:hAnsi="Arial" w:cs="AppleExternalUIFontSimplifiedCh"/>
          <w:sz w:val="28"/>
          <w:szCs w:val="28"/>
        </w:rPr>
        <w:t xml:space="preserve"> [ˈɪntərɪm] </w:t>
      </w:r>
      <w:r w:rsidR="0043246F" w:rsidRPr="0051718F">
        <w:rPr>
          <w:rFonts w:ascii="Arial" w:eastAsia="微软雅黑" w:hAnsi="Arial" w:cs="AppleExternalUIFontSimplifiedCh"/>
          <w:sz w:val="28"/>
          <w:szCs w:val="28"/>
        </w:rPr>
        <w:t>n.</w:t>
      </w:r>
      <w:r w:rsidR="0043246F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51718F">
        <w:rPr>
          <w:rFonts w:ascii="Arial" w:eastAsia="微软雅黑" w:hAnsi="Arial" w:cs="AppleExternalUIFontSimplifiedCh"/>
          <w:sz w:val="28"/>
          <w:szCs w:val="28"/>
        </w:rPr>
        <w:t>临时，过渡期</w:t>
      </w:r>
    </w:p>
    <w:p w14:paraId="6AF20C92" w14:textId="77777777" w:rsidR="00187F48" w:rsidRPr="0051718F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51718F">
        <w:rPr>
          <w:rFonts w:ascii="Cambria Math" w:eastAsia="微软雅黑" w:hAnsi="Cambria Math" w:cs="Cambria Math"/>
          <w:sz w:val="28"/>
          <w:szCs w:val="28"/>
        </w:rPr>
        <w:t>⟐</w:t>
      </w:r>
      <w:r w:rsidRPr="0051718F">
        <w:rPr>
          <w:rFonts w:ascii="Arial" w:eastAsia="微软雅黑" w:hAnsi="Arial" w:cs="AppleExternalUIFontSimplifiedCh"/>
          <w:sz w:val="28"/>
          <w:szCs w:val="28"/>
        </w:rPr>
        <w:t xml:space="preserve"> The vice president will oversee the company in the interim while the search for a new CEO continues.</w:t>
      </w:r>
    </w:p>
    <w:p w14:paraId="62D91FB8" w14:textId="77777777" w:rsidR="00187F48" w:rsidRPr="0051718F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51718F">
        <w:rPr>
          <w:rFonts w:ascii="Cambria Math" w:eastAsia="微软雅黑" w:hAnsi="Cambria Math" w:cs="Cambria Math"/>
          <w:sz w:val="28"/>
          <w:szCs w:val="28"/>
        </w:rPr>
        <w:t>⟐</w:t>
      </w:r>
      <w:r w:rsidRPr="0051718F">
        <w:rPr>
          <w:rFonts w:ascii="Arial" w:eastAsia="微软雅黑" w:hAnsi="Arial" w:cs="AppleExternalUIFontSimplifiedCh"/>
          <w:sz w:val="28"/>
          <w:szCs w:val="28"/>
        </w:rPr>
        <w:t xml:space="preserve"> During the interim, the acting manager implemented several changes to improve the efficiency of the department.</w:t>
      </w:r>
    </w:p>
    <w:p w14:paraId="34CC3E70" w14:textId="77777777" w:rsidR="00187F48" w:rsidRPr="00187F48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1A841EF0" w14:textId="792A07DE" w:rsidR="00187F48" w:rsidRPr="0051718F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51718F">
        <w:rPr>
          <w:rFonts w:ascii="Arial" w:eastAsia="微软雅黑" w:hAnsi="Arial" w:cs="AppleExternalUIFontSimplifiedCh"/>
          <w:sz w:val="28"/>
          <w:szCs w:val="28"/>
        </w:rPr>
        <w:lastRenderedPageBreak/>
        <w:t xml:space="preserve">▲ </w:t>
      </w:r>
      <w:r w:rsidRPr="00C64C2D">
        <w:rPr>
          <w:rFonts w:ascii="Arial" w:eastAsia="微软雅黑" w:hAnsi="Arial" w:cs="AppleExternalUIFontSimplifiedCh"/>
          <w:b/>
          <w:bCs/>
          <w:sz w:val="32"/>
          <w:szCs w:val="32"/>
        </w:rPr>
        <w:t>consecutive</w:t>
      </w:r>
      <w:r w:rsidRPr="00C64C2D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51718F">
        <w:rPr>
          <w:rFonts w:ascii="Arial" w:eastAsia="微软雅黑" w:hAnsi="Arial" w:cs="AppleExternalUIFontSimplifiedCh"/>
          <w:sz w:val="28"/>
          <w:szCs w:val="28"/>
        </w:rPr>
        <w:t>[kənˈs</w:t>
      </w:r>
      <w:r w:rsidR="0051718F">
        <w:rPr>
          <w:rFonts w:ascii="Arial" w:eastAsia="微软雅黑" w:hAnsi="Arial" w:cs="AppleExternalUIFontSimplifiedCh"/>
          <w:sz w:val="28"/>
          <w:szCs w:val="28"/>
        </w:rPr>
        <w:t>e</w:t>
      </w:r>
      <w:r w:rsidRPr="0051718F">
        <w:rPr>
          <w:rFonts w:ascii="Arial" w:eastAsia="微软雅黑" w:hAnsi="Arial" w:cs="AppleExternalUIFontSimplifiedCh"/>
          <w:sz w:val="28"/>
          <w:szCs w:val="28"/>
        </w:rPr>
        <w:t xml:space="preserve">kjətɪv] </w:t>
      </w:r>
      <w:r w:rsidR="0043246F" w:rsidRPr="0051718F">
        <w:rPr>
          <w:rFonts w:ascii="Arial" w:eastAsia="微软雅黑" w:hAnsi="Arial" w:cs="AppleExternalUIFontSimplifiedCh"/>
          <w:sz w:val="28"/>
          <w:szCs w:val="28"/>
        </w:rPr>
        <w:t>adj.</w:t>
      </w:r>
      <w:r w:rsidR="0043246F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51718F">
        <w:rPr>
          <w:rFonts w:ascii="Arial" w:eastAsia="微软雅黑" w:hAnsi="Arial" w:cs="AppleExternalUIFontSimplifiedCh"/>
          <w:sz w:val="28"/>
          <w:szCs w:val="28"/>
        </w:rPr>
        <w:t>连续的</w:t>
      </w:r>
    </w:p>
    <w:p w14:paraId="59A3A544" w14:textId="77777777" w:rsidR="00187F48" w:rsidRPr="0051718F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51718F">
        <w:rPr>
          <w:rFonts w:ascii="Cambria Math" w:eastAsia="微软雅黑" w:hAnsi="Cambria Math" w:cs="Cambria Math"/>
          <w:sz w:val="28"/>
          <w:szCs w:val="28"/>
        </w:rPr>
        <w:t>⟐</w:t>
      </w:r>
      <w:r w:rsidRPr="0051718F">
        <w:rPr>
          <w:rFonts w:ascii="Arial" w:eastAsia="微软雅黑" w:hAnsi="Arial" w:cs="AppleExternalUIFontSimplifiedCh"/>
          <w:sz w:val="28"/>
          <w:szCs w:val="28"/>
        </w:rPr>
        <w:t xml:space="preserve"> The athlete won three consecutive gold medals in the Olympic Games, showcasing his remarkable skill and dedication.</w:t>
      </w:r>
    </w:p>
    <w:p w14:paraId="565154CB" w14:textId="760817DD" w:rsidR="001706BC" w:rsidRPr="0051718F" w:rsidRDefault="00187F48" w:rsidP="00187F4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51718F">
        <w:rPr>
          <w:rFonts w:ascii="Cambria Math" w:eastAsia="微软雅黑" w:hAnsi="Cambria Math" w:cs="Cambria Math"/>
          <w:sz w:val="28"/>
          <w:szCs w:val="28"/>
        </w:rPr>
        <w:t>⟐</w:t>
      </w:r>
      <w:r w:rsidRPr="0051718F">
        <w:rPr>
          <w:rFonts w:ascii="Arial" w:eastAsia="微软雅黑" w:hAnsi="Arial" w:cs="AppleExternalUIFontSimplifiedCh"/>
          <w:sz w:val="28"/>
          <w:szCs w:val="28"/>
        </w:rPr>
        <w:t xml:space="preserve"> The company reported five consecutive quarters of growth, indicating a strong and consistent performance in the market.</w:t>
      </w:r>
    </w:p>
    <w:p w14:paraId="2532180B" w14:textId="77777777" w:rsidR="0051718F" w:rsidRDefault="0051718F" w:rsidP="005171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52F9AA8D" w14:textId="77777777" w:rsidR="00EF2492" w:rsidRPr="00EF2492" w:rsidRDefault="00EF2492" w:rsidP="00EF249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5811046A" w14:textId="77777777" w:rsidR="00805C0C" w:rsidRPr="003A4DD2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prescription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[prɪˈskrɪpʃən] n.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处方，药方</w:t>
      </w:r>
    </w:p>
    <w:p w14:paraId="1FE3348C" w14:textId="77777777" w:rsidR="00805C0C" w:rsidRPr="003A4DD2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wrote a prescription for antibiotics to treat the infection.</w:t>
      </w:r>
    </w:p>
    <w:p w14:paraId="08B561A2" w14:textId="7C579434" w:rsidR="00805C0C" w:rsidRPr="003A4DD2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filled her prescription at the local pharmacy to get the necessary medication.</w:t>
      </w:r>
    </w:p>
    <w:p w14:paraId="316F40B2" w14:textId="0019BACE" w:rsidR="00805C0C" w:rsidRPr="003A4DD2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urine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[ˈjʊr</w:t>
      </w:r>
      <w:r w:rsidR="001B6EB5"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i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n] n.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尿液</w:t>
      </w:r>
    </w:p>
    <w:p w14:paraId="1411B306" w14:textId="77777777" w:rsidR="00805C0C" w:rsidRPr="003A4DD2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laboratory analyzed the urine sample for any abnormalities.</w:t>
      </w:r>
    </w:p>
    <w:p w14:paraId="57121996" w14:textId="00C76418" w:rsidR="00805C0C" w:rsidRPr="003A4DD2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Increased water intake can lead to a lighter color of urine.</w:t>
      </w:r>
    </w:p>
    <w:p w14:paraId="6C6C6F66" w14:textId="77777777" w:rsidR="00805C0C" w:rsidRPr="003A4DD2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urinalysis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[ˌjʊrəˈnæləsɪs] n.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尿液分析</w:t>
      </w:r>
    </w:p>
    <w:p w14:paraId="16FA8914" w14:textId="77777777" w:rsidR="00805C0C" w:rsidRPr="003A4DD2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ordered a urinalysis to check for any signs of infection.</w:t>
      </w:r>
    </w:p>
    <w:p w14:paraId="246982D5" w14:textId="77777777" w:rsidR="00805C0C" w:rsidRPr="003A4DD2" w:rsidRDefault="00805C0C" w:rsidP="00805C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comprehensive urinalysis is often part of a routine medical examination.</w:t>
      </w:r>
    </w:p>
    <w:p w14:paraId="17820EE0" w14:textId="77777777" w:rsidR="00805C0C" w:rsidRPr="00805C0C" w:rsidRDefault="00805C0C" w:rsidP="0014407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0C23BCD" w14:textId="77777777" w:rsidR="00A3701F" w:rsidRPr="00BF3E7A" w:rsidRDefault="00A3701F" w:rsidP="00A3701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  <w:r w:rsidRPr="00BF3E7A">
        <w:rPr>
          <w:rFonts w:ascii="Arial" w:eastAsia="微软雅黑" w:hAnsi="Arial" w:cs="AppleSystemUIFont"/>
          <w:color w:val="000000" w:themeColor="text1"/>
        </w:rPr>
        <w:t xml:space="preserve">▲ </w:t>
      </w:r>
      <w:r w:rsidRPr="00BF3E7A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duality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</w:rPr>
        <w:t xml:space="preserve">n. </w:t>
      </w:r>
      <w:r w:rsidRPr="00BF3E7A">
        <w:rPr>
          <w:rFonts w:ascii="Arial" w:eastAsia="微软雅黑" w:hAnsi="Arial" w:cs="AppleSystemUIFont"/>
          <w:color w:val="000000" w:themeColor="text1"/>
        </w:rPr>
        <w:t>二重性，双重性</w:t>
      </w:r>
    </w:p>
    <w:p w14:paraId="567CDEEB" w14:textId="77777777" w:rsidR="00A3701F" w:rsidRPr="00BF3E7A" w:rsidRDefault="00A3701F" w:rsidP="00A3701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  <w:r w:rsidRPr="00BF3E7A">
        <w:rPr>
          <w:rFonts w:ascii="Cambria Math" w:eastAsia="微软雅黑" w:hAnsi="Cambria Math" w:cs="Cambria Math"/>
          <w:color w:val="000000" w:themeColor="text1"/>
        </w:rPr>
        <w:t>⟐</w:t>
      </w:r>
      <w:r w:rsidRPr="00BF3E7A">
        <w:rPr>
          <w:rFonts w:ascii="Arial" w:eastAsia="微软雅黑" w:hAnsi="Arial" w:cs="AppleSystemUIFont"/>
          <w:color w:val="000000" w:themeColor="text1"/>
        </w:rPr>
        <w:t xml:space="preserve"> The novel explores the duality of human nature, depicting both good and evil.</w:t>
      </w:r>
    </w:p>
    <w:p w14:paraId="5406B7B3" w14:textId="5F3E87F2" w:rsidR="00A3701F" w:rsidRPr="00BF3E7A" w:rsidRDefault="00A3701F" w:rsidP="0014407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  <w:r w:rsidRPr="00BF3E7A">
        <w:rPr>
          <w:rFonts w:ascii="Cambria Math" w:eastAsia="微软雅黑" w:hAnsi="Cambria Math" w:cs="Cambria Math"/>
          <w:color w:val="000000" w:themeColor="text1"/>
        </w:rPr>
        <w:t>⟐</w:t>
      </w:r>
      <w:r w:rsidRPr="00BF3E7A">
        <w:rPr>
          <w:rFonts w:ascii="Arial" w:eastAsia="微软雅黑" w:hAnsi="Arial" w:cs="AppleSystemUIFont"/>
          <w:color w:val="000000" w:themeColor="text1"/>
        </w:rPr>
        <w:t xml:space="preserve"> The duality of her personality often left people surprised by her contrasting traits.</w:t>
      </w:r>
    </w:p>
    <w:p w14:paraId="49744D5A" w14:textId="77777777" w:rsidR="0014407B" w:rsidRPr="0014407B" w:rsidRDefault="0014407B" w:rsidP="0014407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color w:val="000000" w:themeColor="text1"/>
          <w:sz w:val="28"/>
          <w:szCs w:val="28"/>
        </w:rPr>
      </w:pPr>
    </w:p>
    <w:p w14:paraId="0DC85768" w14:textId="77777777" w:rsidR="0014407B" w:rsidRPr="00BF3E7A" w:rsidRDefault="0014407B" w:rsidP="0014407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enunciation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phr.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发音，清晰度</w:t>
      </w:r>
    </w:p>
    <w:p w14:paraId="59CDDEDC" w14:textId="77777777" w:rsidR="0014407B" w:rsidRPr="00BF3E7A" w:rsidRDefault="0014407B" w:rsidP="0014407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actor's clear enunciation ensured that every word was easily understood by the audience.</w:t>
      </w:r>
    </w:p>
    <w:p w14:paraId="49EB92F6" w14:textId="77777777" w:rsidR="0014407B" w:rsidRPr="00BF3E7A" w:rsidRDefault="0014407B" w:rsidP="0014407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practiced her enunciation to improve her public speaking skills.</w:t>
      </w:r>
    </w:p>
    <w:p w14:paraId="6D71B690" w14:textId="77777777" w:rsidR="0014407B" w:rsidRPr="0014407B" w:rsidRDefault="0014407B" w:rsidP="0014407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E75B24A" w14:textId="77777777" w:rsidR="0014407B" w:rsidRPr="00BF3E7A" w:rsidRDefault="0014407B" w:rsidP="0014407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4407B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▲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intonation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phr.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语调，抑扬顿挫</w:t>
      </w:r>
    </w:p>
    <w:p w14:paraId="4445A403" w14:textId="77777777" w:rsidR="0014407B" w:rsidRPr="00BF3E7A" w:rsidRDefault="0014407B" w:rsidP="0014407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teacher emphasized the importance of correct intonation in conveying the intended meaning of a sentence.</w:t>
      </w:r>
    </w:p>
    <w:p w14:paraId="122C4B3D" w14:textId="280ABD4D" w:rsidR="0014407B" w:rsidRPr="004C7EDE" w:rsidRDefault="0014407B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pleasant intonation made her storytelling engaging and captivating for the listeners.</w:t>
      </w:r>
    </w:p>
    <w:p w14:paraId="1EA84B6E" w14:textId="77777777" w:rsidR="0014407B" w:rsidRDefault="0014407B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CAC0F3A" w14:textId="484F20C0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fieldwork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野外调查，实地考察</w:t>
      </w:r>
    </w:p>
    <w:p w14:paraId="5FD0F36B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biologist conducted extensive fieldwork to study the behavior of the local wildlife.</w:t>
      </w:r>
    </w:p>
    <w:p w14:paraId="6E17376B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research team's fieldwork provided valuable insights into the region's ecosystem.</w:t>
      </w:r>
    </w:p>
    <w:p w14:paraId="0BB60520" w14:textId="77777777" w:rsidR="0014352E" w:rsidRPr="0014352E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60EF5CD6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4352E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▲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BF3E7A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cuisine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烹饪，菜肴</w:t>
      </w:r>
    </w:p>
    <w:p w14:paraId="59C97121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restaurant offers a diverse menu, featuring various types of international cuisine.</w:t>
      </w:r>
    </w:p>
    <w:p w14:paraId="2005F4B4" w14:textId="77777777" w:rsidR="0014352E" w:rsidRPr="00BF3E7A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enjoys experimenting with different spices and flavors in her culinary creations.</w:t>
      </w:r>
    </w:p>
    <w:p w14:paraId="36B29A8B" w14:textId="77777777" w:rsidR="0014352E" w:rsidRPr="0014352E" w:rsidRDefault="0014352E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574DABD4" w14:textId="59C5C2CC" w:rsidR="003409A0" w:rsidRDefault="003409A0" w:rsidP="001435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2ACD999C" w14:textId="77777777" w:rsidR="003409A0" w:rsidRPr="00C3295F" w:rsidRDefault="003409A0" w:rsidP="003409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295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bookmarkStart w:id="0" w:name="OLE_LINK320"/>
      <w:bookmarkStart w:id="1" w:name="OLE_LINK321"/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spin</w:t>
      </w:r>
      <w:bookmarkEnd w:id="0"/>
      <w:bookmarkEnd w:id="1"/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295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295F">
        <w:rPr>
          <w:rFonts w:ascii="Arial" w:eastAsia="微软雅黑" w:hAnsi="Arial" w:cs="AppleSystemUIFont"/>
          <w:color w:val="000000" w:themeColor="text1"/>
          <w:sz w:val="28"/>
          <w:szCs w:val="28"/>
        </w:rPr>
        <w:t>旋转，纺纱</w:t>
      </w:r>
    </w:p>
    <w:p w14:paraId="2C8AB643" w14:textId="77777777" w:rsidR="003409A0" w:rsidRPr="00C3295F" w:rsidRDefault="003409A0" w:rsidP="003409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295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295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dancer's graceful spin captivated the audience.</w:t>
      </w:r>
    </w:p>
    <w:p w14:paraId="607EF1D8" w14:textId="77777777" w:rsidR="003409A0" w:rsidRPr="00C3295F" w:rsidRDefault="003409A0" w:rsidP="003409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295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295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can spin yarn from wool to make beautiful textiles.</w:t>
      </w:r>
    </w:p>
    <w:p w14:paraId="57BFE7BE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z w:val="28"/>
          <w:szCs w:val="28"/>
        </w:rPr>
      </w:pPr>
    </w:p>
    <w:p w14:paraId="782A3BB0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fiscal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[ˈfɪskəl] adj. </w:t>
      </w:r>
      <w:r w:rsidRPr="00033B20">
        <w:rPr>
          <w:rFonts w:ascii="Arial" w:eastAsia="微软雅黑" w:hAnsi="Arial" w:cs="AppleExternalUIFontSimplifiedCh"/>
          <w:sz w:val="28"/>
          <w:szCs w:val="28"/>
        </w:rPr>
        <w:t>财政的，会计的</w:t>
      </w:r>
    </w:p>
    <w:p w14:paraId="0740BCB6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 The company's fiscal year ends in December.</w:t>
      </w:r>
    </w:p>
    <w:p w14:paraId="28D9E2E9" w14:textId="3753743D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 The fiscal policies aim to manage government finances effectively.</w:t>
      </w:r>
    </w:p>
    <w:p w14:paraId="5F60AEEC" w14:textId="145EA0D5" w:rsidR="0010594A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41F259AD" w14:textId="0F2FA21C" w:rsidR="00805B74" w:rsidRP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05B74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secretary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805B74">
        <w:rPr>
          <w:rFonts w:ascii="Arial" w:eastAsia="微软雅黑" w:hAnsi="Arial" w:cs="AppleExternalUIFontSimplifiedCh"/>
          <w:sz w:val="28"/>
          <w:szCs w:val="28"/>
        </w:rPr>
        <w:t>n.</w:t>
      </w:r>
      <w:r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05B74">
        <w:rPr>
          <w:rFonts w:ascii="Arial" w:eastAsia="微软雅黑" w:hAnsi="Arial" w:cs="AppleExternalUIFontSimplifiedCh"/>
          <w:sz w:val="28"/>
          <w:szCs w:val="28"/>
        </w:rPr>
        <w:t>秘书，行政助理</w:t>
      </w:r>
    </w:p>
    <w:p w14:paraId="096714A6" w14:textId="77777777" w:rsidR="00805B74" w:rsidRP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05B74">
        <w:rPr>
          <w:rFonts w:ascii="Cambria Math" w:eastAsia="微软雅黑" w:hAnsi="Cambria Math" w:cs="Cambria Math"/>
          <w:sz w:val="28"/>
          <w:szCs w:val="28"/>
        </w:rPr>
        <w:t>⟐</w:t>
      </w:r>
      <w:r w:rsidRPr="00805B74">
        <w:rPr>
          <w:rFonts w:ascii="Arial" w:eastAsia="微软雅黑" w:hAnsi="Arial" w:cs="AppleExternalUIFontSimplifiedCh"/>
          <w:sz w:val="28"/>
          <w:szCs w:val="28"/>
        </w:rPr>
        <w:t xml:space="preserve"> The secretary is responsible for managing the office's administrative tasks and schedules.</w:t>
      </w:r>
    </w:p>
    <w:p w14:paraId="528FCCC4" w14:textId="77777777" w:rsidR="00805B74" w:rsidRP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05B74">
        <w:rPr>
          <w:rFonts w:ascii="Cambria Math" w:eastAsia="微软雅黑" w:hAnsi="Cambria Math" w:cs="Cambria Math"/>
          <w:sz w:val="28"/>
          <w:szCs w:val="28"/>
        </w:rPr>
        <w:t>⟐</w:t>
      </w:r>
      <w:r w:rsidRPr="00805B74">
        <w:rPr>
          <w:rFonts w:ascii="Arial" w:eastAsia="微软雅黑" w:hAnsi="Arial" w:cs="AppleExternalUIFontSimplifiedCh"/>
          <w:sz w:val="28"/>
          <w:szCs w:val="28"/>
        </w:rPr>
        <w:t xml:space="preserve"> Jane, the company's secretary, efficiently handles all correspondence and appointments.</w:t>
      </w:r>
    </w:p>
    <w:p w14:paraId="71AF5856" w14:textId="77777777" w:rsidR="00805B74" w:rsidRP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6EDCD2FA" w14:textId="6B78A353" w:rsidR="00805B74" w:rsidRP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05B74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secret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>
        <w:rPr>
          <w:rFonts w:ascii="Arial" w:eastAsia="微软雅黑" w:hAnsi="Arial" w:cs="AppleExternalUIFontSimplifiedCh"/>
          <w:sz w:val="28"/>
          <w:szCs w:val="28"/>
        </w:rPr>
        <w:t>adj/</w:t>
      </w:r>
      <w:r w:rsidRPr="00805B74">
        <w:rPr>
          <w:rFonts w:ascii="Arial" w:eastAsia="微软雅黑" w:hAnsi="Arial" w:cs="AppleExternalUIFontSimplifiedCh"/>
          <w:sz w:val="28"/>
          <w:szCs w:val="28"/>
        </w:rPr>
        <w:t>n</w:t>
      </w:r>
      <w:r>
        <w:rPr>
          <w:rFonts w:ascii="Arial" w:eastAsia="微软雅黑" w:hAnsi="Arial" w:cs="AppleExternalUIFontSimplifiedCh"/>
          <w:sz w:val="28"/>
          <w:szCs w:val="28"/>
        </w:rPr>
        <w:t xml:space="preserve">. </w:t>
      </w:r>
      <w:r w:rsidRPr="00805B74">
        <w:rPr>
          <w:rFonts w:ascii="Arial" w:eastAsia="微软雅黑" w:hAnsi="Arial" w:cs="AppleExternalUIFontSimplifiedCh"/>
          <w:sz w:val="28"/>
          <w:szCs w:val="28"/>
        </w:rPr>
        <w:t>秘密，机密</w:t>
      </w:r>
    </w:p>
    <w:p w14:paraId="2896A4DA" w14:textId="77777777" w:rsidR="00805B74" w:rsidRP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05B74">
        <w:rPr>
          <w:rFonts w:ascii="Cambria Math" w:eastAsia="微软雅黑" w:hAnsi="Cambria Math" w:cs="Cambria Math"/>
          <w:sz w:val="28"/>
          <w:szCs w:val="28"/>
        </w:rPr>
        <w:t>⟐</w:t>
      </w:r>
      <w:r w:rsidRPr="00805B74">
        <w:rPr>
          <w:rFonts w:ascii="Arial" w:eastAsia="微软雅黑" w:hAnsi="Arial" w:cs="AppleExternalUIFontSimplifiedCh"/>
          <w:sz w:val="28"/>
          <w:szCs w:val="28"/>
        </w:rPr>
        <w:t xml:space="preserve"> The secret to her success is her unwavering determination and hard work.</w:t>
      </w:r>
    </w:p>
    <w:p w14:paraId="5E0E4E5E" w14:textId="07B5933B" w:rsid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805B74">
        <w:rPr>
          <w:rFonts w:ascii="Cambria Math" w:eastAsia="微软雅黑" w:hAnsi="Cambria Math" w:cs="Cambria Math"/>
          <w:sz w:val="28"/>
          <w:szCs w:val="28"/>
        </w:rPr>
        <w:t>⟐</w:t>
      </w:r>
      <w:r w:rsidRPr="00805B74">
        <w:rPr>
          <w:rFonts w:ascii="Arial" w:eastAsia="微软雅黑" w:hAnsi="Arial" w:cs="AppleExternalUIFontSimplifiedCh"/>
          <w:sz w:val="28"/>
          <w:szCs w:val="28"/>
        </w:rPr>
        <w:t xml:space="preserve"> The government kept the details of the operation top secret to protect national </w:t>
      </w:r>
      <w:r w:rsidRPr="00805B74">
        <w:rPr>
          <w:rFonts w:ascii="Arial" w:eastAsia="微软雅黑" w:hAnsi="Arial" w:cs="AppleExternalUIFontSimplifiedCh"/>
          <w:sz w:val="28"/>
          <w:szCs w:val="28"/>
        </w:rPr>
        <w:lastRenderedPageBreak/>
        <w:t>security.</w:t>
      </w:r>
    </w:p>
    <w:p w14:paraId="5BDDE459" w14:textId="77777777" w:rsidR="008B684F" w:rsidRPr="00033B20" w:rsidRDefault="008B684F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3E8CB2EA" w14:textId="77777777" w:rsidR="008B684F" w:rsidRPr="00033B20" w:rsidRDefault="008B684F" w:rsidP="008B68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secrecy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[ˈsiːkrəsi] n. </w:t>
      </w:r>
      <w:r w:rsidRPr="00033B20">
        <w:rPr>
          <w:rFonts w:ascii="Arial" w:eastAsia="微软雅黑" w:hAnsi="Arial" w:cs="AppleExternalUIFontSimplifiedCh"/>
          <w:sz w:val="28"/>
          <w:szCs w:val="28"/>
        </w:rPr>
        <w:t>保密，秘密</w:t>
      </w:r>
    </w:p>
    <w:p w14:paraId="36B88BC8" w14:textId="77777777" w:rsidR="008B684F" w:rsidRPr="00033B20" w:rsidRDefault="008B684F" w:rsidP="008B68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 The government operated in secrecy to protect national security.</w:t>
      </w:r>
    </w:p>
    <w:p w14:paraId="60D74A27" w14:textId="77777777" w:rsidR="008B684F" w:rsidRDefault="008B684F" w:rsidP="008B68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 The project was shrouded in secrecy until its official announcement.</w:t>
      </w:r>
    </w:p>
    <w:p w14:paraId="3E44937C" w14:textId="77777777" w:rsidR="008B684F" w:rsidRPr="00805B74" w:rsidRDefault="008B684F" w:rsidP="008B68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805B74">
        <w:rPr>
          <w:rFonts w:ascii="Arial" w:eastAsia="微软雅黑" w:hAnsi="Arial" w:cs="AppleExternalUIFontSimplifiedCh"/>
          <w:sz w:val="28"/>
          <w:szCs w:val="28"/>
        </w:rPr>
        <w:t>secrecy-</w:t>
      </w:r>
      <w:proofErr w:type="gramStart"/>
      <w:r w:rsidRPr="00805B74">
        <w:rPr>
          <w:rFonts w:ascii="Arial" w:eastAsia="微软雅黑" w:hAnsi="Arial" w:cs="AppleExternalUIFontSimplifiedCh"/>
          <w:sz w:val="28"/>
          <w:szCs w:val="28"/>
        </w:rPr>
        <w:t>involved</w:t>
      </w:r>
      <w:r>
        <w:rPr>
          <w:rFonts w:ascii="Arial" w:eastAsia="微软雅黑" w:hAnsi="Arial" w:cs="AppleExternalUIFontSimplifiedCh" w:hint="eastAsia"/>
          <w:sz w:val="28"/>
          <w:szCs w:val="28"/>
        </w:rPr>
        <w:t xml:space="preserve"> </w:t>
      </w:r>
      <w:r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proofErr w:type="gramEnd"/>
      <w:r>
        <w:rPr>
          <w:rFonts w:ascii="Cambria Math" w:eastAsia="微软雅黑" w:hAnsi="Cambria Math" w:cs="Cambria Math"/>
          <w:sz w:val="28"/>
          <w:szCs w:val="28"/>
        </w:rPr>
        <w:t xml:space="preserve"> </w:t>
      </w:r>
      <w:r w:rsidRPr="00805B74">
        <w:rPr>
          <w:rFonts w:ascii="Arial" w:eastAsia="微软雅黑" w:hAnsi="Arial" w:cs="Arial"/>
          <w:sz w:val="28"/>
          <w:szCs w:val="28"/>
        </w:rPr>
        <w:t>secrecy system</w:t>
      </w:r>
    </w:p>
    <w:p w14:paraId="35686482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0E49CEE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constituent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[kənˈstɪtjuənt] n.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成分，组成部分；选民</w:t>
      </w:r>
    </w:p>
    <w:p w14:paraId="5D6517CC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Water is a constituent of many beverages.</w:t>
      </w:r>
    </w:p>
    <w:p w14:paraId="0A4ED5F0" w14:textId="78C9252C" w:rsidR="0010594A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elected official worked hard to represent the concerns of his constituents.</w:t>
      </w:r>
    </w:p>
    <w:p w14:paraId="0D721B8D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D97AF03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033B20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scammer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[ˈskæmər] n.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骗子，欺诈者</w:t>
      </w:r>
    </w:p>
    <w:p w14:paraId="6F21E82B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Be cautious of online scammer schemes that promise quick riches.</w:t>
      </w:r>
    </w:p>
    <w:p w14:paraId="02D4B0FC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fell victim to a scammer who posed as a charity collector.</w:t>
      </w:r>
    </w:p>
    <w:p w14:paraId="349674A9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BBF2CE8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02A8B48" w14:textId="09E14EF9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561E7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testament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[ˈt</w:t>
      </w:r>
      <w:r w:rsidR="00A1322C"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e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stəmənt] n.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证明，证据；遗嘱</w:t>
      </w:r>
    </w:p>
    <w:p w14:paraId="5B2E428A" w14:textId="77777777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His success is a testament to his hard work and dedication.</w:t>
      </w:r>
    </w:p>
    <w:p w14:paraId="504B6B13" w14:textId="18BB8BDD" w:rsidR="0010594A" w:rsidRPr="00033B20" w:rsidRDefault="0010594A" w:rsidP="00105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 left a testament outlining the distribution of his assets after his passing.</w:t>
      </w:r>
    </w:p>
    <w:p w14:paraId="599E5A8F" w14:textId="29A5F70A" w:rsidR="005B31E3" w:rsidRPr="006345AD" w:rsidRDefault="005B31E3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</w:p>
    <w:p w14:paraId="5F030D21" w14:textId="131B844E" w:rsidR="00A524E1" w:rsidRDefault="00A524E1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21AF6B98" w14:textId="61BF7617" w:rsidR="00A524E1" w:rsidRDefault="00A524E1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39345B59" w14:textId="77777777" w:rsidR="008D3444" w:rsidRDefault="008D3444" w:rsidP="008D344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———————————————</w:t>
      </w:r>
      <w:r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DONE</w:t>
      </w: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</w:t>
      </w:r>
    </w:p>
    <w:p w14:paraId="17A6C403" w14:textId="77777777" w:rsidR="0043246F" w:rsidRPr="003A4DD2" w:rsidRDefault="0043246F" w:rsidP="0043246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the end product</w:t>
      </w:r>
      <w:r w:rsidRPr="003A4DD2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 phr. </w:t>
      </w:r>
      <w:r w:rsidRPr="003A4DD2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最终产品</w:t>
      </w:r>
    </w:p>
    <w:p w14:paraId="73BA6F65" w14:textId="77777777" w:rsidR="0043246F" w:rsidRPr="003A4DD2" w:rsidRDefault="0043246F" w:rsidP="0043246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end product of the manufacturing process undergoes rigorous quality checks before being released to the market.</w:t>
      </w:r>
    </w:p>
    <w:p w14:paraId="52505A65" w14:textId="77777777" w:rsidR="0043246F" w:rsidRPr="003A4DD2" w:rsidRDefault="0043246F" w:rsidP="0043246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focused on improving efficiency to deliver a high-quality end product to their customers.</w:t>
      </w:r>
    </w:p>
    <w:p w14:paraId="63D4A246" w14:textId="77777777" w:rsidR="008D3444" w:rsidRPr="0043246F" w:rsidRDefault="008D3444" w:rsidP="00D031F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A5EE0D9" w14:textId="79AC58B9" w:rsidR="00D031F7" w:rsidRPr="00D031F7" w:rsidRDefault="00D031F7" w:rsidP="00D031F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1F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031F7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Brazil</w:t>
      </w:r>
      <w:r w:rsidRPr="00D031F7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D031F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D031F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巴西</w:t>
      </w:r>
    </w:p>
    <w:p w14:paraId="54E4E46F" w14:textId="77777777" w:rsidR="00D031F7" w:rsidRPr="00D031F7" w:rsidRDefault="00D031F7" w:rsidP="00D031F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1F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031F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Brazil is known for its vibrant culture and diverse ecosystems.</w:t>
      </w:r>
    </w:p>
    <w:p w14:paraId="6C1C5CF9" w14:textId="77777777" w:rsidR="00D031F7" w:rsidRPr="00D031F7" w:rsidRDefault="00D031F7" w:rsidP="00D031F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1F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D031F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carnival in Rio de Janeiro is one of the most famous events in Brazil.</w:t>
      </w:r>
    </w:p>
    <w:p w14:paraId="1727B6D1" w14:textId="77777777" w:rsidR="00D031F7" w:rsidRPr="003A4DD2" w:rsidRDefault="00D031F7" w:rsidP="00D031F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A4DD2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medicine</w:t>
      </w:r>
      <w:r w:rsidRPr="003A4DD2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3A4DD2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3A4DD2">
        <w:rPr>
          <w:rFonts w:ascii="Arial" w:eastAsia="微软雅黑" w:hAnsi="Arial" w:cs="AppleExternalUIFontSimplifiedCh"/>
          <w:strike/>
          <w:sz w:val="28"/>
          <w:szCs w:val="28"/>
        </w:rPr>
        <w:t>药物，医学</w:t>
      </w:r>
    </w:p>
    <w:p w14:paraId="699D3B3A" w14:textId="77777777" w:rsidR="00D031F7" w:rsidRPr="003A4DD2" w:rsidRDefault="00D031F7" w:rsidP="00D031F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3A4DD2">
        <w:rPr>
          <w:rFonts w:ascii="Arial" w:eastAsia="微软雅黑" w:hAnsi="Arial" w:cs="AppleExternalUIFontSimplifiedCh"/>
          <w:strike/>
          <w:sz w:val="28"/>
          <w:szCs w:val="28"/>
        </w:rPr>
        <w:t xml:space="preserve"> Traditional Chinese medicine often incorporates herbal remedies.</w:t>
      </w:r>
    </w:p>
    <w:p w14:paraId="75697949" w14:textId="2DA8ECFA" w:rsidR="00D031F7" w:rsidRPr="00D031F7" w:rsidRDefault="00D031F7" w:rsidP="008D2D7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3A4DD2">
        <w:rPr>
          <w:rFonts w:ascii="Arial" w:eastAsia="微软雅黑" w:hAnsi="Arial" w:cs="AppleExternalUIFontSimplifiedCh"/>
          <w:strike/>
          <w:sz w:val="28"/>
          <w:szCs w:val="28"/>
        </w:rPr>
        <w:t xml:space="preserve"> The field of sports medicine focuses on the treatment and prevention of sports-related injuries.</w:t>
      </w:r>
    </w:p>
    <w:p w14:paraId="148BB600" w14:textId="68934922" w:rsidR="008D2D72" w:rsidRPr="00555DF1" w:rsidRDefault="008D2D72" w:rsidP="008D2D7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55DF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555DF1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accolade</w:t>
      </w:r>
      <w:r w:rsidRPr="00555DF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555DF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荣誉，赞扬</w:t>
      </w:r>
    </w:p>
    <w:p w14:paraId="4ED1DA64" w14:textId="77777777" w:rsidR="008D2D72" w:rsidRPr="00555DF1" w:rsidRDefault="008D2D72" w:rsidP="008D2D7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55DF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55DF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actress received numerous accolades for her outstanding performance in the film.</w:t>
      </w:r>
    </w:p>
    <w:p w14:paraId="63B4179A" w14:textId="77777777" w:rsidR="008D2D72" w:rsidRPr="008D2D72" w:rsidRDefault="008D2D72" w:rsidP="008D2D7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55DF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55DF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team's hard work earned them the accolade of the best performers in the competition.</w:t>
      </w:r>
    </w:p>
    <w:p w14:paraId="0EFA50A8" w14:textId="77777777" w:rsidR="008D2D72" w:rsidRPr="008D2D72" w:rsidRDefault="008D2D72" w:rsidP="008D2D7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D2D7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D2D7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stadium</w:t>
      </w:r>
      <w:r w:rsidRPr="008D2D7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D2D7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体育场，运动场</w:t>
      </w:r>
    </w:p>
    <w:p w14:paraId="33F4EB1D" w14:textId="77777777" w:rsidR="008D2D72" w:rsidRPr="008D2D72" w:rsidRDefault="008D2D72" w:rsidP="008D2D7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D2D7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D2D7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stadium has a seating capacity of over 50,000 people.</w:t>
      </w:r>
    </w:p>
    <w:p w14:paraId="078F7CA3" w14:textId="6DE594D0" w:rsidR="00F639CB" w:rsidRPr="008D2D72" w:rsidRDefault="008D2D72" w:rsidP="00F63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D2D7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D2D7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local team won the championship in the stadium last year.</w:t>
      </w:r>
    </w:p>
    <w:p w14:paraId="05EA8615" w14:textId="33135422" w:rsidR="00F639CB" w:rsidRPr="00F639CB" w:rsidRDefault="00F639CB" w:rsidP="00F63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  <w:lang w:val="sv-SE"/>
        </w:rPr>
      </w:pPr>
      <w:r w:rsidRPr="00F639CB">
        <w:rPr>
          <w:rFonts w:ascii="Arial" w:eastAsia="微软雅黑" w:hAnsi="Arial" w:cs="AppleSystemUIFont"/>
          <w:strike/>
          <w:color w:val="000000" w:themeColor="text1"/>
          <w:sz w:val="28"/>
          <w:szCs w:val="28"/>
          <w:lang w:val="sv-SE"/>
        </w:rPr>
        <w:t xml:space="preserve">▲ </w:t>
      </w:r>
      <w:r w:rsidRPr="00F639C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  <w:lang w:val="sv-SE"/>
        </w:rPr>
        <w:t>ingredient</w:t>
      </w:r>
      <w:r w:rsidRPr="00F639CB">
        <w:rPr>
          <w:rFonts w:ascii="Arial" w:eastAsia="微软雅黑" w:hAnsi="Arial" w:cs="AppleSystemUIFont"/>
          <w:strike/>
          <w:color w:val="000000" w:themeColor="text1"/>
          <w:sz w:val="28"/>
          <w:szCs w:val="28"/>
          <w:lang w:val="sv-SE"/>
        </w:rPr>
        <w:t xml:space="preserve"> n. </w:t>
      </w:r>
      <w:r w:rsidRPr="00F639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原料</w:t>
      </w:r>
      <w:r w:rsidRPr="00F639CB">
        <w:rPr>
          <w:rFonts w:ascii="Arial" w:eastAsia="微软雅黑" w:hAnsi="Arial" w:cs="AppleSystemUIFont"/>
          <w:strike/>
          <w:color w:val="000000" w:themeColor="text1"/>
          <w:sz w:val="28"/>
          <w:szCs w:val="28"/>
          <w:lang w:val="sv-SE"/>
        </w:rPr>
        <w:t>，</w:t>
      </w:r>
      <w:r w:rsidRPr="00F639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成分</w:t>
      </w:r>
    </w:p>
    <w:p w14:paraId="112687C9" w14:textId="77777777" w:rsidR="00F639CB" w:rsidRPr="00F639CB" w:rsidRDefault="00F639CB" w:rsidP="00F63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639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639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recipe requires several fresh ingredients to create the perfect dish.</w:t>
      </w:r>
    </w:p>
    <w:p w14:paraId="5ADE3FBB" w14:textId="76E46569" w:rsidR="00805B74" w:rsidRPr="00F639CB" w:rsidRDefault="00F639CB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639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639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chef emphasized the importance of using high-quality ingredients in every meal.</w:t>
      </w:r>
    </w:p>
    <w:p w14:paraId="65B1DFCE" w14:textId="77777777" w:rsidR="003A4DD2" w:rsidRPr="003A4DD2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3A4DD2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stroller</w:t>
      </w:r>
      <w:r w:rsidRPr="003A4DD2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r w:rsidRPr="003A4DD2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[ˈstroʊlər] n. </w:t>
      </w:r>
      <w:r w:rsidRPr="003A4DD2">
        <w:rPr>
          <w:rFonts w:ascii="Arial" w:eastAsia="微软雅黑" w:hAnsi="Arial" w:cs="AppleSystemUIFont"/>
          <w:strike/>
          <w:color w:val="FF0000"/>
          <w:sz w:val="28"/>
          <w:szCs w:val="28"/>
        </w:rPr>
        <w:t>婴儿车，推车</w:t>
      </w:r>
      <w:r w:rsidRPr="003A4DD2">
        <w:rPr>
          <w:rFonts w:ascii="Arial" w:eastAsia="微软雅黑" w:hAnsi="Arial" w:cs="AppleSystemUIFont" w:hint="eastAsia"/>
          <w:strike/>
          <w:color w:val="FF0000"/>
          <w:sz w:val="28"/>
          <w:szCs w:val="28"/>
        </w:rPr>
        <w:t>；</w:t>
      </w:r>
      <w:r w:rsidRPr="003A4DD2">
        <w:rPr>
          <w:rFonts w:ascii="Arial" w:eastAsia="微软雅黑" w:hAnsi="Arial" w:cs="AppleSystemUIFont"/>
          <w:strike/>
          <w:color w:val="FF0000"/>
          <w:sz w:val="28"/>
          <w:szCs w:val="28"/>
        </w:rPr>
        <w:t>散步者；流浪者；</w:t>
      </w:r>
    </w:p>
    <w:p w14:paraId="73E3DAB1" w14:textId="77777777" w:rsidR="003A4DD2" w:rsidRPr="003A4DD2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She took her baby for a walk in the stroller.</w:t>
      </w:r>
    </w:p>
    <w:p w14:paraId="3223DF71" w14:textId="26AD3C5A" w:rsidR="003A4DD2" w:rsidRPr="00F639CB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</w:t>
      </w:r>
      <w:proofErr w:type="gramStart"/>
      <w:r w:rsidRPr="003A4DD2">
        <w:rPr>
          <w:rFonts w:ascii="Arial" w:eastAsia="微软雅黑" w:hAnsi="Arial" w:cs="AppleSystemUIFont"/>
          <w:strike/>
          <w:color w:val="FF0000"/>
          <w:sz w:val="28"/>
          <w:szCs w:val="28"/>
        </w:rPr>
        <w:t>The park</w:t>
      </w:r>
      <w:proofErr w:type="gramEnd"/>
      <w:r w:rsidRPr="003A4DD2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is a popular spot for parents with strollers.</w:t>
      </w:r>
    </w:p>
    <w:p w14:paraId="253FC1ED" w14:textId="77777777" w:rsidR="003A4DD2" w:rsidRPr="003A4DD2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scissors</w:t>
      </w:r>
      <w:r w:rsidRPr="003A4D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[ˈsɪzərz] n.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剪刀</w:t>
      </w:r>
    </w:p>
    <w:p w14:paraId="19FF6CB4" w14:textId="77777777" w:rsidR="003A4DD2" w:rsidRPr="003A4DD2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These scissors are very sharp and can cut through paper easily.</w:t>
      </w:r>
    </w:p>
    <w:p w14:paraId="76F9F36E" w14:textId="77777777" w:rsidR="003A4DD2" w:rsidRPr="003A4DD2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used a pair of scissors to trim the fabric for her sewing project.</w:t>
      </w:r>
    </w:p>
    <w:p w14:paraId="6DFCAC15" w14:textId="77777777" w:rsidR="003A4DD2" w:rsidRPr="003A4DD2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elicit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[ɪˈlɪsɪt] v.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引出，探出</w:t>
      </w:r>
    </w:p>
    <w:p w14:paraId="11629BD7" w14:textId="77777777" w:rsidR="003A4DD2" w:rsidRPr="003A4DD2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asked questions to elicit responses from the students.</w:t>
      </w:r>
    </w:p>
    <w:p w14:paraId="0F01447A" w14:textId="77777777" w:rsidR="003A4DD2" w:rsidRPr="003A4DD2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speech was designed to elicit strong emotional reactions from the audience.</w:t>
      </w:r>
    </w:p>
    <w:p w14:paraId="3EACA6BB" w14:textId="77777777" w:rsidR="003A4DD2" w:rsidRPr="003A4DD2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toss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投掷，扔</w:t>
      </w:r>
    </w:p>
    <w:p w14:paraId="0085266F" w14:textId="77777777" w:rsidR="003A4DD2" w:rsidRPr="003A4DD2" w:rsidRDefault="003A4DD2" w:rsidP="003A4D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decided to toss the ball to his friend.</w:t>
      </w:r>
    </w:p>
    <w:p w14:paraId="789B920A" w14:textId="5EF6220D" w:rsidR="00805B74" w:rsidRPr="003A4DD2" w:rsidRDefault="003A4DD2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tossed her hair back with a flick of her hand.</w:t>
      </w:r>
    </w:p>
    <w:p w14:paraId="4135365B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03DA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carpet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地毯</w:t>
      </w:r>
    </w:p>
    <w:p w14:paraId="31732B29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living room is </w:t>
      </w:r>
      <w:r w:rsidRPr="00D03DA5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decorated 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with a plush carpet.</w:t>
      </w:r>
    </w:p>
    <w:p w14:paraId="2A4B7F2A" w14:textId="77777777" w:rsidR="004F7AEA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decided to replace the old carpet with a new one.</w:t>
      </w:r>
    </w:p>
    <w:p w14:paraId="2D5A3BBC" w14:textId="77777777" w:rsidR="004F7AEA" w:rsidRPr="003B2E99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3B2E99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internal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[ɪnˈtɜrnəl] adj. 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>内部的，内在的</w:t>
      </w:r>
    </w:p>
    <w:p w14:paraId="79B26E17" w14:textId="77777777" w:rsidR="004F7AEA" w:rsidRPr="003B2E99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The company is conducting an internal investigation.</w:t>
      </w:r>
    </w:p>
    <w:p w14:paraId="4D365D8B" w14:textId="77777777" w:rsidR="004F7AEA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He experienced internal conflict when making the decision.</w:t>
      </w:r>
    </w:p>
    <w:p w14:paraId="39AF7AA2" w14:textId="77777777" w:rsidR="004F7AEA" w:rsidRPr="00875936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75936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75936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band</w:t>
      </w:r>
      <w:r w:rsidRPr="00875936">
        <w:rPr>
          <w:rFonts w:ascii="Arial" w:eastAsia="微软雅黑" w:hAnsi="Arial" w:cs="AppleExternalUIFontSimplifiedCh"/>
          <w:strike/>
          <w:sz w:val="28"/>
          <w:szCs w:val="28"/>
        </w:rPr>
        <w:t xml:space="preserve"> [bænd] n. </w:t>
      </w:r>
      <w:r w:rsidRPr="00875936">
        <w:rPr>
          <w:rFonts w:ascii="Arial" w:eastAsia="微软雅黑" w:hAnsi="Arial" w:cs="AppleExternalUIFontSimplifiedCh"/>
          <w:strike/>
          <w:sz w:val="28"/>
          <w:szCs w:val="28"/>
        </w:rPr>
        <w:t>带，团队，乐队</w:t>
      </w:r>
    </w:p>
    <w:p w14:paraId="1C006A3A" w14:textId="77777777" w:rsidR="004F7AEA" w:rsidRPr="00875936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7593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75936">
        <w:rPr>
          <w:rFonts w:ascii="Arial" w:eastAsia="微软雅黑" w:hAnsi="Arial" w:cs="AppleExternalUIFontSimplifiedCh"/>
          <w:strike/>
          <w:sz w:val="28"/>
          <w:szCs w:val="28"/>
        </w:rPr>
        <w:t xml:space="preserve"> The band played their latest hit song at the concert.</w:t>
      </w:r>
    </w:p>
    <w:p w14:paraId="56F7F096" w14:textId="77777777" w:rsidR="004F7AEA" w:rsidRPr="00875936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7593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75936">
        <w:rPr>
          <w:rFonts w:ascii="Arial" w:eastAsia="微软雅黑" w:hAnsi="Arial" w:cs="AppleExternalUIFontSimplifiedCh"/>
          <w:strike/>
          <w:sz w:val="28"/>
          <w:szCs w:val="28"/>
        </w:rPr>
        <w:t xml:space="preserve"> She wore a beautiful diamond band on her finger.</w:t>
      </w:r>
    </w:p>
    <w:p w14:paraId="00D58935" w14:textId="77777777" w:rsidR="004F7AEA" w:rsidRPr="004F7D6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F7D6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" w:name="OLE_LINK489"/>
      <w:bookmarkStart w:id="3" w:name="OLE_LINK490"/>
      <w:r w:rsidRPr="004F7D61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annotation</w:t>
      </w:r>
      <w:r w:rsidRPr="004F7D6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"/>
      <w:bookmarkEnd w:id="3"/>
      <w:r w:rsidRPr="004F7D6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[ˌænəˈteɪʃən] n. </w:t>
      </w:r>
      <w:r w:rsidRPr="004F7D6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注解，批注</w:t>
      </w:r>
    </w:p>
    <w:p w14:paraId="1AFD5A26" w14:textId="77777777" w:rsidR="004F7AEA" w:rsidRPr="004F7D6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F7D6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F7D6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Comments and annotations in code provide explanations for developers and maintainers.</w:t>
      </w:r>
    </w:p>
    <w:p w14:paraId="04781783" w14:textId="77777777" w:rsidR="004F7AEA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F7D6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F7D6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code review included helpful annotations to highlight potential issues.</w:t>
      </w:r>
    </w:p>
    <w:p w14:paraId="0E2AA1F2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03DA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kilometre</w:t>
      </w:r>
      <w:r w:rsidRPr="00D03DA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(also kilometer) n. 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公里</w:t>
      </w:r>
    </w:p>
    <w:p w14:paraId="1493763B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next town is about ten kilometers away from here.</w:t>
      </w:r>
    </w:p>
    <w:p w14:paraId="782B5ED4" w14:textId="77777777" w:rsidR="004F7AEA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marathon route is approximately 42 kilometers long.</w:t>
      </w:r>
    </w:p>
    <w:p w14:paraId="32E1E5B6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03DA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surgery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外科手术，外科</w:t>
      </w:r>
    </w:p>
    <w:p w14:paraId="1F364E90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underwent surgery to repair the damage caused by the accident.</w:t>
      </w:r>
    </w:p>
    <w:p w14:paraId="01709CD1" w14:textId="77777777" w:rsidR="004F7AEA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hospital specializes in various types of surgeries, from routine to complex procedures.</w:t>
      </w:r>
    </w:p>
    <w:p w14:paraId="583CC1BC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C33A1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secure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[sɪˈkjʊr] adj. 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安全的</w:t>
      </w:r>
    </w:p>
    <w:p w14:paraId="2DE131E6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house has a secure alarm system to prevent break-ins.</w:t>
      </w:r>
    </w:p>
    <w:p w14:paraId="33441960" w14:textId="77777777" w:rsidR="004F7AEA" w:rsidRPr="00D71B3F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encrypted file transfer protocol ensures a secure connection for sensitive data.</w:t>
      </w:r>
    </w:p>
    <w:p w14:paraId="568E4307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C33A1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massage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</w:t>
      </w:r>
      <w:proofErr w:type="gramStart"/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məˈsɑ:ʒ</w:t>
      </w:r>
      <w:proofErr w:type="gramEnd"/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n. 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按摩</w:t>
      </w:r>
    </w:p>
    <w:p w14:paraId="2AAE4480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booked a massage at the spa to relieve her muscle tension.</w:t>
      </w:r>
    </w:p>
    <w:p w14:paraId="7A86BDFC" w14:textId="77777777" w:rsidR="004F7AEA" w:rsidRPr="00D71B3F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massage therapist used essential oils during the relaxation massage.</w:t>
      </w:r>
    </w:p>
    <w:p w14:paraId="1E33646F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C33A1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top leader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phr. 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高层领导</w:t>
      </w:r>
    </w:p>
    <w:p w14:paraId="34A0C1C7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top leader is responsible for setting the overall strategic direction.</w:t>
      </w:r>
    </w:p>
    <w:p w14:paraId="1636C5C3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organization's top leader emphasized the importance of innovation and teamwork.</w:t>
      </w:r>
    </w:p>
    <w:p w14:paraId="4E4D94D8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C33A1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highest leader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phr. 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最高领导者</w:t>
      </w:r>
    </w:p>
    <w:p w14:paraId="1153F57E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president serves as the country's highest leader, making crucial decisions for 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the nation.</w:t>
      </w:r>
    </w:p>
    <w:p w14:paraId="5CFDA023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the corporate hierarchy, the CEO is considered the highest leader, responsible for guiding the company's vision and mission.</w:t>
      </w:r>
    </w:p>
    <w:p w14:paraId="08F555DB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C33A1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the leader in the top rank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phr. 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最高层级的领导者</w:t>
      </w:r>
    </w:p>
    <w:p w14:paraId="46EB5EB1" w14:textId="77777777" w:rsidR="004F7AEA" w:rsidRPr="007C33A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As the leader in the top rank, she is tasked with making critical decisions that impact the entire organization.</w:t>
      </w:r>
    </w:p>
    <w:p w14:paraId="4E9C859D" w14:textId="77777777" w:rsidR="004F7AEA" w:rsidRPr="00D71B3F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C33A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C33A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leader in the top rank is accountable for the company's performance and long-term success.</w:t>
      </w:r>
    </w:p>
    <w:p w14:paraId="65BEC5A7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03DA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street corner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街角</w:t>
      </w:r>
    </w:p>
    <w:p w14:paraId="62B18DE7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agreed to meet at the street corner near the bookstore.</w:t>
      </w:r>
    </w:p>
    <w:p w14:paraId="509DC8E2" w14:textId="77777777" w:rsidR="004F7AEA" w:rsidRPr="00D71B3F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musician was performing on the street corner, attracting a small crowd of listeners.</w:t>
      </w:r>
    </w:p>
    <w:p w14:paraId="50306A81" w14:textId="77777777" w:rsidR="004F7AEA" w:rsidRPr="00555DF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55DF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555DF1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sociology</w:t>
      </w:r>
      <w:r w:rsidRPr="00555DF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555DF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社会学</w:t>
      </w:r>
    </w:p>
    <w:p w14:paraId="6C72BFFC" w14:textId="77777777" w:rsidR="004F7AEA" w:rsidRPr="00555DF1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55DF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55DF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is studying sociology at the university to better understand societal structures.</w:t>
      </w:r>
    </w:p>
    <w:p w14:paraId="093C20AF" w14:textId="77777777" w:rsidR="004F7AEA" w:rsidRPr="00D71B3F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55DF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55DF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course in sociology examines the relationship between individuals and society.</w:t>
      </w:r>
    </w:p>
    <w:p w14:paraId="62BE900C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03DA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philosophy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哲学，人生观</w:t>
      </w:r>
    </w:p>
    <w:p w14:paraId="43A8F839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philosophy emphasizes the importance of living in the present moment.</w:t>
      </w:r>
    </w:p>
    <w:p w14:paraId="444770B5" w14:textId="77777777" w:rsidR="004F7AEA" w:rsidRPr="00D03DA5" w:rsidRDefault="004F7AEA" w:rsidP="004F7A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03DA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03DA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school offers courses in Eastern and Western philosophy to provide students with a comprehensive understanding of different philosophical perspectives.</w:t>
      </w:r>
    </w:p>
    <w:p w14:paraId="0D9A3231" w14:textId="6F842936" w:rsidR="00805B74" w:rsidRPr="004F7AEA" w:rsidRDefault="00805B74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33ADC030" w14:textId="77777777" w:rsidR="00A63B8E" w:rsidRPr="006345AD" w:rsidRDefault="00A63B8E" w:rsidP="00A63B8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4" w:name="OLE_LINK604"/>
      <w:bookmarkStart w:id="5" w:name="OLE_LINK605"/>
      <w:r w:rsidRPr="006345AD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28"/>
          <w:szCs w:val="28"/>
        </w:rPr>
        <w:t>m</w:t>
      </w:r>
      <w:r w:rsidRPr="006345AD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ilitary</w:t>
      </w:r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4"/>
      <w:bookmarkEnd w:id="5"/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军事的，军用的</w:t>
      </w:r>
    </w:p>
    <w:p w14:paraId="2BB2CC07" w14:textId="77777777" w:rsidR="00A63B8E" w:rsidRPr="006345AD" w:rsidRDefault="00A63B8E" w:rsidP="00A63B8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345A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military operation was conducted with precision and secrecy.</w:t>
      </w:r>
    </w:p>
    <w:p w14:paraId="0102B588" w14:textId="7587CDBB" w:rsidR="00A63B8E" w:rsidRPr="006345AD" w:rsidRDefault="00A63B8E" w:rsidP="00A63B8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345A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comes from a military family, with several generations of service in the armed forces.</w:t>
      </w:r>
    </w:p>
    <w:p w14:paraId="5FFACE03" w14:textId="77777777" w:rsidR="00A63B8E" w:rsidRPr="006345AD" w:rsidRDefault="00A63B8E" w:rsidP="00A63B8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345AD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ministry</w:t>
      </w:r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部，部门，部长职位</w:t>
      </w:r>
    </w:p>
    <w:p w14:paraId="33BE3E5B" w14:textId="77777777" w:rsidR="00A63B8E" w:rsidRPr="006345AD" w:rsidRDefault="00A63B8E" w:rsidP="00A63B8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345A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was appointed as the head of the Ministry of Education.</w:t>
      </w:r>
    </w:p>
    <w:p w14:paraId="3C2E024A" w14:textId="35DCDFF0" w:rsidR="00805B74" w:rsidRPr="00A63B8E" w:rsidRDefault="00A63B8E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345A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345A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Ministry of Health is responsible for public health initiatives and policies.</w:t>
      </w:r>
    </w:p>
    <w:p w14:paraId="23D225BD" w14:textId="77777777" w:rsidR="00805B74" w:rsidRPr="003B2E99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B2E9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orchestra</w:t>
      </w:r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</w:t>
      </w:r>
      <w:proofErr w:type="gramStart"/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ˈɔ:rkɪstrə</w:t>
      </w:r>
      <w:proofErr w:type="gramEnd"/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n. </w:t>
      </w:r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管弦乐队</w:t>
      </w:r>
    </w:p>
    <w:p w14:paraId="4FFE8200" w14:textId="77777777" w:rsidR="00805B74" w:rsidRPr="003B2E99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orchestra performed a beautiful symphony at the concert.</w:t>
      </w:r>
    </w:p>
    <w:p w14:paraId="0A93E881" w14:textId="6ECDB7AA" w:rsid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plays the violin in the school orchestra.</w:t>
      </w:r>
    </w:p>
    <w:p w14:paraId="674B54D5" w14:textId="77777777" w:rsidR="00805B74" w:rsidRPr="003B2E99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B2E9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prone</w:t>
      </w:r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[proʊn] adj. </w:t>
      </w:r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易于，倾向于</w:t>
      </w:r>
    </w:p>
    <w:p w14:paraId="50026384" w14:textId="77777777" w:rsidR="00805B74" w:rsidRPr="003B2E99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is prone to getting sunburned because of his fair skin.</w:t>
      </w:r>
    </w:p>
    <w:p w14:paraId="06B0ADA0" w14:textId="77777777" w:rsid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B2E9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People who smoke are more prone to respiratory problems.</w:t>
      </w:r>
    </w:p>
    <w:p w14:paraId="43019177" w14:textId="77777777" w:rsidR="00805B74" w:rsidRPr="003B2E99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3B2E99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premiere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[prɪˈmɪr] n. 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>首次公演，首映；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>首次上演，首映</w:t>
      </w:r>
    </w:p>
    <w:p w14:paraId="2E3660DE" w14:textId="77777777" w:rsidR="00805B74" w:rsidRPr="003B2E99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The movie had its premiere at the film festival.</w:t>
      </w:r>
    </w:p>
    <w:p w14:paraId="5D849A02" w14:textId="7D7AE5C5" w:rsid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The play will premiere on Broadway next month.</w:t>
      </w:r>
    </w:p>
    <w:p w14:paraId="43152501" w14:textId="77777777" w:rsidR="00805B74" w:rsidRPr="003B2E99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3B2E99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cryptographer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[krɪpˈtɑɡrəfər] n. 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>密码学家</w:t>
      </w:r>
    </w:p>
    <w:p w14:paraId="1D396EE2" w14:textId="77777777" w:rsidR="00805B74" w:rsidRPr="003B2E99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The cryptographer decoded the encrypted message.</w:t>
      </w:r>
    </w:p>
    <w:p w14:paraId="4FC70017" w14:textId="4C809FAF" w:rsidR="00805B74" w:rsidRP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Cryptographers play a crucial role in cybersecurity.</w:t>
      </w:r>
    </w:p>
    <w:p w14:paraId="205B5B55" w14:textId="77777777" w:rsidR="00805B74" w:rsidRPr="003B2E99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3B2E99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lotion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[ˈloʊʃn] n. 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>乳液，洗液</w:t>
      </w:r>
    </w:p>
    <w:p w14:paraId="6BCB91B6" w14:textId="77777777" w:rsidR="00805B74" w:rsidRPr="003B2E99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She applied lotion to her skin to keep it moisturized.</w:t>
      </w:r>
    </w:p>
    <w:p w14:paraId="0AEA119D" w14:textId="63764D4E" w:rsidR="00805B74" w:rsidRP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3B2E9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3B2E99">
        <w:rPr>
          <w:rFonts w:ascii="Arial" w:eastAsia="微软雅黑" w:hAnsi="Arial" w:cs="AppleExternalUIFontSimplifiedCh"/>
          <w:strike/>
          <w:sz w:val="28"/>
          <w:szCs w:val="28"/>
        </w:rPr>
        <w:t xml:space="preserve"> The lotion had a pleasant scent.</w:t>
      </w:r>
    </w:p>
    <w:p w14:paraId="50B27200" w14:textId="77777777" w:rsidR="00805B74" w:rsidRP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05B74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05B74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spotless</w:t>
      </w:r>
      <w:r w:rsidRPr="00805B74">
        <w:rPr>
          <w:rFonts w:ascii="Arial" w:eastAsia="微软雅黑" w:hAnsi="Arial" w:cs="AppleExternalUIFontSimplifiedCh"/>
          <w:strike/>
          <w:sz w:val="28"/>
          <w:szCs w:val="28"/>
        </w:rPr>
        <w:t xml:space="preserve"> [</w:t>
      </w:r>
      <w:proofErr w:type="gramStart"/>
      <w:r w:rsidRPr="00805B74">
        <w:rPr>
          <w:rFonts w:ascii="Arial" w:eastAsia="微软雅黑" w:hAnsi="Arial" w:cs="AppleExternalUIFontSimplifiedCh"/>
          <w:strike/>
          <w:sz w:val="28"/>
          <w:szCs w:val="28"/>
        </w:rPr>
        <w:t>ˈspɑ:tləs</w:t>
      </w:r>
      <w:proofErr w:type="gramEnd"/>
      <w:r w:rsidRPr="00805B74">
        <w:rPr>
          <w:rFonts w:ascii="Arial" w:eastAsia="微软雅黑" w:hAnsi="Arial" w:cs="AppleExternalUIFontSimplifiedCh"/>
          <w:strike/>
          <w:sz w:val="28"/>
          <w:szCs w:val="28"/>
        </w:rPr>
        <w:t xml:space="preserve">] adj. </w:t>
      </w:r>
      <w:r w:rsidRPr="00805B74">
        <w:rPr>
          <w:rFonts w:ascii="Arial" w:eastAsia="微软雅黑" w:hAnsi="Arial" w:cs="AppleExternalUIFontSimplifiedCh"/>
          <w:strike/>
          <w:sz w:val="28"/>
          <w:szCs w:val="28"/>
        </w:rPr>
        <w:t>一尘不染的，清洁的</w:t>
      </w:r>
    </w:p>
    <w:p w14:paraId="68CC4C27" w14:textId="77777777" w:rsidR="00805B74" w:rsidRPr="00805B74" w:rsidRDefault="00805B74" w:rsidP="00805B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05B74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05B74">
        <w:rPr>
          <w:rFonts w:ascii="Arial" w:eastAsia="微软雅黑" w:hAnsi="Arial" w:cs="AppleExternalUIFontSimplifiedCh"/>
          <w:strike/>
          <w:sz w:val="28"/>
          <w:szCs w:val="28"/>
        </w:rPr>
        <w:t xml:space="preserve"> The kitchen was spotless after a thorough cleaning.</w:t>
      </w:r>
    </w:p>
    <w:p w14:paraId="39C1DB57" w14:textId="0D3C758D" w:rsidR="00A524E1" w:rsidRPr="00805B74" w:rsidRDefault="00805B74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05B74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05B74">
        <w:rPr>
          <w:rFonts w:ascii="Arial" w:eastAsia="微软雅黑" w:hAnsi="Arial" w:cs="AppleExternalUIFontSimplifiedCh"/>
          <w:strike/>
          <w:sz w:val="28"/>
          <w:szCs w:val="28"/>
        </w:rPr>
        <w:t xml:space="preserve"> Her reputation in the industry was spotless.</w:t>
      </w:r>
    </w:p>
    <w:p w14:paraId="5D701053" w14:textId="4E95CFF2" w:rsidR="001F4AED" w:rsidRPr="00A524E1" w:rsidRDefault="001F4AED" w:rsidP="001F4A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524E1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sibling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n. 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>兄弟姐妹</w:t>
      </w:r>
    </w:p>
    <w:p w14:paraId="2F2F169F" w14:textId="77777777" w:rsidR="001F4AED" w:rsidRPr="00A524E1" w:rsidRDefault="001F4AED" w:rsidP="001F4A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bookmarkStart w:id="6" w:name="OLE_LINK415"/>
      <w:bookmarkStart w:id="7" w:name="OLE_LINK416"/>
      <w:r w:rsidRPr="00A524E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A sibling is a brother or sister who shares one or both parents with you.</w:t>
      </w:r>
    </w:p>
    <w:bookmarkEnd w:id="6"/>
    <w:bookmarkEnd w:id="7"/>
    <w:p w14:paraId="2021DE3A" w14:textId="5C5E5313" w:rsidR="001F4AED" w:rsidRPr="00A524E1" w:rsidRDefault="001F4AED" w:rsidP="001F4A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The siblings were excited to celebrate their sister's birthday together.</w:t>
      </w:r>
    </w:p>
    <w:p w14:paraId="4E571470" w14:textId="77777777" w:rsidR="001F4AED" w:rsidRPr="00A524E1" w:rsidRDefault="001F4AED" w:rsidP="001F4A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524E1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midwife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[ˈmɪdˌwaɪf] n. 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>助产士，接生员</w:t>
      </w:r>
    </w:p>
    <w:p w14:paraId="7DB7DD75" w14:textId="77777777" w:rsidR="001F4AED" w:rsidRPr="00A524E1" w:rsidRDefault="001F4AED" w:rsidP="001F4A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bookmarkStart w:id="8" w:name="OLE_LINK417"/>
      <w:bookmarkStart w:id="9" w:name="OLE_LINK418"/>
      <w:r w:rsidRPr="00A524E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The midwife assisted the expectant mother during labor and childbirth.</w:t>
      </w:r>
    </w:p>
    <w:bookmarkEnd w:id="8"/>
    <w:bookmarkEnd w:id="9"/>
    <w:p w14:paraId="7B35A1D3" w14:textId="462C8EF6" w:rsidR="005B31E3" w:rsidRPr="00A524E1" w:rsidRDefault="001F4AED" w:rsidP="001F4A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In some cultures, midwives play a crucial role in maternal healthcare.</w:t>
      </w:r>
    </w:p>
    <w:p w14:paraId="4D6D586F" w14:textId="77777777" w:rsidR="002561E7" w:rsidRPr="00A524E1" w:rsidRDefault="002561E7" w:rsidP="002561E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524E1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attire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[əˈtaɪr] n. 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>服装；装束</w:t>
      </w:r>
    </w:p>
    <w:p w14:paraId="76E67788" w14:textId="77777777" w:rsidR="002561E7" w:rsidRPr="00A524E1" w:rsidRDefault="002561E7" w:rsidP="002561E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The formal attire for the event is black-tie.</w:t>
      </w:r>
    </w:p>
    <w:p w14:paraId="343F6102" w14:textId="0848652E" w:rsidR="002561E7" w:rsidRPr="00A524E1" w:rsidRDefault="002561E7" w:rsidP="002561E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She chose a casual attire for the outdoor picnic.</w:t>
      </w:r>
    </w:p>
    <w:p w14:paraId="7E79496A" w14:textId="77777777" w:rsidR="002561E7" w:rsidRPr="00A524E1" w:rsidRDefault="002561E7" w:rsidP="002561E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524E1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chronology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[krəˈnɒlədʒi] n. 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>年代学；时间顺序</w:t>
      </w:r>
    </w:p>
    <w:p w14:paraId="0E02677D" w14:textId="77777777" w:rsidR="002561E7" w:rsidRPr="00A524E1" w:rsidRDefault="002561E7" w:rsidP="002561E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The historian studied the chronology of ancient civilizations.</w:t>
      </w:r>
    </w:p>
    <w:p w14:paraId="40401B1A" w14:textId="64576847" w:rsidR="002561E7" w:rsidRPr="00A524E1" w:rsidRDefault="002561E7" w:rsidP="002561E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The chronology of events is important for understanding historical context.</w:t>
      </w:r>
    </w:p>
    <w:p w14:paraId="765C818B" w14:textId="77777777" w:rsidR="002561E7" w:rsidRPr="00A524E1" w:rsidRDefault="002561E7" w:rsidP="002561E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524E1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chronological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[krəˈnɒlədʒɪkəl] adj. 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>按时间顺序的</w:t>
      </w:r>
    </w:p>
    <w:p w14:paraId="55E2AE2D" w14:textId="77777777" w:rsidR="002561E7" w:rsidRPr="00A524E1" w:rsidRDefault="002561E7" w:rsidP="002561E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The book presents the events in a chronological order.</w:t>
      </w:r>
    </w:p>
    <w:p w14:paraId="7440D7C6" w14:textId="77777777" w:rsidR="002561E7" w:rsidRPr="00A524E1" w:rsidRDefault="002561E7" w:rsidP="002561E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524E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524E1">
        <w:rPr>
          <w:rFonts w:ascii="Arial" w:eastAsia="微软雅黑" w:hAnsi="Arial" w:cs="AppleExternalUIFontSimplifiedCh"/>
          <w:strike/>
          <w:sz w:val="28"/>
          <w:szCs w:val="28"/>
        </w:rPr>
        <w:t xml:space="preserve"> The documents were organized in a chronological sequence.</w:t>
      </w:r>
    </w:p>
    <w:p w14:paraId="38F99E2E" w14:textId="4E85DC77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lastRenderedPageBreak/>
        <w:t>▲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 xml:space="preserve"> </w:t>
      </w:r>
      <w:r w:rsidR="00E52D56" w:rsidRPr="00033B20">
        <w:rPr>
          <w:rFonts w:ascii="Arial" w:eastAsia="微软雅黑" w:hAnsi="Arial" w:cs="AppleExternalUIFontSimplifiedCh" w:hint="eastAsia"/>
          <w:b/>
          <w:bCs/>
          <w:strike/>
          <w:sz w:val="28"/>
          <w:szCs w:val="28"/>
        </w:rPr>
        <w:t>s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omething like that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诸如此类的</w:t>
      </w:r>
    </w:p>
    <w:p w14:paraId="5B360B26" w14:textId="77777777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bookmarkStart w:id="10" w:name="OLE_LINK419"/>
      <w:bookmarkStart w:id="11" w:name="OLE_LINK420"/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He told me a story about his trip to Europe or something like that.</w:t>
      </w:r>
    </w:p>
    <w:p w14:paraId="6B481FA5" w14:textId="6CD105DA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party decorations can be balloons, streamers, or something like that.</w:t>
      </w:r>
      <w:bookmarkEnd w:id="10"/>
      <w:bookmarkEnd w:id="11"/>
    </w:p>
    <w:p w14:paraId="48F2E59E" w14:textId="22390D44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bookmarkStart w:id="12" w:name="OLE_LINK421"/>
      <w:bookmarkStart w:id="13" w:name="OLE_LINK422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="00E52D56" w:rsidRPr="00033B20">
        <w:rPr>
          <w:rFonts w:ascii="Arial" w:eastAsia="微软雅黑" w:hAnsi="Arial" w:cs="AppleExternalUIFontSimplifiedCh" w:hint="eastAsia"/>
          <w:b/>
          <w:bCs/>
          <w:strike/>
          <w:sz w:val="28"/>
          <w:szCs w:val="28"/>
        </w:rPr>
        <w:t>u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nder recruitment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招聘中</w:t>
      </w:r>
    </w:p>
    <w:p w14:paraId="295FAECC" w14:textId="77777777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company is currently under recruitment for several positions in its marketing department.</w:t>
      </w:r>
    </w:p>
    <w:p w14:paraId="5CDC1F8B" w14:textId="1122DDB2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We are under recruitment for part-time sales associates to join our team.</w:t>
      </w:r>
      <w:bookmarkEnd w:id="12"/>
      <w:bookmarkEnd w:id="13"/>
    </w:p>
    <w:p w14:paraId="03B3033F" w14:textId="3D768811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to one's heart's content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尽情地，尽兴地</w:t>
      </w:r>
    </w:p>
    <w:p w14:paraId="05904302" w14:textId="77777777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bookmarkStart w:id="14" w:name="OLE_LINK423"/>
      <w:bookmarkStart w:id="15" w:name="OLE_LINK424"/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At the all-you-can-eat buffet, you can eat to your heart's content without worrying about running out of food.</w:t>
      </w:r>
    </w:p>
    <w:p w14:paraId="1AF09AC6" w14:textId="34F0FBEE" w:rsidR="008B2B90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During the vacation, she read novels by the beach to her heart's content, enjoying every moment of relaxation.</w:t>
      </w:r>
      <w:bookmarkEnd w:id="14"/>
      <w:bookmarkEnd w:id="15"/>
    </w:p>
    <w:p w14:paraId="292D0043" w14:textId="175E625F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="00790B09" w:rsidRPr="00033B20">
        <w:rPr>
          <w:rFonts w:ascii="Arial" w:eastAsia="微软雅黑" w:hAnsi="Arial" w:cs="AppleExternalUIFontSimplifiedCh" w:hint="eastAsia"/>
          <w:b/>
          <w:bCs/>
          <w:strike/>
          <w:sz w:val="28"/>
          <w:szCs w:val="28"/>
        </w:rPr>
        <w:t>v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 xml:space="preserve">arious </w:t>
      </w:r>
      <w:r w:rsidR="00790B09"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f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orms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[ˈvɛəriəs fɔːrmz]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各种形式</w:t>
      </w:r>
    </w:p>
    <w:p w14:paraId="3E6FDE8F" w14:textId="77777777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bookmarkStart w:id="16" w:name="OLE_LINK425"/>
      <w:bookmarkStart w:id="17" w:name="OLE_LINK426"/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art exhibition featured various forms of contemporary art, including paintings, sculptures, and installations.</w:t>
      </w:r>
    </w:p>
    <w:p w14:paraId="4CD5A531" w14:textId="38770517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This software can generate various forms of reports, such as graphs, tables, and charts.</w:t>
      </w:r>
      <w:bookmarkEnd w:id="16"/>
      <w:bookmarkEnd w:id="17"/>
    </w:p>
    <w:p w14:paraId="3B2F214B" w14:textId="339FCB19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 xml:space="preserve">User-Generated Content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(UGC)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用户生成内容</w:t>
      </w:r>
    </w:p>
    <w:p w14:paraId="1A1D0195" w14:textId="77777777" w:rsidR="005B31E3" w:rsidRPr="00033B20" w:rsidRDefault="005B31E3" w:rsidP="005B31E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Social media platforms thrive on user-generated content, where users share their photos, videos, and opinions.</w:t>
      </w:r>
    </w:p>
    <w:p w14:paraId="126AC133" w14:textId="651CC115" w:rsidR="005B31E3" w:rsidRPr="00033B20" w:rsidRDefault="005B31E3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website encourages user-generated content by allowing users to post reviews and comments.</w:t>
      </w:r>
    </w:p>
    <w:p w14:paraId="25EAA9C9" w14:textId="3FAFCD18" w:rsidR="001706BC" w:rsidRPr="00033B20" w:rsidRDefault="001706BC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rumour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谣言</w:t>
      </w:r>
    </w:p>
    <w:p w14:paraId="36804416" w14:textId="77777777" w:rsidR="001706BC" w:rsidRPr="00033B20" w:rsidRDefault="001706BC" w:rsidP="001706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rumour about the company's financial troubles spread quickly among the employees.</w:t>
      </w:r>
    </w:p>
    <w:p w14:paraId="2B31B473" w14:textId="103B18A1" w:rsidR="00F65C2D" w:rsidRPr="002561E7" w:rsidRDefault="001706BC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It's important to verify the </w:t>
      </w:r>
      <w:bookmarkStart w:id="18" w:name="OLE_LINK427"/>
      <w:bookmarkStart w:id="19" w:name="OLE_LINK428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accuracy </w:t>
      </w:r>
      <w:bookmarkEnd w:id="18"/>
      <w:bookmarkEnd w:id="19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of a rumour before believing it.</w:t>
      </w:r>
    </w:p>
    <w:p w14:paraId="2D651790" w14:textId="0449D87C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decipher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v.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解密，破译</w:t>
      </w:r>
    </w:p>
    <w:p w14:paraId="1A45B8AC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cryptographer worked tirelessly to decipher the secret code.</w:t>
      </w:r>
    </w:p>
    <w:p w14:paraId="0EB7478D" w14:textId="74213A9C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It took years for historians to decipher the ancient hieroglyphics.</w:t>
      </w:r>
    </w:p>
    <w:p w14:paraId="2840B4D4" w14:textId="68A38A6E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▲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 xml:space="preserve"> well-informed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adj.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了解情况的</w:t>
      </w:r>
      <w:r w:rsidR="00B70BCE" w:rsidRPr="00033B20">
        <w:rPr>
          <w:rFonts w:ascii="Arial" w:eastAsia="微软雅黑" w:hAnsi="Arial" w:cs="AppleExternalUIFontSimplifiedCh" w:hint="eastAsia"/>
          <w:strike/>
          <w:sz w:val="28"/>
          <w:szCs w:val="28"/>
        </w:rPr>
        <w:t>，</w:t>
      </w:r>
      <w:r w:rsidR="00B70BCE" w:rsidRPr="00033B20">
        <w:rPr>
          <w:rFonts w:ascii="Arial" w:eastAsia="微软雅黑" w:hAnsi="Arial" w:cs="AppleExternalUIFontSimplifiedCh"/>
          <w:strike/>
          <w:sz w:val="28"/>
          <w:szCs w:val="28"/>
        </w:rPr>
        <w:t>消息灵通的；见多识广的；熟悉的；博学的</w:t>
      </w:r>
    </w:p>
    <w:p w14:paraId="5566033A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She is a well-informed journalist with deep knowledge of current events.</w:t>
      </w:r>
    </w:p>
    <w:p w14:paraId="42CD8B47" w14:textId="301D6E6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lastRenderedPageBreak/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To make informed decisions, it's essential to stay well-informed about the industry.</w:t>
      </w:r>
    </w:p>
    <w:p w14:paraId="6264F2E4" w14:textId="1A6A3313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prep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准备工作</w:t>
      </w:r>
    </w:p>
    <w:p w14:paraId="55C6F556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chef spent hours doing the prep for the evening's dinner service.</w:t>
      </w:r>
    </w:p>
    <w:p w14:paraId="23D8D832" w14:textId="0C01BB5C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Before the exam, she focused on her prep to ensure she was ready.</w:t>
      </w:r>
    </w:p>
    <w:p w14:paraId="50EAC0CB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afloat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[əˈfloʊt] adj.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漂浮在水上的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,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漂浮的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;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经济上周转得开的，不欠债的；</w:t>
      </w:r>
    </w:p>
    <w:p w14:paraId="58F30249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boat remained afloat despite the rough sea conditions.</w:t>
      </w:r>
    </w:p>
    <w:p w14:paraId="1AC1C8EB" w14:textId="56B91333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A number of efforts were being made to keep the company afloat. </w:t>
      </w:r>
    </w:p>
    <w:p w14:paraId="1745976C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20" w:name="OLE_LINK439"/>
      <w:bookmarkStart w:id="21" w:name="OLE_LINK440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swell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20"/>
      <w:bookmarkEnd w:id="21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[swel] v.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膨胀，增长</w:t>
      </w:r>
    </w:p>
    <w:p w14:paraId="63CEB89D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crowd began to swell as more people arrived at the event.</w:t>
      </w:r>
    </w:p>
    <w:p w14:paraId="7F12D783" w14:textId="1DE86B6A" w:rsidR="009C2A37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company's profits continued to swell year after year.</w:t>
      </w:r>
    </w:p>
    <w:p w14:paraId="6746F890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22" w:name="OLE_LINK441"/>
      <w:bookmarkStart w:id="23" w:name="OLE_LINK442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celebrity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22"/>
      <w:bookmarkEnd w:id="23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[səˈlebrəti]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名人</w:t>
      </w:r>
    </w:p>
    <w:p w14:paraId="28BA99A2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celebrity made an appearance at the movie premiere.</w:t>
      </w:r>
    </w:p>
    <w:p w14:paraId="5EEF3811" w14:textId="34205065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Social media has given rise to a new generation of internet celebrities.</w:t>
      </w:r>
    </w:p>
    <w:p w14:paraId="1A46C715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babysitter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[ˈbeɪbisɪtər]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临时保姆</w:t>
      </w:r>
    </w:p>
    <w:p w14:paraId="2850417A" w14:textId="77777777" w:rsidR="00813010" w:rsidRPr="00033B20" w:rsidRDefault="00813010" w:rsidP="0081301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We hired a babysitter to watch our children while we went out for the evening.</w:t>
      </w:r>
    </w:p>
    <w:p w14:paraId="50CE6A26" w14:textId="3C3764BC" w:rsidR="00813010" w:rsidRPr="00033B20" w:rsidRDefault="00813010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babysitter ensured the kids were safe and well-cared for in our absence.</w:t>
      </w:r>
    </w:p>
    <w:p w14:paraId="3BCCCCCD" w14:textId="56C14DB1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24" w:name="OLE_LINK131"/>
      <w:bookmarkStart w:id="25" w:name="OLE_LINK132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impose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24"/>
      <w:bookmarkEnd w:id="25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[ɪmˈpoʊz] v.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强加，施加</w:t>
      </w:r>
    </w:p>
    <w:p w14:paraId="3AD9A09A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government decided to impose new taxes on imported goods.</w:t>
      </w:r>
    </w:p>
    <w:p w14:paraId="09C9C7B3" w14:textId="7A5FFA36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She didn't want to impose her opinions on others, so she kept her thoughts to herself.</w:t>
      </w:r>
    </w:p>
    <w:p w14:paraId="1CFECE0F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imposition [ɪmpəˈzɪʃ(ə)n]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强制，强加</w:t>
      </w:r>
    </w:p>
    <w:p w14:paraId="7633D97B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Asking for such a significant favor felt like an imposition on their friendship.</w:t>
      </w:r>
    </w:p>
    <w:p w14:paraId="1C70B1DF" w14:textId="22A18416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new regulations were seen as an imposition on the company's operations.</w:t>
      </w:r>
    </w:p>
    <w:p w14:paraId="2A646CEA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confine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[kənˈfaɪn] v.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限制；禁闭</w:t>
      </w:r>
    </w:p>
    <w:p w14:paraId="69B3099F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authorities decided to confine the individual to their home during the investigation.</w:t>
      </w:r>
    </w:p>
    <w:p w14:paraId="50CDF0E5" w14:textId="51D7910A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pandemic has forced people to confine themselves to their residences.</w:t>
      </w:r>
    </w:p>
    <w:p w14:paraId="079F56C3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26" w:name="OLE_LINK133"/>
      <w:bookmarkStart w:id="27" w:name="OLE_LINK134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journalist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26"/>
      <w:bookmarkEnd w:id="27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[ˈdʒɜːrnəlɪst]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记者</w:t>
      </w:r>
    </w:p>
    <w:p w14:paraId="06D03AF4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journalist reported on the political developments in the region.</w:t>
      </w:r>
    </w:p>
    <w:p w14:paraId="27026733" w14:textId="6772DA8E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As a journalist, she had a passion for uncovering the truth.</w:t>
      </w:r>
    </w:p>
    <w:p w14:paraId="223DE446" w14:textId="4ED69EF2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lastRenderedPageBreak/>
        <w:t xml:space="preserve">▲ </w:t>
      </w:r>
      <w:bookmarkStart w:id="28" w:name="OLE_LINK135"/>
      <w:bookmarkStart w:id="29" w:name="OLE_LINK136"/>
      <w:bookmarkStart w:id="30" w:name="OLE_LINK197"/>
      <w:bookmarkStart w:id="31" w:name="OLE_LINK198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allergic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28"/>
      <w:bookmarkEnd w:id="29"/>
      <w:bookmarkEnd w:id="30"/>
      <w:bookmarkEnd w:id="31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[</w:t>
      </w:r>
      <w:r w:rsidR="00C57534" w:rsidRPr="00033B20">
        <w:rPr>
          <w:rFonts w:ascii="Arial" w:eastAsia="微软雅黑" w:hAnsi="Arial" w:cs="AppleExternalUIFontSimplifiedCh"/>
          <w:strike/>
          <w:sz w:val="28"/>
          <w:szCs w:val="28"/>
        </w:rPr>
        <w:t>əˈlɜːrdʒɪk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] adj.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过敏的</w:t>
      </w:r>
    </w:p>
    <w:p w14:paraId="3B6B159D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He is allergic to peanuts and must be careful about what he eats.</w:t>
      </w:r>
    </w:p>
    <w:p w14:paraId="10DE6559" w14:textId="2F366B85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Start w:id="32" w:name="OLE_LINK137"/>
      <w:bookmarkStart w:id="33" w:name="OLE_LINK138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Some people are allergic to pollen and experience hay fever symptoms.</w:t>
      </w:r>
      <w:bookmarkEnd w:id="32"/>
      <w:bookmarkEnd w:id="33"/>
    </w:p>
    <w:p w14:paraId="3EE2CE4A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moisture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[ˈmɔɪstʃər]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湿气，湿度</w:t>
      </w:r>
    </w:p>
    <w:p w14:paraId="1E10C740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moisture in the air can cause the wood to </w:t>
      </w:r>
      <w:bookmarkStart w:id="34" w:name="OLE_LINK141"/>
      <w:bookmarkStart w:id="35" w:name="OLE_LINK142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swell</w:t>
      </w:r>
      <w:bookmarkEnd w:id="34"/>
      <w:bookmarkEnd w:id="35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.</w:t>
      </w:r>
    </w:p>
    <w:p w14:paraId="449B0165" w14:textId="55C7A78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skin lotion helps to retain moisture and prevent dryness.</w:t>
      </w:r>
    </w:p>
    <w:p w14:paraId="610C8A55" w14:textId="77777777" w:rsidR="005A5D94" w:rsidRPr="00033B20" w:rsidRDefault="005A5D94" w:rsidP="005A5D9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36" w:name="OLE_LINK145"/>
      <w:bookmarkStart w:id="37" w:name="OLE_LINK146"/>
      <w:bookmarkStart w:id="38" w:name="OLE_LINK199"/>
      <w:bookmarkStart w:id="39" w:name="OLE_LINK450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privilege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36"/>
      <w:bookmarkEnd w:id="37"/>
      <w:bookmarkEnd w:id="38"/>
      <w:bookmarkEnd w:id="39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[ˈprɪvəlɪdʒ]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特权</w:t>
      </w:r>
    </w:p>
    <w:p w14:paraId="3923B7E5" w14:textId="77777777" w:rsidR="005A5D94" w:rsidRPr="00033B20" w:rsidRDefault="005A5D94" w:rsidP="005A5D9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Having access to education is a privilege that not everyone enjoys.</w:t>
      </w:r>
    </w:p>
    <w:p w14:paraId="261E7EA6" w14:textId="5574E4C9" w:rsidR="00BB2406" w:rsidRPr="00033B20" w:rsidRDefault="005A5D94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privilege of voting is a fundamental right in a democratic society.</w:t>
      </w:r>
    </w:p>
    <w:p w14:paraId="09914C0C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40" w:name="OLE_LINK143"/>
      <w:bookmarkStart w:id="41" w:name="OLE_LINK144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underprivileged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40"/>
      <w:bookmarkEnd w:id="41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[ˌʌndərˈprɪvəlɪdʒd] adj.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贫困的，弱势的</w:t>
      </w:r>
    </w:p>
    <w:p w14:paraId="261F1F5C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organization provides support to underprivileged children in need.</w:t>
      </w:r>
    </w:p>
    <w:p w14:paraId="30C1313E" w14:textId="0079E4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Access to quality education is essential for underprivileged communities.</w:t>
      </w:r>
    </w:p>
    <w:p w14:paraId="7E8AD94F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duress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[duˈres]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强迫，胁迫</w:t>
      </w:r>
    </w:p>
    <w:p w14:paraId="2FBF97F9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She signed the contract under duress, fearing the consequences of refusal.</w:t>
      </w:r>
    </w:p>
    <w:p w14:paraId="59101BB3" w14:textId="4B26EBF1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Confessions obtained under duress are generally considered unreliable in court.</w:t>
      </w:r>
    </w:p>
    <w:p w14:paraId="5A0382D5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era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[ˈɪrə]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时代，时期</w:t>
      </w:r>
    </w:p>
    <w:p w14:paraId="53BF194B" w14:textId="77777777" w:rsidR="00E41201" w:rsidRPr="00033B20" w:rsidRDefault="00E41201" w:rsidP="00E412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industrial era brought significant changes to society and the economy.</w:t>
      </w:r>
    </w:p>
    <w:p w14:paraId="5AD52FE8" w14:textId="7352D0F3" w:rsidR="005A5D94" w:rsidRPr="00033B20" w:rsidRDefault="00E41201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We are now living in the digital era, </w:t>
      </w:r>
      <w:bookmarkStart w:id="42" w:name="OLE_LINK443"/>
      <w:bookmarkStart w:id="43" w:name="OLE_LINK444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characterized </w:t>
      </w:r>
      <w:bookmarkEnd w:id="42"/>
      <w:bookmarkEnd w:id="43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by technological advancements.</w:t>
      </w:r>
    </w:p>
    <w:p w14:paraId="25C67338" w14:textId="77777777" w:rsidR="009A15AB" w:rsidRPr="00033B20" w:rsidRDefault="009A15AB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religion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[rɪˈlɪdʒən]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宗教</w:t>
      </w:r>
    </w:p>
    <w:p w14:paraId="493EFDEA" w14:textId="55B5C61A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Many people find solace and guidance in their religious beliefs.</w:t>
      </w:r>
    </w:p>
    <w:p w14:paraId="0BE10E57" w14:textId="164E1071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Freedom of religion is a fundamental human right.</w:t>
      </w:r>
    </w:p>
    <w:p w14:paraId="53EFC405" w14:textId="77777777" w:rsidR="009A15AB" w:rsidRPr="00033B20" w:rsidRDefault="009A15AB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parade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[pəˈreɪd]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游行，阅兵</w:t>
      </w:r>
    </w:p>
    <w:p w14:paraId="303FD84C" w14:textId="7308631B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The annual Thanksgiving Day parade is a beloved tradition in the city.</w:t>
      </w:r>
    </w:p>
    <w:p w14:paraId="2C8CCBE5" w14:textId="6DB6BBC3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Military parades showcase the strength and discipline of armed forces.</w:t>
      </w:r>
    </w:p>
    <w:p w14:paraId="7AFCE780" w14:textId="7CF2D333" w:rsidR="009A15AB" w:rsidRPr="00033B20" w:rsidRDefault="009A15AB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44" w:name="OLE_LINK200"/>
      <w:bookmarkStart w:id="45" w:name="OLE_LINK201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portfolio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44"/>
      <w:bookmarkEnd w:id="45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[</w:t>
      </w:r>
      <w:r w:rsidR="001A7819" w:rsidRPr="00033B20">
        <w:rPr>
          <w:rFonts w:ascii="Arial" w:eastAsia="微软雅黑" w:hAnsi="Arial" w:cs="AppleExternalUIFontSimplifiedCh"/>
          <w:strike/>
          <w:sz w:val="28"/>
          <w:szCs w:val="28"/>
        </w:rPr>
        <w:t>pɔːrtˈfoʊlioʊ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投资组合，文件夹</w:t>
      </w:r>
    </w:p>
    <w:p w14:paraId="534A1C2D" w14:textId="5ECBF3AA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She manages a diverse portfolio of investments for her clients.</w:t>
      </w:r>
    </w:p>
    <w:p w14:paraId="585C4598" w14:textId="7492FD50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The artist presented a portfolio of their best works to the gallery.</w:t>
      </w:r>
    </w:p>
    <w:p w14:paraId="66E6B2CE" w14:textId="76E08585" w:rsidR="009A15AB" w:rsidRPr="00033B20" w:rsidRDefault="009A15AB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46" w:name="OLE_LINK202"/>
      <w:bookmarkStart w:id="47" w:name="OLE_LINK203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testimonial</w:t>
      </w:r>
      <w:bookmarkEnd w:id="46"/>
      <w:bookmarkEnd w:id="47"/>
      <w:r w:rsidR="004A4220"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推荐信，证明书</w:t>
      </w:r>
    </w:p>
    <w:p w14:paraId="3B6679D4" w14:textId="2F7A276E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She provided a glowing testimonial for the product after using it for a month.</w:t>
      </w:r>
    </w:p>
    <w:p w14:paraId="2B228FEC" w14:textId="46056D65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Testimonials from satisfied customers can build trust in a brand.</w:t>
      </w:r>
    </w:p>
    <w:p w14:paraId="67F81FA2" w14:textId="04DC927F" w:rsidR="009A15AB" w:rsidRPr="00033B20" w:rsidRDefault="009A15AB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enormous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adj.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巨大的，庞大的</w:t>
      </w:r>
    </w:p>
    <w:p w14:paraId="34E26DF5" w14:textId="1ED4FC11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lastRenderedPageBreak/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The company made an enormous profit last year.</w:t>
      </w:r>
    </w:p>
    <w:p w14:paraId="58EC2ADE" w14:textId="44B1A515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Cleaning up after the hurricane was an enormous task.</w:t>
      </w:r>
    </w:p>
    <w:p w14:paraId="773561FC" w14:textId="60D3A64C" w:rsidR="009A15AB" w:rsidRPr="00033B20" w:rsidRDefault="009A15AB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condemn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v.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谴责，指责</w:t>
      </w:r>
    </w:p>
    <w:p w14:paraId="55FCEA7F" w14:textId="4D627146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The international community condemned the use of chemical weapons.</w:t>
      </w:r>
    </w:p>
    <w:p w14:paraId="7AF781FA" w14:textId="612BF083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Hate speech and discrimination should be condemned in all forms.</w:t>
      </w:r>
    </w:p>
    <w:p w14:paraId="6CCA63E7" w14:textId="28C453F6" w:rsidR="005A5D94" w:rsidRPr="00033B20" w:rsidRDefault="005A5D94" w:rsidP="005A5D9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48" w:name="OLE_LINK206"/>
      <w:bookmarkStart w:id="49" w:name="OLE_LINK207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shareholder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48"/>
      <w:bookmarkEnd w:id="49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[ˈʃ</w:t>
      </w:r>
      <w:r w:rsidR="00F46C74" w:rsidRPr="00033B20">
        <w:rPr>
          <w:rFonts w:ascii="Arial" w:eastAsia="微软雅黑" w:hAnsi="Arial" w:cs="AppleExternalUIFontSimplifiedCh"/>
          <w:strike/>
          <w:sz w:val="28"/>
          <w:szCs w:val="28"/>
        </w:rPr>
        <w:t>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rhoʊldər]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股东，股票持有人</w:t>
      </w:r>
    </w:p>
    <w:p w14:paraId="2B677640" w14:textId="77777777" w:rsidR="005A5D94" w:rsidRPr="00033B20" w:rsidRDefault="005A5D94" w:rsidP="005A5D9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Shareholders have the right to vote on important company decisions.</w:t>
      </w:r>
    </w:p>
    <w:p w14:paraId="74B8B37B" w14:textId="5295ED12" w:rsidR="005A5D94" w:rsidRPr="00033B20" w:rsidRDefault="005A5D94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company distributed dividends to its shareholders.</w:t>
      </w:r>
    </w:p>
    <w:p w14:paraId="0442408C" w14:textId="77777777" w:rsidR="009A15AB" w:rsidRPr="00033B20" w:rsidRDefault="009A15AB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50" w:name="OLE_LINK154"/>
      <w:bookmarkStart w:id="51" w:name="OLE_LINK155"/>
      <w:bookmarkStart w:id="52" w:name="OLE_LINK208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stakeholder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50"/>
      <w:bookmarkEnd w:id="51"/>
      <w:bookmarkEnd w:id="52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[ˈsteɪkˌhoʊldər]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利益相关者，股东</w:t>
      </w:r>
    </w:p>
    <w:p w14:paraId="7CB2DD8C" w14:textId="00B124D2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Stakeholders in the project include investors, employees, and customers.</w:t>
      </w:r>
    </w:p>
    <w:p w14:paraId="00466D3D" w14:textId="6AE7FEEE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The company considered the input of all stakeholders before making a decision.</w:t>
      </w:r>
    </w:p>
    <w:p w14:paraId="28D97AE7" w14:textId="77777777" w:rsidR="009A15AB" w:rsidRPr="00033B20" w:rsidRDefault="009A15AB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53" w:name="OLE_LINK156"/>
      <w:bookmarkStart w:id="54" w:name="OLE_LINK157"/>
      <w:bookmarkStart w:id="55" w:name="OLE_LINK211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canyon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53"/>
      <w:bookmarkEnd w:id="54"/>
      <w:bookmarkEnd w:id="55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[ˈkænjən]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峡谷</w:t>
      </w:r>
    </w:p>
    <w:p w14:paraId="3A4CBD2C" w14:textId="6723D3BE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The Grand Canyon is one of the most famous natural landmarks in the United States.</w:t>
      </w:r>
    </w:p>
    <w:p w14:paraId="64ED8554" w14:textId="78279C3B" w:rsidR="009A15AB" w:rsidRPr="00033B20" w:rsidRDefault="00EA4312" w:rsidP="009A15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9A15AB" w:rsidRPr="00033B20">
        <w:rPr>
          <w:rFonts w:ascii="Arial" w:eastAsia="微软雅黑" w:hAnsi="Arial" w:cs="AppleExternalUIFontSimplifiedCh"/>
          <w:strike/>
          <w:sz w:val="28"/>
          <w:szCs w:val="28"/>
        </w:rPr>
        <w:t>The river carved a deep and majestic canyon over millions of years.</w:t>
      </w:r>
    </w:p>
    <w:p w14:paraId="1EA7E7B5" w14:textId="7AB6B755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56" w:name="OLE_LINK158"/>
      <w:bookmarkStart w:id="57" w:name="OLE_LINK159"/>
      <w:bookmarkStart w:id="58" w:name="OLE_LINK212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utensil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56"/>
      <w:bookmarkEnd w:id="57"/>
      <w:bookmarkEnd w:id="58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[</w:t>
      </w:r>
      <w:r w:rsidR="006C6D2C" w:rsidRPr="00033B20">
        <w:rPr>
          <w:rFonts w:ascii="Arial" w:eastAsia="微软雅黑" w:hAnsi="Arial" w:cs="AppleExternalUIFontSimplifiedCh"/>
          <w:strike/>
          <w:sz w:val="28"/>
          <w:szCs w:val="28"/>
        </w:rPr>
        <w:t>juːˈtensl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器具，用具</w:t>
      </w:r>
    </w:p>
    <w:p w14:paraId="2A70C43A" w14:textId="4FF9A3F1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kitchen was stocked with various utensils such as knives, forks, and spoons.</w:t>
      </w:r>
    </w:p>
    <w:p w14:paraId="6FD18F73" w14:textId="1A097704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A spatula is a useful utensil for flipping pancakes.</w:t>
      </w:r>
    </w:p>
    <w:p w14:paraId="55791AF9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59" w:name="OLE_LINK213"/>
      <w:bookmarkStart w:id="60" w:name="OLE_LINK214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cereal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59"/>
      <w:bookmarkEnd w:id="60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[ˈsɪriəl]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谷类食品，麦片</w:t>
      </w:r>
    </w:p>
    <w:p w14:paraId="220CA763" w14:textId="3709515C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He had a bowl of cereal with milk for breakfast every morning.</w:t>
      </w:r>
    </w:p>
    <w:p w14:paraId="3A88985D" w14:textId="355F09D8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Oatmeal is a nutritious cereal that provides energy.</w:t>
      </w:r>
    </w:p>
    <w:p w14:paraId="254A0719" w14:textId="537B535D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61" w:name="OLE_LINK160"/>
      <w:bookmarkStart w:id="62" w:name="OLE_LINK161"/>
      <w:bookmarkStart w:id="63" w:name="OLE_LINK215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asset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61"/>
      <w:bookmarkEnd w:id="62"/>
      <w:bookmarkEnd w:id="63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[ˈæs</w:t>
      </w:r>
      <w:r w:rsidR="00BF63A1" w:rsidRPr="00033B20">
        <w:rPr>
          <w:rFonts w:ascii="Arial" w:eastAsia="微软雅黑" w:hAnsi="Arial" w:cs="AppleExternalUIFontSimplifiedCh"/>
          <w:strike/>
          <w:sz w:val="28"/>
          <w:szCs w:val="28"/>
        </w:rPr>
        <w:t>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t]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资产，财产，有利条件，有价值的人或物</w:t>
      </w:r>
    </w:p>
    <w:p w14:paraId="23FEFF5C" w14:textId="19D70341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Real estate can be a valuable asset for individuals and businesses.</w:t>
      </w:r>
    </w:p>
    <w:p w14:paraId="29872287" w14:textId="73E8645C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company's most important asset is its skilled workforce.</w:t>
      </w:r>
    </w:p>
    <w:p w14:paraId="40446C43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theft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[θɛft]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盗窃，偷窃</w:t>
      </w:r>
    </w:p>
    <w:p w14:paraId="1BFA0A4D" w14:textId="6A953FB7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police are investigating the theft of valuable artwork from the museum.</w:t>
      </w:r>
    </w:p>
    <w:p w14:paraId="16FAFEEC" w14:textId="78125F8C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Car theft is a common crime in urban areas.</w:t>
      </w:r>
    </w:p>
    <w:p w14:paraId="3612514B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fraud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[frɔd]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欺诈，诈骗</w:t>
      </w:r>
    </w:p>
    <w:p w14:paraId="77C56E81" w14:textId="60E1D5B4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company discovered a case of financial fraud within its accounting department.</w:t>
      </w:r>
    </w:p>
    <w:p w14:paraId="1A12A0DB" w14:textId="305FEBDB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Internet fraud has become a significant concern with the rise of online shopping.</w:t>
      </w:r>
    </w:p>
    <w:p w14:paraId="57B1A08A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lastRenderedPageBreak/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charity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[ˈʧærəti]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慈善，慈善机构</w:t>
      </w:r>
    </w:p>
    <w:p w14:paraId="5468A3B3" w14:textId="44934A05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Donating to charity is a way to support those in need.</w:t>
      </w:r>
    </w:p>
    <w:p w14:paraId="021CB09D" w14:textId="746081B1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charity organization provides food and shelter to homeless individuals.</w:t>
      </w:r>
    </w:p>
    <w:p w14:paraId="21B02FE8" w14:textId="2D701902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64" w:name="OLE_LINK218"/>
      <w:bookmarkStart w:id="65" w:name="OLE_LINK219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eternal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64"/>
      <w:bookmarkEnd w:id="65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[</w:t>
      </w:r>
      <w:r w:rsidR="00793E7A" w:rsidRPr="00033B20">
        <w:rPr>
          <w:rFonts w:ascii="Arial" w:eastAsia="微软雅黑" w:hAnsi="Arial" w:cs="AppleExternalUIFontSimplifiedCh"/>
          <w:strike/>
          <w:sz w:val="28"/>
          <w:szCs w:val="28"/>
        </w:rPr>
        <w:t>ɪˈtɜːrn(ə)l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] adj.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永恒的，永久的</w:t>
      </w:r>
    </w:p>
    <w:p w14:paraId="7F2AABF3" w14:textId="3191F133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concept of love is often associated with feelings of eternal commitment.</w:t>
      </w:r>
    </w:p>
    <w:p w14:paraId="3EB66F0E" w14:textId="2CD14C15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belief in an eternal afterlife is common in many religions.</w:t>
      </w:r>
    </w:p>
    <w:p w14:paraId="77CF47A5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66" w:name="OLE_LINK162"/>
      <w:bookmarkStart w:id="67" w:name="OLE_LINK163"/>
      <w:bookmarkStart w:id="68" w:name="OLE_LINK220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respondent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66"/>
      <w:bookmarkEnd w:id="67"/>
      <w:bookmarkEnd w:id="68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[rɪˈspɒndənt]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回答者，受访者</w:t>
      </w:r>
    </w:p>
    <w:p w14:paraId="65FC83CB" w14:textId="58825276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survey collected data from 500 respondents regarding their opinions on climate change.</w:t>
      </w:r>
    </w:p>
    <w:p w14:paraId="260FD5C4" w14:textId="529EAFF6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researcher interviewed several respondents to gather qualitative data.</w:t>
      </w:r>
    </w:p>
    <w:p w14:paraId="48888390" w14:textId="0D8041EF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69" w:name="OLE_LINK164"/>
      <w:bookmarkStart w:id="70" w:name="OLE_LINK165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millennium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69"/>
      <w:bookmarkEnd w:id="70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[</w:t>
      </w:r>
      <w:r w:rsidR="007A77B7" w:rsidRPr="00033B20">
        <w:rPr>
          <w:rFonts w:ascii="Arial" w:eastAsia="微软雅黑" w:hAnsi="Arial" w:cs="AppleExternalUIFontSimplifiedCh"/>
          <w:strike/>
          <w:sz w:val="28"/>
          <w:szCs w:val="28"/>
        </w:rPr>
        <w:t>mɪˈleniəm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一千年，千年期</w:t>
      </w:r>
    </w:p>
    <w:p w14:paraId="382C1077" w14:textId="5B9E8943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celebration marked the beginning of a new millennium.</w:t>
      </w:r>
    </w:p>
    <w:p w14:paraId="16D3D8FD" w14:textId="3A9DCBC2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ancient civilization lasted for several millennia.</w:t>
      </w:r>
    </w:p>
    <w:p w14:paraId="58381BFA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wheel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[wiːl]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轮子，方向盘</w:t>
      </w:r>
    </w:p>
    <w:p w14:paraId="7B963D41" w14:textId="5C9312F9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bicycle has two wheels, one in the front and one in the back.</w:t>
      </w:r>
    </w:p>
    <w:p w14:paraId="46CF9074" w14:textId="241E5489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steering wheel of the car allows the driver to control its direction.</w:t>
      </w:r>
    </w:p>
    <w:p w14:paraId="23E581DE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insomnia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[ɪnˈsɒmnɪə]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失眠症</w:t>
      </w:r>
    </w:p>
    <w:p w14:paraId="36B3DF51" w14:textId="5327B62C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Chronic insomnia can have a negative impact on a person's overall health.</w:t>
      </w:r>
    </w:p>
    <w:p w14:paraId="45A7C421" w14:textId="666DFA0B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doctor recommended relaxation techniques to help with her insomnia.</w:t>
      </w:r>
    </w:p>
    <w:p w14:paraId="501C00CD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hike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[haɪk] v.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徒步旅行，远足</w:t>
      </w:r>
    </w:p>
    <w:p w14:paraId="5D579801" w14:textId="7227ABA4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They decided to hike in the mountains during their summer vacation.</w:t>
      </w:r>
    </w:p>
    <w:p w14:paraId="3D32ED61" w14:textId="6EA5116D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trail offers beautiful scenery for those who enjoy hiking.</w:t>
      </w:r>
    </w:p>
    <w:p w14:paraId="65C96692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cruise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[kruz]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巡航，航海</w:t>
      </w:r>
    </w:p>
    <w:p w14:paraId="7A70E20D" w14:textId="2FAD1918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They went on a cruise to the Caribbean to relax on the beach.</w:t>
      </w:r>
    </w:p>
    <w:p w14:paraId="3DFA5DF2" w14:textId="68DBC18E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A cruise ship typically offers various entertainment options for passengers.</w:t>
      </w:r>
    </w:p>
    <w:p w14:paraId="48F2F3DE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ambassador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[æmˈbæsədər]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大使，使节</w:t>
      </w:r>
    </w:p>
    <w:p w14:paraId="2B825528" w14:textId="159912DF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ambassador represented his country at the international conference.</w:t>
      </w:r>
    </w:p>
    <w:p w14:paraId="057058DC" w14:textId="78BFBC3B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Diplomatic relations improved after the appointment of a new ambassador.</w:t>
      </w:r>
    </w:p>
    <w:p w14:paraId="420D92D7" w14:textId="599C764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71" w:name="OLE_LINK166"/>
      <w:bookmarkStart w:id="72" w:name="OLE_LINK167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rendezvous</w:t>
      </w:r>
      <w:bookmarkEnd w:id="71"/>
      <w:bookmarkEnd w:id="72"/>
      <w:r w:rsidR="00E01B42"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约会，会面</w:t>
      </w:r>
    </w:p>
    <w:p w14:paraId="1DC70E4F" w14:textId="587615BF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They arranged a rendezvous at the café for a business discussion.</w:t>
      </w:r>
    </w:p>
    <w:p w14:paraId="6449DFC7" w14:textId="4028CFFC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proofErr w:type="gramStart"/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park</w:t>
      </w:r>
      <w:proofErr w:type="gramEnd"/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serves as a popular rendezvous spot for friends and families.</w:t>
      </w:r>
    </w:p>
    <w:p w14:paraId="011AD281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lastRenderedPageBreak/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high-rise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[haɪ raɪz] adj.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高层的，高楼大厦的</w:t>
      </w:r>
    </w:p>
    <w:p w14:paraId="7D0A3FFA" w14:textId="36693DD0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city skyline is dominated by high-rise buildings.</w:t>
      </w:r>
    </w:p>
    <w:p w14:paraId="3A3F2296" w14:textId="1CDD7F0A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Many people prefer to live in high-rise apartments for the city views.</w:t>
      </w:r>
    </w:p>
    <w:p w14:paraId="231E9994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carnival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[ˈkɑːrnɪvəl]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嘉年华，狂欢节</w:t>
      </w:r>
    </w:p>
    <w:p w14:paraId="67F6885F" w14:textId="11E6EDCB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carnival featured colorful parades, games, and food stalls.</w:t>
      </w:r>
    </w:p>
    <w:p w14:paraId="18754319" w14:textId="785F762D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annual carnival is a highlight of the town's cultural calendar.</w:t>
      </w:r>
    </w:p>
    <w:p w14:paraId="659BCBF4" w14:textId="777777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twilight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[ˈtwaɪlaɪt]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黄昏，暮光</w:t>
      </w:r>
    </w:p>
    <w:p w14:paraId="24EC407C" w14:textId="5C8349B7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evening sky during twilight is often painted with shades of red and orange.</w:t>
      </w:r>
    </w:p>
    <w:p w14:paraId="4616E9E2" w14:textId="2D5055A3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Twilight is a time of transition between day and night.</w:t>
      </w:r>
    </w:p>
    <w:p w14:paraId="78175140" w14:textId="4ED08F77" w:rsidR="006167A0" w:rsidRPr="00033B20" w:rsidRDefault="006167A0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73" w:name="OLE_LINK168"/>
      <w:bookmarkStart w:id="74" w:name="OLE_LINK169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spectacular</w:t>
      </w:r>
      <w:bookmarkEnd w:id="73"/>
      <w:bookmarkEnd w:id="74"/>
      <w:r w:rsidR="00E01B42"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Pr="00033B20">
        <w:rPr>
          <w:rFonts w:ascii="Arial" w:eastAsia="微软雅黑" w:hAnsi="Arial" w:cs="AppleExternalUIFontSimplifiedCh" w:hint="eastAsia"/>
          <w:strike/>
          <w:sz w:val="28"/>
          <w:szCs w:val="28"/>
        </w:rPr>
        <w:t>a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dj.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壮观的，壮丽的</w:t>
      </w:r>
    </w:p>
    <w:p w14:paraId="3194EF66" w14:textId="47341D7E" w:rsidR="006167A0" w:rsidRPr="00033B20" w:rsidRDefault="00EA4312" w:rsidP="006167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Grand Canyon is known for its spectacular views and natural beauty.</w:t>
      </w:r>
    </w:p>
    <w:p w14:paraId="24C1203B" w14:textId="5511D249" w:rsidR="006167A0" w:rsidRPr="00033B20" w:rsidRDefault="00EA4312" w:rsidP="002C526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167A0" w:rsidRPr="00033B20">
        <w:rPr>
          <w:rFonts w:ascii="Arial" w:eastAsia="微软雅黑" w:hAnsi="Arial" w:cs="AppleExternalUIFontSimplifiedCh"/>
          <w:strike/>
          <w:sz w:val="28"/>
          <w:szCs w:val="28"/>
        </w:rPr>
        <w:t>The fireworks display was truly spectacular and lit up the night sky.</w:t>
      </w:r>
    </w:p>
    <w:p w14:paraId="0BE598A1" w14:textId="77777777" w:rsidR="006B1DA0" w:rsidRPr="00033B20" w:rsidRDefault="006B1DA0" w:rsidP="006B1D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exhibit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[ɪɡˈzɪbɪt] v.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展示；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展览品</w:t>
      </w:r>
    </w:p>
    <w:p w14:paraId="021D12DD" w14:textId="2BAC36AB" w:rsidR="006B1DA0" w:rsidRPr="00033B20" w:rsidRDefault="00EA4312" w:rsidP="006B1D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Start w:id="75" w:name="OLE_LINK74"/>
      <w:bookmarkStart w:id="76" w:name="OLE_LINK75"/>
      <w:r w:rsidR="006B1DA0" w:rsidRPr="00033B20">
        <w:rPr>
          <w:rFonts w:ascii="Arial" w:eastAsia="微软雅黑" w:hAnsi="Arial" w:cs="AppleExternalUIFontSimplifiedCh"/>
          <w:strike/>
          <w:sz w:val="28"/>
          <w:szCs w:val="28"/>
        </w:rPr>
        <w:t>The museum will exhibit rare artifacts from ancient civilizations.</w:t>
      </w:r>
    </w:p>
    <w:bookmarkEnd w:id="75"/>
    <w:bookmarkEnd w:id="76"/>
    <w:p w14:paraId="520F5AC0" w14:textId="20669AA9" w:rsidR="006B1DA0" w:rsidRPr="00033B20" w:rsidRDefault="00EA4312" w:rsidP="006B1D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B1DA0" w:rsidRPr="00033B20">
        <w:rPr>
          <w:rFonts w:ascii="Arial" w:eastAsia="微软雅黑" w:hAnsi="Arial" w:cs="AppleExternalUIFontSimplifiedCh"/>
          <w:strike/>
          <w:sz w:val="28"/>
          <w:szCs w:val="28"/>
        </w:rPr>
        <w:t>He will exhibit his artwork at the gallery next month.</w:t>
      </w:r>
    </w:p>
    <w:p w14:paraId="32195915" w14:textId="7F4938BF" w:rsidR="006B1DA0" w:rsidRPr="00033B20" w:rsidRDefault="006B1DA0" w:rsidP="006B1D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bookmarkStart w:id="77" w:name="OLE_LINK76"/>
      <w:bookmarkStart w:id="78" w:name="OLE_LINK77"/>
      <w:bookmarkStart w:id="79" w:name="OLE_LINK221"/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exhibition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bookmarkEnd w:id="77"/>
      <w:bookmarkEnd w:id="78"/>
      <w:bookmarkEnd w:id="79"/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[ˌ</w:t>
      </w:r>
      <w:r w:rsidR="00795286" w:rsidRPr="00033B20">
        <w:rPr>
          <w:rFonts w:ascii="Arial" w:eastAsia="微软雅黑" w:hAnsi="Arial" w:cs="AppleExternalUIFontSimplifiedCh"/>
          <w:strike/>
          <w:sz w:val="28"/>
          <w:szCs w:val="28"/>
        </w:rPr>
        <w:t>e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ksɪˈbɪʃən]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展览；展览会</w:t>
      </w:r>
    </w:p>
    <w:p w14:paraId="117B5299" w14:textId="48E51318" w:rsidR="006B1DA0" w:rsidRPr="00033B20" w:rsidRDefault="00EA4312" w:rsidP="006B1D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B1DA0" w:rsidRPr="00033B20">
        <w:rPr>
          <w:rFonts w:ascii="Arial" w:eastAsia="微软雅黑" w:hAnsi="Arial" w:cs="AppleExternalUIFontSimplifiedCh"/>
          <w:strike/>
          <w:sz w:val="28"/>
          <w:szCs w:val="28"/>
        </w:rPr>
        <w:t>The art exhibition showcased the works of talented local artists.</w:t>
      </w:r>
    </w:p>
    <w:p w14:paraId="3E6943BF" w14:textId="0536A826" w:rsidR="002C5266" w:rsidRPr="00033B20" w:rsidRDefault="00EA4312" w:rsidP="002C526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6B1DA0" w:rsidRPr="00033B20">
        <w:rPr>
          <w:rFonts w:ascii="Arial" w:eastAsia="微软雅黑" w:hAnsi="Arial" w:cs="AppleExternalUIFontSimplifiedCh"/>
          <w:strike/>
          <w:sz w:val="28"/>
          <w:szCs w:val="28"/>
        </w:rPr>
        <w:t>Our company will participate in the industry exhibition to showcase our latest products.</w:t>
      </w:r>
    </w:p>
    <w:p w14:paraId="3802EF3F" w14:textId="77777777" w:rsidR="00D079D1" w:rsidRPr="00033B20" w:rsidRDefault="00D079D1" w:rsidP="00D079D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spiral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[ˈspaɪrəl]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螺旋；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盘旋；螺旋上升</w:t>
      </w:r>
    </w:p>
    <w:p w14:paraId="63A11721" w14:textId="1C220799" w:rsidR="00D079D1" w:rsidRPr="00033B20" w:rsidRDefault="00EA4312" w:rsidP="00D079D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D079D1" w:rsidRPr="00033B20">
        <w:rPr>
          <w:rFonts w:ascii="Arial" w:eastAsia="微软雅黑" w:hAnsi="Arial" w:cs="AppleExternalUIFontSimplifiedCh"/>
          <w:strike/>
          <w:sz w:val="28"/>
          <w:szCs w:val="28"/>
        </w:rPr>
        <w:t>The staircase had a beautiful spiral design.</w:t>
      </w:r>
    </w:p>
    <w:p w14:paraId="69D8CF88" w14:textId="545969A4" w:rsidR="00D079D1" w:rsidRPr="00033B20" w:rsidRDefault="00EA4312" w:rsidP="00D079D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D079D1" w:rsidRPr="00033B20">
        <w:rPr>
          <w:rFonts w:ascii="Arial" w:eastAsia="微软雅黑" w:hAnsi="Arial" w:cs="AppleExternalUIFontSimplifiedCh"/>
          <w:strike/>
          <w:sz w:val="28"/>
          <w:szCs w:val="28"/>
        </w:rPr>
        <w:t>The airplane began to spiral downward before the pilot regained control.</w:t>
      </w:r>
    </w:p>
    <w:p w14:paraId="3D9E8E64" w14:textId="77777777" w:rsidR="00D079D1" w:rsidRPr="00033B20" w:rsidRDefault="00D079D1" w:rsidP="00D079D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spiraling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[ˈspaɪrəlɪŋ] adj.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盘旋的；不断上升的</w:t>
      </w:r>
    </w:p>
    <w:p w14:paraId="06C96115" w14:textId="3A02BFBF" w:rsidR="00D079D1" w:rsidRPr="00033B20" w:rsidRDefault="00EA4312" w:rsidP="00D079D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D079D1" w:rsidRPr="00033B20">
        <w:rPr>
          <w:rFonts w:ascii="Arial" w:eastAsia="微软雅黑" w:hAnsi="Arial" w:cs="AppleExternalUIFontSimplifiedCh"/>
          <w:strike/>
          <w:sz w:val="28"/>
          <w:szCs w:val="28"/>
        </w:rPr>
        <w:t>The spiraling costs of healthcare are a concern for many people.</w:t>
      </w:r>
    </w:p>
    <w:p w14:paraId="322CADE7" w14:textId="73CB2BBA" w:rsidR="002C5266" w:rsidRPr="00033B20" w:rsidRDefault="00EA4312" w:rsidP="002C526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D079D1" w:rsidRPr="00033B20">
        <w:rPr>
          <w:rFonts w:ascii="Arial" w:eastAsia="微软雅黑" w:hAnsi="Arial" w:cs="AppleExternalUIFontSimplifiedCh"/>
          <w:strike/>
          <w:sz w:val="28"/>
          <w:szCs w:val="28"/>
        </w:rPr>
        <w:t>The spiraling crime rate in the city is a serious issue that needs to be addressed.</w:t>
      </w:r>
    </w:p>
    <w:p w14:paraId="771843F1" w14:textId="77777777" w:rsidR="002C5266" w:rsidRPr="00033B20" w:rsidRDefault="002C5266" w:rsidP="002C526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stuff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[stʌf]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东西，材料；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填充，塞满</w:t>
      </w:r>
    </w:p>
    <w:p w14:paraId="78F36A43" w14:textId="4AA75565" w:rsidR="002C5266" w:rsidRPr="00033B20" w:rsidRDefault="00EA4312" w:rsidP="002C526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2C5266" w:rsidRPr="00033B20">
        <w:rPr>
          <w:rFonts w:ascii="Arial" w:eastAsia="微软雅黑" w:hAnsi="Arial" w:cs="AppleExternalUIFontSimplifiedCh"/>
          <w:strike/>
          <w:sz w:val="28"/>
          <w:szCs w:val="28"/>
        </w:rPr>
        <w:t>His backpack was full of all kinds of stuff he might need.</w:t>
      </w:r>
    </w:p>
    <w:p w14:paraId="38E86873" w14:textId="03C5A57F" w:rsidR="00EA4312" w:rsidRPr="00033B20" w:rsidRDefault="00EA4312" w:rsidP="002C526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 w:rsidR="002C5266" w:rsidRPr="00033B20">
        <w:rPr>
          <w:rFonts w:ascii="Arial" w:eastAsia="微软雅黑" w:hAnsi="Arial" w:cs="AppleExternalUIFontSimplifiedCh"/>
          <w:strike/>
          <w:sz w:val="28"/>
          <w:szCs w:val="28"/>
        </w:rPr>
        <w:t>You can stuff the turkey with herbs to enhance its flavor.</w:t>
      </w:r>
    </w:p>
    <w:p w14:paraId="613C80B6" w14:textId="77777777" w:rsidR="00EA4312" w:rsidRPr="00033B20" w:rsidRDefault="00EA4312" w:rsidP="00EA431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toxic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[ˈtɒksɪk] adj.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有毒的，有害的</w:t>
      </w:r>
    </w:p>
    <w:p w14:paraId="6922AD11" w14:textId="377440A8" w:rsidR="00EA4312" w:rsidRPr="00033B20" w:rsidRDefault="00EA4312" w:rsidP="00EA431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Exposure to toxic chemicals can have severe health consequences.</w:t>
      </w:r>
    </w:p>
    <w:p w14:paraId="7256550A" w14:textId="3BCD1AA6" w:rsidR="00EA4312" w:rsidRPr="00033B20" w:rsidRDefault="00EA4312" w:rsidP="00EA431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Toxic relationships can be detrimental to one's emotional well-being.</w:t>
      </w:r>
    </w:p>
    <w:p w14:paraId="29FF0E18" w14:textId="77777777" w:rsidR="00D96466" w:rsidRPr="00033B20" w:rsidRDefault="00D96466" w:rsidP="00D9646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lastRenderedPageBreak/>
        <w:t xml:space="preserve">▲ </w:t>
      </w:r>
      <w:r w:rsidRPr="00033B20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abstraction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[əˈstrækʃən] n. 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>抽象，抽象概念</w:t>
      </w:r>
    </w:p>
    <w:p w14:paraId="38CC7BBF" w14:textId="77777777" w:rsidR="00D96466" w:rsidRPr="00033B20" w:rsidRDefault="00D96466" w:rsidP="00D9646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The artist's painting was an abstraction of nature's beauty.</w:t>
      </w:r>
    </w:p>
    <w:p w14:paraId="740A2E8B" w14:textId="143D28BF" w:rsidR="00CC5D6C" w:rsidRPr="00033B20" w:rsidRDefault="00D96466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033B2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trike/>
          <w:sz w:val="28"/>
          <w:szCs w:val="28"/>
        </w:rPr>
        <w:t xml:space="preserve"> Computer programming often involves working with abstraction to solve complex problems.</w:t>
      </w:r>
    </w:p>
    <w:sectPr w:rsidR="00CC5D6C" w:rsidRPr="00033B20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2E583" w14:textId="77777777" w:rsidR="001912EE" w:rsidRDefault="001912EE" w:rsidP="002275F7">
      <w:r>
        <w:separator/>
      </w:r>
    </w:p>
  </w:endnote>
  <w:endnote w:type="continuationSeparator" w:id="0">
    <w:p w14:paraId="76A1BA2B" w14:textId="77777777" w:rsidR="001912EE" w:rsidRDefault="001912EE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ExternalUIFontSimplifiedCh">
    <w:altName w:val="微软雅黑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CF2A3" w14:textId="77777777" w:rsidR="001912EE" w:rsidRDefault="001912EE" w:rsidP="002275F7">
      <w:r>
        <w:separator/>
      </w:r>
    </w:p>
  </w:footnote>
  <w:footnote w:type="continuationSeparator" w:id="0">
    <w:p w14:paraId="242A9C23" w14:textId="77777777" w:rsidR="001912EE" w:rsidRDefault="001912EE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1912EE">
    <w:pPr>
      <w:pStyle w:val="a4"/>
    </w:pPr>
    <w:r>
      <w:rPr>
        <w:noProof/>
      </w:rPr>
      <w:pict w14:anchorId="0DEF56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1912EE">
    <w:pPr>
      <w:pStyle w:val="a4"/>
    </w:pPr>
    <w:r>
      <w:rPr>
        <w:noProof/>
      </w:rPr>
      <w:pict w14:anchorId="22DC41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7" type="#_x0000_t75" style="width:52.05pt;height:47.05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2112"/>
    <w:rsid w:val="00003319"/>
    <w:rsid w:val="00006D28"/>
    <w:rsid w:val="00020437"/>
    <w:rsid w:val="000228E2"/>
    <w:rsid w:val="00033B20"/>
    <w:rsid w:val="0003554A"/>
    <w:rsid w:val="0003555D"/>
    <w:rsid w:val="00043971"/>
    <w:rsid w:val="0005435B"/>
    <w:rsid w:val="000578A8"/>
    <w:rsid w:val="00071F8D"/>
    <w:rsid w:val="00072FA1"/>
    <w:rsid w:val="000740DE"/>
    <w:rsid w:val="00077679"/>
    <w:rsid w:val="00077DAD"/>
    <w:rsid w:val="00081B5D"/>
    <w:rsid w:val="00082BD6"/>
    <w:rsid w:val="00082DD1"/>
    <w:rsid w:val="000950CA"/>
    <w:rsid w:val="00096E65"/>
    <w:rsid w:val="00097869"/>
    <w:rsid w:val="000A47ED"/>
    <w:rsid w:val="000B373A"/>
    <w:rsid w:val="000B4E00"/>
    <w:rsid w:val="000B4E5D"/>
    <w:rsid w:val="000B678F"/>
    <w:rsid w:val="000C1286"/>
    <w:rsid w:val="000C17B3"/>
    <w:rsid w:val="000C1A31"/>
    <w:rsid w:val="000C3E3E"/>
    <w:rsid w:val="000C4583"/>
    <w:rsid w:val="000C74BB"/>
    <w:rsid w:val="000D06F9"/>
    <w:rsid w:val="000D070D"/>
    <w:rsid w:val="000D3591"/>
    <w:rsid w:val="000D4717"/>
    <w:rsid w:val="000D5271"/>
    <w:rsid w:val="000D5310"/>
    <w:rsid w:val="000E6945"/>
    <w:rsid w:val="000E6D8E"/>
    <w:rsid w:val="000F1418"/>
    <w:rsid w:val="000F629B"/>
    <w:rsid w:val="000F7F31"/>
    <w:rsid w:val="001015D6"/>
    <w:rsid w:val="00103531"/>
    <w:rsid w:val="00105009"/>
    <w:rsid w:val="0010594A"/>
    <w:rsid w:val="00110044"/>
    <w:rsid w:val="00110BF4"/>
    <w:rsid w:val="00124F4D"/>
    <w:rsid w:val="00133524"/>
    <w:rsid w:val="00134EB5"/>
    <w:rsid w:val="00136883"/>
    <w:rsid w:val="00137558"/>
    <w:rsid w:val="00140B34"/>
    <w:rsid w:val="0014352E"/>
    <w:rsid w:val="0014407B"/>
    <w:rsid w:val="0015032C"/>
    <w:rsid w:val="00152B16"/>
    <w:rsid w:val="00152D8B"/>
    <w:rsid w:val="00153A99"/>
    <w:rsid w:val="00156310"/>
    <w:rsid w:val="00156DCA"/>
    <w:rsid w:val="001616D0"/>
    <w:rsid w:val="00165411"/>
    <w:rsid w:val="001706BC"/>
    <w:rsid w:val="001713F9"/>
    <w:rsid w:val="001721BE"/>
    <w:rsid w:val="00177529"/>
    <w:rsid w:val="00185A67"/>
    <w:rsid w:val="00185AA1"/>
    <w:rsid w:val="00187F48"/>
    <w:rsid w:val="001912EE"/>
    <w:rsid w:val="001918E6"/>
    <w:rsid w:val="00193F81"/>
    <w:rsid w:val="001A56EF"/>
    <w:rsid w:val="001A7819"/>
    <w:rsid w:val="001A7D20"/>
    <w:rsid w:val="001B2698"/>
    <w:rsid w:val="001B2E77"/>
    <w:rsid w:val="001B5494"/>
    <w:rsid w:val="001B6EB5"/>
    <w:rsid w:val="001B7C3F"/>
    <w:rsid w:val="001C54AE"/>
    <w:rsid w:val="001D1EB0"/>
    <w:rsid w:val="001D77EF"/>
    <w:rsid w:val="001D782E"/>
    <w:rsid w:val="001D7AD2"/>
    <w:rsid w:val="001E10DE"/>
    <w:rsid w:val="001E64D9"/>
    <w:rsid w:val="001F4AED"/>
    <w:rsid w:val="002009DE"/>
    <w:rsid w:val="00200CD9"/>
    <w:rsid w:val="00200E6F"/>
    <w:rsid w:val="00204B0C"/>
    <w:rsid w:val="002050F9"/>
    <w:rsid w:val="0021684D"/>
    <w:rsid w:val="00216A39"/>
    <w:rsid w:val="00226898"/>
    <w:rsid w:val="002275F7"/>
    <w:rsid w:val="00234C53"/>
    <w:rsid w:val="002461A3"/>
    <w:rsid w:val="00256144"/>
    <w:rsid w:val="002561E7"/>
    <w:rsid w:val="00260AC9"/>
    <w:rsid w:val="0026184E"/>
    <w:rsid w:val="002675C0"/>
    <w:rsid w:val="00275EC3"/>
    <w:rsid w:val="00286540"/>
    <w:rsid w:val="00287482"/>
    <w:rsid w:val="0029041F"/>
    <w:rsid w:val="00291192"/>
    <w:rsid w:val="002916DB"/>
    <w:rsid w:val="002966E2"/>
    <w:rsid w:val="002A03B0"/>
    <w:rsid w:val="002A3D8E"/>
    <w:rsid w:val="002C0DF5"/>
    <w:rsid w:val="002C24DA"/>
    <w:rsid w:val="002C4BC1"/>
    <w:rsid w:val="002C5266"/>
    <w:rsid w:val="002C6E0A"/>
    <w:rsid w:val="002D29D1"/>
    <w:rsid w:val="002D789F"/>
    <w:rsid w:val="002E21E0"/>
    <w:rsid w:val="002F1105"/>
    <w:rsid w:val="002F3259"/>
    <w:rsid w:val="002F569F"/>
    <w:rsid w:val="002F6CFD"/>
    <w:rsid w:val="00307E91"/>
    <w:rsid w:val="00312755"/>
    <w:rsid w:val="00316A00"/>
    <w:rsid w:val="00317494"/>
    <w:rsid w:val="003175EC"/>
    <w:rsid w:val="00325595"/>
    <w:rsid w:val="00326EE4"/>
    <w:rsid w:val="00327585"/>
    <w:rsid w:val="0034028E"/>
    <w:rsid w:val="003409A0"/>
    <w:rsid w:val="00345493"/>
    <w:rsid w:val="00353D5A"/>
    <w:rsid w:val="0036348A"/>
    <w:rsid w:val="003666C5"/>
    <w:rsid w:val="003723FF"/>
    <w:rsid w:val="0038198A"/>
    <w:rsid w:val="00383FE3"/>
    <w:rsid w:val="00390C77"/>
    <w:rsid w:val="00390DF0"/>
    <w:rsid w:val="00393FB5"/>
    <w:rsid w:val="00394B29"/>
    <w:rsid w:val="003A4DD2"/>
    <w:rsid w:val="003A6F5E"/>
    <w:rsid w:val="003A7846"/>
    <w:rsid w:val="003B2E99"/>
    <w:rsid w:val="003B3825"/>
    <w:rsid w:val="003B3BAE"/>
    <w:rsid w:val="003C4009"/>
    <w:rsid w:val="003C71F2"/>
    <w:rsid w:val="003D1614"/>
    <w:rsid w:val="003D2B3C"/>
    <w:rsid w:val="003D3E4F"/>
    <w:rsid w:val="003E370C"/>
    <w:rsid w:val="003E5513"/>
    <w:rsid w:val="003F076D"/>
    <w:rsid w:val="003F2500"/>
    <w:rsid w:val="003F2E84"/>
    <w:rsid w:val="003F377B"/>
    <w:rsid w:val="004018EB"/>
    <w:rsid w:val="0040396F"/>
    <w:rsid w:val="00404841"/>
    <w:rsid w:val="00406B61"/>
    <w:rsid w:val="00424C96"/>
    <w:rsid w:val="004270DB"/>
    <w:rsid w:val="0043246F"/>
    <w:rsid w:val="00444E8E"/>
    <w:rsid w:val="00457E76"/>
    <w:rsid w:val="00464EC0"/>
    <w:rsid w:val="00470D6F"/>
    <w:rsid w:val="004716B3"/>
    <w:rsid w:val="00490539"/>
    <w:rsid w:val="004952CF"/>
    <w:rsid w:val="004A4220"/>
    <w:rsid w:val="004B248B"/>
    <w:rsid w:val="004B40F5"/>
    <w:rsid w:val="004C3DCB"/>
    <w:rsid w:val="004C42C1"/>
    <w:rsid w:val="004C7EDE"/>
    <w:rsid w:val="004E09E7"/>
    <w:rsid w:val="004E2A5F"/>
    <w:rsid w:val="004F7602"/>
    <w:rsid w:val="004F7AE8"/>
    <w:rsid w:val="004F7AEA"/>
    <w:rsid w:val="004F7D61"/>
    <w:rsid w:val="00503953"/>
    <w:rsid w:val="005067DA"/>
    <w:rsid w:val="005164E6"/>
    <w:rsid w:val="0051718F"/>
    <w:rsid w:val="0052153B"/>
    <w:rsid w:val="005243BE"/>
    <w:rsid w:val="00530F56"/>
    <w:rsid w:val="00534E88"/>
    <w:rsid w:val="00544753"/>
    <w:rsid w:val="00555DF1"/>
    <w:rsid w:val="00557112"/>
    <w:rsid w:val="00565153"/>
    <w:rsid w:val="00565CD5"/>
    <w:rsid w:val="0056681A"/>
    <w:rsid w:val="005714D1"/>
    <w:rsid w:val="00581FA3"/>
    <w:rsid w:val="00583443"/>
    <w:rsid w:val="005909E9"/>
    <w:rsid w:val="00593B56"/>
    <w:rsid w:val="005A5D94"/>
    <w:rsid w:val="005A7E6F"/>
    <w:rsid w:val="005B1656"/>
    <w:rsid w:val="005B23D9"/>
    <w:rsid w:val="005B31E3"/>
    <w:rsid w:val="005C1384"/>
    <w:rsid w:val="005C1E0A"/>
    <w:rsid w:val="005D3BE2"/>
    <w:rsid w:val="005D4623"/>
    <w:rsid w:val="005E6874"/>
    <w:rsid w:val="00605220"/>
    <w:rsid w:val="006167A0"/>
    <w:rsid w:val="006231E3"/>
    <w:rsid w:val="006345AD"/>
    <w:rsid w:val="00635996"/>
    <w:rsid w:val="006418B0"/>
    <w:rsid w:val="0064383C"/>
    <w:rsid w:val="00653D6F"/>
    <w:rsid w:val="006576A3"/>
    <w:rsid w:val="00663832"/>
    <w:rsid w:val="00663B99"/>
    <w:rsid w:val="00670F9E"/>
    <w:rsid w:val="0067158D"/>
    <w:rsid w:val="00674AF1"/>
    <w:rsid w:val="00676D37"/>
    <w:rsid w:val="0067739E"/>
    <w:rsid w:val="006778C6"/>
    <w:rsid w:val="006832A6"/>
    <w:rsid w:val="0068514C"/>
    <w:rsid w:val="006957FB"/>
    <w:rsid w:val="0069706C"/>
    <w:rsid w:val="006A3399"/>
    <w:rsid w:val="006A6D22"/>
    <w:rsid w:val="006B1DA0"/>
    <w:rsid w:val="006C340C"/>
    <w:rsid w:val="006C4550"/>
    <w:rsid w:val="006C6D2C"/>
    <w:rsid w:val="006D15A2"/>
    <w:rsid w:val="006D3EC6"/>
    <w:rsid w:val="006D53C6"/>
    <w:rsid w:val="006E136B"/>
    <w:rsid w:val="006E13D3"/>
    <w:rsid w:val="006E304E"/>
    <w:rsid w:val="006F5DED"/>
    <w:rsid w:val="0070080E"/>
    <w:rsid w:val="007124DC"/>
    <w:rsid w:val="0071483C"/>
    <w:rsid w:val="00722127"/>
    <w:rsid w:val="00722AD4"/>
    <w:rsid w:val="0072476D"/>
    <w:rsid w:val="00733ABE"/>
    <w:rsid w:val="007343F6"/>
    <w:rsid w:val="0073544F"/>
    <w:rsid w:val="00735B1C"/>
    <w:rsid w:val="0075671E"/>
    <w:rsid w:val="00770F71"/>
    <w:rsid w:val="007717B2"/>
    <w:rsid w:val="00772BC1"/>
    <w:rsid w:val="00773031"/>
    <w:rsid w:val="00776289"/>
    <w:rsid w:val="00781AA8"/>
    <w:rsid w:val="00790B09"/>
    <w:rsid w:val="00793E7A"/>
    <w:rsid w:val="00795286"/>
    <w:rsid w:val="007A0144"/>
    <w:rsid w:val="007A09D8"/>
    <w:rsid w:val="007A1ECC"/>
    <w:rsid w:val="007A54F8"/>
    <w:rsid w:val="007A77B7"/>
    <w:rsid w:val="007B2E0D"/>
    <w:rsid w:val="007B378D"/>
    <w:rsid w:val="007B6093"/>
    <w:rsid w:val="007B7D7F"/>
    <w:rsid w:val="007C0120"/>
    <w:rsid w:val="007C33A1"/>
    <w:rsid w:val="007C7B08"/>
    <w:rsid w:val="007D6AE2"/>
    <w:rsid w:val="007E21FF"/>
    <w:rsid w:val="007F04EC"/>
    <w:rsid w:val="007F315B"/>
    <w:rsid w:val="007F6703"/>
    <w:rsid w:val="00800543"/>
    <w:rsid w:val="00805B74"/>
    <w:rsid w:val="00805C0C"/>
    <w:rsid w:val="00813010"/>
    <w:rsid w:val="0082143C"/>
    <w:rsid w:val="00831F7F"/>
    <w:rsid w:val="008361F8"/>
    <w:rsid w:val="00863E3C"/>
    <w:rsid w:val="00872962"/>
    <w:rsid w:val="00873562"/>
    <w:rsid w:val="00875936"/>
    <w:rsid w:val="0088163F"/>
    <w:rsid w:val="00881890"/>
    <w:rsid w:val="0088197B"/>
    <w:rsid w:val="0088356D"/>
    <w:rsid w:val="00894BF7"/>
    <w:rsid w:val="008B09C3"/>
    <w:rsid w:val="008B2382"/>
    <w:rsid w:val="008B2B90"/>
    <w:rsid w:val="008B684F"/>
    <w:rsid w:val="008C2C47"/>
    <w:rsid w:val="008C733C"/>
    <w:rsid w:val="008D2A47"/>
    <w:rsid w:val="008D2D72"/>
    <w:rsid w:val="008D3444"/>
    <w:rsid w:val="008E02DF"/>
    <w:rsid w:val="00906D55"/>
    <w:rsid w:val="00907E0E"/>
    <w:rsid w:val="00914D59"/>
    <w:rsid w:val="00923037"/>
    <w:rsid w:val="00924A15"/>
    <w:rsid w:val="00926D0C"/>
    <w:rsid w:val="00932B3C"/>
    <w:rsid w:val="00941C3E"/>
    <w:rsid w:val="00947DC1"/>
    <w:rsid w:val="00960028"/>
    <w:rsid w:val="00970566"/>
    <w:rsid w:val="00981A43"/>
    <w:rsid w:val="0098553A"/>
    <w:rsid w:val="00985799"/>
    <w:rsid w:val="009910AE"/>
    <w:rsid w:val="00993063"/>
    <w:rsid w:val="009A0E29"/>
    <w:rsid w:val="009A15AB"/>
    <w:rsid w:val="009B3DE6"/>
    <w:rsid w:val="009C2A37"/>
    <w:rsid w:val="009C74BF"/>
    <w:rsid w:val="009D46A6"/>
    <w:rsid w:val="009D573A"/>
    <w:rsid w:val="009E5D25"/>
    <w:rsid w:val="00A02AD4"/>
    <w:rsid w:val="00A02F4F"/>
    <w:rsid w:val="00A036E2"/>
    <w:rsid w:val="00A04DA0"/>
    <w:rsid w:val="00A06A59"/>
    <w:rsid w:val="00A115C4"/>
    <w:rsid w:val="00A1322C"/>
    <w:rsid w:val="00A21673"/>
    <w:rsid w:val="00A24930"/>
    <w:rsid w:val="00A25A00"/>
    <w:rsid w:val="00A260B3"/>
    <w:rsid w:val="00A34847"/>
    <w:rsid w:val="00A3701F"/>
    <w:rsid w:val="00A3734F"/>
    <w:rsid w:val="00A37371"/>
    <w:rsid w:val="00A5221D"/>
    <w:rsid w:val="00A524E1"/>
    <w:rsid w:val="00A52AC2"/>
    <w:rsid w:val="00A62A85"/>
    <w:rsid w:val="00A63B8E"/>
    <w:rsid w:val="00A662F2"/>
    <w:rsid w:val="00A6780B"/>
    <w:rsid w:val="00A70EF8"/>
    <w:rsid w:val="00A736DA"/>
    <w:rsid w:val="00A75D46"/>
    <w:rsid w:val="00A808C0"/>
    <w:rsid w:val="00A855C3"/>
    <w:rsid w:val="00A8616B"/>
    <w:rsid w:val="00A86B14"/>
    <w:rsid w:val="00A9046F"/>
    <w:rsid w:val="00A940D4"/>
    <w:rsid w:val="00AA0679"/>
    <w:rsid w:val="00AA3E61"/>
    <w:rsid w:val="00AB48E3"/>
    <w:rsid w:val="00AB4A68"/>
    <w:rsid w:val="00AB73C6"/>
    <w:rsid w:val="00AC6820"/>
    <w:rsid w:val="00AD1822"/>
    <w:rsid w:val="00AD208A"/>
    <w:rsid w:val="00AE3D06"/>
    <w:rsid w:val="00AE47CD"/>
    <w:rsid w:val="00B109E9"/>
    <w:rsid w:val="00B1297C"/>
    <w:rsid w:val="00B14836"/>
    <w:rsid w:val="00B159FA"/>
    <w:rsid w:val="00B321CF"/>
    <w:rsid w:val="00B368AF"/>
    <w:rsid w:val="00B44799"/>
    <w:rsid w:val="00B60895"/>
    <w:rsid w:val="00B62A0B"/>
    <w:rsid w:val="00B66360"/>
    <w:rsid w:val="00B6732E"/>
    <w:rsid w:val="00B70BCE"/>
    <w:rsid w:val="00B72013"/>
    <w:rsid w:val="00B768FA"/>
    <w:rsid w:val="00B8356E"/>
    <w:rsid w:val="00B840CA"/>
    <w:rsid w:val="00BA0ABB"/>
    <w:rsid w:val="00BA46D4"/>
    <w:rsid w:val="00BA6CF1"/>
    <w:rsid w:val="00BB2406"/>
    <w:rsid w:val="00BB77E4"/>
    <w:rsid w:val="00BC28A1"/>
    <w:rsid w:val="00BE3821"/>
    <w:rsid w:val="00BF3E7A"/>
    <w:rsid w:val="00BF5ABE"/>
    <w:rsid w:val="00BF63A1"/>
    <w:rsid w:val="00C0351F"/>
    <w:rsid w:val="00C11956"/>
    <w:rsid w:val="00C144F5"/>
    <w:rsid w:val="00C14904"/>
    <w:rsid w:val="00C20590"/>
    <w:rsid w:val="00C21AD1"/>
    <w:rsid w:val="00C23636"/>
    <w:rsid w:val="00C2390A"/>
    <w:rsid w:val="00C27CE3"/>
    <w:rsid w:val="00C35ECF"/>
    <w:rsid w:val="00C377F2"/>
    <w:rsid w:val="00C4751D"/>
    <w:rsid w:val="00C54490"/>
    <w:rsid w:val="00C5519B"/>
    <w:rsid w:val="00C57534"/>
    <w:rsid w:val="00C64639"/>
    <w:rsid w:val="00C64C2D"/>
    <w:rsid w:val="00C755D4"/>
    <w:rsid w:val="00C87EEB"/>
    <w:rsid w:val="00C9528A"/>
    <w:rsid w:val="00CA0235"/>
    <w:rsid w:val="00CA3E62"/>
    <w:rsid w:val="00CA69D7"/>
    <w:rsid w:val="00CB189D"/>
    <w:rsid w:val="00CB3857"/>
    <w:rsid w:val="00CC13A1"/>
    <w:rsid w:val="00CC5D6C"/>
    <w:rsid w:val="00CE24B6"/>
    <w:rsid w:val="00CF3C2C"/>
    <w:rsid w:val="00CF679F"/>
    <w:rsid w:val="00D031F7"/>
    <w:rsid w:val="00D03DA5"/>
    <w:rsid w:val="00D0449B"/>
    <w:rsid w:val="00D079D1"/>
    <w:rsid w:val="00D20E32"/>
    <w:rsid w:val="00D23C1E"/>
    <w:rsid w:val="00D26D08"/>
    <w:rsid w:val="00D3444A"/>
    <w:rsid w:val="00D36A64"/>
    <w:rsid w:val="00D44D20"/>
    <w:rsid w:val="00D46687"/>
    <w:rsid w:val="00D51C27"/>
    <w:rsid w:val="00D57179"/>
    <w:rsid w:val="00D63633"/>
    <w:rsid w:val="00D65B9D"/>
    <w:rsid w:val="00D671A7"/>
    <w:rsid w:val="00D71B3F"/>
    <w:rsid w:val="00D81B7E"/>
    <w:rsid w:val="00D81DD1"/>
    <w:rsid w:val="00D87031"/>
    <w:rsid w:val="00D93AE8"/>
    <w:rsid w:val="00D96466"/>
    <w:rsid w:val="00DA0E0E"/>
    <w:rsid w:val="00DB0FAF"/>
    <w:rsid w:val="00DB297C"/>
    <w:rsid w:val="00DB2FCD"/>
    <w:rsid w:val="00DC1AEC"/>
    <w:rsid w:val="00DD1B11"/>
    <w:rsid w:val="00DE17B4"/>
    <w:rsid w:val="00DE204C"/>
    <w:rsid w:val="00DE36CC"/>
    <w:rsid w:val="00DE3A76"/>
    <w:rsid w:val="00DE4B6D"/>
    <w:rsid w:val="00DF59FC"/>
    <w:rsid w:val="00E01B42"/>
    <w:rsid w:val="00E02682"/>
    <w:rsid w:val="00E07BEF"/>
    <w:rsid w:val="00E13746"/>
    <w:rsid w:val="00E137EB"/>
    <w:rsid w:val="00E32B6E"/>
    <w:rsid w:val="00E41201"/>
    <w:rsid w:val="00E412BA"/>
    <w:rsid w:val="00E43D53"/>
    <w:rsid w:val="00E45E94"/>
    <w:rsid w:val="00E47A97"/>
    <w:rsid w:val="00E52D56"/>
    <w:rsid w:val="00E551C9"/>
    <w:rsid w:val="00E5591D"/>
    <w:rsid w:val="00E56363"/>
    <w:rsid w:val="00E61DF1"/>
    <w:rsid w:val="00E71644"/>
    <w:rsid w:val="00E73E40"/>
    <w:rsid w:val="00E92A1C"/>
    <w:rsid w:val="00E95FE1"/>
    <w:rsid w:val="00EA07D6"/>
    <w:rsid w:val="00EA4312"/>
    <w:rsid w:val="00EA75A6"/>
    <w:rsid w:val="00EB275D"/>
    <w:rsid w:val="00EC0961"/>
    <w:rsid w:val="00EC3083"/>
    <w:rsid w:val="00ED12C8"/>
    <w:rsid w:val="00EE136F"/>
    <w:rsid w:val="00EE6507"/>
    <w:rsid w:val="00EF2492"/>
    <w:rsid w:val="00EF2CEF"/>
    <w:rsid w:val="00F14C47"/>
    <w:rsid w:val="00F2488F"/>
    <w:rsid w:val="00F2601D"/>
    <w:rsid w:val="00F36E0C"/>
    <w:rsid w:val="00F371B1"/>
    <w:rsid w:val="00F37318"/>
    <w:rsid w:val="00F404ED"/>
    <w:rsid w:val="00F46C74"/>
    <w:rsid w:val="00F534F8"/>
    <w:rsid w:val="00F540E6"/>
    <w:rsid w:val="00F639CB"/>
    <w:rsid w:val="00F63BA1"/>
    <w:rsid w:val="00F65C2D"/>
    <w:rsid w:val="00F730FE"/>
    <w:rsid w:val="00F748D7"/>
    <w:rsid w:val="00F76171"/>
    <w:rsid w:val="00F82803"/>
    <w:rsid w:val="00F840B0"/>
    <w:rsid w:val="00F87DF9"/>
    <w:rsid w:val="00F925F9"/>
    <w:rsid w:val="00F938D2"/>
    <w:rsid w:val="00FA57EC"/>
    <w:rsid w:val="00FA70B6"/>
    <w:rsid w:val="00FB1167"/>
    <w:rsid w:val="00FB2E7F"/>
    <w:rsid w:val="00FC22D3"/>
    <w:rsid w:val="00FD19D6"/>
    <w:rsid w:val="00FD67BF"/>
    <w:rsid w:val="00FE31B1"/>
    <w:rsid w:val="00FE71FE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6A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20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1201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50647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4994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3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7075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20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44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113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742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382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284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334</TotalTime>
  <Pages>18</Pages>
  <Words>3675</Words>
  <Characters>20949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108</cp:revision>
  <cp:lastPrinted>2023-09-17T13:44:00Z</cp:lastPrinted>
  <dcterms:created xsi:type="dcterms:W3CDTF">2023-09-17T13:44:00Z</dcterms:created>
  <dcterms:modified xsi:type="dcterms:W3CDTF">2024-01-28T20:38:00Z</dcterms:modified>
</cp:coreProperties>
</file>