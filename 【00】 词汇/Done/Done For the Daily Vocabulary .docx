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D782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crypto</w:t>
      </w:r>
      <w:r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graphy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n. </w:t>
      </w:r>
      <w:r w:rsidRPr="00951889">
        <w:rPr>
          <w:rFonts w:asciiTheme="majorHAnsi" w:hAnsiTheme="majorHAnsi" w:cstheme="majorHAnsi" w:hint="eastAsia"/>
        </w:rPr>
        <w:t>密码学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1C686906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Cryptography is essential for securing online transactions.  </w:t>
      </w:r>
    </w:p>
    <w:p w14:paraId="6C91DA00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He specializes in quantum cryptography, which is believed to be unbreakable.</w:t>
      </w:r>
    </w:p>
    <w:p w14:paraId="32653580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="Cambria Math" w:hAnsi="Cambria Math" w:cs="Cambria Math"/>
          <w:i/>
          <w:iCs/>
        </w:rPr>
      </w:pPr>
      <w:r w:rsidRPr="00A4750E">
        <w:rPr>
          <w:rFonts w:ascii="Cambria Math" w:hAnsi="Cambria Math" w:cs="Cambria Math"/>
        </w:rPr>
        <w:t>⟐ Cryptography is necessary for you to become a good developer.</w:t>
      </w:r>
    </w:p>
    <w:p w14:paraId="6FC240F2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A426EC4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crypto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n. </w:t>
      </w:r>
      <w:r w:rsidRPr="00951889">
        <w:rPr>
          <w:rFonts w:asciiTheme="majorHAnsi" w:hAnsiTheme="majorHAnsi" w:cstheme="majorHAnsi" w:hint="eastAsia"/>
        </w:rPr>
        <w:t>加密货币（俗称）</w:t>
      </w:r>
      <w:r w:rsidRPr="0095188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= </w:t>
      </w:r>
      <w:r w:rsidRPr="00A4750E">
        <w:rPr>
          <w:rFonts w:asciiTheme="majorHAnsi" w:hAnsiTheme="majorHAnsi" w:cstheme="majorHAnsi"/>
        </w:rPr>
        <w:t>cryptocurrency</w:t>
      </w:r>
      <w:r w:rsidRPr="00951889">
        <w:rPr>
          <w:rFonts w:asciiTheme="majorHAnsi" w:hAnsiTheme="majorHAnsi" w:cstheme="majorHAnsi" w:hint="eastAsia"/>
        </w:rPr>
        <w:t xml:space="preserve"> </w:t>
      </w:r>
    </w:p>
    <w:p w14:paraId="31A00994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He invested early in crypto and made a significant profit.  </w:t>
      </w:r>
    </w:p>
    <w:p w14:paraId="639C4B54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Crypto markets are known for their volatility.</w:t>
      </w:r>
    </w:p>
    <w:p w14:paraId="7E02CA2D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C13196E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exploit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v. </w:t>
      </w:r>
      <w:r w:rsidRPr="00CD6EC7">
        <w:rPr>
          <w:rFonts w:asciiTheme="majorHAnsi" w:hAnsiTheme="majorHAnsi" w:cstheme="majorHAnsi" w:hint="eastAsia"/>
        </w:rPr>
        <w:t>剥削，压榨；利用</w:t>
      </w:r>
      <w:r w:rsidRPr="00951889">
        <w:rPr>
          <w:rFonts w:asciiTheme="majorHAnsi" w:hAnsiTheme="majorHAnsi" w:cstheme="majorHAnsi" w:hint="eastAsia"/>
        </w:rPr>
        <w:t>；开发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13C37F2F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company was accused of exploiting its workers.  </w:t>
      </w:r>
    </w:p>
    <w:p w14:paraId="4DF2E8F8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She wrote a program to exploit a flaw in the security system.</w:t>
      </w:r>
    </w:p>
    <w:p w14:paraId="7AE04317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 w:rsidRPr="00CD6EC7">
        <w:rPr>
          <w:rFonts w:asciiTheme="majorHAnsi" w:hAnsiTheme="majorHAnsi" w:cstheme="majorHAnsi"/>
        </w:rPr>
        <w:t>I wrote a program and tried to exploit the max potential of the CPU.</w:t>
      </w:r>
    </w:p>
    <w:p w14:paraId="087AB0C3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5DBCF6D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implant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v. </w:t>
      </w:r>
      <w:r w:rsidRPr="00951889">
        <w:rPr>
          <w:rFonts w:asciiTheme="majorHAnsi" w:hAnsiTheme="majorHAnsi" w:cstheme="majorHAnsi" w:hint="eastAsia"/>
        </w:rPr>
        <w:t>植入；嵌入</w:t>
      </w:r>
      <w:r w:rsidRPr="0095188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n. </w:t>
      </w:r>
      <w:r>
        <w:rPr>
          <w:rFonts w:asciiTheme="majorHAnsi" w:hAnsiTheme="majorHAnsi" w:cstheme="majorHAnsi" w:hint="eastAsia"/>
        </w:rPr>
        <w:t>植入物，移植物</w:t>
      </w:r>
    </w:p>
    <w:p w14:paraId="3CB17758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doctor implanted a pacemaker in his chest to help his heart beat regularly.  </w:t>
      </w:r>
    </w:p>
    <w:p w14:paraId="7F3C3046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She chose to have a microchip implanted for easy access to her medical records.</w:t>
      </w:r>
    </w:p>
    <w:p w14:paraId="4314EE4E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After</w:t>
      </w:r>
      <w:r>
        <w:rPr>
          <w:rFonts w:asciiTheme="majorHAnsi" w:hAnsiTheme="majorHAnsi" w:cstheme="majorHAnsi"/>
        </w:rPr>
        <w:t xml:space="preserve"> her operation of breast implant, she felt more confident.</w:t>
      </w:r>
    </w:p>
    <w:p w14:paraId="1507105D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B0B7416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disruptive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adj. </w:t>
      </w:r>
      <w:r w:rsidRPr="00951889">
        <w:rPr>
          <w:rFonts w:asciiTheme="majorHAnsi" w:hAnsiTheme="majorHAnsi" w:cstheme="majorHAnsi" w:hint="eastAsia"/>
        </w:rPr>
        <w:t>破坏性的；颠覆性的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11714198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isrupt v.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中断，破坏</w:t>
      </w:r>
    </w:p>
    <w:p w14:paraId="40EE1047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His disruptive behavior in class is a concern for his teachers.  </w:t>
      </w:r>
    </w:p>
    <w:p w14:paraId="07F34625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new technology is considered disruptive as it could completely change the industry.</w:t>
      </w:r>
    </w:p>
    <w:p w14:paraId="1AD69E75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AI Tech can be disruptive for all the industries.</w:t>
      </w:r>
    </w:p>
    <w:p w14:paraId="3689BE01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D4AFB7C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09EBD0F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infant formula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/>
        </w:rPr>
        <w:t>[ˈfɔːrmjələ]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婴儿配方奶粉</w:t>
      </w:r>
    </w:p>
    <w:p w14:paraId="04C7A957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They decided to switch to a different brand of infant formula.</w:t>
      </w:r>
    </w:p>
    <w:p w14:paraId="7AB82D9E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 doctor recommended a specific type of infant formula for the baby.</w:t>
      </w:r>
    </w:p>
    <w:p w14:paraId="06BAFD63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 w:rsidRPr="00482DCB">
        <w:rPr>
          <w:rFonts w:asciiTheme="majorHAnsi" w:hAnsiTheme="majorHAnsi" w:cstheme="majorHAnsi"/>
        </w:rPr>
        <w:t>Infant formula</w:t>
      </w:r>
      <w:r>
        <w:rPr>
          <w:rFonts w:asciiTheme="majorHAnsi" w:hAnsiTheme="majorHAnsi" w:cstheme="majorHAnsi"/>
        </w:rPr>
        <w:t>s</w:t>
      </w:r>
      <w:r w:rsidRPr="00482DCB">
        <w:rPr>
          <w:rFonts w:asciiTheme="majorHAnsi" w:hAnsiTheme="majorHAnsi" w:cstheme="majorHAnsi"/>
        </w:rPr>
        <w:t xml:space="preserve"> now ha</w:t>
      </w:r>
      <w:r>
        <w:rPr>
          <w:rFonts w:asciiTheme="majorHAnsi" w:hAnsiTheme="majorHAnsi" w:cstheme="majorHAnsi"/>
        </w:rPr>
        <w:t>ve</w:t>
      </w:r>
      <w:r w:rsidRPr="00482DCB">
        <w:rPr>
          <w:rFonts w:asciiTheme="majorHAnsi" w:hAnsiTheme="majorHAnsi" w:cstheme="majorHAnsi"/>
        </w:rPr>
        <w:t xml:space="preserve"> enough nutritions for baby.</w:t>
      </w:r>
    </w:p>
    <w:p w14:paraId="4E978386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59D8D3D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freezer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[ˈfriːzər]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冷冻室；冰柜</w:t>
      </w:r>
    </w:p>
    <w:p w14:paraId="284023AB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596A66">
        <w:rPr>
          <w:rFonts w:asciiTheme="majorHAnsi" w:hAnsiTheme="majorHAnsi" w:cstheme="majorHAnsi"/>
        </w:rPr>
        <w:t>refrigerator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 w:hint="eastAsia"/>
        </w:rPr>
        <w:t>冰箱</w:t>
      </w:r>
    </w:p>
    <w:p w14:paraId="3FA52E0A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lastRenderedPageBreak/>
        <w:t>⟐</w:t>
      </w:r>
      <w:r w:rsidRPr="00682C54">
        <w:rPr>
          <w:rFonts w:asciiTheme="majorHAnsi" w:hAnsiTheme="majorHAnsi" w:cstheme="majorHAnsi"/>
        </w:rPr>
        <w:t xml:space="preserve"> She stored the leftovers in the freezer.</w:t>
      </w:r>
    </w:p>
    <w:p w14:paraId="3EE40415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 ice cream is in the freezer, next to the frozen vegetables.</w:t>
      </w:r>
    </w:p>
    <w:p w14:paraId="4C7D7A49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Freezer</w:t>
      </w:r>
      <w:r>
        <w:rPr>
          <w:rFonts w:asciiTheme="majorHAnsi" w:hAnsiTheme="majorHAnsi" w:cstheme="majorHAnsi"/>
        </w:rPr>
        <w:t xml:space="preserve"> often can contain more things than refrigerator.</w:t>
      </w:r>
    </w:p>
    <w:p w14:paraId="04C92880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4237225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susceptible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[səˈseptəb(ə)l]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adj. </w:t>
      </w:r>
      <w:r w:rsidRPr="00682C54">
        <w:rPr>
          <w:rFonts w:asciiTheme="majorHAnsi" w:hAnsiTheme="majorHAnsi" w:cstheme="majorHAnsi" w:hint="eastAsia"/>
        </w:rPr>
        <w:t>易受影响的；易感动的</w:t>
      </w:r>
      <w:r>
        <w:rPr>
          <w:rFonts w:asciiTheme="majorHAnsi" w:hAnsiTheme="majorHAnsi" w:cstheme="majorHAnsi" w:hint="eastAsia"/>
        </w:rPr>
        <w:t>，易得病的；</w:t>
      </w:r>
    </w:p>
    <w:p w14:paraId="4EDEBF65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Children are more susceptible to colds than adults.</w:t>
      </w:r>
    </w:p>
    <w:p w14:paraId="52616A3F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 patient was susceptible to infection after surgery.</w:t>
      </w:r>
    </w:p>
    <w:p w14:paraId="7E35C395" w14:textId="77777777" w:rsidR="008F1207" w:rsidRPr="00FA029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 w:rsidRPr="00DC5AFD">
        <w:rPr>
          <w:rFonts w:asciiTheme="majorHAnsi" w:hAnsiTheme="majorHAnsi" w:cstheme="majorHAnsi"/>
        </w:rPr>
        <w:t>I am more susceptible to cold weather because of little clothes.</w:t>
      </w:r>
    </w:p>
    <w:p w14:paraId="6F9D1D04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96F2640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porridge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[ˈpɔːrɪdʒ]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粥；麦片粥</w:t>
      </w:r>
    </w:p>
    <w:p w14:paraId="381B5292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She eats porridge for breakfast every morning.</w:t>
      </w:r>
    </w:p>
    <w:p w14:paraId="0B3B857B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A bowl of warm porridge is comforting on a cold day.</w:t>
      </w:r>
    </w:p>
    <w:p w14:paraId="057C7C61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orridge can have lots of different forms.</w:t>
      </w:r>
    </w:p>
    <w:p w14:paraId="13BC4DAA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9FC1D9E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somber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[ˈs</w:t>
      </w:r>
      <w:r w:rsidRPr="005C0115">
        <w:rPr>
          <w:rFonts w:asciiTheme="majorHAnsi" w:hAnsiTheme="majorHAnsi" w:cstheme="majorHAnsi" w:hint="eastAsia"/>
        </w:rPr>
        <w:t>ɑ</w:t>
      </w:r>
      <w:r w:rsidRPr="005C0115">
        <w:rPr>
          <w:rFonts w:asciiTheme="majorHAnsi" w:hAnsiTheme="majorHAnsi" w:cstheme="majorHAnsi"/>
        </w:rPr>
        <w:t>ːmbər]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adj. </w:t>
      </w:r>
      <w:r w:rsidRPr="00682C54">
        <w:rPr>
          <w:rFonts w:asciiTheme="majorHAnsi" w:hAnsiTheme="majorHAnsi" w:cstheme="majorHAnsi" w:hint="eastAsia"/>
        </w:rPr>
        <w:t>昏暗的；忧郁的</w:t>
      </w:r>
    </w:p>
    <w:p w14:paraId="18090C58" w14:textId="77777777" w:rsidR="008F1207" w:rsidRPr="00682C54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 room was filled with somber lighting.</w:t>
      </w:r>
    </w:p>
    <w:p w14:paraId="2E2B4C8F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He had a somber expression after hearing the bad news.</w:t>
      </w:r>
    </w:p>
    <w:p w14:paraId="4E24D374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 w:rsidRPr="003B6EAE">
        <w:rPr>
          <w:rFonts w:asciiTheme="majorHAnsi" w:hAnsiTheme="majorHAnsi" w:cstheme="majorHAnsi"/>
        </w:rPr>
        <w:t>He felt so somber when he heard his father’s death.</w:t>
      </w:r>
    </w:p>
    <w:p w14:paraId="75D0EA3F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AB75C4F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substantiate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</w:rPr>
        <w:t xml:space="preserve">[səbˈstænʃieɪt]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证实</w:t>
      </w:r>
      <w:r w:rsidRPr="006504D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（常用与学术，正式场合）</w:t>
      </w:r>
    </w:p>
    <w:p w14:paraId="175D326C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researcher needed more data to substantiate his theory.  </w:t>
      </w:r>
    </w:p>
    <w:p w14:paraId="6D64060A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claim that diet influences mood is difficult to substantiate without empirical evidence.  </w:t>
      </w:r>
      <w:r>
        <w:rPr>
          <w:rFonts w:asciiTheme="majorHAnsi" w:hAnsiTheme="majorHAnsi" w:cstheme="majorHAnsi"/>
        </w:rPr>
        <w:br/>
      </w: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The claim of the professor was substantiated by his students.</w:t>
      </w:r>
    </w:p>
    <w:p w14:paraId="31489F4D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A141594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efficacy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</w:rPr>
        <w:t>[ˈefɪkəsi]</w:t>
      </w:r>
      <w:r w:rsidRPr="00DF1F3D">
        <w:rPr>
          <w:rFonts w:asciiTheme="majorHAnsi" w:hAnsiTheme="majorHAnsi" w:cstheme="majorHAnsi" w:hint="eastAsia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功效；效力</w:t>
      </w:r>
      <w:r>
        <w:rPr>
          <w:rFonts w:asciiTheme="majorHAnsi" w:hAnsiTheme="majorHAnsi" w:cstheme="majorHAnsi" w:hint="eastAsia"/>
        </w:rPr>
        <w:t>（药物）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7F8CA8FA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 w:rsidRPr="00A63BCD">
        <w:rPr>
          <w:rFonts w:asciiTheme="majorHAnsi" w:hAnsiTheme="majorHAnsi" w:cstheme="majorHAnsi"/>
          <w:b/>
          <w:bCs/>
        </w:rPr>
        <w:t>efficient</w:t>
      </w:r>
      <w:r>
        <w:rPr>
          <w:rFonts w:asciiTheme="majorHAnsi" w:hAnsiTheme="majorHAnsi" w:cstheme="majorHAnsi"/>
          <w:b/>
          <w:bCs/>
        </w:rPr>
        <w:t>/</w:t>
      </w:r>
      <w:r w:rsidRPr="00A63BCD">
        <w:rPr>
          <w:rFonts w:asciiTheme="majorHAnsi" w:hAnsiTheme="majorHAnsi" w:cstheme="majorHAnsi"/>
          <w:b/>
          <w:bCs/>
        </w:rPr>
        <w:t>efficacy</w:t>
      </w:r>
      <w:r>
        <w:rPr>
          <w:rFonts w:asciiTheme="majorHAnsi" w:hAnsiTheme="majorHAnsi" w:cstheme="majorHAnsi"/>
        </w:rPr>
        <w:t xml:space="preserve"> [</w:t>
      </w:r>
      <w:r w:rsidRPr="00B77A32">
        <w:rPr>
          <w:rFonts w:asciiTheme="majorHAnsi" w:hAnsiTheme="majorHAnsi" w:cstheme="majorHAnsi"/>
        </w:rPr>
        <w:t>ɪˈfɪʃ(ə)nt</w:t>
      </w:r>
      <w:r>
        <w:rPr>
          <w:rFonts w:asciiTheme="majorHAnsi" w:hAnsiTheme="majorHAnsi" w:cstheme="majorHAnsi"/>
        </w:rPr>
        <w:t>] adj.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生效的，效率高的；</w:t>
      </w:r>
    </w:p>
    <w:p w14:paraId="523B7355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efficacy of the new drug will be determined through extensive trials.  </w:t>
      </w:r>
    </w:p>
    <w:p w14:paraId="4DC46F1A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She questioned the efficacy of the new educational policies. </w:t>
      </w:r>
    </w:p>
    <w:p w14:paraId="03E70F84" w14:textId="77777777" w:rsidR="008F1207" w:rsidRPr="00122D81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 w:hint="eastAsia"/>
        </w:rPr>
        <w:t>New</w:t>
      </w:r>
      <w:r>
        <w:rPr>
          <w:rFonts w:asciiTheme="majorHAnsi" w:hAnsiTheme="majorHAnsi" w:cstheme="majorHAnsi"/>
        </w:rPr>
        <w:t xml:space="preserve"> drugs often have unstable efficacy.</w:t>
      </w:r>
    </w:p>
    <w:p w14:paraId="524AF0FA" w14:textId="77777777" w:rsidR="008F1207" w:rsidRPr="00335B0E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00B7F3D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41D0785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1A4A8F">
        <w:rPr>
          <w:rFonts w:asciiTheme="majorHAnsi" w:hAnsiTheme="majorHAnsi" w:cstheme="majorHAnsi" w:hint="eastAsia"/>
          <w:b/>
          <w:bCs/>
          <w:sz w:val="32"/>
          <w:szCs w:val="32"/>
        </w:rPr>
        <w:t>gamble</w:t>
      </w:r>
      <w:r w:rsidRPr="001A4A8F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1A4A8F">
        <w:rPr>
          <w:rFonts w:asciiTheme="majorHAnsi" w:hAnsiTheme="majorHAnsi" w:cstheme="majorHAnsi"/>
        </w:rPr>
        <w:t>[ˈ</w:t>
      </w:r>
      <w:r w:rsidRPr="001A4A8F">
        <w:rPr>
          <w:rFonts w:asciiTheme="majorHAnsi" w:hAnsiTheme="majorHAnsi" w:cstheme="majorHAnsi" w:hint="eastAsia"/>
        </w:rPr>
        <w:t>ɡ</w:t>
      </w:r>
      <w:r w:rsidRPr="001A4A8F">
        <w:rPr>
          <w:rFonts w:asciiTheme="majorHAnsi" w:hAnsiTheme="majorHAnsi" w:cstheme="majorHAnsi" w:hint="eastAsia"/>
        </w:rPr>
        <w:t>æ</w:t>
      </w:r>
      <w:r w:rsidRPr="001A4A8F">
        <w:rPr>
          <w:rFonts w:asciiTheme="majorHAnsi" w:hAnsiTheme="majorHAnsi" w:cstheme="majorHAnsi"/>
        </w:rPr>
        <w:t>mb(ə)l]</w:t>
      </w:r>
      <w:r w:rsidRPr="001A4A8F">
        <w:rPr>
          <w:rFonts w:asciiTheme="majorHAnsi" w:hAnsiTheme="majorHAnsi" w:cstheme="majorHAnsi" w:hint="eastAsia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v. </w:t>
      </w:r>
      <w:r w:rsidRPr="00951889">
        <w:rPr>
          <w:rFonts w:asciiTheme="majorHAnsi" w:hAnsiTheme="majorHAnsi" w:cstheme="majorHAnsi" w:hint="eastAsia"/>
        </w:rPr>
        <w:t>赌博；冒险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18B67AA5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He likes to gamble at the casino on weekends.  </w:t>
      </w:r>
    </w:p>
    <w:p w14:paraId="2B8BD333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lastRenderedPageBreak/>
        <w:t>⟐</w:t>
      </w:r>
      <w:r w:rsidRPr="00951889">
        <w:rPr>
          <w:rFonts w:asciiTheme="majorHAnsi" w:hAnsiTheme="majorHAnsi" w:cstheme="majorHAnsi"/>
        </w:rPr>
        <w:t xml:space="preserve"> Investing in startups can be a significant gamble.</w:t>
      </w:r>
    </w:p>
    <w:p w14:paraId="2E321B67" w14:textId="77777777" w:rsidR="008F1207" w:rsidRPr="0095188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951889">
        <w:rPr>
          <w:rFonts w:asciiTheme="majorHAnsi" w:hAnsiTheme="majorHAnsi" w:cstheme="majorHAnsi"/>
        </w:rPr>
        <w:t>Investing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to</w:t>
      </w:r>
      <w:r>
        <w:rPr>
          <w:rFonts w:asciiTheme="majorHAnsi" w:hAnsiTheme="majorHAnsi" w:cstheme="majorHAnsi"/>
        </w:rPr>
        <w:t xml:space="preserve"> A-shares is definitely a gamble. </w:t>
      </w:r>
    </w:p>
    <w:p w14:paraId="53520A05" w14:textId="77777777" w:rsidR="008F1207" w:rsidRPr="00DA0B8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D574639" w14:textId="77777777" w:rsidR="008F1207" w:rsidRPr="00055F9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82DBB77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Theme="majorHAnsi" w:hAnsiTheme="majorHAnsi" w:cstheme="majorHAnsi" w:hint="eastAsia"/>
        </w:rPr>
        <w:t>▲</w:t>
      </w:r>
      <w:r w:rsidRPr="004A419B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sz w:val="32"/>
          <w:szCs w:val="32"/>
        </w:rPr>
        <w:t>intrigue</w:t>
      </w:r>
      <w:r w:rsidRPr="00E658DC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</w:rPr>
        <w:t>[ɪnˈtriː</w:t>
      </w:r>
      <w:r w:rsidRPr="00E658DC">
        <w:rPr>
          <w:rFonts w:asciiTheme="majorHAnsi" w:hAnsiTheme="majorHAnsi" w:cstheme="majorHAnsi" w:hint="eastAsia"/>
        </w:rPr>
        <w:t>ɡ</w:t>
      </w:r>
      <w:r w:rsidRPr="00E658DC">
        <w:rPr>
          <w:rFonts w:asciiTheme="majorHAnsi" w:hAnsiTheme="majorHAnsi" w:cstheme="majorHAnsi"/>
        </w:rPr>
        <w:t>]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4A419B">
        <w:rPr>
          <w:rFonts w:asciiTheme="majorHAnsi" w:hAnsiTheme="majorHAnsi" w:cstheme="majorHAnsi" w:hint="eastAsia"/>
        </w:rPr>
        <w:t xml:space="preserve">v. </w:t>
      </w:r>
      <w:r w:rsidRPr="004A419B">
        <w:rPr>
          <w:rFonts w:asciiTheme="majorHAnsi" w:hAnsiTheme="majorHAnsi" w:cstheme="majorHAnsi" w:hint="eastAsia"/>
        </w:rPr>
        <w:t>激起兴趣；</w:t>
      </w:r>
      <w:r w:rsidRPr="004A419B">
        <w:rPr>
          <w:rFonts w:asciiTheme="majorHAnsi" w:hAnsiTheme="majorHAnsi" w:cstheme="majorHAnsi" w:hint="eastAsia"/>
        </w:rPr>
        <w:t xml:space="preserve">n. </w:t>
      </w:r>
      <w:r w:rsidRPr="004A419B">
        <w:rPr>
          <w:rFonts w:asciiTheme="majorHAnsi" w:hAnsiTheme="majorHAnsi" w:cstheme="majorHAnsi" w:hint="eastAsia"/>
        </w:rPr>
        <w:t>阴谋</w:t>
      </w:r>
      <w:r w:rsidRPr="004A419B">
        <w:rPr>
          <w:rFonts w:asciiTheme="majorHAnsi" w:hAnsiTheme="majorHAnsi" w:cstheme="majorHAnsi" w:hint="eastAsia"/>
        </w:rPr>
        <w:t xml:space="preserve">  </w:t>
      </w:r>
    </w:p>
    <w:p w14:paraId="3D7DBE5D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The complex plot of the movie intrigued the audience.  </w:t>
      </w:r>
    </w:p>
    <w:p w14:paraId="1BFCD279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His sudden disappearance was shrouded in intrigue.</w:t>
      </w:r>
    </w:p>
    <w:p w14:paraId="4D2339E2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sudden death of the president was an intrigue.</w:t>
      </w:r>
    </w:p>
    <w:p w14:paraId="5B706958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286316F" w14:textId="77777777" w:rsidR="008F1207" w:rsidRPr="00E658DC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1232858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Theme="majorHAnsi" w:hAnsiTheme="majorHAnsi" w:cstheme="majorHAnsi" w:hint="eastAsia"/>
        </w:rPr>
        <w:t>▲</w:t>
      </w:r>
      <w:r w:rsidRPr="004A419B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sz w:val="36"/>
          <w:szCs w:val="36"/>
        </w:rPr>
        <w:t>overt</w:t>
      </w:r>
      <w:r w:rsidRPr="00E658DC">
        <w:rPr>
          <w:rFonts w:asciiTheme="majorHAnsi" w:hAnsiTheme="majorHAnsi" w:cstheme="majorHAnsi" w:hint="eastAsia"/>
          <w:sz w:val="36"/>
          <w:szCs w:val="36"/>
        </w:rPr>
        <w:t xml:space="preserve"> </w:t>
      </w:r>
      <w:r w:rsidRPr="00E658DC">
        <w:rPr>
          <w:rFonts w:asciiTheme="majorHAnsi" w:hAnsiTheme="majorHAnsi" w:cstheme="majorHAnsi"/>
        </w:rPr>
        <w:t>[oʊˈvɜːrt]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4A419B">
        <w:rPr>
          <w:rFonts w:asciiTheme="majorHAnsi" w:hAnsiTheme="majorHAnsi" w:cstheme="majorHAnsi" w:hint="eastAsia"/>
        </w:rPr>
        <w:t xml:space="preserve">adj. </w:t>
      </w:r>
      <w:r w:rsidRPr="004A419B">
        <w:rPr>
          <w:rFonts w:asciiTheme="majorHAnsi" w:hAnsiTheme="majorHAnsi" w:cstheme="majorHAnsi" w:hint="eastAsia"/>
        </w:rPr>
        <w:t>明显的</w:t>
      </w:r>
      <w:r>
        <w:rPr>
          <w:rFonts w:asciiTheme="majorHAnsi" w:hAnsiTheme="majorHAnsi" w:cstheme="majorHAnsi"/>
        </w:rPr>
        <w:t xml:space="preserve">, </w:t>
      </w:r>
      <w:r w:rsidRPr="00131144">
        <w:rPr>
          <w:rFonts w:asciiTheme="majorHAnsi" w:hAnsiTheme="majorHAnsi" w:cstheme="majorHAnsi" w:hint="eastAsia"/>
        </w:rPr>
        <w:t>公开的，不隐瞒的</w:t>
      </w:r>
    </w:p>
    <w:p w14:paraId="6CCF9A93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His overt displeasure was visible to everyone in the room.  </w:t>
      </w:r>
    </w:p>
    <w:p w14:paraId="7369EBD1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There was an overt clash between the two departments over the project.</w:t>
      </w:r>
    </w:p>
    <w:p w14:paraId="418898DA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 w:rsidRPr="00CE172F">
        <w:rPr>
          <w:rFonts w:asciiTheme="majorHAnsi" w:hAnsiTheme="majorHAnsi" w:cstheme="majorHAnsi"/>
        </w:rPr>
        <w:t xml:space="preserve">Don't be shy, everyone here always </w:t>
      </w:r>
      <w:proofErr w:type="gramStart"/>
      <w:r w:rsidRPr="00CE172F">
        <w:rPr>
          <w:rFonts w:asciiTheme="majorHAnsi" w:hAnsiTheme="majorHAnsi" w:cstheme="majorHAnsi"/>
        </w:rPr>
        <w:t>show</w:t>
      </w:r>
      <w:proofErr w:type="gramEnd"/>
      <w:r w:rsidRPr="00CE172F">
        <w:rPr>
          <w:rFonts w:asciiTheme="majorHAnsi" w:hAnsiTheme="majorHAnsi" w:cstheme="majorHAnsi"/>
        </w:rPr>
        <w:t xml:space="preserve"> overt support to you.</w:t>
      </w:r>
    </w:p>
    <w:p w14:paraId="305CBAA3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070D814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41E6171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Theme="majorHAnsi" w:hAnsiTheme="majorHAnsi" w:cstheme="majorHAnsi" w:hint="eastAsia"/>
        </w:rPr>
        <w:t>▲</w:t>
      </w:r>
      <w:r w:rsidRPr="004A419B">
        <w:rPr>
          <w:rFonts w:asciiTheme="majorHAnsi" w:hAnsiTheme="majorHAnsi" w:cstheme="majorHAnsi" w:hint="eastAsia"/>
        </w:rPr>
        <w:t xml:space="preserve"> </w:t>
      </w:r>
      <w:r w:rsidRPr="005B2B8B">
        <w:rPr>
          <w:rFonts w:asciiTheme="majorHAnsi" w:hAnsiTheme="majorHAnsi" w:cstheme="majorHAnsi" w:hint="eastAsia"/>
          <w:b/>
          <w:bCs/>
          <w:sz w:val="32"/>
          <w:szCs w:val="32"/>
        </w:rPr>
        <w:t>metric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/>
        </w:rPr>
        <w:t>[ˈmetrɪk]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4A419B">
        <w:rPr>
          <w:rFonts w:asciiTheme="majorHAnsi" w:hAnsiTheme="majorHAnsi" w:cstheme="majorHAnsi" w:hint="eastAsia"/>
        </w:rPr>
        <w:t xml:space="preserve">n. </w:t>
      </w:r>
      <w:r w:rsidRPr="004A419B">
        <w:rPr>
          <w:rFonts w:asciiTheme="majorHAnsi" w:hAnsiTheme="majorHAnsi" w:cstheme="majorHAnsi" w:hint="eastAsia"/>
        </w:rPr>
        <w:t>度量标准</w:t>
      </w:r>
      <w:r w:rsidRPr="004A419B">
        <w:rPr>
          <w:rFonts w:asciiTheme="majorHAnsi" w:hAnsiTheme="majorHAnsi" w:cstheme="majorHAnsi" w:hint="eastAsia"/>
        </w:rPr>
        <w:t xml:space="preserve">  </w:t>
      </w:r>
    </w:p>
    <w:p w14:paraId="0C8CEE5E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We use various metrics to analyze the performance of our marketing campaigns.  </w:t>
      </w:r>
    </w:p>
    <w:p w14:paraId="15A1361C" w14:textId="77777777" w:rsidR="008F1207" w:rsidRPr="004A419B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Setting clear metrics helps in measuring progress effectively.</w:t>
      </w:r>
    </w:p>
    <w:p w14:paraId="64A59F38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oney is not the metric to happiness.</w:t>
      </w:r>
    </w:p>
    <w:p w14:paraId="40DA1963" w14:textId="77777777" w:rsidR="008F1207" w:rsidRPr="00AE1B9E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A0CAFFA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6"/>
          <w:szCs w:val="36"/>
        </w:rPr>
        <w:t>term</w:t>
      </w:r>
      <w:r w:rsidRPr="00577989">
        <w:rPr>
          <w:rFonts w:asciiTheme="majorHAnsi" w:hAnsiTheme="majorHAnsi" w:cstheme="majorHAnsi" w:hint="eastAsia"/>
          <w:sz w:val="36"/>
          <w:szCs w:val="36"/>
        </w:rPr>
        <w:t xml:space="preserve"> </w:t>
      </w:r>
      <w:r>
        <w:rPr>
          <w:rFonts w:asciiTheme="majorHAnsi" w:hAnsiTheme="majorHAnsi" w:cstheme="majorHAnsi"/>
        </w:rPr>
        <w:t>[</w:t>
      </w:r>
      <w:r w:rsidRPr="00577989">
        <w:rPr>
          <w:rFonts w:asciiTheme="majorHAnsi" w:hAnsiTheme="majorHAnsi" w:cstheme="majorHAnsi"/>
        </w:rPr>
        <w:t>tɜːrm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术语；期限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23C7C876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term "sustainability" is often used in environmental discussions.  </w:t>
      </w:r>
    </w:p>
    <w:p w14:paraId="42622B03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She served a four-year term as the chairperson of the committee.  </w:t>
      </w:r>
    </w:p>
    <w:p w14:paraId="4B18EB41" w14:textId="77777777" w:rsidR="008F1207" w:rsidRPr="00521398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most difficult is too many professional terms to learn when I take English </w:t>
      </w:r>
      <w:r>
        <w:rPr>
          <w:rFonts w:asciiTheme="majorHAnsi" w:hAnsiTheme="majorHAnsi" w:cstheme="majorHAnsi" w:hint="eastAsia"/>
        </w:rPr>
        <w:t>interview</w:t>
      </w:r>
      <w:r>
        <w:rPr>
          <w:rFonts w:asciiTheme="majorHAnsi" w:hAnsiTheme="majorHAnsi" w:cstheme="majorHAnsi"/>
        </w:rPr>
        <w:t>.</w:t>
      </w:r>
    </w:p>
    <w:p w14:paraId="1605FC4D" w14:textId="77777777" w:rsidR="008F1207" w:rsidRPr="007F0A4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EACC7B9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taxing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[</w:t>
      </w:r>
      <w:r w:rsidRPr="00DF1F3D">
        <w:rPr>
          <w:rFonts w:asciiTheme="majorHAnsi" w:hAnsiTheme="majorHAnsi" w:cstheme="majorHAnsi"/>
        </w:rPr>
        <w:t>ˈtæksɪŋ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adj. </w:t>
      </w:r>
      <w:r w:rsidRPr="006504D9">
        <w:rPr>
          <w:rFonts w:asciiTheme="majorHAnsi" w:hAnsiTheme="majorHAnsi" w:cstheme="majorHAnsi" w:hint="eastAsia"/>
        </w:rPr>
        <w:t>繁重的；费力的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4576F56C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new project is taxing for the whole team, requiring extra hours each week.  </w:t>
      </w:r>
    </w:p>
    <w:p w14:paraId="7FB21BC1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Finding a solution to this problem has been a taxing task.  </w:t>
      </w:r>
    </w:p>
    <w:p w14:paraId="6EDFAE0D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aking care of a baby is really a taxing project.</w:t>
      </w:r>
    </w:p>
    <w:p w14:paraId="16251B24" w14:textId="77777777" w:rsidR="008F1207" w:rsidRPr="00261BC1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88EF5A4" w14:textId="77777777" w:rsidR="008F1207" w:rsidRPr="00433745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F726BF3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democratize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[</w:t>
      </w:r>
      <w:r w:rsidRPr="00DF1F3D">
        <w:rPr>
          <w:rFonts w:asciiTheme="majorHAnsi" w:hAnsiTheme="majorHAnsi" w:cstheme="majorHAnsi"/>
        </w:rPr>
        <w:t>dɪˈm</w:t>
      </w:r>
      <w:r w:rsidRPr="00DF1F3D">
        <w:rPr>
          <w:rFonts w:asciiTheme="majorHAnsi" w:hAnsiTheme="majorHAnsi" w:cstheme="majorHAnsi" w:hint="eastAsia"/>
        </w:rPr>
        <w:t>ɑ</w:t>
      </w:r>
      <w:r w:rsidRPr="00DF1F3D">
        <w:rPr>
          <w:rFonts w:asciiTheme="majorHAnsi" w:hAnsiTheme="majorHAnsi" w:cstheme="majorHAnsi"/>
        </w:rPr>
        <w:t>ːkrətaɪz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民主化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33A3F4D0" w14:textId="77777777" w:rsidR="008F1207" w:rsidRPr="00F301A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lastRenderedPageBreak/>
        <w:t>⟐</w:t>
      </w:r>
      <w:r w:rsidRPr="006504D9">
        <w:rPr>
          <w:rFonts w:asciiTheme="majorHAnsi" w:hAnsiTheme="majorHAnsi" w:cstheme="majorHAnsi"/>
        </w:rPr>
        <w:t xml:space="preserve"> </w:t>
      </w:r>
      <w:r w:rsidRPr="00F14662">
        <w:rPr>
          <w:rFonts w:asciiTheme="majorHAnsi" w:hAnsiTheme="majorHAnsi" w:cstheme="majorHAnsi"/>
          <w:b/>
          <w:bCs/>
        </w:rPr>
        <w:t>democracy</w:t>
      </w:r>
      <w:r>
        <w:rPr>
          <w:rFonts w:asciiTheme="majorHAnsi" w:hAnsiTheme="majorHAnsi" w:cstheme="majorHAnsi"/>
        </w:rPr>
        <w:t xml:space="preserve"> [</w:t>
      </w:r>
      <w:r w:rsidRPr="00F301A7">
        <w:rPr>
          <w:rFonts w:asciiTheme="majorHAnsi" w:hAnsiTheme="majorHAnsi" w:cstheme="majorHAnsi"/>
        </w:rPr>
        <w:t>dɪˈm</w:t>
      </w:r>
      <w:r w:rsidRPr="00F301A7">
        <w:rPr>
          <w:rFonts w:asciiTheme="majorHAnsi" w:hAnsiTheme="majorHAnsi" w:cstheme="majorHAnsi" w:hint="eastAsia"/>
        </w:rPr>
        <w:t>ɑ</w:t>
      </w:r>
      <w:r w:rsidRPr="00F301A7">
        <w:rPr>
          <w:rFonts w:asciiTheme="majorHAnsi" w:hAnsiTheme="majorHAnsi" w:cstheme="majorHAnsi"/>
        </w:rPr>
        <w:t>ːkrəsi</w:t>
      </w:r>
      <w:r>
        <w:rPr>
          <w:rFonts w:asciiTheme="majorHAnsi" w:hAnsiTheme="majorHAnsi" w:cstheme="majorHAnsi"/>
        </w:rPr>
        <w:t xml:space="preserve">] n. </w:t>
      </w:r>
      <w:r w:rsidRPr="00F301A7">
        <w:rPr>
          <w:rFonts w:asciiTheme="majorHAnsi" w:hAnsiTheme="majorHAnsi" w:cstheme="majorHAnsi" w:hint="eastAsia"/>
        </w:rPr>
        <w:t>民主政体；民主国家；民主</w:t>
      </w:r>
    </w:p>
    <w:p w14:paraId="33F3977F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internet has helped to democratize access to information.  </w:t>
      </w:r>
    </w:p>
    <w:p w14:paraId="2307A500" w14:textId="77777777" w:rsidR="008F1207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There is a global push to democratize voting through more accessible technologies.</w:t>
      </w:r>
    </w:p>
    <w:p w14:paraId="7751BDE0" w14:textId="77777777" w:rsidR="008F1207" w:rsidRPr="006504D9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 is important to show democracy that everyone in a team can express their opinions.</w:t>
      </w:r>
    </w:p>
    <w:p w14:paraId="15EE2227" w14:textId="77777777" w:rsidR="008F1207" w:rsidRPr="008E6595" w:rsidRDefault="008F1207" w:rsidP="008F120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3CE81A7" w14:textId="77777777" w:rsidR="008F1207" w:rsidRDefault="008F1207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6F20A2B8" w14:textId="0FB953BF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6"/>
          <w:szCs w:val="36"/>
        </w:rPr>
        <w:t>residue</w:t>
      </w:r>
      <w:r w:rsidRPr="00577989">
        <w:rPr>
          <w:rFonts w:asciiTheme="majorHAnsi" w:hAnsiTheme="majorHAnsi" w:cstheme="majorHAnsi" w:hint="eastAsia"/>
          <w:sz w:val="36"/>
          <w:szCs w:val="36"/>
        </w:rPr>
        <w:t xml:space="preserve"> </w:t>
      </w:r>
      <w:r w:rsidRPr="00577989">
        <w:rPr>
          <w:rFonts w:asciiTheme="majorHAnsi" w:hAnsiTheme="majorHAnsi" w:cstheme="majorHAnsi"/>
        </w:rPr>
        <w:t>[ˈrezɪduː]</w:t>
      </w:r>
      <w:r w:rsidRPr="00577989">
        <w:rPr>
          <w:rFonts w:asciiTheme="majorHAnsi" w:hAnsiTheme="majorHAnsi" w:cstheme="majorHAnsi" w:hint="eastAsia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残留物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520F663A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chemical residue must be thoroughly cleaned to prevent contamination.  </w:t>
      </w:r>
    </w:p>
    <w:p w14:paraId="33D1A2CD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There was a sticky residue on the table after the spill.  </w:t>
      </w:r>
    </w:p>
    <w:p w14:paraId="0C5F6340" w14:textId="3A77EF73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>hildren often left lots of residue on their clothes when they have food.</w:t>
      </w:r>
    </w:p>
    <w:p w14:paraId="19676618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backdoor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n. </w:t>
      </w:r>
      <w:r w:rsidRPr="00951889">
        <w:rPr>
          <w:rFonts w:asciiTheme="majorHAnsi" w:hAnsiTheme="majorHAnsi" w:cstheme="majorHAnsi" w:hint="eastAsia"/>
        </w:rPr>
        <w:t>后门（计算机术语，未经正常认证过程而获得系统访问权限的方法）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2EC458D9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Hackers often use backdoors to gain unauthorized access to computers.  </w:t>
      </w:r>
    </w:p>
    <w:p w14:paraId="3D91442A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software patch closed the backdoor that allowed the virus to enter.</w:t>
      </w:r>
    </w:p>
    <w:p w14:paraId="08F0D61A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/>
        </w:rPr>
        <w:t>Apple claimed that their system didn’t have any backdoors.</w:t>
      </w:r>
    </w:p>
    <w:p w14:paraId="2629E7B8" w14:textId="30AB48A0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D607441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sz w:val="32"/>
          <w:szCs w:val="32"/>
        </w:rPr>
        <w:t>resilience</w:t>
      </w:r>
      <w:r w:rsidRPr="003D2736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</w:rPr>
        <w:t>[rɪˈzɪliəns]</w:t>
      </w:r>
      <w:r w:rsidRPr="003D2736">
        <w:rPr>
          <w:rFonts w:asciiTheme="majorHAnsi" w:hAnsiTheme="majorHAnsi" w:cstheme="majorHAnsi" w:hint="eastAsia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n. </w:t>
      </w:r>
      <w:r w:rsidRPr="00951889">
        <w:rPr>
          <w:rFonts w:asciiTheme="majorHAnsi" w:hAnsiTheme="majorHAnsi" w:cstheme="majorHAnsi" w:hint="eastAsia"/>
        </w:rPr>
        <w:t>弹性；恢复力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0858B144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815389">
        <w:rPr>
          <w:rFonts w:asciiTheme="majorHAnsi" w:hAnsiTheme="majorHAnsi" w:cstheme="majorHAnsi"/>
        </w:rPr>
        <w:t>resilient</w:t>
      </w:r>
      <w:r>
        <w:rPr>
          <w:rFonts w:asciiTheme="majorHAnsi" w:hAnsiTheme="majorHAnsi" w:cstheme="majorHAnsi"/>
        </w:rPr>
        <w:t xml:space="preserve"> [</w:t>
      </w:r>
      <w:r w:rsidRPr="00815389">
        <w:rPr>
          <w:rFonts w:asciiTheme="majorHAnsi" w:hAnsiTheme="majorHAnsi" w:cstheme="majorHAnsi"/>
        </w:rPr>
        <w:t>rɪˈzɪliənt</w:t>
      </w:r>
      <w:r>
        <w:rPr>
          <w:rFonts w:asciiTheme="majorHAnsi" w:hAnsiTheme="majorHAnsi" w:cstheme="majorHAnsi"/>
        </w:rPr>
        <w:t>] adj.</w:t>
      </w:r>
      <w:r w:rsidRPr="00815389">
        <w:rPr>
          <w:rFonts w:hint="eastAsia"/>
        </w:rPr>
        <w:t xml:space="preserve"> </w:t>
      </w:r>
      <w:r w:rsidRPr="00815389">
        <w:rPr>
          <w:rFonts w:asciiTheme="majorHAnsi" w:hAnsiTheme="majorHAnsi" w:cstheme="majorHAnsi" w:hint="eastAsia"/>
        </w:rPr>
        <w:t>（人或动物）对困境有承受力的，有复原力的；（物质或物体）有弹性的，有回弹力的</w:t>
      </w:r>
    </w:p>
    <w:p w14:paraId="4D953466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community showed great resilience in rebuilding their lives after the flood.  </w:t>
      </w:r>
    </w:p>
    <w:p w14:paraId="70081DD2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Children often exhibit remarkable resilience after facing difficult situations.</w:t>
      </w:r>
    </w:p>
    <w:p w14:paraId="026CE94B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 w:rsidRPr="004043CC">
        <w:rPr>
          <w:rFonts w:asciiTheme="majorHAnsi" w:hAnsiTheme="majorHAnsi" w:cstheme="majorHAnsi"/>
        </w:rPr>
        <w:t>The new born baby often have a strong resilience to diseases.</w:t>
      </w:r>
    </w:p>
    <w:p w14:paraId="360DE03E" w14:textId="51C26E3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300025B" w14:textId="77777777" w:rsidR="005D4F42" w:rsidRPr="00E22200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E22200">
        <w:rPr>
          <w:rFonts w:asciiTheme="majorHAnsi" w:hAnsiTheme="majorHAnsi" w:cstheme="majorHAnsi" w:hint="eastAsia"/>
        </w:rPr>
        <w:t>▲</w:t>
      </w:r>
      <w:r w:rsidRPr="00E22200">
        <w:rPr>
          <w:rFonts w:asciiTheme="majorHAnsi" w:hAnsiTheme="majorHAnsi" w:cstheme="majorHAnsi" w:hint="eastAsia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</w:rPr>
        <w:t>penalty</w:t>
      </w:r>
      <w:r w:rsidRPr="00E2220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[</w:t>
      </w:r>
      <w:r w:rsidRPr="00013AAA">
        <w:rPr>
          <w:rFonts w:asciiTheme="majorHAnsi" w:hAnsiTheme="majorHAnsi" w:cstheme="majorHAnsi"/>
        </w:rPr>
        <w:t>ˈpenəlti</w:t>
      </w:r>
      <w:r>
        <w:rPr>
          <w:rFonts w:asciiTheme="majorHAnsi" w:hAnsiTheme="majorHAnsi" w:cstheme="majorHAnsi"/>
        </w:rPr>
        <w:t xml:space="preserve">] </w:t>
      </w:r>
      <w:r w:rsidRPr="00E22200">
        <w:rPr>
          <w:rFonts w:asciiTheme="majorHAnsi" w:hAnsiTheme="majorHAnsi" w:cstheme="majorHAnsi" w:hint="eastAsia"/>
        </w:rPr>
        <w:t xml:space="preserve">n. </w:t>
      </w:r>
      <w:r w:rsidRPr="00E22200">
        <w:rPr>
          <w:rFonts w:asciiTheme="majorHAnsi" w:hAnsiTheme="majorHAnsi" w:cstheme="majorHAnsi" w:hint="eastAsia"/>
        </w:rPr>
        <w:t>惩罚；罚款</w:t>
      </w:r>
    </w:p>
    <w:p w14:paraId="42673314" w14:textId="77777777" w:rsidR="005D4F42" w:rsidRPr="00E22200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E22200">
        <w:rPr>
          <w:rFonts w:ascii="Cambria Math" w:hAnsi="Cambria Math" w:cs="Cambria Math"/>
        </w:rPr>
        <w:t>⟐</w:t>
      </w:r>
      <w:r w:rsidRPr="00E22200">
        <w:rPr>
          <w:rFonts w:asciiTheme="majorHAnsi" w:hAnsiTheme="majorHAnsi" w:cstheme="majorHAnsi"/>
        </w:rPr>
        <w:t xml:space="preserve"> He received a penalty for speeding.</w:t>
      </w:r>
    </w:p>
    <w:p w14:paraId="0C1F4DD3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E22200">
        <w:rPr>
          <w:rFonts w:ascii="Cambria Math" w:hAnsi="Cambria Math" w:cs="Cambria Math"/>
        </w:rPr>
        <w:t>⟐</w:t>
      </w:r>
      <w:r w:rsidRPr="00E22200">
        <w:rPr>
          <w:rFonts w:asciiTheme="majorHAnsi" w:hAnsiTheme="majorHAnsi" w:cstheme="majorHAnsi"/>
        </w:rPr>
        <w:t xml:space="preserve"> The penalty for late submission of the assignment is a 10% deduction.</w:t>
      </w:r>
    </w:p>
    <w:p w14:paraId="27F95D0A" w14:textId="77777777" w:rsidR="005D4F42" w:rsidRPr="00E22200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E22200">
        <w:rPr>
          <w:rFonts w:ascii="Cambria Math" w:hAnsi="Cambria Math" w:cs="Cambria Math"/>
        </w:rPr>
        <w:t>⟐</w:t>
      </w:r>
      <w:r w:rsidRPr="00E2220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eath penalty in this country was cancelled.</w:t>
      </w:r>
    </w:p>
    <w:p w14:paraId="247303C1" w14:textId="77777777" w:rsidR="005D4F42" w:rsidRPr="003B72D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B63C2A6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security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n. </w:t>
      </w:r>
      <w:r w:rsidRPr="00951889">
        <w:rPr>
          <w:rFonts w:asciiTheme="majorHAnsi" w:hAnsiTheme="majorHAnsi" w:cstheme="majorHAnsi" w:hint="eastAsia"/>
        </w:rPr>
        <w:t>安全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6D2F5BB4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company invests heavily in cyber security to protect client data.  </w:t>
      </w:r>
    </w:p>
    <w:p w14:paraId="4CDDFCE7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Airport security was tightened after the incident.</w:t>
      </w:r>
    </w:p>
    <w:p w14:paraId="7B3C1523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151860">
        <w:rPr>
          <w:rFonts w:asciiTheme="majorHAnsi" w:hAnsiTheme="majorHAnsi" w:cstheme="majorHAnsi"/>
        </w:rPr>
        <w:t>Because of his bad temper, she couldn't feel the sense of security for their feelings.</w:t>
      </w:r>
    </w:p>
    <w:p w14:paraId="4B03DD25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E47B0FA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secure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adj. </w:t>
      </w:r>
      <w:r w:rsidRPr="00951889">
        <w:rPr>
          <w:rFonts w:asciiTheme="majorHAnsi" w:hAnsiTheme="majorHAnsi" w:cstheme="majorHAnsi" w:hint="eastAsia"/>
        </w:rPr>
        <w:t>安全的</w:t>
      </w:r>
      <w:r w:rsidRPr="00951889">
        <w:rPr>
          <w:rFonts w:asciiTheme="majorHAnsi" w:hAnsiTheme="majorHAnsi" w:cstheme="majorHAnsi" w:hint="eastAsia"/>
        </w:rPr>
        <w:t xml:space="preserve">; v. </w:t>
      </w:r>
      <w:r w:rsidRPr="00963E57">
        <w:rPr>
          <w:rFonts w:asciiTheme="majorHAnsi" w:hAnsiTheme="majorHAnsi" w:cstheme="majorHAnsi" w:hint="eastAsia"/>
        </w:rPr>
        <w:t>（尤指经过努力而）获得，得到；</w:t>
      </w:r>
      <w:r w:rsidRPr="00951889">
        <w:rPr>
          <w:rFonts w:asciiTheme="majorHAnsi" w:hAnsiTheme="majorHAnsi" w:cstheme="majorHAnsi" w:hint="eastAsia"/>
        </w:rPr>
        <w:t>保护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4F5D4D2C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lastRenderedPageBreak/>
        <w:t>⟐</w:t>
      </w:r>
      <w:r w:rsidRPr="00951889">
        <w:rPr>
          <w:rFonts w:asciiTheme="majorHAnsi" w:hAnsiTheme="majorHAnsi" w:cstheme="majorHAnsi"/>
        </w:rPr>
        <w:t xml:space="preserve"> Make sure all the doors are secure before leaving the house.  </w:t>
      </w:r>
    </w:p>
    <w:p w14:paraId="49666F9E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She secured a position at the university after a series of rigorous interviews.</w:t>
      </w:r>
    </w:p>
    <w:p w14:paraId="79D4EA0B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ouble-check that all the code are secure for the whole project.</w:t>
      </w:r>
    </w:p>
    <w:p w14:paraId="2B0B16F6" w14:textId="77777777" w:rsidR="005D4F42" w:rsidRPr="005B2B8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F64F5CA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baguette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[bæˈ</w:t>
      </w:r>
      <w:r w:rsidRPr="005C0115">
        <w:rPr>
          <w:rFonts w:asciiTheme="majorHAnsi" w:hAnsiTheme="majorHAnsi" w:cstheme="majorHAnsi" w:hint="eastAsia"/>
        </w:rPr>
        <w:t>ɡ</w:t>
      </w:r>
      <w:r w:rsidRPr="005C0115">
        <w:rPr>
          <w:rFonts w:asciiTheme="majorHAnsi" w:hAnsiTheme="majorHAnsi" w:cstheme="majorHAnsi"/>
        </w:rPr>
        <w:t>et]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法棍</w:t>
      </w:r>
    </w:p>
    <w:p w14:paraId="5F3632CD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She bought a fresh baguette from the bakery.</w:t>
      </w:r>
    </w:p>
    <w:p w14:paraId="3D47DC62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A baguette with cheese and ham makes a delicious sandwich.</w:t>
      </w:r>
    </w:p>
    <w:p w14:paraId="08DE6363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 got up earlier to the supermarket just because I wanted to buy the fresh baguettes.</w:t>
      </w:r>
    </w:p>
    <w:p w14:paraId="569780E4" w14:textId="77777777" w:rsidR="005D4F42" w:rsidRPr="00E658DC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D387FF3" w14:textId="77777777" w:rsidR="005D4F42" w:rsidRPr="00E658DC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E658DC">
        <w:rPr>
          <w:rFonts w:asciiTheme="majorHAnsi" w:hAnsiTheme="majorHAnsi" w:cstheme="majorHAnsi" w:hint="eastAsia"/>
        </w:rPr>
        <w:t>▲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sz w:val="32"/>
          <w:szCs w:val="32"/>
        </w:rPr>
        <w:t>snack</w:t>
      </w:r>
      <w:r w:rsidRPr="00E658DC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</w:rPr>
        <w:t>[snæk]</w:t>
      </w:r>
      <w:r w:rsidRPr="00E658DC">
        <w:rPr>
          <w:rFonts w:asciiTheme="majorHAnsi" w:hAnsiTheme="majorHAnsi" w:cstheme="majorHAnsi" w:hint="eastAsia"/>
        </w:rPr>
        <w:t xml:space="preserve"> n. </w:t>
      </w:r>
      <w:r w:rsidRPr="004A419B">
        <w:rPr>
          <w:rFonts w:asciiTheme="majorHAnsi" w:hAnsiTheme="majorHAnsi" w:cstheme="majorHAnsi" w:hint="eastAsia"/>
        </w:rPr>
        <w:t>小吃</w:t>
      </w:r>
      <w:r w:rsidRPr="00E658DC">
        <w:rPr>
          <w:rFonts w:asciiTheme="majorHAnsi" w:hAnsiTheme="majorHAnsi" w:cstheme="majorHAnsi" w:hint="eastAsia"/>
        </w:rPr>
        <w:t xml:space="preserve">  </w:t>
      </w:r>
    </w:p>
    <w:p w14:paraId="4B914DF1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I usually have a light snack between meals.  </w:t>
      </w:r>
    </w:p>
    <w:p w14:paraId="2067E707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The children were happy with their snacks during the picnic.</w:t>
      </w:r>
    </w:p>
    <w:p w14:paraId="4D16AE2A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 w:rsidRPr="00004CA4">
        <w:rPr>
          <w:rFonts w:asciiTheme="majorHAnsi" w:hAnsiTheme="majorHAnsi" w:cstheme="majorHAnsi"/>
        </w:rPr>
        <w:t>The children should not have too much snacks before their sleep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eastAsia"/>
        </w:rPr>
        <w:t>meals</w:t>
      </w:r>
      <w:r w:rsidRPr="00004CA4">
        <w:rPr>
          <w:rFonts w:asciiTheme="majorHAnsi" w:hAnsiTheme="majorHAnsi" w:cstheme="majorHAnsi"/>
        </w:rPr>
        <w:t>.</w:t>
      </w:r>
    </w:p>
    <w:p w14:paraId="03113401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Theme="majorHAnsi" w:hAnsiTheme="majorHAnsi" w:cstheme="majorHAnsi" w:hint="eastAsia"/>
        </w:rPr>
        <w:t>▲</w:t>
      </w:r>
      <w:r w:rsidRPr="004A419B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sz w:val="32"/>
          <w:szCs w:val="32"/>
        </w:rPr>
        <w:t>tremble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/>
        </w:rPr>
        <w:t>[ˈtremb(ə)l]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4A419B">
        <w:rPr>
          <w:rFonts w:asciiTheme="majorHAnsi" w:hAnsiTheme="majorHAnsi" w:cstheme="majorHAnsi" w:hint="eastAsia"/>
        </w:rPr>
        <w:t xml:space="preserve">v. </w:t>
      </w:r>
      <w:r w:rsidRPr="004A419B">
        <w:rPr>
          <w:rFonts w:asciiTheme="majorHAnsi" w:hAnsiTheme="majorHAnsi" w:cstheme="majorHAnsi" w:hint="eastAsia"/>
        </w:rPr>
        <w:t>颤抖</w:t>
      </w:r>
      <w:r w:rsidRPr="004A419B">
        <w:rPr>
          <w:rFonts w:asciiTheme="majorHAnsi" w:hAnsiTheme="majorHAnsi" w:cstheme="majorHAnsi" w:hint="eastAsia"/>
        </w:rPr>
        <w:t xml:space="preserve">  </w:t>
      </w:r>
    </w:p>
    <w:p w14:paraId="4604CA94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She trembled with excitement as she approached the stage.  </w:t>
      </w:r>
    </w:p>
    <w:p w14:paraId="40DC5CCB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The ground began to tremble during the earthquake.</w:t>
      </w:r>
    </w:p>
    <w:p w14:paraId="60E0BE19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 w:rsidRPr="00523F1E">
        <w:rPr>
          <w:rFonts w:asciiTheme="majorHAnsi" w:hAnsiTheme="majorHAnsi" w:cstheme="majorHAnsi"/>
        </w:rPr>
        <w:t>I trembled from the cold weather as I wore too little.</w:t>
      </w:r>
    </w:p>
    <w:p w14:paraId="28E9A391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634CD64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Theme="majorHAnsi" w:hAnsiTheme="majorHAnsi" w:cstheme="majorHAnsi" w:hint="eastAsia"/>
        </w:rPr>
        <w:t>▲</w:t>
      </w:r>
      <w:r w:rsidRPr="004A419B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sz w:val="32"/>
          <w:szCs w:val="32"/>
        </w:rPr>
        <w:t>crack</w:t>
      </w:r>
      <w:r w:rsidRPr="00E658DC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A419B">
        <w:rPr>
          <w:rFonts w:asciiTheme="majorHAnsi" w:hAnsiTheme="majorHAnsi" w:cstheme="majorHAnsi" w:hint="eastAsia"/>
        </w:rPr>
        <w:t xml:space="preserve">v. </w:t>
      </w:r>
      <w:r w:rsidRPr="004A419B">
        <w:rPr>
          <w:rFonts w:asciiTheme="majorHAnsi" w:hAnsiTheme="majorHAnsi" w:cstheme="majorHAnsi" w:hint="eastAsia"/>
        </w:rPr>
        <w:t>破裂；</w:t>
      </w:r>
      <w:r w:rsidRPr="004A419B">
        <w:rPr>
          <w:rFonts w:asciiTheme="majorHAnsi" w:hAnsiTheme="majorHAnsi" w:cstheme="majorHAnsi" w:hint="eastAsia"/>
        </w:rPr>
        <w:t xml:space="preserve">n. </w:t>
      </w:r>
      <w:r w:rsidRPr="004A419B">
        <w:rPr>
          <w:rFonts w:asciiTheme="majorHAnsi" w:hAnsiTheme="majorHAnsi" w:cstheme="majorHAnsi" w:hint="eastAsia"/>
        </w:rPr>
        <w:t>裂缝</w:t>
      </w:r>
      <w:r w:rsidRPr="004A419B">
        <w:rPr>
          <w:rFonts w:asciiTheme="majorHAnsi" w:hAnsiTheme="majorHAnsi" w:cstheme="majorHAnsi" w:hint="eastAsia"/>
        </w:rPr>
        <w:t xml:space="preserve">  </w:t>
      </w:r>
    </w:p>
    <w:p w14:paraId="52B83564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The vase fell and cracked on the hard floor.  </w:t>
      </w:r>
    </w:p>
    <w:p w14:paraId="7FE522C7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There was a small crack in the window that let the cold air in.</w:t>
      </w:r>
    </w:p>
    <w:p w14:paraId="14742A40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 w:rsidRPr="009327DA">
        <w:rPr>
          <w:rFonts w:asciiTheme="majorHAnsi" w:hAnsiTheme="majorHAnsi" w:cstheme="majorHAnsi"/>
        </w:rPr>
        <w:t>After the serious car accident, she could feel the bone in her left arm cracking.</w:t>
      </w:r>
    </w:p>
    <w:p w14:paraId="426F3A62" w14:textId="77777777" w:rsidR="005D4F42" w:rsidRPr="007F0A4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01F9AEB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dread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</w:rPr>
        <w:t>[dred]</w:t>
      </w:r>
      <w:r w:rsidRPr="00DF1F3D">
        <w:rPr>
          <w:rFonts w:asciiTheme="majorHAnsi" w:hAnsiTheme="majorHAnsi" w:cstheme="majorHAnsi" w:hint="eastAsia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恐惧；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恐惧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1786F0A1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She dreads the thought of speaking in public.  </w:t>
      </w:r>
    </w:p>
    <w:p w14:paraId="2ECA205D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dread of failure often holds people back from trying new things.  </w:t>
      </w:r>
    </w:p>
    <w:p w14:paraId="1B485B64" w14:textId="77777777" w:rsidR="005D4F42" w:rsidRPr="00F301A7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 often dread of speaking with strangers.</w:t>
      </w:r>
    </w:p>
    <w:p w14:paraId="39D6E4A1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07989FB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sensitivity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</w:rPr>
        <w:t>[ˌsensəˈtɪvəti]</w:t>
      </w:r>
      <w:r w:rsidRPr="00DF1F3D">
        <w:rPr>
          <w:rFonts w:asciiTheme="majorHAnsi" w:hAnsiTheme="majorHAnsi" w:cstheme="majorHAnsi" w:hint="eastAsia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敏感性</w:t>
      </w:r>
      <w:r>
        <w:rPr>
          <w:rFonts w:asciiTheme="majorHAnsi" w:hAnsiTheme="majorHAnsi" w:cstheme="majorHAnsi" w:hint="eastAsia"/>
        </w:rPr>
        <w:t>，谨慎</w:t>
      </w:r>
    </w:p>
    <w:p w14:paraId="31AF4444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301A7">
        <w:rPr>
          <w:rFonts w:asciiTheme="majorHAnsi" w:hAnsiTheme="majorHAnsi" w:cstheme="majorHAnsi"/>
          <w:b/>
          <w:bCs/>
        </w:rPr>
        <w:t>sensitive</w:t>
      </w:r>
      <w:r>
        <w:rPr>
          <w:rFonts w:asciiTheme="majorHAnsi" w:hAnsiTheme="majorHAnsi" w:cstheme="majorHAnsi"/>
        </w:rPr>
        <w:t xml:space="preserve"> [</w:t>
      </w:r>
      <w:r w:rsidRPr="00F301A7">
        <w:rPr>
          <w:rFonts w:asciiTheme="majorHAnsi" w:hAnsiTheme="majorHAnsi" w:cstheme="majorHAnsi"/>
        </w:rPr>
        <w:t>ˈsensətɪv</w:t>
      </w:r>
      <w:r>
        <w:rPr>
          <w:rFonts w:asciiTheme="majorHAnsi" w:hAnsiTheme="majorHAnsi" w:cstheme="majorHAnsi"/>
        </w:rPr>
        <w:t xml:space="preserve">] adj. </w:t>
      </w:r>
      <w:r w:rsidRPr="00F301A7">
        <w:rPr>
          <w:rFonts w:asciiTheme="majorHAnsi" w:hAnsiTheme="majorHAnsi" w:cstheme="majorHAnsi" w:hint="eastAsia"/>
        </w:rPr>
        <w:t>过敏的，易受影响的；</w:t>
      </w:r>
      <w:r w:rsidRPr="00DD70A7">
        <w:rPr>
          <w:rFonts w:asciiTheme="majorHAnsi" w:hAnsiTheme="majorHAnsi" w:cstheme="majorHAnsi" w:hint="eastAsia"/>
        </w:rPr>
        <w:t>灵敏的；善解人意的，体恤的；</w:t>
      </w:r>
    </w:p>
    <w:p w14:paraId="2BDAB5A1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His sensitivity to criticism makes him difficult to work with.  </w:t>
      </w:r>
    </w:p>
    <w:p w14:paraId="00769B90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issue requires handling with great sensitivity due to its complexity. </w:t>
      </w:r>
    </w:p>
    <w:p w14:paraId="613A8E05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acking of love can make a child more sensitive when they encounter setbacks.</w:t>
      </w:r>
    </w:p>
    <w:p w14:paraId="3AA42F18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6DEBA1C" w14:textId="142DC325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trivial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[</w:t>
      </w:r>
      <w:r w:rsidRPr="00DF1F3D">
        <w:rPr>
          <w:rFonts w:asciiTheme="majorHAnsi" w:hAnsiTheme="majorHAnsi" w:cstheme="majorHAnsi"/>
        </w:rPr>
        <w:t>ˈtrɪviəl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adj. </w:t>
      </w:r>
      <w:r w:rsidRPr="006504D9">
        <w:rPr>
          <w:rFonts w:asciiTheme="majorHAnsi" w:hAnsiTheme="majorHAnsi" w:cstheme="majorHAnsi" w:hint="eastAsia"/>
        </w:rPr>
        <w:t>琐碎的；不重要的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0996A6DB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They spent the meeting discussing trivial matters.  </w:t>
      </w:r>
    </w:p>
    <w:p w14:paraId="738BDB80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trivial error did not significantly impact the experiment's outcome.  </w:t>
      </w:r>
    </w:p>
    <w:p w14:paraId="5770A354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</w:t>
      </w:r>
      <w:r w:rsidRPr="00F14662">
        <w:rPr>
          <w:rFonts w:asciiTheme="majorHAnsi" w:hAnsiTheme="majorHAnsi" w:cstheme="majorHAnsi"/>
        </w:rPr>
        <w:t>The couple often quarrel with each other because of family’ trivial staff.</w:t>
      </w:r>
    </w:p>
    <w:p w14:paraId="5B23711A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45AD4E5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consensus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[kənˈsensəs]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共识</w:t>
      </w:r>
    </w:p>
    <w:p w14:paraId="0BA6370D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7241E6">
        <w:rPr>
          <w:rFonts w:asciiTheme="majorHAnsi" w:hAnsiTheme="majorHAnsi" w:cstheme="majorHAnsi"/>
          <w:b/>
          <w:bCs/>
        </w:rPr>
        <w:t>consent</w:t>
      </w:r>
      <w:r>
        <w:rPr>
          <w:rFonts w:asciiTheme="majorHAnsi" w:hAnsiTheme="majorHAnsi" w:cstheme="majorHAnsi"/>
        </w:rPr>
        <w:t xml:space="preserve"> [</w:t>
      </w:r>
      <w:r w:rsidRPr="00131144">
        <w:rPr>
          <w:rFonts w:asciiTheme="majorHAnsi" w:hAnsiTheme="majorHAnsi" w:cstheme="majorHAnsi"/>
        </w:rPr>
        <w:t>kənˈsent</w:t>
      </w:r>
      <w:r>
        <w:rPr>
          <w:rFonts w:asciiTheme="majorHAnsi" w:hAnsiTheme="majorHAnsi" w:cstheme="majorHAnsi"/>
        </w:rPr>
        <w:t xml:space="preserve">] n. </w:t>
      </w:r>
      <w:r w:rsidRPr="00131144">
        <w:rPr>
          <w:rFonts w:asciiTheme="majorHAnsi" w:hAnsiTheme="majorHAnsi" w:cstheme="majorHAnsi" w:hint="eastAsia"/>
        </w:rPr>
        <w:t>许可，允许；同意，赞同</w:t>
      </w:r>
    </w:p>
    <w:p w14:paraId="029AA9BF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 team reached a consensus on the new project plan.</w:t>
      </w:r>
    </w:p>
    <w:p w14:paraId="026EA476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There is a consensus among scientists about climate change.</w:t>
      </w:r>
    </w:p>
    <w:p w14:paraId="69A7EC74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high level of the company made a consensus about their</w:t>
      </w:r>
      <w:r>
        <w:rPr>
          <w:rFonts w:asciiTheme="majorHAnsi" w:hAnsiTheme="majorHAnsi" w:cstheme="majorHAnsi" w:hint="eastAsia"/>
        </w:rPr>
        <w:t xml:space="preserve"> staff</w:t>
      </w:r>
      <w:r>
        <w:rPr>
          <w:rFonts w:asciiTheme="majorHAnsi" w:hAnsiTheme="majorHAnsi" w:cstheme="majorHAnsi"/>
        </w:rPr>
        <w:t xml:space="preserve"> reduction plan.</w:t>
      </w:r>
    </w:p>
    <w:p w14:paraId="6A2707B5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BCB3D2F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sketch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[sketʃ]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素描；草图</w:t>
      </w:r>
    </w:p>
    <w:p w14:paraId="6EF71C39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She made a quick sketch of the landscape.</w:t>
      </w:r>
    </w:p>
    <w:p w14:paraId="1902A322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 architect showed us a sketch of the new building design.</w:t>
      </w:r>
    </w:p>
    <w:p w14:paraId="1538FC89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4411EF">
        <w:rPr>
          <w:rFonts w:asciiTheme="majorHAnsi" w:hAnsiTheme="majorHAnsi" w:cstheme="majorHAnsi"/>
        </w:rPr>
        <w:t>As a developer, we usually prefer the final design not the sketch design.</w:t>
      </w:r>
    </w:p>
    <w:p w14:paraId="463CDB8D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7BF8A83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retrospect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[ˈretrəspekt]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回顾；反思</w:t>
      </w:r>
    </w:p>
    <w:p w14:paraId="7A3198B5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In retrospect, he realized his mistake.</w:t>
      </w:r>
    </w:p>
    <w:p w14:paraId="5BBC3EC7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Retrospect often brings new insights into past events.</w:t>
      </w:r>
    </w:p>
    <w:p w14:paraId="5FC14F34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 xml:space="preserve"> retrospect, we can gain new insights.</w:t>
      </w:r>
    </w:p>
    <w:p w14:paraId="160861D9" w14:textId="77777777" w:rsidR="005D4F42" w:rsidRPr="001261FC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A9E8125" w14:textId="77777777" w:rsidR="005D4F42" w:rsidRPr="0066605E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</w:p>
    <w:p w14:paraId="0DCD54F1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integrity</w:t>
      </w:r>
      <w:r>
        <w:rPr>
          <w:rFonts w:asciiTheme="majorHAnsi" w:hAnsiTheme="majorHAnsi" w:cstheme="majorHAnsi"/>
        </w:rPr>
        <w:t xml:space="preserve"> </w:t>
      </w:r>
      <w:r w:rsidRPr="005C0115">
        <w:rPr>
          <w:rFonts w:asciiTheme="majorHAnsi" w:hAnsiTheme="majorHAnsi" w:cstheme="majorHAnsi"/>
        </w:rPr>
        <w:t>[ɪnˈte</w:t>
      </w:r>
      <w:r w:rsidRPr="005C0115">
        <w:rPr>
          <w:rFonts w:asciiTheme="majorHAnsi" w:hAnsiTheme="majorHAnsi" w:cstheme="majorHAnsi" w:hint="eastAsia"/>
        </w:rPr>
        <w:t>ɡ</w:t>
      </w:r>
      <w:r w:rsidRPr="005C0115">
        <w:rPr>
          <w:rFonts w:asciiTheme="majorHAnsi" w:hAnsiTheme="majorHAnsi" w:cstheme="majorHAnsi"/>
        </w:rPr>
        <w:t>rəti]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正直；诚实</w:t>
      </w:r>
    </w:p>
    <w:p w14:paraId="194055A1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She is known for her integrity and honesty.</w:t>
      </w:r>
    </w:p>
    <w:p w14:paraId="5421BE2E" w14:textId="77777777" w:rsidR="005D4F42" w:rsidRPr="006504D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Maintaining professional integrity is important in any career.</w:t>
      </w:r>
    </w:p>
    <w:p w14:paraId="2D89C97F" w14:textId="77777777" w:rsidR="005D4F42" w:rsidRPr="00565F96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ntegrity does not mean without any flexi</w:t>
      </w:r>
      <w:r>
        <w:rPr>
          <w:rFonts w:asciiTheme="majorHAnsi" w:hAnsiTheme="majorHAnsi" w:cstheme="majorHAnsi" w:hint="eastAsia"/>
        </w:rPr>
        <w:t>bil</w:t>
      </w:r>
      <w:r>
        <w:rPr>
          <w:rFonts w:asciiTheme="majorHAnsi" w:hAnsiTheme="majorHAnsi" w:cstheme="majorHAnsi"/>
        </w:rPr>
        <w:t>ity.</w:t>
      </w:r>
    </w:p>
    <w:p w14:paraId="765FA0B0" w14:textId="77777777" w:rsidR="005D4F42" w:rsidRPr="008153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DA47C65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compliment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[ˈk</w:t>
      </w:r>
      <w:r w:rsidRPr="005C0115">
        <w:rPr>
          <w:rFonts w:asciiTheme="majorHAnsi" w:hAnsiTheme="majorHAnsi" w:cstheme="majorHAnsi" w:hint="eastAsia"/>
        </w:rPr>
        <w:t>ɑ</w:t>
      </w:r>
      <w:r w:rsidRPr="005C0115">
        <w:rPr>
          <w:rFonts w:asciiTheme="majorHAnsi" w:hAnsiTheme="majorHAnsi" w:cstheme="majorHAnsi"/>
        </w:rPr>
        <w:t>ːmplɪmənt]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n. </w:t>
      </w:r>
      <w:r w:rsidRPr="00682C54">
        <w:rPr>
          <w:rFonts w:asciiTheme="majorHAnsi" w:hAnsiTheme="majorHAnsi" w:cstheme="majorHAnsi" w:hint="eastAsia"/>
        </w:rPr>
        <w:t>赞美；恭维</w:t>
      </w:r>
    </w:p>
    <w:p w14:paraId="3A44FD4B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She received a compliment on her new dress.</w:t>
      </w:r>
    </w:p>
    <w:p w14:paraId="03B5EE7B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He gave her a compliment on her presentation skills.</w:t>
      </w:r>
    </w:p>
    <w:p w14:paraId="758A9C0D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 w:rsidRPr="007241E6">
        <w:rPr>
          <w:rFonts w:asciiTheme="majorHAnsi" w:hAnsiTheme="majorHAnsi" w:cstheme="majorHAnsi"/>
        </w:rPr>
        <w:t>Please compliment your children as much as you can, it is very important for them to build their confidence.</w:t>
      </w:r>
    </w:p>
    <w:p w14:paraId="415411F3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0DA409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639A468" w14:textId="51416D5F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sz w:val="32"/>
          <w:szCs w:val="32"/>
        </w:rPr>
        <w:t>resemble</w:t>
      </w:r>
      <w:r w:rsidRPr="003D2736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</w:rPr>
        <w:t>[rɪˈzemb(ə)l]</w:t>
      </w:r>
      <w:r w:rsidRPr="003D2736">
        <w:rPr>
          <w:rFonts w:asciiTheme="majorHAnsi" w:hAnsiTheme="majorHAnsi" w:cstheme="majorHAnsi" w:hint="eastAsia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v. </w:t>
      </w:r>
      <w:r w:rsidRPr="00951889">
        <w:rPr>
          <w:rFonts w:asciiTheme="majorHAnsi" w:hAnsiTheme="majorHAnsi" w:cstheme="majorHAnsi" w:hint="eastAsia"/>
        </w:rPr>
        <w:t>类似，像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3C64F53C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She resembles her mother not just in appearance but also in temperament.  </w:t>
      </w:r>
    </w:p>
    <w:p w14:paraId="0820D545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synthetic material resembles leather but is much more durable.</w:t>
      </w:r>
    </w:p>
    <w:p w14:paraId="6EA25CB4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 resemble my father in appearance but not in temperament.</w:t>
      </w:r>
    </w:p>
    <w:p w14:paraId="2DCEBCF4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0B0063E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Theme="majorHAnsi" w:hAnsiTheme="majorHAnsi" w:cstheme="majorHAnsi" w:hint="eastAsia"/>
        </w:rPr>
        <w:t>▲</w:t>
      </w:r>
      <w:r w:rsidRPr="004A419B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sz w:val="32"/>
          <w:szCs w:val="32"/>
        </w:rPr>
        <w:t>outline</w:t>
      </w:r>
      <w:r w:rsidRPr="00E658DC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A419B">
        <w:rPr>
          <w:rFonts w:asciiTheme="majorHAnsi" w:hAnsiTheme="majorHAnsi" w:cstheme="majorHAnsi" w:hint="eastAsia"/>
        </w:rPr>
        <w:t xml:space="preserve">v. </w:t>
      </w:r>
      <w:r w:rsidRPr="004A419B">
        <w:rPr>
          <w:rFonts w:asciiTheme="majorHAnsi" w:hAnsiTheme="majorHAnsi" w:cstheme="majorHAnsi" w:hint="eastAsia"/>
        </w:rPr>
        <w:t>概述；</w:t>
      </w:r>
      <w:r w:rsidRPr="004A419B">
        <w:rPr>
          <w:rFonts w:asciiTheme="majorHAnsi" w:hAnsiTheme="majorHAnsi" w:cstheme="majorHAnsi" w:hint="eastAsia"/>
        </w:rPr>
        <w:t xml:space="preserve">n. </w:t>
      </w:r>
      <w:r w:rsidRPr="004A419B">
        <w:rPr>
          <w:rFonts w:asciiTheme="majorHAnsi" w:hAnsiTheme="majorHAnsi" w:cstheme="majorHAnsi" w:hint="eastAsia"/>
        </w:rPr>
        <w:t>大纲</w:t>
      </w:r>
      <w:r w:rsidRPr="004A419B">
        <w:rPr>
          <w:rFonts w:asciiTheme="majorHAnsi" w:hAnsiTheme="majorHAnsi" w:cstheme="majorHAnsi" w:hint="eastAsia"/>
        </w:rPr>
        <w:t xml:space="preserve">  </w:t>
      </w:r>
    </w:p>
    <w:p w14:paraId="7BEC2075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He outlined his plan for the new project during the meeting.  </w:t>
      </w:r>
    </w:p>
    <w:p w14:paraId="2CA62197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The teacher gave us an outline of the topics covered in the course.</w:t>
      </w:r>
    </w:p>
    <w:p w14:paraId="7C63713F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 often outline my ideal life in my brain if can get </w:t>
      </w:r>
      <w:r w:rsidRPr="008D4067">
        <w:rPr>
          <w:rFonts w:asciiTheme="majorHAnsi" w:hAnsiTheme="majorHAnsi" w:cstheme="majorHAnsi"/>
        </w:rPr>
        <w:t>divorce</w:t>
      </w:r>
      <w:r>
        <w:rPr>
          <w:rFonts w:asciiTheme="majorHAnsi" w:hAnsiTheme="majorHAnsi" w:cstheme="majorHAnsi"/>
        </w:rPr>
        <w:t>.</w:t>
      </w:r>
    </w:p>
    <w:p w14:paraId="0DFC8476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B725F09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Theme="majorHAnsi" w:hAnsiTheme="majorHAnsi" w:cstheme="majorHAnsi" w:hint="eastAsia"/>
        </w:rPr>
        <w:t>▲</w:t>
      </w:r>
      <w:r w:rsidRPr="00682C54">
        <w:rPr>
          <w:rFonts w:asciiTheme="majorHAnsi" w:hAnsiTheme="majorHAnsi" w:cstheme="majorHAnsi" w:hint="eastAsia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sz w:val="32"/>
          <w:szCs w:val="32"/>
        </w:rPr>
        <w:t>engage</w:t>
      </w:r>
      <w:r w:rsidRPr="005C01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</w:rPr>
        <w:t>[ɪnˈ</w:t>
      </w:r>
      <w:r w:rsidRPr="005C0115">
        <w:rPr>
          <w:rFonts w:asciiTheme="majorHAnsi" w:hAnsiTheme="majorHAnsi" w:cstheme="majorHAnsi" w:hint="eastAsia"/>
        </w:rPr>
        <w:t>ɡ</w:t>
      </w:r>
      <w:r w:rsidRPr="005C0115">
        <w:rPr>
          <w:rFonts w:asciiTheme="majorHAnsi" w:hAnsiTheme="majorHAnsi" w:cstheme="majorHAnsi"/>
        </w:rPr>
        <w:t>eɪdʒ]</w:t>
      </w:r>
      <w:r w:rsidRPr="005C0115">
        <w:rPr>
          <w:rFonts w:asciiTheme="majorHAnsi" w:hAnsiTheme="majorHAnsi" w:cstheme="majorHAnsi" w:hint="eastAsia"/>
        </w:rPr>
        <w:t xml:space="preserve"> </w:t>
      </w:r>
      <w:r w:rsidRPr="00682C54">
        <w:rPr>
          <w:rFonts w:asciiTheme="majorHAnsi" w:hAnsiTheme="majorHAnsi" w:cstheme="majorHAnsi" w:hint="eastAsia"/>
        </w:rPr>
        <w:t xml:space="preserve">v. </w:t>
      </w:r>
      <w:r w:rsidRPr="00682C54">
        <w:rPr>
          <w:rFonts w:asciiTheme="majorHAnsi" w:hAnsiTheme="majorHAnsi" w:cstheme="majorHAnsi" w:hint="eastAsia"/>
        </w:rPr>
        <w:t>参与；吸引</w:t>
      </w:r>
    </w:p>
    <w:p w14:paraId="5DB4B0A3" w14:textId="77777777" w:rsidR="005D4F42" w:rsidRPr="00682C5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 teacher tried to engage the students in the discussion.</w:t>
      </w:r>
    </w:p>
    <w:p w14:paraId="77E94B48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They decided to engage in volunteer work to help the community.</w:t>
      </w:r>
    </w:p>
    <w:p w14:paraId="4BFA02D7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</w:rPr>
        <w:t>⟐</w:t>
      </w:r>
      <w:r w:rsidRPr="00682C54">
        <w:rPr>
          <w:rFonts w:asciiTheme="majorHAnsi" w:hAnsiTheme="majorHAnsi" w:cstheme="majorHAnsi"/>
        </w:rPr>
        <w:t xml:space="preserve"> </w:t>
      </w:r>
      <w:r w:rsidRPr="00755982">
        <w:rPr>
          <w:rFonts w:asciiTheme="majorHAnsi" w:hAnsiTheme="majorHAnsi" w:cstheme="majorHAnsi"/>
        </w:rPr>
        <w:t>The mall tried to engage more customers with more discount activities.</w:t>
      </w:r>
    </w:p>
    <w:p w14:paraId="0BC4319D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A06B061" w14:textId="4C73A66B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Theme="majorHAnsi" w:hAnsiTheme="majorHAnsi" w:cstheme="majorHAnsi" w:hint="eastAsia"/>
        </w:rPr>
        <w:t>▲</w:t>
      </w:r>
      <w:r w:rsidRPr="004A419B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sz w:val="32"/>
          <w:szCs w:val="32"/>
        </w:rPr>
        <w:t>subtle</w:t>
      </w:r>
      <w:r w:rsidRPr="00E658DC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</w:rPr>
        <w:t>[ˈsʌt(ə)l]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4A419B">
        <w:rPr>
          <w:rFonts w:asciiTheme="majorHAnsi" w:hAnsiTheme="majorHAnsi" w:cstheme="majorHAnsi" w:hint="eastAsia"/>
        </w:rPr>
        <w:t xml:space="preserve">adj. </w:t>
      </w:r>
      <w:r w:rsidRPr="00131144">
        <w:rPr>
          <w:rFonts w:asciiTheme="majorHAnsi" w:hAnsiTheme="majorHAnsi" w:cstheme="majorHAnsi" w:hint="eastAsia"/>
        </w:rPr>
        <w:t>不易察觉的，微妙的；</w:t>
      </w:r>
    </w:p>
    <w:p w14:paraId="3DA92EE3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His subtle nod was enough to convey his approval.  </w:t>
      </w:r>
    </w:p>
    <w:p w14:paraId="1E789667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The flavors in the dish were subtle but very enjoyable.</w:t>
      </w:r>
    </w:p>
    <w:p w14:paraId="132EC264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 w:rsidRPr="00C4773B">
        <w:rPr>
          <w:rFonts w:asciiTheme="majorHAnsi" w:hAnsiTheme="majorHAnsi" w:cstheme="majorHAnsi"/>
        </w:rPr>
        <w:t>He is very good at observing subtle expression on others’ faces.</w:t>
      </w:r>
    </w:p>
    <w:p w14:paraId="03E4290F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307D6CD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Theme="majorHAnsi" w:hAnsiTheme="majorHAnsi" w:cstheme="majorHAnsi" w:hint="eastAsia"/>
        </w:rPr>
        <w:t>▲</w:t>
      </w:r>
      <w:r w:rsidRPr="004A419B">
        <w:rPr>
          <w:rFonts w:asciiTheme="majorHAnsi" w:hAnsiTheme="majorHAnsi" w:cstheme="majorHAnsi" w:hint="eastAsia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sz w:val="32"/>
          <w:szCs w:val="32"/>
        </w:rPr>
        <w:t>conventional</w:t>
      </w:r>
      <w:r w:rsidRPr="00E658DC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</w:rPr>
        <w:t>[kənˈvenʃən(ə)l]</w:t>
      </w:r>
      <w:r w:rsidRPr="00E658DC">
        <w:rPr>
          <w:rFonts w:asciiTheme="majorHAnsi" w:hAnsiTheme="majorHAnsi" w:cstheme="majorHAnsi" w:hint="eastAsia"/>
        </w:rPr>
        <w:t xml:space="preserve"> </w:t>
      </w:r>
      <w:r w:rsidRPr="004A419B">
        <w:rPr>
          <w:rFonts w:asciiTheme="majorHAnsi" w:hAnsiTheme="majorHAnsi" w:cstheme="majorHAnsi" w:hint="eastAsia"/>
        </w:rPr>
        <w:t xml:space="preserve">adj. </w:t>
      </w:r>
      <w:r w:rsidRPr="004A419B">
        <w:rPr>
          <w:rFonts w:asciiTheme="majorHAnsi" w:hAnsiTheme="majorHAnsi" w:cstheme="majorHAnsi" w:hint="eastAsia"/>
        </w:rPr>
        <w:t>传统的</w:t>
      </w:r>
      <w:r w:rsidRPr="004A419B">
        <w:rPr>
          <w:rFonts w:asciiTheme="majorHAnsi" w:hAnsiTheme="majorHAnsi" w:cstheme="majorHAnsi" w:hint="eastAsia"/>
        </w:rPr>
        <w:t xml:space="preserve">  </w:t>
      </w:r>
    </w:p>
    <w:p w14:paraId="3EC852B6" w14:textId="77777777" w:rsidR="005D4F42" w:rsidRPr="00131144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131144">
        <w:rPr>
          <w:rFonts w:asciiTheme="majorHAnsi" w:hAnsiTheme="majorHAnsi" w:cstheme="majorHAnsi"/>
          <w:sz w:val="32"/>
          <w:szCs w:val="32"/>
        </w:rPr>
        <w:t xml:space="preserve">convention [kənˈvenʃ(ə)n] n. </w:t>
      </w:r>
      <w:r w:rsidRPr="00131144">
        <w:rPr>
          <w:rFonts w:asciiTheme="majorHAnsi" w:hAnsiTheme="majorHAnsi" w:cstheme="majorHAnsi" w:hint="eastAsia"/>
        </w:rPr>
        <w:t>习俗，惯例；大会，集会；公约，协定</w:t>
      </w:r>
    </w:p>
    <w:p w14:paraId="2619DA99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She prefers conventional methods over modern ones in her teaching.  </w:t>
      </w:r>
    </w:p>
    <w:p w14:paraId="48E3E830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Conventional wisdom suggests that we should save money for retirement early in our careers.</w:t>
      </w:r>
    </w:p>
    <w:p w14:paraId="6A4F53A6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A419B">
        <w:rPr>
          <w:rFonts w:ascii="Cambria Math" w:hAnsi="Cambria Math" w:cs="Cambria Math"/>
        </w:rPr>
        <w:t>⟐</w:t>
      </w:r>
      <w:r w:rsidRPr="004A419B">
        <w:rPr>
          <w:rFonts w:asciiTheme="majorHAnsi" w:hAnsiTheme="majorHAnsi" w:cstheme="majorHAnsi"/>
        </w:rPr>
        <w:t xml:space="preserve"> </w:t>
      </w:r>
      <w:r w:rsidRPr="00E04533">
        <w:rPr>
          <w:rFonts w:asciiTheme="majorHAnsi" w:hAnsiTheme="majorHAnsi" w:cstheme="majorHAnsi"/>
        </w:rPr>
        <w:t>It’s a convention for our team to watch WWDC together every year.</w:t>
      </w:r>
    </w:p>
    <w:p w14:paraId="65CB5EC6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5FFB5A9" w14:textId="77777777" w:rsidR="005D4F42" w:rsidRPr="009967DF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DE8E52A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sz w:val="32"/>
          <w:szCs w:val="32"/>
        </w:rPr>
        <w:t>dilemma</w:t>
      </w:r>
      <w:r w:rsidRPr="003D2736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</w:rPr>
        <w:t>[dɪˈlemə]</w:t>
      </w:r>
      <w:r w:rsidRPr="003D2736">
        <w:rPr>
          <w:rFonts w:asciiTheme="majorHAnsi" w:hAnsiTheme="majorHAnsi" w:cstheme="majorHAnsi" w:hint="eastAsia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n. </w:t>
      </w:r>
      <w:r w:rsidRPr="00951889">
        <w:rPr>
          <w:rFonts w:asciiTheme="majorHAnsi" w:hAnsiTheme="majorHAnsi" w:cstheme="majorHAnsi" w:hint="eastAsia"/>
        </w:rPr>
        <w:t>困境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6AAC751D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He faced the dilemma of choosing between a promising career and moving closer to family.  </w:t>
      </w:r>
    </w:p>
    <w:p w14:paraId="7515D949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ethical dilemma was whether to save one life at the cost of another.</w:t>
      </w:r>
    </w:p>
    <w:p w14:paraId="623DBA1B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 w:rsidRPr="00055F97">
        <w:rPr>
          <w:rFonts w:asciiTheme="majorHAnsi" w:hAnsiTheme="majorHAnsi" w:cstheme="majorHAnsi"/>
        </w:rPr>
        <w:t>He faces a</w:t>
      </w:r>
      <w:r>
        <w:rPr>
          <w:rFonts w:asciiTheme="majorHAnsi" w:hAnsiTheme="majorHAnsi" w:cstheme="majorHAnsi"/>
        </w:rPr>
        <w:t>n</w:t>
      </w:r>
      <w:r w:rsidRPr="00055F97">
        <w:rPr>
          <w:rFonts w:asciiTheme="majorHAnsi" w:hAnsiTheme="majorHAnsi" w:cstheme="majorHAnsi"/>
        </w:rPr>
        <w:t xml:space="preserve"> ethical dilemma when his father betrayed their country.</w:t>
      </w:r>
    </w:p>
    <w:p w14:paraId="740FE677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F74F3DD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22C911E" w14:textId="21095E5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sz w:val="32"/>
          <w:szCs w:val="32"/>
        </w:rPr>
        <w:t>flourish</w:t>
      </w:r>
      <w:r w:rsidRPr="00370A64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v. </w:t>
      </w:r>
      <w:r w:rsidRPr="00951889">
        <w:rPr>
          <w:rFonts w:asciiTheme="majorHAnsi" w:hAnsiTheme="majorHAnsi" w:cstheme="majorHAnsi" w:hint="eastAsia"/>
        </w:rPr>
        <w:t>繁荣；茂盛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22C7F8C8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With the right care, these plants will flourish indoors.  </w:t>
      </w:r>
    </w:p>
    <w:p w14:paraId="6C9FC2B5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small startup has flourished into a multimillion-dollar company.</w:t>
      </w:r>
    </w:p>
    <w:p w14:paraId="47FD807B" w14:textId="77777777" w:rsidR="005D4F42" w:rsidRPr="004A419B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Unite States was in full </w:t>
      </w:r>
      <w:proofErr w:type="gramStart"/>
      <w:r>
        <w:rPr>
          <w:rFonts w:asciiTheme="majorHAnsi" w:hAnsiTheme="majorHAnsi" w:cstheme="majorHAnsi"/>
        </w:rPr>
        <w:t>flourish,</w:t>
      </w:r>
      <w:proofErr w:type="gramEnd"/>
      <w:r>
        <w:rPr>
          <w:rFonts w:asciiTheme="majorHAnsi" w:hAnsiTheme="majorHAnsi" w:cstheme="majorHAnsi"/>
        </w:rPr>
        <w:t xml:space="preserve"> it could </w:t>
      </w:r>
      <w:r>
        <w:rPr>
          <w:rFonts w:asciiTheme="majorHAnsi" w:hAnsiTheme="majorHAnsi" w:cstheme="majorHAnsi" w:hint="eastAsia"/>
        </w:rPr>
        <w:t>have</w:t>
      </w:r>
      <w:r>
        <w:rPr>
          <w:rFonts w:asciiTheme="majorHAnsi" w:hAnsiTheme="majorHAnsi" w:cstheme="majorHAnsi"/>
        </w:rPr>
        <w:t xml:space="preserve"> dozens of Aircraft-Carrier-B</w:t>
      </w:r>
      <w:r>
        <w:rPr>
          <w:rFonts w:asciiTheme="majorHAnsi" w:hAnsiTheme="majorHAnsi" w:cstheme="majorHAnsi" w:hint="eastAsia"/>
        </w:rPr>
        <w:t>attle</w:t>
      </w:r>
      <w:r>
        <w:rPr>
          <w:rFonts w:asciiTheme="majorHAnsi" w:hAnsiTheme="majorHAnsi" w:cstheme="majorHAnsi"/>
        </w:rPr>
        <w:t xml:space="preserve"> -Groups.</w:t>
      </w:r>
    </w:p>
    <w:p w14:paraId="2BF6A072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1046874" w14:textId="6BCCD43A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sz w:val="32"/>
          <w:szCs w:val="32"/>
        </w:rPr>
        <w:t>compress</w:t>
      </w:r>
      <w:r w:rsidRPr="0092366F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</w:rPr>
        <w:t>[kəmˈpres]</w:t>
      </w:r>
      <w:r w:rsidRPr="0092366F">
        <w:rPr>
          <w:rFonts w:asciiTheme="majorHAnsi" w:hAnsiTheme="majorHAnsi" w:cstheme="majorHAnsi" w:hint="eastAsia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v. </w:t>
      </w:r>
      <w:r w:rsidRPr="00951889">
        <w:rPr>
          <w:rFonts w:asciiTheme="majorHAnsi" w:hAnsiTheme="majorHAnsi" w:cstheme="majorHAnsi" w:hint="eastAsia"/>
        </w:rPr>
        <w:t>压缩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7127E28F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Compress the files before sending them to save space.  </w:t>
      </w:r>
    </w:p>
    <w:p w14:paraId="222B7F89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We need to compress the video to fit it onto the server.</w:t>
      </w:r>
    </w:p>
    <w:p w14:paraId="79C880B6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 w:rsidRPr="0089603B">
        <w:rPr>
          <w:rFonts w:asciiTheme="majorHAnsi" w:hAnsiTheme="majorHAnsi" w:cstheme="majorHAnsi"/>
        </w:rPr>
        <w:t>Soldier</w:t>
      </w:r>
      <w:r>
        <w:rPr>
          <w:rFonts w:asciiTheme="majorHAnsi" w:hAnsiTheme="majorHAnsi" w:cstheme="majorHAnsi"/>
        </w:rPr>
        <w:t>s</w:t>
      </w:r>
      <w:r w:rsidRPr="0089603B">
        <w:rPr>
          <w:rFonts w:asciiTheme="majorHAnsi" w:hAnsiTheme="majorHAnsi" w:cstheme="majorHAnsi"/>
        </w:rPr>
        <w:t xml:space="preserve"> often just have Compressed food.</w:t>
      </w:r>
    </w:p>
    <w:p w14:paraId="1BFEAD12" w14:textId="77777777" w:rsidR="005D4F42" w:rsidRPr="0092366F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14425532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sz w:val="32"/>
          <w:szCs w:val="32"/>
        </w:rPr>
        <w:t>neutral</w:t>
      </w:r>
      <w:r w:rsidRPr="0092366F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</w:rPr>
        <w:t>[ˈnuːtrəl]</w:t>
      </w:r>
      <w:r w:rsidRPr="0092366F">
        <w:rPr>
          <w:rFonts w:asciiTheme="majorHAnsi" w:hAnsiTheme="majorHAnsi" w:cstheme="majorHAnsi" w:hint="eastAsia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adj. </w:t>
      </w:r>
      <w:r w:rsidRPr="00951889">
        <w:rPr>
          <w:rFonts w:asciiTheme="majorHAnsi" w:hAnsiTheme="majorHAnsi" w:cstheme="majorHAnsi" w:hint="eastAsia"/>
        </w:rPr>
        <w:t>中立的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4FCB27D8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Switzerland is known for its neutral stance in global conflicts.  </w:t>
      </w:r>
    </w:p>
    <w:p w14:paraId="3FC46AA7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He remained neutral during the arguments.</w:t>
      </w:r>
    </w:p>
    <w:p w14:paraId="6D3C52B2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 is very wise to keep neutral in global conflicts nowdays.</w:t>
      </w:r>
    </w:p>
    <w:p w14:paraId="3E3D6230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3EC9817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sz w:val="32"/>
          <w:szCs w:val="32"/>
        </w:rPr>
        <w:t>arbitrate</w:t>
      </w:r>
      <w:r w:rsidRPr="0092366F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</w:rPr>
        <w:t>[ˈ</w:t>
      </w:r>
      <w:r w:rsidRPr="0092366F">
        <w:rPr>
          <w:rFonts w:asciiTheme="majorHAnsi" w:hAnsiTheme="majorHAnsi" w:cstheme="majorHAnsi" w:hint="eastAsia"/>
        </w:rPr>
        <w:t>ɑ</w:t>
      </w:r>
      <w:r w:rsidRPr="0092366F">
        <w:rPr>
          <w:rFonts w:asciiTheme="majorHAnsi" w:hAnsiTheme="majorHAnsi" w:cstheme="majorHAnsi"/>
        </w:rPr>
        <w:t>ːrbɪtreɪt]</w:t>
      </w:r>
      <w:r w:rsidRPr="0092366F">
        <w:rPr>
          <w:rFonts w:asciiTheme="majorHAnsi" w:hAnsiTheme="majorHAnsi" w:cstheme="majorHAnsi" w:hint="eastAsia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v. </w:t>
      </w:r>
      <w:r w:rsidRPr="00951889">
        <w:rPr>
          <w:rFonts w:asciiTheme="majorHAnsi" w:hAnsiTheme="majorHAnsi" w:cstheme="majorHAnsi" w:hint="eastAsia"/>
        </w:rPr>
        <w:t>仲裁，调解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36937D3A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 court appointed an independent arbitrator to arbitrate the dispute.  </w:t>
      </w:r>
    </w:p>
    <w:p w14:paraId="5337EFDD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They agreed to arbitrate rather than take their dispute to court.</w:t>
      </w:r>
    </w:p>
    <w:p w14:paraId="23F9CA4D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 w:rsidRPr="00817827">
        <w:rPr>
          <w:rFonts w:asciiTheme="majorHAnsi" w:hAnsiTheme="majorHAnsi" w:cstheme="majorHAnsi"/>
        </w:rPr>
        <w:t>Arbitrating often means that coordinating and finding a compromise solution for dispute.</w:t>
      </w:r>
    </w:p>
    <w:p w14:paraId="40D2BDB8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FC51C33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Theme="majorHAnsi" w:hAnsiTheme="majorHAnsi" w:cstheme="majorHAnsi" w:hint="eastAsia"/>
        </w:rPr>
        <w:t>▲</w:t>
      </w:r>
      <w:r w:rsidRPr="00951889">
        <w:rPr>
          <w:rFonts w:asciiTheme="majorHAnsi" w:hAnsiTheme="majorHAnsi" w:cstheme="majorHAnsi" w:hint="eastAsia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sz w:val="32"/>
          <w:szCs w:val="32"/>
        </w:rPr>
        <w:t>remedy</w:t>
      </w:r>
      <w:r w:rsidRPr="0092366F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</w:rPr>
        <w:t>[ˈremədi]</w:t>
      </w:r>
      <w:r w:rsidRPr="0092366F">
        <w:rPr>
          <w:rFonts w:asciiTheme="majorHAnsi" w:hAnsiTheme="majorHAnsi" w:cstheme="majorHAnsi" w:hint="eastAsia"/>
        </w:rPr>
        <w:t xml:space="preserve"> </w:t>
      </w:r>
      <w:r w:rsidRPr="00951889">
        <w:rPr>
          <w:rFonts w:asciiTheme="majorHAnsi" w:hAnsiTheme="majorHAnsi" w:cstheme="majorHAnsi" w:hint="eastAsia"/>
        </w:rPr>
        <w:t xml:space="preserve">n. </w:t>
      </w:r>
      <w:r w:rsidRPr="00951889">
        <w:rPr>
          <w:rFonts w:asciiTheme="majorHAnsi" w:hAnsiTheme="majorHAnsi" w:cstheme="majorHAnsi" w:hint="eastAsia"/>
        </w:rPr>
        <w:t>治疗法；补救措施</w:t>
      </w:r>
      <w:r w:rsidRPr="00951889">
        <w:rPr>
          <w:rFonts w:asciiTheme="majorHAnsi" w:hAnsiTheme="majorHAnsi" w:cstheme="majorHAnsi" w:hint="eastAsia"/>
        </w:rPr>
        <w:t xml:space="preserve">  </w:t>
      </w:r>
    </w:p>
    <w:p w14:paraId="77D7C0FE" w14:textId="77777777" w:rsidR="005D4F42" w:rsidRPr="00951889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There is no simple remedy for the issues facing the education system.  </w:t>
      </w:r>
    </w:p>
    <w:p w14:paraId="2B13C2D7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She sought a natural remedy for her insomnia.</w:t>
      </w:r>
    </w:p>
    <w:p w14:paraId="3026819B" w14:textId="77777777" w:rsidR="005D4F42" w:rsidRDefault="005D4F42" w:rsidP="005D4F4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951889">
        <w:rPr>
          <w:rFonts w:ascii="Cambria Math" w:hAnsi="Cambria Math" w:cs="Cambria Math"/>
        </w:rPr>
        <w:t>⟐</w:t>
      </w:r>
      <w:r w:rsidRPr="009518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here is no simple remedy for cancer.</w:t>
      </w:r>
    </w:p>
    <w:p w14:paraId="4804EA82" w14:textId="77777777" w:rsidR="005D4F42" w:rsidRPr="005D4F42" w:rsidRDefault="005D4F42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27D7635" w14:textId="77777777" w:rsidR="005D4F42" w:rsidRDefault="005D4F42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3E5B38E" w14:textId="7FA5460E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2"/>
          <w:szCs w:val="32"/>
        </w:rPr>
        <w:t>descriptive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77989">
        <w:rPr>
          <w:rFonts w:asciiTheme="majorHAnsi" w:hAnsiTheme="majorHAnsi" w:cstheme="majorHAnsi"/>
        </w:rPr>
        <w:t>[d</w:t>
      </w:r>
      <w:r w:rsidRPr="00577989">
        <w:rPr>
          <w:rFonts w:ascii="Times New Roman" w:hAnsi="Times New Roman" w:cs="Times New Roman"/>
        </w:rPr>
        <w:t>ɪˈ</w:t>
      </w:r>
      <w:r w:rsidRPr="00577989">
        <w:rPr>
          <w:rFonts w:asciiTheme="majorHAnsi" w:hAnsiTheme="majorHAnsi" w:cstheme="majorHAnsi"/>
        </w:rPr>
        <w:t>skr</w:t>
      </w:r>
      <w:r w:rsidRPr="00577989">
        <w:rPr>
          <w:rFonts w:ascii="Times New Roman" w:hAnsi="Times New Roman" w:cs="Times New Roman"/>
        </w:rPr>
        <w:t>ɪ</w:t>
      </w:r>
      <w:r w:rsidRPr="00577989">
        <w:rPr>
          <w:rFonts w:asciiTheme="majorHAnsi" w:hAnsiTheme="majorHAnsi" w:cstheme="majorHAnsi"/>
        </w:rPr>
        <w:t>pt</w:t>
      </w:r>
      <w:r w:rsidRPr="00577989">
        <w:rPr>
          <w:rFonts w:ascii="Times New Roman" w:hAnsi="Times New Roman" w:cs="Times New Roman"/>
        </w:rPr>
        <w:t>ɪ</w:t>
      </w:r>
      <w:r w:rsidRPr="00577989">
        <w:rPr>
          <w:rFonts w:asciiTheme="majorHAnsi" w:hAnsiTheme="majorHAnsi" w:cstheme="majorHAnsi"/>
        </w:rPr>
        <w:t>v</w:t>
      </w:r>
      <w:r w:rsidRPr="00577989">
        <w:rPr>
          <w:rFonts w:asciiTheme="majorHAnsi" w:hAnsiTheme="majorHAnsi" w:cstheme="majorHAnsi"/>
          <w:sz w:val="32"/>
          <w:szCs w:val="32"/>
        </w:rPr>
        <w:t>]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adj. </w:t>
      </w:r>
      <w:r w:rsidRPr="006504D9">
        <w:rPr>
          <w:rFonts w:asciiTheme="majorHAnsi" w:hAnsiTheme="majorHAnsi" w:cstheme="majorHAnsi" w:hint="eastAsia"/>
        </w:rPr>
        <w:t>描述性的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3E2606C8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author's descriptive language brought the setting to life.  </w:t>
      </w:r>
    </w:p>
    <w:p w14:paraId="53DF0956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Descriptive statistics provide a simple summary of the data collected.  </w:t>
      </w:r>
    </w:p>
    <w:p w14:paraId="2E760A8D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17F82B1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6"/>
          <w:szCs w:val="36"/>
        </w:rPr>
        <w:t>placement</w:t>
      </w:r>
      <w:r w:rsidRPr="00577989">
        <w:rPr>
          <w:rFonts w:asciiTheme="majorHAnsi" w:hAnsiTheme="majorHAnsi" w:cstheme="majorHAnsi" w:hint="eastAsia"/>
          <w:sz w:val="36"/>
          <w:szCs w:val="36"/>
        </w:rPr>
        <w:t xml:space="preserve"> </w:t>
      </w:r>
      <w:r>
        <w:rPr>
          <w:rFonts w:asciiTheme="majorHAnsi" w:hAnsiTheme="majorHAnsi" w:cstheme="majorHAnsi"/>
        </w:rPr>
        <w:t>[</w:t>
      </w:r>
      <w:r w:rsidRPr="00577989">
        <w:rPr>
          <w:rFonts w:ascii="Times New Roman" w:hAnsi="Times New Roman" w:cs="Times New Roman"/>
        </w:rPr>
        <w:t>ˈ</w:t>
      </w:r>
      <w:r w:rsidRPr="00577989">
        <w:rPr>
          <w:rFonts w:asciiTheme="majorHAnsi" w:hAnsiTheme="majorHAnsi" w:cstheme="majorHAnsi"/>
        </w:rPr>
        <w:t>ple</w:t>
      </w:r>
      <w:r w:rsidRPr="00577989">
        <w:rPr>
          <w:rFonts w:ascii="Times New Roman" w:hAnsi="Times New Roman" w:cs="Times New Roman"/>
        </w:rPr>
        <w:t>ɪ</w:t>
      </w:r>
      <w:r w:rsidRPr="00577989">
        <w:rPr>
          <w:rFonts w:asciiTheme="majorHAnsi" w:hAnsiTheme="majorHAnsi" w:cstheme="majorHAnsi"/>
        </w:rPr>
        <w:t>sm</w:t>
      </w:r>
      <w:r w:rsidRPr="00577989">
        <w:rPr>
          <w:rFonts w:ascii="Times New Roman" w:hAnsi="Times New Roman" w:cs="Times New Roman"/>
        </w:rPr>
        <w:t>ə</w:t>
      </w:r>
      <w:r w:rsidRPr="00577989">
        <w:rPr>
          <w:rFonts w:asciiTheme="majorHAnsi" w:hAnsiTheme="majorHAnsi" w:cstheme="majorHAnsi"/>
        </w:rPr>
        <w:t>nt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放置；职位安排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13C56E03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lastRenderedPageBreak/>
        <w:t>⟐</w:t>
      </w:r>
      <w:r w:rsidRPr="006504D9">
        <w:rPr>
          <w:rFonts w:asciiTheme="majorHAnsi" w:hAnsiTheme="majorHAnsi" w:cstheme="majorHAnsi"/>
        </w:rPr>
        <w:t xml:space="preserve"> The placement of the furniture can completely change the room's appearance.  </w:t>
      </w:r>
    </w:p>
    <w:p w14:paraId="181A14ED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His job placement was facilitated by the university's career services.  </w:t>
      </w:r>
    </w:p>
    <w:p w14:paraId="3BA1910A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0461306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2"/>
          <w:szCs w:val="32"/>
        </w:rPr>
        <w:t>chunk</w:t>
      </w:r>
      <w:r w:rsidRPr="00577989">
        <w:rPr>
          <w:rFonts w:asciiTheme="majorHAnsi" w:hAnsiTheme="majorHAnsi" w:cstheme="majorHAnsi" w:hint="eastAsia"/>
          <w:sz w:val="22"/>
          <w:szCs w:val="22"/>
        </w:rPr>
        <w:t xml:space="preserve"> </w:t>
      </w:r>
      <w:r w:rsidRPr="00577989">
        <w:rPr>
          <w:rFonts w:asciiTheme="majorHAnsi" w:hAnsiTheme="majorHAnsi" w:cstheme="majorHAnsi"/>
          <w:sz w:val="22"/>
          <w:szCs w:val="22"/>
        </w:rPr>
        <w:t>[t</w:t>
      </w:r>
      <w:r w:rsidRPr="00577989">
        <w:rPr>
          <w:rFonts w:ascii="Times New Roman" w:hAnsi="Times New Roman" w:cs="Times New Roman"/>
          <w:sz w:val="22"/>
          <w:szCs w:val="22"/>
        </w:rPr>
        <w:t>ʃʌ</w:t>
      </w:r>
      <w:r w:rsidRPr="00577989">
        <w:rPr>
          <w:rFonts w:ascii="Cambria" w:hAnsi="Cambria" w:cs="Cambria"/>
          <w:sz w:val="22"/>
          <w:szCs w:val="22"/>
        </w:rPr>
        <w:t>ŋ</w:t>
      </w:r>
      <w:r w:rsidRPr="00577989">
        <w:rPr>
          <w:rFonts w:asciiTheme="majorHAnsi" w:hAnsiTheme="majorHAnsi" w:cstheme="majorHAnsi"/>
          <w:sz w:val="22"/>
          <w:szCs w:val="22"/>
        </w:rPr>
        <w:t>k]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块；大量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5B549C01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She broke the chocolate into small chunks.  </w:t>
      </w:r>
    </w:p>
    <w:p w14:paraId="57F1AF7F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report is divided into manageable chunks.  </w:t>
      </w:r>
    </w:p>
    <w:p w14:paraId="6DE692DF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19D58E4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2"/>
          <w:szCs w:val="32"/>
        </w:rPr>
        <w:t>snooze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77989">
        <w:rPr>
          <w:rFonts w:asciiTheme="majorHAnsi" w:hAnsiTheme="majorHAnsi" w:cstheme="majorHAnsi"/>
        </w:rPr>
        <w:t>[snu</w:t>
      </w:r>
      <w:r w:rsidRPr="00577989">
        <w:rPr>
          <w:rFonts w:ascii="Times New Roman" w:hAnsi="Times New Roman" w:cs="Times New Roman"/>
        </w:rPr>
        <w:t>ː</w:t>
      </w:r>
      <w:r w:rsidRPr="00577989">
        <w:rPr>
          <w:rFonts w:asciiTheme="majorHAnsi" w:hAnsiTheme="majorHAnsi" w:cstheme="majorHAnsi"/>
        </w:rPr>
        <w:t>z]</w:t>
      </w:r>
      <w:r w:rsidRPr="00577989">
        <w:rPr>
          <w:rFonts w:asciiTheme="majorHAnsi" w:hAnsiTheme="majorHAnsi" w:cstheme="majorHAnsi" w:hint="eastAsia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打盹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4C68019D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He decided to snooze on the couch for a few minutes.  </w:t>
      </w:r>
    </w:p>
    <w:p w14:paraId="4D12B542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alarm allows you to snooze for an additional 10 minutes.  </w:t>
      </w:r>
    </w:p>
    <w:p w14:paraId="61C07AEB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0387053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approach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77989">
        <w:rPr>
          <w:rFonts w:asciiTheme="majorHAnsi" w:hAnsiTheme="majorHAnsi" w:cstheme="majorHAnsi"/>
          <w:sz w:val="32"/>
          <w:szCs w:val="32"/>
        </w:rPr>
        <w:t>[</w:t>
      </w:r>
      <w:r w:rsidRPr="00577989">
        <w:rPr>
          <w:rFonts w:ascii="Times New Roman" w:hAnsi="Times New Roman" w:cs="Times New Roman"/>
          <w:sz w:val="32"/>
          <w:szCs w:val="32"/>
        </w:rPr>
        <w:t>əˈ</w:t>
      </w:r>
      <w:r w:rsidRPr="00577989">
        <w:rPr>
          <w:rFonts w:asciiTheme="majorHAnsi" w:hAnsiTheme="majorHAnsi" w:cstheme="majorHAnsi"/>
          <w:sz w:val="32"/>
          <w:szCs w:val="32"/>
        </w:rPr>
        <w:t>pro</w:t>
      </w:r>
      <w:r w:rsidRPr="00577989">
        <w:rPr>
          <w:rFonts w:ascii="Times New Roman" w:hAnsi="Times New Roman" w:cs="Times New Roman"/>
          <w:sz w:val="32"/>
          <w:szCs w:val="32"/>
        </w:rPr>
        <w:t>ʊ</w:t>
      </w:r>
      <w:r w:rsidRPr="00577989">
        <w:rPr>
          <w:rFonts w:asciiTheme="majorHAnsi" w:hAnsiTheme="majorHAnsi" w:cstheme="majorHAnsi"/>
          <w:sz w:val="32"/>
          <w:szCs w:val="32"/>
        </w:rPr>
        <w:t>t</w:t>
      </w:r>
      <w:r w:rsidRPr="00577989">
        <w:rPr>
          <w:rFonts w:ascii="Times New Roman" w:hAnsi="Times New Roman" w:cs="Times New Roman"/>
          <w:sz w:val="32"/>
          <w:szCs w:val="32"/>
        </w:rPr>
        <w:t>ʃ</w:t>
      </w:r>
      <w:r w:rsidRPr="00577989">
        <w:rPr>
          <w:rFonts w:asciiTheme="majorHAnsi" w:hAnsiTheme="majorHAnsi" w:cstheme="majorHAnsi"/>
          <w:sz w:val="32"/>
          <w:szCs w:val="32"/>
        </w:rPr>
        <w:t>]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方法；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接近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0039E9A9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company is looking for a more innovative approach to marketing.  </w:t>
      </w:r>
    </w:p>
    <w:p w14:paraId="48C5B323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As the deadline approaches, the team feels the pressure increase.  </w:t>
      </w:r>
    </w:p>
    <w:p w14:paraId="269E59BF" w14:textId="77777777" w:rsidR="007A78EF" w:rsidRPr="007A78EF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F573C2C" w14:textId="631B3A74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perceive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</w:rPr>
        <w:t>[p</w:t>
      </w:r>
      <w:r w:rsidRPr="00DF1F3D">
        <w:rPr>
          <w:rFonts w:ascii="Times New Roman" w:hAnsi="Times New Roman" w:cs="Times New Roman"/>
        </w:rPr>
        <w:t>ə</w:t>
      </w:r>
      <w:r w:rsidRPr="00DF1F3D">
        <w:rPr>
          <w:rFonts w:asciiTheme="majorHAnsi" w:hAnsiTheme="majorHAnsi" w:cstheme="majorHAnsi"/>
        </w:rPr>
        <w:t>r</w:t>
      </w:r>
      <w:r w:rsidRPr="00DF1F3D">
        <w:rPr>
          <w:rFonts w:ascii="Times New Roman" w:hAnsi="Times New Roman" w:cs="Times New Roman"/>
        </w:rPr>
        <w:t>ˈ</w:t>
      </w:r>
      <w:r w:rsidRPr="00DF1F3D">
        <w:rPr>
          <w:rFonts w:asciiTheme="majorHAnsi" w:hAnsiTheme="majorHAnsi" w:cstheme="majorHAnsi"/>
        </w:rPr>
        <w:t>si</w:t>
      </w:r>
      <w:r w:rsidRPr="00DF1F3D">
        <w:rPr>
          <w:rFonts w:ascii="Times New Roman" w:hAnsi="Times New Roman" w:cs="Times New Roman"/>
        </w:rPr>
        <w:t>ː</w:t>
      </w:r>
      <w:r w:rsidRPr="00DF1F3D">
        <w:rPr>
          <w:rFonts w:asciiTheme="majorHAnsi" w:hAnsiTheme="majorHAnsi" w:cstheme="majorHAnsi"/>
        </w:rPr>
        <w:t>v]</w:t>
      </w:r>
      <w:r w:rsidRPr="00DF1F3D">
        <w:rPr>
          <w:rFonts w:asciiTheme="majorHAnsi" w:hAnsiTheme="majorHAnsi" w:cstheme="majorHAnsi" w:hint="eastAsia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察觉；理解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30AC5B6C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She perceived a hint of sarcasm in his voice.  </w:t>
      </w:r>
    </w:p>
    <w:p w14:paraId="5F3C063D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Different cultures perceive time in distinct ways.  </w:t>
      </w:r>
    </w:p>
    <w:p w14:paraId="485AD2D6" w14:textId="77777777" w:rsidR="007A78EF" w:rsidRDefault="007A78EF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5E5D05A" w14:textId="3FF8D6F2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65F96">
        <w:rPr>
          <w:rFonts w:asciiTheme="majorHAnsi" w:hAnsiTheme="majorHAnsi" w:cstheme="majorHAnsi" w:hint="eastAsia"/>
          <w:b/>
          <w:bCs/>
        </w:rPr>
        <w:t>coordinate</w:t>
      </w:r>
      <w:r w:rsidRPr="006504D9">
        <w:rPr>
          <w:rFonts w:asciiTheme="majorHAnsi" w:hAnsiTheme="majorHAnsi" w:cstheme="majorHAnsi" w:hint="eastAsia"/>
        </w:rPr>
        <w:t xml:space="preserve"> v. </w:t>
      </w:r>
      <w:r w:rsidRPr="006504D9">
        <w:rPr>
          <w:rFonts w:asciiTheme="majorHAnsi" w:hAnsiTheme="majorHAnsi" w:cstheme="majorHAnsi" w:hint="eastAsia"/>
        </w:rPr>
        <w:t>协调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1C76DEE5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project manager will coordinate the team's efforts to ensure timely completion.  </w:t>
      </w:r>
    </w:p>
    <w:p w14:paraId="1751B4A3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It's essential to coordinate with all departments before launching the new marketing campaign.  </w:t>
      </w:r>
    </w:p>
    <w:p w14:paraId="348B8298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She can't coordinate her body well to finish the movement.</w:t>
      </w:r>
    </w:p>
    <w:p w14:paraId="671DCF97" w14:textId="77777777" w:rsidR="004A30DA" w:rsidRPr="00D10EA3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DB1D3E8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25045F">
        <w:rPr>
          <w:rFonts w:asciiTheme="majorHAnsi" w:hAnsiTheme="majorHAnsi" w:cstheme="majorHAnsi" w:hint="eastAsia"/>
          <w:b/>
          <w:bCs/>
        </w:rPr>
        <w:t>attendee</w:t>
      </w:r>
      <w:r w:rsidRPr="006504D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[</w:t>
      </w:r>
      <w:r w:rsidRPr="0025045F">
        <w:rPr>
          <w:rFonts w:ascii="Times New Roman" w:hAnsi="Times New Roman" w:cs="Times New Roman"/>
        </w:rPr>
        <w:t>əˌ</w:t>
      </w:r>
      <w:r w:rsidRPr="0025045F">
        <w:rPr>
          <w:rFonts w:asciiTheme="majorHAnsi" w:hAnsiTheme="majorHAnsi" w:cstheme="majorHAnsi"/>
        </w:rPr>
        <w:t>ten</w:t>
      </w:r>
      <w:r w:rsidRPr="0025045F">
        <w:rPr>
          <w:rFonts w:ascii="Times New Roman" w:hAnsi="Times New Roman" w:cs="Times New Roman"/>
        </w:rPr>
        <w:t>ˈ</w:t>
      </w:r>
      <w:r w:rsidRPr="0025045F">
        <w:rPr>
          <w:rFonts w:asciiTheme="majorHAnsi" w:hAnsiTheme="majorHAnsi" w:cstheme="majorHAnsi"/>
        </w:rPr>
        <w:t>di</w:t>
      </w:r>
      <w:r w:rsidRPr="0025045F">
        <w:rPr>
          <w:rFonts w:ascii="Times New Roman" w:hAnsi="Times New Roman" w:cs="Times New Roman"/>
        </w:rPr>
        <w:t>ː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出席者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2A1B5562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Each attendee received a copy of the annual report at the conference.  </w:t>
      </w:r>
    </w:p>
    <w:p w14:paraId="75A74BDE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We're expecting over 200 attendees at the seminar tomorrow.  </w:t>
      </w:r>
    </w:p>
    <w:p w14:paraId="2E16777D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No attendee disappointed the teacher.</w:t>
      </w:r>
    </w:p>
    <w:p w14:paraId="2EF2C95B" w14:textId="77777777" w:rsidR="004A30DA" w:rsidRPr="00D10EA3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32384D2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65F96">
        <w:rPr>
          <w:rFonts w:asciiTheme="majorHAnsi" w:hAnsiTheme="majorHAnsi" w:cstheme="majorHAnsi" w:hint="eastAsia"/>
          <w:b/>
          <w:bCs/>
        </w:rPr>
        <w:t>opt</w:t>
      </w:r>
      <w:r w:rsidRPr="006504D9">
        <w:rPr>
          <w:rFonts w:asciiTheme="majorHAnsi" w:hAnsiTheme="majorHAnsi" w:cstheme="majorHAnsi" w:hint="eastAsia"/>
        </w:rPr>
        <w:t xml:space="preserve"> v. </w:t>
      </w:r>
      <w:r w:rsidRPr="006504D9">
        <w:rPr>
          <w:rFonts w:asciiTheme="majorHAnsi" w:hAnsiTheme="majorHAnsi" w:cstheme="majorHAnsi" w:hint="eastAsia"/>
        </w:rPr>
        <w:t>选择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74AB412E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He opted to stay home instead of going out with friends.  </w:t>
      </w:r>
    </w:p>
    <w:p w14:paraId="68F07A32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You can opt out of the marketing emails at any time.  </w:t>
      </w:r>
    </w:p>
    <w:p w14:paraId="6C8CACFF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You can opt in and out at any time when you choose a member of us.</w:t>
      </w:r>
    </w:p>
    <w:p w14:paraId="6BD5B4DC" w14:textId="77777777" w:rsidR="004A30DA" w:rsidRPr="00565F96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0885071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65F96">
        <w:rPr>
          <w:rFonts w:asciiTheme="majorHAnsi" w:hAnsiTheme="majorHAnsi" w:cstheme="majorHAnsi" w:hint="eastAsia"/>
          <w:b/>
          <w:bCs/>
        </w:rPr>
        <w:t>awful</w:t>
      </w:r>
      <w:r w:rsidRPr="006504D9">
        <w:rPr>
          <w:rFonts w:asciiTheme="majorHAnsi" w:hAnsiTheme="majorHAnsi" w:cstheme="majorHAnsi" w:hint="eastAsia"/>
        </w:rPr>
        <w:t xml:space="preserve"> adj. </w:t>
      </w:r>
      <w:r w:rsidRPr="006504D9">
        <w:rPr>
          <w:rFonts w:asciiTheme="majorHAnsi" w:hAnsiTheme="majorHAnsi" w:cstheme="majorHAnsi" w:hint="eastAsia"/>
        </w:rPr>
        <w:t>糟糕的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08829D8D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weather was awful, with heavy rain and wind all day.  </w:t>
      </w:r>
    </w:p>
    <w:p w14:paraId="15E2DAEE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He felt awful after hearing the sad news. </w:t>
      </w:r>
    </w:p>
    <w:p w14:paraId="3AF59DFD" w14:textId="77777777" w:rsidR="004A30DA" w:rsidRPr="00412240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Every one of us hated the awful guy.</w:t>
      </w:r>
      <w:r w:rsidRPr="006504D9">
        <w:rPr>
          <w:rFonts w:asciiTheme="majorHAnsi" w:hAnsiTheme="majorHAnsi" w:cstheme="majorHAnsi"/>
        </w:rPr>
        <w:t xml:space="preserve"> </w:t>
      </w:r>
    </w:p>
    <w:p w14:paraId="7BBAB39B" w14:textId="77777777" w:rsidR="004A30DA" w:rsidRPr="00565F96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4894EC6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25045F">
        <w:rPr>
          <w:rFonts w:asciiTheme="majorHAnsi" w:hAnsiTheme="majorHAnsi" w:cstheme="majorHAnsi" w:hint="eastAsia"/>
          <w:b/>
          <w:bCs/>
          <w:sz w:val="32"/>
          <w:szCs w:val="32"/>
        </w:rPr>
        <w:t>reschedule</w:t>
      </w:r>
      <w:r w:rsidRPr="0025045F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[</w:t>
      </w:r>
      <w:r w:rsidRPr="00E27A0F">
        <w:rPr>
          <w:rFonts w:ascii="Times New Roman" w:hAnsi="Times New Roman" w:cs="Times New Roman"/>
          <w:sz w:val="32"/>
          <w:szCs w:val="32"/>
        </w:rPr>
        <w:t>ˌ</w:t>
      </w:r>
      <w:r w:rsidRPr="00E27A0F">
        <w:rPr>
          <w:rFonts w:asciiTheme="majorHAnsi" w:hAnsiTheme="majorHAnsi" w:cstheme="majorHAnsi"/>
          <w:sz w:val="32"/>
          <w:szCs w:val="32"/>
        </w:rPr>
        <w:t>ri</w:t>
      </w:r>
      <w:r w:rsidRPr="00E27A0F">
        <w:rPr>
          <w:rFonts w:ascii="Times New Roman" w:hAnsi="Times New Roman" w:cs="Times New Roman"/>
          <w:sz w:val="32"/>
          <w:szCs w:val="32"/>
        </w:rPr>
        <w:t>ːˈ</w:t>
      </w:r>
      <w:r w:rsidRPr="00E27A0F">
        <w:rPr>
          <w:rFonts w:asciiTheme="majorHAnsi" w:hAnsiTheme="majorHAnsi" w:cstheme="majorHAnsi"/>
          <w:sz w:val="32"/>
          <w:szCs w:val="32"/>
        </w:rPr>
        <w:t>sked</w:t>
      </w:r>
      <w:r w:rsidRPr="00E27A0F">
        <w:rPr>
          <w:rFonts w:ascii="Times New Roman" w:hAnsi="Times New Roman" w:cs="Times New Roman"/>
          <w:sz w:val="32"/>
          <w:szCs w:val="32"/>
        </w:rPr>
        <w:t>ʒə</w:t>
      </w:r>
      <w:r w:rsidRPr="00E27A0F">
        <w:rPr>
          <w:rFonts w:asciiTheme="majorHAnsi" w:hAnsiTheme="majorHAnsi" w:cstheme="majorHAnsi"/>
          <w:sz w:val="32"/>
          <w:szCs w:val="32"/>
        </w:rPr>
        <w:t>l</w:t>
      </w:r>
      <w:r>
        <w:rPr>
          <w:rFonts w:asciiTheme="majorHAnsi" w:hAnsiTheme="majorHAnsi" w:cstheme="majorHAnsi"/>
          <w:sz w:val="32"/>
          <w:szCs w:val="32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重新安排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629FD95F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We need to reschedule the meeting to accommodate everyone's availability.  </w:t>
      </w:r>
    </w:p>
    <w:p w14:paraId="2962EA61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flight was delayed, forcing us to reschedule our appointments.  </w:t>
      </w:r>
    </w:p>
    <w:p w14:paraId="52C64F0C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Rescheduling some tasks is very common in our job.</w:t>
      </w:r>
    </w:p>
    <w:p w14:paraId="1CD367F6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54811B8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E27A0F">
        <w:rPr>
          <w:rFonts w:asciiTheme="majorHAnsi" w:hAnsiTheme="majorHAnsi" w:cstheme="majorHAnsi" w:hint="eastAsia"/>
          <w:b/>
          <w:bCs/>
          <w:sz w:val="32"/>
          <w:szCs w:val="32"/>
        </w:rPr>
        <w:t>bash</w:t>
      </w:r>
      <w:r w:rsidRPr="00E27A0F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[</w:t>
      </w:r>
      <w:r w:rsidRPr="00E27A0F">
        <w:rPr>
          <w:rFonts w:asciiTheme="majorHAnsi" w:hAnsiTheme="majorHAnsi" w:cstheme="majorHAnsi"/>
        </w:rPr>
        <w:t>bæ</w:t>
      </w:r>
      <w:r w:rsidRPr="00E27A0F">
        <w:rPr>
          <w:rFonts w:ascii="Times New Roman" w:hAnsi="Times New Roman" w:cs="Times New Roman"/>
        </w:rPr>
        <w:t>ʃ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猛击；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猛击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68DCB960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He took a bash at fixing the car but ended up calling a mechanic.  </w:t>
      </w:r>
    </w:p>
    <w:p w14:paraId="76C089B0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critics didn't just critique the film; they bashed it mercilessly.  </w:t>
      </w:r>
    </w:p>
    <w:p w14:paraId="536F21C4" w14:textId="77777777" w:rsidR="004A30DA" w:rsidRPr="00D10EA3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D10EA3">
        <w:rPr>
          <w:rFonts w:ascii="Cambria Math" w:hAnsi="Cambria Math" w:cs="Cambria Math"/>
        </w:rPr>
        <w:t xml:space="preserve"> Bashing others can lead to crime in China.</w:t>
      </w:r>
    </w:p>
    <w:p w14:paraId="66BB98E7" w14:textId="77777777" w:rsidR="004A30DA" w:rsidRPr="004A30DA" w:rsidRDefault="004A30DA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499BB44" w14:textId="1F5DA625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Theme="majorHAnsi" w:hAnsiTheme="majorHAnsi" w:cstheme="majorHAnsi" w:hint="eastAsia"/>
        </w:rPr>
        <w:t>▲</w:t>
      </w:r>
      <w:r w:rsidRPr="004E4BB1">
        <w:rPr>
          <w:rFonts w:asciiTheme="majorHAnsi" w:hAnsiTheme="majorHAnsi" w:cstheme="majorHAnsi" w:hint="eastAsia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sz w:val="32"/>
          <w:szCs w:val="32"/>
        </w:rPr>
        <w:t>undermine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</w:rPr>
        <w:t>[</w:t>
      </w:r>
      <w:r w:rsidRPr="000B2DB7">
        <w:rPr>
          <w:rFonts w:ascii="Times New Roman" w:hAnsi="Times New Roman" w:cs="Times New Roman"/>
        </w:rPr>
        <w:t>ˌʌ</w:t>
      </w:r>
      <w:r w:rsidRPr="000B2DB7">
        <w:rPr>
          <w:rFonts w:asciiTheme="majorHAnsi" w:hAnsiTheme="majorHAnsi" w:cstheme="majorHAnsi"/>
        </w:rPr>
        <w:t>nd</w:t>
      </w:r>
      <w:r w:rsidRPr="000B2DB7">
        <w:rPr>
          <w:rFonts w:ascii="Times New Roman" w:hAnsi="Times New Roman" w:cs="Times New Roman"/>
        </w:rPr>
        <w:t>ə</w:t>
      </w:r>
      <w:r w:rsidRPr="000B2DB7">
        <w:rPr>
          <w:rFonts w:asciiTheme="majorHAnsi" w:hAnsiTheme="majorHAnsi" w:cstheme="majorHAnsi"/>
        </w:rPr>
        <w:t>r</w:t>
      </w:r>
      <w:r w:rsidRPr="000B2DB7">
        <w:rPr>
          <w:rFonts w:ascii="Times New Roman" w:hAnsi="Times New Roman" w:cs="Times New Roman"/>
        </w:rPr>
        <w:t>ˈ</w:t>
      </w:r>
      <w:r w:rsidRPr="000B2DB7">
        <w:rPr>
          <w:rFonts w:asciiTheme="majorHAnsi" w:hAnsiTheme="majorHAnsi" w:cstheme="majorHAnsi"/>
        </w:rPr>
        <w:t>ma</w:t>
      </w:r>
      <w:r w:rsidRPr="000B2DB7">
        <w:rPr>
          <w:rFonts w:ascii="Times New Roman" w:hAnsi="Times New Roman" w:cs="Times New Roman"/>
        </w:rPr>
        <w:t>ɪ</w:t>
      </w:r>
      <w:r w:rsidRPr="000B2DB7">
        <w:rPr>
          <w:rFonts w:asciiTheme="majorHAnsi" w:hAnsiTheme="majorHAnsi" w:cstheme="majorHAnsi"/>
        </w:rPr>
        <w:t>n]</w:t>
      </w:r>
      <w:r w:rsidRPr="000B2DB7">
        <w:rPr>
          <w:rFonts w:asciiTheme="majorHAnsi" w:hAnsiTheme="majorHAnsi" w:cstheme="majorHAnsi" w:hint="eastAsia"/>
        </w:rPr>
        <w:t xml:space="preserve"> </w:t>
      </w:r>
      <w:r w:rsidRPr="004E4BB1">
        <w:rPr>
          <w:rFonts w:asciiTheme="majorHAnsi" w:hAnsiTheme="majorHAnsi" w:cstheme="majorHAnsi" w:hint="eastAsia"/>
        </w:rPr>
        <w:t xml:space="preserve">v. </w:t>
      </w:r>
      <w:r w:rsidRPr="004E4BB1">
        <w:rPr>
          <w:rFonts w:asciiTheme="majorHAnsi" w:hAnsiTheme="majorHAnsi" w:cstheme="majorHAnsi" w:hint="eastAsia"/>
        </w:rPr>
        <w:t>破坏，削弱</w:t>
      </w:r>
      <w:r w:rsidRPr="004E4BB1">
        <w:rPr>
          <w:rFonts w:asciiTheme="majorHAnsi" w:hAnsiTheme="majorHAnsi" w:cstheme="majorHAnsi" w:hint="eastAsia"/>
        </w:rPr>
        <w:t xml:space="preserve">  </w:t>
      </w:r>
    </w:p>
    <w:p w14:paraId="48B20AA0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His constant criticism could undermine her confidence.  </w:t>
      </w:r>
    </w:p>
    <w:p w14:paraId="714E7DC1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The recent scandal has the potential to undermine trust in the political system.  </w:t>
      </w:r>
    </w:p>
    <w:p w14:paraId="6B3B48F3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DF1F3D">
        <w:rPr>
          <w:rFonts w:asciiTheme="majorHAnsi" w:hAnsiTheme="majorHAnsi" w:cstheme="majorHAnsi"/>
        </w:rPr>
        <w:t>Lots of the sanctions undermined the economic of the country.</w:t>
      </w:r>
    </w:p>
    <w:p w14:paraId="5C6A8B96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21C5F">
        <w:rPr>
          <w:rFonts w:ascii="Cambria Math" w:hAnsi="Cambria Math" w:cs="Cambria Math"/>
        </w:rPr>
        <w:t>⟐</w:t>
      </w:r>
      <w:r w:rsidRPr="00721C5F">
        <w:rPr>
          <w:rFonts w:asciiTheme="majorHAnsi" w:hAnsiTheme="majorHAnsi" w:cstheme="majorHAnsi"/>
        </w:rPr>
        <w:t xml:space="preserve"> long-term smoking and drinking can undermine our health.</w:t>
      </w:r>
    </w:p>
    <w:p w14:paraId="7E79D653" w14:textId="77777777" w:rsidR="00202657" w:rsidRPr="00DF1F3D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3203061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Theme="majorHAnsi" w:hAnsiTheme="majorHAnsi" w:cstheme="majorHAnsi" w:hint="eastAsia"/>
        </w:rPr>
        <w:t>▲</w:t>
      </w:r>
      <w:r w:rsidRPr="004E4BB1">
        <w:rPr>
          <w:rFonts w:asciiTheme="majorHAnsi" w:hAnsiTheme="majorHAnsi" w:cstheme="majorHAnsi" w:hint="eastAsia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sz w:val="32"/>
          <w:szCs w:val="32"/>
        </w:rPr>
        <w:t>explode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  <w:sz w:val="32"/>
          <w:szCs w:val="32"/>
        </w:rPr>
        <w:t>[</w:t>
      </w:r>
      <w:r w:rsidRPr="000B2DB7">
        <w:rPr>
          <w:rFonts w:ascii="Times New Roman" w:hAnsi="Times New Roman" w:cs="Times New Roman"/>
          <w:sz w:val="32"/>
          <w:szCs w:val="32"/>
        </w:rPr>
        <w:t>ɪ</w:t>
      </w:r>
      <w:r w:rsidRPr="000B2DB7">
        <w:rPr>
          <w:rFonts w:asciiTheme="majorHAnsi" w:hAnsiTheme="majorHAnsi" w:cstheme="majorHAnsi"/>
          <w:sz w:val="32"/>
          <w:szCs w:val="32"/>
        </w:rPr>
        <w:t>k</w:t>
      </w:r>
      <w:r w:rsidRPr="000B2DB7">
        <w:rPr>
          <w:rFonts w:ascii="Times New Roman" w:hAnsi="Times New Roman" w:cs="Times New Roman"/>
          <w:sz w:val="32"/>
          <w:szCs w:val="32"/>
        </w:rPr>
        <w:t>ˈ</w:t>
      </w:r>
      <w:r w:rsidRPr="000B2DB7">
        <w:rPr>
          <w:rFonts w:asciiTheme="majorHAnsi" w:hAnsiTheme="majorHAnsi" w:cstheme="majorHAnsi"/>
          <w:sz w:val="32"/>
          <w:szCs w:val="32"/>
        </w:rPr>
        <w:t>splo</w:t>
      </w:r>
      <w:r w:rsidRPr="000B2DB7">
        <w:rPr>
          <w:rFonts w:ascii="Times New Roman" w:hAnsi="Times New Roman" w:cs="Times New Roman"/>
          <w:sz w:val="32"/>
          <w:szCs w:val="32"/>
        </w:rPr>
        <w:t>ʊ</w:t>
      </w:r>
      <w:r w:rsidRPr="000B2DB7">
        <w:rPr>
          <w:rFonts w:asciiTheme="majorHAnsi" w:hAnsiTheme="majorHAnsi" w:cstheme="majorHAnsi"/>
          <w:sz w:val="32"/>
          <w:szCs w:val="32"/>
        </w:rPr>
        <w:t>d]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E4BB1">
        <w:rPr>
          <w:rFonts w:asciiTheme="majorHAnsi" w:hAnsiTheme="majorHAnsi" w:cstheme="majorHAnsi" w:hint="eastAsia"/>
        </w:rPr>
        <w:t xml:space="preserve">v. </w:t>
      </w:r>
      <w:r w:rsidRPr="004E4BB1">
        <w:rPr>
          <w:rFonts w:asciiTheme="majorHAnsi" w:hAnsiTheme="majorHAnsi" w:cstheme="majorHAnsi" w:hint="eastAsia"/>
        </w:rPr>
        <w:t>爆炸，激增</w:t>
      </w:r>
      <w:r w:rsidRPr="004E4BB1">
        <w:rPr>
          <w:rFonts w:asciiTheme="majorHAnsi" w:hAnsiTheme="majorHAnsi" w:cstheme="majorHAnsi" w:hint="eastAsia"/>
        </w:rPr>
        <w:t xml:space="preserve">  </w:t>
      </w:r>
    </w:p>
    <w:p w14:paraId="24ECC764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The car's engine exploded due to overheating.  </w:t>
      </w:r>
    </w:p>
    <w:p w14:paraId="2AAA0C1D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Rumors about the celebrity couple's breakup exploded across social media.  </w:t>
      </w:r>
    </w:p>
    <w:p w14:paraId="589F84A2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</w:t>
      </w:r>
      <w:r w:rsidRPr="00DF1F3D">
        <w:rPr>
          <w:rFonts w:asciiTheme="majorHAnsi" w:hAnsiTheme="majorHAnsi" w:cstheme="majorHAnsi"/>
        </w:rPr>
        <w:t>He exploded in anger when his girlfriend decided to break up with him.</w:t>
      </w:r>
    </w:p>
    <w:p w14:paraId="7AB01B5B" w14:textId="77777777" w:rsidR="00202657" w:rsidRPr="00DF1F3D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21C5F">
        <w:rPr>
          <w:rFonts w:ascii="Cambria Math" w:hAnsi="Cambria Math" w:cs="Cambria Math"/>
        </w:rPr>
        <w:t>⟐</w:t>
      </w:r>
      <w:r w:rsidRPr="00721C5F">
        <w:rPr>
          <w:rFonts w:asciiTheme="majorHAnsi" w:hAnsiTheme="majorHAnsi" w:cstheme="majorHAnsi"/>
        </w:rPr>
        <w:t xml:space="preserve"> Long-term tolerance of your temper can lead to an explosion of it.</w:t>
      </w:r>
    </w:p>
    <w:p w14:paraId="51167076" w14:textId="77777777" w:rsidR="00202657" w:rsidRPr="00721C5F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4E54930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Theme="majorHAnsi" w:hAnsiTheme="majorHAnsi" w:cstheme="majorHAnsi" w:hint="eastAsia"/>
        </w:rPr>
        <w:t>▲</w:t>
      </w:r>
      <w:r w:rsidRPr="004E4BB1">
        <w:rPr>
          <w:rFonts w:asciiTheme="majorHAnsi" w:hAnsiTheme="majorHAnsi" w:cstheme="majorHAnsi" w:hint="eastAsia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sz w:val="32"/>
          <w:szCs w:val="32"/>
        </w:rPr>
        <w:t>coupon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</w:rPr>
        <w:t>[</w:t>
      </w:r>
      <w:r w:rsidRPr="000B2DB7">
        <w:rPr>
          <w:rFonts w:ascii="Times New Roman" w:hAnsi="Times New Roman" w:cs="Times New Roman"/>
        </w:rPr>
        <w:t>ˈ</w:t>
      </w:r>
      <w:r w:rsidRPr="000B2DB7">
        <w:rPr>
          <w:rFonts w:asciiTheme="majorHAnsi" w:hAnsiTheme="majorHAnsi" w:cstheme="majorHAnsi"/>
        </w:rPr>
        <w:t>ku</w:t>
      </w:r>
      <w:r w:rsidRPr="000B2DB7">
        <w:rPr>
          <w:rFonts w:ascii="Times New Roman" w:hAnsi="Times New Roman" w:cs="Times New Roman"/>
        </w:rPr>
        <w:t>ː</w:t>
      </w:r>
      <w:r w:rsidRPr="000B2DB7">
        <w:rPr>
          <w:rFonts w:asciiTheme="majorHAnsi" w:hAnsiTheme="majorHAnsi" w:cstheme="majorHAnsi"/>
        </w:rPr>
        <w:t>p</w:t>
      </w:r>
      <w:r w:rsidRPr="000B2DB7">
        <w:rPr>
          <w:rFonts w:asciiTheme="majorHAnsi" w:hAnsiTheme="majorHAnsi" w:cstheme="majorHAnsi" w:hint="eastAsia"/>
        </w:rPr>
        <w:t>ɑ</w:t>
      </w:r>
      <w:r w:rsidRPr="000B2DB7">
        <w:rPr>
          <w:rFonts w:ascii="Times New Roman" w:hAnsi="Times New Roman" w:cs="Times New Roman"/>
        </w:rPr>
        <w:t>ː</w:t>
      </w:r>
      <w:r w:rsidRPr="000B2DB7">
        <w:rPr>
          <w:rFonts w:asciiTheme="majorHAnsi" w:hAnsiTheme="majorHAnsi" w:cstheme="majorHAnsi"/>
        </w:rPr>
        <w:t>n]</w:t>
      </w:r>
      <w:r w:rsidRPr="000B2DB7">
        <w:rPr>
          <w:rFonts w:asciiTheme="majorHAnsi" w:hAnsiTheme="majorHAnsi" w:cstheme="majorHAnsi" w:hint="eastAsia"/>
        </w:rPr>
        <w:t xml:space="preserve"> </w:t>
      </w:r>
      <w:r w:rsidRPr="004E4BB1">
        <w:rPr>
          <w:rFonts w:asciiTheme="majorHAnsi" w:hAnsiTheme="majorHAnsi" w:cstheme="majorHAnsi" w:hint="eastAsia"/>
        </w:rPr>
        <w:t xml:space="preserve">n. </w:t>
      </w:r>
      <w:r w:rsidRPr="004E4BB1">
        <w:rPr>
          <w:rFonts w:asciiTheme="majorHAnsi" w:hAnsiTheme="majorHAnsi" w:cstheme="majorHAnsi" w:hint="eastAsia"/>
        </w:rPr>
        <w:t>优惠券</w:t>
      </w:r>
      <w:r w:rsidRPr="004E4BB1">
        <w:rPr>
          <w:rFonts w:asciiTheme="majorHAnsi" w:hAnsiTheme="majorHAnsi" w:cstheme="majorHAnsi" w:hint="eastAsia"/>
        </w:rPr>
        <w:t xml:space="preserve">  </w:t>
      </w:r>
    </w:p>
    <w:p w14:paraId="4B35ACF9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She used a coupon to get a discount on her groceries.  </w:t>
      </w:r>
    </w:p>
    <w:p w14:paraId="6539B3E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Many stores offer digital coupons through their apps nowadays.  </w:t>
      </w:r>
    </w:p>
    <w:p w14:paraId="71B8ABB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</w:t>
      </w:r>
      <w:r w:rsidRPr="00E1150F">
        <w:rPr>
          <w:rFonts w:asciiTheme="majorHAnsi" w:hAnsiTheme="majorHAnsi" w:cstheme="majorHAnsi"/>
        </w:rPr>
        <w:t>The government of the city released lots of coupons to the public and tried to stimulate the consumption of the city.</w:t>
      </w:r>
    </w:p>
    <w:p w14:paraId="54A182A5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lastRenderedPageBreak/>
        <w:t>⟐</w:t>
      </w:r>
      <w:r w:rsidRPr="004E4BB1">
        <w:rPr>
          <w:rFonts w:asciiTheme="majorHAnsi" w:hAnsiTheme="majorHAnsi" w:cstheme="majorHAnsi"/>
        </w:rPr>
        <w:t xml:space="preserve"> </w:t>
      </w:r>
      <w:r w:rsidRPr="00F10814">
        <w:rPr>
          <w:rFonts w:asciiTheme="majorHAnsi" w:hAnsiTheme="majorHAnsi" w:cstheme="majorHAnsi"/>
        </w:rPr>
        <w:t>Try to release some coupons, it will make a good retention of your customers</w:t>
      </w:r>
    </w:p>
    <w:p w14:paraId="531DE010" w14:textId="77777777" w:rsidR="00202657" w:rsidRPr="00F10814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C29A3C6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sz w:val="32"/>
          <w:szCs w:val="32"/>
        </w:rPr>
        <w:t>undergo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</w:rPr>
        <w:t>[</w:t>
      </w:r>
      <w:r w:rsidRPr="000B2DB7">
        <w:rPr>
          <w:rFonts w:ascii="Times New Roman" w:hAnsi="Times New Roman" w:cs="Times New Roman"/>
        </w:rPr>
        <w:t>ˌʌ</w:t>
      </w:r>
      <w:r w:rsidRPr="000B2DB7">
        <w:rPr>
          <w:rFonts w:asciiTheme="majorHAnsi" w:hAnsiTheme="majorHAnsi" w:cstheme="majorHAnsi"/>
        </w:rPr>
        <w:t>nd</w:t>
      </w:r>
      <w:r w:rsidRPr="000B2DB7">
        <w:rPr>
          <w:rFonts w:ascii="Times New Roman" w:hAnsi="Times New Roman" w:cs="Times New Roman"/>
        </w:rPr>
        <w:t>ə</w:t>
      </w:r>
      <w:r w:rsidRPr="000B2DB7">
        <w:rPr>
          <w:rFonts w:asciiTheme="majorHAnsi" w:hAnsiTheme="majorHAnsi" w:cstheme="majorHAnsi"/>
        </w:rPr>
        <w:t>r</w:t>
      </w:r>
      <w:r w:rsidRPr="000B2DB7">
        <w:rPr>
          <w:rFonts w:ascii="Times New Roman" w:hAnsi="Times New Roman" w:cs="Times New Roman"/>
        </w:rPr>
        <w:t>ˈ</w:t>
      </w:r>
      <w:r w:rsidRPr="000B2DB7">
        <w:rPr>
          <w:rFonts w:asciiTheme="majorHAnsi" w:hAnsiTheme="majorHAnsi" w:cstheme="majorHAnsi" w:hint="eastAsia"/>
        </w:rPr>
        <w:t>ɡ</w:t>
      </w:r>
      <w:r w:rsidRPr="000B2DB7">
        <w:rPr>
          <w:rFonts w:asciiTheme="majorHAnsi" w:hAnsiTheme="majorHAnsi" w:cstheme="majorHAnsi"/>
        </w:rPr>
        <w:t>o</w:t>
      </w:r>
      <w:r w:rsidRPr="000B2DB7">
        <w:rPr>
          <w:rFonts w:ascii="Times New Roman" w:hAnsi="Times New Roman" w:cs="Times New Roman"/>
        </w:rPr>
        <w:t>ʊ</w:t>
      </w:r>
      <w:r w:rsidRPr="000B2DB7">
        <w:rPr>
          <w:rFonts w:asciiTheme="majorHAnsi" w:hAnsiTheme="majorHAnsi" w:cstheme="majorHAnsi"/>
        </w:rPr>
        <w:t>]</w:t>
      </w:r>
      <w:r w:rsidRPr="000B2DB7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v. </w:t>
      </w:r>
      <w:r w:rsidRPr="000D4CAA">
        <w:rPr>
          <w:rFonts w:asciiTheme="majorHAnsi" w:hAnsiTheme="majorHAnsi" w:cstheme="majorHAnsi" w:hint="eastAsia"/>
        </w:rPr>
        <w:t>经历，经受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247CB43B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patient will undergo a major surgery next week.  </w:t>
      </w:r>
    </w:p>
    <w:p w14:paraId="5F1AF1FB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building is undergoing extensive renovations.</w:t>
      </w:r>
    </w:p>
    <w:p w14:paraId="27C20D04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E1150F">
        <w:rPr>
          <w:rFonts w:asciiTheme="majorHAnsi" w:hAnsiTheme="majorHAnsi" w:cstheme="majorHAnsi"/>
        </w:rPr>
        <w:t>Undergoing a big surgery, she recovered well.</w:t>
      </w:r>
    </w:p>
    <w:p w14:paraId="5A7A1C55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F10814">
        <w:rPr>
          <w:rFonts w:ascii="Cambria Math" w:hAnsi="Cambria Math" w:cs="Cambria Math"/>
        </w:rPr>
        <w:t>⟐</w:t>
      </w:r>
      <w:r w:rsidRPr="00F10814">
        <w:rPr>
          <w:rFonts w:asciiTheme="majorHAnsi" w:hAnsiTheme="majorHAnsi" w:cstheme="majorHAnsi"/>
        </w:rPr>
        <w:t xml:space="preserve"> This is a big setback for everyone who has to undergo it.</w:t>
      </w:r>
    </w:p>
    <w:p w14:paraId="199DC678" w14:textId="77777777" w:rsidR="00202657" w:rsidRPr="00F10814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4D3980C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provocative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</w:rPr>
        <w:t>[pr</w:t>
      </w:r>
      <w:r w:rsidRPr="00536717">
        <w:rPr>
          <w:rFonts w:ascii="Times New Roman" w:hAnsi="Times New Roman" w:cs="Times New Roman"/>
        </w:rPr>
        <w:t>əˈ</w:t>
      </w:r>
      <w:r w:rsidRPr="00536717">
        <w:rPr>
          <w:rFonts w:asciiTheme="majorHAnsi" w:hAnsiTheme="majorHAnsi" w:cstheme="majorHAnsi"/>
        </w:rPr>
        <w:t>v</w:t>
      </w:r>
      <w:r w:rsidRPr="00536717">
        <w:rPr>
          <w:rFonts w:asciiTheme="majorHAnsi" w:hAnsiTheme="majorHAnsi" w:cstheme="majorHAnsi" w:hint="eastAsia"/>
        </w:rPr>
        <w:t>ɑ</w:t>
      </w:r>
      <w:r w:rsidRPr="00536717">
        <w:rPr>
          <w:rFonts w:ascii="Times New Roman" w:hAnsi="Times New Roman" w:cs="Times New Roman"/>
        </w:rPr>
        <w:t>ː</w:t>
      </w:r>
      <w:r w:rsidRPr="00536717">
        <w:rPr>
          <w:rFonts w:asciiTheme="majorHAnsi" w:hAnsiTheme="majorHAnsi" w:cstheme="majorHAnsi"/>
        </w:rPr>
        <w:t>k</w:t>
      </w:r>
      <w:r w:rsidRPr="00536717">
        <w:rPr>
          <w:rFonts w:ascii="Times New Roman" w:hAnsi="Times New Roman" w:cs="Times New Roman"/>
        </w:rPr>
        <w:t>ə</w:t>
      </w:r>
      <w:r w:rsidRPr="00536717">
        <w:rPr>
          <w:rFonts w:asciiTheme="majorHAnsi" w:hAnsiTheme="majorHAnsi" w:cstheme="majorHAnsi"/>
        </w:rPr>
        <w:t>t</w:t>
      </w:r>
      <w:r w:rsidRPr="00536717">
        <w:rPr>
          <w:rFonts w:ascii="Times New Roman" w:hAnsi="Times New Roman" w:cs="Times New Roman"/>
        </w:rPr>
        <w:t>ɪ</w:t>
      </w:r>
      <w:r w:rsidRPr="00536717">
        <w:rPr>
          <w:rFonts w:asciiTheme="majorHAnsi" w:hAnsiTheme="majorHAnsi" w:cstheme="majorHAnsi"/>
        </w:rPr>
        <w:t>v]</w:t>
      </w:r>
      <w:r w:rsidRPr="00536717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adj. </w:t>
      </w:r>
      <w:r w:rsidRPr="000D4CAA">
        <w:rPr>
          <w:rFonts w:asciiTheme="majorHAnsi" w:hAnsiTheme="majorHAnsi" w:cstheme="majorHAnsi" w:hint="eastAsia"/>
        </w:rPr>
        <w:t>挑衅的，煽动的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547CF5E0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v. </w:t>
      </w:r>
      <w:proofErr w:type="gramStart"/>
      <w:r w:rsidRPr="005C1F75">
        <w:rPr>
          <w:rFonts w:asciiTheme="majorHAnsi" w:hAnsiTheme="majorHAnsi" w:cstheme="majorHAnsi"/>
        </w:rPr>
        <w:t>provo</w:t>
      </w:r>
      <w:r>
        <w:rPr>
          <w:rFonts w:asciiTheme="majorHAnsi" w:hAnsiTheme="majorHAnsi" w:cstheme="majorHAnsi" w:hint="eastAsia"/>
        </w:rPr>
        <w:t>ke</w:t>
      </w:r>
      <w:proofErr w:type="gramEnd"/>
    </w:p>
    <w:p w14:paraId="58F17355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documentary features provocative themes that challenge societal norms.  </w:t>
      </w:r>
    </w:p>
    <w:p w14:paraId="41E25F5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She wore a provocative dress to the event that sparked a lot of discussions.</w:t>
      </w:r>
    </w:p>
    <w:p w14:paraId="24716AAC" w14:textId="77777777" w:rsidR="00202657" w:rsidRPr="00A43A4F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A43A4F">
        <w:rPr>
          <w:rFonts w:asciiTheme="majorHAnsi" w:hAnsiTheme="majorHAnsi" w:cstheme="majorHAnsi"/>
        </w:rPr>
        <w:t>The journalist issues a provocative article about the pollution of the country.</w:t>
      </w:r>
    </w:p>
    <w:p w14:paraId="2E1613F0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F10814">
        <w:rPr>
          <w:rFonts w:asciiTheme="majorHAnsi" w:hAnsiTheme="majorHAnsi" w:cstheme="majorHAnsi"/>
        </w:rPr>
        <w:t>The provocative behavior when driving is very dangerous.</w:t>
      </w:r>
    </w:p>
    <w:p w14:paraId="2007B4A8" w14:textId="77777777" w:rsidR="00202657" w:rsidRPr="00F10814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2AA5C08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spark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sz w:val="32"/>
          <w:szCs w:val="32"/>
        </w:rPr>
        <w:t>[sp</w:t>
      </w:r>
      <w:r w:rsidRPr="00536717">
        <w:rPr>
          <w:rFonts w:asciiTheme="majorHAnsi" w:hAnsiTheme="majorHAnsi" w:cstheme="majorHAnsi" w:hint="eastAsia"/>
          <w:sz w:val="32"/>
          <w:szCs w:val="32"/>
        </w:rPr>
        <w:t>ɑ</w:t>
      </w:r>
      <w:r w:rsidRPr="00536717">
        <w:rPr>
          <w:rFonts w:ascii="Times New Roman" w:hAnsi="Times New Roman" w:cs="Times New Roman"/>
          <w:sz w:val="32"/>
          <w:szCs w:val="32"/>
        </w:rPr>
        <w:t>ː</w:t>
      </w:r>
      <w:r w:rsidRPr="00536717">
        <w:rPr>
          <w:rFonts w:asciiTheme="majorHAnsi" w:hAnsiTheme="majorHAnsi" w:cstheme="majorHAnsi"/>
          <w:sz w:val="32"/>
          <w:szCs w:val="32"/>
        </w:rPr>
        <w:t>rk]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v. </w:t>
      </w:r>
      <w:r w:rsidRPr="000D4CAA">
        <w:rPr>
          <w:rFonts w:asciiTheme="majorHAnsi" w:hAnsiTheme="majorHAnsi" w:cstheme="majorHAnsi" w:hint="eastAsia"/>
        </w:rPr>
        <w:t>引发，激发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3C99984A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His controversial statement sparked a heated debate among the viewers.  </w:t>
      </w:r>
    </w:p>
    <w:p w14:paraId="6B74329C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teacher's enthusiasm for science sparked the students' interest in the subject.</w:t>
      </w:r>
    </w:p>
    <w:p w14:paraId="63C681C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</w:t>
      </w:r>
      <w:r w:rsidRPr="00A43A4F">
        <w:rPr>
          <w:rFonts w:asciiTheme="majorHAnsi" w:hAnsiTheme="majorHAnsi" w:cstheme="majorHAnsi"/>
        </w:rPr>
        <w:t>The small conflict between the two countries sparked a full war between them.</w:t>
      </w:r>
    </w:p>
    <w:p w14:paraId="516EB4D8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</w:t>
      </w:r>
      <w:r w:rsidRPr="002E4DA9">
        <w:rPr>
          <w:rFonts w:asciiTheme="majorHAnsi" w:hAnsiTheme="majorHAnsi" w:cstheme="majorHAnsi"/>
        </w:rPr>
        <w:t>The long-term disagreement between the couple sparked a fight in the end.</w:t>
      </w:r>
    </w:p>
    <w:p w14:paraId="1F1CA9B9" w14:textId="77777777" w:rsidR="00202657" w:rsidRPr="002E4DA9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9A7DD39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cosmos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</w:rPr>
        <w:t>[</w:t>
      </w:r>
      <w:r w:rsidRPr="00536717">
        <w:rPr>
          <w:rFonts w:ascii="Times New Roman" w:hAnsi="Times New Roman" w:cs="Times New Roman"/>
        </w:rPr>
        <w:t>ˈ</w:t>
      </w:r>
      <w:r w:rsidRPr="00536717">
        <w:rPr>
          <w:rFonts w:asciiTheme="majorHAnsi" w:hAnsiTheme="majorHAnsi" w:cstheme="majorHAnsi"/>
        </w:rPr>
        <w:t>k</w:t>
      </w:r>
      <w:r w:rsidRPr="00536717">
        <w:rPr>
          <w:rFonts w:asciiTheme="majorHAnsi" w:hAnsiTheme="majorHAnsi" w:cstheme="majorHAnsi" w:hint="eastAsia"/>
        </w:rPr>
        <w:t>ɑ</w:t>
      </w:r>
      <w:r w:rsidRPr="00536717">
        <w:rPr>
          <w:rFonts w:ascii="Times New Roman" w:hAnsi="Times New Roman" w:cs="Times New Roman"/>
        </w:rPr>
        <w:t>ː</w:t>
      </w:r>
      <w:r w:rsidRPr="00536717">
        <w:rPr>
          <w:rFonts w:asciiTheme="majorHAnsi" w:hAnsiTheme="majorHAnsi" w:cstheme="majorHAnsi"/>
        </w:rPr>
        <w:t>zmo</w:t>
      </w:r>
      <w:r w:rsidRPr="00536717">
        <w:rPr>
          <w:rFonts w:ascii="Times New Roman" w:hAnsi="Times New Roman" w:cs="Times New Roman"/>
        </w:rPr>
        <w:t>ʊ</w:t>
      </w:r>
      <w:r w:rsidRPr="00536717">
        <w:rPr>
          <w:rFonts w:asciiTheme="majorHAnsi" w:hAnsiTheme="majorHAnsi" w:cstheme="majorHAnsi"/>
        </w:rPr>
        <w:t xml:space="preserve">s] n. </w:t>
      </w:r>
      <w:r w:rsidRPr="00536717">
        <w:rPr>
          <w:rFonts w:asciiTheme="majorHAnsi" w:hAnsiTheme="majorHAnsi" w:cstheme="majorHAnsi" w:hint="eastAsia"/>
        </w:rPr>
        <w:t>宇宙；完整和谐的一统体系；</w:t>
      </w:r>
    </w:p>
    <w:p w14:paraId="27DEA455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study of the cosmos can help us understand the origins of the universe.  </w:t>
      </w:r>
    </w:p>
    <w:p w14:paraId="23531571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Cosmos and its vast expanse have always intrigued astronomers and philosophers alike.</w:t>
      </w:r>
    </w:p>
    <w:p w14:paraId="456A4B3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</w:t>
      </w:r>
      <w:r w:rsidRPr="00682C54">
        <w:rPr>
          <w:rFonts w:asciiTheme="majorHAnsi" w:hAnsiTheme="majorHAnsi" w:cstheme="majorHAnsi"/>
        </w:rPr>
        <w:t xml:space="preserve">The earth is just a very small one of the </w:t>
      </w:r>
      <w:proofErr w:type="gramStart"/>
      <w:r w:rsidRPr="00682C54">
        <w:rPr>
          <w:rFonts w:asciiTheme="majorHAnsi" w:hAnsiTheme="majorHAnsi" w:cstheme="majorHAnsi"/>
        </w:rPr>
        <w:t>cosmos</w:t>
      </w:r>
      <w:proofErr w:type="gramEnd"/>
      <w:r w:rsidRPr="00682C54">
        <w:rPr>
          <w:rFonts w:asciiTheme="majorHAnsi" w:hAnsiTheme="majorHAnsi" w:cstheme="majorHAnsi"/>
        </w:rPr>
        <w:t>.</w:t>
      </w:r>
    </w:p>
    <w:p w14:paraId="19D57666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2E4DA9">
        <w:rPr>
          <w:rFonts w:asciiTheme="majorHAnsi" w:hAnsiTheme="majorHAnsi" w:cstheme="majorHAnsi"/>
        </w:rPr>
        <w:t>To explore our cosmos can reveal the secret of our human being.</w:t>
      </w:r>
    </w:p>
    <w:p w14:paraId="2D2BD79C" w14:textId="77777777" w:rsidR="00202657" w:rsidRPr="002E4DA9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5FB4A20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tacit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sz w:val="32"/>
          <w:szCs w:val="32"/>
        </w:rPr>
        <w:t>[</w:t>
      </w:r>
      <w:r w:rsidRPr="00536717">
        <w:rPr>
          <w:rFonts w:ascii="Times New Roman" w:hAnsi="Times New Roman" w:cs="Times New Roman"/>
          <w:sz w:val="32"/>
          <w:szCs w:val="32"/>
        </w:rPr>
        <w:t>ˈ</w:t>
      </w:r>
      <w:r w:rsidRPr="00536717">
        <w:rPr>
          <w:rFonts w:asciiTheme="majorHAnsi" w:hAnsiTheme="majorHAnsi" w:cstheme="majorHAnsi"/>
          <w:sz w:val="32"/>
          <w:szCs w:val="32"/>
        </w:rPr>
        <w:t>tæs</w:t>
      </w:r>
      <w:r w:rsidRPr="00536717">
        <w:rPr>
          <w:rFonts w:ascii="Times New Roman" w:hAnsi="Times New Roman" w:cs="Times New Roman"/>
          <w:sz w:val="32"/>
          <w:szCs w:val="32"/>
        </w:rPr>
        <w:t>ɪ</w:t>
      </w:r>
      <w:r w:rsidRPr="00536717">
        <w:rPr>
          <w:rFonts w:asciiTheme="majorHAnsi" w:hAnsiTheme="majorHAnsi" w:cstheme="majorHAnsi"/>
          <w:sz w:val="32"/>
          <w:szCs w:val="32"/>
        </w:rPr>
        <w:t>t]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adj. </w:t>
      </w:r>
      <w:r w:rsidRPr="000D4CAA">
        <w:rPr>
          <w:rFonts w:asciiTheme="majorHAnsi" w:hAnsiTheme="majorHAnsi" w:cstheme="majorHAnsi" w:hint="eastAsia"/>
        </w:rPr>
        <w:t>心照不宣的，默许的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145767EC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Their nod was a tacit agreement to the proposed plan.  </w:t>
      </w:r>
    </w:p>
    <w:p w14:paraId="783A8858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There was a tacit understanding between them that no words could convey.</w:t>
      </w:r>
    </w:p>
    <w:p w14:paraId="788DA056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682C54">
        <w:rPr>
          <w:rFonts w:asciiTheme="majorHAnsi" w:hAnsiTheme="majorHAnsi" w:cstheme="majorHAnsi"/>
        </w:rPr>
        <w:t>After many years of the company with each other, The couple could keep a tacit understanding.</w:t>
      </w:r>
    </w:p>
    <w:p w14:paraId="6C4CF38F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433745">
        <w:rPr>
          <w:rFonts w:asciiTheme="majorHAnsi" w:hAnsiTheme="majorHAnsi" w:cstheme="majorHAnsi"/>
        </w:rPr>
        <w:t xml:space="preserve">Although there is no explicit verbal agreement between us, we still </w:t>
      </w:r>
      <w:r>
        <w:rPr>
          <w:rFonts w:asciiTheme="majorHAnsi" w:hAnsiTheme="majorHAnsi" w:cstheme="majorHAnsi"/>
          <w:i/>
          <w:iCs/>
        </w:rPr>
        <w:t xml:space="preserve">can </w:t>
      </w:r>
      <w:r w:rsidRPr="00433745">
        <w:rPr>
          <w:rFonts w:asciiTheme="majorHAnsi" w:hAnsiTheme="majorHAnsi" w:cstheme="majorHAnsi"/>
        </w:rPr>
        <w:t>make a tacit collaboration with each other when we play basketball.</w:t>
      </w:r>
    </w:p>
    <w:p w14:paraId="5F289994" w14:textId="77777777" w:rsidR="00202657" w:rsidRPr="00FE6823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3989A82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0D7839">
        <w:rPr>
          <w:rFonts w:asciiTheme="majorHAnsi" w:hAnsiTheme="majorHAnsi" w:cstheme="majorHAnsi" w:hint="eastAsia"/>
          <w:b/>
          <w:bCs/>
          <w:sz w:val="32"/>
          <w:szCs w:val="32"/>
        </w:rPr>
        <w:t>retention</w:t>
      </w:r>
      <w:r w:rsidRPr="000D783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D7839">
        <w:rPr>
          <w:rFonts w:asciiTheme="majorHAnsi" w:hAnsiTheme="majorHAnsi" w:cstheme="majorHAnsi"/>
        </w:rPr>
        <w:t>[r</w:t>
      </w:r>
      <w:r w:rsidRPr="000D7839">
        <w:rPr>
          <w:rFonts w:ascii="Times New Roman" w:hAnsi="Times New Roman" w:cs="Times New Roman"/>
        </w:rPr>
        <w:t>ɪˈ</w:t>
      </w:r>
      <w:r w:rsidRPr="000D7839">
        <w:rPr>
          <w:rFonts w:asciiTheme="majorHAnsi" w:hAnsiTheme="majorHAnsi" w:cstheme="majorHAnsi"/>
        </w:rPr>
        <w:t>ten</w:t>
      </w:r>
      <w:r w:rsidRPr="000D7839">
        <w:rPr>
          <w:rFonts w:ascii="Times New Roman" w:hAnsi="Times New Roman" w:cs="Times New Roman"/>
        </w:rPr>
        <w:t>ʃ</w:t>
      </w:r>
      <w:r w:rsidRPr="000D7839">
        <w:rPr>
          <w:rFonts w:asciiTheme="majorHAnsi" w:hAnsiTheme="majorHAnsi" w:cstheme="majorHAnsi"/>
        </w:rPr>
        <w:t>(</w:t>
      </w:r>
      <w:r w:rsidRPr="000D7839">
        <w:rPr>
          <w:rFonts w:ascii="Times New Roman" w:hAnsi="Times New Roman" w:cs="Times New Roman"/>
        </w:rPr>
        <w:t>ə</w:t>
      </w:r>
      <w:r w:rsidRPr="000D7839">
        <w:rPr>
          <w:rFonts w:asciiTheme="majorHAnsi" w:hAnsiTheme="majorHAnsi" w:cstheme="majorHAnsi"/>
        </w:rPr>
        <w:t>)n]</w:t>
      </w:r>
      <w:r w:rsidRPr="000D7839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n. </w:t>
      </w:r>
      <w:r w:rsidRPr="000D4CAA">
        <w:rPr>
          <w:rFonts w:asciiTheme="majorHAnsi" w:hAnsiTheme="majorHAnsi" w:cstheme="majorHAnsi" w:hint="eastAsia"/>
        </w:rPr>
        <w:t>保留，保持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006C3B9B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company implemented new strategies for the retention of employees.  </w:t>
      </w:r>
    </w:p>
    <w:p w14:paraId="53375CA2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Water retention can be a symptom of various health issues.</w:t>
      </w:r>
    </w:p>
    <w:p w14:paraId="0DE99CF4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  <w:i/>
          <w:iCs/>
        </w:rPr>
        <w:t>⟐</w:t>
      </w:r>
      <w:r w:rsidRPr="00682C54">
        <w:rPr>
          <w:rFonts w:asciiTheme="majorHAnsi" w:hAnsiTheme="majorHAnsi" w:cstheme="majorHAnsi"/>
          <w:i/>
          <w:iCs/>
        </w:rPr>
        <w:t xml:space="preserve"> A good retention of employees is a good metric for a good company.</w:t>
      </w:r>
    </w:p>
    <w:p w14:paraId="147200EA" w14:textId="5637035F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33745">
        <w:rPr>
          <w:rFonts w:ascii="Cambria Math" w:hAnsi="Cambria Math" w:cs="Cambria Math"/>
          <w:i/>
          <w:iCs/>
        </w:rPr>
        <w:t>⟐</w:t>
      </w:r>
      <w:r w:rsidRPr="00433745">
        <w:rPr>
          <w:rFonts w:asciiTheme="majorHAnsi" w:hAnsiTheme="majorHAnsi" w:cstheme="majorHAnsi"/>
          <w:i/>
          <w:iCs/>
        </w:rPr>
        <w:t xml:space="preserve"> Good sleep can lead to good memory retention for us.</w:t>
      </w:r>
    </w:p>
    <w:p w14:paraId="3910BDD2" w14:textId="410FC128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netizen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</w:rPr>
        <w:t>[ˈnetɪzn]</w:t>
      </w:r>
      <w:r w:rsidRPr="00536717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n. </w:t>
      </w:r>
      <w:r w:rsidRPr="000D4CAA">
        <w:rPr>
          <w:rFonts w:asciiTheme="majorHAnsi" w:hAnsiTheme="majorHAnsi" w:cstheme="majorHAnsi" w:hint="eastAsia"/>
        </w:rPr>
        <w:t>网民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524EEB8B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Netizens reacted strongly to the news shared on social media.  </w:t>
      </w:r>
    </w:p>
    <w:p w14:paraId="38AF0D90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opinion of netizens can significantly influence public perception.</w:t>
      </w:r>
    </w:p>
    <w:p w14:paraId="2EA80D87" w14:textId="77777777" w:rsidR="003C5AB4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E986D24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163F31">
        <w:rPr>
          <w:rFonts w:asciiTheme="majorHAnsi" w:hAnsiTheme="majorHAnsi" w:cstheme="majorHAnsi" w:hint="eastAsia"/>
          <w:b/>
          <w:bCs/>
          <w:sz w:val="32"/>
          <w:szCs w:val="32"/>
        </w:rPr>
        <w:t>informed</w:t>
      </w:r>
      <w:r w:rsidRPr="00163F3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163F31">
        <w:rPr>
          <w:rFonts w:asciiTheme="majorHAnsi" w:hAnsiTheme="majorHAnsi" w:cstheme="majorHAnsi"/>
        </w:rPr>
        <w:t>[ɪnˈfɔːrmd]</w:t>
      </w:r>
      <w:r w:rsidRPr="00163F31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adj. </w:t>
      </w:r>
      <w:r w:rsidRPr="000D4CAA">
        <w:rPr>
          <w:rFonts w:asciiTheme="majorHAnsi" w:hAnsiTheme="majorHAnsi" w:cstheme="majorHAnsi" w:hint="eastAsia"/>
        </w:rPr>
        <w:t>见多识广的，消息灵通的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189FDA3E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It's important to make an informed decision when it comes to your health.  </w:t>
      </w:r>
    </w:p>
    <w:p w14:paraId="47844009" w14:textId="77777777" w:rsidR="003C5AB4" w:rsidRPr="00412240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She is one of the most informed critics in the art community.</w:t>
      </w:r>
    </w:p>
    <w:p w14:paraId="379965FF" w14:textId="77777777" w:rsidR="003C5AB4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12EAC17B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30D36FE" w14:textId="77777777" w:rsidR="003C5AB4" w:rsidRPr="00412240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12240">
        <w:rPr>
          <w:rFonts w:asciiTheme="majorHAnsi" w:hAnsiTheme="majorHAnsi" w:cstheme="majorHAnsi" w:hint="eastAsia"/>
        </w:rPr>
        <w:t>▲</w:t>
      </w:r>
      <w:r w:rsidRPr="00412240">
        <w:rPr>
          <w:rFonts w:asciiTheme="majorHAnsi" w:hAnsiTheme="majorHAnsi" w:cstheme="majorHAnsi" w:hint="eastAsia"/>
        </w:rPr>
        <w:t xml:space="preserve"> </w:t>
      </w:r>
      <w:r w:rsidRPr="00163F31">
        <w:rPr>
          <w:rFonts w:asciiTheme="majorHAnsi" w:hAnsiTheme="majorHAnsi" w:cstheme="majorHAnsi" w:hint="eastAsia"/>
          <w:b/>
          <w:bCs/>
          <w:sz w:val="32"/>
          <w:szCs w:val="32"/>
        </w:rPr>
        <w:t>mold</w:t>
      </w:r>
      <w:r w:rsidRPr="00163F3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163F31">
        <w:rPr>
          <w:rFonts w:asciiTheme="majorHAnsi" w:hAnsiTheme="majorHAnsi" w:cstheme="majorHAnsi"/>
        </w:rPr>
        <w:t>[moʊld]</w:t>
      </w:r>
      <w:r w:rsidRPr="00163F31">
        <w:rPr>
          <w:rFonts w:asciiTheme="majorHAnsi" w:hAnsiTheme="majorHAnsi" w:cstheme="majorHAnsi" w:hint="eastAsia"/>
        </w:rPr>
        <w:t xml:space="preserve"> </w:t>
      </w:r>
      <w:r w:rsidRPr="00412240">
        <w:rPr>
          <w:rFonts w:asciiTheme="majorHAnsi" w:hAnsiTheme="majorHAnsi" w:cstheme="majorHAnsi" w:hint="eastAsia"/>
        </w:rPr>
        <w:t xml:space="preserve">n. </w:t>
      </w:r>
      <w:r w:rsidRPr="004F2F18">
        <w:rPr>
          <w:rFonts w:asciiTheme="majorHAnsi" w:hAnsiTheme="majorHAnsi" w:cstheme="majorHAnsi" w:hint="eastAsia"/>
        </w:rPr>
        <w:t>模具；铸模；模制品</w:t>
      </w:r>
    </w:p>
    <w:p w14:paraId="3D0387AA" w14:textId="77777777" w:rsidR="003C5AB4" w:rsidRPr="00412240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12240">
        <w:rPr>
          <w:rFonts w:ascii="Cambria Math" w:hAnsi="Cambria Math" w:cs="Cambria Math"/>
        </w:rPr>
        <w:t>⟐</w:t>
      </w:r>
      <w:r w:rsidRPr="00412240">
        <w:rPr>
          <w:rFonts w:asciiTheme="majorHAnsi" w:hAnsiTheme="majorHAnsi" w:cstheme="majorHAnsi"/>
        </w:rPr>
        <w:t xml:space="preserve"> They used a silicone mold to create the perfect chocolate shapes.</w:t>
      </w:r>
    </w:p>
    <w:p w14:paraId="4B7852FC" w14:textId="77777777" w:rsidR="003C5AB4" w:rsidRPr="00412240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12240">
        <w:rPr>
          <w:rFonts w:ascii="Cambria Math" w:hAnsi="Cambria Math" w:cs="Cambria Math"/>
        </w:rPr>
        <w:t>⟐</w:t>
      </w:r>
      <w:r w:rsidRPr="00412240">
        <w:rPr>
          <w:rFonts w:asciiTheme="majorHAnsi" w:hAnsiTheme="majorHAnsi" w:cstheme="majorHAnsi"/>
        </w:rPr>
        <w:t xml:space="preserve"> Be careful when eating bread with mold, as it can be harmful to your health.</w:t>
      </w:r>
    </w:p>
    <w:p w14:paraId="001BC113" w14:textId="77777777" w:rsidR="003C5AB4" w:rsidRPr="003C5AB4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3CA9EE3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4F2F18">
        <w:rPr>
          <w:rFonts w:asciiTheme="majorHAnsi" w:hAnsiTheme="majorHAnsi" w:cstheme="majorHAnsi" w:hint="eastAsia"/>
          <w:b/>
          <w:bCs/>
          <w:sz w:val="32"/>
          <w:szCs w:val="32"/>
        </w:rPr>
        <w:t>disgrace</w:t>
      </w:r>
      <w:r w:rsidRPr="004F2F18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[</w:t>
      </w:r>
      <w:r w:rsidRPr="004F2F18">
        <w:rPr>
          <w:rFonts w:asciiTheme="majorHAnsi" w:hAnsiTheme="majorHAnsi" w:cstheme="majorHAnsi"/>
        </w:rPr>
        <w:t>dɪsˈ</w:t>
      </w:r>
      <w:r w:rsidRPr="004F2F18">
        <w:rPr>
          <w:rFonts w:asciiTheme="majorHAnsi" w:hAnsiTheme="majorHAnsi" w:cstheme="majorHAnsi" w:hint="eastAsia"/>
        </w:rPr>
        <w:t>ɡ</w:t>
      </w:r>
      <w:r w:rsidRPr="004F2F18">
        <w:rPr>
          <w:rFonts w:asciiTheme="majorHAnsi" w:hAnsiTheme="majorHAnsi" w:cstheme="majorHAnsi"/>
        </w:rPr>
        <w:t>reɪs</w:t>
      </w:r>
      <w:r>
        <w:rPr>
          <w:rFonts w:asciiTheme="majorHAnsi" w:hAnsiTheme="majorHAnsi" w:cstheme="majorHAnsi"/>
        </w:rPr>
        <w:t xml:space="preserve">] </w:t>
      </w:r>
      <w:r w:rsidRPr="000D4CAA">
        <w:rPr>
          <w:rFonts w:asciiTheme="majorHAnsi" w:hAnsiTheme="majorHAnsi" w:cstheme="majorHAnsi" w:hint="eastAsia"/>
        </w:rPr>
        <w:t xml:space="preserve">n. </w:t>
      </w:r>
      <w:r w:rsidRPr="000D4CAA">
        <w:rPr>
          <w:rFonts w:asciiTheme="majorHAnsi" w:hAnsiTheme="majorHAnsi" w:cstheme="majorHAnsi" w:hint="eastAsia"/>
        </w:rPr>
        <w:t>耻辱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4F3E5204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He brought disgrace to his family with his actions.  </w:t>
      </w:r>
    </w:p>
    <w:p w14:paraId="24DD4CBB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scandal was a disgrace to the institution.</w:t>
      </w:r>
    </w:p>
    <w:p w14:paraId="107C28D8" w14:textId="77777777" w:rsidR="001A3FBF" w:rsidRPr="003C5AB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9FE6A1C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simultaneous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ˌ</w:t>
      </w:r>
      <w:r w:rsidRPr="007414AA">
        <w:rPr>
          <w:rFonts w:asciiTheme="majorHAnsi" w:hAnsiTheme="majorHAnsi" w:cstheme="majorHAnsi"/>
        </w:rPr>
        <w:t>sa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m(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)l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te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ni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s ]</w:t>
      </w:r>
      <w:r w:rsidRPr="007414AA">
        <w:rPr>
          <w:rFonts w:asciiTheme="majorHAnsi" w:hAnsiTheme="majorHAnsi" w:cstheme="majorHAnsi" w:hint="eastAsia"/>
        </w:rPr>
        <w:t xml:space="preserve"> ad</w:t>
      </w:r>
      <w:r w:rsidRPr="007414AA">
        <w:rPr>
          <w:rFonts w:asciiTheme="majorHAnsi" w:hAnsiTheme="majorHAnsi" w:cstheme="majorHAnsi"/>
        </w:rPr>
        <w:t>j</w:t>
      </w:r>
      <w:r w:rsidRPr="007414AA">
        <w:rPr>
          <w:rFonts w:asciiTheme="majorHAnsi" w:hAnsiTheme="majorHAnsi" w:cstheme="majorHAnsi" w:hint="eastAsia"/>
        </w:rPr>
        <w:t xml:space="preserve">. </w:t>
      </w:r>
      <w:r w:rsidRPr="007414AA">
        <w:rPr>
          <w:rFonts w:asciiTheme="majorHAnsi" w:hAnsiTheme="majorHAnsi" w:cstheme="majorHAnsi" w:hint="eastAsia"/>
        </w:rPr>
        <w:t>同时</w:t>
      </w:r>
      <w:r>
        <w:rPr>
          <w:rFonts w:asciiTheme="majorHAnsi" w:hAnsiTheme="majorHAnsi" w:cstheme="majorHAnsi" w:hint="eastAsia"/>
        </w:rPr>
        <w:t>的</w:t>
      </w:r>
      <w:r w:rsidRPr="007414AA">
        <w:rPr>
          <w:rFonts w:asciiTheme="majorHAnsi" w:hAnsiTheme="majorHAnsi" w:cstheme="majorHAnsi" w:hint="eastAsia"/>
        </w:rPr>
        <w:t>；</w:t>
      </w:r>
    </w:p>
    <w:p w14:paraId="20396B06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two singers performed simultaneously, creating a beautiful harmony.</w:t>
      </w:r>
    </w:p>
    <w:p w14:paraId="55CB772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company is expanding its operations simultaneously in three countries.</w:t>
      </w:r>
    </w:p>
    <w:p w14:paraId="79A71949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Y</w:t>
      </w:r>
      <w:r>
        <w:rPr>
          <w:rFonts w:asciiTheme="majorHAnsi" w:hAnsiTheme="majorHAnsi" w:cstheme="majorHAnsi"/>
        </w:rPr>
        <w:t>ou can’t handle all the tasks simultaneously and you should tackle them one by one.</w:t>
      </w:r>
      <w:r w:rsidRPr="000B67C9">
        <w:t xml:space="preserve"> </w:t>
      </w:r>
    </w:p>
    <w:p w14:paraId="1A820AF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B67C9">
        <w:rPr>
          <w:rFonts w:ascii="Cambria Math" w:hAnsi="Cambria Math" w:cs="Cambria Math"/>
        </w:rPr>
        <w:t>⟐</w:t>
      </w:r>
      <w:r w:rsidRPr="000B67C9">
        <w:rPr>
          <w:rFonts w:asciiTheme="majorHAnsi" w:hAnsiTheme="majorHAnsi" w:cstheme="majorHAnsi"/>
        </w:rPr>
        <w:t xml:space="preserve"> They explained to me simultaneously, and I felt my brain explode.</w:t>
      </w:r>
    </w:p>
    <w:p w14:paraId="09EB92E8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D6F7459" w14:textId="77777777" w:rsidR="001A3FBF" w:rsidRPr="0042438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175B0A5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craft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[kr</w:t>
      </w:r>
      <w:r w:rsidRPr="007414AA">
        <w:rPr>
          <w:rFonts w:asciiTheme="majorHAnsi" w:hAnsiTheme="majorHAnsi" w:cstheme="majorHAnsi" w:hint="eastAsia"/>
        </w:rPr>
        <w:t>ɑ</w:t>
      </w:r>
      <w:r w:rsidRPr="007414AA">
        <w:rPr>
          <w:rFonts w:ascii="Times New Roman" w:hAnsi="Times New Roman" w:cs="Times New Roman"/>
        </w:rPr>
        <w:t>ː</w:t>
      </w:r>
      <w:r w:rsidRPr="007414AA">
        <w:rPr>
          <w:rFonts w:asciiTheme="majorHAnsi" w:hAnsiTheme="majorHAnsi" w:cstheme="majorHAnsi"/>
        </w:rPr>
        <w:t xml:space="preserve">ft] </w:t>
      </w:r>
      <w:r w:rsidRPr="007414AA">
        <w:rPr>
          <w:rFonts w:asciiTheme="majorHAnsi" w:hAnsiTheme="majorHAnsi" w:cstheme="majorHAnsi" w:hint="eastAsia"/>
        </w:rPr>
        <w:t xml:space="preserve">v. </w:t>
      </w:r>
      <w:r w:rsidRPr="007414AA">
        <w:rPr>
          <w:rFonts w:asciiTheme="majorHAnsi" w:hAnsiTheme="majorHAnsi" w:cstheme="majorHAnsi" w:hint="eastAsia"/>
        </w:rPr>
        <w:t>手工制作；</w:t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 w:hint="eastAsia"/>
        </w:rPr>
        <w:t>工艺，手艺；</w:t>
      </w:r>
    </w:p>
    <w:p w14:paraId="7B0681E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She loves to craft jewelry from natural materials.</w:t>
      </w:r>
    </w:p>
    <w:p w14:paraId="43B29B90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artisan crafted a beautiful vase from clay.</w:t>
      </w:r>
    </w:p>
    <w:p w14:paraId="3606CDF0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lastRenderedPageBreak/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 like to craft something when I feel pressure.</w:t>
      </w:r>
    </w:p>
    <w:p w14:paraId="3E1735DF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Do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you</w:t>
      </w:r>
      <w:r>
        <w:rPr>
          <w:rFonts w:asciiTheme="majorHAnsi" w:hAnsiTheme="majorHAnsi" w:cstheme="majorHAnsi"/>
        </w:rPr>
        <w:t xml:space="preserve"> want to learn a craft?</w:t>
      </w:r>
    </w:p>
    <w:p w14:paraId="1B7A830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0092C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crafted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kr</w:t>
      </w:r>
      <w:r w:rsidRPr="007414AA">
        <w:rPr>
          <w:rFonts w:asciiTheme="majorHAnsi" w:hAnsiTheme="majorHAnsi" w:cstheme="majorHAnsi" w:hint="eastAsia"/>
        </w:rPr>
        <w:t>ɑ</w:t>
      </w:r>
      <w:r w:rsidRPr="007414AA">
        <w:rPr>
          <w:rFonts w:ascii="Times New Roman" w:hAnsi="Times New Roman" w:cs="Times New Roman"/>
        </w:rPr>
        <w:t>ː</w:t>
      </w:r>
      <w:r w:rsidRPr="007414AA">
        <w:rPr>
          <w:rFonts w:asciiTheme="majorHAnsi" w:hAnsiTheme="majorHAnsi" w:cstheme="majorHAnsi"/>
        </w:rPr>
        <w:t>ft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d]</w:t>
      </w:r>
      <w:r w:rsidRPr="007414AA">
        <w:rPr>
          <w:rFonts w:asciiTheme="majorHAnsi" w:hAnsiTheme="majorHAnsi" w:cstheme="majorHAnsi" w:hint="eastAsia"/>
        </w:rPr>
        <w:t xml:space="preserve"> adj. 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 w:hint="eastAsia"/>
        </w:rPr>
        <w:t>手工</w:t>
      </w:r>
      <w:r>
        <w:rPr>
          <w:rFonts w:asciiTheme="majorHAnsi" w:hAnsiTheme="majorHAnsi" w:cstheme="majorHAnsi"/>
        </w:rPr>
        <w:t>)</w:t>
      </w:r>
      <w:r w:rsidRPr="007414AA">
        <w:rPr>
          <w:rFonts w:asciiTheme="majorHAnsi" w:hAnsiTheme="majorHAnsi" w:cstheme="majorHAnsi" w:hint="eastAsia"/>
        </w:rPr>
        <w:t>精制的；</w:t>
      </w:r>
    </w:p>
    <w:p w14:paraId="1F0BDF3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narrative was carefully crafted to engage the reader.</w:t>
      </w:r>
    </w:p>
    <w:p w14:paraId="257E4128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Each piece of the crafted furniture is unique and tells a story.</w:t>
      </w:r>
    </w:p>
    <w:p w14:paraId="779653A6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 w:rsidRPr="00F86A64">
        <w:rPr>
          <w:rFonts w:asciiTheme="majorHAnsi" w:hAnsiTheme="majorHAnsi" w:cstheme="majorHAnsi"/>
        </w:rPr>
        <w:t>My wife is crazy about the crafted porcelain and has bought a lot.</w:t>
      </w:r>
    </w:p>
    <w:p w14:paraId="5D140961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137009">
        <w:rPr>
          <w:rFonts w:asciiTheme="majorHAnsi" w:hAnsiTheme="majorHAnsi" w:cstheme="majorHAnsi"/>
        </w:rPr>
        <w:t>The husband made lots of crafted food to celebrate his wife’s birthday.</w:t>
      </w:r>
    </w:p>
    <w:p w14:paraId="64B8B4AA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CF7C337" w14:textId="77777777" w:rsidR="001A3FBF" w:rsidRPr="003F483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F97F963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B793F5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pitfall</w:t>
      </w:r>
      <w:r w:rsidRPr="007414AA">
        <w:rPr>
          <w:rFonts w:asciiTheme="majorHAnsi" w:hAnsiTheme="majorHAnsi" w:cstheme="majorHAnsi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tf</w:t>
      </w:r>
      <w:r w:rsidRPr="007414AA">
        <w:rPr>
          <w:rFonts w:ascii="Times New Roman" w:hAnsi="Times New Roman" w:cs="Times New Roman"/>
        </w:rPr>
        <w:t>ɔː</w:t>
      </w:r>
      <w:r w:rsidRPr="007414AA">
        <w:rPr>
          <w:rFonts w:asciiTheme="majorHAnsi" w:hAnsiTheme="majorHAnsi" w:cstheme="majorHAnsi"/>
        </w:rPr>
        <w:t>l]</w:t>
      </w:r>
      <w:r w:rsidRPr="007414AA">
        <w:rPr>
          <w:rFonts w:asciiTheme="majorHAnsi" w:hAnsiTheme="majorHAnsi" w:cstheme="majorHAnsi" w:hint="eastAsia"/>
        </w:rPr>
        <w:t xml:space="preserve"> n. </w:t>
      </w:r>
      <w:r w:rsidRPr="007414AA">
        <w:rPr>
          <w:rFonts w:asciiTheme="majorHAnsi" w:hAnsiTheme="majorHAnsi" w:cstheme="majorHAnsi" w:hint="eastAsia"/>
        </w:rPr>
        <w:t>隐患；陷阱</w:t>
      </w:r>
    </w:p>
    <w:p w14:paraId="257FF49A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Inexperienced investors often overlook common pitfalls in the stock market.</w:t>
      </w:r>
    </w:p>
    <w:p w14:paraId="38D7857F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Awareness of the pitfalls of online communication can prevent misunderstandings.</w:t>
      </w:r>
    </w:p>
    <w:p w14:paraId="3F2932E7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hen we chat with strangers online, we should be careful about the pitfalls.</w:t>
      </w:r>
    </w:p>
    <w:p w14:paraId="2A9292A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0FBB45" w14:textId="77777777" w:rsidR="001A3FBF" w:rsidRPr="0011384B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A903A47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/>
          <w:b/>
          <w:bCs/>
          <w:sz w:val="32"/>
          <w:szCs w:val="32"/>
        </w:rPr>
        <w:t>sophisticated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[s</w:t>
      </w:r>
      <w:r w:rsidRPr="007414AA">
        <w:rPr>
          <w:rFonts w:ascii="Times New Roman" w:hAnsi="Times New Roman" w:cs="Times New Roman"/>
        </w:rPr>
        <w:t>əˈ</w:t>
      </w:r>
      <w:r w:rsidRPr="007414AA">
        <w:rPr>
          <w:rFonts w:asciiTheme="majorHAnsi" w:hAnsiTheme="majorHAnsi" w:cstheme="majorHAnsi"/>
        </w:rPr>
        <w:t>f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st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ke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 xml:space="preserve">d] adj. </w:t>
      </w:r>
      <w:r w:rsidRPr="007414AA">
        <w:rPr>
          <w:rFonts w:asciiTheme="majorHAnsi" w:hAnsiTheme="majorHAnsi" w:cstheme="majorHAnsi" w:hint="eastAsia"/>
        </w:rPr>
        <w:t>见多识广的，老练的，见过世面的；复杂巧妙的，先进的，精密的；水平高的，在行的；时尚的，精致的</w:t>
      </w:r>
    </w:p>
    <w:p w14:paraId="0A18AB6F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The problem requires a sophisticated solution that takes all variables into account.</w:t>
      </w:r>
    </w:p>
    <w:p w14:paraId="6F757BB1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She has a sophisticated taste in art, preferring abstract and conceptual works.</w:t>
      </w:r>
    </w:p>
    <w:p w14:paraId="09172240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As a sophisticated programmer, we should take all the boundary conditions into account.</w:t>
      </w:r>
    </w:p>
    <w:p w14:paraId="5789A8EC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The position requires the candidate at least five years' experience because the company prefers a sophisticated employee.</w:t>
      </w:r>
    </w:p>
    <w:p w14:paraId="57223E0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A3F84B" w14:textId="77777777" w:rsidR="001A3FBF" w:rsidRP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F159CDD" w14:textId="24471958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hinder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h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nd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r]</w:t>
      </w:r>
      <w:r w:rsidRPr="007414AA">
        <w:rPr>
          <w:rFonts w:asciiTheme="majorHAnsi" w:hAnsiTheme="majorHAnsi" w:cstheme="majorHAnsi" w:hint="eastAsia"/>
        </w:rPr>
        <w:t xml:space="preserve"> v. </w:t>
      </w:r>
      <w:r w:rsidRPr="007414AA">
        <w:rPr>
          <w:rFonts w:asciiTheme="majorHAnsi" w:hAnsiTheme="majorHAnsi" w:cstheme="majorHAnsi" w:hint="eastAsia"/>
        </w:rPr>
        <w:t>阻碍；</w:t>
      </w:r>
    </w:p>
    <w:p w14:paraId="0B2FB92F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Bad weather can hinder travel plans.</w:t>
      </w:r>
    </w:p>
    <w:p w14:paraId="40DFECF5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Lack of information hinders our ability to make informed decisions.</w:t>
      </w:r>
    </w:p>
    <w:p w14:paraId="69924546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The chronic disease hindered him from happiness.</w:t>
      </w:r>
    </w:p>
    <w:p w14:paraId="2B787934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Lack of enough sleep tends to hinder our efficiency.</w:t>
      </w:r>
    </w:p>
    <w:p w14:paraId="5F8F4868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A8F6FA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solemn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sz w:val="32"/>
          <w:szCs w:val="32"/>
        </w:rPr>
        <w:t>[</w:t>
      </w:r>
      <w:r w:rsidRPr="007414AA">
        <w:rPr>
          <w:rFonts w:ascii="Times New Roman" w:hAnsi="Times New Roman" w:cs="Times New Roman"/>
          <w:sz w:val="32"/>
          <w:szCs w:val="32"/>
        </w:rPr>
        <w:t>ˈ</w:t>
      </w:r>
      <w:r w:rsidRPr="007414AA">
        <w:rPr>
          <w:rFonts w:asciiTheme="majorHAnsi" w:hAnsiTheme="majorHAnsi" w:cstheme="majorHAnsi"/>
          <w:sz w:val="32"/>
          <w:szCs w:val="32"/>
        </w:rPr>
        <w:t>s</w:t>
      </w:r>
      <w:r w:rsidRPr="007414AA">
        <w:rPr>
          <w:rFonts w:asciiTheme="majorHAnsi" w:hAnsiTheme="majorHAnsi" w:cstheme="majorHAnsi" w:hint="eastAsia"/>
          <w:sz w:val="32"/>
          <w:szCs w:val="32"/>
        </w:rPr>
        <w:t>ɑ</w:t>
      </w:r>
      <w:r w:rsidRPr="007414AA">
        <w:rPr>
          <w:rFonts w:ascii="Times New Roman" w:hAnsi="Times New Roman" w:cs="Times New Roman"/>
          <w:sz w:val="32"/>
          <w:szCs w:val="32"/>
        </w:rPr>
        <w:t>ː</w:t>
      </w:r>
      <w:r w:rsidRPr="007414AA">
        <w:rPr>
          <w:rFonts w:asciiTheme="majorHAnsi" w:hAnsiTheme="majorHAnsi" w:cstheme="majorHAnsi"/>
          <w:sz w:val="32"/>
          <w:szCs w:val="32"/>
        </w:rPr>
        <w:t>l</w:t>
      </w:r>
      <w:r w:rsidRPr="007414AA">
        <w:rPr>
          <w:rFonts w:ascii="Times New Roman" w:hAnsi="Times New Roman" w:cs="Times New Roman"/>
          <w:sz w:val="32"/>
          <w:szCs w:val="32"/>
        </w:rPr>
        <w:t>ə</w:t>
      </w:r>
      <w:r w:rsidRPr="007414AA">
        <w:rPr>
          <w:rFonts w:asciiTheme="majorHAnsi" w:hAnsiTheme="majorHAnsi" w:cstheme="majorHAnsi"/>
          <w:sz w:val="32"/>
          <w:szCs w:val="32"/>
        </w:rPr>
        <w:t>m]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 w:hint="eastAsia"/>
        </w:rPr>
        <w:t xml:space="preserve">adj. </w:t>
      </w:r>
      <w:r w:rsidRPr="007414AA">
        <w:rPr>
          <w:rFonts w:asciiTheme="majorHAnsi" w:hAnsiTheme="majorHAnsi" w:cstheme="majorHAnsi" w:hint="eastAsia"/>
        </w:rPr>
        <w:t>严肃的；</w:t>
      </w:r>
    </w:p>
    <w:p w14:paraId="0717ADD7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lastRenderedPageBreak/>
        <w:t>⟐</w:t>
      </w:r>
      <w:r w:rsidRPr="008A74A1">
        <w:rPr>
          <w:rFonts w:asciiTheme="majorHAnsi" w:hAnsiTheme="majorHAnsi" w:cstheme="majorHAnsi"/>
        </w:rPr>
        <w:t xml:space="preserve"> The ceremony was a solemn occasion, marked by a moment of silence.</w:t>
      </w:r>
    </w:p>
    <w:p w14:paraId="3274BC7D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He swore a solemn oath to uphold the law.</w:t>
      </w:r>
    </w:p>
    <w:p w14:paraId="436FE7C5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When we pray, it is a solemn time for us. </w:t>
      </w:r>
    </w:p>
    <w:p w14:paraId="371B3AAC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Because of the solemn occasion, everyone needed to wear a formal suit.</w:t>
      </w:r>
    </w:p>
    <w:p w14:paraId="386054FB" w14:textId="6D54B22E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544889E" w14:textId="77777777" w:rsidR="001A3FBF" w:rsidRP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6E0E6EC" w14:textId="16D9B0CD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hypothesis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sz w:val="32"/>
          <w:szCs w:val="32"/>
        </w:rPr>
        <w:t>[ha</w:t>
      </w:r>
      <w:r w:rsidRPr="007414AA">
        <w:rPr>
          <w:rFonts w:ascii="Times New Roman" w:hAnsi="Times New Roman" w:cs="Times New Roman"/>
          <w:sz w:val="32"/>
          <w:szCs w:val="32"/>
        </w:rPr>
        <w:t>ɪˈ</w:t>
      </w:r>
      <w:r w:rsidRPr="007414AA">
        <w:rPr>
          <w:rFonts w:asciiTheme="majorHAnsi" w:hAnsiTheme="majorHAnsi" w:cstheme="majorHAnsi"/>
          <w:sz w:val="32"/>
          <w:szCs w:val="32"/>
        </w:rPr>
        <w:t>p</w:t>
      </w:r>
      <w:r w:rsidRPr="007414AA">
        <w:rPr>
          <w:rFonts w:asciiTheme="majorHAnsi" w:hAnsiTheme="majorHAnsi" w:cstheme="majorHAnsi" w:hint="eastAsia"/>
          <w:sz w:val="32"/>
          <w:szCs w:val="32"/>
        </w:rPr>
        <w:t>ɑ</w:t>
      </w:r>
      <w:r w:rsidRPr="007414AA">
        <w:rPr>
          <w:rFonts w:ascii="Times New Roman" w:hAnsi="Times New Roman" w:cs="Times New Roman"/>
          <w:sz w:val="32"/>
          <w:szCs w:val="32"/>
        </w:rPr>
        <w:t>ː</w:t>
      </w:r>
      <w:r w:rsidRPr="007414AA">
        <w:rPr>
          <w:rFonts w:asciiTheme="majorHAnsi" w:hAnsiTheme="majorHAnsi" w:cstheme="majorHAnsi"/>
          <w:sz w:val="32"/>
          <w:szCs w:val="32"/>
        </w:rPr>
        <w:t>θ</w:t>
      </w:r>
      <w:r w:rsidRPr="007414AA">
        <w:rPr>
          <w:rFonts w:ascii="Times New Roman" w:hAnsi="Times New Roman" w:cs="Times New Roman"/>
          <w:sz w:val="32"/>
          <w:szCs w:val="32"/>
        </w:rPr>
        <w:t>ə</w:t>
      </w:r>
      <w:r w:rsidRPr="007414AA">
        <w:rPr>
          <w:rFonts w:asciiTheme="majorHAnsi" w:hAnsiTheme="majorHAnsi" w:cstheme="majorHAnsi"/>
          <w:sz w:val="32"/>
          <w:szCs w:val="32"/>
        </w:rPr>
        <w:t>s</w:t>
      </w:r>
      <w:r w:rsidRPr="007414AA">
        <w:rPr>
          <w:rFonts w:ascii="Times New Roman" w:hAnsi="Times New Roman" w:cs="Times New Roman"/>
          <w:sz w:val="32"/>
          <w:szCs w:val="32"/>
        </w:rPr>
        <w:t>ɪ</w:t>
      </w:r>
      <w:r w:rsidRPr="007414AA">
        <w:rPr>
          <w:rFonts w:asciiTheme="majorHAnsi" w:hAnsiTheme="majorHAnsi" w:cstheme="majorHAnsi"/>
          <w:sz w:val="32"/>
          <w:szCs w:val="32"/>
        </w:rPr>
        <w:t>s]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 w:hint="eastAsia"/>
        </w:rPr>
        <w:t xml:space="preserve">n. </w:t>
      </w:r>
      <w:r w:rsidRPr="007414AA">
        <w:rPr>
          <w:rFonts w:asciiTheme="majorHAnsi" w:hAnsiTheme="majorHAnsi" w:cstheme="majorHAnsi" w:hint="eastAsia"/>
        </w:rPr>
        <w:t>假说，假设；（凭空的）猜想，猜测；</w:t>
      </w:r>
    </w:p>
    <w:p w14:paraId="1D07BF8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scientist tested his hypothesis through a series of experiments.</w:t>
      </w:r>
    </w:p>
    <w:p w14:paraId="4D4A948D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hypothesis that sleep improves memory retention is widely accepted in the scientific community.</w:t>
      </w:r>
    </w:p>
    <w:p w14:paraId="4131B326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86A64">
        <w:rPr>
          <w:rFonts w:asciiTheme="majorHAnsi" w:hAnsiTheme="majorHAnsi" w:cstheme="majorHAnsi"/>
        </w:rPr>
        <w:t>From zero to hypothesis is not difficult, from hypothesis to truth is difficult.</w:t>
      </w:r>
    </w:p>
    <w:p w14:paraId="2AB28F0C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C3FC5">
        <w:rPr>
          <w:rFonts w:asciiTheme="majorHAnsi" w:hAnsiTheme="majorHAnsi" w:cstheme="majorHAnsi"/>
        </w:rPr>
        <w:t>There are no hypotheses about history, only facts.</w:t>
      </w:r>
    </w:p>
    <w:p w14:paraId="5EBBE2AE" w14:textId="77777777" w:rsidR="00873D67" w:rsidRPr="00873D67" w:rsidRDefault="00873D67" w:rsidP="008D65CF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i/>
          <w:iCs/>
        </w:rPr>
      </w:pPr>
    </w:p>
    <w:p w14:paraId="266F3635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pivotal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v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t(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)l]</w:t>
      </w:r>
      <w:r w:rsidRPr="007414AA">
        <w:rPr>
          <w:rFonts w:asciiTheme="majorHAnsi" w:hAnsiTheme="majorHAnsi" w:cstheme="majorHAnsi" w:hint="eastAsia"/>
        </w:rPr>
        <w:t xml:space="preserve"> adj. </w:t>
      </w:r>
      <w:r w:rsidRPr="007414AA">
        <w:rPr>
          <w:rFonts w:asciiTheme="majorHAnsi" w:hAnsiTheme="majorHAnsi" w:cstheme="majorHAnsi" w:hint="eastAsia"/>
        </w:rPr>
        <w:t>关键的；</w:t>
      </w:r>
      <w:r>
        <w:rPr>
          <w:rFonts w:asciiTheme="majorHAnsi" w:hAnsiTheme="majorHAnsi" w:cstheme="majorHAnsi" w:hint="eastAsia"/>
        </w:rPr>
        <w:t>=</w:t>
      </w:r>
      <w:r>
        <w:rPr>
          <w:rFonts w:asciiTheme="majorHAnsi" w:hAnsiTheme="majorHAnsi" w:cstheme="majorHAnsi"/>
        </w:rPr>
        <w:t xml:space="preserve"> key</w:t>
      </w:r>
    </w:p>
    <w:p w14:paraId="137F634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 xml:space="preserve">⟐ </w:t>
      </w:r>
      <w:r w:rsidRPr="007414AA">
        <w:rPr>
          <w:rFonts w:asciiTheme="majorHAnsi" w:hAnsiTheme="majorHAnsi" w:cstheme="majorHAnsi"/>
        </w:rPr>
        <w:t>pivot 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v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 xml:space="preserve">t] n. </w:t>
      </w:r>
      <w:r w:rsidRPr="007414AA">
        <w:rPr>
          <w:rFonts w:asciiTheme="majorHAnsi" w:hAnsiTheme="majorHAnsi" w:cstheme="majorHAnsi" w:hint="eastAsia"/>
        </w:rPr>
        <w:t>支点，枢轴；最重要的人（或事物），核心；</w:t>
      </w:r>
    </w:p>
    <w:p w14:paraId="190F597B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His work played a pivotal role in the development of the theory.</w:t>
      </w:r>
    </w:p>
    <w:p w14:paraId="7CE8853E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pivotal moment in the game was the unexpected goal.</w:t>
      </w:r>
    </w:p>
    <w:p w14:paraId="7F4C9940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CPU is the pivotal part of a computer.</w:t>
      </w:r>
    </w:p>
    <w:p w14:paraId="38A024A9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Although she was new to the team, she played a pivotal role quickly.</w:t>
      </w:r>
    </w:p>
    <w:p w14:paraId="72AB3D56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E5CF332" w14:textId="77777777" w:rsidR="001A3FBF" w:rsidRPr="003F483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EEA8ED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rigorous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r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 w:hint="eastAsia"/>
        </w:rPr>
        <w:t>ɡ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r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s]</w:t>
      </w:r>
      <w:r w:rsidRPr="007414AA">
        <w:rPr>
          <w:rFonts w:asciiTheme="majorHAnsi" w:hAnsiTheme="majorHAnsi" w:cstheme="majorHAnsi" w:hint="eastAsia"/>
        </w:rPr>
        <w:t xml:space="preserve"> adj. </w:t>
      </w:r>
      <w:r w:rsidRPr="007414AA">
        <w:rPr>
          <w:rFonts w:asciiTheme="majorHAnsi" w:hAnsiTheme="majorHAnsi" w:cstheme="majorHAnsi" w:hint="eastAsia"/>
        </w:rPr>
        <w:t>（测试、系统或程序）严密的，缜密的；（规则，制度等）严格的，苛刻的；</w:t>
      </w:r>
    </w:p>
    <w:p w14:paraId="4775D6F8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research was conducted according to rigorous standards.</w:t>
      </w:r>
    </w:p>
    <w:p w14:paraId="0EC4C947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Rigorous training is essential for professional athletes.</w:t>
      </w:r>
    </w:p>
    <w:p w14:paraId="2E6A72D3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Each astronaut must undergo rigorous health check-ups and training.</w:t>
      </w:r>
    </w:p>
    <w:p w14:paraId="44C3CDD0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ny software of the government must undergo rigorous tests.</w:t>
      </w:r>
    </w:p>
    <w:p w14:paraId="79B8B61A" w14:textId="77777777" w:rsidR="00873D67" w:rsidRPr="001A3FBF" w:rsidRDefault="00873D67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255A93C" w14:textId="68F4283E" w:rsidR="008D65CF" w:rsidRPr="007414AA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414AA">
        <w:rPr>
          <w:rFonts w:asciiTheme="majorHAnsi" w:hAnsiTheme="majorHAnsi" w:cstheme="majorHAnsi" w:hint="eastAsia"/>
          <w:i/>
          <w:iCs/>
        </w:rPr>
        <w:t>▲</w:t>
      </w:r>
      <w:r w:rsidRPr="007414AA">
        <w:rPr>
          <w:rFonts w:asciiTheme="majorHAnsi" w:hAnsiTheme="majorHAnsi" w:cstheme="majorHAnsi" w:hint="eastAsia"/>
          <w:i/>
          <w:iCs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i/>
          <w:iCs/>
          <w:sz w:val="32"/>
          <w:szCs w:val="32"/>
        </w:rPr>
        <w:t>speculate</w:t>
      </w:r>
      <w:r w:rsidRPr="007414AA">
        <w:rPr>
          <w:rFonts w:asciiTheme="majorHAnsi" w:hAnsiTheme="majorHAnsi" w:cstheme="majorHAnsi" w:hint="eastAsia"/>
          <w:i/>
          <w:iCs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i/>
          <w:iCs/>
        </w:rPr>
        <w:t>[</w:t>
      </w:r>
      <w:r w:rsidRPr="007414AA">
        <w:rPr>
          <w:rFonts w:ascii="Times New Roman" w:hAnsi="Times New Roman" w:cs="Times New Roman"/>
          <w:i/>
          <w:iCs/>
        </w:rPr>
        <w:t>ˈ</w:t>
      </w:r>
      <w:r w:rsidRPr="007414AA">
        <w:rPr>
          <w:rFonts w:asciiTheme="majorHAnsi" w:hAnsiTheme="majorHAnsi" w:cstheme="majorHAnsi"/>
          <w:i/>
          <w:iCs/>
        </w:rPr>
        <w:t>spekjule</w:t>
      </w:r>
      <w:r w:rsidRPr="007414AA">
        <w:rPr>
          <w:rFonts w:ascii="Times New Roman" w:hAnsi="Times New Roman" w:cs="Times New Roman"/>
          <w:i/>
          <w:iCs/>
        </w:rPr>
        <w:t>ɪ</w:t>
      </w:r>
      <w:r w:rsidRPr="007414AA">
        <w:rPr>
          <w:rFonts w:asciiTheme="majorHAnsi" w:hAnsiTheme="majorHAnsi" w:cstheme="majorHAnsi"/>
          <w:i/>
          <w:iCs/>
        </w:rPr>
        <w:t>t]</w:t>
      </w:r>
      <w:r w:rsidRPr="007414AA">
        <w:rPr>
          <w:rFonts w:asciiTheme="majorHAnsi" w:hAnsiTheme="majorHAnsi" w:cstheme="majorHAnsi" w:hint="eastAsia"/>
          <w:i/>
          <w:iCs/>
        </w:rPr>
        <w:t xml:space="preserve"> v. </w:t>
      </w:r>
      <w:r w:rsidRPr="007414AA">
        <w:rPr>
          <w:rFonts w:asciiTheme="majorHAnsi" w:hAnsiTheme="majorHAnsi" w:cstheme="majorHAnsi" w:hint="eastAsia"/>
          <w:i/>
          <w:iCs/>
        </w:rPr>
        <w:t>猜测，推测；</w:t>
      </w:r>
    </w:p>
    <w:p w14:paraId="2B4A141A" w14:textId="77777777" w:rsidR="008D65CF" w:rsidRPr="007414AA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414AA">
        <w:rPr>
          <w:rFonts w:ascii="Cambria Math" w:hAnsi="Cambria Math" w:cs="Cambria Math"/>
          <w:i/>
          <w:iCs/>
        </w:rPr>
        <w:t>⟐</w:t>
      </w:r>
      <w:r w:rsidRPr="007414AA">
        <w:rPr>
          <w:rFonts w:asciiTheme="majorHAnsi" w:hAnsiTheme="majorHAnsi" w:cstheme="majorHAnsi"/>
          <w:i/>
          <w:iCs/>
        </w:rPr>
        <w:t xml:space="preserve"> Analysts speculate that the market will continue to grow.</w:t>
      </w:r>
    </w:p>
    <w:p w14:paraId="53F1F0DA" w14:textId="77777777" w:rsidR="008D65C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  <w:i/>
          <w:iCs/>
        </w:rPr>
        <w:t>⟐</w:t>
      </w:r>
      <w:r w:rsidRPr="007414AA">
        <w:rPr>
          <w:rFonts w:asciiTheme="majorHAnsi" w:hAnsiTheme="majorHAnsi" w:cstheme="majorHAnsi"/>
          <w:i/>
          <w:iCs/>
        </w:rPr>
        <w:t xml:space="preserve"> Without solid evidence, we can only speculate about the causes of the phenomenon.</w:t>
      </w:r>
    </w:p>
    <w:p w14:paraId="03B1D003" w14:textId="77777777" w:rsidR="008D65C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After a long time of speculating, they found that too much evidence.</w:t>
      </w:r>
    </w:p>
    <w:p w14:paraId="5785BD62" w14:textId="77777777" w:rsidR="008D65CF" w:rsidRPr="00C24E0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hypothesis just came from your </w:t>
      </w:r>
      <w:proofErr w:type="gramStart"/>
      <w:r w:rsidRPr="00C24E0F">
        <w:rPr>
          <w:rFonts w:asciiTheme="majorHAnsi" w:hAnsiTheme="majorHAnsi" w:cstheme="majorHAnsi"/>
        </w:rPr>
        <w:t>speculation,</w:t>
      </w:r>
      <w:proofErr w:type="gramEnd"/>
      <w:r w:rsidRPr="00C24E0F">
        <w:rPr>
          <w:rFonts w:asciiTheme="majorHAnsi" w:hAnsiTheme="majorHAnsi" w:cstheme="majorHAnsi"/>
        </w:rPr>
        <w:t xml:space="preserve"> you should prove it.</w:t>
      </w:r>
    </w:p>
    <w:p w14:paraId="1C44456E" w14:textId="77777777" w:rsidR="00E204F9" w:rsidRPr="008D65CF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D9BB617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CE0647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prospective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[pr</w:t>
      </w:r>
      <w:r w:rsidRPr="003F483D">
        <w:rPr>
          <w:rFonts w:ascii="Times New Roman" w:hAnsi="Times New Roman" w:cs="Times New Roman"/>
        </w:rPr>
        <w:t>əˈ</w:t>
      </w:r>
      <w:r w:rsidRPr="003F483D">
        <w:rPr>
          <w:rFonts w:asciiTheme="majorHAnsi" w:hAnsiTheme="majorHAnsi" w:cstheme="majorHAnsi"/>
        </w:rPr>
        <w:t>spekt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v] adj. </w:t>
      </w:r>
      <w:r w:rsidRPr="003F483D">
        <w:rPr>
          <w:rFonts w:asciiTheme="majorHAnsi" w:hAnsiTheme="majorHAnsi" w:cstheme="majorHAnsi"/>
        </w:rPr>
        <w:t>有希望的，潜在的；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</w:rPr>
        <w:t>可能发生的，预期的</w:t>
      </w:r>
    </w:p>
    <w:p w14:paraId="277AA27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Prospective students are invited to visit the campus.</w:t>
      </w:r>
    </w:p>
    <w:p w14:paraId="26B861E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is considering several locations for its prospective new headquarters.</w:t>
      </w:r>
    </w:p>
    <w:p w14:paraId="0A9112F2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AI is a prospective industry nowadays.</w:t>
      </w:r>
    </w:p>
    <w:p w14:paraId="7A90859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He</w:t>
      </w:r>
      <w:r>
        <w:rPr>
          <w:rFonts w:asciiTheme="majorHAnsi" w:hAnsiTheme="majorHAnsi" w:cstheme="majorHAnsi"/>
        </w:rPr>
        <w:t xml:space="preserve"> chose a prospective major when went to </w:t>
      </w:r>
      <w:r w:rsidRPr="0096071A">
        <w:rPr>
          <w:rFonts w:asciiTheme="majorHAnsi" w:hAnsiTheme="majorHAnsi" w:cstheme="majorHAnsi"/>
        </w:rPr>
        <w:t>college</w:t>
      </w:r>
      <w:r>
        <w:rPr>
          <w:rFonts w:asciiTheme="majorHAnsi" w:hAnsiTheme="majorHAnsi" w:cstheme="majorHAnsi"/>
        </w:rPr>
        <w:t>.</w:t>
      </w:r>
    </w:p>
    <w:p w14:paraId="6BCEFE9D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1852817" w14:textId="5A759481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crisp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[kr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sp] adj. </w:t>
      </w:r>
      <w:r w:rsidRPr="003F483D">
        <w:rPr>
          <w:rFonts w:asciiTheme="majorHAnsi" w:hAnsiTheme="majorHAnsi" w:cstheme="majorHAnsi"/>
        </w:rPr>
        <w:t>清晰的，简洁的</w:t>
      </w:r>
    </w:p>
    <w:p w14:paraId="3C5FC83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report was written in a crisp and engaging style.</w:t>
      </w:r>
    </w:p>
    <w:p w14:paraId="4190688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crisp image is vital for a good visual presentation.</w:t>
      </w:r>
    </w:p>
    <w:p w14:paraId="5C06E3A0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Please offer me a crisp document, it is vital.</w:t>
      </w:r>
    </w:p>
    <w:p w14:paraId="0F57502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Speak crisply please, I can’t understand your accent.</w:t>
      </w:r>
    </w:p>
    <w:p w14:paraId="1C746B7C" w14:textId="77777777" w:rsidR="00E204F9" w:rsidRP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BB1790A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52CB818" w14:textId="394C359C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realm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[relm]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（知识、活动、思想的）领域，范围；</w:t>
      </w:r>
      <w:r>
        <w:rPr>
          <w:rFonts w:asciiTheme="majorHAnsi" w:hAnsiTheme="majorHAnsi" w:cstheme="majorHAnsi"/>
        </w:rPr>
        <w:t xml:space="preserve">= </w:t>
      </w:r>
      <w:r w:rsidRPr="003F483D">
        <w:rPr>
          <w:rFonts w:asciiTheme="majorHAnsi" w:hAnsiTheme="majorHAnsi" w:cstheme="majorHAnsi"/>
        </w:rPr>
        <w:t>scope</w:t>
      </w:r>
    </w:p>
    <w:p w14:paraId="4F9F74D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We are experts and leaders in the realm of video streaming.</w:t>
      </w:r>
    </w:p>
    <w:p w14:paraId="335158C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interests span a wide realm of subjects from science to literature.</w:t>
      </w:r>
    </w:p>
    <w:p w14:paraId="52C6D45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If you want to be a real master in the realm of something, you need to spend 10000 hours on it.</w:t>
      </w:r>
      <w:r>
        <w:rPr>
          <w:rFonts w:asciiTheme="majorHAnsi" w:hAnsiTheme="majorHAnsi" w:cstheme="majorHAnsi"/>
        </w:rPr>
        <w:br/>
      </w: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Never</w:t>
      </w:r>
      <w:r>
        <w:rPr>
          <w:rFonts w:asciiTheme="majorHAnsi" w:hAnsiTheme="majorHAnsi" w:cstheme="majorHAnsi"/>
        </w:rPr>
        <w:t xml:space="preserve"> compare your hobby with </w:t>
      </w:r>
      <w:r>
        <w:rPr>
          <w:rFonts w:asciiTheme="majorHAnsi" w:hAnsiTheme="majorHAnsi" w:cstheme="majorHAnsi" w:hint="eastAsia"/>
        </w:rPr>
        <w:t>his</w:t>
      </w:r>
      <w:r>
        <w:rPr>
          <w:rFonts w:asciiTheme="majorHAnsi" w:hAnsiTheme="majorHAnsi" w:cstheme="majorHAnsi"/>
        </w:rPr>
        <w:t xml:space="preserve"> realm of specialty.</w:t>
      </w:r>
    </w:p>
    <w:p w14:paraId="42F94D20" w14:textId="77777777" w:rsidR="00E204F9" w:rsidRPr="003E187A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</w:p>
    <w:p w14:paraId="71109B1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despise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[d</w:t>
      </w:r>
      <w:r w:rsidRPr="003F483D">
        <w:rPr>
          <w:rFonts w:ascii="Times New Roman" w:hAnsi="Times New Roman" w:cs="Times New Roman"/>
        </w:rPr>
        <w:t>ɪˈ</w:t>
      </w:r>
      <w:r w:rsidRPr="003F483D">
        <w:rPr>
          <w:rFonts w:asciiTheme="majorHAnsi" w:hAnsiTheme="majorHAnsi" w:cstheme="majorHAnsi"/>
        </w:rPr>
        <w:t>spa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z] v. </w:t>
      </w:r>
      <w:r w:rsidRPr="003F483D">
        <w:rPr>
          <w:rFonts w:asciiTheme="majorHAnsi" w:hAnsiTheme="majorHAnsi" w:cstheme="majorHAnsi"/>
        </w:rPr>
        <w:t>鄙视，厌恶，看不起</w:t>
      </w:r>
    </w:p>
    <w:p w14:paraId="251AB2B9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She despised dishonesty in any form, valuing integrity above all.</w:t>
      </w:r>
    </w:p>
    <w:p w14:paraId="0C47364E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He was despised by his colleagues for his unethical behavior.</w:t>
      </w:r>
    </w:p>
    <w:p w14:paraId="22FB12AC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Littering is an unethical behavior, and we all should despise that.</w:t>
      </w:r>
    </w:p>
    <w:p w14:paraId="15081D24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No one will despise you just because of your small mistakes in your work.</w:t>
      </w:r>
    </w:p>
    <w:p w14:paraId="73529A9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3014249" w14:textId="77777777" w:rsidR="00E204F9" w:rsidRPr="0021796A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</w:p>
    <w:p w14:paraId="2258C39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full suite of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[swi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t] </w:t>
      </w:r>
      <w:r w:rsidRPr="003F483D">
        <w:rPr>
          <w:rFonts w:asciiTheme="majorHAnsi" w:hAnsiTheme="majorHAnsi" w:cstheme="majorHAnsi"/>
        </w:rPr>
        <w:t xml:space="preserve">phr. </w:t>
      </w:r>
      <w:r w:rsidRPr="003F483D">
        <w:rPr>
          <w:rFonts w:asciiTheme="majorHAnsi" w:hAnsiTheme="majorHAnsi" w:cstheme="majorHAnsi"/>
        </w:rPr>
        <w:t>全套</w:t>
      </w:r>
    </w:p>
    <w:p w14:paraId="4255106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Our software offers a full suite of tools for professional graphic designers.</w:t>
      </w:r>
    </w:p>
    <w:p w14:paraId="5462823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provides a full suite of financial services to its clients.</w:t>
      </w:r>
    </w:p>
    <w:p w14:paraId="6229CF5E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like fishing very much and I have a whole full suite of fishing equipment.</w:t>
      </w:r>
    </w:p>
    <w:p w14:paraId="7905381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 xml:space="preserve">e had the full suite of </w:t>
      </w:r>
      <w:r>
        <w:rPr>
          <w:rFonts w:asciiTheme="majorHAnsi" w:hAnsiTheme="majorHAnsi" w:cstheme="majorHAnsi" w:hint="eastAsia"/>
        </w:rPr>
        <w:t>Disney</w:t>
      </w:r>
      <w:r>
        <w:rPr>
          <w:rFonts w:asciiTheme="majorHAnsi" w:hAnsiTheme="majorHAnsi" w:cstheme="majorHAnsi"/>
        </w:rPr>
        <w:t xml:space="preserve"> books.</w:t>
      </w:r>
    </w:p>
    <w:p w14:paraId="5846B11C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B0573B0" w14:textId="77777777" w:rsidR="00E204F9" w:rsidRPr="00211878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B33EBB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amenable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əˈ</w:t>
      </w:r>
      <w:r w:rsidRPr="003F483D">
        <w:rPr>
          <w:rFonts w:asciiTheme="majorHAnsi" w:hAnsiTheme="majorHAnsi" w:cstheme="majorHAnsi"/>
          <w:color w:val="A6A6A6" w:themeColor="background1" w:themeShade="A6"/>
        </w:rPr>
        <w:t>mi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>b(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)l]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愿意的，顺从的，有责任的，有义务的；经得起检验的</w:t>
      </w:r>
    </w:p>
    <w:p w14:paraId="61E6E84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 xml:space="preserve">"Amenable" 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这个单词意味着愿意服从的、易受影响的或者合作的。它通常用来描述某人或某事物对建议、规则或领导开放且易于管理或接受的特质。例如，一个员工如果对建议持开放态度，并且愿意接受指导，你可以说他或她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“amenable to guidance”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。</w:t>
      </w:r>
    </w:p>
    <w:p w14:paraId="726AD8D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</w:p>
    <w:p w14:paraId="080DAE8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要记住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，你可以将它与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（能够的）和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"men"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（人）联系起来。想象一个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能够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被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人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men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）很好地指导和管理的人或事物。你也可以把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看作是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"amend"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（修改）的一种形式，如果某人愿意被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"amend"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，那么他们就是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。此外，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"a-"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可以被看作是一种前缀，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"men"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在这里可以想象成人类，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表明能力，即一个对人类行为有能力响应的人。这些联想可以帮助你记住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的含义和用法。</w:t>
      </w:r>
    </w:p>
    <w:p w14:paraId="0FEC9B8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3184066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new intern was amenable to all the tasks assigned, approaching each one with enthusiasm and an eagerness to learn.</w:t>
      </w:r>
    </w:p>
    <w:p w14:paraId="546B4A2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Our team is quite amenable to feedback; they view it as a vital tool for continuous improvement and welcome it in all forms.</w:t>
      </w:r>
    </w:p>
    <w:p w14:paraId="3309278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Amenable to a flexible work schedule, as the need arises.</w:t>
      </w:r>
    </w:p>
    <w:p w14:paraId="013EDAC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is amenable to suggestions for improving the project.</w:t>
      </w:r>
    </w:p>
    <w:p w14:paraId="635B277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prefers candidates that are amenable to changes.</w:t>
      </w:r>
    </w:p>
    <w:p w14:paraId="3B058B52" w14:textId="77777777" w:rsidR="00E204F9" w:rsidRPr="00777ED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EBEA99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relent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lent]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变宽容，变温和；终于同意，不再反对；</w:t>
      </w:r>
      <w:r w:rsidRPr="003F483D">
        <w:rPr>
          <w:rFonts w:asciiTheme="majorHAnsi" w:hAnsiTheme="majorHAnsi" w:cstheme="majorHAnsi"/>
        </w:rPr>
        <w:t xml:space="preserve">= become warm and soft  </w:t>
      </w:r>
    </w:p>
    <w:p w14:paraId="537D202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After hours of negotiation, the opposition began to relent.  </w:t>
      </w:r>
    </w:p>
    <w:p w14:paraId="0246921F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storm finally relented after raging throughout the night.  </w:t>
      </w:r>
    </w:p>
    <w:p w14:paraId="6860539A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You can’t relent all the time when you face your naughty son.</w:t>
      </w:r>
    </w:p>
    <w:p w14:paraId="52741875" w14:textId="77777777" w:rsidR="00E204F9" w:rsidRPr="00135F68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135F68">
        <w:rPr>
          <w:rFonts w:ascii="Cambria Math" w:hAnsi="Cambria Math" w:cs="Cambria Math"/>
        </w:rPr>
        <w:t>⟐</w:t>
      </w:r>
      <w:r w:rsidRPr="00135F68">
        <w:rPr>
          <w:rFonts w:asciiTheme="majorHAnsi" w:hAnsiTheme="majorHAnsi" w:cstheme="majorHAnsi"/>
        </w:rPr>
        <w:t xml:space="preserve"> When fall sick, our body will relent a lot.</w:t>
      </w:r>
    </w:p>
    <w:p w14:paraId="4ADB255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3500A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relentless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lentl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坚韧的，不屈不挠的；残酷无情的，不留情面的；</w:t>
      </w:r>
      <w:r w:rsidRPr="003F483D">
        <w:rPr>
          <w:rFonts w:asciiTheme="majorHAnsi" w:hAnsiTheme="majorHAnsi" w:cstheme="majorHAnsi"/>
        </w:rPr>
        <w:t xml:space="preserve"> </w:t>
      </w:r>
    </w:p>
    <w:p w14:paraId="106601E6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was relentless in her pursuit of justice.  </w:t>
      </w:r>
    </w:p>
    <w:p w14:paraId="34638D20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relentless heat of the desert can be unbearable for those unaccustomed to it.  </w:t>
      </w:r>
    </w:p>
    <w:p w14:paraId="6A29E3C8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As a lawyer, he is very relentless.</w:t>
      </w:r>
    </w:p>
    <w:p w14:paraId="641463B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2A19CA">
        <w:rPr>
          <w:rFonts w:asciiTheme="majorHAnsi" w:hAnsiTheme="majorHAnsi" w:cstheme="majorHAnsi"/>
        </w:rPr>
        <w:t xml:space="preserve">The little tree is relentless in growing facing the rainy and </w:t>
      </w:r>
      <w:r w:rsidRPr="007236E9">
        <w:rPr>
          <w:rFonts w:asciiTheme="majorHAnsi" w:hAnsiTheme="majorHAnsi" w:cstheme="majorHAnsi"/>
        </w:rPr>
        <w:t>snowy</w:t>
      </w:r>
      <w:r>
        <w:rPr>
          <w:rFonts w:asciiTheme="majorHAnsi" w:hAnsiTheme="majorHAnsi" w:cstheme="majorHAnsi"/>
        </w:rPr>
        <w:t xml:space="preserve"> </w:t>
      </w:r>
      <w:r w:rsidRPr="002A19CA">
        <w:rPr>
          <w:rFonts w:asciiTheme="majorHAnsi" w:hAnsiTheme="majorHAnsi" w:cstheme="majorHAnsi"/>
        </w:rPr>
        <w:t>weather.</w:t>
      </w:r>
      <w:r>
        <w:rPr>
          <w:rFonts w:asciiTheme="majorHAnsi" w:hAnsiTheme="majorHAnsi" w:cstheme="majorHAnsi"/>
        </w:rPr>
        <w:t xml:space="preserve"> </w:t>
      </w:r>
    </w:p>
    <w:p w14:paraId="7D42718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90ACA5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C39FAC8" w14:textId="77777777" w:rsidR="00E204F9" w:rsidRPr="00D1751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756B89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integral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必要的，完整的</w:t>
      </w:r>
      <w:r w:rsidRPr="003F483D">
        <w:rPr>
          <w:rFonts w:asciiTheme="majorHAnsi" w:hAnsiTheme="majorHAnsi" w:cstheme="majorHAnsi"/>
          <w:color w:val="A6A6A6" w:themeColor="background1" w:themeShade="A6"/>
        </w:rPr>
        <w:t>（强调部分对整体的必要性）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</w:t>
      </w:r>
    </w:p>
    <w:p w14:paraId="04F3CB2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necessary</w:t>
      </w:r>
      <w:r w:rsidRPr="003F483D">
        <w:rPr>
          <w:rFonts w:asciiTheme="majorHAnsi" w:hAnsiTheme="majorHAnsi" w:cstheme="majorHAnsi"/>
          <w:sz w:val="22"/>
          <w:szCs w:val="22"/>
        </w:rPr>
        <w:t>：更宽泛地指出某样东西是必需的，但不一定是整体的一部分。</w:t>
      </w:r>
    </w:p>
    <w:p w14:paraId="17C5524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Regular exercise is integral to maintaining a healthy lifestyle.  </w:t>
      </w:r>
    </w:p>
    <w:p w14:paraId="07F2A06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Being an integral part of the team, she contributes significantly to their success.  </w:t>
      </w:r>
    </w:p>
    <w:p w14:paraId="02012A4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Although We have five fingers on each hand, each one is integral to us.</w:t>
      </w:r>
    </w:p>
    <w:p w14:paraId="01BF8D8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dog was popular and became an integral part of the family.</w:t>
      </w:r>
    </w:p>
    <w:p w14:paraId="3BB7FB37" w14:textId="77777777" w:rsidR="00E204F9" w:rsidRP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C2D3C6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acclimate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ækl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me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t] </w:t>
      </w:r>
      <w:r w:rsidRPr="003F483D">
        <w:rPr>
          <w:rFonts w:asciiTheme="majorHAnsi" w:hAnsiTheme="majorHAnsi" w:cstheme="majorHAnsi"/>
        </w:rPr>
        <w:t xml:space="preserve">vi. </w:t>
      </w:r>
      <w:r w:rsidRPr="003F483D">
        <w:rPr>
          <w:rFonts w:asciiTheme="majorHAnsi" w:hAnsiTheme="majorHAnsi" w:cstheme="majorHAnsi"/>
        </w:rPr>
        <w:t>服水土；适应新环境</w:t>
      </w:r>
      <w:r w:rsidRPr="003F483D">
        <w:rPr>
          <w:rFonts w:asciiTheme="majorHAnsi" w:hAnsiTheme="majorHAnsi" w:cstheme="majorHAnsi"/>
        </w:rPr>
        <w:t xml:space="preserve"> vt.</w:t>
      </w:r>
      <w:r w:rsidRPr="003F483D">
        <w:rPr>
          <w:rFonts w:asciiTheme="majorHAnsi" w:hAnsiTheme="majorHAnsi" w:cstheme="majorHAnsi"/>
        </w:rPr>
        <w:t>使适应；使服水土</w:t>
      </w:r>
    </w:p>
    <w:p w14:paraId="0E7329F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took him some time to acclimate to the high altitude of the mountain.</w:t>
      </w:r>
    </w:p>
    <w:p w14:paraId="731CB2F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plants need time to acclimate to their new environment.</w:t>
      </w:r>
    </w:p>
    <w:p w14:paraId="2F0A218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took a long time for me to acclimate the life in Sweden.</w:t>
      </w:r>
    </w:p>
    <w:p w14:paraId="32B4ADE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has a special ability to acclimate to a new atmosphere quickly.</w:t>
      </w:r>
    </w:p>
    <w:p w14:paraId="65356393" w14:textId="77777777" w:rsidR="00E204F9" w:rsidRDefault="00E204F9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D366BAC" w14:textId="45519106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mentality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[men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tæl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ti] n. </w:t>
      </w:r>
      <w:r w:rsidRPr="003F483D">
        <w:rPr>
          <w:rFonts w:asciiTheme="majorHAnsi" w:hAnsiTheme="majorHAnsi" w:cstheme="majorHAnsi"/>
        </w:rPr>
        <w:t>心态</w:t>
      </w:r>
    </w:p>
    <w:p w14:paraId="4BCD7834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positive mentality can greatly influence one's success and happiness.</w:t>
      </w:r>
    </w:p>
    <w:p w14:paraId="2489511D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team's winning mentality was evident in their determination and effort.</w:t>
      </w:r>
    </w:p>
    <w:p w14:paraId="42F9806E" w14:textId="77777777" w:rsid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Grateful to those who hurt me, because they have tempered my mentality.</w:t>
      </w:r>
    </w:p>
    <w:p w14:paraId="78C0CCF5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 xml:space="preserve"> good mentality is integral for a successful man.</w:t>
      </w:r>
    </w:p>
    <w:p w14:paraId="1C2D9EEB" w14:textId="77777777" w:rsid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94D9FF7" w14:textId="62B38622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utterance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ˈʌ</w:t>
      </w:r>
      <w:r w:rsidRPr="003F483D">
        <w:rPr>
          <w:rFonts w:asciiTheme="majorHAnsi" w:hAnsiTheme="majorHAnsi" w:cstheme="majorHAnsi"/>
          <w:color w:val="808080" w:themeColor="background1" w:themeShade="80"/>
        </w:rPr>
        <w:t>t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r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ns]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表达；话语</w:t>
      </w:r>
      <w:r w:rsidRPr="003F483D">
        <w:rPr>
          <w:rFonts w:asciiTheme="majorHAnsi" w:hAnsiTheme="majorHAnsi" w:cstheme="majorHAnsi"/>
        </w:rPr>
        <w:t xml:space="preserve"> (</w:t>
      </w:r>
      <w:r w:rsidRPr="003F483D">
        <w:rPr>
          <w:rFonts w:asciiTheme="majorHAnsi" w:hAnsiTheme="majorHAnsi" w:cstheme="majorHAnsi"/>
        </w:rPr>
        <w:t>言论，言辞；发声，表达；（语言学）话语</w:t>
      </w:r>
      <w:r w:rsidRPr="003F483D">
        <w:rPr>
          <w:rFonts w:asciiTheme="majorHAnsi" w:hAnsiTheme="majorHAnsi" w:cstheme="majorHAnsi"/>
        </w:rPr>
        <w:t>)</w:t>
      </w:r>
    </w:p>
    <w:p w14:paraId="71FEA117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utterance of love filled the room with warmth and joy.</w:t>
      </w:r>
    </w:p>
    <w:p w14:paraId="5076F1CE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politician's public utterances were carefully crafted to appeal to a wide audience.</w:t>
      </w:r>
    </w:p>
    <w:p w14:paraId="7E274ED0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wife is good at utterance to express since the husband is good at action.  </w:t>
      </w:r>
    </w:p>
    <w:p w14:paraId="45077FBE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utterance often reflects her heart.</w:t>
      </w:r>
    </w:p>
    <w:p w14:paraId="502868E9" w14:textId="77777777" w:rsidR="000D2302" w:rsidRP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2157D64" w14:textId="6228BEB1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resilient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z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li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nt]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有弹性的；能复原的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(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（人或动物）对困境有承受力的，有复原力的；（物质或物体）有弹性的，有回弹力的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)</w:t>
      </w:r>
    </w:p>
    <w:p w14:paraId="4D7832E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Despite facing numerous setbacks, she remained resilient and determined.</w:t>
      </w:r>
    </w:p>
    <w:p w14:paraId="1744BB8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resilient material of the mattress ensures long-lasting comfort.</w:t>
      </w:r>
    </w:p>
    <w:p w14:paraId="42DA0E9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Life is full of hardness and </w:t>
      </w:r>
      <w:proofErr w:type="gramStart"/>
      <w:r w:rsidRPr="003F483D">
        <w:rPr>
          <w:rFonts w:asciiTheme="majorHAnsi" w:hAnsiTheme="majorHAnsi" w:cstheme="majorHAnsi"/>
        </w:rPr>
        <w:t>unknowns,</w:t>
      </w:r>
      <w:proofErr w:type="gramEnd"/>
      <w:r w:rsidRPr="003F483D">
        <w:rPr>
          <w:rFonts w:asciiTheme="majorHAnsi" w:hAnsiTheme="majorHAnsi" w:cstheme="majorHAnsi"/>
        </w:rPr>
        <w:t xml:space="preserve"> we should be more resilient like a spring.</w:t>
      </w:r>
    </w:p>
    <w:p w14:paraId="426DAE30" w14:textId="77777777" w:rsidR="000D2302" w:rsidRPr="003F483D" w:rsidRDefault="000D2302" w:rsidP="000D2302">
      <w:pPr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Mother Nature has the resilient ability to make everything back to thriving. </w:t>
      </w:r>
    </w:p>
    <w:p w14:paraId="28E54FB5" w14:textId="090ABBF3" w:rsidR="00B80A1B" w:rsidRDefault="00B80A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6D70B86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migration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[ma</w:t>
      </w:r>
      <w:r w:rsidRPr="003F483D">
        <w:rPr>
          <w:rFonts w:ascii="Times New Roman" w:hAnsi="Times New Roman" w:cs="Times New Roman"/>
        </w:rPr>
        <w:t>ɪˈ</w:t>
      </w:r>
      <w:r w:rsidRPr="003F483D">
        <w:rPr>
          <w:rFonts w:asciiTheme="majorHAnsi" w:hAnsiTheme="majorHAnsi" w:cstheme="majorHAnsi"/>
        </w:rPr>
        <w:t>ɡre</w:t>
      </w:r>
      <w:r w:rsidRPr="003F483D">
        <w:rPr>
          <w:rFonts w:ascii="Times New Roman" w:hAnsi="Times New Roman" w:cs="Times New Roman"/>
        </w:rPr>
        <w:t>ɪʃ</w:t>
      </w:r>
      <w:r w:rsidRPr="003F483D">
        <w:rPr>
          <w:rFonts w:asciiTheme="majorHAnsi" w:hAnsiTheme="majorHAnsi" w:cstheme="majorHAnsi"/>
        </w:rPr>
        <w:t>(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)n] n. </w:t>
      </w:r>
      <w:r w:rsidRPr="003F483D">
        <w:rPr>
          <w:rFonts w:asciiTheme="majorHAnsi" w:hAnsiTheme="majorHAnsi" w:cstheme="majorHAnsi"/>
        </w:rPr>
        <w:t>迁移</w:t>
      </w:r>
      <w:r w:rsidRPr="003F483D">
        <w:rPr>
          <w:rFonts w:asciiTheme="majorHAnsi" w:hAnsiTheme="majorHAnsi" w:cstheme="majorHAnsi"/>
        </w:rPr>
        <w:t xml:space="preserve"> </w:t>
      </w:r>
    </w:p>
    <w:p w14:paraId="42E1F490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</w:rPr>
        <w:t>migrate</w:t>
      </w:r>
      <w:r w:rsidRPr="003F483D">
        <w:rPr>
          <w:rFonts w:asciiTheme="majorHAnsi" w:hAnsiTheme="majorHAnsi" w:cstheme="majorHAnsi"/>
        </w:rPr>
        <w:t xml:space="preserve"> 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ma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>ɡre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t] v. </w:t>
      </w:r>
      <w:r w:rsidRPr="003F483D">
        <w:rPr>
          <w:rFonts w:asciiTheme="majorHAnsi" w:hAnsiTheme="majorHAnsi" w:cstheme="majorHAnsi"/>
          <w:lang w:val="sv-SE"/>
        </w:rPr>
        <w:t>迁徙</w:t>
      </w:r>
      <w:r w:rsidRPr="003F483D">
        <w:rPr>
          <w:rFonts w:asciiTheme="majorHAnsi" w:hAnsiTheme="majorHAnsi" w:cstheme="majorHAnsi"/>
        </w:rPr>
        <w:t>，</w:t>
      </w:r>
      <w:r w:rsidRPr="003F483D">
        <w:rPr>
          <w:rFonts w:asciiTheme="majorHAnsi" w:hAnsiTheme="majorHAnsi" w:cstheme="majorHAnsi"/>
          <w:lang w:val="sv-SE"/>
        </w:rPr>
        <w:t>移居</w:t>
      </w:r>
    </w:p>
    <w:p w14:paraId="71700CD4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The software migration to a new platform was completed successfully.</w:t>
      </w:r>
    </w:p>
    <w:p w14:paraId="72A91D05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Bird migration patterns can be affected by climate change.</w:t>
      </w:r>
    </w:p>
    <w:p w14:paraId="5CCB3A55" w14:textId="77777777" w:rsidR="00F42466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winter comes, his family will migrate to the south of the country like a bird.</w:t>
      </w:r>
    </w:p>
    <w:p w14:paraId="0A93A7C2" w14:textId="49AF402F" w:rsidR="00F42466" w:rsidRPr="00F42466" w:rsidRDefault="00F42466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migration of the database should be more careful.</w:t>
      </w:r>
    </w:p>
    <w:p w14:paraId="13D84935" w14:textId="77777777" w:rsidR="00F42466" w:rsidRDefault="00F42466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354B00A" w14:textId="5D9763B0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codebase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 xml:space="preserve">n. </w:t>
      </w:r>
      <w:r w:rsidRPr="0084651B">
        <w:rPr>
          <w:rFonts w:asciiTheme="majorHAnsi" w:hAnsiTheme="majorHAnsi" w:cstheme="majorHAnsi"/>
        </w:rPr>
        <w:t>代码库</w:t>
      </w:r>
    </w:p>
    <w:p w14:paraId="22F25084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codebase contains all the project's source code and history.</w:t>
      </w:r>
    </w:p>
    <w:p w14:paraId="52707399" w14:textId="055808D9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Managing a large codebase requires careful version control and documentation.</w:t>
      </w:r>
    </w:p>
    <w:p w14:paraId="3F0FA606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610E2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methodology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ˌ</w:t>
      </w:r>
      <w:r w:rsidRPr="0084651B">
        <w:rPr>
          <w:rFonts w:asciiTheme="majorHAnsi" w:hAnsiTheme="majorHAnsi" w:cstheme="majorHAnsi"/>
        </w:rPr>
        <w:t>meθ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dɑ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l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d</w:t>
      </w:r>
      <w:r w:rsidRPr="0084651B">
        <w:rPr>
          <w:rFonts w:ascii="Times New Roman" w:hAnsi="Times New Roman" w:cs="Times New Roman"/>
        </w:rPr>
        <w:t>ʒ</w:t>
      </w:r>
      <w:r w:rsidRPr="0084651B">
        <w:rPr>
          <w:rFonts w:asciiTheme="majorHAnsi" w:hAnsiTheme="majorHAnsi" w:cstheme="majorHAnsi"/>
        </w:rPr>
        <w:t xml:space="preserve">i] n. </w:t>
      </w:r>
      <w:r w:rsidRPr="0084651B">
        <w:rPr>
          <w:rFonts w:asciiTheme="majorHAnsi" w:hAnsiTheme="majorHAnsi" w:cstheme="majorHAnsi"/>
        </w:rPr>
        <w:t>方法论</w:t>
      </w:r>
    </w:p>
    <w:p w14:paraId="6469673A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study's methodology was thoroughly reviewed for validity and reliability.</w:t>
      </w:r>
    </w:p>
    <w:p w14:paraId="3AAA139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Agile methodology emphasizes flexibility and customer satisfaction in software development.</w:t>
      </w:r>
    </w:p>
    <w:p w14:paraId="29BE0A1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new parents had their own methodology to foster children.</w:t>
      </w:r>
    </w:p>
    <w:p w14:paraId="78B42171" w14:textId="1BBB8E8A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 long and effective experience can evolve a methodology.</w:t>
      </w:r>
    </w:p>
    <w:p w14:paraId="3173F70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8D938BD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roadmap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ˈ</w:t>
      </w:r>
      <w:r w:rsidRPr="0084651B">
        <w:rPr>
          <w:rFonts w:asciiTheme="majorHAnsi" w:hAnsiTheme="majorHAnsi" w:cstheme="majorHAnsi"/>
        </w:rPr>
        <w:t>ro</w:t>
      </w:r>
      <w:r w:rsidRPr="0084651B">
        <w:rPr>
          <w:rFonts w:ascii="Times New Roman" w:hAnsi="Times New Roman" w:cs="Times New Roman"/>
        </w:rPr>
        <w:t>ʊ</w:t>
      </w:r>
      <w:r w:rsidRPr="0084651B">
        <w:rPr>
          <w:rFonts w:asciiTheme="majorHAnsi" w:hAnsiTheme="majorHAnsi" w:cstheme="majorHAnsi"/>
        </w:rPr>
        <w:t xml:space="preserve">dmæp] n. </w:t>
      </w:r>
      <w:r w:rsidRPr="0084651B">
        <w:rPr>
          <w:rFonts w:asciiTheme="majorHAnsi" w:hAnsiTheme="majorHAnsi" w:cstheme="majorHAnsi"/>
        </w:rPr>
        <w:t>路线图</w:t>
      </w:r>
    </w:p>
    <w:p w14:paraId="50627909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product roadmap outlines the development and release schedule for new features.</w:t>
      </w:r>
    </w:p>
    <w:p w14:paraId="6CCA27F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 clear roadmap is essential for guiding a project to success.</w:t>
      </w:r>
    </w:p>
    <w:p w14:paraId="226BCC1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study roadmap of Swift is realy crisp and it help me a lot.</w:t>
      </w:r>
    </w:p>
    <w:p w14:paraId="3DF143BE" w14:textId="6D02B3E0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map has clearly shown us the roadmap of the island.</w:t>
      </w:r>
    </w:p>
    <w:p w14:paraId="6BC0A2D1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833211D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troubleshoot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ˈ</w:t>
      </w:r>
      <w:r w:rsidRPr="0084651B">
        <w:rPr>
          <w:rFonts w:asciiTheme="majorHAnsi" w:hAnsiTheme="majorHAnsi" w:cstheme="majorHAnsi"/>
        </w:rPr>
        <w:t>tr</w:t>
      </w:r>
      <w:r w:rsidRPr="0084651B">
        <w:rPr>
          <w:rFonts w:ascii="Times New Roman" w:hAnsi="Times New Roman" w:cs="Times New Roman"/>
        </w:rPr>
        <w:t>ʌ</w:t>
      </w:r>
      <w:r w:rsidRPr="0084651B">
        <w:rPr>
          <w:rFonts w:asciiTheme="majorHAnsi" w:hAnsiTheme="majorHAnsi" w:cstheme="majorHAnsi"/>
        </w:rPr>
        <w:t>bl</w:t>
      </w:r>
      <w:r w:rsidRPr="0084651B">
        <w:rPr>
          <w:rFonts w:ascii="Times New Roman" w:hAnsi="Times New Roman" w:cs="Times New Roman"/>
        </w:rPr>
        <w:t>ʃ</w:t>
      </w:r>
      <w:r w:rsidRPr="0084651B">
        <w:rPr>
          <w:rFonts w:asciiTheme="majorHAnsi" w:hAnsiTheme="majorHAnsi" w:cstheme="majorHAnsi"/>
        </w:rPr>
        <w:t>u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 xml:space="preserve">t] v. </w:t>
      </w:r>
      <w:r w:rsidRPr="0084651B">
        <w:rPr>
          <w:rFonts w:asciiTheme="majorHAnsi" w:hAnsiTheme="majorHAnsi" w:cstheme="majorHAnsi"/>
        </w:rPr>
        <w:t>故障排除</w:t>
      </w:r>
    </w:p>
    <w:p w14:paraId="3C8A32AC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IT department is skilled at troubleshooting network issues quickly.</w:t>
      </w:r>
    </w:p>
    <w:p w14:paraId="1CC6C1DC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Learning to troubleshoot common software problems can save time and frustration.</w:t>
      </w:r>
    </w:p>
    <w:p w14:paraId="1007D271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ChatGPT can help us troubleshoot some simple bugs.</w:t>
      </w:r>
    </w:p>
    <w:p w14:paraId="1720F166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doctor troubleshoots the patient’s problem quickly just by some simple symptoms.</w:t>
      </w:r>
    </w:p>
    <w:p w14:paraId="65D9A04F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8E7D0C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6"/>
          <w:szCs w:val="36"/>
        </w:rPr>
        <w:t>procedure</w:t>
      </w:r>
      <w:r w:rsidRPr="0084651B">
        <w:rPr>
          <w:rFonts w:asciiTheme="majorHAnsi" w:hAnsiTheme="majorHAnsi" w:cstheme="majorHAnsi"/>
          <w:sz w:val="36"/>
          <w:szCs w:val="36"/>
        </w:rPr>
        <w:t xml:space="preserve"> </w:t>
      </w:r>
      <w:r w:rsidRPr="0084651B">
        <w:rPr>
          <w:rFonts w:asciiTheme="majorHAnsi" w:hAnsiTheme="majorHAnsi" w:cstheme="majorHAnsi"/>
        </w:rPr>
        <w:t>[pr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si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d</w:t>
      </w:r>
      <w:r w:rsidRPr="0084651B">
        <w:rPr>
          <w:rFonts w:ascii="Times New Roman" w:hAnsi="Times New Roman" w:cs="Times New Roman"/>
        </w:rPr>
        <w:t>ʒə</w:t>
      </w:r>
      <w:r w:rsidRPr="0084651B">
        <w:rPr>
          <w:rFonts w:asciiTheme="majorHAnsi" w:hAnsiTheme="majorHAnsi" w:cstheme="majorHAnsi"/>
        </w:rPr>
        <w:t xml:space="preserve">r] n. </w:t>
      </w:r>
      <w:r w:rsidRPr="0084651B">
        <w:rPr>
          <w:rFonts w:asciiTheme="majorHAnsi" w:hAnsiTheme="majorHAnsi" w:cstheme="majorHAnsi"/>
        </w:rPr>
        <w:t>程序，手续</w:t>
      </w:r>
    </w:p>
    <w:p w14:paraId="2040AF6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company has a strict procedure for handling customer complaints.</w:t>
      </w:r>
    </w:p>
    <w:p w14:paraId="6C9668E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Following the correct procedure is crucial for the success of the experiment.</w:t>
      </w:r>
    </w:p>
    <w:p w14:paraId="61430EE7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When I finish all the procedures of leaving the company, I am wholly free.</w:t>
      </w:r>
    </w:p>
    <w:p w14:paraId="649F9B8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government tried to simplify the complex medical procudures.</w:t>
      </w:r>
    </w:p>
    <w:p w14:paraId="5A1F055A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31D301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lastRenderedPageBreak/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interoperability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ˌɪ</w:t>
      </w:r>
      <w:r w:rsidRPr="0084651B">
        <w:rPr>
          <w:rFonts w:asciiTheme="majorHAnsi" w:hAnsiTheme="majorHAnsi" w:cstheme="majorHAnsi"/>
        </w:rPr>
        <w:t>nt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r</w:t>
      </w:r>
      <w:r w:rsidRPr="0084651B">
        <w:rPr>
          <w:rFonts w:ascii="Times New Roman" w:hAnsi="Times New Roman" w:cs="Times New Roman"/>
        </w:rPr>
        <w:t>ˌ</w:t>
      </w:r>
      <w:r w:rsidRPr="0084651B">
        <w:rPr>
          <w:rFonts w:asciiTheme="majorHAnsi" w:hAnsiTheme="majorHAnsi" w:cstheme="majorHAnsi"/>
        </w:rPr>
        <w:t>ɑ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p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r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b</w:t>
      </w:r>
      <w:r w:rsidRPr="0084651B">
        <w:rPr>
          <w:rFonts w:ascii="Times New Roman" w:hAnsi="Times New Roman" w:cs="Times New Roman"/>
        </w:rPr>
        <w:t>ɪ</w:t>
      </w:r>
      <w:r w:rsidRPr="0084651B">
        <w:rPr>
          <w:rFonts w:asciiTheme="majorHAnsi" w:hAnsiTheme="majorHAnsi" w:cstheme="majorHAnsi"/>
        </w:rPr>
        <w:t>l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 xml:space="preserve">ti] n. </w:t>
      </w:r>
      <w:r w:rsidRPr="0084651B">
        <w:rPr>
          <w:rFonts w:asciiTheme="majorHAnsi" w:hAnsiTheme="majorHAnsi" w:cstheme="majorHAnsi"/>
        </w:rPr>
        <w:t>互操作性</w:t>
      </w:r>
    </w:p>
    <w:p w14:paraId="41CA35B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Interoperability between different systems and software is a key consideration in IT architecture.</w:t>
      </w:r>
    </w:p>
    <w:p w14:paraId="057AE3F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new standards will improve interoperability across healthcare providers.</w:t>
      </w:r>
    </w:p>
    <w:p w14:paraId="5688C064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Swift is a programming language with high interoperability between different systems. </w:t>
      </w:r>
    </w:p>
    <w:p w14:paraId="43AF2E77" w14:textId="3E09F62C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Interoperability is very important for a cross-platform software system.</w:t>
      </w:r>
    </w:p>
    <w:p w14:paraId="1F35C63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29673C2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temper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temp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r] v. </w:t>
      </w:r>
      <w:r w:rsidRPr="003F483D">
        <w:rPr>
          <w:rFonts w:asciiTheme="majorHAnsi" w:hAnsiTheme="majorHAnsi" w:cstheme="majorHAnsi"/>
        </w:rPr>
        <w:t>锻造，回火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脾气，情绪</w:t>
      </w:r>
    </w:p>
    <w:p w14:paraId="50E39BD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is known for his even temper and rarely gets angry.</w:t>
      </w:r>
    </w:p>
    <w:p w14:paraId="46DF4494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Managing one's temper is important in stressful situations.</w:t>
      </w:r>
    </w:p>
    <w:p w14:paraId="7E56ACB1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Grateful to those who hurt me, because they have tempered my mentality.</w:t>
      </w:r>
    </w:p>
    <w:p w14:paraId="5E2BF4B7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hard times really temper his relentless personality.</w:t>
      </w:r>
    </w:p>
    <w:p w14:paraId="2C0129D9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38909C" w14:textId="3422897C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self-esteem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ˌ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self 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sti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>m]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自尊</w:t>
      </w:r>
      <w:r w:rsidRPr="003F483D">
        <w:rPr>
          <w:rFonts w:asciiTheme="majorHAnsi" w:hAnsiTheme="majorHAnsi" w:cstheme="majorHAnsi"/>
        </w:rPr>
        <w:t>(</w:t>
      </w:r>
      <w:r w:rsidRPr="003F483D">
        <w:rPr>
          <w:rFonts w:asciiTheme="majorHAnsi" w:hAnsiTheme="majorHAnsi" w:cstheme="majorHAnsi"/>
        </w:rPr>
        <w:t>心</w:t>
      </w:r>
      <w:r w:rsidRPr="003F483D">
        <w:rPr>
          <w:rFonts w:asciiTheme="majorHAnsi" w:hAnsiTheme="majorHAnsi" w:cstheme="majorHAnsi"/>
        </w:rPr>
        <w:t>)</w:t>
      </w:r>
    </w:p>
    <w:p w14:paraId="19108053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esteem [</w:t>
      </w:r>
      <w:r w:rsidRPr="003D7FD5">
        <w:rPr>
          <w:rFonts w:ascii="Times New Roman" w:hAnsi="Times New Roman" w:cs="Times New Roman"/>
        </w:rPr>
        <w:t>ɪˈ</w:t>
      </w:r>
      <w:r w:rsidRPr="003D7FD5">
        <w:rPr>
          <w:rFonts w:asciiTheme="majorHAnsi" w:hAnsiTheme="majorHAnsi" w:cstheme="majorHAnsi"/>
        </w:rPr>
        <w:t>sti</w:t>
      </w:r>
      <w:r w:rsidRPr="003D7FD5">
        <w:rPr>
          <w:rFonts w:ascii="Times New Roman" w:hAnsi="Times New Roman" w:cs="Times New Roman"/>
        </w:rPr>
        <w:t>ː</w:t>
      </w:r>
      <w:r w:rsidRPr="003D7FD5">
        <w:rPr>
          <w:rFonts w:asciiTheme="majorHAnsi" w:hAnsiTheme="majorHAnsi" w:cstheme="majorHAnsi"/>
        </w:rPr>
        <w:t xml:space="preserve">m] n. </w:t>
      </w:r>
      <w:r w:rsidRPr="003D7FD5">
        <w:rPr>
          <w:rFonts w:asciiTheme="majorHAnsi" w:hAnsiTheme="majorHAnsi" w:cstheme="majorHAnsi"/>
        </w:rPr>
        <w:t>尊重，敬重；</w:t>
      </w:r>
      <w:r w:rsidRPr="003D7FD5">
        <w:rPr>
          <w:rFonts w:asciiTheme="majorHAnsi" w:hAnsiTheme="majorHAnsi" w:cstheme="majorHAnsi"/>
        </w:rPr>
        <w:t xml:space="preserve"> v. </w:t>
      </w:r>
      <w:r w:rsidRPr="003D7FD5">
        <w:rPr>
          <w:rFonts w:asciiTheme="majorHAnsi" w:hAnsiTheme="majorHAnsi" w:cstheme="majorHAnsi"/>
        </w:rPr>
        <w:t>尊重，敬重；认为，把</w:t>
      </w:r>
      <w:r w:rsidRPr="003D7FD5">
        <w:rPr>
          <w:rFonts w:asciiTheme="majorHAnsi" w:hAnsiTheme="majorHAnsi" w:cstheme="majorHAnsi"/>
        </w:rPr>
        <w:t>……</w:t>
      </w:r>
      <w:r w:rsidRPr="003D7FD5">
        <w:rPr>
          <w:rFonts w:asciiTheme="majorHAnsi" w:hAnsiTheme="majorHAnsi" w:cstheme="majorHAnsi"/>
        </w:rPr>
        <w:t>看作</w:t>
      </w:r>
    </w:p>
    <w:p w14:paraId="2917A6DA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Positive feedback and success can boost a person's self-esteem.</w:t>
      </w:r>
    </w:p>
    <w:p w14:paraId="0B68C39A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 xml:space="preserve">It's important to support children's self-esteem by encouraging their efforts and talents.  </w:t>
      </w:r>
    </w:p>
    <w:p w14:paraId="4D24AC95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Since the husband lost his job, he began to lose his self-esteem also.</w:t>
      </w:r>
    </w:p>
    <w:p w14:paraId="12FDAE77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Others' self-esteem should be considered when we try to help others.</w:t>
      </w:r>
    </w:p>
    <w:p w14:paraId="7BD918F7" w14:textId="77777777" w:rsidR="0084651B" w:rsidRPr="0084651B" w:rsidRDefault="008465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4C27E96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wellness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weln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健康，福祉</w:t>
      </w:r>
    </w:p>
    <w:p w14:paraId="747F2CE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Employee wellness programs can lead to higher productivity and job satisfaction.</w:t>
      </w:r>
    </w:p>
    <w:p w14:paraId="4DEAE07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Yoga and meditation are popular activities for promoting wellness.</w:t>
      </w:r>
    </w:p>
    <w:p w14:paraId="46B28FA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Working out every day can keep our wellness.</w:t>
      </w:r>
      <w:r>
        <w:rPr>
          <w:rFonts w:asciiTheme="majorHAnsi" w:hAnsiTheme="majorHAnsi" w:cstheme="majorHAnsi"/>
        </w:rPr>
        <w:t xml:space="preserve"> </w:t>
      </w:r>
    </w:p>
    <w:p w14:paraId="4B3D994A" w14:textId="77777777" w:rsidR="0084651B" w:rsidRPr="00211878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211878">
        <w:rPr>
          <w:rFonts w:asciiTheme="majorHAnsi" w:hAnsiTheme="majorHAnsi" w:cstheme="majorHAnsi"/>
        </w:rPr>
        <w:t>Long-distance running is the simplest way to gain wellness.</w:t>
      </w:r>
    </w:p>
    <w:p w14:paraId="7CE3523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7D69E6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crash-free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无崩溃的</w:t>
      </w:r>
    </w:p>
    <w:p w14:paraId="3F88217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Our goal is to develop crash-free code for a seamless user experience.</w:t>
      </w:r>
    </w:p>
    <w:p w14:paraId="6478038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Regular updates and testing are essential for maintaining crash-free code.</w:t>
      </w:r>
    </w:p>
    <w:p w14:paraId="6B2D431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we develop code with Swift language can be crash-free easily.</w:t>
      </w:r>
    </w:p>
    <w:p w14:paraId="4272ACE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4600FE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reinforce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ˌ</w:t>
      </w:r>
      <w:r w:rsidRPr="003F483D">
        <w:rPr>
          <w:rFonts w:asciiTheme="majorHAnsi" w:hAnsiTheme="majorHAnsi" w:cstheme="majorHAnsi"/>
          <w:color w:val="A6A6A6" w:themeColor="background1" w:themeShade="A6"/>
        </w:rPr>
        <w:t>ri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ːɪ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f</w:t>
      </w:r>
      <w:r w:rsidRPr="003F483D">
        <w:rPr>
          <w:rFonts w:ascii="Times New Roman" w:hAnsi="Times New Roman" w:cs="Times New Roman"/>
          <w:color w:val="A6A6A6" w:themeColor="background1" w:themeShade="A6"/>
        </w:rPr>
        <w:t>ɔː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rs]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加强，强化</w:t>
      </w:r>
      <w:r w:rsidRPr="003F483D">
        <w:rPr>
          <w:rFonts w:asciiTheme="majorHAnsi" w:hAnsiTheme="majorHAnsi" w:cstheme="majorHAnsi"/>
        </w:rPr>
        <w:t xml:space="preserve">  </w:t>
      </w:r>
    </w:p>
    <w:p w14:paraId="344FFA86" w14:textId="27D672E5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 xml:space="preserve">The company decided to reinforce its marketing strategies to improve sales.  </w:t>
      </w:r>
    </w:p>
    <w:p w14:paraId="7B4AB115" w14:textId="690275A2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 xml:space="preserve">Positive feedback can reinforce good behavior in children.  </w:t>
      </w:r>
    </w:p>
    <w:p w14:paraId="7B785AA0" w14:textId="1E67BBC5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>The country decided to reinforce its arms by recruiting more soldiers.</w:t>
      </w:r>
    </w:p>
    <w:p w14:paraId="5339B0D2" w14:textId="0C9B27F8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>The professor reinforced his point with two more examples.</w:t>
      </w:r>
    </w:p>
    <w:p w14:paraId="67415C8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186902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time-out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[ta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m 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a</w:t>
      </w:r>
      <w:r w:rsidRPr="003F483D">
        <w:rPr>
          <w:rFonts w:ascii="Times New Roman" w:hAnsi="Times New Roman" w:cs="Times New Roman"/>
          <w:color w:val="A6A6A6" w:themeColor="background1" w:themeShade="A6"/>
        </w:rPr>
        <w:t>ʊ</w:t>
      </w:r>
      <w:r w:rsidRPr="003F483D">
        <w:rPr>
          <w:rFonts w:asciiTheme="majorHAnsi" w:hAnsiTheme="majorHAnsi" w:cstheme="majorHAnsi"/>
          <w:color w:val="A6A6A6" w:themeColor="background1" w:themeShade="A6"/>
        </w:rPr>
        <w:t>t]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暂停，休息时间</w:t>
      </w:r>
      <w:r w:rsidRPr="003F483D">
        <w:rPr>
          <w:rFonts w:asciiTheme="majorHAnsi" w:hAnsiTheme="majorHAnsi" w:cstheme="majorHAnsi"/>
        </w:rPr>
        <w:t xml:space="preserve">  </w:t>
      </w:r>
    </w:p>
    <w:p w14:paraId="32546F4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coach called a time-out to discuss the next play with the team.  </w:t>
      </w:r>
    </w:p>
    <w:p w14:paraId="6C3E959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Sometimes, taking a time-out can help clear your mind and make better decisions.  </w:t>
      </w:r>
    </w:p>
    <w:p w14:paraId="37FEB487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Taking a time-out is integ</w:t>
      </w:r>
      <w:r>
        <w:rPr>
          <w:rFonts w:asciiTheme="majorHAnsi" w:hAnsiTheme="majorHAnsi" w:cstheme="majorHAnsi"/>
        </w:rPr>
        <w:t>r</w:t>
      </w:r>
      <w:r w:rsidRPr="003F483D">
        <w:rPr>
          <w:rFonts w:asciiTheme="majorHAnsi" w:hAnsiTheme="majorHAnsi" w:cstheme="majorHAnsi"/>
        </w:rPr>
        <w:t>al when you work for a long time.</w:t>
      </w:r>
      <w:r>
        <w:rPr>
          <w:rFonts w:asciiTheme="majorHAnsi" w:hAnsiTheme="majorHAnsi" w:cstheme="majorHAnsi"/>
        </w:rPr>
        <w:t xml:space="preserve"> </w:t>
      </w:r>
    </w:p>
    <w:p w14:paraId="416068B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0C0EF5">
        <w:rPr>
          <w:rFonts w:asciiTheme="majorHAnsi" w:hAnsiTheme="majorHAnsi" w:cstheme="majorHAnsi"/>
        </w:rPr>
        <w:t>He can finish the whole marathon without any time-out.</w:t>
      </w:r>
    </w:p>
    <w:p w14:paraId="2A9D63B6" w14:textId="77777777" w:rsidR="0084651B" w:rsidRPr="000C0EF5" w:rsidRDefault="0084651B" w:rsidP="0084651B">
      <w:pPr>
        <w:spacing w:line="315" w:lineRule="atLeast"/>
        <w:rPr>
          <w:b/>
          <w:bCs/>
          <w:i/>
          <w:iCs/>
          <w:color w:val="FFFFFF"/>
          <w:sz w:val="21"/>
          <w:szCs w:val="21"/>
        </w:rPr>
      </w:pPr>
      <w:r>
        <w:rPr>
          <w:b/>
          <w:bCs/>
          <w:color w:val="FFFFFF"/>
          <w:sz w:val="21"/>
          <w:szCs w:val="21"/>
        </w:rPr>
        <w:t xml:space="preserve"> </w:t>
      </w:r>
      <w:r w:rsidRPr="000C0EF5">
        <w:rPr>
          <w:b/>
          <w:bCs/>
          <w:color w:val="FFFFFF"/>
          <w:sz w:val="21"/>
          <w:szCs w:val="21"/>
        </w:rPr>
        <w:t>He can finish the whole marathon without any time-out.</w:t>
      </w:r>
    </w:p>
    <w:p w14:paraId="7306F7EF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shape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</w:t>
      </w:r>
      <w:r w:rsidRPr="003F483D">
        <w:rPr>
          <w:rFonts w:ascii="Times New Roman" w:hAnsi="Times New Roman" w:cs="Times New Roman"/>
          <w:color w:val="A6A6A6" w:themeColor="background1" w:themeShade="A6"/>
        </w:rPr>
        <w:t>ʃ</w:t>
      </w:r>
      <w:r w:rsidRPr="003F483D">
        <w:rPr>
          <w:rFonts w:asciiTheme="majorHAnsi" w:hAnsiTheme="majorHAnsi" w:cstheme="majorHAnsi"/>
          <w:color w:val="A6A6A6" w:themeColor="background1" w:themeShade="A6"/>
        </w:rPr>
        <w:t>e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p]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形成，塑造</w:t>
      </w:r>
      <w:r w:rsidRPr="003F483D">
        <w:rPr>
          <w:rFonts w:asciiTheme="majorHAnsi" w:hAnsiTheme="majorHAnsi" w:cstheme="majorHAnsi"/>
        </w:rPr>
        <w:t xml:space="preserve">  </w:t>
      </w:r>
    </w:p>
    <w:p w14:paraId="6D627C37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Early experiences in life can shape a person's character and worldview.  </w:t>
      </w:r>
    </w:p>
    <w:p w14:paraId="7644358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sculptor shapes the clay into beautiful forms with his hands. </w:t>
      </w:r>
    </w:p>
    <w:p w14:paraId="31C56284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tries to shape the future industry with the help of AI technology.</w:t>
      </w:r>
    </w:p>
    <w:p w14:paraId="7C6134E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777ED4">
        <w:rPr>
          <w:rFonts w:asciiTheme="majorHAnsi" w:hAnsiTheme="majorHAnsi" w:cstheme="majorHAnsi"/>
        </w:rPr>
        <w:t>The new trousers shape her figure well.</w:t>
      </w:r>
    </w:p>
    <w:p w14:paraId="68C5874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ECF01BC" w14:textId="4ED1FC36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cherry-pick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精选，挑选最佳部分</w:t>
      </w:r>
      <w:r w:rsidRPr="003F483D">
        <w:rPr>
          <w:rFonts w:asciiTheme="majorHAnsi" w:hAnsiTheme="majorHAnsi" w:cstheme="majorHAnsi"/>
        </w:rPr>
        <w:t xml:space="preserve">  </w:t>
      </w:r>
    </w:p>
    <w:p w14:paraId="3682331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cherry 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</w:t>
      </w:r>
      <w:r w:rsidRPr="003F483D">
        <w:rPr>
          <w:rFonts w:ascii="Times New Roman" w:hAnsi="Times New Roman" w:cs="Times New Roman"/>
        </w:rPr>
        <w:t>ʃ</w:t>
      </w:r>
      <w:r w:rsidRPr="003F483D">
        <w:rPr>
          <w:rFonts w:asciiTheme="majorHAnsi" w:hAnsiTheme="majorHAnsi" w:cstheme="majorHAnsi"/>
        </w:rPr>
        <w:t xml:space="preserve">eri] n/adj. </w:t>
      </w:r>
      <w:r w:rsidRPr="003F483D">
        <w:rPr>
          <w:rFonts w:asciiTheme="majorHAnsi" w:hAnsiTheme="majorHAnsi" w:cstheme="majorHAnsi"/>
        </w:rPr>
        <w:t>樱桃；樱桃树；樱桃木；樱桃色，</w:t>
      </w:r>
      <w:proofErr w:type="gramStart"/>
      <w:r w:rsidRPr="003F483D">
        <w:rPr>
          <w:rFonts w:asciiTheme="majorHAnsi" w:hAnsiTheme="majorHAnsi" w:cstheme="majorHAnsi"/>
        </w:rPr>
        <w:t>鲜红色</w:t>
      </w:r>
      <w:r w:rsidRPr="003F483D">
        <w:rPr>
          <w:rFonts w:asciiTheme="majorHAnsi" w:hAnsiTheme="majorHAnsi" w:cstheme="majorHAnsi"/>
        </w:rPr>
        <w:t>;</w:t>
      </w:r>
      <w:r w:rsidRPr="003F483D">
        <w:rPr>
          <w:rFonts w:asciiTheme="majorHAnsi" w:hAnsiTheme="majorHAnsi" w:cstheme="majorHAnsi"/>
        </w:rPr>
        <w:t>樱桃色的</w:t>
      </w:r>
      <w:proofErr w:type="gramEnd"/>
      <w:r w:rsidRPr="003F483D">
        <w:rPr>
          <w:rFonts w:asciiTheme="majorHAnsi" w:hAnsiTheme="majorHAnsi" w:cstheme="majorHAnsi"/>
        </w:rPr>
        <w:t>，鲜红色的</w:t>
      </w:r>
    </w:p>
    <w:p w14:paraId="3BEF7A4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 manager tends to cherry-pick players based on their performance in the trials.  </w:t>
      </w:r>
    </w:p>
    <w:p w14:paraId="6D33167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preparing his report, he cherry-picked data that supported his hypothesis. </w:t>
      </w:r>
    </w:p>
    <w:p w14:paraId="5BF0B14F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cherry-picked a nice skirt to meet her lover. </w:t>
      </w:r>
    </w:p>
    <w:p w14:paraId="3BCF0FD2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70508">
        <w:rPr>
          <w:rFonts w:asciiTheme="majorHAnsi" w:hAnsiTheme="majorHAnsi" w:cstheme="majorHAnsi"/>
        </w:rPr>
        <w:t>In the vegetable mall, most of the customers always cherry-picked the big ones and left the small ones.</w:t>
      </w:r>
    </w:p>
    <w:p w14:paraId="119EC941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39B6D8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associate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合伙人；助手</w:t>
      </w:r>
    </w:p>
    <w:p w14:paraId="4CC670C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was promoted to an Associate at the law firm after five years of hard work.</w:t>
      </w:r>
    </w:p>
    <w:p w14:paraId="73E1186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 many professional firms, becoming an associate is the first step towards full partnership.</w:t>
      </w:r>
    </w:p>
    <w:p w14:paraId="1D71CAF0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had an affair with his young and beautiful associate.</w:t>
      </w:r>
    </w:p>
    <w:p w14:paraId="31831090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proofErr w:type="gramStart"/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r w:rsidRPr="00370508">
        <w:rPr>
          <w:rFonts w:asciiTheme="majorHAnsi" w:hAnsiTheme="majorHAnsi" w:cstheme="majorHAnsi"/>
        </w:rPr>
        <w:t>The</w:t>
      </w:r>
      <w:proofErr w:type="gramEnd"/>
      <w:r w:rsidRPr="00370508">
        <w:rPr>
          <w:rFonts w:asciiTheme="majorHAnsi" w:hAnsiTheme="majorHAnsi" w:cstheme="majorHAnsi"/>
        </w:rPr>
        <w:t xml:space="preserve"> associate professor tried to make enough results to win the eligibility/qualification to be a full professor.</w:t>
      </w:r>
    </w:p>
    <w:p w14:paraId="0C1F20B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13682AB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next-gen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[d</w:t>
      </w:r>
      <w:r w:rsidRPr="003F483D">
        <w:rPr>
          <w:rFonts w:ascii="Times New Roman" w:hAnsi="Times New Roman" w:cs="Times New Roman"/>
          <w:color w:val="A6A6A6" w:themeColor="background1" w:themeShade="A6"/>
        </w:rPr>
        <w:t>ʒ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en]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下一代的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= </w:t>
      </w:r>
      <w:r w:rsidRPr="00D14547">
        <w:rPr>
          <w:rFonts w:asciiTheme="majorHAnsi" w:hAnsiTheme="majorHAnsi" w:cstheme="majorHAnsi"/>
        </w:rPr>
        <w:t>next generation</w:t>
      </w:r>
    </w:p>
    <w:p w14:paraId="433F9577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is developing next-gen software to improve user experience significantly.</w:t>
      </w:r>
    </w:p>
    <w:p w14:paraId="7955CAA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Next-gen technology holds the promise of revolutionizing the way we live and work.</w:t>
      </w:r>
    </w:p>
    <w:p w14:paraId="6B4D1D8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The Next-gen Iphone will make people crazy because it would be a phenomenal product.</w:t>
      </w:r>
    </w:p>
    <w:p w14:paraId="08726D0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D14547">
        <w:rPr>
          <w:rFonts w:asciiTheme="majorHAnsi" w:hAnsiTheme="majorHAnsi" w:cstheme="majorHAnsi"/>
        </w:rPr>
        <w:t>The next-gen AI will take the place of many people’s jobs including some programmers.</w:t>
      </w:r>
    </w:p>
    <w:p w14:paraId="3CF4F7CF" w14:textId="77777777" w:rsidR="00B80A1B" w:rsidRDefault="00B80A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CF9D46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doer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du</w:t>
      </w:r>
      <w:r w:rsidRPr="003F483D">
        <w:rPr>
          <w:rFonts w:ascii="Times New Roman" w:hAnsi="Times New Roman" w:cs="Times New Roman"/>
          <w:color w:val="808080" w:themeColor="background1" w:themeShade="80"/>
        </w:rPr>
        <w:t>ːə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r]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实干者</w:t>
      </w:r>
      <w:r w:rsidRPr="003F483D">
        <w:rPr>
          <w:rFonts w:asciiTheme="majorHAnsi" w:hAnsiTheme="majorHAnsi" w:cstheme="majorHAnsi"/>
        </w:rPr>
        <w:t xml:space="preserve">  </w:t>
      </w:r>
    </w:p>
    <w:p w14:paraId="0756BBC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is a doer, always taking action rather than just talking about plans.  </w:t>
      </w:r>
    </w:p>
    <w:p w14:paraId="256E8FE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 values doers who can convert ideas into tangible results.  </w:t>
      </w:r>
    </w:p>
    <w:p w14:paraId="1D930C6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real doer does not just only care about tangible results, but also quality.</w:t>
      </w:r>
    </w:p>
    <w:p w14:paraId="2D5068F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doer in a company often loses their advantage because of lacking of showing themselves.</w:t>
      </w:r>
    </w:p>
    <w:p w14:paraId="4BCD8512" w14:textId="77777777" w:rsidR="00B80A1B" w:rsidRDefault="00B80A1B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71DBAAC" w14:textId="77777777" w:rsidR="00B80A1B" w:rsidRDefault="00B80A1B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6632071" w14:textId="2676D031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prestigious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 [pre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sti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>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s]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有声望的，受尊敬的</w:t>
      </w:r>
    </w:p>
    <w:p w14:paraId="53E089C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Nobel Prize is one of the most prestigious awards a scientist can receive.</w:t>
      </w:r>
    </w:p>
    <w:p w14:paraId="6812ABE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graduated from a prestigious university, which is known for its rigorous academic programs.</w:t>
      </w:r>
    </w:p>
    <w:p w14:paraId="2F5891A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Although he graduated from a prestigious university, he still liked to be a common person and live a simple life without too much competition.</w:t>
      </w:r>
    </w:p>
    <w:p w14:paraId="73D7C4D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His prestigious father was a quite and nice man.</w:t>
      </w:r>
    </w:p>
    <w:p w14:paraId="37A7A03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4BAEAC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1CC902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integration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ˌɪ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ɪˈ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ɪʃ</w:t>
      </w:r>
      <w:r w:rsidRPr="003F483D">
        <w:rPr>
          <w:rFonts w:asciiTheme="majorHAnsi" w:hAnsiTheme="majorHAnsi" w:cstheme="majorHAnsi"/>
          <w:color w:val="808080" w:themeColor="background1" w:themeShade="80"/>
        </w:rPr>
        <w:t>(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)n]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集成，整合</w:t>
      </w:r>
    </w:p>
    <w:p w14:paraId="1FC22DA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software facilitates the integration of all data management functions.</w:t>
      </w:r>
    </w:p>
    <w:p w14:paraId="775E86E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Integration of various services into one platform can enhance user experience.</w:t>
      </w:r>
    </w:p>
    <w:p w14:paraId="006A735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good product is not just an integration of a series of simple functions.</w:t>
      </w:r>
    </w:p>
    <w:p w14:paraId="0ED66F7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Global integration is the tendency in the future.</w:t>
      </w:r>
    </w:p>
    <w:p w14:paraId="537E48C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EBAA98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t]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集成，整合</w:t>
      </w:r>
    </w:p>
    <w:p w14:paraId="4A06C795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new software aims to integrate all data management functions into one platform.</w:t>
      </w:r>
    </w:p>
    <w:p w14:paraId="01237EA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Schools are working to integrate technology into the classroom to enhance learning.</w:t>
      </w:r>
    </w:p>
    <w:p w14:paraId="49BF09F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general integrated all the farmers, teachers, and workers into a powerful army.</w:t>
      </w:r>
    </w:p>
    <w:p w14:paraId="40ED0F4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Learning how to integrate theory with practice is very important for us.</w:t>
      </w:r>
    </w:p>
    <w:p w14:paraId="3D9062E2" w14:textId="77777777" w:rsidR="002A5BE0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3CABDBE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scalable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ske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l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bl]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（计算机）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</w:rPr>
        <w:t>可扩展的；可改变大小的，可缩放的；</w:t>
      </w:r>
    </w:p>
    <w:p w14:paraId="28204A5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software is scalable and can accommodate the growing number of users.  </w:t>
      </w:r>
    </w:p>
    <w:p w14:paraId="79D0DD7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scalable business model is vital for the company to expand into new markets.</w:t>
      </w:r>
    </w:p>
    <w:p w14:paraId="5CCE2E9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As a developer, it is important to make our code more scalable when we face variable requirements from the product manager.</w:t>
      </w:r>
    </w:p>
    <w:p w14:paraId="6CDD845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buy a scalable gas ball for my son.</w:t>
      </w:r>
    </w:p>
    <w:p w14:paraId="092B97C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86AD64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proven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pru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vn]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被证实的，已验证的</w:t>
      </w:r>
      <w:r w:rsidRPr="003F483D">
        <w:rPr>
          <w:rFonts w:asciiTheme="majorHAnsi" w:hAnsiTheme="majorHAnsi" w:cstheme="majorHAnsi"/>
        </w:rPr>
        <w:t xml:space="preserve">  </w:t>
      </w:r>
    </w:p>
    <w:p w14:paraId="65AA6C7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method is proven to be effective in increasing productivity.  </w:t>
      </w:r>
    </w:p>
    <w:p w14:paraId="560F8D1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has a track record of success with proven results in the industry.  </w:t>
      </w:r>
    </w:p>
    <w:p w14:paraId="2DA5456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series of proven projects on GitHub was a track record of my achievement.</w:t>
      </w:r>
    </w:p>
    <w:p w14:paraId="3863B51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proven result is still unacceptable.</w:t>
      </w:r>
    </w:p>
    <w:p w14:paraId="642804A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6E487DA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tangible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tænd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ʒə</w:t>
      </w:r>
      <w:r w:rsidRPr="003F483D">
        <w:rPr>
          <w:rFonts w:asciiTheme="majorHAnsi" w:hAnsiTheme="majorHAnsi" w:cstheme="majorHAnsi"/>
          <w:color w:val="808080" w:themeColor="background1" w:themeShade="80"/>
        </w:rPr>
        <w:t>b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l]</w:t>
      </w:r>
      <w:r w:rsidRPr="003F483D">
        <w:rPr>
          <w:rFonts w:asciiTheme="majorHAnsi" w:hAnsiTheme="majorHAnsi" w:cstheme="majorHAnsi"/>
        </w:rPr>
        <w:t xml:space="preserve"> adj. </w:t>
      </w:r>
      <w:r w:rsidRPr="003F483D">
        <w:rPr>
          <w:rFonts w:asciiTheme="majorHAnsi" w:hAnsiTheme="majorHAnsi" w:cstheme="majorHAnsi"/>
        </w:rPr>
        <w:t>有形的，可触摸的</w:t>
      </w:r>
    </w:p>
    <w:p w14:paraId="6E0A0FFD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tangible benefits of the project included increased revenue and improved efficiency.</w:t>
      </w:r>
    </w:p>
    <w:p w14:paraId="13145B5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company's investment in research and development resulted in tangible product improvements.</w:t>
      </w:r>
    </w:p>
    <w:p w14:paraId="0EFFF66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I tried to introduce my ideas to the team, I would always offer a tangible demo to help to understand.</w:t>
      </w:r>
    </w:p>
    <w:p w14:paraId="0C9C042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Offering tangible feedback to your leader can be a good performance.</w:t>
      </w:r>
    </w:p>
    <w:p w14:paraId="740ADEC0" w14:textId="77777777" w:rsidR="002A5BE0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7EAB3638" w14:textId="672E3DEF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bookmarkStart w:id="0" w:name="OLE_LINK593"/>
      <w:bookmarkStart w:id="1" w:name="OLE_LINK594"/>
      <w:r w:rsidRPr="003F483D">
        <w:rPr>
          <w:rFonts w:asciiTheme="majorHAnsi" w:hAnsiTheme="majorHAnsi" w:cstheme="majorHAnsi"/>
          <w:b/>
          <w:bCs/>
          <w:sz w:val="32"/>
          <w:szCs w:val="32"/>
        </w:rPr>
        <w:t>amass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bookmarkEnd w:id="0"/>
      <w:bookmarkEnd w:id="1"/>
      <w:r w:rsidRPr="003F483D">
        <w:rPr>
          <w:rFonts w:asciiTheme="majorHAnsi" w:hAnsiTheme="majorHAnsi" w:cstheme="majorHAnsi"/>
        </w:rPr>
        <w:t>[</w:t>
      </w:r>
      <w:r w:rsidRPr="003F483D">
        <w:rPr>
          <w:rFonts w:ascii="Times New Roman" w:hAnsi="Times New Roman" w:cs="Times New Roman"/>
        </w:rPr>
        <w:t>əˈ</w:t>
      </w:r>
      <w:r w:rsidRPr="003F483D">
        <w:rPr>
          <w:rFonts w:asciiTheme="majorHAnsi" w:hAnsiTheme="majorHAnsi" w:cstheme="majorHAnsi"/>
        </w:rPr>
        <w:t xml:space="preserve">mæs] v. </w:t>
      </w:r>
      <w:r w:rsidRPr="003F483D">
        <w:rPr>
          <w:rFonts w:asciiTheme="majorHAnsi" w:hAnsiTheme="majorHAnsi" w:cstheme="majorHAnsi"/>
        </w:rPr>
        <w:t>积累，积聚</w:t>
      </w:r>
    </w:p>
    <w:p w14:paraId="094C0B3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Over the years, he managed to amass a great fortune through his investments.</w:t>
      </w:r>
    </w:p>
    <w:p w14:paraId="4557F79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sought to amass as much knowledge as possible by reading extensively.</w:t>
      </w:r>
    </w:p>
    <w:p w14:paraId="5AC2C3F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have worked for four companies and amassed over 8 years of development experience in iOS.</w:t>
      </w:r>
    </w:p>
    <w:p w14:paraId="7CE569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Over years of hard working, he had amassed a lot of money.</w:t>
      </w:r>
    </w:p>
    <w:p w14:paraId="08169E0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6B8492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flagship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flæɡ</w:t>
      </w:r>
      <w:r w:rsidRPr="003F483D">
        <w:rPr>
          <w:rFonts w:ascii="Times New Roman" w:hAnsi="Times New Roman" w:cs="Times New Roman"/>
          <w:color w:val="808080" w:themeColor="background1" w:themeShade="80"/>
        </w:rPr>
        <w:t>ʃɪ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p]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旗舰</w:t>
      </w:r>
      <w:r w:rsidRPr="003F483D">
        <w:rPr>
          <w:rFonts w:asciiTheme="majorHAnsi" w:hAnsiTheme="majorHAnsi" w:cstheme="majorHAnsi"/>
        </w:rPr>
        <w:t xml:space="preserve">  </w:t>
      </w:r>
    </w:p>
    <w:p w14:paraId="46DA5C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launched its flagship product to great fanfare and excitement.  </w:t>
      </w:r>
    </w:p>
    <w:p w14:paraId="4224B22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flagship store is located in the heart of the city, attracting visitors from all over.  </w:t>
      </w:r>
    </w:p>
    <w:p w14:paraId="14D24BF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 my opinion, the iPhone 8 Plus was the flagship device and the best one for the Apple company.</w:t>
      </w:r>
    </w:p>
    <w:p w14:paraId="62B83FF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People usually prefer the flagship product of a company because of the good word of mouth.</w:t>
      </w:r>
    </w:p>
    <w:p w14:paraId="517B5B7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470076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coincidence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[ko</w:t>
      </w:r>
      <w:r w:rsidRPr="003F483D">
        <w:rPr>
          <w:rFonts w:ascii="Times New Roman" w:hAnsi="Times New Roman" w:cs="Times New Roman"/>
          <w:color w:val="808080" w:themeColor="background1" w:themeShade="80"/>
        </w:rPr>
        <w:t>ʊˈɪ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ns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d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ns]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巧合</w:t>
      </w:r>
      <w:r w:rsidRPr="003F483D">
        <w:rPr>
          <w:rFonts w:asciiTheme="majorHAnsi" w:hAnsiTheme="majorHAnsi" w:cstheme="majorHAnsi"/>
        </w:rPr>
        <w:t xml:space="preserve">  </w:t>
      </w:r>
    </w:p>
    <w:p w14:paraId="58D8858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Running into an old friend in a foreign country was a pleasant coincidence.  </w:t>
      </w:r>
    </w:p>
    <w:p w14:paraId="0586A19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was no coincidence that the two events happened simultaneously; it was planned.</w:t>
      </w:r>
    </w:p>
    <w:p w14:paraId="18F1339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I got a big fish by coincidence because my fishing hook was a small one.</w:t>
      </w:r>
    </w:p>
    <w:p w14:paraId="7855ABC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two cars knocked into each other coincidentally.</w:t>
      </w:r>
    </w:p>
    <w:p w14:paraId="6C4DC5D4" w14:textId="77777777" w:rsidR="002A5BE0" w:rsidRPr="002A5BE0" w:rsidRDefault="002A5BE0" w:rsidP="002A5BE0">
      <w:pPr>
        <w:rPr>
          <w:rFonts w:asciiTheme="majorHAnsi" w:hAnsiTheme="majorHAnsi" w:cstheme="majorHAnsi"/>
        </w:rPr>
      </w:pPr>
    </w:p>
    <w:p w14:paraId="3FB126B0" w14:textId="6500D73A" w:rsidR="002A5BE0" w:rsidRPr="003F483D" w:rsidRDefault="002A5BE0" w:rsidP="002A5BE0">
      <w:pPr>
        <w:rPr>
          <w:rFonts w:asciiTheme="majorHAnsi" w:hAnsiTheme="majorHAnsi" w:cstheme="majorHAnsi"/>
          <w:i/>
          <w:iCs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pledge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[pled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承诺；保证</w:t>
      </w:r>
      <w:r w:rsidRPr="003F483D">
        <w:rPr>
          <w:rFonts w:asciiTheme="majorHAnsi" w:hAnsiTheme="majorHAnsi" w:cstheme="majorHAnsi"/>
        </w:rPr>
        <w:t xml:space="preserve"> (</w:t>
      </w:r>
      <w:r w:rsidRPr="003F483D">
        <w:rPr>
          <w:rFonts w:asciiTheme="majorHAnsi" w:hAnsiTheme="majorHAnsi" w:cstheme="majorHAnsi"/>
          <w:color w:val="0D0D0D"/>
          <w:shd w:val="clear" w:color="auto" w:fill="FFFFFF"/>
        </w:rPr>
        <w:t>promise to do something</w:t>
      </w:r>
      <w:r w:rsidRPr="003F483D">
        <w:rPr>
          <w:rFonts w:asciiTheme="majorHAnsi" w:hAnsiTheme="majorHAnsi" w:cstheme="majorHAnsi"/>
        </w:rPr>
        <w:t>)</w:t>
      </w:r>
    </w:p>
    <w:p w14:paraId="0A25FBB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vow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誓约，诺言；（婚礼等上的）誓言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立誓，发誓</w:t>
      </w:r>
    </w:p>
    <w:p w14:paraId="6E3663C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His pledge to improve the company's environmental practices was met with applause.</w:t>
      </w:r>
    </w:p>
    <w:p w14:paraId="379EFAB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As a sign of their commitment, they made a solemn pledge to each other.</w:t>
      </w:r>
    </w:p>
    <w:p w14:paraId="690569D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Marrage is not just the end of the vow, but the beginning of the pledge.</w:t>
      </w:r>
    </w:p>
    <w:p w14:paraId="0FBA46C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president’s pledge and consistent effort for his country won good praise.</w:t>
      </w:r>
    </w:p>
    <w:p w14:paraId="7839384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31A1D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onsite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ɑ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>nsa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t]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现场的；就地的</w:t>
      </w:r>
    </w:p>
    <w:p w14:paraId="7919791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construction crew worked onsite to complete the building ahead of schedule.</w:t>
      </w:r>
    </w:p>
    <w:p w14:paraId="61480B2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provides onsite training for its employees.</w:t>
      </w:r>
    </w:p>
    <w:p w14:paraId="23DFB07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Working onsite is more effective than remote.</w:t>
      </w:r>
    </w:p>
    <w:p w14:paraId="5781263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Some jobs can’t work remotely because they need onsite construction.</w:t>
      </w:r>
    </w:p>
    <w:p w14:paraId="10A3B7D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3CF8A5D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municipality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[mju</w:t>
      </w:r>
      <w:r w:rsidRPr="003F483D">
        <w:rPr>
          <w:rFonts w:ascii="Times New Roman" w:hAnsi="Times New Roman" w:cs="Times New Roman"/>
          <w:color w:val="A6A6A6" w:themeColor="background1" w:themeShade="A6"/>
        </w:rPr>
        <w:t>ːˌ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s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pæl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>ti]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市政当局；自治市</w:t>
      </w:r>
    </w:p>
    <w:p w14:paraId="7BFC0FE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</w:rPr>
        <w:t>municipal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[mju</w:t>
      </w:r>
      <w:r w:rsidRPr="003F483D">
        <w:rPr>
          <w:rFonts w:ascii="Times New Roman" w:hAnsi="Times New Roman" w:cs="Times New Roman"/>
          <w:color w:val="A6A6A6" w:themeColor="background1" w:themeShade="A6"/>
        </w:rPr>
        <w:t>ːˈ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s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p(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)l] adj. </w:t>
      </w:r>
      <w:r w:rsidRPr="003F483D">
        <w:rPr>
          <w:rFonts w:asciiTheme="majorHAnsi" w:hAnsiTheme="majorHAnsi" w:cstheme="majorHAnsi"/>
        </w:rPr>
        <w:t>城市的，市政的；自治城市的，地方自治的；</w:t>
      </w:r>
      <w:r w:rsidRPr="003F483D">
        <w:rPr>
          <w:rFonts w:asciiTheme="majorHAnsi" w:hAnsiTheme="majorHAnsi" w:cstheme="majorHAnsi"/>
        </w:rPr>
        <w:t xml:space="preserve"> </w:t>
      </w:r>
    </w:p>
    <w:p w14:paraId="0FFA6C4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municipality announced plans to improve public transportation in the city.</w:t>
      </w:r>
    </w:p>
    <w:p w14:paraId="1518C08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Residents can voice their concerns at the next municipality meeting.</w:t>
      </w:r>
    </w:p>
    <w:p w14:paraId="719EC19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municipality of Eskilstuna decided to open the river to the public for fishing. </w:t>
      </w:r>
    </w:p>
    <w:p w14:paraId="7276F50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municipality should serve the people rather than criticize them.</w:t>
      </w:r>
    </w:p>
    <w:p w14:paraId="5D2B9D8C" w14:textId="3B00875E" w:rsidR="00C61501" w:rsidRPr="002A5BE0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6C1074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leisure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ːʒə</w:t>
      </w:r>
      <w:r w:rsidRPr="003F483D">
        <w:rPr>
          <w:rFonts w:asciiTheme="majorHAnsi" w:hAnsiTheme="majorHAnsi" w:cstheme="majorHAnsi"/>
          <w:color w:val="A6A6A6" w:themeColor="background1" w:themeShade="A6"/>
        </w:rPr>
        <w:t>r]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闲暇，业余时间；休闲活动</w:t>
      </w:r>
      <w:r w:rsidRPr="003F483D">
        <w:rPr>
          <w:rFonts w:asciiTheme="majorHAnsi" w:hAnsiTheme="majorHAnsi" w:cstheme="majorHAnsi"/>
        </w:rPr>
        <w:t xml:space="preserve"> adj. </w:t>
      </w:r>
      <w:r w:rsidRPr="003F483D">
        <w:rPr>
          <w:rFonts w:asciiTheme="majorHAnsi" w:hAnsiTheme="majorHAnsi" w:cstheme="majorHAnsi"/>
        </w:rPr>
        <w:t>空闲的，有闲的；业余的</w:t>
      </w:r>
    </w:p>
    <w:p w14:paraId="664144F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enjoys reading in his leisure time.</w:t>
      </w:r>
    </w:p>
    <w:p w14:paraId="70FEF86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resort offers various leisure activities such as swimming and hiking.</w:t>
      </w:r>
    </w:p>
    <w:p w14:paraId="008CE80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To foster a hobby is important in our leisure time.</w:t>
      </w:r>
    </w:p>
    <w:p w14:paraId="38AF2A2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usually go fishing in my leisure time.</w:t>
      </w:r>
    </w:p>
    <w:p w14:paraId="32F084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0212DE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admission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d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m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ɪʃ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(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)n]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入场；准入。</w:t>
      </w:r>
      <w:r w:rsidRPr="003F483D">
        <w:rPr>
          <w:rFonts w:asciiTheme="majorHAnsi" w:hAnsiTheme="majorHAnsi" w:cstheme="majorHAnsi"/>
          <w:color w:val="A6A6A6" w:themeColor="background1" w:themeShade="A6"/>
        </w:rPr>
        <w:t>(</w:t>
      </w:r>
      <w:r w:rsidRPr="003F483D">
        <w:rPr>
          <w:rFonts w:asciiTheme="majorHAnsi" w:hAnsiTheme="majorHAnsi" w:cstheme="majorHAnsi"/>
          <w:color w:val="A6A6A6" w:themeColor="background1" w:themeShade="A6"/>
        </w:rPr>
        <w:t>承认，供认；允许进入（加入），进入权；录取，录取人数；入场费；入院治疗（检查）；入场人数；入院病人</w:t>
      </w:r>
      <w:r w:rsidRPr="003F483D">
        <w:rPr>
          <w:rFonts w:asciiTheme="majorHAnsi" w:hAnsiTheme="majorHAnsi" w:cstheme="majorHAnsi"/>
          <w:color w:val="A6A6A6" w:themeColor="background1" w:themeShade="A6"/>
        </w:rPr>
        <w:t>)</w:t>
      </w:r>
    </w:p>
    <w:p w14:paraId="23EB290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admissible adj. </w:t>
      </w:r>
      <w:r w:rsidRPr="003F483D">
        <w:rPr>
          <w:rFonts w:asciiTheme="majorHAnsi" w:hAnsiTheme="majorHAnsi" w:cstheme="majorHAnsi"/>
        </w:rPr>
        <w:t>可容许的；可采纳的；可接受的</w:t>
      </w:r>
    </w:p>
    <w:p w14:paraId="0F919BC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admissibility n. </w:t>
      </w:r>
      <w:r w:rsidRPr="003F483D">
        <w:rPr>
          <w:rFonts w:asciiTheme="majorHAnsi" w:hAnsiTheme="majorHAnsi" w:cstheme="majorHAnsi"/>
        </w:rPr>
        <w:t>可容许；有入场的资格</w:t>
      </w:r>
    </w:p>
    <w:p w14:paraId="6012F265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the museum is free for children under five.</w:t>
      </w:r>
    </w:p>
    <w:p w14:paraId="51E9EE3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gained admission to the prestigious university through hard work and dedication.</w:t>
      </w:r>
    </w:p>
    <w:p w14:paraId="1665D3C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a key university is just the beginning of success.</w:t>
      </w:r>
    </w:p>
    <w:p w14:paraId="5B79906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a new country is not only the visa but also the language of the country.</w:t>
      </w:r>
    </w:p>
    <w:p w14:paraId="3DD92845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EEAB4C9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discipline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</w:rPr>
        <w:t>[</w:t>
      </w:r>
      <w:r w:rsidRPr="00922E8B">
        <w:rPr>
          <w:rFonts w:ascii="Times New Roman" w:hAnsi="Times New Roman" w:cs="Times New Roman"/>
          <w:color w:val="A6A6A6" w:themeColor="background1" w:themeShade="A6"/>
        </w:rPr>
        <w:t>ˈ</w:t>
      </w:r>
      <w:r w:rsidRPr="00922E8B">
        <w:rPr>
          <w:rFonts w:asciiTheme="majorHAnsi" w:hAnsiTheme="majorHAnsi" w:cstheme="majorHAnsi"/>
          <w:color w:val="A6A6A6" w:themeColor="background1" w:themeShade="A6"/>
        </w:rPr>
        <w:t>d</w:t>
      </w:r>
      <w:r w:rsidRPr="00922E8B">
        <w:rPr>
          <w:rFonts w:ascii="Times New Roman" w:hAnsi="Times New Roman" w:cs="Times New Roman"/>
          <w:color w:val="A6A6A6" w:themeColor="background1" w:themeShade="A6"/>
        </w:rPr>
        <w:t>ɪ</w:t>
      </w:r>
      <w:r w:rsidRPr="00922E8B">
        <w:rPr>
          <w:rFonts w:asciiTheme="majorHAnsi" w:hAnsiTheme="majorHAnsi" w:cstheme="majorHAnsi"/>
          <w:color w:val="A6A6A6" w:themeColor="background1" w:themeShade="A6"/>
        </w:rPr>
        <w:t>s</w:t>
      </w:r>
      <w:r w:rsidRPr="00922E8B">
        <w:rPr>
          <w:rFonts w:ascii="Times New Roman" w:hAnsi="Times New Roman" w:cs="Times New Roman"/>
          <w:color w:val="A6A6A6" w:themeColor="background1" w:themeShade="A6"/>
        </w:rPr>
        <w:t>ə</w:t>
      </w:r>
      <w:r w:rsidRPr="00922E8B">
        <w:rPr>
          <w:rFonts w:asciiTheme="majorHAnsi" w:hAnsiTheme="majorHAnsi" w:cstheme="majorHAnsi"/>
          <w:color w:val="A6A6A6" w:themeColor="background1" w:themeShade="A6"/>
        </w:rPr>
        <w:t>pl</w:t>
      </w:r>
      <w:r w:rsidRPr="00922E8B">
        <w:rPr>
          <w:rFonts w:ascii="Times New Roman" w:hAnsi="Times New Roman" w:cs="Times New Roman"/>
          <w:color w:val="A6A6A6" w:themeColor="background1" w:themeShade="A6"/>
        </w:rPr>
        <w:t>ɪ</w:t>
      </w:r>
      <w:r w:rsidRPr="00922E8B">
        <w:rPr>
          <w:rFonts w:asciiTheme="majorHAnsi" w:hAnsiTheme="majorHAnsi" w:cstheme="majorHAnsi"/>
          <w:color w:val="A6A6A6" w:themeColor="background1" w:themeShade="A6"/>
        </w:rPr>
        <w:t xml:space="preserve">n] </w:t>
      </w:r>
      <w:r w:rsidRPr="00922E8B">
        <w:rPr>
          <w:rFonts w:asciiTheme="majorHAnsi" w:hAnsiTheme="majorHAnsi" w:cstheme="majorHAnsi" w:hint="eastAsia"/>
        </w:rPr>
        <w:t xml:space="preserve">n. </w:t>
      </w:r>
      <w:r w:rsidRPr="00922E8B">
        <w:rPr>
          <w:rFonts w:asciiTheme="majorHAnsi" w:hAnsiTheme="majorHAnsi" w:cstheme="majorHAnsi" w:hint="eastAsia"/>
        </w:rPr>
        <w:t>纪律，训练</w:t>
      </w:r>
      <w:r w:rsidRPr="00922E8B">
        <w:rPr>
          <w:rFonts w:asciiTheme="majorHAnsi" w:hAnsiTheme="majorHAnsi" w:cstheme="majorHAnsi" w:hint="eastAsia"/>
        </w:rPr>
        <w:t xml:space="preserve">  </w:t>
      </w:r>
    </w:p>
    <w:p w14:paraId="1D265512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Good discipline is essential for achieving success in any field.  </w:t>
      </w:r>
    </w:p>
    <w:p w14:paraId="629A430B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The teacher maintains discipline in the classroom to ensure a conducive learning environment.</w:t>
      </w:r>
    </w:p>
    <w:p w14:paraId="530ADCFA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CC56CF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behave</w:t>
      </w:r>
      <w:r w:rsidRPr="00E20A7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[b</w:t>
      </w:r>
      <w:r w:rsidRPr="00E20A79">
        <w:rPr>
          <w:rFonts w:ascii="Times New Roman" w:hAnsi="Times New Roman" w:cs="Times New Roman"/>
          <w:color w:val="A6A6A6" w:themeColor="background1" w:themeShade="A6"/>
        </w:rPr>
        <w:t>ɪˈ</w:t>
      </w:r>
      <w:r w:rsidRPr="00E20A79">
        <w:rPr>
          <w:rFonts w:asciiTheme="majorHAnsi" w:hAnsiTheme="majorHAnsi" w:cstheme="majorHAnsi"/>
          <w:color w:val="A6A6A6" w:themeColor="background1" w:themeShade="A6"/>
        </w:rPr>
        <w:t>he</w:t>
      </w:r>
      <w:r w:rsidRPr="00E20A79">
        <w:rPr>
          <w:rFonts w:ascii="Times New Roman" w:hAnsi="Times New Roman" w:cs="Times New Roman"/>
          <w:color w:val="A6A6A6" w:themeColor="background1" w:themeShade="A6"/>
        </w:rPr>
        <w:t>ɪ</w:t>
      </w:r>
      <w:r w:rsidRPr="00E20A79">
        <w:rPr>
          <w:rFonts w:asciiTheme="majorHAnsi" w:hAnsiTheme="majorHAnsi" w:cstheme="majorHAnsi"/>
          <w:color w:val="A6A6A6" w:themeColor="background1" w:themeShade="A6"/>
        </w:rPr>
        <w:t>v]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行为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542B23EE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Children are taught to behave well both at home and in public.  </w:t>
      </w:r>
    </w:p>
    <w:p w14:paraId="160E4E69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How an individual behaves in a team setting can significantly impact the team's dynamics.  </w:t>
      </w:r>
    </w:p>
    <w:p w14:paraId="3DE2C9AB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860D12">
        <w:rPr>
          <w:rFonts w:asciiTheme="majorHAnsi" w:hAnsiTheme="majorHAnsi" w:cstheme="majorHAnsi"/>
        </w:rPr>
        <w:t>The children can’t behave themselves well without the help of their parents.</w:t>
      </w:r>
    </w:p>
    <w:p w14:paraId="405F6F73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8436FD0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jealous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</w:t>
      </w:r>
      <w:r w:rsidRPr="00E20A79">
        <w:rPr>
          <w:rFonts w:ascii="Times New Roman" w:hAnsi="Times New Roman" w:cs="Times New Roman"/>
          <w:color w:val="A6A6A6" w:themeColor="background1" w:themeShade="A6"/>
        </w:rPr>
        <w:t>ˈ</w:t>
      </w:r>
      <w:r w:rsidRPr="00E20A79">
        <w:rPr>
          <w:rFonts w:asciiTheme="majorHAnsi" w:hAnsiTheme="majorHAnsi" w:cstheme="majorHAnsi"/>
          <w:color w:val="A6A6A6" w:themeColor="background1" w:themeShade="A6"/>
        </w:rPr>
        <w:t>d</w:t>
      </w:r>
      <w:r w:rsidRPr="00E20A79">
        <w:rPr>
          <w:rFonts w:ascii="Times New Roman" w:hAnsi="Times New Roman" w:cs="Times New Roman"/>
          <w:color w:val="A6A6A6" w:themeColor="background1" w:themeShade="A6"/>
        </w:rPr>
        <w:t>ʒ</w:t>
      </w:r>
      <w:r w:rsidRPr="00E20A79">
        <w:rPr>
          <w:rFonts w:asciiTheme="majorHAnsi" w:hAnsiTheme="majorHAnsi" w:cstheme="majorHAnsi"/>
          <w:color w:val="A6A6A6" w:themeColor="background1" w:themeShade="A6"/>
        </w:rPr>
        <w:t>el</w:t>
      </w:r>
      <w:r w:rsidRPr="00E20A79">
        <w:rPr>
          <w:rFonts w:ascii="Times New Roman" w:hAnsi="Times New Roman" w:cs="Times New Roman"/>
          <w:color w:val="A6A6A6" w:themeColor="background1" w:themeShade="A6"/>
        </w:rPr>
        <w:t>ə</w:t>
      </w:r>
      <w:r w:rsidRPr="00E20A79">
        <w:rPr>
          <w:rFonts w:asciiTheme="majorHAnsi" w:hAnsiTheme="majorHAnsi" w:cstheme="majorHAnsi"/>
          <w:color w:val="A6A6A6" w:themeColor="background1" w:themeShade="A6"/>
        </w:rPr>
        <w:t>s]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adj. </w:t>
      </w:r>
      <w:r w:rsidRPr="00E20A79">
        <w:rPr>
          <w:rFonts w:asciiTheme="majorHAnsi" w:hAnsiTheme="majorHAnsi" w:cstheme="majorHAnsi" w:hint="eastAsia"/>
        </w:rPr>
        <w:t>嫉妒的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3E253AA8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He felt jealous when he saw his best friend talking to someone new.  </w:t>
      </w:r>
    </w:p>
    <w:p w14:paraId="35480C6F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Being jealous of others' success can hinder personal growth and happiness.  </w:t>
      </w:r>
    </w:p>
    <w:p w14:paraId="2811CA27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>e often felt jealous of others because his poor car.</w:t>
      </w:r>
    </w:p>
    <w:p w14:paraId="1E5602EF" w14:textId="77777777" w:rsidR="008E0762" w:rsidRPr="00652966" w:rsidRDefault="008E0762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89F30CD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Theme="majorHAnsi" w:hAnsiTheme="majorHAnsi" w:cstheme="majorHAnsi"/>
        </w:rPr>
        <w:t xml:space="preserve">▲ </w:t>
      </w:r>
      <w:r w:rsidRPr="00CB39E3">
        <w:rPr>
          <w:rFonts w:asciiTheme="majorHAnsi" w:hAnsiTheme="majorHAnsi" w:cstheme="majorHAnsi"/>
          <w:b/>
          <w:bCs/>
          <w:sz w:val="32"/>
          <w:szCs w:val="32"/>
        </w:rPr>
        <w:t>strive to/for</w:t>
      </w:r>
      <w:r w:rsidRPr="00CB39E3">
        <w:rPr>
          <w:rFonts w:asciiTheme="majorHAnsi" w:hAnsiTheme="majorHAnsi" w:cstheme="majorHAnsi"/>
        </w:rPr>
        <w:t xml:space="preserve"> 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[stra</w:t>
      </w:r>
      <w:r w:rsidRPr="00CB39E3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ɪ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 xml:space="preserve">v] </w:t>
      </w:r>
      <w:r w:rsidRPr="00CB39E3">
        <w:rPr>
          <w:rFonts w:asciiTheme="majorHAnsi" w:hAnsiTheme="majorHAnsi" w:cstheme="majorHAnsi"/>
        </w:rPr>
        <w:t xml:space="preserve">v. </w:t>
      </w:r>
      <w:r w:rsidRPr="00CB39E3">
        <w:rPr>
          <w:rFonts w:asciiTheme="majorHAnsi" w:hAnsiTheme="majorHAnsi" w:cstheme="majorHAnsi"/>
        </w:rPr>
        <w:t>努力争取</w:t>
      </w:r>
    </w:p>
    <w:p w14:paraId="5E1FDC3F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The team strives to achieve excellence in every project they undertake.</w:t>
      </w:r>
    </w:p>
    <w:p w14:paraId="07514A70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She strives to balance her work and personal life by prioritizing tasks efficiently.</w:t>
      </w:r>
    </w:p>
    <w:p w14:paraId="54A14D3A" w14:textId="77777777" w:rsidR="008E0762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All the students were encouraged to strive for the scholarships.</w:t>
      </w:r>
    </w:p>
    <w:p w14:paraId="4B1CA028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y wife likes fish very much, so I strive to get one in the river and cook it for her.</w:t>
      </w:r>
    </w:p>
    <w:p w14:paraId="292319C2" w14:textId="77777777" w:rsidR="00553BB3" w:rsidRPr="008E0762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764D8E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有条理的，连贯的，一致的</w:t>
      </w:r>
    </w:p>
    <w:p w14:paraId="22E2E6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（指具有逻辑连贯性和一致性的事物或观点）</w:t>
      </w:r>
    </w:p>
    <w:p w14:paraId="75BCEC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incoherent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[ˌɪnkoʊˈhɪrənt]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语无伦次的；不连贯的；不合逻辑的</w:t>
      </w:r>
    </w:p>
    <w:p w14:paraId="6BD3C7B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professor's lecture was clear and coherent, making it easy for students to understand complex concepts.</w:t>
      </w:r>
    </w:p>
    <w:p w14:paraId="36A1671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coherent argument is essential for persuading others to accept your point of view.</w:t>
      </w:r>
    </w:p>
    <w:p w14:paraId="68FB917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the tension and stress, I often can’t offer coherent answers and perform badly.</w:t>
      </w:r>
    </w:p>
    <w:p w14:paraId="1608C5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tutor failed your paper because your content seemed to be not coherent enough.</w:t>
      </w:r>
    </w:p>
    <w:p w14:paraId="6998D9B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often doesn't have the coherent utterance, But I have to follow her every time.</w:t>
      </w:r>
    </w:p>
    <w:p w14:paraId="34B926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DF5C5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slope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[sloʊp]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斜坡，坡度；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倾斜，使倾斜</w:t>
      </w:r>
    </w:p>
    <w:p w14:paraId="18952E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hikers struggled to climb the steep slope of the mountain.</w:t>
      </w:r>
    </w:p>
    <w:p w14:paraId="2E2BBFF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driveway has a gentle slope, making it easy to drive up.</w:t>
      </w:r>
    </w:p>
    <w:p w14:paraId="5F6F636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Since I had an operation on my spine, I began to dislike any slope when I walked outside.</w:t>
      </w:r>
    </w:p>
    <w:p w14:paraId="4F44707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Old people should be more careful when they cross a slope.</w:t>
      </w:r>
    </w:p>
    <w:p w14:paraId="0F9BFC4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E29B7E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scope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[skoʊp]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范围，领域</w:t>
      </w:r>
    </w:p>
    <w:p w14:paraId="51804A9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project's scope includes research, analysis, and implementation phases.</w:t>
      </w:r>
    </w:p>
    <w:p w14:paraId="41BB706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need to define the scope of the problem before we can propose solutions.</w:t>
      </w:r>
    </w:p>
    <w:p w14:paraId="4ED50E6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This big project is beyond my scope of knowledge.</w:t>
      </w:r>
    </w:p>
    <w:p w14:paraId="5E96EC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read more books and make more knowledgeable friends in order to gain a large scope of knowledge.</w:t>
      </w:r>
    </w:p>
    <w:p w14:paraId="5EF3054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C1D87E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parcel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[ˈpɑːrs(ə)l]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包裹，包裹物；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打包，捆扎</w:t>
      </w:r>
    </w:p>
    <w:p w14:paraId="03F445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postman delivered a parcel to our doorstep this morning.</w:t>
      </w:r>
    </w:p>
    <w:p w14:paraId="4D1AEE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farmer parcelled up the hay and stored it in the barn for the winter.</w:t>
      </w:r>
    </w:p>
    <w:p w14:paraId="1D2A7B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likes shopping online very much and I pick up parcels almost every day.</w:t>
      </w:r>
    </w:p>
    <w:p w14:paraId="01BE986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enjoys the time that can open parcels.</w:t>
      </w:r>
    </w:p>
    <w:p w14:paraId="07E89D1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DFBC7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criterion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[kraɪˈtɪriən]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标准，条件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</w:rPr>
        <w:t>（复：</w:t>
      </w:r>
      <w:r w:rsidRPr="00652966">
        <w:rPr>
          <w:rFonts w:ascii="Arial" w:hAnsi="Arial" w:cs="Arial"/>
          <w:b/>
          <w:bCs/>
        </w:rPr>
        <w:t>criteria</w:t>
      </w:r>
      <w:r w:rsidRPr="00652966">
        <w:rPr>
          <w:rFonts w:ascii="Arial" w:hAnsi="Arial" w:cs="Arial"/>
        </w:rPr>
        <w:t xml:space="preserve"> [kraɪˈtɪriə]</w:t>
      </w:r>
      <w:r w:rsidRPr="00652966">
        <w:rPr>
          <w:rFonts w:ascii="Arial" w:hAnsi="Arial" w:cs="Arial"/>
        </w:rPr>
        <w:t>）</w:t>
      </w:r>
    </w:p>
    <w:p w14:paraId="7F4D559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selection committee uses strict criteria to evaluate job applicants.</w:t>
      </w:r>
    </w:p>
    <w:p w14:paraId="54DA74C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What are the criteria for admission to this university?</w:t>
      </w:r>
    </w:p>
    <w:p w14:paraId="5BBEF33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Speaking English fluently is a crucial criterion in most Europe countries when you are looking for a job.</w:t>
      </w:r>
    </w:p>
    <w:p w14:paraId="4784BD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Appearance is not the only criterion for judging a young woman.</w:t>
      </w:r>
    </w:p>
    <w:p w14:paraId="4A66A66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F0A7B2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bookmarkStart w:id="2" w:name="OLE_LINK308"/>
      <w:bookmarkStart w:id="3" w:name="OLE_LINK309"/>
      <w:r w:rsidRPr="00652966">
        <w:rPr>
          <w:rFonts w:ascii="Arial" w:hAnsi="Arial" w:cs="Arial"/>
          <w:b/>
          <w:bCs/>
        </w:rPr>
        <w:t>vibrant</w:t>
      </w:r>
      <w:bookmarkEnd w:id="2"/>
      <w:bookmarkEnd w:id="3"/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[ˈvaɪbrənt]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充满活力的，充满活力的</w:t>
      </w:r>
    </w:p>
    <w:p w14:paraId="3023A12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city's vibrant nightlife attracts tourists from all over the world.</w:t>
      </w:r>
    </w:p>
    <w:p w14:paraId="61E9EC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vibrant colors of the painting brought it to life.</w:t>
      </w:r>
    </w:p>
    <w:p w14:paraId="662A43D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China, there are lots of vibrant old streets for tourists to enjoy. </w:t>
      </w:r>
    </w:p>
    <w:p w14:paraId="7E79DE3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After a long time in winter, the forest begins to become more vibrant.</w:t>
      </w:r>
    </w:p>
    <w:p w14:paraId="244E733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</w:p>
    <w:p w14:paraId="70A5F3D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democracy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[dɪˈmɑːkrəsi]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民主制度</w:t>
      </w:r>
    </w:p>
    <w:p w14:paraId="2988858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democratic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[ˌdeməˈkrætɪk]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平等的，有民主精神的；民主政体的；</w:t>
      </w:r>
    </w:p>
    <w:p w14:paraId="757760C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Democracy ensures that citizens have a voice in decision-making processes.</w:t>
      </w:r>
    </w:p>
    <w:p w14:paraId="7FC8E99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country transitioned from dictatorship to democracy after years of political struggle.</w:t>
      </w:r>
    </w:p>
    <w:p w14:paraId="59B544E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team needs to implement democratic management that can make everyone take part in decision-making processes.</w:t>
      </w:r>
    </w:p>
    <w:p w14:paraId="1A213B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some special situations, democracy is not a good choice for a nation.</w:t>
      </w:r>
    </w:p>
    <w:p w14:paraId="07E2E8C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70883E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neutral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[ˈnuːtrəl]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中立的</w:t>
      </w:r>
    </w:p>
    <w:p w14:paraId="0CB88F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mediator remained neutral during the negotiation, ensuring fairness for both parties.</w:t>
      </w:r>
    </w:p>
    <w:p w14:paraId="1F6FB55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journalist's reporting was praised for its neutral stance and unbiased coverage.</w:t>
      </w:r>
    </w:p>
    <w:p w14:paraId="1B8D408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neutral attitude often means that keep in a middle place.</w:t>
      </w:r>
    </w:p>
    <w:p w14:paraId="14F10DB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Sweden decided to change their neutral political stance because of the War between Russia and Ukraine.</w:t>
      </w:r>
    </w:p>
    <w:p w14:paraId="7EA76EA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84C183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check-up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体检</w:t>
      </w:r>
    </w:p>
    <w:p w14:paraId="1A48D3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It's important to schedule regular check-ups with your doctor to maintain good health.</w:t>
      </w:r>
    </w:p>
    <w:p w14:paraId="76E5309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annual check-up revealed no significant health issues.</w:t>
      </w:r>
    </w:p>
    <w:p w14:paraId="518682E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According to the report from the recent check-up, my body needs more time to take a breath. </w:t>
      </w:r>
    </w:p>
    <w:p w14:paraId="305799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If you have some problems when you do a check-up in a hospital, you should do more examination immediately.</w:t>
      </w:r>
    </w:p>
    <w:p w14:paraId="2BB5145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CD900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burnout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精疲力竭</w:t>
      </w:r>
    </w:p>
    <w:p w14:paraId="0BFBCED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 hours of work without breaks can lead to burnout and decreased productivity.</w:t>
      </w:r>
    </w:p>
    <w:p w14:paraId="563B7183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therapist specializes in helping individuals overcome burnout and regain balance in their lives.</w:t>
      </w:r>
    </w:p>
    <w:p w14:paraId="417E932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reason why I left my last job was that too many times in a state of burnout.</w:t>
      </w:r>
    </w:p>
    <w:p w14:paraId="2FDFC32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They decided to get divorced because of the long-term burnout of their marriage.</w:t>
      </w:r>
    </w:p>
    <w:p w14:paraId="364E079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86A2B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 xml:space="preserve">farm out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外包</w:t>
      </w:r>
    </w:p>
    <w:p w14:paraId="4A1E40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farm out the production of their products to a manufacturer overseas.</w:t>
      </w:r>
    </w:p>
    <w:p w14:paraId="05946A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We chose to farm out the accounting tasks to a specialized firm to save time and resources.</w:t>
      </w:r>
    </w:p>
    <w:p w14:paraId="29C5111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Internet companies tend to farm out their QA team to save the expense.</w:t>
      </w:r>
    </w:p>
    <w:p w14:paraId="082CE87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father decided to farm out all his lands because of his leaving home the next year.</w:t>
      </w:r>
    </w:p>
    <w:p w14:paraId="3DDDBE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EE97A5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outsource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外包</w:t>
      </w:r>
    </w:p>
    <w:p w14:paraId="5E0861D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businesses outsource their customer service to call centers in other countries.</w:t>
      </w:r>
    </w:p>
    <w:p w14:paraId="029E019F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outsource its IT department to a third-party provider for cost savings.</w:t>
      </w:r>
    </w:p>
    <w:p w14:paraId="02B0F1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for it is a big project, you can choose to outsource all the stuff you hate.</w:t>
      </w:r>
    </w:p>
    <w:p w14:paraId="591C53B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Outsourcing some industries often like a two-sided sword for a country, has both advantages and disadvantages.</w:t>
      </w:r>
    </w:p>
    <w:p w14:paraId="2EC49C1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47A435C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semester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[sɪˈmestər]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学期</w:t>
      </w:r>
    </w:p>
    <w:p w14:paraId="01AF177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university offers courses in the fall, spring, and summer semesters.</w:t>
      </w:r>
    </w:p>
    <w:p w14:paraId="3522F3D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Students eagerly anticipate the end of the semester when they can relax and enjoy their break.</w:t>
      </w:r>
    </w:p>
    <w:p w14:paraId="18F2266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her pregnancy, she chose to take a break next semester.</w:t>
      </w:r>
    </w:p>
    <w:p w14:paraId="1CB801F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One year often has two semesters in most universities.</w:t>
      </w:r>
    </w:p>
    <w:p w14:paraId="5A30B56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9AB10C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eligibility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[ˌelɪdʒəˈbɪləti]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资格</w:t>
      </w:r>
    </w:p>
    <w:p w14:paraId="52AE464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eligible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[ˈelɪdʒəb(ə)l]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符合条件的，合格的；（婚姻）合适的，合意的</w:t>
      </w:r>
    </w:p>
    <w:p w14:paraId="02CBECC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To be eligible for the scholarship, students must meet certain academic requirements.</w:t>
      </w:r>
    </w:p>
    <w:p w14:paraId="6447BB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eligibility criteria for the competition are clearly outlined on the official website.</w:t>
      </w:r>
    </w:p>
    <w:p w14:paraId="2EF7C1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took a lot online courses in order to be more eligible for her work.</w:t>
      </w:r>
    </w:p>
    <w:p w14:paraId="71D3B4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man tries to make more money just for his more eligible role as a father and husband.</w:t>
      </w:r>
    </w:p>
    <w:p w14:paraId="42A003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A16F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accessibility</w:t>
      </w:r>
      <w:r w:rsidRPr="00652966">
        <w:rPr>
          <w:rFonts w:ascii="Arial" w:hAnsi="Arial" w:cs="Arial"/>
          <w:color w:val="A6A6A6" w:themeColor="background1" w:themeShade="A6"/>
        </w:rPr>
        <w:t xml:space="preserve"> [əkˌsesəˈbɪləti]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可访问性</w:t>
      </w:r>
    </w:p>
    <w:p w14:paraId="3F30E5F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building has been designed with accessibility in mind, featuring ramps and elevators for wheelchair users.</w:t>
      </w:r>
    </w:p>
    <w:p w14:paraId="51F2BE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website aims to improve accessibility for all users, including those with disabilities.</w:t>
      </w:r>
    </w:p>
    <w:p w14:paraId="6890525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 has improved its roads with lots of soft and gentle slopes to facilitate the disablities and improve the accessibility of the city.</w:t>
      </w:r>
    </w:p>
    <w:p w14:paraId="03B2AB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Accessibility is an important criterion for judging a good mobile device.</w:t>
      </w:r>
    </w:p>
    <w:p w14:paraId="78773C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160D14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robust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[roʊˈbʌst]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健壮的，强大的</w:t>
      </w:r>
    </w:p>
    <w:p w14:paraId="4A4995C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company's robust security measures protect sensitive information from cyberattacks.</w:t>
      </w:r>
    </w:p>
    <w:p w14:paraId="0404500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Despite facing challenges, the economy has remained robust and resilient.</w:t>
      </w:r>
    </w:p>
    <w:p w14:paraId="347F21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Long-distance running can make our body robust and healthy.</w:t>
      </w:r>
    </w:p>
    <w:p w14:paraId="0C25559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robust software can perform well for many years.</w:t>
      </w:r>
    </w:p>
    <w:p w14:paraId="0F501F8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D52F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freshman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大一新生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新手；</w:t>
      </w:r>
    </w:p>
    <w:p w14:paraId="007C6B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Freshmen often feel overwhelmed by the transition to college life.</w:t>
      </w:r>
    </w:p>
    <w:p w14:paraId="4022FE6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freshman orientation program helps new students acclimate to campus culture.</w:t>
      </w:r>
    </w:p>
    <w:p w14:paraId="19868FD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I was a freshman in college, personal computer was forbidden to buy.</w:t>
      </w:r>
    </w:p>
    <w:p w14:paraId="5A49B31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Freshman should be leaded by Senior.  </w:t>
      </w:r>
    </w:p>
    <w:p w14:paraId="5867DD0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39762C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B57B8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legacy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[ˈleɡəsi]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遗产</w:t>
      </w:r>
    </w:p>
    <w:p w14:paraId="2A51DBD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legend [ˈledʒənd] n </w:t>
      </w:r>
      <w:r w:rsidRPr="00652966">
        <w:rPr>
          <w:rFonts w:ascii="Arial" w:hAnsi="Arial" w:cs="Arial"/>
        </w:rPr>
        <w:t>传说，传奇故事；传奇人物</w:t>
      </w:r>
    </w:p>
    <w:p w14:paraId="216AA39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 left him a substantial financial legacy to ensure his future stability.</w:t>
      </w:r>
    </w:p>
    <w:p w14:paraId="1313A1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charity aims to create a positive legacy by supporting education and healthcare initiatives.</w:t>
      </w:r>
    </w:p>
    <w:p w14:paraId="73348C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complete technology documents were a great legacy for current engineers.</w:t>
      </w:r>
    </w:p>
    <w:p w14:paraId="420C2F3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father's long-term encouragement was a great spirit legacy to him.  </w:t>
      </w:r>
    </w:p>
    <w:p w14:paraId="687BDE1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304106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DF5A5B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decouple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[diːˈkʌpl]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分离</w:t>
      </w:r>
    </w:p>
    <w:p w14:paraId="53E3522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decouple its hardware and software divisions for greater flexibility.</w:t>
      </w:r>
    </w:p>
    <w:p w14:paraId="52D3283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It's important to decouple emotions from decision-making in order to maintain objectivity.</w:t>
      </w:r>
    </w:p>
    <w:p w14:paraId="09BB7A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Different developers should try to decouple their respective codes.</w:t>
      </w:r>
    </w:p>
    <w:p w14:paraId="7869F2A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decouple the completed project with a long history, really need courage. </w:t>
      </w:r>
    </w:p>
    <w:p w14:paraId="138FF4F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4B4CBF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endorse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[ɪnˈdɔːrs]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支持，认可；为</w:t>
      </w:r>
      <w:r w:rsidRPr="00652966">
        <w:rPr>
          <w:rFonts w:ascii="Arial" w:hAnsi="Arial" w:cs="Arial"/>
        </w:rPr>
        <w:t>…</w:t>
      </w:r>
      <w:r w:rsidRPr="00652966">
        <w:rPr>
          <w:rFonts w:ascii="Arial" w:hAnsi="Arial" w:cs="Arial"/>
        </w:rPr>
        <w:t>背书，表示同意支持等</w:t>
      </w:r>
    </w:p>
    <w:p w14:paraId="7700C93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celebrity endorsed the new product, increasing its popularity among consumers.</w:t>
      </w:r>
    </w:p>
    <w:p w14:paraId="74336B8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organization officially endorses the candidate for their commitment to environmental issues.</w:t>
      </w:r>
    </w:p>
    <w:p w14:paraId="73B1680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great commitment to the project won the endorsement of the whole team.</w:t>
      </w:r>
    </w:p>
    <w:p w14:paraId="77F06E6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Our parents’s endorsement is really important for us.</w:t>
      </w:r>
    </w:p>
    <w:p w14:paraId="5DC7E5C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8C7732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698F01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lastRenderedPageBreak/>
        <w:t xml:space="preserve">▲ </w:t>
      </w:r>
      <w:r w:rsidRPr="00652966">
        <w:rPr>
          <w:rFonts w:ascii="Arial" w:hAnsi="Arial" w:cs="Arial"/>
          <w:b/>
          <w:bCs/>
        </w:rPr>
        <w:t>plastic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[ˈplæstɪk]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塑料的</w:t>
      </w:r>
    </w:p>
    <w:p w14:paraId="64405F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packaging is made of plastic, which is recyclable and environmentally friendly.</w:t>
      </w:r>
    </w:p>
    <w:p w14:paraId="14A3534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plastic utensils are convenient for outdoor picnics and events.</w:t>
      </w:r>
    </w:p>
    <w:p w14:paraId="58BEA60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Plastic utensils should not be fried in the pot.</w:t>
      </w:r>
    </w:p>
    <w:p w14:paraId="24F54A1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 Summer we like to wear plastic shoes.</w:t>
      </w:r>
    </w:p>
    <w:p w14:paraId="712745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AB4F69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snack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[snæk]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小吃</w:t>
      </w:r>
    </w:p>
    <w:p w14:paraId="5B65E1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snake </w:t>
      </w:r>
      <w:r w:rsidRPr="00652966">
        <w:rPr>
          <w:rFonts w:ascii="Arial" w:hAnsi="Arial" w:cs="Arial"/>
          <w:color w:val="A6A6A6" w:themeColor="background1" w:themeShade="A6"/>
        </w:rPr>
        <w:t xml:space="preserve">[sneɪk] </w:t>
      </w:r>
      <w:r w:rsidRPr="00652966">
        <w:rPr>
          <w:rFonts w:ascii="Arial" w:hAnsi="Arial" w:cs="Arial"/>
          <w:lang w:val="sv-SE"/>
        </w:rPr>
        <w:t>蛇</w:t>
      </w:r>
    </w:p>
    <w:p w14:paraId="6E772E1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like to have a healthy snack, such as fruit or nuts, between meals.</w:t>
      </w:r>
    </w:p>
    <w:p w14:paraId="6D2F68E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vending machine offers a variety of snacks, including chips, cookies, and candy bars.</w:t>
      </w:r>
    </w:p>
    <w:p w14:paraId="4ED7D28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should not have too many snacks in case of overweight of our body.</w:t>
      </w:r>
    </w:p>
    <w:p w14:paraId="48B3C3C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a famous football sport, he never ate snacks and led a life with high discipline.</w:t>
      </w:r>
    </w:p>
    <w:p w14:paraId="336AA17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CC1AC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help out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帮助，援助</w:t>
      </w:r>
    </w:p>
    <w:p w14:paraId="4D0922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Friends and family members often help out during times of need.</w:t>
      </w:r>
    </w:p>
    <w:p w14:paraId="72753D6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Volunteers generously donate their time to help out at the local shelter.</w:t>
      </w:r>
    </w:p>
    <w:p w14:paraId="16C0C3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she got in trouble, everyone on the team tried to help her out.</w:t>
      </w:r>
    </w:p>
    <w:p w14:paraId="7C282C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decided to help his brother out when he heard he was in trouble, although they hadn't gotten in touch for many years.</w:t>
      </w:r>
    </w:p>
    <w:p w14:paraId="2C4375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2F0FF34" w14:textId="77777777" w:rsidR="00553BB3" w:rsidRPr="00652966" w:rsidRDefault="00553BB3" w:rsidP="00553BB3">
      <w:pPr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tenure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ˈtenjər</w:t>
      </w:r>
      <w:r w:rsidRPr="00652966">
        <w:rPr>
          <w:rFonts w:ascii="Arial" w:hAnsi="Arial" w:cs="Arial"/>
          <w:color w:val="808080" w:themeColor="background1" w:themeShade="80"/>
        </w:rPr>
        <w:t xml:space="preserve">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在职期间</w:t>
      </w:r>
      <w:r w:rsidRPr="00652966">
        <w:rPr>
          <w:rFonts w:ascii="Arial" w:hAnsi="Arial" w:cs="Arial"/>
        </w:rPr>
        <w:t>/</w:t>
      </w:r>
      <w:r w:rsidRPr="00652966">
        <w:rPr>
          <w:rFonts w:ascii="Arial" w:hAnsi="Arial" w:cs="Arial"/>
        </w:rPr>
        <w:t>任期，任职</w:t>
      </w:r>
      <w:r w:rsidRPr="00652966">
        <w:rPr>
          <w:rFonts w:ascii="Arial" w:hAnsi="Arial" w:cs="Arial"/>
        </w:rPr>
        <w:t xml:space="preserve"> (</w:t>
      </w:r>
      <w:r w:rsidRPr="00652966">
        <w:rPr>
          <w:rFonts w:ascii="Arial" w:hAnsi="Arial" w:cs="Arial"/>
        </w:rPr>
        <w:t>（土地的）居住权，保有权；（尤指大学教师的）终身职位，长期聘用；（尤指重要政治职务的）任期，任职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授予</w:t>
      </w:r>
      <w:r w:rsidRPr="00652966">
        <w:rPr>
          <w:rFonts w:ascii="Arial" w:hAnsi="Arial" w:cs="Arial"/>
        </w:rPr>
        <w:t>……</w:t>
      </w:r>
      <w:r w:rsidRPr="00652966">
        <w:rPr>
          <w:rFonts w:ascii="Arial" w:hAnsi="Arial" w:cs="Arial"/>
        </w:rPr>
        <w:t>终身职位（尤指教师、讲师职位）</w:t>
      </w:r>
      <w:r w:rsidRPr="00652966">
        <w:rPr>
          <w:rFonts w:ascii="Arial" w:hAnsi="Arial" w:cs="Arial"/>
        </w:rPr>
        <w:t xml:space="preserve">) </w:t>
      </w:r>
    </w:p>
    <w:p w14:paraId="627B38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his tenure as CEO, the company experienced significant growth and success.</w:t>
      </w:r>
    </w:p>
    <w:p w14:paraId="2C39DC9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has held tenure as a professor at the university for over twenty years.</w:t>
      </w:r>
    </w:p>
    <w:p w14:paraId="42D0C9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my tenure in the company, I was the core developer of their Live-Streaming team.</w:t>
      </w:r>
    </w:p>
    <w:p w14:paraId="5ED5C17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wanted to make his country stronger during his tenure as president.</w:t>
      </w:r>
    </w:p>
    <w:p w14:paraId="496D02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5FA28E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shrink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[ʃrɪŋk]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缩小，减少</w:t>
      </w:r>
    </w:p>
    <w:p w14:paraId="19011A7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shrink its workforce in response to declining profits.</w:t>
      </w:r>
    </w:p>
    <w:p w14:paraId="5A60FF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sweater shrunk in the wash and no longer fits properly.</w:t>
      </w:r>
    </w:p>
    <w:p w14:paraId="562B3BA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population of the country shrinks because of the bad economic situation in recent years.</w:t>
      </w:r>
    </w:p>
    <w:p w14:paraId="539CD76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orange began to shrink after being left on the window.</w:t>
      </w:r>
    </w:p>
    <w:p w14:paraId="4301554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532499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thrill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[θrɪl]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激动，兴奋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使兴奋，使激动</w:t>
      </w:r>
    </w:p>
    <w:p w14:paraId="153EA8F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thrill of skydiving is unlike anything else I've experienced.</w:t>
      </w:r>
    </w:p>
    <w:p w14:paraId="1FE49D3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Roller coasters provide thrills and excitement for adrenaline junkies.</w:t>
      </w:r>
    </w:p>
    <w:p w14:paraId="206F20A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new and handsome boyfriend thrills her a lot.</w:t>
      </w:r>
    </w:p>
    <w:p w14:paraId="624404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Their first son’s coming really thrilled the couple for a long time.</w:t>
      </w:r>
    </w:p>
    <w:p w14:paraId="665F239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E4CA7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tick</w:t>
      </w:r>
      <w:r w:rsidRPr="00652966">
        <w:rPr>
          <w:rFonts w:ascii="Arial" w:hAnsi="Arial" w:cs="Arial"/>
        </w:rPr>
        <w:t xml:space="preserve"> n/v. </w:t>
      </w:r>
      <w:r w:rsidRPr="00652966">
        <w:rPr>
          <w:rFonts w:ascii="Arial" w:hAnsi="Arial" w:cs="Arial"/>
        </w:rPr>
        <w:t>滴答声；打钩，做记号</w:t>
      </w:r>
    </w:p>
    <w:p w14:paraId="66373D8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clock's tick seemed to echo in the quiet room.</w:t>
      </w:r>
    </w:p>
    <w:p w14:paraId="7040FE4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could hear the tick of the timer counting down the seconds.</w:t>
      </w:r>
    </w:p>
    <w:p w14:paraId="08688C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Tick the right boxes in the paper when I take the physics exam.</w:t>
      </w:r>
    </w:p>
    <w:p w14:paraId="2DE934B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You can’t make any ticks when you read the book you borrowed from the library.</w:t>
      </w:r>
    </w:p>
    <w:p w14:paraId="6697497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4EA019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dictation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[dɪkˈteɪʃ(ə)n]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口述，听写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命令，发号施令</w:t>
      </w:r>
    </w:p>
    <w:p w14:paraId="304AFF6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dictate [ˈdɪkteɪt] </w:t>
      </w:r>
      <w:r w:rsidRPr="00652966">
        <w:rPr>
          <w:rFonts w:ascii="Arial" w:hAnsi="Arial" w:cs="Arial"/>
        </w:rPr>
        <w:t>命令，影响，支配；口述，使听写</w:t>
      </w:r>
      <w:r w:rsidRPr="00652966">
        <w:rPr>
          <w:rFonts w:ascii="Arial" w:hAnsi="Arial" w:cs="Arial"/>
        </w:rPr>
        <w:t xml:space="preserve"> require/order/command</w:t>
      </w:r>
    </w:p>
    <w:p w14:paraId="4833EEB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teacher gave a dictation exercise to test the students' spelling and grammar.</w:t>
      </w:r>
    </w:p>
    <w:p w14:paraId="0B5927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prefers to take dictation rather than type his own emails.</w:t>
      </w:r>
    </w:p>
    <w:p w14:paraId="764508B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lawyer wrote the testament at the dictation of the dying old man.</w:t>
      </w:r>
    </w:p>
    <w:p w14:paraId="516B3AB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husband often dictated to his wife in a bad manner.</w:t>
      </w:r>
    </w:p>
    <w:p w14:paraId="19B8D5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F2BA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drowsy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[ˈdraʊzi]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昏昏欲睡的</w:t>
      </w:r>
    </w:p>
    <w:p w14:paraId="14F1B00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medication made him feel drowsy, so he decided to take a nap.</w:t>
      </w:r>
    </w:p>
    <w:p w14:paraId="16FA190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Driving while drowsy can be dangerous and increase the risk of accidents.</w:t>
      </w:r>
    </w:p>
    <w:p w14:paraId="139F661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overtime work, she felt a little drowsy and needed to take a nap immediately.</w:t>
      </w:r>
    </w:p>
    <w:p w14:paraId="651BF81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can’t bear to drink and only one bottle of beer can make me drowsy.</w:t>
      </w:r>
    </w:p>
    <w:p w14:paraId="7D0A4B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EF0D54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staple food</w:t>
      </w:r>
      <w:r w:rsidRPr="00652966">
        <w:rPr>
          <w:rFonts w:ascii="Arial" w:hAnsi="Arial" w:cs="Arial"/>
          <w:color w:val="808080" w:themeColor="background1" w:themeShade="80"/>
        </w:rPr>
        <w:t xml:space="preserve"> [ˈsteɪp(ə)l]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主食</w:t>
      </w:r>
    </w:p>
    <w:p w14:paraId="4831F52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stapler [ˈsteɪplər] n </w:t>
      </w:r>
      <w:r w:rsidRPr="00652966">
        <w:rPr>
          <w:rFonts w:ascii="Arial" w:hAnsi="Arial" w:cs="Arial"/>
        </w:rPr>
        <w:t>订书机</w:t>
      </w:r>
      <w:r w:rsidRPr="00652966">
        <w:rPr>
          <w:rFonts w:ascii="Arial" w:hAnsi="Arial" w:cs="Arial"/>
        </w:rPr>
        <w:t xml:space="preserve"> staple </w:t>
      </w:r>
      <w:r w:rsidRPr="00652966">
        <w:rPr>
          <w:rFonts w:ascii="Arial" w:hAnsi="Arial" w:cs="Arial"/>
        </w:rPr>
        <w:t>订书针</w:t>
      </w:r>
    </w:p>
    <w:p w14:paraId="3F96D18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Rice is a staple food in many Asian countries, serving as the foundation of most meals.</w:t>
      </w:r>
    </w:p>
    <w:p w14:paraId="17F010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Potatoes are a staple food in many Western cuisines and can be prepared in various ways.</w:t>
      </w:r>
    </w:p>
    <w:p w14:paraId="6FBFECF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staple foods of Chinese people include rice and wheat food.</w:t>
      </w:r>
    </w:p>
    <w:p w14:paraId="30F1CD2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wild cat’s staple food is mice, birds, and fish.</w:t>
      </w:r>
    </w:p>
    <w:p w14:paraId="4758A8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F4864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lastRenderedPageBreak/>
        <w:t xml:space="preserve">▲ </w:t>
      </w:r>
      <w:r w:rsidRPr="00652966">
        <w:rPr>
          <w:rFonts w:ascii="Arial" w:hAnsi="Arial" w:cs="Arial"/>
          <w:b/>
          <w:bCs/>
        </w:rPr>
        <w:t>velocity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[vəˈlɑːsəti]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速度，速率</w:t>
      </w:r>
    </w:p>
    <w:p w14:paraId="074A0C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car increased as it traveled down the highway.</w:t>
      </w:r>
    </w:p>
    <w:p w14:paraId="3EC2B67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water flow in the river depends on factors such as slope and volume.</w:t>
      </w:r>
    </w:p>
    <w:p w14:paraId="4EDF37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velocity multiplies time, distance can be obtained.</w:t>
      </w:r>
    </w:p>
    <w:p w14:paraId="646B450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Nothing’s velocity can overpass the light.</w:t>
      </w:r>
    </w:p>
    <w:p w14:paraId="7886F3E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F453E6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whining and back-talk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发牢骚和反驳</w:t>
      </w:r>
    </w:p>
    <w:p w14:paraId="2B435F85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whine [</w:t>
      </w:r>
      <w:r w:rsidRPr="00652966">
        <w:rPr>
          <w:rFonts w:ascii="Arial" w:hAnsi="Arial" w:cs="Arial"/>
          <w:color w:val="626469"/>
          <w:shd w:val="clear" w:color="auto" w:fill="FFFFFF"/>
        </w:rPr>
        <w:t>waɪn</w:t>
      </w:r>
      <w:r w:rsidRPr="00652966">
        <w:rPr>
          <w:rFonts w:ascii="Arial" w:hAnsi="Arial" w:cs="Arial"/>
        </w:rPr>
        <w:t xml:space="preserve">] v. </w:t>
      </w:r>
      <w:r w:rsidRPr="00652966">
        <w:rPr>
          <w:rFonts w:ascii="Arial" w:hAnsi="Arial" w:cs="Arial"/>
        </w:rPr>
        <w:t>嘀咕，抱怨</w:t>
      </w:r>
    </w:p>
    <w:p w14:paraId="52B4374C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child's constant whining and back-talk made it difficult for the teacher to maintain order in the classroom.</w:t>
      </w:r>
    </w:p>
    <w:p w14:paraId="66BA5179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Parents need to address whining and back-talk behavior in children to teach them respectful communication skills.</w:t>
      </w:r>
    </w:p>
    <w:p w14:paraId="14D47A42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employees began their whining and back-talk because of the prolonged meeting.</w:t>
      </w:r>
    </w:p>
    <w:p w14:paraId="3662EDA6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Every time the father blamed his son, there was always whining and back-talk from the son.</w:t>
      </w:r>
    </w:p>
    <w:p w14:paraId="1E081E2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DE41E1" w14:textId="6C47EAD0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theoretical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[ˌθiːəˈretɪk(ə)l]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理论上的</w:t>
      </w:r>
    </w:p>
    <w:p w14:paraId="0392411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scientific theory remains theoretical until proven through experimentation.</w:t>
      </w:r>
    </w:p>
    <w:p w14:paraId="1CD7B57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theoretical physics, scientists explore concepts that may not yet be observable in the natural world.</w:t>
      </w:r>
    </w:p>
    <w:p w14:paraId="1A5A8E13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Theoretically speaking, I can arrive at your place at 6 pm.</w:t>
      </w:r>
    </w:p>
    <w:p w14:paraId="1F092694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Although the theoretical possibility is not high, we still want to have a try.</w:t>
      </w:r>
    </w:p>
    <w:p w14:paraId="3D19ADAB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  <w:b/>
          <w:bCs/>
        </w:rPr>
        <w:t xml:space="preserve"> </w:t>
      </w:r>
      <w:r w:rsidRPr="00652966">
        <w:rPr>
          <w:rFonts w:ascii="Arial" w:hAnsi="Arial" w:cs="Arial"/>
        </w:rPr>
        <w:t xml:space="preserve">According to the check-up of gene, </w:t>
      </w:r>
      <w:proofErr w:type="gramStart"/>
      <w:r w:rsidRPr="00652966">
        <w:rPr>
          <w:rFonts w:ascii="Arial" w:hAnsi="Arial" w:cs="Arial"/>
        </w:rPr>
        <w:t>She</w:t>
      </w:r>
      <w:proofErr w:type="gramEnd"/>
      <w:r w:rsidRPr="00652966">
        <w:rPr>
          <w:rFonts w:ascii="Arial" w:hAnsi="Arial" w:cs="Arial"/>
        </w:rPr>
        <w:t xml:space="preserve"> will get a theoretical chest cancer in the future.</w:t>
      </w:r>
    </w:p>
    <w:p w14:paraId="17563FE7" w14:textId="77777777" w:rsidR="00C61501" w:rsidRPr="00652966" w:rsidRDefault="00C61501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</w:p>
    <w:p w14:paraId="1A9778C4" w14:textId="6EB7AC34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priest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[priːst]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牧师，神父</w:t>
      </w:r>
    </w:p>
    <w:p w14:paraId="4000A522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priest delivered a sermon on forgiveness during Sunday mass.</w:t>
      </w:r>
    </w:p>
    <w:p w14:paraId="73CBF073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young man sought guidance from the priest on matters of faith and spirituality.</w:t>
      </w:r>
    </w:p>
    <w:p w14:paraId="71D4699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wife wanted to be a priest when she was young.</w:t>
      </w:r>
    </w:p>
    <w:p w14:paraId="7CE35211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tries to share her troubles with the priest in order to obtain some comfort.</w:t>
      </w:r>
    </w:p>
    <w:p w14:paraId="77EC26F7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21CE797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 xml:space="preserve">study room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自习室</w:t>
      </w:r>
    </w:p>
    <w:p w14:paraId="0917A27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library provides study rooms for students to work on group projects and study in peace.</w:t>
      </w:r>
    </w:p>
    <w:p w14:paraId="6AC00126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study room is equipped with desks, chairs, and whiteboards for collaborative learning.</w:t>
      </w:r>
    </w:p>
    <w:p w14:paraId="62F8F3C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decided to open all the study rooms to the public in order to improve the study </w:t>
      </w:r>
      <w:r w:rsidRPr="00652966">
        <w:rPr>
          <w:rFonts w:ascii="Arial" w:eastAsia="微软雅黑" w:hAnsi="Arial" w:cs="Arial"/>
        </w:rPr>
        <w:lastRenderedPageBreak/>
        <w:t>atmosphere of the city.</w:t>
      </w:r>
    </w:p>
    <w:p w14:paraId="03AE2059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like the study room in the library, it’s so quiet and full of studying atmosphere.</w:t>
      </w:r>
    </w:p>
    <w:p w14:paraId="4425C57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69EC1D1C" w14:textId="399FD7C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parenting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养育，育儿</w:t>
      </w:r>
    </w:p>
    <w:p w14:paraId="2225A9E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requires patience, understanding, and unconditional love.</w:t>
      </w:r>
    </w:p>
    <w:p w14:paraId="19F478AF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offers practical advice and tips for effective parenting.</w:t>
      </w:r>
    </w:p>
    <w:p w14:paraId="52C6A305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is always not an easy thing.</w:t>
      </w:r>
      <w:r w:rsidRPr="00652966">
        <w:rPr>
          <w:rFonts w:ascii="Arial" w:hAnsi="Arial" w:cs="Arial"/>
        </w:rPr>
        <w:t xml:space="preserve"> </w:t>
      </w:r>
    </w:p>
    <w:p w14:paraId="2968E1AA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hAnsi="Arial" w:cs="Arial"/>
        </w:rPr>
        <w:t xml:space="preserve"> When talking about parenting, parents often have a lot to say.</w:t>
      </w:r>
    </w:p>
    <w:p w14:paraId="0F92D1F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9CE137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foretell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预示；预言</w:t>
      </w:r>
    </w:p>
    <w:p w14:paraId="4C78F989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foretell: </w:t>
      </w:r>
      <w:r w:rsidRPr="00652966">
        <w:rPr>
          <w:rFonts w:ascii="Arial" w:eastAsia="微软雅黑" w:hAnsi="Arial" w:cs="Arial"/>
          <w:color w:val="808080" w:themeColor="background1" w:themeShade="80"/>
        </w:rPr>
        <w:t>是一个有点古老或正式的词汇，通常指以神秘或超自然的方式预言未来，或者是以预言者的身份发表预言。</w:t>
      </w:r>
    </w:p>
    <w:p w14:paraId="5809CEA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predict: </w:t>
      </w:r>
      <w:r w:rsidRPr="00652966">
        <w:rPr>
          <w:rFonts w:ascii="Arial" w:eastAsia="微软雅黑" w:hAnsi="Arial" w:cs="Arial"/>
          <w:color w:val="808080" w:themeColor="background1" w:themeShade="80"/>
        </w:rPr>
        <w:t>是最常用的词汇，指基于已有的信息、经验或模型做出未来事件的预测。它可以涉及科学、统计、逻辑或推理。</w:t>
      </w:r>
    </w:p>
    <w:p w14:paraId="0B4A3E0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forecast: </w:t>
      </w:r>
      <w:r w:rsidRPr="00652966">
        <w:rPr>
          <w:rFonts w:ascii="Arial" w:eastAsia="微软雅黑" w:hAnsi="Arial" w:cs="Arial"/>
          <w:color w:val="808080" w:themeColor="background1" w:themeShade="80"/>
        </w:rPr>
        <w:t>通常指通过分析和解释现有数据来做出未来事件的预测。它常用于描述天气预报、经济预测和市场走势等。</w:t>
      </w:r>
    </w:p>
    <w:p w14:paraId="3A3B60F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man claimed to have the ability to foretell the future.</w:t>
      </w:r>
    </w:p>
    <w:p w14:paraId="1303172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foretells a storm approaching.</w:t>
      </w:r>
    </w:p>
    <w:p w14:paraId="789C1AF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priest has the ability to foretell others' fate.</w:t>
      </w:r>
    </w:p>
    <w:p w14:paraId="7FAC3E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8EEAD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bittersweet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苦乐参半的；苦中带甜的</w:t>
      </w:r>
    </w:p>
    <w:p w14:paraId="1BD512A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championship was a bittersweet victory for the team, as it came at the cost of their star player's injury.</w:t>
      </w:r>
    </w:p>
    <w:p w14:paraId="5838650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Watching her children grow up was a bittersweet experience for the mother, filled with both pride and nostalgia.</w:t>
      </w:r>
    </w:p>
    <w:p w14:paraId="0687D240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father of three children, it is a bittersweet job.</w:t>
      </w:r>
    </w:p>
    <w:p w14:paraId="57077B2A" w14:textId="73A744CE" w:rsidR="001C118A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of our Life is always bittersweet.</w:t>
      </w:r>
    </w:p>
    <w:p w14:paraId="554A7C7C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5967B0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revive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复苏，恢复</w:t>
      </w:r>
      <w:r w:rsidRPr="00652966">
        <w:rPr>
          <w:rFonts w:ascii="Arial" w:hAnsi="Arial" w:cs="Arial"/>
        </w:rPr>
        <w:t>，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主要指的是重新获得生机、恢复活力或使某物重现活力或活力。它通常与生命、精力、活动或兴趣相关联。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 xml:space="preserve">"Recover" 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更广泛地指恢复到从前的状态，从某种损失或困难中康复。它可以指恢复健康、财富、声誉等。</w:t>
      </w:r>
    </w:p>
    <w:p w14:paraId="18FAE7E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receiving medical attention, the patient began to revive.</w:t>
      </w:r>
    </w:p>
    <w:p w14:paraId="6C9E73E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reforms are expected to revive the struggling industry.</w:t>
      </w:r>
    </w:p>
    <w:p w14:paraId="15D09A7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term of curing, her dog revives from a bad injury.</w:t>
      </w:r>
    </w:p>
    <w:p w14:paraId="7EC1A5E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big fire, the forest revived and became green very soon.</w:t>
      </w:r>
    </w:p>
    <w:p w14:paraId="6606B2B6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02CCA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notable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显著的，值得注意的</w:t>
      </w:r>
    </w:p>
    <w:p w14:paraId="48720905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made notable contributions to the field of physics, earning international recognition.</w:t>
      </w:r>
    </w:p>
    <w:p w14:paraId="59D0E34D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artwork is notable for its vibrant colors and unique style.</w:t>
      </w:r>
    </w:p>
    <w:p w14:paraId="3DACDCAF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common people, if we want to make a notable achievement in a field, we need to make small and trivial progress each day.</w:t>
      </w:r>
    </w:p>
    <w:p w14:paraId="2B9B0C0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War between Russia and Ukraine becomes less notable as time goes on.</w:t>
      </w:r>
    </w:p>
    <w:p w14:paraId="7628417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FB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FFEDF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notional </w:t>
      </w:r>
      <w:r w:rsidRPr="00652966">
        <w:rPr>
          <w:rFonts w:ascii="Arial" w:eastAsia="微软雅黑" w:hAnsi="Arial" w:cs="Arial"/>
          <w:color w:val="000000" w:themeColor="text1"/>
        </w:rPr>
        <w:t xml:space="preserve">[ˈnoʊʃənl] adj. </w:t>
      </w:r>
      <w:r w:rsidRPr="00652966">
        <w:rPr>
          <w:rFonts w:ascii="Arial" w:eastAsia="微软雅黑" w:hAnsi="Arial" w:cs="Arial"/>
          <w:color w:val="000000" w:themeColor="text1"/>
        </w:rPr>
        <w:t>虚构的，理论上的</w:t>
      </w:r>
      <w:r w:rsidRPr="00652966">
        <w:rPr>
          <w:rFonts w:ascii="Arial" w:eastAsia="微软雅黑" w:hAnsi="Arial" w:cs="Arial"/>
          <w:color w:val="000000" w:themeColor="text1"/>
        </w:rPr>
        <w:t xml:space="preserve"> =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theoretical</w:t>
      </w:r>
      <w:r w:rsidRPr="00652966">
        <w:rPr>
          <w:rFonts w:ascii="Arial" w:eastAsia="微软雅黑" w:hAnsi="Arial" w:cs="Arial"/>
          <w:color w:val="000000" w:themeColor="text1"/>
        </w:rPr>
        <w:t xml:space="preserve"> [ˌθiːəˈretɪk(ə)l]</w:t>
      </w:r>
    </w:p>
    <w:p w14:paraId="03589D1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notional value of the assets was higher than their actual market worth.</w:t>
      </w:r>
    </w:p>
    <w:p w14:paraId="798FEB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economics, notional concepts often serve as theoretical models.</w:t>
      </w:r>
    </w:p>
    <w:p w14:paraId="213C0E0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notion n. </w:t>
      </w:r>
      <w:r w:rsidRPr="00652966">
        <w:rPr>
          <w:rFonts w:ascii="Arial" w:eastAsia="微软雅黑" w:hAnsi="Arial" w:cs="Arial"/>
          <w:color w:val="000000" w:themeColor="text1"/>
        </w:rPr>
        <w:t>概念，想法</w:t>
      </w:r>
    </w:p>
    <w:p w14:paraId="17F40A6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our actual practice, we need to find the notional possibilities.</w:t>
      </w:r>
    </w:p>
    <w:p w14:paraId="0840BB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geniuses often have the notional ideas that we common people cannot understand.</w:t>
      </w:r>
    </w:p>
    <w:p w14:paraId="3659C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37D4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" w:name="OLE_LINK249"/>
      <w:bookmarkStart w:id="5" w:name="OLE_LINK250"/>
      <w:bookmarkStart w:id="6" w:name="OLE_LINK521"/>
      <w:r w:rsidRPr="00652966">
        <w:rPr>
          <w:rFonts w:ascii="Arial" w:eastAsia="微软雅黑" w:hAnsi="Arial" w:cs="Arial"/>
          <w:b/>
          <w:bCs/>
          <w:color w:val="000000" w:themeColor="text1"/>
        </w:rPr>
        <w:t>anxious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"/>
      <w:bookmarkEnd w:id="5"/>
      <w:bookmarkEnd w:id="6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焦虑的，担忧的</w:t>
      </w:r>
    </w:p>
    <w:p w14:paraId="2ED7C69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felt anxious before the exam, fearing that he hadn't studied enough.</w:t>
      </w:r>
    </w:p>
    <w:p w14:paraId="26E97E8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Waiting for the interview results made her anxious, as the outcome would greatly impact her career.</w:t>
      </w:r>
    </w:p>
    <w:p w14:paraId="66A87A7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I easily feel anxious which often causes me insomnia.</w:t>
      </w:r>
    </w:p>
    <w:p w14:paraId="686F8E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The boss often </w:t>
      </w:r>
      <w:proofErr w:type="gramStart"/>
      <w:r w:rsidRPr="00652966">
        <w:rPr>
          <w:rFonts w:ascii="Arial" w:eastAsia="微软雅黑" w:hAnsi="Arial" w:cs="Arial"/>
          <w:color w:val="000000" w:themeColor="text1"/>
          <w:vertAlign w:val="subscript"/>
        </w:rPr>
        <w:t>feel</w:t>
      </w:r>
      <w:proofErr w:type="gramEnd"/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anxious because of the bad performance of his team.</w:t>
      </w:r>
    </w:p>
    <w:p w14:paraId="1AB34D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BAE61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" w:name="OLE_LINK618"/>
      <w:bookmarkStart w:id="8" w:name="OLE_LINK619"/>
      <w:r w:rsidRPr="00652966">
        <w:rPr>
          <w:rFonts w:ascii="Arial" w:eastAsia="微软雅黑" w:hAnsi="Arial" w:cs="Arial"/>
          <w:b/>
          <w:bCs/>
          <w:color w:val="000000" w:themeColor="text1"/>
        </w:rPr>
        <w:t>forfeit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"/>
      <w:bookmarkEnd w:id="8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失去，被罚没</w:t>
      </w:r>
    </w:p>
    <w:p w14:paraId="1BEEDF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a team violates the rules, they may forfeit the game and lose the chance to win.</w:t>
      </w:r>
    </w:p>
    <w:p w14:paraId="35F43F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forfeit his deposit when he canceled the reservation at the last minute.</w:t>
      </w:r>
    </w:p>
    <w:p w14:paraId="7622B12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forfeits a large deal of money because of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violating the privacy law.</w:t>
      </w:r>
    </w:p>
    <w:p w14:paraId="2BF4100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husband forfeits his child because of his violence.</w:t>
      </w:r>
    </w:p>
    <w:p w14:paraId="4D186A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AF68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oblige </w:t>
      </w:r>
      <w:r w:rsidRPr="00652966">
        <w:rPr>
          <w:rFonts w:ascii="Arial" w:eastAsia="微软雅黑" w:hAnsi="Arial" w:cs="Arial"/>
          <w:color w:val="000000" w:themeColor="text1"/>
        </w:rPr>
        <w:t xml:space="preserve">[əˈblaɪdʒ] v. </w:t>
      </w:r>
      <w:r w:rsidRPr="00652966">
        <w:rPr>
          <w:rFonts w:ascii="Arial" w:eastAsia="微软雅黑" w:hAnsi="Arial" w:cs="Arial"/>
          <w:color w:val="000000" w:themeColor="text1"/>
        </w:rPr>
        <w:t>帮忙，迫使</w:t>
      </w:r>
    </w:p>
    <w:p w14:paraId="3057D36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9" w:name="OLE_LINK255"/>
      <w:bookmarkStart w:id="10" w:name="OLE_LINK256"/>
      <w:r w:rsidRPr="00652966">
        <w:rPr>
          <w:rFonts w:ascii="Arial" w:eastAsia="微软雅黑" w:hAnsi="Arial" w:cs="Arial"/>
          <w:color w:val="000000" w:themeColor="text1"/>
        </w:rPr>
        <w:t>She felt obliged to assist her friend in times of need.</w:t>
      </w:r>
      <w:bookmarkEnd w:id="9"/>
      <w:bookmarkEnd w:id="10"/>
    </w:p>
    <w:p w14:paraId="3456422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of the contract obliged both parties to fulfill their respective obligations.</w:t>
      </w:r>
    </w:p>
    <w:p w14:paraId="6C34B8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love for our children obliges us to feed them and cultivate them.</w:t>
      </w:r>
    </w:p>
    <w:p w14:paraId="3D8F05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often obliges us to support each other.</w:t>
      </w:r>
    </w:p>
    <w:p w14:paraId="32C6EAA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42548A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安静的，宁静的</w:t>
      </w:r>
    </w:p>
    <w:p w14:paraId="756056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had a restful atmosphere, perfect for a peaceful night's sleep.</w:t>
      </w:r>
    </w:p>
    <w:p w14:paraId="0BE827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Spending a weekend in the countryside provided a restful break from city life.</w:t>
      </w:r>
    </w:p>
    <w:p w14:paraId="64503C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Fishing is a restful outdoor exercise that can make us feel relaxed.</w:t>
      </w:r>
    </w:p>
    <w:p w14:paraId="752E34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like a restful life in the countryside.</w:t>
      </w:r>
    </w:p>
    <w:p w14:paraId="08AB58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7BD98B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" w:name="OLE_LINK355"/>
      <w:bookmarkStart w:id="12" w:name="OLE_LINK356"/>
      <w:r w:rsidRPr="00652966">
        <w:rPr>
          <w:rFonts w:ascii="Arial" w:eastAsia="微软雅黑" w:hAnsi="Arial" w:cs="Arial"/>
          <w:b/>
          <w:bCs/>
          <w:color w:val="000000" w:themeColor="text1"/>
        </w:rPr>
        <w:t>alleviate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"/>
      <w:bookmarkEnd w:id="12"/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əˈliːvieɪt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缓解，减轻</w:t>
      </w:r>
    </w:p>
    <w:p w14:paraId="1A556E2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is designed to alleviate pain and discomfort.</w:t>
      </w:r>
    </w:p>
    <w:p w14:paraId="5A6ED08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Community efforts were made to alleviate the impact of the natural disaster.</w:t>
      </w:r>
    </w:p>
    <w:p w14:paraId="68421A5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are addicted to drugs to alleviate the crucial of real life.</w:t>
      </w:r>
    </w:p>
    <w:p w14:paraId="4AF952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born of my first son really alleviated the pressure of my life.</w:t>
      </w:r>
    </w:p>
    <w:p w14:paraId="59EE0C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BD1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delicate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微妙的，精致的（通常用来形容某物或某人具有精致、柔弱、易受损害或需要特别小心处理的特性）</w:t>
      </w:r>
    </w:p>
    <w:p w14:paraId="6CA04F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fabric required gentle washing to avoid damage.</w:t>
      </w:r>
    </w:p>
    <w:p w14:paraId="5D27543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balance of the ecosystem is easily disrupted by human activities.</w:t>
      </w:r>
    </w:p>
    <w:p w14:paraId="48D6E4C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Since World War Second, the world has kept a kind of delicate peace because of nuclear weapons.</w:t>
      </w:r>
    </w:p>
    <w:p w14:paraId="77145AF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delicate expensive painting requires high cautions.</w:t>
      </w:r>
    </w:p>
    <w:p w14:paraId="62F3D04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E897C4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vague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>[veig]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模糊的，不清楚的</w:t>
      </w:r>
    </w:p>
    <w:p w14:paraId="3B714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instructions were vague, leading to confusion among the team members.</w:t>
      </w:r>
    </w:p>
    <w:p w14:paraId="048D67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memories of that day were vague, and she couldn't recall specific details.</w:t>
      </w:r>
    </w:p>
    <w:p w14:paraId="3FBC466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Product managers should avoid any vague requirements for their developers.</w:t>
      </w:r>
    </w:p>
    <w:p w14:paraId="34E586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burning of the forest causes lots of smoke that makes the sky vague.</w:t>
      </w:r>
    </w:p>
    <w:p w14:paraId="6456857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4BD1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discharge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排放，释放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允许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离开；解雇；使退伍；</w:t>
      </w:r>
    </w:p>
    <w:p w14:paraId="05ADDA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was fined for illegally discharging pollutants into the river.</w:t>
      </w:r>
    </w:p>
    <w:p w14:paraId="79B297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decided to discharge the patient after a successful recovery.</w:t>
      </w:r>
    </w:p>
    <w:p w14:paraId="536BA2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was discharged because of a serious mistake in his code.</w:t>
      </w:r>
    </w:p>
    <w:p w14:paraId="63452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policeman was discharged because of a shooting in public.</w:t>
      </w:r>
    </w:p>
    <w:p w14:paraId="6F30360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794AD5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矛盾，不一致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0DCAA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contradiction between what he said and what he did.</w:t>
      </w:r>
    </w:p>
    <w:p w14:paraId="32AF95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findings of the two studies presented a contradiction in the scientific literature.</w:t>
      </w:r>
    </w:p>
    <w:p w14:paraId="1506A5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contradict v. </w:t>
      </w:r>
      <w:r w:rsidRPr="00652966">
        <w:rPr>
          <w:rFonts w:ascii="Arial" w:eastAsia="微软雅黑" w:hAnsi="Arial" w:cs="Arial"/>
          <w:color w:val="000000" w:themeColor="text1"/>
        </w:rPr>
        <w:t>反驳，驳斥，相矛盾</w:t>
      </w:r>
    </w:p>
    <w:p w14:paraId="3B06A3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check out the data meticulously in case of any contradictions.</w:t>
      </w:r>
    </w:p>
    <w:p w14:paraId="08CA3D9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often show contradictions in the solutions of our team.</w:t>
      </w:r>
    </w:p>
    <w:p w14:paraId="51AA9D6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6666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面对，对抗</w:t>
      </w:r>
    </w:p>
    <w:p w14:paraId="086F233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confront challenges with a positive mindset.</w:t>
      </w:r>
    </w:p>
    <w:p w14:paraId="2AA6B1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had to confront strong opponents in the competition.</w:t>
      </w:r>
    </w:p>
    <w:p w14:paraId="580391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be afraid of confronting others that try to challenge us.</w:t>
      </w:r>
    </w:p>
    <w:p w14:paraId="1C004FF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lives are always full of challenges to confront.</w:t>
      </w:r>
    </w:p>
    <w:p w14:paraId="530867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74E9B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对抗，冲突</w:t>
      </w:r>
    </w:p>
    <w:p w14:paraId="1436C3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heated confrontation between the two parties led to a resolution.</w:t>
      </w:r>
    </w:p>
    <w:p w14:paraId="13F81F2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Diplomacy aims to prevent military confrontation between nations.</w:t>
      </w:r>
    </w:p>
    <w:p w14:paraId="30CF365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with a lack of confidence are often afraid of confrontation with others.</w:t>
      </w:r>
    </w:p>
    <w:p w14:paraId="186388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the kind of person who easily makes confrontations with others.</w:t>
      </w:r>
    </w:p>
    <w:p w14:paraId="3D79B1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3409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overlook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忽视，忽略；俯视，眺望</w:t>
      </w:r>
    </w:p>
    <w:p w14:paraId="11F2113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not to overlook the importance of regular exercise for good health.</w:t>
      </w:r>
    </w:p>
    <w:p w14:paraId="0E8C1AF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overlook the minor mistake and focus on the overall performance.</w:t>
      </w:r>
    </w:p>
    <w:p w14:paraId="2FF357D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apartment has a high price because of the view that can overlook the whole city.</w:t>
      </w:r>
    </w:p>
    <w:p w14:paraId="257E07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overlook the mental health of our children.</w:t>
      </w:r>
    </w:p>
    <w:p w14:paraId="6EEF85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DE77D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compliance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遵循，顺从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comply. vi</w:t>
      </w:r>
    </w:p>
    <w:p w14:paraId="72A8F94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compliance with industry regulations ensured a smooth audit.</w:t>
      </w:r>
    </w:p>
    <w:p w14:paraId="577008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Strict compliance with safety guidelines is essential in hazardous work environments.</w:t>
      </w:r>
    </w:p>
    <w:p w14:paraId="7FF7DD5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developer, it is a basic skill of compliance with the specifications of a team.</w:t>
      </w:r>
    </w:p>
    <w:p w14:paraId="62F3A87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wise developer, we should not comply with every specification without any thinking.</w:t>
      </w:r>
    </w:p>
    <w:p w14:paraId="38922D3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DCED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837D2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" w:name="OLE_LINK367"/>
      <w:bookmarkStart w:id="14" w:name="OLE_LINK368"/>
      <w:r w:rsidRPr="00652966">
        <w:rPr>
          <w:rFonts w:ascii="Arial" w:eastAsia="微软雅黑" w:hAnsi="Arial" w:cs="Arial"/>
          <w:b/>
          <w:bCs/>
          <w:color w:val="000000" w:themeColor="text1"/>
        </w:rPr>
        <w:t>benchmark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3"/>
      <w:bookmarkEnd w:id="1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基准，标杆</w:t>
      </w:r>
    </w:p>
    <w:p w14:paraId="176669D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uses industry benchmarks to evaluate its performance against competitors.</w:t>
      </w:r>
    </w:p>
    <w:p w14:paraId="4EF80B7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be tested against a benchmark to ensure optimal functionality.</w:t>
      </w:r>
    </w:p>
    <w:p w14:paraId="1CDBC4D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products of the company are a benchmark in the Internet industry.</w:t>
      </w:r>
    </w:p>
    <w:p w14:paraId="361A6CC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ChatGPT is a benchmark AI product that exceeds others.</w:t>
      </w:r>
    </w:p>
    <w:p w14:paraId="2ECCDD6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56AB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outweigh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超过，比</w:t>
      </w:r>
      <w:r w:rsidRPr="00652966">
        <w:rPr>
          <w:rFonts w:ascii="Arial" w:eastAsia="微软雅黑" w:hAnsi="Arial" w:cs="Arial"/>
          <w:color w:val="000000" w:themeColor="text1"/>
        </w:rPr>
        <w:t>...</w:t>
      </w:r>
      <w:r w:rsidRPr="00652966">
        <w:rPr>
          <w:rFonts w:ascii="Arial" w:eastAsia="微软雅黑" w:hAnsi="Arial" w:cs="Arial"/>
          <w:color w:val="000000" w:themeColor="text1"/>
        </w:rPr>
        <w:t>更重要</w:t>
      </w:r>
    </w:p>
    <w:p w14:paraId="5BECBD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benefits of the new system outweigh the initial implementation costs.</w:t>
      </w:r>
    </w:p>
    <w:p w14:paraId="2436BB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positive aspects of the job offer outweighed the potential drawbacks.</w:t>
      </w:r>
    </w:p>
    <w:p w14:paraId="62D4072D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  <w:color w:val="0D0D0D"/>
          <w:shd w:val="clear" w:color="auto" w:fill="FFFFFF"/>
        </w:rPr>
        <w:t>The benefits of regular exercise outweigh the risks of injury.</w:t>
      </w:r>
    </w:p>
    <w:p w14:paraId="7B243D4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exceed / surpass</w:t>
      </w:r>
    </w:p>
    <w:p w14:paraId="384F0D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Nothing can outweigh the risk of our health.</w:t>
      </w:r>
    </w:p>
    <w:p w14:paraId="4BB68FA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231D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cutting-edge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先进的，尖端的</w:t>
      </w:r>
    </w:p>
    <w:p w14:paraId="102EF11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invests in cutting-edge technology to stay ahead of the competition.</w:t>
      </w:r>
    </w:p>
    <w:p w14:paraId="73E35C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facility focuses on developing cutting-edge solutions for future challenges.</w:t>
      </w:r>
    </w:p>
    <w:p w14:paraId="74585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States and China have lots of competition in many cutting-edge technology fields.</w:t>
      </w:r>
    </w:p>
    <w:p w14:paraId="7CDE77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9A27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cohesive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凝聚力强的，有黏性的</w:t>
      </w:r>
    </w:p>
    <w:p w14:paraId="1DEA9C3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cohesion [koʊˈhiːʒ(ə)n] n.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凝聚力，团结；内聚力；</w:t>
      </w:r>
    </w:p>
    <w:p w14:paraId="4C78AD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cohesive team worked seamlessly to achieve their common goals.</w:t>
      </w:r>
    </w:p>
    <w:p w14:paraId="4C9D0DF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cohesive organizational culture contributes to employee satisfaction and productivity.</w:t>
      </w:r>
    </w:p>
    <w:p w14:paraId="402E3A1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most important thing to build a cohesive team is trust.</w:t>
      </w:r>
    </w:p>
    <w:p w14:paraId="4876568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EE21C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kickstart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启动，开创</w:t>
      </w:r>
      <w:r w:rsidRPr="00652966">
        <w:rPr>
          <w:rFonts w:ascii="Arial" w:eastAsia="微软雅黑" w:hAnsi="Arial" w:cs="Arial"/>
          <w:color w:val="000000" w:themeColor="text1"/>
        </w:rPr>
        <w:t xml:space="preserve"> (start)</w:t>
      </w:r>
    </w:p>
    <w:p w14:paraId="437CD6E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marketing campaign aims to kickstart brand awareness in the target market.</w:t>
      </w:r>
    </w:p>
    <w:p w14:paraId="274CA93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will kickstart participants' skills development.</w:t>
      </w:r>
    </w:p>
    <w:p w14:paraId="430397C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fast development of AI has kickstarted a really new era.</w:t>
      </w:r>
    </w:p>
    <w:p w14:paraId="7BE201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91C0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" w:name="OLE_LINK513"/>
      <w:bookmarkStart w:id="16" w:name="OLE_LINK514"/>
      <w:r w:rsidRPr="00652966">
        <w:rPr>
          <w:rFonts w:ascii="Arial" w:eastAsia="微软雅黑" w:hAnsi="Arial" w:cs="Arial"/>
          <w:b/>
          <w:bCs/>
          <w:color w:val="000000" w:themeColor="text1"/>
        </w:rPr>
        <w:t>aspire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5"/>
      <w:bookmarkEnd w:id="16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渴望，立志</w:t>
      </w:r>
    </w:p>
    <w:p w14:paraId="7D93FF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leader, she aspires to inspire her team to reach new heights.</w:t>
      </w:r>
    </w:p>
    <w:p w14:paraId="31CAE52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aspires to be a leader in sustainable business practices.</w:t>
      </w:r>
    </w:p>
    <w:p w14:paraId="4FC4C69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really aspired to make some fast money to pay his bills.</w:t>
      </w:r>
    </w:p>
    <w:p w14:paraId="4B03005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D301A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4974F8F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277EEC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4B487D0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36F089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C94A78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93AC0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5DE95FF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5D14817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76B8A0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3E023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68CE3C6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4AEFC29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6B09C5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0E2BA4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11A663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5129076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2E0D88F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84BDB9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67B73ED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79E520" w14:textId="0DED67E4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" w:name="OLE_LINK509"/>
      <w:bookmarkStart w:id="18" w:name="OLE_LINK510"/>
      <w:bookmarkStart w:id="19" w:name="OLE_LINK605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bookmarkEnd w:id="17"/>
      <w:bookmarkEnd w:id="18"/>
      <w:bookmarkEnd w:id="19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7C57DF9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522A152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337941F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4DE49CA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5AE9DE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" w:name="OLE_LINK587"/>
      <w:bookmarkStart w:id="21" w:name="OLE_LINK588"/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"/>
      <w:bookmarkEnd w:id="21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8CAC7C1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165E3CB7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384BE6D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52E4707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BB90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</w:t>
      </w:r>
      <w:bookmarkStart w:id="22" w:name="OLE_LINK495"/>
      <w:bookmarkStart w:id="23" w:name="OLE_LINK496"/>
      <w:bookmarkStart w:id="24" w:name="OLE_LINK524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"/>
      <w:bookmarkEnd w:id="23"/>
      <w:bookmarkEnd w:id="2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56A9F19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50A64FA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17498D3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BBA18A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34BC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" w:name="OLE_LINK603"/>
      <w:bookmarkStart w:id="26" w:name="OLE_LINK604"/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</w:t>
      </w:r>
      <w:bookmarkEnd w:id="25"/>
      <w:bookmarkEnd w:id="26"/>
      <w:r w:rsidRPr="00652966">
        <w:rPr>
          <w:rFonts w:ascii="Arial" w:eastAsia="微软雅黑" w:hAnsi="Arial" w:cs="Arial"/>
          <w:color w:val="808080" w:themeColor="background1" w:themeShade="80"/>
        </w:rPr>
        <w:t xml:space="preserve">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1F60D742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612EB2F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794FCE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748C4793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2E8784" w14:textId="0E8DE4B9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augmented reality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增强现实</w:t>
      </w:r>
    </w:p>
    <w:p w14:paraId="3811CF6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Augmented reality technology overlays digital information onto the real world through devices like smartphones and AR glasses.</w:t>
      </w:r>
    </w:p>
    <w:p w14:paraId="1E4EBDBF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offers an augmented reality tour that enhances the visitor experience with interactive displays.</w:t>
      </w:r>
    </w:p>
    <w:p w14:paraId="27491DF9" w14:textId="7A9AF55F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3409DB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mortgage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抵押贷款</w:t>
      </w:r>
    </w:p>
    <w:p w14:paraId="4D6AE469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took out a mortgage to buy their dream home.</w:t>
      </w:r>
    </w:p>
    <w:p w14:paraId="18C95F6C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bank approved their mortgage application based on their credit history.</w:t>
      </w:r>
    </w:p>
    <w:p w14:paraId="25C424FD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B60289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diaper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尿布</w:t>
      </w:r>
    </w:p>
    <w:p w14:paraId="0D8C13AC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New parents go through many diapers in the first few months of their baby's life.</w:t>
      </w:r>
    </w:p>
    <w:p w14:paraId="51DB660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disposable diaper is a convenient option for busy parents.</w:t>
      </w:r>
    </w:p>
    <w:p w14:paraId="63F9A0C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B036F4" w14:textId="3B0FB0AD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bullet train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子弹头列车，高速列车</w:t>
      </w:r>
    </w:p>
    <w:p w14:paraId="29391CB6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bullet train travels at high speeds, making it a convenient mode of transportation for long-distance travel.</w:t>
      </w:r>
    </w:p>
    <w:p w14:paraId="0F0F4571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invested in the construction of a new bullet train line to improve transportation infrastructure.</w:t>
      </w:r>
    </w:p>
    <w:p w14:paraId="19B575C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C3A791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7" w:name="OLE_LINK517"/>
      <w:bookmarkStart w:id="28" w:name="OLE_LINK518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" w:name="OLE_LINK515"/>
      <w:bookmarkStart w:id="30" w:name="OLE_LINK516"/>
      <w:bookmarkEnd w:id="27"/>
      <w:bookmarkEnd w:id="28"/>
      <w:r w:rsidRPr="00652966">
        <w:rPr>
          <w:rFonts w:ascii="Arial" w:eastAsia="微软雅黑" w:hAnsi="Arial" w:cs="Arial"/>
          <w:b/>
          <w:bCs/>
          <w:color w:val="000000" w:themeColor="text1"/>
        </w:rPr>
        <w:t>mandatory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"/>
      <w:bookmarkEnd w:id="30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强制性的</w:t>
      </w:r>
    </w:p>
    <w:p w14:paraId="5B00309A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the safety training is mandatory for all employees.</w:t>
      </w:r>
    </w:p>
    <w:p w14:paraId="3155765D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Wearing a helmet is mandatory for cyclists on this route.</w:t>
      </w:r>
    </w:p>
    <w:p w14:paraId="2A9364C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0633536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affluent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富裕的，富有的</w:t>
      </w:r>
      <w:r w:rsidRPr="00652966">
        <w:rPr>
          <w:rFonts w:ascii="Arial" w:eastAsia="微软雅黑" w:hAnsi="Arial" w:cs="Arial"/>
          <w:color w:val="000000" w:themeColor="text1"/>
        </w:rPr>
        <w:t xml:space="preserve"> = rich</w:t>
      </w:r>
    </w:p>
    <w:p w14:paraId="08FD2B57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1" w:name="OLE_LINK614"/>
      <w:bookmarkStart w:id="32" w:name="OLE_LINK6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neighborhood is known for its affluent residents and luxurious homes.</w:t>
      </w:r>
    </w:p>
    <w:bookmarkEnd w:id="31"/>
    <w:bookmarkEnd w:id="32"/>
    <w:p w14:paraId="73747075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Affluent societies often face the challenge of addressing income inequality.</w:t>
      </w:r>
    </w:p>
    <w:p w14:paraId="6CD73856" w14:textId="77777777" w:rsidR="00EA7C80" w:rsidRPr="00652966" w:rsidRDefault="00EA7C80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8811C" w14:textId="250C88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lang w:val="sv-SE"/>
        </w:rPr>
      </w:pP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  <w:lang w:val="sv-SE"/>
        </w:rPr>
        <w:t>blockage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阻塞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堵塞</w:t>
      </w:r>
    </w:p>
    <w:p w14:paraId="525DC4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blockage in the pipe caused water to back up in the sink.</w:t>
      </w:r>
    </w:p>
    <w:p w14:paraId="7251A85A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Medical attention is needed to address the blockage in the coronary arteries.</w:t>
      </w:r>
    </w:p>
    <w:p w14:paraId="06C39D8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7DFAB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cart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手推车，货车</w:t>
      </w:r>
    </w:p>
    <w:p w14:paraId="1107EF5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Supermarket employees use carts to transport groceries and goods.</w:t>
      </w:r>
    </w:p>
    <w:p w14:paraId="775485AD" w14:textId="7E2452C9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gardener loaded the cart with bags of soil for planting.</w:t>
      </w:r>
    </w:p>
    <w:p w14:paraId="10533CE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FF81000" w14:textId="009933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proportion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比例，部分</w:t>
      </w:r>
    </w:p>
    <w:p w14:paraId="5A8AAEC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recipe requires a specific proportion of ingredients for the best results.</w:t>
      </w:r>
    </w:p>
    <w:p w14:paraId="156031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survey aimed to represent a proportionate sample of the population.</w:t>
      </w:r>
    </w:p>
    <w:p w14:paraId="26612A9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8AB407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best in class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业界最佳</w:t>
      </w:r>
    </w:p>
    <w:p w14:paraId="5CD4E0C2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prides itself on providing best-in-class customer service.</w:t>
      </w:r>
    </w:p>
    <w:p w14:paraId="6DBF4FE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technology is considered best in class due to its innovative features.</w:t>
      </w:r>
    </w:p>
    <w:p w14:paraId="0ACE162A" w14:textId="4B60959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36688B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meticulous</w:t>
      </w:r>
      <w:r w:rsidRPr="00652966">
        <w:rPr>
          <w:rFonts w:ascii="Arial" w:eastAsia="微软雅黑" w:hAnsi="Arial" w:cs="Arial"/>
          <w:color w:val="000000" w:themeColor="text1"/>
        </w:rPr>
        <w:t xml:space="preserve"> [məˈtɪkjələs] adj. </w:t>
      </w:r>
      <w:r w:rsidRPr="00652966">
        <w:rPr>
          <w:rFonts w:ascii="Arial" w:eastAsia="微软雅黑" w:hAnsi="Arial" w:cs="Arial"/>
          <w:color w:val="000000" w:themeColor="text1"/>
        </w:rPr>
        <w:t>一丝不苟的，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注意细节的</w:t>
      </w:r>
    </w:p>
    <w:p w14:paraId="00556F9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meticulous attention to detail is evident in every brushstroke.</w:t>
      </w:r>
    </w:p>
    <w:p w14:paraId="68A6DE8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planning is crucial for the success of complex projects.</w:t>
      </w:r>
    </w:p>
    <w:p w14:paraId="64B4BA3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design </w:t>
      </w:r>
      <w:r w:rsidRPr="00652966">
        <w:rPr>
          <w:rFonts w:ascii="Arial" w:eastAsia="微软雅黑" w:hAnsi="Arial" w:cs="Arial"/>
          <w:color w:val="000000" w:themeColor="text1"/>
        </w:rPr>
        <w:t>精良的设计</w:t>
      </w:r>
    </w:p>
    <w:p w14:paraId="0459976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C12B4D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" w:name="OLE_LINK403"/>
      <w:bookmarkStart w:id="34" w:name="OLE_LINK406"/>
      <w:bookmarkStart w:id="35" w:name="OLE_LINK407"/>
      <w:r w:rsidRPr="00652966">
        <w:rPr>
          <w:rFonts w:ascii="Arial" w:eastAsia="微软雅黑" w:hAnsi="Arial" w:cs="Arial"/>
          <w:b/>
          <w:bCs/>
          <w:color w:val="000000" w:themeColor="text1"/>
        </w:rPr>
        <w:t>controversial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"/>
      <w:bookmarkEnd w:id="34"/>
      <w:bookmarkEnd w:id="35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有争议的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controversy n. </w:t>
      </w:r>
      <w:r w:rsidRPr="00652966">
        <w:rPr>
          <w:rFonts w:ascii="Arial" w:eastAsia="微软雅黑" w:hAnsi="Arial" w:cs="Arial"/>
          <w:color w:val="000000" w:themeColor="text1"/>
        </w:rPr>
        <w:t>争议，争论</w:t>
      </w:r>
    </w:p>
    <w:p w14:paraId="74B1900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controversial, sparking debates among the citizens.</w:t>
      </w:r>
    </w:p>
    <w:p w14:paraId="5AF00FA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Controversial topics often elicit strong opinions from different individuals.</w:t>
      </w:r>
    </w:p>
    <w:p w14:paraId="4696284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95049E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6" w:name="OLE_LINK525"/>
      <w:bookmarkStart w:id="37" w:name="OLE_LINK526"/>
      <w:r w:rsidRPr="00652966">
        <w:rPr>
          <w:rFonts w:ascii="Arial" w:eastAsia="微软雅黑" w:hAnsi="Arial" w:cs="Arial"/>
          <w:b/>
          <w:bCs/>
          <w:color w:val="000000" w:themeColor="text1"/>
        </w:rPr>
        <w:t>designate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6"/>
      <w:bookmarkEnd w:id="37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指定，指明，任命，指定；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定名为，把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描述为；</w:t>
      </w:r>
    </w:p>
    <w:p w14:paraId="34DED16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parking spaces near the entrance are designated for disabled individuals.</w:t>
      </w:r>
    </w:p>
    <w:p w14:paraId="63152CF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will designate specific roles for each team member in the project.</w:t>
      </w:r>
    </w:p>
    <w:p w14:paraId="3E6C09C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4B07" w14:textId="77777777" w:rsidR="00314BDF" w:rsidRPr="00652966" w:rsidRDefault="00314BDF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1C48A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thoughtful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周到的，体贴的</w:t>
      </w:r>
    </w:p>
    <w:p w14:paraId="411D4FB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thoughtful design of the product considers user experience and functionality.</w:t>
      </w:r>
    </w:p>
    <w:p w14:paraId="1C88204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appreciated the thoughtful gesture of receiving a handwritten thank-you note.</w:t>
      </w:r>
    </w:p>
    <w:p w14:paraId="2D4B4D3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DDEF6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attentive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注意的，专心的</w:t>
      </w:r>
    </w:p>
    <w:p w14:paraId="293613A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attentive listener absorbs information and understands the speaker's perspective.</w:t>
      </w:r>
    </w:p>
    <w:p w14:paraId="1A9C508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attentive waiter anticipated the needs of the diners without being intrusive.</w:t>
      </w:r>
    </w:p>
    <w:p w14:paraId="48F0F6E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FE909B" w14:textId="3A00BA1E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widely circulated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广泛传播的</w:t>
      </w:r>
    </w:p>
    <w:p w14:paraId="61FE3B1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about the incident was widely circulated on social media.</w:t>
      </w:r>
    </w:p>
    <w:p w14:paraId="712D9E5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artwork became widely circulated, gaining recognition from art enthusiasts worldwide.</w:t>
      </w:r>
    </w:p>
    <w:p w14:paraId="5CB398E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32134C" w14:textId="43EFAC5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matrix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矩阵，模型</w:t>
      </w:r>
    </w:p>
    <w:p w14:paraId="4A1B08C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matrix displayed the relationships between different variables in the experiment.</w:t>
      </w:r>
    </w:p>
    <w:p w14:paraId="0A2D712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mathematics, a matrix is often used to represent a set of linear equations.</w:t>
      </w:r>
    </w:p>
    <w:p w14:paraId="36525B8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5CC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" w:name="OLE_LINK522"/>
      <w:bookmarkStart w:id="39" w:name="OLE_LINK523"/>
      <w:r w:rsidRPr="00652966">
        <w:rPr>
          <w:rFonts w:ascii="Arial" w:eastAsia="微软雅黑" w:hAnsi="Arial" w:cs="Arial"/>
          <w:b/>
          <w:bCs/>
          <w:color w:val="000000" w:themeColor="text1"/>
        </w:rPr>
        <w:t>percentile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"/>
      <w:bookmarkEnd w:id="39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百分位数</w:t>
      </w:r>
    </w:p>
    <w:p w14:paraId="25617EC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scored in the 90th percentile, indicating high achievement compared to peers.</w:t>
      </w:r>
    </w:p>
    <w:p w14:paraId="2849B0D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growth placed it in the 75th percentile among industry competitors.</w:t>
      </w:r>
    </w:p>
    <w:p w14:paraId="1514D91C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BCF315" w14:textId="108D3AC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allot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1AC656E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allot specific time for each student to present their projects.</w:t>
      </w:r>
    </w:p>
    <w:p w14:paraId="45FFBF18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Resources were allotted based on the needs and priorities of each department.</w:t>
      </w:r>
    </w:p>
    <w:p w14:paraId="11D93A1E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974D8D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婴儿；幼儿</w:t>
      </w:r>
    </w:p>
    <w:p w14:paraId="288708B5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 provides care for both mothers and infants.</w:t>
      </w:r>
    </w:p>
    <w:p w14:paraId="5F65C7E4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infant slept peacefully in his crib.</w:t>
      </w:r>
    </w:p>
    <w:p w14:paraId="589ABA7B" w14:textId="10803431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5F0588" w14:textId="77777777" w:rsidR="007F0609" w:rsidRPr="00652966" w:rsidRDefault="007F0609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8119A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kilogram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千克</w:t>
      </w:r>
    </w:p>
    <w:p w14:paraId="22C32EA2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bag of rice weighs one kilogram, as indicated on the packaging.</w:t>
      </w:r>
    </w:p>
    <w:p w14:paraId="34E0D19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measured the mass of the object in kilograms using a precision scale.</w:t>
      </w:r>
    </w:p>
    <w:p w14:paraId="2FD59EC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38AA48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centimeter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厘米</w:t>
      </w:r>
    </w:p>
    <w:p w14:paraId="65E9674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length of the object is measured in centimeters.</w:t>
      </w:r>
    </w:p>
    <w:p w14:paraId="462B971C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fabric is sold by the centimeter in the craft store.</w:t>
      </w:r>
    </w:p>
    <w:p w14:paraId="2EAB44F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714712" w14:textId="42F0E5C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underage woman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未成年女性</w:t>
      </w:r>
    </w:p>
    <w:p w14:paraId="45C06683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bar was fined for serving alcohol to an underage woman.</w:t>
      </w:r>
    </w:p>
    <w:p w14:paraId="4CD0E0FD" w14:textId="2A96A64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Laws prohibit the exploitation of underage women in certain industries.</w:t>
      </w:r>
    </w:p>
    <w:p w14:paraId="2B8D472E" w14:textId="045427F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AEA420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17F2D8C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claim responsibility for any defects in its products.</w:t>
      </w:r>
    </w:p>
    <w:p w14:paraId="57B179B4" w14:textId="2FC9E6F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explorer was the first to claim the discovery of the hidden treasure.</w:t>
      </w:r>
    </w:p>
    <w:p w14:paraId="0C60B085" w14:textId="74608EA4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80707D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40" w:name="OLE_LINK616"/>
      <w:bookmarkStart w:id="41" w:name="OLE_LINK617"/>
      <w:r w:rsidRPr="00652966">
        <w:rPr>
          <w:rFonts w:ascii="Arial" w:eastAsia="微软雅黑" w:hAnsi="Arial" w:cs="Arial"/>
          <w:b/>
          <w:bCs/>
          <w:color w:val="000000" w:themeColor="text1"/>
        </w:rPr>
        <w:t>exotic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"/>
      <w:bookmarkEnd w:id="41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异国情调的，奇异的</w:t>
      </w:r>
    </w:p>
    <w:p w14:paraId="50C5AE9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offered a menu with exotic dishes from different parts of the world.</w:t>
      </w:r>
    </w:p>
    <w:p w14:paraId="4AC7694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tropical island is known for its exotic wildlife and lush landscapes.</w:t>
      </w:r>
    </w:p>
    <w:p w14:paraId="374D2FD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2357C8" w14:textId="1F34EF66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reschedule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重新安排，改期</w:t>
      </w:r>
    </w:p>
    <w:p w14:paraId="50EB8B51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meeting was rescheduled to accommodate the participants' availability.</w:t>
      </w:r>
    </w:p>
    <w:p w14:paraId="774C7F6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Due to unforeseen circumstances, the flight had to be rescheduled for the next day.</w:t>
      </w:r>
    </w:p>
    <w:p w14:paraId="2781B59A" w14:textId="4EE115E8" w:rsidR="00F2299D" w:rsidRPr="00652966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3EB165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laundry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洗衣店；洗衣房</w:t>
      </w:r>
    </w:p>
    <w:p w14:paraId="0E285021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her dirty clothes to the laundry to be cleaned.</w:t>
      </w:r>
    </w:p>
    <w:p w14:paraId="2C124F02" w14:textId="4C601B82" w:rsidR="00273FA0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apartment building has a communal laundry room with washing machines and dryers.</w:t>
      </w:r>
    </w:p>
    <w:p w14:paraId="6E32B008" w14:textId="29981A32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94703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meatball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肉丸</w:t>
      </w:r>
    </w:p>
    <w:p w14:paraId="17A2469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Spaghetti and meatballs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a classic Italian dish.</w:t>
      </w:r>
    </w:p>
    <w:p w14:paraId="477B3A24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prepared a large batch of meatballs for the family dinner.</w:t>
      </w:r>
    </w:p>
    <w:p w14:paraId="5D7259C2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EA49C9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milk powder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奶粉</w:t>
      </w:r>
    </w:p>
    <w:p w14:paraId="651D637B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mother mixed milk powder with warm water to make formula for her baby.</w:t>
      </w:r>
    </w:p>
    <w:p w14:paraId="337E601E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prefer to use milk powder in their coffee instead of fresh milk.</w:t>
      </w:r>
    </w:p>
    <w:p w14:paraId="1A377ADD" w14:textId="77777777" w:rsidR="004841AB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6F8AF2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foreign </w:t>
      </w:r>
      <w:bookmarkStart w:id="42" w:name="OLE_LINK345"/>
      <w:bookmarkStart w:id="43" w:name="OLE_LINK346"/>
      <w:bookmarkStart w:id="44" w:name="OLE_LINK347"/>
      <w:bookmarkStart w:id="45" w:name="OLE_LINK348"/>
      <w:r w:rsidRPr="00652966">
        <w:rPr>
          <w:rFonts w:ascii="Arial" w:eastAsia="微软雅黑" w:hAnsi="Arial" w:cs="Arial"/>
          <w:b/>
          <w:bCs/>
          <w:color w:val="000000" w:themeColor="text1"/>
        </w:rPr>
        <w:t>correspondent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"/>
      <w:bookmarkEnd w:id="43"/>
      <w:bookmarkEnd w:id="44"/>
      <w:bookmarkEnd w:id="45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外国通讯员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</w:t>
      </w:r>
      <w:bookmarkStart w:id="46" w:name="OLE_LINK349"/>
      <w:bookmarkStart w:id="47" w:name="OLE_LINK350"/>
      <w:r w:rsidRPr="00652966">
        <w:rPr>
          <w:rFonts w:ascii="Arial" w:eastAsia="微软雅黑" w:hAnsi="Arial" w:cs="Arial"/>
          <w:color w:val="000000" w:themeColor="text1"/>
        </w:rPr>
        <w:t xml:space="preserve">correspond </w:t>
      </w:r>
      <w:bookmarkEnd w:id="46"/>
      <w:bookmarkEnd w:id="47"/>
      <w:r w:rsidRPr="00652966">
        <w:rPr>
          <w:rFonts w:ascii="Arial" w:eastAsia="微软雅黑" w:hAnsi="Arial" w:cs="Arial"/>
          <w:color w:val="000000" w:themeColor="text1"/>
        </w:rPr>
        <w:t xml:space="preserve">with sb: </w:t>
      </w:r>
      <w:r w:rsidRPr="00652966">
        <w:rPr>
          <w:rFonts w:ascii="Arial" w:eastAsia="微软雅黑" w:hAnsi="Arial" w:cs="Arial"/>
          <w:color w:val="000000" w:themeColor="text1"/>
        </w:rPr>
        <w:t>通信和某人通信与某人通信</w:t>
      </w:r>
      <w:r w:rsidRPr="00652966">
        <w:rPr>
          <w:rFonts w:ascii="Arial" w:eastAsia="微软雅黑" w:hAnsi="Arial" w:cs="Arial"/>
          <w:color w:val="000000" w:themeColor="text1"/>
        </w:rPr>
        <w:t xml:space="preserve"> correspondent: </w:t>
      </w:r>
      <w:r w:rsidRPr="00652966">
        <w:rPr>
          <w:rFonts w:ascii="Arial" w:eastAsia="微软雅黑" w:hAnsi="Arial" w:cs="Arial"/>
          <w:color w:val="000000" w:themeColor="text1"/>
        </w:rPr>
        <w:t>记者，通讯员；通信者，写信人</w:t>
      </w:r>
    </w:p>
    <w:p w14:paraId="33325B41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foreign correspondent, she reported on international events from various countries.</w:t>
      </w:r>
    </w:p>
    <w:p w14:paraId="2DE39153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" w:name="OLE_LINK353"/>
      <w:bookmarkStart w:id="49" w:name="OLE_LINK354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newspaper assigned a foreign correspondent to cover the political developments in the region.</w:t>
      </w:r>
    </w:p>
    <w:bookmarkEnd w:id="48"/>
    <w:bookmarkEnd w:id="49"/>
    <w:p w14:paraId="7604B781" w14:textId="77777777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A9B57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discard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丢弃，抛弃</w:t>
      </w:r>
    </w:p>
    <w:p w14:paraId="29561094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furniture was discarded to make room for the new pieces.</w:t>
      </w:r>
    </w:p>
    <w:p w14:paraId="65C6CB8A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properly discard electronic waste to protect the environment.</w:t>
      </w:r>
    </w:p>
    <w:p w14:paraId="167B5BC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7DAC2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brew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酿造，沏（茶、咖啡）</w:t>
      </w:r>
    </w:p>
    <w:p w14:paraId="114318FC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coffee shop owner takes pride in brewing the finest coffee in the city.</w:t>
      </w:r>
    </w:p>
    <w:p w14:paraId="56223ED5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cultures, there is a traditional way to brew tea for special occasions.</w:t>
      </w:r>
    </w:p>
    <w:p w14:paraId="167ABBF3" w14:textId="7D890C26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7F783E" w14:textId="77777777" w:rsidR="0081280A" w:rsidRPr="00652966" w:rsidRDefault="0081280A" w:rsidP="0081280A">
      <w:pPr>
        <w:pStyle w:val="4"/>
        <w:spacing w:before="0" w:after="240" w:line="285" w:lineRule="atLeast"/>
        <w:rPr>
          <w:rFonts w:ascii="Arial" w:eastAsia="PingFang SC" w:hAnsi="Arial" w:cs="Arial"/>
          <w:color w:val="E8493F"/>
          <w:sz w:val="24"/>
          <w:szCs w:val="24"/>
        </w:rPr>
      </w:pPr>
      <w:r w:rsidRPr="00652966">
        <w:rPr>
          <w:rFonts w:ascii="Arial" w:eastAsia="微软雅黑" w:hAnsi="Arial" w:cs="Arial"/>
          <w:color w:val="000000" w:themeColor="text1"/>
          <w:sz w:val="24"/>
          <w:szCs w:val="24"/>
        </w:rPr>
        <w:t>▲ neuron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[</w:t>
      </w:r>
      <w:r w:rsidRPr="00652966">
        <w:rPr>
          <w:rStyle w:val="phone"/>
          <w:rFonts w:ascii="Arial" w:eastAsia="PingFang SC" w:hAnsi="Arial" w:cs="Arial"/>
          <w:b w:val="0"/>
          <w:bCs w:val="0"/>
          <w:color w:val="808080" w:themeColor="background1" w:themeShade="80"/>
          <w:sz w:val="24"/>
          <w:szCs w:val="24"/>
        </w:rPr>
        <w:t>'njuərɔn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]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n. 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>神经元</w:t>
      </w:r>
    </w:p>
    <w:p w14:paraId="2A34C894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Neurons are the basic building blocks of the nervous system.</w:t>
      </w:r>
    </w:p>
    <w:p w14:paraId="45FF9887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transmission of signals between neurons is essential for brain function.</w:t>
      </w:r>
    </w:p>
    <w:p w14:paraId="6F28763F" w14:textId="77777777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4D3385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50" w:name="OLE_LINK186"/>
      <w:bookmarkStart w:id="51" w:name="OLE_LINK187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organ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器官</w:t>
      </w:r>
    </w:p>
    <w:p w14:paraId="10BE38C1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is a vital organ responsible for pumping blood throughout the body.</w:t>
      </w:r>
    </w:p>
    <w:p w14:paraId="6C9409D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organ in the human body has a specific function.</w:t>
      </w:r>
    </w:p>
    <w:p w14:paraId="6C524350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EE3BCA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faded memories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陈旧的记忆</w:t>
      </w:r>
    </w:p>
    <w:p w14:paraId="3778BD0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Faded memories of childhood resurfaced as she visited her hometown.</w:t>
      </w:r>
    </w:p>
    <w:p w14:paraId="2DF9818D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 brought back faded memories of a long-forgotten vacation.</w:t>
      </w:r>
    </w:p>
    <w:p w14:paraId="651551C1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984E81" w14:textId="775077EA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tech stack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技术堆栈</w:t>
      </w:r>
    </w:p>
    <w:p w14:paraId="52087D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team is proficient in a diverse tech stack, including programming languages and frameworks.</w:t>
      </w:r>
    </w:p>
    <w:p w14:paraId="2ABB2BDE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Choosing the right tech stack is crucial for building scalable and efficient software.</w:t>
      </w:r>
    </w:p>
    <w:p w14:paraId="698EAF06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DD6F0B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cross-functional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跨职能的</w:t>
      </w:r>
    </w:p>
    <w:p w14:paraId="46F9C81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Cross-functional teams bring together members with diverse skills to tackle complex projects.</w:t>
      </w:r>
    </w:p>
    <w:p w14:paraId="777F1FE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encourages cross-functional collaboration for more innovative solutions.</w:t>
      </w:r>
    </w:p>
    <w:p w14:paraId="62F7EE8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86BCE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 large global user base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大型全球用户群</w:t>
      </w:r>
    </w:p>
    <w:p w14:paraId="380AFB62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platform boasts a large global user base, spanning multiple continents.</w:t>
      </w:r>
    </w:p>
    <w:p w14:paraId="185AC1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product with a large global user base indicates widespread popularity and adoption.</w:t>
      </w:r>
    </w:p>
    <w:p w14:paraId="0F27BD13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ECEDE0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growth from within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由内部发展</w:t>
      </w:r>
    </w:p>
    <w:p w14:paraId="5C6E8F3A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believes in fostering growth from within by providing opportunities for career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advancement.</w:t>
      </w:r>
    </w:p>
    <w:p w14:paraId="187990A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encouraged to pursue professional development for growth from within.</w:t>
      </w:r>
    </w:p>
    <w:p w14:paraId="7E70B9F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644507" w14:textId="028D3682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授权，使有能力</w:t>
      </w:r>
    </w:p>
    <w:p w14:paraId="6FB8DD8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mentorship program aims to empower employees by providing guidance and support.</w:t>
      </w:r>
    </w:p>
    <w:p w14:paraId="221788E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Education is a powerful tool that can empower individuals to make informed decisions.</w:t>
      </w:r>
    </w:p>
    <w:p w14:paraId="7BEB6E9D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FF6A6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empowered to think big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被授权有远大的思维</w:t>
      </w:r>
    </w:p>
    <w:p w14:paraId="0EA2DF4C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empowered to think big and contribute innovative ideas to the company.</w:t>
      </w:r>
    </w:p>
    <w:p w14:paraId="195D183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leadership style encourages individuals to feel empowered to think beyond conventional limits.</w:t>
      </w:r>
    </w:p>
    <w:p w14:paraId="7C0BB78A" w14:textId="2376B2E6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8760787" w14:textId="77777777" w:rsidR="00B033B8" w:rsidRPr="00652966" w:rsidRDefault="00B033B8" w:rsidP="00B033B8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diplomatic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ˌdɪpləˈmætɪk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外交的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ˈdɪpləmæt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外交官，外交家</w:t>
      </w:r>
      <w:r w:rsidRPr="00652966">
        <w:rPr>
          <w:rFonts w:ascii="Arial" w:eastAsia="微软雅黑" w:hAnsi="Arial" w:cs="Arial"/>
          <w:color w:val="000000" w:themeColor="text1"/>
        </w:rPr>
        <w:t xml:space="preserve">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diplomacy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外交，外交技巧</w:t>
      </w:r>
    </w:p>
    <w:p w14:paraId="430BA74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Diplomatic efforts were made to resolve the international conflict peacefully.</w:t>
      </w:r>
    </w:p>
    <w:p w14:paraId="311E05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diplomat skillfully navigated delicate negotiations to achieve a diplomatic solution.</w:t>
      </w:r>
    </w:p>
    <w:p w14:paraId="67D7E27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18EF16" w14:textId="77777777" w:rsidR="00B033B8" w:rsidRPr="00652966" w:rsidRDefault="00B033B8" w:rsidP="00B033B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文凭，毕业证书</w:t>
      </w:r>
    </w:p>
    <w:p w14:paraId="37990DB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completing the required courses, students receive a diploma as proof of their academic achievement.</w:t>
      </w:r>
    </w:p>
    <w:p w14:paraId="05B0D0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proudly framed her diploma and hung it on the wall as a symbol of her educational success.</w:t>
      </w:r>
    </w:p>
    <w:p w14:paraId="6B4D949B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4AE856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surcharge</w:t>
      </w:r>
      <w:r w:rsidRPr="00652966">
        <w:rPr>
          <w:rFonts w:ascii="Arial" w:eastAsia="微软雅黑" w:hAnsi="Arial" w:cs="Arial"/>
          <w:color w:val="000000" w:themeColor="text1"/>
        </w:rPr>
        <w:t xml:space="preserve"> n./v. </w:t>
      </w:r>
      <w:r w:rsidRPr="00652966">
        <w:rPr>
          <w:rFonts w:ascii="Arial" w:eastAsia="微软雅黑" w:hAnsi="Arial" w:cs="Arial"/>
          <w:color w:val="000000" w:themeColor="text1"/>
        </w:rPr>
        <w:t>附加费，额外费用</w:t>
      </w:r>
    </w:p>
    <w:p w14:paraId="46BFDF9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bill included a surcharge for room service.</w:t>
      </w:r>
    </w:p>
    <w:p w14:paraId="0735FF7F" w14:textId="0BFE1BCD" w:rsidR="00D63635" w:rsidRPr="00652966" w:rsidRDefault="00B033B8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Airlines often surcharge for excess baggage.</w:t>
      </w:r>
    </w:p>
    <w:p w14:paraId="74EFC95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A36E46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4B5A5" w14:textId="2E0CFF1B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storytelling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叙事，讲故事</w:t>
      </w:r>
      <w:r w:rsidRPr="00652966">
        <w:rPr>
          <w:rFonts w:ascii="Arial" w:eastAsia="微软雅黑" w:hAnsi="Arial" w:cs="Arial"/>
          <w:color w:val="000000" w:themeColor="text1"/>
        </w:rPr>
        <w:t xml:space="preserve"> -&gt; storyteller n. </w:t>
      </w:r>
      <w:r w:rsidRPr="00652966">
        <w:rPr>
          <w:rFonts w:ascii="Arial" w:eastAsia="微软雅黑" w:hAnsi="Arial" w:cs="Arial"/>
          <w:color w:val="000000" w:themeColor="text1"/>
        </w:rPr>
        <w:t>说故事的人</w:t>
      </w:r>
    </w:p>
    <w:p w14:paraId="41C97EB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of storytelling is an essential part of many cultures.</w:t>
      </w:r>
    </w:p>
    <w:p w14:paraId="6A1005FA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storytelling can captivate an audience and convey a message.</w:t>
      </w:r>
    </w:p>
    <w:p w14:paraId="03C2488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65FEF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2" w:name="OLE_LINK589"/>
      <w:bookmarkStart w:id="53" w:name="OLE_LINK602"/>
      <w:r w:rsidRPr="00652966">
        <w:rPr>
          <w:rFonts w:ascii="Arial" w:eastAsia="微软雅黑" w:hAnsi="Arial" w:cs="Arial"/>
          <w:b/>
          <w:bCs/>
          <w:color w:val="000000" w:themeColor="text1"/>
        </w:rPr>
        <w:t>artifact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2"/>
      <w:bookmarkEnd w:id="53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工艺品，人工制品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 xml:space="preserve">artificial adj. </w:t>
      </w:r>
      <w:r w:rsidRPr="00652966">
        <w:rPr>
          <w:rFonts w:ascii="Arial" w:eastAsia="微软雅黑" w:hAnsi="Arial" w:cs="Arial"/>
          <w:color w:val="000000" w:themeColor="text1"/>
        </w:rPr>
        <w:t>人造的，人工的；人为的；</w:t>
      </w:r>
    </w:p>
    <w:p w14:paraId="16F26CD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exhibits a collection of ancient artifacts from different civilizations.</w:t>
      </w:r>
    </w:p>
    <w:p w14:paraId="6D45852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archaeologist discovered a unique artifact buried in the ruins.</w:t>
      </w:r>
    </w:p>
    <w:p w14:paraId="1F11692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FCDF0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amenity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便利设施，舒适设备</w:t>
      </w:r>
      <w:r w:rsidRPr="00652966">
        <w:rPr>
          <w:rFonts w:ascii="Arial" w:eastAsia="微软雅黑" w:hAnsi="Arial" w:cs="Arial"/>
          <w:color w:val="000000" w:themeColor="text1"/>
        </w:rPr>
        <w:t xml:space="preserve"> -&gt; facility</w:t>
      </w:r>
    </w:p>
    <w:p w14:paraId="7505F1A7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offers various amenities, including a gym and a swimming pool.</w:t>
      </w:r>
    </w:p>
    <w:p w14:paraId="00147E4C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Parks with amenities like playgrounds are popular among families.</w:t>
      </w:r>
    </w:p>
    <w:p w14:paraId="6E33B8D8" w14:textId="77777777" w:rsidR="00D63635" w:rsidRPr="00652966" w:rsidRDefault="00D63635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BD79D9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感知，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认知，认知的对象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 xml:space="preserve"> = feeling</w:t>
      </w:r>
    </w:p>
    <w:p w14:paraId="6CF8641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brain processes percepts from the environment to create our perception of the world.</w:t>
      </w:r>
    </w:p>
    <w:p w14:paraId="102442D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Different individuals may have unique percepts of the same </w:t>
      </w:r>
      <w:bookmarkStart w:id="54" w:name="OLE_LINK583"/>
      <w:bookmarkStart w:id="55" w:name="OLE_LINK584"/>
      <w:r w:rsidRPr="00652966">
        <w:rPr>
          <w:rFonts w:ascii="Arial" w:eastAsia="微软雅黑" w:hAnsi="Arial" w:cs="Arial"/>
          <w:color w:val="000000" w:themeColor="text1"/>
        </w:rPr>
        <w:t xml:space="preserve">sensory </w:t>
      </w:r>
      <w:bookmarkEnd w:id="54"/>
      <w:bookmarkEnd w:id="55"/>
      <w:r w:rsidRPr="00652966">
        <w:rPr>
          <w:rFonts w:ascii="Arial" w:eastAsia="微软雅黑" w:hAnsi="Arial" w:cs="Arial"/>
          <w:color w:val="000000" w:themeColor="text1"/>
        </w:rPr>
        <w:t>input.</w:t>
      </w:r>
    </w:p>
    <w:p w14:paraId="5A24D10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74BA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感知敏锐的，感知力强的，有洞察力的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区：</w:t>
      </w:r>
      <w:r w:rsidRPr="00652966">
        <w:rPr>
          <w:rFonts w:ascii="Arial" w:eastAsiaTheme="minorEastAsia" w:hAnsi="Arial" w:cs="Arial"/>
        </w:rPr>
        <w:t>perspective</w:t>
      </w:r>
    </w:p>
    <w:p w14:paraId="061979D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perceptive observer, noticing subtle details that others might miss.</w:t>
      </w:r>
    </w:p>
    <w:p w14:paraId="1A6347F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perceptive analysis of the situation led to a strategic decision.</w:t>
      </w:r>
    </w:p>
    <w:p w14:paraId="6DCC2D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CF04F9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看法，认识；感觉，感知；洞察力；</w:t>
      </w:r>
    </w:p>
    <w:p w14:paraId="3A29D97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Individual perception can influence how people interpret the same information.</w:t>
      </w:r>
    </w:p>
    <w:p w14:paraId="7288E8B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aims to challenge conventional perceptions of beauty.</w:t>
      </w:r>
    </w:p>
    <w:p w14:paraId="0953EA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590C3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expedite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  <w:r w:rsidRPr="00652966">
        <w:rPr>
          <w:rFonts w:ascii="Arial" w:eastAsia="微软雅黑" w:hAnsi="Arial" w:cs="Arial"/>
          <w:color w:val="000000" w:themeColor="text1"/>
        </w:rPr>
        <w:t xml:space="preserve"> -&gt; expedition n. </w:t>
      </w:r>
      <w:r w:rsidRPr="00652966">
        <w:rPr>
          <w:rFonts w:ascii="Arial" w:eastAsia="微软雅黑" w:hAnsi="Arial" w:cs="Arial"/>
          <w:color w:val="000000" w:themeColor="text1"/>
        </w:rPr>
        <w:t>远征，考察</w:t>
      </w:r>
    </w:p>
    <w:p w14:paraId="3A37802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expedite the shipping process, the company uses express courier services.</w:t>
      </w:r>
    </w:p>
    <w:p w14:paraId="7E3BA1D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expedite the project by allocating additional resources.</w:t>
      </w:r>
    </w:p>
    <w:p w14:paraId="50BCC13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4D74F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把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开除（或除名）；驱逐；排出（空气、水、气体等）</w:t>
      </w:r>
    </w:p>
    <w:p w14:paraId="5A8CBF4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may expel students for serious violations of the code of conduct.</w:t>
      </w:r>
    </w:p>
    <w:p w14:paraId="6492225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expel diplomats in response to the diplomatic dispute.</w:t>
      </w:r>
    </w:p>
    <w:p w14:paraId="6681E2CF" w14:textId="553B4103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muscles contract to expel the blood.</w:t>
      </w:r>
    </w:p>
    <w:p w14:paraId="20025A3B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4C538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56" w:name="OLE_LINK542"/>
      <w:bookmarkStart w:id="57" w:name="OLE_LINK543"/>
      <w:r w:rsidRPr="00652966">
        <w:rPr>
          <w:rFonts w:ascii="Arial" w:eastAsia="微软雅黑" w:hAnsi="Arial" w:cs="Arial"/>
          <w:b/>
          <w:bCs/>
          <w:color w:val="000000" w:themeColor="text1"/>
        </w:rPr>
        <w:t>expectancy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6"/>
      <w:bookmarkEnd w:id="57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ɪkˈspektənsi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58" w:name="OLE_LINK540"/>
      <w:bookmarkStart w:id="59" w:name="OLE_LINK541"/>
      <w:r w:rsidRPr="00652966">
        <w:rPr>
          <w:rFonts w:ascii="Arial" w:eastAsia="微软雅黑" w:hAnsi="Arial" w:cs="Arial"/>
          <w:color w:val="000000" w:themeColor="text1"/>
        </w:rPr>
        <w:t xml:space="preserve">expectation </w:t>
      </w:r>
      <w:bookmarkEnd w:id="58"/>
      <w:bookmarkEnd w:id="59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ekspekˈteɪʃn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期望，预期，期待</w:t>
      </w:r>
      <w:r w:rsidRPr="00652966">
        <w:rPr>
          <w:rFonts w:ascii="Arial" w:eastAsia="微软雅黑" w:hAnsi="Arial" w:cs="Arial"/>
          <w:color w:val="000000" w:themeColor="text1"/>
        </w:rPr>
        <w:t xml:space="preserve">. 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Expect </w:t>
      </w:r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期望，期待</w:t>
      </w:r>
    </w:p>
    <w:p w14:paraId="2C2DA143" w14:textId="77777777" w:rsidR="0061569B" w:rsidRPr="00652966" w:rsidRDefault="0061569B" w:rsidP="0061569B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PS: "expectation" </w:t>
      </w:r>
      <w:r w:rsidRPr="00652966">
        <w:rPr>
          <w:rFonts w:ascii="Arial" w:eastAsia="微软雅黑" w:hAnsi="Arial" w:cs="Arial"/>
          <w:color w:val="000000" w:themeColor="text1"/>
        </w:rPr>
        <w:t>更侧重于个体的具体期望和预期，而</w:t>
      </w:r>
      <w:r w:rsidRPr="00652966">
        <w:rPr>
          <w:rFonts w:ascii="Arial" w:eastAsia="微软雅黑" w:hAnsi="Arial" w:cs="Arial"/>
          <w:color w:val="000000" w:themeColor="text1"/>
        </w:rPr>
        <w:t xml:space="preserve">"expectancy" </w:t>
      </w:r>
      <w:r w:rsidRPr="00652966">
        <w:rPr>
          <w:rFonts w:ascii="Arial" w:eastAsia="微软雅黑" w:hAnsi="Arial" w:cs="Arial"/>
          <w:color w:val="000000" w:themeColor="text1"/>
        </w:rPr>
        <w:t>则更常用于强调一般性、长期性或统计上的期望。</w:t>
      </w:r>
    </w:p>
    <w:p w14:paraId="6D904FCB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My expectation was that the project would be completed by the end of the month.</w:t>
      </w:r>
    </w:p>
    <w:p w14:paraId="5452116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expectancy of success motivated him to work hard.</w:t>
      </w:r>
    </w:p>
    <w:p w14:paraId="6B71D98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has high expectancy for the upcoming competition.</w:t>
      </w:r>
    </w:p>
    <w:p w14:paraId="09B2223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D6CD9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0" w:name="OLE_LINK373"/>
      <w:bookmarkStart w:id="61" w:name="OLE_LINK376"/>
      <w:bookmarkStart w:id="62" w:name="OLE_LINK580"/>
      <w:r w:rsidRPr="00652966">
        <w:rPr>
          <w:rFonts w:ascii="Arial" w:eastAsia="微软雅黑" w:hAnsi="Arial" w:cs="Arial"/>
          <w:b/>
          <w:bCs/>
          <w:color w:val="000000" w:themeColor="text1"/>
        </w:rPr>
        <w:t>authenticity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0"/>
      <w:bookmarkEnd w:id="61"/>
      <w:bookmarkEnd w:id="6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真实性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原作的，真迹的，正宗的，真实的；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鉴定；证明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是真实的；（用户，程序）验证身份</w:t>
      </w:r>
    </w:p>
    <w:p w14:paraId="7899727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carefully checks the authenticity of its art pieces.</w:t>
      </w:r>
    </w:p>
    <w:p w14:paraId="31C8446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Authenticity is essential in building trust with customers.</w:t>
      </w:r>
    </w:p>
    <w:p w14:paraId="6AF5C84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1280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3" w:name="OLE_LINK578"/>
      <w:bookmarkStart w:id="64" w:name="OLE_LINK579"/>
      <w:r w:rsidRPr="00652966">
        <w:rPr>
          <w:rFonts w:ascii="Arial" w:eastAsia="微软雅黑" w:hAnsi="Arial" w:cs="Arial"/>
          <w:b/>
          <w:bCs/>
          <w:color w:val="000000" w:themeColor="text1"/>
        </w:rPr>
        <w:t>depict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3"/>
      <w:bookmarkEnd w:id="64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描绘</w:t>
      </w:r>
      <w:r w:rsidRPr="00652966">
        <w:rPr>
          <w:rFonts w:ascii="Arial" w:eastAsia="微软雅黑" w:hAnsi="Arial" w:cs="Arial"/>
          <w:color w:val="000000" w:themeColor="text1"/>
        </w:rPr>
        <w:t xml:space="preserve"> -&gt; depiction</w:t>
      </w:r>
      <w:r w:rsidRPr="00652966">
        <w:rPr>
          <w:rFonts w:ascii="Arial" w:eastAsia="微软雅黑" w:hAnsi="Arial" w:cs="Arial"/>
          <w:color w:val="000000" w:themeColor="text1"/>
        </w:rPr>
        <w:t>（常用于艺术作品的描绘）</w:t>
      </w:r>
    </w:p>
    <w:p w14:paraId="4ACC136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depict the beauty of nature.</w:t>
      </w:r>
    </w:p>
    <w:p w14:paraId="1210C37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novel skillfully depicts the complexities of human relationships.</w:t>
      </w:r>
    </w:p>
    <w:p w14:paraId="2827616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b/>
          <w:bCs/>
          <w:color w:val="000000" w:themeColor="text1"/>
        </w:rPr>
        <w:t>⟐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portray/describe</w:t>
      </w:r>
    </w:p>
    <w:p w14:paraId="09D1917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C4B768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CC0E6DA" w14:textId="1FE7022F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强迫</w:t>
      </w:r>
    </w:p>
    <w:p w14:paraId="3F6535B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evidence presented in court may compel a change in the verdict(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裁定，判决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8CAF63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as witnesses.</w:t>
      </w:r>
    </w:p>
    <w:p w14:paraId="0D54671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02846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compelling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令人信服的</w:t>
      </w:r>
    </w:p>
    <w:p w14:paraId="4D9F9C4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delivered a compelling argument that convinced many.</w:t>
      </w:r>
    </w:p>
    <w:p w14:paraId="7F3BE0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book's compelling narrative kept readers engaged from start to finish.</w:t>
      </w:r>
    </w:p>
    <w:p w14:paraId="1B5E1A78" w14:textId="1F4DA44A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4773D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B4C76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put together </w:t>
      </w:r>
      <w:r w:rsidRPr="00652966">
        <w:rPr>
          <w:rFonts w:ascii="Arial" w:eastAsia="微软雅黑" w:hAnsi="Arial" w:cs="Arial"/>
          <w:color w:val="000000" w:themeColor="text1"/>
        </w:rPr>
        <w:t xml:space="preserve">[pʊt təˈɡeðər] v. </w:t>
      </w:r>
      <w:r w:rsidRPr="00652966">
        <w:rPr>
          <w:rFonts w:ascii="Arial" w:eastAsia="微软雅黑" w:hAnsi="Arial" w:cs="Arial"/>
          <w:color w:val="000000" w:themeColor="text1"/>
        </w:rPr>
        <w:t>组合，拼凑</w:t>
      </w:r>
    </w:p>
    <w:p w14:paraId="39519C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managed to put together a team of experts to tackle the problem.</w:t>
      </w:r>
    </w:p>
    <w:p w14:paraId="0AE105D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put together a proposal for the upcoming project?</w:t>
      </w:r>
    </w:p>
    <w:p w14:paraId="75AA22B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B0261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assemble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集合，组装</w:t>
      </w:r>
    </w:p>
    <w:p w14:paraId="456467E9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will assemble in the conference room for a briefing.</w:t>
      </w:r>
    </w:p>
    <w:p w14:paraId="37F336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Workers were instructed to assemble the furniture according to the provided instructions.</w:t>
      </w:r>
    </w:p>
    <w:p w14:paraId="08884D2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00580A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5" w:name="OLE_LINK610"/>
      <w:bookmarkStart w:id="66" w:name="OLE_LINK611"/>
      <w:r w:rsidRPr="00652966">
        <w:rPr>
          <w:rFonts w:ascii="Arial" w:eastAsia="微软雅黑" w:hAnsi="Arial" w:cs="Arial"/>
          <w:b/>
          <w:bCs/>
          <w:color w:val="000000" w:themeColor="text1"/>
        </w:rPr>
        <w:t>disassemble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5"/>
      <w:bookmarkEnd w:id="66"/>
      <w:r w:rsidRPr="00652966">
        <w:rPr>
          <w:rFonts w:ascii="Arial" w:eastAsia="微软雅黑" w:hAnsi="Arial" w:cs="Arial"/>
          <w:color w:val="000000" w:themeColor="text1"/>
        </w:rPr>
        <w:t xml:space="preserve">[ˌdɪsəˈsembl] v. </w:t>
      </w:r>
      <w:r w:rsidRPr="00652966">
        <w:rPr>
          <w:rFonts w:ascii="Arial" w:eastAsia="微软雅黑" w:hAnsi="Arial" w:cs="Arial"/>
          <w:color w:val="000000" w:themeColor="text1"/>
        </w:rPr>
        <w:t>拆卸，分解</w:t>
      </w:r>
    </w:p>
    <w:p w14:paraId="1E246CB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carefully disassemble the machine to clean its individual components.</w:t>
      </w:r>
    </w:p>
    <w:p w14:paraId="766A91C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disassemble the old computer to salvage any reusable parts.</w:t>
      </w:r>
    </w:p>
    <w:p w14:paraId="7168349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B6A43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the economic downturn </w:t>
      </w:r>
      <w:r w:rsidRPr="00652966">
        <w:rPr>
          <w:rFonts w:ascii="Arial" w:eastAsia="微软雅黑" w:hAnsi="Arial" w:cs="Arial"/>
          <w:color w:val="000000" w:themeColor="text1"/>
        </w:rPr>
        <w:t>经济低迷</w:t>
      </w:r>
    </w:p>
    <w:p w14:paraId="0AC72C6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layoffs and financial challenges for many businesses.</w:t>
      </w:r>
    </w:p>
    <w:p w14:paraId="15FF0B0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implement various policies to address the effects of an economic downturn.</w:t>
      </w:r>
    </w:p>
    <w:p w14:paraId="74574B2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EA42A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respective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各自的</w:t>
      </w:r>
    </w:p>
    <w:p w14:paraId="5D0BB85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team member has their respective responsibilities in the project.</w:t>
      </w:r>
    </w:p>
    <w:p w14:paraId="25ABB9D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returned to their respective classrooms after the assembly.</w:t>
      </w:r>
    </w:p>
    <w:p w14:paraId="480678C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39C41DB7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5F2425" w14:textId="4C5A282D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original intention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最初意图</w:t>
      </w:r>
    </w:p>
    <w:p w14:paraId="1EFA55F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explained the original intention behind the painting during the exhibition.</w:t>
      </w:r>
    </w:p>
    <w:p w14:paraId="04C1ADB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stay true to the original intention when implementing a project.</w:t>
      </w:r>
    </w:p>
    <w:p w14:paraId="15331BE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7" w:name="OLE_LINK489"/>
      <w:bookmarkStart w:id="68" w:name="OLE_LINK490"/>
      <w:r w:rsidRPr="00652966">
        <w:rPr>
          <w:rFonts w:ascii="Arial" w:eastAsia="微软雅黑" w:hAnsi="Arial" w:cs="Arial"/>
          <w:b/>
          <w:bCs/>
          <w:color w:val="000000" w:themeColor="text1"/>
        </w:rPr>
        <w:t>supremacy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7"/>
      <w:bookmarkEnd w:id="68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至高无上，霸权</w:t>
      </w:r>
    </w:p>
    <w:p w14:paraId="64C24A8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nation sought to establish military supremacy in the region.</w:t>
      </w:r>
    </w:p>
    <w:p w14:paraId="0CB10BB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demonstrated its supremacy in the championship, winning every match.</w:t>
      </w:r>
    </w:p>
    <w:p w14:paraId="7F1A03B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240DD78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tear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眼泪；撕裂</w:t>
      </w:r>
    </w:p>
    <w:p w14:paraId="421231A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Tears welled up in her eyes as she watched the emotional scene.</w:t>
      </w:r>
    </w:p>
    <w:p w14:paraId="4F08BFA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 careful not to tear the delicate paper while unwrapping the gift.</w:t>
      </w:r>
    </w:p>
    <w:p w14:paraId="1DADECB3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5E3FE2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9" w:name="OLE_LINK444"/>
      <w:bookmarkStart w:id="70" w:name="OLE_LINK450"/>
      <w:r w:rsidRPr="00652966">
        <w:rPr>
          <w:rFonts w:ascii="Arial" w:eastAsia="微软雅黑" w:hAnsi="Arial" w:cs="Arial"/>
          <w:b/>
          <w:bCs/>
          <w:color w:val="000000" w:themeColor="text1"/>
        </w:rPr>
        <w:t>hiccup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9"/>
      <w:bookmarkEnd w:id="70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打嗝</w:t>
      </w:r>
    </w:p>
    <w:p w14:paraId="1EC5851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Drinking a glass of water quickly can sometimes help relieve hiccups.</w:t>
      </w:r>
    </w:p>
    <w:p w14:paraId="1A8E86F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Persistent hiccups may be a sign of an underlying medical condition.</w:t>
      </w:r>
    </w:p>
    <w:p w14:paraId="68DD590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AD0F1A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20291CB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couldn't help but sneeze when exposed to the dusty air.</w:t>
      </w:r>
    </w:p>
    <w:p w14:paraId="643F116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a natural reflex to expel irritants from the nasal passages.</w:t>
      </w:r>
    </w:p>
    <w:p w14:paraId="628CCCA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9504A1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45DF7106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constant sneezing was a clear sign of her allergy to pollen(</w:t>
      </w:r>
      <w:r w:rsidRPr="00652966">
        <w:rPr>
          <w:rFonts w:ascii="Arial" w:eastAsia="微软雅黑" w:hAnsi="Arial" w:cs="Arial"/>
          <w:color w:val="000000" w:themeColor="text1"/>
        </w:rPr>
        <w:t>花粉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7FFD98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the body's way of removing irritants from the nose.</w:t>
      </w:r>
    </w:p>
    <w:p w14:paraId="1D4914E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B34A8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proactive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主动的，积极主动的</w:t>
      </w:r>
    </w:p>
    <w:p w14:paraId="543F768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proactive approach to problem-solving can prevent issues before they escalate.</w:t>
      </w:r>
    </w:p>
    <w:p w14:paraId="21B4316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takes a proactive stance in identifying and addressing potential challenges.</w:t>
      </w:r>
    </w:p>
    <w:p w14:paraId="5C13D520" w14:textId="18D81403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847787" w14:textId="77777777" w:rsidR="00C7345B" w:rsidRPr="00652966" w:rsidRDefault="00C7345B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C126B3" w14:textId="1FE98158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认真负责的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71" w:name="OLE_LINK435"/>
      <w:bookmarkStart w:id="72" w:name="OLE_LINK436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1"/>
      <w:bookmarkEnd w:id="7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良知，良心，道德心</w:t>
      </w:r>
    </w:p>
    <w:p w14:paraId="39F66A4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conscientious student always completes assignments on time and with care.</w:t>
      </w:r>
    </w:p>
    <w:p w14:paraId="3D5924E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double-checks their work to ensure accuracy.</w:t>
      </w:r>
    </w:p>
    <w:p w14:paraId="3756343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0A1D7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275DEF" w14:textId="011D9C84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预测</w:t>
      </w:r>
    </w:p>
    <w:p w14:paraId="6C4B7B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Meteorologists use advanced technology to make weather predictions.</w:t>
      </w:r>
    </w:p>
    <w:p w14:paraId="26E024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economist's prediction about the stock market proved to be accurate.</w:t>
      </w:r>
    </w:p>
    <w:p w14:paraId="7251ADC9" w14:textId="7FD4C949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3AF44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C329A10" w14:textId="495F9130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fashion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现行的，时尚的</w:t>
      </w:r>
    </w:p>
    <w:p w14:paraId="0C4D108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High-waisted jeans are currently in fashion among young adults.</w:t>
      </w:r>
    </w:p>
    <w:p w14:paraId="03801E8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Sustainable fashion practices are becoming more in fashion in the clothing industry.</w:t>
      </w:r>
    </w:p>
    <w:p w14:paraId="651F005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5C323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commitment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承诺，投入</w:t>
      </w:r>
    </w:p>
    <w:p w14:paraId="79002FF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commitment to the project was evident through long hours of hard work.</w:t>
      </w:r>
    </w:p>
    <w:p w14:paraId="173C0C0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requires mutual commitment from both partners.</w:t>
      </w:r>
    </w:p>
    <w:p w14:paraId="75A6AD3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5082D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go to the dentist </w:t>
      </w:r>
      <w:r w:rsidRPr="00652966">
        <w:rPr>
          <w:rFonts w:ascii="Arial" w:eastAsia="微软雅黑" w:hAnsi="Arial" w:cs="Arial"/>
          <w:color w:val="000000" w:themeColor="text1"/>
        </w:rPr>
        <w:t>就医看牙医</w:t>
      </w:r>
    </w:p>
    <w:p w14:paraId="29B8DDE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go to the dentist for regular check-ups to maintain oral health(</w:t>
      </w:r>
      <w:r w:rsidRPr="00652966">
        <w:rPr>
          <w:rFonts w:ascii="Arial" w:eastAsia="微软雅黑" w:hAnsi="Arial" w:cs="Arial"/>
          <w:color w:val="000000" w:themeColor="text1"/>
        </w:rPr>
        <w:t>口腔健康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3425D8A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experience tooth pain, it's advisable to go to the dentist for a professional evaluation.</w:t>
      </w:r>
    </w:p>
    <w:p w14:paraId="2AF59AE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44125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3" w:name="OLE_LINK585"/>
      <w:bookmarkStart w:id="74" w:name="OLE_LINK586"/>
      <w:r w:rsidRPr="00652966">
        <w:rPr>
          <w:rFonts w:ascii="Arial" w:eastAsia="微软雅黑" w:hAnsi="Arial" w:cs="Arial"/>
          <w:b/>
          <w:bCs/>
          <w:color w:val="000000" w:themeColor="text1"/>
        </w:rPr>
        <w:t>beneficiary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3"/>
      <w:bookmarkEnd w:id="7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受益人</w:t>
      </w:r>
      <w:r w:rsidRPr="00652966">
        <w:rPr>
          <w:rFonts w:ascii="Arial" w:eastAsia="微软雅黑" w:hAnsi="Arial" w:cs="Arial"/>
          <w:color w:val="000000" w:themeColor="text1"/>
        </w:rPr>
        <w:t xml:space="preserve"> -&gt; beneficial adj</w:t>
      </w:r>
    </w:p>
    <w:p w14:paraId="6D7F801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life insurance policy names the spouse as the primary beneficiary.</w:t>
      </w:r>
    </w:p>
    <w:p w14:paraId="4F6119C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scholarship program aims to support the education of deserving beneficiaries.</w:t>
      </w:r>
    </w:p>
    <w:p w14:paraId="5B273FE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BCBAC3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ɪnˈfleɪm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使炎症加剧</w:t>
      </w:r>
    </w:p>
    <w:p w14:paraId="1F9A299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Certain foods may inflame the symptoms of inflammatory conditions.</w:t>
      </w:r>
    </w:p>
    <w:p w14:paraId="7839A85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Prolonged exposure to the sun can inflame the skin.</w:t>
      </w:r>
    </w:p>
    <w:p w14:paraId="56FC1DC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0FEF42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inflammatory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ɪnˈflæmətɔːri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炎症性的</w:t>
      </w:r>
    </w:p>
    <w:p w14:paraId="7B5A69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medication to reduce the inflammatory response.</w:t>
      </w:r>
    </w:p>
    <w:p w14:paraId="5698D6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Inflammatory conditions can lead to pain, swelling, and redness.</w:t>
      </w:r>
    </w:p>
    <w:p w14:paraId="407C0D0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0BFDE9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ˌɪnfləˈmeɪʃn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炎症</w:t>
      </w:r>
    </w:p>
    <w:p w14:paraId="5118BAF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Inflammation is the body's natural response to injury or infection.</w:t>
      </w:r>
    </w:p>
    <w:p w14:paraId="3CC9A88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Chronic inflammation may contribute to various health issues.</w:t>
      </w:r>
    </w:p>
    <w:p w14:paraId="1F52A36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544D6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</w:t>
      </w:r>
    </w:p>
    <w:p w14:paraId="7D2A938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decided to decorate the living room with new furniture and artwork.</w:t>
      </w:r>
    </w:p>
    <w:p w14:paraId="656B835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schoolchildren worked together to decorate the classroom for the holiday.</w:t>
      </w:r>
    </w:p>
    <w:p w14:paraId="689A182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9CE2C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6FB429D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overall well-being and fitness.</w:t>
      </w:r>
    </w:p>
    <w:p w14:paraId="6DB5A5D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is designed to enhance the functionality of the application.</w:t>
      </w:r>
    </w:p>
    <w:p w14:paraId="6CA93F9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3F96D2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express courier services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特快专递服务</w:t>
      </w:r>
    </w:p>
    <w:p w14:paraId="02DC6C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businesses rely on express courier services to ensure fast and reliable delivery.</w:t>
      </w:r>
    </w:p>
    <w:p w14:paraId="5D459C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express courier services for urgent shipments, guaranteeing timely arrival.</w:t>
      </w:r>
    </w:p>
    <w:p w14:paraId="2906A22A" w14:textId="52A413BD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7B96203C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9DE2AD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5" w:name="OLE_LINK381"/>
      <w:bookmarkStart w:id="76" w:name="OLE_LINK382"/>
      <w:r w:rsidRPr="00652966">
        <w:rPr>
          <w:rFonts w:ascii="Arial" w:eastAsia="微软雅黑" w:hAnsi="Arial" w:cs="Arial"/>
          <w:b/>
          <w:bCs/>
          <w:color w:val="000000" w:themeColor="text1"/>
        </w:rPr>
        <w:t>scratch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5"/>
      <w:bookmarkEnd w:id="76"/>
      <w:r w:rsidRPr="00652966">
        <w:rPr>
          <w:rFonts w:ascii="Arial" w:eastAsia="微软雅黑" w:hAnsi="Arial" w:cs="Arial"/>
          <w:color w:val="000000" w:themeColor="text1"/>
        </w:rPr>
        <w:t xml:space="preserve">n./v. </w:t>
      </w:r>
      <w:r w:rsidRPr="00652966">
        <w:rPr>
          <w:rFonts w:ascii="Arial" w:eastAsia="微软雅黑" w:hAnsi="Arial" w:cs="Arial"/>
          <w:color w:val="000000" w:themeColor="text1"/>
        </w:rPr>
        <w:t>刮痕；抓，搔</w:t>
      </w:r>
    </w:p>
    <w:p w14:paraId="7B1E67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car had a scratch on the side after the minor accident.</w:t>
      </w:r>
    </w:p>
    <w:p w14:paraId="58643B9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cat tried to scratch the surface of the sofa.</w:t>
      </w:r>
    </w:p>
    <w:p w14:paraId="184F9A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D6B2E7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harass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həˈræs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骚扰</w:t>
      </w:r>
      <w:r w:rsidRPr="00652966">
        <w:rPr>
          <w:rFonts w:ascii="Arial" w:eastAsia="微软雅黑" w:hAnsi="Arial" w:cs="Arial"/>
          <w:color w:val="000000" w:themeColor="text1"/>
        </w:rPr>
        <w:t xml:space="preserve"> -&gt; harassment</w:t>
      </w:r>
    </w:p>
    <w:p w14:paraId="079A264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has strict policies against harassing behavior in the workplace.</w:t>
      </w:r>
    </w:p>
    <w:p w14:paraId="3FBA596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Victims of online harassment can seek legal protection.</w:t>
      </w:r>
    </w:p>
    <w:p w14:paraId="41E218CC" w14:textId="6B0419A2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58408F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5596108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 Dutch</w:t>
      </w:r>
      <w:r w:rsidRPr="00652966">
        <w:rPr>
          <w:rFonts w:ascii="Arial" w:eastAsia="微软雅黑" w:hAnsi="Arial" w:cs="Arial"/>
          <w:color w:val="000000" w:themeColor="text1"/>
        </w:rPr>
        <w:t>（各付各的）</w:t>
      </w:r>
      <w:r w:rsidRPr="00652966">
        <w:rPr>
          <w:rFonts w:ascii="Arial" w:eastAsia="微软雅黑" w:hAnsi="Arial" w:cs="Arial"/>
          <w:color w:val="000000" w:themeColor="text1"/>
        </w:rPr>
        <w:t>AA</w:t>
      </w:r>
      <w:r w:rsidRPr="00652966">
        <w:rPr>
          <w:rFonts w:ascii="Arial" w:eastAsia="微软雅黑" w:hAnsi="Arial" w:cs="Arial"/>
          <w:color w:val="000000" w:themeColor="text1"/>
        </w:rPr>
        <w:t>分账</w:t>
      </w:r>
    </w:p>
    <w:p w14:paraId="7904ED3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dining out with friends, it's common to go Dutch and split the bill.</w:t>
      </w:r>
    </w:p>
    <w:p w14:paraId="4D0C956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agreed to go Dutch on the expenses for the weekend trip.</w:t>
      </w:r>
    </w:p>
    <w:p w14:paraId="76CD064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75EA6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7" w:name="OLE_LINK379"/>
      <w:bookmarkStart w:id="78" w:name="OLE_LINK380"/>
      <w:r w:rsidRPr="00652966">
        <w:rPr>
          <w:rFonts w:ascii="Arial" w:eastAsia="微软雅黑" w:hAnsi="Arial" w:cs="Arial"/>
          <w:b/>
          <w:bCs/>
          <w:color w:val="000000" w:themeColor="text1"/>
        </w:rPr>
        <w:t>spatial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7"/>
      <w:bookmarkEnd w:id="78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空间的，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与空间有关的；空间理解能力的</w:t>
      </w:r>
    </w:p>
    <w:p w14:paraId="70ADE50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Spatial awareness is crucial for pilots to navigate aircraft safely.</w:t>
      </w:r>
    </w:p>
    <w:p w14:paraId="5A3925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the spatial layout to optimize room functionality.</w:t>
      </w:r>
    </w:p>
    <w:p w14:paraId="5D4F2A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AF0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quantum</w:t>
      </w:r>
      <w:r w:rsidRPr="00652966">
        <w:rPr>
          <w:rFonts w:ascii="Arial" w:eastAsia="微软雅黑" w:hAnsi="Arial" w:cs="Arial"/>
          <w:color w:val="000000" w:themeColor="text1"/>
        </w:rPr>
        <w:t xml:space="preserve"> n/adj. </w:t>
      </w:r>
      <w:r w:rsidRPr="00652966">
        <w:rPr>
          <w:rFonts w:ascii="Arial" w:eastAsia="微软雅黑" w:hAnsi="Arial" w:cs="Arial"/>
          <w:color w:val="000000" w:themeColor="text1"/>
        </w:rPr>
        <w:t>量子，量子的</w:t>
      </w:r>
    </w:p>
    <w:p w14:paraId="03B89E0E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explores the behavior of particles(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微粒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/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粒子</w:t>
      </w:r>
      <w:r w:rsidRPr="00652966">
        <w:rPr>
          <w:rFonts w:ascii="Arial" w:eastAsia="微软雅黑" w:hAnsi="Arial" w:cs="Arial"/>
          <w:color w:val="000000" w:themeColor="text1"/>
        </w:rPr>
        <w:t>) at the smallest scale.</w:t>
      </w:r>
    </w:p>
    <w:p w14:paraId="5C943D2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quantum computing represents a significant breakthrough.</w:t>
      </w:r>
    </w:p>
    <w:p w14:paraId="3DF9DDC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CE28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9" w:name="OLE_LINK377"/>
      <w:bookmarkStart w:id="80" w:name="OLE_LINK378"/>
      <w:r w:rsidRPr="00652966">
        <w:rPr>
          <w:rFonts w:ascii="Arial" w:eastAsia="微软雅黑" w:hAnsi="Arial" w:cs="Arial"/>
          <w:b/>
          <w:bCs/>
          <w:color w:val="000000" w:themeColor="text1"/>
        </w:rPr>
        <w:t>sanction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9"/>
      <w:bookmarkEnd w:id="80"/>
      <w:r w:rsidRPr="00652966">
        <w:rPr>
          <w:rFonts w:ascii="Arial" w:eastAsia="微软雅黑" w:hAnsi="Arial" w:cs="Arial"/>
          <w:color w:val="000000" w:themeColor="text1"/>
        </w:rPr>
        <w:t>制裁，处罚，惩罚；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认可，准许，对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实施制裁制裁</w:t>
      </w:r>
    </w:p>
    <w:p w14:paraId="2A4AE50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Nations imposed sanctions on the country for violating international laws.</w:t>
      </w:r>
    </w:p>
    <w:p w14:paraId="1640254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</w:t>
      </w:r>
      <w:r w:rsidRPr="00652966">
        <w:rPr>
          <w:rFonts w:ascii="Arial" w:eastAsia="微软雅黑" w:hAnsi="Arial" w:cs="Arial"/>
          <w:b/>
          <w:bCs/>
          <w:color w:val="C00000"/>
        </w:rPr>
        <w:t>lift</w:t>
      </w:r>
      <w:r w:rsidRPr="00652966">
        <w:rPr>
          <w:rFonts w:ascii="Arial" w:eastAsia="微软雅黑" w:hAnsi="Arial" w:cs="Arial"/>
          <w:color w:val="C00000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certain sanctions in response to improved diplomatic relations.</w:t>
      </w:r>
    </w:p>
    <w:p w14:paraId="2D78DACB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78368F70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31CEAAD3" w14:textId="106E72CB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1" w:name="OLE_LINK383"/>
      <w:bookmarkStart w:id="82" w:name="OLE_LINK402"/>
      <w:r w:rsidRPr="00652966">
        <w:rPr>
          <w:rFonts w:ascii="Arial" w:eastAsia="微软雅黑" w:hAnsi="Arial" w:cs="Arial"/>
          <w:b/>
          <w:bCs/>
          <w:color w:val="000000" w:themeColor="text1"/>
        </w:rPr>
        <w:t>aesthetic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1"/>
      <w:bookmarkEnd w:id="82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美学的</w:t>
      </w:r>
    </w:p>
    <w:p w14:paraId="607C3B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both the functional and aesthetic aspects of the building design.</w:t>
      </w:r>
    </w:p>
    <w:p w14:paraId="191362FE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paintings are known for their aesthetic appeal and vibrant colors.</w:t>
      </w:r>
    </w:p>
    <w:p w14:paraId="17C95BB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0C3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aesthetics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美学，审美观</w:t>
      </w:r>
    </w:p>
    <w:p w14:paraId="3DF8BD94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course explores the principles of aesthetics in art and design.</w:t>
      </w:r>
    </w:p>
    <w:p w14:paraId="0A8D9AE1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Personal aesthetics can influence one's choice in fashion and home decor.</w:t>
      </w:r>
    </w:p>
    <w:p w14:paraId="757B617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57B149" w14:textId="77777777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ˈesθiːt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美学家，审美家</w:t>
      </w:r>
    </w:p>
    <w:p w14:paraId="5438EBE6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aesthete, she appreciates art, literature, and design.</w:t>
      </w:r>
    </w:p>
    <w:p w14:paraId="26BEC11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designed by a renowned aesthete with a keen eye for beauty.</w:t>
      </w:r>
    </w:p>
    <w:p w14:paraId="6E0FBE3F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B04AA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587645" w14:textId="6D026148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3" w:name="OLE_LINK553"/>
      <w:bookmarkStart w:id="84" w:name="OLE_LINK554"/>
      <w:bookmarkStart w:id="85" w:name="OLE_LINK577"/>
      <w:bookmarkStart w:id="86" w:name="OLE_LINK551"/>
      <w:bookmarkStart w:id="87" w:name="OLE_LINK55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anesthesia </w:t>
      </w:r>
      <w:bookmarkEnd w:id="83"/>
      <w:bookmarkEnd w:id="84"/>
      <w:bookmarkEnd w:id="85"/>
      <w:r w:rsidRPr="00652966">
        <w:rPr>
          <w:rFonts w:ascii="Arial" w:eastAsia="微软雅黑" w:hAnsi="Arial" w:cs="Arial"/>
          <w:color w:val="000000" w:themeColor="text1"/>
        </w:rPr>
        <w:t xml:space="preserve">[ˌænəsˈθiːʒə] </w:t>
      </w:r>
      <w:bookmarkEnd w:id="86"/>
      <w:bookmarkEnd w:id="87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麻醉</w:t>
      </w:r>
    </w:p>
    <w:p w14:paraId="72BDDF2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surgery required local anesthesia to numb the specific area.</w:t>
      </w:r>
    </w:p>
    <w:p w14:paraId="79279E5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Anesthesia is administered to ensure the patient feels no pain during the procedure.</w:t>
      </w:r>
    </w:p>
    <w:p w14:paraId="7FF20CC0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E014EB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general </w:t>
      </w:r>
      <w:bookmarkStart w:id="88" w:name="OLE_LINK371"/>
      <w:bookmarkStart w:id="89" w:name="OLE_LINK372"/>
      <w:r w:rsidRPr="00652966">
        <w:rPr>
          <w:rFonts w:ascii="Arial" w:eastAsia="微软雅黑" w:hAnsi="Arial" w:cs="Arial"/>
          <w:b/>
          <w:bCs/>
          <w:color w:val="000000" w:themeColor="text1"/>
        </w:rPr>
        <w:t>anesthesia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8"/>
      <w:bookmarkEnd w:id="89"/>
      <w:r w:rsidRPr="00652966">
        <w:rPr>
          <w:rFonts w:ascii="Arial" w:eastAsia="微软雅黑" w:hAnsi="Arial" w:cs="Arial"/>
          <w:color w:val="000000" w:themeColor="text1"/>
        </w:rPr>
        <w:t>全身麻醉</w:t>
      </w:r>
    </w:p>
    <w:p w14:paraId="468F35E4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surgeries often require general anesthesia to induce unconsciousness.</w:t>
      </w:r>
    </w:p>
    <w:p w14:paraId="7F13405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put under general anesthesia before the operation.</w:t>
      </w:r>
    </w:p>
    <w:p w14:paraId="20986BF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7320F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0" w:name="OLE_LINK574"/>
      <w:bookmarkStart w:id="91" w:name="OLE_LINK575"/>
      <w:r w:rsidRPr="00652966">
        <w:rPr>
          <w:rFonts w:ascii="Arial" w:eastAsia="微软雅黑" w:hAnsi="Arial" w:cs="Arial"/>
          <w:b/>
          <w:bCs/>
          <w:color w:val="000000" w:themeColor="text1"/>
        </w:rPr>
        <w:t>anesthetic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0"/>
      <w:bookmarkEnd w:id="91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ˌænəsˈθetɪk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adj./n. </w:t>
      </w:r>
      <w:r w:rsidRPr="00652966">
        <w:rPr>
          <w:rFonts w:ascii="Arial" w:eastAsia="微软雅黑" w:hAnsi="Arial" w:cs="Arial"/>
          <w:color w:val="000000" w:themeColor="text1"/>
        </w:rPr>
        <w:t>麻醉的；麻醉剂</w:t>
      </w:r>
    </w:p>
    <w:p w14:paraId="65C4D16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dentist applied a local anesthetic to numb the patient's gums.</w:t>
      </w:r>
    </w:p>
    <w:p w14:paraId="4AA2AAFF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anesthetic induced a deep sleep, ensuring a painless surgery.</w:t>
      </w:r>
    </w:p>
    <w:p w14:paraId="5D86CA2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06525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2" w:name="OLE_LINK567"/>
      <w:bookmarkStart w:id="93" w:name="OLE_LINK568"/>
      <w:bookmarkStart w:id="94" w:name="OLE_LINK576"/>
      <w:r w:rsidRPr="00652966">
        <w:rPr>
          <w:rFonts w:ascii="Arial" w:eastAsia="微软雅黑" w:hAnsi="Arial" w:cs="Arial"/>
          <w:b/>
          <w:bCs/>
          <w:color w:val="000000" w:themeColor="text1"/>
        </w:rPr>
        <w:t>anesthetist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2"/>
      <w:bookmarkEnd w:id="93"/>
      <w:bookmarkEnd w:id="94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əˈniːsθətɪst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麻醉师</w:t>
      </w:r>
    </w:p>
    <w:p w14:paraId="6891F6C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anesthetist carefully monitored the patient's vital signs during the surgery.</w:t>
      </w:r>
    </w:p>
    <w:p w14:paraId="42B5E17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anesthetist plays a crucial role in ensuring a patient's comfort and safety.</w:t>
      </w:r>
    </w:p>
    <w:p w14:paraId="5697D857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536556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anarcosis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麻醉状态</w:t>
      </w:r>
    </w:p>
    <w:p w14:paraId="0C63650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slipped into anarcosis as the anesthesia took effect.</w:t>
      </w:r>
    </w:p>
    <w:p w14:paraId="5C271CF3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Anarcosis allows medical procedures to be performed without causing pain or discomfort.</w:t>
      </w:r>
    </w:p>
    <w:p w14:paraId="58EAB1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ED08F" w14:textId="2252AE0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机器，机械；机制，体系。</w:t>
      </w:r>
      <w:r w:rsidRPr="00652966">
        <w:rPr>
          <w:rFonts w:ascii="Arial" w:eastAsia="微软雅黑" w:hAnsi="Arial" w:cs="Arial"/>
          <w:color w:val="000000" w:themeColor="text1"/>
        </w:rPr>
        <w:t>PS</w:t>
      </w:r>
      <w:r w:rsidRPr="00652966">
        <w:rPr>
          <w:rFonts w:ascii="Arial" w:eastAsia="微软雅黑" w:hAnsi="Arial" w:cs="Arial"/>
          <w:color w:val="000000" w:themeColor="text1"/>
        </w:rPr>
        <w:t>：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是指单个的机器或设备（具体），而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指的是整体的机械设备或机械系统（抽象）。</w:t>
      </w:r>
    </w:p>
    <w:p w14:paraId="4373A98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invested in modern machinery to increase production efficiency.</w:t>
      </w:r>
    </w:p>
    <w:p w14:paraId="473CA1D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machinery of government is essential for effective governance.</w:t>
      </w:r>
    </w:p>
    <w:p w14:paraId="0896F57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9DCEFF" w14:textId="10F49B59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artwork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艺术品，美术品</w:t>
      </w:r>
    </w:p>
    <w:p w14:paraId="3B1AF5F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gallery displayed a collection of modern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artwork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145BAD3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Creating unique artwork requires skill and creativity.</w:t>
      </w:r>
    </w:p>
    <w:p w14:paraId="1C11340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05E5F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council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0C53B3A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council met to discuss community issues and propose solutions.</w:t>
      </w:r>
    </w:p>
    <w:p w14:paraId="022105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the school council for her leadership skills.</w:t>
      </w:r>
    </w:p>
    <w:p w14:paraId="47E00A2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significant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重要的，显著的</w:t>
      </w:r>
    </w:p>
    <w:p w14:paraId="78F18E7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findings revealed a significant improvement in patient outcomes.</w:t>
      </w:r>
    </w:p>
    <w:p w14:paraId="65F48E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contributions to the project were significant and highly valued.</w:t>
      </w:r>
    </w:p>
    <w:p w14:paraId="72041D0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poacher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偷猎者</w:t>
      </w:r>
    </w:p>
    <w:p w14:paraId="22DA757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Poachers often target endangered species for their valuable parts.</w:t>
      </w:r>
    </w:p>
    <w:p w14:paraId="31D8A9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Conservation efforts aim to combat poaching and protect wildlife.</w:t>
      </w:r>
    </w:p>
    <w:p w14:paraId="5FF6DBF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58F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devoted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忠诚的，忠实的，挚爱的</w:t>
      </w:r>
    </w:p>
    <w:p w14:paraId="5D9DD09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Devoted fans eagerly support their favorite sports team through thick and thin.</w:t>
      </w:r>
    </w:p>
    <w:p w14:paraId="0A58362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couple has a devoted relationship, always putting each other first.</w:t>
      </w:r>
    </w:p>
    <w:p w14:paraId="752255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453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focused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集中注意力的</w:t>
      </w:r>
    </w:p>
    <w:p w14:paraId="73DC36C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focused mind is essential for solving complex problems and making decisions.</w:t>
      </w:r>
    </w:p>
    <w:p w14:paraId="622D79E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remained focused during the competition, blocking out distractions.</w:t>
      </w:r>
    </w:p>
    <w:p w14:paraId="05AA936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diligent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勤奋的，努力的</w:t>
      </w:r>
    </w:p>
    <w:p w14:paraId="7BE65D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diligent worker consistently meets deadlines and exceeds expectations.</w:t>
      </w:r>
    </w:p>
    <w:p w14:paraId="4F9A9AC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 in any field often requires diligent effort and continuous improvement.</w:t>
      </w:r>
    </w:p>
    <w:p w14:paraId="793094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handy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方便的，便利的</w:t>
      </w:r>
    </w:p>
    <w:p w14:paraId="57AE215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Swiss Army knife is a handy tool with multiple functions.</w:t>
      </w:r>
    </w:p>
    <w:p w14:paraId="4E42623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handy app allows users to manage their tasks efficiently on the go.</w:t>
      </w:r>
    </w:p>
    <w:p w14:paraId="63BEE7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B45B0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entire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全部的，整个的</w:t>
      </w:r>
    </w:p>
    <w:p w14:paraId="7B144D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entire town celebrated the festival with joy and enthusiasm.</w:t>
      </w:r>
    </w:p>
    <w:p w14:paraId="54DB84D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watched the entire movie in one sitting because it was so captivating.</w:t>
      </w:r>
    </w:p>
    <w:p w14:paraId="0485209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3F7EC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vaccine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疫苗</w:t>
      </w:r>
    </w:p>
    <w:p w14:paraId="58EF1D7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Vaccines play a crucial role in preventing the spread of infectious diseases.</w:t>
      </w:r>
    </w:p>
    <w:p w14:paraId="684A26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 new vaccine requires extensive research and testing.</w:t>
      </w:r>
    </w:p>
    <w:p w14:paraId="7FA6F21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3796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lift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取消</w:t>
      </w:r>
    </w:p>
    <w:p w14:paraId="1476800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lift certain sanctions in response to improved diplomatic relations.</w:t>
      </w:r>
    </w:p>
    <w:p w14:paraId="211950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chose to lift the ban on remote work, allowing employees to work from home.</w:t>
      </w:r>
    </w:p>
    <w:p w14:paraId="632B4F3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8A4992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ˈkɑːmədi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</w:t>
      </w:r>
    </w:p>
    <w:p w14:paraId="47352B0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comedy film had the audience laughing from start to finish.</w:t>
      </w:r>
    </w:p>
    <w:p w14:paraId="5DC1505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Comedies often use humor to explore and comment on various aspects of life.</w:t>
      </w:r>
    </w:p>
    <w:p w14:paraId="5C34D3E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B32A9F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comedian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kəˈmiːdiən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喜剧演员</w:t>
      </w:r>
    </w:p>
    <w:p w14:paraId="01771BD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 delivered a hilarious stand-up performance that had the audience in stitches.</w:t>
      </w:r>
    </w:p>
    <w:p w14:paraId="5172AC6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Comedians use wit and humor to entertain audiences in various forms, including stand-up and television shows.</w:t>
      </w:r>
    </w:p>
    <w:p w14:paraId="374C4A2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C5869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discriminatory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歧视的，有差别对待的</w:t>
      </w:r>
    </w:p>
    <w:p w14:paraId="28C9598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Discriminatory hiring practices are against the law.</w:t>
      </w:r>
    </w:p>
    <w:p w14:paraId="4F7D32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policy was criticized for being discriminatory against certain groups.</w:t>
      </w:r>
    </w:p>
    <w:p w14:paraId="35CF512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5457E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B90973" w14:textId="6D68ECE1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选择</w:t>
      </w:r>
    </w:p>
    <w:p w14:paraId="35AC6C8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can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opt for </w:t>
      </w:r>
      <w:r w:rsidRPr="00652966">
        <w:rPr>
          <w:rFonts w:ascii="Arial" w:eastAsia="微软雅黑" w:hAnsi="Arial" w:cs="Arial"/>
          <w:color w:val="000000" w:themeColor="text1"/>
        </w:rPr>
        <w:t>eco-friendly products to support sustainability.</w:t>
      </w:r>
    </w:p>
    <w:p w14:paraId="32CC322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were given the option to opt for flexible work hours.</w:t>
      </w:r>
    </w:p>
    <w:p w14:paraId="0C02C1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3A9407" w14:textId="77A83B9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剂量，一次的量</w:t>
      </w:r>
    </w:p>
    <w:p w14:paraId="554D7DA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a specific dose of the medication for the patient.</w:t>
      </w:r>
    </w:p>
    <w:p w14:paraId="18DA307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follow the recommended dose instructions on the medicine label.</w:t>
      </w:r>
    </w:p>
    <w:p w14:paraId="0582BD1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9D167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</w:t>
      </w:r>
    </w:p>
    <w:p w14:paraId="3C7397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the appropriate dosage of medication for the patient.</w:t>
      </w:r>
    </w:p>
    <w:p w14:paraId="3984A2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follow the recommended dosage instructions on the medication label.</w:t>
      </w:r>
    </w:p>
    <w:p w14:paraId="305E2F9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522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过敏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allergic</w:t>
      </w:r>
    </w:p>
    <w:p w14:paraId="6513B6C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allergy to peanuts means she must be careful about what she eats.</w:t>
      </w:r>
    </w:p>
    <w:p w14:paraId="4056DEB5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Allergy symptoms may include sneezing, itching, and difficulty breathing.</w:t>
      </w:r>
    </w:p>
    <w:p w14:paraId="5FAAA25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23B71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epidural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硬膜外麻醉</w:t>
      </w:r>
    </w:p>
    <w:p w14:paraId="6534612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women opt for an epidural during labor to manage pain and discomfort.</w:t>
      </w:r>
    </w:p>
    <w:p w14:paraId="2580B11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anesthesiologist administered the epidural to ensure a pain-free surgical procedure.</w:t>
      </w:r>
    </w:p>
    <w:p w14:paraId="5515E27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39D00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bladder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膀胱</w:t>
      </w:r>
    </w:p>
    <w:p w14:paraId="791FE3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bladder is a vital organ responsible for storing and releasing urine.</w:t>
      </w:r>
    </w:p>
    <w:p w14:paraId="57732B0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Inflammation of the bladder can result in frequent and painful urination.</w:t>
      </w:r>
    </w:p>
    <w:p w14:paraId="784699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77FEF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ureter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输尿管</w:t>
      </w:r>
    </w:p>
    <w:p w14:paraId="120E4F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ureters transport urine from the kidneys to the bladder for elimination.</w:t>
      </w:r>
    </w:p>
    <w:p w14:paraId="4A04FD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Kidney stones can cause blockages in the ureter, leading to severe pain.</w:t>
      </w:r>
    </w:p>
    <w:p w14:paraId="3C74C75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0FF978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diclofenac</w:t>
      </w:r>
      <w:r w:rsidRPr="00652966">
        <w:rPr>
          <w:rFonts w:ascii="Arial" w:eastAsia="微软雅黑" w:hAnsi="Arial" w:cs="Arial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dɪklɒfeˈnæk</w:t>
      </w:r>
      <w:r w:rsidRPr="00652966">
        <w:rPr>
          <w:rFonts w:ascii="Arial" w:eastAsia="微软雅黑" w:hAnsi="Arial" w:cs="Arial"/>
        </w:rPr>
        <w:t>] n.  [</w:t>
      </w:r>
      <w:r w:rsidRPr="00652966">
        <w:rPr>
          <w:rFonts w:ascii="Arial" w:eastAsia="微软雅黑" w:hAnsi="Arial" w:cs="Arial"/>
        </w:rPr>
        <w:t>药物</w:t>
      </w:r>
      <w:r w:rsidRPr="00652966">
        <w:rPr>
          <w:rFonts w:ascii="Arial" w:eastAsia="微软雅黑" w:hAnsi="Arial" w:cs="Arial"/>
        </w:rPr>
        <w:t xml:space="preserve">]  </w:t>
      </w:r>
      <w:r w:rsidRPr="00652966">
        <w:rPr>
          <w:rFonts w:ascii="Arial" w:eastAsia="微软雅黑" w:hAnsi="Arial" w:cs="Arial"/>
        </w:rPr>
        <w:t>双氯芬酸，针对疼痛和炎症的非甾体抗炎药</w:t>
      </w:r>
    </w:p>
    <w:p w14:paraId="6AE2588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Diclofenac is commonly used to relieve pain and inflammation in conditions such as arthritis.</w:t>
      </w:r>
    </w:p>
    <w:p w14:paraId="086ABDB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doctor prescribed diclofenac for the patient's muscle pain.</w:t>
      </w:r>
    </w:p>
    <w:p w14:paraId="55BB5862" w14:textId="77777777" w:rsidR="00163233" w:rsidRPr="00652966" w:rsidRDefault="00163233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2AFECF" w14:textId="1EE5174B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pants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裤子</w:t>
      </w:r>
    </w:p>
    <w:p w14:paraId="0D7E38D3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wear comfortable pants for the outdoor activity.</w:t>
      </w:r>
    </w:p>
    <w:p w14:paraId="3E56A03D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formal settings, it is appropriate to wear dress pants.</w:t>
      </w:r>
    </w:p>
    <w:p w14:paraId="66D7858A" w14:textId="77777777" w:rsidR="00DA12D7" w:rsidRPr="00652966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C38094" w14:textId="471AB67C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proofErr w:type="gramStart"/>
      <w:r w:rsidRPr="00652966">
        <w:rPr>
          <w:rFonts w:ascii="Arial" w:eastAsia="微软雅黑" w:hAnsi="Arial" w:cs="Arial"/>
          <w:b/>
          <w:bCs/>
          <w:color w:val="000000" w:themeColor="text1"/>
        </w:rPr>
        <w:t>principle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原则</w:t>
      </w:r>
    </w:p>
    <w:p w14:paraId="4E28703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adheres to a set of moral principles in his decision-making.</w:t>
      </w:r>
    </w:p>
    <w:p w14:paraId="00663F5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operates based on the principle of fairness and equality.</w:t>
      </w:r>
    </w:p>
    <w:p w14:paraId="6D9866A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AA83A5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72D3F47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urinate regularly to maintain a healthy urinary system.</w:t>
      </w:r>
    </w:p>
    <w:p w14:paraId="4857AF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advised to drink plenty of water to help with urination.</w:t>
      </w:r>
    </w:p>
    <w:p w14:paraId="6702715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348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尿液</w:t>
      </w:r>
    </w:p>
    <w:p w14:paraId="55CC1E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analyzed the urine sample to check for any abnormalities.</w:t>
      </w:r>
    </w:p>
    <w:p w14:paraId="12BF2D7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Dehydration can result in darker-colored urine.</w:t>
      </w:r>
    </w:p>
    <w:p w14:paraId="4B405CE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F3859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</w:t>
      </w:r>
      <w:r w:rsidRPr="00652966">
        <w:rPr>
          <w:rFonts w:ascii="Arial" w:eastAsia="微软雅黑" w:hAnsi="Arial" w:cs="Arial"/>
          <w:color w:val="000000" w:themeColor="text1"/>
        </w:rPr>
        <w:t xml:space="preserve"> v./n.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2FDA693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Pets need designated areas to pee, especially during walks.</w:t>
      </w:r>
    </w:p>
    <w:p w14:paraId="6904198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need reminders to pee before bedtime.</w:t>
      </w:r>
    </w:p>
    <w:p w14:paraId="5D5558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42E9A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大便</w:t>
      </w:r>
    </w:p>
    <w:p w14:paraId="580A710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Changes in diet can affect the frequency and consistency of poo.</w:t>
      </w:r>
    </w:p>
    <w:p w14:paraId="239FE1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asked about the color and texture of the child's poo.</w:t>
      </w:r>
    </w:p>
    <w:p w14:paraId="478F6DC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DF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defecate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排便</w:t>
      </w:r>
    </w:p>
    <w:p w14:paraId="4C5CF01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Animals in the wild have specific areas where they defecate.</w:t>
      </w:r>
    </w:p>
    <w:p w14:paraId="2473ACE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medical conditions can affect a person's ability to defecate regularly.</w:t>
      </w:r>
    </w:p>
    <w:p w14:paraId="2599AE6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DF17A7" w14:textId="45D55E9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upfront</w:t>
      </w:r>
      <w:r w:rsidRPr="00652966">
        <w:rPr>
          <w:rFonts w:ascii="Arial" w:eastAsia="微软雅黑" w:hAnsi="Arial" w:cs="Arial"/>
          <w:color w:val="000000" w:themeColor="text1"/>
        </w:rPr>
        <w:t xml:space="preserve"> adv. </w:t>
      </w:r>
      <w:r w:rsidRPr="00652966">
        <w:rPr>
          <w:rFonts w:ascii="Arial" w:eastAsia="微软雅黑" w:hAnsi="Arial" w:cs="Arial"/>
          <w:color w:val="000000" w:themeColor="text1"/>
        </w:rPr>
        <w:t>预付的，在前面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坦率的，诚实的；预付的，预交的</w:t>
      </w:r>
    </w:p>
    <w:p w14:paraId="299B244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contractor requested an upfront payment before starting the project.</w:t>
      </w:r>
    </w:p>
    <w:p w14:paraId="3FCBA3F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upfront about her expectations from the beginning of the negotiation.</w:t>
      </w:r>
    </w:p>
    <w:p w14:paraId="025F05D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6FD64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upright</w:t>
      </w:r>
      <w:r w:rsidRPr="00652966">
        <w:rPr>
          <w:rFonts w:ascii="Arial" w:eastAsia="微软雅黑" w:hAnsi="Arial" w:cs="Arial"/>
          <w:color w:val="000000" w:themeColor="text1"/>
        </w:rPr>
        <w:t xml:space="preserve"> [ˈʌpˌraɪt] adj. </w:t>
      </w:r>
      <w:r w:rsidRPr="00652966">
        <w:rPr>
          <w:rFonts w:ascii="Arial" w:eastAsia="微软雅黑" w:hAnsi="Arial" w:cs="Arial"/>
          <w:color w:val="000000" w:themeColor="text1"/>
        </w:rPr>
        <w:t>直立的</w:t>
      </w:r>
    </w:p>
    <w:p w14:paraId="677C657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shelf was not placed upright, causing the books to fall.</w:t>
      </w:r>
    </w:p>
    <w:p w14:paraId="2A4C965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workers made sure the beams were upright before securing them.</w:t>
      </w:r>
    </w:p>
    <w:p w14:paraId="5731405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7EC358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流动性，机动性</w:t>
      </w:r>
      <w:r w:rsidRPr="00652966">
        <w:rPr>
          <w:rFonts w:ascii="Arial" w:eastAsia="微软雅黑" w:hAnsi="Arial" w:cs="Arial"/>
          <w:color w:val="000000" w:themeColor="text1"/>
        </w:rPr>
        <w:t xml:space="preserve"> mobilize [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ˈmoʊbəlaɪz] v.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动员</w:t>
      </w:r>
    </w:p>
    <w:p w14:paraId="7518CA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city's improved public transportation system has increased the mobility of its residents.</w:t>
      </w:r>
    </w:p>
    <w:p w14:paraId="530E3E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employees the option of remote work to improve mobility and work-life balance.</w:t>
      </w:r>
    </w:p>
    <w:p w14:paraId="646F8D9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984A14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necessity</w:t>
      </w:r>
      <w:r w:rsidRPr="00652966">
        <w:rPr>
          <w:rFonts w:ascii="Arial" w:eastAsia="微软雅黑" w:hAnsi="Arial" w:cs="Arial"/>
          <w:color w:val="000000" w:themeColor="text1"/>
        </w:rPr>
        <w:t xml:space="preserve"> [nəˈsesəti] n. </w:t>
      </w:r>
      <w:r w:rsidRPr="00652966">
        <w:rPr>
          <w:rFonts w:ascii="Arial" w:eastAsia="微软雅黑" w:hAnsi="Arial" w:cs="Arial"/>
          <w:color w:val="000000" w:themeColor="text1"/>
        </w:rPr>
        <w:t>必需品，必要性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necessary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ˈnesəseri</w:t>
      </w:r>
      <w:r w:rsidRPr="00652966">
        <w:rPr>
          <w:rFonts w:ascii="Arial" w:eastAsia="微软雅黑" w:hAnsi="Arial" w:cs="Arial"/>
          <w:color w:val="000000" w:themeColor="text1"/>
        </w:rPr>
        <w:t>] adj/n</w:t>
      </w:r>
    </w:p>
    <w:p w14:paraId="3B5EA1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want to buy some necessities for my new job.</w:t>
      </w:r>
    </w:p>
    <w:p w14:paraId="3871383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Clean water is a necessity for human survival.</w:t>
      </w:r>
    </w:p>
    <w:p w14:paraId="6A8595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necessity of teamwork is vital for a successful project.</w:t>
      </w:r>
    </w:p>
    <w:p w14:paraId="39738C6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4FA34D" w14:textId="34DA6578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mouse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鼠标</w:t>
      </w:r>
    </w:p>
    <w:p w14:paraId="7D386BA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computer user moved the mouse to navigate the cursor on the screen.</w:t>
      </w:r>
    </w:p>
    <w:p w14:paraId="7887E094" w14:textId="254901B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wireless mouse provides more flexibility in controlling computer functions.</w:t>
      </w:r>
    </w:p>
    <w:p w14:paraId="7CD2A6A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BF7D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entertain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  <w:r w:rsidRPr="00652966">
        <w:rPr>
          <w:rFonts w:ascii="Arial" w:eastAsia="微软雅黑" w:hAnsi="Arial" w:cs="Arial"/>
          <w:color w:val="000000" w:themeColor="text1"/>
        </w:rPr>
        <w:t xml:space="preserve"> -&gt; entertainment n.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</w:p>
    <w:p w14:paraId="402C92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performance was designed to entertain the audience and make them laugh.</w:t>
      </w:r>
    </w:p>
    <w:p w14:paraId="08EC812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included various activities to entertain guests.</w:t>
      </w:r>
    </w:p>
    <w:p w14:paraId="74245D8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242CF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flu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流感</w:t>
      </w:r>
    </w:p>
    <w:p w14:paraId="30DE4A4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Getting a flu vaccine is recommended to prevent seasonal influenza.</w:t>
      </w:r>
    </w:p>
    <w:p w14:paraId="5AD3C53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can spread rapidly in crowded places during the winter months.</w:t>
      </w:r>
    </w:p>
    <w:p w14:paraId="0941461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2829BC6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suitcase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行李箱</w:t>
      </w:r>
    </w:p>
    <w:p w14:paraId="642DF7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packed her clothes neatly into the suitcase for the trip.</w:t>
      </w:r>
    </w:p>
    <w:p w14:paraId="528AAC7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traveler forgot his suitcase at the airport.</w:t>
      </w:r>
    </w:p>
    <w:p w14:paraId="2D06CF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F00B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childbirth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分娩</w:t>
      </w:r>
    </w:p>
    <w:p w14:paraId="4CABD92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guided the woman through the process of childbirth.</w:t>
      </w:r>
    </w:p>
    <w:p w14:paraId="77B78C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couples attend classes to prepare for the experience of childbirth.</w:t>
      </w:r>
    </w:p>
    <w:p w14:paraId="5784E6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9822A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strong sense of responsibility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责任感</w:t>
      </w:r>
    </w:p>
    <w:p w14:paraId="0776B0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with a strong sense of responsibility take ownership of their tasks.</w:t>
      </w:r>
    </w:p>
    <w:p w14:paraId="6F6A32B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Cultivating a strong sense of responsibility is essential for effective leadership.</w:t>
      </w:r>
    </w:p>
    <w:p w14:paraId="5827984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0AA050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obesity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肥胖</w:t>
      </w:r>
      <w:r w:rsidRPr="00652966">
        <w:rPr>
          <w:rFonts w:ascii="Arial" w:eastAsia="微软雅黑" w:hAnsi="Arial" w:cs="Arial"/>
          <w:color w:val="000000" w:themeColor="text1"/>
        </w:rPr>
        <w:t xml:space="preserve"> -&gt; obese [</w:t>
      </w:r>
      <w:r w:rsidRPr="00652966">
        <w:rPr>
          <w:rFonts w:ascii="Arial" w:hAnsi="Arial" w:cs="Arial"/>
          <w:color w:val="626469"/>
          <w:shd w:val="clear" w:color="auto" w:fill="FFFFFF"/>
        </w:rPr>
        <w:t>oʊˈbiːs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肥胖的</w:t>
      </w:r>
    </w:p>
    <w:p w14:paraId="6CB4C47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in obesity rates is a major health concern globally.</w:t>
      </w:r>
    </w:p>
    <w:p w14:paraId="6DE244A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Obesity is often linked to lifestyle choices and diet.</w:t>
      </w:r>
    </w:p>
    <w:p w14:paraId="1C6FA9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D326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chatty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爱聊天的</w:t>
      </w:r>
    </w:p>
    <w:p w14:paraId="79667F4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known for being chatty and sociable at social events.</w:t>
      </w:r>
    </w:p>
    <w:p w14:paraId="6C2CE0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chatty neighbor always has interesting stories to share.</w:t>
      </w:r>
    </w:p>
    <w:p w14:paraId="10BF5A5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F9AA2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talkative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爱说话的</w:t>
      </w:r>
    </w:p>
    <w:p w14:paraId="6000646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talkative child shared stories with enthusiasm throughout the day.</w:t>
      </w:r>
    </w:p>
    <w:p w14:paraId="0A1837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people become more talkative when they are excited or nervous.</w:t>
      </w:r>
    </w:p>
    <w:p w14:paraId="5E0AAEC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E060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physical method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物理方法</w:t>
      </w:r>
    </w:p>
    <w:p w14:paraId="6CE729B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employed a physical method to analyze the properties of the material.</w:t>
      </w:r>
    </w:p>
    <w:p w14:paraId="7B386B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research to develop new physical methods for manufacturing.</w:t>
      </w:r>
    </w:p>
    <w:p w14:paraId="3E6E0C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69145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premium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保险费，溢价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Style w:val="pos"/>
          <w:rFonts w:ascii="Arial" w:hAnsi="Arial" w:cs="Arial"/>
          <w:color w:val="000000" w:themeColor="text1"/>
        </w:rPr>
        <w:t>adj.</w:t>
      </w:r>
      <w:r w:rsidRPr="00652966">
        <w:rPr>
          <w:rStyle w:val="pos"/>
          <w:rFonts w:ascii="Arial" w:hAnsi="Arial" w:cs="Arial"/>
          <w:color w:val="939599"/>
        </w:rPr>
        <w:t xml:space="preserve"> </w:t>
      </w:r>
      <w:r w:rsidRPr="00652966">
        <w:rPr>
          <w:rStyle w:val="tran"/>
          <w:rFonts w:ascii="Arial" w:eastAsia="PingFang SC" w:hAnsi="Arial" w:cs="Arial"/>
          <w:color w:val="101214"/>
          <w:vertAlign w:val="subscript"/>
        </w:rPr>
        <w:t>高价的，高品质的</w:t>
      </w:r>
    </w:p>
    <w:p w14:paraId="0E5FBA51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premium for comprehensive insurance coverage can be higher.</w:t>
      </w:r>
    </w:p>
    <w:p w14:paraId="097B7C6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are willing to pay a premium for high-quality products.</w:t>
      </w:r>
    </w:p>
    <w:p w14:paraId="615F95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900D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microwave oven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微波炉</w:t>
      </w:r>
    </w:p>
    <w:p w14:paraId="137134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microwave oven is a convenient appliance for quick food preparation.</w:t>
      </w:r>
    </w:p>
    <w:p w14:paraId="7904A0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the microwave oven to heat up leftovers.</w:t>
      </w:r>
    </w:p>
    <w:p w14:paraId="4183AA8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321F1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points/points race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积分</w:t>
      </w:r>
      <w:r w:rsidRPr="00652966">
        <w:rPr>
          <w:rFonts w:ascii="Arial" w:eastAsia="微软雅黑" w:hAnsi="Arial" w:cs="Arial"/>
          <w:color w:val="000000" w:themeColor="text1"/>
        </w:rPr>
        <w:t>/</w:t>
      </w:r>
      <w:r w:rsidRPr="00652966">
        <w:rPr>
          <w:rFonts w:ascii="Arial" w:eastAsia="微软雅黑" w:hAnsi="Arial" w:cs="Arial"/>
          <w:color w:val="000000" w:themeColor="text1"/>
        </w:rPr>
        <w:t>积分赛</w:t>
      </w:r>
    </w:p>
    <w:p w14:paraId="64E071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secured victory in the points race with consistent performance.</w:t>
      </w:r>
    </w:p>
    <w:p w14:paraId="115FDD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competition includes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 points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race to determine the overall winner.</w:t>
      </w:r>
    </w:p>
    <w:p w14:paraId="25B0C1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8F17EB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explore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探索</w:t>
      </w:r>
    </w:p>
    <w:p w14:paraId="33966E7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are eager to explore the mysteries of the deep sea.</w:t>
      </w:r>
    </w:p>
    <w:p w14:paraId="2D17E7F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group decided to explore the uncharted wilderness.</w:t>
      </w:r>
    </w:p>
    <w:p w14:paraId="092A3BA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3E6D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digital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数字的</w:t>
      </w:r>
    </w:p>
    <w:p w14:paraId="5A0DC52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Digital technology has transformed the way we communicate.</w:t>
      </w:r>
    </w:p>
    <w:p w14:paraId="5D51E90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prefers using a digital camera for its convenience.</w:t>
      </w:r>
    </w:p>
    <w:p w14:paraId="2A6656D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D412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健康，幸福</w:t>
      </w:r>
    </w:p>
    <w:p w14:paraId="04595B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programs to support the well-being of its employees.</w:t>
      </w:r>
    </w:p>
    <w:p w14:paraId="732A1B0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balanced diet contribute to overall well-being.</w:t>
      </w:r>
    </w:p>
    <w:p w14:paraId="315B9E8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D89D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promote mental 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促进心理健康</w:t>
      </w:r>
    </w:p>
    <w:p w14:paraId="27FEE7E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Engaging in outdoor activities can promote mental well-being.</w:t>
      </w:r>
    </w:p>
    <w:p w14:paraId="79139C7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workplace implemented programs to promote mental well-being among employees.</w:t>
      </w:r>
    </w:p>
    <w:p w14:paraId="0065DA9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7ED1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concentrate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集中</w:t>
      </w:r>
    </w:p>
    <w:p w14:paraId="4224F58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concentrate on the task at hand to achieve success.</w:t>
      </w:r>
    </w:p>
    <w:p w14:paraId="1EEBD59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were advised to find a quiet place to concentrate on their studies.</w:t>
      </w:r>
    </w:p>
    <w:p w14:paraId="586DFFB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F8AF2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famous brand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名牌</w:t>
      </w:r>
    </w:p>
    <w:p w14:paraId="75636B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carries a variety of famous brands of clothing and accessories.</w:t>
      </w:r>
    </w:p>
    <w:p w14:paraId="020E479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are willing to pay more for products from a famous brand.</w:t>
      </w:r>
    </w:p>
    <w:p w14:paraId="78DDF19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89A6A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smartphone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智能手机</w:t>
      </w:r>
    </w:p>
    <w:p w14:paraId="3CCBA7E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smartphone has become an essential tool for daily communication.</w:t>
      </w:r>
    </w:p>
    <w:p w14:paraId="6BF4B17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latest model of the smartphone offers advanced features and capabilities.</w:t>
      </w:r>
    </w:p>
    <w:p w14:paraId="3174ED8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93C1CD" w14:textId="33327310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通知者，线人</w:t>
      </w:r>
    </w:p>
    <w:p w14:paraId="437EAAF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relied on the informant's tip to apprehend the criminal.</w:t>
      </w:r>
    </w:p>
    <w:p w14:paraId="3C764507" w14:textId="2C542594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informant provided crucial information about the political scandal.</w:t>
      </w:r>
    </w:p>
    <w:p w14:paraId="2042FC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DCB3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interior</w:t>
      </w:r>
      <w:r w:rsidRPr="00652966">
        <w:rPr>
          <w:rFonts w:ascii="Arial" w:eastAsia="微软雅黑" w:hAnsi="Arial" w:cs="Arial"/>
        </w:rPr>
        <w:t xml:space="preserve"> [ɪnˈtɪriər] adj. </w:t>
      </w:r>
      <w:r w:rsidRPr="00652966">
        <w:rPr>
          <w:rFonts w:ascii="Arial" w:eastAsia="微软雅黑" w:hAnsi="Arial" w:cs="Arial"/>
        </w:rPr>
        <w:t>内部的，内地的；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内部，内地</w:t>
      </w:r>
    </w:p>
    <w:p w14:paraId="61DE436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the house was beautifully decorated.</w:t>
      </w:r>
    </w:p>
    <w:p w14:paraId="26CBEE4E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car's interior was spacious and comfortable.</w:t>
      </w:r>
    </w:p>
    <w:p w14:paraId="7881E8C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car's interior </w:t>
      </w:r>
      <w:r w:rsidRPr="00652966">
        <w:rPr>
          <w:rFonts w:ascii="Arial" w:eastAsia="微软雅黑" w:hAnsi="Arial" w:cs="Arial"/>
        </w:rPr>
        <w:t>汽车的内饰</w:t>
      </w:r>
    </w:p>
    <w:p w14:paraId="2ACCB85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a star </w:t>
      </w:r>
      <w:r w:rsidRPr="00652966">
        <w:rPr>
          <w:rFonts w:ascii="Arial" w:eastAsia="微软雅黑" w:hAnsi="Arial" w:cs="Arial"/>
        </w:rPr>
        <w:t>恒星的内部</w:t>
      </w:r>
    </w:p>
    <w:p w14:paraId="0AC9DB7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Benz car is famous for its luxury interior.</w:t>
      </w:r>
    </w:p>
    <w:p w14:paraId="7CF564F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D2EE71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calcium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钙</w:t>
      </w:r>
    </w:p>
    <w:p w14:paraId="3B64405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Calcium is an essential mineral for the development and maintenance of strong bones and teeth.</w:t>
      </w:r>
    </w:p>
    <w:p w14:paraId="1004FB2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Dairy products are rich sources of calcium, contributing to overall bone health.</w:t>
      </w:r>
    </w:p>
    <w:p w14:paraId="211C0235" w14:textId="0B1EF2AB" w:rsidR="00866F5A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Theme="minorEastAsia" w:hAnsi="Arial" w:cs="Arial"/>
          <w:b/>
          <w:bCs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Theme="minorEastAsia" w:hAnsi="Arial" w:cs="Arial"/>
          <w:b/>
          <w:bCs/>
        </w:rPr>
        <w:t>All the original calcium had dissolved away.</w:t>
      </w:r>
    </w:p>
    <w:p w14:paraId="3D5034C1" w14:textId="77777777" w:rsidR="00C30CD2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A8D6FBD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gadget</w:t>
      </w:r>
      <w:r w:rsidRPr="00652966">
        <w:rPr>
          <w:rFonts w:ascii="Arial" w:eastAsia="微软雅黑" w:hAnsi="Arial" w:cs="Arial"/>
          <w:color w:val="000000" w:themeColor="text1"/>
        </w:rPr>
        <w:t xml:space="preserve"> [ˈɡædʒɪt] n. </w:t>
      </w:r>
      <w:r w:rsidRPr="00652966">
        <w:rPr>
          <w:rFonts w:ascii="Arial" w:eastAsia="微软雅黑" w:hAnsi="Arial" w:cs="Arial"/>
          <w:color w:val="000000" w:themeColor="text1"/>
        </w:rPr>
        <w:t>小配件，小工具</w:t>
      </w:r>
    </w:p>
    <w:p w14:paraId="2F048040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 store offers a variety of gadgets, from smartwatches to innovative tools.</w:t>
      </w:r>
    </w:p>
    <w:p w14:paraId="5AB8E1E1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often enjoy exploring the latest gadgets for their practicality and entertainment value.</w:t>
      </w:r>
    </w:p>
    <w:p w14:paraId="01BE4B4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C5ADB20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elite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精英的，杰出的；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精英</w:t>
      </w:r>
    </w:p>
    <w:p w14:paraId="44954FE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elite athletes competed in the final round of the championship.</w:t>
      </w:r>
    </w:p>
    <w:p w14:paraId="2F26B2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is known for producing an elite group of scholars.</w:t>
      </w:r>
    </w:p>
    <w:p w14:paraId="7A9D75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B4E0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curry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咖喱</w:t>
      </w:r>
    </w:p>
    <w:p w14:paraId="07181C3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Chicken curry is a popular dish in many Asian cuisines.</w:t>
      </w:r>
    </w:p>
    <w:p w14:paraId="676C3690" w14:textId="6DCA11A9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a variety of curries with different levels of spiciness.</w:t>
      </w:r>
    </w:p>
    <w:p w14:paraId="3D762DA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medication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药物治疗，药物</w:t>
      </w:r>
      <w:r w:rsidRPr="00652966">
        <w:rPr>
          <w:rFonts w:ascii="Arial" w:eastAsia="微软雅黑" w:hAnsi="Arial" w:cs="Arial"/>
        </w:rPr>
        <w:t xml:space="preserve"> medicate v. </w:t>
      </w:r>
      <w:r w:rsidRPr="00652966">
        <w:rPr>
          <w:rFonts w:ascii="Arial" w:eastAsia="微软雅黑" w:hAnsi="Arial" w:cs="Arial"/>
        </w:rPr>
        <w:t>下药</w:t>
      </w:r>
      <w:r w:rsidRPr="00652966">
        <w:rPr>
          <w:rFonts w:ascii="Arial" w:eastAsia="微软雅黑" w:hAnsi="Arial" w:cs="Arial"/>
        </w:rPr>
        <w:t>/</w:t>
      </w:r>
      <w:r w:rsidRPr="00652966">
        <w:rPr>
          <w:rFonts w:ascii="Arial" w:eastAsia="微软雅黑" w:hAnsi="Arial" w:cs="Arial"/>
        </w:rPr>
        <w:t>用药治疗</w:t>
      </w:r>
    </w:p>
    <w:p w14:paraId="79C1EC0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a medication to relieve the patient's pain.</w:t>
      </w:r>
    </w:p>
    <w:p w14:paraId="5D5EFAFF" w14:textId="7C147F9F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follow the recommended dosage when taking medication.</w:t>
      </w:r>
    </w:p>
    <w:p w14:paraId="1FCFF9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strain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压力，负担；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拉紧，使劲</w:t>
      </w:r>
    </w:p>
    <w:p w14:paraId="08A2AC4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strain of work and deadlines led to burnout.</w:t>
      </w:r>
    </w:p>
    <w:p w14:paraId="353E263C" w14:textId="3970E116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 careful not to strain your muscles when lifting heavy objects.</w:t>
      </w:r>
    </w:p>
    <w:p w14:paraId="2C4D90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indulge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放纵，纵容</w:t>
      </w:r>
    </w:p>
    <w:p w14:paraId="36B0743A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okay to indulge in a treat occasionally, but moderation is key.</w:t>
      </w:r>
    </w:p>
    <w:p w14:paraId="67ADC6CE" w14:textId="3A77D93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decided to indulge herself with a relaxing spa day.</w:t>
      </w:r>
    </w:p>
    <w:p w14:paraId="10B0B71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invoice</w:t>
      </w:r>
      <w:r w:rsidRPr="00652966">
        <w:rPr>
          <w:rFonts w:ascii="Arial" w:eastAsia="微软雅黑" w:hAnsi="Arial" w:cs="Arial"/>
          <w:color w:val="000000" w:themeColor="text1"/>
        </w:rPr>
        <w:t xml:space="preserve"> [ˈɪnvɔɪs] n. </w:t>
      </w:r>
      <w:r w:rsidRPr="00652966">
        <w:rPr>
          <w:rFonts w:ascii="Arial" w:eastAsia="微软雅黑" w:hAnsi="Arial" w:cs="Arial"/>
          <w:color w:val="000000" w:themeColor="text1"/>
        </w:rPr>
        <w:t>发票</w:t>
      </w:r>
    </w:p>
    <w:p w14:paraId="666C903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accountant prepared the invoice for the client's recent purchase.</w:t>
      </w:r>
    </w:p>
    <w:p w14:paraId="7AB74162" w14:textId="22D5E79B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make sure to keep a copy of the invoice for your records.</w:t>
      </w:r>
    </w:p>
    <w:p w14:paraId="63543AD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horizontal bar </w:t>
      </w:r>
      <w:r w:rsidRPr="00652966">
        <w:rPr>
          <w:rFonts w:ascii="Arial" w:eastAsia="微软雅黑" w:hAnsi="Arial" w:cs="Arial"/>
          <w:color w:val="000000" w:themeColor="text1"/>
        </w:rPr>
        <w:t xml:space="preserve">[ˌhɔrɪˈzɑntl] n. </w:t>
      </w:r>
      <w:r w:rsidRPr="00652966">
        <w:rPr>
          <w:rFonts w:ascii="Arial" w:eastAsia="微软雅黑" w:hAnsi="Arial" w:cs="Arial"/>
          <w:color w:val="000000" w:themeColor="text1"/>
        </w:rPr>
        <w:t>横杆，单杠</w:t>
      </w:r>
    </w:p>
    <w:p w14:paraId="31616B9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gymnast gracefully swung from one horizontal bar to another.</w:t>
      </w:r>
    </w:p>
    <w:p w14:paraId="6F58E4D9" w14:textId="0322F51C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team installed a horizontal bar to support the structure.</w:t>
      </w:r>
    </w:p>
    <w:p w14:paraId="40504C8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markup</w:t>
      </w:r>
      <w:r w:rsidRPr="00652966">
        <w:rPr>
          <w:rFonts w:ascii="Arial" w:eastAsia="微软雅黑" w:hAnsi="Arial" w:cs="Arial"/>
          <w:color w:val="000000" w:themeColor="text1"/>
        </w:rPr>
        <w:t xml:space="preserve"> [ˈmɑrkˌʌp] n. </w:t>
      </w:r>
      <w:r w:rsidRPr="00652966">
        <w:rPr>
          <w:rFonts w:ascii="Arial" w:eastAsia="微软雅黑" w:hAnsi="Arial" w:cs="Arial"/>
          <w:color w:val="000000" w:themeColor="text1"/>
        </w:rPr>
        <w:t>价格标记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涨价，利润；</w:t>
      </w:r>
    </w:p>
    <w:p w14:paraId="6394811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applied a 20% markup to the cost of the product for retail.</w:t>
      </w:r>
    </w:p>
    <w:p w14:paraId="5B4C6213" w14:textId="6F21F7C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detailed invoice included information about the markup on each item.</w:t>
      </w:r>
    </w:p>
    <w:p w14:paraId="1C5B5EA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relevance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相关性，重要性</w:t>
      </w:r>
      <w:r w:rsidRPr="00652966">
        <w:rPr>
          <w:rFonts w:ascii="Arial" w:eastAsia="微软雅黑" w:hAnsi="Arial" w:cs="Arial"/>
          <w:color w:val="000000" w:themeColor="text1"/>
        </w:rPr>
        <w:t xml:space="preserve"> -&gt; relevant</w:t>
      </w:r>
    </w:p>
    <w:p w14:paraId="784AE7C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discussion focused on the relevance of the research findings to current issues.</w:t>
      </w:r>
    </w:p>
    <w:p w14:paraId="74C30BC5" w14:textId="5790A392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candidate's previous experience has great relevance to the position's requirements.</w:t>
      </w:r>
    </w:p>
    <w:p w14:paraId="79A7791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theory</w:t>
      </w:r>
      <w:r w:rsidRPr="00652966">
        <w:rPr>
          <w:rFonts w:ascii="Arial" w:eastAsia="微软雅黑" w:hAnsi="Arial" w:cs="Arial"/>
          <w:color w:val="000000" w:themeColor="text1"/>
        </w:rPr>
        <w:t xml:space="preserve"> [ɪn ˈθiəri] </w:t>
      </w:r>
      <w:r w:rsidRPr="00652966">
        <w:rPr>
          <w:rFonts w:ascii="Arial" w:eastAsia="微软雅黑" w:hAnsi="Arial" w:cs="Arial"/>
          <w:color w:val="000000" w:themeColor="text1"/>
        </w:rPr>
        <w:t>在理论上</w:t>
      </w:r>
    </w:p>
    <w:p w14:paraId="28DCDF7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project should be completed within six months.</w:t>
      </w:r>
    </w:p>
    <w:p w14:paraId="19E1349E" w14:textId="052C825E" w:rsidR="00C6488F" w:rsidRPr="00652966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new strategy seemed promising, but practical challenges arose.</w:t>
      </w:r>
    </w:p>
    <w:p w14:paraId="300324E1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ritual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仪式，典礼</w:t>
      </w:r>
      <w:r w:rsidRPr="00652966">
        <w:rPr>
          <w:rFonts w:ascii="Arial" w:eastAsia="微软雅黑" w:hAnsi="Arial" w:cs="Arial"/>
          <w:color w:val="000000" w:themeColor="text1"/>
        </w:rPr>
        <w:t xml:space="preserve"> -&gt; rite n.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（宗教等的）仪式；礼节，惯例</w:t>
      </w:r>
    </w:p>
    <w:p w14:paraId="03AA94C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traditional wedding ritual included cultural dances and ceremonial blessings.</w:t>
      </w:r>
    </w:p>
    <w:p w14:paraId="22DE2A92" w14:textId="1792032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follows a specific ritual of meditation and yoga to start her day.</w:t>
      </w:r>
    </w:p>
    <w:p w14:paraId="4013EA1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renovation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翻新，革新</w:t>
      </w:r>
      <w:r w:rsidRPr="00652966">
        <w:rPr>
          <w:rFonts w:ascii="Arial" w:eastAsia="微软雅黑" w:hAnsi="Arial" w:cs="Arial"/>
          <w:color w:val="000000" w:themeColor="text1"/>
        </w:rPr>
        <w:t xml:space="preserve"> renovate</w:t>
      </w:r>
    </w:p>
    <w:p w14:paraId="570795D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renovation of the old house took several months to complete.</w:t>
      </w:r>
    </w:p>
    <w:p w14:paraId="590D63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the renovation of its office space to create a more modern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environment.</w:t>
      </w:r>
    </w:p>
    <w:p w14:paraId="71C151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511FC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clinician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临床医生，医师</w:t>
      </w:r>
      <w:r w:rsidRPr="00652966">
        <w:rPr>
          <w:rFonts w:ascii="Arial" w:eastAsia="微软雅黑" w:hAnsi="Arial" w:cs="Arial"/>
          <w:color w:val="000000" w:themeColor="text1"/>
        </w:rPr>
        <w:t xml:space="preserve"> clinic/clinical</w:t>
      </w:r>
    </w:p>
    <w:p w14:paraId="633CB3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clinician advised the patient on the best course of treatment for their condition.</w:t>
      </w:r>
    </w:p>
    <w:p w14:paraId="27BECF2A" w14:textId="608AE258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 is staffed with experienced clinicians who specialize in various medical fields.</w:t>
      </w:r>
    </w:p>
    <w:p w14:paraId="5E1E56A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drowsy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昏昏欲睡的，困倦的</w:t>
      </w:r>
      <w:r w:rsidRPr="00652966">
        <w:rPr>
          <w:rFonts w:ascii="Arial" w:eastAsia="微软雅黑" w:hAnsi="Arial" w:cs="Arial"/>
          <w:color w:val="000000" w:themeColor="text1"/>
        </w:rPr>
        <w:t xml:space="preserve"> drow-sy</w:t>
      </w:r>
    </w:p>
    <w:p w14:paraId="4CEFEB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heavy meal, he felt drowsy and decided to take a short nap.</w:t>
      </w:r>
    </w:p>
    <w:p w14:paraId="6B89883C" w14:textId="4B1A3929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may cause drowsiness, so avoid driving or operating machinery.</w:t>
      </w:r>
    </w:p>
    <w:p w14:paraId="163C4E1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downstream</w:t>
      </w:r>
      <w:r w:rsidRPr="00652966">
        <w:rPr>
          <w:rFonts w:ascii="Arial" w:eastAsia="微软雅黑" w:hAnsi="Arial" w:cs="Arial"/>
          <w:color w:val="000000" w:themeColor="text1"/>
        </w:rPr>
        <w:t xml:space="preserve"> [ˈdaʊnˌstrim] adj. </w:t>
      </w:r>
      <w:r w:rsidRPr="00652966">
        <w:rPr>
          <w:rFonts w:ascii="Arial" w:eastAsia="微软雅黑" w:hAnsi="Arial" w:cs="Arial"/>
          <w:color w:val="000000" w:themeColor="text1"/>
        </w:rPr>
        <w:t>下游的；</w:t>
      </w:r>
      <w:r w:rsidRPr="00652966">
        <w:rPr>
          <w:rFonts w:ascii="Arial" w:eastAsia="微软雅黑" w:hAnsi="Arial" w:cs="Arial"/>
          <w:color w:val="000000" w:themeColor="text1"/>
        </w:rPr>
        <w:t xml:space="preserve">adv. </w:t>
      </w:r>
      <w:r w:rsidRPr="00652966">
        <w:rPr>
          <w:rFonts w:ascii="Arial" w:eastAsia="微软雅黑" w:hAnsi="Arial" w:cs="Arial"/>
          <w:color w:val="000000" w:themeColor="text1"/>
        </w:rPr>
        <w:t>在下游</w:t>
      </w:r>
    </w:p>
    <w:p w14:paraId="228CE8E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pollution in the river affects communities downstream.</w:t>
      </w:r>
    </w:p>
    <w:p w14:paraId="6AF348EA" w14:textId="480FC903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is located downstream from the water source.</w:t>
      </w:r>
    </w:p>
    <w:p w14:paraId="124135F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staple</w:t>
      </w:r>
      <w:r w:rsidRPr="00652966">
        <w:rPr>
          <w:rFonts w:ascii="Arial" w:eastAsia="微软雅黑" w:hAnsi="Arial" w:cs="Arial"/>
          <w:color w:val="000000" w:themeColor="text1"/>
        </w:rPr>
        <w:t xml:space="preserve"> [ˈsteɪpl] n. </w:t>
      </w:r>
      <w:r w:rsidRPr="00652966">
        <w:rPr>
          <w:rFonts w:ascii="Arial" w:eastAsia="微软雅黑" w:hAnsi="Arial" w:cs="Arial"/>
          <w:color w:val="000000" w:themeColor="text1"/>
        </w:rPr>
        <w:t>主要产品，主食；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用订书钉固定</w:t>
      </w:r>
    </w:p>
    <w:p w14:paraId="6AC103D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Rice is a staple food in many Asian countries.</w:t>
      </w:r>
    </w:p>
    <w:p w14:paraId="09BD8C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staple the documents together before submitting them.</w:t>
      </w:r>
    </w:p>
    <w:p w14:paraId="47D610F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5490E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stance</w:t>
      </w:r>
      <w:r w:rsidRPr="00652966">
        <w:rPr>
          <w:rFonts w:ascii="Arial" w:eastAsia="微软雅黑" w:hAnsi="Arial" w:cs="Arial"/>
          <w:color w:val="000000" w:themeColor="text1"/>
        </w:rPr>
        <w:t xml:space="preserve"> [stæns] n. </w:t>
      </w:r>
      <w:r w:rsidRPr="00652966">
        <w:rPr>
          <w:rFonts w:ascii="Arial" w:eastAsia="微软雅黑" w:hAnsi="Arial" w:cs="Arial"/>
          <w:color w:val="000000" w:themeColor="text1"/>
        </w:rPr>
        <w:t>立场，态度</w:t>
      </w:r>
    </w:p>
    <w:p w14:paraId="1948570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stance on environmental protection is clear.</w:t>
      </w:r>
    </w:p>
    <w:p w14:paraId="073F37F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stance on the issue was met with both support and opposition.</w:t>
      </w:r>
    </w:p>
    <w:p w14:paraId="1F525D0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C71FF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tickle</w:t>
      </w:r>
      <w:r w:rsidRPr="00652966">
        <w:rPr>
          <w:rFonts w:ascii="Arial" w:eastAsia="微软雅黑" w:hAnsi="Arial" w:cs="Arial"/>
          <w:color w:val="000000" w:themeColor="text1"/>
        </w:rPr>
        <w:t xml:space="preserve"> [ˈtɪkəl] v. </w:t>
      </w:r>
      <w:r w:rsidRPr="00652966">
        <w:rPr>
          <w:rFonts w:ascii="Arial" w:eastAsia="微软雅黑" w:hAnsi="Arial" w:cs="Arial"/>
          <w:color w:val="000000" w:themeColor="text1"/>
        </w:rPr>
        <w:t>使发痒，逗乐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>tick-le</w:t>
      </w:r>
    </w:p>
    <w:p w14:paraId="33224B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feather's touch can tickle and make you laugh.</w:t>
      </w:r>
    </w:p>
    <w:p w14:paraId="45C2E81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playful teasing always manages to tickle her funny bone.</w:t>
      </w:r>
    </w:p>
    <w:p w14:paraId="614E946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1EA0B37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memo</w:t>
      </w:r>
      <w:r w:rsidRPr="00652966">
        <w:rPr>
          <w:rFonts w:ascii="Arial" w:eastAsia="微软雅黑" w:hAnsi="Arial" w:cs="Arial"/>
          <w:color w:val="000000" w:themeColor="text1"/>
        </w:rPr>
        <w:t xml:space="preserve"> [ˈmemoʊ] n. </w:t>
      </w:r>
      <w:r w:rsidRPr="00652966">
        <w:rPr>
          <w:rFonts w:ascii="Arial" w:eastAsia="微软雅黑" w:hAnsi="Arial" w:cs="Arial"/>
          <w:color w:val="000000" w:themeColor="text1"/>
        </w:rPr>
        <w:t>备忘录，便条</w:t>
      </w:r>
    </w:p>
    <w:p w14:paraId="16110F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I'll send you a memo with the meeting details.</w:t>
      </w:r>
    </w:p>
    <w:p w14:paraId="2798213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wrote a quick memo to remind herself of the upcoming deadline.</w:t>
      </w:r>
    </w:p>
    <w:p w14:paraId="123DEFA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1EA80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contemporary</w:t>
      </w:r>
      <w:r w:rsidRPr="00652966">
        <w:rPr>
          <w:rFonts w:ascii="Arial" w:eastAsia="微软雅黑" w:hAnsi="Arial" w:cs="Arial"/>
          <w:color w:val="000000" w:themeColor="text1"/>
        </w:rPr>
        <w:t xml:space="preserve"> [kənˈtempəˌreri] adj. </w:t>
      </w:r>
      <w:r w:rsidRPr="00652966">
        <w:rPr>
          <w:rFonts w:ascii="Arial" w:eastAsia="微软雅黑" w:hAnsi="Arial" w:cs="Arial"/>
          <w:color w:val="000000" w:themeColor="text1"/>
        </w:rPr>
        <w:t>当代的，现代的；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同代人，同龄人，同辈</w:t>
      </w:r>
    </w:p>
    <w:p w14:paraId="4C206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art reflects contemporary society.</w:t>
      </w:r>
    </w:p>
    <w:p w14:paraId="114CCA4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a contemporary of famous artists from his era.</w:t>
      </w:r>
    </w:p>
    <w:p w14:paraId="49F8D94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AB3C68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提供，供应；装备，布置</w:t>
      </w:r>
    </w:p>
    <w:p w14:paraId="0DD3945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is well-furnished with modern amenities, ensuring a comfortable stay for guests.</w:t>
      </w:r>
    </w:p>
    <w:p w14:paraId="08EF888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furnish the necessary tools and equipment for the project.</w:t>
      </w:r>
    </w:p>
    <w:p w14:paraId="68558D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25BEE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furniture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家具</w:t>
      </w:r>
    </w:p>
    <w:p w14:paraId="041AB1F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showroom displays a wide range of stylish furniture for customers to choose from.</w:t>
      </w:r>
    </w:p>
    <w:p w14:paraId="0F29193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furniture not only enhances the aesthetics of a space but also provides functionality and comfort.</w:t>
      </w:r>
    </w:p>
    <w:p w14:paraId="36B9CC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E6D25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213CC4" w14:textId="77777777" w:rsidR="00854195" w:rsidRPr="00652966" w:rsidRDefault="00854195" w:rsidP="00854195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整理，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核对</w:t>
      </w:r>
    </w:p>
    <w:p w14:paraId="5024CBCC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PingFang SC" w:hAnsi="Arial" w:cs="Arial"/>
          <w:color w:val="101214"/>
          <w:shd w:val="clear" w:color="auto" w:fill="FFFFFF"/>
        </w:rPr>
        <w:t>PS: Collating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指整理和归档文档，确保它们按照特定的顺序或结构排列。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proofread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是指仔细检查文稿以发现和纠正拼写、语法、标点和印刷错误的过程。</w:t>
      </w:r>
    </w:p>
    <w:p w14:paraId="2EAB2B7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librarian spent hours collating the books on the shelves to ensure order.</w:t>
      </w:r>
    </w:p>
    <w:p w14:paraId="77AFB40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report, please collate all the necessary documents.</w:t>
      </w:r>
    </w:p>
    <w:p w14:paraId="2A9B0A3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8E3184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2715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紧急的，迫切的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urge</w:t>
      </w:r>
    </w:p>
    <w:p w14:paraId="057BB0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attend to this matter urgently; it requires immediate attention.</w:t>
      </w:r>
    </w:p>
    <w:p w14:paraId="752E778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seeking urgent support from volunteers for the upcoming event.</w:t>
      </w:r>
    </w:p>
    <w:p w14:paraId="12ACB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documentary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纪录片</w:t>
      </w:r>
    </w:p>
    <w:p w14:paraId="0625BA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documentary provided a detailed and unbiased exploration of the historical events.</w:t>
      </w:r>
    </w:p>
    <w:p w14:paraId="7065609D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prefer documentaries for their informative and visually engaging storytelling.</w:t>
      </w:r>
    </w:p>
    <w:p w14:paraId="7C384D4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FACDA8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recipe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ˈresəpi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食谱</w:t>
      </w:r>
    </w:p>
    <w:p w14:paraId="2EB0668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shared his secret recipe for the delicious chocolate cake during the cooking show.</w:t>
      </w:r>
    </w:p>
    <w:p w14:paraId="405ACB6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cookbook includes a variety of recipes, from quick and easy meals to elaborate dinner options.</w:t>
      </w:r>
    </w:p>
    <w:p w14:paraId="7639C6E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910E6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appraise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评估，鉴定</w:t>
      </w:r>
    </w:p>
    <w:p w14:paraId="54E3122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real estate agent will appraise the value of the property based on market trends and condition.</w:t>
      </w:r>
    </w:p>
    <w:p w14:paraId="263D83D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purchase, it's essential to appraise the quality and authenticity of the artwork.</w:t>
      </w:r>
    </w:p>
    <w:p w14:paraId="20F6D49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46CC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performance appraisal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绩效评估</w:t>
      </w:r>
    </w:p>
    <w:p w14:paraId="0F109EB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20683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public praise/ word of mouth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口碑</w:t>
      </w:r>
    </w:p>
    <w:p w14:paraId="2F49F22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product was largely attributed to positive public praise and strong word of mouth.</w:t>
      </w:r>
    </w:p>
    <w:p w14:paraId="76124592" w14:textId="52EBB78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D5F8B0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monotonous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məˈnɑːtənəs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单调的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单调乏味，千篇一律</w:t>
      </w:r>
    </w:p>
    <w:p w14:paraId="01B25F3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monotonous sound of the dripping faucet became irritating over time.</w:t>
      </w:r>
    </w:p>
    <w:p w14:paraId="32FA99D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job involved monotonous tasks that lacked variety and challenge.</w:t>
      </w:r>
    </w:p>
    <w:p w14:paraId="40BE015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FAE0" w14:textId="6FAC5176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arrange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安排</w:t>
      </w:r>
    </w:p>
    <w:p w14:paraId="179D392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planner had to arrange the seating for the conference attendees.</w:t>
      </w:r>
    </w:p>
    <w:p w14:paraId="05A6FFA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we arrange a meeting to discuss the project timeline?</w:t>
      </w:r>
    </w:p>
    <w:p w14:paraId="72A9E1F5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4E7AB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collect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收集</w:t>
      </w:r>
    </w:p>
    <w:p w14:paraId="2FC6FB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aims to collect artifacts that represent the cultural history of the region.</w:t>
      </w:r>
    </w:p>
    <w:p w14:paraId="7FB7A7C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collect data from various sources to conduct a comprehensive analysis.</w:t>
      </w:r>
    </w:p>
    <w:p w14:paraId="43ACDDE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9CABC8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distribute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</w:t>
      </w:r>
    </w:p>
    <w:p w14:paraId="51AEF19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leader will distribute the tasks evenly among team members.</w:t>
      </w:r>
    </w:p>
    <w:p w14:paraId="3F77EF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distribute resources efficiently for project success.</w:t>
      </w:r>
    </w:p>
    <w:p w14:paraId="773838A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E372E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establish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建立</w:t>
      </w:r>
    </w:p>
    <w:p w14:paraId="2ABC065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establish a strong presence in the international market.</w:t>
      </w:r>
    </w:p>
    <w:p w14:paraId="0A4B620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ensure credibility, the company works hard to establish transparent policies.</w:t>
      </w:r>
    </w:p>
    <w:p w14:paraId="08FCE2D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97175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implement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实施</w:t>
      </w:r>
    </w:p>
    <w:p w14:paraId="0767382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will be challenging to implement, but it is necessary for improvement.</w:t>
      </w:r>
    </w:p>
    <w:p w14:paraId="1DE1F7F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ready to implement the changes suggested during the brainstorming session.</w:t>
      </w:r>
    </w:p>
    <w:p w14:paraId="00F1FF9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E632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保持</w:t>
      </w:r>
    </w:p>
    <w:p w14:paraId="40377CC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maintain a healthy work-life balance for overall well-being.</w:t>
      </w:r>
    </w:p>
    <w:p w14:paraId="2BBA93D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maintenance staff works diligently to maintain the equipment in optimal condition.</w:t>
      </w:r>
    </w:p>
    <w:p w14:paraId="2FC7809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9E067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process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处理</w:t>
      </w:r>
    </w:p>
    <w:p w14:paraId="306BC22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uses advanced machinery to process raw materials efficiently.</w:t>
      </w:r>
    </w:p>
    <w:p w14:paraId="310321D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team needs to process the data before presenting it in the final report.</w:t>
      </w:r>
    </w:p>
    <w:p w14:paraId="6036E5C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1958C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详述</w:t>
      </w:r>
    </w:p>
    <w:p w14:paraId="2870D76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specify your requirements so that we can tailor the solution to your needs.</w:t>
      </w:r>
    </w:p>
    <w:p w14:paraId="0C04CB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will specify the materials and dimensions for the construction project.</w:t>
      </w:r>
    </w:p>
    <w:p w14:paraId="2F05D72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1CCFD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025D18B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needs to assess the performance of each team member for the annual review.</w:t>
      </w:r>
    </w:p>
    <w:p w14:paraId="4889AF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Experts will assess the environmental impact of the proposed construction project.</w:t>
      </w:r>
    </w:p>
    <w:p w14:paraId="6529E8F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DC5ED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compare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相比</w:t>
      </w:r>
    </w:p>
    <w:p w14:paraId="082F6701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compare prices and features before making a purchasing decision.</w:t>
      </w:r>
    </w:p>
    <w:p w14:paraId="1D8F3F5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study will compare the effects of two different treatment methods.</w:t>
      </w:r>
    </w:p>
    <w:p w14:paraId="1B7EE73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7922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定义</w:t>
      </w:r>
    </w:p>
    <w:p w14:paraId="3833AD0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and conditions clearly define the responsibilities of both parties.</w:t>
      </w:r>
    </w:p>
    <w:p w14:paraId="3180995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aims to define the key factors influencing the experiment's outcome.</w:t>
      </w:r>
    </w:p>
    <w:p w14:paraId="2D885FC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E0F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432C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解释，说明，口译</w:t>
      </w:r>
    </w:p>
    <w:p w14:paraId="731CC7C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language interpreter helps bridge communication gaps between people of different languages.</w:t>
      </w:r>
    </w:p>
    <w:p w14:paraId="32288DE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interpret the data accurately to draw meaningful conclusions.</w:t>
      </w:r>
    </w:p>
    <w:p w14:paraId="58D9DAA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A6D1F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verify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证实</w:t>
      </w:r>
    </w:p>
    <w:p w14:paraId="72D12C7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verify the accuracy of the financial statements through a detailed examination.</w:t>
      </w:r>
    </w:p>
    <w:p w14:paraId="5DA3E59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verify the information before including it in the official report.</w:t>
      </w:r>
    </w:p>
    <w:p w14:paraId="78223505" w14:textId="77777777" w:rsidR="00C6488F" w:rsidRPr="00652966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D30C06" w14:textId="78B94F4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evaluate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5180FDB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evaluate the performance of the new product in the market.</w:t>
      </w:r>
    </w:p>
    <w:p w14:paraId="5C9371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evaluate the students' essays based on content and writing skills.</w:t>
      </w:r>
    </w:p>
    <w:p w14:paraId="1F7F21F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B471DC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dessert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（正餐后）甜点，甜品</w:t>
      </w:r>
    </w:p>
    <w:p w14:paraId="224E50B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a variety of delicious desserts, including cakes and ice cream.</w:t>
      </w:r>
    </w:p>
    <w:p w14:paraId="317AFB8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slice of pie is the perfect way to end a meal with a sweet dessert.</w:t>
      </w:r>
    </w:p>
    <w:p w14:paraId="560F7634" w14:textId="77777777" w:rsidR="006E22F2" w:rsidRPr="00652966" w:rsidRDefault="006E22F2" w:rsidP="006E22F2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3689C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stick to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坚持，遵守</w:t>
      </w:r>
    </w:p>
    <w:p w14:paraId="0950457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stick to your principles even when facing challenges.</w:t>
      </w:r>
    </w:p>
    <w:p w14:paraId="6785226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want to achieve your goals, you must stick to your plan and work hard.</w:t>
      </w:r>
    </w:p>
    <w:p w14:paraId="7986544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5D5B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line up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排队；使排成一行</w:t>
      </w:r>
    </w:p>
    <w:p w14:paraId="657AE16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had to line up outside the school before entering.</w:t>
      </w:r>
    </w:p>
    <w:p w14:paraId="36262AE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asked the players to line up for a team photo.</w:t>
      </w:r>
    </w:p>
    <w:p w14:paraId="7148846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0C753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keep track of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跟踪；追踪</w:t>
      </w:r>
    </w:p>
    <w:p w14:paraId="26FA1E3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keep track of your expenses to manage your budget effectively.</w:t>
      </w:r>
    </w:p>
    <w:p w14:paraId="64651BC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helps users keep track of their location during travel.</w:t>
      </w:r>
    </w:p>
    <w:p w14:paraId="15E6D92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24F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开始，着手</w:t>
      </w:r>
    </w:p>
    <w:p w14:paraId="28300CF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ceremony will commence at 10 a.m. with an opening speech.</w:t>
      </w:r>
    </w:p>
    <w:p w14:paraId="566DDCE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we commence the project, let's discuss the objectives and timeline.</w:t>
      </w:r>
    </w:p>
    <w:p w14:paraId="4FBFA7B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90DFC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repost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转发，重新发布</w:t>
      </w:r>
    </w:p>
    <w:p w14:paraId="7EE4E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find valuable information, please repost it to share with others.</w:t>
      </w:r>
    </w:p>
    <w:p w14:paraId="2D8A617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influencer asked her followers to repost her latest content.</w:t>
      </w:r>
    </w:p>
    <w:p w14:paraId="30C92E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F8882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red pocket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红包</w:t>
      </w:r>
    </w:p>
    <w:p w14:paraId="498D364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the Chinese New Year, it is a tradition to give and receive red pockets for good luck.</w:t>
      </w:r>
    </w:p>
    <w:p w14:paraId="496865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use mobile payment apps to send virtual red pockets to friends and family.</w:t>
      </w:r>
    </w:p>
    <w:p w14:paraId="4513C79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22DDEEF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entitle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使有资格，给予权利</w:t>
      </w:r>
      <w:r w:rsidRPr="00652966">
        <w:rPr>
          <w:rFonts w:ascii="Arial" w:eastAsia="微软雅黑" w:hAnsi="Arial" w:cs="Arial"/>
        </w:rPr>
        <w:t xml:space="preserve"> + to</w:t>
      </w:r>
    </w:p>
    <w:p w14:paraId="37242E4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Completing the training program will entitle you to a certification in the respective field.</w:t>
      </w:r>
    </w:p>
    <w:p w14:paraId="021113E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a registered member will entitle you to exclusive discounts and benefits.</w:t>
      </w:r>
    </w:p>
    <w:p w14:paraId="6434FC7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FC5B3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accountable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负责任的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应该做解释的</w:t>
      </w:r>
    </w:p>
    <w:p w14:paraId="3E9093A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4B7D13A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transparent organization, individuals are held accountable for their actions and contributions.</w:t>
      </w:r>
    </w:p>
    <w:p w14:paraId="1867F1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A46F9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传感器</w:t>
      </w:r>
    </w:p>
    <w:p w14:paraId="4D5A64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 </w:t>
      </w:r>
      <w:r w:rsidRPr="00652966">
        <w:rPr>
          <w:rFonts w:ascii="Arial" w:eastAsia="微软雅黑" w:hAnsi="Arial" w:cs="Arial"/>
          <w:color w:val="000000" w:themeColor="text1"/>
        </w:rPr>
        <w:t>运动传感器</w:t>
      </w:r>
    </w:p>
    <w:p w14:paraId="1FDAD27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sensors in the building automatically adjust lighting to conserve energy.</w:t>
      </w:r>
    </w:p>
    <w:p w14:paraId="28C9C51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smartphones come equipped with various sensors for improved user experience.</w:t>
      </w:r>
    </w:p>
    <w:p w14:paraId="5F9B390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E8BA4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感官的，知觉的</w:t>
      </w:r>
    </w:p>
    <w:p w14:paraId="5B3F411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sensory experience of the art exhibition captivated the audience.</w:t>
      </w:r>
    </w:p>
    <w:p w14:paraId="24B0B62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technology aims to enhance the sensory perception of virtual reality.</w:t>
      </w:r>
    </w:p>
    <w:p w14:paraId="2A496CE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DE3DF97" w14:textId="77777777" w:rsidR="006E22F2" w:rsidRPr="00652966" w:rsidRDefault="006E22F2" w:rsidP="006E22F2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skepticism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怀疑态度</w:t>
      </w:r>
      <w:r w:rsidRPr="00652966">
        <w:rPr>
          <w:rFonts w:ascii="Arial" w:eastAsia="微软雅黑" w:hAnsi="Arial" w:cs="Arial"/>
          <w:color w:val="000000" w:themeColor="text1"/>
        </w:rPr>
        <w:t xml:space="preserve"> -&gt; skeptical adj.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PingFang SC" w:hAnsi="Arial" w:cs="Arial"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encourages skepticism, urging researchers to question and validate findings.</w:t>
      </w:r>
    </w:p>
    <w:p w14:paraId="0FF8E43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public's skepticism about the product's effectiveness impacted its sales.</w:t>
      </w:r>
    </w:p>
    <w:p w14:paraId="5A58950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5944F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遵守，顺从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+ with</w:t>
      </w:r>
    </w:p>
    <w:p w14:paraId="62B6BBD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 employees must comply with the company's code of conduct and ethical guidelines.</w:t>
      </w:r>
    </w:p>
    <w:p w14:paraId="1752508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Failure to comply with safety regulations can result in serious consequences.</w:t>
      </w:r>
    </w:p>
    <w:p w14:paraId="4BE8F25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5A12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progression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进展，发展；一系列；</w:t>
      </w:r>
    </w:p>
    <w:p w14:paraId="67248C8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recovery showed a positive progression with each passing day.</w:t>
      </w:r>
    </w:p>
    <w:p w14:paraId="002F9001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Career progression often involves acquiring new skills and taking on greater responsibilities.</w:t>
      </w:r>
    </w:p>
    <w:p w14:paraId="3BB426F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48B3B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call for a takeout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要外卖</w:t>
      </w:r>
    </w:p>
    <w:p w14:paraId="452278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day at work, I decided to call for a takeout instead of cooking dinner.</w:t>
      </w:r>
    </w:p>
    <w:p w14:paraId="566B044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restaurants offer convenient online platforms for customers to place orders and call for takeout.</w:t>
      </w:r>
    </w:p>
    <w:p w14:paraId="628F6B3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0CD8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maximize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最大化</w:t>
      </w:r>
    </w:p>
    <w:p w14:paraId="26A9CF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business is to maximize profits while maintaining ethical practices.</w:t>
      </w:r>
    </w:p>
    <w:p w14:paraId="5B7F780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maximize your workout results, it's essential to follow a balanced diet and proper training routine.</w:t>
      </w:r>
    </w:p>
    <w:p w14:paraId="72A714B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80427D" w14:textId="17C16E09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互动，交流；相互影响，相互作用</w:t>
      </w:r>
    </w:p>
    <w:p w14:paraId="3A83833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Online forums provide a platform for social interaction and the exchange of ideas.</w:t>
      </w:r>
    </w:p>
    <w:p w14:paraId="624C90B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252D4A5" w14:textId="5E7F091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amplify one's engagement/impact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放大，扩大；增强，加强；详述</w:t>
      </w:r>
    </w:p>
    <w:p w14:paraId="4EB4941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platforms allow businesses to amplify their engagement with a global audience.</w:t>
      </w:r>
    </w:p>
    <w:p w14:paraId="00A2CBA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marketing team aims to amplify the impact of their campaign by using creative and compelling content.</w:t>
      </w:r>
    </w:p>
    <w:p w14:paraId="006C1C4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85189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monetize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变现</w:t>
      </w:r>
    </w:p>
    <w:p w14:paraId="630C83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Companies explore innovative strategies to effectively monetize their digital assets and data.</w:t>
      </w:r>
    </w:p>
    <w:p w14:paraId="465F5529" w14:textId="77777777" w:rsidR="006E22F2" w:rsidRPr="00652966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1E1A38" w14:textId="48141B12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investigate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调查</w:t>
      </w:r>
    </w:p>
    <w:p w14:paraId="56E08639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will investigate the incident to determine the cause and identify suspects.</w:t>
      </w:r>
    </w:p>
    <w:p w14:paraId="7E8A152A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Researchers plan to investigate the effects of the new drug in clinical trials.</w:t>
      </w:r>
    </w:p>
    <w:p w14:paraId="125AF202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02F30B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observe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观察</w:t>
      </w:r>
    </w:p>
    <w:p w14:paraId="7A32CF4C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use telescopes to observe distant celestial bodies and gather data.</w:t>
      </w:r>
    </w:p>
    <w:p w14:paraId="0A47A2CE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observe the chemical reaction carefully during the experiment.</w:t>
      </w:r>
    </w:p>
    <w:p w14:paraId="793D669D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969490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examine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检查</w:t>
      </w:r>
    </w:p>
    <w:p w14:paraId="02CE3826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will examine the patient thoroughly to diagnose the medical condition.</w:t>
      </w:r>
    </w:p>
    <w:p w14:paraId="3C4CC97F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examine the financial records to ensure accuracy.</w:t>
      </w:r>
    </w:p>
    <w:p w14:paraId="2C889D5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E1060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enact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颁布，制定（法令）；</w:t>
      </w:r>
      <w:r w:rsidRPr="00652966">
        <w:rPr>
          <w:rFonts w:ascii="Arial" w:eastAsia="微软雅黑" w:hAnsi="Arial" w:cs="Arial"/>
          <w:color w:val="000000" w:themeColor="text1"/>
        </w:rPr>
        <w:t xml:space="preserve">enactment n. </w:t>
      </w:r>
      <w:r w:rsidRPr="00652966">
        <w:rPr>
          <w:rFonts w:ascii="Arial" w:eastAsia="微软雅黑" w:hAnsi="Arial" w:cs="Arial"/>
          <w:color w:val="000000" w:themeColor="text1"/>
        </w:rPr>
        <w:t>（法律的）制定</w:t>
      </w:r>
    </w:p>
    <w:p w14:paraId="57B15E6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plans to enact new laws to address environmental concerns and promote sustainability.</w:t>
      </w:r>
    </w:p>
    <w:p w14:paraId="4A7FC58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took years for the council to enact policies that would benefit the local community.</w:t>
      </w:r>
    </w:p>
    <w:p w14:paraId="22C893C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DAB9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meditation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冥想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 xml:space="preserve"> meditate v. </w:t>
      </w:r>
      <w:r w:rsidRPr="00652966">
        <w:rPr>
          <w:rFonts w:ascii="Arial" w:eastAsia="微软雅黑" w:hAnsi="Arial" w:cs="Arial"/>
          <w:color w:val="000000" w:themeColor="text1"/>
        </w:rPr>
        <w:t>默想，冥想；思考，沉思，谋划</w:t>
      </w:r>
    </w:p>
    <w:p w14:paraId="79189145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turn to meditation as a way to reduce stress and promote mental well-being.</w:t>
      </w:r>
    </w:p>
    <w:p w14:paraId="3E8A034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practice of meditation is known to enhance concentration and foster a sense of inner peace.</w:t>
      </w:r>
    </w:p>
    <w:p w14:paraId="171D2A0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462501" w14:textId="1007D258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prolong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延长</w:t>
      </w:r>
    </w:p>
    <w:p w14:paraId="1406952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healthy lifestyle can help prolong life expectancy.</w:t>
      </w:r>
    </w:p>
    <w:p w14:paraId="5B956B8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technology in agriculture has the potential to prolong the shelf life of perishable goods.</w:t>
      </w:r>
    </w:p>
    <w:p w14:paraId="5D30098F" w14:textId="6C1A4C69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476DA7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收缩，宫缩</w:t>
      </w:r>
    </w:p>
    <w:p w14:paraId="6EA714B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a contraction in consumer spending and business investments.</w:t>
      </w:r>
    </w:p>
    <w:p w14:paraId="1AD381E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labor, the frequency and intensity of contractions increase as the body prepares for childbirth.</w:t>
      </w:r>
    </w:p>
    <w:p w14:paraId="47F2458A" w14:textId="77777777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bookmarkEnd w:id="50"/>
    <w:bookmarkEnd w:id="51"/>
    <w:p w14:paraId="5216B91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5" w:name="OLE_LINK324"/>
      <w:bookmarkStart w:id="96" w:name="OLE_LINK325"/>
      <w:bookmarkStart w:id="97" w:name="OLE_LINK326"/>
      <w:r w:rsidRPr="00652966">
        <w:rPr>
          <w:rFonts w:ascii="Arial" w:eastAsia="微软雅黑" w:hAnsi="Arial" w:cs="Arial"/>
          <w:b/>
          <w:bCs/>
          <w:color w:val="FF0000"/>
        </w:rPr>
        <w:t>binarization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5"/>
      <w:bookmarkEnd w:id="96"/>
      <w:bookmarkEnd w:id="97"/>
      <w:r w:rsidRPr="00652966">
        <w:rPr>
          <w:rFonts w:ascii="Arial" w:eastAsia="微软雅黑" w:hAnsi="Arial" w:cs="Arial"/>
          <w:color w:val="FF0000"/>
        </w:rPr>
        <w:t xml:space="preserve">[ˌbaɪnəraɪˈzeɪʃən] n. </w:t>
      </w:r>
      <w:r w:rsidRPr="00652966">
        <w:rPr>
          <w:rFonts w:ascii="Arial" w:eastAsia="微软雅黑" w:hAnsi="Arial" w:cs="Arial"/>
          <w:color w:val="FF0000"/>
        </w:rPr>
        <w:t>二值化</w:t>
      </w:r>
    </w:p>
    <w:p w14:paraId="4CC6E59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Binarization is the process of converting an image into black and white pixels.</w:t>
      </w:r>
    </w:p>
    <w:p w14:paraId="0561D97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binarization of the document improved its readability.</w:t>
      </w:r>
    </w:p>
    <w:p w14:paraId="15DFC83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8" w:name="OLE_LINK374"/>
      <w:bookmarkStart w:id="99" w:name="OLE_LINK375"/>
      <w:r w:rsidRPr="00652966">
        <w:rPr>
          <w:rFonts w:ascii="Arial" w:eastAsia="微软雅黑" w:hAnsi="Arial" w:cs="Arial"/>
          <w:b/>
          <w:bCs/>
          <w:color w:val="FF0000"/>
        </w:rPr>
        <w:t>componentization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8"/>
      <w:bookmarkEnd w:id="99"/>
      <w:r w:rsidRPr="00652966">
        <w:rPr>
          <w:rFonts w:ascii="Arial" w:eastAsia="微软雅黑" w:hAnsi="Arial" w:cs="Arial"/>
          <w:color w:val="FF0000"/>
        </w:rPr>
        <w:t xml:space="preserve">[kəmˌpoʊnəntɪˈzeɪʃən] n. </w:t>
      </w:r>
      <w:r w:rsidRPr="00652966">
        <w:rPr>
          <w:rFonts w:ascii="Arial" w:eastAsia="微软雅黑" w:hAnsi="Arial" w:cs="Arial"/>
          <w:color w:val="FF0000"/>
        </w:rPr>
        <w:t>组件化</w:t>
      </w:r>
    </w:p>
    <w:p w14:paraId="45111C6E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Componentization of the software allows for greater flexibility and reuse of code.</w:t>
      </w:r>
    </w:p>
    <w:p w14:paraId="3C7C8D1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project involves the componentization of various modules for easier maintenance.</w:t>
      </w:r>
    </w:p>
    <w:p w14:paraId="113E739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modularization</w:t>
      </w:r>
      <w:r w:rsidRPr="00652966">
        <w:rPr>
          <w:rFonts w:ascii="Arial" w:eastAsia="微软雅黑" w:hAnsi="Arial" w:cs="Arial"/>
          <w:color w:val="FF0000"/>
        </w:rPr>
        <w:t xml:space="preserve"> [ˌmɑːdʒələraɪˈzeɪʃən] n. </w:t>
      </w:r>
      <w:r w:rsidRPr="00652966">
        <w:rPr>
          <w:rFonts w:ascii="Arial" w:eastAsia="微软雅黑" w:hAnsi="Arial" w:cs="Arial"/>
          <w:color w:val="FF0000"/>
        </w:rPr>
        <w:t>模块化</w:t>
      </w:r>
    </w:p>
    <w:p w14:paraId="23E6455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modularization of the project allowed for parallel development of different components.</w:t>
      </w:r>
    </w:p>
    <w:p w14:paraId="53FE3B3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 adopted a strategy of modularization to streamline production.</w:t>
      </w:r>
    </w:p>
    <w:p w14:paraId="5B32CAC7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4E9DAC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78D3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politically correct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政治正确</w:t>
      </w:r>
    </w:p>
    <w:p w14:paraId="0C6431E2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inclusive language is considered politically correct to avoid offense or discrimination.</w:t>
      </w:r>
    </w:p>
    <w:p w14:paraId="7ADA5C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policies promote a politically correct and diverse workplace culture.</w:t>
      </w:r>
    </w:p>
    <w:p w14:paraId="28622D70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7F2E352" w14:textId="3303806A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salvage</w:t>
      </w:r>
      <w:r w:rsidRPr="00652966">
        <w:rPr>
          <w:rFonts w:ascii="Arial" w:eastAsia="微软雅黑" w:hAnsi="Arial" w:cs="Arial"/>
          <w:color w:val="000000" w:themeColor="text1"/>
        </w:rPr>
        <w:t xml:space="preserve"> [ˈsælvɪdʒ] v. </w:t>
      </w:r>
      <w:r w:rsidRPr="00652966">
        <w:rPr>
          <w:rFonts w:ascii="Arial" w:eastAsia="微软雅黑" w:hAnsi="Arial" w:cs="Arial"/>
          <w:color w:val="000000" w:themeColor="text1"/>
        </w:rPr>
        <w:t>挽救，抢救；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打捞，抢救</w:t>
      </w:r>
    </w:p>
    <w:p w14:paraId="3C07B647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tirelessly to salvage the shipwrecked cargo.</w:t>
      </w:r>
    </w:p>
    <w:p w14:paraId="0EE89471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Salvage operations were successful in recovering valuable items from the wreckage.</w:t>
      </w:r>
    </w:p>
    <w:p w14:paraId="5CC11FEE" w14:textId="77777777" w:rsidR="008351F0" w:rsidRPr="00652966" w:rsidRDefault="008351F0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6ACB05" w14:textId="65508311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augment</w:t>
      </w:r>
      <w:r w:rsidRPr="00652966">
        <w:rPr>
          <w:rFonts w:ascii="Arial" w:eastAsia="微软雅黑" w:hAnsi="Arial" w:cs="Arial"/>
          <w:color w:val="000000" w:themeColor="text1"/>
        </w:rPr>
        <w:t xml:space="preserve"> [ɔːɡˈment] v. </w:t>
      </w:r>
      <w:r w:rsidRPr="00652966">
        <w:rPr>
          <w:rFonts w:ascii="Arial" w:eastAsia="微软雅黑" w:hAnsi="Arial" w:cs="Arial"/>
          <w:color w:val="000000" w:themeColor="text1"/>
        </w:rPr>
        <w:t>增加，增大，加强</w:t>
      </w:r>
    </w:p>
    <w:p w14:paraId="28FB6AF1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decided to augment its production capacity with new machinery.</w:t>
      </w:r>
    </w:p>
    <w:p w14:paraId="50425739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augment overall health and well-being.</w:t>
      </w:r>
    </w:p>
    <w:p w14:paraId="1C18FDFA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D41240" w14:textId="77777777" w:rsidR="002F1C14" w:rsidRPr="00652966" w:rsidRDefault="002F1C14" w:rsidP="002F1C14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dimension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daɪˈmenʃn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维度，尺寸</w:t>
      </w:r>
      <w:r w:rsidRPr="00652966">
        <w:rPr>
          <w:rFonts w:ascii="Arial" w:eastAsia="微软雅黑" w:hAnsi="Arial" w:cs="Arial"/>
          <w:color w:val="000000" w:themeColor="text1"/>
        </w:rPr>
        <w:t xml:space="preserve"> dimensional/dimensionality</w:t>
      </w:r>
    </w:p>
    <w:p w14:paraId="33CCDE18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room's small dimension made it challenging to fit in all the furniture.</w:t>
      </w:r>
    </w:p>
    <w:p w14:paraId="55710513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introduces the concept of multiple dimensions beyond our usual three spatial dimensions.</w:t>
      </w:r>
    </w:p>
    <w:p w14:paraId="393564F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CE954E0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validity</w:t>
      </w:r>
      <w:r w:rsidRPr="00652966">
        <w:rPr>
          <w:rFonts w:ascii="Arial" w:eastAsia="微软雅黑" w:hAnsi="Arial" w:cs="Arial"/>
          <w:color w:val="000000" w:themeColor="text1"/>
        </w:rPr>
        <w:t xml:space="preserve"> [vəˈlɪdəti] n. </w:t>
      </w:r>
      <w:r w:rsidRPr="00652966">
        <w:rPr>
          <w:rFonts w:ascii="Arial" w:eastAsia="微软雅黑" w:hAnsi="Arial" w:cs="Arial"/>
          <w:color w:val="000000" w:themeColor="text1"/>
        </w:rPr>
        <w:t>合法性</w:t>
      </w:r>
    </w:p>
    <w:p w14:paraId="0E69E434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validity of the contract was questioned due to discrepancies in the terms.</w:t>
      </w:r>
    </w:p>
    <w:p w14:paraId="0F6455A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requires rigorous methods to ensure the validity of the results.</w:t>
      </w:r>
    </w:p>
    <w:p w14:paraId="43E7C12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80931" w14:textId="644EF3B1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routine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例行公事，常规</w:t>
      </w:r>
    </w:p>
    <w:p w14:paraId="70A59E8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followed a strict daily routine to maintain a healthy lifestyle.</w:t>
      </w:r>
    </w:p>
    <w:p w14:paraId="1CBE7E8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morning routine included a brief meeting to discuss the day's tasks.</w:t>
      </w:r>
    </w:p>
    <w:p w14:paraId="5308B56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24A27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疲劳，劳累</w:t>
      </w:r>
    </w:p>
    <w:p w14:paraId="687870F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journey left him feeling a deep sense of fatigue.</w:t>
      </w:r>
    </w:p>
    <w:p w14:paraId="6F936CA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complained of fatigue due to the extended shifts during the busy season.</w:t>
      </w:r>
    </w:p>
    <w:p w14:paraId="05BB4AB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2DE31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疲劳的，筋疲力尽的</w:t>
      </w:r>
    </w:p>
    <w:p w14:paraId="646D9A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intense workout, she felt extremely fatigued.</w:t>
      </w:r>
    </w:p>
    <w:p w14:paraId="5BDE8C6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hours of studying left the students feeling mentally and physically fatigued.</w:t>
      </w:r>
    </w:p>
    <w:p w14:paraId="03BE599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7FB27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retrieve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检索，取回</w:t>
      </w:r>
    </w:p>
    <w:p w14:paraId="15EEA3C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able to retrieve the lost files from the backup system.</w:t>
      </w:r>
    </w:p>
    <w:p w14:paraId="7F0DB84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quickly to retrieve the data before the system crashed completely.</w:t>
      </w:r>
    </w:p>
    <w:p w14:paraId="4C632AF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75634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encrypt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加密</w:t>
      </w:r>
    </w:p>
    <w:p w14:paraId="196DC70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are advised to encrypt their sensitive data to protect it from unauthorized access.</w:t>
      </w:r>
    </w:p>
    <w:p w14:paraId="2379082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utilizes advanced algorithms to encrypt communications and ensure secure transactions.</w:t>
      </w:r>
    </w:p>
    <w:p w14:paraId="753B556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482C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调控</w:t>
      </w:r>
    </w:p>
    <w:p w14:paraId="6BF173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often enact policies to regulate industries and ensure fair competition.</w:t>
      </w:r>
    </w:p>
    <w:p w14:paraId="28D838A2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thermostat is designed to regulate the temperature in the room automatically.</w:t>
      </w:r>
    </w:p>
    <w:p w14:paraId="0A015E7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1DD3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repetitive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重复的</w:t>
      </w:r>
    </w:p>
    <w:p w14:paraId="03E1371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assembly line worker found the job monotonous and repetitive.</w:t>
      </w:r>
    </w:p>
    <w:p w14:paraId="59D37AEC" w14:textId="608423AF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Long, repetitive tasks can lead to fatigue and reduced productivity.</w:t>
      </w:r>
    </w:p>
    <w:p w14:paraId="211F9DA8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spam inbox</w:t>
      </w:r>
      <w:r w:rsidRPr="00652966">
        <w:rPr>
          <w:rFonts w:ascii="Arial" w:eastAsia="微软雅黑" w:hAnsi="Arial" w:cs="Arial"/>
          <w:color w:val="000000" w:themeColor="text1"/>
        </w:rPr>
        <w:t xml:space="preserve"> [spæm ˈɪnˌbɒks] n. </w:t>
      </w:r>
      <w:r w:rsidRPr="00652966">
        <w:rPr>
          <w:rFonts w:ascii="Arial" w:eastAsia="微软雅黑" w:hAnsi="Arial" w:cs="Arial"/>
          <w:color w:val="000000" w:themeColor="text1"/>
        </w:rPr>
        <w:t>垃圾邮件文件夹</w:t>
      </w:r>
    </w:p>
    <w:p w14:paraId="54EFFB6A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spam inbox automatically filters out unwanted emails, preventing them from cluttering the main inbox.</w:t>
      </w:r>
    </w:p>
    <w:p w14:paraId="5B52B9D0" w14:textId="72E04FEB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dignity</w:t>
      </w:r>
      <w:r w:rsidRPr="00652966">
        <w:rPr>
          <w:rFonts w:ascii="Arial" w:eastAsia="微软雅黑" w:hAnsi="Arial" w:cs="Arial"/>
          <w:color w:val="000000" w:themeColor="text1"/>
        </w:rPr>
        <w:t xml:space="preserve"> [ˈdɪɡnəti] n. </w:t>
      </w:r>
      <w:r w:rsidRPr="00652966">
        <w:rPr>
          <w:rFonts w:ascii="Arial" w:eastAsia="微软雅黑" w:hAnsi="Arial" w:cs="Arial"/>
          <w:color w:val="000000" w:themeColor="text1"/>
        </w:rPr>
        <w:t>尊严，庄重</w:t>
      </w:r>
    </w:p>
    <w:p w14:paraId="508E5105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 conducted the meeting with dignity and professionalism.</w:t>
      </w:r>
    </w:p>
    <w:p w14:paraId="35E3DADB" w14:textId="2266E5A1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Maintaining one's dignity in difficult situations is a sign of strength.</w:t>
      </w:r>
    </w:p>
    <w:p w14:paraId="014FE3B2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unveil</w:t>
      </w:r>
      <w:r w:rsidRPr="00652966">
        <w:rPr>
          <w:rFonts w:ascii="Arial" w:eastAsia="微软雅黑" w:hAnsi="Arial" w:cs="Arial"/>
          <w:color w:val="000000" w:themeColor="text1"/>
        </w:rPr>
        <w:t xml:space="preserve"> [ʌnˈveɪl] v. </w:t>
      </w:r>
      <w:r w:rsidRPr="00652966">
        <w:rPr>
          <w:rFonts w:ascii="Arial" w:eastAsia="微软雅黑" w:hAnsi="Arial" w:cs="Arial"/>
          <w:color w:val="000000" w:themeColor="text1"/>
        </w:rPr>
        <w:t>揭示，公开</w:t>
      </w:r>
      <w:r w:rsidRPr="00652966">
        <w:rPr>
          <w:rFonts w:ascii="Arial" w:eastAsia="微软雅黑" w:hAnsi="Arial" w:cs="Arial"/>
          <w:color w:val="000000" w:themeColor="text1"/>
        </w:rPr>
        <w:t xml:space="preserve"> -&gt; veil n/v </w:t>
      </w:r>
      <w:r w:rsidRPr="00652966">
        <w:rPr>
          <w:rFonts w:ascii="Arial" w:eastAsia="微软雅黑" w:hAnsi="Arial" w:cs="Arial"/>
          <w:color w:val="000000" w:themeColor="text1"/>
        </w:rPr>
        <w:t>面纱，面罩</w:t>
      </w:r>
      <w:r w:rsidRPr="00652966">
        <w:rPr>
          <w:rFonts w:ascii="Arial" w:eastAsia="微软雅黑" w:hAnsi="Arial" w:cs="Arial"/>
          <w:color w:val="000000" w:themeColor="text1"/>
        </w:rPr>
        <w:t xml:space="preserve">/ </w:t>
      </w:r>
      <w:r w:rsidRPr="00652966">
        <w:rPr>
          <w:rFonts w:ascii="Arial" w:eastAsia="微软雅黑" w:hAnsi="Arial" w:cs="Arial"/>
          <w:color w:val="000000" w:themeColor="text1"/>
        </w:rPr>
        <w:t>以面纱遮掩，遮掩</w:t>
      </w:r>
    </w:p>
    <w:p w14:paraId="70DED8DC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unveil its new product during the upcoming press conference.</w:t>
      </w:r>
    </w:p>
    <w:p w14:paraId="375A24F0" w14:textId="19D09B3E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plans to unveil a new collection at the gallery opening.</w:t>
      </w:r>
    </w:p>
    <w:p w14:paraId="7F9C8B8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compensate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补偿，赔偿</w:t>
      </w:r>
    </w:p>
    <w:p w14:paraId="33A216D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7DBB7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general terms</w:t>
      </w:r>
      <w:r w:rsidRPr="00652966">
        <w:rPr>
          <w:rFonts w:ascii="Arial" w:eastAsia="微软雅黑" w:hAnsi="Arial" w:cs="Arial"/>
          <w:color w:val="000000" w:themeColor="text1"/>
        </w:rPr>
        <w:t xml:space="preserve"> phr. </w:t>
      </w:r>
      <w:r w:rsidRPr="00652966">
        <w:rPr>
          <w:rFonts w:ascii="Arial" w:eastAsia="微软雅黑" w:hAnsi="Arial" w:cs="Arial"/>
          <w:color w:val="000000" w:themeColor="text1"/>
        </w:rPr>
        <w:t>一般来说，通常情况下，总的来说</w:t>
      </w:r>
    </w:p>
    <w:p w14:paraId="2C8E992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A5B1C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morale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士气，斗志</w:t>
      </w:r>
    </w:p>
    <w:p w14:paraId="77A29B3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manager's </w:t>
      </w:r>
      <w:r w:rsidRPr="00652966">
        <w:rPr>
          <w:rFonts w:ascii="Arial" w:eastAsia="微软雅黑" w:hAnsi="Arial" w:cs="Arial"/>
          <w:color w:val="FF0000"/>
        </w:rPr>
        <w:t xml:space="preserve">pep </w:t>
      </w:r>
      <w:r w:rsidRPr="00652966">
        <w:rPr>
          <w:rFonts w:ascii="Arial" w:eastAsia="微软雅黑" w:hAnsi="Arial" w:cs="Arial"/>
          <w:color w:val="000000" w:themeColor="text1"/>
        </w:rPr>
        <w:t>talk boosted the morale of the employees before the crucial project deadline.</w:t>
      </w:r>
    </w:p>
    <w:p w14:paraId="203DF42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CC2FB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contagious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传染性的，有感染力的</w:t>
      </w:r>
    </w:p>
    <w:p w14:paraId="4B4F7E7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is highly contagious, spreading easily from person to person.</w:t>
      </w:r>
    </w:p>
    <w:p w14:paraId="43B4305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Laughter is contagious, and soon the entire room was filled with joy.</w:t>
      </w:r>
    </w:p>
    <w:p w14:paraId="72AE620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F36EC7" w14:textId="77777777" w:rsidR="00B9608F" w:rsidRPr="00652966" w:rsidRDefault="00B9608F" w:rsidP="00B9608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ultimate</w:t>
      </w:r>
      <w:r w:rsidRPr="00652966">
        <w:rPr>
          <w:rFonts w:ascii="Arial" w:eastAsia="微软雅黑" w:hAnsi="Arial" w:cs="Arial"/>
          <w:color w:val="FF0000"/>
        </w:rPr>
        <w:t xml:space="preserve"> [</w:t>
      </w:r>
      <w:r w:rsidRPr="00652966">
        <w:rPr>
          <w:rFonts w:ascii="Arial" w:hAnsi="Arial" w:cs="Arial"/>
          <w:color w:val="FF0000"/>
          <w:shd w:val="clear" w:color="auto" w:fill="FFFFFF"/>
        </w:rPr>
        <w:t>ˈʌltɪmət</w:t>
      </w:r>
      <w:r w:rsidRPr="00652966">
        <w:rPr>
          <w:rFonts w:ascii="Arial" w:eastAsia="微软雅黑" w:hAnsi="Arial" w:cs="Arial"/>
          <w:color w:val="FF0000"/>
        </w:rPr>
        <w:t xml:space="preserve">]adj. </w:t>
      </w:r>
      <w:r w:rsidRPr="00652966">
        <w:rPr>
          <w:rFonts w:ascii="Arial" w:eastAsia="微软雅黑" w:hAnsi="Arial" w:cs="Arial"/>
          <w:color w:val="FF0000"/>
        </w:rPr>
        <w:t>终极的，最终的</w:t>
      </w:r>
      <w:r w:rsidRPr="00652966">
        <w:rPr>
          <w:rFonts w:ascii="Arial" w:eastAsia="微软雅黑" w:hAnsi="Arial" w:cs="Arial"/>
          <w:color w:val="FF0000"/>
        </w:rPr>
        <w:t xml:space="preserve"> = final</w:t>
      </w:r>
    </w:p>
    <w:p w14:paraId="63ED7FA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Winning the championship was the ultimate goal for the team.</w:t>
      </w:r>
    </w:p>
    <w:p w14:paraId="29477F8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3D61D8F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100" w:name="OLE_LINK342"/>
      <w:bookmarkStart w:id="101" w:name="OLE_LINK343"/>
      <w:bookmarkStart w:id="102" w:name="OLE_LINK344"/>
      <w:r w:rsidRPr="00652966">
        <w:rPr>
          <w:rFonts w:ascii="Arial" w:eastAsia="微软雅黑" w:hAnsi="Arial" w:cs="Arial"/>
          <w:b/>
          <w:bCs/>
          <w:color w:val="FF0000"/>
        </w:rPr>
        <w:t>optimal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100"/>
      <w:bookmarkEnd w:id="101"/>
      <w:bookmarkEnd w:id="102"/>
      <w:r w:rsidRPr="00652966">
        <w:rPr>
          <w:rFonts w:ascii="Arial" w:eastAsia="微软雅黑" w:hAnsi="Arial" w:cs="Arial"/>
          <w:color w:val="FF0000"/>
        </w:rPr>
        <w:t xml:space="preserve">[ˈɑːptɪməl] adj. </w:t>
      </w:r>
      <w:r w:rsidRPr="00652966">
        <w:rPr>
          <w:rFonts w:ascii="Arial" w:eastAsia="微软雅黑" w:hAnsi="Arial" w:cs="Arial"/>
          <w:color w:val="FF0000"/>
        </w:rPr>
        <w:t>最佳的，最优的</w:t>
      </w:r>
    </w:p>
    <w:p w14:paraId="6DCE5CB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optimal temperature for plant growth is around 25 degrees Celsius.</w:t>
      </w:r>
    </w:p>
    <w:p w14:paraId="18D6B2F8" w14:textId="0451FF50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need to find the optimal solution to maximize our efficiency.</w:t>
      </w:r>
    </w:p>
    <w:p w14:paraId="58BC549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58AF8419" w14:textId="1847E2DB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mainstream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ˈmeɪnstriːm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主流</w:t>
      </w:r>
    </w:p>
    <w:p w14:paraId="606B88F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moved from the avant-garde to the mainstream, gaining widespread popularity.</w:t>
      </w:r>
    </w:p>
    <w:p w14:paraId="1871B24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product's success in the market propelled it into the mainstream, reaching a broader audience.</w:t>
      </w:r>
    </w:p>
    <w:p w14:paraId="5CD081F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4616C17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embark</w:t>
      </w:r>
      <w:r w:rsidRPr="00652966">
        <w:rPr>
          <w:rFonts w:ascii="Arial" w:eastAsia="微软雅黑" w:hAnsi="Arial" w:cs="Arial"/>
          <w:color w:val="FF0000"/>
        </w:rPr>
        <w:t xml:space="preserve"> [ɪmˈbɑrk] v. </w:t>
      </w:r>
      <w:r w:rsidRPr="00652966">
        <w:rPr>
          <w:rFonts w:ascii="Arial" w:eastAsia="微软雅黑" w:hAnsi="Arial" w:cs="Arial"/>
          <w:color w:val="FF0000"/>
        </w:rPr>
        <w:t>上船，着手，开始</w:t>
      </w:r>
    </w:p>
    <w:p w14:paraId="7208B8C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will embark on a journey around the world.</w:t>
      </w:r>
    </w:p>
    <w:p w14:paraId="53A6E17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It's time to embark on a new project.</w:t>
      </w:r>
    </w:p>
    <w:p w14:paraId="4423C32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3A3B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讽刺的，挖苦的</w:t>
      </w:r>
    </w:p>
    <w:p w14:paraId="45AC5B74" w14:textId="77777777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sarcastic remarks(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言论，评述</w:t>
      </w:r>
      <w:r w:rsidRPr="00652966">
        <w:rPr>
          <w:rFonts w:ascii="Arial" w:eastAsia="微软雅黑" w:hAnsi="Arial" w:cs="Arial"/>
          <w:color w:val="000000" w:themeColor="text1"/>
        </w:rPr>
        <w:t>) often made it difficult to determine her true intentions.</w:t>
      </w:r>
    </w:p>
    <w:p w14:paraId="003D3EE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couldn't tell if her comment was serious or just meant to be sarcastic.</w:t>
      </w:r>
    </w:p>
    <w:p w14:paraId="48A385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讽刺，挖苦</w:t>
      </w:r>
    </w:p>
    <w:p w14:paraId="444C228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sarcasm often caused misunderstandings among his colleagues.</w:t>
      </w:r>
    </w:p>
    <w:p w14:paraId="37D6683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humor was characterized by clever sarcasm and wit.</w:t>
      </w:r>
    </w:p>
    <w:p w14:paraId="3769F76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空缺，空位</w:t>
      </w:r>
    </w:p>
    <w:p w14:paraId="77440A7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job vacancy in the marketing department.</w:t>
      </w:r>
    </w:p>
    <w:p w14:paraId="085198D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has a vacancy for the position of a receptionist.</w:t>
      </w:r>
    </w:p>
    <w:p w14:paraId="3D608F3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overoptimized</w:t>
      </w:r>
      <w:r w:rsidRPr="00652966">
        <w:rPr>
          <w:rFonts w:ascii="Arial" w:eastAsia="微软雅黑" w:hAnsi="Arial" w:cs="Arial"/>
          <w:color w:val="000000" w:themeColor="text1"/>
        </w:rPr>
        <w:t xml:space="preserve"> [oʊvərˈɑːptɪˌmaɪzd] adj. </w:t>
      </w:r>
      <w:r w:rsidRPr="00652966">
        <w:rPr>
          <w:rFonts w:ascii="Arial" w:eastAsia="微软雅黑" w:hAnsi="Arial" w:cs="Arial"/>
          <w:color w:val="000000" w:themeColor="text1"/>
        </w:rPr>
        <w:t>过度优化的</w:t>
      </w:r>
    </w:p>
    <w:p w14:paraId="3C635CD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website's overoptimized design sacrificed user experience for search engine rankings.</w:t>
      </w:r>
    </w:p>
    <w:p w14:paraId="4AEE7E5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overoptimized marketing strategy led to a narrow focus and missed potential opportunities.</w:t>
      </w:r>
    </w:p>
    <w:p w14:paraId="3A72040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118FB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gorgeous</w:t>
      </w:r>
      <w:r w:rsidRPr="00652966">
        <w:rPr>
          <w:rFonts w:ascii="Arial" w:eastAsia="微软雅黑" w:hAnsi="Arial" w:cs="Arial"/>
          <w:color w:val="000000" w:themeColor="text1"/>
        </w:rPr>
        <w:t xml:space="preserve">[ˈɡɔːrdʒəs] adj. </w:t>
      </w:r>
      <w:r w:rsidRPr="00652966">
        <w:rPr>
          <w:rFonts w:ascii="Arial" w:eastAsia="微软雅黑" w:hAnsi="Arial" w:cs="Arial"/>
          <w:color w:val="000000" w:themeColor="text1"/>
        </w:rPr>
        <w:t>绚丽多彩的</w:t>
      </w:r>
    </w:p>
    <w:p w14:paraId="13C3D732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sunset painted the sky in gorgeous hues of pink, orange, and purple.</w:t>
      </w:r>
    </w:p>
    <w:p w14:paraId="5B235FF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 gorgeous dress that captivated everyone at the event.</w:t>
      </w:r>
    </w:p>
    <w:p w14:paraId="77259FE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urban</w:t>
      </w:r>
      <w:r w:rsidRPr="00652966">
        <w:rPr>
          <w:rFonts w:ascii="Arial" w:eastAsia="微软雅黑" w:hAnsi="Arial" w:cs="Arial"/>
          <w:color w:val="000000" w:themeColor="text1"/>
        </w:rPr>
        <w:t xml:space="preserve"> [ˈɜːbən] adj. </w:t>
      </w:r>
      <w:r w:rsidRPr="00652966">
        <w:rPr>
          <w:rFonts w:ascii="Arial" w:eastAsia="微软雅黑" w:hAnsi="Arial" w:cs="Arial"/>
          <w:color w:val="000000" w:themeColor="text1"/>
        </w:rPr>
        <w:t>城市的</w:t>
      </w:r>
    </w:p>
    <w:p w14:paraId="7973856D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Urban areas are characterized by high population density and extensive infrastructure.</w:t>
      </w:r>
    </w:p>
    <w:p w14:paraId="5FD2AF3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urban lifestyle offers diverse cultural experiences and modern conveniences.</w:t>
      </w:r>
    </w:p>
    <w:p w14:paraId="3097C9BC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harsh</w:t>
      </w:r>
      <w:r w:rsidRPr="00652966">
        <w:rPr>
          <w:rFonts w:ascii="Arial" w:eastAsia="微软雅黑" w:hAnsi="Arial" w:cs="Arial"/>
          <w:color w:val="000000" w:themeColor="text1"/>
        </w:rPr>
        <w:t xml:space="preserve"> [hɑːrʃ] adj. </w:t>
      </w:r>
      <w:r w:rsidRPr="00652966">
        <w:rPr>
          <w:rFonts w:ascii="Arial" w:eastAsia="微软雅黑" w:hAnsi="Arial" w:cs="Arial"/>
          <w:color w:val="000000" w:themeColor="text1"/>
        </w:rPr>
        <w:t>严厉的，刺耳的，苛刻的</w:t>
      </w:r>
    </w:p>
    <w:p w14:paraId="4A231075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harsh winter weather made outdoor activities challenging.</w:t>
      </w:r>
    </w:p>
    <w:p w14:paraId="3E3B2634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harsh criticism affected the team's morale.</w:t>
      </w:r>
    </w:p>
    <w:p w14:paraId="7E358097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preorder</w:t>
      </w:r>
      <w:r w:rsidRPr="00652966">
        <w:rPr>
          <w:rFonts w:ascii="Arial" w:eastAsia="微软雅黑" w:hAnsi="Arial" w:cs="Arial"/>
          <w:color w:val="000000" w:themeColor="text1"/>
        </w:rPr>
        <w:t xml:space="preserve"> [priːˈɔːrdər] v. </w:t>
      </w:r>
      <w:r w:rsidRPr="00652966">
        <w:rPr>
          <w:rFonts w:ascii="Arial" w:eastAsia="微软雅黑" w:hAnsi="Arial" w:cs="Arial"/>
          <w:color w:val="000000" w:themeColor="text1"/>
        </w:rPr>
        <w:t>预订，预购</w:t>
      </w:r>
    </w:p>
    <w:p w14:paraId="659309A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can often receive exclusive benefits when they preorder new products.</w:t>
      </w:r>
    </w:p>
    <w:p w14:paraId="54E7368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choose to preorder the latest gadgets to ensure availability upon release.</w:t>
      </w:r>
    </w:p>
    <w:p w14:paraId="452466A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startup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创业公司</w:t>
      </w:r>
    </w:p>
    <w:p w14:paraId="208243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startups focus on innovation and agility to compete in dynamic markets.</w:t>
      </w:r>
    </w:p>
    <w:p w14:paraId="40652A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Investors are often attracted to startups with disruptive technologies and scalable business models.</w:t>
      </w:r>
    </w:p>
    <w:p w14:paraId="0409E0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double-edged sword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双刃剑</w:t>
      </w:r>
    </w:p>
    <w:p w14:paraId="09F485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can be a double-edged sword, providing both connection and potential harm.</w:t>
      </w:r>
    </w:p>
    <w:p w14:paraId="04AF84C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a double-edged sword, addressing one issue but causing another.</w:t>
      </w:r>
    </w:p>
    <w:p w14:paraId="5C85D2D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研究生</w:t>
      </w:r>
    </w:p>
    <w:p w14:paraId="14F712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currently a graduate student pursuing a master's degree in computer science.</w:t>
      </w:r>
    </w:p>
    <w:p w14:paraId="658C69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 offers various research opportunities for graduate students in the engineering department.</w:t>
      </w:r>
    </w:p>
    <w:p w14:paraId="56BA058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本科生</w:t>
      </w:r>
    </w:p>
    <w:p w14:paraId="3973454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undergraduate student, he majored in economics and minored in political science.</w:t>
      </w:r>
    </w:p>
    <w:p w14:paraId="16351C2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campus bookstore provides essential textbooks for undergraduate students across different disciplines.</w:t>
      </w:r>
    </w:p>
    <w:p w14:paraId="0E8574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self-awareness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自我意识</w:t>
      </w:r>
    </w:p>
    <w:p w14:paraId="30C51B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self-awareness is crucial for personal growth and effective communication.</w:t>
      </w:r>
    </w:p>
    <w:p w14:paraId="14AEDE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Meditation and reflection are practices that can enhance self-awareness and mindfulness.</w:t>
      </w:r>
    </w:p>
    <w:p w14:paraId="13AB732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liberal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自由主义的，思想开明的</w:t>
      </w:r>
    </w:p>
    <w:p w14:paraId="336C9F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professor holds liberal views on social issues and advocates for inclusivity.</w:t>
      </w:r>
    </w:p>
    <w:p w14:paraId="6940AA0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liberal arts education emphasizes critical thinking and a broad intellectual foundation.</w:t>
      </w:r>
    </w:p>
    <w:p w14:paraId="70C8B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激怒，使恼火</w:t>
      </w:r>
    </w:p>
    <w:p w14:paraId="5FE88D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repetitive sound of the tapping pen started to irritate everyone in the room.</w:t>
      </w:r>
    </w:p>
    <w:p w14:paraId="777EB36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Using harsh chemicals can irritate sensitive skin.</w:t>
      </w:r>
    </w:p>
    <w:p w14:paraId="52B62FC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irritated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恼怒的，生气的</w:t>
      </w:r>
    </w:p>
    <w:p w14:paraId="325364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noise from the construction site left him feeling irritated.</w:t>
      </w:r>
    </w:p>
    <w:p w14:paraId="4430EA4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kept waiting for a long time made her increasingly irritated.</w:t>
      </w:r>
    </w:p>
    <w:p w14:paraId="2398BD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AB9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紧张的，过度的</w:t>
      </w:r>
    </w:p>
    <w:p w14:paraId="11DB06C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strained relationship between the two countries improved after diplomatic talks.</w:t>
      </w:r>
    </w:p>
    <w:p w14:paraId="1A9F1140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voice sounded strained, indicating the stress she was under.</w:t>
      </w:r>
    </w:p>
    <w:p w14:paraId="636596B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earphone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4B54F6B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plugged in his earphones to listen to music on the train.</w:t>
      </w:r>
    </w:p>
    <w:p w14:paraId="15891EA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Wireless earphones have become increasingly popular for their convenience.</w:t>
      </w:r>
    </w:p>
    <w:p w14:paraId="4869962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headset</w:t>
      </w:r>
      <w:r w:rsidRPr="00652966">
        <w:rPr>
          <w:rFonts w:ascii="Arial" w:eastAsia="微软雅黑" w:hAnsi="Arial" w:cs="Arial"/>
          <w:color w:val="000000" w:themeColor="text1"/>
        </w:rPr>
        <w:t xml:space="preserve"> [ˈhedset]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15B32E5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headset is a pair of audio devices worn over the head, covering the ears.</w:t>
      </w:r>
    </w:p>
    <w:p w14:paraId="1604977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gamers prefer using a headset for an immersive audio experience.</w:t>
      </w:r>
    </w:p>
    <w:p w14:paraId="4933995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 xml:space="preserve"> [rɪˈzɑːlv] v. </w:t>
      </w:r>
      <w:r w:rsidRPr="00652966">
        <w:rPr>
          <w:rFonts w:ascii="Arial" w:eastAsia="微软雅黑" w:hAnsi="Arial" w:cs="Arial"/>
          <w:color w:val="000000" w:themeColor="text1"/>
        </w:rPr>
        <w:t>解决，下决心</w:t>
      </w:r>
      <w:r w:rsidRPr="00652966">
        <w:rPr>
          <w:rFonts w:ascii="Arial" w:eastAsia="微软雅黑" w:hAnsi="Arial" w:cs="Arial"/>
          <w:color w:val="000000" w:themeColor="text1"/>
        </w:rPr>
        <w:t xml:space="preserve"> -&gt; Solve: </w:t>
      </w:r>
      <w:r w:rsidRPr="00652966">
        <w:rPr>
          <w:rFonts w:ascii="Arial" w:eastAsia="微软雅黑" w:hAnsi="Arial" w:cs="Arial"/>
          <w:color w:val="000000" w:themeColor="text1"/>
        </w:rPr>
        <w:t>更通用，</w:t>
      </w:r>
      <w:r w:rsidRPr="00652966">
        <w:rPr>
          <w:rFonts w:ascii="Arial" w:eastAsia="微软雅黑" w:hAnsi="Arial" w:cs="Arial"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>强调坚决的决心。</w:t>
      </w:r>
    </w:p>
    <w:p w14:paraId="5B8F0BD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resolve the technical issues before the deadline.</w:t>
      </w:r>
    </w:p>
    <w:p w14:paraId="19C5A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resolve to improve her time management skills in the new year.</w:t>
      </w:r>
    </w:p>
    <w:p w14:paraId="4DB2E75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resolute</w:t>
      </w:r>
      <w:r w:rsidRPr="00652966">
        <w:rPr>
          <w:rFonts w:ascii="Arial" w:eastAsia="微软雅黑" w:hAnsi="Arial" w:cs="Arial"/>
          <w:color w:val="000000" w:themeColor="text1"/>
        </w:rPr>
        <w:t xml:space="preserve"> [ˈrezəlut] adj. </w:t>
      </w:r>
      <w:r w:rsidRPr="00652966">
        <w:rPr>
          <w:rFonts w:ascii="Arial" w:eastAsia="微软雅黑" w:hAnsi="Arial" w:cs="Arial"/>
          <w:color w:val="000000" w:themeColor="text1"/>
        </w:rPr>
        <w:t>坚决的</w:t>
      </w:r>
    </w:p>
    <w:p w14:paraId="6360E4A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remained resolute in achieving her goals.</w:t>
      </w:r>
    </w:p>
    <w:p w14:paraId="1731509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resolute stance of the leader inspired confidence among the team members.</w:t>
      </w:r>
    </w:p>
    <w:p w14:paraId="59ED438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resolution</w:t>
      </w:r>
      <w:r w:rsidRPr="00652966">
        <w:rPr>
          <w:rFonts w:ascii="Arial" w:eastAsia="微软雅黑" w:hAnsi="Arial" w:cs="Arial"/>
          <w:color w:val="000000" w:themeColor="text1"/>
        </w:rPr>
        <w:t xml:space="preserve"> [ˌrezəˈluʃən] n. </w:t>
      </w:r>
      <w:r w:rsidRPr="00652966">
        <w:rPr>
          <w:rFonts w:ascii="Arial" w:eastAsia="微软雅黑" w:hAnsi="Arial" w:cs="Arial"/>
          <w:color w:val="000000" w:themeColor="text1"/>
        </w:rPr>
        <w:t>决心，解决</w:t>
      </w:r>
    </w:p>
    <w:p w14:paraId="7E43DB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conflict was brought to a resolution through peaceful negotiations.</w:t>
      </w:r>
    </w:p>
    <w:p w14:paraId="0C3CE88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resolution to exercise more regularly and lead a healthier lifestyle.</w:t>
      </w:r>
    </w:p>
    <w:p w14:paraId="17B0608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CF5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intuitive</w:t>
      </w:r>
      <w:r w:rsidRPr="00652966">
        <w:rPr>
          <w:rFonts w:ascii="Arial" w:eastAsia="微软雅黑" w:hAnsi="Arial" w:cs="Arial"/>
          <w:color w:val="FF0000"/>
        </w:rPr>
        <w:t xml:space="preserve"> [ɪnˈtuːɪtɪv] adj. </w:t>
      </w:r>
      <w:r w:rsidRPr="00652966">
        <w:rPr>
          <w:rFonts w:ascii="Arial" w:eastAsia="微软雅黑" w:hAnsi="Arial" w:cs="Arial"/>
          <w:color w:val="FF0000"/>
        </w:rPr>
        <w:t>直觉的，易用的，易懂的</w:t>
      </w:r>
    </w:p>
    <w:p w14:paraId="49E6349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lastRenderedPageBreak/>
        <w:t>⟐</w:t>
      </w:r>
      <w:r w:rsidRPr="00652966">
        <w:rPr>
          <w:rFonts w:ascii="Arial" w:eastAsia="微软雅黑" w:hAnsi="Arial" w:cs="Arial"/>
          <w:color w:val="FF0000"/>
        </w:rPr>
        <w:t xml:space="preserve"> The navigation system was designed to be intuitive for users of all ages.</w:t>
      </w:r>
    </w:p>
    <w:p w14:paraId="1F7B711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Her intuitive understanding of the market trends helped her make successful investments.</w:t>
      </w:r>
    </w:p>
    <w:p w14:paraId="5DAE9E6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00AD5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relief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rɪˈli:f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缓解，安心</w:t>
      </w:r>
    </w:p>
    <w:p w14:paraId="2806B21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5ABD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presence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存在，出席</w:t>
      </w:r>
      <w:r w:rsidRPr="00652966">
        <w:rPr>
          <w:rFonts w:ascii="Arial" w:eastAsia="微软雅黑" w:hAnsi="Arial" w:cs="Arial"/>
          <w:color w:val="000000" w:themeColor="text1"/>
        </w:rPr>
        <w:t xml:space="preserve"> ——&gt; </w:t>
      </w:r>
      <w:r w:rsidRPr="00652966">
        <w:rPr>
          <w:rFonts w:ascii="Arial" w:eastAsia="微软雅黑" w:hAnsi="Arial" w:cs="Arial"/>
          <w:color w:val="000000" w:themeColor="text1"/>
        </w:rPr>
        <w:t>反：</w:t>
      </w:r>
      <w:r w:rsidRPr="00652966">
        <w:rPr>
          <w:rFonts w:ascii="Arial" w:eastAsia="微软雅黑" w:hAnsi="Arial" w:cs="Arial"/>
          <w:color w:val="000000" w:themeColor="text1"/>
        </w:rPr>
        <w:t xml:space="preserve"> absence</w:t>
      </w:r>
    </w:p>
    <w:p w14:paraId="6831EC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presence at the meeting was necessary for the final decision.</w:t>
      </w:r>
    </w:p>
    <w:p w14:paraId="5E5811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strong presence of security personnel ensured a safe and orderly event.</w:t>
      </w:r>
    </w:p>
    <w:p w14:paraId="73A27A0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31995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participant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参与者，参加者</w:t>
      </w:r>
    </w:p>
    <w:p w14:paraId="78D5982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participants in the workshop actively engaged in the discussion.</w:t>
      </w:r>
    </w:p>
    <w:p w14:paraId="353B8E7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attracted participants from various industries and backgrounds.</w:t>
      </w:r>
    </w:p>
    <w:p w14:paraId="48D5A4A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71B70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grand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宏伟的，壮观的</w:t>
      </w:r>
    </w:p>
    <w:p w14:paraId="02ABDE7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B77B24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downside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缺点，负面</w:t>
      </w:r>
    </w:p>
    <w:p w14:paraId="49FFA46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可行的，可实施的</w:t>
      </w:r>
    </w:p>
    <w:p w14:paraId="43F4551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4EC767" w14:textId="77777777" w:rsidR="00A14D69" w:rsidRPr="00652966" w:rsidRDefault="00A14D69" w:rsidP="00A14D69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生存能力；可行性</w:t>
      </w:r>
    </w:p>
    <w:p w14:paraId="2B447C95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The long-term viability of the product itself.</w:t>
      </w:r>
    </w:p>
    <w:p w14:paraId="7D6C2283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It evaluates the basic viability of the project.</w:t>
      </w:r>
    </w:p>
    <w:p w14:paraId="3874F93F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 xml:space="preserve">And </w:t>
      </w:r>
      <w:proofErr w:type="gramStart"/>
      <w:r w:rsidRPr="00652966">
        <w:rPr>
          <w:rFonts w:ascii="Arial" w:hAnsi="Arial" w:cs="Arial"/>
        </w:rPr>
        <w:t>finally</w:t>
      </w:r>
      <w:proofErr w:type="gramEnd"/>
      <w:r w:rsidRPr="00652966">
        <w:rPr>
          <w:rFonts w:ascii="Arial" w:hAnsi="Arial" w:cs="Arial"/>
        </w:rPr>
        <w:t xml:space="preserve"> I'll discuss the viability of the project.</w:t>
      </w:r>
    </w:p>
    <w:p w14:paraId="7A8AB0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0EDD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reality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现实，实际情况</w:t>
      </w:r>
    </w:p>
    <w:p w14:paraId="5FA1818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FF04CB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不和，纷争</w:t>
      </w:r>
    </w:p>
    <w:p w14:paraId="00BC42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3247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inspire</w:t>
      </w:r>
      <w:r w:rsidRPr="00652966">
        <w:rPr>
          <w:rFonts w:ascii="Arial" w:eastAsia="微软雅黑" w:hAnsi="Arial" w:cs="Arial"/>
        </w:rPr>
        <w:t xml:space="preserve"> [ɪnˈspaɪər] v. </w:t>
      </w:r>
      <w:r w:rsidRPr="00652966">
        <w:rPr>
          <w:rFonts w:ascii="Arial" w:eastAsia="微软雅黑" w:hAnsi="Arial" w:cs="Arial"/>
        </w:rPr>
        <w:t>激发，启发</w:t>
      </w:r>
    </w:p>
    <w:p w14:paraId="4FFA711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teacher's dedication to education inspired her students to excel.</w:t>
      </w:r>
    </w:p>
    <w:p w14:paraId="55D29B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speech at the conference inspired many to take action for positive change.</w:t>
      </w:r>
    </w:p>
    <w:p w14:paraId="0BAB78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C2FC8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inspiration </w:t>
      </w:r>
      <w:r w:rsidRPr="00652966">
        <w:rPr>
          <w:rFonts w:ascii="Arial" w:eastAsia="微软雅黑" w:hAnsi="Arial" w:cs="Arial"/>
          <w:color w:val="000000" w:themeColor="text1"/>
        </w:rPr>
        <w:t xml:space="preserve">[ˌɪnspəˈreɪʃ(ə)n] n. </w:t>
      </w:r>
      <w:r w:rsidRPr="00652966">
        <w:rPr>
          <w:rFonts w:ascii="Arial" w:eastAsia="微软雅黑" w:hAnsi="Arial" w:cs="Arial"/>
          <w:color w:val="000000" w:themeColor="text1"/>
        </w:rPr>
        <w:t>灵感，启示</w:t>
      </w:r>
    </w:p>
    <w:p w14:paraId="602D724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652966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C9EDFAB" w14:textId="77777777" w:rsidR="000808AC" w:rsidRPr="00652966" w:rsidRDefault="000808AC" w:rsidP="000808A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ˈempəθaɪz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同感，共鸣</w:t>
      </w:r>
    </w:p>
    <w:p w14:paraId="35F780B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empathize with others to understand their perspectives.</w:t>
      </w:r>
    </w:p>
    <w:p w14:paraId="7311749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 empathize with the difficulties he was facing as she had been through similar experiences.</w:t>
      </w:r>
    </w:p>
    <w:p w14:paraId="7FB1F68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3" w:name="OLE_LINK182"/>
      <w:bookmarkStart w:id="104" w:name="OLE_LINK183"/>
      <w:r w:rsidRPr="00652966">
        <w:rPr>
          <w:rFonts w:ascii="Arial" w:eastAsia="微软雅黑" w:hAnsi="Arial" w:cs="Arial"/>
          <w:b/>
          <w:bCs/>
          <w:color w:val="000000" w:themeColor="text1"/>
        </w:rPr>
        <w:t>resonate</w:t>
      </w:r>
      <w:bookmarkEnd w:id="103"/>
      <w:bookmarkEnd w:id="104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共鸣，引起共鸣</w:t>
      </w:r>
    </w:p>
    <w:p w14:paraId="694C869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05" w:name="OLE_LINK369"/>
      <w:bookmarkStart w:id="106" w:name="OLE_LINK37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about equality resonated with the audience, and they </w:t>
      </w:r>
      <w:bookmarkStart w:id="107" w:name="OLE_LINK184"/>
      <w:bookmarkStart w:id="108" w:name="OLE_LINK185"/>
      <w:r w:rsidRPr="00652966">
        <w:rPr>
          <w:rFonts w:ascii="Arial" w:eastAsia="微软雅黑" w:hAnsi="Arial" w:cs="Arial"/>
          <w:color w:val="000000" w:themeColor="text1"/>
        </w:rPr>
        <w:t xml:space="preserve">applauded </w:t>
      </w:r>
      <w:bookmarkEnd w:id="107"/>
      <w:bookmarkEnd w:id="108"/>
      <w:r w:rsidRPr="00652966">
        <w:rPr>
          <w:rFonts w:ascii="Arial" w:eastAsia="微软雅黑" w:hAnsi="Arial" w:cs="Arial"/>
          <w:color w:val="000000" w:themeColor="text1"/>
        </w:rPr>
        <w:t>loudly.</w:t>
      </w:r>
    </w:p>
    <w:p w14:paraId="37D53DE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powerful message of the song resonated with people around the world.</w:t>
      </w:r>
      <w:bookmarkEnd w:id="105"/>
      <w:bookmarkEnd w:id="106"/>
    </w:p>
    <w:p w14:paraId="0AB5A7D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seamless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无缝的，流畅的</w:t>
      </w:r>
    </w:p>
    <w:p w14:paraId="75F45E1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transition between the two phases of the project was seamless.</w:t>
      </w:r>
    </w:p>
    <w:p w14:paraId="3ACA455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seamless integration of the software improved the overall user experience.</w:t>
      </w:r>
    </w:p>
    <w:p w14:paraId="7CD1E74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uncover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揭露，发现</w:t>
      </w:r>
    </w:p>
    <w:p w14:paraId="1BA35BA1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aimed to uncover the truth behind the mysterious disappearance.</w:t>
      </w:r>
    </w:p>
    <w:p w14:paraId="64FEDD4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research helped uncover corruption within the political system.</w:t>
      </w:r>
    </w:p>
    <w:p w14:paraId="207B793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spouse</w:t>
      </w:r>
      <w:r w:rsidRPr="00652966">
        <w:rPr>
          <w:rFonts w:ascii="Arial" w:eastAsia="微软雅黑" w:hAnsi="Arial" w:cs="Arial"/>
        </w:rPr>
        <w:t xml:space="preserve"> n. [spaʊs] </w:t>
      </w:r>
      <w:r w:rsidRPr="00652966">
        <w:rPr>
          <w:rFonts w:ascii="Arial" w:eastAsia="微软雅黑" w:hAnsi="Arial" w:cs="Arial"/>
        </w:rPr>
        <w:t>配偶</w:t>
      </w:r>
    </w:p>
    <w:p w14:paraId="3BE6AC1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many cultures, the role of a spouse is considered vital in maintaining a strong and healthy family unit.</w:t>
      </w:r>
    </w:p>
    <w:p w14:paraId="2C5D0B4F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strategist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战略家，策划者</w:t>
      </w:r>
    </w:p>
    <w:p w14:paraId="08879AC9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good military strategist plans for various scenarios on the battlefield.</w:t>
      </w:r>
    </w:p>
    <w:p w14:paraId="5549D6A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business strategist developed a comprehensive marketing plan for the new product launch.</w:t>
      </w:r>
    </w:p>
    <w:p w14:paraId="0CBBAE8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nutritional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营养的，有营养价值的</w:t>
      </w:r>
    </w:p>
    <w:p w14:paraId="1722B12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Fruits and vegetables are essential for a balanced and nutritional diet.</w:t>
      </w:r>
    </w:p>
    <w:p w14:paraId="28F21B27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nutritional content of the food is listed on the packaging.</w:t>
      </w:r>
    </w:p>
    <w:p w14:paraId="6B086AA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营养</w:t>
      </w:r>
    </w:p>
    <w:p w14:paraId="3CF161F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Good nutrition is crucial for maintaining overall health.</w:t>
      </w:r>
    </w:p>
    <w:p w14:paraId="13470E08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nutritionist provided personalized dietary recommendations based on the individual's needs.</w:t>
      </w:r>
    </w:p>
    <w:p w14:paraId="27F1F437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exposure</w:t>
      </w:r>
      <w:r w:rsidRPr="00652966">
        <w:rPr>
          <w:rFonts w:ascii="Arial" w:eastAsia="微软雅黑" w:hAnsi="Arial" w:cs="Arial"/>
          <w:color w:val="000000" w:themeColor="text1"/>
        </w:rPr>
        <w:t xml:space="preserve"> [ɪkˈspoʊʒər] n. </w:t>
      </w:r>
      <w:r w:rsidRPr="00652966">
        <w:rPr>
          <w:rFonts w:ascii="Arial" w:eastAsia="微软雅黑" w:hAnsi="Arial" w:cs="Arial"/>
          <w:color w:val="000000" w:themeColor="text1"/>
        </w:rPr>
        <w:t>暴露，揭露</w:t>
      </w:r>
    </w:p>
    <w:p w14:paraId="0832BB60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adjusted the camera settings to control the exposure of the photograph.</w:t>
      </w:r>
    </w:p>
    <w:p w14:paraId="1D4AF9BD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scandal resulted in the exposure of unethical practices within the company.</w:t>
      </w:r>
    </w:p>
    <w:p w14:paraId="605B9369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Exposure Compensation </w:t>
      </w:r>
      <w:r w:rsidRPr="00652966">
        <w:rPr>
          <w:rFonts w:ascii="Arial" w:eastAsia="微软雅黑" w:hAnsi="Arial" w:cs="Arial"/>
          <w:color w:val="000000" w:themeColor="text1"/>
        </w:rPr>
        <w:t>曝光补偿</w:t>
      </w:r>
      <w:r w:rsidRPr="00652966">
        <w:rPr>
          <w:rFonts w:ascii="Arial" w:eastAsia="微软雅黑" w:hAnsi="Arial" w:cs="Arial"/>
          <w:color w:val="000000" w:themeColor="text1"/>
        </w:rPr>
        <w:t xml:space="preserve"> sun exposure </w:t>
      </w:r>
      <w:r w:rsidRPr="00652966">
        <w:rPr>
          <w:rFonts w:ascii="Arial" w:eastAsia="微软雅黑" w:hAnsi="Arial" w:cs="Arial"/>
          <w:color w:val="000000" w:themeColor="text1"/>
        </w:rPr>
        <w:t>日照</w:t>
      </w:r>
    </w:p>
    <w:p w14:paraId="62283C51" w14:textId="77777777" w:rsidR="000808AC" w:rsidRPr="00652966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26F2995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9" w:name="OLE_LINK329"/>
      <w:bookmarkStart w:id="110" w:name="OLE_LINK330"/>
      <w:bookmarkStart w:id="111" w:name="OLE_LINK331"/>
      <w:r w:rsidRPr="00652966">
        <w:rPr>
          <w:rFonts w:ascii="Arial" w:eastAsia="微软雅黑" w:hAnsi="Arial" w:cs="Arial"/>
          <w:b/>
          <w:bCs/>
          <w:color w:val="000000" w:themeColor="text1"/>
        </w:rPr>
        <w:t>impartial</w:t>
      </w:r>
      <w:bookmarkEnd w:id="109"/>
      <w:bookmarkEnd w:id="110"/>
      <w:bookmarkEnd w:id="111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公正的，无偏见的</w:t>
      </w:r>
    </w:p>
    <w:p w14:paraId="2D9B1D0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judge remained impartial throughout the trial.</w:t>
      </w:r>
    </w:p>
    <w:p w14:paraId="32B4B48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impartial investigation is necessary to uncover the truth.</w:t>
      </w:r>
    </w:p>
    <w:p w14:paraId="597DD6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偏袒的，不公平的</w:t>
      </w:r>
    </w:p>
    <w:p w14:paraId="4BA6BF8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partial treatment of certain employees caused dissatisfaction among the team.</w:t>
      </w:r>
    </w:p>
    <w:p w14:paraId="570D9E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avoid any partial decisions and consider all perspectives.</w:t>
      </w:r>
    </w:p>
    <w:p w14:paraId="4092816E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2" w:name="OLE_LINK332"/>
      <w:bookmarkStart w:id="113" w:name="OLE_LINK333"/>
      <w:bookmarkStart w:id="114" w:name="OLE_LINK334"/>
      <w:r w:rsidRPr="00652966">
        <w:rPr>
          <w:rFonts w:ascii="Arial" w:eastAsia="微软雅黑" w:hAnsi="Arial" w:cs="Arial"/>
          <w:b/>
          <w:bCs/>
          <w:color w:val="000000" w:themeColor="text1"/>
        </w:rPr>
        <w:t>provisional</w:t>
      </w:r>
      <w:bookmarkEnd w:id="112"/>
      <w:bookmarkEnd w:id="113"/>
      <w:bookmarkEnd w:id="11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4F7C3A1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have set up a provisional office while the main building undergoes renovations.</w:t>
      </w:r>
    </w:p>
    <w:p w14:paraId="10BB09AF" w14:textId="207AE83A" w:rsidR="007455FF" w:rsidRPr="00652966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provisional solution should keep the system running until a permanent fix is implemented.</w:t>
      </w:r>
    </w:p>
    <w:p w14:paraId="08037383" w14:textId="334FA00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077330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initial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最初的，开始的</w:t>
      </w:r>
    </w:p>
    <w:p w14:paraId="65A387E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encourage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鼓励，促进</w:t>
      </w:r>
    </w:p>
    <w:p w14:paraId="4012C08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shortcut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捷径，近路</w:t>
      </w:r>
    </w:p>
    <w:p w14:paraId="5D70943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遥远的，疏远的</w:t>
      </w:r>
    </w:p>
    <w:p w14:paraId="7DF4F0B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disagreement, their relationship became distant and </w:t>
      </w:r>
      <w:r w:rsidRPr="00652966">
        <w:rPr>
          <w:rFonts w:ascii="Arial" w:eastAsia="微软雅黑" w:hAnsi="Arial" w:cs="Arial"/>
          <w:color w:val="FF0000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4D48E53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clumsy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笨拙的，不灵巧的</w:t>
      </w:r>
    </w:p>
    <w:p w14:paraId="008DC27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652966" w:rsidRDefault="000F5338" w:rsidP="000F533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ˈemfəsaɪz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强调</w:t>
      </w:r>
    </w:p>
    <w:p w14:paraId="4571079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emphasize the key points during the presentation to ensure clarity for the audience.</w:t>
      </w:r>
    </w:p>
    <w:p w14:paraId="1C3D9F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always emphasizes the importance of good behavior in the classroom.</w:t>
      </w:r>
    </w:p>
    <w:p w14:paraId="0326457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名望，声望</w:t>
      </w:r>
    </w:p>
    <w:p w14:paraId="5BC3A29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gained international renown for his unique style and talent.</w:t>
      </w:r>
    </w:p>
    <w:p w14:paraId="7B41DA8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commitment to quality has earned it a reputation of renown in the industry.</w:t>
      </w:r>
    </w:p>
    <w:p w14:paraId="2868DB5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有名的，著名的</w:t>
      </w:r>
    </w:p>
    <w:p w14:paraId="59B4375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 is renowned for its historic architecture.</w:t>
      </w:r>
    </w:p>
    <w:p w14:paraId="71BC7D3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is renowned for creating innovative and delicious dishes.</w:t>
      </w:r>
    </w:p>
    <w:p w14:paraId="671C9B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cognitive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认知的，认识的</w:t>
      </w:r>
    </w:p>
    <w:p w14:paraId="4F74DC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Cognitive abilities decline with age.</w:t>
      </w:r>
    </w:p>
    <w:p w14:paraId="5146615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focuses on the cognitive development of children.</w:t>
      </w:r>
    </w:p>
    <w:p w14:paraId="1411E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replay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重播，回放</w:t>
      </w:r>
    </w:p>
    <w:p w14:paraId="0CE0BB7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missed the live broadcast, but I can watch the replay online.</w:t>
      </w:r>
    </w:p>
    <w:p w14:paraId="2485C0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reviewed the game using the replay to analyze the team's performance.</w:t>
      </w:r>
    </w:p>
    <w:p w14:paraId="3A2535B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heighten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提高，增强</w:t>
      </w:r>
    </w:p>
    <w:p w14:paraId="408AB7E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spices can heighten the flavor of the dish.</w:t>
      </w:r>
    </w:p>
    <w:p w14:paraId="24BCD2A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tension in the room began to heighten as the argument escalated.</w:t>
      </w:r>
    </w:p>
    <w:p w14:paraId="7AEA5F6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horizon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视野，眼界</w:t>
      </w:r>
    </w:p>
    <w:p w14:paraId="0C5AF3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Traveling can broaden one's horizons by exposing them to different cultures.</w:t>
      </w:r>
    </w:p>
    <w:p w14:paraId="183FED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books from various genres expands our intellectual horizons.</w:t>
      </w:r>
    </w:p>
    <w:p w14:paraId="6790CF4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面试官</w:t>
      </w:r>
    </w:p>
    <w:p w14:paraId="396D435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interviewer asked a series of questions to assess the candidate's skills.</w:t>
      </w:r>
    </w:p>
    <w:p w14:paraId="2FBD4B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felt nervous facing the panel of interviewers during the job interview.</w:t>
      </w:r>
    </w:p>
    <w:p w14:paraId="0BFEBBF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接受面试者，被采访者</w:t>
      </w:r>
    </w:p>
    <w:p w14:paraId="467EABC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there any interviewee who stands out as memorable?</w:t>
      </w:r>
    </w:p>
    <w:p w14:paraId="0490ED7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What should we ask the next interviewee?</w:t>
      </w:r>
    </w:p>
    <w:p w14:paraId="46F22DC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多余的，过剩的</w:t>
      </w:r>
    </w:p>
    <w:p w14:paraId="53D3967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lay off employees due to redundant positions.</w:t>
      </w:r>
    </w:p>
    <w:p w14:paraId="7741402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explanation was redundant, as everyone already understood the concept.</w:t>
      </w:r>
    </w:p>
    <w:p w14:paraId="1D46227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冗余，过剩</w:t>
      </w:r>
    </w:p>
    <w:p w14:paraId="26A4AEB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information in the report made it difficult to extract key points.</w:t>
      </w:r>
    </w:p>
    <w:p w14:paraId="0D08070F" w14:textId="23D21DDE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staff led to increased operational costs.</w:t>
      </w:r>
    </w:p>
    <w:p w14:paraId="5077FE85" w14:textId="5ED784A1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确认；断言；证实；认可；</w:t>
      </w:r>
    </w:p>
    <w:p w14:paraId="266C20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affirmed her commitment to the project during the meeting.</w:t>
      </w:r>
    </w:p>
    <w:p w14:paraId="1D16E74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witness affirmed that he had seen the suspect at the scene of the crime.</w:t>
      </w:r>
    </w:p>
    <w:p w14:paraId="12B40E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affirming</w:t>
      </w:r>
      <w:r w:rsidRPr="00652966">
        <w:rPr>
          <w:rFonts w:ascii="Arial" w:eastAsia="微软雅黑" w:hAnsi="Arial" w:cs="Arial"/>
          <w:color w:val="000000" w:themeColor="text1"/>
        </w:rPr>
        <w:t xml:space="preserve"> [əˈfɜrmɪŋ] adj. </w:t>
      </w:r>
      <w:r w:rsidRPr="00652966">
        <w:rPr>
          <w:rFonts w:ascii="Arial" w:eastAsia="微软雅黑" w:hAnsi="Arial" w:cs="Arial"/>
          <w:color w:val="000000" w:themeColor="text1"/>
        </w:rPr>
        <w:t>肯定的</w:t>
      </w:r>
    </w:p>
    <w:p w14:paraId="208FA2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feedback from the supervisor motivated the team.</w:t>
      </w:r>
    </w:p>
    <w:p w14:paraId="4167068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comments from the audience boosted the speaker's morale.</w:t>
      </w:r>
    </w:p>
    <w:p w14:paraId="2872E6A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5" w:name="OLE_LINK327"/>
      <w:bookmarkStart w:id="116" w:name="OLE_LINK328"/>
      <w:r w:rsidRPr="00652966">
        <w:rPr>
          <w:rFonts w:ascii="Arial" w:eastAsia="微软雅黑" w:hAnsi="Arial" w:cs="Arial"/>
          <w:b/>
          <w:bCs/>
          <w:color w:val="000000" w:themeColor="text1"/>
        </w:rPr>
        <w:t>self-affirmin</w:t>
      </w:r>
      <w:bookmarkEnd w:id="115"/>
      <w:bookmarkEnd w:id="116"/>
      <w:r w:rsidRPr="00652966">
        <w:rPr>
          <w:rFonts w:ascii="Arial" w:eastAsia="微软雅黑" w:hAnsi="Arial" w:cs="Arial"/>
          <w:b/>
          <w:bCs/>
          <w:color w:val="000000" w:themeColor="text1"/>
        </w:rPr>
        <w:t>g</w:t>
      </w:r>
      <w:r w:rsidRPr="00652966">
        <w:rPr>
          <w:rFonts w:ascii="Arial" w:eastAsia="微软雅黑" w:hAnsi="Arial" w:cs="Arial"/>
          <w:color w:val="000000" w:themeColor="text1"/>
        </w:rPr>
        <w:t xml:space="preserve"> [sɛlf-əˈfɜrmɪŋ] adj. </w:t>
      </w:r>
      <w:r w:rsidRPr="00652966">
        <w:rPr>
          <w:rFonts w:ascii="Arial" w:eastAsia="微软雅黑" w:hAnsi="Arial" w:cs="Arial"/>
          <w:color w:val="000000" w:themeColor="text1"/>
        </w:rPr>
        <w:t>自我肯定的</w:t>
      </w:r>
    </w:p>
    <w:p w14:paraId="5B084F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Positive self-affirming statements can boost self-confidence.</w:t>
      </w:r>
    </w:p>
    <w:p w14:paraId="68CE1F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self-affirming attitude helped her overcome challenges.</w:t>
      </w:r>
    </w:p>
    <w:p w14:paraId="4693F54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7" w:name="OLE_LINK312"/>
      <w:bookmarkStart w:id="118" w:name="OLE_LINK313"/>
      <w:bookmarkStart w:id="119" w:name="OLE_LINK320"/>
      <w:bookmarkStart w:id="120" w:name="OLE_LINK321"/>
      <w:r w:rsidRPr="00652966">
        <w:rPr>
          <w:rFonts w:ascii="Arial" w:eastAsia="微软雅黑" w:hAnsi="Arial" w:cs="Arial"/>
          <w:b/>
          <w:bCs/>
          <w:color w:val="000000" w:themeColor="text1"/>
        </w:rPr>
        <w:t>intricate</w:t>
      </w:r>
      <w:bookmarkEnd w:id="117"/>
      <w:bookmarkEnd w:id="118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9"/>
      <w:bookmarkEnd w:id="120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复杂的，错综复杂的</w:t>
      </w:r>
    </w:p>
    <w:p w14:paraId="3534E3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watchmaker's work was so intricate that it took months to complete.</w:t>
      </w:r>
    </w:p>
    <w:p w14:paraId="491529B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puzzle had an intricate design that challenged even the most skilled solvers.</w:t>
      </w:r>
    </w:p>
    <w:p w14:paraId="4BEE01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1" w:name="OLE_LINK188"/>
      <w:bookmarkStart w:id="122" w:name="OLE_LINK189"/>
      <w:r w:rsidRPr="00652966">
        <w:rPr>
          <w:rFonts w:ascii="Arial" w:eastAsia="微软雅黑" w:hAnsi="Arial" w:cs="Arial"/>
          <w:b/>
          <w:bCs/>
          <w:color w:val="000000" w:themeColor="text1"/>
        </w:rPr>
        <w:t>subsequent</w:t>
      </w:r>
      <w:bookmarkEnd w:id="121"/>
      <w:bookmarkEnd w:id="12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随后的，后来的</w:t>
      </w:r>
    </w:p>
    <w:p w14:paraId="04CE01D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3" w:name="OLE_LINK384"/>
      <w:bookmarkStart w:id="124" w:name="OLE_LINK38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initial meeting, there will be subsequent discussions.</w:t>
      </w:r>
    </w:p>
    <w:p w14:paraId="6E29C69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subsequent chapters of the book reveal the mystery's resolution.</w:t>
      </w:r>
      <w:bookmarkEnd w:id="123"/>
      <w:bookmarkEnd w:id="124"/>
    </w:p>
    <w:p w14:paraId="53B5344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5" w:name="OLE_LINK226"/>
      <w:bookmarkStart w:id="126" w:name="OLE_LINK227"/>
      <w:r w:rsidRPr="00652966">
        <w:rPr>
          <w:rFonts w:ascii="Arial" w:eastAsia="微软雅黑" w:hAnsi="Arial" w:cs="Arial"/>
          <w:b/>
          <w:bCs/>
          <w:color w:val="000000" w:themeColor="text1"/>
        </w:rPr>
        <w:t>undergo</w:t>
      </w:r>
      <w:bookmarkEnd w:id="125"/>
      <w:bookmarkEnd w:id="126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经历，经受</w:t>
      </w:r>
    </w:p>
    <w:p w14:paraId="69A346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7" w:name="OLE_LINK442"/>
      <w:bookmarkStart w:id="128" w:name="OLE_LINK44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undergo surgery to remove the tumor.</w:t>
      </w:r>
    </w:p>
    <w:p w14:paraId="37E603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must undergo training before starting their new roles.</w:t>
      </w:r>
    </w:p>
    <w:p w14:paraId="0E238DF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9" w:name="OLE_LINK357"/>
      <w:bookmarkStart w:id="130" w:name="OLE_LINK358"/>
      <w:r w:rsidRPr="00652966">
        <w:rPr>
          <w:rFonts w:ascii="Arial" w:eastAsia="微软雅黑" w:hAnsi="Arial" w:cs="Arial"/>
          <w:b/>
          <w:bCs/>
          <w:color w:val="000000" w:themeColor="text1"/>
        </w:rPr>
        <w:t>captivate</w:t>
      </w:r>
      <w:bookmarkEnd w:id="129"/>
      <w:bookmarkEnd w:id="13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迷住，吸引</w:t>
      </w:r>
    </w:p>
    <w:p w14:paraId="050B2B9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1" w:name="OLE_LINK359"/>
      <w:bookmarkStart w:id="132" w:name="OLE_LINK36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storytelling ability could captivate audiences for hours.</w:t>
      </w:r>
    </w:p>
    <w:p w14:paraId="1893B2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the landscape captivated everyone who visited.</w:t>
      </w:r>
      <w:bookmarkEnd w:id="131"/>
      <w:bookmarkEnd w:id="132"/>
    </w:p>
    <w:p w14:paraId="7537454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bookmarkStart w:id="133" w:name="OLE_LINK361"/>
      <w:bookmarkStart w:id="134" w:name="OLE_LINK36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explanatory</w:t>
      </w:r>
      <w:bookmarkEnd w:id="133"/>
      <w:bookmarkEnd w:id="13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不言自明的，不需解释的</w:t>
      </w:r>
    </w:p>
    <w:p w14:paraId="6469FA1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user interface of the app is designed to be self-explanatory, so users can easily navigate it.</w:t>
      </w:r>
    </w:p>
    <w:p w14:paraId="50ABB52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is self-explanatory, providing clear instructions without the need for additional explanation.</w:t>
      </w:r>
    </w:p>
    <w:p w14:paraId="66512B2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facilitate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促进，使便利</w:t>
      </w:r>
    </w:p>
    <w:p w14:paraId="52F1416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acclaim</w:t>
      </w:r>
      <w:r w:rsidRPr="00652966">
        <w:rPr>
          <w:rFonts w:ascii="Arial" w:eastAsia="微软雅黑" w:hAnsi="Arial" w:cs="Arial"/>
          <w:color w:val="000000" w:themeColor="text1"/>
        </w:rPr>
        <w:t xml:space="preserve"> [əˈkleɪm] n. </w:t>
      </w:r>
      <w:r w:rsidRPr="00652966">
        <w:rPr>
          <w:rFonts w:ascii="Arial" w:eastAsia="微软雅黑" w:hAnsi="Arial" w:cs="Arial"/>
          <w:color w:val="000000" w:themeColor="text1"/>
        </w:rPr>
        <w:t>赞扬，喝彩</w:t>
      </w:r>
    </w:p>
    <w:p w14:paraId="2AD2367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具体指定的，特定的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明确指出，具体说明，把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列入说明书</w:t>
      </w:r>
    </w:p>
    <w:p w14:paraId="046371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minimum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最小量，最低限度</w:t>
      </w:r>
    </w:p>
    <w:p w14:paraId="020BEFD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sets a minimum standard of quality for all its products.</w:t>
      </w:r>
    </w:p>
    <w:p w14:paraId="69F2E68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ego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自我，自负</w:t>
      </w:r>
    </w:p>
    <w:p w14:paraId="2683284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验证，确认</w:t>
      </w:r>
    </w:p>
    <w:p w14:paraId="6CDEA2F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非正式的，不拘礼节的</w:t>
      </w:r>
    </w:p>
    <w:p w14:paraId="16A1831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迭代的，反复的</w:t>
      </w:r>
    </w:p>
    <w:p w14:paraId="3F4B766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development followed an iterative approach to incorporate user feedback.</w:t>
      </w:r>
    </w:p>
    <w:bookmarkEnd w:id="127"/>
    <w:bookmarkEnd w:id="128"/>
    <w:p w14:paraId="1225D563" w14:textId="77777777" w:rsidR="000F5338" w:rsidRPr="00652966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0DAA6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critical</w:t>
      </w:r>
      <w:r w:rsidRPr="00652966">
        <w:rPr>
          <w:rFonts w:ascii="Arial" w:eastAsia="微软雅黑" w:hAnsi="Arial" w:cs="Arial"/>
          <w:color w:val="000000" w:themeColor="text1"/>
        </w:rPr>
        <w:t xml:space="preserve"> [ˈkrɪtɪkl] adj. </w:t>
      </w:r>
      <w:r w:rsidRPr="00652966">
        <w:rPr>
          <w:rFonts w:ascii="Arial" w:eastAsia="微软雅黑" w:hAnsi="Arial" w:cs="Arial"/>
          <w:color w:val="000000" w:themeColor="text1"/>
        </w:rPr>
        <w:t>重要的；批评的；危急的</w:t>
      </w:r>
    </w:p>
    <w:p w14:paraId="6F2BB80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critical decision had a significant impact on the company's future.</w:t>
      </w:r>
    </w:p>
    <w:p w14:paraId="088072A9" w14:textId="2F0D7F83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critical acclaim for its powerful storytelling and outstanding performances.</w:t>
      </w:r>
    </w:p>
    <w:p w14:paraId="42BB7A2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proofread</w:t>
      </w:r>
      <w:r w:rsidRPr="00652966">
        <w:rPr>
          <w:rFonts w:ascii="Arial" w:eastAsia="微软雅黑" w:hAnsi="Arial" w:cs="Arial"/>
          <w:color w:val="000000" w:themeColor="text1"/>
        </w:rPr>
        <w:t xml:space="preserve"> [ˈpruːfriːd] v. </w:t>
      </w:r>
      <w:r w:rsidRPr="00652966">
        <w:rPr>
          <w:rFonts w:ascii="Arial" w:eastAsia="微软雅黑" w:hAnsi="Arial" w:cs="Arial"/>
          <w:color w:val="000000" w:themeColor="text1"/>
        </w:rPr>
        <w:t>校对，校正</w:t>
      </w:r>
    </w:p>
    <w:p w14:paraId="2D4A5CA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document, it's important to proofread it for errors.</w:t>
      </w:r>
    </w:p>
    <w:p w14:paraId="6804ACA5" w14:textId="28C8811A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need someone to help me proofread my essay for grammar and spelling mistakes.</w:t>
      </w:r>
    </w:p>
    <w:p w14:paraId="7CDE9BC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030BFA1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7D87011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</w:p>
    <w:p w14:paraId="3F412E3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4297C02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2B2E0B8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</w:p>
    <w:p w14:paraId="3363E32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1A0E807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39628C7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</w:p>
    <w:p w14:paraId="14B3EFD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5" w:name="OLE_LINK202"/>
      <w:bookmarkStart w:id="136" w:name="OLE_LINK211"/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bookmarkEnd w:id="135"/>
      <w:bookmarkEnd w:id="136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5605354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7" w:name="OLE_LINK404"/>
      <w:bookmarkStart w:id="138" w:name="OLE_LINK40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20D95EF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  <w:bookmarkEnd w:id="137"/>
      <w:bookmarkEnd w:id="138"/>
    </w:p>
    <w:p w14:paraId="4E1C63A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9" w:name="OLE_LINK222"/>
      <w:bookmarkStart w:id="140" w:name="OLE_LINK223"/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bookmarkEnd w:id="139"/>
      <w:bookmarkEnd w:id="14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32289DB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1" w:name="OLE_LINK428"/>
      <w:bookmarkStart w:id="142" w:name="OLE_LINK43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B3671D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  <w:bookmarkEnd w:id="141"/>
      <w:bookmarkEnd w:id="142"/>
    </w:p>
    <w:p w14:paraId="52B9CCB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3" w:name="OLE_LINK224"/>
      <w:bookmarkStart w:id="144" w:name="OLE_LINK225"/>
      <w:bookmarkStart w:id="145" w:name="OLE_LINK237"/>
      <w:bookmarkStart w:id="146" w:name="OLE_LINK238"/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bookmarkEnd w:id="143"/>
      <w:bookmarkEnd w:id="144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45"/>
      <w:bookmarkEnd w:id="146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3CF0A97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7" w:name="OLE_LINK440"/>
      <w:bookmarkStart w:id="148" w:name="OLE_LINK44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77A1C0D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  <w:bookmarkEnd w:id="147"/>
      <w:bookmarkEnd w:id="148"/>
    </w:p>
    <w:p w14:paraId="136F37E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9" w:name="OLE_LINK285"/>
      <w:bookmarkStart w:id="150" w:name="OLE_LINK286"/>
      <w:r w:rsidRPr="00652966">
        <w:rPr>
          <w:rFonts w:ascii="Arial" w:eastAsia="微软雅黑" w:hAnsi="Arial" w:cs="Arial"/>
          <w:b/>
          <w:bCs/>
          <w:color w:val="000000" w:themeColor="text1"/>
        </w:rPr>
        <w:t>reside</w:t>
      </w:r>
      <w:bookmarkEnd w:id="149"/>
      <w:bookmarkEnd w:id="15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居住，存在</w:t>
      </w:r>
    </w:p>
    <w:p w14:paraId="2CC00C8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1" w:name="OLE_LINK481"/>
      <w:bookmarkStart w:id="152" w:name="OLE_LINK48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reside in a small town on the outskirts of the city.</w:t>
      </w:r>
    </w:p>
    <w:p w14:paraId="5EAE7E8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nature can be found wherever you reside.</w:t>
      </w:r>
    </w:p>
    <w:p w14:paraId="6739AE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居民，常驻者</w:t>
      </w:r>
    </w:p>
    <w:p w14:paraId="2AE1B4D1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John has been a resident of this neighborhood for over ten years.</w:t>
      </w:r>
    </w:p>
    <w:p w14:paraId="2FE289C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hospital's residents are medical professionals in training who work under the supervision of experienced doctors.</w:t>
      </w:r>
      <w:bookmarkEnd w:id="151"/>
      <w:bookmarkEnd w:id="152"/>
    </w:p>
    <w:p w14:paraId="20CC2E3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prestige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声望，威望</w:t>
      </w:r>
    </w:p>
    <w:p w14:paraId="54160A8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university's prestige attracts students from all over the world.</w:t>
      </w:r>
    </w:p>
    <w:p w14:paraId="6C9E1A3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prestige in the field of science earned him numerous awards and accolades.</w:t>
      </w:r>
    </w:p>
    <w:p w14:paraId="08603C3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3" w:name="OLE_LINK310"/>
      <w:bookmarkStart w:id="154" w:name="OLE_LINK311"/>
      <w:r w:rsidRPr="00652966">
        <w:rPr>
          <w:rFonts w:ascii="Arial" w:eastAsia="微软雅黑" w:hAnsi="Arial" w:cs="Arial"/>
          <w:b/>
          <w:bCs/>
          <w:color w:val="000000" w:themeColor="text1"/>
        </w:rPr>
        <w:t>prestigious</w:t>
      </w:r>
      <w:bookmarkEnd w:id="153"/>
      <w:bookmarkEnd w:id="15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有声望的，有威望的</w:t>
      </w:r>
    </w:p>
    <w:p w14:paraId="6EF2150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Harvard University is known for its prestigious reputation in the academic world.</w:t>
      </w:r>
    </w:p>
    <w:p w14:paraId="5D7C192C" w14:textId="7143D4AC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prestigious award was the highlight of her career.</w:t>
      </w:r>
    </w:p>
    <w:p w14:paraId="57580EF7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likelihood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可能性，概率</w:t>
      </w:r>
    </w:p>
    <w:p w14:paraId="6842F358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high likelihood of rain tomorrow, so you should take an umbrella.</w:t>
      </w:r>
    </w:p>
    <w:p w14:paraId="26617FEE" w14:textId="695356D5" w:rsidR="00B11F9C" w:rsidRPr="00652966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likelihood of success increases with careful planning and hard work.</w:t>
      </w:r>
    </w:p>
    <w:p w14:paraId="78851B5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profuse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丰富的，大量的</w:t>
      </w:r>
    </w:p>
    <w:p w14:paraId="2578109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innermost</w:t>
      </w:r>
      <w:r w:rsidRPr="00652966">
        <w:rPr>
          <w:rFonts w:ascii="Arial" w:eastAsia="微软雅黑" w:hAnsi="Arial" w:cs="Arial"/>
        </w:rPr>
        <w:t xml:space="preserve"> [ˈɪnərˌmoʊst] adj. </w:t>
      </w:r>
      <w:r w:rsidRPr="00652966">
        <w:rPr>
          <w:rFonts w:ascii="Arial" w:eastAsia="微软雅黑" w:hAnsi="Arial" w:cs="Arial"/>
        </w:rPr>
        <w:t>最深处的，最内部的</w:t>
      </w:r>
    </w:p>
    <w:p w14:paraId="6CE1CB5A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treasure was hidden in the innermost chamber of the cave.</w:t>
      </w:r>
    </w:p>
    <w:p w14:paraId="2D432F1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innermost thoughts and feelings remained a secret.</w:t>
      </w:r>
    </w:p>
    <w:p w14:paraId="05722E58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architect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建筑师，设计师</w:t>
      </w:r>
    </w:p>
    <w:p w14:paraId="0868A729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circumstance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环境，情况</w:t>
      </w:r>
    </w:p>
    <w:p w14:paraId="649C9FE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抵抗，抵制</w:t>
      </w:r>
    </w:p>
    <w:p w14:paraId="06C600A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hard to resist the temptation of </w:t>
      </w:r>
      <w:r w:rsidRPr="00652966">
        <w:rPr>
          <w:rFonts w:ascii="Arial" w:eastAsia="微软雅黑" w:hAnsi="Arial" w:cs="Arial"/>
          <w:color w:val="FF0000"/>
        </w:rPr>
        <w:t xml:space="preserve">indulging </w:t>
      </w:r>
      <w:r w:rsidRPr="00652966">
        <w:rPr>
          <w:rFonts w:ascii="Arial" w:eastAsia="微软雅黑" w:hAnsi="Arial" w:cs="Arial"/>
          <w:color w:val="000000" w:themeColor="text1"/>
        </w:rPr>
        <w:t xml:space="preserve">in delicious </w:t>
      </w:r>
      <w:r w:rsidRPr="00652966">
        <w:rPr>
          <w:rFonts w:ascii="Arial" w:eastAsia="微软雅黑" w:hAnsi="Arial" w:cs="Arial"/>
          <w:color w:val="FF0000"/>
        </w:rPr>
        <w:t>desserts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75138EA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5" w:name="OLE_LINK475"/>
      <w:bookmarkStart w:id="156" w:name="OLE_LINK476"/>
      <w:r w:rsidRPr="00652966">
        <w:rPr>
          <w:rFonts w:ascii="Arial" w:eastAsia="微软雅黑" w:hAnsi="Arial" w:cs="Arial"/>
          <w:b/>
          <w:bCs/>
          <w:color w:val="000000" w:themeColor="text1"/>
        </w:rPr>
        <w:t>November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55"/>
      <w:bookmarkEnd w:id="156"/>
      <w:r w:rsidRPr="00652966">
        <w:rPr>
          <w:rFonts w:ascii="Arial" w:eastAsia="微软雅黑" w:hAnsi="Arial" w:cs="Arial"/>
          <w:color w:val="000000" w:themeColor="text1"/>
        </w:rPr>
        <w:t xml:space="preserve">[noʊˈvembər] n. </w:t>
      </w:r>
      <w:r w:rsidRPr="00652966">
        <w:rPr>
          <w:rFonts w:ascii="Arial" w:eastAsia="微软雅黑" w:hAnsi="Arial" w:cs="Arial"/>
          <w:color w:val="000000" w:themeColor="text1"/>
        </w:rPr>
        <w:t>十一月</w:t>
      </w:r>
    </w:p>
    <w:p w14:paraId="15D21C7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652966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fiscal year ends in November.</w:t>
      </w:r>
    </w:p>
    <w:p w14:paraId="1B41DB4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7" w:name="OLE_LINK198"/>
      <w:bookmarkStart w:id="158" w:name="OLE_LINK199"/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bookmarkEnd w:id="157"/>
      <w:bookmarkEnd w:id="15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48864A5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9" w:name="OLE_LINK398"/>
      <w:bookmarkStart w:id="160" w:name="OLE_LINK39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enhance the performance of your computer.</w:t>
      </w:r>
    </w:p>
    <w:p w14:paraId="62E009F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physical fitness.</w:t>
      </w:r>
      <w:bookmarkEnd w:id="159"/>
      <w:bookmarkEnd w:id="160"/>
    </w:p>
    <w:p w14:paraId="47EAE7F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category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类别，范畴</w:t>
      </w:r>
    </w:p>
    <w:p w14:paraId="19D231D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Books are typically divided into various categories, such as fiction, non-fiction, and mystery.</w:t>
      </w:r>
    </w:p>
    <w:p w14:paraId="2FCF050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this competition, participants can choose a category that best fits their skills and interests.</w:t>
      </w:r>
    </w:p>
    <w:p w14:paraId="33FFF9E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manpower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人力，劳动力</w:t>
      </w:r>
    </w:p>
    <w:p w14:paraId="7E2263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jog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慢跑，轻推，唤起</w:t>
      </w:r>
    </w:p>
    <w:p w14:paraId="3102D78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applaud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鼓掌，称赞</w:t>
      </w:r>
    </w:p>
    <w:p w14:paraId="33BB2BEB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respond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回答，回应</w:t>
      </w:r>
    </w:p>
    <w:p w14:paraId="0CEE3F81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emit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发出，散发</w:t>
      </w:r>
    </w:p>
    <w:p w14:paraId="7D5B15C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1" w:name="OLE_LINK408"/>
      <w:bookmarkStart w:id="162" w:name="OLE_LINK40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emits a lot of pollution into the air.</w:t>
      </w:r>
    </w:p>
    <w:p w14:paraId="2A5FAB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radio tower emits signals to communicate with other devices.</w:t>
      </w:r>
      <w:bookmarkEnd w:id="161"/>
      <w:bookmarkEnd w:id="162"/>
    </w:p>
    <w:p w14:paraId="333380E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3" w:name="OLE_LINK544"/>
      <w:bookmarkStart w:id="164" w:name="OLE_LINK545"/>
      <w:r w:rsidRPr="00652966">
        <w:rPr>
          <w:rFonts w:ascii="Arial" w:eastAsia="微软雅黑" w:hAnsi="Arial" w:cs="Arial"/>
          <w:b/>
          <w:bCs/>
          <w:color w:val="000000" w:themeColor="text1"/>
        </w:rPr>
        <w:t>omit</w:t>
      </w:r>
      <w:bookmarkEnd w:id="163"/>
      <w:bookmarkEnd w:id="164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省略，忽略</w:t>
      </w:r>
    </w:p>
    <w:p w14:paraId="59E5C95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omit certain features from the initial release to meet the deadline.</w:t>
      </w:r>
    </w:p>
    <w:p w14:paraId="5F69956C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Don't omit important error-handling code; it can lead to unexpected issues.</w:t>
      </w:r>
    </w:p>
    <w:p w14:paraId="70963E60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装饰，装修</w:t>
      </w:r>
    </w:p>
    <w:p w14:paraId="4EE3E98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5" w:name="OLE_LINK424"/>
      <w:bookmarkStart w:id="166" w:name="OLE_LINK42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spent the weekend decorating their new house.</w:t>
      </w:r>
    </w:p>
    <w:p w14:paraId="1882B53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festive lights decorate the city during the holiday season.</w:t>
      </w:r>
      <w:bookmarkEnd w:id="165"/>
      <w:bookmarkEnd w:id="166"/>
    </w:p>
    <w:p w14:paraId="696FACC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7" w:name="OLE_LINK214"/>
      <w:bookmarkStart w:id="168" w:name="OLE_LINK215"/>
      <w:r w:rsidRPr="00652966">
        <w:rPr>
          <w:rFonts w:ascii="Arial" w:eastAsia="微软雅黑" w:hAnsi="Arial" w:cs="Arial"/>
          <w:b/>
          <w:bCs/>
          <w:color w:val="000000" w:themeColor="text1"/>
        </w:rPr>
        <w:t>burdensome</w:t>
      </w:r>
      <w:bookmarkEnd w:id="167"/>
      <w:bookmarkEnd w:id="168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繁重的，沉重的</w:t>
      </w:r>
    </w:p>
    <w:p w14:paraId="7C44B4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9" w:name="OLE_LINK426"/>
      <w:bookmarkStart w:id="170" w:name="OLE_LINK42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burdensome workload was causing stress among the employees.</w:t>
      </w:r>
    </w:p>
    <w:p w14:paraId="112DC5D6" w14:textId="7E23D579" w:rsidR="00A84F30" w:rsidRPr="00652966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tax regulations were seen as burdensome by small businesses.</w:t>
      </w:r>
      <w:bookmarkEnd w:id="169"/>
      <w:bookmarkEnd w:id="170"/>
    </w:p>
    <w:p w14:paraId="5724DA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freelancer</w:t>
      </w:r>
      <w:r w:rsidRPr="00652966">
        <w:rPr>
          <w:rFonts w:ascii="Arial" w:eastAsia="微软雅黑" w:hAnsi="Arial" w:cs="Arial"/>
          <w:color w:val="000000" w:themeColor="text1"/>
        </w:rPr>
        <w:t xml:space="preserve"> [ˈfriːlænsər] n. </w:t>
      </w:r>
      <w:r w:rsidRPr="00652966">
        <w:rPr>
          <w:rFonts w:ascii="Arial" w:eastAsia="微软雅黑" w:hAnsi="Arial" w:cs="Arial"/>
          <w:color w:val="000000" w:themeColor="text1"/>
        </w:rPr>
        <w:t>自由职业者</w:t>
      </w:r>
    </w:p>
    <w:p w14:paraId="3BED15F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dependency</w:t>
      </w:r>
      <w:r w:rsidRPr="00652966">
        <w:rPr>
          <w:rFonts w:ascii="Arial" w:eastAsia="微软雅黑" w:hAnsi="Arial" w:cs="Arial"/>
          <w:color w:val="000000" w:themeColor="text1"/>
        </w:rPr>
        <w:t xml:space="preserve"> [dɪˈpendənsi] n. </w:t>
      </w:r>
      <w:r w:rsidRPr="00652966">
        <w:rPr>
          <w:rFonts w:ascii="Arial" w:eastAsia="微软雅黑" w:hAnsi="Arial" w:cs="Arial"/>
          <w:color w:val="000000" w:themeColor="text1"/>
        </w:rPr>
        <w:t>依赖，依存</w:t>
      </w:r>
    </w:p>
    <w:p w14:paraId="0BE7C7A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massive</w:t>
      </w:r>
      <w:r w:rsidRPr="00652966">
        <w:rPr>
          <w:rFonts w:ascii="Arial" w:eastAsia="微软雅黑" w:hAnsi="Arial" w:cs="Arial"/>
          <w:color w:val="000000" w:themeColor="text1"/>
        </w:rPr>
        <w:t xml:space="preserve"> [ˈmæsɪv] adj. </w:t>
      </w:r>
      <w:r w:rsidRPr="00652966">
        <w:rPr>
          <w:rFonts w:ascii="Arial" w:eastAsia="微软雅黑" w:hAnsi="Arial" w:cs="Arial"/>
          <w:color w:val="000000" w:themeColor="text1"/>
        </w:rPr>
        <w:t>巨大的</w:t>
      </w:r>
    </w:p>
    <w:p w14:paraId="46083BD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announced a massive </w:t>
      </w:r>
      <w:r w:rsidRPr="00652966">
        <w:rPr>
          <w:rFonts w:ascii="Arial" w:eastAsia="微软雅黑" w:hAnsi="Arial" w:cs="Arial"/>
          <w:color w:val="FF0000"/>
        </w:rPr>
        <w:t xml:space="preserve">restructuring </w:t>
      </w:r>
      <w:r w:rsidRPr="00652966">
        <w:rPr>
          <w:rFonts w:ascii="Arial" w:eastAsia="微软雅黑" w:hAnsi="Arial" w:cs="Arial"/>
          <w:color w:val="000000" w:themeColor="text1"/>
        </w:rPr>
        <w:t>plan to improve efficiency.</w:t>
      </w:r>
    </w:p>
    <w:p w14:paraId="44EBCDB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harmony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和谐，协调</w:t>
      </w:r>
    </w:p>
    <w:p w14:paraId="1B590A6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impulsive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冲动的，易冲动的</w:t>
      </w:r>
    </w:p>
    <w:p w14:paraId="75FBE4D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impulsive decision led to </w:t>
      </w:r>
      <w:r w:rsidRPr="00652966">
        <w:rPr>
          <w:rFonts w:ascii="Arial" w:eastAsia="微软雅黑" w:hAnsi="Arial" w:cs="Arial"/>
          <w:color w:val="FF0000"/>
        </w:rPr>
        <w:t xml:space="preserve">unforeseen </w:t>
      </w:r>
      <w:r w:rsidRPr="00652966">
        <w:rPr>
          <w:rFonts w:ascii="Arial" w:eastAsia="微软雅黑" w:hAnsi="Arial" w:cs="Arial"/>
          <w:color w:val="000000" w:themeColor="text1"/>
        </w:rPr>
        <w:t>complications(</w:t>
      </w:r>
      <w:r w:rsidRPr="00652966">
        <w:rPr>
          <w:rFonts w:ascii="Arial" w:eastAsia="微软雅黑" w:hAnsi="Arial" w:cs="Arial"/>
          <w:color w:val="000000" w:themeColor="text1"/>
        </w:rPr>
        <w:t>并发症</w:t>
      </w:r>
      <w:r w:rsidRPr="00652966">
        <w:rPr>
          <w:rFonts w:ascii="Arial" w:eastAsia="微软雅黑" w:hAnsi="Arial" w:cs="Arial"/>
          <w:color w:val="000000" w:themeColor="text1"/>
        </w:rPr>
        <w:t>) later on.</w:t>
      </w:r>
    </w:p>
    <w:p w14:paraId="5B86CE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面对，遭遇</w:t>
      </w:r>
    </w:p>
    <w:p w14:paraId="51B5C01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vivid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生动的，鲜明的</w:t>
      </w:r>
    </w:p>
    <w:p w14:paraId="1FCB54C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强度，强烈</w:t>
      </w:r>
    </w:p>
    <w:p w14:paraId="7825620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强烈的，紧张的</w:t>
      </w:r>
    </w:p>
    <w:p w14:paraId="5C61E09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乐观的</w:t>
      </w:r>
    </w:p>
    <w:p w14:paraId="5D87E0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乐观主义者，乐观者</w:t>
      </w:r>
    </w:p>
    <w:p w14:paraId="6806269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乐观，乐观主义</w:t>
      </w:r>
    </w:p>
    <w:p w14:paraId="7E5993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incredible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难以置信的，不可思议的</w:t>
      </w:r>
    </w:p>
    <w:p w14:paraId="76D1D5C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652966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self-image</w:t>
      </w:r>
      <w:r w:rsidRPr="00652966">
        <w:rPr>
          <w:rFonts w:ascii="Arial" w:eastAsia="微软雅黑" w:hAnsi="Arial" w:cs="Arial"/>
        </w:rPr>
        <w:t xml:space="preserve"> [self ˈɪmɪdʒ] n. </w:t>
      </w:r>
      <w:r w:rsidRPr="00652966">
        <w:rPr>
          <w:rFonts w:ascii="Arial" w:eastAsia="微软雅黑" w:hAnsi="Arial" w:cs="Arial"/>
        </w:rPr>
        <w:t>自我形象，自我认知</w:t>
      </w:r>
    </w:p>
    <w:p w14:paraId="655C68A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positive self-image is important for self-esteem.</w:t>
      </w:r>
    </w:p>
    <w:p w14:paraId="2526DE8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struggled with a negative self-image for years.</w:t>
      </w:r>
    </w:p>
    <w:p w14:paraId="5F32B18F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1" w:name="OLE_LINK351"/>
      <w:bookmarkStart w:id="172" w:name="OLE_LINK352"/>
      <w:r w:rsidRPr="00652966">
        <w:rPr>
          <w:rFonts w:ascii="Arial" w:eastAsia="微软雅黑" w:hAnsi="Arial" w:cs="Arial"/>
          <w:b/>
          <w:bCs/>
          <w:color w:val="000000" w:themeColor="text1"/>
        </w:rPr>
        <w:t>Mandarin</w:t>
      </w:r>
      <w:bookmarkEnd w:id="171"/>
      <w:bookmarkEnd w:id="172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官话，普通话</w:t>
      </w:r>
    </w:p>
    <w:p w14:paraId="36D2ABB8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in China speak Mandarin as their primary language.</w:t>
      </w:r>
    </w:p>
    <w:p w14:paraId="4B12737B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Learning Mandarin can be challenging but rewarding.</w:t>
      </w:r>
    </w:p>
    <w:p w14:paraId="1DE5140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投资</w:t>
      </w:r>
    </w:p>
    <w:p w14:paraId="783DD197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influence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影响，左右</w:t>
      </w:r>
    </w:p>
    <w:p w14:paraId="030A3F30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episode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事件，（连续剧的）一集</w:t>
      </w:r>
    </w:p>
    <w:p w14:paraId="581E935C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652966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500EBF" w14:textId="2AA7DD65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3" w:name="OLE_LINK477"/>
      <w:bookmarkStart w:id="174" w:name="OLE_LINK478"/>
      <w:r w:rsidRPr="00652966">
        <w:rPr>
          <w:rFonts w:ascii="Arial" w:eastAsia="微软雅黑" w:hAnsi="Arial" w:cs="Arial"/>
          <w:b/>
          <w:bCs/>
          <w:color w:val="000000" w:themeColor="text1"/>
        </w:rPr>
        <w:t>December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3"/>
      <w:bookmarkEnd w:id="174"/>
      <w:r w:rsidRPr="00652966">
        <w:rPr>
          <w:rFonts w:ascii="Arial" w:eastAsia="微软雅黑" w:hAnsi="Arial" w:cs="Arial"/>
          <w:color w:val="000000" w:themeColor="text1"/>
        </w:rPr>
        <w:t xml:space="preserve">[dɪˈsembər] n. </w:t>
      </w:r>
      <w:r w:rsidRPr="00652966">
        <w:rPr>
          <w:rFonts w:ascii="Arial" w:eastAsia="微软雅黑" w:hAnsi="Arial" w:cs="Arial"/>
          <w:color w:val="000000" w:themeColor="text1"/>
        </w:rPr>
        <w:t>十二月</w:t>
      </w:r>
    </w:p>
    <w:p w14:paraId="075291A1" w14:textId="77777777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652966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concrete</w:t>
      </w:r>
      <w:r w:rsidRPr="00652966">
        <w:rPr>
          <w:rFonts w:ascii="Arial" w:eastAsia="微软雅黑" w:hAnsi="Arial" w:cs="Arial"/>
          <w:color w:val="000000" w:themeColor="text1"/>
        </w:rPr>
        <w:t xml:space="preserve"> [ˈkɑŋkriːt] adj. </w:t>
      </w:r>
      <w:r w:rsidRPr="00652966">
        <w:rPr>
          <w:rFonts w:ascii="Arial" w:eastAsia="微软雅黑" w:hAnsi="Arial" w:cs="Arial"/>
          <w:color w:val="000000" w:themeColor="text1"/>
        </w:rPr>
        <w:t>具体的，实际的；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混凝土</w:t>
      </w:r>
    </w:p>
    <w:p w14:paraId="013A0C7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come up with a concrete plan for the project.</w:t>
      </w:r>
    </w:p>
    <w:p w14:paraId="2AFCA0E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building's foundation is made of solid concrete.</w:t>
      </w:r>
    </w:p>
    <w:p w14:paraId="38B57177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5" w:name="OLE_LINK200"/>
      <w:bookmarkStart w:id="176" w:name="OLE_LINK201"/>
      <w:r w:rsidRPr="00652966">
        <w:rPr>
          <w:rFonts w:ascii="Arial" w:eastAsia="微软雅黑" w:hAnsi="Arial" w:cs="Arial"/>
          <w:b/>
          <w:bCs/>
          <w:color w:val="000000" w:themeColor="text1"/>
        </w:rPr>
        <w:t>lag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5"/>
      <w:bookmarkEnd w:id="176"/>
      <w:r w:rsidRPr="00652966">
        <w:rPr>
          <w:rFonts w:ascii="Arial" w:eastAsia="微软雅黑" w:hAnsi="Arial" w:cs="Arial"/>
          <w:color w:val="000000" w:themeColor="text1"/>
        </w:rPr>
        <w:t xml:space="preserve">[læg] v. </w:t>
      </w:r>
      <w:r w:rsidRPr="00652966">
        <w:rPr>
          <w:rFonts w:ascii="Arial" w:eastAsia="微软雅黑" w:hAnsi="Arial" w:cs="Arial"/>
          <w:color w:val="000000" w:themeColor="text1"/>
        </w:rPr>
        <w:t>落后，滞后；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延迟</w:t>
      </w:r>
    </w:p>
    <w:p w14:paraId="23CEA7B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7" w:name="OLE_LINK400"/>
      <w:bookmarkStart w:id="178" w:name="OLE_LINK40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needs to catch up to its competitors because it lags behind in technology.</w:t>
      </w:r>
    </w:p>
    <w:bookmarkEnd w:id="177"/>
    <w:bookmarkEnd w:id="178"/>
    <w:p w14:paraId="4A05634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slight lag in the video streaming, causing buffering.</w:t>
      </w:r>
    </w:p>
    <w:p w14:paraId="4BBEC3C2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frustrate</w:t>
      </w:r>
      <w:r w:rsidRPr="00652966">
        <w:rPr>
          <w:rFonts w:ascii="Arial" w:eastAsia="微软雅黑" w:hAnsi="Arial" w:cs="Arial"/>
          <w:color w:val="000000" w:themeColor="text1"/>
        </w:rPr>
        <w:t xml:space="preserve"> [ˈfrʌstreɪt] v. </w:t>
      </w:r>
      <w:r w:rsidRPr="00652966">
        <w:rPr>
          <w:rFonts w:ascii="Arial" w:eastAsia="微软雅黑" w:hAnsi="Arial" w:cs="Arial"/>
          <w:color w:val="000000" w:themeColor="text1"/>
        </w:rPr>
        <w:t>使沮丧，使挫败</w:t>
      </w:r>
    </w:p>
    <w:p w14:paraId="7068B3F4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9" w:name="OLE_LINK386"/>
      <w:bookmarkStart w:id="180" w:name="OLE_LINK38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repeated failures began to frustrate him.</w:t>
      </w:r>
    </w:p>
    <w:p w14:paraId="7BCC869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Technical issues can frustrate the process of completing tasks.</w:t>
      </w:r>
      <w:bookmarkEnd w:id="179"/>
      <w:bookmarkEnd w:id="180"/>
    </w:p>
    <w:p w14:paraId="7054E8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imitate</w:t>
      </w:r>
      <w:r w:rsidRPr="00652966">
        <w:rPr>
          <w:rFonts w:ascii="Arial" w:eastAsia="微软雅黑" w:hAnsi="Arial" w:cs="Arial"/>
          <w:color w:val="000000" w:themeColor="text1"/>
        </w:rPr>
        <w:t xml:space="preserve"> [ˈɪmɪˌteɪt] v. </w:t>
      </w:r>
      <w:r w:rsidRPr="00652966">
        <w:rPr>
          <w:rFonts w:ascii="Arial" w:eastAsia="微软雅黑" w:hAnsi="Arial" w:cs="Arial"/>
          <w:color w:val="000000" w:themeColor="text1"/>
        </w:rPr>
        <w:t>模仿，仿效</w:t>
      </w:r>
    </w:p>
    <w:p w14:paraId="0479FA9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1" w:name="OLE_LINK388"/>
      <w:bookmarkStart w:id="182" w:name="OLE_LINK38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imitate the behavior of their parents.</w:t>
      </w:r>
    </w:p>
    <w:p w14:paraId="568E2E0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tried to imitate the style of the famous painter.</w:t>
      </w:r>
      <w:bookmarkEnd w:id="181"/>
      <w:bookmarkEnd w:id="182"/>
    </w:p>
    <w:p w14:paraId="27884923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3" w:name="OLE_LINK190"/>
      <w:bookmarkStart w:id="184" w:name="OLE_LINK191"/>
      <w:r w:rsidRPr="00652966">
        <w:rPr>
          <w:rFonts w:ascii="Arial" w:eastAsia="微软雅黑" w:hAnsi="Arial" w:cs="Arial"/>
          <w:b/>
          <w:bCs/>
          <w:color w:val="000000" w:themeColor="text1"/>
        </w:rPr>
        <w:t>allocate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3"/>
      <w:bookmarkEnd w:id="184"/>
      <w:r w:rsidRPr="00652966">
        <w:rPr>
          <w:rFonts w:ascii="Arial" w:eastAsia="微软雅黑" w:hAnsi="Arial" w:cs="Arial"/>
          <w:color w:val="000000" w:themeColor="text1"/>
        </w:rPr>
        <w:t xml:space="preserve">[ˈæləˌkeɪt]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326A9C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5" w:name="OLE_LINK390"/>
      <w:bookmarkStart w:id="186" w:name="OLE_LINK39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allocate funds for the new project.</w:t>
      </w:r>
    </w:p>
    <w:p w14:paraId="3F14234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allocate resources efficiently to maximize productivity.</w:t>
      </w:r>
      <w:bookmarkEnd w:id="185"/>
      <w:bookmarkEnd w:id="186"/>
    </w:p>
    <w:p w14:paraId="029AC83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7" w:name="OLE_LINK192"/>
      <w:bookmarkStart w:id="188" w:name="OLE_LINK193"/>
      <w:r w:rsidRPr="00652966">
        <w:rPr>
          <w:rFonts w:ascii="Arial" w:eastAsia="微软雅黑" w:hAnsi="Arial" w:cs="Arial"/>
          <w:b/>
          <w:bCs/>
          <w:color w:val="000000" w:themeColor="text1"/>
        </w:rPr>
        <w:t>accurate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7"/>
      <w:bookmarkEnd w:id="188"/>
      <w:r w:rsidRPr="00652966">
        <w:rPr>
          <w:rFonts w:ascii="Arial" w:eastAsia="微软雅黑" w:hAnsi="Arial" w:cs="Arial"/>
          <w:color w:val="000000" w:themeColor="text1"/>
        </w:rPr>
        <w:t xml:space="preserve">[ˈækjərət] adj. </w:t>
      </w:r>
      <w:r w:rsidRPr="00652966">
        <w:rPr>
          <w:rFonts w:ascii="Arial" w:eastAsia="微软雅黑" w:hAnsi="Arial" w:cs="Arial"/>
          <w:color w:val="000000" w:themeColor="text1"/>
        </w:rPr>
        <w:t>准确的</w:t>
      </w:r>
    </w:p>
    <w:p w14:paraId="0700BDC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9" w:name="OLE_LINK392"/>
      <w:bookmarkStart w:id="190" w:name="OLE_LINK39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provides accurate directions to your destination.</w:t>
      </w:r>
    </w:p>
    <w:p w14:paraId="427C56AE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have accurate data for making informed decisions.</w:t>
      </w:r>
      <w:bookmarkEnd w:id="189"/>
      <w:bookmarkEnd w:id="190"/>
    </w:p>
    <w:p w14:paraId="3716193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accuracy</w:t>
      </w:r>
      <w:r w:rsidRPr="00652966">
        <w:rPr>
          <w:rFonts w:ascii="Arial" w:eastAsia="微软雅黑" w:hAnsi="Arial" w:cs="Arial"/>
          <w:color w:val="000000" w:themeColor="text1"/>
        </w:rPr>
        <w:t xml:space="preserve"> [ˈækjərəsi] n. </w:t>
      </w:r>
      <w:r w:rsidRPr="00652966">
        <w:rPr>
          <w:rFonts w:ascii="Arial" w:eastAsia="微软雅黑" w:hAnsi="Arial" w:cs="Arial"/>
          <w:color w:val="000000" w:themeColor="text1"/>
        </w:rPr>
        <w:t>准确性</w:t>
      </w:r>
    </w:p>
    <w:p w14:paraId="65D1E62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accuracy of the scientific experiment's results was impressive.</w:t>
      </w:r>
    </w:p>
    <w:p w14:paraId="40779FE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takes pride in the high accuracy of its products.</w:t>
      </w:r>
    </w:p>
    <w:p w14:paraId="483EB8DC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1" w:name="OLE_LINK194"/>
      <w:bookmarkStart w:id="192" w:name="OLE_LINK195"/>
      <w:r w:rsidRPr="00652966">
        <w:rPr>
          <w:rFonts w:ascii="Arial" w:eastAsia="微软雅黑" w:hAnsi="Arial" w:cs="Arial"/>
          <w:b/>
          <w:bCs/>
          <w:color w:val="000000" w:themeColor="text1"/>
        </w:rPr>
        <w:t>adjacent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1"/>
      <w:bookmarkEnd w:id="192"/>
      <w:r w:rsidRPr="00652966">
        <w:rPr>
          <w:rFonts w:ascii="Arial" w:eastAsia="微软雅黑" w:hAnsi="Arial" w:cs="Arial"/>
          <w:color w:val="000000" w:themeColor="text1"/>
        </w:rPr>
        <w:t xml:space="preserve">[əˈdʒeɪsənt] adj. </w:t>
      </w:r>
      <w:r w:rsidRPr="00652966">
        <w:rPr>
          <w:rFonts w:ascii="Arial" w:eastAsia="微软雅黑" w:hAnsi="Arial" w:cs="Arial"/>
          <w:color w:val="000000" w:themeColor="text1"/>
        </w:rPr>
        <w:t>邻近的，毗邻的</w:t>
      </w:r>
    </w:p>
    <w:p w14:paraId="2946BC7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3" w:name="OLE_LINK394"/>
      <w:bookmarkStart w:id="194" w:name="OLE_LINK39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two houses are adjacent to each other, sharing a common wall.</w:t>
      </w:r>
    </w:p>
    <w:p w14:paraId="19BA0F2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located adjacent to the shopping center.</w:t>
      </w:r>
      <w:bookmarkEnd w:id="193"/>
      <w:bookmarkEnd w:id="194"/>
    </w:p>
    <w:p w14:paraId="11E536A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5" w:name="OLE_LINK196"/>
      <w:bookmarkStart w:id="196" w:name="OLE_LINK197"/>
      <w:r w:rsidRPr="00652966">
        <w:rPr>
          <w:rFonts w:ascii="Arial" w:eastAsia="微软雅黑" w:hAnsi="Arial" w:cs="Arial"/>
          <w:b/>
          <w:bCs/>
          <w:color w:val="000000" w:themeColor="text1"/>
        </w:rPr>
        <w:t>renewable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5"/>
      <w:bookmarkEnd w:id="196"/>
      <w:r w:rsidRPr="00652966">
        <w:rPr>
          <w:rFonts w:ascii="Arial" w:eastAsia="微软雅黑" w:hAnsi="Arial" w:cs="Arial"/>
          <w:color w:val="000000" w:themeColor="text1"/>
        </w:rPr>
        <w:t xml:space="preserve">[rɪˈnjuəbl] adj. </w:t>
      </w:r>
      <w:r w:rsidRPr="00652966">
        <w:rPr>
          <w:rFonts w:ascii="Arial" w:eastAsia="微软雅黑" w:hAnsi="Arial" w:cs="Arial"/>
          <w:color w:val="000000" w:themeColor="text1"/>
        </w:rPr>
        <w:t>可再生的</w:t>
      </w:r>
    </w:p>
    <w:p w14:paraId="216E371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7" w:name="OLE_LINK396"/>
      <w:bookmarkStart w:id="198" w:name="OLE_LINK39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Solar and wind energy are examples of renewable energy sources.</w:t>
      </w:r>
    </w:p>
    <w:p w14:paraId="2F48C86C" w14:textId="57B1AFD1" w:rsidR="0037510B" w:rsidRPr="00652966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Recycling paper helps conserve trees, which are a renewable resource.</w:t>
      </w:r>
      <w:bookmarkEnd w:id="197"/>
      <w:bookmarkEnd w:id="198"/>
    </w:p>
    <w:p w14:paraId="796A78B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9" w:name="OLE_LINK212"/>
      <w:bookmarkStart w:id="200" w:name="OLE_LINK213"/>
      <w:r w:rsidRPr="00652966">
        <w:rPr>
          <w:rFonts w:ascii="Arial" w:eastAsia="微软雅黑" w:hAnsi="Arial" w:cs="Arial"/>
          <w:b/>
          <w:bCs/>
          <w:color w:val="000000" w:themeColor="text1"/>
        </w:rPr>
        <w:t>sweat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9"/>
      <w:bookmarkEnd w:id="200"/>
      <w:r w:rsidRPr="00652966">
        <w:rPr>
          <w:rFonts w:ascii="Arial" w:eastAsia="微软雅黑" w:hAnsi="Arial" w:cs="Arial"/>
          <w:color w:val="000000" w:themeColor="text1"/>
        </w:rPr>
        <w:t xml:space="preserve">[swet] v. </w:t>
      </w:r>
      <w:r w:rsidRPr="00652966">
        <w:rPr>
          <w:rFonts w:ascii="Arial" w:eastAsia="微软雅黑" w:hAnsi="Arial" w:cs="Arial"/>
          <w:color w:val="000000" w:themeColor="text1"/>
        </w:rPr>
        <w:t>流汗，出汗；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汗水</w:t>
      </w:r>
    </w:p>
    <w:p w14:paraId="04A6BA8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1" w:name="OLE_LINK410"/>
      <w:bookmarkStart w:id="202" w:name="OLE_LINK41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strenuous workout, she was covered in sweat.</w:t>
      </w:r>
    </w:p>
    <w:p w14:paraId="6CC811A8" w14:textId="56B2D04C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 made him sweat profusely.</w:t>
      </w:r>
      <w:bookmarkEnd w:id="201"/>
      <w:bookmarkEnd w:id="202"/>
    </w:p>
    <w:p w14:paraId="525A3AE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3" w:name="OLE_LINK412"/>
      <w:bookmarkStart w:id="204" w:name="OLE_LINK413"/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3"/>
      <w:bookmarkEnd w:id="204"/>
      <w:r w:rsidRPr="00652966">
        <w:rPr>
          <w:rFonts w:ascii="Arial" w:eastAsia="微软雅黑" w:hAnsi="Arial" w:cs="Arial"/>
          <w:color w:val="000000" w:themeColor="text1"/>
        </w:rPr>
        <w:t xml:space="preserve">[kəmˈplaɪ] v. </w:t>
      </w:r>
      <w:r w:rsidRPr="00652966">
        <w:rPr>
          <w:rFonts w:ascii="Arial" w:eastAsia="微软雅黑" w:hAnsi="Arial" w:cs="Arial"/>
          <w:color w:val="000000" w:themeColor="text1"/>
        </w:rPr>
        <w:t>遵守，服从</w:t>
      </w:r>
    </w:p>
    <w:p w14:paraId="6A92F799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5" w:name="OLE_LINK414"/>
      <w:bookmarkStart w:id="206" w:name="OLE_LINK4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comply with safety regulations in the workplace.</w:t>
      </w:r>
    </w:p>
    <w:p w14:paraId="2331AB8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agreed to comply with the terms and conditions of the contract.</w:t>
      </w:r>
      <w:bookmarkEnd w:id="205"/>
      <w:bookmarkEnd w:id="206"/>
    </w:p>
    <w:p w14:paraId="438F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conform to</w:t>
      </w:r>
      <w:r w:rsidRPr="00652966">
        <w:rPr>
          <w:rFonts w:ascii="Arial" w:eastAsia="微软雅黑" w:hAnsi="Arial" w:cs="Arial"/>
          <w:color w:val="000000" w:themeColor="text1"/>
        </w:rPr>
        <w:t xml:space="preserve"> [kənˈfɔrm tu] v. </w:t>
      </w:r>
      <w:r w:rsidRPr="00652966">
        <w:rPr>
          <w:rFonts w:ascii="Arial" w:eastAsia="微软雅黑" w:hAnsi="Arial" w:cs="Arial"/>
          <w:color w:val="000000" w:themeColor="text1"/>
        </w:rPr>
        <w:t>符合，遵守</w:t>
      </w:r>
    </w:p>
    <w:p w14:paraId="6C92C5A4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7" w:name="OLE_LINK416"/>
      <w:bookmarkStart w:id="208" w:name="OLE_LINK41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must conform to industry standards.</w:t>
      </w:r>
    </w:p>
    <w:p w14:paraId="55B5270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dress code requires employees to conform to a specific attire.</w:t>
      </w:r>
      <w:bookmarkEnd w:id="207"/>
      <w:bookmarkEnd w:id="208"/>
    </w:p>
    <w:p w14:paraId="21A71A8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9" w:name="OLE_LINK418"/>
      <w:bookmarkStart w:id="210" w:name="OLE_LINK419"/>
      <w:r w:rsidRPr="00652966">
        <w:rPr>
          <w:rFonts w:ascii="Arial" w:eastAsia="微软雅黑" w:hAnsi="Arial" w:cs="Arial"/>
          <w:b/>
          <w:bCs/>
          <w:color w:val="000000" w:themeColor="text1"/>
        </w:rPr>
        <w:t>compliance check</w:t>
      </w:r>
      <w:bookmarkEnd w:id="209"/>
      <w:bookmarkEnd w:id="21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合规检查</w:t>
      </w:r>
    </w:p>
    <w:p w14:paraId="22B15E7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11" w:name="OLE_LINK420"/>
      <w:bookmarkStart w:id="212" w:name="OLE_LINK4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compliance checks to ensure adherence to regulations.</w:t>
      </w:r>
    </w:p>
    <w:p w14:paraId="0983037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13" w:name="OLE_LINK422"/>
      <w:bookmarkStart w:id="214" w:name="OLE_LINK42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com</w:t>
      </w:r>
      <w:bookmarkEnd w:id="211"/>
      <w:bookmarkEnd w:id="212"/>
      <w:r w:rsidRPr="00652966">
        <w:rPr>
          <w:rFonts w:ascii="Arial" w:eastAsia="微软雅黑" w:hAnsi="Arial" w:cs="Arial"/>
          <w:color w:val="000000" w:themeColor="text1"/>
        </w:rPr>
        <w:t>pliance check revealed several violations in the construction project.</w:t>
      </w:r>
    </w:p>
    <w:bookmarkEnd w:id="213"/>
    <w:bookmarkEnd w:id="214"/>
    <w:p w14:paraId="53412B4E" w14:textId="06272788" w:rsidR="0037510B" w:rsidRPr="00652966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9AF763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5" w:name="OLE_LINK335"/>
      <w:bookmarkStart w:id="216" w:name="OLE_LINK336"/>
      <w:r w:rsidRPr="00652966">
        <w:rPr>
          <w:rFonts w:ascii="Arial" w:eastAsia="微软雅黑" w:hAnsi="Arial" w:cs="Arial"/>
          <w:b/>
          <w:bCs/>
          <w:color w:val="000000" w:themeColor="text1"/>
        </w:rPr>
        <w:t>temporary</w:t>
      </w:r>
      <w:bookmarkEnd w:id="215"/>
      <w:bookmarkEnd w:id="216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05118362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accepted a temporary position at the company while waiting for a full-time job offer.</w:t>
      </w:r>
    </w:p>
    <w:p w14:paraId="2C452AC1" w14:textId="21CD90AE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temporary closure of the road was necessary for construction work.</w:t>
      </w:r>
    </w:p>
    <w:p w14:paraId="74860421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7" w:name="OLE_LINK337"/>
      <w:bookmarkStart w:id="218" w:name="OLE_LINK338"/>
      <w:bookmarkStart w:id="219" w:name="OLE_LINK339"/>
      <w:r w:rsidRPr="00652966">
        <w:rPr>
          <w:rFonts w:ascii="Arial" w:eastAsia="微软雅黑" w:hAnsi="Arial" w:cs="Arial"/>
          <w:b/>
          <w:bCs/>
          <w:color w:val="000000" w:themeColor="text1"/>
        </w:rPr>
        <w:t>cultivate</w:t>
      </w:r>
      <w:bookmarkEnd w:id="217"/>
      <w:bookmarkEnd w:id="218"/>
      <w:bookmarkEnd w:id="219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培养，培育</w:t>
      </w:r>
    </w:p>
    <w:p w14:paraId="5459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aims to cultivate creativity and critical thinking in its students.</w:t>
      </w:r>
    </w:p>
    <w:p w14:paraId="28ECE8E6" w14:textId="63ED4DC6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Farmers cultivate crops such as wheat and corn to feed the population.</w:t>
      </w:r>
    </w:p>
    <w:p w14:paraId="23AF7AF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0" w:name="OLE_LINK340"/>
      <w:bookmarkStart w:id="221" w:name="OLE_LINK341"/>
      <w:r w:rsidRPr="00652966">
        <w:rPr>
          <w:rFonts w:ascii="Arial" w:eastAsia="微软雅黑" w:hAnsi="Arial" w:cs="Arial"/>
          <w:b/>
          <w:bCs/>
          <w:color w:val="000000" w:themeColor="text1"/>
        </w:rPr>
        <w:t>intervene</w:t>
      </w:r>
      <w:bookmarkEnd w:id="220"/>
      <w:bookmarkEnd w:id="221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干预，介入</w:t>
      </w:r>
    </w:p>
    <w:p w14:paraId="1E0D94E0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had to intervene when the students started arguing in class.</w:t>
      </w:r>
    </w:p>
    <w:p w14:paraId="272437DE" w14:textId="31F6CB98" w:rsidR="0037510B" w:rsidRPr="00652966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intervene in the conflict to bring about a peaceful resolution.</w:t>
      </w:r>
    </w:p>
    <w:p w14:paraId="416B084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2" w:name="OLE_LINK316"/>
      <w:bookmarkStart w:id="223" w:name="OLE_LINK317"/>
      <w:r w:rsidRPr="00652966">
        <w:rPr>
          <w:rFonts w:ascii="Arial" w:eastAsia="微软雅黑" w:hAnsi="Arial" w:cs="Arial"/>
          <w:b/>
          <w:bCs/>
          <w:color w:val="000000" w:themeColor="text1"/>
        </w:rPr>
        <w:t>spot</w:t>
      </w:r>
      <w:bookmarkEnd w:id="222"/>
      <w:bookmarkEnd w:id="223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地点，场所；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看出，发现（小的点，眼睛所及）</w:t>
      </w:r>
    </w:p>
    <w:p w14:paraId="42292678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a popular spot for picnics and relaxation.</w:t>
      </w:r>
    </w:p>
    <w:p w14:paraId="3FB5968C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can spot a problem in the code that needs fixing.</w:t>
      </w:r>
    </w:p>
    <w:p w14:paraId="345D413E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4" w:name="OLE_LINK318"/>
      <w:bookmarkStart w:id="225" w:name="OLE_LINK319"/>
      <w:r w:rsidRPr="00652966">
        <w:rPr>
          <w:rFonts w:ascii="Arial" w:eastAsia="微软雅黑" w:hAnsi="Arial" w:cs="Arial"/>
          <w:b/>
          <w:bCs/>
          <w:color w:val="000000" w:themeColor="text1"/>
        </w:rPr>
        <w:t>bet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4"/>
      <w:bookmarkEnd w:id="225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打赌，赌注；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打赌，赌博</w:t>
      </w:r>
    </w:p>
    <w:p w14:paraId="789CACD4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placed a bet on his favorite team to win the game.</w:t>
      </w:r>
    </w:p>
    <w:p w14:paraId="2D9F41E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wouldn't bet on that horse; it's not in good form.</w:t>
      </w:r>
    </w:p>
    <w:p w14:paraId="51AFB1D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46D2DB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6" w:name="OLE_LINK322"/>
      <w:bookmarkStart w:id="227" w:name="OLE_LINK323"/>
      <w:r w:rsidRPr="00652966">
        <w:rPr>
          <w:rFonts w:ascii="Arial" w:eastAsia="微软雅黑" w:hAnsi="Arial" w:cs="Arial"/>
          <w:b/>
          <w:bCs/>
          <w:color w:val="000000" w:themeColor="text1"/>
        </w:rPr>
        <w:t>detach</w:t>
      </w:r>
      <w:bookmarkEnd w:id="226"/>
      <w:bookmarkEnd w:id="227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分离，拆卸</w:t>
      </w:r>
      <w:r w:rsidRPr="00652966">
        <w:rPr>
          <w:rFonts w:ascii="Arial" w:eastAsia="微软雅黑" w:hAnsi="Arial" w:cs="Arial"/>
          <w:color w:val="000000" w:themeColor="text1"/>
        </w:rPr>
        <w:t xml:space="preserve"> = disassemble</w:t>
      </w:r>
    </w:p>
    <w:p w14:paraId="2414138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detach the cable from the computer before moving it.</w:t>
      </w:r>
    </w:p>
    <w:p w14:paraId="313DA7BD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detach the broken part and replace it with a new one.</w:t>
      </w:r>
    </w:p>
    <w:p w14:paraId="2558D002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detached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分离的，独立的</w:t>
      </w:r>
    </w:p>
    <w:p w14:paraId="5B30A81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garage is detached from the main house.</w:t>
      </w:r>
    </w:p>
    <w:p w14:paraId="02A65FBA" w14:textId="661AECAE" w:rsidR="0037510B" w:rsidRPr="00652966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detached perspective when analyzing the situation.</w:t>
      </w:r>
    </w:p>
    <w:p w14:paraId="58C2B98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[ˈdesɪml] adj. </w:t>
      </w:r>
      <w:r w:rsidRPr="00652966">
        <w:rPr>
          <w:rFonts w:ascii="Arial" w:eastAsia="微软雅黑" w:hAnsi="Arial" w:cs="Arial"/>
          <w:color w:val="000000" w:themeColor="text1"/>
        </w:rPr>
        <w:t>十进制的</w:t>
      </w:r>
    </w:p>
    <w:p w14:paraId="41540001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Decimal numbers are represented using the base-10 numbering system.</w:t>
      </w:r>
    </w:p>
    <w:p w14:paraId="4E90F44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decimal point separates the integer part from the fractional part of a number.</w:t>
      </w:r>
    </w:p>
    <w:p w14:paraId="29F891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hexadecimal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[ˌheksəˈdesəml] adj. </w:t>
      </w:r>
      <w:r w:rsidRPr="00652966">
        <w:rPr>
          <w:rFonts w:ascii="Arial" w:eastAsia="微软雅黑" w:hAnsi="Arial" w:cs="Arial"/>
          <w:color w:val="000000" w:themeColor="text1"/>
        </w:rPr>
        <w:t>十六进制的</w:t>
      </w:r>
    </w:p>
    <w:p w14:paraId="3FE45516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hexadecimal notation, each digit represents four binary bits.</w:t>
      </w:r>
    </w:p>
    <w:p w14:paraId="35A10C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often use hexadecimal values for memory addresses and bitwise operations.</w:t>
      </w:r>
    </w:p>
    <w:p w14:paraId="7E64A17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8" w:name="OLE_LINK493"/>
      <w:bookmarkStart w:id="229" w:name="OLE_LINK494"/>
      <w:r w:rsidRPr="00652966">
        <w:rPr>
          <w:rFonts w:ascii="Arial" w:eastAsia="微软雅黑" w:hAnsi="Arial" w:cs="Arial"/>
          <w:b/>
          <w:bCs/>
          <w:color w:val="000000" w:themeColor="text1"/>
        </w:rPr>
        <w:t>truncate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8"/>
      <w:bookmarkEnd w:id="229"/>
      <w:r w:rsidRPr="00652966">
        <w:rPr>
          <w:rFonts w:ascii="Arial" w:eastAsia="微软雅黑" w:hAnsi="Arial" w:cs="Arial"/>
          <w:color w:val="000000" w:themeColor="text1"/>
        </w:rPr>
        <w:t xml:space="preserve">[ˈtrʌŋˌkeɪt] v. </w:t>
      </w:r>
      <w:r w:rsidRPr="00652966">
        <w:rPr>
          <w:rFonts w:ascii="Arial" w:eastAsia="微软雅黑" w:hAnsi="Arial" w:cs="Arial"/>
          <w:color w:val="000000" w:themeColor="text1"/>
        </w:rPr>
        <w:t>截断，舍弃小数部分</w:t>
      </w:r>
    </w:p>
    <w:p w14:paraId="7593C70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store an integer value, you may need to truncate the decimal part.</w:t>
      </w:r>
    </w:p>
    <w:p w14:paraId="4146F4D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Truncating a floating-point number results in the loss of precision.</w:t>
      </w:r>
    </w:p>
    <w:p w14:paraId="2FD668B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7AEF3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0" w:name="OLE_LINK451"/>
      <w:bookmarkStart w:id="231" w:name="OLE_LINK452"/>
      <w:bookmarkStart w:id="232" w:name="OLE_LINK457"/>
      <w:r w:rsidRPr="00652966">
        <w:rPr>
          <w:rFonts w:ascii="Arial" w:eastAsia="微软雅黑" w:hAnsi="Arial" w:cs="Arial"/>
          <w:b/>
          <w:bCs/>
          <w:color w:val="000000" w:themeColor="text1"/>
        </w:rPr>
        <w:t>January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0"/>
      <w:bookmarkEnd w:id="231"/>
      <w:bookmarkEnd w:id="232"/>
      <w:r w:rsidRPr="00652966">
        <w:rPr>
          <w:rFonts w:ascii="Arial" w:eastAsia="微软雅黑" w:hAnsi="Arial" w:cs="Arial"/>
          <w:color w:val="000000" w:themeColor="text1"/>
        </w:rPr>
        <w:t xml:space="preserve">[ˈdʒænjueri] n. </w:t>
      </w:r>
      <w:r w:rsidRPr="00652966">
        <w:rPr>
          <w:rFonts w:ascii="Arial" w:eastAsia="微软雅黑" w:hAnsi="Arial" w:cs="Arial"/>
          <w:color w:val="000000" w:themeColor="text1"/>
        </w:rPr>
        <w:t>一月</w:t>
      </w:r>
    </w:p>
    <w:p w14:paraId="3A37210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3" w:name="OLE_LINK453"/>
      <w:bookmarkStart w:id="234" w:name="OLE_LINK454"/>
      <w:bookmarkStart w:id="235" w:name="OLE_LINK458"/>
      <w:bookmarkStart w:id="236" w:name="OLE_LINK459"/>
      <w:r w:rsidRPr="00652966">
        <w:rPr>
          <w:rFonts w:ascii="Arial" w:eastAsia="微软雅黑" w:hAnsi="Arial" w:cs="Arial"/>
          <w:b/>
          <w:bCs/>
          <w:color w:val="000000" w:themeColor="text1"/>
        </w:rPr>
        <w:t>February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3"/>
      <w:bookmarkEnd w:id="234"/>
      <w:bookmarkEnd w:id="235"/>
      <w:bookmarkEnd w:id="236"/>
      <w:r w:rsidRPr="00652966">
        <w:rPr>
          <w:rFonts w:ascii="Arial" w:eastAsia="微软雅黑" w:hAnsi="Arial" w:cs="Arial"/>
          <w:color w:val="000000" w:themeColor="text1"/>
        </w:rPr>
        <w:t xml:space="preserve">[ˈfebrueri] n. </w:t>
      </w:r>
      <w:r w:rsidRPr="00652966">
        <w:rPr>
          <w:rFonts w:ascii="Arial" w:eastAsia="微软雅黑" w:hAnsi="Arial" w:cs="Arial"/>
          <w:color w:val="000000" w:themeColor="text1"/>
        </w:rPr>
        <w:t>二月</w:t>
      </w:r>
    </w:p>
    <w:p w14:paraId="5A072FA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7" w:name="OLE_LINK455"/>
      <w:bookmarkStart w:id="238" w:name="OLE_LINK456"/>
      <w:bookmarkStart w:id="239" w:name="OLE_LINK460"/>
      <w:r w:rsidRPr="00652966">
        <w:rPr>
          <w:rFonts w:ascii="Arial" w:eastAsia="微软雅黑" w:hAnsi="Arial" w:cs="Arial"/>
          <w:b/>
          <w:bCs/>
          <w:color w:val="000000" w:themeColor="text1"/>
        </w:rPr>
        <w:t>March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7"/>
      <w:bookmarkEnd w:id="238"/>
      <w:bookmarkEnd w:id="239"/>
      <w:r w:rsidRPr="00652966">
        <w:rPr>
          <w:rFonts w:ascii="Arial" w:eastAsia="微软雅黑" w:hAnsi="Arial" w:cs="Arial"/>
          <w:color w:val="000000" w:themeColor="text1"/>
        </w:rPr>
        <w:t xml:space="preserve">[mɑrtʃ] n. </w:t>
      </w:r>
      <w:r w:rsidRPr="00652966">
        <w:rPr>
          <w:rFonts w:ascii="Arial" w:eastAsia="微软雅黑" w:hAnsi="Arial" w:cs="Arial"/>
          <w:color w:val="000000" w:themeColor="text1"/>
        </w:rPr>
        <w:t>三月</w:t>
      </w:r>
    </w:p>
    <w:p w14:paraId="5FE436C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is usually held in March each year.</w:t>
      </w:r>
    </w:p>
    <w:p w14:paraId="011B44F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0" w:name="OLE_LINK461"/>
      <w:bookmarkStart w:id="241" w:name="OLE_LINK462"/>
      <w:r w:rsidRPr="00652966">
        <w:rPr>
          <w:rFonts w:ascii="Arial" w:eastAsia="微软雅黑" w:hAnsi="Arial" w:cs="Arial"/>
          <w:b/>
          <w:bCs/>
          <w:color w:val="000000" w:themeColor="text1"/>
        </w:rPr>
        <w:t>April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0"/>
      <w:bookmarkEnd w:id="241"/>
      <w:r w:rsidRPr="00652966">
        <w:rPr>
          <w:rFonts w:ascii="Arial" w:eastAsia="微软雅黑" w:hAnsi="Arial" w:cs="Arial"/>
          <w:color w:val="000000" w:themeColor="text1"/>
        </w:rPr>
        <w:t xml:space="preserve">[ˈeɪprəl] n. </w:t>
      </w:r>
      <w:r w:rsidRPr="00652966">
        <w:rPr>
          <w:rFonts w:ascii="Arial" w:eastAsia="微软雅黑" w:hAnsi="Arial" w:cs="Arial"/>
          <w:color w:val="000000" w:themeColor="text1"/>
        </w:rPr>
        <w:t>四月</w:t>
      </w:r>
    </w:p>
    <w:p w14:paraId="0E30B0F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update is planned for early April.</w:t>
      </w:r>
    </w:p>
    <w:p w14:paraId="1C8A99C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2" w:name="OLE_LINK463"/>
      <w:bookmarkStart w:id="243" w:name="OLE_LINK464"/>
      <w:r w:rsidRPr="00652966">
        <w:rPr>
          <w:rFonts w:ascii="Arial" w:eastAsia="微软雅黑" w:hAnsi="Arial" w:cs="Arial"/>
          <w:b/>
          <w:bCs/>
          <w:color w:val="000000" w:themeColor="text1"/>
        </w:rPr>
        <w:t>May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2"/>
      <w:bookmarkEnd w:id="243"/>
      <w:r w:rsidRPr="00652966">
        <w:rPr>
          <w:rFonts w:ascii="Arial" w:eastAsia="微软雅黑" w:hAnsi="Arial" w:cs="Arial"/>
          <w:color w:val="000000" w:themeColor="text1"/>
        </w:rPr>
        <w:t xml:space="preserve">[meɪ] n. </w:t>
      </w:r>
      <w:r w:rsidRPr="00652966">
        <w:rPr>
          <w:rFonts w:ascii="Arial" w:eastAsia="微软雅黑" w:hAnsi="Arial" w:cs="Arial"/>
          <w:color w:val="000000" w:themeColor="text1"/>
        </w:rPr>
        <w:t>五月</w:t>
      </w:r>
    </w:p>
    <w:p w14:paraId="0C3B1FD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44" w:name="OLE_LINK485"/>
      <w:bookmarkStart w:id="245" w:name="OLE_LINK486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6" w:name="OLE_LINK465"/>
      <w:bookmarkStart w:id="247" w:name="OLE_LINK466"/>
      <w:bookmarkEnd w:id="244"/>
      <w:bookmarkEnd w:id="245"/>
      <w:r w:rsidRPr="00652966">
        <w:rPr>
          <w:rFonts w:ascii="Arial" w:eastAsia="微软雅黑" w:hAnsi="Arial" w:cs="Arial"/>
          <w:b/>
          <w:bCs/>
          <w:color w:val="000000" w:themeColor="text1"/>
        </w:rPr>
        <w:t>June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6"/>
      <w:bookmarkEnd w:id="247"/>
      <w:r w:rsidRPr="00652966">
        <w:rPr>
          <w:rFonts w:ascii="Arial" w:eastAsia="微软雅黑" w:hAnsi="Arial" w:cs="Arial"/>
          <w:color w:val="000000" w:themeColor="text1"/>
        </w:rPr>
        <w:t xml:space="preserve">[dʒun] n. </w:t>
      </w:r>
      <w:r w:rsidRPr="00652966">
        <w:rPr>
          <w:rFonts w:ascii="Arial" w:eastAsia="微软雅黑" w:hAnsi="Arial" w:cs="Arial"/>
          <w:color w:val="000000" w:themeColor="text1"/>
        </w:rPr>
        <w:t>六月</w:t>
      </w:r>
    </w:p>
    <w:p w14:paraId="272C2BE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8" w:name="OLE_LINK467"/>
      <w:bookmarkStart w:id="249" w:name="OLE_LINK468"/>
      <w:r w:rsidRPr="00652966">
        <w:rPr>
          <w:rFonts w:ascii="Arial" w:eastAsia="微软雅黑" w:hAnsi="Arial" w:cs="Arial"/>
          <w:b/>
          <w:bCs/>
          <w:color w:val="000000" w:themeColor="text1"/>
        </w:rPr>
        <w:t>July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8"/>
      <w:bookmarkEnd w:id="249"/>
      <w:r w:rsidRPr="00652966">
        <w:rPr>
          <w:rFonts w:ascii="Arial" w:eastAsia="微软雅黑" w:hAnsi="Arial" w:cs="Arial"/>
          <w:color w:val="000000" w:themeColor="text1"/>
        </w:rPr>
        <w:t xml:space="preserve">[dʒʊˈlaɪ] n. </w:t>
      </w:r>
      <w:r w:rsidRPr="00652966">
        <w:rPr>
          <w:rFonts w:ascii="Arial" w:eastAsia="微软雅黑" w:hAnsi="Arial" w:cs="Arial"/>
          <w:color w:val="000000" w:themeColor="text1"/>
        </w:rPr>
        <w:t>七月</w:t>
      </w:r>
    </w:p>
    <w:p w14:paraId="05FFCF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0" w:name="OLE_LINK469"/>
      <w:bookmarkStart w:id="251" w:name="OLE_LINK470"/>
      <w:r w:rsidRPr="00652966">
        <w:rPr>
          <w:rFonts w:ascii="Arial" w:eastAsia="微软雅黑" w:hAnsi="Arial" w:cs="Arial"/>
          <w:b/>
          <w:bCs/>
          <w:color w:val="000000" w:themeColor="text1"/>
        </w:rPr>
        <w:t>August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0"/>
      <w:bookmarkEnd w:id="251"/>
      <w:r w:rsidRPr="00652966">
        <w:rPr>
          <w:rFonts w:ascii="Arial" w:eastAsia="微软雅黑" w:hAnsi="Arial" w:cs="Arial"/>
          <w:color w:val="000000" w:themeColor="text1"/>
        </w:rPr>
        <w:t xml:space="preserve">[ˈɔːɡəst] n. </w:t>
      </w:r>
      <w:r w:rsidRPr="00652966">
        <w:rPr>
          <w:rFonts w:ascii="Arial" w:eastAsia="微软雅黑" w:hAnsi="Arial" w:cs="Arial"/>
          <w:color w:val="000000" w:themeColor="text1"/>
        </w:rPr>
        <w:t>八月</w:t>
      </w:r>
    </w:p>
    <w:p w14:paraId="40EC273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2" w:name="OLE_LINK471"/>
      <w:bookmarkStart w:id="253" w:name="OLE_LINK472"/>
      <w:r w:rsidRPr="00652966">
        <w:rPr>
          <w:rFonts w:ascii="Arial" w:eastAsia="微软雅黑" w:hAnsi="Arial" w:cs="Arial"/>
          <w:b/>
          <w:bCs/>
          <w:color w:val="000000" w:themeColor="text1"/>
        </w:rPr>
        <w:t>September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2"/>
      <w:bookmarkEnd w:id="253"/>
      <w:r w:rsidRPr="00652966">
        <w:rPr>
          <w:rFonts w:ascii="Arial" w:eastAsia="微软雅黑" w:hAnsi="Arial" w:cs="Arial"/>
          <w:color w:val="000000" w:themeColor="text1"/>
        </w:rPr>
        <w:t xml:space="preserve">[sepˈtembər] n. </w:t>
      </w:r>
      <w:r w:rsidRPr="00652966">
        <w:rPr>
          <w:rFonts w:ascii="Arial" w:eastAsia="微软雅黑" w:hAnsi="Arial" w:cs="Arial"/>
          <w:color w:val="000000" w:themeColor="text1"/>
        </w:rPr>
        <w:t>九月</w:t>
      </w:r>
    </w:p>
    <w:p w14:paraId="1D7735E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4" w:name="OLE_LINK473"/>
      <w:bookmarkStart w:id="255" w:name="OLE_LINK474"/>
      <w:r w:rsidRPr="00652966">
        <w:rPr>
          <w:rFonts w:ascii="Arial" w:eastAsia="微软雅黑" w:hAnsi="Arial" w:cs="Arial"/>
          <w:b/>
          <w:bCs/>
          <w:color w:val="000000" w:themeColor="text1"/>
        </w:rPr>
        <w:t>October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4"/>
      <w:bookmarkEnd w:id="255"/>
      <w:r w:rsidRPr="00652966">
        <w:rPr>
          <w:rFonts w:ascii="Arial" w:eastAsia="微软雅黑" w:hAnsi="Arial" w:cs="Arial"/>
          <w:color w:val="000000" w:themeColor="text1"/>
        </w:rPr>
        <w:t xml:space="preserve">[ɑkˈtoʊbər] n. </w:t>
      </w:r>
      <w:r w:rsidRPr="00652966">
        <w:rPr>
          <w:rFonts w:ascii="Arial" w:eastAsia="微软雅黑" w:hAnsi="Arial" w:cs="Arial"/>
          <w:color w:val="000000" w:themeColor="text1"/>
        </w:rPr>
        <w:t>十月</w:t>
      </w:r>
    </w:p>
    <w:p w14:paraId="40B65B2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652966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7FA6F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6" w:name="OLE_LINK92"/>
      <w:bookmarkStart w:id="257" w:name="OLE_LINK93"/>
      <w:bookmarkStart w:id="258" w:name="OLE_LINK269"/>
      <w:bookmarkStart w:id="259" w:name="OLE_LINK181"/>
      <w:r w:rsidRPr="00652966">
        <w:rPr>
          <w:rFonts w:ascii="Arial" w:eastAsia="微软雅黑" w:hAnsi="Arial" w:cs="Arial"/>
          <w:b/>
          <w:bCs/>
          <w:color w:val="000000" w:themeColor="text1"/>
        </w:rPr>
        <w:t>deteriorate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6"/>
      <w:bookmarkEnd w:id="257"/>
      <w:bookmarkEnd w:id="258"/>
      <w:bookmarkEnd w:id="259"/>
      <w:r w:rsidRPr="00652966">
        <w:rPr>
          <w:rFonts w:ascii="Arial" w:eastAsia="微软雅黑" w:hAnsi="Arial" w:cs="Arial"/>
          <w:color w:val="000000" w:themeColor="text1"/>
        </w:rPr>
        <w:t xml:space="preserve">[dɪˈtɪriəˌreɪt] v. </w:t>
      </w:r>
      <w:r w:rsidRPr="00652966">
        <w:rPr>
          <w:rFonts w:ascii="Arial" w:eastAsia="微软雅黑" w:hAnsi="Arial" w:cs="Arial"/>
          <w:color w:val="000000" w:themeColor="text1"/>
        </w:rPr>
        <w:t>恶化，退化</w:t>
      </w:r>
    </w:p>
    <w:p w14:paraId="2B3659A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60" w:name="OLE_LINK314"/>
      <w:bookmarkStart w:id="261" w:name="OLE_LINK3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bookmarkEnd w:id="260"/>
    <w:bookmarkEnd w:id="261"/>
    <w:p w14:paraId="34B053A9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deteriorated</w:t>
      </w:r>
      <w:r w:rsidRPr="00652966">
        <w:rPr>
          <w:rFonts w:ascii="Arial" w:eastAsia="微软雅黑" w:hAnsi="Arial" w:cs="Arial"/>
          <w:color w:val="000000" w:themeColor="text1"/>
        </w:rPr>
        <w:t xml:space="preserve"> [dɪˈtɪriəˌreɪtɪd] adj. </w:t>
      </w:r>
      <w:r w:rsidRPr="00652966">
        <w:rPr>
          <w:rFonts w:ascii="Arial" w:eastAsia="微软雅黑" w:hAnsi="Arial" w:cs="Arial"/>
          <w:color w:val="000000" w:themeColor="text1"/>
        </w:rPr>
        <w:t>恶化的，退化的</w:t>
      </w:r>
    </w:p>
    <w:p w14:paraId="6B865701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652966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p w14:paraId="6D2430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2" w:name="OLE_LINK497"/>
      <w:bookmarkStart w:id="263" w:name="OLE_LINK498"/>
      <w:r w:rsidRPr="00652966">
        <w:rPr>
          <w:rFonts w:ascii="Arial" w:eastAsia="微软雅黑" w:hAnsi="Arial" w:cs="Arial"/>
          <w:b/>
          <w:bCs/>
          <w:color w:val="000000" w:themeColor="text1"/>
        </w:rPr>
        <w:t>contiguous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2"/>
      <w:bookmarkEnd w:id="263"/>
      <w:r w:rsidRPr="00652966">
        <w:rPr>
          <w:rFonts w:ascii="Arial" w:eastAsia="微软雅黑" w:hAnsi="Arial" w:cs="Arial"/>
          <w:color w:val="000000" w:themeColor="text1"/>
        </w:rPr>
        <w:t xml:space="preserve">[kənˈtɪɡjuəs] adj. </w:t>
      </w:r>
      <w:r w:rsidRPr="00652966">
        <w:rPr>
          <w:rFonts w:ascii="Arial" w:eastAsia="微软雅黑" w:hAnsi="Arial" w:cs="Arial"/>
          <w:color w:val="000000" w:themeColor="text1"/>
        </w:rPr>
        <w:t>连续的，相邻的</w:t>
      </w:r>
    </w:p>
    <w:p w14:paraId="205D629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Contiguous memory allocation places data in </w:t>
      </w:r>
      <w:bookmarkStart w:id="264" w:name="OLE_LINK501"/>
      <w:bookmarkStart w:id="265" w:name="OLE_LINK502"/>
      <w:r w:rsidRPr="00652966">
        <w:rPr>
          <w:rFonts w:ascii="Arial" w:eastAsia="微软雅黑" w:hAnsi="Arial" w:cs="Arial"/>
          <w:color w:val="000000" w:themeColor="text1"/>
        </w:rPr>
        <w:t xml:space="preserve">adjacent </w:t>
      </w:r>
      <w:bookmarkEnd w:id="264"/>
      <w:bookmarkEnd w:id="265"/>
      <w:r w:rsidRPr="00652966">
        <w:rPr>
          <w:rFonts w:ascii="Arial" w:eastAsia="微软雅黑" w:hAnsi="Arial" w:cs="Arial"/>
          <w:color w:val="000000" w:themeColor="text1"/>
        </w:rPr>
        <w:t>memory locations.</w:t>
      </w:r>
    </w:p>
    <w:p w14:paraId="399C47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searches for contiguous blocks of free memory for </w:t>
      </w:r>
      <w:bookmarkStart w:id="266" w:name="OLE_LINK503"/>
      <w:bookmarkStart w:id="267" w:name="OLE_LINK504"/>
      <w:r w:rsidRPr="00652966">
        <w:rPr>
          <w:rFonts w:ascii="Arial" w:eastAsia="微软雅黑" w:hAnsi="Arial" w:cs="Arial"/>
          <w:color w:val="000000" w:themeColor="text1"/>
        </w:rPr>
        <w:t xml:space="preserve">efficient </w:t>
      </w:r>
      <w:bookmarkEnd w:id="266"/>
      <w:bookmarkEnd w:id="267"/>
      <w:r w:rsidRPr="00652966">
        <w:rPr>
          <w:rFonts w:ascii="Arial" w:eastAsia="微软雅黑" w:hAnsi="Arial" w:cs="Arial"/>
          <w:color w:val="000000" w:themeColor="text1"/>
        </w:rPr>
        <w:t>storage.</w:t>
      </w:r>
    </w:p>
    <w:p w14:paraId="3B756A6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8" w:name="OLE_LINK511"/>
      <w:bookmarkStart w:id="269" w:name="OLE_LINK512"/>
      <w:r w:rsidRPr="00652966">
        <w:rPr>
          <w:rFonts w:ascii="Arial" w:eastAsia="微软雅黑" w:hAnsi="Arial" w:cs="Arial"/>
          <w:b/>
          <w:bCs/>
          <w:color w:val="000000" w:themeColor="text1"/>
        </w:rPr>
        <w:t>traverse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8"/>
      <w:bookmarkEnd w:id="269"/>
      <w:r w:rsidRPr="00652966">
        <w:rPr>
          <w:rFonts w:ascii="Arial" w:eastAsia="微软雅黑" w:hAnsi="Arial" w:cs="Arial"/>
          <w:color w:val="000000" w:themeColor="text1"/>
        </w:rPr>
        <w:t xml:space="preserve">[trəˈvɜrs] v. </w:t>
      </w:r>
      <w:r w:rsidRPr="00652966">
        <w:rPr>
          <w:rFonts w:ascii="Arial" w:eastAsia="微软雅黑" w:hAnsi="Arial" w:cs="Arial"/>
          <w:color w:val="000000" w:themeColor="text1"/>
        </w:rPr>
        <w:t>遍历，穿越</w:t>
      </w:r>
    </w:p>
    <w:p w14:paraId="227F7C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0" w:name="OLE_LINK535"/>
      <w:bookmarkStart w:id="271" w:name="OLE_LINK536"/>
      <w:r w:rsidRPr="00652966">
        <w:rPr>
          <w:rFonts w:ascii="Arial" w:eastAsia="微软雅黑" w:hAnsi="Arial" w:cs="Arial"/>
          <w:b/>
          <w:bCs/>
          <w:color w:val="000000" w:themeColor="text1"/>
        </w:rPr>
        <w:t>synthesize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0"/>
      <w:bookmarkEnd w:id="271"/>
      <w:r w:rsidRPr="00652966">
        <w:rPr>
          <w:rFonts w:ascii="Arial" w:eastAsia="微软雅黑" w:hAnsi="Arial" w:cs="Arial"/>
          <w:color w:val="000000" w:themeColor="text1"/>
        </w:rPr>
        <w:t xml:space="preserve">[ˈsɪnθəˌsaɪz] v. </w:t>
      </w:r>
      <w:r w:rsidRPr="00652966">
        <w:rPr>
          <w:rFonts w:ascii="Arial" w:eastAsia="微软雅黑" w:hAnsi="Arial" w:cs="Arial"/>
          <w:color w:val="000000" w:themeColor="text1"/>
        </w:rPr>
        <w:t>合成，综合</w:t>
      </w:r>
    </w:p>
    <w:p w14:paraId="64AB8E2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compiler synthesizes machine code from the high-level programming language.</w:t>
      </w:r>
    </w:p>
    <w:p w14:paraId="19971892" w14:textId="7876CC0D" w:rsidR="00343D20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Machine learning models can synthesize human-like text based on training data.</w:t>
      </w:r>
    </w:p>
    <w:p w14:paraId="3F2C4D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2" w:name="OLE_LINK555"/>
      <w:bookmarkStart w:id="273" w:name="OLE_LINK556"/>
      <w:r w:rsidRPr="00652966">
        <w:rPr>
          <w:rFonts w:ascii="Arial" w:eastAsia="微软雅黑" w:hAnsi="Arial" w:cs="Arial"/>
          <w:b/>
          <w:bCs/>
          <w:color w:val="000000" w:themeColor="text1"/>
        </w:rPr>
        <w:t>explicit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2"/>
      <w:bookmarkEnd w:id="273"/>
      <w:r w:rsidRPr="00652966">
        <w:rPr>
          <w:rFonts w:ascii="Arial" w:eastAsia="微软雅黑" w:hAnsi="Arial" w:cs="Arial"/>
          <w:color w:val="000000" w:themeColor="text1"/>
        </w:rPr>
        <w:t xml:space="preserve">[ɪkˈsplɪsɪt] adj. </w:t>
      </w:r>
      <w:r w:rsidRPr="00652966">
        <w:rPr>
          <w:rFonts w:ascii="Arial" w:eastAsia="微软雅黑" w:hAnsi="Arial" w:cs="Arial"/>
          <w:color w:val="000000" w:themeColor="text1"/>
        </w:rPr>
        <w:t>明确的，清晰的</w:t>
      </w:r>
    </w:p>
    <w:p w14:paraId="21A6B87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explicit type declaration makes it clear what data type a variable holds.</w:t>
      </w:r>
    </w:p>
    <w:p w14:paraId="13FF7C3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explicit instructions on how to use the API.</w:t>
      </w:r>
    </w:p>
    <w:p w14:paraId="4B4CC1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4" w:name="OLE_LINK565"/>
      <w:bookmarkStart w:id="275" w:name="OLE_LINK566"/>
      <w:r w:rsidRPr="00652966">
        <w:rPr>
          <w:rFonts w:ascii="Arial" w:eastAsia="微软雅黑" w:hAnsi="Arial" w:cs="Arial"/>
          <w:b/>
          <w:bCs/>
          <w:color w:val="000000" w:themeColor="text1"/>
        </w:rPr>
        <w:t>concise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4"/>
      <w:bookmarkEnd w:id="275"/>
      <w:r w:rsidRPr="00652966">
        <w:rPr>
          <w:rFonts w:ascii="Arial" w:eastAsia="微软雅黑" w:hAnsi="Arial" w:cs="Arial"/>
          <w:color w:val="000000" w:themeColor="text1"/>
        </w:rPr>
        <w:t xml:space="preserve">[kənˈsaɪs] adj. </w:t>
      </w:r>
      <w:r w:rsidRPr="00652966">
        <w:rPr>
          <w:rFonts w:ascii="Arial" w:eastAsia="微软雅黑" w:hAnsi="Arial" w:cs="Arial"/>
          <w:color w:val="000000" w:themeColor="text1"/>
        </w:rPr>
        <w:t>简明的，精炼的</w:t>
      </w:r>
    </w:p>
    <w:p w14:paraId="5AB9E9D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code review emphasized the importance of writing concise and clear code.</w:t>
      </w:r>
    </w:p>
    <w:p w14:paraId="294D818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a concise explanation of the key concepts.</w:t>
      </w:r>
    </w:p>
    <w:p w14:paraId="5DE0CE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succinct</w:t>
      </w:r>
      <w:r w:rsidRPr="00652966">
        <w:rPr>
          <w:rFonts w:ascii="Arial" w:eastAsia="微软雅黑" w:hAnsi="Arial" w:cs="Arial"/>
          <w:color w:val="000000" w:themeColor="text1"/>
        </w:rPr>
        <w:t xml:space="preserve"> [səkˈsɪŋkt] adj. </w:t>
      </w:r>
      <w:r w:rsidRPr="00652966">
        <w:rPr>
          <w:rFonts w:ascii="Arial" w:eastAsia="微软雅黑" w:hAnsi="Arial" w:cs="Arial"/>
          <w:color w:val="000000" w:themeColor="text1"/>
        </w:rPr>
        <w:t>简洁的，简明扼要的</w:t>
      </w:r>
    </w:p>
    <w:p w14:paraId="1455C37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succinct explanation made the complex topic easier to understand.</w:t>
      </w:r>
    </w:p>
    <w:p w14:paraId="666D533C" w14:textId="22A3B23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good summary should be succinct while conveying all the essential information.</w:t>
      </w:r>
    </w:p>
    <w:p w14:paraId="0B1F029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6" w:name="OLE_LINK590"/>
      <w:bookmarkStart w:id="277" w:name="OLE_LINK591"/>
      <w:r w:rsidRPr="00652966">
        <w:rPr>
          <w:rFonts w:ascii="Arial" w:eastAsia="微软雅黑" w:hAnsi="Arial" w:cs="Arial"/>
          <w:b/>
          <w:bCs/>
          <w:color w:val="000000" w:themeColor="text1"/>
        </w:rPr>
        <w:t>throughout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6"/>
      <w:bookmarkEnd w:id="277"/>
      <w:r w:rsidRPr="00652966">
        <w:rPr>
          <w:rFonts w:ascii="Arial" w:eastAsia="微软雅黑" w:hAnsi="Arial" w:cs="Arial"/>
          <w:color w:val="000000" w:themeColor="text1"/>
        </w:rPr>
        <w:t xml:space="preserve">[θruːˈaʊt] adv. </w:t>
      </w:r>
      <w:r w:rsidRPr="00652966">
        <w:rPr>
          <w:rFonts w:ascii="Arial" w:eastAsia="微软雅黑" w:hAnsi="Arial" w:cs="Arial"/>
          <w:color w:val="000000" w:themeColor="text1"/>
        </w:rPr>
        <w:t>自始至终，贯穿</w:t>
      </w:r>
    </w:p>
    <w:p w14:paraId="3FB3DE0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positive attitude throughout the entire project.</w:t>
      </w:r>
    </w:p>
    <w:p w14:paraId="7259BE0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rain persisted throughout the day, causing flooding in many areas.</w:t>
      </w:r>
    </w:p>
    <w:p w14:paraId="3C63C4A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8" w:name="OLE_LINK172"/>
      <w:bookmarkStart w:id="279" w:name="OLE_LINK173"/>
      <w:r w:rsidRPr="00652966">
        <w:rPr>
          <w:rFonts w:ascii="Arial" w:eastAsia="微软雅黑" w:hAnsi="Arial" w:cs="Arial"/>
          <w:b/>
          <w:bCs/>
          <w:color w:val="000000" w:themeColor="text1"/>
        </w:rPr>
        <w:t>accumulate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8"/>
      <w:bookmarkEnd w:id="279"/>
      <w:r w:rsidRPr="00652966">
        <w:rPr>
          <w:rFonts w:ascii="Arial" w:eastAsia="微软雅黑" w:hAnsi="Arial" w:cs="Arial"/>
          <w:color w:val="000000" w:themeColor="text1"/>
        </w:rPr>
        <w:t xml:space="preserve">[əˈkjuːmjəleɪt] v. </w:t>
      </w:r>
      <w:r w:rsidRPr="00652966">
        <w:rPr>
          <w:rFonts w:ascii="Arial" w:eastAsia="微软雅黑" w:hAnsi="Arial" w:cs="Arial"/>
          <w:color w:val="000000" w:themeColor="text1"/>
        </w:rPr>
        <w:t>积累</w:t>
      </w:r>
    </w:p>
    <w:p w14:paraId="5A7C95A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80" w:name="OLE_LINK174"/>
      <w:bookmarkStart w:id="281" w:name="OLE_LINK17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Over the years, he managed to accumulate a vast collection of rare books.</w:t>
      </w:r>
    </w:p>
    <w:p w14:paraId="7593BC72" w14:textId="6A2EA7A4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82" w:name="OLE_LINK176"/>
      <w:bookmarkStart w:id="283" w:name="OLE_LINK17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save money and accumulate wealth for future financial security.</w:t>
      </w:r>
      <w:bookmarkEnd w:id="280"/>
      <w:bookmarkEnd w:id="281"/>
      <w:bookmarkEnd w:id="282"/>
      <w:bookmarkEnd w:id="283"/>
    </w:p>
    <w:p w14:paraId="3FB14FC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4" w:name="OLE_LINK595"/>
      <w:bookmarkStart w:id="285" w:name="OLE_LINK596"/>
      <w:r w:rsidRPr="00652966">
        <w:rPr>
          <w:rFonts w:ascii="Arial" w:eastAsia="微软雅黑" w:hAnsi="Arial" w:cs="Arial"/>
          <w:b/>
          <w:bCs/>
          <w:color w:val="000000" w:themeColor="text1"/>
        </w:rPr>
        <w:t>decompose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4"/>
      <w:bookmarkEnd w:id="285"/>
      <w:r w:rsidRPr="00652966">
        <w:rPr>
          <w:rFonts w:ascii="Arial" w:eastAsia="微软雅黑" w:hAnsi="Arial" w:cs="Arial"/>
          <w:color w:val="000000" w:themeColor="text1"/>
        </w:rPr>
        <w:t xml:space="preserve">[diːkəmˈpoʊz] v. </w:t>
      </w:r>
      <w:r w:rsidRPr="00652966">
        <w:rPr>
          <w:rFonts w:ascii="Arial" w:eastAsia="微软雅黑" w:hAnsi="Arial" w:cs="Arial"/>
          <w:color w:val="000000" w:themeColor="text1"/>
        </w:rPr>
        <w:t>分解，腐烂</w:t>
      </w:r>
    </w:p>
    <w:p w14:paraId="104E9AE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</w:t>
      </w:r>
      <w:bookmarkStart w:id="286" w:name="OLE_LINK597"/>
      <w:bookmarkStart w:id="287" w:name="OLE_LINK598"/>
      <w:r w:rsidRPr="00652966">
        <w:rPr>
          <w:rFonts w:ascii="Arial" w:eastAsia="微软雅黑" w:hAnsi="Arial" w:cs="Arial"/>
          <w:color w:val="000000" w:themeColor="text1"/>
        </w:rPr>
        <w:t xml:space="preserve">organic </w:t>
      </w:r>
      <w:bookmarkEnd w:id="286"/>
      <w:bookmarkEnd w:id="287"/>
      <w:r w:rsidRPr="00652966">
        <w:rPr>
          <w:rFonts w:ascii="Arial" w:eastAsia="微软雅黑" w:hAnsi="Arial" w:cs="Arial"/>
          <w:color w:val="000000" w:themeColor="text1"/>
        </w:rPr>
        <w:t>matter is left untreated, it will naturally decompose over time.</w:t>
      </w:r>
    </w:p>
    <w:p w14:paraId="63756D51" w14:textId="1AE22203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decomposition of the compost results in nutrient-rich soil for gardening.</w:t>
      </w:r>
    </w:p>
    <w:p w14:paraId="2AEFA91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8" w:name="OLE_LINK599"/>
      <w:bookmarkStart w:id="289" w:name="OLE_LINK600"/>
      <w:bookmarkStart w:id="290" w:name="OLE_LINK601"/>
      <w:r w:rsidRPr="00652966">
        <w:rPr>
          <w:rFonts w:ascii="Arial" w:eastAsia="微软雅黑" w:hAnsi="Arial" w:cs="Arial"/>
          <w:b/>
          <w:bCs/>
          <w:color w:val="000000" w:themeColor="text1"/>
        </w:rPr>
        <w:t>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8"/>
      <w:bookmarkEnd w:id="289"/>
      <w:bookmarkEnd w:id="290"/>
      <w:r w:rsidRPr="00652966">
        <w:rPr>
          <w:rFonts w:ascii="Arial" w:eastAsia="微软雅黑" w:hAnsi="Arial" w:cs="Arial"/>
          <w:color w:val="000000" w:themeColor="text1"/>
        </w:rPr>
        <w:t xml:space="preserve">[kəmˈpoʊz] v. </w:t>
      </w:r>
      <w:r w:rsidRPr="00652966">
        <w:rPr>
          <w:rFonts w:ascii="Arial" w:eastAsia="微软雅黑" w:hAnsi="Arial" w:cs="Arial"/>
          <w:color w:val="000000" w:themeColor="text1"/>
        </w:rPr>
        <w:t>组成，创作</w:t>
      </w:r>
    </w:p>
    <w:p w14:paraId="4735FFEA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Ten men compose the committee.</w:t>
      </w:r>
    </w:p>
    <w:p w14:paraId="7DA78ED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orchestra will compose a beautiful symphony for the grand opening.</w:t>
      </w:r>
    </w:p>
    <w:p w14:paraId="5D9681E8" w14:textId="29A9ED9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the ability to compose captivating poems that touched the hearts of many.</w:t>
      </w:r>
    </w:p>
    <w:p w14:paraId="72027B5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comprise</w:t>
      </w:r>
      <w:r w:rsidRPr="00652966">
        <w:rPr>
          <w:rFonts w:ascii="Arial" w:eastAsia="微软雅黑" w:hAnsi="Arial" w:cs="Arial"/>
        </w:rPr>
        <w:t xml:space="preserve"> [kəmˈpraɪz] v. </w:t>
      </w:r>
      <w:r w:rsidRPr="00652966">
        <w:rPr>
          <w:rFonts w:ascii="Arial" w:eastAsia="微软雅黑" w:hAnsi="Arial" w:cs="Arial"/>
        </w:rPr>
        <w:t>包括，由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组成</w:t>
      </w:r>
    </w:p>
    <w:p w14:paraId="6442C58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committee is comprised of experts from various fields.</w:t>
      </w:r>
    </w:p>
    <w:p w14:paraId="70A158F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 comprises multiple stages, each with its own objectives.</w:t>
      </w:r>
    </w:p>
    <w:p w14:paraId="78DEABA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vain</w:t>
      </w:r>
      <w:r w:rsidRPr="00652966">
        <w:rPr>
          <w:rFonts w:ascii="Arial" w:eastAsia="微软雅黑" w:hAnsi="Arial" w:cs="Arial"/>
          <w:color w:val="000000" w:themeColor="text1"/>
        </w:rPr>
        <w:t xml:space="preserve"> [veɪn] adj. </w:t>
      </w:r>
      <w:r w:rsidRPr="00652966">
        <w:rPr>
          <w:rFonts w:ascii="Arial" w:eastAsia="微软雅黑" w:hAnsi="Arial" w:cs="Arial"/>
          <w:color w:val="000000" w:themeColor="text1"/>
        </w:rPr>
        <w:t>自负的，虚荣的</w:t>
      </w:r>
    </w:p>
    <w:p w14:paraId="116D3C02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so vain that he spent hours admiring himself in the mirror.</w:t>
      </w:r>
    </w:p>
    <w:p w14:paraId="686935C8" w14:textId="544EA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vain attempts to impress her boss were met with indifference.</w:t>
      </w:r>
    </w:p>
    <w:p w14:paraId="167E8B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module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[ˈmɑːdʒuːl] n. </w:t>
      </w:r>
      <w:r w:rsidRPr="00652966">
        <w:rPr>
          <w:rFonts w:ascii="Arial" w:eastAsia="微软雅黑" w:hAnsi="Arial" w:cs="Arial"/>
          <w:color w:val="000000" w:themeColor="text1"/>
        </w:rPr>
        <w:t>模块；单元</w:t>
      </w:r>
    </w:p>
    <w:p w14:paraId="0FBB1CC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module of the course covers a specific topic.</w:t>
      </w:r>
    </w:p>
    <w:p w14:paraId="2FAB8C9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[ˈmɑːdʒələr] adj. </w:t>
      </w:r>
      <w:r w:rsidRPr="00652966">
        <w:rPr>
          <w:rFonts w:ascii="Arial" w:eastAsia="微软雅黑" w:hAnsi="Arial" w:cs="Arial"/>
          <w:color w:val="000000" w:themeColor="text1"/>
        </w:rPr>
        <w:t>模块化的；可组合的</w:t>
      </w:r>
    </w:p>
    <w:p w14:paraId="633E538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modularize</w:t>
      </w:r>
      <w:r w:rsidRPr="00652966">
        <w:rPr>
          <w:rFonts w:ascii="Arial" w:eastAsia="微软雅黑" w:hAnsi="Arial" w:cs="Arial"/>
          <w:color w:val="000000" w:themeColor="text1"/>
        </w:rPr>
        <w:t xml:space="preserve"> [ˈmɒdjʊləraɪz] v. </w:t>
      </w:r>
      <w:r w:rsidRPr="00652966">
        <w:rPr>
          <w:rFonts w:ascii="Arial" w:eastAsia="微软雅黑" w:hAnsi="Arial" w:cs="Arial"/>
          <w:color w:val="000000" w:themeColor="text1"/>
        </w:rPr>
        <w:t>模块化</w:t>
      </w:r>
    </w:p>
    <w:p w14:paraId="02E461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1" w:name="OLE_LINK166"/>
      <w:bookmarkStart w:id="292" w:name="OLE_LINK167"/>
      <w:r w:rsidRPr="00652966">
        <w:rPr>
          <w:rFonts w:ascii="Arial" w:eastAsia="微软雅黑" w:hAnsi="Arial" w:cs="Arial"/>
          <w:b/>
          <w:bCs/>
          <w:color w:val="000000" w:themeColor="text1"/>
        </w:rPr>
        <w:t>initiative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1"/>
      <w:bookmarkEnd w:id="292"/>
      <w:r w:rsidRPr="00652966">
        <w:rPr>
          <w:rFonts w:ascii="Arial" w:eastAsia="微软雅黑" w:hAnsi="Arial" w:cs="Arial"/>
          <w:color w:val="000000" w:themeColor="text1"/>
        </w:rPr>
        <w:t xml:space="preserve">[ɪˈnɪʃətɪv] n. </w:t>
      </w:r>
      <w:r w:rsidRPr="00652966">
        <w:rPr>
          <w:rFonts w:ascii="Arial" w:eastAsia="微软雅黑" w:hAnsi="Arial" w:cs="Arial"/>
          <w:color w:val="000000" w:themeColor="text1"/>
        </w:rPr>
        <w:t>主动性；倡议；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措施</w:t>
      </w:r>
    </w:p>
    <w:p w14:paraId="28C7B0B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the initiative to organize a charity event for the </w:t>
      </w:r>
      <w:bookmarkStart w:id="293" w:name="OLE_LINK168"/>
      <w:bookmarkStart w:id="294" w:name="OLE_LINK169"/>
      <w:r w:rsidRPr="00652966">
        <w:rPr>
          <w:rFonts w:ascii="Arial" w:eastAsia="微软雅黑" w:hAnsi="Arial" w:cs="Arial"/>
          <w:color w:val="000000" w:themeColor="text1"/>
        </w:rPr>
        <w:t>community</w:t>
      </w:r>
      <w:bookmarkEnd w:id="293"/>
      <w:bookmarkEnd w:id="294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0FD2FD7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launched an initiative to promote renewable energy.</w:t>
      </w:r>
    </w:p>
    <w:p w14:paraId="2C536B8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5" w:name="OLE_LINK235"/>
      <w:bookmarkStart w:id="296" w:name="OLE_LINK236"/>
      <w:r w:rsidRPr="00652966">
        <w:rPr>
          <w:rFonts w:ascii="Arial" w:eastAsia="微软雅黑" w:hAnsi="Arial" w:cs="Arial"/>
          <w:b/>
          <w:bCs/>
          <w:color w:val="000000" w:themeColor="text1"/>
        </w:rPr>
        <w:t>delegate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5"/>
      <w:bookmarkEnd w:id="296"/>
      <w:r w:rsidRPr="00652966">
        <w:rPr>
          <w:rFonts w:ascii="Arial" w:eastAsia="微软雅黑" w:hAnsi="Arial" w:cs="Arial"/>
          <w:color w:val="000000" w:themeColor="text1"/>
        </w:rPr>
        <w:t xml:space="preserve">[ˈdelɪɡət] v. </w:t>
      </w:r>
      <w:r w:rsidRPr="00652966">
        <w:rPr>
          <w:rFonts w:ascii="Arial" w:eastAsia="微软雅黑" w:hAnsi="Arial" w:cs="Arial"/>
          <w:color w:val="000000" w:themeColor="text1"/>
        </w:rPr>
        <w:t>委派，授权</w:t>
      </w:r>
    </w:p>
    <w:p w14:paraId="1751FF3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delegate the task to a more experienced team member.</w:t>
      </w:r>
    </w:p>
    <w:p w14:paraId="3FB7B96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delegated the decision-making authority to the project leader.</w:t>
      </w:r>
    </w:p>
    <w:p w14:paraId="06508844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297" w:name="OLE_LINK129"/>
      <w:bookmarkStart w:id="298" w:name="OLE_LINK130"/>
      <w:r w:rsidRPr="00652966">
        <w:rPr>
          <w:rFonts w:ascii="Arial" w:eastAsia="微软雅黑" w:hAnsi="Arial" w:cs="Arial"/>
          <w:b/>
          <w:bCs/>
        </w:rPr>
        <w:t>innovative</w:t>
      </w:r>
      <w:r w:rsidRPr="00652966">
        <w:rPr>
          <w:rFonts w:ascii="Arial" w:eastAsia="微软雅黑" w:hAnsi="Arial" w:cs="Arial"/>
        </w:rPr>
        <w:t xml:space="preserve"> </w:t>
      </w:r>
      <w:bookmarkEnd w:id="297"/>
      <w:bookmarkEnd w:id="298"/>
      <w:r w:rsidRPr="00652966">
        <w:rPr>
          <w:rFonts w:ascii="Arial" w:eastAsia="微软雅黑" w:hAnsi="Arial" w:cs="Arial"/>
        </w:rPr>
        <w:t xml:space="preserve">[ˈɪnəveɪtɪv] adj. </w:t>
      </w:r>
      <w:r w:rsidRPr="00652966">
        <w:rPr>
          <w:rFonts w:ascii="Arial" w:eastAsia="微软雅黑" w:hAnsi="Arial" w:cs="Arial"/>
        </w:rPr>
        <w:t>创新的，革新的</w:t>
      </w:r>
    </w:p>
    <w:p w14:paraId="5A883A6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is known for its innovative approach to product design.</w:t>
      </w:r>
    </w:p>
    <w:p w14:paraId="3736110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Innovative thinking is essential for staying competitive in today's market.</w:t>
      </w:r>
    </w:p>
    <w:p w14:paraId="30384AE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innovation</w:t>
      </w:r>
      <w:r w:rsidRPr="00652966">
        <w:rPr>
          <w:rFonts w:ascii="Arial" w:eastAsia="微软雅黑" w:hAnsi="Arial" w:cs="Arial"/>
        </w:rPr>
        <w:t xml:space="preserve"> [ˌɪnəˈveɪʃən] n. </w:t>
      </w:r>
      <w:r w:rsidRPr="00652966">
        <w:rPr>
          <w:rFonts w:ascii="Arial" w:eastAsia="微软雅黑" w:hAnsi="Arial" w:cs="Arial"/>
        </w:rPr>
        <w:t>创新</w:t>
      </w:r>
    </w:p>
    <w:p w14:paraId="7A9E687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Innovation is the process of introducing new ideas, methods, or products to bring about positive change.</w:t>
      </w:r>
    </w:p>
    <w:p w14:paraId="2A199FC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9" w:name="OLE_LINK479"/>
      <w:bookmarkStart w:id="300" w:name="OLE_LINK480"/>
      <w:r w:rsidRPr="00652966">
        <w:rPr>
          <w:rFonts w:ascii="Arial" w:eastAsia="微软雅黑" w:hAnsi="Arial" w:cs="Arial"/>
          <w:b/>
          <w:bCs/>
          <w:color w:val="000000" w:themeColor="text1"/>
        </w:rPr>
        <w:t>fundamental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9"/>
      <w:bookmarkEnd w:id="300"/>
      <w:r w:rsidRPr="00652966">
        <w:rPr>
          <w:rFonts w:ascii="Arial" w:eastAsia="微软雅黑" w:hAnsi="Arial" w:cs="Arial"/>
          <w:color w:val="000000" w:themeColor="text1"/>
        </w:rPr>
        <w:t>[ˌfʌndəˈm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ntl] adj. </w:t>
      </w:r>
      <w:r w:rsidRPr="00652966">
        <w:rPr>
          <w:rFonts w:ascii="Arial" w:eastAsia="微软雅黑" w:hAnsi="Arial" w:cs="Arial"/>
          <w:color w:val="000000" w:themeColor="text1"/>
        </w:rPr>
        <w:t>基础的，基本的</w:t>
      </w:r>
    </w:p>
    <w:p w14:paraId="1294FA1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1" w:name="OLE_LINK487"/>
      <w:bookmarkStart w:id="302" w:name="OLE_LINK488"/>
      <w:r w:rsidRPr="00652966">
        <w:rPr>
          <w:rFonts w:ascii="Arial" w:eastAsia="微软雅黑" w:hAnsi="Arial" w:cs="Arial"/>
          <w:b/>
          <w:bCs/>
          <w:color w:val="000000" w:themeColor="text1"/>
        </w:rPr>
        <w:t>architecture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1"/>
      <w:bookmarkEnd w:id="302"/>
      <w:r w:rsidRPr="00652966">
        <w:rPr>
          <w:rFonts w:ascii="Arial" w:eastAsia="微软雅黑" w:hAnsi="Arial" w:cs="Arial"/>
          <w:color w:val="000000" w:themeColor="text1"/>
        </w:rPr>
        <w:t>[ˈɑrkɪˌt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kʧər] n. </w:t>
      </w:r>
      <w:r w:rsidRPr="00652966">
        <w:rPr>
          <w:rFonts w:ascii="Arial" w:eastAsia="微软雅黑" w:hAnsi="Arial" w:cs="Arial"/>
          <w:color w:val="000000" w:themeColor="text1"/>
        </w:rPr>
        <w:t>架构，体系结构</w:t>
      </w:r>
    </w:p>
    <w:p w14:paraId="4A893F5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mathematical</w:t>
      </w:r>
      <w:r w:rsidRPr="00652966">
        <w:rPr>
          <w:rFonts w:ascii="Arial" w:eastAsia="微软雅黑" w:hAnsi="Arial" w:cs="Arial"/>
          <w:color w:val="000000" w:themeColor="text1"/>
        </w:rPr>
        <w:t xml:space="preserve"> [ˌmæθəˈmætɪkl] adj. </w:t>
      </w:r>
      <w:r w:rsidRPr="00652966">
        <w:rPr>
          <w:rFonts w:ascii="Arial" w:eastAsia="微软雅黑" w:hAnsi="Arial" w:cs="Arial"/>
          <w:color w:val="000000" w:themeColor="text1"/>
        </w:rPr>
        <w:t>数学的</w:t>
      </w:r>
    </w:p>
    <w:p w14:paraId="3832E2B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3" w:name="OLE_LINK491"/>
      <w:bookmarkStart w:id="304" w:name="OLE_LINK492"/>
      <w:r w:rsidRPr="00652966">
        <w:rPr>
          <w:rFonts w:ascii="Arial" w:eastAsia="微软雅黑" w:hAnsi="Arial" w:cs="Arial"/>
          <w:b/>
          <w:bCs/>
          <w:color w:val="000000" w:themeColor="text1"/>
        </w:rPr>
        <w:t>precision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3"/>
      <w:bookmarkEnd w:id="304"/>
      <w:r w:rsidRPr="00652966">
        <w:rPr>
          <w:rFonts w:ascii="Arial" w:eastAsia="微软雅黑" w:hAnsi="Arial" w:cs="Arial"/>
          <w:color w:val="000000" w:themeColor="text1"/>
        </w:rPr>
        <w:t xml:space="preserve">[prɪˈsɪʒən] n. </w:t>
      </w:r>
      <w:r w:rsidRPr="00652966">
        <w:rPr>
          <w:rFonts w:ascii="Arial" w:eastAsia="微软雅黑" w:hAnsi="Arial" w:cs="Arial"/>
          <w:color w:val="000000" w:themeColor="text1"/>
        </w:rPr>
        <w:t>精度，准确性</w:t>
      </w:r>
    </w:p>
    <w:p w14:paraId="016C50E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literal</w:t>
      </w:r>
      <w:r w:rsidRPr="00652966">
        <w:rPr>
          <w:rFonts w:ascii="Arial" w:eastAsia="微软雅黑" w:hAnsi="Arial" w:cs="Arial"/>
          <w:color w:val="000000" w:themeColor="text1"/>
        </w:rPr>
        <w:t xml:space="preserve"> [ˈlɪtərəl] adj. </w:t>
      </w:r>
      <w:r w:rsidRPr="00652966">
        <w:rPr>
          <w:rFonts w:ascii="Arial" w:eastAsia="微软雅黑" w:hAnsi="Arial" w:cs="Arial"/>
          <w:color w:val="000000" w:themeColor="text1"/>
        </w:rPr>
        <w:t>字面的</w:t>
      </w:r>
    </w:p>
    <w:p w14:paraId="422180C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5" w:name="OLE_LINK499"/>
      <w:bookmarkStart w:id="306" w:name="OLE_LINK500"/>
      <w:r w:rsidRPr="00652966">
        <w:rPr>
          <w:rFonts w:ascii="Arial" w:eastAsia="微软雅黑" w:hAnsi="Arial" w:cs="Arial"/>
          <w:b/>
          <w:bCs/>
          <w:color w:val="000000" w:themeColor="text1"/>
        </w:rPr>
        <w:t>serial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5"/>
      <w:bookmarkEnd w:id="306"/>
      <w:r w:rsidRPr="00652966">
        <w:rPr>
          <w:rFonts w:ascii="Arial" w:eastAsia="微软雅黑" w:hAnsi="Arial" w:cs="Arial"/>
          <w:color w:val="000000" w:themeColor="text1"/>
        </w:rPr>
        <w:t xml:space="preserve">[ˈsɪriəl] adj. </w:t>
      </w:r>
      <w:r w:rsidRPr="00652966">
        <w:rPr>
          <w:rFonts w:ascii="Arial" w:eastAsia="微软雅黑" w:hAnsi="Arial" w:cs="Arial"/>
          <w:color w:val="000000" w:themeColor="text1"/>
        </w:rPr>
        <w:t>串行的</w:t>
      </w:r>
    </w:p>
    <w:p w14:paraId="03ADA08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7" w:name="OLE_LINK505"/>
      <w:bookmarkStart w:id="308" w:name="OLE_LINK506"/>
      <w:r w:rsidRPr="00652966">
        <w:rPr>
          <w:rFonts w:ascii="Arial" w:eastAsia="微软雅黑" w:hAnsi="Arial" w:cs="Arial"/>
          <w:b/>
          <w:bCs/>
          <w:color w:val="000000" w:themeColor="text1"/>
        </w:rPr>
        <w:t>represent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7"/>
      <w:bookmarkEnd w:id="308"/>
      <w:r w:rsidRPr="00652966">
        <w:rPr>
          <w:rFonts w:ascii="Arial" w:eastAsia="微软雅黑" w:hAnsi="Arial" w:cs="Arial"/>
          <w:color w:val="000000" w:themeColor="text1"/>
        </w:rPr>
        <w:t>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>prɪˈz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nt] v. </w:t>
      </w:r>
      <w:r w:rsidRPr="00652966">
        <w:rPr>
          <w:rFonts w:ascii="Arial" w:eastAsia="微软雅黑" w:hAnsi="Arial" w:cs="Arial"/>
          <w:color w:val="000000" w:themeColor="text1"/>
        </w:rPr>
        <w:t>表示，代表</w:t>
      </w:r>
    </w:p>
    <w:p w14:paraId="0F79354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complexity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ksəti] n. </w:t>
      </w:r>
      <w:r w:rsidRPr="00652966">
        <w:rPr>
          <w:rFonts w:ascii="Arial" w:eastAsia="微软雅黑" w:hAnsi="Arial" w:cs="Arial"/>
          <w:color w:val="000000" w:themeColor="text1"/>
        </w:rPr>
        <w:t>复杂性，复杂度</w:t>
      </w:r>
    </w:p>
    <w:p w14:paraId="156ADD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9" w:name="OLE_LINK527"/>
      <w:bookmarkStart w:id="310" w:name="OLE_LINK528"/>
      <w:r w:rsidRPr="00652966">
        <w:rPr>
          <w:rFonts w:ascii="Arial" w:eastAsia="微软雅黑" w:hAnsi="Arial" w:cs="Arial"/>
          <w:b/>
          <w:bCs/>
          <w:color w:val="000000" w:themeColor="text1"/>
        </w:rPr>
        <w:t>readability</w:t>
      </w:r>
      <w:bookmarkEnd w:id="309"/>
      <w:bookmarkEnd w:id="31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可读性</w:t>
      </w:r>
    </w:p>
    <w:p w14:paraId="2236679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code readability is important for collaboration and maintenance.</w:t>
      </w:r>
    </w:p>
    <w:p w14:paraId="73CFB1A5" w14:textId="3F46B22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1" w:name="OLE_LINK529"/>
      <w:bookmarkStart w:id="312" w:name="OLE_LINK530"/>
      <w:r w:rsidRPr="00652966">
        <w:rPr>
          <w:rFonts w:ascii="Arial" w:eastAsia="微软雅黑" w:hAnsi="Arial" w:cs="Arial"/>
          <w:b/>
          <w:bCs/>
          <w:color w:val="000000" w:themeColor="text1"/>
        </w:rPr>
        <w:t>maintainability</w:t>
      </w:r>
      <w:bookmarkEnd w:id="311"/>
      <w:bookmarkEnd w:id="312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可维护性</w:t>
      </w:r>
    </w:p>
    <w:p w14:paraId="644FE61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Code maintainability refers to how easily code can be updated and modified.</w:t>
      </w:r>
    </w:p>
    <w:p w14:paraId="5FA7CB76" w14:textId="4CE9C56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team prioritized maintainability to ensure quick bug fixes and feature enhancements.</w:t>
      </w:r>
    </w:p>
    <w:p w14:paraId="4335454F" w14:textId="14C0AD7D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3" w:name="OLE_LINK531"/>
      <w:bookmarkStart w:id="314" w:name="OLE_LINK532"/>
      <w:r w:rsidRPr="00652966">
        <w:rPr>
          <w:rFonts w:ascii="Arial" w:eastAsia="微软雅黑" w:hAnsi="Arial" w:cs="Arial"/>
          <w:b/>
          <w:bCs/>
          <w:color w:val="000000" w:themeColor="text1"/>
        </w:rPr>
        <w:t>reusability</w:t>
      </w:r>
      <w:bookmarkEnd w:id="313"/>
      <w:bookmarkEnd w:id="314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可重用性</w:t>
      </w:r>
    </w:p>
    <w:p w14:paraId="6DB0C09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promotes reusability through the use of classes and objects.</w:t>
      </w:r>
    </w:p>
    <w:p w14:paraId="4A9B2415" w14:textId="056DA699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library provides a set of reusable components for building user interfaces.</w:t>
      </w:r>
    </w:p>
    <w:p w14:paraId="3CC41EA2" w14:textId="569F013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4AD800F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a system is crucial in mission-critical applications.</w:t>
      </w:r>
    </w:p>
    <w:p w14:paraId="4C8A0B28" w14:textId="74CCD5AF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Extensive testing is conducted to verify the reliability of the hardware and software components.</w:t>
      </w:r>
    </w:p>
    <w:p w14:paraId="66DAD5A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5" w:name="OLE_LINK533"/>
      <w:bookmarkStart w:id="316" w:name="OLE_LINK534"/>
      <w:r w:rsidRPr="00652966">
        <w:rPr>
          <w:rFonts w:ascii="Arial" w:eastAsia="微软雅黑" w:hAnsi="Arial" w:cs="Arial"/>
          <w:b/>
          <w:bCs/>
          <w:color w:val="000000" w:themeColor="text1"/>
        </w:rPr>
        <w:t>deduce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5"/>
      <w:bookmarkEnd w:id="316"/>
      <w:r w:rsidRPr="00652966">
        <w:rPr>
          <w:rFonts w:ascii="Arial" w:eastAsia="微软雅黑" w:hAnsi="Arial" w:cs="Arial"/>
          <w:color w:val="000000" w:themeColor="text1"/>
        </w:rPr>
        <w:t xml:space="preserve">[dɪˈduːs] v. </w:t>
      </w:r>
      <w:r w:rsidRPr="00652966">
        <w:rPr>
          <w:rFonts w:ascii="Arial" w:eastAsia="微软雅黑" w:hAnsi="Arial" w:cs="Arial"/>
          <w:color w:val="000000" w:themeColor="text1"/>
        </w:rPr>
        <w:t>推断</w:t>
      </w:r>
    </w:p>
    <w:p w14:paraId="74430C2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can deduce the cause of a bug by analyzing the error message.</w:t>
      </w:r>
    </w:p>
    <w:p w14:paraId="49B83C66" w14:textId="2F598C3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From the input data, the algorithm can deduce patterns and make predictions.</w:t>
      </w:r>
    </w:p>
    <w:p w14:paraId="3BF1EA40" w14:textId="6F4098B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7" w:name="OLE_LINK546"/>
      <w:bookmarkStart w:id="318" w:name="OLE_LINK547"/>
      <w:bookmarkStart w:id="319" w:name="OLE_LINK548"/>
      <w:r w:rsidRPr="00652966">
        <w:rPr>
          <w:rFonts w:ascii="Arial" w:eastAsia="微软雅黑" w:hAnsi="Arial" w:cs="Arial"/>
          <w:b/>
          <w:bCs/>
          <w:color w:val="000000" w:themeColor="text1"/>
        </w:rPr>
        <w:t>arbitrary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7"/>
      <w:bookmarkEnd w:id="318"/>
      <w:bookmarkEnd w:id="319"/>
      <w:r w:rsidRPr="00652966">
        <w:rPr>
          <w:rFonts w:ascii="Arial" w:eastAsia="微软雅黑" w:hAnsi="Arial" w:cs="Arial"/>
          <w:color w:val="000000" w:themeColor="text1"/>
        </w:rPr>
        <w:t>[ˈɑrbɪˌtr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ri] adj. </w:t>
      </w:r>
      <w:r w:rsidRPr="00652966">
        <w:rPr>
          <w:rFonts w:ascii="Arial" w:eastAsia="微软雅黑" w:hAnsi="Arial" w:cs="Arial"/>
          <w:color w:val="000000" w:themeColor="text1"/>
        </w:rPr>
        <w:t>任意的，武断的</w:t>
      </w:r>
    </w:p>
    <w:p w14:paraId="4AB460E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Arbitrary decisions in code design can lead to confusion and inconsistency.</w:t>
      </w:r>
    </w:p>
    <w:p w14:paraId="5F358FF5" w14:textId="64762FE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can handle arbitrary input sizes without performance degradation.</w:t>
      </w:r>
    </w:p>
    <w:p w14:paraId="24E092FB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0" w:name="OLE_LINK549"/>
      <w:bookmarkStart w:id="321" w:name="OLE_LINK550"/>
      <w:r w:rsidRPr="00652966">
        <w:rPr>
          <w:rFonts w:ascii="Arial" w:eastAsia="微软雅黑" w:hAnsi="Arial" w:cs="Arial"/>
          <w:b/>
          <w:bCs/>
          <w:color w:val="000000" w:themeColor="text1"/>
        </w:rPr>
        <w:t>pattern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0"/>
      <w:bookmarkEnd w:id="321"/>
      <w:r w:rsidRPr="00652966">
        <w:rPr>
          <w:rFonts w:ascii="Arial" w:eastAsia="微软雅黑" w:hAnsi="Arial" w:cs="Arial"/>
          <w:color w:val="000000" w:themeColor="text1"/>
        </w:rPr>
        <w:t xml:space="preserve">[ˈpætərn] n. </w:t>
      </w:r>
      <w:r w:rsidRPr="00652966">
        <w:rPr>
          <w:rFonts w:ascii="Arial" w:eastAsia="微软雅黑" w:hAnsi="Arial" w:cs="Arial"/>
          <w:color w:val="000000" w:themeColor="text1"/>
        </w:rPr>
        <w:t>模式，模板</w:t>
      </w:r>
    </w:p>
    <w:p w14:paraId="56736D0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Design patterns provide proven solutions to common software development problems.</w:t>
      </w:r>
    </w:p>
    <w:p w14:paraId="026B3B3C" w14:textId="340714A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expressions are used to match specific patterns in text data.</w:t>
      </w:r>
    </w:p>
    <w:p w14:paraId="66CC15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2" w:name="OLE_LINK557"/>
      <w:bookmarkStart w:id="323" w:name="OLE_LINK558"/>
      <w:r w:rsidRPr="00652966">
        <w:rPr>
          <w:rFonts w:ascii="Arial" w:eastAsia="微软雅黑" w:hAnsi="Arial" w:cs="Arial"/>
          <w:b/>
          <w:bCs/>
          <w:color w:val="000000" w:themeColor="text1"/>
        </w:rPr>
        <w:t>indices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2"/>
      <w:bookmarkEnd w:id="323"/>
      <w:r w:rsidRPr="00652966">
        <w:rPr>
          <w:rFonts w:ascii="Arial" w:eastAsia="微软雅黑" w:hAnsi="Arial" w:cs="Arial"/>
          <w:color w:val="000000" w:themeColor="text1"/>
        </w:rPr>
        <w:t xml:space="preserve">[ˈɪndɪsiz] n. </w:t>
      </w:r>
      <w:r w:rsidRPr="00652966">
        <w:rPr>
          <w:rFonts w:ascii="Arial" w:eastAsia="微软雅黑" w:hAnsi="Arial" w:cs="Arial"/>
          <w:color w:val="000000" w:themeColor="text1"/>
        </w:rPr>
        <w:t>索引（复数）</w:t>
      </w:r>
    </w:p>
    <w:p w14:paraId="3E6C8136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Array indices start at 0 in many programming languages.</w:t>
      </w:r>
    </w:p>
    <w:p w14:paraId="68C928E0" w14:textId="1405A79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access elements in a list using their respective indices.</w:t>
      </w:r>
    </w:p>
    <w:p w14:paraId="083206A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4" w:name="OLE_LINK559"/>
      <w:bookmarkStart w:id="325" w:name="OLE_LINK560"/>
      <w:r w:rsidRPr="00652966">
        <w:rPr>
          <w:rFonts w:ascii="Arial" w:eastAsia="微软雅黑" w:hAnsi="Arial" w:cs="Arial"/>
          <w:b/>
          <w:bCs/>
          <w:color w:val="000000" w:themeColor="text1"/>
        </w:rPr>
        <w:t>automatical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4"/>
      <w:bookmarkEnd w:id="325"/>
      <w:r w:rsidRPr="00652966">
        <w:rPr>
          <w:rFonts w:ascii="Arial" w:eastAsia="微软雅黑" w:hAnsi="Arial" w:cs="Arial"/>
          <w:color w:val="000000" w:themeColor="text1"/>
        </w:rPr>
        <w:t xml:space="preserve">[ˌɔtəˈmætɪkəl] adj. </w:t>
      </w:r>
      <w:r w:rsidRPr="00652966">
        <w:rPr>
          <w:rFonts w:ascii="Arial" w:eastAsia="微软雅黑" w:hAnsi="Arial" w:cs="Arial"/>
          <w:color w:val="000000" w:themeColor="text1"/>
        </w:rPr>
        <w:t>自动的</w:t>
      </w:r>
    </w:p>
    <w:p w14:paraId="0234D52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Automatical updates ensure that the software stays current with the latest features and security patches.</w:t>
      </w:r>
    </w:p>
    <w:p w14:paraId="65B41831" w14:textId="61E9730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has an automatical backup feature that saves data regularly.</w:t>
      </w:r>
    </w:p>
    <w:p w14:paraId="4910FB2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26" w:name="OLE_LINK561"/>
      <w:bookmarkStart w:id="327" w:name="OLE_LINK562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8" w:name="OLE_LINK563"/>
      <w:bookmarkStart w:id="329" w:name="OLE_LINK564"/>
      <w:r w:rsidRPr="00652966">
        <w:rPr>
          <w:rFonts w:ascii="Arial" w:eastAsia="微软雅黑" w:hAnsi="Arial" w:cs="Arial"/>
          <w:b/>
          <w:bCs/>
          <w:color w:val="000000" w:themeColor="text1"/>
        </w:rPr>
        <w:t>lightweight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8"/>
      <w:bookmarkEnd w:id="329"/>
      <w:r w:rsidRPr="00652966">
        <w:rPr>
          <w:rFonts w:ascii="Arial" w:eastAsia="微软雅黑" w:hAnsi="Arial" w:cs="Arial"/>
          <w:color w:val="000000" w:themeColor="text1"/>
        </w:rPr>
        <w:t xml:space="preserve">[ˈlaɪtˌweɪt] adj. </w:t>
      </w:r>
      <w:r w:rsidRPr="00652966">
        <w:rPr>
          <w:rFonts w:ascii="Arial" w:eastAsia="微软雅黑" w:hAnsi="Arial" w:cs="Arial"/>
          <w:color w:val="000000" w:themeColor="text1"/>
        </w:rPr>
        <w:t>轻量级的</w:t>
      </w:r>
    </w:p>
    <w:p w14:paraId="2B80ABF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lightweight framework is ideal for small-scale web applications.</w:t>
      </w:r>
    </w:p>
    <w:p w14:paraId="228201CF" w14:textId="3252229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lightweight design of the application allows it to run smoothly on older hardware.</w:t>
      </w:r>
      <w:bookmarkEnd w:id="326"/>
      <w:bookmarkEnd w:id="327"/>
    </w:p>
    <w:p w14:paraId="708C1EF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0" w:name="OLE_LINK571"/>
      <w:bookmarkStart w:id="331" w:name="OLE_LINK572"/>
      <w:r w:rsidRPr="00652966">
        <w:rPr>
          <w:rFonts w:ascii="Arial" w:eastAsia="微软雅黑" w:hAnsi="Arial" w:cs="Arial"/>
          <w:b/>
          <w:bCs/>
          <w:color w:val="000000" w:themeColor="text1"/>
        </w:rPr>
        <w:t>scalability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0"/>
      <w:bookmarkEnd w:id="331"/>
      <w:r w:rsidRPr="00652966">
        <w:rPr>
          <w:rFonts w:ascii="Arial" w:eastAsia="微软雅黑" w:hAnsi="Arial" w:cs="Arial"/>
          <w:color w:val="000000" w:themeColor="text1"/>
        </w:rPr>
        <w:t xml:space="preserve">[ˌskeɪləˈbɪləti] n. </w:t>
      </w:r>
      <w:r w:rsidRPr="00652966">
        <w:rPr>
          <w:rFonts w:ascii="Arial" w:eastAsia="微软雅黑" w:hAnsi="Arial" w:cs="Arial"/>
          <w:color w:val="000000" w:themeColor="text1"/>
        </w:rPr>
        <w:t>可扩展性</w:t>
      </w:r>
    </w:p>
    <w:p w14:paraId="4A8CCF7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Scalability is a key consideration when designing systems that need to handle increased loads.</w:t>
      </w:r>
    </w:p>
    <w:p w14:paraId="0C6C68DE" w14:textId="6DA6C4F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Cloud services provide scalability, allowing businesses to adapt to changing demands.</w:t>
      </w:r>
    </w:p>
    <w:p w14:paraId="35FFC17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2" w:name="OLE_LINK569"/>
      <w:bookmarkStart w:id="333" w:name="OLE_LINK570"/>
      <w:bookmarkStart w:id="334" w:name="OLE_LINK573"/>
      <w:r w:rsidRPr="00652966">
        <w:rPr>
          <w:rFonts w:ascii="Arial" w:eastAsia="微软雅黑" w:hAnsi="Arial" w:cs="Arial"/>
          <w:b/>
          <w:bCs/>
          <w:color w:val="000000" w:themeColor="text1"/>
        </w:rPr>
        <w:t>recursion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2"/>
      <w:bookmarkEnd w:id="333"/>
      <w:bookmarkEnd w:id="334"/>
      <w:r w:rsidRPr="00652966">
        <w:rPr>
          <w:rFonts w:ascii="Arial" w:eastAsia="微软雅黑" w:hAnsi="Arial" w:cs="Arial"/>
          <w:color w:val="000000" w:themeColor="text1"/>
        </w:rPr>
        <w:t xml:space="preserve">[rɪˈkɜrʒən] n. </w:t>
      </w:r>
      <w:r w:rsidRPr="00652966">
        <w:rPr>
          <w:rFonts w:ascii="Arial" w:eastAsia="微软雅黑" w:hAnsi="Arial" w:cs="Arial"/>
          <w:color w:val="000000" w:themeColor="text1"/>
        </w:rPr>
        <w:t>递归</w:t>
      </w:r>
    </w:p>
    <w:p w14:paraId="2FAE1AF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Recursive functions call themselves to solve a problem by breaking it into smaller subproblems.</w:t>
      </w:r>
    </w:p>
    <w:p w14:paraId="48029FE0" w14:textId="62D930C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recursion to traverse a tree-like data structure.</w:t>
      </w:r>
    </w:p>
    <w:p w14:paraId="27BC2D7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interpreter</w:t>
      </w:r>
      <w:r w:rsidRPr="00652966">
        <w:rPr>
          <w:rFonts w:ascii="Arial" w:eastAsia="微软雅黑" w:hAnsi="Arial" w:cs="Arial"/>
          <w:color w:val="000000" w:themeColor="text1"/>
        </w:rPr>
        <w:t xml:space="preserve"> [ɪnˈtɜrprətər] n. </w:t>
      </w:r>
      <w:r w:rsidRPr="00652966">
        <w:rPr>
          <w:rFonts w:ascii="Arial" w:eastAsia="微软雅黑" w:hAnsi="Arial" w:cs="Arial"/>
          <w:color w:val="000000" w:themeColor="text1"/>
        </w:rPr>
        <w:t>解释器</w:t>
      </w:r>
    </w:p>
    <w:p w14:paraId="792906F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interpreter executes code line by line without the need for compilation.</w:t>
      </w:r>
    </w:p>
    <w:p w14:paraId="2B4EF8B9" w14:textId="66D6207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Python and Ruby are examples of programming languages that use interpreters.</w:t>
      </w:r>
    </w:p>
    <w:p w14:paraId="0FA8A0C9" w14:textId="46BF9E8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declaration</w:t>
      </w:r>
      <w:r w:rsidRPr="00652966">
        <w:rPr>
          <w:rFonts w:ascii="Arial" w:eastAsia="微软雅黑" w:hAnsi="Arial" w:cs="Arial"/>
          <w:color w:val="000000" w:themeColor="text1"/>
        </w:rPr>
        <w:t xml:space="preserve"> [ˌd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kləˈreɪʃən] n. </w:t>
      </w:r>
      <w:r w:rsidRPr="00652966">
        <w:rPr>
          <w:rFonts w:ascii="Arial" w:eastAsia="微软雅黑" w:hAnsi="Arial" w:cs="Arial"/>
          <w:color w:val="000000" w:themeColor="text1"/>
        </w:rPr>
        <w:t>声明</w:t>
      </w:r>
    </w:p>
    <w:p w14:paraId="532CEEB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variable declaration specifies the data type and name of a variable.</w:t>
      </w:r>
    </w:p>
    <w:p w14:paraId="3127070F" w14:textId="3FA84DA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declaration of a function includes its name, parameters, and return type.</w:t>
      </w:r>
    </w:p>
    <w:p w14:paraId="41468604" w14:textId="2DCF2FF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selector</w:t>
      </w:r>
      <w:r w:rsidRPr="00652966">
        <w:rPr>
          <w:rFonts w:ascii="Arial" w:eastAsia="微软雅黑" w:hAnsi="Arial" w:cs="Arial"/>
          <w:color w:val="000000" w:themeColor="text1"/>
        </w:rPr>
        <w:t xml:space="preserve"> [sɪˈl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ktər] n. </w:t>
      </w:r>
      <w:r w:rsidRPr="00652966">
        <w:rPr>
          <w:rFonts w:ascii="Arial" w:eastAsia="微软雅黑" w:hAnsi="Arial" w:cs="Arial"/>
          <w:color w:val="000000" w:themeColor="text1"/>
        </w:rPr>
        <w:t>选择器</w:t>
      </w:r>
    </w:p>
    <w:p w14:paraId="499030C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CSS selectors are used to target and style specific HTML elements.</w:t>
      </w:r>
    </w:p>
    <w:p w14:paraId="010ED819" w14:textId="70C7048F" w:rsidR="00D858A2" w:rsidRPr="00652966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Objective-C, selectors are used to refer to method names.</w:t>
      </w:r>
    </w:p>
    <w:p w14:paraId="7FBC1F55" w14:textId="57AD708A" w:rsidR="000E0C83" w:rsidRPr="00652966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5" w:name="OLE_LINK537"/>
      <w:bookmarkStart w:id="336" w:name="OLE_LINK538"/>
      <w:bookmarkStart w:id="337" w:name="OLE_LINK539"/>
      <w:bookmarkStart w:id="338" w:name="OLE_LINK592"/>
      <w:r w:rsidRPr="00652966">
        <w:rPr>
          <w:rFonts w:ascii="Arial" w:eastAsia="微软雅黑" w:hAnsi="Arial" w:cs="Arial"/>
          <w:b/>
          <w:bCs/>
          <w:color w:val="000000" w:themeColor="text1"/>
        </w:rPr>
        <w:t>compound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5"/>
      <w:bookmarkEnd w:id="336"/>
      <w:bookmarkEnd w:id="337"/>
      <w:bookmarkEnd w:id="338"/>
      <w:r w:rsidRPr="00652966">
        <w:rPr>
          <w:rFonts w:ascii="Arial" w:eastAsia="微软雅黑" w:hAnsi="Arial" w:cs="Arial"/>
          <w:color w:val="000000" w:themeColor="text1"/>
        </w:rPr>
        <w:t xml:space="preserve">[ˈkɑmˌpaʊnd] v. </w:t>
      </w:r>
      <w:r w:rsidRPr="00652966">
        <w:rPr>
          <w:rFonts w:ascii="Arial" w:eastAsia="微软雅黑" w:hAnsi="Arial" w:cs="Arial"/>
          <w:color w:val="000000" w:themeColor="text1"/>
        </w:rPr>
        <w:t>合成，组合</w:t>
      </w:r>
      <w:r w:rsidR="000E0C83" w:rsidRPr="00652966">
        <w:rPr>
          <w:rFonts w:ascii="Arial" w:eastAsia="微软雅黑" w:hAnsi="Arial" w:cs="Arial"/>
          <w:color w:val="000000" w:themeColor="text1"/>
        </w:rPr>
        <w:t>；</w:t>
      </w:r>
      <w:r w:rsidR="000E0C83"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="000E0C83" w:rsidRPr="00652966">
        <w:rPr>
          <w:rFonts w:ascii="Arial" w:eastAsia="微软雅黑" w:hAnsi="Arial" w:cs="Arial"/>
          <w:color w:val="000000" w:themeColor="text1"/>
        </w:rPr>
        <w:t>化合物，复合物；混合的；</w:t>
      </w:r>
    </w:p>
    <w:p w14:paraId="287E7C46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data structures are often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compounds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of simpler elements.</w:t>
      </w:r>
    </w:p>
    <w:p w14:paraId="1772412E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compound functions by calling one within another to perform a series of operations.</w:t>
      </w:r>
    </w:p>
    <w:p w14:paraId="21BA0DA0" w14:textId="77777777" w:rsidR="008D681B" w:rsidRPr="00652966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Water is a compound composed of hydrogen and oxygen.</w:t>
      </w:r>
    </w:p>
    <w:p w14:paraId="55A02C95" w14:textId="675DF404" w:rsidR="00C5449E" w:rsidRPr="00652966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discovered a new compound with potential applications in medicine.</w:t>
      </w:r>
    </w:p>
    <w:p w14:paraId="7B9A1925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alternatively</w:t>
      </w:r>
      <w:r w:rsidRPr="00652966">
        <w:rPr>
          <w:rFonts w:ascii="Arial" w:eastAsia="微软雅黑" w:hAnsi="Arial" w:cs="Arial"/>
          <w:color w:val="000000" w:themeColor="text1"/>
        </w:rPr>
        <w:t xml:space="preserve"> [ɔlˈtɜrnətɪvli] adv. </w:t>
      </w:r>
      <w:r w:rsidRPr="00652966">
        <w:rPr>
          <w:rFonts w:ascii="Arial" w:eastAsia="微软雅黑" w:hAnsi="Arial" w:cs="Arial"/>
          <w:color w:val="000000" w:themeColor="text1"/>
        </w:rPr>
        <w:t>或者，作为另一种选择</w:t>
      </w:r>
    </w:p>
    <w:p w14:paraId="61C39A33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either take the train or, alternatively, drive to the conference.</w:t>
      </w:r>
    </w:p>
    <w:p w14:paraId="0E7DCCB4" w14:textId="06D06791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Alternatively, you can choose to pay in installments rather than in a lump sum.</w:t>
      </w:r>
    </w:p>
    <w:p w14:paraId="0B22BF47" w14:textId="307A4AE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embed</w:t>
      </w:r>
      <w:r w:rsidRPr="00652966">
        <w:rPr>
          <w:rFonts w:ascii="Arial" w:eastAsia="微软雅黑" w:hAnsi="Arial" w:cs="Arial"/>
          <w:color w:val="000000" w:themeColor="text1"/>
        </w:rPr>
        <w:t xml:space="preserve"> [ɪmˈb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d] v. </w:t>
      </w:r>
      <w:r w:rsidRPr="00652966">
        <w:rPr>
          <w:rFonts w:ascii="Arial" w:eastAsia="微软雅黑" w:hAnsi="Arial" w:cs="Arial"/>
          <w:color w:val="000000" w:themeColor="text1"/>
        </w:rPr>
        <w:t>嵌入，嵌套</w:t>
      </w:r>
    </w:p>
    <w:p w14:paraId="4F10CEE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 was embedded with the troops during the war to report from the front lines.</w:t>
      </w:r>
    </w:p>
    <w:p w14:paraId="0B9A7DFC" w14:textId="05CFB7A8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enhance security, the password should be embedded within the software code.</w:t>
      </w:r>
    </w:p>
    <w:p w14:paraId="40DFEEB5" w14:textId="3FC814B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skeleton</w:t>
      </w:r>
      <w:r w:rsidRPr="00652966">
        <w:rPr>
          <w:rFonts w:ascii="Arial" w:eastAsia="微软雅黑" w:hAnsi="Arial" w:cs="Arial"/>
          <w:color w:val="000000" w:themeColor="text1"/>
        </w:rPr>
        <w:t xml:space="preserve"> [ˈsk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lətən] n. </w:t>
      </w:r>
      <w:r w:rsidRPr="00652966">
        <w:rPr>
          <w:rFonts w:ascii="Arial" w:eastAsia="微软雅黑" w:hAnsi="Arial" w:cs="Arial"/>
          <w:color w:val="000000" w:themeColor="text1"/>
        </w:rPr>
        <w:t>骨架，骨骼</w:t>
      </w:r>
    </w:p>
    <w:p w14:paraId="69D57E8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skeleton of the building was completed before the interior work began.</w:t>
      </w:r>
    </w:p>
    <w:p w14:paraId="4EB8C6FA" w14:textId="0CC5525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paleontologist discovered the fossilized skeleton of a prehistoric dinosaur.</w:t>
      </w:r>
    </w:p>
    <w:p w14:paraId="186CCA49" w14:textId="0D81FC4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overall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[ˈoʊvərɔl] adj. </w:t>
      </w:r>
      <w:r w:rsidRPr="00652966">
        <w:rPr>
          <w:rFonts w:ascii="Arial" w:eastAsia="微软雅黑" w:hAnsi="Arial" w:cs="Arial"/>
          <w:color w:val="000000" w:themeColor="text1"/>
        </w:rPr>
        <w:t>整体的，总体的</w:t>
      </w:r>
    </w:p>
    <w:p w14:paraId="209902E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overall performance of the team was outstanding, leading them to victory.</w:t>
      </w:r>
    </w:p>
    <w:p w14:paraId="0D468C2E" w14:textId="08F5B72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some minor issues, the overall experience at the restaurant was enjoyable.</w:t>
      </w:r>
    </w:p>
    <w:p w14:paraId="667C6832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reveal</w:t>
      </w:r>
      <w:r w:rsidRPr="00652966">
        <w:rPr>
          <w:rFonts w:ascii="Arial" w:eastAsia="微软雅黑" w:hAnsi="Arial" w:cs="Arial"/>
          <w:color w:val="000000" w:themeColor="text1"/>
        </w:rPr>
        <w:t xml:space="preserve"> [rɪˈviːl] v. </w:t>
      </w:r>
      <w:r w:rsidRPr="00652966">
        <w:rPr>
          <w:rFonts w:ascii="Arial" w:eastAsia="微软雅黑" w:hAnsi="Arial" w:cs="Arial"/>
          <w:color w:val="000000" w:themeColor="text1"/>
        </w:rPr>
        <w:t>揭示，透露</w:t>
      </w:r>
    </w:p>
    <w:p w14:paraId="4DB63BC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was finally able to reveal the truth about the crime.</w:t>
      </w:r>
    </w:p>
    <w:p w14:paraId="713F0BD9" w14:textId="5580F77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latest work is meant to reveal the innermost emotions of the human soul.</w:t>
      </w:r>
    </w:p>
    <w:p w14:paraId="1AB66D55" w14:textId="7E924CD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regulation</w:t>
      </w:r>
      <w:r w:rsidRPr="00652966">
        <w:rPr>
          <w:rFonts w:ascii="Arial" w:eastAsia="微软雅黑" w:hAnsi="Arial" w:cs="Arial"/>
          <w:color w:val="000000" w:themeColor="text1"/>
        </w:rPr>
        <w:t xml:space="preserve"> 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ɡjʊˈleɪʃən] n. </w:t>
      </w:r>
      <w:r w:rsidRPr="00652966">
        <w:rPr>
          <w:rFonts w:ascii="Arial" w:eastAsia="微软雅黑" w:hAnsi="Arial" w:cs="Arial"/>
          <w:color w:val="000000" w:themeColor="text1"/>
        </w:rPr>
        <w:t>规定，法规</w:t>
      </w:r>
    </w:p>
    <w:p w14:paraId="638D262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implemented new regulations to protect the environment.</w:t>
      </w:r>
    </w:p>
    <w:p w14:paraId="4AFCEA56" w14:textId="4FA1A1FE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adhere to strict regulations in order to operate safely.</w:t>
      </w:r>
    </w:p>
    <w:p w14:paraId="63B6D03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timeline</w:t>
      </w:r>
      <w:r w:rsidRPr="00652966">
        <w:rPr>
          <w:rFonts w:ascii="Arial" w:eastAsia="微软雅黑" w:hAnsi="Arial" w:cs="Arial"/>
          <w:color w:val="000000" w:themeColor="text1"/>
        </w:rPr>
        <w:t xml:space="preserve"> [ˈtaɪmˌlaɪn] n. </w:t>
      </w:r>
      <w:r w:rsidRPr="00652966">
        <w:rPr>
          <w:rFonts w:ascii="Arial" w:eastAsia="微软雅黑" w:hAnsi="Arial" w:cs="Arial"/>
          <w:color w:val="000000" w:themeColor="text1"/>
        </w:rPr>
        <w:t>时间轴，时间线</w:t>
      </w:r>
    </w:p>
    <w:p w14:paraId="775F9CAF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timeline of the project shows the planned milestones and deadlines.</w:t>
      </w:r>
    </w:p>
    <w:p w14:paraId="63398709" w14:textId="59B6D2DB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detailed timeline to track her progress on the research paper.</w:t>
      </w:r>
    </w:p>
    <w:p w14:paraId="30FE5E8E" w14:textId="7521227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mpəθi] n. </w:t>
      </w:r>
      <w:r w:rsidRPr="00652966">
        <w:rPr>
          <w:rFonts w:ascii="Arial" w:eastAsia="微软雅黑" w:hAnsi="Arial" w:cs="Arial"/>
          <w:color w:val="000000" w:themeColor="text1"/>
        </w:rPr>
        <w:t>同情，共鸣</w:t>
      </w:r>
    </w:p>
    <w:p w14:paraId="297E31D9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9" w:name="OLE_LINK606"/>
      <w:bookmarkStart w:id="340" w:name="OLE_LINK607"/>
      <w:r w:rsidRPr="00652966">
        <w:rPr>
          <w:rFonts w:ascii="Arial" w:eastAsia="微软雅黑" w:hAnsi="Arial" w:cs="Arial"/>
          <w:b/>
          <w:bCs/>
          <w:color w:val="000000" w:themeColor="text1"/>
        </w:rPr>
        <w:t>committee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9"/>
      <w:bookmarkEnd w:id="340"/>
      <w:r w:rsidRPr="00652966">
        <w:rPr>
          <w:rFonts w:ascii="Arial" w:eastAsia="微软雅黑" w:hAnsi="Arial" w:cs="Arial"/>
          <w:color w:val="000000" w:themeColor="text1"/>
        </w:rPr>
        <w:t xml:space="preserve">[kəˈmɪti]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36572F6B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41" w:name="OLE_LINK612"/>
      <w:bookmarkStart w:id="342" w:name="OLE_LINK61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652966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serve on the committee responsible for organizing the school's annual charity event.</w:t>
      </w:r>
      <w:bookmarkEnd w:id="341"/>
      <w:bookmarkEnd w:id="342"/>
    </w:p>
    <w:p w14:paraId="2A998D28" w14:textId="29334B2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LinkedIn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3546F1" w:rsidRPr="00652966">
        <w:rPr>
          <w:rFonts w:ascii="Arial" w:eastAsia="微软雅黑" w:hAnsi="Arial" w:cs="Arial"/>
          <w:color w:val="000000" w:themeColor="text1"/>
        </w:rPr>
        <w:t>ˈlɪŋktɪn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领英（一家专业社交网络）</w:t>
      </w:r>
    </w:p>
    <w:p w14:paraId="5FC911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recap</w:t>
      </w:r>
      <w:r w:rsidRPr="00652966">
        <w:rPr>
          <w:rFonts w:ascii="Arial" w:eastAsia="微软雅黑" w:hAnsi="Arial" w:cs="Arial"/>
          <w:color w:val="000000" w:themeColor="text1"/>
        </w:rPr>
        <w:t xml:space="preserve"> [ˈriːkæp] v. </w:t>
      </w:r>
      <w:r w:rsidRPr="00652966">
        <w:rPr>
          <w:rFonts w:ascii="Arial" w:eastAsia="微软雅黑" w:hAnsi="Arial" w:cs="Arial"/>
          <w:color w:val="000000" w:themeColor="text1"/>
        </w:rPr>
        <w:t>复盘；重述要点</w:t>
      </w:r>
    </w:p>
    <w:p w14:paraId="5CDDBC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anchor</w:t>
      </w:r>
      <w:r w:rsidRPr="00652966">
        <w:rPr>
          <w:rFonts w:ascii="Arial" w:eastAsia="微软雅黑" w:hAnsi="Arial" w:cs="Arial"/>
          <w:color w:val="000000" w:themeColor="text1"/>
        </w:rPr>
        <w:t xml:space="preserve"> [ˈæŋkər] n. </w:t>
      </w:r>
      <w:r w:rsidRPr="00652966">
        <w:rPr>
          <w:rFonts w:ascii="Arial" w:eastAsia="微软雅黑" w:hAnsi="Arial" w:cs="Arial"/>
          <w:color w:val="000000" w:themeColor="text1"/>
        </w:rPr>
        <w:t>主持人；锚点</w:t>
      </w:r>
    </w:p>
    <w:p w14:paraId="1C052DF6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album</w:t>
      </w:r>
      <w:r w:rsidRPr="00652966">
        <w:rPr>
          <w:rFonts w:ascii="Arial" w:eastAsia="微软雅黑" w:hAnsi="Arial" w:cs="Arial"/>
          <w:color w:val="000000" w:themeColor="text1"/>
        </w:rPr>
        <w:t xml:space="preserve"> [ˈælbəm] n. </w:t>
      </w:r>
      <w:r w:rsidRPr="00652966">
        <w:rPr>
          <w:rFonts w:ascii="Arial" w:eastAsia="微软雅黑" w:hAnsi="Arial" w:cs="Arial"/>
          <w:color w:val="000000" w:themeColor="text1"/>
        </w:rPr>
        <w:t>专辑；相册</w:t>
      </w:r>
    </w:p>
    <w:p w14:paraId="66BBE04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musical</w:t>
      </w:r>
      <w:r w:rsidRPr="00652966">
        <w:rPr>
          <w:rFonts w:ascii="Arial" w:eastAsia="微软雅黑" w:hAnsi="Arial" w:cs="Arial"/>
          <w:color w:val="000000" w:themeColor="text1"/>
        </w:rPr>
        <w:t xml:space="preserve"> [ˈmjuːzɪkəl] adj. </w:t>
      </w:r>
      <w:r w:rsidRPr="00652966">
        <w:rPr>
          <w:rFonts w:ascii="Arial" w:eastAsia="微软雅黑" w:hAnsi="Arial" w:cs="Arial"/>
          <w:color w:val="000000" w:themeColor="text1"/>
        </w:rPr>
        <w:t>音乐的；音乐剧</w:t>
      </w:r>
    </w:p>
    <w:p w14:paraId="02F77FD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652966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watched a musical at the theater last night.</w:t>
      </w:r>
    </w:p>
    <w:p w14:paraId="59F1284D" w14:textId="5A860D7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peer</w:t>
      </w:r>
      <w:r w:rsidRPr="00652966">
        <w:rPr>
          <w:rFonts w:ascii="Arial" w:eastAsia="微软雅黑" w:hAnsi="Arial" w:cs="Arial"/>
          <w:color w:val="000000" w:themeColor="text1"/>
        </w:rPr>
        <w:t xml:space="preserve"> [pɪr] n. </w:t>
      </w:r>
      <w:r w:rsidRPr="00652966">
        <w:rPr>
          <w:rFonts w:ascii="Arial" w:eastAsia="微软雅黑" w:hAnsi="Arial" w:cs="Arial"/>
          <w:color w:val="000000" w:themeColor="text1"/>
        </w:rPr>
        <w:t>同龄人；同行</w:t>
      </w:r>
    </w:p>
    <w:p w14:paraId="13A3FC0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discussed her ideas with her academic peers to get feedback.</w:t>
      </w:r>
    </w:p>
    <w:p w14:paraId="4290E66D" w14:textId="63A2264C" w:rsidR="007E3BCB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brought together peers from various industries to share insights and experiences.</w:t>
      </w:r>
      <w:bookmarkStart w:id="343" w:name="OLE_LINK170"/>
      <w:bookmarkStart w:id="344" w:name="OLE_LINK171"/>
    </w:p>
    <w:bookmarkEnd w:id="343"/>
    <w:bookmarkEnd w:id="344"/>
    <w:p w14:paraId="098B624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5" w:name="OLE_LINK267"/>
      <w:bookmarkStart w:id="346" w:name="OLE_LINK268"/>
      <w:r w:rsidRPr="00652966">
        <w:rPr>
          <w:rFonts w:ascii="Arial" w:eastAsia="微软雅黑" w:hAnsi="Arial" w:cs="Arial"/>
          <w:b/>
          <w:bCs/>
          <w:color w:val="000000" w:themeColor="text1"/>
        </w:rPr>
        <w:t>generic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5"/>
      <w:bookmarkEnd w:id="346"/>
      <w:r w:rsidRPr="00652966">
        <w:rPr>
          <w:rFonts w:ascii="Arial" w:eastAsia="微软雅黑" w:hAnsi="Arial" w:cs="Arial"/>
          <w:color w:val="000000" w:themeColor="text1"/>
        </w:rPr>
        <w:t xml:space="preserve">[dʒəˈnerɪk] adj. </w:t>
      </w:r>
      <w:r w:rsidRPr="00652966">
        <w:rPr>
          <w:rFonts w:ascii="Arial" w:eastAsia="微软雅黑" w:hAnsi="Arial" w:cs="Arial"/>
          <w:color w:val="000000" w:themeColor="text1"/>
        </w:rPr>
        <w:t>通用的，泛型的</w:t>
      </w:r>
    </w:p>
    <w:p w14:paraId="4345E56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</w:t>
      </w:r>
      <w:r w:rsidRPr="00652966">
        <w:rPr>
          <w:rFonts w:ascii="Arial" w:eastAsia="微软雅黑" w:hAnsi="Arial" w:cs="Arial"/>
          <w:color w:val="000000" w:themeColor="text1"/>
        </w:rPr>
        <w:t xml:space="preserve"> [dʒiːn] n. </w:t>
      </w:r>
      <w:r w:rsidRPr="00652966">
        <w:rPr>
          <w:rFonts w:ascii="Arial" w:eastAsia="微软雅黑" w:hAnsi="Arial" w:cs="Arial"/>
          <w:color w:val="000000" w:themeColor="text1"/>
        </w:rPr>
        <w:t>基因</w:t>
      </w:r>
    </w:p>
    <w:p w14:paraId="5C5EFE9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 is activated by a specific protein.</w:t>
      </w:r>
    </w:p>
    <w:p w14:paraId="73065FC8" w14:textId="0F459A5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have made significant advancements in understanding how genes function and how they can be modified to treat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genetic</w:t>
      </w:r>
      <w:r w:rsidRPr="00652966">
        <w:rPr>
          <w:rFonts w:ascii="Arial" w:eastAsia="微软雅黑" w:hAnsi="Arial" w:cs="Arial"/>
          <w:color w:val="000000" w:themeColor="text1"/>
        </w:rPr>
        <w:t xml:space="preserve"> disorders.</w:t>
      </w:r>
    </w:p>
    <w:p w14:paraId="56956095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7" w:name="OLE_LINK270"/>
      <w:bookmarkStart w:id="348" w:name="OLE_LINK271"/>
      <w:bookmarkStart w:id="349" w:name="OLE_LINK608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7"/>
      <w:bookmarkEnd w:id="348"/>
      <w:bookmarkEnd w:id="349"/>
      <w:r w:rsidRPr="00652966">
        <w:rPr>
          <w:rFonts w:ascii="Arial" w:eastAsia="微软雅黑" w:hAnsi="Arial" w:cs="Arial"/>
          <w:color w:val="000000" w:themeColor="text1"/>
        </w:rPr>
        <w:t xml:space="preserve">[ˈkɑːnʃəns] n. </w:t>
      </w:r>
      <w:r w:rsidRPr="00652966">
        <w:rPr>
          <w:rFonts w:ascii="Arial" w:eastAsia="微软雅黑" w:hAnsi="Arial" w:cs="Arial"/>
          <w:color w:val="000000" w:themeColor="text1"/>
        </w:rPr>
        <w:t>良心</w:t>
      </w:r>
    </w:p>
    <w:p w14:paraId="3BA727B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50" w:name="OLE_LINK94"/>
      <w:bookmarkStart w:id="351" w:name="OLE_LINK95"/>
      <w:bookmarkStart w:id="352" w:name="OLE_LINK98"/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50"/>
      <w:bookmarkEnd w:id="351"/>
      <w:bookmarkEnd w:id="352"/>
      <w:r w:rsidRPr="00652966">
        <w:rPr>
          <w:rFonts w:ascii="Arial" w:eastAsia="微软雅黑" w:hAnsi="Arial" w:cs="Arial"/>
          <w:color w:val="000000" w:themeColor="text1"/>
        </w:rPr>
        <w:t xml:space="preserve">[ˌkɑːnʃiˈenʃəs] adj. </w:t>
      </w:r>
      <w:r w:rsidRPr="00652966">
        <w:rPr>
          <w:rFonts w:ascii="Arial" w:eastAsia="微软雅黑" w:hAnsi="Arial" w:cs="Arial"/>
          <w:color w:val="000000" w:themeColor="text1"/>
        </w:rPr>
        <w:t>认真的，尽责的</w:t>
      </w:r>
    </w:p>
    <w:p w14:paraId="6D76E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conscienceless</w:t>
      </w:r>
      <w:r w:rsidRPr="00652966">
        <w:rPr>
          <w:rFonts w:ascii="Arial" w:eastAsia="微软雅黑" w:hAnsi="Arial" w:cs="Arial"/>
          <w:color w:val="000000" w:themeColor="text1"/>
        </w:rPr>
        <w:t xml:space="preserve"> [ˈkɒnʃənslis] adj. </w:t>
      </w:r>
      <w:r w:rsidRPr="00652966">
        <w:rPr>
          <w:rFonts w:ascii="Arial" w:eastAsia="微软雅黑" w:hAnsi="Arial" w:cs="Arial"/>
          <w:color w:val="000000" w:themeColor="text1"/>
        </w:rPr>
        <w:t>无良的，没有良心的</w:t>
      </w:r>
    </w:p>
    <w:p w14:paraId="627D6BA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53" w:name="OLE_LINK16"/>
      <w:bookmarkStart w:id="354" w:name="OLE_LINK17"/>
      <w:bookmarkStart w:id="355" w:name="OLE_LINK293"/>
      <w:r w:rsidRPr="00652966">
        <w:rPr>
          <w:rFonts w:ascii="Arial" w:eastAsia="微软雅黑" w:hAnsi="Arial" w:cs="Arial"/>
          <w:b/>
          <w:bCs/>
        </w:rPr>
        <w:t>propagate</w:t>
      </w:r>
      <w:r w:rsidRPr="00652966">
        <w:rPr>
          <w:rFonts w:ascii="Arial" w:eastAsia="微软雅黑" w:hAnsi="Arial" w:cs="Arial"/>
        </w:rPr>
        <w:t xml:space="preserve"> </w:t>
      </w:r>
      <w:bookmarkEnd w:id="353"/>
      <w:bookmarkEnd w:id="354"/>
      <w:bookmarkEnd w:id="355"/>
      <w:r w:rsidRPr="00652966">
        <w:rPr>
          <w:rFonts w:ascii="Arial" w:eastAsia="微软雅黑" w:hAnsi="Arial" w:cs="Arial"/>
        </w:rPr>
        <w:t xml:space="preserve">['prɑpəˌɡeɪt] v. </w:t>
      </w:r>
      <w:r w:rsidRPr="00652966">
        <w:rPr>
          <w:rFonts w:ascii="Arial" w:eastAsia="微软雅黑" w:hAnsi="Arial" w:cs="Arial"/>
        </w:rPr>
        <w:t>传播，传递</w:t>
      </w:r>
      <w:r w:rsidRPr="00652966">
        <w:rPr>
          <w:rFonts w:ascii="Arial" w:eastAsia="微软雅黑" w:hAnsi="Arial" w:cs="Arial"/>
        </w:rPr>
        <w:t xml:space="preserve"> = spread</w:t>
      </w:r>
    </w:p>
    <w:p w14:paraId="39403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356" w:name="OLE_LINK18"/>
      <w:bookmarkStart w:id="357" w:name="OLE_LINK19"/>
      <w:r w:rsidRPr="00652966">
        <w:rPr>
          <w:rFonts w:ascii="Arial" w:eastAsia="微软雅黑" w:hAnsi="Arial" w:cs="Arial"/>
        </w:rPr>
        <w:t>Social media platforms are powerful tools to propagate information.</w:t>
      </w:r>
      <w:bookmarkEnd w:id="356"/>
      <w:bookmarkEnd w:id="357"/>
    </w:p>
    <w:p w14:paraId="51585952" w14:textId="502CA4D1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358" w:name="OLE_LINK20"/>
      <w:bookmarkStart w:id="359" w:name="OLE_LINK21"/>
      <w:r w:rsidRPr="00652966">
        <w:rPr>
          <w:rFonts w:ascii="Arial" w:eastAsia="微软雅黑" w:hAnsi="Arial" w:cs="Arial"/>
        </w:rPr>
        <w:t xml:space="preserve"> It's essential to propagate awareness about environmental issues.</w:t>
      </w:r>
      <w:bookmarkEnd w:id="358"/>
      <w:bookmarkEnd w:id="359"/>
    </w:p>
    <w:p w14:paraId="6294DBB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0" w:name="OLE_LINK447"/>
      <w:r w:rsidRPr="00652966">
        <w:rPr>
          <w:rFonts w:ascii="Arial" w:eastAsia="微软雅黑" w:hAnsi="Arial" w:cs="Arial"/>
          <w:b/>
          <w:bCs/>
        </w:rPr>
        <w:t>impetuous</w:t>
      </w:r>
      <w:bookmarkEnd w:id="360"/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冲动的，鲁莽的</w:t>
      </w:r>
    </w:p>
    <w:p w14:paraId="03BD25B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impetuous decision led to regret and unintended consequences.</w:t>
      </w:r>
    </w:p>
    <w:p w14:paraId="79D3048A" w14:textId="2D1F078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Impetuous actions can sometimes lead to hasty mistakes.</w:t>
      </w:r>
    </w:p>
    <w:p w14:paraId="2F621AE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invigorate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鼓舞，激励</w:t>
      </w:r>
    </w:p>
    <w:p w14:paraId="61AF7BB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motivational speaker's words invigorated the audience.</w:t>
      </w:r>
    </w:p>
    <w:p w14:paraId="242A0D3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brisk walk in the fresh air can invigorate the mind and body.</w:t>
      </w:r>
    </w:p>
    <w:p w14:paraId="7C4A133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streamline</w:t>
      </w:r>
      <w:r w:rsidRPr="00652966">
        <w:rPr>
          <w:rFonts w:ascii="Arial" w:eastAsia="微软雅黑" w:hAnsi="Arial" w:cs="Arial"/>
        </w:rPr>
        <w:t xml:space="preserve"> [ˈstriːmˌlaɪn] v. </w:t>
      </w:r>
      <w:r w:rsidRPr="00652966">
        <w:rPr>
          <w:rFonts w:ascii="Arial" w:eastAsia="微软雅黑" w:hAnsi="Arial" w:cs="Arial"/>
        </w:rPr>
        <w:t>精简，使更有效率</w:t>
      </w:r>
    </w:p>
    <w:p w14:paraId="40CFA76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aims to streamline its operations to reduce costs.</w:t>
      </w:r>
    </w:p>
    <w:p w14:paraId="795506E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Streamlining the approval process will lead to faster decision-making.</w:t>
      </w:r>
    </w:p>
    <w:p w14:paraId="4DF5F35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1" w:name="OLE_LINK216"/>
      <w:bookmarkStart w:id="362" w:name="OLE_LINK448"/>
      <w:r w:rsidRPr="00652966">
        <w:rPr>
          <w:rFonts w:ascii="Arial" w:eastAsia="微软雅黑" w:hAnsi="Arial" w:cs="Arial"/>
          <w:b/>
          <w:bCs/>
        </w:rPr>
        <w:t>transaction</w:t>
      </w:r>
      <w:r w:rsidRPr="00652966">
        <w:rPr>
          <w:rFonts w:ascii="Arial" w:eastAsia="微软雅黑" w:hAnsi="Arial" w:cs="Arial"/>
        </w:rPr>
        <w:t xml:space="preserve"> </w:t>
      </w:r>
      <w:bookmarkEnd w:id="361"/>
      <w:bookmarkEnd w:id="362"/>
      <w:r w:rsidRPr="00652966">
        <w:rPr>
          <w:rFonts w:ascii="Arial" w:eastAsia="微软雅黑" w:hAnsi="Arial" w:cs="Arial"/>
        </w:rPr>
        <w:t xml:space="preserve">[trænˈzækʃən] n. </w:t>
      </w:r>
      <w:r w:rsidRPr="00652966">
        <w:rPr>
          <w:rFonts w:ascii="Arial" w:eastAsia="微软雅黑" w:hAnsi="Arial" w:cs="Arial"/>
        </w:rPr>
        <w:t>交易，业务</w:t>
      </w:r>
    </w:p>
    <w:p w14:paraId="6F85A9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online transaction was completed securely using encryption.</w:t>
      </w:r>
    </w:p>
    <w:p w14:paraId="75B9CE4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bank statement shows all the recent transactions in the account.</w:t>
      </w:r>
    </w:p>
    <w:p w14:paraId="742AE9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resemble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类似，像</w:t>
      </w:r>
    </w:p>
    <w:p w14:paraId="2D4DF6B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two siblings closely resemble each other in appearance.</w:t>
      </w:r>
    </w:p>
    <w:p w14:paraId="547BD495" w14:textId="58B4DA14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design resembles the old one but with some improvements.</w:t>
      </w:r>
    </w:p>
    <w:p w14:paraId="1FE02BFF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3" w:name="OLE_LINK445"/>
      <w:bookmarkStart w:id="364" w:name="OLE_LINK446"/>
      <w:bookmarkStart w:id="365" w:name="OLE_LINK449"/>
      <w:r w:rsidRPr="00652966">
        <w:rPr>
          <w:rFonts w:ascii="Arial" w:eastAsia="微软雅黑" w:hAnsi="Arial" w:cs="Arial"/>
          <w:b/>
          <w:bCs/>
        </w:rPr>
        <w:t>referral</w:t>
      </w:r>
      <w:bookmarkEnd w:id="363"/>
      <w:bookmarkEnd w:id="364"/>
      <w:bookmarkEnd w:id="365"/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推荐，介绍</w:t>
      </w:r>
    </w:p>
    <w:p w14:paraId="76049DA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received a referral from a friend for a job opening at the company.</w:t>
      </w:r>
    </w:p>
    <w:p w14:paraId="3F582FDF" w14:textId="18411BD0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Doctors often provide referrals to specialists for specific medical conditions.</w:t>
      </w:r>
    </w:p>
    <w:p w14:paraId="353156E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referrer</w:t>
      </w:r>
      <w:r w:rsidRPr="00652966">
        <w:rPr>
          <w:rFonts w:ascii="Arial" w:eastAsia="微软雅黑" w:hAnsi="Arial" w:cs="Arial"/>
        </w:rPr>
        <w:t xml:space="preserve"> [rɪˈfɜrər] n. </w:t>
      </w:r>
      <w:r w:rsidRPr="00652966">
        <w:rPr>
          <w:rFonts w:ascii="Arial" w:eastAsia="微软雅黑" w:hAnsi="Arial" w:cs="Arial"/>
        </w:rPr>
        <w:t>推荐人；引荐者</w:t>
      </w:r>
    </w:p>
    <w:p w14:paraId="40DEB98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referred to the company by a friend who worked there, so her friend acted as the referrer.</w:t>
      </w:r>
    </w:p>
    <w:p w14:paraId="3B81187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vie</w:t>
      </w:r>
      <w:r w:rsidRPr="00652966">
        <w:rPr>
          <w:rFonts w:ascii="Arial" w:eastAsia="微软雅黑" w:hAnsi="Arial" w:cs="Arial"/>
        </w:rPr>
        <w:t xml:space="preserve"> [vaɪ] vi. </w:t>
      </w:r>
      <w:r w:rsidRPr="00652966">
        <w:rPr>
          <w:rFonts w:ascii="Arial" w:eastAsia="微软雅黑" w:hAnsi="Arial" w:cs="Arial"/>
        </w:rPr>
        <w:t>竞争，争夺</w:t>
      </w:r>
    </w:p>
    <w:p w14:paraId="6A0ACDE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Many talented athletes vie for the gold medal in the upcoming competition.</w:t>
      </w:r>
    </w:p>
    <w:p w14:paraId="3B88FC0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airport terminal.</w:t>
      </w:r>
    </w:p>
    <w:p w14:paraId="1139FA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vying</w:t>
      </w:r>
      <w:r w:rsidRPr="00652966">
        <w:rPr>
          <w:rFonts w:ascii="Arial" w:eastAsia="微软雅黑" w:hAnsi="Arial" w:cs="Arial"/>
        </w:rPr>
        <w:t xml:space="preserve"> [ˈvaɪɪŋ] v. </w:t>
      </w:r>
      <w:r w:rsidRPr="00652966">
        <w:rPr>
          <w:rFonts w:ascii="Arial" w:eastAsia="微软雅黑" w:hAnsi="Arial" w:cs="Arial"/>
        </w:rPr>
        <w:t>竞争，争夺</w:t>
      </w:r>
    </w:p>
    <w:p w14:paraId="784CE04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stadium.</w:t>
      </w:r>
    </w:p>
    <w:p w14:paraId="55144817" w14:textId="27711E1C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candidates are vying for the position of CEO in a fierce competition.</w:t>
      </w:r>
    </w:p>
    <w:p w14:paraId="061E7BE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hasty</w:t>
      </w:r>
      <w:r w:rsidRPr="00652966">
        <w:rPr>
          <w:rFonts w:ascii="Arial" w:eastAsia="微软雅黑" w:hAnsi="Arial" w:cs="Arial"/>
        </w:rPr>
        <w:t xml:space="preserve"> [ˈheɪsti] adj. </w:t>
      </w:r>
      <w:r w:rsidRPr="00652966">
        <w:rPr>
          <w:rFonts w:ascii="Arial" w:eastAsia="微软雅黑" w:hAnsi="Arial" w:cs="Arial"/>
        </w:rPr>
        <w:t>匆忙的，草率的</w:t>
      </w:r>
    </w:p>
    <w:p w14:paraId="5A84868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Making a hasty decision without considering the consequences can lead to problems.</w:t>
      </w:r>
    </w:p>
    <w:p w14:paraId="3076D577" w14:textId="33DFB169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regretted his hasty response to the criticism.</w:t>
      </w:r>
    </w:p>
    <w:p w14:paraId="59E7F08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estate</w:t>
      </w:r>
      <w:r w:rsidRPr="00652966">
        <w:rPr>
          <w:rFonts w:ascii="Arial" w:eastAsia="微软雅黑" w:hAnsi="Arial" w:cs="Arial"/>
        </w:rPr>
        <w:t xml:space="preserve"> [ɪˈsteɪt] n. </w:t>
      </w:r>
      <w:r w:rsidRPr="00652966">
        <w:rPr>
          <w:rFonts w:ascii="Arial" w:eastAsia="微软雅黑" w:hAnsi="Arial" w:cs="Arial"/>
        </w:rPr>
        <w:t>地产，房地产；财产</w:t>
      </w:r>
    </w:p>
    <w:p w14:paraId="32032AA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inherited a large estate from her grandparents.</w:t>
      </w:r>
    </w:p>
    <w:p w14:paraId="25898A87" w14:textId="150622C8" w:rsidR="00F60ADD" w:rsidRPr="00652966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Real estate prices in the city have been steadily rising.</w:t>
      </w:r>
    </w:p>
    <w:p w14:paraId="28943383" w14:textId="05EA8BD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infrastructure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ˈɪnfrəstrʌktʃər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基础设施</w:t>
      </w:r>
    </w:p>
    <w:p w14:paraId="5888F3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652966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iterate</w:t>
      </w:r>
      <w:r w:rsidRPr="00652966">
        <w:rPr>
          <w:rFonts w:ascii="Arial" w:eastAsia="微软雅黑" w:hAnsi="Arial" w:cs="Arial"/>
          <w:color w:val="000000" w:themeColor="text1"/>
        </w:rPr>
        <w:t xml:space="preserve"> [ˈɪtəˌreɪt] v. </w:t>
      </w:r>
      <w:r w:rsidRPr="00652966">
        <w:rPr>
          <w:rFonts w:ascii="Arial" w:eastAsia="微软雅黑" w:hAnsi="Arial" w:cs="Arial"/>
          <w:color w:val="000000" w:themeColor="text1"/>
        </w:rPr>
        <w:t>迭代，重复</w:t>
      </w:r>
    </w:p>
    <w:p w14:paraId="06C856EE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developers to refine and improve code gradually.</w:t>
      </w:r>
    </w:p>
    <w:p w14:paraId="75A5217B" w14:textId="0317B19F" w:rsidR="0024730A" w:rsidRPr="00652966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had to iterate through the data multiple times to extract the desired information.</w:t>
      </w:r>
    </w:p>
    <w:p w14:paraId="36642F9A" w14:textId="4B4612D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ˌɪtəˈreɪʃn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迭代；重复</w:t>
      </w:r>
    </w:p>
    <w:p w14:paraId="3C82F97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identify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aɪˈdentɪfaɪ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识别；认出</w:t>
      </w:r>
    </w:p>
    <w:p w14:paraId="08A65FA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adjust</w:t>
      </w:r>
      <w:r w:rsidRPr="00652966">
        <w:rPr>
          <w:rFonts w:ascii="Arial" w:eastAsia="微软雅黑" w:hAnsi="Arial" w:cs="Arial"/>
          <w:color w:val="000000" w:themeColor="text1"/>
        </w:rPr>
        <w:t xml:space="preserve"> [əˈdʒʌst] v. </w:t>
      </w:r>
      <w:r w:rsidRPr="00652966">
        <w:rPr>
          <w:rFonts w:ascii="Arial" w:eastAsia="微软雅黑" w:hAnsi="Arial" w:cs="Arial"/>
          <w:color w:val="000000" w:themeColor="text1"/>
        </w:rPr>
        <w:t>调整；适应</w:t>
      </w:r>
    </w:p>
    <w:p w14:paraId="4E6BC2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ecosystem</w:t>
      </w:r>
      <w:r w:rsidRPr="00652966">
        <w:rPr>
          <w:rFonts w:ascii="Arial" w:eastAsia="微软雅黑" w:hAnsi="Arial" w:cs="Arial"/>
          <w:color w:val="000000" w:themeColor="text1"/>
        </w:rPr>
        <w:t xml:space="preserve"> [ˈiːkoʊˌsɪstəm] n. </w:t>
      </w:r>
      <w:r w:rsidRPr="00652966">
        <w:rPr>
          <w:rFonts w:ascii="Arial" w:eastAsia="微软雅黑" w:hAnsi="Arial" w:cs="Arial"/>
          <w:color w:val="000000" w:themeColor="text1"/>
        </w:rPr>
        <w:t>生态系统</w:t>
      </w:r>
    </w:p>
    <w:p w14:paraId="3905925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injection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[ɪnˈdʒ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kʃən] n. </w:t>
      </w:r>
      <w:r w:rsidRPr="00652966">
        <w:rPr>
          <w:rFonts w:ascii="Arial" w:eastAsia="微软雅黑" w:hAnsi="Arial" w:cs="Arial"/>
          <w:color w:val="000000" w:themeColor="text1"/>
        </w:rPr>
        <w:t>注射；注入</w:t>
      </w:r>
    </w:p>
    <w:p w14:paraId="361C4AF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pragmatic</w:t>
      </w:r>
      <w:r w:rsidRPr="00652966">
        <w:rPr>
          <w:rFonts w:ascii="Arial" w:eastAsia="微软雅黑" w:hAnsi="Arial" w:cs="Arial"/>
          <w:color w:val="000000" w:themeColor="text1"/>
        </w:rPr>
        <w:t xml:space="preserve"> [præɡˈmætɪk] adj. </w:t>
      </w:r>
      <w:r w:rsidRPr="00652966">
        <w:rPr>
          <w:rFonts w:ascii="Arial" w:eastAsia="微软雅黑" w:hAnsi="Arial" w:cs="Arial"/>
          <w:color w:val="000000" w:themeColor="text1"/>
        </w:rPr>
        <w:t>实际的；务实的</w:t>
      </w:r>
    </w:p>
    <w:p w14:paraId="7A9019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practical</w:t>
      </w:r>
      <w:r w:rsidRPr="00652966">
        <w:rPr>
          <w:rFonts w:ascii="Arial" w:eastAsia="微软雅黑" w:hAnsi="Arial" w:cs="Arial"/>
          <w:color w:val="000000" w:themeColor="text1"/>
        </w:rPr>
        <w:t xml:space="preserve"> [ˈpræktɪkəl] adj. </w:t>
      </w:r>
      <w:r w:rsidRPr="00652966">
        <w:rPr>
          <w:rFonts w:ascii="Arial" w:eastAsia="微软雅黑" w:hAnsi="Arial" w:cs="Arial"/>
          <w:color w:val="000000" w:themeColor="text1"/>
        </w:rPr>
        <w:t>实际的；实用的</w:t>
      </w:r>
    </w:p>
    <w:p w14:paraId="7E3DD4A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tackle</w:t>
      </w:r>
      <w:r w:rsidRPr="00652966">
        <w:rPr>
          <w:rFonts w:ascii="Arial" w:eastAsia="微软雅黑" w:hAnsi="Arial" w:cs="Arial"/>
          <w:color w:val="000000" w:themeColor="text1"/>
        </w:rPr>
        <w:t xml:space="preserve"> [ˈtækəl] v. </w:t>
      </w:r>
      <w:r w:rsidRPr="00652966">
        <w:rPr>
          <w:rFonts w:ascii="Arial" w:eastAsia="微软雅黑" w:hAnsi="Arial" w:cs="Arial"/>
          <w:color w:val="000000" w:themeColor="text1"/>
        </w:rPr>
        <w:t>处理；解决</w:t>
      </w:r>
    </w:p>
    <w:p w14:paraId="3622FCE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mfəˌsaɪz] v. </w:t>
      </w:r>
      <w:r w:rsidRPr="00652966">
        <w:rPr>
          <w:rFonts w:ascii="Arial" w:eastAsia="微软雅黑" w:hAnsi="Arial" w:cs="Arial"/>
          <w:color w:val="000000" w:themeColor="text1"/>
        </w:rPr>
        <w:t>强调；着重</w:t>
      </w:r>
    </w:p>
    <w:p w14:paraId="64E90B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[rɪˈdʌndənsi] n. </w:t>
      </w:r>
      <w:r w:rsidRPr="00652966">
        <w:rPr>
          <w:rFonts w:ascii="Arial" w:eastAsia="微软雅黑" w:hAnsi="Arial" w:cs="Arial"/>
          <w:color w:val="000000" w:themeColor="text1"/>
        </w:rPr>
        <w:t>冗余；多余</w:t>
      </w:r>
    </w:p>
    <w:p w14:paraId="0A61450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[ˈkæʒuəl] adj. </w:t>
      </w:r>
      <w:r w:rsidRPr="00652966">
        <w:rPr>
          <w:rFonts w:ascii="Arial" w:eastAsia="微软雅黑" w:hAnsi="Arial" w:cs="Arial"/>
          <w:color w:val="000000" w:themeColor="text1"/>
        </w:rPr>
        <w:t>随意的；非正式的</w:t>
      </w:r>
    </w:p>
    <w:p w14:paraId="7E9DA79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wore a casual outfit to the picnic.</w:t>
      </w:r>
    </w:p>
    <w:p w14:paraId="53797830" w14:textId="441B413B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conversation was casual and relaxed.</w:t>
      </w:r>
    </w:p>
    <w:p w14:paraId="7604A3F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casually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[ˈkæʒuəli] adv. </w:t>
      </w:r>
      <w:r w:rsidRPr="00652966">
        <w:rPr>
          <w:rFonts w:ascii="Arial" w:eastAsia="微软雅黑" w:hAnsi="Arial" w:cs="Arial"/>
          <w:color w:val="000000" w:themeColor="text1"/>
        </w:rPr>
        <w:t>随意地；不经意地</w:t>
      </w:r>
    </w:p>
    <w:p w14:paraId="2B1296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mentioned the idea casually during lunch.</w:t>
      </w:r>
    </w:p>
    <w:p w14:paraId="311CFF16" w14:textId="5629CE2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</w:t>
      </w:r>
      <w:bookmarkStart w:id="366" w:name="OLE_LINK76"/>
      <w:bookmarkStart w:id="367" w:name="OLE_LINK77"/>
      <w:r w:rsidRPr="00652966">
        <w:rPr>
          <w:rFonts w:ascii="Arial" w:eastAsia="微软雅黑" w:hAnsi="Arial" w:cs="Arial"/>
          <w:color w:val="000000" w:themeColor="text1"/>
        </w:rPr>
        <w:t>toss</w:t>
      </w:r>
      <w:bookmarkEnd w:id="366"/>
      <w:bookmarkEnd w:id="367"/>
      <w:r w:rsidRPr="00652966">
        <w:rPr>
          <w:rFonts w:ascii="Arial" w:eastAsia="微软雅黑" w:hAnsi="Arial" w:cs="Arial"/>
          <w:color w:val="000000" w:themeColor="text1"/>
        </w:rPr>
        <w:t>ed the ball casually into the air.</w:t>
      </w:r>
    </w:p>
    <w:p w14:paraId="4072AE02" w14:textId="5C9708DF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adhere</w:t>
      </w:r>
      <w:r w:rsidR="008F1B3C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[ədˈhɪ</w:t>
      </w:r>
      <w:r w:rsidR="008F1B3C" w:rsidRPr="00652966">
        <w:rPr>
          <w:rFonts w:ascii="Arial" w:eastAsia="微软雅黑" w:hAnsi="Arial" w:cs="Arial"/>
          <w:color w:val="000000" w:themeColor="text1"/>
        </w:rPr>
        <w:t>r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遵守；坚持</w:t>
      </w:r>
    </w:p>
    <w:p w14:paraId="0A8A6A5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adhere to safety </w:t>
      </w:r>
      <w:bookmarkStart w:id="368" w:name="OLE_LINK131"/>
      <w:bookmarkStart w:id="369" w:name="OLE_LINK132"/>
      <w:r w:rsidRPr="00652966">
        <w:rPr>
          <w:rFonts w:ascii="Arial" w:eastAsia="微软雅黑" w:hAnsi="Arial" w:cs="Arial"/>
          <w:color w:val="000000" w:themeColor="text1"/>
        </w:rPr>
        <w:t xml:space="preserve">regulations </w:t>
      </w:r>
      <w:bookmarkEnd w:id="368"/>
      <w:bookmarkEnd w:id="369"/>
      <w:r w:rsidRPr="00652966">
        <w:rPr>
          <w:rFonts w:ascii="Arial" w:eastAsia="微软雅黑" w:hAnsi="Arial" w:cs="Arial"/>
          <w:color w:val="000000" w:themeColor="text1"/>
        </w:rPr>
        <w:t>in the workplace.</w:t>
      </w:r>
    </w:p>
    <w:p w14:paraId="48A61B19" w14:textId="1CD6FB1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agreed to adhere to a strict </w:t>
      </w:r>
      <w:bookmarkStart w:id="370" w:name="OLE_LINK133"/>
      <w:bookmarkStart w:id="371" w:name="OLE_LINK134"/>
      <w:r w:rsidRPr="00652966">
        <w:rPr>
          <w:rFonts w:ascii="Arial" w:eastAsia="微软雅黑" w:hAnsi="Arial" w:cs="Arial"/>
          <w:color w:val="000000" w:themeColor="text1"/>
        </w:rPr>
        <w:t xml:space="preserve">timeline </w:t>
      </w:r>
      <w:bookmarkEnd w:id="370"/>
      <w:bookmarkEnd w:id="371"/>
      <w:r w:rsidRPr="00652966">
        <w:rPr>
          <w:rFonts w:ascii="Arial" w:eastAsia="微软雅黑" w:hAnsi="Arial" w:cs="Arial"/>
          <w:color w:val="000000" w:themeColor="text1"/>
        </w:rPr>
        <w:t>for the project.</w:t>
      </w:r>
    </w:p>
    <w:p w14:paraId="26F0A294" w14:textId="035E0302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2" w:name="OLE_LINK306"/>
      <w:bookmarkStart w:id="373" w:name="OLE_LINK307"/>
      <w:r w:rsidRPr="00652966">
        <w:rPr>
          <w:rFonts w:ascii="Arial" w:eastAsia="微软雅黑" w:hAnsi="Arial" w:cs="Arial"/>
          <w:b/>
          <w:bCs/>
          <w:color w:val="000000" w:themeColor="text1"/>
        </w:rPr>
        <w:t>disturb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2"/>
      <w:bookmarkEnd w:id="373"/>
      <w:r w:rsidRPr="00652966">
        <w:rPr>
          <w:rFonts w:ascii="Arial" w:eastAsia="微软雅黑" w:hAnsi="Arial" w:cs="Arial"/>
          <w:color w:val="000000" w:themeColor="text1"/>
        </w:rPr>
        <w:t xml:space="preserve">[dɪˈstɜrb] v. </w:t>
      </w:r>
      <w:r w:rsidRPr="00652966">
        <w:rPr>
          <w:rFonts w:ascii="Arial" w:eastAsia="微软雅黑" w:hAnsi="Arial" w:cs="Arial"/>
          <w:color w:val="000000" w:themeColor="text1"/>
        </w:rPr>
        <w:t>打扰；干扰</w:t>
      </w:r>
    </w:p>
    <w:p w14:paraId="7899D3B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don't disturb me while I'm working on this important project.</w:t>
      </w:r>
    </w:p>
    <w:p w14:paraId="72A11030" w14:textId="242FD45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loud noise from the construction site disturbed the residents' peace and quiet.</w:t>
      </w:r>
    </w:p>
    <w:p w14:paraId="27F6E6E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supervision</w:t>
      </w:r>
      <w:r w:rsidRPr="00652966">
        <w:rPr>
          <w:rFonts w:ascii="Arial" w:eastAsia="微软雅黑" w:hAnsi="Arial" w:cs="Arial"/>
          <w:color w:val="000000" w:themeColor="text1"/>
        </w:rPr>
        <w:t xml:space="preserve"> [ˌsuːpərˈvɪʒən] n. </w:t>
      </w:r>
      <w:r w:rsidRPr="00652966">
        <w:rPr>
          <w:rFonts w:ascii="Arial" w:eastAsia="微软雅黑" w:hAnsi="Arial" w:cs="Arial"/>
          <w:color w:val="000000" w:themeColor="text1"/>
        </w:rPr>
        <w:t>监督；管理</w:t>
      </w:r>
    </w:p>
    <w:p w14:paraId="4604909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under the supervision of a seasoned project manager.</w:t>
      </w:r>
    </w:p>
    <w:p w14:paraId="64955F32" w14:textId="55D9EF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provides close supervision to ensure the students are working safely in the lab.</w:t>
      </w:r>
    </w:p>
    <w:p w14:paraId="5171EB43" w14:textId="15AD793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4" w:name="OLE_LINK139"/>
      <w:bookmarkStart w:id="375" w:name="OLE_LINK140"/>
      <w:r w:rsidRPr="00652966">
        <w:rPr>
          <w:rFonts w:ascii="Arial" w:eastAsia="微软雅黑" w:hAnsi="Arial" w:cs="Arial"/>
          <w:b/>
          <w:bCs/>
          <w:color w:val="000000" w:themeColor="text1"/>
        </w:rPr>
        <w:t>implementer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4"/>
      <w:bookmarkEnd w:id="375"/>
      <w:r w:rsidRPr="00652966">
        <w:rPr>
          <w:rFonts w:ascii="Arial" w:eastAsia="微软雅黑" w:hAnsi="Arial" w:cs="Arial"/>
          <w:color w:val="000000" w:themeColor="text1"/>
        </w:rPr>
        <w:t>[ˈɪmpləˌm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ntər] n. </w:t>
      </w:r>
      <w:r w:rsidRPr="00652966">
        <w:rPr>
          <w:rFonts w:ascii="Arial" w:eastAsia="微软雅黑" w:hAnsi="Arial" w:cs="Arial"/>
          <w:color w:val="000000" w:themeColor="text1"/>
        </w:rPr>
        <w:t>实施者；执行者</w:t>
      </w:r>
    </w:p>
    <w:p w14:paraId="1A5B4AF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implementer of the plan is responsible for ensuring it is carried out effectively.</w:t>
      </w:r>
    </w:p>
    <w:p w14:paraId="3A02469F" w14:textId="607E02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Successful implementation of the new policy requires a skilled implementer.</w:t>
      </w:r>
    </w:p>
    <w:p w14:paraId="045C10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6" w:name="OLE_LINK141"/>
      <w:bookmarkStart w:id="377" w:name="OLE_LINK142"/>
      <w:r w:rsidRPr="00652966">
        <w:rPr>
          <w:rFonts w:ascii="Arial" w:eastAsia="微软雅黑" w:hAnsi="Arial" w:cs="Arial"/>
          <w:b/>
          <w:bCs/>
          <w:color w:val="000000" w:themeColor="text1"/>
        </w:rPr>
        <w:t>accomplishment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6"/>
      <w:bookmarkEnd w:id="377"/>
      <w:r w:rsidRPr="00652966">
        <w:rPr>
          <w:rFonts w:ascii="Arial" w:eastAsia="微软雅黑" w:hAnsi="Arial" w:cs="Arial"/>
          <w:color w:val="000000" w:themeColor="text1"/>
        </w:rPr>
        <w:t xml:space="preserve">[əˈkʌmplɪʃmənt] n. </w:t>
      </w:r>
      <w:r w:rsidRPr="00652966">
        <w:rPr>
          <w:rFonts w:ascii="Arial" w:eastAsia="微软雅黑" w:hAnsi="Arial" w:cs="Arial"/>
          <w:color w:val="000000" w:themeColor="text1"/>
        </w:rPr>
        <w:t>成就；成绩</w:t>
      </w:r>
    </w:p>
    <w:p w14:paraId="5AF527A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Graduating from college was a significant accomplishment for her.</w:t>
      </w:r>
    </w:p>
    <w:p w14:paraId="74A607CC" w14:textId="5D388DD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Completing the marathon was a remarkable accomplishment for the athlete.</w:t>
      </w:r>
    </w:p>
    <w:p w14:paraId="2086222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diagram</w:t>
      </w:r>
      <w:r w:rsidRPr="00652966">
        <w:rPr>
          <w:rFonts w:ascii="Arial" w:eastAsia="微软雅黑" w:hAnsi="Arial" w:cs="Arial"/>
          <w:color w:val="000000" w:themeColor="text1"/>
        </w:rPr>
        <w:t xml:space="preserve"> [ˈdaɪəˌɡræm] n. </w:t>
      </w:r>
      <w:r w:rsidRPr="00652966">
        <w:rPr>
          <w:rFonts w:ascii="Arial" w:eastAsia="微软雅黑" w:hAnsi="Arial" w:cs="Arial"/>
          <w:color w:val="000000" w:themeColor="text1"/>
        </w:rPr>
        <w:t>图表；图解</w:t>
      </w:r>
    </w:p>
    <w:p w14:paraId="54DA2F5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illustrates the process of photosynthesis.</w:t>
      </w:r>
    </w:p>
    <w:p w14:paraId="7F02AB57" w14:textId="5DA674C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used a diagram to explain the complex engineering design.</w:t>
      </w:r>
    </w:p>
    <w:p w14:paraId="24741B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8" w:name="OLE_LINK147"/>
      <w:bookmarkStart w:id="379" w:name="OLE_LINK148"/>
      <w:r w:rsidRPr="00652966">
        <w:rPr>
          <w:rFonts w:ascii="Arial" w:eastAsia="微软雅黑" w:hAnsi="Arial" w:cs="Arial"/>
          <w:b/>
          <w:bCs/>
          <w:color w:val="000000" w:themeColor="text1"/>
        </w:rPr>
        <w:t>psychology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8"/>
      <w:bookmarkEnd w:id="379"/>
      <w:r w:rsidRPr="00652966">
        <w:rPr>
          <w:rFonts w:ascii="Arial" w:eastAsia="微软雅黑" w:hAnsi="Arial" w:cs="Arial"/>
          <w:color w:val="000000" w:themeColor="text1"/>
        </w:rPr>
        <w:t xml:space="preserve">[saɪˈkɒlədʒi] n. </w:t>
      </w:r>
      <w:r w:rsidRPr="00652966">
        <w:rPr>
          <w:rFonts w:ascii="Arial" w:eastAsia="微软雅黑" w:hAnsi="Arial" w:cs="Arial"/>
          <w:color w:val="000000" w:themeColor="text1"/>
        </w:rPr>
        <w:t>心理学</w:t>
      </w:r>
    </w:p>
    <w:p w14:paraId="1562D4F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major in psychology because she was fascinated by the human mind.</w:t>
      </w:r>
    </w:p>
    <w:p w14:paraId="25640110" w14:textId="714671A8" w:rsidR="007B39EA" w:rsidRPr="00652966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of psychology helps us understand behavior and mental processes.</w:t>
      </w:r>
    </w:p>
    <w:p w14:paraId="08898787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psychological</w:t>
      </w:r>
      <w:r w:rsidRPr="00652966">
        <w:rPr>
          <w:rFonts w:ascii="Arial" w:eastAsia="微软雅黑" w:hAnsi="Arial" w:cs="Arial"/>
          <w:color w:val="000000" w:themeColor="text1"/>
        </w:rPr>
        <w:t xml:space="preserve"> [ˌsaɪkəˈlɒdʒɪkəl] adj. </w:t>
      </w:r>
      <w:r w:rsidRPr="00652966">
        <w:rPr>
          <w:rFonts w:ascii="Arial" w:eastAsia="微软雅黑" w:hAnsi="Arial" w:cs="Arial"/>
          <w:color w:val="000000" w:themeColor="text1"/>
        </w:rPr>
        <w:t>心理的；心理学的</w:t>
      </w:r>
    </w:p>
    <w:p w14:paraId="1F20E8D0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psychological well-being is important to her </w:t>
      </w:r>
      <w:bookmarkStart w:id="380" w:name="OLE_LINK143"/>
      <w:bookmarkStart w:id="381" w:name="OLE_LINK144"/>
      <w:r w:rsidRPr="00652966">
        <w:rPr>
          <w:rFonts w:ascii="Arial" w:eastAsia="微软雅黑" w:hAnsi="Arial" w:cs="Arial"/>
          <w:color w:val="000000" w:themeColor="text1"/>
        </w:rPr>
        <w:t xml:space="preserve">overall </w:t>
      </w:r>
      <w:bookmarkEnd w:id="380"/>
      <w:bookmarkEnd w:id="381"/>
      <w:r w:rsidRPr="00652966">
        <w:rPr>
          <w:rFonts w:ascii="Arial" w:eastAsia="微软雅黑" w:hAnsi="Arial" w:cs="Arial"/>
          <w:color w:val="000000" w:themeColor="text1"/>
        </w:rPr>
        <w:t>health.</w:t>
      </w:r>
    </w:p>
    <w:p w14:paraId="6EF72CF8" w14:textId="3683270E" w:rsidR="00F60ADD" w:rsidRPr="00652966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2" w:name="OLE_LINK145"/>
      <w:bookmarkStart w:id="383" w:name="OLE_LINK146"/>
      <w:r w:rsidRPr="00652966">
        <w:rPr>
          <w:rFonts w:ascii="Arial" w:eastAsia="微软雅黑" w:hAnsi="Arial" w:cs="Arial"/>
          <w:color w:val="000000" w:themeColor="text1"/>
        </w:rPr>
        <w:t>The therapist specializes in providing psychological support to individuals with anxiety disorders.</w:t>
      </w:r>
      <w:bookmarkEnd w:id="382"/>
      <w:bookmarkEnd w:id="383"/>
    </w:p>
    <w:p w14:paraId="1B850C99" w14:textId="6377AAD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4" w:name="OLE_LINK151"/>
      <w:bookmarkStart w:id="385" w:name="OLE_LINK152"/>
      <w:r w:rsidRPr="00652966">
        <w:rPr>
          <w:rFonts w:ascii="Arial" w:eastAsia="微软雅黑" w:hAnsi="Arial" w:cs="Arial"/>
          <w:b/>
          <w:bCs/>
          <w:color w:val="000000" w:themeColor="text1"/>
        </w:rPr>
        <w:t>intelligence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4"/>
      <w:bookmarkEnd w:id="385"/>
      <w:r w:rsidRPr="00652966">
        <w:rPr>
          <w:rFonts w:ascii="Arial" w:eastAsia="微软雅黑" w:hAnsi="Arial" w:cs="Arial"/>
          <w:color w:val="000000" w:themeColor="text1"/>
        </w:rPr>
        <w:t>[ɪnˈt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lɪdʒəns] n. </w:t>
      </w:r>
      <w:r w:rsidRPr="00652966">
        <w:rPr>
          <w:rFonts w:ascii="Arial" w:eastAsia="微软雅黑" w:hAnsi="Arial" w:cs="Arial"/>
          <w:color w:val="000000" w:themeColor="text1"/>
        </w:rPr>
        <w:t>智力；情报</w:t>
      </w:r>
    </w:p>
    <w:p w14:paraId="5A410FA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Artificial intelligence has made significant advancements in recent years.</w:t>
      </w:r>
    </w:p>
    <w:p w14:paraId="1B16E58A" w14:textId="1F03287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6" w:name="OLE_LINK149"/>
      <w:bookmarkStart w:id="387" w:name="OLE_LINK150"/>
      <w:r w:rsidRPr="00652966">
        <w:rPr>
          <w:rFonts w:ascii="Arial" w:eastAsia="微软雅黑" w:hAnsi="Arial" w:cs="Arial"/>
          <w:color w:val="000000" w:themeColor="text1"/>
        </w:rPr>
        <w:t xml:space="preserve">Military </w:t>
      </w:r>
      <w:bookmarkEnd w:id="386"/>
      <w:bookmarkEnd w:id="387"/>
      <w:r w:rsidRPr="00652966">
        <w:rPr>
          <w:rFonts w:ascii="Arial" w:eastAsia="微软雅黑" w:hAnsi="Arial" w:cs="Arial"/>
          <w:color w:val="000000" w:themeColor="text1"/>
        </w:rPr>
        <w:t>intelligence is crucial for national security.</w:t>
      </w:r>
    </w:p>
    <w:p w14:paraId="7020868C" w14:textId="0384192E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8" w:name="OLE_LINK153"/>
      <w:bookmarkStart w:id="389" w:name="OLE_LINK154"/>
      <w:bookmarkStart w:id="390" w:name="OLE_LINK157"/>
      <w:r w:rsidRPr="00652966">
        <w:rPr>
          <w:rFonts w:ascii="Arial" w:eastAsia="微软雅黑" w:hAnsi="Arial" w:cs="Arial"/>
          <w:b/>
          <w:bCs/>
          <w:color w:val="000000" w:themeColor="text1"/>
        </w:rPr>
        <w:t>demonstrate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8"/>
      <w:bookmarkEnd w:id="389"/>
      <w:bookmarkEnd w:id="390"/>
      <w:r w:rsidRPr="00652966">
        <w:rPr>
          <w:rFonts w:ascii="Arial" w:eastAsia="微软雅黑" w:hAnsi="Arial" w:cs="Arial"/>
          <w:color w:val="000000" w:themeColor="text1"/>
        </w:rPr>
        <w:t>[ˈd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mənˌstreɪt] v. </w:t>
      </w:r>
      <w:r w:rsidRPr="00652966">
        <w:rPr>
          <w:rFonts w:ascii="Arial" w:eastAsia="微软雅黑" w:hAnsi="Arial" w:cs="Arial"/>
          <w:color w:val="000000" w:themeColor="text1"/>
        </w:rPr>
        <w:t>示范；演示</w:t>
      </w:r>
    </w:p>
    <w:p w14:paraId="2AD6A2B2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instructor will demonstrate the proper technique for using the equipment.</w:t>
      </w:r>
    </w:p>
    <w:p w14:paraId="0D03CE01" w14:textId="4BF65F69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used a model to demonstrate how the experiment works.</w:t>
      </w:r>
    </w:p>
    <w:p w14:paraId="5870972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1" w:name="OLE_LINK155"/>
      <w:bookmarkStart w:id="392" w:name="OLE_LINK156"/>
      <w:r w:rsidRPr="00652966">
        <w:rPr>
          <w:rFonts w:ascii="Arial" w:eastAsia="微软雅黑" w:hAnsi="Arial" w:cs="Arial"/>
          <w:b/>
          <w:bCs/>
          <w:color w:val="000000" w:themeColor="text1"/>
        </w:rPr>
        <w:t>demonstrable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1"/>
      <w:bookmarkEnd w:id="392"/>
      <w:r w:rsidRPr="00652966">
        <w:rPr>
          <w:rFonts w:ascii="Arial" w:eastAsia="微软雅黑" w:hAnsi="Arial" w:cs="Arial"/>
          <w:color w:val="000000" w:themeColor="text1"/>
        </w:rPr>
        <w:t xml:space="preserve">[dɪˈmɒnstrəbl] adj. </w:t>
      </w:r>
      <w:r w:rsidRPr="00652966">
        <w:rPr>
          <w:rFonts w:ascii="Arial" w:eastAsia="微软雅黑" w:hAnsi="Arial" w:cs="Arial"/>
          <w:color w:val="000000" w:themeColor="text1"/>
        </w:rPr>
        <w:t>可证明的；可示范的</w:t>
      </w:r>
    </w:p>
    <w:p w14:paraId="7264947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experiment provided demonstrable evidence of the hypothesis.</w:t>
      </w:r>
    </w:p>
    <w:p w14:paraId="72AD152A" w14:textId="34F4663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teaching method had demonstrable results in improving student performance.</w:t>
      </w:r>
    </w:p>
    <w:p w14:paraId="7511D54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3" w:name="OLE_LINK158"/>
      <w:bookmarkStart w:id="394" w:name="OLE_LINK159"/>
      <w:r w:rsidRPr="00652966">
        <w:rPr>
          <w:rFonts w:ascii="Arial" w:eastAsia="微软雅黑" w:hAnsi="Arial" w:cs="Arial"/>
          <w:b/>
          <w:bCs/>
          <w:color w:val="000000" w:themeColor="text1"/>
        </w:rPr>
        <w:t>verbal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3"/>
      <w:bookmarkEnd w:id="394"/>
      <w:r w:rsidRPr="00652966">
        <w:rPr>
          <w:rFonts w:ascii="Arial" w:eastAsia="微软雅黑" w:hAnsi="Arial" w:cs="Arial"/>
          <w:color w:val="000000" w:themeColor="text1"/>
        </w:rPr>
        <w:t xml:space="preserve">[ˈvɜrbəl] adj. </w:t>
      </w:r>
      <w:r w:rsidRPr="00652966">
        <w:rPr>
          <w:rFonts w:ascii="Arial" w:eastAsia="微软雅黑" w:hAnsi="Arial" w:cs="Arial"/>
          <w:color w:val="000000" w:themeColor="text1"/>
        </w:rPr>
        <w:t>口头的；用言辞的</w:t>
      </w:r>
    </w:p>
    <w:p w14:paraId="483104A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verbal agreement was not legally binding.</w:t>
      </w:r>
    </w:p>
    <w:p w14:paraId="6EF7EEE6" w14:textId="76CD46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communication involves both verbal and nonverbal cues.</w:t>
      </w:r>
    </w:p>
    <w:p w14:paraId="3894EA50" w14:textId="480EDD34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5" w:name="OLE_LINK160"/>
      <w:bookmarkStart w:id="396" w:name="OLE_LINK161"/>
      <w:r w:rsidRPr="00652966">
        <w:rPr>
          <w:rFonts w:ascii="Arial" w:eastAsia="微软雅黑" w:hAnsi="Arial" w:cs="Arial"/>
          <w:b/>
          <w:bCs/>
          <w:color w:val="000000" w:themeColor="text1"/>
        </w:rPr>
        <w:t>mindset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5"/>
      <w:bookmarkEnd w:id="396"/>
      <w:r w:rsidRPr="00652966">
        <w:rPr>
          <w:rFonts w:ascii="Arial" w:eastAsia="微软雅黑" w:hAnsi="Arial" w:cs="Arial"/>
          <w:color w:val="000000" w:themeColor="text1"/>
        </w:rPr>
        <w:t>[ˈmaɪndˌs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t] n. </w:t>
      </w:r>
      <w:r w:rsidRPr="00652966">
        <w:rPr>
          <w:rFonts w:ascii="Arial" w:eastAsia="微软雅黑" w:hAnsi="Arial" w:cs="Arial"/>
          <w:color w:val="000000" w:themeColor="text1"/>
        </w:rPr>
        <w:t>思维方式；心态</w:t>
      </w:r>
    </w:p>
    <w:p w14:paraId="43EDC32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a positive mindset can help you overcome challenges.</w:t>
      </w:r>
    </w:p>
    <w:p w14:paraId="304B70F4" w14:textId="2FD0C2C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Changing your mindset can lead to personal growth and development.</w:t>
      </w:r>
    </w:p>
    <w:p w14:paraId="5939154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397" w:name="OLE_LINK162"/>
      <w:bookmarkStart w:id="398" w:name="OLE_LINK163"/>
      <w:r w:rsidRPr="00652966">
        <w:rPr>
          <w:rFonts w:ascii="Arial" w:eastAsia="微软雅黑" w:hAnsi="Arial" w:cs="Arial"/>
          <w:b/>
          <w:bCs/>
          <w:color w:val="000000" w:themeColor="text1"/>
        </w:rPr>
        <w:t>assistant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7"/>
      <w:bookmarkEnd w:id="398"/>
      <w:r w:rsidRPr="00652966">
        <w:rPr>
          <w:rFonts w:ascii="Arial" w:eastAsia="微软雅黑" w:hAnsi="Arial" w:cs="Arial"/>
          <w:color w:val="000000" w:themeColor="text1"/>
        </w:rPr>
        <w:t xml:space="preserve">[əˈsɪstənt] n. </w:t>
      </w:r>
      <w:r w:rsidRPr="00652966">
        <w:rPr>
          <w:rFonts w:ascii="Arial" w:eastAsia="微软雅黑" w:hAnsi="Arial" w:cs="Arial"/>
          <w:color w:val="000000" w:themeColor="text1"/>
        </w:rPr>
        <w:t>助手；助理</w:t>
      </w:r>
    </w:p>
    <w:p w14:paraId="7DF35B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works as a research assistant in a laboratory.</w:t>
      </w:r>
    </w:p>
    <w:p w14:paraId="64CA3A02" w14:textId="53F7331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virtual assistant can help with tasks such as scheduling and reminders.</w:t>
      </w:r>
    </w:p>
    <w:p w14:paraId="3D205DB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9" w:name="OLE_LINK164"/>
      <w:bookmarkStart w:id="400" w:name="OLE_LINK165"/>
      <w:r w:rsidRPr="00652966">
        <w:rPr>
          <w:rFonts w:ascii="Arial" w:eastAsia="微软雅黑" w:hAnsi="Arial" w:cs="Arial"/>
          <w:b/>
          <w:bCs/>
          <w:color w:val="000000" w:themeColor="text1"/>
        </w:rPr>
        <w:t>robot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9"/>
      <w:bookmarkEnd w:id="400"/>
      <w:r w:rsidRPr="00652966">
        <w:rPr>
          <w:rFonts w:ascii="Arial" w:eastAsia="微软雅黑" w:hAnsi="Arial" w:cs="Arial"/>
          <w:color w:val="000000" w:themeColor="text1"/>
        </w:rPr>
        <w:t xml:space="preserve">[ˈroʊbət] n. </w:t>
      </w:r>
      <w:r w:rsidRPr="00652966">
        <w:rPr>
          <w:rFonts w:ascii="Arial" w:eastAsia="微软雅黑" w:hAnsi="Arial" w:cs="Arial"/>
          <w:color w:val="000000" w:themeColor="text1"/>
        </w:rPr>
        <w:t>机器人</w:t>
      </w:r>
    </w:p>
    <w:p w14:paraId="1DB8A43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Robots are used in manufacturing to automate repetitive tasks.</w:t>
      </w:r>
    </w:p>
    <w:p w14:paraId="38F595F3" w14:textId="554925ED" w:rsidR="00BF45E2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robot vacuum cleaner can clean the house while you're away.</w:t>
      </w:r>
    </w:p>
    <w:p w14:paraId="2DFF09C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1" w:name="OLE_LINK178"/>
      <w:bookmarkStart w:id="402" w:name="OLE_LINK179"/>
      <w:bookmarkStart w:id="403" w:name="OLE_LINK180"/>
      <w:r w:rsidRPr="00652966">
        <w:rPr>
          <w:rFonts w:ascii="Arial" w:eastAsia="微软雅黑" w:hAnsi="Arial" w:cs="Arial"/>
          <w:b/>
          <w:bCs/>
          <w:color w:val="000000" w:themeColor="text1"/>
        </w:rPr>
        <w:t>summarize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1"/>
      <w:bookmarkEnd w:id="402"/>
      <w:bookmarkEnd w:id="403"/>
      <w:r w:rsidRPr="00652966">
        <w:rPr>
          <w:rFonts w:ascii="Arial" w:eastAsia="微软雅黑" w:hAnsi="Arial" w:cs="Arial"/>
          <w:color w:val="000000" w:themeColor="text1"/>
        </w:rPr>
        <w:t xml:space="preserve">[ˈsʌməraɪz] v. </w:t>
      </w:r>
      <w:r w:rsidRPr="00652966">
        <w:rPr>
          <w:rFonts w:ascii="Arial" w:eastAsia="微软雅黑" w:hAnsi="Arial" w:cs="Arial"/>
          <w:color w:val="000000" w:themeColor="text1"/>
        </w:rPr>
        <w:t>总结；概述</w:t>
      </w:r>
    </w:p>
    <w:p w14:paraId="2C281DC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summarize the main points of the presentation for the audience?</w:t>
      </w:r>
    </w:p>
    <w:p w14:paraId="4172B0DB" w14:textId="7A965C7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just a few sentences, she was able to summarize the entire novel.</w:t>
      </w:r>
    </w:p>
    <w:p w14:paraId="67F796DD" w14:textId="727BA91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4" w:name="OLE_LINK304"/>
      <w:bookmarkStart w:id="405" w:name="OLE_LINK305"/>
      <w:r w:rsidRPr="00652966">
        <w:rPr>
          <w:rFonts w:ascii="Arial" w:eastAsia="微软雅黑" w:hAnsi="Arial" w:cs="Arial"/>
          <w:b/>
          <w:bCs/>
          <w:color w:val="000000" w:themeColor="text1"/>
        </w:rPr>
        <w:t>reference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4"/>
      <w:bookmarkEnd w:id="405"/>
      <w:r w:rsidRPr="00652966">
        <w:rPr>
          <w:rFonts w:ascii="Arial" w:eastAsia="微软雅黑" w:hAnsi="Arial" w:cs="Arial"/>
          <w:color w:val="000000" w:themeColor="text1"/>
        </w:rPr>
        <w:t>[ˈr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fərəns] n. </w:t>
      </w:r>
      <w:r w:rsidRPr="00652966">
        <w:rPr>
          <w:rFonts w:ascii="Arial" w:eastAsia="微软雅黑" w:hAnsi="Arial" w:cs="Arial"/>
          <w:color w:val="000000" w:themeColor="text1"/>
        </w:rPr>
        <w:t>参考；参考资料</w:t>
      </w:r>
    </w:p>
    <w:p w14:paraId="206381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provide a reference for the statistics you mentioned in your report.</w:t>
      </w:r>
    </w:p>
    <w:p w14:paraId="5C173545" w14:textId="7361661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includes a list of references at the end for further reading.</w:t>
      </w:r>
    </w:p>
    <w:p w14:paraId="0163794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consult</w:t>
      </w:r>
      <w:r w:rsidRPr="00652966">
        <w:rPr>
          <w:rFonts w:ascii="Arial" w:eastAsia="微软雅黑" w:hAnsi="Arial" w:cs="Arial"/>
          <w:color w:val="000000" w:themeColor="text1"/>
        </w:rPr>
        <w:t xml:space="preserve"> [kənˈsʌlt] v. </w:t>
      </w:r>
      <w:r w:rsidRPr="00652966">
        <w:rPr>
          <w:rFonts w:ascii="Arial" w:eastAsia="微软雅黑" w:hAnsi="Arial" w:cs="Arial"/>
          <w:color w:val="000000" w:themeColor="text1"/>
        </w:rPr>
        <w:t>咨询；请教</w:t>
      </w:r>
    </w:p>
    <w:p w14:paraId="602F56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decision, it's wise to consult with experts in the field.</w:t>
      </w:r>
    </w:p>
    <w:p w14:paraId="0542F782" w14:textId="7ED95A12" w:rsidR="00266FD2" w:rsidRPr="00652966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consulted a lawyer to get legal advice on her business contract.</w:t>
      </w:r>
    </w:p>
    <w:p w14:paraId="751DF204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6" w:name="OLE_LINK203"/>
      <w:bookmarkStart w:id="407" w:name="OLE_LINK204"/>
      <w:bookmarkStart w:id="408" w:name="OLE_LINK303"/>
      <w:r w:rsidRPr="00652966">
        <w:rPr>
          <w:rFonts w:ascii="Arial" w:eastAsia="微软雅黑" w:hAnsi="Arial" w:cs="Arial"/>
          <w:b/>
          <w:bCs/>
          <w:color w:val="000000" w:themeColor="text1"/>
        </w:rPr>
        <w:t>appropriate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6"/>
      <w:bookmarkEnd w:id="407"/>
      <w:bookmarkEnd w:id="408"/>
      <w:r w:rsidRPr="00652966">
        <w:rPr>
          <w:rFonts w:ascii="Arial" w:eastAsia="微软雅黑" w:hAnsi="Arial" w:cs="Arial"/>
          <w:color w:val="000000" w:themeColor="text1"/>
        </w:rPr>
        <w:t xml:space="preserve">[əˈproʊpriət] adj. </w:t>
      </w:r>
      <w:r w:rsidRPr="00652966">
        <w:rPr>
          <w:rFonts w:ascii="Arial" w:eastAsia="微软雅黑" w:hAnsi="Arial" w:cs="Arial"/>
          <w:color w:val="000000" w:themeColor="text1"/>
        </w:rPr>
        <w:t>适当的，恰当的</w:t>
      </w:r>
    </w:p>
    <w:p w14:paraId="18DA81B6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09" w:name="OLE_LINK205"/>
      <w:bookmarkStart w:id="410" w:name="OLE_LINK20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wear appropriate attire for the formal event.</w:t>
      </w:r>
    </w:p>
    <w:p w14:paraId="7BCD127D" w14:textId="52DB00FA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chose an appropriate book for the student'</w:t>
      </w:r>
      <w:r w:rsidR="000229D4" w:rsidRPr="00652966">
        <w:rPr>
          <w:rFonts w:ascii="Arial" w:eastAsia="微软雅黑" w:hAnsi="Arial" w:cs="Arial"/>
          <w:color w:val="000000" w:themeColor="text1"/>
        </w:rPr>
        <w:t>s</w:t>
      </w:r>
      <w:r w:rsidRPr="00652966">
        <w:rPr>
          <w:rFonts w:ascii="Arial" w:eastAsia="微软雅黑" w:hAnsi="Arial" w:cs="Arial"/>
          <w:color w:val="000000" w:themeColor="text1"/>
        </w:rPr>
        <w:t xml:space="preserve"> reading level.</w:t>
      </w:r>
      <w:bookmarkEnd w:id="409"/>
      <w:bookmarkEnd w:id="410"/>
    </w:p>
    <w:p w14:paraId="054B528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11" w:name="OLE_LINK207"/>
      <w:bookmarkStart w:id="412" w:name="OLE_LINK208"/>
      <w:r w:rsidRPr="00652966">
        <w:rPr>
          <w:rFonts w:ascii="Arial" w:eastAsia="微软雅黑" w:hAnsi="Arial" w:cs="Arial"/>
          <w:b/>
          <w:bCs/>
          <w:color w:val="000000" w:themeColor="text1"/>
        </w:rPr>
        <w:t>adequate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11"/>
      <w:bookmarkEnd w:id="412"/>
      <w:r w:rsidRPr="00652966">
        <w:rPr>
          <w:rFonts w:ascii="Arial" w:eastAsia="微软雅黑" w:hAnsi="Arial" w:cs="Arial"/>
          <w:color w:val="000000" w:themeColor="text1"/>
        </w:rPr>
        <w:t xml:space="preserve">[ˈædɪkwət] adj. </w:t>
      </w:r>
      <w:r w:rsidRPr="00652966">
        <w:rPr>
          <w:rFonts w:ascii="Arial" w:eastAsia="微软雅黑" w:hAnsi="Arial" w:cs="Arial"/>
          <w:color w:val="000000" w:themeColor="text1"/>
        </w:rPr>
        <w:t>充分的，足够的</w:t>
      </w:r>
    </w:p>
    <w:p w14:paraId="35A8D38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3" w:name="OLE_LINK209"/>
      <w:bookmarkStart w:id="414" w:name="OLE_LINK21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ensure that our resources are adequate for the project's demands.</w:t>
      </w:r>
    </w:p>
    <w:p w14:paraId="084D1F7F" w14:textId="23296CFB" w:rsidR="00E83B49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presentation provided an adequate explanation of the complex topic.</w:t>
      </w:r>
      <w:bookmarkEnd w:id="413"/>
      <w:bookmarkEnd w:id="414"/>
    </w:p>
    <w:p w14:paraId="200BDB6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specification</w:t>
      </w:r>
      <w:r w:rsidRPr="00652966">
        <w:rPr>
          <w:rFonts w:ascii="Arial" w:eastAsia="微软雅黑" w:hAnsi="Arial" w:cs="Arial"/>
          <w:color w:val="000000" w:themeColor="text1"/>
        </w:rPr>
        <w:t xml:space="preserve"> [ˌspesɪfɪˈkeɪʃ(ə)n] n. </w:t>
      </w:r>
      <w:r w:rsidRPr="00652966">
        <w:rPr>
          <w:rFonts w:ascii="Arial" w:eastAsia="微软雅黑" w:hAnsi="Arial" w:cs="Arial"/>
          <w:color w:val="000000" w:themeColor="text1"/>
        </w:rPr>
        <w:t>规格，说明书</w:t>
      </w:r>
    </w:p>
    <w:p w14:paraId="01ECCC9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5" w:name="OLE_LINK217"/>
      <w:bookmarkStart w:id="416" w:name="OLE_LINK218"/>
      <w:bookmarkStart w:id="417" w:name="OLE_LINK21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specifications outline the technical details and requirements.</w:t>
      </w:r>
    </w:p>
    <w:p w14:paraId="31D2DCD9" w14:textId="29E39691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8" w:name="OLE_LINK220"/>
      <w:bookmarkStart w:id="419" w:name="OLE_LINK2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adhere to the project's specifications to ensure quality and accuracy.</w:t>
      </w:r>
      <w:bookmarkEnd w:id="415"/>
      <w:bookmarkEnd w:id="416"/>
      <w:bookmarkEnd w:id="417"/>
      <w:bookmarkEnd w:id="418"/>
      <w:bookmarkEnd w:id="419"/>
    </w:p>
    <w:p w14:paraId="31A6CEDE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0" w:name="OLE_LINK228"/>
      <w:bookmarkStart w:id="421" w:name="OLE_LINK229"/>
      <w:r w:rsidRPr="00652966">
        <w:rPr>
          <w:rFonts w:ascii="Arial" w:eastAsia="微软雅黑" w:hAnsi="Arial" w:cs="Arial"/>
          <w:b/>
          <w:bCs/>
          <w:color w:val="000000" w:themeColor="text1"/>
        </w:rPr>
        <w:t>optimize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0"/>
      <w:bookmarkEnd w:id="421"/>
      <w:r w:rsidRPr="00652966">
        <w:rPr>
          <w:rFonts w:ascii="Arial" w:eastAsia="微软雅黑" w:hAnsi="Arial" w:cs="Arial"/>
          <w:color w:val="000000" w:themeColor="text1"/>
        </w:rPr>
        <w:t xml:space="preserve">[ˈɒptɪmaɪz] v.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675AE55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optimize our website for better search engine rankings.</w:t>
      </w:r>
    </w:p>
    <w:p w14:paraId="79723E1A" w14:textId="6D24F980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project is to optimize production processes to reduce costs.</w:t>
      </w:r>
    </w:p>
    <w:p w14:paraId="2EC56116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2" w:name="OLE_LINK230"/>
      <w:bookmarkStart w:id="423" w:name="OLE_LINK231"/>
      <w:bookmarkStart w:id="424" w:name="OLE_LINK234"/>
      <w:r w:rsidRPr="00652966">
        <w:rPr>
          <w:rFonts w:ascii="Arial" w:eastAsia="微软雅黑" w:hAnsi="Arial" w:cs="Arial"/>
          <w:b/>
          <w:bCs/>
          <w:color w:val="000000" w:themeColor="text1"/>
        </w:rPr>
        <w:t>optimizing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2"/>
      <w:bookmarkEnd w:id="423"/>
      <w:bookmarkEnd w:id="424"/>
      <w:r w:rsidRPr="00652966">
        <w:rPr>
          <w:rFonts w:ascii="Arial" w:eastAsia="微软雅黑" w:hAnsi="Arial" w:cs="Arial"/>
          <w:color w:val="000000" w:themeColor="text1"/>
        </w:rPr>
        <w:t xml:space="preserve">[ˈɒptɪmaɪzɪŋ] adj. </w:t>
      </w:r>
      <w:r w:rsidRPr="00652966">
        <w:rPr>
          <w:rFonts w:ascii="Arial" w:eastAsia="微软雅黑" w:hAnsi="Arial" w:cs="Arial"/>
          <w:color w:val="000000" w:themeColor="text1"/>
        </w:rPr>
        <w:t>优化的</w:t>
      </w:r>
    </w:p>
    <w:p w14:paraId="652A435C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optimizing software helped improve the performance of the computer.</w:t>
      </w:r>
    </w:p>
    <w:p w14:paraId="0978AD0A" w14:textId="3E848249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actively engaged in optimizing the user experience of the mobile app.</w:t>
      </w:r>
    </w:p>
    <w:p w14:paraId="00763F89" w14:textId="28B079D6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5" w:name="OLE_LINK232"/>
      <w:bookmarkStart w:id="426" w:name="OLE_LINK233"/>
      <w:r w:rsidRPr="00652966">
        <w:rPr>
          <w:rFonts w:ascii="Arial" w:eastAsia="微软雅黑" w:hAnsi="Arial" w:cs="Arial"/>
          <w:b/>
          <w:bCs/>
          <w:color w:val="000000" w:themeColor="text1"/>
        </w:rPr>
        <w:t>optimization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5"/>
      <w:bookmarkEnd w:id="426"/>
      <w:r w:rsidRPr="00652966">
        <w:rPr>
          <w:rFonts w:ascii="Arial" w:eastAsia="微软雅黑" w:hAnsi="Arial" w:cs="Arial"/>
          <w:color w:val="000000" w:themeColor="text1"/>
        </w:rPr>
        <w:t>[ˌɑːptɪm</w:t>
      </w:r>
      <w:r w:rsidR="00C94950" w:rsidRPr="00652966">
        <w:rPr>
          <w:rFonts w:ascii="Arial" w:eastAsia="微软雅黑" w:hAnsi="Arial" w:cs="Arial"/>
          <w:color w:val="000000" w:themeColor="text1"/>
        </w:rPr>
        <w:t>ai</w:t>
      </w:r>
      <w:r w:rsidRPr="00652966">
        <w:rPr>
          <w:rFonts w:ascii="Arial" w:eastAsia="微软雅黑" w:hAnsi="Arial" w:cs="Arial"/>
          <w:color w:val="000000" w:themeColor="text1"/>
        </w:rPr>
        <w:t xml:space="preserve">ˈzeɪʃn] n.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5370090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optimization of the website improved its loading speed.</w:t>
      </w:r>
    </w:p>
    <w:p w14:paraId="45038105" w14:textId="28DC847E" w:rsidR="00266FD2" w:rsidRPr="00652966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focused on optimization to enhance the software's performance.</w:t>
      </w:r>
    </w:p>
    <w:p w14:paraId="38E59D36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7" w:name="OLE_LINK239"/>
      <w:bookmarkStart w:id="428" w:name="OLE_LINK240"/>
      <w:r w:rsidRPr="00652966">
        <w:rPr>
          <w:rFonts w:ascii="Arial" w:eastAsia="微软雅黑" w:hAnsi="Arial" w:cs="Arial"/>
          <w:b/>
          <w:bCs/>
          <w:color w:val="000000" w:themeColor="text1"/>
        </w:rPr>
        <w:t>initialize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7"/>
      <w:bookmarkEnd w:id="428"/>
      <w:r w:rsidRPr="00652966">
        <w:rPr>
          <w:rFonts w:ascii="Arial" w:eastAsia="微软雅黑" w:hAnsi="Arial" w:cs="Arial"/>
          <w:color w:val="000000" w:themeColor="text1"/>
        </w:rPr>
        <w:t xml:space="preserve">[ɪˈnɪʃəˌlaɪz] v.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5BCD0372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29" w:name="OLE_LINK241"/>
      <w:bookmarkStart w:id="430" w:name="OLE_LINK24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need to initialize the equipment before it can be used for testing.</w:t>
      </w:r>
    </w:p>
    <w:bookmarkEnd w:id="429"/>
    <w:bookmarkEnd w:id="430"/>
    <w:p w14:paraId="32796E3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1" w:name="OLE_LINK243"/>
      <w:bookmarkStart w:id="432" w:name="OLE_LINK244"/>
      <w:r w:rsidRPr="00652966">
        <w:rPr>
          <w:rFonts w:ascii="Arial" w:eastAsia="微软雅黑" w:hAnsi="Arial" w:cs="Arial"/>
          <w:b/>
          <w:bCs/>
          <w:color w:val="000000" w:themeColor="text1"/>
        </w:rPr>
        <w:t>initialization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31"/>
      <w:bookmarkEnd w:id="432"/>
      <w:r w:rsidRPr="00652966">
        <w:rPr>
          <w:rFonts w:ascii="Arial" w:eastAsia="微软雅黑" w:hAnsi="Arial" w:cs="Arial"/>
          <w:color w:val="000000" w:themeColor="text1"/>
        </w:rPr>
        <w:t xml:space="preserve">[ɪˌnɪʃələˈzeɪʃn] n.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77850B5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initialization of the software requires configuring various settings.</w:t>
      </w:r>
    </w:p>
    <w:p w14:paraId="6F0865F7" w14:textId="79BD95CC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initialization, the system loads essential data and resources.</w:t>
      </w:r>
    </w:p>
    <w:p w14:paraId="303CB529" w14:textId="7D1882E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3" w:name="OLE_LINK245"/>
      <w:bookmarkStart w:id="434" w:name="OLE_LINK246"/>
      <w:bookmarkStart w:id="435" w:name="OLE_LINK609"/>
      <w:r w:rsidRPr="00652966">
        <w:rPr>
          <w:rFonts w:ascii="Arial" w:eastAsia="微软雅黑" w:hAnsi="Arial" w:cs="Arial"/>
          <w:b/>
          <w:bCs/>
          <w:color w:val="000000" w:themeColor="text1"/>
        </w:rPr>
        <w:t>parameter</w:t>
      </w:r>
      <w:bookmarkEnd w:id="433"/>
      <w:bookmarkEnd w:id="434"/>
      <w:bookmarkEnd w:id="435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参数</w:t>
      </w:r>
    </w:p>
    <w:p w14:paraId="23FEA64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36" w:name="OLE_LINK247"/>
      <w:bookmarkStart w:id="437" w:name="OLE_LINK248"/>
      <w:r w:rsidRPr="00652966">
        <w:rPr>
          <w:rFonts w:ascii="Arial" w:eastAsia="微软雅黑" w:hAnsi="Arial" w:cs="Arial"/>
          <w:color w:val="000000" w:themeColor="text1"/>
        </w:rPr>
        <w:t>You can adjust the parameters to customize the software's behavior.</w:t>
      </w:r>
      <w:bookmarkEnd w:id="436"/>
      <w:bookmarkEnd w:id="437"/>
    </w:p>
    <w:p w14:paraId="702640A8" w14:textId="6CBCE06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function takes several parameters to perform calculations.</w:t>
      </w:r>
    </w:p>
    <w:p w14:paraId="068B5569" w14:textId="7FA7A5A0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8" w:name="OLE_LINK251"/>
      <w:bookmarkStart w:id="439" w:name="OLE_LINK252"/>
      <w:r w:rsidRPr="00652966">
        <w:rPr>
          <w:rFonts w:ascii="Arial" w:eastAsia="微软雅黑" w:hAnsi="Arial" w:cs="Arial"/>
          <w:b/>
          <w:bCs/>
          <w:color w:val="000000" w:themeColor="text1"/>
        </w:rPr>
        <w:t>refactor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38"/>
      <w:bookmarkEnd w:id="439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2A5851AC" w14:textId="68206EA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40" w:name="OLE_LINK257"/>
      <w:bookmarkStart w:id="441" w:name="OLE_LINK25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refactor the code to improve its readability</w:t>
      </w:r>
      <w:r w:rsidR="00C94950" w:rsidRPr="00652966">
        <w:rPr>
          <w:rFonts w:ascii="Arial" w:eastAsia="微软雅黑" w:hAnsi="Arial" w:cs="Arial"/>
          <w:color w:val="000000" w:themeColor="text1"/>
        </w:rPr>
        <w:t xml:space="preserve"> maintainability </w:t>
      </w:r>
      <w:r w:rsidR="00E806EE" w:rsidRPr="00652966">
        <w:rPr>
          <w:rFonts w:ascii="Arial" w:eastAsia="微软雅黑" w:hAnsi="Arial" w:cs="Arial"/>
          <w:color w:val="000000" w:themeColor="text1"/>
        </w:rPr>
        <w:t>reusability</w:t>
      </w:r>
      <w:r w:rsidR="00A82501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="00C94950" w:rsidRPr="00652966">
        <w:rPr>
          <w:rFonts w:ascii="Arial" w:eastAsia="微软雅黑" w:hAnsi="Arial" w:cs="Arial"/>
          <w:color w:val="000000" w:themeColor="text1"/>
        </w:rPr>
        <w:t>and quality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bookmarkEnd w:id="440"/>
    <w:bookmarkEnd w:id="441"/>
    <w:p w14:paraId="122C0730" w14:textId="2570932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Refactoring the codebase reduced redundancy and improved </w:t>
      </w:r>
      <w:bookmarkStart w:id="442" w:name="OLE_LINK253"/>
      <w:bookmarkStart w:id="443" w:name="OLE_LINK254"/>
      <w:r w:rsidRPr="00652966">
        <w:rPr>
          <w:rFonts w:ascii="Arial" w:eastAsia="微软雅黑" w:hAnsi="Arial" w:cs="Arial"/>
          <w:color w:val="000000" w:themeColor="text1"/>
        </w:rPr>
        <w:t>maintainability</w:t>
      </w:r>
      <w:bookmarkEnd w:id="442"/>
      <w:bookmarkEnd w:id="443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3E1C698B" w14:textId="453B8B0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refactoring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6309E0AC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Continuous refactoring is essential for keeping the codebase efficient.</w:t>
      </w:r>
    </w:p>
    <w:p w14:paraId="61B199EF" w14:textId="039567E8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conducted refactoring to enhance the software's performance.</w:t>
      </w:r>
    </w:p>
    <w:p w14:paraId="756B505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4" w:name="OLE_LINK259"/>
      <w:bookmarkStart w:id="445" w:name="OLE_LINK260"/>
      <w:r w:rsidRPr="00652966">
        <w:rPr>
          <w:rFonts w:ascii="Arial" w:eastAsia="微软雅黑" w:hAnsi="Arial" w:cs="Arial"/>
          <w:b/>
          <w:bCs/>
          <w:color w:val="000000" w:themeColor="text1"/>
        </w:rPr>
        <w:t>inheritance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4"/>
      <w:bookmarkEnd w:id="445"/>
      <w:r w:rsidRPr="00652966">
        <w:rPr>
          <w:rFonts w:ascii="Arial" w:eastAsia="微软雅黑" w:hAnsi="Arial" w:cs="Arial"/>
          <w:color w:val="000000" w:themeColor="text1"/>
        </w:rPr>
        <w:t xml:space="preserve">[ɪnˈherɪtəns] n. </w:t>
      </w:r>
      <w:r w:rsidRPr="00652966">
        <w:rPr>
          <w:rFonts w:ascii="Arial" w:eastAsia="微软雅黑" w:hAnsi="Arial" w:cs="Arial"/>
          <w:color w:val="000000" w:themeColor="text1"/>
        </w:rPr>
        <w:t>继承</w:t>
      </w:r>
    </w:p>
    <w:p w14:paraId="30F7319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Inheritance allows a subclass to inherit properties and methods from a superclass.</w:t>
      </w:r>
    </w:p>
    <w:p w14:paraId="3B9D0702" w14:textId="1EF8E98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uses the concept of inheritance to create class hierarchies.</w:t>
      </w:r>
    </w:p>
    <w:p w14:paraId="1222B3AB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6" w:name="OLE_LINK261"/>
      <w:bookmarkStart w:id="447" w:name="OLE_LINK262"/>
      <w:r w:rsidRPr="00652966">
        <w:rPr>
          <w:rFonts w:ascii="Arial" w:eastAsia="微软雅黑" w:hAnsi="Arial" w:cs="Arial"/>
          <w:b/>
          <w:bCs/>
          <w:color w:val="000000" w:themeColor="text1"/>
        </w:rPr>
        <w:t>encapsulate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6"/>
      <w:bookmarkEnd w:id="447"/>
      <w:r w:rsidRPr="00652966">
        <w:rPr>
          <w:rFonts w:ascii="Arial" w:eastAsia="微软雅黑" w:hAnsi="Arial" w:cs="Arial"/>
          <w:color w:val="000000" w:themeColor="text1"/>
        </w:rPr>
        <w:t xml:space="preserve">[ɪnˈkæpsjuleɪt] v.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585355B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Encapsulate the data to protect it from unauthorized access.</w:t>
      </w:r>
    </w:p>
    <w:p w14:paraId="4E6FC11C" w14:textId="2125AE5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class encapsulates the functionality required for the module.</w:t>
      </w:r>
    </w:p>
    <w:p w14:paraId="30502B69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encapsulation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[ɪnˌkæpsjuˈleɪʃ(ə)n] n.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0E9E25A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Encapsulation is a fundamental concept in object-oriented programming.</w:t>
      </w:r>
    </w:p>
    <w:p w14:paraId="42CB6726" w14:textId="6AFDAEBE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design emphasizes data encapsulation for security.</w:t>
      </w:r>
    </w:p>
    <w:p w14:paraId="1040EAF5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polymorphism</w:t>
      </w:r>
      <w:r w:rsidRPr="00652966">
        <w:rPr>
          <w:rFonts w:ascii="Arial" w:eastAsia="微软雅黑" w:hAnsi="Arial" w:cs="Arial"/>
          <w:color w:val="000000" w:themeColor="text1"/>
        </w:rPr>
        <w:t xml:space="preserve"> [pɑːlɪˈmɔːrˌfɪzəm] n. </w:t>
      </w:r>
      <w:r w:rsidRPr="00652966">
        <w:rPr>
          <w:rFonts w:ascii="Arial" w:eastAsia="微软雅黑" w:hAnsi="Arial" w:cs="Arial"/>
          <w:color w:val="000000" w:themeColor="text1"/>
        </w:rPr>
        <w:t>多态性</w:t>
      </w:r>
    </w:p>
    <w:p w14:paraId="25827DC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Polymorphism allows objects of different classes to be treated as objects of a common superclass.</w:t>
      </w:r>
    </w:p>
    <w:p w14:paraId="6BA11530" w14:textId="17457A35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languages like Java support polymorphism through method overriding.</w:t>
      </w:r>
    </w:p>
    <w:p w14:paraId="1DB6D0D8" w14:textId="6450D3C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8" w:name="OLE_LINK263"/>
      <w:bookmarkStart w:id="449" w:name="OLE_LINK264"/>
      <w:r w:rsidRPr="00652966">
        <w:rPr>
          <w:rFonts w:ascii="Arial" w:eastAsia="微软雅黑" w:hAnsi="Arial" w:cs="Arial"/>
          <w:b/>
          <w:bCs/>
          <w:color w:val="000000" w:themeColor="text1"/>
        </w:rPr>
        <w:t>enumeration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8"/>
      <w:bookmarkEnd w:id="449"/>
      <w:r w:rsidRPr="00652966">
        <w:rPr>
          <w:rFonts w:ascii="Arial" w:eastAsia="微软雅黑" w:hAnsi="Arial" w:cs="Arial"/>
          <w:color w:val="000000" w:themeColor="text1"/>
        </w:rPr>
        <w:t xml:space="preserve">[ɪˌnuːməˈreɪʃn] n. </w:t>
      </w:r>
      <w:r w:rsidRPr="00652966">
        <w:rPr>
          <w:rFonts w:ascii="Arial" w:eastAsia="微软雅黑" w:hAnsi="Arial" w:cs="Arial"/>
          <w:color w:val="000000" w:themeColor="text1"/>
        </w:rPr>
        <w:t>枚举</w:t>
      </w:r>
      <w:r w:rsidR="00FF5D9F" w:rsidRPr="00652966">
        <w:rPr>
          <w:rFonts w:ascii="Arial" w:eastAsia="微软雅黑" w:hAnsi="Arial" w:cs="Arial"/>
          <w:color w:val="000000" w:themeColor="text1"/>
        </w:rPr>
        <w:t xml:space="preserve"> enum [ˈenəm] n. </w:t>
      </w:r>
      <w:r w:rsidR="00FF5D9F" w:rsidRPr="00652966">
        <w:rPr>
          <w:rFonts w:ascii="Arial" w:eastAsia="微软雅黑" w:hAnsi="Arial" w:cs="Arial"/>
          <w:color w:val="000000" w:themeColor="text1"/>
        </w:rPr>
        <w:t>枚举</w:t>
      </w:r>
    </w:p>
    <w:p w14:paraId="0976B26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enumeration defines a finite set of named values.</w:t>
      </w:r>
    </w:p>
    <w:p w14:paraId="2B9A5DD4" w14:textId="6DC140E6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used an enumeration to represent days of the week.</w:t>
      </w:r>
    </w:p>
    <w:p w14:paraId="5C0E61E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50" w:name="OLE_LINK265"/>
      <w:bookmarkStart w:id="451" w:name="OLE_LINK266"/>
      <w:r w:rsidRPr="00652966">
        <w:rPr>
          <w:rFonts w:ascii="Arial" w:eastAsia="微软雅黑" w:hAnsi="Arial" w:cs="Arial"/>
          <w:b/>
          <w:bCs/>
          <w:color w:val="000000" w:themeColor="text1"/>
        </w:rPr>
        <w:t>casting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50"/>
      <w:bookmarkEnd w:id="451"/>
      <w:r w:rsidRPr="00652966">
        <w:rPr>
          <w:rFonts w:ascii="Arial" w:eastAsia="微软雅黑" w:hAnsi="Arial" w:cs="Arial"/>
          <w:color w:val="000000" w:themeColor="text1"/>
        </w:rPr>
        <w:t xml:space="preserve">[ˈkæstɪŋ] n. </w:t>
      </w:r>
      <w:r w:rsidRPr="00652966">
        <w:rPr>
          <w:rFonts w:ascii="Arial" w:eastAsia="微软雅黑" w:hAnsi="Arial" w:cs="Arial"/>
          <w:color w:val="000000" w:themeColor="text1"/>
        </w:rPr>
        <w:t>类型转换</w:t>
      </w:r>
    </w:p>
    <w:p w14:paraId="2ECFF87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Type casting is essential when converting data between different data types.</w:t>
      </w:r>
    </w:p>
    <w:p w14:paraId="4B82BB43" w14:textId="112F9DBE" w:rsidR="00E83B49" w:rsidRPr="00652966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casting of the variable from float to integer caused a loss of decimal places.</w:t>
      </w:r>
    </w:p>
    <w:p w14:paraId="02B90E9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尊重，尊敬；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尊重，尊敬</w:t>
      </w:r>
    </w:p>
    <w:p w14:paraId="10715D3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held in high esteem by his colleagues for his expertise.</w:t>
      </w:r>
    </w:p>
    <w:p w14:paraId="6812072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esteem the contributions of all team members.</w:t>
      </w:r>
    </w:p>
    <w:p w14:paraId="16AA7EC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自尊心</w:t>
      </w:r>
    </w:p>
    <w:p w14:paraId="25CD5C1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self-esteem is essential for a healthy self-image and confidence.</w:t>
      </w:r>
    </w:p>
    <w:p w14:paraId="7EB9773A" w14:textId="655D4892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struggled with low self-esteem for years but eventually learned to value herself.</w:t>
      </w:r>
    </w:p>
    <w:p w14:paraId="2C1FFA5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thrill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兴奋，激动；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使兴奋</w:t>
      </w:r>
    </w:p>
    <w:p w14:paraId="61D472D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roller coaster ride provided an exhilarating thrill.</w:t>
      </w:r>
    </w:p>
    <w:p w14:paraId="123480C2" w14:textId="3F235609" w:rsidR="007F2AB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Achieving a long-term goal can be a thrilling experience.</w:t>
      </w:r>
    </w:p>
    <w:p w14:paraId="2DB9CEC6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momentum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动力，势头</w:t>
      </w:r>
    </w:p>
    <w:p w14:paraId="4C3E510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strong performance gave them the momentum to win the championship.</w:t>
      </w:r>
    </w:p>
    <w:p w14:paraId="7430E52F" w14:textId="748E36E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momentum in the market is essential for a successful product launch.</w:t>
      </w:r>
    </w:p>
    <w:p w14:paraId="12D52175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oversee</w:t>
      </w:r>
      <w:r w:rsidRPr="00652966">
        <w:rPr>
          <w:rFonts w:ascii="Arial" w:eastAsia="微软雅黑" w:hAnsi="Arial" w:cs="Arial"/>
        </w:rPr>
        <w:t xml:space="preserve"> [ˌoʊvərˈsiː] v. </w:t>
      </w:r>
      <w:r w:rsidRPr="00652966">
        <w:rPr>
          <w:rFonts w:ascii="Arial" w:eastAsia="微软雅黑" w:hAnsi="Arial" w:cs="Arial"/>
        </w:rPr>
        <w:t>监督，管理</w:t>
      </w:r>
    </w:p>
    <w:p w14:paraId="15712FD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manager will oversee the implementation of the new project.</w:t>
      </w:r>
    </w:p>
    <w:p w14:paraId="68C9741F" w14:textId="3BB04685" w:rsidR="00696ADD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the supervisor's responsibility to oversee the team's performance.</w:t>
      </w:r>
    </w:p>
    <w:p w14:paraId="71F1461E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oversight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[ˈoʊvərsaɪt] n. </w:t>
      </w:r>
      <w:r w:rsidRPr="00652966">
        <w:rPr>
          <w:rFonts w:ascii="Arial" w:eastAsia="微软雅黑" w:hAnsi="Arial" w:cs="Arial"/>
          <w:color w:val="000000" w:themeColor="text1"/>
        </w:rPr>
        <w:t>监督；疏忽</w:t>
      </w:r>
    </w:p>
    <w:p w14:paraId="501BDDF7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has established an oversight </w:t>
      </w:r>
      <w:bookmarkStart w:id="452" w:name="OLE_LINK135"/>
      <w:bookmarkStart w:id="453" w:name="OLE_LINK136"/>
      <w:r w:rsidRPr="00652966">
        <w:rPr>
          <w:rFonts w:ascii="Arial" w:eastAsia="微软雅黑" w:hAnsi="Arial" w:cs="Arial"/>
          <w:color w:val="000000" w:themeColor="text1"/>
        </w:rPr>
        <w:t xml:space="preserve">committee </w:t>
      </w:r>
      <w:bookmarkEnd w:id="452"/>
      <w:bookmarkEnd w:id="453"/>
      <w:r w:rsidRPr="00652966">
        <w:rPr>
          <w:rFonts w:ascii="Arial" w:eastAsia="微软雅黑" w:hAnsi="Arial" w:cs="Arial"/>
          <w:color w:val="000000" w:themeColor="text1"/>
        </w:rPr>
        <w:t>to ensure transparency in financial matters.</w:t>
      </w:r>
    </w:p>
    <w:p w14:paraId="38B0F5EA" w14:textId="18A6379D" w:rsidR="00123796" w:rsidRPr="00652966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54" w:name="OLE_LINK137"/>
      <w:bookmarkStart w:id="455" w:name="OLE_LINK138"/>
      <w:r w:rsidRPr="00652966">
        <w:rPr>
          <w:rFonts w:ascii="Arial" w:eastAsia="微软雅黑" w:hAnsi="Arial" w:cs="Arial"/>
          <w:color w:val="000000" w:themeColor="text1"/>
        </w:rPr>
        <w:t>The error in the report was due to an oversight in data collection.</w:t>
      </w:r>
      <w:bookmarkEnd w:id="454"/>
      <w:bookmarkEnd w:id="455"/>
    </w:p>
    <w:p w14:paraId="77D6E66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tidy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整洁的，整齐的</w:t>
      </w:r>
    </w:p>
    <w:p w14:paraId="0A50DEF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always keeps her workspace tidy and well-organized.</w:t>
      </w:r>
    </w:p>
    <w:p w14:paraId="0FC770BB" w14:textId="232C4C01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maid did an excellent job, leaving the house spotlessly tidy.</w:t>
      </w:r>
    </w:p>
    <w:p w14:paraId="713C68C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instill</w:t>
      </w:r>
      <w:r w:rsidRPr="00652966">
        <w:rPr>
          <w:rFonts w:ascii="Arial" w:eastAsia="微软雅黑" w:hAnsi="Arial" w:cs="Arial"/>
        </w:rPr>
        <w:t xml:space="preserve"> [ɪnˈstɪl] v. </w:t>
      </w:r>
      <w:r w:rsidRPr="00652966">
        <w:rPr>
          <w:rFonts w:ascii="Arial" w:eastAsia="微软雅黑" w:hAnsi="Arial" w:cs="Arial"/>
        </w:rPr>
        <w:t>灌输，逐渐培养</w:t>
      </w:r>
    </w:p>
    <w:p w14:paraId="358DB3DA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often try to instill values and principles in their children.</w:t>
      </w:r>
    </w:p>
    <w:p w14:paraId="654EB7FE" w14:textId="1B9D4AB0" w:rsidR="00D9578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coach worked to instill discipline and teamwork in the team.</w:t>
      </w:r>
    </w:p>
    <w:p w14:paraId="7056A67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subordinate</w:t>
      </w:r>
      <w:r w:rsidRPr="00652966">
        <w:rPr>
          <w:rFonts w:ascii="Arial" w:eastAsia="微软雅黑" w:hAnsi="Arial" w:cs="Arial"/>
        </w:rPr>
        <w:t xml:space="preserve"> [səˈbɔrdɪnət] n. </w:t>
      </w:r>
      <w:r w:rsidRPr="00652966">
        <w:rPr>
          <w:rFonts w:ascii="Arial" w:eastAsia="微软雅黑" w:hAnsi="Arial" w:cs="Arial"/>
        </w:rPr>
        <w:t>下属；</w:t>
      </w:r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从属的；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使服从</w:t>
      </w:r>
    </w:p>
    <w:p w14:paraId="473E330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promoted to a position where she had several subordinates to manage.</w:t>
      </w:r>
    </w:p>
    <w:p w14:paraId="38393631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subordinate role of the assistant was crucial in completing the project successfully.</w:t>
      </w:r>
    </w:p>
    <w:p w14:paraId="1A2653C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6" w:name="OLE_LINK437"/>
      <w:bookmarkStart w:id="457" w:name="OLE_LINK438"/>
      <w:r w:rsidRPr="00652966">
        <w:rPr>
          <w:rFonts w:ascii="Arial" w:eastAsia="微软雅黑" w:hAnsi="Arial" w:cs="Arial"/>
          <w:b/>
          <w:bCs/>
        </w:rPr>
        <w:t>symptom</w:t>
      </w:r>
      <w:r w:rsidRPr="00652966">
        <w:rPr>
          <w:rFonts w:ascii="Arial" w:eastAsia="微软雅黑" w:hAnsi="Arial" w:cs="Arial"/>
        </w:rPr>
        <w:t xml:space="preserve"> </w:t>
      </w:r>
      <w:bookmarkEnd w:id="456"/>
      <w:bookmarkEnd w:id="457"/>
      <w:r w:rsidRPr="00652966">
        <w:rPr>
          <w:rFonts w:ascii="Arial" w:eastAsia="微软雅黑" w:hAnsi="Arial" w:cs="Arial"/>
        </w:rPr>
        <w:t xml:space="preserve">[ˈsɪmptəm] n. </w:t>
      </w:r>
      <w:r w:rsidRPr="00652966">
        <w:rPr>
          <w:rFonts w:ascii="Arial" w:eastAsia="微软雅黑" w:hAnsi="Arial" w:cs="Arial"/>
        </w:rPr>
        <w:t>症状</w:t>
      </w:r>
    </w:p>
    <w:p w14:paraId="4B698DE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Fatigue is a common symptom of the flu.</w:t>
      </w:r>
    </w:p>
    <w:p w14:paraId="19CDDFCC" w14:textId="795C44E0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cough and fever are typical symptoms of a cold.</w:t>
      </w:r>
    </w:p>
    <w:p w14:paraId="0A0F5CD2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8" w:name="OLE_LINK429"/>
      <w:bookmarkStart w:id="459" w:name="OLE_LINK430"/>
      <w:r w:rsidRPr="00652966">
        <w:rPr>
          <w:rFonts w:ascii="Arial" w:eastAsia="微软雅黑" w:hAnsi="Arial" w:cs="Arial"/>
          <w:b/>
          <w:bCs/>
        </w:rPr>
        <w:t>circulate</w:t>
      </w:r>
      <w:bookmarkEnd w:id="458"/>
      <w:bookmarkEnd w:id="459"/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流传；传播</w:t>
      </w:r>
    </w:p>
    <w:p w14:paraId="0A68914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news of the new product launch started to circulate on social media.</w:t>
      </w:r>
    </w:p>
    <w:p w14:paraId="578F8518" w14:textId="56BBEEDC" w:rsidR="0052721A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60" w:name="OLE_LINK431"/>
      <w:bookmarkStart w:id="461" w:name="OLE_LINK43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memo will circulate among all the department heads for their input.</w:t>
      </w:r>
      <w:bookmarkEnd w:id="460"/>
      <w:bookmarkEnd w:id="461"/>
    </w:p>
    <w:p w14:paraId="686610C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illustrate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阐述；说明；举例说明</w:t>
      </w:r>
    </w:p>
    <w:p w14:paraId="2E9EE09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professor used diagrams to illustrate the complex scientific concepts.</w:t>
      </w:r>
    </w:p>
    <w:p w14:paraId="601FCCF2" w14:textId="08CEE536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includes many case studies to illustrate real-world applications.</w:t>
      </w:r>
    </w:p>
    <w:p w14:paraId="3F06582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62" w:name="OLE_LINK433"/>
      <w:bookmarkStart w:id="463" w:name="OLE_LINK434"/>
      <w:r w:rsidRPr="00652966">
        <w:rPr>
          <w:rFonts w:ascii="Arial" w:eastAsia="微软雅黑" w:hAnsi="Arial" w:cs="Arial"/>
          <w:b/>
          <w:bCs/>
        </w:rPr>
        <w:t>diffident</w:t>
      </w:r>
      <w:r w:rsidRPr="00652966">
        <w:rPr>
          <w:rFonts w:ascii="Arial" w:eastAsia="微软雅黑" w:hAnsi="Arial" w:cs="Arial"/>
        </w:rPr>
        <w:t xml:space="preserve"> </w:t>
      </w:r>
      <w:bookmarkEnd w:id="462"/>
      <w:bookmarkEnd w:id="463"/>
      <w:r w:rsidRPr="00652966">
        <w:rPr>
          <w:rFonts w:ascii="Arial" w:eastAsia="微软雅黑" w:hAnsi="Arial" w:cs="Arial"/>
        </w:rPr>
        <w:t xml:space="preserve">[ˈdɪfɪdənt] adj. </w:t>
      </w:r>
      <w:r w:rsidRPr="00652966">
        <w:rPr>
          <w:rFonts w:ascii="Arial" w:eastAsia="微软雅黑" w:hAnsi="Arial" w:cs="Arial"/>
        </w:rPr>
        <w:t>缺乏自信的；胆怯的</w:t>
      </w:r>
    </w:p>
    <w:p w14:paraId="71717E4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diffident manner made it difficult for him to speak in public.</w:t>
      </w:r>
    </w:p>
    <w:p w14:paraId="3AA98C0F" w14:textId="002AE63A" w:rsidR="00266FD2" w:rsidRPr="00652966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diffident about sharing her creative writing with others.</w:t>
      </w:r>
    </w:p>
    <w:p w14:paraId="1B138285" w14:textId="751B7D79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complete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[kəmˈpliːt] v.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5682F31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652966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completion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[kəmˈpliːʃən] n.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7720BBFF" w14:textId="4C825264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652966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4" w:name="OLE_LINK74"/>
      <w:bookmarkStart w:id="465" w:name="OLE_LINK75"/>
      <w:r w:rsidRPr="00652966">
        <w:rPr>
          <w:rFonts w:ascii="Arial" w:eastAsia="微软雅黑" w:hAnsi="Arial" w:cs="Arial"/>
          <w:b/>
          <w:bCs/>
          <w:color w:val="000000" w:themeColor="text1"/>
        </w:rPr>
        <w:t>transmit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4"/>
      <w:bookmarkEnd w:id="465"/>
      <w:r w:rsidRPr="00652966">
        <w:rPr>
          <w:rFonts w:ascii="Arial" w:eastAsia="微软雅黑" w:hAnsi="Arial" w:cs="Arial"/>
          <w:color w:val="000000" w:themeColor="text1"/>
        </w:rPr>
        <w:t xml:space="preserve">[trænzˈmɪt] v. </w:t>
      </w:r>
      <w:r w:rsidRPr="00652966">
        <w:rPr>
          <w:rFonts w:ascii="Arial" w:eastAsia="微软雅黑" w:hAnsi="Arial" w:cs="Arial"/>
          <w:color w:val="000000" w:themeColor="text1"/>
        </w:rPr>
        <w:t>传送，传播</w:t>
      </w:r>
    </w:p>
    <w:p w14:paraId="5BDE102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delivery</w:t>
      </w:r>
      <w:r w:rsidRPr="00652966">
        <w:rPr>
          <w:rFonts w:ascii="Arial" w:eastAsia="微软雅黑" w:hAnsi="Arial" w:cs="Arial"/>
          <w:color w:val="000000" w:themeColor="text1"/>
        </w:rPr>
        <w:t xml:space="preserve"> [dɪˈlɪvəri] n. </w:t>
      </w:r>
      <w:r w:rsidRPr="00652966">
        <w:rPr>
          <w:rFonts w:ascii="Arial" w:eastAsia="微软雅黑" w:hAnsi="Arial" w:cs="Arial"/>
          <w:color w:val="000000" w:themeColor="text1"/>
        </w:rPr>
        <w:t>交付，投递</w:t>
      </w:r>
    </w:p>
    <w:p w14:paraId="5DD6D27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formulate</w:t>
      </w:r>
      <w:r w:rsidRPr="00652966">
        <w:rPr>
          <w:rFonts w:ascii="Arial" w:eastAsia="微软雅黑" w:hAnsi="Arial" w:cs="Arial"/>
          <w:color w:val="000000" w:themeColor="text1"/>
        </w:rPr>
        <w:t xml:space="preserve"> [ˈfɔːrmjuleɪt] v. </w:t>
      </w:r>
      <w:r w:rsidRPr="00652966">
        <w:rPr>
          <w:rFonts w:ascii="Arial" w:eastAsia="微软雅黑" w:hAnsi="Arial" w:cs="Arial"/>
          <w:color w:val="000000" w:themeColor="text1"/>
        </w:rPr>
        <w:t>制定，构想</w:t>
      </w:r>
    </w:p>
    <w:p w14:paraId="3FA7A419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advocate</w:t>
      </w:r>
      <w:r w:rsidRPr="00652966">
        <w:rPr>
          <w:rFonts w:ascii="Arial" w:eastAsia="微软雅黑" w:hAnsi="Arial" w:cs="Arial"/>
          <w:color w:val="000000" w:themeColor="text1"/>
        </w:rPr>
        <w:t xml:space="preserve"> [ˈædvəkeɪt] v. </w:t>
      </w:r>
      <w:r w:rsidRPr="00652966">
        <w:rPr>
          <w:rFonts w:ascii="Arial" w:eastAsia="微软雅黑" w:hAnsi="Arial" w:cs="Arial"/>
          <w:color w:val="000000" w:themeColor="text1"/>
        </w:rPr>
        <w:t>提倡，支持</w:t>
      </w:r>
    </w:p>
    <w:p w14:paraId="598A0BA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navigate</w:t>
      </w:r>
      <w:r w:rsidRPr="00652966">
        <w:rPr>
          <w:rFonts w:ascii="Arial" w:eastAsia="微软雅黑" w:hAnsi="Arial" w:cs="Arial"/>
          <w:color w:val="000000" w:themeColor="text1"/>
        </w:rPr>
        <w:t xml:space="preserve"> [ˈnævɪɡeɪt] v. </w:t>
      </w:r>
      <w:r w:rsidRPr="00652966">
        <w:rPr>
          <w:rFonts w:ascii="Arial" w:eastAsia="微软雅黑" w:hAnsi="Arial" w:cs="Arial"/>
          <w:color w:val="000000" w:themeColor="text1"/>
        </w:rPr>
        <w:t>导航，航行</w:t>
      </w:r>
    </w:p>
    <w:p w14:paraId="594D922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6" w:name="OLE_LINK301"/>
      <w:bookmarkStart w:id="467" w:name="OLE_LINK302"/>
      <w:r w:rsidRPr="00652966">
        <w:rPr>
          <w:rFonts w:ascii="Arial" w:eastAsia="微软雅黑" w:hAnsi="Arial" w:cs="Arial"/>
          <w:b/>
          <w:bCs/>
          <w:color w:val="000000" w:themeColor="text1"/>
        </w:rPr>
        <w:t>estimate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6"/>
      <w:bookmarkEnd w:id="467"/>
      <w:r w:rsidRPr="00652966">
        <w:rPr>
          <w:rFonts w:ascii="Arial" w:eastAsia="微软雅黑" w:hAnsi="Arial" w:cs="Arial"/>
          <w:color w:val="000000" w:themeColor="text1"/>
        </w:rPr>
        <w:t xml:space="preserve">[ˈestɪˌmeɪt] v. </w:t>
      </w:r>
      <w:r w:rsidRPr="00652966">
        <w:rPr>
          <w:rFonts w:ascii="Arial" w:eastAsia="微软雅黑" w:hAnsi="Arial" w:cs="Arial"/>
          <w:color w:val="000000" w:themeColor="text1"/>
        </w:rPr>
        <w:t>估计，评估</w:t>
      </w:r>
    </w:p>
    <w:p w14:paraId="3037432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estimate the cost of repairing the car?</w:t>
      </w:r>
    </w:p>
    <w:p w14:paraId="3F14F1D6" w14:textId="641CA37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extract</w:t>
      </w:r>
      <w:r w:rsidRPr="00652966">
        <w:rPr>
          <w:rFonts w:ascii="Arial" w:eastAsia="微软雅黑" w:hAnsi="Arial" w:cs="Arial"/>
          <w:color w:val="000000" w:themeColor="text1"/>
        </w:rPr>
        <w:t xml:space="preserve"> [ɪkˈstrækt] v. </w:t>
      </w:r>
      <w:r w:rsidRPr="00652966">
        <w:rPr>
          <w:rFonts w:ascii="Arial" w:eastAsia="微软雅黑" w:hAnsi="Arial" w:cs="Arial"/>
          <w:color w:val="000000" w:themeColor="text1"/>
        </w:rPr>
        <w:t>提取，抽取</w:t>
      </w:r>
      <w:r w:rsidRPr="00652966">
        <w:rPr>
          <w:rFonts w:ascii="Arial" w:eastAsia="微软雅黑" w:hAnsi="Arial" w:cs="Arial"/>
          <w:color w:val="000000" w:themeColor="text1"/>
        </w:rPr>
        <w:t xml:space="preserve"> [ˈekstrækt] n. </w:t>
      </w:r>
      <w:r w:rsidRPr="00652966">
        <w:rPr>
          <w:rFonts w:ascii="Arial" w:eastAsia="微软雅黑" w:hAnsi="Arial" w:cs="Arial"/>
          <w:color w:val="000000" w:themeColor="text1"/>
        </w:rPr>
        <w:t>选段，引文；提取物，汁</w:t>
      </w:r>
    </w:p>
    <w:p w14:paraId="7072CC4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elegant</w:t>
      </w:r>
      <w:r w:rsidRPr="00652966">
        <w:rPr>
          <w:rFonts w:ascii="Arial" w:eastAsia="微软雅黑" w:hAnsi="Arial" w:cs="Arial"/>
          <w:color w:val="000000" w:themeColor="text1"/>
        </w:rPr>
        <w:t xml:space="preserve"> [ˈelɪɡənt] adj. </w:t>
      </w:r>
      <w:r w:rsidRPr="00652966">
        <w:rPr>
          <w:rFonts w:ascii="Arial" w:eastAsia="微软雅黑" w:hAnsi="Arial" w:cs="Arial"/>
          <w:color w:val="000000" w:themeColor="text1"/>
        </w:rPr>
        <w:t>优雅的，文雅的</w:t>
      </w:r>
    </w:p>
    <w:p w14:paraId="23232A7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an elegant dress to the formal event.</w:t>
      </w:r>
    </w:p>
    <w:p w14:paraId="67B5BB39" w14:textId="270E3FF8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8" w:name="OLE_LINK101"/>
      <w:bookmarkStart w:id="469" w:name="OLE_LINK102"/>
      <w:bookmarkStart w:id="470" w:name="OLE_LINK272"/>
      <w:r w:rsidRPr="00652966">
        <w:rPr>
          <w:rFonts w:ascii="Arial" w:eastAsia="微软雅黑" w:hAnsi="Arial" w:cs="Arial"/>
          <w:b/>
          <w:bCs/>
          <w:color w:val="000000" w:themeColor="text1"/>
        </w:rPr>
        <w:t>sustainable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8"/>
      <w:bookmarkEnd w:id="469"/>
      <w:bookmarkEnd w:id="470"/>
      <w:r w:rsidRPr="00652966">
        <w:rPr>
          <w:rFonts w:ascii="Arial" w:eastAsia="微软雅黑" w:hAnsi="Arial" w:cs="Arial"/>
          <w:color w:val="000000" w:themeColor="text1"/>
        </w:rPr>
        <w:t xml:space="preserve">[səˈsteɪnəbl] adj. </w:t>
      </w:r>
      <w:r w:rsidRPr="00652966">
        <w:rPr>
          <w:rFonts w:ascii="Arial" w:eastAsia="微软雅黑" w:hAnsi="Arial" w:cs="Arial"/>
          <w:color w:val="000000" w:themeColor="text1"/>
        </w:rPr>
        <w:t>可持续的，可维持的</w:t>
      </w:r>
    </w:p>
    <w:p w14:paraId="40AB436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652966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71" w:name="OLE_LINK106"/>
      <w:bookmarkStart w:id="472" w:name="OLE_LINK108"/>
      <w:r w:rsidRPr="00652966">
        <w:rPr>
          <w:rFonts w:ascii="Arial" w:eastAsia="微软雅黑" w:hAnsi="Arial" w:cs="Arial"/>
          <w:b/>
          <w:bCs/>
          <w:color w:val="000000" w:themeColor="text1"/>
        </w:rPr>
        <w:t>drastic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71"/>
      <w:bookmarkEnd w:id="472"/>
      <w:r w:rsidRPr="00652966">
        <w:rPr>
          <w:rFonts w:ascii="Arial" w:eastAsia="微软雅黑" w:hAnsi="Arial" w:cs="Arial"/>
          <w:color w:val="000000" w:themeColor="text1"/>
        </w:rPr>
        <w:t xml:space="preserve">[ˈdræstɪk] adj. </w:t>
      </w:r>
      <w:r w:rsidRPr="00652966">
        <w:rPr>
          <w:rFonts w:ascii="Arial" w:eastAsia="微软雅黑" w:hAnsi="Arial" w:cs="Arial"/>
          <w:color w:val="000000" w:themeColor="text1"/>
        </w:rPr>
        <w:t>激烈的，严厉的</w:t>
      </w:r>
    </w:p>
    <w:p w14:paraId="224079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take drastic measures to cut costs and stay </w:t>
      </w:r>
      <w:bookmarkStart w:id="473" w:name="OLE_LINK110"/>
      <w:bookmarkStart w:id="474" w:name="OLE_LINK111"/>
      <w:r w:rsidRPr="00652966">
        <w:rPr>
          <w:rFonts w:ascii="Arial" w:eastAsia="微软雅黑" w:hAnsi="Arial" w:cs="Arial"/>
          <w:color w:val="000000" w:themeColor="text1"/>
        </w:rPr>
        <w:t>afloat</w:t>
      </w:r>
      <w:bookmarkEnd w:id="473"/>
      <w:bookmarkEnd w:id="474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5C1447E2" w14:textId="68B8E7AE" w:rsidR="002A7655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dramatic</w:t>
      </w:r>
      <w:r w:rsidRPr="00652966">
        <w:rPr>
          <w:rFonts w:ascii="Arial" w:eastAsia="微软雅黑" w:hAnsi="Arial" w:cs="Arial"/>
          <w:color w:val="000000" w:themeColor="text1"/>
        </w:rPr>
        <w:t xml:space="preserve"> [drəˈmætɪk] adj. </w:t>
      </w:r>
      <w:r w:rsidRPr="00652966">
        <w:rPr>
          <w:rFonts w:ascii="Arial" w:eastAsia="微软雅黑" w:hAnsi="Arial" w:cs="Arial"/>
          <w:color w:val="000000" w:themeColor="text1"/>
        </w:rPr>
        <w:t>戏剧性的，引人注目的</w:t>
      </w:r>
    </w:p>
    <w:p w14:paraId="790815BD" w14:textId="77777777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652966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underway</w:t>
      </w:r>
      <w:r w:rsidRPr="00652966">
        <w:rPr>
          <w:rFonts w:ascii="Arial" w:eastAsia="微软雅黑" w:hAnsi="Arial" w:cs="Arial"/>
          <w:color w:val="000000" w:themeColor="text1"/>
        </w:rPr>
        <w:t xml:space="preserve"> [ˌʌndərˈweɪ] adj. </w:t>
      </w:r>
      <w:r w:rsidRPr="00652966">
        <w:rPr>
          <w:rFonts w:ascii="Arial" w:eastAsia="微软雅黑" w:hAnsi="Arial" w:cs="Arial"/>
          <w:color w:val="000000" w:themeColor="text1"/>
        </w:rPr>
        <w:t>进行中的，已启动的</w:t>
      </w:r>
    </w:p>
    <w:p w14:paraId="13740A1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consistent</w:t>
      </w:r>
      <w:r w:rsidRPr="00652966">
        <w:rPr>
          <w:rFonts w:ascii="Arial" w:eastAsia="微软雅黑" w:hAnsi="Arial" w:cs="Arial"/>
        </w:rPr>
        <w:t xml:space="preserve"> [kənˈsɪstənt] adj. </w:t>
      </w:r>
      <w:r w:rsidRPr="00652966">
        <w:rPr>
          <w:rFonts w:ascii="Arial" w:eastAsia="微软雅黑" w:hAnsi="Arial" w:cs="Arial"/>
        </w:rPr>
        <w:t>一致的，连贯的</w:t>
      </w:r>
    </w:p>
    <w:p w14:paraId="030F7F7C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consistent performance earned her a reputation for reliability.</w:t>
      </w:r>
    </w:p>
    <w:p w14:paraId="042AC819" w14:textId="40F4195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commitment to quality is consistent across all its products.</w:t>
      </w:r>
    </w:p>
    <w:p w14:paraId="31BA354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5" w:name="OLE_LINK299"/>
      <w:bookmarkStart w:id="476" w:name="OLE_LINK300"/>
      <w:r w:rsidRPr="00652966">
        <w:rPr>
          <w:rFonts w:ascii="Arial" w:eastAsia="微软雅黑" w:hAnsi="Arial" w:cs="Arial"/>
          <w:b/>
          <w:bCs/>
        </w:rPr>
        <w:t>authorize</w:t>
      </w:r>
      <w:r w:rsidRPr="00652966">
        <w:rPr>
          <w:rFonts w:ascii="Arial" w:eastAsia="微软雅黑" w:hAnsi="Arial" w:cs="Arial"/>
        </w:rPr>
        <w:t xml:space="preserve"> </w:t>
      </w:r>
      <w:bookmarkEnd w:id="475"/>
      <w:bookmarkEnd w:id="476"/>
      <w:r w:rsidRPr="00652966">
        <w:rPr>
          <w:rFonts w:ascii="Arial" w:eastAsia="微软雅黑" w:hAnsi="Arial" w:cs="Arial"/>
        </w:rPr>
        <w:t xml:space="preserve">[ˈɔθəraɪz] v. </w:t>
      </w:r>
      <w:r w:rsidRPr="00652966">
        <w:rPr>
          <w:rFonts w:ascii="Arial" w:eastAsia="微软雅黑" w:hAnsi="Arial" w:cs="Arial"/>
        </w:rPr>
        <w:t>授权</w:t>
      </w:r>
    </w:p>
    <w:p w14:paraId="4F9A1D87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Only the manager can authorize expenses over a certain amount.</w:t>
      </w:r>
    </w:p>
    <w:p w14:paraId="48CA11EE" w14:textId="06284889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government will authorize the construction of a new airport.</w:t>
      </w:r>
    </w:p>
    <w:p w14:paraId="0B1EA3F7" w14:textId="1A24364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7" w:name="OLE_LINK283"/>
      <w:bookmarkStart w:id="478" w:name="OLE_LINK284"/>
      <w:bookmarkStart w:id="479" w:name="OLE_LINK298"/>
      <w:r w:rsidRPr="00652966">
        <w:rPr>
          <w:rFonts w:ascii="Arial" w:eastAsia="微软雅黑" w:hAnsi="Arial" w:cs="Arial"/>
          <w:b/>
          <w:bCs/>
        </w:rPr>
        <w:t>authoritative</w:t>
      </w:r>
      <w:r w:rsidRPr="00652966">
        <w:rPr>
          <w:rFonts w:ascii="Arial" w:eastAsia="微软雅黑" w:hAnsi="Arial" w:cs="Arial"/>
        </w:rPr>
        <w:t xml:space="preserve"> </w:t>
      </w:r>
      <w:bookmarkEnd w:id="477"/>
      <w:bookmarkEnd w:id="478"/>
      <w:bookmarkEnd w:id="479"/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有权威的，可信的</w:t>
      </w:r>
    </w:p>
    <w:p w14:paraId="3184FF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was written by an authoritative expert in the field.</w:t>
      </w:r>
    </w:p>
    <w:p w14:paraId="33AE2F6E" w14:textId="1966402F" w:rsidR="002A7655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manager's authoritative decision was respected by the team.</w:t>
      </w:r>
    </w:p>
    <w:p w14:paraId="5CF07A6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primary</w:t>
      </w:r>
      <w:r w:rsidRPr="00652966">
        <w:rPr>
          <w:rFonts w:ascii="Arial" w:eastAsia="微软雅黑" w:hAnsi="Arial" w:cs="Arial"/>
          <w:color w:val="000000" w:themeColor="text1"/>
        </w:rPr>
        <w:t xml:space="preserve"> [ˈpraɪmeri] adj. </w:t>
      </w:r>
      <w:r w:rsidRPr="00652966">
        <w:rPr>
          <w:rFonts w:ascii="Arial" w:eastAsia="微软雅黑" w:hAnsi="Arial" w:cs="Arial"/>
          <w:color w:val="000000" w:themeColor="text1"/>
        </w:rPr>
        <w:t>主要的；初级的</w:t>
      </w:r>
    </w:p>
    <w:p w14:paraId="1094C452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primarily</w:t>
      </w:r>
      <w:r w:rsidRPr="00652966">
        <w:rPr>
          <w:rFonts w:ascii="Arial" w:eastAsia="微软雅黑" w:hAnsi="Arial" w:cs="Arial"/>
          <w:color w:val="000000" w:themeColor="text1"/>
        </w:rPr>
        <w:t xml:space="preserve"> [praɪˈmerəli] adv. </w:t>
      </w:r>
      <w:r w:rsidRPr="00652966">
        <w:rPr>
          <w:rFonts w:ascii="Arial" w:eastAsia="微软雅黑" w:hAnsi="Arial" w:cs="Arial"/>
          <w:color w:val="000000" w:themeColor="text1"/>
        </w:rPr>
        <w:t>主要地；首要地</w:t>
      </w:r>
    </w:p>
    <w:p w14:paraId="6121830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Volvo [ˈvɔlvəu] n. </w:t>
      </w:r>
      <w:r w:rsidRPr="00652966">
        <w:rPr>
          <w:rFonts w:ascii="Arial" w:eastAsia="微软雅黑" w:hAnsi="Arial" w:cs="Arial"/>
          <w:color w:val="000000" w:themeColor="text1"/>
        </w:rPr>
        <w:t>沃尔沃（一家瑞典汽车制造公司）</w:t>
      </w:r>
    </w:p>
    <w:p w14:paraId="4231265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 [striːm] n. </w:t>
      </w:r>
      <w:r w:rsidRPr="00652966">
        <w:rPr>
          <w:rFonts w:ascii="Arial" w:eastAsia="微软雅黑" w:hAnsi="Arial" w:cs="Arial"/>
          <w:color w:val="000000" w:themeColor="text1"/>
        </w:rPr>
        <w:t>溪流；流动；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流动；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持续供应；连续播放</w:t>
      </w:r>
    </w:p>
    <w:p w14:paraId="14B5088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live video will stream on the website at 3 PM.</w:t>
      </w:r>
    </w:p>
    <w:p w14:paraId="1B3C85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streaming [ˈstriːmɪŋ] n. </w:t>
      </w:r>
      <w:r w:rsidRPr="00652966">
        <w:rPr>
          <w:rFonts w:ascii="Arial" w:eastAsia="微软雅黑" w:hAnsi="Arial" w:cs="Arial"/>
          <w:color w:val="000000" w:themeColor="text1"/>
        </w:rPr>
        <w:t>流媒体</w:t>
      </w:r>
    </w:p>
    <w:p w14:paraId="1F8E7F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streamer [ˈstriːmər] n. </w:t>
      </w:r>
      <w:r w:rsidRPr="00652966">
        <w:rPr>
          <w:rFonts w:ascii="Arial" w:eastAsia="微软雅黑" w:hAnsi="Arial" w:cs="Arial"/>
          <w:color w:val="000000" w:themeColor="text1"/>
        </w:rPr>
        <w:t>网络直播者；飘带</w:t>
      </w:r>
    </w:p>
    <w:p w14:paraId="29B4BB8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live-streaming [laɪvˈstriːmɪŋ] n. </w:t>
      </w:r>
      <w:r w:rsidRPr="00652966">
        <w:rPr>
          <w:rFonts w:ascii="Arial" w:eastAsia="微软雅黑" w:hAnsi="Arial" w:cs="Arial"/>
          <w:color w:val="000000" w:themeColor="text1"/>
        </w:rPr>
        <w:t>实时直播</w:t>
      </w:r>
    </w:p>
    <w:p w14:paraId="1E33507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52966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behave</w:t>
      </w:r>
      <w:r w:rsidRPr="00652966">
        <w:rPr>
          <w:rFonts w:ascii="Arial" w:eastAsia="微软雅黑" w:hAnsi="Arial" w:cs="Arial"/>
          <w:color w:val="000000" w:themeColor="text1"/>
        </w:rPr>
        <w:t xml:space="preserve"> [bɪˈheɪv] v. </w:t>
      </w:r>
      <w:r w:rsidRPr="00652966">
        <w:rPr>
          <w:rFonts w:ascii="Arial" w:eastAsia="微软雅黑" w:hAnsi="Arial" w:cs="Arial"/>
          <w:color w:val="000000" w:themeColor="text1"/>
        </w:rPr>
        <w:t>行为，表现；起反应，起作用；守规矩，举止得体</w:t>
      </w:r>
    </w:p>
    <w:p w14:paraId="064336D0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480" w:name="OLE_LINK99"/>
      <w:bookmarkStart w:id="481" w:name="OLE_LINK100"/>
      <w:bookmarkStart w:id="482" w:name="OLE_LINK103"/>
      <w:r w:rsidRPr="00652966">
        <w:rPr>
          <w:rFonts w:ascii="Arial" w:eastAsia="微软雅黑" w:hAnsi="Arial" w:cs="Arial"/>
          <w:b/>
          <w:bCs/>
          <w:color w:val="000000" w:themeColor="text1"/>
        </w:rPr>
        <w:t>private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80"/>
      <w:bookmarkEnd w:id="481"/>
      <w:bookmarkEnd w:id="482"/>
      <w:r w:rsidRPr="00652966">
        <w:rPr>
          <w:rFonts w:ascii="Arial" w:eastAsia="微软雅黑" w:hAnsi="Arial" w:cs="Arial"/>
          <w:color w:val="000000" w:themeColor="text1"/>
        </w:rPr>
        <w:t xml:space="preserve">[ˈpraɪvət] adj. </w:t>
      </w:r>
      <w:r w:rsidRPr="00652966">
        <w:rPr>
          <w:rFonts w:ascii="Arial" w:eastAsia="微软雅黑" w:hAnsi="Arial" w:cs="Arial"/>
          <w:color w:val="000000" w:themeColor="text1"/>
        </w:rPr>
        <w:t>私人的，私有的</w:t>
      </w:r>
    </w:p>
    <w:p w14:paraId="2D7156E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boastful</w:t>
      </w:r>
      <w:r w:rsidRPr="00652966">
        <w:rPr>
          <w:rFonts w:ascii="Arial" w:eastAsia="微软雅黑" w:hAnsi="Arial" w:cs="Arial"/>
          <w:color w:val="000000" w:themeColor="text1"/>
        </w:rPr>
        <w:t xml:space="preserve"> [ˈboʊstfl] adj. </w:t>
      </w:r>
      <w:r w:rsidRPr="00652966">
        <w:rPr>
          <w:rFonts w:ascii="Arial" w:eastAsia="微软雅黑" w:hAnsi="Arial" w:cs="Arial"/>
          <w:color w:val="000000" w:themeColor="text1"/>
        </w:rPr>
        <w:t>自夸的，吹嘘的</w:t>
      </w:r>
    </w:p>
    <w:p w14:paraId="365B183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Being humble is more admirable than being boastful.</w:t>
      </w:r>
    </w:p>
    <w:p w14:paraId="6DC66E35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83" w:name="OLE_LINK104"/>
      <w:bookmarkStart w:id="484" w:name="OLE_LINK105"/>
      <w:r w:rsidRPr="00652966">
        <w:rPr>
          <w:rFonts w:ascii="Arial" w:eastAsia="微软雅黑" w:hAnsi="Arial" w:cs="Arial"/>
          <w:b/>
          <w:bCs/>
          <w:color w:val="000000" w:themeColor="text1"/>
        </w:rPr>
        <w:t>fluency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83"/>
      <w:bookmarkEnd w:id="484"/>
      <w:r w:rsidRPr="00652966">
        <w:rPr>
          <w:rFonts w:ascii="Arial" w:eastAsia="微软雅黑" w:hAnsi="Arial" w:cs="Arial"/>
          <w:color w:val="000000" w:themeColor="text1"/>
        </w:rPr>
        <w:t xml:space="preserve">[ˈfluənsi] n. </w:t>
      </w:r>
      <w:r w:rsidRPr="00652966">
        <w:rPr>
          <w:rFonts w:ascii="Arial" w:eastAsia="微软雅黑" w:hAnsi="Arial" w:cs="Arial"/>
          <w:color w:val="000000" w:themeColor="text1"/>
        </w:rPr>
        <w:t>流利，流畅</w:t>
      </w:r>
    </w:p>
    <w:p w14:paraId="707EE19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aggressive</w:t>
      </w:r>
      <w:r w:rsidRPr="00652966">
        <w:rPr>
          <w:rFonts w:ascii="Arial" w:eastAsia="微软雅黑" w:hAnsi="Arial" w:cs="Arial"/>
          <w:color w:val="000000" w:themeColor="text1"/>
        </w:rPr>
        <w:t xml:space="preserve"> [əˈɡresɪv] adj. </w:t>
      </w:r>
      <w:r w:rsidRPr="00652966">
        <w:rPr>
          <w:rFonts w:ascii="Arial" w:eastAsia="微软雅黑" w:hAnsi="Arial" w:cs="Arial"/>
          <w:color w:val="000000" w:themeColor="text1"/>
        </w:rPr>
        <w:t>侵略性的，挑衅的</w:t>
      </w:r>
    </w:p>
    <w:p w14:paraId="14C0738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available</w:t>
      </w:r>
      <w:r w:rsidRPr="00652966">
        <w:rPr>
          <w:rFonts w:ascii="Arial" w:eastAsia="微软雅黑" w:hAnsi="Arial" w:cs="Arial"/>
          <w:color w:val="000000" w:themeColor="text1"/>
        </w:rPr>
        <w:t xml:space="preserve"> [əˈveɪləbl] adj. </w:t>
      </w:r>
      <w:r w:rsidRPr="00652966">
        <w:rPr>
          <w:rFonts w:ascii="Arial" w:eastAsia="微软雅黑" w:hAnsi="Arial" w:cs="Arial"/>
          <w:color w:val="000000" w:themeColor="text1"/>
        </w:rPr>
        <w:t>可获得的，可用的</w:t>
      </w:r>
    </w:p>
    <w:p w14:paraId="562EA796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 product available in different colors?</w:t>
      </w:r>
    </w:p>
    <w:p w14:paraId="6989FA9A" w14:textId="35A8DA5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bookmarkStart w:id="485" w:name="OLE_LINK273"/>
      <w:bookmarkStart w:id="486" w:name="OLE_LINK274"/>
      <w:r w:rsidRPr="00652966">
        <w:rPr>
          <w:rFonts w:ascii="Arial" w:eastAsia="微软雅黑" w:hAnsi="Arial" w:cs="Arial"/>
          <w:color w:val="000000" w:themeColor="text1"/>
        </w:rPr>
        <w:t xml:space="preserve"> The manager is currently available for a meeting to discuss the project.</w:t>
      </w:r>
      <w:bookmarkEnd w:id="485"/>
      <w:bookmarkEnd w:id="486"/>
    </w:p>
    <w:p w14:paraId="6D5FD3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[rɪˌlaɪəˈbɪləti]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1038B21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652966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ground-breaking</w:t>
      </w:r>
      <w:r w:rsidRPr="00652966">
        <w:rPr>
          <w:rFonts w:ascii="Arial" w:eastAsia="微软雅黑" w:hAnsi="Arial" w:cs="Arial"/>
        </w:rPr>
        <w:t xml:space="preserve"> [ˈɡraʊndˌbreɪkɪŋ] adj. </w:t>
      </w:r>
      <w:r w:rsidRPr="00652966">
        <w:rPr>
          <w:rFonts w:ascii="Arial" w:eastAsia="微软雅黑" w:hAnsi="Arial" w:cs="Arial"/>
        </w:rPr>
        <w:t>突破性的，开创性的</w:t>
      </w:r>
    </w:p>
    <w:p w14:paraId="628C4A02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scientist's ground-breaking research led to significant advancements in the field.</w:t>
      </w:r>
    </w:p>
    <w:p w14:paraId="0CABF5DD" w14:textId="6D974AF4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ground-breaking technology revolutionized the industry.</w:t>
      </w:r>
    </w:p>
    <w:p w14:paraId="0EB3CD8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exceed</w:t>
      </w:r>
      <w:r w:rsidRPr="00652966">
        <w:rPr>
          <w:rFonts w:ascii="Arial" w:eastAsia="微软雅黑" w:hAnsi="Arial" w:cs="Arial"/>
        </w:rPr>
        <w:t xml:space="preserve"> [ɪkˈsiːd] v. </w:t>
      </w:r>
      <w:r w:rsidRPr="00652966">
        <w:rPr>
          <w:rFonts w:ascii="Arial" w:eastAsia="微软雅黑" w:hAnsi="Arial" w:cs="Arial"/>
        </w:rPr>
        <w:t>超过，超出</w:t>
      </w:r>
    </w:p>
    <w:p w14:paraId="22E16AE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sales this quarter exceeded expectations.</w:t>
      </w:r>
    </w:p>
    <w:p w14:paraId="05EA06C7" w14:textId="34545A6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quality of their products consistently exceeds industry standards.</w:t>
      </w:r>
    </w:p>
    <w:p w14:paraId="7E12C72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compassionate</w:t>
      </w:r>
      <w:r w:rsidRPr="00652966">
        <w:rPr>
          <w:rFonts w:ascii="Arial" w:eastAsia="微软雅黑" w:hAnsi="Arial" w:cs="Arial"/>
        </w:rPr>
        <w:t xml:space="preserve"> [kəmˈpæʃənət] adj. </w:t>
      </w:r>
      <w:r w:rsidRPr="00652966">
        <w:rPr>
          <w:rFonts w:ascii="Arial" w:eastAsia="微软雅黑" w:hAnsi="Arial" w:cs="Arial"/>
        </w:rPr>
        <w:t>有同情心的，富有同情心的</w:t>
      </w:r>
    </w:p>
    <w:p w14:paraId="316FDCB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compassionate nurse provided comfort and support to the patient.</w:t>
      </w:r>
    </w:p>
    <w:p w14:paraId="2693AAD6" w14:textId="799DC325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compassionate nature led her to donate to charities that help those in need.</w:t>
      </w:r>
    </w:p>
    <w:p w14:paraId="0A0DA3F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constructive</w:t>
      </w:r>
      <w:r w:rsidRPr="00652966">
        <w:rPr>
          <w:rFonts w:ascii="Arial" w:eastAsia="微软雅黑" w:hAnsi="Arial" w:cs="Arial"/>
        </w:rPr>
        <w:t xml:space="preserve"> [kənˈstrʌktɪv] adj. </w:t>
      </w:r>
      <w:r w:rsidRPr="00652966">
        <w:rPr>
          <w:rFonts w:ascii="Arial" w:eastAsia="微软雅黑" w:hAnsi="Arial" w:cs="Arial"/>
        </w:rPr>
        <w:t>建设性的，有益的</w:t>
      </w:r>
    </w:p>
    <w:p w14:paraId="48590F5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constructive feedback from the mentor helped the student improve their skills.</w:t>
      </w:r>
    </w:p>
    <w:p w14:paraId="5C6207B8" w14:textId="225D8AAD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had a constructive discussion and came up with innovative solutions to the problem.</w:t>
      </w:r>
    </w:p>
    <w:p w14:paraId="37CF088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formalize</w:t>
      </w:r>
      <w:r w:rsidRPr="00652966">
        <w:rPr>
          <w:rFonts w:ascii="Arial" w:eastAsia="微软雅黑" w:hAnsi="Arial" w:cs="Arial"/>
        </w:rPr>
        <w:t xml:space="preserve"> [ˈfɔːrməlaɪz] v. </w:t>
      </w:r>
      <w:r w:rsidRPr="00652966">
        <w:rPr>
          <w:rFonts w:ascii="Arial" w:eastAsia="微软雅黑" w:hAnsi="Arial" w:cs="Arial"/>
        </w:rPr>
        <w:t>使正式化，制定正式规定</w:t>
      </w:r>
    </w:p>
    <w:p w14:paraId="1C87892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company decided to formalize its dress code policy to ensure professionalism in the workplace.</w:t>
      </w:r>
    </w:p>
    <w:p w14:paraId="5E0847A4" w14:textId="2583B6A0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formalize the agreement in writing to avoid misunderstandings in the future.</w:t>
      </w:r>
    </w:p>
    <w:p w14:paraId="7EB1379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competitive</w:t>
      </w:r>
      <w:r w:rsidRPr="00652966">
        <w:rPr>
          <w:rFonts w:ascii="Arial" w:eastAsia="微软雅黑" w:hAnsi="Arial" w:cs="Arial"/>
        </w:rPr>
        <w:t xml:space="preserve"> [kəmˈpetətɪv] adj. </w:t>
      </w:r>
      <w:r w:rsidRPr="00652966">
        <w:rPr>
          <w:rFonts w:ascii="Arial" w:eastAsia="微软雅黑" w:hAnsi="Arial" w:cs="Arial"/>
        </w:rPr>
        <w:t>竞争的，有竞争力的</w:t>
      </w:r>
    </w:p>
    <w:p w14:paraId="6FAE93F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market is highly competitive, with many companies vying for market share.</w:t>
      </w:r>
    </w:p>
    <w:p w14:paraId="0DEF7D58" w14:textId="19030FD9" w:rsidR="0087194A" w:rsidRPr="00652966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competitive spirit drives him to excel in sports and business.</w:t>
      </w:r>
    </w:p>
    <w:p w14:paraId="37A859D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 [rɪˈfɔːrm] v. </w:t>
      </w:r>
      <w:r w:rsidRPr="00652966">
        <w:rPr>
          <w:rFonts w:ascii="Arial" w:eastAsia="微软雅黑" w:hAnsi="Arial" w:cs="Arial"/>
          <w:color w:val="000000" w:themeColor="text1"/>
        </w:rPr>
        <w:t>改革，改进；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改革</w:t>
      </w:r>
    </w:p>
    <w:p w14:paraId="508C0BF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7" w:name="OLE_LINK275"/>
      <w:bookmarkStart w:id="488" w:name="OLE_LINK27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 of the education system is a priority for the ministry.</w:t>
      </w:r>
      <w:bookmarkEnd w:id="487"/>
      <w:bookmarkEnd w:id="488"/>
    </w:p>
    <w:p w14:paraId="61332CD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reformation [ˌrefərˈmeɪʃn] n. </w:t>
      </w:r>
      <w:r w:rsidRPr="00652966">
        <w:rPr>
          <w:rFonts w:ascii="Arial" w:eastAsia="微软雅黑" w:hAnsi="Arial" w:cs="Arial"/>
          <w:color w:val="000000" w:themeColor="text1"/>
        </w:rPr>
        <w:t>改革，宗教改革</w:t>
      </w:r>
    </w:p>
    <w:p w14:paraId="034B3AC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9" w:name="OLE_LINK277"/>
      <w:bookmarkStart w:id="490" w:name="OLE_LINK27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reformation of the legal system aimed to improve justice and fairness.</w:t>
      </w:r>
      <w:bookmarkEnd w:id="489"/>
      <w:bookmarkEnd w:id="490"/>
    </w:p>
    <w:p w14:paraId="59F9CCE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retention [rɪˈtenʃən] n. </w:t>
      </w:r>
      <w:r w:rsidRPr="00652966">
        <w:rPr>
          <w:rFonts w:ascii="Arial" w:eastAsia="微软雅黑" w:hAnsi="Arial" w:cs="Arial"/>
          <w:color w:val="000000" w:themeColor="text1"/>
        </w:rPr>
        <w:t>保留，保持</w:t>
      </w:r>
    </w:p>
    <w:p w14:paraId="5F37C9B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91" w:name="OLE_LINK279"/>
      <w:bookmarkStart w:id="492" w:name="OLE_LINK28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customer retention is essential for the long-term success of a business.</w:t>
      </w:r>
      <w:bookmarkEnd w:id="491"/>
      <w:bookmarkEnd w:id="492"/>
    </w:p>
    <w:p w14:paraId="02CFC56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93" w:name="OLE_LINK281"/>
      <w:bookmarkStart w:id="494" w:name="OLE_LINK282"/>
      <w:r w:rsidRPr="00652966">
        <w:rPr>
          <w:rFonts w:ascii="Arial" w:eastAsia="微软雅黑" w:hAnsi="Arial" w:cs="Arial"/>
          <w:color w:val="000000" w:themeColor="text1"/>
        </w:rPr>
        <w:t xml:space="preserve">retentive </w:t>
      </w:r>
      <w:bookmarkEnd w:id="493"/>
      <w:bookmarkEnd w:id="494"/>
      <w:r w:rsidRPr="00652966">
        <w:rPr>
          <w:rFonts w:ascii="Arial" w:eastAsia="微软雅黑" w:hAnsi="Arial" w:cs="Arial"/>
          <w:color w:val="000000" w:themeColor="text1"/>
        </w:rPr>
        <w:t xml:space="preserve">[rɪˈtentɪv] adj. </w:t>
      </w:r>
      <w:r w:rsidRPr="00652966">
        <w:rPr>
          <w:rFonts w:ascii="Arial" w:eastAsia="微软雅黑" w:hAnsi="Arial" w:cs="Arial"/>
          <w:color w:val="000000" w:themeColor="text1"/>
        </w:rPr>
        <w:t>保持的，记性好的</w:t>
      </w:r>
    </w:p>
    <w:p w14:paraId="77D4236E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652966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relevant</w:t>
      </w:r>
      <w:r w:rsidRPr="00652966">
        <w:rPr>
          <w:rFonts w:ascii="Arial" w:eastAsia="微软雅黑" w:hAnsi="Arial" w:cs="Arial"/>
        </w:rPr>
        <w:t xml:space="preserve"> 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ləvənt] adj. </w:t>
      </w:r>
      <w:r w:rsidRPr="00652966">
        <w:rPr>
          <w:rFonts w:ascii="Arial" w:eastAsia="微软雅黑" w:hAnsi="Arial" w:cs="Arial"/>
        </w:rPr>
        <w:t>相关的，有关的</w:t>
      </w:r>
    </w:p>
    <w:p w14:paraId="3195BCCF" w14:textId="4CF762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95" w:name="OLE_LINK115"/>
      <w:bookmarkStart w:id="496" w:name="OLE_LINK116"/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information provided is not relevant to the current discussion.</w:t>
      </w:r>
    </w:p>
    <w:p w14:paraId="36D78575" w14:textId="05A1ECC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To succeed in this field, it's crucial to stay updated on relevant industry trends.</w:t>
      </w:r>
      <w:bookmarkEnd w:id="495"/>
      <w:bookmarkEnd w:id="496"/>
    </w:p>
    <w:p w14:paraId="05CD2C05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strategy</w:t>
      </w:r>
      <w:r w:rsidRPr="00652966">
        <w:rPr>
          <w:rFonts w:ascii="Arial" w:eastAsia="微软雅黑" w:hAnsi="Arial" w:cs="Arial"/>
        </w:rPr>
        <w:t xml:space="preserve"> [ˈstrætədʒi] n. </w:t>
      </w:r>
      <w:r w:rsidRPr="00652966">
        <w:rPr>
          <w:rFonts w:ascii="Arial" w:eastAsia="微软雅黑" w:hAnsi="Arial" w:cs="Arial"/>
        </w:rPr>
        <w:t>战略，策略</w:t>
      </w:r>
    </w:p>
    <w:p w14:paraId="2B1E5CDD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Developing a clear marketing strategy is crucial for the success of the product launch.</w:t>
      </w:r>
    </w:p>
    <w:p w14:paraId="0833EE30" w14:textId="2E944B8F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implemented a new business strategy to expand its market presence in Asia.</w:t>
      </w:r>
    </w:p>
    <w:p w14:paraId="7C81DCB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97" w:name="OLE_LINK117"/>
      <w:bookmarkStart w:id="498" w:name="OLE_LINK118"/>
      <w:bookmarkStart w:id="499" w:name="OLE_LINK119"/>
      <w:r w:rsidRPr="00652966">
        <w:rPr>
          <w:rFonts w:ascii="Arial" w:eastAsia="微软雅黑" w:hAnsi="Arial" w:cs="Arial"/>
          <w:b/>
          <w:bCs/>
        </w:rPr>
        <w:t>strategic</w:t>
      </w:r>
      <w:r w:rsidRPr="00652966">
        <w:rPr>
          <w:rFonts w:ascii="Arial" w:eastAsia="微软雅黑" w:hAnsi="Arial" w:cs="Arial"/>
        </w:rPr>
        <w:t xml:space="preserve"> </w:t>
      </w:r>
      <w:bookmarkEnd w:id="497"/>
      <w:bookmarkEnd w:id="498"/>
      <w:bookmarkEnd w:id="499"/>
      <w:r w:rsidRPr="00652966">
        <w:rPr>
          <w:rFonts w:ascii="Arial" w:eastAsia="微软雅黑" w:hAnsi="Arial" w:cs="Arial"/>
        </w:rPr>
        <w:t xml:space="preserve">[strəˈtiːdʒɪk] adj. </w:t>
      </w:r>
      <w:r w:rsidRPr="00652966">
        <w:rPr>
          <w:rFonts w:ascii="Arial" w:eastAsia="微软雅黑" w:hAnsi="Arial" w:cs="Arial"/>
        </w:rPr>
        <w:t>战略的，策略性的</w:t>
      </w:r>
    </w:p>
    <w:p w14:paraId="1CFE2BD5" w14:textId="14A81D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formulated a strategic plan to expand into new markets.</w:t>
      </w:r>
    </w:p>
    <w:p w14:paraId="1BE5E10A" w14:textId="0F642BA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Making strategic decisions is essential for the long-term success of the organization.</w:t>
      </w:r>
    </w:p>
    <w:p w14:paraId="5CF6F44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optimistic</w:t>
      </w:r>
      <w:r w:rsidRPr="00652966">
        <w:rPr>
          <w:rFonts w:ascii="Arial" w:eastAsia="微软雅黑" w:hAnsi="Arial" w:cs="Arial"/>
        </w:rPr>
        <w:t xml:space="preserve"> [ˌɑptɪˈmɪstɪk] adj. </w:t>
      </w:r>
      <w:r w:rsidRPr="00652966">
        <w:rPr>
          <w:rFonts w:ascii="Arial" w:eastAsia="微软雅黑" w:hAnsi="Arial" w:cs="Arial"/>
        </w:rPr>
        <w:t>乐观的，积极的</w:t>
      </w:r>
    </w:p>
    <w:p w14:paraId="09072C9B" w14:textId="6C1029B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facing challenges, she remained optimistic about the future.</w:t>
      </w:r>
    </w:p>
    <w:p w14:paraId="025B5782" w14:textId="0A2382F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An optimistic outlook can inspire confidence and motivation in a team.</w:t>
      </w:r>
    </w:p>
    <w:p w14:paraId="0538B63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passionate</w:t>
      </w:r>
      <w:r w:rsidRPr="00652966">
        <w:rPr>
          <w:rFonts w:ascii="Arial" w:eastAsia="微软雅黑" w:hAnsi="Arial" w:cs="Arial"/>
        </w:rPr>
        <w:t xml:space="preserve"> [ˈpæʃənət] adj. </w:t>
      </w:r>
      <w:r w:rsidRPr="00652966">
        <w:rPr>
          <w:rFonts w:ascii="Arial" w:eastAsia="微软雅黑" w:hAnsi="Arial" w:cs="Arial"/>
        </w:rPr>
        <w:t>充满激情的，热情的</w:t>
      </w:r>
    </w:p>
    <w:p w14:paraId="6BB371B0" w14:textId="5AF3D25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She is a passionate advocate for environmental conservation.</w:t>
      </w:r>
    </w:p>
    <w:p w14:paraId="272A73D5" w14:textId="10EB6B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passionate dedication to the project inspired the entire team.</w:t>
      </w:r>
    </w:p>
    <w:p w14:paraId="22AA85B4" w14:textId="74071AD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entry-level</w:t>
      </w:r>
      <w:r w:rsidRPr="00652966">
        <w:rPr>
          <w:rFonts w:ascii="Arial" w:eastAsia="微软雅黑" w:hAnsi="Arial" w:cs="Arial"/>
        </w:rPr>
        <w:t xml:space="preserve"> [</w:t>
      </w:r>
      <w:r w:rsidR="00A66E35" w:rsidRPr="00652966">
        <w:rPr>
          <w:rFonts w:ascii="Arial" w:eastAsia="微软雅黑" w:hAnsi="Arial" w:cs="Arial"/>
        </w:rPr>
        <w:t>ˈentri levl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初级的，入门级的</w:t>
      </w:r>
    </w:p>
    <w:p w14:paraId="02D7FD45" w14:textId="3CF95FE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graduates start their careers in entry-level positions to gain experience.</w:t>
      </w:r>
    </w:p>
    <w:p w14:paraId="5446770E" w14:textId="3276B33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offers training programs for entry-level employees.</w:t>
      </w:r>
    </w:p>
    <w:p w14:paraId="2E52365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fast-paced</w:t>
      </w:r>
      <w:r w:rsidRPr="00652966">
        <w:rPr>
          <w:rFonts w:ascii="Arial" w:eastAsia="微软雅黑" w:hAnsi="Arial" w:cs="Arial"/>
        </w:rPr>
        <w:t xml:space="preserve"> [ˈfæstˌpeɪst] adj. </w:t>
      </w:r>
      <w:r w:rsidRPr="00652966">
        <w:rPr>
          <w:rFonts w:ascii="Arial" w:eastAsia="微软雅黑" w:hAnsi="Arial" w:cs="Arial"/>
        </w:rPr>
        <w:t>快节奏的，紧凑的</w:t>
      </w:r>
    </w:p>
    <w:p w14:paraId="22FAA049" w14:textId="42758DB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Working in the tech industry can be demanding due to its fast-paced nature.</w:t>
      </w:r>
    </w:p>
    <w:p w14:paraId="59635FF0" w14:textId="0EC5B7C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fast-paced environment of the stock market requires quick decision-making.</w:t>
      </w:r>
    </w:p>
    <w:p w14:paraId="5464618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modest</w:t>
      </w:r>
      <w:r w:rsidRPr="00652966">
        <w:rPr>
          <w:rFonts w:ascii="Arial" w:eastAsia="微软雅黑" w:hAnsi="Arial" w:cs="Arial"/>
        </w:rPr>
        <w:t xml:space="preserve"> [ˈmɒdɪst] adj. </w:t>
      </w:r>
      <w:r w:rsidRPr="00652966">
        <w:rPr>
          <w:rFonts w:ascii="Arial" w:eastAsia="微软雅黑" w:hAnsi="Arial" w:cs="Arial"/>
        </w:rPr>
        <w:t>谦虚的，适度的</w:t>
      </w:r>
    </w:p>
    <w:p w14:paraId="29FDCAF0" w14:textId="003CD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her achievements, she remained modest and humble.</w:t>
      </w:r>
    </w:p>
    <w:p w14:paraId="4535BC3C" w14:textId="5228C1C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showed modest growth in its revenue compared to previous years.</w:t>
      </w:r>
    </w:p>
    <w:p w14:paraId="398327D5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proficient</w:t>
      </w:r>
      <w:r w:rsidRPr="00652966">
        <w:rPr>
          <w:rFonts w:ascii="Arial" w:eastAsia="微软雅黑" w:hAnsi="Arial" w:cs="Arial"/>
        </w:rPr>
        <w:t xml:space="preserve"> [prəˈfɪʃənt] adj. </w:t>
      </w:r>
      <w:r w:rsidRPr="00652966">
        <w:rPr>
          <w:rFonts w:ascii="Arial" w:eastAsia="微软雅黑" w:hAnsi="Arial" w:cs="Arial"/>
        </w:rPr>
        <w:t>精通的，熟练的</w:t>
      </w:r>
    </w:p>
    <w:p w14:paraId="779BEEA4" w14:textId="3804513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is proficient in several programming languages.</w:t>
      </w:r>
    </w:p>
    <w:p w14:paraId="603A1BE4" w14:textId="4FBD92F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Proficient language skills are essential for international business communication.</w:t>
      </w:r>
    </w:p>
    <w:p w14:paraId="304CDB6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devise</w:t>
      </w:r>
      <w:r w:rsidRPr="00652966">
        <w:rPr>
          <w:rFonts w:ascii="Arial" w:eastAsia="微软雅黑" w:hAnsi="Arial" w:cs="Arial"/>
        </w:rPr>
        <w:t xml:space="preserve"> [dɪˈvaɪz] v. </w:t>
      </w:r>
      <w:r w:rsidRPr="00652966">
        <w:rPr>
          <w:rFonts w:ascii="Arial" w:eastAsia="微软雅黑" w:hAnsi="Arial" w:cs="Arial"/>
        </w:rPr>
        <w:t>设计，发明</w:t>
      </w:r>
    </w:p>
    <w:p w14:paraId="0F892B7A" w14:textId="546BA6A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together to devise a creative solution to the problem.</w:t>
      </w:r>
    </w:p>
    <w:p w14:paraId="1AB03AD4" w14:textId="3FD531C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devised a new marketing strategy to attract a broader audience.</w:t>
      </w:r>
    </w:p>
    <w:p w14:paraId="280E0A09" w14:textId="7AF667A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0" w:name="OLE_LINK120"/>
      <w:bookmarkStart w:id="501" w:name="OLE_LINK121"/>
      <w:r w:rsidRPr="00652966">
        <w:rPr>
          <w:rFonts w:ascii="Arial" w:eastAsia="微软雅黑" w:hAnsi="Arial" w:cs="Arial"/>
          <w:b/>
          <w:bCs/>
        </w:rPr>
        <w:t>energy</w:t>
      </w:r>
      <w:r w:rsidRPr="00652966">
        <w:rPr>
          <w:rFonts w:ascii="Arial" w:eastAsia="微软雅黑" w:hAnsi="Arial" w:cs="Arial"/>
        </w:rPr>
        <w:t xml:space="preserve"> </w:t>
      </w:r>
      <w:bookmarkEnd w:id="500"/>
      <w:bookmarkEnd w:id="501"/>
      <w:r w:rsidRPr="00652966">
        <w:rPr>
          <w:rFonts w:ascii="Arial" w:eastAsia="微软雅黑" w:hAnsi="Arial" w:cs="Arial"/>
        </w:rPr>
        <w:t>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nərdʒi] n. </w:t>
      </w:r>
      <w:r w:rsidRPr="00652966">
        <w:rPr>
          <w:rFonts w:ascii="Arial" w:eastAsia="微软雅黑" w:hAnsi="Arial" w:cs="Arial"/>
        </w:rPr>
        <w:t>能量，精力</w:t>
      </w:r>
    </w:p>
    <w:p w14:paraId="3DA3CC6B" w14:textId="7ADBB2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Solar panels convert sunlight into energy for the home.</w:t>
      </w:r>
    </w:p>
    <w:p w14:paraId="7345CF3A" w14:textId="70531EE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approached her work with enthusiasm and boundless energy.</w:t>
      </w:r>
    </w:p>
    <w:p w14:paraId="5A9514A9" w14:textId="70299CE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utilize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ˈjuːtəlaɪz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利用，使用</w:t>
      </w:r>
    </w:p>
    <w:p w14:paraId="24467402" w14:textId="019D964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to utilize available resources efficiently in a project.</w:t>
      </w:r>
    </w:p>
    <w:p w14:paraId="6AAE0EEF" w14:textId="5E97427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was able to utilize advanced technology to solve the complex problem.</w:t>
      </w:r>
    </w:p>
    <w:p w14:paraId="327FE947" w14:textId="690B84D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inspect</w:t>
      </w:r>
      <w:r w:rsidRPr="00652966">
        <w:rPr>
          <w:rFonts w:ascii="Arial" w:eastAsia="微软雅黑" w:hAnsi="Arial" w:cs="Arial"/>
        </w:rPr>
        <w:t xml:space="preserve"> [ɪnˈsp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kt] v. </w:t>
      </w:r>
      <w:r w:rsidRPr="00652966">
        <w:rPr>
          <w:rFonts w:ascii="Arial" w:eastAsia="微软雅黑" w:hAnsi="Arial" w:cs="Arial"/>
        </w:rPr>
        <w:t>检查，审查</w:t>
      </w:r>
    </w:p>
    <w:p w14:paraId="70250555" w14:textId="5AC3CF0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quality control team will inspect the products for defects.</w:t>
      </w:r>
    </w:p>
    <w:p w14:paraId="60E09CE5" w14:textId="3F0E64C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health department regularly inspects restaurants to ensure food safety.</w:t>
      </w:r>
    </w:p>
    <w:p w14:paraId="692128A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thrive</w:t>
      </w:r>
      <w:r w:rsidRPr="00652966">
        <w:rPr>
          <w:rFonts w:ascii="Arial" w:eastAsia="微软雅黑" w:hAnsi="Arial" w:cs="Arial"/>
        </w:rPr>
        <w:t xml:space="preserve"> [θraɪv] v. </w:t>
      </w:r>
      <w:r w:rsidRPr="00652966">
        <w:rPr>
          <w:rFonts w:ascii="Arial" w:eastAsia="微软雅黑" w:hAnsi="Arial" w:cs="Arial"/>
        </w:rPr>
        <w:t>兴旺，繁荣</w:t>
      </w:r>
    </w:p>
    <w:p w14:paraId="382201A9" w14:textId="76BC179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business continued to thrive despite economic challenges.</w:t>
      </w:r>
    </w:p>
    <w:p w14:paraId="0F6B0D77" w14:textId="1CE05E8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Plants thrive in environments with proper sunlight and moisture.</w:t>
      </w:r>
    </w:p>
    <w:p w14:paraId="18F0349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enroll</w:t>
      </w:r>
      <w:r w:rsidRPr="00652966">
        <w:rPr>
          <w:rFonts w:ascii="Arial" w:eastAsia="微软雅黑" w:hAnsi="Arial" w:cs="Arial"/>
        </w:rPr>
        <w:t xml:space="preserve"> [ɪnˈroʊl] v. </w:t>
      </w:r>
      <w:r w:rsidRPr="00652966">
        <w:rPr>
          <w:rFonts w:ascii="Arial" w:eastAsia="微软雅黑" w:hAnsi="Arial" w:cs="Arial"/>
        </w:rPr>
        <w:t>注册，报名</w:t>
      </w:r>
    </w:p>
    <w:p w14:paraId="521E850F" w14:textId="12DA9EC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Students can enroll in courses online or at the university's registration office.</w:t>
      </w:r>
    </w:p>
    <w:p w14:paraId="693818A6" w14:textId="289951B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Many people choose to enroll in fitness classes to stay active and healthy.</w:t>
      </w:r>
    </w:p>
    <w:p w14:paraId="28168CF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tricky</w:t>
      </w:r>
      <w:r w:rsidRPr="00652966">
        <w:rPr>
          <w:rFonts w:ascii="Arial" w:eastAsia="微软雅黑" w:hAnsi="Arial" w:cs="Arial"/>
        </w:rPr>
        <w:t xml:space="preserve"> [ˈtrɪki] adj. </w:t>
      </w:r>
      <w:r w:rsidRPr="00652966">
        <w:rPr>
          <w:rFonts w:ascii="Arial" w:eastAsia="微软雅黑" w:hAnsi="Arial" w:cs="Arial"/>
        </w:rPr>
        <w:t>棘手的，复杂的</w:t>
      </w:r>
    </w:p>
    <w:p w14:paraId="042AD8D2" w14:textId="5996093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Solving this tricky puzzle requires careful thought and patience.</w:t>
      </w:r>
    </w:p>
    <w:p w14:paraId="3082E069" w14:textId="6BDD6C8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Negotiating the contract's terms proved to be quite tricky due to the complex legal language.</w:t>
      </w:r>
    </w:p>
    <w:p w14:paraId="15D03E3F" w14:textId="7BAB2A8F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seasoned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ˈsiːznd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经验丰富的</w:t>
      </w:r>
    </w:p>
    <w:p w14:paraId="70F0C4BC" w14:textId="3C7DC2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seasoned chef created a delicious and well-balanced meal.</w:t>
      </w:r>
    </w:p>
    <w:p w14:paraId="3DC5928F" w14:textId="46FBAE5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seasoned advice was invaluable in helping me navigate the challenges of my new job.</w:t>
      </w:r>
    </w:p>
    <w:p w14:paraId="5F943E88" w14:textId="43E1690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sophisticated</w:t>
      </w:r>
      <w:r w:rsidRPr="00652966">
        <w:rPr>
          <w:rFonts w:ascii="Arial" w:eastAsia="微软雅黑" w:hAnsi="Arial" w:cs="Arial"/>
        </w:rPr>
        <w:t xml:space="preserve"> [səˈfɪstɪkeɪtɪd] adj. </w:t>
      </w:r>
      <w:r w:rsidRPr="00652966">
        <w:rPr>
          <w:rFonts w:ascii="Arial" w:eastAsia="微软雅黑" w:hAnsi="Arial" w:cs="Arial"/>
        </w:rPr>
        <w:t>复杂的，精致的</w:t>
      </w:r>
      <w:r w:rsidR="00BB6609" w:rsidRPr="00652966">
        <w:rPr>
          <w:rFonts w:ascii="Arial" w:eastAsia="微软雅黑" w:hAnsi="Arial" w:cs="Arial"/>
        </w:rPr>
        <w:t>；见多识广的，老练的，见过世面的</w:t>
      </w:r>
    </w:p>
    <w:p w14:paraId="552FC54A" w14:textId="4F8AF00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has a sophisticated algorithm that can analyze large datasets.</w:t>
      </w:r>
    </w:p>
    <w:p w14:paraId="33B9BE32" w14:textId="6230C9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taste in fashion is quite sophisticated, and she always looks elegant.</w:t>
      </w:r>
    </w:p>
    <w:p w14:paraId="77C24B6B" w14:textId="015B1C7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competent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ˈkɑːmpɪtənt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胜任的，有能力的</w:t>
      </w:r>
    </w:p>
    <w:p w14:paraId="73D43E1B" w14:textId="4C5E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new employee proved to be highly competent in handling complex tasks.</w:t>
      </w:r>
    </w:p>
    <w:p w14:paraId="51A7D6F0" w14:textId="1653F67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Competent leadership is crucial for the success of any organization.</w:t>
      </w:r>
    </w:p>
    <w:p w14:paraId="2849496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expire</w:t>
      </w:r>
      <w:r w:rsidRPr="00652966">
        <w:rPr>
          <w:rFonts w:ascii="Arial" w:eastAsia="微软雅黑" w:hAnsi="Arial" w:cs="Arial"/>
        </w:rPr>
        <w:t xml:space="preserve"> [ɪkˈspaɪər] v. </w:t>
      </w:r>
      <w:r w:rsidRPr="00652966">
        <w:rPr>
          <w:rFonts w:ascii="Arial" w:eastAsia="微软雅黑" w:hAnsi="Arial" w:cs="Arial"/>
        </w:rPr>
        <w:t>到期，失效</w:t>
      </w:r>
    </w:p>
    <w:p w14:paraId="1E920315" w14:textId="46C18CC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My driver's license will expire at the end of this month, so I need to renew it.</w:t>
      </w:r>
    </w:p>
    <w:p w14:paraId="58BDD59C" w14:textId="2C2158A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warranty on the appliance has expired, so any repairs will be at my own expense.</w:t>
      </w:r>
    </w:p>
    <w:p w14:paraId="05B8B1D8" w14:textId="42F1065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generalize</w:t>
      </w:r>
      <w:r w:rsidRPr="00652966">
        <w:rPr>
          <w:rFonts w:ascii="Arial" w:eastAsia="微软雅黑" w:hAnsi="Arial" w:cs="Arial"/>
        </w:rPr>
        <w:t xml:space="preserve"> 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nərəˌlaɪz] v. </w:t>
      </w:r>
      <w:r w:rsidRPr="00652966">
        <w:rPr>
          <w:rFonts w:ascii="Arial" w:eastAsia="微软雅黑" w:hAnsi="Arial" w:cs="Arial"/>
        </w:rPr>
        <w:t>概括，归纳</w:t>
      </w:r>
    </w:p>
    <w:p w14:paraId="198B5BBA" w14:textId="2F6DA6F9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not to generalize about a group of people based on a few individuals.</w:t>
      </w:r>
    </w:p>
    <w:p w14:paraId="5414F995" w14:textId="6DC7FC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study's findings can be generalized to similar populations.</w:t>
      </w:r>
    </w:p>
    <w:p w14:paraId="43B7AD9C" w14:textId="61B6139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leverage</w:t>
      </w:r>
      <w:r w:rsidRPr="00652966">
        <w:rPr>
          <w:rFonts w:ascii="Arial" w:eastAsia="微软雅黑" w:hAnsi="Arial" w:cs="Arial"/>
        </w:rPr>
        <w:t xml:space="preserve"> [ˈl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vərɪdʒ] v. </w:t>
      </w:r>
      <w:r w:rsidRPr="00652966">
        <w:rPr>
          <w:rFonts w:ascii="Arial" w:eastAsia="微软雅黑" w:hAnsi="Arial" w:cs="Arial"/>
        </w:rPr>
        <w:t>利用，借力</w:t>
      </w:r>
    </w:p>
    <w:p w14:paraId="788C0366" w14:textId="31406F8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sought to leverage its existing customer base to launch a new product.</w:t>
      </w:r>
    </w:p>
    <w:p w14:paraId="66D1A74F" w14:textId="61DB6E2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used her skills and experience to leverage her way into a leadership role.</w:t>
      </w:r>
    </w:p>
    <w:p w14:paraId="140C7970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propose</w:t>
      </w:r>
      <w:r w:rsidRPr="00652966">
        <w:rPr>
          <w:rFonts w:ascii="Arial" w:eastAsia="微软雅黑" w:hAnsi="Arial" w:cs="Arial"/>
        </w:rPr>
        <w:t xml:space="preserve"> [prəˈpoʊz] v. </w:t>
      </w:r>
      <w:r w:rsidRPr="00652966">
        <w:rPr>
          <w:rFonts w:ascii="Arial" w:eastAsia="微软雅黑" w:hAnsi="Arial" w:cs="Arial"/>
        </w:rPr>
        <w:t>提议，建议</w:t>
      </w:r>
    </w:p>
    <w:p w14:paraId="3D9B7B34" w14:textId="1DD4E79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decided to propose a new marketing strategy to increase sales.</w:t>
      </w:r>
    </w:p>
    <w:p w14:paraId="709DD632" w14:textId="6C1E4F7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proposed a plan to improve efficiency in the workplace.</w:t>
      </w:r>
    </w:p>
    <w:p w14:paraId="722F3C97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eliminate</w:t>
      </w:r>
      <w:r w:rsidRPr="00652966">
        <w:rPr>
          <w:rFonts w:ascii="Arial" w:eastAsia="微软雅黑" w:hAnsi="Arial" w:cs="Arial"/>
        </w:rPr>
        <w:t xml:space="preserve"> [ɪˈlɪmɪˌneɪt] v. </w:t>
      </w:r>
      <w:r w:rsidRPr="00652966">
        <w:rPr>
          <w:rFonts w:ascii="Arial" w:eastAsia="微软雅黑" w:hAnsi="Arial" w:cs="Arial"/>
        </w:rPr>
        <w:t>消除，排除</w:t>
      </w:r>
    </w:p>
    <w:p w14:paraId="19345396" w14:textId="76EE792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goal is to eliminate waste in our production process to reduce costs.</w:t>
      </w:r>
    </w:p>
    <w:p w14:paraId="44688A47" w14:textId="313588A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hard to eliminate errors in the final product.</w:t>
      </w:r>
    </w:p>
    <w:p w14:paraId="0B15F159" w14:textId="5C862D7E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2" w:name="OLE_LINK287"/>
      <w:bookmarkStart w:id="503" w:name="OLE_LINK288"/>
      <w:r w:rsidRPr="00652966">
        <w:rPr>
          <w:rFonts w:ascii="Arial" w:eastAsia="微软雅黑" w:hAnsi="Arial" w:cs="Arial"/>
          <w:b/>
          <w:bCs/>
        </w:rPr>
        <w:t>acknowledge</w:t>
      </w:r>
      <w:r w:rsidRPr="00652966">
        <w:rPr>
          <w:rFonts w:ascii="Arial" w:eastAsia="微软雅黑" w:hAnsi="Arial" w:cs="Arial"/>
        </w:rPr>
        <w:t xml:space="preserve"> </w:t>
      </w:r>
      <w:bookmarkEnd w:id="502"/>
      <w:bookmarkEnd w:id="503"/>
      <w:r w:rsidRPr="00652966">
        <w:rPr>
          <w:rFonts w:ascii="Arial" w:eastAsia="微软雅黑" w:hAnsi="Arial" w:cs="Arial"/>
        </w:rPr>
        <w:t>[</w:t>
      </w:r>
      <w:r w:rsidR="00B52237" w:rsidRPr="00652966">
        <w:rPr>
          <w:rFonts w:ascii="Arial" w:eastAsia="微软雅黑" w:hAnsi="Arial" w:cs="Arial"/>
        </w:rPr>
        <w:t>əkˈnɑːlɪdʒ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承认，认可</w:t>
      </w:r>
    </w:p>
    <w:p w14:paraId="63D892D6" w14:textId="78C0D9E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was quick to acknowledge her mistake and apologize.</w:t>
      </w:r>
    </w:p>
    <w:p w14:paraId="5D16DC32" w14:textId="69926B9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Acknowledging the contributions of employees is important for boosting morale.</w:t>
      </w:r>
    </w:p>
    <w:p w14:paraId="510A4AE5" w14:textId="1029DC5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qualification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ˌkwɑːlɪfɪˈkeɪʃ(ə)n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资格，条件</w:t>
      </w:r>
    </w:p>
    <w:p w14:paraId="12E82024" w14:textId="32939F4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Meeting the qualification requirements is essential to apply for the job.</w:t>
      </w:r>
    </w:p>
    <w:p w14:paraId="4DE6357D" w14:textId="0C2B060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extensive qualifications and experience make him a strong candidate for the position.</w:t>
      </w:r>
    </w:p>
    <w:p w14:paraId="139ED65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mission</w:t>
      </w:r>
      <w:r w:rsidRPr="00652966">
        <w:rPr>
          <w:rFonts w:ascii="Arial" w:eastAsia="微软雅黑" w:hAnsi="Arial" w:cs="Arial"/>
        </w:rPr>
        <w:t xml:space="preserve"> [ˈmɪʃən] n. </w:t>
      </w:r>
      <w:r w:rsidRPr="00652966">
        <w:rPr>
          <w:rFonts w:ascii="Arial" w:eastAsia="微软雅黑" w:hAnsi="Arial" w:cs="Arial"/>
        </w:rPr>
        <w:t>使命，任务</w:t>
      </w:r>
    </w:p>
    <w:p w14:paraId="4F9106CB" w14:textId="28C7195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mission is to provide humanitarian aid to those in need.</w:t>
      </w:r>
    </w:p>
    <w:p w14:paraId="69B5BB0D" w14:textId="34F3E87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Completing the project successfully was their mission, and they worked diligently to achieve it.</w:t>
      </w:r>
    </w:p>
    <w:p w14:paraId="7BD5D050" w14:textId="1DF51DD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4" w:name="OLE_LINK122"/>
      <w:bookmarkStart w:id="505" w:name="OLE_LINK123"/>
      <w:r w:rsidRPr="00652966">
        <w:rPr>
          <w:rFonts w:ascii="Arial" w:eastAsia="微软雅黑" w:hAnsi="Arial" w:cs="Arial"/>
          <w:b/>
          <w:bCs/>
        </w:rPr>
        <w:t>increment</w:t>
      </w:r>
      <w:r w:rsidRPr="00652966">
        <w:rPr>
          <w:rFonts w:ascii="Arial" w:eastAsia="微软雅黑" w:hAnsi="Arial" w:cs="Arial"/>
        </w:rPr>
        <w:t xml:space="preserve"> </w:t>
      </w:r>
      <w:bookmarkEnd w:id="504"/>
      <w:bookmarkEnd w:id="505"/>
      <w:r w:rsidRPr="00652966">
        <w:rPr>
          <w:rFonts w:ascii="Arial" w:eastAsia="微软雅黑" w:hAnsi="Arial" w:cs="Arial"/>
        </w:rPr>
        <w:t>[</w:t>
      </w:r>
      <w:r w:rsidR="000C66F3" w:rsidRPr="00652966">
        <w:rPr>
          <w:rFonts w:ascii="Arial" w:eastAsia="微软雅黑" w:hAnsi="Arial" w:cs="Arial"/>
        </w:rPr>
        <w:t>ˈɪŋkrəmənt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增量，增加</w:t>
      </w:r>
    </w:p>
    <w:p w14:paraId="54A59129" w14:textId="6529F43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Employees may receive an annual salary increment based on their performance.</w:t>
      </w:r>
    </w:p>
    <w:p w14:paraId="25280D74" w14:textId="25A7E47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is regularly updated with small increments to improve its functionality.</w:t>
      </w:r>
    </w:p>
    <w:p w14:paraId="0C98D28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clarity</w:t>
      </w:r>
      <w:r w:rsidRPr="00652966">
        <w:rPr>
          <w:rFonts w:ascii="Arial" w:eastAsia="微软雅黑" w:hAnsi="Arial" w:cs="Arial"/>
        </w:rPr>
        <w:t xml:space="preserve"> [ˈklærəti] n. </w:t>
      </w:r>
      <w:r w:rsidRPr="00652966">
        <w:rPr>
          <w:rFonts w:ascii="Arial" w:eastAsia="微软雅黑" w:hAnsi="Arial" w:cs="Arial"/>
        </w:rPr>
        <w:t>清晰，明了</w:t>
      </w:r>
    </w:p>
    <w:p w14:paraId="5DD0CE58" w14:textId="6FE12F1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instructions provided clarity on how to assemble the furniture.</w:t>
      </w:r>
    </w:p>
    <w:p w14:paraId="3C92EA76" w14:textId="4F0C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presentation lacked clarity, causing confusion among the audience.</w:t>
      </w:r>
    </w:p>
    <w:p w14:paraId="707E5014" w14:textId="3335F948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betterment</w:t>
      </w:r>
      <w:r w:rsidRPr="00652966">
        <w:rPr>
          <w:rFonts w:ascii="Arial" w:eastAsia="微软雅黑" w:hAnsi="Arial" w:cs="Arial"/>
        </w:rPr>
        <w:t xml:space="preserve"> [ˈb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tərmənt] n. </w:t>
      </w:r>
      <w:r w:rsidRPr="00652966">
        <w:rPr>
          <w:rFonts w:ascii="Arial" w:eastAsia="微软雅黑" w:hAnsi="Arial" w:cs="Arial"/>
        </w:rPr>
        <w:t>改善，进步</w:t>
      </w:r>
    </w:p>
    <w:p w14:paraId="38D308F3" w14:textId="05A07D8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primary goal is the betterment of living conditions for impoverished communities.</w:t>
      </w:r>
    </w:p>
    <w:p w14:paraId="2E914D9B" w14:textId="0FFF452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Continuous learning and self-improvement are essential for personal betterment.</w:t>
      </w:r>
    </w:p>
    <w:p w14:paraId="175B074E" w14:textId="4B1C75B4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6" w:name="OLE_LINK289"/>
      <w:bookmarkStart w:id="507" w:name="OLE_LINK290"/>
      <w:r w:rsidRPr="00652966">
        <w:rPr>
          <w:rFonts w:ascii="Arial" w:eastAsia="微软雅黑" w:hAnsi="Arial" w:cs="Arial"/>
          <w:b/>
          <w:bCs/>
        </w:rPr>
        <w:t>genuine</w:t>
      </w:r>
      <w:r w:rsidRPr="00652966">
        <w:rPr>
          <w:rFonts w:ascii="Arial" w:eastAsia="微软雅黑" w:hAnsi="Arial" w:cs="Arial"/>
        </w:rPr>
        <w:t xml:space="preserve"> </w:t>
      </w:r>
      <w:bookmarkEnd w:id="506"/>
      <w:bookmarkEnd w:id="507"/>
      <w:r w:rsidRPr="00652966">
        <w:rPr>
          <w:rFonts w:ascii="Arial" w:eastAsia="微软雅黑" w:hAnsi="Arial" w:cs="Arial"/>
        </w:rPr>
        <w:t>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njʊɪn] adj. </w:t>
      </w:r>
      <w:r w:rsidRPr="00652966">
        <w:rPr>
          <w:rFonts w:ascii="Arial" w:eastAsia="微软雅黑" w:hAnsi="Arial" w:cs="Arial"/>
        </w:rPr>
        <w:t>真诚的，真实的</w:t>
      </w:r>
    </w:p>
    <w:p w14:paraId="1A340691" w14:textId="4C7B96F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smile was genuine, reflecting her true happiness.</w:t>
      </w:r>
    </w:p>
    <w:p w14:paraId="0A4BBD88" w14:textId="199E457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antique shop specializes in selling genuine, historically significant artifacts.</w:t>
      </w:r>
    </w:p>
    <w:p w14:paraId="16B2B5F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candidate</w:t>
      </w:r>
      <w:r w:rsidRPr="00652966">
        <w:rPr>
          <w:rFonts w:ascii="Arial" w:eastAsia="微软雅黑" w:hAnsi="Arial" w:cs="Arial"/>
        </w:rPr>
        <w:t xml:space="preserve"> [ˈkændɪˌdeɪt] n. </w:t>
      </w:r>
      <w:r w:rsidRPr="00652966">
        <w:rPr>
          <w:rFonts w:ascii="Arial" w:eastAsia="微软雅黑" w:hAnsi="Arial" w:cs="Arial"/>
        </w:rPr>
        <w:t>候选人，申请者</w:t>
      </w:r>
    </w:p>
    <w:p w14:paraId="60FAA67B" w14:textId="0CD28C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Several candidates are competing for the position of mayor in the upcoming election.</w:t>
      </w:r>
    </w:p>
    <w:p w14:paraId="27B04B86" w14:textId="03849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job interview process includes assessing the qualifications and skills of each candidate.</w:t>
      </w:r>
    </w:p>
    <w:p w14:paraId="314E151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outcome</w:t>
      </w:r>
      <w:r w:rsidRPr="00652966">
        <w:rPr>
          <w:rFonts w:ascii="Arial" w:eastAsia="微软雅黑" w:hAnsi="Arial" w:cs="Arial"/>
        </w:rPr>
        <w:t xml:space="preserve"> [ˈaʊtˌkʌm] n. </w:t>
      </w:r>
      <w:r w:rsidRPr="00652966">
        <w:rPr>
          <w:rFonts w:ascii="Arial" w:eastAsia="微软雅黑" w:hAnsi="Arial" w:cs="Arial"/>
        </w:rPr>
        <w:t>结果，成果</w:t>
      </w:r>
    </w:p>
    <w:p w14:paraId="1B8C0327" w14:textId="5D1E629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outcome of the negotiations was a mutually beneficial agreement.</w:t>
      </w:r>
    </w:p>
    <w:p w14:paraId="6DB4E518" w14:textId="5F85A0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essential to evaluate the outcome of a project to determine its success or failure.</w:t>
      </w:r>
    </w:p>
    <w:p w14:paraId="4FC5B8F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conclusion</w:t>
      </w:r>
      <w:r w:rsidRPr="00652966">
        <w:rPr>
          <w:rFonts w:ascii="Arial" w:eastAsia="微软雅黑" w:hAnsi="Arial" w:cs="Arial"/>
        </w:rPr>
        <w:t xml:space="preserve"> [kənˈkluːʒən] n. </w:t>
      </w:r>
      <w:r w:rsidRPr="00652966">
        <w:rPr>
          <w:rFonts w:ascii="Arial" w:eastAsia="微软雅黑" w:hAnsi="Arial" w:cs="Arial"/>
        </w:rPr>
        <w:t>结论，结束</w:t>
      </w:r>
    </w:p>
    <w:p w14:paraId="6F5691B5" w14:textId="6F3989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After careful analysis, they reached the conclusion that the project was not feasible.</w:t>
      </w:r>
    </w:p>
    <w:p w14:paraId="6D362946" w14:textId="1C211A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meeting came to a productive conclusion with a clear action plan for the team.</w:t>
      </w:r>
    </w:p>
    <w:p w14:paraId="51DA4B2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vision</w:t>
      </w:r>
      <w:r w:rsidRPr="00652966">
        <w:rPr>
          <w:rFonts w:ascii="Arial" w:eastAsia="微软雅黑" w:hAnsi="Arial" w:cs="Arial"/>
        </w:rPr>
        <w:t xml:space="preserve"> [ˈvɪʒən] n. </w:t>
      </w:r>
      <w:r w:rsidRPr="00652966">
        <w:rPr>
          <w:rFonts w:ascii="Arial" w:eastAsia="微软雅黑" w:hAnsi="Arial" w:cs="Arial"/>
        </w:rPr>
        <w:t>视力，视觉；愿景，远见</w:t>
      </w:r>
    </w:p>
    <w:p w14:paraId="3E82FB27" w14:textId="23DBDCB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vision deteriorated with age, requiring the use of glasses.</w:t>
      </w:r>
    </w:p>
    <w:p w14:paraId="44447D14" w14:textId="67DCC93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company's vision is to become a leader in sustainable technology.</w:t>
      </w:r>
    </w:p>
    <w:p w14:paraId="127F50D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deliberation</w:t>
      </w:r>
      <w:r w:rsidRPr="00652966">
        <w:rPr>
          <w:rFonts w:ascii="Arial" w:eastAsia="微软雅黑" w:hAnsi="Arial" w:cs="Arial"/>
        </w:rPr>
        <w:t xml:space="preserve"> [dɪˌlɪbəˈreɪʃən] n. </w:t>
      </w:r>
      <w:r w:rsidRPr="00652966">
        <w:rPr>
          <w:rFonts w:ascii="Arial" w:eastAsia="微软雅黑" w:hAnsi="Arial" w:cs="Arial"/>
        </w:rPr>
        <w:t>深思熟虑，商议</w:t>
      </w:r>
    </w:p>
    <w:p w14:paraId="394E1E01" w14:textId="2338BF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committee's deliberation on the matter took several hours before a decision was reached.</w:t>
      </w:r>
    </w:p>
    <w:p w14:paraId="68495612" w14:textId="247AD72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success of the project was the result of careful deliberation and planning.</w:t>
      </w:r>
    </w:p>
    <w:p w14:paraId="6077DF6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proportion</w:t>
      </w:r>
      <w:r w:rsidRPr="00652966">
        <w:rPr>
          <w:rFonts w:ascii="Arial" w:eastAsia="微软雅黑" w:hAnsi="Arial" w:cs="Arial"/>
        </w:rPr>
        <w:t xml:space="preserve"> [prəˈpɔːrʃən] n. </w:t>
      </w:r>
      <w:r w:rsidRPr="00652966">
        <w:rPr>
          <w:rFonts w:ascii="Arial" w:eastAsia="微软雅黑" w:hAnsi="Arial" w:cs="Arial"/>
        </w:rPr>
        <w:t>比例，部分</w:t>
      </w:r>
    </w:p>
    <w:p w14:paraId="71C37891" w14:textId="1F7FF30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proportion of students who passed the exam was higher than expected.</w:t>
      </w:r>
    </w:p>
    <w:p w14:paraId="4757009F" w14:textId="179C91B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We need to allocate resources in proportion to the needs of each department.</w:t>
      </w:r>
    </w:p>
    <w:p w14:paraId="6FBFB56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capacity</w:t>
      </w:r>
      <w:r w:rsidRPr="00652966">
        <w:rPr>
          <w:rFonts w:ascii="Arial" w:eastAsia="微软雅黑" w:hAnsi="Arial" w:cs="Arial"/>
        </w:rPr>
        <w:t xml:space="preserve"> [kəˈpæsəti] n. </w:t>
      </w:r>
      <w:r w:rsidRPr="00652966">
        <w:rPr>
          <w:rFonts w:ascii="Arial" w:eastAsia="微软雅黑" w:hAnsi="Arial" w:cs="Arial"/>
        </w:rPr>
        <w:t>容量，能力</w:t>
      </w:r>
    </w:p>
    <w:p w14:paraId="289EB12B" w14:textId="16EBC04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stadium has a seating capacity of 50,000 spectators.</w:t>
      </w:r>
    </w:p>
    <w:p w14:paraId="4E1834C3" w14:textId="6C8FDDB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has the capacity to handle complex tasks efficiently.</w:t>
      </w:r>
    </w:p>
    <w:p w14:paraId="7DD190A3" w14:textId="3650A00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definite</w:t>
      </w:r>
      <w:r w:rsidRPr="00652966">
        <w:rPr>
          <w:rFonts w:ascii="Arial" w:eastAsia="微软雅黑" w:hAnsi="Arial" w:cs="Arial"/>
        </w:rPr>
        <w:t xml:space="preserve"> [ˈdefɪnət] adj. </w:t>
      </w:r>
      <w:r w:rsidRPr="00652966">
        <w:rPr>
          <w:rFonts w:ascii="Arial" w:eastAsia="微软雅黑" w:hAnsi="Arial" w:cs="Arial"/>
        </w:rPr>
        <w:t>明确的，确定的</w:t>
      </w:r>
    </w:p>
    <w:p w14:paraId="6BA6A76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have a definite plan in place before starting the project.</w:t>
      </w:r>
    </w:p>
    <w:p w14:paraId="59694388" w14:textId="001CCE2D" w:rsidR="00C429BA" w:rsidRPr="00652966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deadline for the report is definite, and it cannot be extended.</w:t>
      </w:r>
    </w:p>
    <w:p w14:paraId="2C834546" w14:textId="29A0A13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dedicate</w:t>
      </w:r>
      <w:r w:rsidRPr="00652966">
        <w:rPr>
          <w:rFonts w:ascii="Arial" w:eastAsia="微软雅黑" w:hAnsi="Arial" w:cs="Arial"/>
        </w:rPr>
        <w:t xml:space="preserve"> [ˈd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dɪˌkeɪt] v. </w:t>
      </w:r>
      <w:r w:rsidRPr="00652966">
        <w:rPr>
          <w:rFonts w:ascii="Arial" w:eastAsia="微软雅黑" w:hAnsi="Arial" w:cs="Arial"/>
        </w:rPr>
        <w:t>奉献，致力于</w:t>
      </w:r>
    </w:p>
    <w:p w14:paraId="43056293" w14:textId="696B981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decided to dedicate her life to helping underprivileged children get access to education.</w:t>
      </w:r>
    </w:p>
    <w:p w14:paraId="55005FCF" w14:textId="44D2D29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</w:t>
      </w:r>
      <w:bookmarkStart w:id="508" w:name="OLE_LINK124"/>
      <w:bookmarkStart w:id="509" w:name="OLE_LINK125"/>
      <w:r w:rsidR="00EF66A9" w:rsidRPr="00652966">
        <w:rPr>
          <w:rFonts w:ascii="Arial" w:eastAsia="微软雅黑" w:hAnsi="Arial" w:cs="Arial"/>
        </w:rPr>
        <w:t>The team dedicated countless hours to perfecting their project, and their hard work paid off with a successful outcome.</w:t>
      </w:r>
      <w:bookmarkEnd w:id="508"/>
      <w:bookmarkEnd w:id="509"/>
    </w:p>
    <w:p w14:paraId="0A687A0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upbringing</w:t>
      </w:r>
      <w:r w:rsidRPr="00652966">
        <w:rPr>
          <w:rFonts w:ascii="Arial" w:eastAsia="微软雅黑" w:hAnsi="Arial" w:cs="Arial"/>
        </w:rPr>
        <w:t xml:space="preserve"> [ˈʌpˌbrɪŋɪŋ] n. </w:t>
      </w:r>
      <w:r w:rsidRPr="00652966">
        <w:rPr>
          <w:rFonts w:ascii="Arial" w:eastAsia="微软雅黑" w:hAnsi="Arial" w:cs="Arial"/>
        </w:rPr>
        <w:t>抚养；教养</w:t>
      </w:r>
    </w:p>
    <w:p w14:paraId="651DC1EB" w14:textId="15BF334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upbringing in a loving family had a profound impact on his character.</w:t>
      </w:r>
    </w:p>
    <w:p w14:paraId="7C7136AD" w14:textId="4C75232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values instilled during one's upbringing often shape their beliefs and behavior.</w:t>
      </w:r>
    </w:p>
    <w:p w14:paraId="1E4B94F1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vital</w:t>
      </w:r>
      <w:r w:rsidRPr="00652966">
        <w:rPr>
          <w:rFonts w:ascii="Arial" w:eastAsia="微软雅黑" w:hAnsi="Arial" w:cs="Arial"/>
        </w:rPr>
        <w:t xml:space="preserve"> [ˈvaɪtl] a. </w:t>
      </w:r>
      <w:r w:rsidRPr="00652966">
        <w:rPr>
          <w:rFonts w:ascii="Arial" w:eastAsia="微软雅黑" w:hAnsi="Arial" w:cs="Arial"/>
        </w:rPr>
        <w:t>至关重要的；生死攸关的</w:t>
      </w:r>
    </w:p>
    <w:p w14:paraId="549DB266" w14:textId="1F11AE1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Proper nutrition is vital for maintaining good health.</w:t>
      </w:r>
    </w:p>
    <w:p w14:paraId="3FDFB60F" w14:textId="3D03801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Quick decision-making can be vital in emergency situations.</w:t>
      </w:r>
    </w:p>
    <w:p w14:paraId="04583EA3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portion</w:t>
      </w:r>
      <w:r w:rsidRPr="00652966">
        <w:rPr>
          <w:rFonts w:ascii="Arial" w:eastAsia="微软雅黑" w:hAnsi="Arial" w:cs="Arial"/>
        </w:rPr>
        <w:t xml:space="preserve"> [ˈpɔrʃən] n. </w:t>
      </w:r>
      <w:r w:rsidRPr="00652966">
        <w:rPr>
          <w:rFonts w:ascii="Arial" w:eastAsia="微软雅黑" w:hAnsi="Arial" w:cs="Arial"/>
        </w:rPr>
        <w:t>部分；份额；一部分</w:t>
      </w:r>
    </w:p>
    <w:p w14:paraId="486796E1" w14:textId="5B94EAC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Please serve me a smaller portion; I can't eat much.</w:t>
      </w:r>
    </w:p>
    <w:p w14:paraId="244CD3EB" w14:textId="4A54C98B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donated a portion of his earnings to charity.</w:t>
      </w:r>
    </w:p>
    <w:p w14:paraId="326AAA46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overtake</w:t>
      </w:r>
      <w:r w:rsidRPr="00652966">
        <w:rPr>
          <w:rFonts w:ascii="Arial" w:eastAsia="微软雅黑" w:hAnsi="Arial" w:cs="Arial"/>
        </w:rPr>
        <w:t xml:space="preserve"> [ˌoʊvərˈteɪk] v. </w:t>
      </w:r>
      <w:r w:rsidRPr="00652966">
        <w:rPr>
          <w:rFonts w:ascii="Arial" w:eastAsia="微软雅黑" w:hAnsi="Arial" w:cs="Arial"/>
        </w:rPr>
        <w:t>超过；追赶</w:t>
      </w:r>
    </w:p>
    <w:p w14:paraId="41131958" w14:textId="2556ADB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faster car will overtake the slower one in no time.</w:t>
      </w:r>
    </w:p>
    <w:p w14:paraId="293CBEF1" w14:textId="321AE2A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runner managed to overtake his competitors in the final stretch of the race.</w:t>
      </w:r>
    </w:p>
    <w:p w14:paraId="1A75F227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faint</w:t>
      </w:r>
      <w:r w:rsidRPr="00652966">
        <w:rPr>
          <w:rFonts w:ascii="Arial" w:eastAsia="微软雅黑" w:hAnsi="Arial" w:cs="Arial"/>
        </w:rPr>
        <w:t xml:space="preserve"> [feɪnt] a. </w:t>
      </w:r>
      <w:r w:rsidRPr="00652966">
        <w:rPr>
          <w:rFonts w:ascii="Arial" w:eastAsia="微软雅黑" w:hAnsi="Arial" w:cs="Arial"/>
        </w:rPr>
        <w:t>微弱的；昏倒的；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昏倒</w:t>
      </w:r>
    </w:p>
    <w:p w14:paraId="39D78A66" w14:textId="289D2C8E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felt a faint sense of nostalgia when visiting her childhood home.</w:t>
      </w:r>
    </w:p>
    <w:p w14:paraId="29A08025" w14:textId="31C4AA4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heat made him feel faint, and he collapsed.</w:t>
      </w:r>
    </w:p>
    <w:p w14:paraId="0D60DAA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fancy</w:t>
      </w:r>
      <w:r w:rsidRPr="00652966">
        <w:rPr>
          <w:rFonts w:ascii="Arial" w:eastAsia="微软雅黑" w:hAnsi="Arial" w:cs="Arial"/>
        </w:rPr>
        <w:t xml:space="preserve"> [ˈfænsi] a. </w:t>
      </w:r>
      <w:r w:rsidRPr="00652966">
        <w:rPr>
          <w:rFonts w:ascii="Arial" w:eastAsia="微软雅黑" w:hAnsi="Arial" w:cs="Arial"/>
        </w:rPr>
        <w:t>别致的；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想象；喜欢；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幻想</w:t>
      </w:r>
    </w:p>
    <w:p w14:paraId="57B09F31" w14:textId="0C32EB5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wore a fancy dress to the costume party.</w:t>
      </w:r>
    </w:p>
    <w:p w14:paraId="03F03F91" w14:textId="6DB0C8F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didn't fancy the idea of spending the weekend at home alone.</w:t>
      </w:r>
    </w:p>
    <w:p w14:paraId="105CE9A0" w14:textId="01CD88C3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coordinate</w:t>
      </w:r>
      <w:r w:rsidRPr="00652966">
        <w:rPr>
          <w:rFonts w:ascii="Arial" w:eastAsia="微软雅黑" w:hAnsi="Arial" w:cs="Arial"/>
        </w:rPr>
        <w:t xml:space="preserve"> [</w:t>
      </w:r>
      <w:r w:rsidR="008A6592" w:rsidRPr="00652966">
        <w:rPr>
          <w:rFonts w:ascii="Arial" w:eastAsia="微软雅黑" w:hAnsi="Arial" w:cs="Arial"/>
        </w:rPr>
        <w:t>koʊˈɔːrdɪneɪt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坐标；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协调</w:t>
      </w:r>
    </w:p>
    <w:p w14:paraId="577B5539" w14:textId="41C0C2D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10" w:name="OLE_LINK291"/>
      <w:bookmarkStart w:id="511" w:name="OLE_LINK292"/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GPS uses longitude and latitude coordinates to determine your exact location.</w:t>
      </w:r>
    </w:p>
    <w:p w14:paraId="5FD37EB0" w14:textId="0AA8CA8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It's essential to coordinate the efforts of all team members to achieve our goal.</w:t>
      </w:r>
      <w:bookmarkEnd w:id="510"/>
      <w:bookmarkEnd w:id="511"/>
    </w:p>
    <w:p w14:paraId="4FB01E59" w14:textId="6D56CB68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specialty</w:t>
      </w:r>
      <w:r w:rsidRPr="00652966">
        <w:rPr>
          <w:rFonts w:ascii="Arial" w:eastAsia="微软雅黑" w:hAnsi="Arial" w:cs="Arial"/>
        </w:rPr>
        <w:t xml:space="preserve"> [ˈsp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ʃəlti] n. </w:t>
      </w:r>
      <w:r w:rsidRPr="00652966">
        <w:rPr>
          <w:rFonts w:ascii="Arial" w:eastAsia="微软雅黑" w:hAnsi="Arial" w:cs="Arial"/>
        </w:rPr>
        <w:t>专业；特殊性质</w:t>
      </w:r>
    </w:p>
    <w:p w14:paraId="32891233" w14:textId="558FEDA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specialty is in computer programming and software development.</w:t>
      </w:r>
    </w:p>
    <w:p w14:paraId="4F8C0E83" w14:textId="667C7361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restaurant's specialty is its delicious seafood dishes.</w:t>
      </w:r>
    </w:p>
    <w:p w14:paraId="4B158537" w14:textId="597DAB27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13A46FB7" w14:textId="100B4F19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2" w:name="OLE_LINK126"/>
      <w:bookmarkStart w:id="513" w:name="OLE_LINK127"/>
      <w:r w:rsidRPr="00652966">
        <w:rPr>
          <w:rFonts w:ascii="Arial" w:eastAsia="微软雅黑" w:hAnsi="Arial" w:cs="Arial"/>
          <w:b/>
          <w:bCs/>
        </w:rPr>
        <w:t>expertise</w:t>
      </w:r>
      <w:r w:rsidRPr="00652966">
        <w:rPr>
          <w:rFonts w:ascii="Arial" w:eastAsia="微软雅黑" w:hAnsi="Arial" w:cs="Arial"/>
        </w:rPr>
        <w:t xml:space="preserve"> </w:t>
      </w:r>
      <w:bookmarkEnd w:id="512"/>
      <w:bookmarkEnd w:id="513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kspərˈtiz] n. </w:t>
      </w:r>
      <w:r w:rsidRPr="00652966">
        <w:rPr>
          <w:rFonts w:ascii="Arial" w:eastAsia="微软雅黑" w:hAnsi="Arial" w:cs="Arial"/>
        </w:rPr>
        <w:t>专业知识；专长</w:t>
      </w:r>
    </w:p>
    <w:p w14:paraId="265E8611" w14:textId="2DD2EA97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expertise in finance made her the top candidate for the job.</w:t>
      </w:r>
    </w:p>
    <w:p w14:paraId="1349F1B3" w14:textId="4833193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team relied on his expertise to solve the complex technical problem.</w:t>
      </w:r>
    </w:p>
    <w:p w14:paraId="311CA8E4" w14:textId="60C4EB90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33880FAA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4" w:name="OLE_LINK88"/>
      <w:bookmarkStart w:id="515" w:name="OLE_LINK89"/>
      <w:r w:rsidRPr="00652966">
        <w:rPr>
          <w:rFonts w:ascii="Arial" w:eastAsia="微软雅黑" w:hAnsi="Arial" w:cs="Arial"/>
          <w:b/>
          <w:bCs/>
        </w:rPr>
        <w:t>superior</w:t>
      </w:r>
      <w:r w:rsidRPr="00652966">
        <w:rPr>
          <w:rFonts w:ascii="Arial" w:eastAsia="微软雅黑" w:hAnsi="Arial" w:cs="Arial"/>
        </w:rPr>
        <w:t xml:space="preserve"> </w:t>
      </w:r>
      <w:bookmarkEnd w:id="514"/>
      <w:bookmarkEnd w:id="515"/>
      <w:r w:rsidRPr="00652966">
        <w:rPr>
          <w:rFonts w:ascii="Arial" w:eastAsia="微软雅黑" w:hAnsi="Arial" w:cs="Arial"/>
        </w:rPr>
        <w:t xml:space="preserve">[suːˈpɪriər] n. </w:t>
      </w:r>
      <w:r w:rsidRPr="00652966">
        <w:rPr>
          <w:rFonts w:ascii="Arial" w:eastAsia="微软雅黑" w:hAnsi="Arial" w:cs="Arial"/>
        </w:rPr>
        <w:t>上司；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更好的；更高级的</w:t>
      </w:r>
    </w:p>
    <w:p w14:paraId="05CDC8A0" w14:textId="7EAA9136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performance at work impressed her superior and led to a promotion.</w:t>
      </w:r>
    </w:p>
    <w:p w14:paraId="68CEBFA9" w14:textId="39C8F6CC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superior quality of the product made it stand out among its competitors.</w:t>
      </w:r>
    </w:p>
    <w:p w14:paraId="1C7C9A69" w14:textId="031EAABA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6" w:name="OLE_LINK66"/>
      <w:bookmarkStart w:id="517" w:name="OLE_LINK67"/>
      <w:bookmarkStart w:id="518" w:name="OLE_LINK70"/>
      <w:r w:rsidRPr="00652966">
        <w:rPr>
          <w:rFonts w:ascii="Arial" w:eastAsia="微软雅黑" w:hAnsi="Arial" w:cs="Arial"/>
          <w:b/>
          <w:bCs/>
        </w:rPr>
        <w:t>circumstance</w:t>
      </w:r>
      <w:r w:rsidRPr="00652966">
        <w:rPr>
          <w:rFonts w:ascii="Arial" w:eastAsia="微软雅黑" w:hAnsi="Arial" w:cs="Arial"/>
        </w:rPr>
        <w:t xml:space="preserve"> </w:t>
      </w:r>
      <w:bookmarkEnd w:id="516"/>
      <w:bookmarkEnd w:id="517"/>
      <w:bookmarkEnd w:id="518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ˈsɜːrkəmstæns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情况；环境</w:t>
      </w:r>
    </w:p>
    <w:p w14:paraId="733C63F1" w14:textId="110EA8A5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19" w:name="OLE_LINK68"/>
      <w:bookmarkStart w:id="520" w:name="OLE_LINK69"/>
      <w:bookmarkStart w:id="521" w:name="OLE_LINK71"/>
      <w:r w:rsidR="00F76D0D" w:rsidRPr="00652966">
        <w:rPr>
          <w:rFonts w:ascii="Arial" w:eastAsia="微软雅黑" w:hAnsi="Arial" w:cs="Arial"/>
        </w:rPr>
        <w:t>The circumstances of her upbringing shaped her personality.</w:t>
      </w:r>
      <w:bookmarkEnd w:id="519"/>
      <w:bookmarkEnd w:id="520"/>
      <w:bookmarkEnd w:id="521"/>
    </w:p>
    <w:p w14:paraId="53E7BF36" w14:textId="61169117" w:rsidR="002204D8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2" w:name="OLE_LINK72"/>
      <w:bookmarkStart w:id="523" w:name="OLE_LINK73"/>
      <w:r w:rsidR="00F76D0D" w:rsidRPr="00652966">
        <w:rPr>
          <w:rFonts w:ascii="Arial" w:eastAsia="微软雅黑" w:hAnsi="Arial" w:cs="Arial"/>
        </w:rPr>
        <w:t>Given the circumstances, we had to make a difficult decision.</w:t>
      </w:r>
      <w:bookmarkEnd w:id="522"/>
      <w:bookmarkEnd w:id="523"/>
    </w:p>
    <w:p w14:paraId="422B8862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analyse</w:t>
      </w:r>
      <w:r w:rsidRPr="00652966">
        <w:rPr>
          <w:rFonts w:ascii="Arial" w:eastAsia="微软雅黑" w:hAnsi="Arial" w:cs="Arial"/>
        </w:rPr>
        <w:t xml:space="preserve"> [ˈænəˌlaɪz] v. </w:t>
      </w:r>
      <w:r w:rsidRPr="00652966">
        <w:rPr>
          <w:rFonts w:ascii="Arial" w:eastAsia="微软雅黑" w:hAnsi="Arial" w:cs="Arial"/>
        </w:rPr>
        <w:t>分析</w:t>
      </w:r>
    </w:p>
    <w:p w14:paraId="1B1BF62A" w14:textId="03F00BD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Scientists use sophisticated tools to analyse data and draw conclusions.</w:t>
      </w:r>
    </w:p>
    <w:p w14:paraId="3BA89AB5" w14:textId="3C6A073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It's important to analyse the market trends before launching a new product.</w:t>
      </w:r>
    </w:p>
    <w:p w14:paraId="4E43F795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analysis</w:t>
      </w:r>
      <w:r w:rsidRPr="00652966">
        <w:rPr>
          <w:rFonts w:ascii="Arial" w:eastAsia="微软雅黑" w:hAnsi="Arial" w:cs="Arial"/>
        </w:rPr>
        <w:t xml:space="preserve"> [əˈnæləsɪs] n. </w:t>
      </w:r>
      <w:r w:rsidRPr="00652966">
        <w:rPr>
          <w:rFonts w:ascii="Arial" w:eastAsia="微软雅黑" w:hAnsi="Arial" w:cs="Arial"/>
        </w:rPr>
        <w:t>分析</w:t>
      </w:r>
    </w:p>
    <w:p w14:paraId="207DE333" w14:textId="37C1A8C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analysis of the financial data revealed some interesting patterns.</w:t>
      </w:r>
    </w:p>
    <w:p w14:paraId="42A95BA4" w14:textId="4D5C1821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Her analysis of the poem provided new insights into its meaning.</w:t>
      </w:r>
    </w:p>
    <w:p w14:paraId="3DD1B82C" w14:textId="4369DA10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24" w:name="OLE_LINK60"/>
      <w:bookmarkStart w:id="525" w:name="OLE_LINK61"/>
      <w:r w:rsidRPr="00652966">
        <w:rPr>
          <w:rFonts w:ascii="Arial" w:eastAsia="微软雅黑" w:hAnsi="Arial" w:cs="Arial"/>
          <w:b/>
          <w:bCs/>
        </w:rPr>
        <w:t>wrestle</w:t>
      </w:r>
      <w:r w:rsidRPr="00652966">
        <w:rPr>
          <w:rFonts w:ascii="Arial" w:eastAsia="微软雅黑" w:hAnsi="Arial" w:cs="Arial"/>
        </w:rPr>
        <w:t xml:space="preserve"> </w:t>
      </w:r>
      <w:bookmarkEnd w:id="524"/>
      <w:bookmarkEnd w:id="525"/>
      <w:r w:rsidRPr="00652966">
        <w:rPr>
          <w:rFonts w:ascii="Arial" w:eastAsia="微软雅黑" w:hAnsi="Arial" w:cs="Arial"/>
        </w:rPr>
        <w:t>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sl] v. </w:t>
      </w:r>
      <w:r w:rsidRPr="00652966">
        <w:rPr>
          <w:rFonts w:ascii="Arial" w:eastAsia="微软雅黑" w:hAnsi="Arial" w:cs="Arial"/>
        </w:rPr>
        <w:t>摔跤；努力应对</w:t>
      </w:r>
    </w:p>
    <w:p w14:paraId="31935451" w14:textId="0E38F34E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6" w:name="OLE_LINK62"/>
      <w:bookmarkStart w:id="527" w:name="OLE_LINK63"/>
      <w:r w:rsidR="00F76D0D" w:rsidRPr="00652966">
        <w:rPr>
          <w:rFonts w:ascii="Arial" w:eastAsia="微软雅黑" w:hAnsi="Arial" w:cs="Arial"/>
        </w:rPr>
        <w:t>The two wrestlers will compete to see who is stronger.</w:t>
      </w:r>
      <w:bookmarkEnd w:id="526"/>
      <w:bookmarkEnd w:id="527"/>
    </w:p>
    <w:p w14:paraId="538C811A" w14:textId="4D28203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She had to wrestle with her emotions before making a difficult decision.</w:t>
      </w:r>
    </w:p>
    <w:p w14:paraId="5041B2D6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escalate</w:t>
      </w:r>
      <w:r w:rsidRPr="00652966">
        <w:rPr>
          <w:rFonts w:ascii="Arial" w:eastAsia="微软雅黑" w:hAnsi="Arial" w:cs="Arial"/>
        </w:rPr>
        <w:t xml:space="preserve"> [ˈeskəleɪt] v </w:t>
      </w:r>
      <w:r w:rsidRPr="00652966">
        <w:rPr>
          <w:rFonts w:ascii="Arial" w:eastAsia="微软雅黑" w:hAnsi="Arial" w:cs="Arial"/>
        </w:rPr>
        <w:t>升级；变得严重</w:t>
      </w:r>
    </w:p>
    <w:p w14:paraId="0376A745" w14:textId="7CF895E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conflict between the two countries escalated into a full-blown war.</w:t>
      </w:r>
    </w:p>
    <w:p w14:paraId="46739E0F" w14:textId="38B68564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2204D8" w:rsidRPr="00652966">
        <w:rPr>
          <w:rFonts w:ascii="Arial" w:eastAsia="微软雅黑" w:hAnsi="Arial" w:cs="Arial"/>
        </w:rPr>
        <w:t xml:space="preserve"> The situation escalated when more people joined the protest.</w:t>
      </w:r>
    </w:p>
    <w:p w14:paraId="5C837F70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corresponding</w:t>
      </w:r>
      <w:r w:rsidRPr="00652966">
        <w:rPr>
          <w:rFonts w:ascii="Arial" w:eastAsia="微软雅黑" w:hAnsi="Arial" w:cs="Arial"/>
        </w:rPr>
        <w:t xml:space="preserve"> [ˌkɔːrəˈspɑːndɪŋ] adj. </w:t>
      </w:r>
      <w:r w:rsidRPr="00652966">
        <w:rPr>
          <w:rFonts w:ascii="Arial" w:eastAsia="微软雅黑" w:hAnsi="Arial" w:cs="Arial"/>
        </w:rPr>
        <w:t>相应的；对应的</w:t>
      </w:r>
    </w:p>
    <w:p w14:paraId="3BBCCB4C" w14:textId="65C0ED0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numbers on the chart have corresponding colors to make it easier to interpret.</w:t>
      </w:r>
    </w:p>
    <w:p w14:paraId="48C72873" w14:textId="0D05F5E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Your actions should have a corresponding impact on the results.</w:t>
      </w:r>
    </w:p>
    <w:p w14:paraId="1B67AEDA" w14:textId="2C97E2F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28" w:name="OLE_LINK34"/>
      <w:bookmarkStart w:id="529" w:name="OLE_LINK35"/>
      <w:bookmarkStart w:id="530" w:name="OLE_LINK128"/>
      <w:bookmarkStart w:id="531" w:name="OLE_LINK295"/>
      <w:r w:rsidRPr="00652966">
        <w:rPr>
          <w:rFonts w:ascii="Arial" w:eastAsia="微软雅黑" w:hAnsi="Arial" w:cs="Arial"/>
          <w:b/>
          <w:bCs/>
        </w:rPr>
        <w:t>presume</w:t>
      </w:r>
      <w:r w:rsidRPr="00652966">
        <w:rPr>
          <w:rFonts w:ascii="Arial" w:eastAsia="微软雅黑" w:hAnsi="Arial" w:cs="Arial"/>
        </w:rPr>
        <w:t xml:space="preserve"> </w:t>
      </w:r>
      <w:bookmarkEnd w:id="528"/>
      <w:bookmarkEnd w:id="529"/>
      <w:bookmarkEnd w:id="530"/>
      <w:bookmarkEnd w:id="531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推测，假定；放肆，擅自</w:t>
      </w:r>
    </w:p>
    <w:p w14:paraId="73ABAA53" w14:textId="5A6B7DBC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We must presume innocence until we have proof of guilt. </w:t>
      </w:r>
    </w:p>
    <w:p w14:paraId="1A20CE66" w14:textId="1BA9E5B5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 presume you have a reason for making that decision.</w:t>
      </w:r>
    </w:p>
    <w:p w14:paraId="779AED6D" w14:textId="2F82B4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2" w:name="OLE_LINK296"/>
      <w:bookmarkStart w:id="533" w:name="OLE_LINK297"/>
      <w:r w:rsidRPr="00652966">
        <w:rPr>
          <w:rFonts w:ascii="Arial" w:eastAsia="微软雅黑" w:hAnsi="Arial" w:cs="Arial"/>
          <w:b/>
          <w:bCs/>
        </w:rPr>
        <w:t>presumably</w:t>
      </w:r>
      <w:r w:rsidRPr="00652966">
        <w:rPr>
          <w:rFonts w:ascii="Arial" w:eastAsia="微软雅黑" w:hAnsi="Arial" w:cs="Arial"/>
        </w:rPr>
        <w:t xml:space="preserve"> </w:t>
      </w:r>
      <w:bookmarkEnd w:id="532"/>
      <w:bookmarkEnd w:id="533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prɪˈzuːməbli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大概，可能</w:t>
      </w:r>
    </w:p>
    <w:p w14:paraId="0D936EA7" w14:textId="781614B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He's presumably running late because he's not here yet.</w:t>
      </w:r>
    </w:p>
    <w:p w14:paraId="61B33277" w14:textId="5FDE1503" w:rsidR="00530EE8" w:rsidRPr="00652966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price will presumably increase due to high demand.</w:t>
      </w:r>
    </w:p>
    <w:p w14:paraId="13D38E05" w14:textId="233274AF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4" w:name="OLE_LINK28"/>
      <w:bookmarkStart w:id="535" w:name="OLE_LINK29"/>
      <w:bookmarkStart w:id="536" w:name="OLE_LINK294"/>
      <w:r w:rsidRPr="00652966">
        <w:rPr>
          <w:rFonts w:ascii="Arial" w:eastAsia="微软雅黑" w:hAnsi="Arial" w:cs="Arial"/>
          <w:b/>
          <w:bCs/>
        </w:rPr>
        <w:t>predominant</w:t>
      </w:r>
      <w:r w:rsidRPr="00652966">
        <w:rPr>
          <w:rFonts w:ascii="Arial" w:eastAsia="微软雅黑" w:hAnsi="Arial" w:cs="Arial"/>
        </w:rPr>
        <w:t xml:space="preserve"> </w:t>
      </w:r>
      <w:bookmarkEnd w:id="534"/>
      <w:bookmarkEnd w:id="535"/>
      <w:bookmarkEnd w:id="536"/>
      <w:r w:rsidRPr="00652966">
        <w:rPr>
          <w:rFonts w:ascii="Arial" w:eastAsia="微软雅黑" w:hAnsi="Arial" w:cs="Arial"/>
        </w:rPr>
        <w:t xml:space="preserve">[prɪ'dɑmɪnənt] adj. </w:t>
      </w:r>
      <w:r w:rsidRPr="00652966">
        <w:rPr>
          <w:rFonts w:ascii="Arial" w:eastAsia="微软雅黑" w:hAnsi="Arial" w:cs="Arial"/>
        </w:rPr>
        <w:t>主要的，占优势的</w:t>
      </w:r>
    </w:p>
    <w:p w14:paraId="35FC10A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English is the predominant language spoken in this country.</w:t>
      </w:r>
    </w:p>
    <w:p w14:paraId="7FDBA5A5" w14:textId="3D302704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predominant color in the artwork is red.</w:t>
      </w:r>
    </w:p>
    <w:p w14:paraId="5A9AC437" w14:textId="44A8193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predominantly</w:t>
      </w:r>
      <w:r w:rsidRPr="00652966">
        <w:rPr>
          <w:rFonts w:ascii="Arial" w:eastAsia="微软雅黑" w:hAnsi="Arial" w:cs="Arial"/>
        </w:rPr>
        <w:t xml:space="preserve"> [prɪ'dɑmɪnəntli] adv. </w:t>
      </w:r>
      <w:r w:rsidRPr="00652966">
        <w:rPr>
          <w:rFonts w:ascii="Arial" w:eastAsia="微软雅黑" w:hAnsi="Arial" w:cs="Arial"/>
        </w:rPr>
        <w:t>主要地，占主导地位地</w:t>
      </w:r>
    </w:p>
    <w:p w14:paraId="7E666644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region is predominantly known for its agricultural industry.</w:t>
      </w:r>
    </w:p>
    <w:p w14:paraId="26CCF0EC" w14:textId="7B558A5C" w:rsidR="002204D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population is predominantly composed of young adults.</w:t>
      </w:r>
    </w:p>
    <w:p w14:paraId="5E61A9CC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partial</w:t>
      </w:r>
      <w:r w:rsidRPr="00652966">
        <w:rPr>
          <w:rFonts w:ascii="Arial" w:eastAsia="微软雅黑" w:hAnsi="Arial" w:cs="Arial"/>
        </w:rPr>
        <w:t xml:space="preserve"> ['pɑrʃl] adj. </w:t>
      </w:r>
      <w:r w:rsidRPr="00652966">
        <w:rPr>
          <w:rFonts w:ascii="Arial" w:eastAsia="微软雅黑" w:hAnsi="Arial" w:cs="Arial"/>
        </w:rPr>
        <w:t>部分的，偏爱的；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部分</w:t>
      </w:r>
    </w:p>
    <w:p w14:paraId="3B50F4A7" w14:textId="47BCFC51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37" w:name="OLE_LINK48"/>
      <w:bookmarkStart w:id="538" w:name="OLE_LINK49"/>
      <w:r w:rsidRPr="00652966">
        <w:rPr>
          <w:rFonts w:ascii="Arial" w:eastAsia="微软雅黑" w:hAnsi="Arial" w:cs="Arial"/>
        </w:rPr>
        <w:t>She has a partial view of the ocean from her bedroom window.</w:t>
      </w:r>
      <w:bookmarkEnd w:id="537"/>
      <w:bookmarkEnd w:id="538"/>
    </w:p>
    <w:p w14:paraId="2BC68FD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supplement</w:t>
      </w:r>
      <w:r w:rsidRPr="00652966">
        <w:rPr>
          <w:rFonts w:ascii="Arial" w:eastAsia="微软雅黑" w:hAnsi="Arial" w:cs="Arial"/>
        </w:rPr>
        <w:t xml:space="preserve"> ['sʌplɪmənt] n. </w:t>
      </w:r>
      <w:r w:rsidRPr="00652966">
        <w:rPr>
          <w:rFonts w:ascii="Arial" w:eastAsia="微软雅黑" w:hAnsi="Arial" w:cs="Arial"/>
        </w:rPr>
        <w:t>补充物，附录；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补充，增补</w:t>
      </w:r>
    </w:p>
    <w:p w14:paraId="7B884D5E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textbook includes a supplement at the end that provides additional exercises for practice.</w:t>
      </w:r>
    </w:p>
    <w:p w14:paraId="09BCB0C3" w14:textId="31CE05B0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Industrial sponsorship is a supplement to government funding.</w:t>
      </w:r>
    </w:p>
    <w:p w14:paraId="26D5D38D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decent</w:t>
      </w:r>
      <w:r w:rsidRPr="00652966">
        <w:rPr>
          <w:rFonts w:ascii="Arial" w:eastAsia="微软雅黑" w:hAnsi="Arial" w:cs="Arial"/>
        </w:rPr>
        <w:t xml:space="preserve"> ['disənt] adj. </w:t>
      </w:r>
      <w:r w:rsidRPr="00652966">
        <w:rPr>
          <w:rFonts w:ascii="Arial" w:eastAsia="微软雅黑" w:hAnsi="Arial" w:cs="Arial"/>
        </w:rPr>
        <w:t>正派的，得体的</w:t>
      </w:r>
    </w:p>
    <w:p w14:paraId="7421903A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always behaves in a decent and respectful manner.</w:t>
      </w:r>
    </w:p>
    <w:p w14:paraId="0D5C2976" w14:textId="4AA2DAC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decent food at affordable prices.</w:t>
      </w:r>
    </w:p>
    <w:p w14:paraId="23AF55A8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accent</w:t>
      </w:r>
      <w:r w:rsidRPr="00652966">
        <w:rPr>
          <w:rFonts w:ascii="Arial" w:eastAsia="微软雅黑" w:hAnsi="Arial" w:cs="Arial"/>
        </w:rPr>
        <w:t xml:space="preserve"> ['æksent] n. </w:t>
      </w:r>
      <w:r w:rsidRPr="00652966">
        <w:rPr>
          <w:rFonts w:ascii="Arial" w:eastAsia="微软雅黑" w:hAnsi="Arial" w:cs="Arial"/>
        </w:rPr>
        <w:t>口音，重音</w:t>
      </w:r>
    </w:p>
    <w:p w14:paraId="1875D3F1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speaks English with a British accent.</w:t>
      </w:r>
    </w:p>
    <w:p w14:paraId="57F74893" w14:textId="64AF3D42" w:rsidR="00530EE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accent mark indicates the stressed syllable in a word.</w:t>
      </w:r>
    </w:p>
    <w:p w14:paraId="041E3DD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revenue</w:t>
      </w:r>
      <w:r w:rsidRPr="00652966">
        <w:rPr>
          <w:rFonts w:ascii="Arial" w:eastAsia="微软雅黑" w:hAnsi="Arial" w:cs="Arial"/>
          <w:color w:val="000000" w:themeColor="text1"/>
        </w:rPr>
        <w:t xml:space="preserve"> [ˈrevənuː] n. </w:t>
      </w:r>
      <w:r w:rsidRPr="00652966">
        <w:rPr>
          <w:rFonts w:ascii="Arial" w:eastAsia="微软雅黑" w:hAnsi="Arial" w:cs="Arial"/>
          <w:color w:val="000000" w:themeColor="text1"/>
        </w:rPr>
        <w:t>收入，营收</w:t>
      </w:r>
    </w:p>
    <w:p w14:paraId="1736174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poverty</w:t>
      </w:r>
      <w:r w:rsidRPr="00652966">
        <w:rPr>
          <w:rFonts w:ascii="Arial" w:eastAsia="微软雅黑" w:hAnsi="Arial" w:cs="Arial"/>
          <w:color w:val="000000" w:themeColor="text1"/>
        </w:rPr>
        <w:t xml:space="preserve"> [ˈpɑːvərti] n. </w:t>
      </w:r>
      <w:r w:rsidRPr="00652966">
        <w:rPr>
          <w:rFonts w:ascii="Arial" w:eastAsia="微软雅黑" w:hAnsi="Arial" w:cs="Arial"/>
          <w:color w:val="000000" w:themeColor="text1"/>
        </w:rPr>
        <w:t>贫困，贫穷</w:t>
      </w:r>
    </w:p>
    <w:p w14:paraId="3644CCF5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licence</w:t>
      </w:r>
      <w:r w:rsidRPr="00652966">
        <w:rPr>
          <w:rFonts w:ascii="Arial" w:eastAsia="微软雅黑" w:hAnsi="Arial" w:cs="Arial"/>
          <w:color w:val="000000" w:themeColor="text1"/>
        </w:rPr>
        <w:t xml:space="preserve"> [ˈlaɪsəns] n. </w:t>
      </w:r>
      <w:r w:rsidRPr="00652966">
        <w:rPr>
          <w:rFonts w:ascii="Arial" w:eastAsia="微软雅黑" w:hAnsi="Arial" w:cs="Arial"/>
          <w:color w:val="000000" w:themeColor="text1"/>
        </w:rPr>
        <w:t>执照，许可证</w:t>
      </w:r>
    </w:p>
    <w:p w14:paraId="1548509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sacrifice</w:t>
      </w:r>
      <w:r w:rsidRPr="00652966">
        <w:rPr>
          <w:rFonts w:ascii="Arial" w:eastAsia="微软雅黑" w:hAnsi="Arial" w:cs="Arial"/>
          <w:color w:val="000000" w:themeColor="text1"/>
        </w:rPr>
        <w:t xml:space="preserve"> [ˈsækrifaɪs] n. </w:t>
      </w:r>
      <w:r w:rsidRPr="00652966">
        <w:rPr>
          <w:rFonts w:ascii="Arial" w:eastAsia="微软雅黑" w:hAnsi="Arial" w:cs="Arial"/>
          <w:color w:val="000000" w:themeColor="text1"/>
        </w:rPr>
        <w:t>牺牲；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牺牲，献出</w:t>
      </w:r>
    </w:p>
    <w:p w14:paraId="217F561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invaluable</w:t>
      </w:r>
      <w:r w:rsidRPr="00652966">
        <w:rPr>
          <w:rFonts w:ascii="Arial" w:eastAsia="微软雅黑" w:hAnsi="Arial" w:cs="Arial"/>
          <w:color w:val="000000" w:themeColor="text1"/>
        </w:rPr>
        <w:t xml:space="preserve"> [ɪnˈvæljuəb(ə)l] adj. </w:t>
      </w:r>
      <w:r w:rsidRPr="00652966">
        <w:rPr>
          <w:rFonts w:ascii="Arial" w:eastAsia="微软雅黑" w:hAnsi="Arial" w:cs="Arial"/>
          <w:color w:val="000000" w:themeColor="text1"/>
        </w:rPr>
        <w:t>无价的，极有价值的</w:t>
      </w:r>
    </w:p>
    <w:p w14:paraId="50263C5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compel</w:t>
      </w:r>
      <w:r w:rsidRPr="00652966">
        <w:rPr>
          <w:rFonts w:ascii="Arial" w:eastAsia="微软雅黑" w:hAnsi="Arial" w:cs="Arial"/>
          <w:color w:val="000000" w:themeColor="text1"/>
        </w:rPr>
        <w:t xml:space="preserve"> [kəmˈpel] v. </w:t>
      </w:r>
      <w:r w:rsidRPr="00652966">
        <w:rPr>
          <w:rFonts w:ascii="Arial" w:eastAsia="微软雅黑" w:hAnsi="Arial" w:cs="Arial"/>
          <w:color w:val="000000" w:themeColor="text1"/>
        </w:rPr>
        <w:t>强迫，迫使</w:t>
      </w:r>
    </w:p>
    <w:p w14:paraId="4986082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in court.</w:t>
      </w:r>
    </w:p>
    <w:p w14:paraId="35F3D77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</w:t>
      </w:r>
      <w:bookmarkStart w:id="539" w:name="OLE_LINK96"/>
      <w:bookmarkStart w:id="540" w:name="OLE_LINK97"/>
      <w:r w:rsidRPr="00652966">
        <w:rPr>
          <w:rFonts w:ascii="Arial" w:eastAsia="微软雅黑" w:hAnsi="Arial" w:cs="Arial"/>
          <w:color w:val="000000" w:themeColor="text1"/>
        </w:rPr>
        <w:t xml:space="preserve">conscience </w:t>
      </w:r>
      <w:bookmarkEnd w:id="539"/>
      <w:bookmarkEnd w:id="540"/>
      <w:r w:rsidRPr="00652966">
        <w:rPr>
          <w:rFonts w:ascii="Arial" w:eastAsia="微软雅黑" w:hAnsi="Arial" w:cs="Arial"/>
          <w:color w:val="000000" w:themeColor="text1"/>
        </w:rPr>
        <w:t>compelled him to confess his mistake.</w:t>
      </w:r>
    </w:p>
    <w:p w14:paraId="669D265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possess</w:t>
      </w:r>
      <w:r w:rsidRPr="00652966">
        <w:rPr>
          <w:rFonts w:ascii="Arial" w:eastAsia="微软雅黑" w:hAnsi="Arial" w:cs="Arial"/>
          <w:color w:val="000000" w:themeColor="text1"/>
        </w:rPr>
        <w:t xml:space="preserve"> [pəˈzes] v. </w:t>
      </w:r>
      <w:r w:rsidRPr="00652966">
        <w:rPr>
          <w:rFonts w:ascii="Arial" w:eastAsia="微软雅黑" w:hAnsi="Arial" w:cs="Arial"/>
          <w:color w:val="000000" w:themeColor="text1"/>
        </w:rPr>
        <w:t>拥有，具有</w:t>
      </w:r>
    </w:p>
    <w:p w14:paraId="35D520CA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possesses a rare collection of antique books.</w:t>
      </w:r>
    </w:p>
    <w:p w14:paraId="4C57B3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qualify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[ˈkwɑːlɪfaɪ] v. </w:t>
      </w:r>
      <w:r w:rsidRPr="00652966">
        <w:rPr>
          <w:rFonts w:ascii="Arial" w:eastAsia="微软雅黑" w:hAnsi="Arial" w:cs="Arial"/>
          <w:color w:val="000000" w:themeColor="text1"/>
        </w:rPr>
        <w:t>资格，使具有资格</w:t>
      </w:r>
    </w:p>
    <w:p w14:paraId="4BE5502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qualified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[ˈkwɑːlɪfaɪd] adj. </w:t>
      </w:r>
      <w:r w:rsidRPr="00652966">
        <w:rPr>
          <w:rFonts w:ascii="Arial" w:eastAsia="微软雅黑" w:hAnsi="Arial" w:cs="Arial"/>
          <w:color w:val="000000" w:themeColor="text1"/>
        </w:rPr>
        <w:t>有资格的，合格的</w:t>
      </w:r>
    </w:p>
    <w:p w14:paraId="387261E7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93345">
        <w:rPr>
          <w:rFonts w:ascii="Arial" w:eastAsia="微软雅黑" w:hAnsi="Arial" w:cs="Arial"/>
          <w:b/>
          <w:bCs/>
          <w:color w:val="000000" w:themeColor="text1"/>
        </w:rPr>
        <w:t>criticize</w:t>
      </w:r>
      <w:r w:rsidRPr="00652966">
        <w:rPr>
          <w:rFonts w:ascii="Arial" w:eastAsia="微软雅黑" w:hAnsi="Arial" w:cs="Arial"/>
          <w:color w:val="000000" w:themeColor="text1"/>
        </w:rPr>
        <w:t xml:space="preserve"> [ˈkrɪtɪsaɪz] v. </w:t>
      </w:r>
      <w:r w:rsidRPr="00652966">
        <w:rPr>
          <w:rFonts w:ascii="Arial" w:eastAsia="微软雅黑" w:hAnsi="Arial" w:cs="Arial"/>
          <w:color w:val="000000" w:themeColor="text1"/>
        </w:rPr>
        <w:t>批评，指责</w:t>
      </w:r>
    </w:p>
    <w:p w14:paraId="7D9793C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setback</w:t>
      </w:r>
      <w:r w:rsidRPr="00652966">
        <w:rPr>
          <w:rFonts w:ascii="Arial" w:eastAsia="微软雅黑" w:hAnsi="Arial" w:cs="Arial"/>
          <w:color w:val="000000" w:themeColor="text1"/>
        </w:rPr>
        <w:t xml:space="preserve"> [ˈsetbæk] n. </w:t>
      </w:r>
      <w:r w:rsidRPr="00652966">
        <w:rPr>
          <w:rFonts w:ascii="Arial" w:eastAsia="微软雅黑" w:hAnsi="Arial" w:cs="Arial"/>
          <w:color w:val="000000" w:themeColor="text1"/>
        </w:rPr>
        <w:t>挫折，倒退</w:t>
      </w:r>
    </w:p>
    <w:p w14:paraId="745B4A8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supervise</w:t>
      </w:r>
      <w:r w:rsidRPr="00652966">
        <w:rPr>
          <w:rFonts w:ascii="Arial" w:eastAsia="微软雅黑" w:hAnsi="Arial" w:cs="Arial"/>
        </w:rPr>
        <w:t xml:space="preserve"> [ˈsuːpərˌvaɪz] v. </w:t>
      </w:r>
      <w:r w:rsidRPr="00652966">
        <w:rPr>
          <w:rFonts w:ascii="Arial" w:eastAsia="微软雅黑" w:hAnsi="Arial" w:cs="Arial"/>
        </w:rPr>
        <w:t>监督，管理</w:t>
      </w:r>
    </w:p>
    <w:p w14:paraId="6444C75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41" w:name="OLE_LINK90"/>
      <w:bookmarkStart w:id="542" w:name="OLE_LINK91"/>
      <w:bookmarkStart w:id="543" w:name="OLE_LINK11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 is essential for the manager to supervise the team's progress on the project.</w:t>
      </w:r>
    </w:p>
    <w:p w14:paraId="3DA0DA0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Parents should supervise their children's activities to ensure their safety.</w:t>
      </w:r>
      <w:bookmarkEnd w:id="541"/>
      <w:bookmarkEnd w:id="542"/>
      <w:bookmarkEnd w:id="543"/>
    </w:p>
    <w:p w14:paraId="5ED934E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supervisor</w:t>
      </w:r>
      <w:r w:rsidRPr="00652966">
        <w:rPr>
          <w:rFonts w:ascii="Arial" w:eastAsia="微软雅黑" w:hAnsi="Arial" w:cs="Arial"/>
        </w:rPr>
        <w:t xml:space="preserve"> [ˈsuːpərˌvaɪzər] n. </w:t>
      </w:r>
      <w:r w:rsidRPr="00652966">
        <w:rPr>
          <w:rFonts w:ascii="Arial" w:eastAsia="微软雅黑" w:hAnsi="Arial" w:cs="Arial"/>
        </w:rPr>
        <w:t>监督者，主管</w:t>
      </w:r>
    </w:p>
    <w:p w14:paraId="4DD0680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44" w:name="OLE_LINK113"/>
      <w:bookmarkStart w:id="545" w:name="OLE_LINK114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supervisor oversees the work of the team and ensures tasks are completed on time.</w:t>
      </w:r>
    </w:p>
    <w:p w14:paraId="3107679A" w14:textId="64D0A2C4" w:rsidR="002801E6" w:rsidRPr="0065296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As a supervisor, her role is to provide guidance and support to her subordinates.</w:t>
      </w:r>
      <w:bookmarkEnd w:id="544"/>
      <w:bookmarkEnd w:id="545"/>
    </w:p>
    <w:p w14:paraId="1F435717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6" w:name="OLE_LINK36"/>
      <w:bookmarkStart w:id="547" w:name="OLE_LINK37"/>
      <w:r w:rsidRPr="00652966">
        <w:rPr>
          <w:rFonts w:ascii="Arial" w:eastAsia="微软雅黑" w:hAnsi="Arial" w:cs="Arial"/>
          <w:b/>
          <w:bCs/>
        </w:rPr>
        <w:t>sequential</w:t>
      </w:r>
      <w:r w:rsidRPr="00652966">
        <w:rPr>
          <w:rFonts w:ascii="Arial" w:eastAsia="微软雅黑" w:hAnsi="Arial" w:cs="Arial"/>
        </w:rPr>
        <w:t xml:space="preserve"> </w:t>
      </w:r>
      <w:bookmarkEnd w:id="546"/>
      <w:bookmarkEnd w:id="547"/>
      <w:r w:rsidRPr="00652966">
        <w:rPr>
          <w:rFonts w:ascii="Arial" w:eastAsia="微软雅黑" w:hAnsi="Arial" w:cs="Arial"/>
        </w:rPr>
        <w:t xml:space="preserve">[sɪ'kwenʃəl] adj. </w:t>
      </w:r>
      <w:r w:rsidRPr="00652966">
        <w:rPr>
          <w:rFonts w:ascii="Arial" w:eastAsia="微软雅黑" w:hAnsi="Arial" w:cs="Arial"/>
        </w:rPr>
        <w:t>顺序的</w:t>
      </w:r>
    </w:p>
    <w:p w14:paraId="7570E086" w14:textId="59479B4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sequential arrangement of numbers makes it easy to follow the pattern.</w:t>
      </w:r>
    </w:p>
    <w:p w14:paraId="07FD2CF1" w14:textId="3A2EA7E7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Please follow the sequential steps outlined in the manual.</w:t>
      </w:r>
    </w:p>
    <w:p w14:paraId="16B1CD67" w14:textId="1B55D98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8" w:name="OLE_LINK38"/>
      <w:bookmarkStart w:id="549" w:name="OLE_LINK39"/>
      <w:r w:rsidRPr="00652966">
        <w:rPr>
          <w:rFonts w:ascii="Arial" w:eastAsia="微软雅黑" w:hAnsi="Arial" w:cs="Arial"/>
          <w:b/>
          <w:bCs/>
        </w:rPr>
        <w:t>sequentially</w:t>
      </w:r>
      <w:r w:rsidRPr="00652966">
        <w:rPr>
          <w:rFonts w:ascii="Arial" w:eastAsia="微软雅黑" w:hAnsi="Arial" w:cs="Arial"/>
        </w:rPr>
        <w:t xml:space="preserve"> </w:t>
      </w:r>
      <w:bookmarkEnd w:id="548"/>
      <w:bookmarkEnd w:id="549"/>
      <w:r w:rsidRPr="00652966">
        <w:rPr>
          <w:rFonts w:ascii="Arial" w:eastAsia="微软雅黑" w:hAnsi="Arial" w:cs="Arial"/>
        </w:rPr>
        <w:t>[</w:t>
      </w:r>
      <w:r w:rsidR="005E50D7" w:rsidRPr="00652966">
        <w:rPr>
          <w:rFonts w:ascii="Arial" w:eastAsia="微软雅黑" w:hAnsi="Arial" w:cs="Arial"/>
        </w:rPr>
        <w:t>sɪˈkwenʃəli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顺序地</w:t>
      </w:r>
    </w:p>
    <w:p w14:paraId="3E21B692" w14:textId="242B5C3D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50" w:name="OLE_LINK40"/>
      <w:bookmarkStart w:id="551" w:name="OLE_LINK41"/>
      <w:r w:rsidR="002204D8" w:rsidRPr="00652966">
        <w:rPr>
          <w:rFonts w:ascii="Arial" w:eastAsia="微软雅黑" w:hAnsi="Arial" w:cs="Arial"/>
        </w:rPr>
        <w:t>Multiple issues are resolved sequentially.</w:t>
      </w:r>
      <w:bookmarkEnd w:id="550"/>
      <w:bookmarkEnd w:id="551"/>
    </w:p>
    <w:p w14:paraId="2E65C3D3" w14:textId="417921E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52" w:name="OLE_LINK42"/>
      <w:bookmarkStart w:id="553" w:name="OLE_LINK43"/>
      <w:r w:rsidR="002204D8" w:rsidRPr="00652966">
        <w:rPr>
          <w:rFonts w:ascii="Arial" w:eastAsia="微软雅黑" w:hAnsi="Arial" w:cs="Arial"/>
        </w:rPr>
        <w:t>The tasks should be completed sequentially to avoid confusion.</w:t>
      </w:r>
      <w:bookmarkEnd w:id="552"/>
      <w:bookmarkEnd w:id="553"/>
    </w:p>
    <w:p w14:paraId="5AE7E3C9" w14:textId="7777777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moral</w:t>
      </w:r>
      <w:r w:rsidRPr="00652966">
        <w:rPr>
          <w:rFonts w:ascii="Arial" w:eastAsia="微软雅黑" w:hAnsi="Arial" w:cs="Arial"/>
        </w:rPr>
        <w:t xml:space="preserve"> [ˈmɔrəl] n. </w:t>
      </w:r>
      <w:r w:rsidRPr="00652966">
        <w:rPr>
          <w:rFonts w:ascii="Arial" w:eastAsia="微软雅黑" w:hAnsi="Arial" w:cs="Arial"/>
        </w:rPr>
        <w:t>道德；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道德的</w:t>
      </w:r>
    </w:p>
    <w:p w14:paraId="0D1A8CB6" w14:textId="74AAD74B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His moral values guide him in making ethical decisions.</w:t>
      </w:r>
    </w:p>
    <w:p w14:paraId="4E94CACD" w14:textId="2E4B575F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moral of the story teaches us the importance of honesty.</w:t>
      </w:r>
    </w:p>
    <w:p w14:paraId="372DE8F7" w14:textId="6C1DD09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ethical</w:t>
      </w:r>
      <w:r w:rsidRPr="00652966">
        <w:rPr>
          <w:rFonts w:ascii="Arial" w:eastAsia="微软雅黑" w:hAnsi="Arial" w:cs="Arial"/>
        </w:rPr>
        <w:t xml:space="preserve"> 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θɪkəl] a. </w:t>
      </w:r>
      <w:r w:rsidRPr="00652966">
        <w:rPr>
          <w:rFonts w:ascii="Arial" w:eastAsia="微软雅黑" w:hAnsi="Arial" w:cs="Arial"/>
        </w:rPr>
        <w:t>道德的；伦理的</w:t>
      </w:r>
    </w:p>
    <w:p w14:paraId="774F0A5E" w14:textId="5A8EFB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company's ethical code prohibits any form of discrimination.</w:t>
      </w:r>
    </w:p>
    <w:p w14:paraId="2E4DB2A8" w14:textId="1CF711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Making ethical choices often requires considering the consequences of one's actions.</w:t>
      </w:r>
    </w:p>
    <w:p w14:paraId="26449EEB" w14:textId="6BAB919B" w:rsidR="00C429BA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A person who values social ethical issues is moral.</w:t>
      </w:r>
      <w:bookmarkStart w:id="554" w:name="OLE_LINK84"/>
      <w:bookmarkStart w:id="555" w:name="OLE_LINK85"/>
    </w:p>
    <w:bookmarkEnd w:id="554"/>
    <w:bookmarkEnd w:id="555"/>
    <w:p w14:paraId="7400A71E" w14:textId="313A03FD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potential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pəˈtenʃ(ə)l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潜在的；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潜力</w:t>
      </w:r>
    </w:p>
    <w:p w14:paraId="58182920" w14:textId="7927D7C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young athlete has great potential to become a champion.</w:t>
      </w:r>
    </w:p>
    <w:p w14:paraId="3F7D0668" w14:textId="32C7E87C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company sees the potential for growth in the international market.</w:t>
      </w:r>
    </w:p>
    <w:p w14:paraId="32908D8A" w14:textId="6474E23C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paralyze</w:t>
      </w:r>
      <w:r w:rsidRPr="00652966">
        <w:rPr>
          <w:rFonts w:ascii="Arial" w:eastAsia="微软雅黑" w:hAnsi="Arial" w:cs="Arial"/>
        </w:rPr>
        <w:t xml:space="preserve"> [ˈpærəˌlaɪz] v.</w:t>
      </w:r>
      <w:r w:rsidR="003B0D28" w:rsidRPr="00652966">
        <w:rPr>
          <w:rFonts w:ascii="Arial" w:eastAsia="微软雅黑" w:hAnsi="Arial" w:cs="Arial"/>
        </w:rPr>
        <w:t xml:space="preserve"> </w:t>
      </w:r>
      <w:r w:rsidR="003B0D28" w:rsidRPr="00652966">
        <w:rPr>
          <w:rFonts w:ascii="Arial" w:eastAsia="微软雅黑" w:hAnsi="Arial" w:cs="Arial"/>
        </w:rPr>
        <w:t>使麻痹，使瘫痪</w:t>
      </w:r>
    </w:p>
    <w:p w14:paraId="6E92BFD8" w14:textId="2829A3E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accident paralyzed his legs, leaving him unable to walk.</w:t>
      </w:r>
    </w:p>
    <w:p w14:paraId="07EE1ABF" w14:textId="012C194F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Fear can paralyze a person, preventing them from taking action.</w:t>
      </w:r>
    </w:p>
    <w:p w14:paraId="6E626888" w14:textId="530AAA5F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6" w:name="OLE_LINK30"/>
      <w:bookmarkStart w:id="557" w:name="OLE_LINK31"/>
      <w:r w:rsidRPr="00652966">
        <w:rPr>
          <w:rFonts w:ascii="Arial" w:eastAsia="微软雅黑" w:hAnsi="Arial" w:cs="Arial"/>
          <w:b/>
          <w:bCs/>
        </w:rPr>
        <w:t>essential</w:t>
      </w:r>
      <w:r w:rsidRPr="00652966">
        <w:rPr>
          <w:rFonts w:ascii="Arial" w:eastAsia="微软雅黑" w:hAnsi="Arial" w:cs="Arial"/>
        </w:rPr>
        <w:t xml:space="preserve"> </w:t>
      </w:r>
      <w:bookmarkEnd w:id="556"/>
      <w:bookmarkEnd w:id="557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nʃəl] adj. </w:t>
      </w:r>
      <w:r w:rsidRPr="00652966">
        <w:rPr>
          <w:rFonts w:ascii="Arial" w:eastAsia="微软雅黑" w:hAnsi="Arial" w:cs="Arial"/>
        </w:rPr>
        <w:t>必要的，重要的；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基本要素</w:t>
      </w:r>
    </w:p>
    <w:p w14:paraId="5051175D" w14:textId="50765BA7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Water is essential for survival.</w:t>
      </w:r>
    </w:p>
    <w:p w14:paraId="04B21BEC" w14:textId="2AEC0E01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Effective communication is an essential skill in business.</w:t>
      </w:r>
    </w:p>
    <w:p w14:paraId="3FE5D738" w14:textId="61FCE788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8" w:name="OLE_LINK32"/>
      <w:bookmarkStart w:id="559" w:name="OLE_LINK33"/>
      <w:r w:rsidRPr="00652966">
        <w:rPr>
          <w:rFonts w:ascii="Arial" w:eastAsia="微软雅黑" w:hAnsi="Arial" w:cs="Arial"/>
          <w:b/>
          <w:bCs/>
        </w:rPr>
        <w:t>essentially</w:t>
      </w:r>
      <w:r w:rsidRPr="00652966">
        <w:rPr>
          <w:rFonts w:ascii="Arial" w:eastAsia="微软雅黑" w:hAnsi="Arial" w:cs="Arial"/>
        </w:rPr>
        <w:t xml:space="preserve"> </w:t>
      </w:r>
      <w:bookmarkEnd w:id="558"/>
      <w:bookmarkEnd w:id="559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nʃəli] adv. </w:t>
      </w:r>
      <w:r w:rsidRPr="00652966">
        <w:rPr>
          <w:rFonts w:ascii="Arial" w:eastAsia="微软雅黑" w:hAnsi="Arial" w:cs="Arial"/>
        </w:rPr>
        <w:t>本质上，基本上</w:t>
      </w:r>
    </w:p>
    <w:p w14:paraId="6F7E58CE" w14:textId="4647D0A9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The film is essentially a love story set in a war backdrop.</w:t>
      </w:r>
    </w:p>
    <w:p w14:paraId="70FB0D27" w14:textId="057D7982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This document essentially outlines the project's key objectives.</w:t>
      </w:r>
    </w:p>
    <w:p w14:paraId="47A36E1E" w14:textId="77777777" w:rsidR="00881890" w:rsidRPr="00652966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swipe</w:t>
      </w:r>
      <w:r w:rsidRPr="00652966">
        <w:rPr>
          <w:rFonts w:ascii="Arial" w:eastAsia="微软雅黑" w:hAnsi="Arial" w:cs="Arial"/>
        </w:rPr>
        <w:t xml:space="preserve"> [swaɪp] v. </w:t>
      </w:r>
      <w:r w:rsidRPr="00652966">
        <w:rPr>
          <w:rFonts w:ascii="Arial" w:eastAsia="微软雅黑" w:hAnsi="Arial" w:cs="Arial"/>
        </w:rPr>
        <w:t>快速滑动</w:t>
      </w:r>
    </w:p>
    <w:p w14:paraId="63C45FAB" w14:textId="2E87336F" w:rsidR="00881890" w:rsidRPr="00652966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You can swipe left or right to switch between different screens.</w:t>
      </w:r>
    </w:p>
    <w:p w14:paraId="7E34D24D" w14:textId="66010B48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881890" w:rsidRPr="00652966">
        <w:rPr>
          <w:rFonts w:ascii="Arial" w:eastAsia="微软雅黑" w:hAnsi="Arial" w:cs="Arial"/>
        </w:rPr>
        <w:t xml:space="preserve"> To delete a message, simply swipe it to the left.</w:t>
      </w:r>
    </w:p>
    <w:p w14:paraId="4B74C8DC" w14:textId="6C3DF8D1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multiple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ˈmʌltɪp(ə)l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多个的；多重的</w:t>
      </w:r>
    </w:p>
    <w:p w14:paraId="5A4A878C" w14:textId="1F8096DE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The project involves multiple teams working together to achieve the desired results.</w:t>
      </w:r>
    </w:p>
    <w:p w14:paraId="208CC8FD" w14:textId="022524CA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She made multiple attempts to contact him, but he didn't respond.</w:t>
      </w:r>
    </w:p>
    <w:p w14:paraId="5407587E" w14:textId="06B872AB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domestic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dəˈmestɪk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国内的；家庭的</w:t>
      </w:r>
    </w:p>
    <w:p w14:paraId="38DAB7A9" w14:textId="1873A31B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Domestic airlines provide flights within the country.</w:t>
      </w:r>
    </w:p>
    <w:p w14:paraId="0598CBED" w14:textId="0E0F75C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Her main focus is on domestic issues, such as healthcare and education.</w:t>
      </w:r>
    </w:p>
    <w:p w14:paraId="736740A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0" w:name="OLE_LINK64"/>
      <w:bookmarkStart w:id="561" w:name="OLE_LINK65"/>
      <w:r w:rsidRPr="00652966">
        <w:rPr>
          <w:rFonts w:ascii="Arial" w:eastAsia="微软雅黑" w:hAnsi="Arial" w:cs="Arial"/>
          <w:b/>
          <w:bCs/>
        </w:rPr>
        <w:t>refrigerator</w:t>
      </w:r>
      <w:r w:rsidRPr="00652966">
        <w:rPr>
          <w:rFonts w:ascii="Arial" w:eastAsia="微软雅黑" w:hAnsi="Arial" w:cs="Arial"/>
        </w:rPr>
        <w:t xml:space="preserve"> </w:t>
      </w:r>
      <w:bookmarkEnd w:id="560"/>
      <w:bookmarkEnd w:id="561"/>
      <w:r w:rsidRPr="00652966">
        <w:rPr>
          <w:rFonts w:ascii="Arial" w:eastAsia="微软雅黑" w:hAnsi="Arial" w:cs="Arial"/>
        </w:rPr>
        <w:t xml:space="preserve">[rɪˈfrɪdʒəˌreɪtər] n. </w:t>
      </w:r>
      <w:r w:rsidRPr="00652966">
        <w:rPr>
          <w:rFonts w:ascii="Arial" w:eastAsia="微软雅黑" w:hAnsi="Arial" w:cs="Arial"/>
        </w:rPr>
        <w:t>冰箱</w:t>
      </w:r>
    </w:p>
    <w:p w14:paraId="5B2806B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Please store the leftovers in the refrigerator to keep them fresh.</w:t>
      </w:r>
    </w:p>
    <w:p w14:paraId="4B39FBFD" w14:textId="24B8A26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refrigerator stopped working, and all the food inside spoiled.</w:t>
      </w:r>
    </w:p>
    <w:p w14:paraId="7C2575D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2" w:name="OLE_LINK86"/>
      <w:bookmarkStart w:id="563" w:name="OLE_LINK87"/>
      <w:r w:rsidRPr="00652966">
        <w:rPr>
          <w:rFonts w:ascii="Arial" w:eastAsia="微软雅黑" w:hAnsi="Arial" w:cs="Arial"/>
          <w:b/>
          <w:bCs/>
        </w:rPr>
        <w:t>groceries</w:t>
      </w:r>
      <w:r w:rsidRPr="00652966">
        <w:rPr>
          <w:rFonts w:ascii="Arial" w:eastAsia="微软雅黑" w:hAnsi="Arial" w:cs="Arial"/>
        </w:rPr>
        <w:t xml:space="preserve"> </w:t>
      </w:r>
      <w:bookmarkEnd w:id="562"/>
      <w:bookmarkEnd w:id="563"/>
      <w:r w:rsidRPr="00652966">
        <w:rPr>
          <w:rFonts w:ascii="Arial" w:eastAsia="微软雅黑" w:hAnsi="Arial" w:cs="Arial"/>
        </w:rPr>
        <w:t xml:space="preserve">[ˈɡroʊsəriz] n. </w:t>
      </w:r>
      <w:r w:rsidRPr="00652966">
        <w:rPr>
          <w:rFonts w:ascii="Arial" w:eastAsia="微软雅黑" w:hAnsi="Arial" w:cs="Arial"/>
        </w:rPr>
        <w:t>食品杂货</w:t>
      </w:r>
    </w:p>
    <w:p w14:paraId="4425FEE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need to make a list of groceries to buy for the week.</w:t>
      </w:r>
    </w:p>
    <w:p w14:paraId="00B01F3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went to the store to pick up some groceries for dinner tonight.</w:t>
      </w:r>
    </w:p>
    <w:p w14:paraId="7FAA1EC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contract</w:t>
      </w:r>
      <w:r w:rsidRPr="00652966">
        <w:rPr>
          <w:rFonts w:ascii="Arial" w:eastAsia="微软雅黑" w:hAnsi="Arial" w:cs="Arial"/>
        </w:rPr>
        <w:t xml:space="preserve"> [ˈkɑntrækt] n. </w:t>
      </w:r>
      <w:r w:rsidRPr="00652966">
        <w:rPr>
          <w:rFonts w:ascii="Arial" w:eastAsia="微软雅黑" w:hAnsi="Arial" w:cs="Arial"/>
        </w:rPr>
        <w:t>合同；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缩小；感染</w:t>
      </w:r>
    </w:p>
    <w:p w14:paraId="3C6C83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They signed a contract to formalize their business agreement.</w:t>
      </w:r>
    </w:p>
    <w:p w14:paraId="29FF9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Muscles contract when you flex them, making movement possible.</w:t>
      </w:r>
    </w:p>
    <w:p w14:paraId="4E81AB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persistence</w:t>
      </w:r>
      <w:r w:rsidRPr="00652966">
        <w:rPr>
          <w:rFonts w:ascii="Arial" w:eastAsia="微软雅黑" w:hAnsi="Arial" w:cs="Arial"/>
        </w:rPr>
        <w:t xml:space="preserve"> [pərˈsɪstəns] n. </w:t>
      </w:r>
      <w:r w:rsidRPr="00652966">
        <w:rPr>
          <w:rFonts w:ascii="Arial" w:eastAsia="微软雅黑" w:hAnsi="Arial" w:cs="Arial"/>
        </w:rPr>
        <w:t>坚持；持续</w:t>
      </w:r>
    </w:p>
    <w:p w14:paraId="5F9330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persistence in practicing the piano paid off when he won the competition.</w:t>
      </w:r>
    </w:p>
    <w:p w14:paraId="2CBD78C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was a result of the team's persistence in overcoming challenges.</w:t>
      </w:r>
    </w:p>
    <w:p w14:paraId="7BCFB13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counterpart</w:t>
      </w:r>
      <w:r w:rsidRPr="00652966">
        <w:rPr>
          <w:rFonts w:ascii="Arial" w:eastAsia="微软雅黑" w:hAnsi="Arial" w:cs="Arial"/>
        </w:rPr>
        <w:t xml:space="preserve"> [ˈkaʊntərˌpɑrt] n. </w:t>
      </w:r>
      <w:r w:rsidRPr="00652966">
        <w:rPr>
          <w:rFonts w:ascii="Arial" w:eastAsia="微软雅黑" w:hAnsi="Arial" w:cs="Arial"/>
        </w:rPr>
        <w:t>相对应的人或物；对应者</w:t>
      </w:r>
    </w:p>
    <w:p w14:paraId="69CEE1B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CEO met with his international counterpart to discuss the collaboration.</w:t>
      </w:r>
    </w:p>
    <w:p w14:paraId="40B6668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diplomacy, each country has a counterpart from another nation.</w:t>
      </w:r>
    </w:p>
    <w:p w14:paraId="308807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discouragement</w:t>
      </w:r>
      <w:r w:rsidRPr="00652966">
        <w:rPr>
          <w:rFonts w:ascii="Arial" w:eastAsia="微软雅黑" w:hAnsi="Arial" w:cs="Arial"/>
        </w:rPr>
        <w:t xml:space="preserve"> [dɪsˈkɜrɪdʒmənt] n. </w:t>
      </w:r>
      <w:r w:rsidRPr="00652966">
        <w:rPr>
          <w:rFonts w:ascii="Arial" w:eastAsia="微软雅黑" w:hAnsi="Arial" w:cs="Arial"/>
        </w:rPr>
        <w:t>气馁；阻碍</w:t>
      </w:r>
    </w:p>
    <w:p w14:paraId="6D8A597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Despite the initial discouragement, she persisted and eventually succeeded.</w:t>
      </w:r>
    </w:p>
    <w:p w14:paraId="6F9828A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let discouragement hold you back from pursuing your dreams.</w:t>
      </w:r>
    </w:p>
    <w:p w14:paraId="3B5CDF3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minority</w:t>
      </w:r>
      <w:r w:rsidRPr="00652966">
        <w:rPr>
          <w:rFonts w:ascii="Arial" w:eastAsia="微软雅黑" w:hAnsi="Arial" w:cs="Arial"/>
        </w:rPr>
        <w:t xml:space="preserve"> [maɪˈnɔrəti] n. </w:t>
      </w:r>
      <w:r w:rsidRPr="00652966">
        <w:rPr>
          <w:rFonts w:ascii="Arial" w:eastAsia="微软雅黑" w:hAnsi="Arial" w:cs="Arial"/>
        </w:rPr>
        <w:t>少数；少数民族；少数派</w:t>
      </w:r>
    </w:p>
    <w:p w14:paraId="74EB481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minority of students preferred the new curriculum.</w:t>
      </w:r>
    </w:p>
    <w:p w14:paraId="013AA7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rights of the minority must be protected in a democratic society.</w:t>
      </w:r>
    </w:p>
    <w:p w14:paraId="423D815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majority</w:t>
      </w:r>
      <w:r w:rsidRPr="00652966">
        <w:rPr>
          <w:rFonts w:ascii="Arial" w:eastAsia="微软雅黑" w:hAnsi="Arial" w:cs="Arial"/>
        </w:rPr>
        <w:t xml:space="preserve"> [məˈdʒɔrəti] n. </w:t>
      </w:r>
      <w:r w:rsidRPr="00652966">
        <w:rPr>
          <w:rFonts w:ascii="Arial" w:eastAsia="微软雅黑" w:hAnsi="Arial" w:cs="Arial"/>
        </w:rPr>
        <w:t>大多数；大多数人</w:t>
      </w:r>
    </w:p>
    <w:p w14:paraId="4C98974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voters supported the proposed changes.</w:t>
      </w:r>
    </w:p>
    <w:p w14:paraId="14EFDFC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the population lives in urban areas.</w:t>
      </w:r>
    </w:p>
    <w:p w14:paraId="516881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adaptable</w:t>
      </w:r>
      <w:r w:rsidRPr="00652966">
        <w:rPr>
          <w:rFonts w:ascii="Arial" w:eastAsia="微软雅黑" w:hAnsi="Arial" w:cs="Arial"/>
        </w:rPr>
        <w:t xml:space="preserve"> [əˈdæptəbl] a. </w:t>
      </w:r>
      <w:r w:rsidRPr="00652966">
        <w:rPr>
          <w:rFonts w:ascii="Arial" w:eastAsia="微软雅黑" w:hAnsi="Arial" w:cs="Arial"/>
        </w:rPr>
        <w:t>适应性强的；可变通的</w:t>
      </w:r>
    </w:p>
    <w:p w14:paraId="312E8C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adaptable nature allowed him to excel in various work environments.</w:t>
      </w:r>
    </w:p>
    <w:p w14:paraId="61CE2FB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Adaptable software can be customized to meet specific user needs.</w:t>
      </w:r>
    </w:p>
    <w:p w14:paraId="3E08DAC4" w14:textId="63C4F38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skeptical</w:t>
      </w:r>
      <w:r w:rsidRPr="00652966">
        <w:rPr>
          <w:rFonts w:ascii="Arial" w:eastAsia="微软雅黑" w:hAnsi="Arial" w:cs="Arial"/>
        </w:rPr>
        <w:t xml:space="preserve"> [ˈsk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ptɪkl] adj. </w:t>
      </w:r>
      <w:r w:rsidRPr="00652966">
        <w:rPr>
          <w:rFonts w:ascii="Arial" w:eastAsia="微软雅黑" w:hAnsi="Arial" w:cs="Arial"/>
        </w:rPr>
        <w:t>怀疑的，持怀疑态度的</w:t>
      </w:r>
    </w:p>
    <w:p w14:paraId="74BD6AE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skeptical about the promises made by the salesperson.</w:t>
      </w:r>
    </w:p>
    <w:p w14:paraId="21BA96E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skeptical attitude can be healthy when evaluating new information.</w:t>
      </w:r>
    </w:p>
    <w:p w14:paraId="0E3CE3BC" w14:textId="7197FE2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unquestionable</w:t>
      </w:r>
      <w:r w:rsidRPr="00652966">
        <w:rPr>
          <w:rFonts w:ascii="Arial" w:eastAsia="微软雅黑" w:hAnsi="Arial" w:cs="Arial"/>
        </w:rPr>
        <w:t xml:space="preserve"> [ʌnˈkw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sʧənəbl] a. </w:t>
      </w:r>
      <w:r w:rsidRPr="00652966">
        <w:rPr>
          <w:rFonts w:ascii="Arial" w:eastAsia="微软雅黑" w:hAnsi="Arial" w:cs="Arial"/>
        </w:rPr>
        <w:t>无可置疑的；毫无疑问的</w:t>
      </w:r>
    </w:p>
    <w:p w14:paraId="50F94A6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evidence presented in court was unquestionable, leading to a swift verdict.</w:t>
      </w:r>
    </w:p>
    <w:p w14:paraId="06A870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dedication to her work was unquestionable, earning her the respect of her colleagues.</w:t>
      </w:r>
    </w:p>
    <w:p w14:paraId="07019C6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involution</w:t>
      </w:r>
      <w:r w:rsidRPr="00652966">
        <w:rPr>
          <w:rFonts w:ascii="Arial" w:eastAsia="微软雅黑" w:hAnsi="Arial" w:cs="Arial"/>
        </w:rPr>
        <w:t xml:space="preserve"> [ˌɪnvəˈluːʃən] n. </w:t>
      </w:r>
      <w:r w:rsidRPr="00652966">
        <w:rPr>
          <w:rFonts w:ascii="Arial" w:eastAsia="微软雅黑" w:hAnsi="Arial" w:cs="Arial"/>
        </w:rPr>
        <w:t>复杂性，内卷化</w:t>
      </w:r>
    </w:p>
    <w:p w14:paraId="63D8EC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involution of the organization's bureaucracy hindered its ability to adapt to change.</w:t>
      </w:r>
    </w:p>
    <w:p w14:paraId="13E3007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Societal involution can lead to stagnation and inefficiency.</w:t>
      </w:r>
    </w:p>
    <w:p w14:paraId="069592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definition</w:t>
      </w:r>
      <w:r w:rsidRPr="00652966">
        <w:rPr>
          <w:rFonts w:ascii="Arial" w:eastAsia="微软雅黑" w:hAnsi="Arial" w:cs="Arial"/>
        </w:rPr>
        <w:t xml:space="preserve"> [ˌdefɪˈnɪʃn] n. </w:t>
      </w:r>
      <w:r w:rsidRPr="00652966">
        <w:rPr>
          <w:rFonts w:ascii="Arial" w:eastAsia="微软雅黑" w:hAnsi="Arial" w:cs="Arial"/>
        </w:rPr>
        <w:t>定义，释义</w:t>
      </w:r>
    </w:p>
    <w:p w14:paraId="332B88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dictionary provides clear definitions of words and their meanings.</w:t>
      </w:r>
    </w:p>
    <w:p w14:paraId="2810F15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definition of success varies from person to person, depending on individual goals and values.</w:t>
      </w:r>
    </w:p>
    <w:p w14:paraId="2D074A4F" w14:textId="46147B7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4" w:name="OLE_LINK483"/>
      <w:bookmarkStart w:id="565" w:name="OLE_LINK484"/>
      <w:r w:rsidRPr="00652966">
        <w:rPr>
          <w:rFonts w:ascii="Arial" w:eastAsia="微软雅黑" w:hAnsi="Arial" w:cs="Arial"/>
          <w:b/>
          <w:bCs/>
        </w:rPr>
        <w:t>expectation</w:t>
      </w:r>
      <w:r w:rsidRPr="00652966">
        <w:rPr>
          <w:rFonts w:ascii="Arial" w:eastAsia="微软雅黑" w:hAnsi="Arial" w:cs="Arial"/>
        </w:rPr>
        <w:t xml:space="preserve"> </w:t>
      </w:r>
      <w:bookmarkEnd w:id="564"/>
      <w:bookmarkEnd w:id="565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>ksp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kˈteɪʃən] n. </w:t>
      </w:r>
      <w:r w:rsidRPr="00652966">
        <w:rPr>
          <w:rFonts w:ascii="Arial" w:eastAsia="微软雅黑" w:hAnsi="Arial" w:cs="Arial"/>
        </w:rPr>
        <w:t>期望，预期</w:t>
      </w:r>
    </w:p>
    <w:p w14:paraId="0BBA78E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customer's expectation of quality should be met by the product.</w:t>
      </w:r>
    </w:p>
    <w:p w14:paraId="0BBD76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Meeting or exceeding customer expectations is a key goal for the company.</w:t>
      </w:r>
    </w:p>
    <w:p w14:paraId="7E660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recruiter</w:t>
      </w:r>
      <w:r w:rsidRPr="00652966">
        <w:rPr>
          <w:rFonts w:ascii="Arial" w:eastAsia="微软雅黑" w:hAnsi="Arial" w:cs="Arial"/>
        </w:rPr>
        <w:t xml:space="preserve"> [rɪˈkruːtər] n. </w:t>
      </w:r>
      <w:r w:rsidRPr="00652966">
        <w:rPr>
          <w:rFonts w:ascii="Arial" w:eastAsia="微软雅黑" w:hAnsi="Arial" w:cs="Arial"/>
        </w:rPr>
        <w:t>招聘人员，招聘者</w:t>
      </w:r>
    </w:p>
    <w:p w14:paraId="2B18C2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conducted interviews to select suitable candidates for the company.</w:t>
      </w:r>
    </w:p>
    <w:p w14:paraId="6FFBBF5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was impressed with the candidate's skills and qualifications.</w:t>
      </w:r>
    </w:p>
    <w:p w14:paraId="27E7548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previous</w:t>
      </w:r>
      <w:r w:rsidRPr="00652966">
        <w:rPr>
          <w:rFonts w:ascii="Arial" w:eastAsia="微软雅黑" w:hAnsi="Arial" w:cs="Arial"/>
        </w:rPr>
        <w:t xml:space="preserve"> [ˈpriːviəs] adj. </w:t>
      </w:r>
      <w:r w:rsidRPr="00652966">
        <w:rPr>
          <w:rFonts w:ascii="Arial" w:eastAsia="微软雅黑" w:hAnsi="Arial" w:cs="Arial"/>
        </w:rPr>
        <w:t>之前的，以前的</w:t>
      </w:r>
    </w:p>
    <w:p w14:paraId="70A196D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built upon the knowledge gained from previous experiments.</w:t>
      </w:r>
    </w:p>
    <w:p w14:paraId="0224252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held a different position in the company during her previous tenure.</w:t>
      </w:r>
    </w:p>
    <w:p w14:paraId="3FB2E10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expressive</w:t>
      </w:r>
      <w:r w:rsidRPr="00652966">
        <w:rPr>
          <w:rFonts w:ascii="Arial" w:eastAsia="微软雅黑" w:hAnsi="Arial" w:cs="Arial"/>
        </w:rPr>
        <w:t xml:space="preserve"> [ɪkˈspresɪv] adj. </w:t>
      </w:r>
      <w:r w:rsidRPr="00652966">
        <w:rPr>
          <w:rFonts w:ascii="Arial" w:eastAsia="微软雅黑" w:hAnsi="Arial" w:cs="Arial"/>
        </w:rPr>
        <w:t>富有表现力的，有表达力的</w:t>
      </w:r>
    </w:p>
    <w:p w14:paraId="4C6F8D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artist's paintings are highly expressive, conveying deep emotions.</w:t>
      </w:r>
    </w:p>
    <w:p w14:paraId="6E91952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expressive gestures and body language helped convey his enthusiasm for the project.</w:t>
      </w:r>
    </w:p>
    <w:p w14:paraId="6214752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enthusiastic</w:t>
      </w:r>
      <w:r w:rsidRPr="00652966">
        <w:rPr>
          <w:rFonts w:ascii="Arial" w:eastAsia="微软雅黑" w:hAnsi="Arial" w:cs="Arial"/>
        </w:rPr>
        <w:t xml:space="preserve"> [ɪnˌθuziˈæstɪk] adj. </w:t>
      </w:r>
      <w:r w:rsidRPr="00652966">
        <w:rPr>
          <w:rFonts w:ascii="Arial" w:eastAsia="微软雅黑" w:hAnsi="Arial" w:cs="Arial"/>
        </w:rPr>
        <w:t>热情的，热心的</w:t>
      </w:r>
    </w:p>
    <w:p w14:paraId="45DF2D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is always enthusiastic about volunteering for community projects.</w:t>
      </w:r>
    </w:p>
    <w:p w14:paraId="1DE5AEB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enthusiastic response to the new initiative was inspiring.</w:t>
      </w:r>
    </w:p>
    <w:p w14:paraId="0F6C4B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efficient</w:t>
      </w:r>
      <w:r w:rsidRPr="00652966">
        <w:rPr>
          <w:rFonts w:ascii="Arial" w:eastAsia="微软雅黑" w:hAnsi="Arial" w:cs="Arial"/>
        </w:rPr>
        <w:t xml:space="preserve"> [ɪˈfɪʃənt] adj. </w:t>
      </w:r>
      <w:r w:rsidRPr="00652966">
        <w:rPr>
          <w:rFonts w:ascii="Arial" w:eastAsia="微软雅黑" w:hAnsi="Arial" w:cs="Arial"/>
        </w:rPr>
        <w:t>有效率的，高效的</w:t>
      </w:r>
    </w:p>
    <w:p w14:paraId="48923C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production process is much more efficient, reducing production costs.</w:t>
      </w:r>
    </w:p>
    <w:p w14:paraId="2D162EC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An efficient use of time and resources is essential for project success.</w:t>
      </w:r>
    </w:p>
    <w:p w14:paraId="470CD49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efficiency</w:t>
      </w:r>
      <w:r w:rsidRPr="00652966">
        <w:rPr>
          <w:rFonts w:ascii="Arial" w:eastAsia="微软雅黑" w:hAnsi="Arial" w:cs="Arial"/>
        </w:rPr>
        <w:t xml:space="preserve"> [ɪˈfɪʃənsi] n. </w:t>
      </w:r>
      <w:r w:rsidRPr="00652966">
        <w:rPr>
          <w:rFonts w:ascii="Arial" w:eastAsia="微软雅黑" w:hAnsi="Arial" w:cs="Arial"/>
        </w:rPr>
        <w:t>效率，效能</w:t>
      </w:r>
    </w:p>
    <w:p w14:paraId="524498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efficiency in delivering products to customers is a key competitive advantage.</w:t>
      </w:r>
    </w:p>
    <w:p w14:paraId="2C94581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Energy efficiency is a priority for reducing environmental impact.</w:t>
      </w:r>
    </w:p>
    <w:p w14:paraId="5204E7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specific</w:t>
      </w:r>
      <w:r w:rsidRPr="00652966">
        <w:rPr>
          <w:rFonts w:ascii="Arial" w:eastAsia="微软雅黑" w:hAnsi="Arial" w:cs="Arial"/>
        </w:rPr>
        <w:t xml:space="preserve"> [spɪˈsɪfɪk] adj. </w:t>
      </w:r>
      <w:r w:rsidRPr="00652966">
        <w:rPr>
          <w:rFonts w:ascii="Arial" w:eastAsia="微软雅黑" w:hAnsi="Arial" w:cs="Arial"/>
        </w:rPr>
        <w:t>具体的，特定的</w:t>
      </w:r>
    </w:p>
    <w:p w14:paraId="2127EA6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Could you provide more specific details about the project's requirements?</w:t>
      </w:r>
    </w:p>
    <w:p w14:paraId="6FF227C6" w14:textId="5B6959CC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contract outlines specific terms and conditions that must be met.</w:t>
      </w:r>
    </w:p>
    <w:p w14:paraId="42A9D6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6" w:name="OLE_LINK22"/>
      <w:bookmarkStart w:id="567" w:name="OLE_LINK23"/>
      <w:bookmarkStart w:id="568" w:name="OLE_LINK107"/>
      <w:r w:rsidRPr="00652966">
        <w:rPr>
          <w:rFonts w:ascii="Arial" w:eastAsia="微软雅黑" w:hAnsi="Arial" w:cs="Arial"/>
          <w:b/>
          <w:bCs/>
        </w:rPr>
        <w:t>external</w:t>
      </w:r>
      <w:r w:rsidRPr="00652966">
        <w:rPr>
          <w:rFonts w:ascii="Arial" w:eastAsia="微软雅黑" w:hAnsi="Arial" w:cs="Arial"/>
        </w:rPr>
        <w:t xml:space="preserve"> </w:t>
      </w:r>
      <w:bookmarkEnd w:id="566"/>
      <w:bookmarkEnd w:id="567"/>
      <w:bookmarkEnd w:id="568"/>
      <w:r w:rsidRPr="00652966">
        <w:rPr>
          <w:rFonts w:ascii="Arial" w:eastAsia="微软雅黑" w:hAnsi="Arial" w:cs="Arial"/>
        </w:rPr>
        <w:t xml:space="preserve">[ɪkˈstɜrnəl] adj. </w:t>
      </w:r>
      <w:r w:rsidRPr="00652966">
        <w:rPr>
          <w:rFonts w:ascii="Arial" w:eastAsia="微软雅黑" w:hAnsi="Arial" w:cs="Arial"/>
        </w:rPr>
        <w:t>外部的，外面的；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外部</w:t>
      </w:r>
    </w:p>
    <w:p w14:paraId="088768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69" w:name="OLE_LINK24"/>
      <w:bookmarkStart w:id="570" w:name="OLE_LINK25"/>
      <w:r w:rsidRPr="00652966">
        <w:rPr>
          <w:rFonts w:ascii="Arial" w:eastAsia="微软雅黑" w:hAnsi="Arial" w:cs="Arial"/>
        </w:rPr>
        <w:t xml:space="preserve"> The external appearance of the building is impressive.</w:t>
      </w:r>
      <w:bookmarkEnd w:id="569"/>
      <w:bookmarkEnd w:id="570"/>
    </w:p>
    <w:p w14:paraId="553A8FC2" w14:textId="200E57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hired an external consultant to review its finances.</w:t>
      </w:r>
    </w:p>
    <w:p w14:paraId="09A375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71" w:name="OLE_LINK44"/>
      <w:bookmarkStart w:id="572" w:name="OLE_LINK45"/>
      <w:r w:rsidRPr="00652966">
        <w:rPr>
          <w:rFonts w:ascii="Arial" w:eastAsia="微软雅黑" w:hAnsi="Arial" w:cs="Arial"/>
          <w:b/>
          <w:bCs/>
        </w:rPr>
        <w:t>atomic</w:t>
      </w:r>
      <w:r w:rsidRPr="00652966">
        <w:rPr>
          <w:rFonts w:ascii="Arial" w:eastAsia="微软雅黑" w:hAnsi="Arial" w:cs="Arial"/>
        </w:rPr>
        <w:t xml:space="preserve"> </w:t>
      </w:r>
      <w:bookmarkEnd w:id="571"/>
      <w:bookmarkEnd w:id="572"/>
      <w:r w:rsidRPr="00652966">
        <w:rPr>
          <w:rFonts w:ascii="Arial" w:eastAsia="微软雅黑" w:hAnsi="Arial" w:cs="Arial"/>
        </w:rPr>
        <w:t xml:space="preserve">[ə'tɑmɪk] adj. </w:t>
      </w:r>
      <w:r w:rsidRPr="00652966">
        <w:rPr>
          <w:rFonts w:ascii="Arial" w:eastAsia="微软雅黑" w:hAnsi="Arial" w:cs="Arial"/>
        </w:rPr>
        <w:t>原子的，微小的，不可分割的</w:t>
      </w:r>
    </w:p>
    <w:p w14:paraId="5ED78DB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3" w:name="OLE_LINK46"/>
      <w:bookmarkStart w:id="574" w:name="OLE_LINK47"/>
      <w:r w:rsidRPr="00652966">
        <w:rPr>
          <w:rFonts w:ascii="Arial" w:eastAsia="微软雅黑" w:hAnsi="Arial" w:cs="Arial"/>
        </w:rPr>
        <w:t xml:space="preserve">The simplest means of synchronization in the Linux kernel </w:t>
      </w:r>
      <w:proofErr w:type="gramStart"/>
      <w:r w:rsidRPr="00652966">
        <w:rPr>
          <w:rFonts w:ascii="Arial" w:eastAsia="微软雅黑" w:hAnsi="Arial" w:cs="Arial"/>
        </w:rPr>
        <w:t>are</w:t>
      </w:r>
      <w:proofErr w:type="gramEnd"/>
      <w:r w:rsidRPr="00652966">
        <w:rPr>
          <w:rFonts w:ascii="Arial" w:eastAsia="微软雅黑" w:hAnsi="Arial" w:cs="Arial"/>
        </w:rPr>
        <w:t xml:space="preserve"> the atomic operations.</w:t>
      </w:r>
      <w:bookmarkEnd w:id="573"/>
      <w:bookmarkEnd w:id="574"/>
    </w:p>
    <w:p w14:paraId="0E65A78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president could authorize the use of the atomic bomb.</w:t>
      </w:r>
    </w:p>
    <w:p w14:paraId="6CD81F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75" w:name="OLE_LINK50"/>
      <w:bookmarkStart w:id="576" w:name="OLE_LINK51"/>
      <w:bookmarkStart w:id="577" w:name="OLE_LINK109"/>
      <w:r w:rsidRPr="00652966">
        <w:rPr>
          <w:rFonts w:ascii="Arial" w:eastAsia="微软雅黑" w:hAnsi="Arial" w:cs="Arial"/>
          <w:b/>
          <w:bCs/>
        </w:rPr>
        <w:t>permanent</w:t>
      </w:r>
      <w:r w:rsidRPr="00652966">
        <w:rPr>
          <w:rFonts w:ascii="Arial" w:eastAsia="微软雅黑" w:hAnsi="Arial" w:cs="Arial"/>
        </w:rPr>
        <w:t xml:space="preserve"> </w:t>
      </w:r>
      <w:bookmarkEnd w:id="575"/>
      <w:bookmarkEnd w:id="576"/>
      <w:bookmarkEnd w:id="577"/>
      <w:r w:rsidRPr="00652966">
        <w:rPr>
          <w:rFonts w:ascii="Arial" w:eastAsia="微软雅黑" w:hAnsi="Arial" w:cs="Arial"/>
        </w:rPr>
        <w:t xml:space="preserve">['pɜrmənənt] adj. </w:t>
      </w:r>
      <w:r w:rsidRPr="00652966">
        <w:rPr>
          <w:rFonts w:ascii="Arial" w:eastAsia="微软雅黑" w:hAnsi="Arial" w:cs="Arial"/>
        </w:rPr>
        <w:t>永久的，持久的</w:t>
      </w:r>
    </w:p>
    <w:p w14:paraId="785FAE02" w14:textId="579439E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8" w:name="OLE_LINK52"/>
      <w:bookmarkStart w:id="579" w:name="OLE_LINK53"/>
      <w:r w:rsidRPr="00652966">
        <w:rPr>
          <w:rFonts w:ascii="Arial" w:eastAsia="微软雅黑" w:hAnsi="Arial" w:cs="Arial"/>
        </w:rPr>
        <w:t>Tattoos are a form of permanent body art that lasts a lifetime.</w:t>
      </w:r>
      <w:bookmarkEnd w:id="578"/>
      <w:bookmarkEnd w:id="579"/>
    </w:p>
    <w:p w14:paraId="37ECBD95" w14:textId="092555F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customized</w:t>
      </w:r>
      <w:r w:rsidRPr="00652966">
        <w:rPr>
          <w:rFonts w:ascii="Arial" w:eastAsia="微软雅黑" w:hAnsi="Arial" w:cs="Arial"/>
        </w:rPr>
        <w:t xml:space="preserve"> ['kʌstəmaɪzd] adj. </w:t>
      </w:r>
      <w:r w:rsidRPr="00652966">
        <w:rPr>
          <w:rFonts w:ascii="Arial" w:eastAsia="微软雅黑" w:hAnsi="Arial" w:cs="Arial"/>
        </w:rPr>
        <w:t>定制的</w:t>
      </w:r>
    </w:p>
    <w:p w14:paraId="1031D14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offers customized solutions to meet the specific needs of its clients.</w:t>
      </w:r>
    </w:p>
    <w:p w14:paraId="56CBFDE7" w14:textId="1FF69F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had my wedding dress customized to fit perfectly.</w:t>
      </w:r>
    </w:p>
    <w:p w14:paraId="6AD85F0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chop</w:t>
      </w:r>
      <w:r w:rsidRPr="00652966">
        <w:rPr>
          <w:rFonts w:ascii="Arial" w:eastAsia="微软雅黑" w:hAnsi="Arial" w:cs="Arial"/>
        </w:rPr>
        <w:t xml:space="preserve"> [</w:t>
      </w:r>
      <w:proofErr w:type="gramStart"/>
      <w:r w:rsidRPr="00652966">
        <w:rPr>
          <w:rFonts w:ascii="Arial" w:eastAsia="微软雅黑" w:hAnsi="Arial" w:cs="Arial"/>
        </w:rPr>
        <w:t>tʃɑ:p</w:t>
      </w:r>
      <w:proofErr w:type="gramEnd"/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砍，剁；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切肉块</w:t>
      </w:r>
    </w:p>
    <w:p w14:paraId="09C2A7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0" w:name="OLE_LINK3"/>
      <w:bookmarkStart w:id="581" w:name="OLE_LINK4"/>
      <w:r w:rsidRPr="00652966">
        <w:rPr>
          <w:rFonts w:ascii="Arial" w:eastAsia="微软雅黑" w:hAnsi="Arial" w:cs="Arial"/>
        </w:rPr>
        <w:t>The chef will chop the vegetables finely for the stir-fry.</w:t>
      </w:r>
      <w:bookmarkEnd w:id="580"/>
      <w:bookmarkEnd w:id="581"/>
    </w:p>
    <w:p w14:paraId="040C5A9A" w14:textId="7CA34E0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82" w:name="OLE_LINK5"/>
      <w:bookmarkStart w:id="583" w:name="OLE_LINK6"/>
      <w:r w:rsidRPr="00652966">
        <w:rPr>
          <w:rFonts w:ascii="Arial" w:eastAsia="微软雅黑" w:hAnsi="Arial" w:cs="Arial"/>
        </w:rPr>
        <w:t xml:space="preserve"> He used a sharp knife to make clean chops of the meat.</w:t>
      </w:r>
      <w:bookmarkEnd w:id="582"/>
      <w:bookmarkEnd w:id="583"/>
    </w:p>
    <w:p w14:paraId="68FC6B7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staff</w:t>
      </w:r>
      <w:r w:rsidRPr="00652966">
        <w:rPr>
          <w:rFonts w:ascii="Arial" w:eastAsia="微软雅黑" w:hAnsi="Arial" w:cs="Arial"/>
        </w:rPr>
        <w:t xml:space="preserve"> [stæf] n. </w:t>
      </w:r>
      <w:r w:rsidRPr="00652966">
        <w:rPr>
          <w:rFonts w:ascii="Arial" w:eastAsia="微软雅黑" w:hAnsi="Arial" w:cs="Arial"/>
        </w:rPr>
        <w:t>员工，职员；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为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配备员工</w:t>
      </w:r>
    </w:p>
    <w:p w14:paraId="36B44DF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4" w:name="OLE_LINK7"/>
      <w:bookmarkStart w:id="585" w:name="OLE_LINK8"/>
      <w:r w:rsidRPr="00652966">
        <w:rPr>
          <w:rFonts w:ascii="Arial" w:eastAsia="微软雅黑" w:hAnsi="Arial" w:cs="Arial"/>
        </w:rPr>
        <w:t>The company has a dedicated staff of over 200 employees.</w:t>
      </w:r>
      <w:bookmarkEnd w:id="584"/>
      <w:bookmarkEnd w:id="585"/>
    </w:p>
    <w:p w14:paraId="6089B4FE" w14:textId="763F7CC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staff the project with experienced engineers.</w:t>
      </w:r>
    </w:p>
    <w:p w14:paraId="1DF169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86" w:name="OLE_LINK12"/>
      <w:bookmarkStart w:id="587" w:name="OLE_LINK13"/>
      <w:r w:rsidRPr="00652966">
        <w:rPr>
          <w:rFonts w:ascii="Arial" w:eastAsia="微软雅黑" w:hAnsi="Arial" w:cs="Arial"/>
          <w:b/>
          <w:bCs/>
        </w:rPr>
        <w:t>landscape</w:t>
      </w:r>
      <w:r w:rsidRPr="00652966">
        <w:rPr>
          <w:rFonts w:ascii="Arial" w:eastAsia="微软雅黑" w:hAnsi="Arial" w:cs="Arial"/>
        </w:rPr>
        <w:t xml:space="preserve"> </w:t>
      </w:r>
      <w:bookmarkEnd w:id="586"/>
      <w:bookmarkEnd w:id="587"/>
      <w:r w:rsidRPr="00652966">
        <w:rPr>
          <w:rFonts w:ascii="Arial" w:eastAsia="微软雅黑" w:hAnsi="Arial" w:cs="Arial"/>
        </w:rPr>
        <w:t xml:space="preserve">['lændˌskeɪp] n. </w:t>
      </w:r>
      <w:r w:rsidRPr="00652966">
        <w:rPr>
          <w:rFonts w:ascii="Arial" w:eastAsia="微软雅黑" w:hAnsi="Arial" w:cs="Arial"/>
        </w:rPr>
        <w:t>风景，景色；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美化环境，布置景观</w:t>
      </w:r>
    </w:p>
    <w:p w14:paraId="515F116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8" w:name="OLE_LINK1"/>
      <w:bookmarkStart w:id="589" w:name="OLE_LINK2"/>
      <w:bookmarkStart w:id="590" w:name="OLE_LINK9"/>
      <w:r w:rsidRPr="00652966">
        <w:rPr>
          <w:rFonts w:ascii="Arial" w:eastAsia="微软雅黑" w:hAnsi="Arial" w:cs="Arial"/>
        </w:rPr>
        <w:t>The vast landscape of the national park was breathtaking.</w:t>
      </w:r>
      <w:bookmarkEnd w:id="588"/>
      <w:bookmarkEnd w:id="589"/>
      <w:bookmarkEnd w:id="590"/>
    </w:p>
    <w:p w14:paraId="58BAD391" w14:textId="56BEF164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91" w:name="OLE_LINK10"/>
      <w:bookmarkStart w:id="592" w:name="OLE_LINK11"/>
      <w:r w:rsidRPr="00652966">
        <w:rPr>
          <w:rFonts w:ascii="Arial" w:eastAsia="微软雅黑" w:hAnsi="Arial" w:cs="Arial"/>
        </w:rPr>
        <w:t>They hired a professional landscaper to landscape their backyard.</w:t>
      </w:r>
      <w:bookmarkEnd w:id="591"/>
      <w:bookmarkEnd w:id="592"/>
    </w:p>
    <w:p w14:paraId="12534AF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3" w:name="OLE_LINK14"/>
      <w:bookmarkStart w:id="594" w:name="OLE_LINK15"/>
      <w:r w:rsidRPr="00652966">
        <w:rPr>
          <w:rFonts w:ascii="Arial" w:eastAsia="微软雅黑" w:hAnsi="Arial" w:cs="Arial"/>
          <w:b/>
          <w:bCs/>
        </w:rPr>
        <w:t>underrate</w:t>
      </w:r>
      <w:r w:rsidRPr="00652966">
        <w:rPr>
          <w:rFonts w:ascii="Arial" w:eastAsia="微软雅黑" w:hAnsi="Arial" w:cs="Arial"/>
        </w:rPr>
        <w:t xml:space="preserve"> </w:t>
      </w:r>
      <w:bookmarkEnd w:id="593"/>
      <w:bookmarkEnd w:id="594"/>
      <w:r w:rsidRPr="00652966">
        <w:rPr>
          <w:rFonts w:ascii="Arial" w:eastAsia="微软雅黑" w:hAnsi="Arial" w:cs="Arial"/>
        </w:rPr>
        <w:t xml:space="preserve">[ˌʌndəˈreɪt] v. </w:t>
      </w:r>
      <w:r w:rsidRPr="00652966">
        <w:rPr>
          <w:rFonts w:ascii="Arial" w:eastAsia="微软雅黑" w:hAnsi="Arial" w:cs="Arial"/>
        </w:rPr>
        <w:t>低估，轻视</w:t>
      </w:r>
    </w:p>
    <w:p w14:paraId="206F2DF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underrate the importance of a healthy lifestyle.</w:t>
      </w:r>
    </w:p>
    <w:p w14:paraId="6443F0F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Don't underrate the potential of this small startup; it could be a game-changer.</w:t>
      </w:r>
    </w:p>
    <w:p w14:paraId="1D810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compatible</w:t>
      </w:r>
      <w:r w:rsidRPr="00652966">
        <w:rPr>
          <w:rFonts w:ascii="Arial" w:eastAsia="微软雅黑" w:hAnsi="Arial" w:cs="Arial"/>
        </w:rPr>
        <w:t xml:space="preserve"> [kəmˈpætəbl] adj. </w:t>
      </w:r>
      <w:r w:rsidRPr="00652966">
        <w:rPr>
          <w:rFonts w:ascii="Arial" w:eastAsia="微软雅黑" w:hAnsi="Arial" w:cs="Arial"/>
        </w:rPr>
        <w:t>兼容的，相容的</w:t>
      </w:r>
    </w:p>
    <w:p w14:paraId="7B274F7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95" w:name="OLE_LINK26"/>
      <w:bookmarkStart w:id="596" w:name="OLE_LINK27"/>
      <w:r w:rsidRPr="00652966">
        <w:rPr>
          <w:rFonts w:ascii="Arial" w:eastAsia="微软雅黑" w:hAnsi="Arial" w:cs="Arial"/>
        </w:rPr>
        <w:t xml:space="preserve"> The new software update is compatible with most operating systems.</w:t>
      </w:r>
      <w:bookmarkEnd w:id="595"/>
      <w:bookmarkEnd w:id="596"/>
    </w:p>
    <w:p w14:paraId="70988168" w14:textId="3C95B7F4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Their personalities are very compatible, which makes them great friends.</w:t>
      </w:r>
    </w:p>
    <w:p w14:paraId="677A27E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7" w:name="OLE_LINK78"/>
      <w:bookmarkStart w:id="598" w:name="OLE_LINK79"/>
      <w:r w:rsidRPr="00652966">
        <w:rPr>
          <w:rFonts w:ascii="Arial" w:eastAsia="微软雅黑" w:hAnsi="Arial" w:cs="Arial"/>
          <w:b/>
          <w:bCs/>
        </w:rPr>
        <w:t>irony</w:t>
      </w:r>
      <w:r w:rsidRPr="00652966">
        <w:rPr>
          <w:rFonts w:ascii="Arial" w:eastAsia="微软雅黑" w:hAnsi="Arial" w:cs="Arial"/>
        </w:rPr>
        <w:t xml:space="preserve"> </w:t>
      </w:r>
      <w:bookmarkEnd w:id="597"/>
      <w:bookmarkEnd w:id="598"/>
      <w:r w:rsidRPr="00652966">
        <w:rPr>
          <w:rFonts w:ascii="Arial" w:eastAsia="微软雅黑" w:hAnsi="Arial" w:cs="Arial"/>
        </w:rPr>
        <w:t xml:space="preserve">[ˈaɪrəni] n. </w:t>
      </w:r>
      <w:r w:rsidRPr="00652966">
        <w:rPr>
          <w:rFonts w:ascii="Arial" w:eastAsia="微软雅黑" w:hAnsi="Arial" w:cs="Arial"/>
        </w:rPr>
        <w:t>讽刺；反话</w:t>
      </w:r>
    </w:p>
    <w:p w14:paraId="545A74D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99" w:name="OLE_LINK80"/>
      <w:bookmarkStart w:id="600" w:name="OLE_LINK81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irony of the situation was that the firefighter's house burned down while he was on duty.</w:t>
      </w:r>
    </w:p>
    <w:p w14:paraId="2D41D38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use of irony in the speech made the audience laugh.</w:t>
      </w:r>
      <w:bookmarkEnd w:id="599"/>
      <w:bookmarkEnd w:id="600"/>
    </w:p>
    <w:p w14:paraId="515C6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</w:t>
      </w:r>
      <w:r w:rsidRPr="00652966">
        <w:rPr>
          <w:rFonts w:ascii="Arial" w:eastAsia="微软雅黑" w:hAnsi="Arial" w:cs="Arial"/>
        </w:rPr>
        <w:t xml:space="preserve"> [aɪˈrɑnɪkəl] adj. </w:t>
      </w:r>
      <w:r w:rsidRPr="00652966">
        <w:rPr>
          <w:rFonts w:ascii="Arial" w:eastAsia="微软雅黑" w:hAnsi="Arial" w:cs="Arial"/>
        </w:rPr>
        <w:t>讽刺的</w:t>
      </w:r>
    </w:p>
    <w:p w14:paraId="60D971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601" w:name="OLE_LINK82"/>
      <w:bookmarkStart w:id="602" w:name="OLE_LINK83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ironical comments often caught people off guard with their wit.</w:t>
      </w:r>
    </w:p>
    <w:p w14:paraId="10F533B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situation had an ironical twist that no one expected.</w:t>
      </w:r>
      <w:bookmarkEnd w:id="601"/>
      <w:bookmarkEnd w:id="602"/>
    </w:p>
    <w:p w14:paraId="29CEF04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ironically</w:t>
      </w:r>
      <w:r w:rsidRPr="00652966">
        <w:rPr>
          <w:rFonts w:ascii="Arial" w:eastAsia="微软雅黑" w:hAnsi="Arial" w:cs="Arial"/>
        </w:rPr>
        <w:t xml:space="preserve"> [aɪˈrɑnɪkli] adv. </w:t>
      </w:r>
      <w:r w:rsidRPr="00652966">
        <w:rPr>
          <w:rFonts w:ascii="Arial" w:eastAsia="微软雅黑" w:hAnsi="Arial" w:cs="Arial"/>
        </w:rPr>
        <w:t>讽刺地</w:t>
      </w:r>
    </w:p>
    <w:p w14:paraId="02E43E4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Ironically, the weatherman's prediction of a sunny day turned out to be a rainy one.</w:t>
      </w:r>
    </w:p>
    <w:p w14:paraId="093671B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said ironically, "You're a great help when you're not here."</w:t>
      </w:r>
    </w:p>
    <w:p w14:paraId="08B4D1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solidify</w:t>
      </w:r>
      <w:r w:rsidRPr="00652966">
        <w:rPr>
          <w:rFonts w:ascii="Arial" w:eastAsia="微软雅黑" w:hAnsi="Arial" w:cs="Arial"/>
        </w:rPr>
        <w:t xml:space="preserve"> [səˈlɪdəˌfaɪ] v. </w:t>
      </w:r>
      <w:r w:rsidRPr="00652966">
        <w:rPr>
          <w:rFonts w:ascii="Arial" w:eastAsia="微软雅黑" w:hAnsi="Arial" w:cs="Arial"/>
        </w:rPr>
        <w:t>巩固；凝固</w:t>
      </w:r>
    </w:p>
    <w:p w14:paraId="1BD7B97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merger will solidify the company's position as a market leader.</w:t>
      </w:r>
    </w:p>
    <w:p w14:paraId="0FBF7C38" w14:textId="32AF56C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lava began to solidify as it cooled, forming new rock formations.</w:t>
      </w:r>
    </w:p>
    <w:p w14:paraId="400D37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3" w:name="OLE_LINK58"/>
      <w:bookmarkStart w:id="604" w:name="OLE_LINK59"/>
      <w:r w:rsidRPr="00652966">
        <w:rPr>
          <w:rFonts w:ascii="Arial" w:eastAsia="微软雅黑" w:hAnsi="Arial" w:cs="Arial"/>
          <w:b/>
          <w:bCs/>
        </w:rPr>
        <w:t>solidification</w:t>
      </w:r>
      <w:r w:rsidRPr="00652966">
        <w:rPr>
          <w:rFonts w:ascii="Arial" w:eastAsia="微软雅黑" w:hAnsi="Arial" w:cs="Arial"/>
        </w:rPr>
        <w:t xml:space="preserve"> </w:t>
      </w:r>
      <w:bookmarkEnd w:id="603"/>
      <w:bookmarkEnd w:id="604"/>
      <w:r w:rsidRPr="00652966">
        <w:rPr>
          <w:rFonts w:ascii="Arial" w:eastAsia="微软雅黑" w:hAnsi="Arial" w:cs="Arial"/>
        </w:rPr>
        <w:t xml:space="preserve">[ˌsɑlɪdɪfɪˈkeɪʃən] n. </w:t>
      </w:r>
      <w:r w:rsidRPr="00652966">
        <w:rPr>
          <w:rFonts w:ascii="Arial" w:eastAsia="微软雅黑" w:hAnsi="Arial" w:cs="Arial"/>
        </w:rPr>
        <w:t>凝固；巩固</w:t>
      </w:r>
    </w:p>
    <w:p w14:paraId="56209E8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 lava created a new volcanic rock formation.</w:t>
      </w:r>
    </w:p>
    <w:p w14:paraId="25CC54A4" w14:textId="5BFDCD06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their partnership was evident in their successful collaboration on the project.</w:t>
      </w:r>
    </w:p>
    <w:p w14:paraId="2AD7D3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prioritize</w:t>
      </w:r>
      <w:r w:rsidRPr="00652966">
        <w:rPr>
          <w:rFonts w:ascii="Arial" w:eastAsia="微软雅黑" w:hAnsi="Arial" w:cs="Arial"/>
        </w:rPr>
        <w:t xml:space="preserve"> [praɪˈɔrəˌtaɪz] v. </w:t>
      </w:r>
      <w:r w:rsidRPr="00652966">
        <w:rPr>
          <w:rFonts w:ascii="Arial" w:eastAsia="微软雅黑" w:hAnsi="Arial" w:cs="Arial"/>
        </w:rPr>
        <w:t>优先考虑</w:t>
      </w:r>
    </w:p>
    <w:p w14:paraId="34D1DB8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prioritize your tasks to ensure you focus on the most important ones first.</w:t>
      </w:r>
    </w:p>
    <w:p w14:paraId="325B992E" w14:textId="1EAC888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needs to prioritize safety when working on this project.</w:t>
      </w:r>
    </w:p>
    <w:p w14:paraId="7F1041D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backpack</w:t>
      </w:r>
      <w:r w:rsidRPr="00652966">
        <w:rPr>
          <w:rFonts w:ascii="Arial" w:eastAsia="微软雅黑" w:hAnsi="Arial" w:cs="Arial"/>
        </w:rPr>
        <w:t xml:space="preserve"> [ˈbækˌpæk] n. </w:t>
      </w:r>
      <w:r w:rsidRPr="00652966">
        <w:rPr>
          <w:rFonts w:ascii="Arial" w:eastAsia="微软雅黑" w:hAnsi="Arial" w:cs="Arial"/>
        </w:rPr>
        <w:t>背包</w:t>
      </w:r>
    </w:p>
    <w:p w14:paraId="2DBBB86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packed her essentials into a backpack before heading out for the hike.</w:t>
      </w:r>
    </w:p>
    <w:p w14:paraId="3A3183B7" w14:textId="01A7D53F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backpack was filled with books and supplies for school.</w:t>
      </w:r>
    </w:p>
    <w:p w14:paraId="7820B9A0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5" w:name="OLE_LINK54"/>
      <w:bookmarkStart w:id="606" w:name="OLE_LINK55"/>
      <w:r w:rsidRPr="00652966">
        <w:rPr>
          <w:rFonts w:ascii="Arial" w:eastAsia="微软雅黑" w:hAnsi="Arial" w:cs="Arial"/>
          <w:b/>
          <w:bCs/>
        </w:rPr>
        <w:t>asynchronous</w:t>
      </w:r>
      <w:r w:rsidRPr="00652966">
        <w:rPr>
          <w:rFonts w:ascii="Arial" w:eastAsia="微软雅黑" w:hAnsi="Arial" w:cs="Arial"/>
        </w:rPr>
        <w:t xml:space="preserve"> </w:t>
      </w:r>
      <w:bookmarkEnd w:id="605"/>
      <w:bookmarkEnd w:id="606"/>
      <w:r w:rsidRPr="00652966">
        <w:rPr>
          <w:rFonts w:ascii="Arial" w:eastAsia="微软雅黑" w:hAnsi="Arial" w:cs="Arial"/>
        </w:rPr>
        <w:t xml:space="preserve">[eɪˈsɪŋkrənəs] adj. </w:t>
      </w:r>
      <w:r w:rsidRPr="00652966">
        <w:rPr>
          <w:rFonts w:ascii="Arial" w:eastAsia="微软雅黑" w:hAnsi="Arial" w:cs="Arial"/>
        </w:rPr>
        <w:t>异步的</w:t>
      </w:r>
    </w:p>
    <w:p w14:paraId="1A7E37A6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transparency</w:t>
      </w:r>
      <w:r w:rsidRPr="00652966">
        <w:rPr>
          <w:rFonts w:ascii="Arial" w:eastAsia="微软雅黑" w:hAnsi="Arial" w:cs="Arial"/>
        </w:rPr>
        <w:t xml:space="preserve"> [trænsˈpærənsi] n. </w:t>
      </w:r>
      <w:r w:rsidRPr="00652966">
        <w:rPr>
          <w:rFonts w:ascii="Arial" w:eastAsia="微软雅黑" w:hAnsi="Arial" w:cs="Arial"/>
        </w:rPr>
        <w:t>透明度</w:t>
      </w:r>
    </w:p>
    <w:p w14:paraId="1012636F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glass has high transparency, allowing light to pass through clearly.</w:t>
      </w:r>
    </w:p>
    <w:p w14:paraId="4B530DE4" w14:textId="613F8061" w:rsidR="00D120AA" w:rsidRPr="00652966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values transparency and provides open communication with employees.</w:t>
      </w:r>
    </w:p>
    <w:p w14:paraId="4C48B9C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badge</w:t>
      </w:r>
      <w:r w:rsidRPr="00652966">
        <w:rPr>
          <w:rFonts w:ascii="Arial" w:eastAsia="微软雅黑" w:hAnsi="Arial" w:cs="Arial"/>
        </w:rPr>
        <w:t xml:space="preserve"> [bædʒ] n. </w:t>
      </w:r>
      <w:r w:rsidRPr="00652966">
        <w:rPr>
          <w:rFonts w:ascii="Arial" w:eastAsia="微软雅黑" w:hAnsi="Arial" w:cs="Arial"/>
        </w:rPr>
        <w:t>徽章，标记</w:t>
      </w:r>
    </w:p>
    <w:p w14:paraId="1D0BA18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proudly wore his school badge on his uniform.</w:t>
      </w:r>
    </w:p>
    <w:p w14:paraId="54373D65" w14:textId="07C06170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app displays a badge on the icon to indicate the number of unread messages.</w:t>
      </w:r>
    </w:p>
    <w:p w14:paraId="663B351D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constant</w:t>
      </w:r>
      <w:r w:rsidRPr="00652966">
        <w:rPr>
          <w:rFonts w:ascii="Arial" w:eastAsia="微软雅黑" w:hAnsi="Arial" w:cs="Arial"/>
        </w:rPr>
        <w:t xml:space="preserve"> [ˈkɑːnstənt] adj. </w:t>
      </w:r>
      <w:r w:rsidRPr="00652966">
        <w:rPr>
          <w:rFonts w:ascii="Arial" w:eastAsia="微软雅黑" w:hAnsi="Arial" w:cs="Arial"/>
        </w:rPr>
        <w:t>持续不断地</w:t>
      </w:r>
    </w:p>
    <w:p w14:paraId="0871892F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</w:t>
      </w:r>
      <w:bookmarkStart w:id="607" w:name="OLE_LINK56"/>
      <w:bookmarkStart w:id="608" w:name="OLE_LINK57"/>
      <w:r w:rsidRPr="00652966">
        <w:rPr>
          <w:rFonts w:ascii="Arial" w:eastAsia="微软雅黑" w:hAnsi="Arial" w:cs="Arial"/>
        </w:rPr>
        <w:t xml:space="preserve">constantly </w:t>
      </w:r>
      <w:bookmarkEnd w:id="607"/>
      <w:bookmarkEnd w:id="608"/>
      <w:r w:rsidRPr="00652966">
        <w:rPr>
          <w:rFonts w:ascii="Arial" w:eastAsia="微软雅黑" w:hAnsi="Arial" w:cs="Arial"/>
        </w:rPr>
        <w:t>checking her phone for messages throughout the meeting.</w:t>
      </w:r>
    </w:p>
    <w:p w14:paraId="06A875EB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noise from the construction site next door was constantly annoying the residents.</w:t>
      </w:r>
    </w:p>
    <w:p w14:paraId="75B8BDB7" w14:textId="77777777" w:rsidR="00D120AA" w:rsidRPr="00652966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623D23D" w14:textId="77777777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F6531EF" w14:textId="78397E8D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50B8CC86" w14:textId="5C8B20B2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0723BB5" w14:textId="77777777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40A2E8B" w14:textId="66BD6928" w:rsidR="00CC5D6C" w:rsidRPr="00652966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sectPr w:rsidR="00CC5D6C" w:rsidRPr="00652966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4ED59" w14:textId="77777777" w:rsidR="007777EF" w:rsidRDefault="007777EF" w:rsidP="002275F7">
      <w:r>
        <w:separator/>
      </w:r>
    </w:p>
  </w:endnote>
  <w:endnote w:type="continuationSeparator" w:id="0">
    <w:p w14:paraId="6A8E099C" w14:textId="77777777" w:rsidR="007777EF" w:rsidRDefault="007777EF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503ED" w14:textId="77777777" w:rsidR="007777EF" w:rsidRDefault="007777EF" w:rsidP="002275F7">
      <w:r>
        <w:separator/>
      </w:r>
    </w:p>
  </w:footnote>
  <w:footnote w:type="continuationSeparator" w:id="0">
    <w:p w14:paraId="1DE2D507" w14:textId="77777777" w:rsidR="007777EF" w:rsidRDefault="007777EF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777EF">
    <w:pPr>
      <w:pStyle w:val="a4"/>
    </w:pPr>
    <w:r>
      <w:rPr>
        <w:noProof/>
      </w:rPr>
      <w:pict w14:anchorId="7B13D7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777EF">
    <w:pPr>
      <w:pStyle w:val="a4"/>
    </w:pPr>
    <w:r>
      <w:rPr>
        <w:noProof/>
      </w:rPr>
      <w:pict w14:anchorId="5D688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2pt;height:47.35pt" o:bullet="t">
        <v:imagedata r:id="rId1" o:title="10"/>
      </v:shape>
    </w:pict>
  </w:numPicBullet>
  <w:abstractNum w:abstractNumId="0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B57E1"/>
    <w:multiLevelType w:val="hybridMultilevel"/>
    <w:tmpl w:val="A53CA2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16A4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1CA8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2302"/>
    <w:rsid w:val="000D3591"/>
    <w:rsid w:val="000D4717"/>
    <w:rsid w:val="000D5271"/>
    <w:rsid w:val="000D53ED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11A01"/>
    <w:rsid w:val="00113E89"/>
    <w:rsid w:val="001145EA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5D0C"/>
    <w:rsid w:val="00176804"/>
    <w:rsid w:val="00177529"/>
    <w:rsid w:val="00182456"/>
    <w:rsid w:val="00185A67"/>
    <w:rsid w:val="00185AA1"/>
    <w:rsid w:val="0018725C"/>
    <w:rsid w:val="001918E6"/>
    <w:rsid w:val="00193F81"/>
    <w:rsid w:val="00196A3A"/>
    <w:rsid w:val="001A3FBF"/>
    <w:rsid w:val="001A7733"/>
    <w:rsid w:val="001A7D20"/>
    <w:rsid w:val="001B233D"/>
    <w:rsid w:val="001B2E77"/>
    <w:rsid w:val="001B6392"/>
    <w:rsid w:val="001B7C3F"/>
    <w:rsid w:val="001C05C8"/>
    <w:rsid w:val="001C118A"/>
    <w:rsid w:val="001D1EB0"/>
    <w:rsid w:val="001D77EF"/>
    <w:rsid w:val="001D782E"/>
    <w:rsid w:val="001D7AD2"/>
    <w:rsid w:val="001E049E"/>
    <w:rsid w:val="001E10DE"/>
    <w:rsid w:val="001E5936"/>
    <w:rsid w:val="001E64D9"/>
    <w:rsid w:val="001F3239"/>
    <w:rsid w:val="00200CD9"/>
    <w:rsid w:val="00200E6F"/>
    <w:rsid w:val="00202657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0570"/>
    <w:rsid w:val="00273FA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B83"/>
    <w:rsid w:val="00293FC1"/>
    <w:rsid w:val="00294831"/>
    <w:rsid w:val="002966E2"/>
    <w:rsid w:val="002A01F2"/>
    <w:rsid w:val="002A03B0"/>
    <w:rsid w:val="002A1D27"/>
    <w:rsid w:val="002A3D8E"/>
    <w:rsid w:val="002A5BE0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E635C"/>
    <w:rsid w:val="002F083E"/>
    <w:rsid w:val="002F1C14"/>
    <w:rsid w:val="002F3259"/>
    <w:rsid w:val="002F4F36"/>
    <w:rsid w:val="002F54EB"/>
    <w:rsid w:val="002F6CFD"/>
    <w:rsid w:val="00301F1F"/>
    <w:rsid w:val="00312755"/>
    <w:rsid w:val="0031388A"/>
    <w:rsid w:val="00314BDF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5C8C"/>
    <w:rsid w:val="003C5AB4"/>
    <w:rsid w:val="003C71F2"/>
    <w:rsid w:val="003D0834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1A5D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1AB"/>
    <w:rsid w:val="004848F6"/>
    <w:rsid w:val="00484D51"/>
    <w:rsid w:val="00485AC4"/>
    <w:rsid w:val="00485F4B"/>
    <w:rsid w:val="00490539"/>
    <w:rsid w:val="004950FA"/>
    <w:rsid w:val="004952CF"/>
    <w:rsid w:val="004954D5"/>
    <w:rsid w:val="004958F9"/>
    <w:rsid w:val="004A30DA"/>
    <w:rsid w:val="004A33A0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27950"/>
    <w:rsid w:val="00530EE8"/>
    <w:rsid w:val="0053133C"/>
    <w:rsid w:val="00534E88"/>
    <w:rsid w:val="0054291A"/>
    <w:rsid w:val="00544753"/>
    <w:rsid w:val="00553BB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01FD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C500F"/>
    <w:rsid w:val="005D097B"/>
    <w:rsid w:val="005D4623"/>
    <w:rsid w:val="005D4F42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2717"/>
    <w:rsid w:val="0061569B"/>
    <w:rsid w:val="006162A9"/>
    <w:rsid w:val="006231E3"/>
    <w:rsid w:val="00623B14"/>
    <w:rsid w:val="00626559"/>
    <w:rsid w:val="006271ED"/>
    <w:rsid w:val="00631D6C"/>
    <w:rsid w:val="00640105"/>
    <w:rsid w:val="00641033"/>
    <w:rsid w:val="006418B0"/>
    <w:rsid w:val="0064383C"/>
    <w:rsid w:val="00646FE3"/>
    <w:rsid w:val="00652966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3345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07BAD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1DA3"/>
    <w:rsid w:val="007455FF"/>
    <w:rsid w:val="00750027"/>
    <w:rsid w:val="007535EA"/>
    <w:rsid w:val="0075671E"/>
    <w:rsid w:val="00763860"/>
    <w:rsid w:val="00770F71"/>
    <w:rsid w:val="00772BC1"/>
    <w:rsid w:val="00773031"/>
    <w:rsid w:val="007746C5"/>
    <w:rsid w:val="00776289"/>
    <w:rsid w:val="007777EF"/>
    <w:rsid w:val="00781AA8"/>
    <w:rsid w:val="00786EF7"/>
    <w:rsid w:val="00787BE2"/>
    <w:rsid w:val="007A0144"/>
    <w:rsid w:val="007A09D8"/>
    <w:rsid w:val="007A0B2C"/>
    <w:rsid w:val="007A54F8"/>
    <w:rsid w:val="007A78EF"/>
    <w:rsid w:val="007B0108"/>
    <w:rsid w:val="007B378D"/>
    <w:rsid w:val="007B392B"/>
    <w:rsid w:val="007B39EA"/>
    <w:rsid w:val="007B6093"/>
    <w:rsid w:val="007B7D7F"/>
    <w:rsid w:val="007C0120"/>
    <w:rsid w:val="007C1C7D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609"/>
    <w:rsid w:val="007F0A2B"/>
    <w:rsid w:val="007F2AB1"/>
    <w:rsid w:val="007F315B"/>
    <w:rsid w:val="007F6703"/>
    <w:rsid w:val="00800543"/>
    <w:rsid w:val="0080739C"/>
    <w:rsid w:val="00807F03"/>
    <w:rsid w:val="008108F5"/>
    <w:rsid w:val="0081280A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651B"/>
    <w:rsid w:val="008477EB"/>
    <w:rsid w:val="00854195"/>
    <w:rsid w:val="008620DF"/>
    <w:rsid w:val="00863E3C"/>
    <w:rsid w:val="00866F5A"/>
    <w:rsid w:val="00867CC7"/>
    <w:rsid w:val="0087194A"/>
    <w:rsid w:val="00872962"/>
    <w:rsid w:val="00873D67"/>
    <w:rsid w:val="0087515A"/>
    <w:rsid w:val="008772CF"/>
    <w:rsid w:val="0088163F"/>
    <w:rsid w:val="00881890"/>
    <w:rsid w:val="0088197B"/>
    <w:rsid w:val="00881CF4"/>
    <w:rsid w:val="008829CB"/>
    <w:rsid w:val="00882A6B"/>
    <w:rsid w:val="00891E54"/>
    <w:rsid w:val="00894BF7"/>
    <w:rsid w:val="00896AD6"/>
    <w:rsid w:val="008A5EE0"/>
    <w:rsid w:val="008A6592"/>
    <w:rsid w:val="008B2382"/>
    <w:rsid w:val="008B6F57"/>
    <w:rsid w:val="008C2C47"/>
    <w:rsid w:val="008C733C"/>
    <w:rsid w:val="008C77A8"/>
    <w:rsid w:val="008D2CC3"/>
    <w:rsid w:val="008D65CF"/>
    <w:rsid w:val="008D681B"/>
    <w:rsid w:val="008E02DF"/>
    <w:rsid w:val="008E046A"/>
    <w:rsid w:val="008E0762"/>
    <w:rsid w:val="008E7ED6"/>
    <w:rsid w:val="008F0522"/>
    <w:rsid w:val="008F1207"/>
    <w:rsid w:val="008F1B3C"/>
    <w:rsid w:val="009005A4"/>
    <w:rsid w:val="0090538C"/>
    <w:rsid w:val="00907E0E"/>
    <w:rsid w:val="00916BF3"/>
    <w:rsid w:val="00921B01"/>
    <w:rsid w:val="00923037"/>
    <w:rsid w:val="00924A15"/>
    <w:rsid w:val="00932B3C"/>
    <w:rsid w:val="00947DC1"/>
    <w:rsid w:val="00951EEF"/>
    <w:rsid w:val="00954373"/>
    <w:rsid w:val="00955A2B"/>
    <w:rsid w:val="00957F84"/>
    <w:rsid w:val="00960028"/>
    <w:rsid w:val="0096225E"/>
    <w:rsid w:val="00962FFE"/>
    <w:rsid w:val="00963509"/>
    <w:rsid w:val="00963F9F"/>
    <w:rsid w:val="00970566"/>
    <w:rsid w:val="00971D84"/>
    <w:rsid w:val="0097531B"/>
    <w:rsid w:val="00981A43"/>
    <w:rsid w:val="0098447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B65E2"/>
    <w:rsid w:val="009C34CB"/>
    <w:rsid w:val="009C6B9C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735F"/>
    <w:rsid w:val="009F7E85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176E8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1477"/>
    <w:rsid w:val="00AB2078"/>
    <w:rsid w:val="00AB2A62"/>
    <w:rsid w:val="00AB48E3"/>
    <w:rsid w:val="00AB4A68"/>
    <w:rsid w:val="00AB60AA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33B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25EF8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6E00"/>
    <w:rsid w:val="00B80A1B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1501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5D18"/>
    <w:rsid w:val="00C86D3B"/>
    <w:rsid w:val="00C87EEB"/>
    <w:rsid w:val="00C903B2"/>
    <w:rsid w:val="00C90C69"/>
    <w:rsid w:val="00C9160A"/>
    <w:rsid w:val="00C92FB2"/>
    <w:rsid w:val="00C94950"/>
    <w:rsid w:val="00C9528A"/>
    <w:rsid w:val="00C95D34"/>
    <w:rsid w:val="00CA0235"/>
    <w:rsid w:val="00CA3E62"/>
    <w:rsid w:val="00CA69D7"/>
    <w:rsid w:val="00CA6FDA"/>
    <w:rsid w:val="00CB162E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C615F"/>
    <w:rsid w:val="00CC68C1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30D"/>
    <w:rsid w:val="00D44D20"/>
    <w:rsid w:val="00D46687"/>
    <w:rsid w:val="00D51C27"/>
    <w:rsid w:val="00D60F4C"/>
    <w:rsid w:val="00D63633"/>
    <w:rsid w:val="00D63635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0169"/>
    <w:rsid w:val="00DD1B11"/>
    <w:rsid w:val="00DD2C70"/>
    <w:rsid w:val="00DE17B4"/>
    <w:rsid w:val="00DE360E"/>
    <w:rsid w:val="00DE36CC"/>
    <w:rsid w:val="00DE3A76"/>
    <w:rsid w:val="00DE4B6D"/>
    <w:rsid w:val="00DE7AF5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6840"/>
    <w:rsid w:val="00E16AF1"/>
    <w:rsid w:val="00E204F9"/>
    <w:rsid w:val="00E262FC"/>
    <w:rsid w:val="00E30AF5"/>
    <w:rsid w:val="00E32B6E"/>
    <w:rsid w:val="00E35462"/>
    <w:rsid w:val="00E36933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A7C80"/>
    <w:rsid w:val="00EB006B"/>
    <w:rsid w:val="00EB275D"/>
    <w:rsid w:val="00EC0961"/>
    <w:rsid w:val="00EC3083"/>
    <w:rsid w:val="00ED5190"/>
    <w:rsid w:val="00ED585C"/>
    <w:rsid w:val="00EE136F"/>
    <w:rsid w:val="00EE373E"/>
    <w:rsid w:val="00EE79A6"/>
    <w:rsid w:val="00EF11BF"/>
    <w:rsid w:val="00EF2CEF"/>
    <w:rsid w:val="00EF66A9"/>
    <w:rsid w:val="00F02E42"/>
    <w:rsid w:val="00F03239"/>
    <w:rsid w:val="00F06F26"/>
    <w:rsid w:val="00F14C47"/>
    <w:rsid w:val="00F21172"/>
    <w:rsid w:val="00F21502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2466"/>
    <w:rsid w:val="00F445BF"/>
    <w:rsid w:val="00F60A7F"/>
    <w:rsid w:val="00F60ADD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docId w15:val="{3DAC67BB-B0B3-C141-9A61-5236BD4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128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8128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81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6100</TotalTime>
  <Pages>120</Pages>
  <Words>28703</Words>
  <Characters>163608</Characters>
  <Application>Microsoft Office Word</Application>
  <DocSecurity>0</DocSecurity>
  <Lines>1363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2023-09-17T13:43:00Z</cp:lastPrinted>
  <dcterms:created xsi:type="dcterms:W3CDTF">2023-09-17T13:43:00Z</dcterms:created>
  <dcterms:modified xsi:type="dcterms:W3CDTF">2024-08-24T19:10:00Z</dcterms:modified>
</cp:coreProperties>
</file>