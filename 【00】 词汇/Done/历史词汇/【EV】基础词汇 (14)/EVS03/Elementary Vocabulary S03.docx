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2988A6E1" w:rsidR="00772BC1" w:rsidRPr="00292354" w:rsidRDefault="00772BC1" w:rsidP="00813DD5">
      <w:pPr>
        <w:autoSpaceDE w:val="0"/>
        <w:autoSpaceDN w:val="0"/>
        <w:adjustRightInd w:val="0"/>
        <w:snapToGrid w:val="0"/>
        <w:spacing w:line="440" w:lineRule="exact"/>
        <w:jc w:val="center"/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</w:pPr>
      <w:r w:rsidRPr="00292354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Elementary Vocabulary S0</w:t>
      </w:r>
      <w:r w:rsidR="00D65FEF" w:rsidRPr="00292354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3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48"/>
        <w:gridCol w:w="2442"/>
        <w:gridCol w:w="1228"/>
        <w:gridCol w:w="6164"/>
      </w:tblGrid>
      <w:tr w:rsidR="00292354" w:rsidRPr="00292354" w14:paraId="3D09F3B3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08884751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90" w:type="dxa"/>
            <w:vAlign w:val="center"/>
          </w:tcPr>
          <w:p w14:paraId="6F249BE8" w14:textId="0F83F67F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face</w:t>
            </w:r>
          </w:p>
        </w:tc>
        <w:tc>
          <w:tcPr>
            <w:tcW w:w="283" w:type="dxa"/>
            <w:vAlign w:val="center"/>
          </w:tcPr>
          <w:p w14:paraId="7D771F23" w14:textId="5017B42C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n&amp;v</w:t>
            </w:r>
          </w:p>
        </w:tc>
        <w:tc>
          <w:tcPr>
            <w:tcW w:w="6943" w:type="dxa"/>
            <w:vAlign w:val="center"/>
          </w:tcPr>
          <w:p w14:paraId="5DF28CA1" w14:textId="0493B988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脸；面子；面向，朝向；面对，</w:t>
            </w:r>
            <w:r w:rsidRPr="00292354">
              <w:rPr>
                <w:rFonts w:ascii="Arial" w:eastAsia="微软雅黑" w:hAnsi="Arial" w:cs="Arial"/>
                <w:color w:val="393939"/>
                <w:sz w:val="28"/>
                <w:szCs w:val="28"/>
              </w:rPr>
              <w:t>面临；</w:t>
            </w:r>
          </w:p>
        </w:tc>
      </w:tr>
      <w:tr w:rsidR="00292354" w:rsidRPr="00292354" w14:paraId="615772FF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41D6F37E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90" w:type="dxa"/>
            <w:vAlign w:val="center"/>
          </w:tcPr>
          <w:p w14:paraId="6E47FDF7" w14:textId="0F03E609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reason</w:t>
            </w:r>
          </w:p>
        </w:tc>
        <w:tc>
          <w:tcPr>
            <w:tcW w:w="283" w:type="dxa"/>
            <w:vAlign w:val="center"/>
          </w:tcPr>
          <w:p w14:paraId="6561DDEC" w14:textId="486DF421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  <w:shd w:val="clear" w:color="auto" w:fill="FFFFFF"/>
              </w:rPr>
              <w:t>n&amp;v</w:t>
            </w:r>
          </w:p>
        </w:tc>
        <w:tc>
          <w:tcPr>
            <w:tcW w:w="6943" w:type="dxa"/>
            <w:vAlign w:val="center"/>
          </w:tcPr>
          <w:p w14:paraId="768B8418" w14:textId="2D351E91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原因，常识，理性，推理；思考，理解；</w:t>
            </w:r>
          </w:p>
        </w:tc>
      </w:tr>
      <w:tr w:rsidR="00292354" w:rsidRPr="00292354" w14:paraId="04D618C3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72E3783A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90" w:type="dxa"/>
            <w:vAlign w:val="center"/>
          </w:tcPr>
          <w:p w14:paraId="1B882FE0" w14:textId="2F12FC2E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injure</w:t>
            </w:r>
          </w:p>
        </w:tc>
        <w:tc>
          <w:tcPr>
            <w:tcW w:w="283" w:type="dxa"/>
            <w:vAlign w:val="center"/>
          </w:tcPr>
          <w:p w14:paraId="13EA89E7" w14:textId="5BF4A639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943" w:type="dxa"/>
            <w:vAlign w:val="center"/>
          </w:tcPr>
          <w:p w14:paraId="27B9253B" w14:textId="4C96DD2F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伤害，使受伤；损害，伤害；</w:t>
            </w:r>
          </w:p>
        </w:tc>
      </w:tr>
      <w:tr w:rsidR="00292354" w:rsidRPr="00292354" w14:paraId="15EE575C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24809987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90" w:type="dxa"/>
            <w:vAlign w:val="center"/>
          </w:tcPr>
          <w:p w14:paraId="748E9BB8" w14:textId="4B7C8014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inform</w:t>
            </w:r>
          </w:p>
        </w:tc>
        <w:tc>
          <w:tcPr>
            <w:tcW w:w="283" w:type="dxa"/>
            <w:vAlign w:val="center"/>
          </w:tcPr>
          <w:p w14:paraId="6CE59C0E" w14:textId="77384A46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943" w:type="dxa"/>
            <w:vAlign w:val="center"/>
          </w:tcPr>
          <w:p w14:paraId="3FA0C690" w14:textId="4DA582D2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知会，通知；了解，熟悉；告发，检举；</w:t>
            </w:r>
          </w:p>
        </w:tc>
      </w:tr>
      <w:tr w:rsidR="00292354" w:rsidRPr="00292354" w14:paraId="1BA24823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739A1E1D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90" w:type="dxa"/>
            <w:vAlign w:val="center"/>
          </w:tcPr>
          <w:p w14:paraId="7A82397D" w14:textId="35EB2CA6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relate</w:t>
            </w:r>
          </w:p>
        </w:tc>
        <w:tc>
          <w:tcPr>
            <w:tcW w:w="283" w:type="dxa"/>
            <w:vAlign w:val="center"/>
          </w:tcPr>
          <w:p w14:paraId="072E43DF" w14:textId="5BA6CE0D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943" w:type="dxa"/>
            <w:vAlign w:val="center"/>
          </w:tcPr>
          <w:p w14:paraId="14EE78F0" w14:textId="70A456CD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使有联系，联系；讲述，叙述；</w:t>
            </w:r>
          </w:p>
        </w:tc>
      </w:tr>
      <w:tr w:rsidR="00292354" w:rsidRPr="00292354" w14:paraId="68127632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3BB61BFD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590" w:type="dxa"/>
            <w:vAlign w:val="center"/>
          </w:tcPr>
          <w:p w14:paraId="545C985E" w14:textId="623226CF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switch</w:t>
            </w:r>
          </w:p>
        </w:tc>
        <w:tc>
          <w:tcPr>
            <w:tcW w:w="283" w:type="dxa"/>
            <w:vAlign w:val="center"/>
          </w:tcPr>
          <w:p w14:paraId="76BC8B6C" w14:textId="7732A28B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943" w:type="dxa"/>
            <w:vAlign w:val="center"/>
          </w:tcPr>
          <w:p w14:paraId="3A3D988F" w14:textId="4FA43909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转换，交换；改变，突变；对调，调班；</w:t>
            </w:r>
          </w:p>
        </w:tc>
      </w:tr>
      <w:tr w:rsidR="00292354" w:rsidRPr="00292354" w14:paraId="2F0A6F13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274D4A9C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590" w:type="dxa"/>
            <w:vAlign w:val="center"/>
          </w:tcPr>
          <w:p w14:paraId="5B341278" w14:textId="59977769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reflect</w:t>
            </w:r>
          </w:p>
        </w:tc>
        <w:tc>
          <w:tcPr>
            <w:tcW w:w="283" w:type="dxa"/>
            <w:vAlign w:val="center"/>
          </w:tcPr>
          <w:p w14:paraId="06AD3962" w14:textId="26912430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943" w:type="dxa"/>
            <w:vAlign w:val="center"/>
          </w:tcPr>
          <w:p w14:paraId="3E7F2710" w14:textId="3AB34F71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cs="Arial"/>
                <w:color w:val="393939"/>
                <w:sz w:val="28"/>
                <w:szCs w:val="28"/>
              </w:rPr>
              <w:t>反射；反映，映出；表达</w:t>
            </w:r>
            <w:r w:rsidRPr="00292354">
              <w:rPr>
                <w:rFonts w:ascii="Arial" w:eastAsia="微软雅黑" w:hAnsi="Arial" w:cs="Arial"/>
                <w:color w:val="393939"/>
                <w:sz w:val="28"/>
                <w:szCs w:val="28"/>
              </w:rPr>
              <w:t> </w:t>
            </w:r>
            <w:r w:rsidRPr="00292354">
              <w:rPr>
                <w:rFonts w:ascii="Arial" w:eastAsia="微软雅黑" w:hAnsi="Arial" w:cs="Arial"/>
                <w:color w:val="393939"/>
                <w:sz w:val="28"/>
                <w:szCs w:val="28"/>
              </w:rPr>
              <w:t>；思考，沉思；</w:t>
            </w:r>
          </w:p>
        </w:tc>
      </w:tr>
      <w:tr w:rsidR="00292354" w:rsidRPr="00292354" w14:paraId="150A6BAC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3E53F2B6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590" w:type="dxa"/>
            <w:vAlign w:val="center"/>
          </w:tcPr>
          <w:p w14:paraId="3592FC8C" w14:textId="48EC958E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effort</w:t>
            </w:r>
          </w:p>
        </w:tc>
        <w:tc>
          <w:tcPr>
            <w:tcW w:w="283" w:type="dxa"/>
            <w:vAlign w:val="center"/>
          </w:tcPr>
          <w:p w14:paraId="103034D0" w14:textId="1BB87D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n</w:t>
            </w:r>
          </w:p>
        </w:tc>
        <w:tc>
          <w:tcPr>
            <w:tcW w:w="6943" w:type="dxa"/>
            <w:vAlign w:val="center"/>
          </w:tcPr>
          <w:p w14:paraId="2466C118" w14:textId="3AE86387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努力，试图，尽力；</w:t>
            </w:r>
            <w:r w:rsidRPr="00292354">
              <w:rPr>
                <w:rFonts w:ascii="Arial" w:eastAsia="微软雅黑" w:hAnsi="Arial" w:cs="Arial"/>
                <w:color w:val="393939"/>
                <w:sz w:val="28"/>
                <w:szCs w:val="28"/>
              </w:rPr>
              <w:t>努力的结果；成就</w:t>
            </w:r>
            <w:r w:rsidRPr="00292354">
              <w:rPr>
                <w:rFonts w:ascii="Arial" w:eastAsia="微软雅黑" w:hAnsi="Arial" w:cs="Arial"/>
                <w:color w:val="393939"/>
                <w:sz w:val="28"/>
                <w:szCs w:val="28"/>
              </w:rPr>
              <w:t> </w:t>
            </w:r>
            <w:r w:rsidRPr="00292354">
              <w:rPr>
                <w:rFonts w:ascii="Arial" w:eastAsia="微软雅黑" w:hAnsi="Arial" w:cs="Arial"/>
                <w:color w:val="393939"/>
                <w:sz w:val="28"/>
                <w:szCs w:val="28"/>
              </w:rPr>
              <w:t>；</w:t>
            </w:r>
          </w:p>
        </w:tc>
      </w:tr>
      <w:tr w:rsidR="00292354" w:rsidRPr="00292354" w14:paraId="0BF6B33B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4BD15091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90" w:type="dxa"/>
            <w:vAlign w:val="center"/>
          </w:tcPr>
          <w:p w14:paraId="380CB586" w14:textId="0BAC8650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seldom</w:t>
            </w:r>
          </w:p>
        </w:tc>
        <w:tc>
          <w:tcPr>
            <w:tcW w:w="283" w:type="dxa"/>
            <w:vAlign w:val="center"/>
          </w:tcPr>
          <w:p w14:paraId="482311B2" w14:textId="23B6107D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adv</w:t>
            </w:r>
          </w:p>
        </w:tc>
        <w:tc>
          <w:tcPr>
            <w:tcW w:w="6943" w:type="dxa"/>
            <w:vAlign w:val="center"/>
          </w:tcPr>
          <w:p w14:paraId="046AB036" w14:textId="0867A5D3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不常，很少，难得；</w:t>
            </w:r>
          </w:p>
        </w:tc>
      </w:tr>
      <w:tr w:rsidR="00292354" w:rsidRPr="00292354" w14:paraId="26E3FD60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124686F9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9235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90" w:type="dxa"/>
            <w:vAlign w:val="center"/>
          </w:tcPr>
          <w:p w14:paraId="36B4BC33" w14:textId="46CB6332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ignore</w:t>
            </w:r>
          </w:p>
        </w:tc>
        <w:tc>
          <w:tcPr>
            <w:tcW w:w="283" w:type="dxa"/>
            <w:vAlign w:val="center"/>
          </w:tcPr>
          <w:p w14:paraId="21115F8D" w14:textId="11BBA5DE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943" w:type="dxa"/>
            <w:vAlign w:val="center"/>
          </w:tcPr>
          <w:p w14:paraId="328B590C" w14:textId="5BF416BB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忽视，不予理会；佯装未见，不予理睬；</w:t>
            </w:r>
          </w:p>
        </w:tc>
      </w:tr>
      <w:tr w:rsidR="00292354" w:rsidRPr="00292354" w14:paraId="4B08C4B4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137C0174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9235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90" w:type="dxa"/>
            <w:vAlign w:val="center"/>
          </w:tcPr>
          <w:p w14:paraId="17506DC0" w14:textId="5AC74930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tolerate</w:t>
            </w:r>
          </w:p>
        </w:tc>
        <w:tc>
          <w:tcPr>
            <w:tcW w:w="283" w:type="dxa"/>
            <w:vAlign w:val="center"/>
          </w:tcPr>
          <w:p w14:paraId="229E4E0A" w14:textId="4A27FC69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943" w:type="dxa"/>
            <w:vAlign w:val="center"/>
          </w:tcPr>
          <w:p w14:paraId="2E248B82" w14:textId="2D3DE628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容许，允许；忍受，容忍；有耐受性，能经受；</w:t>
            </w:r>
          </w:p>
        </w:tc>
      </w:tr>
      <w:tr w:rsidR="00292354" w:rsidRPr="00292354" w14:paraId="5534AE3E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2A6F1C5C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9235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90" w:type="dxa"/>
            <w:vAlign w:val="center"/>
          </w:tcPr>
          <w:p w14:paraId="039FCFA4" w14:textId="5A36B600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concern</w:t>
            </w:r>
          </w:p>
        </w:tc>
        <w:tc>
          <w:tcPr>
            <w:tcW w:w="283" w:type="dxa"/>
            <w:vAlign w:val="center"/>
          </w:tcPr>
          <w:p w14:paraId="43AFD0EF" w14:textId="5DA53F24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943" w:type="dxa"/>
            <w:vAlign w:val="center"/>
          </w:tcPr>
          <w:p w14:paraId="4AEF30EC" w14:textId="317915AD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影响，牵涉；涉及；担忧</w:t>
            </w: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 </w:t>
            </w: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；感兴趣</w:t>
            </w: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 </w:t>
            </w: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；认为</w:t>
            </w: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...</w:t>
            </w: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重要；</w:t>
            </w:r>
          </w:p>
        </w:tc>
      </w:tr>
      <w:tr w:rsidR="00292354" w:rsidRPr="00292354" w14:paraId="43B4A359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610D5890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9235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90" w:type="dxa"/>
            <w:vAlign w:val="center"/>
          </w:tcPr>
          <w:p w14:paraId="580B768F" w14:textId="201FA90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locate</w:t>
            </w:r>
          </w:p>
        </w:tc>
        <w:tc>
          <w:tcPr>
            <w:tcW w:w="283" w:type="dxa"/>
            <w:vAlign w:val="center"/>
          </w:tcPr>
          <w:p w14:paraId="3188228D" w14:textId="2AE7AE93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v</w:t>
            </w:r>
          </w:p>
        </w:tc>
        <w:tc>
          <w:tcPr>
            <w:tcW w:w="6943" w:type="dxa"/>
            <w:vAlign w:val="center"/>
          </w:tcPr>
          <w:p w14:paraId="4EA24EC4" w14:textId="2E551BED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找出…的准确位置；定位；安置</w:t>
            </w: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 </w:t>
            </w: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；</w:t>
            </w:r>
          </w:p>
        </w:tc>
      </w:tr>
      <w:tr w:rsidR="00292354" w:rsidRPr="00292354" w14:paraId="4AA2C438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03EB67A0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9235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90" w:type="dxa"/>
            <w:vAlign w:val="center"/>
          </w:tcPr>
          <w:p w14:paraId="78F313E1" w14:textId="016C263B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overseas</w:t>
            </w:r>
          </w:p>
        </w:tc>
        <w:tc>
          <w:tcPr>
            <w:tcW w:w="283" w:type="dxa"/>
            <w:vAlign w:val="center"/>
          </w:tcPr>
          <w:p w14:paraId="7F6E80BF" w14:textId="72C1C7F9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adj&amp;adv</w:t>
            </w:r>
          </w:p>
        </w:tc>
        <w:tc>
          <w:tcPr>
            <w:tcW w:w="6943" w:type="dxa"/>
            <w:vAlign w:val="center"/>
          </w:tcPr>
          <w:p w14:paraId="4D4E29B4" w14:textId="15289D98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外国的，海外的；在国外，在海外；</w:t>
            </w:r>
          </w:p>
        </w:tc>
      </w:tr>
      <w:tr w:rsidR="00292354" w:rsidRPr="00292354" w14:paraId="53060EB8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614E6C69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9235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90" w:type="dxa"/>
            <w:vAlign w:val="center"/>
          </w:tcPr>
          <w:p w14:paraId="18A1F0B5" w14:textId="79125CE4" w:rsidR="00292354" w:rsidRPr="00292354" w:rsidRDefault="00292354" w:rsidP="00292354">
            <w:pPr>
              <w:widowControl/>
              <w:spacing w:line="440" w:lineRule="exact"/>
              <w:jc w:val="center"/>
              <w:rPr>
                <w:rFonts w:ascii="Arial" w:eastAsia="微软雅黑" w:hAnsi="Arial" w:cs="宋体"/>
                <w:b/>
                <w:bCs/>
                <w:kern w:val="0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rely on</w:t>
            </w:r>
          </w:p>
        </w:tc>
        <w:tc>
          <w:tcPr>
            <w:tcW w:w="283" w:type="dxa"/>
            <w:vAlign w:val="center"/>
          </w:tcPr>
          <w:p w14:paraId="58B30EE7" w14:textId="3B1A148D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phrv</w:t>
            </w:r>
          </w:p>
        </w:tc>
        <w:tc>
          <w:tcPr>
            <w:tcW w:w="6943" w:type="dxa"/>
            <w:vAlign w:val="center"/>
          </w:tcPr>
          <w:p w14:paraId="684FA8A7" w14:textId="13DED1E5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依靠，依赖；信任，信赖；</w:t>
            </w:r>
          </w:p>
        </w:tc>
      </w:tr>
      <w:tr w:rsidR="00292354" w:rsidRPr="00292354" w14:paraId="2B312BB7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2A6F92F2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9235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590" w:type="dxa"/>
            <w:vAlign w:val="center"/>
          </w:tcPr>
          <w:p w14:paraId="1565092F" w14:textId="01902216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 xml:space="preserve">there is no point </w:t>
            </w:r>
          </w:p>
        </w:tc>
        <w:tc>
          <w:tcPr>
            <w:tcW w:w="283" w:type="dxa"/>
            <w:vAlign w:val="center"/>
          </w:tcPr>
          <w:p w14:paraId="7E607D04" w14:textId="51DC18F4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sent</w:t>
            </w:r>
          </w:p>
        </w:tc>
        <w:tc>
          <w:tcPr>
            <w:tcW w:w="6943" w:type="dxa"/>
            <w:vAlign w:val="center"/>
          </w:tcPr>
          <w:p w14:paraId="56A8F7A4" w14:textId="008485BC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没有意义去干；</w:t>
            </w:r>
          </w:p>
        </w:tc>
      </w:tr>
      <w:tr w:rsidR="00292354" w:rsidRPr="00292354" w14:paraId="3FA1D15D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1866DCDB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9235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590" w:type="dxa"/>
            <w:vAlign w:val="center"/>
          </w:tcPr>
          <w:p w14:paraId="3D337B13" w14:textId="01330670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other than</w:t>
            </w:r>
          </w:p>
        </w:tc>
        <w:tc>
          <w:tcPr>
            <w:tcW w:w="283" w:type="dxa"/>
            <w:vAlign w:val="center"/>
          </w:tcPr>
          <w:p w14:paraId="193E5F4B" w14:textId="6B30649E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</w:t>
            </w:r>
          </w:p>
        </w:tc>
        <w:tc>
          <w:tcPr>
            <w:tcW w:w="6943" w:type="dxa"/>
            <w:vAlign w:val="center"/>
          </w:tcPr>
          <w:p w14:paraId="08DA7406" w14:textId="680CD1C2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除…以外，除外；不同，不同于；</w:t>
            </w:r>
          </w:p>
        </w:tc>
      </w:tr>
      <w:tr w:rsidR="00292354" w:rsidRPr="00292354" w14:paraId="27507647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3DE9A5B1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9235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590" w:type="dxa"/>
            <w:vAlign w:val="center"/>
          </w:tcPr>
          <w:p w14:paraId="47864706" w14:textId="4C568BF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act as</w:t>
            </w:r>
          </w:p>
        </w:tc>
        <w:tc>
          <w:tcPr>
            <w:tcW w:w="283" w:type="dxa"/>
            <w:vAlign w:val="center"/>
          </w:tcPr>
          <w:p w14:paraId="3EEBFEE6" w14:textId="6C63C16D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phrv</w:t>
            </w:r>
          </w:p>
        </w:tc>
        <w:tc>
          <w:tcPr>
            <w:tcW w:w="6943" w:type="dxa"/>
            <w:vAlign w:val="center"/>
          </w:tcPr>
          <w:p w14:paraId="7E9EA5ED" w14:textId="09E88632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担任…角色；起</w:t>
            </w: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...</w:t>
            </w: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作用；</w:t>
            </w:r>
          </w:p>
        </w:tc>
      </w:tr>
      <w:tr w:rsidR="00292354" w:rsidRPr="00292354" w14:paraId="6F0BCED8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54D63AF6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29235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90" w:type="dxa"/>
            <w:vAlign w:val="center"/>
          </w:tcPr>
          <w:p w14:paraId="39A0DFE9" w14:textId="60796322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look at</w:t>
            </w:r>
          </w:p>
        </w:tc>
        <w:tc>
          <w:tcPr>
            <w:tcW w:w="283" w:type="dxa"/>
            <w:vAlign w:val="center"/>
          </w:tcPr>
          <w:p w14:paraId="7680FD5B" w14:textId="55D3A3FF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phrv</w:t>
            </w:r>
          </w:p>
        </w:tc>
        <w:tc>
          <w:tcPr>
            <w:tcW w:w="6943" w:type="dxa"/>
            <w:vAlign w:val="center"/>
          </w:tcPr>
          <w:p w14:paraId="4D847F13" w14:textId="523471FB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看，看待；考虑，接受；</w:t>
            </w:r>
          </w:p>
        </w:tc>
      </w:tr>
      <w:tr w:rsidR="00292354" w:rsidRPr="00292354" w14:paraId="6727E853" w14:textId="77777777" w:rsidTr="00292354">
        <w:trPr>
          <w:trHeight w:val="680"/>
        </w:trPr>
        <w:tc>
          <w:tcPr>
            <w:tcW w:w="666" w:type="dxa"/>
            <w:vAlign w:val="center"/>
          </w:tcPr>
          <w:p w14:paraId="330B3798" w14:textId="77777777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29235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90" w:type="dxa"/>
            <w:vAlign w:val="center"/>
          </w:tcPr>
          <w:p w14:paraId="50609743" w14:textId="0CC8FECB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b/>
                <w:bCs/>
                <w:color w:val="393939"/>
                <w:sz w:val="28"/>
                <w:szCs w:val="28"/>
              </w:rPr>
              <w:t>no more</w:t>
            </w:r>
          </w:p>
        </w:tc>
        <w:tc>
          <w:tcPr>
            <w:tcW w:w="283" w:type="dxa"/>
            <w:vAlign w:val="center"/>
          </w:tcPr>
          <w:p w14:paraId="6D7CAEA5" w14:textId="507B2432" w:rsidR="00292354" w:rsidRPr="00292354" w:rsidRDefault="00292354" w:rsidP="00292354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phr</w:t>
            </w:r>
          </w:p>
        </w:tc>
        <w:tc>
          <w:tcPr>
            <w:tcW w:w="6943" w:type="dxa"/>
            <w:vAlign w:val="center"/>
          </w:tcPr>
          <w:p w14:paraId="6344F2EA" w14:textId="6ED7FC1B" w:rsidR="00292354" w:rsidRPr="00292354" w:rsidRDefault="00292354" w:rsidP="00292354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92354">
              <w:rPr>
                <w:rFonts w:ascii="Arial" w:eastAsia="微软雅黑" w:hAnsi="Arial" w:hint="eastAsia"/>
                <w:color w:val="393939"/>
                <w:sz w:val="28"/>
                <w:szCs w:val="28"/>
              </w:rPr>
              <w:t>不再，也不；</w:t>
            </w:r>
          </w:p>
        </w:tc>
      </w:tr>
    </w:tbl>
    <w:p w14:paraId="6544B21F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lastRenderedPageBreak/>
        <w:t>▲ face</w:t>
      </w:r>
    </w:p>
    <w:p w14:paraId="17722B0D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脸；面子；面部表情，脸色；（物）面，表面；</w:t>
      </w:r>
    </w:p>
    <w:p w14:paraId="11EA58C2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vt&amp;vi.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面向，朝向；面对，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面临，必须对付（情况）；</w:t>
      </w:r>
    </w:p>
    <w:p w14:paraId="665BC571" w14:textId="314CCF4A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lose face/save face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丢面子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/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挽回面子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face to face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面对面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make a face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做鬼脸</w:t>
      </w:r>
    </w:p>
    <w:p w14:paraId="69B27E61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pull a long face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拉长脸（显出不喜欢或不高兴的样子）</w:t>
      </w:r>
    </w:p>
    <w:p w14:paraId="174217A2" w14:textId="77777777" w:rsidR="00913C40" w:rsidRDefault="00292354" w:rsidP="00292354">
      <w:pPr>
        <w:widowControl/>
        <w:spacing w:line="44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eg. You can't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 pull a long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 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face 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and scold people into religion.</w:t>
      </w:r>
    </w:p>
    <w:p w14:paraId="7FA73284" w14:textId="6DACBFAC" w:rsidR="00292354" w:rsidRPr="00292354" w:rsidRDefault="00292354" w:rsidP="00913C40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 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你不能拉长脸教训人们皈依宗教。</w:t>
      </w:r>
    </w:p>
    <w:p w14:paraId="4C49E5A4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have the face to do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竟然有脸去做</w:t>
      </w:r>
    </w:p>
    <w:p w14:paraId="49FBAFCD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eg. I do not know how you 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have the face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 to do such a thing. </w:t>
      </w:r>
    </w:p>
    <w:p w14:paraId="5794228A" w14:textId="77777777" w:rsidR="00292354" w:rsidRPr="00292354" w:rsidRDefault="00292354" w:rsidP="0029235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我真不知道你怎麽能如此厚颜，做出这种事来。</w:t>
      </w:r>
    </w:p>
    <w:p w14:paraId="68FDE484" w14:textId="7F8B7CA2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eg.</w:t>
      </w:r>
      <w:r w:rsidR="00913C40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="00913C40"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>How</w:t>
      </w:r>
      <w:r w:rsidR="00913C40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many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faces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does a cube have?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立方体有几个面？</w:t>
      </w:r>
    </w:p>
    <w:p w14:paraId="6F349ABB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Which direction are you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facing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?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你面朝哪个方向？</w:t>
      </w:r>
    </w:p>
    <w:p w14:paraId="5020DEA9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The company is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facing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a financial crisis.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公司正面临财政危机。</w:t>
      </w:r>
    </w:p>
    <w:p w14:paraId="72847466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reason</w:t>
      </w:r>
    </w:p>
    <w:p w14:paraId="5E72513B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原因，理由，动机；常识，道理；理性，理智，神志，理智；</w:t>
      </w:r>
    </w:p>
    <w:p w14:paraId="62A33F17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推理，推论，推断；思考，理解；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+ that / sth / out / with sb</w:t>
      </w:r>
    </w:p>
    <w:p w14:paraId="47560E06" w14:textId="77777777" w:rsidR="00026F2F" w:rsidRDefault="00292354" w:rsidP="00292354">
      <w:pPr>
        <w:widowControl/>
        <w:spacing w:line="44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There is a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reason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for every important thing that happens. </w:t>
      </w:r>
    </w:p>
    <w:p w14:paraId="2BB83C75" w14:textId="24A77591" w:rsidR="00292354" w:rsidRPr="00292354" w:rsidRDefault="00292354" w:rsidP="00026F2F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每件重要事情的发生都有原因。</w:t>
      </w:r>
    </w:p>
    <w:p w14:paraId="55F42BF2" w14:textId="22709AA1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there is a great deal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>reason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/sense in his advi</w:t>
      </w:r>
      <w:r w:rsidR="00913C40">
        <w:rPr>
          <w:rFonts w:ascii="Arial" w:eastAsia="微软雅黑" w:hAnsi="Arial" w:cs="宋体"/>
          <w:color w:val="393939"/>
          <w:kern w:val="0"/>
          <w:sz w:val="28"/>
          <w:szCs w:val="28"/>
        </w:rPr>
        <w:t>c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他的建议很有道理。</w:t>
      </w:r>
    </w:p>
    <w:p w14:paraId="1346BBC8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lose one's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>reason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/sense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失去理智</w:t>
      </w:r>
    </w:p>
    <w:p w14:paraId="1B9EAB78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beyond/out of all reason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没有道理，不合道理，无法接受</w:t>
      </w:r>
    </w:p>
    <w:p w14:paraId="3124DCD5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by reason of sb/sth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因为，由于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...</w:t>
      </w:r>
    </w:p>
    <w:p w14:paraId="638ECDC7" w14:textId="77777777" w:rsidR="00026F2F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His primary aim was to teach his pupils to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>reason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.</w:t>
      </w:r>
    </w:p>
    <w:p w14:paraId="6E38A0BB" w14:textId="78792B20" w:rsidR="00292354" w:rsidRPr="00292354" w:rsidRDefault="00026F2F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026F2F">
        <w:t xml:space="preserve"> </w:t>
      </w:r>
      <w:r>
        <w:tab/>
      </w:r>
      <w:r w:rsidRPr="00026F2F">
        <w:rPr>
          <w:rFonts w:ascii="Arial" w:eastAsia="微软雅黑" w:hAnsi="Arial" w:cs="宋体"/>
          <w:color w:val="393939"/>
          <w:kern w:val="0"/>
          <w:sz w:val="28"/>
          <w:szCs w:val="28"/>
        </w:rPr>
        <w:t>他的主要目的是教学生</w:t>
      </w:r>
      <w:r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>学会推理。</w:t>
      </w:r>
    </w:p>
    <w:p w14:paraId="0D7B1F79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I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reasoned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that changing my diet would lower my cholesterol level.</w:t>
      </w:r>
    </w:p>
    <w:p w14:paraId="47730A0C" w14:textId="77777777" w:rsidR="00292354" w:rsidRPr="00292354" w:rsidRDefault="00292354" w:rsidP="0029235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我推断改变自己的饮食可以降低我的胆固醇水平。</w:t>
      </w:r>
    </w:p>
    <w:p w14:paraId="235544D4" w14:textId="443B03A9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He has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reasoned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out the answer to the question.</w:t>
      </w:r>
      <w:r w:rsidR="00026F2F" w:rsidRPr="00026F2F">
        <w:t xml:space="preserve"> </w:t>
      </w:r>
      <w:r w:rsidR="00026F2F" w:rsidRPr="00026F2F">
        <w:rPr>
          <w:rFonts w:ascii="Arial" w:eastAsia="微软雅黑" w:hAnsi="Arial" w:cs="Arial"/>
          <w:color w:val="393939"/>
          <w:kern w:val="0"/>
          <w:sz w:val="28"/>
          <w:szCs w:val="28"/>
        </w:rPr>
        <w:t>他已推理出问题的答案。</w:t>
      </w:r>
    </w:p>
    <w:p w14:paraId="193E4406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reasonable adj.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懂道理的，明事理的；</w:t>
      </w:r>
    </w:p>
    <w:p w14:paraId="04C446D7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injure</w:t>
      </w:r>
    </w:p>
    <w:p w14:paraId="78DE6378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vt. (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尤指在事故中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)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伤害，使受伤；损害，伤害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名誉、自尊等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；</w:t>
      </w:r>
    </w:p>
    <w:p w14:paraId="069AE9BC" w14:textId="14E25648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injure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sb/sb's health/reputation/pride.</w:t>
      </w:r>
      <w:r w:rsidR="00026F2F" w:rsidRPr="00026F2F">
        <w:t xml:space="preserve"> </w:t>
      </w:r>
      <w:r w:rsidR="00026F2F" w:rsidRPr="00026F2F">
        <w:rPr>
          <w:rFonts w:ascii="Arial" w:eastAsia="微软雅黑" w:hAnsi="Arial" w:cs="Arial"/>
          <w:color w:val="393939"/>
          <w:kern w:val="0"/>
          <w:sz w:val="28"/>
          <w:szCs w:val="28"/>
        </w:rPr>
        <w:t>损害某人</w:t>
      </w:r>
      <w:r w:rsidR="00026F2F" w:rsidRPr="00026F2F">
        <w:rPr>
          <w:rFonts w:ascii="Arial" w:eastAsia="微软雅黑" w:hAnsi="Arial" w:cs="Arial"/>
          <w:color w:val="393939"/>
          <w:kern w:val="0"/>
          <w:sz w:val="28"/>
          <w:szCs w:val="28"/>
        </w:rPr>
        <w:t>/</w:t>
      </w:r>
      <w:r w:rsidR="00026F2F" w:rsidRPr="00026F2F">
        <w:rPr>
          <w:rFonts w:ascii="Arial" w:eastAsia="微软雅黑" w:hAnsi="Arial" w:cs="Arial"/>
          <w:color w:val="393939"/>
          <w:kern w:val="0"/>
          <w:sz w:val="28"/>
          <w:szCs w:val="28"/>
        </w:rPr>
        <w:t>某人的健康</w:t>
      </w:r>
      <w:r w:rsidR="00026F2F" w:rsidRPr="00026F2F">
        <w:rPr>
          <w:rFonts w:ascii="Arial" w:eastAsia="微软雅黑" w:hAnsi="Arial" w:cs="Arial"/>
          <w:color w:val="393939"/>
          <w:kern w:val="0"/>
          <w:sz w:val="28"/>
          <w:szCs w:val="28"/>
        </w:rPr>
        <w:t>/</w:t>
      </w:r>
      <w:r w:rsidR="00026F2F" w:rsidRPr="00026F2F">
        <w:rPr>
          <w:rFonts w:ascii="Arial" w:eastAsia="微软雅黑" w:hAnsi="Arial" w:cs="Arial"/>
          <w:color w:val="393939"/>
          <w:kern w:val="0"/>
          <w:sz w:val="28"/>
          <w:szCs w:val="28"/>
        </w:rPr>
        <w:t>声誉</w:t>
      </w:r>
      <w:r w:rsidR="00026F2F" w:rsidRPr="00026F2F">
        <w:rPr>
          <w:rFonts w:ascii="Arial" w:eastAsia="微软雅黑" w:hAnsi="Arial" w:cs="Arial"/>
          <w:color w:val="393939"/>
          <w:kern w:val="0"/>
          <w:sz w:val="28"/>
          <w:szCs w:val="28"/>
        </w:rPr>
        <w:t>/</w:t>
      </w:r>
      <w:r w:rsidR="00026F2F" w:rsidRPr="00026F2F">
        <w:rPr>
          <w:rFonts w:ascii="Arial" w:eastAsia="微软雅黑" w:hAnsi="Arial" w:cs="Arial"/>
          <w:color w:val="393939"/>
          <w:kern w:val="0"/>
          <w:sz w:val="28"/>
          <w:szCs w:val="28"/>
        </w:rPr>
        <w:t>自尊。</w:t>
      </w:r>
    </w:p>
    <w:p w14:paraId="00057D95" w14:textId="10E28509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He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injured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himself by drinking.</w:t>
      </w:r>
      <w:r w:rsidR="00026F2F" w:rsidRPr="00026F2F">
        <w:t xml:space="preserve"> </w:t>
      </w:r>
      <w:r w:rsidR="00026F2F" w:rsidRPr="00026F2F">
        <w:rPr>
          <w:rFonts w:ascii="Arial" w:eastAsia="微软雅黑" w:hAnsi="Arial" w:cs="Arial"/>
          <w:color w:val="393939"/>
          <w:kern w:val="0"/>
          <w:sz w:val="28"/>
          <w:szCs w:val="28"/>
        </w:rPr>
        <w:t>他因饮酒而受伤。</w:t>
      </w:r>
    </w:p>
    <w:p w14:paraId="6DAF7E04" w14:textId="3A039855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injury n.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伤害</w:t>
      </w:r>
      <w:r w:rsidR="00026F2F"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 xml:space="preserve"> </w:t>
      </w:r>
      <w:r w:rsidR="00026F2F"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="00026F2F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 xml:space="preserve">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injurious adj.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有可能造成伤害的，有害的</w:t>
      </w:r>
    </w:p>
    <w:p w14:paraId="008244D6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lastRenderedPageBreak/>
        <w:t>▲ inform</w:t>
      </w:r>
    </w:p>
    <w:p w14:paraId="20977DDE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知会，通知；（使）了解，（使）熟悉；影响；告发，检举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+ on/against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；</w:t>
      </w:r>
    </w:p>
    <w:p w14:paraId="6EC462FF" w14:textId="70C752E6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He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informed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us of his arrival.</w:t>
      </w:r>
      <w:r w:rsidR="00A126E1" w:rsidRPr="00A126E1">
        <w:t xml:space="preserve"> 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他通知我们他到达了。</w:t>
      </w:r>
    </w:p>
    <w:p w14:paraId="7F16C290" w14:textId="2A32E9C3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Has he been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informed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of his father's death?</w:t>
      </w:r>
      <w:r w:rsidR="00A126E1" w:rsidRPr="00A126E1">
        <w:t xml:space="preserve"> 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他被告知他父亲去世了吗？</w:t>
      </w:r>
    </w:p>
    <w:p w14:paraId="27330287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Religion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informs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every aspect of their lives.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宗教影响着他们生活的各个方面。</w:t>
      </w:r>
    </w:p>
    <w:p w14:paraId="6AF4C464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who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informed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against the killer?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谁告发了凶手？</w:t>
      </w:r>
    </w:p>
    <w:p w14:paraId="4B1F17E1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information n.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消息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informative adj.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使人长见识的，长知识的</w:t>
      </w:r>
    </w:p>
    <w:p w14:paraId="02E3EDC8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informed adj.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有知识的，见识多广的</w:t>
      </w:r>
    </w:p>
    <w:p w14:paraId="7D25B95D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an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informed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critic.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一个有见识的评论家。</w:t>
      </w:r>
    </w:p>
    <w:p w14:paraId="2B452F55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relate</w:t>
      </w:r>
    </w:p>
    <w:p w14:paraId="183594BE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使有联系，联系；讲述，叙述；</w:t>
      </w:r>
    </w:p>
    <w:p w14:paraId="63938FF8" w14:textId="77777777" w:rsidR="00A126E1" w:rsidRDefault="00292354" w:rsidP="00292354">
      <w:pPr>
        <w:widowControl/>
        <w:spacing w:line="440" w:lineRule="exact"/>
        <w:jc w:val="left"/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It is hard to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relate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cause to effect in this case.</w:t>
      </w:r>
      <w:r w:rsidR="00A126E1" w:rsidRPr="00A126E1">
        <w:t xml:space="preserve"> </w:t>
      </w:r>
    </w:p>
    <w:p w14:paraId="5A97EDBA" w14:textId="69119BD1" w:rsidR="00292354" w:rsidRPr="00292354" w:rsidRDefault="00A126E1" w:rsidP="00A126E1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在这种情况下，很难把因果关系联系起来。</w:t>
      </w:r>
    </w:p>
    <w:p w14:paraId="1187D4F6" w14:textId="49CD4B99" w:rsidR="00292354" w:rsidRPr="00292354" w:rsidRDefault="00292354" w:rsidP="008214AE">
      <w:pPr>
        <w:widowControl/>
        <w:spacing w:line="440" w:lineRule="exact"/>
        <w:jc w:val="left"/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I can't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relate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what he does to what he says.</w:t>
      </w:r>
      <w:r w:rsidR="00A126E1" w:rsidRPr="00A126E1">
        <w:t xml:space="preserve"> 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我无法把他做的和说的联系起来。</w:t>
      </w:r>
    </w:p>
    <w:p w14:paraId="1B7A71F3" w14:textId="77777777" w:rsidR="008214AE" w:rsidRDefault="00292354" w:rsidP="008214AE">
      <w:pPr>
        <w:widowControl/>
        <w:spacing w:line="440" w:lineRule="exact"/>
        <w:jc w:val="left"/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He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related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his troubles to me, asking for advice.</w:t>
      </w:r>
      <w:r w:rsidR="00A126E1" w:rsidRPr="00A126E1">
        <w:t xml:space="preserve"> </w:t>
      </w:r>
    </w:p>
    <w:p w14:paraId="2301936C" w14:textId="3D26FB10" w:rsidR="00292354" w:rsidRPr="00292354" w:rsidRDefault="00A126E1" w:rsidP="008214AE">
      <w:pPr>
        <w:widowControl/>
        <w:spacing w:line="440" w:lineRule="exact"/>
        <w:ind w:firstLine="420"/>
        <w:jc w:val="left"/>
      </w:pPr>
      <w:r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他向我讲述了他的烦恼，征求意见。</w:t>
      </w:r>
    </w:p>
    <w:p w14:paraId="0E81569A" w14:textId="063CF14F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The witness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related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what he had seen.</w:t>
      </w:r>
      <w:r w:rsidR="00A126E1" w:rsidRPr="00A126E1">
        <w:t xml:space="preserve"> 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证人讲述了他所看到的情况。</w:t>
      </w:r>
    </w:p>
    <w:p w14:paraId="12E4068C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relate to sb/sth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涉及，与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...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有关，谈到</w:t>
      </w:r>
    </w:p>
    <w:p w14:paraId="50DBEFF7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We shall discuss the problem as it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relates to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our specific case.</w:t>
      </w:r>
    </w:p>
    <w:p w14:paraId="2091BF08" w14:textId="77777777" w:rsidR="00292354" w:rsidRPr="00292354" w:rsidRDefault="00292354" w:rsidP="0029235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我们应针对我们的具体情况来讨论这个问题。</w:t>
      </w:r>
    </w:p>
    <w:p w14:paraId="125A69C1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relationship n.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关系，亲戚</w:t>
      </w:r>
    </w:p>
    <w:p w14:paraId="3197CE68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switch</w:t>
      </w:r>
    </w:p>
    <w:p w14:paraId="27D63596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转换，交换；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使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改变，转变，突变；掉换，对调，调班；</w:t>
      </w:r>
    </w:p>
    <w:p w14:paraId="5FD2921C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开关，闸，转换器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;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改变，转变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; </w:t>
      </w:r>
    </w:p>
    <w:p w14:paraId="2C3C151D" w14:textId="7C2D5906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Could you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switch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the TV over?</w:t>
      </w:r>
      <w:r w:rsidR="00A126E1" w:rsidRPr="00A126E1">
        <w:t xml:space="preserve"> 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你能把电视切换过来吗？</w:t>
      </w:r>
    </w:p>
    <w:p w14:paraId="1802C451" w14:textId="72BD2593" w:rsid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Husband and wife should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switch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roles with each other occasionally.</w:t>
      </w:r>
    </w:p>
    <w:p w14:paraId="5D5775E8" w14:textId="2267D15F" w:rsidR="00A126E1" w:rsidRPr="00292354" w:rsidRDefault="00A126E1" w:rsidP="00A126E1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A126E1">
        <w:rPr>
          <w:rFonts w:ascii="Arial" w:eastAsia="微软雅黑" w:hAnsi="Arial" w:cs="宋体"/>
          <w:kern w:val="0"/>
          <w:sz w:val="28"/>
          <w:szCs w:val="28"/>
        </w:rPr>
        <w:t>丈夫和妻子应该偶尔互换角色。</w:t>
      </w:r>
    </w:p>
    <w:p w14:paraId="3D32158B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When did you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switch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jobs?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你们什么时候调动工作的？</w:t>
      </w:r>
    </w:p>
    <w:p w14:paraId="45713F3A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I can't work next weekend─will you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switch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with me?</w:t>
      </w:r>
    </w:p>
    <w:p w14:paraId="249363B9" w14:textId="77777777" w:rsidR="00292354" w:rsidRPr="00292354" w:rsidRDefault="00292354" w:rsidP="0029235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下个周末我不能上班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——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咱俩调个班好不好？</w:t>
      </w:r>
    </w:p>
    <w:p w14:paraId="456566E8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reflect</w:t>
      </w:r>
    </w:p>
    <w:p w14:paraId="7D6CCD92" w14:textId="1AF704C9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 w:hint="eastAsia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反射（声、光、热等）；反映，映出（影像）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；反映，表达（人的态度、情感等）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；认真思考，沉思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+ on/upon sth</w:t>
      </w:r>
      <w:r w:rsidR="00A126E1"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；</w:t>
      </w:r>
    </w:p>
    <w:p w14:paraId="52175EBC" w14:textId="410D5D95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lastRenderedPageBreak/>
        <w:t xml:space="preserve">eg. A mirror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reflects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light.</w:t>
      </w:r>
      <w:r w:rsidR="00A126E1" w:rsidRPr="00A126E1">
        <w:t xml:space="preserve"> </w:t>
      </w:r>
      <w:r w:rsidR="00A126E1" w:rsidRPr="00A126E1">
        <w:rPr>
          <w:rFonts w:ascii="Arial" w:eastAsia="微软雅黑" w:hAnsi="Arial" w:cs="Arial"/>
          <w:color w:val="393939"/>
          <w:kern w:val="0"/>
          <w:sz w:val="28"/>
          <w:szCs w:val="28"/>
        </w:rPr>
        <w:t>镜子反射光线。</w:t>
      </w:r>
    </w:p>
    <w:p w14:paraId="659A4682" w14:textId="66F95D0B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The still water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reflects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the full moon.</w:t>
      </w:r>
      <w:r w:rsidR="00A126E1" w:rsidRPr="00A126E1">
        <w:t xml:space="preserve"> </w:t>
      </w:r>
      <w:r w:rsidR="00A126E1" w:rsidRPr="00A126E1">
        <w:rPr>
          <w:rFonts w:ascii="Arial" w:eastAsia="微软雅黑" w:hAnsi="Arial" w:cs="Arial"/>
          <w:color w:val="393939"/>
          <w:kern w:val="0"/>
          <w:sz w:val="28"/>
          <w:szCs w:val="28"/>
        </w:rPr>
        <w:t>静水映出满月。</w:t>
      </w:r>
    </w:p>
    <w:p w14:paraId="6A8FDEDD" w14:textId="26FCC118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Does this letter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ref</w:t>
      </w:r>
      <w:r w:rsidR="00A126E1" w:rsidRPr="00A126E1">
        <w:rPr>
          <w:rFonts w:ascii="Arial" w:eastAsia="微软雅黑" w:hAnsi="Arial" w:cs="Arial" w:hint="eastAsia"/>
          <w:color w:val="FF0000"/>
          <w:kern w:val="0"/>
          <w:sz w:val="28"/>
          <w:szCs w:val="28"/>
        </w:rPr>
        <w:t>l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ect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your real feeling?</w:t>
      </w:r>
      <w:r w:rsidR="00A126E1" w:rsidRPr="00A126E1">
        <w:t xml:space="preserve"> </w:t>
      </w:r>
      <w:r w:rsidR="00A126E1" w:rsidRPr="00A126E1">
        <w:rPr>
          <w:rFonts w:ascii="Arial" w:eastAsia="微软雅黑" w:hAnsi="Arial" w:cs="Arial"/>
          <w:color w:val="393939"/>
          <w:kern w:val="0"/>
          <w:sz w:val="28"/>
          <w:szCs w:val="28"/>
        </w:rPr>
        <w:t>这封信反映了你的真实感受吗？</w:t>
      </w:r>
    </w:p>
    <w:p w14:paraId="2C65A4DF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She was left to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reflect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on the implications of her decision.</w:t>
      </w:r>
    </w:p>
    <w:p w14:paraId="5272B7A8" w14:textId="77777777" w:rsidR="00292354" w:rsidRPr="00292354" w:rsidRDefault="00292354" w:rsidP="0029235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由她负责考虑她这个决定会牵扯哪些问题。</w:t>
      </w:r>
    </w:p>
    <w:p w14:paraId="15FC8E29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reflect well/badly on sb/sth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使给人以好的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/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坏的印象</w:t>
      </w:r>
    </w:p>
    <w:p w14:paraId="14E6847A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This incident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reflects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badly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on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everyone involved.</w:t>
      </w:r>
    </w:p>
    <w:p w14:paraId="6A74FE08" w14:textId="77777777" w:rsidR="00292354" w:rsidRPr="00292354" w:rsidRDefault="00292354" w:rsidP="0029235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这一事件给所有相关人士都造成了恶劣影响。</w:t>
      </w:r>
    </w:p>
    <w:p w14:paraId="25425E36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effort</w:t>
      </w:r>
    </w:p>
    <w:p w14:paraId="7E250745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努力，费力的事；艰难的尝试，试图，尽力；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努力的结果；成就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；</w:t>
      </w:r>
    </w:p>
    <w:p w14:paraId="6D94D11C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You should put more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effort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into your work.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你应该更加努力地工作。</w:t>
      </w:r>
    </w:p>
    <w:p w14:paraId="01270082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They received us warmly and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spared no effort to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make us feel confortable.</w:t>
      </w:r>
    </w:p>
    <w:p w14:paraId="504B2CE7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The local clubs are making every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effort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to interest more young people.</w:t>
      </w:r>
    </w:p>
    <w:p w14:paraId="6F06842A" w14:textId="77777777" w:rsidR="00292354" w:rsidRPr="00292354" w:rsidRDefault="00292354" w:rsidP="0029235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地方俱乐部正在尽一切努力来吸引更多的年轻人。</w:t>
      </w:r>
    </w:p>
    <w:p w14:paraId="68093A4A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I'm afraid this essay is a poor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effort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很抱歉，这篇文章写得不好。</w:t>
      </w:r>
    </w:p>
    <w:p w14:paraId="450E0C9D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spare no effort to do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不遗余力的去做</w:t>
      </w:r>
    </w:p>
    <w:p w14:paraId="4706B3CF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bend your efforts/mind to sth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致力于某事，专心致志于；</w:t>
      </w:r>
    </w:p>
    <w:p w14:paraId="672CDEB1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without effort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毫不费力的</w:t>
      </w:r>
    </w:p>
    <w:p w14:paraId="3F682BFB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seldom</w:t>
      </w:r>
    </w:p>
    <w:p w14:paraId="1A6C0371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adv.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不常，很少，难得；</w:t>
      </w:r>
    </w:p>
    <w:p w14:paraId="3CCCD5ED" w14:textId="571A20D1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She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seldom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eats any breakfast, does she?</w:t>
      </w:r>
      <w:r w:rsidR="00A126E1" w:rsidRPr="00A126E1">
        <w:t xml:space="preserve"> 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她很少吃早餐，是吗？</w:t>
      </w:r>
    </w:p>
    <w:p w14:paraId="1937B0B4" w14:textId="468F6375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Vey </w:t>
      </w:r>
      <w:r w:rsidR="00A126E1" w:rsidRPr="00A126E1">
        <w:rPr>
          <w:rFonts w:ascii="Arial" w:eastAsia="微软雅黑" w:hAnsi="Arial" w:cs="宋体"/>
          <w:color w:val="FF0000"/>
          <w:kern w:val="0"/>
          <w:sz w:val="28"/>
          <w:szCs w:val="28"/>
        </w:rPr>
        <w:t>s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eldom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does he eat any breakfast.</w:t>
      </w:r>
      <w:r w:rsidR="00A126E1" w:rsidRPr="00A126E1">
        <w:t xml:space="preserve"> </w:t>
      </w:r>
      <w:r w:rsidR="00A126E1"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>他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很少吃早餐。</w:t>
      </w:r>
    </w:p>
    <w:p w14:paraId="0882A76F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He had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seldom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seen a child with so much talent.</w:t>
      </w:r>
    </w:p>
    <w:p w14:paraId="175E1017" w14:textId="77777777" w:rsidR="00292354" w:rsidRPr="00292354" w:rsidRDefault="00292354" w:rsidP="0029235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有如此天赋的孩子他以往没见过几个。</w:t>
      </w:r>
    </w:p>
    <w:p w14:paraId="0E9BEFC4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ignore</w:t>
      </w:r>
    </w:p>
    <w:p w14:paraId="0F49E888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忽视，对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不予理会；佯装未见，不予理睬；</w:t>
      </w:r>
    </w:p>
    <w:p w14:paraId="216A50F8" w14:textId="2A748EA9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I can't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ignore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his rudeness any more.</w:t>
      </w:r>
      <w:r w:rsidR="00A126E1" w:rsidRPr="00A126E1">
        <w:t xml:space="preserve"> 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我再也不能忽视他的无礼了。</w:t>
      </w:r>
    </w:p>
    <w:p w14:paraId="06B11057" w14:textId="0C3B5385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I said hello to him, but he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ignored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me.</w:t>
      </w:r>
      <w:r w:rsidR="00A126E1" w:rsidRPr="00A126E1">
        <w:t xml:space="preserve"> 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我向他打招呼，但他不理我</w:t>
      </w:r>
    </w:p>
    <w:p w14:paraId="51CC8FB4" w14:textId="59B8CE20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They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ignored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traffic regulations.</w:t>
      </w:r>
      <w:r w:rsidR="00A126E1" w:rsidRPr="00A126E1">
        <w:t xml:space="preserve"> 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他们无视交通规则。</w:t>
      </w:r>
    </w:p>
    <w:p w14:paraId="2FB1CBC7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ignorance n.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无知，不知道，不了解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+ of sth</w:t>
      </w:r>
    </w:p>
    <w:p w14:paraId="52E34D89" w14:textId="51D4F271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I am in complete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ignorance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of your plans.</w:t>
      </w:r>
      <w:r w:rsidR="00A126E1" w:rsidRPr="00A126E1">
        <w:t xml:space="preserve"> 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我完全不知道你的计划。</w:t>
      </w:r>
    </w:p>
    <w:p w14:paraId="75225C1B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ignorant adj.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没有知识的；无知的，愚昧的；不了解的；</w:t>
      </w:r>
    </w:p>
    <w:p w14:paraId="423461C2" w14:textId="17F28D9C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I'm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ignorant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of English.</w:t>
      </w:r>
      <w:r w:rsidR="00A126E1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="00A126E1"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>or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I'm in ignorance of English.</w:t>
      </w:r>
      <w:r w:rsidR="00A126E1" w:rsidRPr="00A126E1">
        <w:t xml:space="preserve"> </w:t>
      </w:r>
      <w:r w:rsidR="00A126E1" w:rsidRPr="00A126E1">
        <w:rPr>
          <w:rFonts w:ascii="Arial" w:eastAsia="微软雅黑" w:hAnsi="Arial" w:cs="宋体"/>
          <w:color w:val="393939"/>
          <w:kern w:val="0"/>
          <w:sz w:val="28"/>
          <w:szCs w:val="28"/>
        </w:rPr>
        <w:t>我不懂英语</w:t>
      </w:r>
      <w:r w:rsidR="00A126E1"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>。</w:t>
      </w:r>
    </w:p>
    <w:p w14:paraId="6E972352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lastRenderedPageBreak/>
        <w:t>▲ tolerate</w:t>
      </w:r>
    </w:p>
    <w:p w14:paraId="3732E472" w14:textId="15FE1042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容许，允许（不喜欢的事物）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；忍受，容忍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；（对药物</w:t>
      </w:r>
      <w:r w:rsidR="00A126E1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）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有耐受性，能经受；</w:t>
      </w:r>
    </w:p>
    <w:p w14:paraId="3672B35F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This sort of behaviour will not be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tolerated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这种行为是不能容许的。</w:t>
      </w:r>
    </w:p>
    <w:p w14:paraId="695801B3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There is a limit to what one person can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tolerate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一个人的容忍是有限度的。</w:t>
      </w:r>
    </w:p>
    <w:p w14:paraId="694CBB4E" w14:textId="77777777" w:rsidR="00A126E1" w:rsidRDefault="00292354" w:rsidP="00292354">
      <w:pPr>
        <w:widowControl/>
        <w:spacing w:line="44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Few plants will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tolerate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sudden changes in temperature. </w:t>
      </w:r>
    </w:p>
    <w:p w14:paraId="70462716" w14:textId="7165CBEA" w:rsidR="00292354" w:rsidRPr="00292354" w:rsidRDefault="00292354" w:rsidP="00A126E1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很少植物经受得住气温的突然变化。</w:t>
      </w:r>
    </w:p>
    <w:p w14:paraId="4E5668E2" w14:textId="6B65370E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tolerance n.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容忍，公差，宽容，忍受，宽恕，忍耐力</w:t>
      </w:r>
      <w:r w:rsidR="005E2880"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>；</w:t>
      </w:r>
    </w:p>
    <w:p w14:paraId="4F7D0C04" w14:textId="0B3F00BF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tolerant adj.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容忍的，宽容的</w:t>
      </w:r>
      <w:r w:rsidR="005E2880"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>；</w:t>
      </w: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tolerable adj.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可以容忍的，可以宽容的</w:t>
      </w:r>
      <w:r w:rsidR="005E2880"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>；</w:t>
      </w:r>
    </w:p>
    <w:p w14:paraId="0B42C8DA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concern</w:t>
      </w:r>
    </w:p>
    <w:p w14:paraId="1C200D0B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 xml:space="preserve">v. 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影响，牵涉；与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…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有关，涉及；让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...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担忧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；对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…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感兴趣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；认为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...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重要；</w:t>
      </w:r>
    </w:p>
    <w:p w14:paraId="14A11B2B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Don't interfere in what doesn't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concern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you.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不要管与自己无关的事。</w:t>
      </w:r>
    </w:p>
    <w:p w14:paraId="039BEEA2" w14:textId="14289E6C" w:rsidR="00292354" w:rsidRPr="00292354" w:rsidRDefault="00292354" w:rsidP="008214AE">
      <w:pPr>
        <w:widowControl/>
        <w:spacing w:line="44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The loss was a tragedy for all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concerned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.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这损失对有关各方来说都是不幸</w:t>
      </w:r>
      <w:r w:rsidR="008214AE"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的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。</w:t>
      </w:r>
    </w:p>
    <w:p w14:paraId="7810777B" w14:textId="17D3A368" w:rsidR="00292354" w:rsidRPr="00292354" w:rsidRDefault="005E2880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8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="00292354"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The book is primarily </w:t>
      </w:r>
      <w:r w:rsidR="00292354"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concerned </w:t>
      </w:r>
      <w:r w:rsidR="00292354"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with Soviet-American relations during the Cold War.</w:t>
      </w:r>
      <w:r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="00292354"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这部书主要讲的是与冷战时期的苏美关系相关的内容。</w:t>
      </w:r>
    </w:p>
    <w:p w14:paraId="559F3C3F" w14:textId="725F4F31" w:rsidR="00292354" w:rsidRPr="00292354" w:rsidRDefault="00292354" w:rsidP="008214AE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It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concerns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me that you no longer seem to care.</w:t>
      </w:r>
      <w:r w:rsidR="008214AE"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你似乎不再在乎，这令我担忧。</w:t>
      </w:r>
    </w:p>
    <w:p w14:paraId="58D717D9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He didn't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concern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himself with the details.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他对细节不感兴趣。</w:t>
      </w:r>
    </w:p>
    <w:p w14:paraId="4EBACD4D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She was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concerned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to write about situations that everybody could identify with.</w:t>
      </w:r>
    </w:p>
    <w:p w14:paraId="6F62EB45" w14:textId="77777777" w:rsidR="00292354" w:rsidRPr="00292354" w:rsidRDefault="00292354" w:rsidP="005E2880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她认为有必要写出让大家都能看得清楚的事态的本来面目。</w:t>
      </w:r>
    </w:p>
    <w:p w14:paraId="40E8B046" w14:textId="1259EC30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concern oneself about/in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使自己关心</w:t>
      </w:r>
      <w:r w:rsidR="008214AE">
        <w:rPr>
          <w:rFonts w:ascii="Arial" w:eastAsia="微软雅黑" w:hAnsi="Arial" w:cs="宋体" w:hint="eastAsia"/>
          <w:color w:val="393939"/>
          <w:kern w:val="0"/>
          <w:sz w:val="28"/>
          <w:szCs w:val="28"/>
        </w:rPr>
        <w:t xml:space="preserve"> </w:t>
      </w: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be concerned about/with/that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关心，担心</w:t>
      </w:r>
    </w:p>
    <w:p w14:paraId="39BF5129" w14:textId="478A3D23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I am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concerned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about his illness.</w:t>
      </w:r>
      <w:r w:rsidR="005E2880" w:rsidRPr="005E2880">
        <w:t xml:space="preserve"> </w:t>
      </w:r>
      <w:r w:rsidR="005E2880" w:rsidRPr="005E2880">
        <w:rPr>
          <w:rFonts w:ascii="Arial" w:eastAsia="微软雅黑" w:hAnsi="Arial" w:cs="宋体"/>
          <w:color w:val="393939"/>
          <w:kern w:val="0"/>
          <w:sz w:val="28"/>
          <w:szCs w:val="28"/>
        </w:rPr>
        <w:t>我担心他的病。</w:t>
      </w:r>
    </w:p>
    <w:p w14:paraId="7B9962AA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be concerned in sth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牵扯到的，有关的</w:t>
      </w:r>
    </w:p>
    <w:p w14:paraId="466B0C9E" w14:textId="1EAA575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He is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concerned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in the crime.</w:t>
      </w:r>
      <w:r w:rsidR="005E2880" w:rsidRPr="005E2880">
        <w:t xml:space="preserve"> </w:t>
      </w:r>
      <w:r w:rsidR="005E2880" w:rsidRPr="005E2880">
        <w:rPr>
          <w:rFonts w:ascii="Arial" w:eastAsia="微软雅黑" w:hAnsi="Arial" w:cs="宋体"/>
          <w:color w:val="393939"/>
          <w:kern w:val="0"/>
          <w:sz w:val="28"/>
          <w:szCs w:val="28"/>
        </w:rPr>
        <w:t>他与犯罪有关。</w:t>
      </w:r>
    </w:p>
    <w:p w14:paraId="13CFE2CA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locate</w:t>
      </w:r>
    </w:p>
    <w:p w14:paraId="293C2D9C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找出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…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的准确位置；定位；把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…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安置在（或建造于）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  <w:r w:rsidRPr="00292354">
        <w:rPr>
          <w:rFonts w:ascii="Arial" w:eastAsia="微软雅黑" w:hAnsi="Arial" w:cs="Arial"/>
          <w:color w:val="001EFF"/>
          <w:kern w:val="0"/>
          <w:sz w:val="28"/>
          <w:szCs w:val="28"/>
        </w:rPr>
        <w:t>；</w:t>
      </w:r>
    </w:p>
    <w:p w14:paraId="04AE856E" w14:textId="5848361A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Can you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locate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Paris on the map?</w:t>
      </w:r>
      <w:r w:rsidR="005E2880" w:rsidRPr="005E2880">
        <w:t xml:space="preserve"> </w:t>
      </w:r>
      <w:r w:rsidR="005E2880" w:rsidRPr="005E2880">
        <w:rPr>
          <w:rFonts w:ascii="Arial" w:eastAsia="微软雅黑" w:hAnsi="Arial" w:cs="Arial"/>
          <w:color w:val="393939"/>
          <w:kern w:val="0"/>
          <w:sz w:val="28"/>
          <w:szCs w:val="28"/>
        </w:rPr>
        <w:t>你能在地图上找到巴黎吗？</w:t>
      </w:r>
    </w:p>
    <w:p w14:paraId="36417293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They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located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their headquarters in Swindon.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他们把总部设在了斯温登。</w:t>
      </w:r>
    </w:p>
    <w:p w14:paraId="07D5524A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overseas</w:t>
      </w:r>
    </w:p>
    <w:p w14:paraId="1DC28F0B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adj.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外国的，海外的；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adv.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在国外，在海外；</w:t>
      </w:r>
    </w:p>
    <w:p w14:paraId="4BF64847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overseas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students/visitors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外国留学生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/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游客</w:t>
      </w:r>
    </w:p>
    <w:p w14:paraId="423F96DF" w14:textId="4CFB9434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to live/work/go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overseas 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在国外生活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/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工作，出国</w:t>
      </w:r>
    </w:p>
    <w:p w14:paraId="1C8BC301" w14:textId="48FB0FFF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He has gone to live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overseas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.</w:t>
      </w:r>
      <w:r w:rsidR="005E2880" w:rsidRPr="005E2880">
        <w:t xml:space="preserve"> </w:t>
      </w:r>
      <w:r w:rsidR="005E2880" w:rsidRPr="005E2880">
        <w:rPr>
          <w:rFonts w:ascii="Arial" w:eastAsia="微软雅黑" w:hAnsi="Arial" w:cs="Arial"/>
          <w:color w:val="393939"/>
          <w:kern w:val="0"/>
          <w:sz w:val="28"/>
          <w:szCs w:val="28"/>
        </w:rPr>
        <w:t>他去国外住了。</w:t>
      </w:r>
    </w:p>
    <w:p w14:paraId="28EF4B97" w14:textId="77777777" w:rsidR="005E2880" w:rsidRDefault="00292354" w:rsidP="00292354">
      <w:pPr>
        <w:widowControl/>
        <w:spacing w:line="440" w:lineRule="exact"/>
        <w:jc w:val="left"/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Visters from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overseas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have crossed the seas to get there.</w:t>
      </w:r>
      <w:r w:rsidR="005E2880" w:rsidRPr="005E2880">
        <w:t xml:space="preserve"> </w:t>
      </w:r>
    </w:p>
    <w:p w14:paraId="38C4B69C" w14:textId="0F3615CE" w:rsidR="00292354" w:rsidRPr="00292354" w:rsidRDefault="005E2880" w:rsidP="005E2880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5E2880">
        <w:rPr>
          <w:rFonts w:ascii="Arial" w:eastAsia="微软雅黑" w:hAnsi="Arial" w:cs="Arial"/>
          <w:color w:val="393939"/>
          <w:kern w:val="0"/>
          <w:sz w:val="28"/>
          <w:szCs w:val="28"/>
        </w:rPr>
        <w:t>来自海外的游客已经越过海洋到达那里。</w:t>
      </w:r>
    </w:p>
    <w:p w14:paraId="6D9E4FD1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lastRenderedPageBreak/>
        <w:t>▲ rely on</w:t>
      </w:r>
    </w:p>
    <w:p w14:paraId="6D68FA43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依靠，依赖；信任，信赖；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+ sb/sth + todo/doing</w:t>
      </w:r>
    </w:p>
    <w:p w14:paraId="6F55C78F" w14:textId="2C932D84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eg. He was the sort of person you could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 </w:t>
      </w:r>
      <w:r w:rsidR="005E2880" w:rsidRPr="005E2880">
        <w:rPr>
          <w:rFonts w:ascii="Arial" w:eastAsia="微软雅黑" w:hAnsi="Arial" w:cs="Arial"/>
          <w:color w:val="FF0000"/>
          <w:kern w:val="0"/>
          <w:sz w:val="28"/>
          <w:szCs w:val="28"/>
        </w:rPr>
        <w:t>rely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 on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他是你可以信赖的人。</w:t>
      </w:r>
    </w:p>
    <w:p w14:paraId="48D5B674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Can I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rely on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you to keep this secret?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我能相信你会保守这个秘密吗？</w:t>
      </w:r>
    </w:p>
    <w:p w14:paraId="49C56392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 xml:space="preserve">▲ there is no point in </w:t>
      </w:r>
    </w:p>
    <w:p w14:paraId="3489B34E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sent.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没有意义去干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...+ doing </w:t>
      </w:r>
    </w:p>
    <w:p w14:paraId="21B073F5" w14:textId="577BAFD5" w:rsid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eg. Begin your work now,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there is no point in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wasting time.</w:t>
      </w:r>
    </w:p>
    <w:p w14:paraId="3F1559B8" w14:textId="27006EA8" w:rsidR="005E2880" w:rsidRPr="00292354" w:rsidRDefault="005E2880" w:rsidP="005E2880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5E2880">
        <w:rPr>
          <w:rFonts w:ascii="Arial" w:eastAsia="微软雅黑" w:hAnsi="Arial" w:cs="宋体"/>
          <w:kern w:val="0"/>
          <w:sz w:val="28"/>
          <w:szCs w:val="28"/>
        </w:rPr>
        <w:t>现在就开始工作，浪费时间是没有意义的。</w:t>
      </w:r>
    </w:p>
    <w:p w14:paraId="095D2F76" w14:textId="3F4D28CE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eg.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Is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there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any ponit in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going on?</w:t>
      </w:r>
      <w:r w:rsidR="005E2880" w:rsidRPr="005E2880">
        <w:t xml:space="preserve"> </w:t>
      </w:r>
      <w:r w:rsidR="005E2880" w:rsidRPr="005E2880">
        <w:rPr>
          <w:rFonts w:ascii="Arial" w:eastAsia="微软雅黑" w:hAnsi="Arial" w:cs="宋体"/>
          <w:color w:val="393939"/>
          <w:kern w:val="0"/>
          <w:sz w:val="28"/>
          <w:szCs w:val="28"/>
        </w:rPr>
        <w:t>正在进行中有什么问题吗？</w:t>
      </w:r>
    </w:p>
    <w:p w14:paraId="56F270D9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Segoe UI Symbol" w:eastAsia="微软雅黑" w:hAnsi="Segoe UI Symbol" w:cs="Segoe UI Symbol"/>
          <w:color w:val="393939"/>
          <w:kern w:val="0"/>
          <w:sz w:val="28"/>
          <w:szCs w:val="28"/>
        </w:rPr>
        <w:t>▷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It is no use/good (in) + doing sth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没有任何用处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/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好处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去干。</w:t>
      </w:r>
    </w:p>
    <w:p w14:paraId="2DE00A67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other than</w:t>
      </w:r>
    </w:p>
    <w:p w14:paraId="06FBD588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phr.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除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以外，除外；不同，不同于；</w:t>
      </w:r>
    </w:p>
    <w:p w14:paraId="063B7A28" w14:textId="7D841B58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Is anyone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>other than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yourself coming?</w:t>
      </w:r>
      <w:r w:rsidR="005E2880" w:rsidRPr="005E2880">
        <w:t xml:space="preserve"> </w:t>
      </w:r>
      <w:r w:rsidR="005E2880" w:rsidRPr="005E2880">
        <w:rPr>
          <w:rFonts w:ascii="Arial" w:eastAsia="微软雅黑" w:hAnsi="Arial" w:cs="宋体"/>
          <w:color w:val="393939"/>
          <w:kern w:val="0"/>
          <w:sz w:val="28"/>
          <w:szCs w:val="28"/>
        </w:rPr>
        <w:t>除了你以外还有人来吗？</w:t>
      </w:r>
    </w:p>
    <w:p w14:paraId="32CA0967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He can hardly be 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other than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 annoyed about it. </w:t>
      </w:r>
    </w:p>
    <w:p w14:paraId="0BD78917" w14:textId="77777777" w:rsidR="00292354" w:rsidRPr="00292354" w:rsidRDefault="00292354" w:rsidP="00292354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他当然只会对此感到烦恼。（翻译时可以把否定词与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other than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去除）</w:t>
      </w:r>
    </w:p>
    <w:p w14:paraId="66B2F492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I could not feel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other than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 surprised. 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我感到十分惊讶。</w:t>
      </w:r>
    </w:p>
    <w:p w14:paraId="7A5D6E3C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act as</w:t>
      </w:r>
    </w:p>
    <w:p w14:paraId="6D5AF4E5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phrv.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担任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角色；起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...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作用</w:t>
      </w:r>
    </w:p>
    <w:p w14:paraId="5571F432" w14:textId="6DB0A748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eg. He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acted as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chairman during my absence.</w:t>
      </w:r>
      <w:r w:rsidR="005E2880" w:rsidRPr="005E2880">
        <w:t xml:space="preserve"> </w:t>
      </w:r>
      <w:r w:rsidR="005E2880" w:rsidRPr="005E2880">
        <w:rPr>
          <w:rFonts w:ascii="Arial" w:eastAsia="微软雅黑" w:hAnsi="Arial" w:cs="宋体"/>
          <w:color w:val="393939"/>
          <w:kern w:val="0"/>
          <w:sz w:val="28"/>
          <w:szCs w:val="28"/>
        </w:rPr>
        <w:t>我不在时，他担任主席。</w:t>
      </w:r>
    </w:p>
    <w:p w14:paraId="0FB1F783" w14:textId="43E920FB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The cloth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>act as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wall between the bed.</w:t>
      </w:r>
      <w:r w:rsidR="005E2880" w:rsidRPr="005E2880">
        <w:t xml:space="preserve"> </w:t>
      </w:r>
      <w:r w:rsidR="005E2880" w:rsidRPr="005E2880">
        <w:rPr>
          <w:rFonts w:ascii="Arial" w:eastAsia="微软雅黑" w:hAnsi="Arial" w:cs="宋体"/>
          <w:color w:val="393939"/>
          <w:kern w:val="0"/>
          <w:sz w:val="28"/>
          <w:szCs w:val="28"/>
        </w:rPr>
        <w:t>这块布充当床与床之间的墙。</w:t>
      </w:r>
    </w:p>
    <w:p w14:paraId="39710BCC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look at</w:t>
      </w:r>
    </w:p>
    <w:p w14:paraId="40DE5538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phrv.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看，看待；考虑，接受；</w:t>
      </w:r>
    </w:p>
    <w:p w14:paraId="2C782375" w14:textId="45D2DA46" w:rsidR="00292354" w:rsidRPr="00292354" w:rsidRDefault="00292354" w:rsidP="008214AE">
      <w:pPr>
        <w:widowControl/>
        <w:spacing w:line="44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8"/>
        </w:rPr>
      </w:pP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 xml:space="preserve">eg. </w:t>
      </w:r>
      <w:r w:rsidRPr="00292354">
        <w:rPr>
          <w:rFonts w:ascii="Arial" w:eastAsia="微软雅黑" w:hAnsi="Arial" w:cs="Arial"/>
          <w:color w:val="FF0000"/>
          <w:kern w:val="0"/>
          <w:sz w:val="28"/>
          <w:szCs w:val="28"/>
        </w:rPr>
        <w:t>Look at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 the time</w:t>
      </w:r>
      <w:r w:rsidR="008214AE">
        <w:rPr>
          <w:rFonts w:ascii="Arial" w:eastAsia="微软雅黑" w:hAnsi="Arial" w:cs="Arial"/>
          <w:color w:val="393939"/>
          <w:kern w:val="0"/>
          <w:sz w:val="28"/>
          <w:szCs w:val="28"/>
        </w:rPr>
        <w:t>,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 it's much later than I thought.</w:t>
      </w:r>
      <w:r w:rsidRPr="00292354">
        <w:rPr>
          <w:rFonts w:ascii="Arial" w:eastAsia="微软雅黑" w:hAnsi="Arial" w:cs="Arial"/>
          <w:color w:val="393939"/>
          <w:kern w:val="0"/>
          <w:sz w:val="28"/>
          <w:szCs w:val="28"/>
        </w:rPr>
        <w:t>看看时间，比我想象的要晚多了。</w:t>
      </w:r>
    </w:p>
    <w:p w14:paraId="17F4F861" w14:textId="7D510291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I will not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look at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any price.</w:t>
      </w:r>
      <w:r w:rsidR="005E2880" w:rsidRPr="005E2880">
        <w:t xml:space="preserve"> </w:t>
      </w:r>
      <w:r w:rsidR="005E2880" w:rsidRPr="005E2880">
        <w:rPr>
          <w:rFonts w:ascii="Arial" w:eastAsia="微软雅黑" w:hAnsi="Arial" w:cs="宋体"/>
          <w:color w:val="393939"/>
          <w:kern w:val="0"/>
          <w:sz w:val="28"/>
          <w:szCs w:val="28"/>
        </w:rPr>
        <w:t>我不会考虑任何价格。</w:t>
      </w:r>
    </w:p>
    <w:p w14:paraId="2BE94F8C" w14:textId="2F551FB0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They refused to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>look at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my suggestion.</w:t>
      </w:r>
      <w:r w:rsidR="005E2880" w:rsidRPr="005E2880">
        <w:t xml:space="preserve"> </w:t>
      </w:r>
      <w:r w:rsidR="005E2880" w:rsidRPr="005E2880">
        <w:rPr>
          <w:rFonts w:ascii="Arial" w:eastAsia="微软雅黑" w:hAnsi="Arial" w:cs="宋体"/>
          <w:color w:val="393939"/>
          <w:kern w:val="0"/>
          <w:sz w:val="28"/>
          <w:szCs w:val="28"/>
        </w:rPr>
        <w:t>他们拒绝考虑我的建议</w:t>
      </w:r>
    </w:p>
    <w:p w14:paraId="7A22B5FA" w14:textId="77777777" w:rsidR="005E2880" w:rsidRDefault="00292354" w:rsidP="00292354">
      <w:pPr>
        <w:widowControl/>
        <w:spacing w:line="440" w:lineRule="exact"/>
        <w:jc w:val="left"/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eg. The Americans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look at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life differentlt from the Btitish.</w:t>
      </w:r>
      <w:r w:rsidR="005E2880" w:rsidRPr="005E2880">
        <w:t xml:space="preserve"> </w:t>
      </w:r>
    </w:p>
    <w:p w14:paraId="309D6B14" w14:textId="052867CC" w:rsidR="00292354" w:rsidRPr="00292354" w:rsidRDefault="005E2880" w:rsidP="005E2880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5E2880">
        <w:rPr>
          <w:rFonts w:ascii="Arial" w:eastAsia="微软雅黑" w:hAnsi="Arial" w:cs="宋体"/>
          <w:color w:val="393939"/>
          <w:kern w:val="0"/>
          <w:sz w:val="28"/>
          <w:szCs w:val="28"/>
        </w:rPr>
        <w:t>美国人看待生活的方式与英国人不同。</w:t>
      </w:r>
    </w:p>
    <w:p w14:paraId="2221A11B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292354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▲ no more</w:t>
      </w:r>
    </w:p>
    <w:p w14:paraId="7F2E3D2E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phr. </w:t>
      </w:r>
      <w:r w:rsidRPr="00292354">
        <w:rPr>
          <w:rFonts w:ascii="Arial" w:eastAsia="微软雅黑" w:hAnsi="Arial" w:cs="宋体"/>
          <w:color w:val="001EFF"/>
          <w:kern w:val="0"/>
          <w:sz w:val="28"/>
          <w:szCs w:val="28"/>
        </w:rPr>
        <w:t>不再，也不；</w:t>
      </w:r>
    </w:p>
    <w:p w14:paraId="2BEE0CA4" w14:textId="77777777" w:rsidR="00292354" w:rsidRPr="00292354" w:rsidRDefault="00292354" w:rsidP="00292354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The ship went down and was seen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>no more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.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船沉没了，再也看不见了。</w:t>
      </w:r>
    </w:p>
    <w:p w14:paraId="03C39AAF" w14:textId="1EC6A5C9" w:rsidR="00105009" w:rsidRPr="008214AE" w:rsidRDefault="00292354" w:rsidP="00292354">
      <w:pPr>
        <w:widowControl/>
        <w:spacing w:line="440" w:lineRule="exact"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eg. </w:t>
      </w:r>
      <w:r w:rsidRPr="00292354">
        <w:rPr>
          <w:rFonts w:ascii="Arial" w:eastAsia="微软雅黑" w:hAnsi="Arial" w:cs="宋体"/>
          <w:color w:val="FF0000"/>
          <w:kern w:val="0"/>
          <w:sz w:val="28"/>
          <w:szCs w:val="28"/>
        </w:rPr>
        <w:t>No more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can I understand what she says.</w:t>
      </w:r>
      <w:r w:rsidR="005E2880">
        <w:rPr>
          <w:rFonts w:ascii="Arial" w:eastAsia="微软雅黑" w:hAnsi="Arial" w:cs="宋体"/>
          <w:color w:val="393939"/>
          <w:kern w:val="0"/>
          <w:sz w:val="28"/>
          <w:szCs w:val="28"/>
        </w:rPr>
        <w:t xml:space="preserve"> </w:t>
      </w:r>
      <w:r w:rsidRPr="00292354">
        <w:rPr>
          <w:rFonts w:ascii="Arial" w:eastAsia="微软雅黑" w:hAnsi="Arial" w:cs="宋体"/>
          <w:color w:val="393939"/>
          <w:kern w:val="0"/>
          <w:sz w:val="28"/>
          <w:szCs w:val="28"/>
        </w:rPr>
        <w:t>我也听不懂她说什么了。</w:t>
      </w:r>
    </w:p>
    <w:sectPr w:rsidR="00105009" w:rsidRPr="008214AE" w:rsidSect="002275F7">
      <w:footerReference w:type="default" r:id="rId7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55DF7" w14:textId="77777777" w:rsidR="000B34BF" w:rsidRDefault="000B34BF" w:rsidP="002275F7">
      <w:r>
        <w:separator/>
      </w:r>
    </w:p>
  </w:endnote>
  <w:endnote w:type="continuationSeparator" w:id="0">
    <w:p w14:paraId="273A2F92" w14:textId="77777777" w:rsidR="000B34BF" w:rsidRDefault="000B34BF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CA6FA" w14:textId="77777777" w:rsidR="000B34BF" w:rsidRDefault="000B34BF" w:rsidP="002275F7">
      <w:r>
        <w:separator/>
      </w:r>
    </w:p>
  </w:footnote>
  <w:footnote w:type="continuationSeparator" w:id="0">
    <w:p w14:paraId="53E7B482" w14:textId="77777777" w:rsidR="000B34BF" w:rsidRDefault="000B34BF" w:rsidP="0022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26F2F"/>
    <w:rsid w:val="00043971"/>
    <w:rsid w:val="00077DAD"/>
    <w:rsid w:val="00097869"/>
    <w:rsid w:val="000B34BF"/>
    <w:rsid w:val="000B373A"/>
    <w:rsid w:val="000D4717"/>
    <w:rsid w:val="000F7F31"/>
    <w:rsid w:val="00105009"/>
    <w:rsid w:val="001A7D20"/>
    <w:rsid w:val="002275F7"/>
    <w:rsid w:val="00242A69"/>
    <w:rsid w:val="0026184E"/>
    <w:rsid w:val="00292354"/>
    <w:rsid w:val="002F3259"/>
    <w:rsid w:val="00325595"/>
    <w:rsid w:val="00326EE4"/>
    <w:rsid w:val="003E5513"/>
    <w:rsid w:val="00404841"/>
    <w:rsid w:val="0052153B"/>
    <w:rsid w:val="0056681A"/>
    <w:rsid w:val="00581FA3"/>
    <w:rsid w:val="005E2880"/>
    <w:rsid w:val="0064623C"/>
    <w:rsid w:val="006D15A2"/>
    <w:rsid w:val="006E13D3"/>
    <w:rsid w:val="006E304E"/>
    <w:rsid w:val="006F656B"/>
    <w:rsid w:val="0070080E"/>
    <w:rsid w:val="007124DC"/>
    <w:rsid w:val="00735B1C"/>
    <w:rsid w:val="00772BC1"/>
    <w:rsid w:val="007D445B"/>
    <w:rsid w:val="007D6AE2"/>
    <w:rsid w:val="007F04EC"/>
    <w:rsid w:val="00813DD5"/>
    <w:rsid w:val="008214AE"/>
    <w:rsid w:val="0088163F"/>
    <w:rsid w:val="00913C40"/>
    <w:rsid w:val="0098553A"/>
    <w:rsid w:val="009B3DE6"/>
    <w:rsid w:val="009D573A"/>
    <w:rsid w:val="00A036E2"/>
    <w:rsid w:val="00A126E1"/>
    <w:rsid w:val="00A3734F"/>
    <w:rsid w:val="00B14836"/>
    <w:rsid w:val="00B14A1F"/>
    <w:rsid w:val="00BB77E4"/>
    <w:rsid w:val="00C0351F"/>
    <w:rsid w:val="00C5519B"/>
    <w:rsid w:val="00C9528A"/>
    <w:rsid w:val="00CA69D7"/>
    <w:rsid w:val="00D65FEF"/>
    <w:rsid w:val="00D87031"/>
    <w:rsid w:val="00DB0FAF"/>
    <w:rsid w:val="00E92A1C"/>
    <w:rsid w:val="00E9721D"/>
    <w:rsid w:val="00EA07D6"/>
    <w:rsid w:val="00EC34F8"/>
    <w:rsid w:val="00ED6AA9"/>
    <w:rsid w:val="00F0148A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13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21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46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2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930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36</TotalTime>
  <Pages>6</Pages>
  <Words>1611</Words>
  <Characters>5562</Characters>
  <Application>Microsoft Office Word</Application>
  <DocSecurity>0</DocSecurity>
  <Lines>5562</Lines>
  <Paragraphs>1434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2022-10-01T12:04:00Z</cp:lastPrinted>
  <dcterms:created xsi:type="dcterms:W3CDTF">2022-10-01T12:04:00Z</dcterms:created>
  <dcterms:modified xsi:type="dcterms:W3CDTF">2022-10-02T04:20:00Z</dcterms:modified>
</cp:coreProperties>
</file>