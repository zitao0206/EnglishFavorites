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A301" w14:textId="1CA4B1E7" w:rsidR="00772BC1" w:rsidRPr="00B132C0" w:rsidRDefault="00772BC1" w:rsidP="00B132C0">
      <w:pPr>
        <w:autoSpaceDE w:val="0"/>
        <w:autoSpaceDN w:val="0"/>
        <w:adjustRightInd w:val="0"/>
        <w:snapToGrid w:val="0"/>
        <w:spacing w:line="460" w:lineRule="exact"/>
        <w:jc w:val="center"/>
        <w:rPr>
          <w:rFonts w:ascii="Arial" w:eastAsia="微软雅黑" w:hAnsi="Arial" w:cs="Helvetica Neue"/>
          <w:b/>
          <w:bCs/>
          <w:color w:val="000000"/>
          <w:kern w:val="0"/>
          <w:sz w:val="28"/>
          <w:szCs w:val="28"/>
        </w:rPr>
      </w:pPr>
      <w:r w:rsidRPr="00B132C0">
        <w:rPr>
          <w:rFonts w:ascii="Arial" w:eastAsia="微软雅黑" w:hAnsi="Arial" w:cs="Helvetica Neue"/>
          <w:b/>
          <w:bCs/>
          <w:color w:val="000000"/>
          <w:kern w:val="0"/>
          <w:sz w:val="28"/>
          <w:szCs w:val="28"/>
        </w:rPr>
        <w:t>Elementary Vocabulary S0</w:t>
      </w:r>
      <w:r w:rsidR="00B132C0" w:rsidRPr="00B132C0">
        <w:rPr>
          <w:rFonts w:ascii="Arial" w:eastAsia="微软雅黑" w:hAnsi="Arial" w:cs="Helvetica Neue"/>
          <w:b/>
          <w:bCs/>
          <w:color w:val="000000"/>
          <w:kern w:val="0"/>
          <w:sz w:val="28"/>
          <w:szCs w:val="28"/>
        </w:rPr>
        <w:t>6</w:t>
      </w:r>
    </w:p>
    <w:tbl>
      <w:tblPr>
        <w:tblStyle w:val="a3"/>
        <w:tblW w:w="10482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37"/>
        <w:gridCol w:w="2917"/>
        <w:gridCol w:w="944"/>
        <w:gridCol w:w="5984"/>
      </w:tblGrid>
      <w:tr w:rsidR="00B132C0" w:rsidRPr="00B132C0" w14:paraId="3D09F3B3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08884751" w14:textId="77777777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917" w:type="dxa"/>
            <w:vAlign w:val="center"/>
          </w:tcPr>
          <w:p w14:paraId="6F249BE8" w14:textId="5F71CCEC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7"/>
              </w:rPr>
              <w:t>purchase</w:t>
            </w:r>
          </w:p>
        </w:tc>
        <w:tc>
          <w:tcPr>
            <w:tcW w:w="944" w:type="dxa"/>
            <w:vAlign w:val="center"/>
          </w:tcPr>
          <w:p w14:paraId="7D771F23" w14:textId="50E4C51A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v/n</w:t>
            </w:r>
          </w:p>
        </w:tc>
        <w:tc>
          <w:tcPr>
            <w:tcW w:w="5984" w:type="dxa"/>
            <w:vAlign w:val="center"/>
          </w:tcPr>
          <w:p w14:paraId="5DF28CA1" w14:textId="509C91EF" w:rsidR="00B132C0" w:rsidRPr="00B132C0" w:rsidRDefault="00B132C0" w:rsidP="00B132C0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买，购买，采购；购买的东西；</w:t>
            </w:r>
          </w:p>
        </w:tc>
      </w:tr>
      <w:tr w:rsidR="00B132C0" w:rsidRPr="00B132C0" w14:paraId="615772FF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41D6F37E" w14:textId="77777777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917" w:type="dxa"/>
            <w:vAlign w:val="center"/>
          </w:tcPr>
          <w:p w14:paraId="6E47FDF7" w14:textId="44BD756E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7"/>
              </w:rPr>
              <w:t>regular</w:t>
            </w:r>
          </w:p>
        </w:tc>
        <w:tc>
          <w:tcPr>
            <w:tcW w:w="944" w:type="dxa"/>
            <w:vAlign w:val="center"/>
          </w:tcPr>
          <w:p w14:paraId="6561DDEC" w14:textId="75286A66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adj</w:t>
            </w:r>
          </w:p>
        </w:tc>
        <w:tc>
          <w:tcPr>
            <w:tcW w:w="5984" w:type="dxa"/>
            <w:vAlign w:val="center"/>
          </w:tcPr>
          <w:p w14:paraId="768B8418" w14:textId="31332535" w:rsidR="00B132C0" w:rsidRPr="00B132C0" w:rsidRDefault="00B132C0" w:rsidP="00B132C0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经常的；正式的；整齐的；简直的，完全的；</w:t>
            </w:r>
          </w:p>
        </w:tc>
      </w:tr>
      <w:tr w:rsidR="00B132C0" w:rsidRPr="00B132C0" w14:paraId="04D618C3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72E3783A" w14:textId="77777777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917" w:type="dxa"/>
            <w:vAlign w:val="center"/>
          </w:tcPr>
          <w:p w14:paraId="1B882FE0" w14:textId="4993E329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7"/>
              </w:rPr>
              <w:t>cheat</w:t>
            </w:r>
          </w:p>
        </w:tc>
        <w:tc>
          <w:tcPr>
            <w:tcW w:w="944" w:type="dxa"/>
            <w:vAlign w:val="center"/>
          </w:tcPr>
          <w:p w14:paraId="13EA89E7" w14:textId="15E742E8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v</w:t>
            </w:r>
          </w:p>
        </w:tc>
        <w:tc>
          <w:tcPr>
            <w:tcW w:w="5984" w:type="dxa"/>
            <w:vAlign w:val="center"/>
          </w:tcPr>
          <w:p w14:paraId="27B9253B" w14:textId="37446446" w:rsidR="00B132C0" w:rsidRPr="00B132C0" w:rsidRDefault="00B132C0" w:rsidP="00B132C0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欺骗，蒙骗；作弊，舞弊；</w:t>
            </w:r>
          </w:p>
        </w:tc>
      </w:tr>
      <w:tr w:rsidR="00B132C0" w:rsidRPr="00B132C0" w14:paraId="15EE575C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24809987" w14:textId="77777777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917" w:type="dxa"/>
            <w:vAlign w:val="center"/>
          </w:tcPr>
          <w:p w14:paraId="748E9BB8" w14:textId="665BBABF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7"/>
              </w:rPr>
              <w:t>require</w:t>
            </w:r>
          </w:p>
        </w:tc>
        <w:tc>
          <w:tcPr>
            <w:tcW w:w="944" w:type="dxa"/>
            <w:vAlign w:val="center"/>
          </w:tcPr>
          <w:p w14:paraId="6CE59C0E" w14:textId="01EE6E25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v</w:t>
            </w:r>
          </w:p>
        </w:tc>
        <w:tc>
          <w:tcPr>
            <w:tcW w:w="5984" w:type="dxa"/>
            <w:vAlign w:val="center"/>
          </w:tcPr>
          <w:p w14:paraId="3FA0C690" w14:textId="23A9D3B9" w:rsidR="00B132C0" w:rsidRPr="00B132C0" w:rsidRDefault="00B132C0" w:rsidP="00B132C0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需要，依靠，依赖；要求，命令，使做；</w:t>
            </w:r>
          </w:p>
        </w:tc>
      </w:tr>
      <w:tr w:rsidR="00B132C0" w:rsidRPr="00B132C0" w14:paraId="1BA24823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739A1E1D" w14:textId="77777777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917" w:type="dxa"/>
            <w:vAlign w:val="center"/>
          </w:tcPr>
          <w:p w14:paraId="7A82397D" w14:textId="1A1DB1AB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7"/>
              </w:rPr>
              <w:t>in store</w:t>
            </w:r>
          </w:p>
        </w:tc>
        <w:tc>
          <w:tcPr>
            <w:tcW w:w="944" w:type="dxa"/>
            <w:vAlign w:val="center"/>
          </w:tcPr>
          <w:p w14:paraId="072E43DF" w14:textId="2852B1BC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phr</w:t>
            </w:r>
          </w:p>
        </w:tc>
        <w:tc>
          <w:tcPr>
            <w:tcW w:w="5984" w:type="dxa"/>
            <w:vAlign w:val="center"/>
          </w:tcPr>
          <w:p w14:paraId="14EE78F0" w14:textId="6B1C51D1" w:rsidR="00B132C0" w:rsidRPr="00B132C0" w:rsidRDefault="00B132C0" w:rsidP="00B132C0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准备着，存贮，备有；即将发生，将要发生；</w:t>
            </w:r>
          </w:p>
        </w:tc>
      </w:tr>
      <w:tr w:rsidR="00B132C0" w:rsidRPr="00B132C0" w14:paraId="68127632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3BB61BFD" w14:textId="77777777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917" w:type="dxa"/>
            <w:vAlign w:val="center"/>
          </w:tcPr>
          <w:p w14:paraId="545C985E" w14:textId="335B68BA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7"/>
              </w:rPr>
              <w:t>keep company</w:t>
            </w:r>
          </w:p>
        </w:tc>
        <w:tc>
          <w:tcPr>
            <w:tcW w:w="944" w:type="dxa"/>
            <w:vAlign w:val="center"/>
          </w:tcPr>
          <w:p w14:paraId="76BC8B6C" w14:textId="6694DCBC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phrv</w:t>
            </w:r>
          </w:p>
        </w:tc>
        <w:tc>
          <w:tcPr>
            <w:tcW w:w="5984" w:type="dxa"/>
            <w:vAlign w:val="center"/>
          </w:tcPr>
          <w:p w14:paraId="3A3D988F" w14:textId="27C4DC63" w:rsidR="00B132C0" w:rsidRPr="00B132C0" w:rsidRDefault="00B132C0" w:rsidP="00B132C0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陪伴，给…做伴，陪伴，与…为伍；</w:t>
            </w:r>
          </w:p>
        </w:tc>
      </w:tr>
      <w:tr w:rsidR="00B132C0" w:rsidRPr="00B132C0" w14:paraId="2F0A6F13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274D4A9C" w14:textId="77777777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917" w:type="dxa"/>
            <w:vAlign w:val="center"/>
          </w:tcPr>
          <w:p w14:paraId="5B341278" w14:textId="3ED8BD11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7"/>
              </w:rPr>
              <w:t>clean up</w:t>
            </w:r>
          </w:p>
        </w:tc>
        <w:tc>
          <w:tcPr>
            <w:tcW w:w="944" w:type="dxa"/>
            <w:vAlign w:val="center"/>
          </w:tcPr>
          <w:p w14:paraId="06AD3962" w14:textId="1831161C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phrv</w:t>
            </w:r>
          </w:p>
        </w:tc>
        <w:tc>
          <w:tcPr>
            <w:tcW w:w="5984" w:type="dxa"/>
            <w:vAlign w:val="center"/>
          </w:tcPr>
          <w:p w14:paraId="3E7F2710" w14:textId="1D2394BF" w:rsidR="00B132C0" w:rsidRPr="00B132C0" w:rsidRDefault="00B132C0" w:rsidP="00B132C0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打扫，把…弄干净；清理；整顿，肃清；</w:t>
            </w:r>
          </w:p>
        </w:tc>
      </w:tr>
      <w:tr w:rsidR="00B132C0" w:rsidRPr="00B132C0" w14:paraId="150A6BAC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3E53F2B6" w14:textId="77777777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917" w:type="dxa"/>
            <w:vAlign w:val="center"/>
          </w:tcPr>
          <w:p w14:paraId="3592FC8C" w14:textId="0ABEFFE9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7"/>
              </w:rPr>
              <w:t>wish</w:t>
            </w:r>
          </w:p>
        </w:tc>
        <w:tc>
          <w:tcPr>
            <w:tcW w:w="944" w:type="dxa"/>
            <w:vAlign w:val="center"/>
          </w:tcPr>
          <w:p w14:paraId="103034D0" w14:textId="414185F7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v</w:t>
            </w:r>
          </w:p>
        </w:tc>
        <w:tc>
          <w:tcPr>
            <w:tcW w:w="5984" w:type="dxa"/>
            <w:vAlign w:val="center"/>
          </w:tcPr>
          <w:p w14:paraId="2466C118" w14:textId="3BE98F1B" w:rsidR="00B132C0" w:rsidRPr="00B132C0" w:rsidRDefault="00B132C0" w:rsidP="00B132C0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希望，愿望；盼望，企求，想要；祝，祝愿；</w:t>
            </w:r>
          </w:p>
        </w:tc>
      </w:tr>
      <w:tr w:rsidR="00B132C0" w:rsidRPr="00B132C0" w14:paraId="0BF6B33B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4BD15091" w14:textId="77777777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917" w:type="dxa"/>
            <w:vAlign w:val="center"/>
          </w:tcPr>
          <w:p w14:paraId="380CB586" w14:textId="1A9D3C9A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7"/>
              </w:rPr>
              <w:t>cheer up</w:t>
            </w:r>
          </w:p>
        </w:tc>
        <w:tc>
          <w:tcPr>
            <w:tcW w:w="944" w:type="dxa"/>
            <w:vAlign w:val="center"/>
          </w:tcPr>
          <w:p w14:paraId="482311B2" w14:textId="080709A6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phrv</w:t>
            </w:r>
          </w:p>
        </w:tc>
        <w:tc>
          <w:tcPr>
            <w:tcW w:w="5984" w:type="dxa"/>
            <w:vAlign w:val="center"/>
          </w:tcPr>
          <w:p w14:paraId="046AB036" w14:textId="638A17FC" w:rsidR="00B132C0" w:rsidRPr="00B132C0" w:rsidRDefault="00B132C0" w:rsidP="00B132C0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振作起来，高兴起来；</w:t>
            </w:r>
          </w:p>
        </w:tc>
      </w:tr>
      <w:tr w:rsidR="00B132C0" w:rsidRPr="00B132C0" w14:paraId="26E3FD60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124686F9" w14:textId="77777777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B132C0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917" w:type="dxa"/>
            <w:vAlign w:val="center"/>
          </w:tcPr>
          <w:p w14:paraId="36B4BC33" w14:textId="6EEAE818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7"/>
              </w:rPr>
              <w:t>contrary</w:t>
            </w:r>
          </w:p>
        </w:tc>
        <w:tc>
          <w:tcPr>
            <w:tcW w:w="944" w:type="dxa"/>
            <w:vAlign w:val="center"/>
          </w:tcPr>
          <w:p w14:paraId="21115F8D" w14:textId="0040A95A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adj</w:t>
            </w:r>
          </w:p>
        </w:tc>
        <w:tc>
          <w:tcPr>
            <w:tcW w:w="5984" w:type="dxa"/>
            <w:vAlign w:val="center"/>
          </w:tcPr>
          <w:p w14:paraId="328B590C" w14:textId="5B43C18C" w:rsidR="00B132C0" w:rsidRPr="00B132C0" w:rsidRDefault="00B132C0" w:rsidP="00B132C0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相反的，相对立的；然不同的，完全相反的；</w:t>
            </w:r>
          </w:p>
        </w:tc>
      </w:tr>
      <w:tr w:rsidR="00B132C0" w:rsidRPr="00B132C0" w14:paraId="4B08C4B4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137C0174" w14:textId="77777777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B132C0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917" w:type="dxa"/>
            <w:vAlign w:val="center"/>
          </w:tcPr>
          <w:p w14:paraId="17506DC0" w14:textId="2AC3F8BE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7"/>
              </w:rPr>
              <w:t>available</w:t>
            </w:r>
          </w:p>
        </w:tc>
        <w:tc>
          <w:tcPr>
            <w:tcW w:w="944" w:type="dxa"/>
            <w:vAlign w:val="center"/>
          </w:tcPr>
          <w:p w14:paraId="229E4E0A" w14:textId="610B433A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adj</w:t>
            </w:r>
          </w:p>
        </w:tc>
        <w:tc>
          <w:tcPr>
            <w:tcW w:w="5984" w:type="dxa"/>
            <w:vAlign w:val="center"/>
          </w:tcPr>
          <w:p w14:paraId="2E248B82" w14:textId="29119CAA" w:rsidR="00B132C0" w:rsidRPr="00B132C0" w:rsidRDefault="00B132C0" w:rsidP="00B132C0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可获得的，可购得的，可找到的；有空的；</w:t>
            </w:r>
          </w:p>
        </w:tc>
      </w:tr>
      <w:tr w:rsidR="00B132C0" w:rsidRPr="00B132C0" w14:paraId="5534AE3E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2A6F1C5C" w14:textId="77777777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B132C0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917" w:type="dxa"/>
            <w:vAlign w:val="center"/>
          </w:tcPr>
          <w:p w14:paraId="039FCFA4" w14:textId="491F9C40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7"/>
              </w:rPr>
              <w:t xml:space="preserve">live with </w:t>
            </w:r>
          </w:p>
        </w:tc>
        <w:tc>
          <w:tcPr>
            <w:tcW w:w="944" w:type="dxa"/>
            <w:vAlign w:val="center"/>
          </w:tcPr>
          <w:p w14:paraId="43AFD0EF" w14:textId="6890C8D5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phrv</w:t>
            </w:r>
          </w:p>
        </w:tc>
        <w:tc>
          <w:tcPr>
            <w:tcW w:w="5984" w:type="dxa"/>
            <w:vAlign w:val="center"/>
          </w:tcPr>
          <w:p w14:paraId="4AEF30EC" w14:textId="22359E7E" w:rsidR="00B132C0" w:rsidRPr="00B132C0" w:rsidRDefault="00B132C0" w:rsidP="00B132C0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与…同处，与</w:t>
            </w: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...</w:t>
            </w: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同居；学会去适应；</w:t>
            </w:r>
          </w:p>
        </w:tc>
      </w:tr>
      <w:tr w:rsidR="00B132C0" w:rsidRPr="00B132C0" w14:paraId="43B4A359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610D5890" w14:textId="77777777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B132C0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917" w:type="dxa"/>
            <w:vAlign w:val="center"/>
          </w:tcPr>
          <w:p w14:paraId="580B768F" w14:textId="31C5966A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1"/>
              </w:rPr>
              <w:t>for the moment</w:t>
            </w:r>
          </w:p>
        </w:tc>
        <w:tc>
          <w:tcPr>
            <w:tcW w:w="944" w:type="dxa"/>
            <w:vAlign w:val="center"/>
          </w:tcPr>
          <w:p w14:paraId="3188228D" w14:textId="14874EB3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adv</w:t>
            </w:r>
          </w:p>
        </w:tc>
        <w:tc>
          <w:tcPr>
            <w:tcW w:w="5984" w:type="dxa"/>
            <w:vAlign w:val="center"/>
          </w:tcPr>
          <w:p w14:paraId="4EA24EC4" w14:textId="0C34C6E6" w:rsidR="00B132C0" w:rsidRPr="00B132C0" w:rsidRDefault="00B132C0" w:rsidP="00B132C0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暂时，目前；</w:t>
            </w:r>
          </w:p>
        </w:tc>
      </w:tr>
      <w:tr w:rsidR="00B132C0" w:rsidRPr="00B132C0" w14:paraId="4AA2C438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03EB67A0" w14:textId="77777777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B132C0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917" w:type="dxa"/>
            <w:vAlign w:val="center"/>
          </w:tcPr>
          <w:p w14:paraId="78F313E1" w14:textId="4307845E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1"/>
              </w:rPr>
              <w:t>free from</w:t>
            </w:r>
          </w:p>
        </w:tc>
        <w:tc>
          <w:tcPr>
            <w:tcW w:w="944" w:type="dxa"/>
            <w:vAlign w:val="center"/>
          </w:tcPr>
          <w:p w14:paraId="7F6E80BF" w14:textId="1EF25A03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phrv</w:t>
            </w:r>
          </w:p>
        </w:tc>
        <w:tc>
          <w:tcPr>
            <w:tcW w:w="5984" w:type="dxa"/>
            <w:vAlign w:val="center"/>
          </w:tcPr>
          <w:p w14:paraId="4D4E29B4" w14:textId="449ADE11" w:rsidR="00B132C0" w:rsidRPr="00B132C0" w:rsidRDefault="00B132C0" w:rsidP="00B132C0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从…释放出来，使…摆脱，不受</w:t>
            </w: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...</w:t>
            </w: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影响；</w:t>
            </w:r>
          </w:p>
        </w:tc>
      </w:tr>
      <w:tr w:rsidR="00B132C0" w:rsidRPr="00B132C0" w14:paraId="53060EB8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614E6C69" w14:textId="77777777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B132C0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917" w:type="dxa"/>
            <w:vAlign w:val="center"/>
          </w:tcPr>
          <w:p w14:paraId="18A1F0B5" w14:textId="0F617A74" w:rsidR="00B132C0" w:rsidRPr="00B132C0" w:rsidRDefault="00B132C0" w:rsidP="00B132C0">
            <w:pPr>
              <w:widowControl/>
              <w:spacing w:line="460" w:lineRule="exact"/>
              <w:jc w:val="center"/>
              <w:rPr>
                <w:rFonts w:ascii="Arial" w:eastAsia="微软雅黑" w:hAnsi="Arial" w:cs="宋体"/>
                <w:b/>
                <w:bCs/>
                <w:kern w:val="0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1"/>
              </w:rPr>
              <w:t>persuade</w:t>
            </w:r>
          </w:p>
        </w:tc>
        <w:tc>
          <w:tcPr>
            <w:tcW w:w="944" w:type="dxa"/>
            <w:vAlign w:val="center"/>
          </w:tcPr>
          <w:p w14:paraId="58B30EE7" w14:textId="7F714B8C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v</w:t>
            </w:r>
          </w:p>
        </w:tc>
        <w:tc>
          <w:tcPr>
            <w:tcW w:w="5984" w:type="dxa"/>
            <w:vAlign w:val="center"/>
          </w:tcPr>
          <w:p w14:paraId="684FA8A7" w14:textId="28E5A19E" w:rsidR="00B132C0" w:rsidRPr="00B132C0" w:rsidRDefault="00B132C0" w:rsidP="00B132C0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劝说，说服；使信服，使相信</w:t>
            </w:r>
          </w:p>
        </w:tc>
      </w:tr>
      <w:tr w:rsidR="00B132C0" w:rsidRPr="00B132C0" w14:paraId="2B312BB7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2A6F92F2" w14:textId="77777777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B132C0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917" w:type="dxa"/>
            <w:vAlign w:val="center"/>
          </w:tcPr>
          <w:p w14:paraId="1565092F" w14:textId="21AB0217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1"/>
              </w:rPr>
              <w:t>immune</w:t>
            </w:r>
          </w:p>
        </w:tc>
        <w:tc>
          <w:tcPr>
            <w:tcW w:w="944" w:type="dxa"/>
            <w:vAlign w:val="center"/>
          </w:tcPr>
          <w:p w14:paraId="7E607D04" w14:textId="0765B098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adj</w:t>
            </w:r>
          </w:p>
        </w:tc>
        <w:tc>
          <w:tcPr>
            <w:tcW w:w="5984" w:type="dxa"/>
            <w:vAlign w:val="center"/>
          </w:tcPr>
          <w:p w14:paraId="56A8F7A4" w14:textId="6A6CFD2C" w:rsidR="00B132C0" w:rsidRPr="00B132C0" w:rsidRDefault="00B132C0" w:rsidP="00B132C0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有免疫力的，不受影响的；免除的，豁免的；</w:t>
            </w:r>
          </w:p>
        </w:tc>
      </w:tr>
      <w:tr w:rsidR="00B132C0" w:rsidRPr="00B132C0" w14:paraId="3FA1D15D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1866DCDB" w14:textId="77777777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B132C0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917" w:type="dxa"/>
            <w:vAlign w:val="center"/>
          </w:tcPr>
          <w:p w14:paraId="3D337B13" w14:textId="22CA83DD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1"/>
              </w:rPr>
              <w:t>via</w:t>
            </w:r>
          </w:p>
        </w:tc>
        <w:tc>
          <w:tcPr>
            <w:tcW w:w="944" w:type="dxa"/>
            <w:vAlign w:val="center"/>
          </w:tcPr>
          <w:p w14:paraId="193E5F4B" w14:textId="59280B87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prep</w:t>
            </w:r>
          </w:p>
        </w:tc>
        <w:tc>
          <w:tcPr>
            <w:tcW w:w="5984" w:type="dxa"/>
            <w:vAlign w:val="center"/>
          </w:tcPr>
          <w:p w14:paraId="08DA7406" w14:textId="25CE8A5C" w:rsidR="00B132C0" w:rsidRPr="00B132C0" w:rsidRDefault="00B132C0" w:rsidP="00B132C0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经过，经由；通过，凭借；</w:t>
            </w:r>
          </w:p>
        </w:tc>
      </w:tr>
      <w:tr w:rsidR="00B132C0" w:rsidRPr="00B132C0" w14:paraId="27507647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3DE9A5B1" w14:textId="77777777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B132C0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917" w:type="dxa"/>
            <w:vAlign w:val="center"/>
          </w:tcPr>
          <w:p w14:paraId="47864706" w14:textId="072B023A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cs="Tahoma"/>
                <w:b/>
                <w:bCs/>
                <w:color w:val="000000"/>
                <w:sz w:val="28"/>
                <w:szCs w:val="21"/>
              </w:rPr>
              <w:t>contract with</w:t>
            </w:r>
          </w:p>
        </w:tc>
        <w:tc>
          <w:tcPr>
            <w:tcW w:w="944" w:type="dxa"/>
            <w:vAlign w:val="center"/>
          </w:tcPr>
          <w:p w14:paraId="3EEBFEE6" w14:textId="7BBECC65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phrv</w:t>
            </w:r>
          </w:p>
        </w:tc>
        <w:tc>
          <w:tcPr>
            <w:tcW w:w="5984" w:type="dxa"/>
            <w:vAlign w:val="center"/>
          </w:tcPr>
          <w:p w14:paraId="7E9EA5ED" w14:textId="57D58BDB" w:rsidR="00B132C0" w:rsidRPr="00B132C0" w:rsidRDefault="00B132C0" w:rsidP="00B132C0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与</w:t>
            </w: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...</w:t>
            </w: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订立，与</w:t>
            </w: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...</w:t>
            </w: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签订合同，与</w:t>
            </w: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...</w:t>
            </w: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建立；</w:t>
            </w:r>
          </w:p>
        </w:tc>
      </w:tr>
      <w:tr w:rsidR="00B132C0" w:rsidRPr="00B132C0" w14:paraId="6F0BCED8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54D63AF6" w14:textId="77777777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B132C0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917" w:type="dxa"/>
            <w:vAlign w:val="center"/>
          </w:tcPr>
          <w:p w14:paraId="39A0DFE9" w14:textId="165E3138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1"/>
              </w:rPr>
              <w:t>recover</w:t>
            </w:r>
          </w:p>
        </w:tc>
        <w:tc>
          <w:tcPr>
            <w:tcW w:w="944" w:type="dxa"/>
            <w:vAlign w:val="center"/>
          </w:tcPr>
          <w:p w14:paraId="7680FD5B" w14:textId="3ED6A1A4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v</w:t>
            </w:r>
          </w:p>
        </w:tc>
        <w:tc>
          <w:tcPr>
            <w:tcW w:w="5984" w:type="dxa"/>
            <w:vAlign w:val="center"/>
          </w:tcPr>
          <w:p w14:paraId="4D847F13" w14:textId="6D2E601B" w:rsidR="00B132C0" w:rsidRPr="00B132C0" w:rsidRDefault="00B132C0" w:rsidP="00B132C0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恢复，康复；全额收回，追回，找到；</w:t>
            </w:r>
          </w:p>
        </w:tc>
      </w:tr>
      <w:tr w:rsidR="00B132C0" w:rsidRPr="00B132C0" w14:paraId="6727E853" w14:textId="77777777" w:rsidTr="00CC30FA">
        <w:trPr>
          <w:trHeight w:val="680"/>
        </w:trPr>
        <w:tc>
          <w:tcPr>
            <w:tcW w:w="637" w:type="dxa"/>
            <w:vAlign w:val="center"/>
          </w:tcPr>
          <w:p w14:paraId="330B3798" w14:textId="77777777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  <w:r w:rsidRPr="00B132C0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917" w:type="dxa"/>
            <w:vAlign w:val="center"/>
          </w:tcPr>
          <w:p w14:paraId="50609743" w14:textId="0B9B4015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1"/>
              </w:rPr>
              <w:t>to the fullest</w:t>
            </w:r>
          </w:p>
        </w:tc>
        <w:tc>
          <w:tcPr>
            <w:tcW w:w="944" w:type="dxa"/>
            <w:vAlign w:val="center"/>
          </w:tcPr>
          <w:p w14:paraId="6D7CAEA5" w14:textId="468F8293" w:rsidR="00B132C0" w:rsidRPr="00B132C0" w:rsidRDefault="00B132C0" w:rsidP="00B132C0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adv</w:t>
            </w:r>
          </w:p>
        </w:tc>
        <w:tc>
          <w:tcPr>
            <w:tcW w:w="5984" w:type="dxa"/>
            <w:vAlign w:val="center"/>
          </w:tcPr>
          <w:p w14:paraId="6344F2EA" w14:textId="7A845A11" w:rsidR="00B132C0" w:rsidRPr="00B132C0" w:rsidRDefault="00B132C0" w:rsidP="00B132C0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B132C0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充分地，最充分地，尽情地，完全地；</w:t>
            </w:r>
          </w:p>
        </w:tc>
      </w:tr>
    </w:tbl>
    <w:p w14:paraId="2E8FCB1C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b/>
          <w:bCs/>
          <w:color w:val="393939"/>
          <w:kern w:val="0"/>
          <w:sz w:val="28"/>
          <w:szCs w:val="33"/>
        </w:rPr>
        <w:lastRenderedPageBreak/>
        <w:t xml:space="preserve">▲ </w:t>
      </w:r>
      <w:r w:rsidRPr="00B132C0">
        <w:rPr>
          <w:rFonts w:ascii="Arial" w:eastAsia="微软雅黑" w:hAnsi="Arial" w:cs="宋体"/>
          <w:b/>
          <w:bCs/>
          <w:color w:val="393939"/>
          <w:kern w:val="0"/>
          <w:sz w:val="32"/>
          <w:szCs w:val="40"/>
        </w:rPr>
        <w:t>purchase</w:t>
      </w:r>
    </w:p>
    <w:p w14:paraId="5D6FAFE3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b/>
          <w:bCs/>
          <w:color w:val="1108FA"/>
          <w:kern w:val="0"/>
          <w:sz w:val="28"/>
          <w:szCs w:val="39"/>
        </w:rPr>
        <w:t xml:space="preserve">v/n. 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买，购买，采购；购买的东西</w:t>
      </w:r>
    </w:p>
    <w:p w14:paraId="15959B66" w14:textId="77777777" w:rsidR="00CC2035" w:rsidRDefault="00B132C0" w:rsidP="00B132C0">
      <w:pPr>
        <w:widowControl/>
        <w:spacing w:line="460" w:lineRule="exact"/>
        <w:jc w:val="left"/>
      </w:pP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eg. I have </w:t>
      </w:r>
      <w:r w:rsidRPr="00B132C0">
        <w:rPr>
          <w:rFonts w:ascii="Arial" w:eastAsia="微软雅黑" w:hAnsi="Arial" w:cs="宋体"/>
          <w:color w:val="FF0000"/>
          <w:kern w:val="0"/>
          <w:sz w:val="28"/>
          <w:szCs w:val="21"/>
        </w:rPr>
        <w:t>purchase</w:t>
      </w:r>
      <w:r w:rsidRPr="00C856E2">
        <w:rPr>
          <w:rFonts w:ascii="Arial" w:eastAsia="微软雅黑" w:hAnsi="Arial" w:cs="宋体"/>
          <w:color w:val="FF0000"/>
          <w:kern w:val="0"/>
          <w:sz w:val="28"/>
          <w:szCs w:val="21"/>
        </w:rPr>
        <w:t>d</w:t>
      </w:r>
      <w:r w:rsidRPr="00B132C0">
        <w:rPr>
          <w:rFonts w:ascii="Arial" w:eastAsia="微软雅黑" w:hAnsi="Arial" w:cs="宋体"/>
          <w:color w:val="FF0000"/>
          <w:kern w:val="0"/>
          <w:sz w:val="28"/>
          <w:szCs w:val="21"/>
        </w:rPr>
        <w:t xml:space="preserve"> 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>a house in the country.</w:t>
      </w:r>
      <w:r w:rsidRPr="00B132C0">
        <w:t xml:space="preserve"> </w:t>
      </w:r>
    </w:p>
    <w:p w14:paraId="4022224B" w14:textId="771256B7" w:rsidR="00B132C0" w:rsidRPr="00B132C0" w:rsidRDefault="00B132C0" w:rsidP="00CC2035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393939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>我在乡下买了一所房子。</w:t>
      </w:r>
    </w:p>
    <w:p w14:paraId="2AD24174" w14:textId="77777777" w:rsidR="00CC2035" w:rsidRDefault="00B132C0" w:rsidP="00B132C0">
      <w:pPr>
        <w:widowControl/>
        <w:spacing w:line="460" w:lineRule="exact"/>
        <w:jc w:val="left"/>
      </w:pP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eg. She made several </w:t>
      </w:r>
      <w:r w:rsidRPr="00B132C0">
        <w:rPr>
          <w:rFonts w:ascii="Arial" w:eastAsia="微软雅黑" w:hAnsi="Arial" w:cs="宋体"/>
          <w:color w:val="FF0000"/>
          <w:kern w:val="0"/>
          <w:sz w:val="28"/>
          <w:szCs w:val="21"/>
        </w:rPr>
        <w:t xml:space="preserve">purchases 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>in the dress shop.</w:t>
      </w:r>
      <w:r w:rsidRPr="00B132C0">
        <w:t xml:space="preserve"> </w:t>
      </w:r>
    </w:p>
    <w:p w14:paraId="52276CCF" w14:textId="277767B5" w:rsidR="00B132C0" w:rsidRPr="00B132C0" w:rsidRDefault="00B132C0" w:rsidP="00CC2035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393939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>她在服装店买了几件衣服。</w:t>
      </w:r>
    </w:p>
    <w:p w14:paraId="4D862142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B132C0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t>▲</w:t>
      </w:r>
      <w:r w:rsidRPr="00B132C0">
        <w:rPr>
          <w:rFonts w:ascii="Arial" w:eastAsia="微软雅黑" w:hAnsi="Arial" w:cs="宋体"/>
          <w:b/>
          <w:bCs/>
          <w:color w:val="393939"/>
          <w:kern w:val="0"/>
          <w:sz w:val="32"/>
          <w:szCs w:val="28"/>
        </w:rPr>
        <w:t xml:space="preserve"> regular</w:t>
      </w:r>
    </w:p>
    <w:p w14:paraId="35D4FA1B" w14:textId="77777777" w:rsid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</w:rPr>
      </w:pPr>
      <w:r w:rsidRPr="00B132C0">
        <w:rPr>
          <w:rFonts w:ascii="Arial" w:eastAsia="微软雅黑" w:hAnsi="Arial" w:cs="宋体"/>
          <w:color w:val="1108FA"/>
          <w:kern w:val="0"/>
          <w:sz w:val="28"/>
        </w:rPr>
        <w:t xml:space="preserve">adj. </w:t>
      </w:r>
      <w:r w:rsidRPr="00B132C0">
        <w:rPr>
          <w:rFonts w:ascii="Arial" w:eastAsia="微软雅黑" w:hAnsi="Arial" w:cs="宋体"/>
          <w:color w:val="1108FA"/>
          <w:kern w:val="0"/>
          <w:sz w:val="28"/>
        </w:rPr>
        <w:t>有规律的，定期的，经常的；正式的，正规的；</w:t>
      </w:r>
    </w:p>
    <w:p w14:paraId="2DB6B592" w14:textId="7D3D5AE5" w:rsidR="00B132C0" w:rsidRPr="00B132C0" w:rsidRDefault="00B132C0" w:rsidP="00B132C0">
      <w:pPr>
        <w:widowControl/>
        <w:spacing w:line="460" w:lineRule="exact"/>
        <w:ind w:firstLineChars="200" w:firstLine="560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1108FA"/>
          <w:kern w:val="0"/>
          <w:sz w:val="28"/>
        </w:rPr>
        <w:t>整齐的，匀称的；简直的，完全的；</w:t>
      </w:r>
    </w:p>
    <w:p w14:paraId="55607EA6" w14:textId="218812C0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393939"/>
          <w:kern w:val="0"/>
          <w:sz w:val="28"/>
        </w:rPr>
        <w:t xml:space="preserve">eg. I am your </w:t>
      </w:r>
      <w:r w:rsidRPr="00B132C0">
        <w:rPr>
          <w:rFonts w:ascii="Arial" w:eastAsia="微软雅黑" w:hAnsi="Arial" w:cs="宋体"/>
          <w:color w:val="FF0000"/>
          <w:kern w:val="0"/>
          <w:sz w:val="28"/>
        </w:rPr>
        <w:t xml:space="preserve">regular </w:t>
      </w:r>
      <w:r w:rsidRPr="00B132C0">
        <w:rPr>
          <w:rFonts w:ascii="Arial" w:eastAsia="微软雅黑" w:hAnsi="Arial" w:cs="宋体"/>
          <w:color w:val="393939"/>
          <w:kern w:val="0"/>
          <w:sz w:val="28"/>
        </w:rPr>
        <w:t>customer.</w:t>
      </w:r>
      <w:r w:rsidRPr="00B132C0">
        <w:t xml:space="preserve"> </w:t>
      </w:r>
      <w:r w:rsidRPr="00B132C0">
        <w:rPr>
          <w:rFonts w:ascii="Arial" w:eastAsia="微软雅黑" w:hAnsi="Arial" w:cs="宋体"/>
          <w:color w:val="393939"/>
          <w:kern w:val="0"/>
          <w:sz w:val="28"/>
        </w:rPr>
        <w:t>我是你们的常客。</w:t>
      </w:r>
    </w:p>
    <w:p w14:paraId="71E7939F" w14:textId="5E658C23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393939"/>
          <w:kern w:val="0"/>
          <w:sz w:val="28"/>
        </w:rPr>
        <w:t xml:space="preserve">eg. a </w:t>
      </w:r>
      <w:r w:rsidRPr="00B132C0">
        <w:rPr>
          <w:rFonts w:ascii="Arial" w:eastAsia="微软雅黑" w:hAnsi="Arial" w:cs="宋体"/>
          <w:color w:val="FF0000"/>
          <w:kern w:val="0"/>
          <w:sz w:val="28"/>
        </w:rPr>
        <w:t xml:space="preserve">regular </w:t>
      </w:r>
      <w:r w:rsidRPr="00B132C0">
        <w:rPr>
          <w:rFonts w:ascii="Arial" w:eastAsia="微软雅黑" w:hAnsi="Arial" w:cs="宋体"/>
          <w:color w:val="393939"/>
          <w:kern w:val="0"/>
          <w:sz w:val="28"/>
        </w:rPr>
        <w:t>heartbeat/breathing.</w:t>
      </w:r>
      <w:r w:rsidRPr="00B132C0">
        <w:t xml:space="preserve"> </w:t>
      </w:r>
      <w:r w:rsidRPr="00B132C0">
        <w:rPr>
          <w:rFonts w:ascii="Arial" w:eastAsia="微软雅黑" w:hAnsi="Arial" w:cs="宋体"/>
          <w:color w:val="393939"/>
          <w:kern w:val="0"/>
          <w:sz w:val="28"/>
        </w:rPr>
        <w:t>有规律的心跳</w:t>
      </w:r>
      <w:r w:rsidRPr="00B132C0">
        <w:rPr>
          <w:rFonts w:ascii="Arial" w:eastAsia="微软雅黑" w:hAnsi="Arial" w:cs="宋体"/>
          <w:color w:val="393939"/>
          <w:kern w:val="0"/>
          <w:sz w:val="28"/>
        </w:rPr>
        <w:t>/</w:t>
      </w:r>
      <w:r w:rsidRPr="00B132C0">
        <w:rPr>
          <w:rFonts w:ascii="Arial" w:eastAsia="微软雅黑" w:hAnsi="Arial" w:cs="宋体"/>
          <w:color w:val="393939"/>
          <w:kern w:val="0"/>
          <w:sz w:val="28"/>
        </w:rPr>
        <w:t>呼吸。</w:t>
      </w:r>
    </w:p>
    <w:p w14:paraId="5C173B7D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393939"/>
          <w:kern w:val="0"/>
          <w:sz w:val="28"/>
        </w:rPr>
        <w:t xml:space="preserve">eg. He has no </w:t>
      </w:r>
      <w:r w:rsidRPr="00B132C0">
        <w:rPr>
          <w:rFonts w:ascii="Arial" w:eastAsia="微软雅黑" w:hAnsi="Arial" w:cs="宋体"/>
          <w:color w:val="FF0000"/>
          <w:kern w:val="0"/>
          <w:sz w:val="28"/>
        </w:rPr>
        <w:t xml:space="preserve">regular </w:t>
      </w:r>
      <w:r w:rsidRPr="00B132C0">
        <w:rPr>
          <w:rFonts w:ascii="Arial" w:eastAsia="微软雅黑" w:hAnsi="Arial" w:cs="宋体"/>
          <w:color w:val="393939"/>
          <w:kern w:val="0"/>
          <w:sz w:val="28"/>
        </w:rPr>
        <w:t xml:space="preserve">work. </w:t>
      </w:r>
      <w:r w:rsidRPr="00B132C0">
        <w:rPr>
          <w:rFonts w:ascii="Arial" w:eastAsia="微软雅黑" w:hAnsi="Arial" w:cs="宋体"/>
          <w:color w:val="393939"/>
          <w:kern w:val="0"/>
          <w:sz w:val="28"/>
        </w:rPr>
        <w:t>没有正式的工作。</w:t>
      </w:r>
    </w:p>
    <w:p w14:paraId="025206A7" w14:textId="66EE4CB7" w:rsid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color w:val="393939"/>
          <w:kern w:val="0"/>
          <w:sz w:val="28"/>
        </w:rPr>
      </w:pPr>
      <w:r w:rsidRPr="00B132C0">
        <w:rPr>
          <w:rFonts w:ascii="Arial" w:eastAsia="微软雅黑" w:hAnsi="Arial" w:cs="宋体"/>
          <w:color w:val="393939"/>
          <w:kern w:val="0"/>
          <w:sz w:val="28"/>
        </w:rPr>
        <w:t>eg. He know</w:t>
      </w:r>
      <w:r>
        <w:rPr>
          <w:rFonts w:ascii="Arial" w:eastAsia="微软雅黑" w:hAnsi="Arial" w:cs="宋体"/>
          <w:color w:val="393939"/>
          <w:kern w:val="0"/>
          <w:sz w:val="28"/>
        </w:rPr>
        <w:t>s</w:t>
      </w:r>
      <w:r w:rsidRPr="00B132C0">
        <w:rPr>
          <w:rFonts w:ascii="Arial" w:eastAsia="微软雅黑" w:hAnsi="Arial" w:cs="宋体"/>
          <w:color w:val="393939"/>
          <w:kern w:val="0"/>
          <w:sz w:val="28"/>
        </w:rPr>
        <w:t xml:space="preserve"> a lot about the law, but he is not a </w:t>
      </w:r>
      <w:r w:rsidRPr="00B132C0">
        <w:rPr>
          <w:rFonts w:ascii="Arial" w:eastAsia="微软雅黑" w:hAnsi="Arial" w:cs="宋体"/>
          <w:color w:val="FF0000"/>
          <w:kern w:val="0"/>
          <w:sz w:val="28"/>
        </w:rPr>
        <w:t xml:space="preserve">regular </w:t>
      </w:r>
      <w:r w:rsidRPr="00B132C0">
        <w:rPr>
          <w:rFonts w:ascii="Arial" w:eastAsia="微软雅黑" w:hAnsi="Arial" w:cs="宋体"/>
          <w:color w:val="393939"/>
          <w:kern w:val="0"/>
          <w:sz w:val="28"/>
        </w:rPr>
        <w:t>lawyer.</w:t>
      </w:r>
    </w:p>
    <w:p w14:paraId="5F01FA85" w14:textId="731CCDD3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 w:hint="eastAsia"/>
          <w:kern w:val="0"/>
          <w:sz w:val="28"/>
          <w:szCs w:val="21"/>
        </w:rPr>
      </w:pPr>
      <w:r>
        <w:rPr>
          <w:rFonts w:ascii="Arial" w:eastAsia="微软雅黑" w:hAnsi="Arial" w:cs="宋体"/>
          <w:color w:val="393939"/>
          <w:kern w:val="0"/>
          <w:sz w:val="28"/>
        </w:rPr>
        <w:tab/>
      </w:r>
      <w:r w:rsidRPr="00B132C0">
        <w:rPr>
          <w:rFonts w:ascii="Arial" w:eastAsia="微软雅黑" w:hAnsi="Arial" w:cs="宋体"/>
          <w:color w:val="393939"/>
          <w:kern w:val="0"/>
          <w:sz w:val="28"/>
        </w:rPr>
        <w:t>他对法律了解很多，但他不是一个正式的律师。</w:t>
      </w:r>
    </w:p>
    <w:p w14:paraId="1FD5D8C9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393939"/>
          <w:kern w:val="0"/>
          <w:sz w:val="28"/>
        </w:rPr>
        <w:t xml:space="preserve">eg. This is a regular mess. </w:t>
      </w:r>
      <w:r w:rsidRPr="00B132C0">
        <w:rPr>
          <w:rFonts w:ascii="Arial" w:eastAsia="微软雅黑" w:hAnsi="Arial" w:cs="宋体"/>
          <w:color w:val="393939"/>
          <w:kern w:val="0"/>
          <w:sz w:val="28"/>
        </w:rPr>
        <w:t>这简直是一团糟。</w:t>
      </w:r>
    </w:p>
    <w:p w14:paraId="69EA5FA0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Segoe UI Symbol" w:eastAsia="微软雅黑" w:hAnsi="Segoe UI Symbol" w:cs="Segoe UI Symbol"/>
          <w:color w:val="393939"/>
          <w:kern w:val="0"/>
          <w:sz w:val="28"/>
          <w:szCs w:val="33"/>
        </w:rPr>
        <w:t>▷</w:t>
      </w:r>
      <w:r w:rsidRPr="00B132C0">
        <w:rPr>
          <w:rFonts w:ascii="Arial" w:eastAsia="微软雅黑" w:hAnsi="Arial" w:cs="宋体"/>
          <w:b/>
          <w:bCs/>
          <w:color w:val="393939"/>
          <w:kern w:val="0"/>
          <w:sz w:val="28"/>
          <w:szCs w:val="27"/>
        </w:rPr>
        <w:t xml:space="preserve"> n. </w:t>
      </w:r>
      <w:r w:rsidRPr="00B132C0">
        <w:rPr>
          <w:rFonts w:ascii="Arial" w:eastAsia="微软雅黑" w:hAnsi="Arial" w:cs="宋体"/>
          <w:b/>
          <w:bCs/>
          <w:color w:val="393939"/>
          <w:kern w:val="0"/>
          <w:sz w:val="28"/>
          <w:szCs w:val="27"/>
        </w:rPr>
        <w:t>常客，老主顾；主力成员，正规军人，职业军人；</w:t>
      </w:r>
    </w:p>
    <w:p w14:paraId="32AD3438" w14:textId="77777777" w:rsid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Arial"/>
          <w:color w:val="393939"/>
          <w:kern w:val="0"/>
          <w:sz w:val="28"/>
          <w:szCs w:val="21"/>
        </w:rPr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We are missing six first-team </w:t>
      </w:r>
      <w:r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regulars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because of injury. </w:t>
      </w:r>
    </w:p>
    <w:p w14:paraId="5F636E57" w14:textId="33111DB3" w:rsidR="00B132C0" w:rsidRPr="00B132C0" w:rsidRDefault="00B132C0" w:rsidP="00B132C0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我们有六位一线主力队员因伤不能出场。</w:t>
      </w:r>
    </w:p>
    <w:p w14:paraId="048CEB0E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Segoe UI Symbol" w:eastAsia="微软雅黑" w:hAnsi="Segoe UI Symbol" w:cs="Segoe UI Symbol"/>
          <w:color w:val="393939"/>
          <w:kern w:val="0"/>
          <w:sz w:val="28"/>
          <w:szCs w:val="33"/>
        </w:rPr>
        <w:t>▷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>irregular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adj.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不规则的，不规律的。</w:t>
      </w:r>
    </w:p>
    <w:p w14:paraId="2D223DB2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B132C0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t>▲</w:t>
      </w:r>
      <w:r w:rsidRPr="00B132C0">
        <w:rPr>
          <w:rFonts w:ascii="Arial" w:eastAsia="微软雅黑" w:hAnsi="Arial" w:cs="宋体"/>
          <w:b/>
          <w:bCs/>
          <w:color w:val="393939"/>
          <w:kern w:val="0"/>
          <w:sz w:val="32"/>
          <w:szCs w:val="28"/>
        </w:rPr>
        <w:t xml:space="preserve"> cheat</w:t>
      </w:r>
    </w:p>
    <w:p w14:paraId="15A5A5B1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1108FA"/>
          <w:kern w:val="0"/>
          <w:sz w:val="28"/>
          <w:szCs w:val="27"/>
        </w:rPr>
        <w:t xml:space="preserve">v. </w:t>
      </w:r>
      <w:r w:rsidRPr="00B132C0">
        <w:rPr>
          <w:rFonts w:ascii="Arial" w:eastAsia="微软雅黑" w:hAnsi="Arial" w:cs="Arial"/>
          <w:color w:val="1108FA"/>
          <w:kern w:val="0"/>
          <w:sz w:val="28"/>
          <w:szCs w:val="21"/>
        </w:rPr>
        <w:t>欺骗，蒙骗；作弊，舞弊；</w:t>
      </w:r>
    </w:p>
    <w:p w14:paraId="0ED22A7B" w14:textId="7F6C3E4E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He </w:t>
      </w:r>
      <w:r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cheated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the old lady of money by making her sign a paper she didn't understand.</w:t>
      </w:r>
      <w:r w:rsidRPr="00B132C0">
        <w:t xml:space="preserve">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他让老太太签了一份她不懂的文件，以此骗取了她的钱。</w:t>
      </w:r>
    </w:p>
    <w:p w14:paraId="4AF049A5" w14:textId="77777777" w:rsidR="00B132C0" w:rsidRDefault="00B132C0" w:rsidP="00B132C0">
      <w:pPr>
        <w:widowControl/>
        <w:spacing w:line="460" w:lineRule="exact"/>
        <w:jc w:val="left"/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She always </w:t>
      </w:r>
      <w:r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cheats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at cards, and it's the only way he can win.</w:t>
      </w:r>
      <w:r w:rsidRPr="00B132C0">
        <w:t xml:space="preserve"> </w:t>
      </w:r>
    </w:p>
    <w:p w14:paraId="2FB4667C" w14:textId="22484E4B" w:rsidR="00B132C0" w:rsidRPr="00B132C0" w:rsidRDefault="00B132C0" w:rsidP="00B132C0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她总是在纸牌上作弊，这是他唯一能赢的方法。</w:t>
      </w:r>
    </w:p>
    <w:p w14:paraId="36CC668F" w14:textId="38DF8A4A" w:rsid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Arial"/>
          <w:color w:val="393939"/>
          <w:kern w:val="0"/>
          <w:sz w:val="28"/>
          <w:szCs w:val="21"/>
        </w:rPr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Don't you consider it wrong to </w:t>
      </w:r>
      <w:r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cheat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in exams</w:t>
      </w:r>
      <w:r>
        <w:rPr>
          <w:rFonts w:ascii="Arial" w:eastAsia="微软雅黑" w:hAnsi="Arial" w:cs="Arial"/>
          <w:color w:val="393939"/>
          <w:kern w:val="0"/>
          <w:sz w:val="28"/>
          <w:szCs w:val="21"/>
        </w:rPr>
        <w:t>?</w:t>
      </w:r>
    </w:p>
    <w:p w14:paraId="3E73CADD" w14:textId="440F7BC6" w:rsidR="00B132C0" w:rsidRPr="00B132C0" w:rsidRDefault="00B132C0" w:rsidP="00B132C0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kern w:val="0"/>
          <w:sz w:val="28"/>
          <w:szCs w:val="21"/>
        </w:rPr>
        <w:t>你不认为考试作弊是错误的吗。</w:t>
      </w:r>
    </w:p>
    <w:p w14:paraId="5A8748AD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Segoe UI Symbol" w:eastAsia="微软雅黑" w:hAnsi="Segoe UI Symbol" w:cs="Segoe UI Symbol"/>
          <w:color w:val="393939"/>
          <w:kern w:val="0"/>
          <w:sz w:val="28"/>
          <w:szCs w:val="33"/>
        </w:rPr>
        <w:t>▷</w:t>
      </w:r>
      <w:r w:rsidRPr="00B132C0">
        <w:rPr>
          <w:rFonts w:ascii="Arial" w:eastAsia="微软雅黑" w:hAnsi="Arial" w:cs="宋体"/>
          <w:b/>
          <w:bCs/>
          <w:color w:val="393939"/>
          <w:kern w:val="0"/>
          <w:sz w:val="28"/>
          <w:szCs w:val="27"/>
        </w:rPr>
        <w:t xml:space="preserve"> n.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作弊者，骗子；欺骗手段，欺诈行为；</w:t>
      </w:r>
    </w:p>
    <w:p w14:paraId="12FBEEB1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B132C0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t>▲</w:t>
      </w:r>
      <w:r w:rsidRPr="00B132C0">
        <w:rPr>
          <w:rFonts w:ascii="Arial" w:eastAsia="微软雅黑" w:hAnsi="Arial" w:cs="宋体"/>
          <w:b/>
          <w:bCs/>
          <w:color w:val="393939"/>
          <w:kern w:val="0"/>
          <w:sz w:val="32"/>
          <w:szCs w:val="28"/>
        </w:rPr>
        <w:t xml:space="preserve"> require</w:t>
      </w:r>
    </w:p>
    <w:p w14:paraId="6600A79B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B132C0">
        <w:rPr>
          <w:rFonts w:ascii="Arial" w:eastAsia="微软雅黑" w:hAnsi="Arial" w:cs="Arial"/>
          <w:color w:val="1108FA"/>
          <w:kern w:val="0"/>
          <w:sz w:val="28"/>
          <w:szCs w:val="21"/>
        </w:rPr>
        <w:t xml:space="preserve">v. </w:t>
      </w:r>
      <w:r w:rsidRPr="00B132C0">
        <w:rPr>
          <w:rFonts w:ascii="Arial" w:eastAsia="微软雅黑" w:hAnsi="Arial" w:cs="Arial"/>
          <w:color w:val="1108FA"/>
          <w:kern w:val="0"/>
          <w:sz w:val="28"/>
          <w:szCs w:val="21"/>
        </w:rPr>
        <w:t>需要，依靠，依赖；要求，命令，使做（某事）；</w:t>
      </w:r>
    </w:p>
    <w:p w14:paraId="422AE510" w14:textId="765D51CE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This plan will </w:t>
      </w:r>
      <w:r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require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serious consideration.</w:t>
      </w:r>
      <w:r w:rsidRPr="00B132C0">
        <w:t xml:space="preserve">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这个计划需要认真考虑。</w:t>
      </w:r>
    </w:p>
    <w:p w14:paraId="47B1C17F" w14:textId="77777777" w:rsidR="00CC2035" w:rsidRDefault="00B132C0" w:rsidP="00B132C0">
      <w:pPr>
        <w:widowControl/>
        <w:spacing w:line="460" w:lineRule="exact"/>
        <w:jc w:val="left"/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lastRenderedPageBreak/>
        <w:t xml:space="preserve">eg. The present situation </w:t>
      </w:r>
      <w:r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requires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that I be here.</w:t>
      </w:r>
      <w:r w:rsidRPr="00B132C0">
        <w:t xml:space="preserve"> </w:t>
      </w:r>
    </w:p>
    <w:p w14:paraId="02A2650B" w14:textId="5F25C98B" w:rsidR="00B132C0" w:rsidRPr="00B132C0" w:rsidRDefault="00B132C0" w:rsidP="00CC2035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目前的形势要求我在这里。</w:t>
      </w:r>
    </w:p>
    <w:p w14:paraId="6EEE2DA1" w14:textId="77777777" w:rsidR="00B132C0" w:rsidRDefault="00B132C0" w:rsidP="00B132C0">
      <w:pPr>
        <w:widowControl/>
        <w:spacing w:line="460" w:lineRule="exact"/>
        <w:jc w:val="left"/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I'm willing to do whatever my country </w:t>
      </w:r>
      <w:r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requires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of me.</w:t>
      </w:r>
      <w:r w:rsidRPr="00B132C0">
        <w:t xml:space="preserve"> </w:t>
      </w:r>
    </w:p>
    <w:p w14:paraId="2B0AFC63" w14:textId="4DCA8F74" w:rsidR="00B132C0" w:rsidRPr="00B132C0" w:rsidRDefault="00B132C0" w:rsidP="00B132C0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我愿意做我的国家要求我做的任何事</w:t>
      </w:r>
    </w:p>
    <w:p w14:paraId="5F812DF1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B132C0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t>▲</w:t>
      </w:r>
      <w:r w:rsidRPr="00B132C0">
        <w:rPr>
          <w:rFonts w:ascii="Arial" w:eastAsia="微软雅黑" w:hAnsi="Arial" w:cs="宋体"/>
          <w:b/>
          <w:bCs/>
          <w:color w:val="393939"/>
          <w:kern w:val="0"/>
          <w:sz w:val="32"/>
          <w:szCs w:val="28"/>
        </w:rPr>
        <w:t xml:space="preserve"> in store</w:t>
      </w:r>
    </w:p>
    <w:p w14:paraId="79CC6E6F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1108FA"/>
          <w:kern w:val="0"/>
          <w:sz w:val="28"/>
          <w:szCs w:val="27"/>
        </w:rPr>
        <w:t xml:space="preserve">phr. 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7"/>
        </w:rPr>
        <w:t>准备着，存贮，备有；即将发生，将要发生，必将发生；</w:t>
      </w:r>
    </w:p>
    <w:p w14:paraId="36E706BC" w14:textId="77777777" w:rsidR="00CC2035" w:rsidRDefault="00B132C0" w:rsidP="00B132C0">
      <w:pPr>
        <w:widowControl/>
        <w:spacing w:line="460" w:lineRule="exact"/>
        <w:jc w:val="left"/>
      </w:pPr>
      <w:r w:rsidRPr="00B132C0">
        <w:rPr>
          <w:rFonts w:ascii="Arial" w:eastAsia="微软雅黑" w:hAnsi="Arial" w:cs="宋体"/>
          <w:color w:val="393939"/>
          <w:kern w:val="0"/>
          <w:sz w:val="28"/>
          <w:szCs w:val="27"/>
        </w:rPr>
        <w:t>eg. We must keep some of this</w:t>
      </w:r>
      <w:r w:rsidRPr="00B132C0">
        <w:rPr>
          <w:rFonts w:ascii="Arial" w:eastAsia="微软雅黑" w:hAnsi="Arial" w:cs="宋体"/>
          <w:color w:val="FF0000"/>
          <w:kern w:val="0"/>
          <w:sz w:val="28"/>
          <w:szCs w:val="27"/>
        </w:rPr>
        <w:t xml:space="preserve"> in store 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7"/>
        </w:rPr>
        <w:t>for next year.</w:t>
      </w:r>
      <w:r w:rsidR="00CE5C77" w:rsidRPr="00CE5C77">
        <w:t xml:space="preserve"> </w:t>
      </w:r>
    </w:p>
    <w:p w14:paraId="32B58A24" w14:textId="0959037A" w:rsidR="00B132C0" w:rsidRPr="00B132C0" w:rsidRDefault="00CE5C77" w:rsidP="00CC2035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CE5C77">
        <w:rPr>
          <w:rFonts w:ascii="Arial" w:eastAsia="微软雅黑" w:hAnsi="Arial" w:cs="宋体"/>
          <w:color w:val="393939"/>
          <w:kern w:val="0"/>
          <w:sz w:val="28"/>
          <w:szCs w:val="27"/>
        </w:rPr>
        <w:t>我们必须为明年储备一些。</w:t>
      </w:r>
    </w:p>
    <w:p w14:paraId="320E52A6" w14:textId="77777777" w:rsidR="00CC2035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color w:val="393939"/>
          <w:kern w:val="0"/>
          <w:sz w:val="28"/>
          <w:szCs w:val="27"/>
        </w:rPr>
      </w:pPr>
      <w:r w:rsidRPr="00B132C0">
        <w:rPr>
          <w:rFonts w:ascii="Arial" w:eastAsia="微软雅黑" w:hAnsi="Arial" w:cs="宋体"/>
          <w:color w:val="393939"/>
          <w:kern w:val="0"/>
          <w:sz w:val="28"/>
          <w:szCs w:val="27"/>
        </w:rPr>
        <w:t>eg. You must keep your strength</w:t>
      </w:r>
      <w:r w:rsidRPr="00B132C0">
        <w:rPr>
          <w:rFonts w:ascii="Arial" w:eastAsia="微软雅黑" w:hAnsi="Arial" w:cs="宋体"/>
          <w:color w:val="FF0000"/>
          <w:kern w:val="0"/>
          <w:sz w:val="28"/>
          <w:szCs w:val="27"/>
        </w:rPr>
        <w:t xml:space="preserve"> in store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7"/>
        </w:rPr>
        <w:t xml:space="preserve"> for the big race.</w:t>
      </w:r>
    </w:p>
    <w:p w14:paraId="79815D9E" w14:textId="6A8588F0" w:rsidR="00B132C0" w:rsidRPr="00B132C0" w:rsidRDefault="00CE5C77" w:rsidP="00CC2035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CE5C77">
        <w:rPr>
          <w:rFonts w:ascii="Arial" w:eastAsia="微软雅黑" w:hAnsi="Arial" w:cs="宋体"/>
          <w:color w:val="393939"/>
          <w:kern w:val="0"/>
          <w:sz w:val="28"/>
          <w:szCs w:val="27"/>
        </w:rPr>
        <w:t>你必须为大赛储备力量。</w:t>
      </w:r>
    </w:p>
    <w:p w14:paraId="72F16EBB" w14:textId="6CEBC98E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393939"/>
          <w:kern w:val="0"/>
          <w:sz w:val="28"/>
          <w:szCs w:val="27"/>
        </w:rPr>
        <w:t xml:space="preserve">eg. There is a surpise </w:t>
      </w:r>
      <w:r w:rsidRPr="00B132C0">
        <w:rPr>
          <w:rFonts w:ascii="Arial" w:eastAsia="微软雅黑" w:hAnsi="Arial" w:cs="宋体"/>
          <w:color w:val="FF0000"/>
          <w:kern w:val="0"/>
          <w:sz w:val="28"/>
          <w:szCs w:val="27"/>
        </w:rPr>
        <w:t>in store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7"/>
        </w:rPr>
        <w:t xml:space="preserve"> for you.</w:t>
      </w:r>
      <w:r w:rsidR="00CE5C77" w:rsidRPr="00CE5C77">
        <w:t xml:space="preserve"> </w:t>
      </w:r>
      <w:r w:rsidR="00CE5C77" w:rsidRPr="00CE5C77">
        <w:rPr>
          <w:rFonts w:ascii="Arial" w:eastAsia="微软雅黑" w:hAnsi="Arial" w:cs="宋体"/>
          <w:color w:val="393939"/>
          <w:kern w:val="0"/>
          <w:sz w:val="28"/>
          <w:szCs w:val="27"/>
        </w:rPr>
        <w:t>有一个惊喜在等着你</w:t>
      </w:r>
      <w:r w:rsidR="00CE5C77">
        <w:rPr>
          <w:rFonts w:ascii="Arial" w:eastAsia="微软雅黑" w:hAnsi="Arial" w:cs="宋体" w:hint="eastAsia"/>
          <w:color w:val="393939"/>
          <w:kern w:val="0"/>
          <w:sz w:val="28"/>
          <w:szCs w:val="27"/>
        </w:rPr>
        <w:t>。</w:t>
      </w:r>
    </w:p>
    <w:p w14:paraId="3331F159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B132C0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t>▲</w:t>
      </w:r>
      <w:r w:rsidRPr="00B132C0">
        <w:rPr>
          <w:rFonts w:ascii="Arial" w:eastAsia="微软雅黑" w:hAnsi="Arial" w:cs="宋体"/>
          <w:b/>
          <w:bCs/>
          <w:color w:val="393939"/>
          <w:kern w:val="0"/>
          <w:sz w:val="32"/>
          <w:szCs w:val="28"/>
        </w:rPr>
        <w:t xml:space="preserve"> keep company</w:t>
      </w:r>
    </w:p>
    <w:p w14:paraId="1E04AF16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1108FA"/>
          <w:kern w:val="0"/>
          <w:sz w:val="28"/>
          <w:szCs w:val="27"/>
        </w:rPr>
        <w:t xml:space="preserve">phrv. 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陪伴，给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…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做伴，陪伴，与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…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为伍；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= accompany</w:t>
      </w:r>
    </w:p>
    <w:p w14:paraId="34BDAAF8" w14:textId="24F3B8D6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eg. I'll stay here and </w:t>
      </w:r>
      <w:r w:rsidRPr="00B132C0">
        <w:rPr>
          <w:rFonts w:ascii="Arial" w:eastAsia="微软雅黑" w:hAnsi="Arial" w:cs="宋体"/>
          <w:color w:val="FF0000"/>
          <w:kern w:val="0"/>
          <w:sz w:val="28"/>
          <w:szCs w:val="21"/>
        </w:rPr>
        <w:t xml:space="preserve">keep 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you </w:t>
      </w:r>
      <w:r w:rsidRPr="00B132C0">
        <w:rPr>
          <w:rFonts w:ascii="Arial" w:eastAsia="微软雅黑" w:hAnsi="Arial" w:cs="宋体"/>
          <w:color w:val="FF0000"/>
          <w:kern w:val="0"/>
          <w:sz w:val="28"/>
          <w:szCs w:val="21"/>
        </w:rPr>
        <w:t>company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>.</w:t>
      </w:r>
      <w:r w:rsidR="00CE5C77" w:rsidRPr="00CE5C77">
        <w:t xml:space="preserve"> </w:t>
      </w:r>
      <w:r w:rsidR="00CE5C77" w:rsidRPr="00CE5C77">
        <w:rPr>
          <w:rFonts w:ascii="Arial" w:eastAsia="微软雅黑" w:hAnsi="Arial" w:cs="宋体"/>
          <w:color w:val="393939"/>
          <w:kern w:val="0"/>
          <w:sz w:val="28"/>
          <w:szCs w:val="21"/>
        </w:rPr>
        <w:t>我会留下来陪你。</w:t>
      </w:r>
    </w:p>
    <w:p w14:paraId="5D5C55E3" w14:textId="2E2817F1" w:rsidR="00CE5C77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color w:val="393939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eg. He has been </w:t>
      </w:r>
      <w:r w:rsidRPr="00B132C0">
        <w:rPr>
          <w:rFonts w:ascii="Arial" w:eastAsia="微软雅黑" w:hAnsi="Arial" w:cs="宋体"/>
          <w:color w:val="FF0000"/>
          <w:kern w:val="0"/>
          <w:sz w:val="28"/>
          <w:szCs w:val="21"/>
        </w:rPr>
        <w:t xml:space="preserve">keeping company with 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her </w:t>
      </w:r>
      <w:r w:rsidR="00CE5C77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for </w:t>
      </w:r>
      <w:r w:rsidRPr="00B132C0">
        <w:rPr>
          <w:rFonts w:ascii="Arial" w:eastAsia="微软雅黑" w:hAnsi="Arial" w:cs="宋体" w:hint="eastAsia"/>
          <w:color w:val="393939"/>
          <w:kern w:val="0"/>
          <w:sz w:val="28"/>
          <w:szCs w:val="21"/>
        </w:rPr>
        <w:t>o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ver two years. </w:t>
      </w:r>
    </w:p>
    <w:p w14:paraId="6B54CCF9" w14:textId="3506B50C" w:rsidR="00B132C0" w:rsidRPr="00B132C0" w:rsidRDefault="00B132C0" w:rsidP="00CE5C77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>他和她要好超过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>2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>年了。</w:t>
      </w:r>
    </w:p>
    <w:p w14:paraId="6D6E17ED" w14:textId="77777777" w:rsidR="00CC2035" w:rsidRDefault="00B132C0" w:rsidP="00B132C0">
      <w:pPr>
        <w:widowControl/>
        <w:spacing w:line="460" w:lineRule="exact"/>
        <w:jc w:val="left"/>
      </w:pP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eg. Never </w:t>
      </w:r>
      <w:r w:rsidRPr="00B132C0">
        <w:rPr>
          <w:rFonts w:ascii="Arial" w:eastAsia="微软雅黑" w:hAnsi="Arial" w:cs="宋体"/>
          <w:color w:val="FF0000"/>
          <w:kern w:val="0"/>
          <w:sz w:val="28"/>
          <w:szCs w:val="21"/>
        </w:rPr>
        <w:t xml:space="preserve">keep company with 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>dishonest persons.</w:t>
      </w:r>
      <w:r w:rsidR="00CE5C77" w:rsidRPr="00CE5C77">
        <w:t xml:space="preserve"> </w:t>
      </w:r>
    </w:p>
    <w:p w14:paraId="2F486757" w14:textId="1FE348D7" w:rsidR="00B132C0" w:rsidRPr="00B132C0" w:rsidRDefault="00CE5C77" w:rsidP="00CC2035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CE5C77">
        <w:rPr>
          <w:rFonts w:ascii="Arial" w:eastAsia="微软雅黑" w:hAnsi="Arial" w:cs="宋体"/>
          <w:color w:val="393939"/>
          <w:kern w:val="0"/>
          <w:sz w:val="28"/>
          <w:szCs w:val="21"/>
        </w:rPr>
        <w:t>永远不要和不诚实的人交往。</w:t>
      </w:r>
    </w:p>
    <w:p w14:paraId="06D5EB86" w14:textId="77777777" w:rsidR="00CC2035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color w:val="393939"/>
          <w:kern w:val="0"/>
          <w:sz w:val="28"/>
          <w:szCs w:val="21"/>
        </w:rPr>
      </w:pPr>
      <w:r w:rsidRPr="00B132C0">
        <w:rPr>
          <w:rFonts w:ascii="Segoe UI Symbol" w:eastAsia="微软雅黑" w:hAnsi="Segoe UI Symbol" w:cs="Segoe UI Symbol"/>
          <w:color w:val="393939"/>
          <w:kern w:val="0"/>
          <w:sz w:val="28"/>
          <w:szCs w:val="33"/>
        </w:rPr>
        <w:t>▷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 in company with sb 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>和某人在一起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 </w:t>
      </w:r>
    </w:p>
    <w:p w14:paraId="07B14A41" w14:textId="3398C54D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Segoe UI Symbol" w:eastAsia="微软雅黑" w:hAnsi="Segoe UI Symbol" w:cs="Segoe UI Symbol"/>
          <w:color w:val="393939"/>
          <w:kern w:val="0"/>
          <w:sz w:val="28"/>
          <w:szCs w:val="33"/>
        </w:rPr>
        <w:t>▷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 for company 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>作伴，陪伴；</w:t>
      </w:r>
    </w:p>
    <w:p w14:paraId="377A4454" w14:textId="2032AF38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eg. I'll go with you as far as the station </w:t>
      </w:r>
      <w:r w:rsidRPr="00B132C0">
        <w:rPr>
          <w:rFonts w:ascii="Arial" w:eastAsia="微软雅黑" w:hAnsi="Arial" w:cs="宋体"/>
          <w:color w:val="FF0000"/>
          <w:kern w:val="0"/>
          <w:sz w:val="28"/>
          <w:szCs w:val="21"/>
        </w:rPr>
        <w:t>for company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. </w:t>
      </w:r>
      <w:r w:rsidR="00CE5C77" w:rsidRPr="00CE5C77">
        <w:rPr>
          <w:rFonts w:ascii="Arial" w:eastAsia="微软雅黑" w:hAnsi="Arial" w:cs="宋体"/>
          <w:color w:val="393939"/>
          <w:kern w:val="0"/>
          <w:sz w:val="28"/>
          <w:szCs w:val="21"/>
        </w:rPr>
        <w:t>我会陪你到车站。</w:t>
      </w:r>
    </w:p>
    <w:p w14:paraId="689C2481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6"/>
        </w:rPr>
      </w:pPr>
      <w:r w:rsidRPr="00B132C0">
        <w:rPr>
          <w:rFonts w:ascii="Arial" w:eastAsia="微软雅黑" w:hAnsi="Arial" w:cs="宋体"/>
          <w:b/>
          <w:bCs/>
          <w:color w:val="393939"/>
          <w:kern w:val="0"/>
          <w:sz w:val="36"/>
          <w:szCs w:val="40"/>
        </w:rPr>
        <w:t>▲</w:t>
      </w:r>
      <w:r w:rsidRPr="00B132C0">
        <w:rPr>
          <w:rFonts w:ascii="Arial" w:eastAsia="微软雅黑" w:hAnsi="Arial" w:cs="宋体"/>
          <w:b/>
          <w:bCs/>
          <w:color w:val="393939"/>
          <w:kern w:val="0"/>
          <w:sz w:val="36"/>
          <w:szCs w:val="32"/>
        </w:rPr>
        <w:t xml:space="preserve"> clean up</w:t>
      </w:r>
    </w:p>
    <w:p w14:paraId="49314879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b/>
          <w:bCs/>
          <w:color w:val="1108FA"/>
          <w:kern w:val="0"/>
          <w:sz w:val="28"/>
          <w:szCs w:val="27"/>
        </w:rPr>
        <w:t xml:space="preserve">phrv. </w:t>
      </w:r>
      <w:r w:rsidRPr="00B132C0">
        <w:rPr>
          <w:rFonts w:ascii="Arial" w:eastAsia="微软雅黑" w:hAnsi="Arial" w:cs="Arial"/>
          <w:color w:val="1108FA"/>
          <w:kern w:val="0"/>
          <w:sz w:val="28"/>
          <w:szCs w:val="21"/>
        </w:rPr>
        <w:t>打扫，清扫，把</w:t>
      </w:r>
      <w:r w:rsidRPr="00B132C0">
        <w:rPr>
          <w:rFonts w:ascii="Arial" w:eastAsia="微软雅黑" w:hAnsi="Arial" w:cs="Arial"/>
          <w:color w:val="1108FA"/>
          <w:kern w:val="0"/>
          <w:sz w:val="28"/>
          <w:szCs w:val="21"/>
        </w:rPr>
        <w:t>…</w:t>
      </w:r>
      <w:r w:rsidRPr="00B132C0">
        <w:rPr>
          <w:rFonts w:ascii="Arial" w:eastAsia="微软雅黑" w:hAnsi="Arial" w:cs="Arial"/>
          <w:color w:val="1108FA"/>
          <w:kern w:val="0"/>
          <w:sz w:val="28"/>
          <w:szCs w:val="21"/>
        </w:rPr>
        <w:t>弄干净；清理，清除</w:t>
      </w:r>
      <w:r w:rsidRPr="00B132C0">
        <w:rPr>
          <w:rFonts w:ascii="Arial" w:eastAsia="微软雅黑" w:hAnsi="Arial" w:cs="Arial"/>
          <w:color w:val="1108FA"/>
          <w:kern w:val="0"/>
          <w:sz w:val="28"/>
          <w:szCs w:val="21"/>
        </w:rPr>
        <w:t>(</w:t>
      </w:r>
      <w:r w:rsidRPr="00B132C0">
        <w:rPr>
          <w:rFonts w:ascii="Arial" w:eastAsia="微软雅黑" w:hAnsi="Arial" w:cs="Arial"/>
          <w:color w:val="1108FA"/>
          <w:kern w:val="0"/>
          <w:sz w:val="28"/>
          <w:szCs w:val="21"/>
        </w:rPr>
        <w:t>污染物</w:t>
      </w:r>
      <w:r w:rsidRPr="00B132C0">
        <w:rPr>
          <w:rFonts w:ascii="Arial" w:eastAsia="微软雅黑" w:hAnsi="Arial" w:cs="Arial"/>
          <w:color w:val="1108FA"/>
          <w:kern w:val="0"/>
          <w:sz w:val="28"/>
          <w:szCs w:val="21"/>
        </w:rPr>
        <w:t>)</w:t>
      </w:r>
      <w:r w:rsidRPr="00B132C0">
        <w:rPr>
          <w:rFonts w:ascii="Arial" w:eastAsia="微软雅黑" w:hAnsi="Arial" w:cs="Arial"/>
          <w:color w:val="1108FA"/>
          <w:kern w:val="0"/>
          <w:sz w:val="28"/>
          <w:szCs w:val="21"/>
        </w:rPr>
        <w:t>；整顿，肃清；挣得，赚得；</w:t>
      </w:r>
    </w:p>
    <w:p w14:paraId="02B61B1C" w14:textId="794C2219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It's your turn to </w:t>
      </w:r>
      <w:r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>clean up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the room.</w:t>
      </w:r>
      <w:r w:rsidR="00CE5C77" w:rsidRPr="00CE5C77">
        <w:t xml:space="preserve"> </w:t>
      </w:r>
      <w:r w:rsidR="00CE5C77" w:rsidRPr="00CE5C77">
        <w:rPr>
          <w:rFonts w:ascii="Arial" w:eastAsia="微软雅黑" w:hAnsi="Arial" w:cs="Arial"/>
          <w:color w:val="393939"/>
          <w:kern w:val="0"/>
          <w:sz w:val="28"/>
          <w:szCs w:val="21"/>
        </w:rPr>
        <w:t>轮到你打扫房间了。</w:t>
      </w:r>
    </w:p>
    <w:p w14:paraId="1F3AA9C9" w14:textId="64943C60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You had better go and </w:t>
      </w:r>
      <w:r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>clean up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yourself.</w:t>
      </w:r>
      <w:r w:rsidR="00CE5C77" w:rsidRPr="00CE5C77">
        <w:t xml:space="preserve"> </w:t>
      </w:r>
      <w:r w:rsidR="00CE5C77" w:rsidRPr="00CE5C77">
        <w:rPr>
          <w:rFonts w:ascii="Arial" w:eastAsia="微软雅黑" w:hAnsi="Arial" w:cs="Arial"/>
          <w:color w:val="393939"/>
          <w:kern w:val="0"/>
          <w:sz w:val="28"/>
          <w:szCs w:val="21"/>
        </w:rPr>
        <w:t>你最好去打扫一下。</w:t>
      </w:r>
    </w:p>
    <w:p w14:paraId="396DE3E9" w14:textId="77777777" w:rsidR="00CE5C77" w:rsidRDefault="00B132C0" w:rsidP="00B132C0">
      <w:pPr>
        <w:widowControl/>
        <w:spacing w:line="460" w:lineRule="exact"/>
        <w:jc w:val="left"/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The major is determined to </w:t>
      </w:r>
      <w:r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clean up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the city by getting rid of all the criminals.</w:t>
      </w:r>
      <w:r w:rsidR="00CE5C77" w:rsidRPr="00CE5C77">
        <w:t xml:space="preserve"> </w:t>
      </w:r>
    </w:p>
    <w:p w14:paraId="289048BC" w14:textId="5B4677C7" w:rsidR="00B132C0" w:rsidRPr="00B132C0" w:rsidRDefault="00CE5C77" w:rsidP="00CE5C77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CE5C77">
        <w:rPr>
          <w:rFonts w:ascii="Arial" w:eastAsia="微软雅黑" w:hAnsi="Arial" w:cs="Arial"/>
          <w:color w:val="393939"/>
          <w:kern w:val="0"/>
          <w:sz w:val="28"/>
          <w:szCs w:val="21"/>
        </w:rPr>
        <w:t>少校决心通过清除所有罪犯来清理这个城市。</w:t>
      </w:r>
    </w:p>
    <w:p w14:paraId="76A409BE" w14:textId="77777777" w:rsidR="00CC2035" w:rsidRDefault="00B132C0" w:rsidP="00B132C0">
      <w:pPr>
        <w:widowControl/>
        <w:spacing w:line="460" w:lineRule="exact"/>
        <w:jc w:val="left"/>
        <w:rPr>
          <w:rFonts w:ascii="Arial" w:eastAsia="微软雅黑" w:hAnsi="Arial" w:cs="Arial"/>
          <w:color w:val="393939"/>
          <w:kern w:val="0"/>
          <w:sz w:val="28"/>
          <w:szCs w:val="21"/>
        </w:rPr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He </w:t>
      </w:r>
      <w:r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>cleaned up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a forture at the box office. </w:t>
      </w:r>
    </w:p>
    <w:p w14:paraId="42430E11" w14:textId="57B93145" w:rsidR="00B132C0" w:rsidRPr="00B132C0" w:rsidRDefault="00B132C0" w:rsidP="00CC2035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他在票房上赚得了一批财富。</w:t>
      </w:r>
    </w:p>
    <w:p w14:paraId="217F7DBE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Segoe UI Symbol" w:eastAsia="微软雅黑" w:hAnsi="Segoe UI Symbol" w:cs="Segoe UI Symbol"/>
          <w:color w:val="393939"/>
          <w:kern w:val="0"/>
          <w:sz w:val="28"/>
          <w:szCs w:val="33"/>
        </w:rPr>
        <w:t>▷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clear up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清除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(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障碍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)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，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(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天气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)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放晴；</w:t>
      </w:r>
    </w:p>
    <w:p w14:paraId="33079427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B132C0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t>▲</w:t>
      </w:r>
      <w:r w:rsidRPr="00B132C0">
        <w:rPr>
          <w:rFonts w:ascii="Arial" w:eastAsia="微软雅黑" w:hAnsi="Arial" w:cs="宋体"/>
          <w:b/>
          <w:bCs/>
          <w:color w:val="393939"/>
          <w:kern w:val="0"/>
          <w:sz w:val="32"/>
          <w:szCs w:val="28"/>
        </w:rPr>
        <w:t xml:space="preserve"> wish</w:t>
      </w:r>
    </w:p>
    <w:p w14:paraId="44CB6380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b/>
          <w:bCs/>
          <w:color w:val="1108FA"/>
          <w:kern w:val="0"/>
          <w:sz w:val="28"/>
          <w:szCs w:val="27"/>
        </w:rPr>
        <w:lastRenderedPageBreak/>
        <w:t xml:space="preserve">v/n. </w:t>
      </w:r>
      <w:r w:rsidRPr="00B132C0">
        <w:rPr>
          <w:rFonts w:ascii="Arial" w:eastAsia="微软雅黑" w:hAnsi="Arial" w:cs="Arial"/>
          <w:color w:val="1108FA"/>
          <w:kern w:val="0"/>
          <w:sz w:val="28"/>
          <w:szCs w:val="21"/>
        </w:rPr>
        <w:t>希望（不大可能的事）发生，怀着（不可能实现的）愿望；盼望，企求，想要</w:t>
      </w:r>
      <w:r w:rsidRPr="00B132C0">
        <w:rPr>
          <w:rFonts w:ascii="Arial" w:eastAsia="微软雅黑" w:hAnsi="Arial" w:cs="Arial"/>
          <w:color w:val="1108FA"/>
          <w:kern w:val="0"/>
          <w:sz w:val="28"/>
          <w:szCs w:val="21"/>
        </w:rPr>
        <w:t xml:space="preserve"> for</w:t>
      </w:r>
      <w:r w:rsidRPr="00B132C0">
        <w:rPr>
          <w:rFonts w:ascii="Arial" w:eastAsia="微软雅黑" w:hAnsi="Arial" w:cs="Arial"/>
          <w:color w:val="1108FA"/>
          <w:kern w:val="0"/>
          <w:sz w:val="28"/>
          <w:szCs w:val="21"/>
        </w:rPr>
        <w:t>；祝，祝愿；</w:t>
      </w:r>
    </w:p>
    <w:p w14:paraId="49B4FC57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I </w:t>
      </w:r>
      <w:r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wish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I hadn't eaten so much.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我倒希望我没有吃这么多。</w:t>
      </w:r>
    </w:p>
    <w:p w14:paraId="3F418373" w14:textId="1387F3ED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I do </w:t>
      </w:r>
      <w:r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wish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I knew more about politics.</w:t>
      </w:r>
      <w:r w:rsidR="00CE5C77" w:rsidRPr="00CE5C77">
        <w:t xml:space="preserve"> </w:t>
      </w:r>
      <w:r w:rsidR="00CE5C77" w:rsidRPr="00CE5C77">
        <w:rPr>
          <w:rFonts w:ascii="Arial" w:eastAsia="微软雅黑" w:hAnsi="Arial" w:cs="Arial"/>
          <w:color w:val="393939"/>
          <w:kern w:val="0"/>
          <w:sz w:val="28"/>
          <w:szCs w:val="21"/>
        </w:rPr>
        <w:t>我真希望我对政治有更多的了解。</w:t>
      </w:r>
    </w:p>
    <w:p w14:paraId="4F5CB78E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You may stay until morning, if you </w:t>
      </w:r>
      <w:r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>wish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.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如果你愿意，你可以一直待到早晨。</w:t>
      </w:r>
    </w:p>
    <w:p w14:paraId="32FAA831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She shut her eyes and </w:t>
      </w:r>
      <w:r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wished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for him to get better.</w:t>
      </w:r>
    </w:p>
    <w:p w14:paraId="55131EF7" w14:textId="77777777" w:rsidR="00B132C0" w:rsidRPr="00B132C0" w:rsidRDefault="00B132C0" w:rsidP="00B132C0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她闭上眼睛盼祷他好起来。</w:t>
      </w:r>
    </w:p>
    <w:p w14:paraId="5997C84A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I </w:t>
      </w:r>
      <w:r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wished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her a happy birthday.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我祝她生日快乐。</w:t>
      </w:r>
    </w:p>
    <w:p w14:paraId="2EEBA191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B132C0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t>▲</w:t>
      </w:r>
      <w:r w:rsidRPr="00B132C0">
        <w:rPr>
          <w:rFonts w:ascii="Arial" w:eastAsia="微软雅黑" w:hAnsi="Arial" w:cs="宋体"/>
          <w:b/>
          <w:bCs/>
          <w:color w:val="393939"/>
          <w:kern w:val="0"/>
          <w:sz w:val="32"/>
          <w:szCs w:val="28"/>
        </w:rPr>
        <w:t xml:space="preserve"> cheer up</w:t>
      </w:r>
    </w:p>
    <w:p w14:paraId="20A1F39F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 xml:space="preserve">phrv. 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振作起来，（使）高兴起来；</w:t>
      </w:r>
    </w:p>
    <w:p w14:paraId="155FD402" w14:textId="77777777" w:rsidR="00CE5C77" w:rsidRDefault="00B132C0" w:rsidP="00B132C0">
      <w:pPr>
        <w:widowControl/>
        <w:spacing w:line="460" w:lineRule="exact"/>
        <w:jc w:val="left"/>
      </w:pP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>eg. You looked as though, you need</w:t>
      </w:r>
      <w:r w:rsidR="00CE5C77">
        <w:rPr>
          <w:rFonts w:ascii="Arial" w:eastAsia="微软雅黑" w:hAnsi="Arial" w:cs="宋体"/>
          <w:color w:val="393939"/>
          <w:kern w:val="0"/>
          <w:sz w:val="28"/>
          <w:szCs w:val="21"/>
        </w:rPr>
        <w:t>ed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 </w:t>
      </w:r>
      <w:r w:rsidRPr="00B132C0">
        <w:rPr>
          <w:rFonts w:ascii="Arial" w:eastAsia="微软雅黑" w:hAnsi="Arial" w:cs="宋体"/>
          <w:color w:val="FF0000"/>
          <w:kern w:val="0"/>
          <w:sz w:val="28"/>
          <w:szCs w:val="21"/>
        </w:rPr>
        <w:t>cheering up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>/ to be</w:t>
      </w:r>
      <w:r w:rsidRPr="00B132C0">
        <w:rPr>
          <w:rFonts w:ascii="Arial" w:eastAsia="微软雅黑" w:hAnsi="Arial" w:cs="宋体"/>
          <w:color w:val="FF0000"/>
          <w:kern w:val="0"/>
          <w:sz w:val="28"/>
          <w:szCs w:val="21"/>
        </w:rPr>
        <w:t xml:space="preserve"> cheered up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>.</w:t>
      </w:r>
      <w:r w:rsidR="00CE5C77" w:rsidRPr="00CE5C77">
        <w:t xml:space="preserve"> </w:t>
      </w:r>
    </w:p>
    <w:p w14:paraId="000BDA3B" w14:textId="67111502" w:rsidR="00B132C0" w:rsidRPr="00B132C0" w:rsidRDefault="00CE5C77" w:rsidP="00CE5C77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CE5C77">
        <w:rPr>
          <w:rFonts w:ascii="Arial" w:eastAsia="微软雅黑" w:hAnsi="Arial" w:cs="宋体"/>
          <w:color w:val="393939"/>
          <w:kern w:val="0"/>
          <w:sz w:val="28"/>
          <w:szCs w:val="21"/>
        </w:rPr>
        <w:t>你看起来好像需要振作起来。</w:t>
      </w:r>
    </w:p>
    <w:p w14:paraId="58C338BF" w14:textId="77777777" w:rsidR="00CE5C77" w:rsidRDefault="00B132C0" w:rsidP="00B132C0">
      <w:pPr>
        <w:widowControl/>
        <w:spacing w:line="460" w:lineRule="exact"/>
        <w:jc w:val="left"/>
      </w:pP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eg. At the thought of seeing her again he </w:t>
      </w:r>
      <w:r w:rsidRPr="00B132C0">
        <w:rPr>
          <w:rFonts w:ascii="Arial" w:eastAsia="微软雅黑" w:hAnsi="Arial" w:cs="宋体"/>
          <w:color w:val="FF0000"/>
          <w:kern w:val="0"/>
          <w:sz w:val="28"/>
          <w:szCs w:val="21"/>
        </w:rPr>
        <w:t>cheered up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>.</w:t>
      </w:r>
      <w:r w:rsidR="00CE5C77" w:rsidRPr="00CE5C77">
        <w:t xml:space="preserve"> </w:t>
      </w:r>
    </w:p>
    <w:p w14:paraId="61BFB723" w14:textId="1E1CFA83" w:rsidR="00B132C0" w:rsidRPr="00B132C0" w:rsidRDefault="00CE5C77" w:rsidP="00CE5C77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CE5C77">
        <w:rPr>
          <w:rFonts w:ascii="Arial" w:eastAsia="微软雅黑" w:hAnsi="Arial" w:cs="宋体"/>
          <w:color w:val="393939"/>
          <w:kern w:val="0"/>
          <w:sz w:val="28"/>
          <w:szCs w:val="21"/>
        </w:rPr>
        <w:t>一想到要再见到她，他就高兴起来了。</w:t>
      </w:r>
    </w:p>
    <w:p w14:paraId="12E1B247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B132C0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t>▲</w:t>
      </w:r>
      <w:r w:rsidRPr="00B132C0">
        <w:rPr>
          <w:rFonts w:ascii="Arial" w:eastAsia="微软雅黑" w:hAnsi="Arial" w:cs="宋体"/>
          <w:b/>
          <w:bCs/>
          <w:color w:val="393939"/>
          <w:kern w:val="0"/>
          <w:sz w:val="32"/>
          <w:szCs w:val="28"/>
        </w:rPr>
        <w:t xml:space="preserve"> contrary</w:t>
      </w:r>
    </w:p>
    <w:p w14:paraId="778118DE" w14:textId="31BA2586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 xml:space="preserve">adj. 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相反的，相对立的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+ to sth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；</w:t>
      </w:r>
      <w:r w:rsidR="00CE5C77">
        <w:rPr>
          <w:rFonts w:ascii="Arial" w:eastAsia="微软雅黑" w:hAnsi="Arial" w:cs="宋体" w:hint="eastAsia"/>
          <w:color w:val="1108FA"/>
          <w:kern w:val="0"/>
          <w:sz w:val="28"/>
          <w:szCs w:val="21"/>
        </w:rPr>
        <w:t>截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然不同的，完全相反的</w:t>
      </w:r>
      <w:r w:rsidR="00CE5C77">
        <w:rPr>
          <w:rFonts w:ascii="Arial" w:eastAsia="微软雅黑" w:hAnsi="Arial" w:cs="宋体" w:hint="eastAsia"/>
          <w:color w:val="1108FA"/>
          <w:kern w:val="0"/>
          <w:sz w:val="28"/>
          <w:szCs w:val="21"/>
        </w:rPr>
        <w:t>；</w:t>
      </w:r>
    </w:p>
    <w:p w14:paraId="2EA3FD01" w14:textId="3595CD5C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eg. What you want to do is </w:t>
      </w:r>
      <w:r w:rsidRPr="00B132C0">
        <w:rPr>
          <w:rFonts w:ascii="Arial" w:eastAsia="微软雅黑" w:hAnsi="Arial" w:cs="宋体"/>
          <w:color w:val="FF0000"/>
          <w:kern w:val="0"/>
          <w:sz w:val="28"/>
          <w:szCs w:val="21"/>
        </w:rPr>
        <w:t xml:space="preserve">contrary 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>to the regulations.</w:t>
      </w:r>
      <w:r w:rsidR="00CE5C77" w:rsidRPr="00CE5C77">
        <w:t xml:space="preserve"> </w:t>
      </w:r>
      <w:r w:rsidR="00CE5C77" w:rsidRPr="00CE5C77">
        <w:rPr>
          <w:rFonts w:ascii="Arial" w:eastAsia="微软雅黑" w:hAnsi="Arial" w:cs="宋体"/>
          <w:color w:val="393939"/>
          <w:kern w:val="0"/>
          <w:sz w:val="28"/>
          <w:szCs w:val="21"/>
        </w:rPr>
        <w:t>你想做的事违反规定。</w:t>
      </w:r>
    </w:p>
    <w:p w14:paraId="642DC8AE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eg. </w:t>
      </w:r>
      <w:r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contrary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advice/opinions/arguments 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完全相反的建议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/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观点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/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论点</w:t>
      </w:r>
    </w:p>
    <w:p w14:paraId="32A04AAC" w14:textId="77777777" w:rsidR="00CC2035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color w:val="393939"/>
          <w:kern w:val="0"/>
          <w:sz w:val="28"/>
          <w:szCs w:val="21"/>
        </w:rPr>
      </w:pPr>
      <w:r w:rsidRPr="00B132C0">
        <w:rPr>
          <w:rFonts w:ascii="Segoe UI Symbol" w:eastAsia="微软雅黑" w:hAnsi="Segoe UI Symbol" w:cs="Segoe UI Symbol"/>
          <w:color w:val="393939"/>
          <w:kern w:val="0"/>
          <w:sz w:val="28"/>
          <w:szCs w:val="21"/>
        </w:rPr>
        <w:t>▷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 on the contrary 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>相反地，与此相反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 </w:t>
      </w:r>
    </w:p>
    <w:p w14:paraId="0BF5A0E0" w14:textId="77777777" w:rsidR="00CC2035" w:rsidRDefault="00CC2035" w:rsidP="00B132C0">
      <w:pPr>
        <w:widowControl/>
        <w:spacing w:line="460" w:lineRule="exact"/>
        <w:jc w:val="left"/>
        <w:rPr>
          <w:rFonts w:ascii="Arial" w:eastAsia="微软雅黑" w:hAnsi="Arial" w:cs="宋体"/>
          <w:color w:val="393939"/>
          <w:kern w:val="0"/>
          <w:sz w:val="28"/>
          <w:szCs w:val="21"/>
        </w:rPr>
      </w:pPr>
      <w:r w:rsidRPr="00B132C0">
        <w:rPr>
          <w:rFonts w:ascii="Segoe UI Symbol" w:eastAsia="微软雅黑" w:hAnsi="Segoe UI Symbol" w:cs="Segoe UI Symbol"/>
          <w:color w:val="393939"/>
          <w:kern w:val="0"/>
          <w:sz w:val="28"/>
          <w:szCs w:val="21"/>
        </w:rPr>
        <w:t>▷</w:t>
      </w:r>
      <w:r>
        <w:rPr>
          <w:rFonts w:ascii="Segoe UI Symbol" w:eastAsia="微软雅黑" w:hAnsi="Segoe UI Symbol" w:cs="Segoe UI Symbol"/>
          <w:color w:val="393939"/>
          <w:kern w:val="0"/>
          <w:sz w:val="28"/>
          <w:szCs w:val="21"/>
        </w:rPr>
        <w:t xml:space="preserve"> </w:t>
      </w:r>
      <w:r w:rsidR="00B132C0"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to the contrary </w:t>
      </w:r>
      <w:r w:rsidR="00B132C0"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>相反地</w:t>
      </w:r>
      <w:r w:rsidR="00B132C0"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 </w:t>
      </w:r>
    </w:p>
    <w:p w14:paraId="4B78B9B1" w14:textId="763F57A5" w:rsidR="00B132C0" w:rsidRPr="00B132C0" w:rsidRDefault="00CC2035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Segoe UI Symbol" w:eastAsia="微软雅黑" w:hAnsi="Segoe UI Symbol" w:cs="Segoe UI Symbol"/>
          <w:color w:val="393939"/>
          <w:kern w:val="0"/>
          <w:sz w:val="28"/>
          <w:szCs w:val="21"/>
        </w:rPr>
        <w:t>▷</w:t>
      </w:r>
      <w:r>
        <w:rPr>
          <w:rFonts w:ascii="Segoe UI Symbol" w:eastAsia="微软雅黑" w:hAnsi="Segoe UI Symbol" w:cs="Segoe UI Symbol"/>
          <w:color w:val="393939"/>
          <w:kern w:val="0"/>
          <w:sz w:val="28"/>
          <w:szCs w:val="21"/>
        </w:rPr>
        <w:t xml:space="preserve"> </w:t>
      </w:r>
      <w:r w:rsidR="00B132C0"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by contrary </w:t>
      </w:r>
      <w:r w:rsidR="00B132C0"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>相反</w:t>
      </w:r>
    </w:p>
    <w:p w14:paraId="6A9F06EC" w14:textId="77777777" w:rsidR="00CE5C77" w:rsidRDefault="00B132C0" w:rsidP="00B132C0">
      <w:pPr>
        <w:widowControl/>
        <w:spacing w:line="460" w:lineRule="exact"/>
        <w:jc w:val="left"/>
      </w:pP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eg. I believe you like pop music. </w:t>
      </w:r>
      <w:r w:rsidRPr="00B132C0">
        <w:rPr>
          <w:rFonts w:ascii="Arial" w:eastAsia="微软雅黑" w:hAnsi="Arial" w:cs="宋体"/>
          <w:color w:val="FF0000"/>
          <w:kern w:val="0"/>
          <w:sz w:val="28"/>
          <w:szCs w:val="21"/>
        </w:rPr>
        <w:t>On the contrary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>, I hate it.</w:t>
      </w:r>
      <w:r w:rsidR="00CE5C77" w:rsidRPr="00CE5C77">
        <w:t xml:space="preserve"> </w:t>
      </w:r>
    </w:p>
    <w:p w14:paraId="71788627" w14:textId="26E642D7" w:rsidR="00B132C0" w:rsidRPr="00B132C0" w:rsidRDefault="00CE5C77" w:rsidP="00CE5C77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CE5C77">
        <w:rPr>
          <w:rFonts w:ascii="Arial" w:eastAsia="微软雅黑" w:hAnsi="Arial" w:cs="宋体"/>
          <w:color w:val="393939"/>
          <w:kern w:val="0"/>
          <w:sz w:val="28"/>
          <w:szCs w:val="21"/>
        </w:rPr>
        <w:t>我相信你喜欢流行音乐。相反，我讨厌它。</w:t>
      </w:r>
    </w:p>
    <w:p w14:paraId="37BF719E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eg.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I will expect to see you on Sunday unless I hear anything </w:t>
      </w:r>
      <w:r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>to the contrary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. </w:t>
      </w:r>
    </w:p>
    <w:p w14:paraId="46768028" w14:textId="77777777" w:rsidR="00B132C0" w:rsidRPr="00B132C0" w:rsidRDefault="00B132C0" w:rsidP="00B132C0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我星期天等你，除非你说不来了。</w:t>
      </w:r>
    </w:p>
    <w:p w14:paraId="4B1F5C7E" w14:textId="5F02435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</w:t>
      </w:r>
      <w:r w:rsidR="00CE5C77" w:rsidRPr="00CE5C77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Many events in life go </w:t>
      </w:r>
      <w:r w:rsidR="00CE5C77" w:rsidRPr="00C856E2">
        <w:rPr>
          <w:rFonts w:ascii="Arial" w:eastAsia="微软雅黑" w:hAnsi="Arial" w:cs="Arial"/>
          <w:color w:val="FF0000"/>
          <w:kern w:val="0"/>
          <w:sz w:val="28"/>
          <w:szCs w:val="21"/>
        </w:rPr>
        <w:t>by contrary</w:t>
      </w:r>
      <w:r w:rsidR="00CE5C77" w:rsidRPr="00CE5C77">
        <w:rPr>
          <w:rFonts w:ascii="Arial" w:eastAsia="微软雅黑" w:hAnsi="Arial" w:cs="Arial"/>
          <w:color w:val="393939"/>
          <w:kern w:val="0"/>
          <w:sz w:val="28"/>
          <w:szCs w:val="21"/>
        </w:rPr>
        <w:t>.</w:t>
      </w:r>
      <w:r w:rsidR="00CE5C77" w:rsidRPr="00CE5C77">
        <w:t xml:space="preserve"> </w:t>
      </w:r>
      <w:r w:rsidR="00CE5C77" w:rsidRPr="00CE5C77">
        <w:rPr>
          <w:rFonts w:ascii="Arial" w:eastAsia="微软雅黑" w:hAnsi="Arial" w:cs="Arial"/>
          <w:color w:val="393939"/>
          <w:kern w:val="0"/>
          <w:sz w:val="28"/>
          <w:szCs w:val="21"/>
        </w:rPr>
        <w:t>生活中的许多事情都</w:t>
      </w:r>
      <w:r w:rsidR="00CE5C77">
        <w:rPr>
          <w:rFonts w:ascii="Arial" w:eastAsia="微软雅黑" w:hAnsi="Arial" w:cs="Arial" w:hint="eastAsia"/>
          <w:color w:val="393939"/>
          <w:kern w:val="0"/>
          <w:sz w:val="28"/>
          <w:szCs w:val="21"/>
        </w:rPr>
        <w:t>事与愿违</w:t>
      </w:r>
      <w:r w:rsidR="00CE5C77" w:rsidRPr="00CE5C77">
        <w:rPr>
          <w:rFonts w:ascii="Arial" w:eastAsia="微软雅黑" w:hAnsi="Arial" w:cs="Arial"/>
          <w:color w:val="393939"/>
          <w:kern w:val="0"/>
          <w:sz w:val="28"/>
          <w:szCs w:val="21"/>
        </w:rPr>
        <w:t>。</w:t>
      </w:r>
    </w:p>
    <w:p w14:paraId="0D2C1F13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B132C0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t>▲</w:t>
      </w:r>
      <w:r w:rsidRPr="00B132C0">
        <w:rPr>
          <w:rFonts w:ascii="Arial" w:eastAsia="微软雅黑" w:hAnsi="Arial" w:cs="宋体"/>
          <w:b/>
          <w:bCs/>
          <w:color w:val="393939"/>
          <w:kern w:val="0"/>
          <w:sz w:val="32"/>
          <w:szCs w:val="28"/>
        </w:rPr>
        <w:t xml:space="preserve"> available</w:t>
      </w:r>
    </w:p>
    <w:p w14:paraId="70B0D273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 xml:space="preserve">adj. 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可获得的，可购得的，可找到的；有空的（人闲着的）；</w:t>
      </w:r>
    </w:p>
    <w:p w14:paraId="4A86689C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</w:t>
      </w:r>
      <w:r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available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resources/facilities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可利用的资源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/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设备</w:t>
      </w:r>
    </w:p>
    <w:p w14:paraId="2167F2A1" w14:textId="750FF12A" w:rsid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Arial"/>
          <w:color w:val="393939"/>
          <w:kern w:val="0"/>
          <w:sz w:val="28"/>
          <w:szCs w:val="21"/>
        </w:rPr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The doctor is not </w:t>
      </w:r>
      <w:r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avaiable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now.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医生现在没空。</w:t>
      </w:r>
    </w:p>
    <w:p w14:paraId="7FA3DD67" w14:textId="77777777" w:rsidR="00CC2035" w:rsidRPr="00B132C0" w:rsidRDefault="00CC2035" w:rsidP="00B132C0">
      <w:pPr>
        <w:widowControl/>
        <w:spacing w:line="460" w:lineRule="exact"/>
        <w:jc w:val="left"/>
        <w:rPr>
          <w:rFonts w:ascii="Arial" w:eastAsia="微软雅黑" w:hAnsi="Arial" w:cs="宋体" w:hint="eastAsia"/>
          <w:kern w:val="0"/>
          <w:sz w:val="28"/>
          <w:szCs w:val="21"/>
        </w:rPr>
      </w:pPr>
    </w:p>
    <w:p w14:paraId="2BD3C8AE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B132C0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lastRenderedPageBreak/>
        <w:t>▲</w:t>
      </w:r>
      <w:r w:rsidRPr="00B132C0">
        <w:rPr>
          <w:rFonts w:ascii="Arial" w:eastAsia="微软雅黑" w:hAnsi="Arial" w:cs="宋体"/>
          <w:b/>
          <w:bCs/>
          <w:color w:val="393939"/>
          <w:kern w:val="0"/>
          <w:sz w:val="32"/>
          <w:szCs w:val="28"/>
        </w:rPr>
        <w:t xml:space="preserve"> live with </w:t>
      </w:r>
    </w:p>
    <w:p w14:paraId="76C68BE8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1108FA"/>
          <w:kern w:val="0"/>
          <w:sz w:val="28"/>
          <w:szCs w:val="27"/>
        </w:rPr>
        <w:t xml:space="preserve">phrv. 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与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…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同处（一起生活），与（异性）同居；学会去适应，接受并忍受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(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不愉快的事实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)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；</w:t>
      </w:r>
    </w:p>
    <w:p w14:paraId="16988AC2" w14:textId="77777777" w:rsidR="00CC2035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color w:val="393939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>eg. I don't enjoy the pain,</w:t>
      </w:r>
      <w:r w:rsidR="00CE5C77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 but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 I can</w:t>
      </w:r>
      <w:r w:rsidRPr="00B132C0">
        <w:rPr>
          <w:rFonts w:ascii="Arial" w:eastAsia="微软雅黑" w:hAnsi="Arial" w:cs="宋体"/>
          <w:color w:val="FF0000"/>
          <w:kern w:val="0"/>
          <w:sz w:val="28"/>
          <w:szCs w:val="21"/>
        </w:rPr>
        <w:t xml:space="preserve"> live with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 it.</w:t>
      </w:r>
    </w:p>
    <w:p w14:paraId="39F2352C" w14:textId="0E16AA86" w:rsidR="00B132C0" w:rsidRPr="00B132C0" w:rsidRDefault="00CE5C77" w:rsidP="00CC2035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CE5C77">
        <w:t xml:space="preserve"> </w:t>
      </w:r>
      <w:r w:rsidRPr="00CE5C77">
        <w:rPr>
          <w:rFonts w:ascii="Arial" w:eastAsia="微软雅黑" w:hAnsi="Arial" w:cs="宋体"/>
          <w:color w:val="393939"/>
          <w:kern w:val="0"/>
          <w:sz w:val="28"/>
          <w:szCs w:val="21"/>
        </w:rPr>
        <w:t>我不喜欢痛苦，但我可以忍受。</w:t>
      </w:r>
    </w:p>
    <w:p w14:paraId="1BEEB66C" w14:textId="3A0773CE" w:rsid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color w:val="393939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>eg. You must</w:t>
      </w:r>
      <w:r w:rsidRPr="00B132C0">
        <w:rPr>
          <w:rFonts w:ascii="Arial" w:eastAsia="微软雅黑" w:hAnsi="Arial" w:cs="宋体"/>
          <w:color w:val="FF0000"/>
          <w:kern w:val="0"/>
          <w:sz w:val="28"/>
          <w:szCs w:val="21"/>
        </w:rPr>
        <w:t xml:space="preserve"> live with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 the fact that you are no longer as you were.</w:t>
      </w:r>
    </w:p>
    <w:p w14:paraId="4AF2752F" w14:textId="45D75E47" w:rsidR="00CE5C77" w:rsidRPr="00B132C0" w:rsidRDefault="00CE5C77" w:rsidP="00B132C0">
      <w:pPr>
        <w:widowControl/>
        <w:spacing w:line="460" w:lineRule="exact"/>
        <w:jc w:val="left"/>
        <w:rPr>
          <w:rFonts w:ascii="Arial" w:eastAsia="微软雅黑" w:hAnsi="Arial" w:cs="宋体" w:hint="eastAsia"/>
          <w:kern w:val="0"/>
          <w:sz w:val="28"/>
          <w:szCs w:val="21"/>
        </w:rPr>
      </w:pPr>
      <w:r>
        <w:rPr>
          <w:rFonts w:ascii="Arial" w:eastAsia="微软雅黑" w:hAnsi="Arial" w:cs="宋体"/>
          <w:color w:val="393939"/>
          <w:kern w:val="0"/>
          <w:sz w:val="28"/>
          <w:szCs w:val="21"/>
        </w:rPr>
        <w:tab/>
      </w:r>
      <w:r w:rsidRPr="00CE5C77">
        <w:rPr>
          <w:rFonts w:ascii="Arial" w:eastAsia="微软雅黑" w:hAnsi="Arial" w:cs="宋体"/>
          <w:color w:val="393939"/>
          <w:kern w:val="0"/>
          <w:sz w:val="28"/>
          <w:szCs w:val="21"/>
        </w:rPr>
        <w:t>你必须接受这样一个事实，即你不再像以前那样了。</w:t>
      </w:r>
    </w:p>
    <w:p w14:paraId="2FD9141E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B132C0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t>▲</w:t>
      </w:r>
      <w:r w:rsidRPr="00B132C0">
        <w:rPr>
          <w:rFonts w:ascii="Arial" w:eastAsia="微软雅黑" w:hAnsi="Arial" w:cs="宋体"/>
          <w:b/>
          <w:bCs/>
          <w:color w:val="393939"/>
          <w:kern w:val="0"/>
          <w:sz w:val="32"/>
          <w:szCs w:val="28"/>
        </w:rPr>
        <w:t xml:space="preserve"> for the moment</w:t>
      </w:r>
    </w:p>
    <w:p w14:paraId="35E5964B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1108FA"/>
          <w:kern w:val="0"/>
          <w:sz w:val="28"/>
        </w:rPr>
        <w:t xml:space="preserve">adv. </w:t>
      </w:r>
      <w:r w:rsidRPr="00B132C0">
        <w:rPr>
          <w:rFonts w:ascii="Arial" w:eastAsia="微软雅黑" w:hAnsi="Arial" w:cs="宋体"/>
          <w:color w:val="1108FA"/>
          <w:kern w:val="0"/>
          <w:sz w:val="28"/>
        </w:rPr>
        <w:t>暂时，目前</w:t>
      </w:r>
      <w:r w:rsidRPr="00B132C0">
        <w:rPr>
          <w:rFonts w:ascii="Arial" w:eastAsia="微软雅黑" w:hAnsi="Arial" w:cs="宋体"/>
          <w:color w:val="393939"/>
          <w:kern w:val="0"/>
          <w:sz w:val="28"/>
        </w:rPr>
        <w:t xml:space="preserve"> = for the present/for the time being/at the moment</w:t>
      </w:r>
    </w:p>
    <w:p w14:paraId="407CCC40" w14:textId="77777777" w:rsidR="00CC2035" w:rsidRDefault="00B132C0" w:rsidP="00B132C0">
      <w:pPr>
        <w:widowControl/>
        <w:spacing w:line="460" w:lineRule="exact"/>
        <w:jc w:val="left"/>
      </w:pPr>
      <w:r w:rsidRPr="00B132C0">
        <w:rPr>
          <w:rFonts w:ascii="Arial" w:eastAsia="微软雅黑" w:hAnsi="Arial" w:cs="宋体"/>
          <w:color w:val="393939"/>
          <w:kern w:val="0"/>
          <w:sz w:val="28"/>
        </w:rPr>
        <w:t xml:space="preserve">eg. We can leave/keep the door open </w:t>
      </w:r>
      <w:r w:rsidRPr="00B132C0">
        <w:rPr>
          <w:rFonts w:ascii="Arial" w:eastAsia="微软雅黑" w:hAnsi="Arial" w:cs="宋体"/>
          <w:color w:val="FF0000"/>
          <w:kern w:val="0"/>
          <w:sz w:val="28"/>
        </w:rPr>
        <w:t>for the moment.</w:t>
      </w:r>
      <w:r w:rsidR="00CE5C77" w:rsidRPr="00CE5C77">
        <w:t xml:space="preserve"> </w:t>
      </w:r>
    </w:p>
    <w:p w14:paraId="43C39B74" w14:textId="4C71B014" w:rsidR="00B132C0" w:rsidRPr="00B132C0" w:rsidRDefault="00CE5C77" w:rsidP="00CC2035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CE5C77">
        <w:rPr>
          <w:rFonts w:ascii="Arial" w:eastAsia="微软雅黑" w:hAnsi="Arial" w:cs="宋体"/>
          <w:color w:val="393939"/>
          <w:kern w:val="0"/>
          <w:sz w:val="28"/>
        </w:rPr>
        <w:t>我们暂时可以让门开着。</w:t>
      </w:r>
    </w:p>
    <w:p w14:paraId="422F93AC" w14:textId="5349334A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393939"/>
          <w:kern w:val="0"/>
          <w:sz w:val="28"/>
        </w:rPr>
        <w:t xml:space="preserve">eg. I'm busy </w:t>
      </w:r>
      <w:r w:rsidRPr="00B132C0">
        <w:rPr>
          <w:rFonts w:ascii="Arial" w:eastAsia="微软雅黑" w:hAnsi="Arial" w:cs="宋体"/>
          <w:color w:val="FF0000"/>
          <w:kern w:val="0"/>
          <w:sz w:val="28"/>
        </w:rPr>
        <w:t>for the moment</w:t>
      </w:r>
      <w:r w:rsidRPr="00B132C0">
        <w:rPr>
          <w:rFonts w:ascii="Arial" w:eastAsia="微软雅黑" w:hAnsi="Arial" w:cs="宋体"/>
          <w:color w:val="393939"/>
          <w:kern w:val="0"/>
          <w:sz w:val="28"/>
        </w:rPr>
        <w:t>.</w:t>
      </w:r>
      <w:r w:rsidR="00CE5C77" w:rsidRPr="00CE5C77">
        <w:t xml:space="preserve"> </w:t>
      </w:r>
      <w:r w:rsidR="00CE5C77" w:rsidRPr="00CE5C77">
        <w:rPr>
          <w:rFonts w:ascii="Arial" w:eastAsia="微软雅黑" w:hAnsi="Arial" w:cs="宋体"/>
          <w:color w:val="393939"/>
          <w:kern w:val="0"/>
          <w:sz w:val="28"/>
        </w:rPr>
        <w:t>我现在很忙。</w:t>
      </w:r>
    </w:p>
    <w:p w14:paraId="364101DB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b/>
          <w:bCs/>
          <w:color w:val="393939"/>
          <w:kern w:val="0"/>
          <w:sz w:val="28"/>
          <w:szCs w:val="33"/>
        </w:rPr>
        <w:t>▲</w:t>
      </w:r>
      <w:r w:rsidRPr="00B132C0">
        <w:rPr>
          <w:rFonts w:ascii="Arial" w:eastAsia="微软雅黑" w:hAnsi="Arial" w:cs="宋体"/>
          <w:b/>
          <w:bCs/>
          <w:color w:val="393939"/>
          <w:kern w:val="0"/>
          <w:sz w:val="28"/>
          <w:szCs w:val="27"/>
        </w:rPr>
        <w:t xml:space="preserve"> free from</w:t>
      </w:r>
    </w:p>
    <w:p w14:paraId="76F0F643" w14:textId="74DE4348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b/>
          <w:bCs/>
          <w:color w:val="1108FA"/>
          <w:kern w:val="0"/>
          <w:sz w:val="28"/>
          <w:szCs w:val="27"/>
        </w:rPr>
        <w:t>phr.</w:t>
      </w:r>
      <w:r w:rsidR="00CE5C77" w:rsidRPr="00CE5C77">
        <w:rPr>
          <w:rFonts w:ascii="Arial" w:eastAsia="微软雅黑" w:hAnsi="Arial" w:cs="宋体"/>
          <w:b/>
          <w:bCs/>
          <w:color w:val="1108FA"/>
          <w:kern w:val="0"/>
          <w:sz w:val="28"/>
          <w:szCs w:val="27"/>
        </w:rPr>
        <w:t xml:space="preserve"> </w:t>
      </w:r>
      <w:r w:rsidR="00CE5C77" w:rsidRPr="00CE5C77">
        <w:rPr>
          <w:rFonts w:ascii="Arial" w:eastAsia="微软雅黑" w:hAnsi="Arial" w:cs="宋体" w:hint="eastAsia"/>
          <w:color w:val="1108FA"/>
          <w:kern w:val="0"/>
          <w:sz w:val="28"/>
          <w:szCs w:val="21"/>
        </w:rPr>
        <w:t>(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把</w:t>
      </w:r>
      <w:r w:rsidR="00CE5C77" w:rsidRPr="00CE5C77">
        <w:rPr>
          <w:rFonts w:ascii="Arial" w:eastAsia="微软雅黑" w:hAnsi="Arial" w:cs="宋体" w:hint="eastAsia"/>
          <w:color w:val="1108FA"/>
          <w:kern w:val="0"/>
          <w:sz w:val="28"/>
          <w:szCs w:val="21"/>
        </w:rPr>
        <w:t>)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从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…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释放出来，使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…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摆脱，不受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...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影响；</w:t>
      </w:r>
    </w:p>
    <w:p w14:paraId="15246207" w14:textId="0D77D3EB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eg. I'm really glad when I </w:t>
      </w:r>
      <w:r w:rsidR="00CE5C77">
        <w:rPr>
          <w:rFonts w:ascii="Arial" w:eastAsia="微软雅黑" w:hAnsi="Arial" w:cs="宋体" w:hint="eastAsia"/>
          <w:color w:val="393939"/>
          <w:kern w:val="0"/>
          <w:sz w:val="28"/>
          <w:szCs w:val="21"/>
        </w:rPr>
        <w:t>am</w:t>
      </w:r>
      <w:r w:rsidR="00CE5C77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 </w:t>
      </w:r>
      <w:r w:rsidRPr="00B132C0">
        <w:rPr>
          <w:rFonts w:ascii="Arial" w:eastAsia="微软雅黑" w:hAnsi="Arial" w:cs="宋体"/>
          <w:color w:val="FF0000"/>
          <w:kern w:val="0"/>
          <w:sz w:val="28"/>
          <w:szCs w:val="21"/>
        </w:rPr>
        <w:t>free from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 him.</w:t>
      </w:r>
      <w:r w:rsidR="00CE5C77" w:rsidRPr="00CE5C77">
        <w:t xml:space="preserve"> </w:t>
      </w:r>
      <w:r w:rsidR="00CE5C77" w:rsidRPr="00CE5C77">
        <w:rPr>
          <w:rFonts w:ascii="Arial" w:eastAsia="微软雅黑" w:hAnsi="Arial" w:cs="宋体"/>
          <w:color w:val="393939"/>
          <w:kern w:val="0"/>
          <w:sz w:val="28"/>
          <w:szCs w:val="21"/>
        </w:rPr>
        <w:t>我真的很高兴能摆脱他。</w:t>
      </w:r>
    </w:p>
    <w:p w14:paraId="2FD1596C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>eg.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I felt </w:t>
      </w:r>
      <w:r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>free from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 the cares of the day as soon as I left the building. </w:t>
      </w:r>
    </w:p>
    <w:p w14:paraId="0D604487" w14:textId="77777777" w:rsidR="00B132C0" w:rsidRPr="00B132C0" w:rsidRDefault="00B132C0" w:rsidP="00B132C0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我一离开那栋大楼便觉得轻松自在，不再为那天的事烦心了。</w:t>
      </w:r>
    </w:p>
    <w:p w14:paraId="41319CAD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B132C0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t>▲</w:t>
      </w:r>
      <w:r w:rsidRPr="00B132C0">
        <w:rPr>
          <w:rFonts w:ascii="Arial" w:eastAsia="微软雅黑" w:hAnsi="Arial" w:cs="宋体"/>
          <w:b/>
          <w:bCs/>
          <w:color w:val="393939"/>
          <w:kern w:val="0"/>
          <w:sz w:val="32"/>
          <w:szCs w:val="28"/>
        </w:rPr>
        <w:t xml:space="preserve"> persuade</w:t>
      </w:r>
    </w:p>
    <w:p w14:paraId="27546414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1108FA"/>
          <w:kern w:val="0"/>
          <w:sz w:val="28"/>
          <w:szCs w:val="33"/>
        </w:rPr>
        <w:t xml:space="preserve">v. </w:t>
      </w:r>
      <w:r w:rsidRPr="00B132C0">
        <w:rPr>
          <w:rFonts w:ascii="Arial" w:eastAsia="微软雅黑" w:hAnsi="Arial" w:cs="Arial"/>
          <w:color w:val="1108FA"/>
          <w:kern w:val="0"/>
          <w:sz w:val="28"/>
          <w:szCs w:val="21"/>
        </w:rPr>
        <w:t>劝说，说服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；</w:t>
      </w:r>
      <w:r w:rsidRPr="00B132C0">
        <w:rPr>
          <w:rFonts w:ascii="Arial" w:eastAsia="微软雅黑" w:hAnsi="Arial" w:cs="Arial"/>
          <w:color w:val="1108FA"/>
          <w:kern w:val="0"/>
          <w:sz w:val="28"/>
          <w:szCs w:val="21"/>
        </w:rPr>
        <w:t>使信服，使相信；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+ sb (not) to do / + sb into/out of doing sth</w:t>
      </w:r>
    </w:p>
    <w:p w14:paraId="6B9014D3" w14:textId="3FDAE1B3" w:rsid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Arial"/>
          <w:color w:val="393939"/>
          <w:kern w:val="0"/>
          <w:sz w:val="28"/>
          <w:szCs w:val="21"/>
        </w:rPr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They </w:t>
      </w:r>
      <w:r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persuade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me not to get angry with her = out of getting angry with her.</w:t>
      </w:r>
    </w:p>
    <w:p w14:paraId="4B117914" w14:textId="2FB75619" w:rsidR="00CE5C77" w:rsidRPr="00B132C0" w:rsidRDefault="00CE5C77" w:rsidP="00B132C0">
      <w:pPr>
        <w:widowControl/>
        <w:spacing w:line="460" w:lineRule="exact"/>
        <w:jc w:val="left"/>
        <w:rPr>
          <w:rFonts w:ascii="Arial" w:eastAsia="微软雅黑" w:hAnsi="Arial" w:cs="宋体" w:hint="eastAsia"/>
          <w:kern w:val="0"/>
          <w:sz w:val="28"/>
          <w:szCs w:val="21"/>
        </w:rPr>
      </w:pPr>
      <w:r>
        <w:rPr>
          <w:rFonts w:ascii="Arial" w:eastAsia="微软雅黑" w:hAnsi="Arial" w:cs="Arial"/>
          <w:color w:val="393939"/>
          <w:kern w:val="0"/>
          <w:sz w:val="28"/>
          <w:szCs w:val="21"/>
        </w:rPr>
        <w:tab/>
      </w:r>
      <w:r w:rsidRPr="00CE5C77">
        <w:rPr>
          <w:rFonts w:ascii="Arial" w:eastAsia="微软雅黑" w:hAnsi="Arial" w:cs="Arial"/>
          <w:color w:val="393939"/>
          <w:kern w:val="0"/>
          <w:sz w:val="28"/>
          <w:szCs w:val="21"/>
        </w:rPr>
        <w:t>他们劝我不要生她的气。</w:t>
      </w:r>
    </w:p>
    <w:p w14:paraId="7F3521A1" w14:textId="77777777" w:rsidR="00CC2035" w:rsidRDefault="00B132C0" w:rsidP="00B132C0">
      <w:pPr>
        <w:widowControl/>
        <w:spacing w:line="460" w:lineRule="exact"/>
        <w:jc w:val="left"/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How can I </w:t>
      </w:r>
      <w:r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persuade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you of my sincerity</w:t>
      </w:r>
      <w:r w:rsidR="00CE5C77">
        <w:rPr>
          <w:rFonts w:ascii="Arial" w:eastAsia="微软雅黑" w:hAnsi="Arial" w:cs="Arial"/>
          <w:color w:val="393939"/>
          <w:kern w:val="0"/>
          <w:sz w:val="28"/>
          <w:szCs w:val="21"/>
        </w:rPr>
        <w:t>?</w:t>
      </w:r>
      <w:r w:rsidR="00CE5C77" w:rsidRPr="00CE5C77">
        <w:t xml:space="preserve"> </w:t>
      </w:r>
    </w:p>
    <w:p w14:paraId="117BE063" w14:textId="3683F405" w:rsidR="00B132C0" w:rsidRPr="00B132C0" w:rsidRDefault="00CE5C77" w:rsidP="00CC2035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CE5C77">
        <w:rPr>
          <w:rFonts w:ascii="Arial" w:eastAsia="微软雅黑" w:hAnsi="Arial" w:cs="Arial"/>
          <w:color w:val="393939"/>
          <w:kern w:val="0"/>
          <w:sz w:val="28"/>
          <w:szCs w:val="21"/>
        </w:rPr>
        <w:t>我怎样才能使你相信我的诚意</w:t>
      </w:r>
      <w:r>
        <w:rPr>
          <w:rFonts w:ascii="Arial" w:eastAsia="微软雅黑" w:hAnsi="Arial" w:cs="Arial" w:hint="eastAsia"/>
          <w:color w:val="393939"/>
          <w:kern w:val="0"/>
          <w:sz w:val="28"/>
          <w:szCs w:val="21"/>
        </w:rPr>
        <w:t>?</w:t>
      </w:r>
    </w:p>
    <w:p w14:paraId="585BE1A6" w14:textId="0FAB02AC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I </w:t>
      </w:r>
      <w:r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persuaded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them that it was true. </w:t>
      </w:r>
      <w:r w:rsidR="00C856E2" w:rsidRPr="00C856E2">
        <w:rPr>
          <w:rFonts w:ascii="Arial" w:eastAsia="微软雅黑" w:hAnsi="Arial" w:cs="Arial"/>
          <w:color w:val="393939"/>
          <w:kern w:val="0"/>
          <w:sz w:val="28"/>
          <w:szCs w:val="21"/>
        </w:rPr>
        <w:t>我说服他们</w:t>
      </w:r>
      <w:r w:rsidR="00C856E2">
        <w:rPr>
          <w:rFonts w:ascii="Arial" w:eastAsia="微软雅黑" w:hAnsi="Arial" w:cs="Arial" w:hint="eastAsia"/>
          <w:color w:val="393939"/>
          <w:kern w:val="0"/>
          <w:sz w:val="28"/>
          <w:szCs w:val="21"/>
        </w:rPr>
        <w:t>相信</w:t>
      </w:r>
      <w:r w:rsidR="00C856E2" w:rsidRPr="00C856E2">
        <w:rPr>
          <w:rFonts w:ascii="Arial" w:eastAsia="微软雅黑" w:hAnsi="Arial" w:cs="Arial"/>
          <w:color w:val="393939"/>
          <w:kern w:val="0"/>
          <w:sz w:val="28"/>
          <w:szCs w:val="21"/>
        </w:rPr>
        <w:t>这是真的。</w:t>
      </w:r>
    </w:p>
    <w:p w14:paraId="57EC732C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B132C0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t>▲</w:t>
      </w:r>
      <w:r w:rsidRPr="00B132C0">
        <w:rPr>
          <w:rFonts w:ascii="Arial" w:eastAsia="微软雅黑" w:hAnsi="Arial" w:cs="宋体"/>
          <w:b/>
          <w:bCs/>
          <w:color w:val="393939"/>
          <w:kern w:val="0"/>
          <w:sz w:val="32"/>
          <w:szCs w:val="28"/>
        </w:rPr>
        <w:t xml:space="preserve"> immune</w:t>
      </w:r>
    </w:p>
    <w:p w14:paraId="250B3EF8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1108FA"/>
          <w:kern w:val="0"/>
          <w:sz w:val="28"/>
          <w:szCs w:val="27"/>
        </w:rPr>
        <w:t xml:space="preserve">adj. 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7"/>
        </w:rPr>
        <w:t>有免疫力的，不受影响的；免除的，豁免的；</w:t>
      </w:r>
    </w:p>
    <w:p w14:paraId="3B7B7DB8" w14:textId="6C8F5F8F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393939"/>
          <w:kern w:val="0"/>
          <w:sz w:val="28"/>
          <w:szCs w:val="27"/>
        </w:rPr>
        <w:t xml:space="preserve">eg. He is </w:t>
      </w:r>
      <w:r w:rsidRPr="00B132C0">
        <w:rPr>
          <w:rFonts w:ascii="Arial" w:eastAsia="微软雅黑" w:hAnsi="Arial" w:cs="宋体"/>
          <w:color w:val="FF0000"/>
          <w:kern w:val="0"/>
          <w:sz w:val="28"/>
          <w:szCs w:val="27"/>
        </w:rPr>
        <w:t>immu</w:t>
      </w:r>
      <w:r w:rsidR="00C856E2" w:rsidRPr="00CC2035">
        <w:rPr>
          <w:rFonts w:ascii="Arial" w:eastAsia="微软雅黑" w:hAnsi="Arial" w:cs="宋体" w:hint="eastAsia"/>
          <w:color w:val="FF0000"/>
          <w:kern w:val="0"/>
          <w:sz w:val="28"/>
          <w:szCs w:val="27"/>
        </w:rPr>
        <w:t>n</w:t>
      </w:r>
      <w:r w:rsidRPr="00B132C0">
        <w:rPr>
          <w:rFonts w:ascii="Arial" w:eastAsia="微软雅黑" w:hAnsi="Arial" w:cs="宋体"/>
          <w:color w:val="FF0000"/>
          <w:kern w:val="0"/>
          <w:sz w:val="28"/>
          <w:szCs w:val="27"/>
        </w:rPr>
        <w:t xml:space="preserve">e 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7"/>
        </w:rPr>
        <w:t>to smallpox.</w:t>
      </w:r>
      <w:r w:rsidR="00C856E2" w:rsidRPr="00C856E2">
        <w:t xml:space="preserve"> </w:t>
      </w:r>
      <w:r w:rsidR="00C856E2" w:rsidRPr="00C856E2">
        <w:rPr>
          <w:rFonts w:ascii="Arial" w:eastAsia="微软雅黑" w:hAnsi="Arial" w:cs="宋体"/>
          <w:color w:val="393939"/>
          <w:kern w:val="0"/>
          <w:sz w:val="28"/>
          <w:szCs w:val="27"/>
        </w:rPr>
        <w:t>他对天花免疫。</w:t>
      </w:r>
    </w:p>
    <w:p w14:paraId="1C24E05A" w14:textId="1E1909F5" w:rsidR="00B132C0" w:rsidRPr="00B132C0" w:rsidRDefault="00C856E2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</w:t>
      </w:r>
      <w:r w:rsidR="00B132C0"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You'll eventually become </w:t>
      </w:r>
      <w:r w:rsidR="00B132C0"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immune </w:t>
      </w:r>
      <w:r w:rsidR="00B132C0"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to criticism.</w:t>
      </w:r>
      <w:r>
        <w:rPr>
          <w:rFonts w:ascii="Arial" w:eastAsia="微软雅黑" w:hAnsi="Arial" w:cs="宋体" w:hint="eastAsia"/>
          <w:kern w:val="0"/>
          <w:sz w:val="28"/>
          <w:szCs w:val="21"/>
        </w:rPr>
        <w:t xml:space="preserve"> </w:t>
      </w:r>
      <w:r w:rsidR="00B132C0"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你终究会不用在乎批评了。</w:t>
      </w:r>
    </w:p>
    <w:p w14:paraId="49A5F2AC" w14:textId="2D87C5F5" w:rsidR="00B132C0" w:rsidRPr="00B132C0" w:rsidRDefault="00C856E2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</w:t>
      </w:r>
      <w:r w:rsidR="00B132C0"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No one should be </w:t>
      </w:r>
      <w:r w:rsidR="00B132C0"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immune </w:t>
      </w:r>
      <w:r w:rsidR="00B132C0"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from prosecution.</w:t>
      </w:r>
      <w:r>
        <w:rPr>
          <w:rFonts w:ascii="Arial" w:eastAsia="微软雅黑" w:hAnsi="Arial" w:cs="宋体" w:hint="eastAsia"/>
          <w:kern w:val="0"/>
          <w:sz w:val="28"/>
          <w:szCs w:val="21"/>
        </w:rPr>
        <w:t xml:space="preserve"> </w:t>
      </w:r>
      <w:r w:rsidR="00B132C0"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任何人都不应免于被起诉。</w:t>
      </w:r>
    </w:p>
    <w:p w14:paraId="7E5B9183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B132C0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t>▲</w:t>
      </w:r>
      <w:r w:rsidRPr="00B132C0">
        <w:rPr>
          <w:rFonts w:ascii="Arial" w:eastAsia="微软雅黑" w:hAnsi="Arial" w:cs="宋体"/>
          <w:b/>
          <w:bCs/>
          <w:color w:val="393939"/>
          <w:kern w:val="0"/>
          <w:sz w:val="32"/>
          <w:szCs w:val="28"/>
        </w:rPr>
        <w:t xml:space="preserve"> via</w:t>
      </w:r>
    </w:p>
    <w:p w14:paraId="19EA5769" w14:textId="4CC2011A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1108FA"/>
          <w:kern w:val="0"/>
          <w:sz w:val="28"/>
          <w:szCs w:val="27"/>
        </w:rPr>
        <w:t xml:space="preserve">prep. 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7"/>
        </w:rPr>
        <w:t>经过，经由</w:t>
      </w:r>
      <w:r w:rsidR="00C856E2">
        <w:rPr>
          <w:rFonts w:ascii="Arial" w:eastAsia="微软雅黑" w:hAnsi="Arial" w:cs="宋体" w:hint="eastAsia"/>
          <w:color w:val="1108FA"/>
          <w:kern w:val="0"/>
          <w:sz w:val="28"/>
          <w:szCs w:val="27"/>
        </w:rPr>
        <w:t xml:space="preserve"> 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7"/>
        </w:rPr>
        <w:t>= by way of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7"/>
        </w:rPr>
        <w:t>；通过，凭借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7"/>
        </w:rPr>
        <w:t xml:space="preserve"> = through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7"/>
        </w:rPr>
        <w:t>；</w:t>
      </w:r>
    </w:p>
    <w:p w14:paraId="75149A6D" w14:textId="295ABC6B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393939"/>
          <w:kern w:val="0"/>
          <w:sz w:val="28"/>
          <w:szCs w:val="27"/>
        </w:rPr>
        <w:lastRenderedPageBreak/>
        <w:t xml:space="preserve">eg.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We flew home </w:t>
      </w:r>
      <w:r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via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Dubai.</w:t>
      </w:r>
      <w:r w:rsidR="00C856E2">
        <w:rPr>
          <w:rFonts w:ascii="Arial" w:eastAsia="微软雅黑" w:hAnsi="Arial" w:cs="宋体" w:hint="eastAsia"/>
          <w:kern w:val="0"/>
          <w:sz w:val="28"/>
          <w:szCs w:val="21"/>
        </w:rPr>
        <w:t xml:space="preserve">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我们乘飞机经迪拜回国。</w:t>
      </w:r>
    </w:p>
    <w:p w14:paraId="560BAF58" w14:textId="103C22BF" w:rsidR="00B132C0" w:rsidRPr="00B132C0" w:rsidRDefault="00C856E2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</w:t>
      </w:r>
      <w:r w:rsidR="00B132C0"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I heard about the sale </w:t>
      </w:r>
      <w:r w:rsidR="00B132C0"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via </w:t>
      </w:r>
      <w:r w:rsidR="00B132C0"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Jane.</w:t>
      </w:r>
      <w:r>
        <w:rPr>
          <w:rFonts w:ascii="Arial" w:eastAsia="微软雅黑" w:hAnsi="Arial" w:cs="宋体" w:hint="eastAsia"/>
          <w:kern w:val="0"/>
          <w:sz w:val="28"/>
          <w:szCs w:val="21"/>
        </w:rPr>
        <w:t xml:space="preserve"> </w:t>
      </w:r>
      <w:r w:rsidR="00B132C0"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我从简那里听说了这次大减价。</w:t>
      </w:r>
    </w:p>
    <w:p w14:paraId="195297CA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B132C0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t>▲</w:t>
      </w:r>
      <w:r w:rsidRPr="00B132C0">
        <w:rPr>
          <w:rFonts w:ascii="Arial" w:eastAsia="微软雅黑" w:hAnsi="Arial" w:cs="宋体"/>
          <w:b/>
          <w:bCs/>
          <w:color w:val="393939"/>
          <w:kern w:val="0"/>
          <w:sz w:val="32"/>
          <w:szCs w:val="28"/>
        </w:rPr>
        <w:t xml:space="preserve"> contract with</w:t>
      </w:r>
    </w:p>
    <w:p w14:paraId="1095EB8A" w14:textId="7D6F6BB5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 xml:space="preserve">phrv. 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与</w:t>
      </w:r>
      <w:r w:rsidR="00CC2035">
        <w:rPr>
          <w:rFonts w:ascii="Arial" w:eastAsia="微软雅黑" w:hAnsi="Arial" w:cs="宋体"/>
          <w:color w:val="1108FA"/>
          <w:kern w:val="0"/>
          <w:sz w:val="28"/>
          <w:szCs w:val="21"/>
        </w:rPr>
        <w:t>…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订立（协议），与</w:t>
      </w:r>
      <w:r w:rsidR="00CC2035">
        <w:rPr>
          <w:rFonts w:ascii="Arial" w:eastAsia="微软雅黑" w:hAnsi="Arial" w:cs="宋体"/>
          <w:color w:val="1108FA"/>
          <w:kern w:val="0"/>
          <w:sz w:val="28"/>
          <w:szCs w:val="21"/>
        </w:rPr>
        <w:t>…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签订合同，与</w:t>
      </w:r>
      <w:r w:rsidR="00CC2035">
        <w:rPr>
          <w:rFonts w:ascii="Arial" w:eastAsia="微软雅黑" w:hAnsi="Arial" w:cs="宋体"/>
          <w:color w:val="1108FA"/>
          <w:kern w:val="0"/>
          <w:sz w:val="28"/>
          <w:szCs w:val="21"/>
        </w:rPr>
        <w:t>…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建立（关系）；</w:t>
      </w:r>
    </w:p>
    <w:p w14:paraId="74F0060E" w14:textId="219E7437" w:rsidR="00B132C0" w:rsidRPr="00B132C0" w:rsidRDefault="00C856E2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</w:t>
      </w:r>
      <w:r w:rsidR="00B132C0"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You can</w:t>
      </w:r>
      <w:r w:rsidR="00B132C0"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> contract with</w:t>
      </w:r>
      <w:r w:rsidR="00B132C0"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 us to deliver your cargo</w:t>
      </w:r>
      <w:r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. </w:t>
      </w:r>
      <w:r w:rsidR="00B132C0"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你可以跟我们签订送货合同。</w:t>
      </w:r>
    </w:p>
    <w:p w14:paraId="37253EF9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Segoe UI Symbol" w:eastAsia="微软雅黑" w:hAnsi="Segoe UI Symbol" w:cs="Segoe UI Symbol"/>
          <w:color w:val="393939"/>
          <w:kern w:val="0"/>
          <w:sz w:val="28"/>
          <w:szCs w:val="21"/>
        </w:rPr>
        <w:t>▷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 under contract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通过签订合同而做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...</w:t>
      </w:r>
    </w:p>
    <w:p w14:paraId="2AEDA1E9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eg. She is </w:t>
      </w:r>
      <w:r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>under contract 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to a major American computer firm. </w:t>
      </w:r>
    </w:p>
    <w:p w14:paraId="79693E1C" w14:textId="77777777" w:rsidR="00B132C0" w:rsidRPr="00B132C0" w:rsidRDefault="00B132C0" w:rsidP="00C856E2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她已签约为一家大的美国计算机公司工作。</w:t>
      </w:r>
    </w:p>
    <w:p w14:paraId="5580A98A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B132C0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t>▲</w:t>
      </w:r>
      <w:r w:rsidRPr="00B132C0">
        <w:rPr>
          <w:rFonts w:ascii="Arial" w:eastAsia="微软雅黑" w:hAnsi="Arial" w:cs="宋体"/>
          <w:b/>
          <w:bCs/>
          <w:color w:val="393939"/>
          <w:kern w:val="0"/>
          <w:sz w:val="32"/>
          <w:szCs w:val="28"/>
        </w:rPr>
        <w:t xml:space="preserve"> recover</w:t>
      </w:r>
    </w:p>
    <w:p w14:paraId="43F4E63A" w14:textId="382A9C3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1108FA"/>
          <w:kern w:val="0"/>
          <w:sz w:val="28"/>
          <w:szCs w:val="27"/>
        </w:rPr>
        <w:t xml:space="preserve">v. </w:t>
      </w:r>
      <w:r w:rsidRPr="00B132C0">
        <w:rPr>
          <w:rFonts w:ascii="Arial" w:eastAsia="微软雅黑" w:hAnsi="Arial" w:cs="Arial"/>
          <w:color w:val="1108FA"/>
          <w:kern w:val="0"/>
          <w:sz w:val="28"/>
          <w:szCs w:val="21"/>
        </w:rPr>
        <w:t>恢复</w:t>
      </w:r>
      <w:r w:rsidRPr="00B132C0">
        <w:rPr>
          <w:rFonts w:ascii="Arial" w:eastAsia="微软雅黑" w:hAnsi="Arial" w:cs="Arial"/>
          <w:color w:val="1108FA"/>
          <w:kern w:val="0"/>
          <w:sz w:val="28"/>
          <w:szCs w:val="21"/>
        </w:rPr>
        <w:t>(</w:t>
      </w:r>
      <w:r w:rsidRPr="00B132C0">
        <w:rPr>
          <w:rFonts w:ascii="Arial" w:eastAsia="微软雅黑" w:hAnsi="Arial" w:cs="Arial"/>
          <w:color w:val="1108FA"/>
          <w:kern w:val="0"/>
          <w:sz w:val="28"/>
          <w:szCs w:val="21"/>
        </w:rPr>
        <w:t>健康，</w:t>
      </w:r>
      <w:proofErr w:type="gramStart"/>
      <w:r w:rsidRPr="00B132C0">
        <w:rPr>
          <w:rFonts w:ascii="Arial" w:eastAsia="微软雅黑" w:hAnsi="Arial" w:cs="Arial"/>
          <w:color w:val="1108FA"/>
          <w:kern w:val="0"/>
          <w:sz w:val="28"/>
          <w:szCs w:val="21"/>
        </w:rPr>
        <w:t>常态</w:t>
      </w:r>
      <w:r w:rsidRPr="00B132C0">
        <w:rPr>
          <w:rFonts w:ascii="Arial" w:eastAsia="微软雅黑" w:hAnsi="Arial" w:cs="Arial"/>
          <w:color w:val="1108FA"/>
          <w:kern w:val="0"/>
          <w:sz w:val="28"/>
          <w:szCs w:val="21"/>
        </w:rPr>
        <w:t>)</w:t>
      </w:r>
      <w:r w:rsidR="00C856E2">
        <w:rPr>
          <w:rFonts w:ascii="Arial" w:eastAsia="微软雅黑" w:hAnsi="Arial" w:cs="Arial" w:hint="eastAsia"/>
          <w:color w:val="1108FA"/>
          <w:kern w:val="0"/>
          <w:sz w:val="28"/>
          <w:szCs w:val="21"/>
        </w:rPr>
        <w:t>，</w:t>
      </w:r>
      <w:proofErr w:type="gramEnd"/>
      <w:r w:rsidRPr="00B132C0">
        <w:rPr>
          <w:rFonts w:ascii="Arial" w:eastAsia="微软雅黑" w:hAnsi="Arial" w:cs="Arial"/>
          <w:color w:val="1108FA"/>
          <w:kern w:val="0"/>
          <w:sz w:val="28"/>
          <w:szCs w:val="21"/>
        </w:rPr>
        <w:t>康复；全额收回，追回，找到；</w:t>
      </w:r>
    </w:p>
    <w:p w14:paraId="64BF08A3" w14:textId="77777777" w:rsidR="00C856E2" w:rsidRDefault="00B132C0" w:rsidP="00B132C0">
      <w:pPr>
        <w:widowControl/>
        <w:spacing w:line="460" w:lineRule="exact"/>
        <w:jc w:val="left"/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She soon </w:t>
      </w:r>
      <w:r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>recover</w:t>
      </w:r>
      <w:r w:rsidR="00C856E2" w:rsidRPr="00C856E2">
        <w:rPr>
          <w:rFonts w:ascii="Arial" w:eastAsia="微软雅黑" w:hAnsi="Arial" w:cs="Arial"/>
          <w:color w:val="FF0000"/>
          <w:kern w:val="0"/>
          <w:sz w:val="28"/>
          <w:szCs w:val="21"/>
        </w:rPr>
        <w:t>ed</w:t>
      </w:r>
      <w:r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herself and stopped </w:t>
      </w:r>
      <w:r w:rsidR="00C856E2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being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angry.</w:t>
      </w:r>
      <w:r w:rsidR="00C856E2" w:rsidRPr="00C856E2">
        <w:t xml:space="preserve"> </w:t>
      </w:r>
    </w:p>
    <w:p w14:paraId="253129C5" w14:textId="278998FE" w:rsidR="00B132C0" w:rsidRPr="00B132C0" w:rsidRDefault="00C856E2" w:rsidP="00C856E2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C856E2">
        <w:rPr>
          <w:rFonts w:ascii="Arial" w:eastAsia="微软雅黑" w:hAnsi="Arial" w:cs="Arial"/>
          <w:color w:val="393939"/>
          <w:kern w:val="0"/>
          <w:sz w:val="28"/>
          <w:szCs w:val="21"/>
        </w:rPr>
        <w:t>她很快恢复过来，不再生气了。</w:t>
      </w:r>
    </w:p>
    <w:p w14:paraId="6A1C3737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He is unlikely to ever </w:t>
      </w:r>
      <w:r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recover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his legal costs.</w:t>
      </w:r>
    </w:p>
    <w:p w14:paraId="577F3237" w14:textId="77777777" w:rsidR="00B132C0" w:rsidRPr="00B132C0" w:rsidRDefault="00B132C0" w:rsidP="00C856E2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他不大可能收回他的诉讼费用了。</w:t>
      </w:r>
    </w:p>
    <w:p w14:paraId="45B63DC6" w14:textId="12BB7D67" w:rsid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Arial"/>
          <w:color w:val="393939"/>
          <w:kern w:val="0"/>
          <w:sz w:val="28"/>
          <w:szCs w:val="21"/>
        </w:rPr>
      </w:pP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>eg. She lost her neckl</w:t>
      </w:r>
      <w:r w:rsidR="00C856E2">
        <w:rPr>
          <w:rFonts w:ascii="Arial" w:eastAsia="微软雅黑" w:hAnsi="Arial" w:cs="Arial"/>
          <w:color w:val="393939"/>
          <w:kern w:val="0"/>
          <w:sz w:val="28"/>
          <w:szCs w:val="21"/>
        </w:rPr>
        <w:t>a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ce, but she </w:t>
      </w:r>
      <w:r w:rsidRPr="00B132C0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recovered 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it </w:t>
      </w:r>
      <w:r w:rsidR="00C856E2">
        <w:rPr>
          <w:rFonts w:ascii="Arial" w:eastAsia="微软雅黑" w:hAnsi="Arial" w:cs="Arial"/>
          <w:color w:val="393939"/>
          <w:kern w:val="0"/>
          <w:sz w:val="28"/>
          <w:szCs w:val="21"/>
        </w:rPr>
        <w:t>at</w:t>
      </w:r>
      <w:r w:rsidRPr="00B132C0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the police station.</w:t>
      </w:r>
    </w:p>
    <w:p w14:paraId="3DC6A332" w14:textId="663B4B69" w:rsidR="00C856E2" w:rsidRPr="00B132C0" w:rsidRDefault="00C856E2" w:rsidP="00B132C0">
      <w:pPr>
        <w:widowControl/>
        <w:spacing w:line="460" w:lineRule="exact"/>
        <w:jc w:val="left"/>
        <w:rPr>
          <w:rFonts w:ascii="Arial" w:eastAsia="微软雅黑" w:hAnsi="Arial" w:cs="宋体" w:hint="eastAsia"/>
          <w:kern w:val="0"/>
          <w:sz w:val="28"/>
          <w:szCs w:val="21"/>
        </w:rPr>
      </w:pPr>
      <w:r>
        <w:rPr>
          <w:rFonts w:ascii="Arial" w:eastAsia="微软雅黑" w:hAnsi="Arial" w:cs="Arial"/>
          <w:color w:val="393939"/>
          <w:kern w:val="0"/>
          <w:sz w:val="28"/>
          <w:szCs w:val="21"/>
        </w:rPr>
        <w:tab/>
      </w:r>
      <w:r w:rsidRPr="00C856E2">
        <w:rPr>
          <w:rFonts w:ascii="Arial" w:eastAsia="微软雅黑" w:hAnsi="Arial" w:cs="Arial"/>
          <w:color w:val="393939"/>
          <w:kern w:val="0"/>
          <w:sz w:val="28"/>
          <w:szCs w:val="21"/>
        </w:rPr>
        <w:t>她丢失了项链，但她从警察局找到了。</w:t>
      </w:r>
    </w:p>
    <w:p w14:paraId="7B6CADF1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b/>
          <w:bCs/>
          <w:color w:val="393939"/>
          <w:kern w:val="0"/>
          <w:sz w:val="28"/>
          <w:szCs w:val="33"/>
        </w:rPr>
        <w:t>▲</w:t>
      </w:r>
      <w:r w:rsidRPr="00B132C0">
        <w:rPr>
          <w:rFonts w:ascii="Arial" w:eastAsia="微软雅黑" w:hAnsi="Arial" w:cs="宋体"/>
          <w:b/>
          <w:bCs/>
          <w:color w:val="393939"/>
          <w:kern w:val="0"/>
          <w:sz w:val="28"/>
          <w:szCs w:val="27"/>
        </w:rPr>
        <w:t xml:space="preserve"> to the fullest</w:t>
      </w:r>
    </w:p>
    <w:p w14:paraId="1359EEAA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1108FA"/>
          <w:kern w:val="0"/>
          <w:sz w:val="28"/>
          <w:szCs w:val="27"/>
        </w:rPr>
        <w:t xml:space="preserve">adv. </w:t>
      </w:r>
      <w:r w:rsidRPr="00B132C0">
        <w:rPr>
          <w:rFonts w:ascii="Arial" w:eastAsia="微软雅黑" w:hAnsi="Arial" w:cs="宋体"/>
          <w:color w:val="1108FA"/>
          <w:kern w:val="0"/>
          <w:sz w:val="28"/>
          <w:szCs w:val="21"/>
        </w:rPr>
        <w:t>充分地，最充分地，尽情地，完全地；</w:t>
      </w:r>
    </w:p>
    <w:p w14:paraId="7C25A9D3" w14:textId="06F5B3C9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eg. Their weakness </w:t>
      </w:r>
      <w:r w:rsidR="00C856E2">
        <w:rPr>
          <w:rFonts w:ascii="Arial" w:eastAsia="微软雅黑" w:hAnsi="Arial" w:cs="宋体"/>
          <w:color w:val="393939"/>
          <w:kern w:val="0"/>
          <w:sz w:val="28"/>
          <w:szCs w:val="21"/>
        </w:rPr>
        <w:t>is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 exposed </w:t>
      </w:r>
      <w:r w:rsidRPr="00B132C0">
        <w:rPr>
          <w:rFonts w:ascii="Arial" w:eastAsia="微软雅黑" w:hAnsi="Arial" w:cs="宋体"/>
          <w:color w:val="FF0000"/>
          <w:kern w:val="0"/>
          <w:sz w:val="28"/>
          <w:szCs w:val="21"/>
        </w:rPr>
        <w:t>to the full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>.</w:t>
      </w:r>
      <w:r w:rsidR="00C856E2" w:rsidRPr="00C856E2">
        <w:t xml:space="preserve"> </w:t>
      </w:r>
      <w:r w:rsidR="00C856E2" w:rsidRPr="00C856E2">
        <w:rPr>
          <w:rFonts w:ascii="Arial" w:eastAsia="微软雅黑" w:hAnsi="Arial" w:cs="宋体"/>
          <w:color w:val="393939"/>
          <w:kern w:val="0"/>
          <w:sz w:val="28"/>
          <w:szCs w:val="21"/>
        </w:rPr>
        <w:t>他们的弱点暴露得淋漓尽致。</w:t>
      </w:r>
    </w:p>
    <w:p w14:paraId="093CFF10" w14:textId="77777777" w:rsidR="00C856E2" w:rsidRDefault="00B132C0" w:rsidP="00B132C0">
      <w:pPr>
        <w:widowControl/>
        <w:spacing w:line="460" w:lineRule="exact"/>
        <w:jc w:val="left"/>
      </w:pP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eg. They displayed </w:t>
      </w:r>
      <w:r w:rsidRPr="00B132C0">
        <w:rPr>
          <w:rFonts w:ascii="Arial" w:eastAsia="微软雅黑" w:hAnsi="Arial" w:cs="宋体"/>
          <w:color w:val="FF0000"/>
          <w:kern w:val="0"/>
          <w:sz w:val="28"/>
          <w:szCs w:val="21"/>
        </w:rPr>
        <w:t>to the full</w:t>
      </w:r>
      <w:r w:rsidRPr="00B132C0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 their talent and wisdom.</w:t>
      </w:r>
      <w:r w:rsidR="00C856E2" w:rsidRPr="00C856E2">
        <w:t xml:space="preserve"> </w:t>
      </w:r>
    </w:p>
    <w:p w14:paraId="4BF0FB16" w14:textId="21B3C944" w:rsidR="00B132C0" w:rsidRPr="00B132C0" w:rsidRDefault="00C856E2" w:rsidP="00C856E2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C856E2">
        <w:rPr>
          <w:rFonts w:ascii="Arial" w:eastAsia="微软雅黑" w:hAnsi="Arial" w:cs="宋体"/>
          <w:color w:val="393939"/>
          <w:kern w:val="0"/>
          <w:sz w:val="28"/>
          <w:szCs w:val="21"/>
        </w:rPr>
        <w:t>他们充分展示了自己的才能和智慧。</w:t>
      </w:r>
    </w:p>
    <w:p w14:paraId="76DD6982" w14:textId="77777777" w:rsidR="00B132C0" w:rsidRPr="00B132C0" w:rsidRDefault="00B132C0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</w:p>
    <w:p w14:paraId="03C39AAF" w14:textId="37F464B7" w:rsidR="00105009" w:rsidRPr="00B132C0" w:rsidRDefault="00105009" w:rsidP="00B132C0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</w:p>
    <w:sectPr w:rsidR="00105009" w:rsidRPr="00B132C0" w:rsidSect="002275F7">
      <w:footerReference w:type="default" r:id="rId7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F0C95" w14:textId="77777777" w:rsidR="00B20BD7" w:rsidRDefault="00B20BD7" w:rsidP="002275F7">
      <w:r>
        <w:separator/>
      </w:r>
    </w:p>
  </w:endnote>
  <w:endnote w:type="continuationSeparator" w:id="0">
    <w:p w14:paraId="1C434023" w14:textId="77777777" w:rsidR="00B20BD7" w:rsidRDefault="00B20BD7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E6064" w14:textId="77777777" w:rsidR="00B20BD7" w:rsidRDefault="00B20BD7" w:rsidP="002275F7">
      <w:r>
        <w:separator/>
      </w:r>
    </w:p>
  </w:footnote>
  <w:footnote w:type="continuationSeparator" w:id="0">
    <w:p w14:paraId="1FED1AD4" w14:textId="77777777" w:rsidR="00B20BD7" w:rsidRDefault="00B20BD7" w:rsidP="002275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228E2"/>
    <w:rsid w:val="00026F2F"/>
    <w:rsid w:val="00043971"/>
    <w:rsid w:val="00077DAD"/>
    <w:rsid w:val="00097869"/>
    <w:rsid w:val="000B34BF"/>
    <w:rsid w:val="000B373A"/>
    <w:rsid w:val="000D4717"/>
    <w:rsid w:val="000F7F31"/>
    <w:rsid w:val="00105009"/>
    <w:rsid w:val="001A7D20"/>
    <w:rsid w:val="002146CB"/>
    <w:rsid w:val="002275F7"/>
    <w:rsid w:val="00242A69"/>
    <w:rsid w:val="0026184E"/>
    <w:rsid w:val="00292354"/>
    <w:rsid w:val="002F3259"/>
    <w:rsid w:val="00325595"/>
    <w:rsid w:val="00326EE4"/>
    <w:rsid w:val="003E5513"/>
    <w:rsid w:val="00404841"/>
    <w:rsid w:val="0052153B"/>
    <w:rsid w:val="0056681A"/>
    <w:rsid w:val="00581FA3"/>
    <w:rsid w:val="005D476F"/>
    <w:rsid w:val="005E2880"/>
    <w:rsid w:val="00614FE0"/>
    <w:rsid w:val="0064623C"/>
    <w:rsid w:val="00692691"/>
    <w:rsid w:val="0069344C"/>
    <w:rsid w:val="006D15A2"/>
    <w:rsid w:val="006E13D3"/>
    <w:rsid w:val="006E304E"/>
    <w:rsid w:val="006F656B"/>
    <w:rsid w:val="0070080E"/>
    <w:rsid w:val="007124DC"/>
    <w:rsid w:val="00735B1C"/>
    <w:rsid w:val="00772BC1"/>
    <w:rsid w:val="007D445B"/>
    <w:rsid w:val="007D6AE2"/>
    <w:rsid w:val="007F04EC"/>
    <w:rsid w:val="00813DD5"/>
    <w:rsid w:val="008214AE"/>
    <w:rsid w:val="0088163F"/>
    <w:rsid w:val="0089637A"/>
    <w:rsid w:val="00913C40"/>
    <w:rsid w:val="00970A15"/>
    <w:rsid w:val="0098553A"/>
    <w:rsid w:val="009B3DE6"/>
    <w:rsid w:val="009D573A"/>
    <w:rsid w:val="00A036E2"/>
    <w:rsid w:val="00A126E1"/>
    <w:rsid w:val="00A3734F"/>
    <w:rsid w:val="00B132C0"/>
    <w:rsid w:val="00B14836"/>
    <w:rsid w:val="00B14A1F"/>
    <w:rsid w:val="00B16FFC"/>
    <w:rsid w:val="00B20BD7"/>
    <w:rsid w:val="00BB77E4"/>
    <w:rsid w:val="00BC2EC3"/>
    <w:rsid w:val="00C0351F"/>
    <w:rsid w:val="00C5519B"/>
    <w:rsid w:val="00C856E2"/>
    <w:rsid w:val="00C9528A"/>
    <w:rsid w:val="00CA69D7"/>
    <w:rsid w:val="00CC2035"/>
    <w:rsid w:val="00CC30FA"/>
    <w:rsid w:val="00CE5C77"/>
    <w:rsid w:val="00D528D5"/>
    <w:rsid w:val="00D65FEF"/>
    <w:rsid w:val="00D87031"/>
    <w:rsid w:val="00DB0FAF"/>
    <w:rsid w:val="00E92A1C"/>
    <w:rsid w:val="00E9721D"/>
    <w:rsid w:val="00EA07D6"/>
    <w:rsid w:val="00EC34F8"/>
    <w:rsid w:val="00ED6AA9"/>
    <w:rsid w:val="00F0148A"/>
    <w:rsid w:val="00F87DF9"/>
    <w:rsid w:val="00F9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4874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2215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9449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4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62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4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0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93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6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460540">
                                                  <w:marLeft w:val="0"/>
                                                  <w:marRight w:val="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60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921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67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872687">
                                                      <w:marLeft w:val="30"/>
                                                      <w:marRight w:val="3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04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203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464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488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791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0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0675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2138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20212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461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4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720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0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89307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25</TotalTime>
  <Pages>6</Pages>
  <Words>867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2022-10-06T13:45:00Z</cp:lastPrinted>
  <dcterms:created xsi:type="dcterms:W3CDTF">2022-10-06T13:45:00Z</dcterms:created>
  <dcterms:modified xsi:type="dcterms:W3CDTF">2022-10-07T07:45:00Z</dcterms:modified>
</cp:coreProperties>
</file>