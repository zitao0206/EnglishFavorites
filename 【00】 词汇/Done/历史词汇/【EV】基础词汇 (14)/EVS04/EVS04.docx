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05AFB48A" w:rsidR="00772BC1" w:rsidRPr="00970A15" w:rsidRDefault="00772BC1" w:rsidP="00813DD5">
      <w:pPr>
        <w:autoSpaceDE w:val="0"/>
        <w:autoSpaceDN w:val="0"/>
        <w:adjustRightInd w:val="0"/>
        <w:snapToGrid w:val="0"/>
        <w:spacing w:line="440" w:lineRule="exact"/>
        <w:jc w:val="center"/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</w:pPr>
      <w:r w:rsidRPr="00970A15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Elementary Vocabulary S0</w:t>
      </w:r>
      <w:r w:rsidR="00970A15" w:rsidRPr="00970A15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4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40"/>
        <w:gridCol w:w="2940"/>
        <w:gridCol w:w="777"/>
        <w:gridCol w:w="6125"/>
      </w:tblGrid>
      <w:tr w:rsidR="00970A15" w:rsidRPr="00970A15" w14:paraId="3D09F3B3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08884751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32" w:type="dxa"/>
            <w:vAlign w:val="center"/>
          </w:tcPr>
          <w:p w14:paraId="6F249BE8" w14:textId="1AD5DF75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addict</w:t>
            </w:r>
          </w:p>
        </w:tc>
        <w:tc>
          <w:tcPr>
            <w:tcW w:w="284" w:type="dxa"/>
            <w:vAlign w:val="center"/>
          </w:tcPr>
          <w:p w14:paraId="7D771F23" w14:textId="4B9B880D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518" w:type="dxa"/>
            <w:vAlign w:val="center"/>
          </w:tcPr>
          <w:p w14:paraId="5DF28CA1" w14:textId="651B2160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使沉溺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或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上瘾；成瘾的人，入迷的人；</w:t>
            </w:r>
          </w:p>
        </w:tc>
      </w:tr>
      <w:tr w:rsidR="00970A15" w:rsidRPr="00970A15" w14:paraId="615772FF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41D6F37E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032" w:type="dxa"/>
            <w:vAlign w:val="center"/>
          </w:tcPr>
          <w:p w14:paraId="6E47FDF7" w14:textId="6A9E771C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preference</w:t>
            </w:r>
          </w:p>
        </w:tc>
        <w:tc>
          <w:tcPr>
            <w:tcW w:w="284" w:type="dxa"/>
            <w:vAlign w:val="center"/>
          </w:tcPr>
          <w:p w14:paraId="6561DDEC" w14:textId="7B298C40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n</w:t>
            </w:r>
          </w:p>
        </w:tc>
        <w:tc>
          <w:tcPr>
            <w:tcW w:w="6518" w:type="dxa"/>
            <w:vAlign w:val="center"/>
          </w:tcPr>
          <w:p w14:paraId="768B8418" w14:textId="5656B067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偏爱，喜爱；偏爱的事物，最喜爱的东西；</w:t>
            </w:r>
          </w:p>
        </w:tc>
      </w:tr>
      <w:tr w:rsidR="00970A15" w:rsidRPr="00970A15" w14:paraId="04D618C3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72E3783A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032" w:type="dxa"/>
            <w:vAlign w:val="center"/>
          </w:tcPr>
          <w:p w14:paraId="1B882FE0" w14:textId="69F4BDD5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furnish</w:t>
            </w:r>
          </w:p>
        </w:tc>
        <w:tc>
          <w:tcPr>
            <w:tcW w:w="284" w:type="dxa"/>
            <w:vAlign w:val="center"/>
          </w:tcPr>
          <w:p w14:paraId="13EA89E7" w14:textId="07335EE2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518" w:type="dxa"/>
            <w:vAlign w:val="center"/>
          </w:tcPr>
          <w:p w14:paraId="27B9253B" w14:textId="1D2E5955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布置家具；向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...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供应，提供；</w:t>
            </w:r>
          </w:p>
        </w:tc>
      </w:tr>
      <w:tr w:rsidR="00970A15" w:rsidRPr="00970A15" w14:paraId="15EE575C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24809987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32" w:type="dxa"/>
            <w:vAlign w:val="center"/>
          </w:tcPr>
          <w:p w14:paraId="748E9BB8" w14:textId="44DFA566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convenient</w:t>
            </w:r>
          </w:p>
        </w:tc>
        <w:tc>
          <w:tcPr>
            <w:tcW w:w="284" w:type="dxa"/>
            <w:vAlign w:val="center"/>
          </w:tcPr>
          <w:p w14:paraId="6CE59C0E" w14:textId="6DA08111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adj</w:t>
            </w:r>
          </w:p>
        </w:tc>
        <w:tc>
          <w:tcPr>
            <w:tcW w:w="6518" w:type="dxa"/>
            <w:vAlign w:val="center"/>
          </w:tcPr>
          <w:p w14:paraId="3FA0C690" w14:textId="4160E0FC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实用的，方便的；捷径的，容易到达的；</w:t>
            </w:r>
          </w:p>
        </w:tc>
      </w:tr>
      <w:tr w:rsidR="00970A15" w:rsidRPr="00970A15" w14:paraId="1BA24823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739A1E1D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032" w:type="dxa"/>
            <w:vAlign w:val="center"/>
          </w:tcPr>
          <w:p w14:paraId="7A82397D" w14:textId="4F05BB89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style</w:t>
            </w:r>
          </w:p>
        </w:tc>
        <w:tc>
          <w:tcPr>
            <w:tcW w:w="284" w:type="dxa"/>
            <w:vAlign w:val="center"/>
          </w:tcPr>
          <w:p w14:paraId="072E43DF" w14:textId="392D4055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n</w:t>
            </w:r>
          </w:p>
        </w:tc>
        <w:tc>
          <w:tcPr>
            <w:tcW w:w="6518" w:type="dxa"/>
            <w:vAlign w:val="center"/>
          </w:tcPr>
          <w:p w14:paraId="14EE78F0" w14:textId="3CA40D7F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风格，样式，作风，风度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</w:t>
            </w:r>
          </w:p>
        </w:tc>
      </w:tr>
      <w:tr w:rsidR="00970A15" w:rsidRPr="00970A15" w14:paraId="68127632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3BB61BFD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032" w:type="dxa"/>
            <w:vAlign w:val="center"/>
          </w:tcPr>
          <w:p w14:paraId="545C985E" w14:textId="5A87E1D2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belong</w:t>
            </w:r>
          </w:p>
        </w:tc>
        <w:tc>
          <w:tcPr>
            <w:tcW w:w="284" w:type="dxa"/>
            <w:vAlign w:val="center"/>
          </w:tcPr>
          <w:p w14:paraId="76BC8B6C" w14:textId="534994FA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518" w:type="dxa"/>
            <w:vAlign w:val="center"/>
          </w:tcPr>
          <w:p w14:paraId="3A3D988F" w14:textId="55ECD573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属于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应在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适应，合得来；</w:t>
            </w:r>
          </w:p>
        </w:tc>
      </w:tr>
      <w:tr w:rsidR="00970A15" w:rsidRPr="00970A15" w14:paraId="2F0A6F13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274D4A9C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032" w:type="dxa"/>
            <w:vAlign w:val="center"/>
          </w:tcPr>
          <w:p w14:paraId="5B341278" w14:textId="15689858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stand</w:t>
            </w:r>
          </w:p>
        </w:tc>
        <w:tc>
          <w:tcPr>
            <w:tcW w:w="284" w:type="dxa"/>
            <w:vAlign w:val="center"/>
          </w:tcPr>
          <w:p w14:paraId="06AD3962" w14:textId="398641FC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518" w:type="dxa"/>
            <w:vAlign w:val="center"/>
          </w:tcPr>
          <w:p w14:paraId="3E7F2710" w14:textId="4675022C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站立，起立；保持，处于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...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状态；容忍，忍受；</w:t>
            </w:r>
          </w:p>
        </w:tc>
      </w:tr>
      <w:tr w:rsidR="00970A15" w:rsidRPr="00970A15" w14:paraId="150A6BAC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3E53F2B6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032" w:type="dxa"/>
            <w:vAlign w:val="center"/>
          </w:tcPr>
          <w:p w14:paraId="3592FC8C" w14:textId="06CE0A28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hire</w:t>
            </w:r>
          </w:p>
        </w:tc>
        <w:tc>
          <w:tcPr>
            <w:tcW w:w="284" w:type="dxa"/>
            <w:vAlign w:val="center"/>
          </w:tcPr>
          <w:p w14:paraId="103034D0" w14:textId="20A576D6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518" w:type="dxa"/>
            <w:vAlign w:val="center"/>
          </w:tcPr>
          <w:p w14:paraId="2466C118" w14:textId="6C39E7B5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租用，租借；聘用，录用，雇用，临时雇用；</w:t>
            </w:r>
          </w:p>
        </w:tc>
      </w:tr>
      <w:tr w:rsidR="00970A15" w:rsidRPr="00970A15" w14:paraId="0BF6B33B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4BD15091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032" w:type="dxa"/>
            <w:vAlign w:val="center"/>
          </w:tcPr>
          <w:p w14:paraId="380CB586" w14:textId="3CE1E7B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hold</w:t>
            </w:r>
          </w:p>
        </w:tc>
        <w:tc>
          <w:tcPr>
            <w:tcW w:w="284" w:type="dxa"/>
            <w:vAlign w:val="center"/>
          </w:tcPr>
          <w:p w14:paraId="482311B2" w14:textId="5F05769D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518" w:type="dxa"/>
            <w:vAlign w:val="center"/>
          </w:tcPr>
          <w:p w14:paraId="046AB036" w14:textId="0AF02A58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拿着，抓住，抱住，捂住；保持，继续有效；</w:t>
            </w:r>
          </w:p>
        </w:tc>
      </w:tr>
      <w:tr w:rsidR="00970A15" w:rsidRPr="00970A15" w14:paraId="26E3FD60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124686F9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32" w:type="dxa"/>
            <w:vAlign w:val="center"/>
          </w:tcPr>
          <w:p w14:paraId="36B4BC33" w14:textId="072653F4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mad</w:t>
            </w:r>
          </w:p>
        </w:tc>
        <w:tc>
          <w:tcPr>
            <w:tcW w:w="284" w:type="dxa"/>
            <w:vAlign w:val="center"/>
          </w:tcPr>
          <w:p w14:paraId="21115F8D" w14:textId="1ED80D51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adj</w:t>
            </w:r>
          </w:p>
        </w:tc>
        <w:tc>
          <w:tcPr>
            <w:tcW w:w="6518" w:type="dxa"/>
            <w:vAlign w:val="center"/>
          </w:tcPr>
          <w:p w14:paraId="328B590C" w14:textId="5381026A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疯的，神经错乱的，不明智的，生气的；</w:t>
            </w:r>
          </w:p>
        </w:tc>
      </w:tr>
      <w:tr w:rsidR="00970A15" w:rsidRPr="00970A15" w14:paraId="4B08C4B4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137C0174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32" w:type="dxa"/>
            <w:vAlign w:val="center"/>
          </w:tcPr>
          <w:p w14:paraId="17506DC0" w14:textId="0BB00B4D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absence</w:t>
            </w:r>
          </w:p>
        </w:tc>
        <w:tc>
          <w:tcPr>
            <w:tcW w:w="284" w:type="dxa"/>
            <w:vAlign w:val="center"/>
          </w:tcPr>
          <w:p w14:paraId="229E4E0A" w14:textId="660CDC8D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n</w:t>
            </w:r>
          </w:p>
        </w:tc>
        <w:tc>
          <w:tcPr>
            <w:tcW w:w="6518" w:type="dxa"/>
            <w:vAlign w:val="center"/>
          </w:tcPr>
          <w:p w14:paraId="2E248B82" w14:textId="47757CB9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缺席，不在；不存在，缺乏；</w:t>
            </w:r>
          </w:p>
        </w:tc>
      </w:tr>
      <w:tr w:rsidR="00970A15" w:rsidRPr="00970A15" w14:paraId="5534AE3E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2A6F1C5C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032" w:type="dxa"/>
            <w:vAlign w:val="center"/>
          </w:tcPr>
          <w:p w14:paraId="039FCFA4" w14:textId="583ABA1F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set aside</w:t>
            </w:r>
          </w:p>
        </w:tc>
        <w:tc>
          <w:tcPr>
            <w:tcW w:w="284" w:type="dxa"/>
            <w:vAlign w:val="center"/>
          </w:tcPr>
          <w:p w14:paraId="43AFD0EF" w14:textId="6FB6FAF6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phrv</w:t>
            </w:r>
          </w:p>
        </w:tc>
        <w:tc>
          <w:tcPr>
            <w:tcW w:w="6518" w:type="dxa"/>
            <w:vAlign w:val="center"/>
          </w:tcPr>
          <w:p w14:paraId="4AEF30EC" w14:textId="34FB2C8A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把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...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放在一边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用于；放弃，置…于不顾；</w:t>
            </w:r>
          </w:p>
        </w:tc>
      </w:tr>
      <w:tr w:rsidR="00970A15" w:rsidRPr="00970A15" w14:paraId="43B4A359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610D5890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032" w:type="dxa"/>
            <w:vAlign w:val="center"/>
          </w:tcPr>
          <w:p w14:paraId="580B768F" w14:textId="66E3A71E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serve purpose</w:t>
            </w:r>
          </w:p>
        </w:tc>
        <w:tc>
          <w:tcPr>
            <w:tcW w:w="284" w:type="dxa"/>
            <w:vAlign w:val="center"/>
          </w:tcPr>
          <w:p w14:paraId="3188228D" w14:textId="32BCAFAD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phrv</w:t>
            </w:r>
          </w:p>
        </w:tc>
        <w:tc>
          <w:tcPr>
            <w:tcW w:w="6518" w:type="dxa"/>
            <w:vAlign w:val="center"/>
          </w:tcPr>
          <w:p w14:paraId="4EA24EC4" w14:textId="7620D38E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适合需要，令人满意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</w:t>
            </w:r>
          </w:p>
        </w:tc>
      </w:tr>
      <w:tr w:rsidR="00970A15" w:rsidRPr="00970A15" w14:paraId="4AA2C438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03EB67A0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32" w:type="dxa"/>
            <w:vAlign w:val="center"/>
          </w:tcPr>
          <w:p w14:paraId="78F313E1" w14:textId="5B73A3B9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at first glance</w:t>
            </w:r>
          </w:p>
        </w:tc>
        <w:tc>
          <w:tcPr>
            <w:tcW w:w="284" w:type="dxa"/>
            <w:vAlign w:val="center"/>
          </w:tcPr>
          <w:p w14:paraId="7F6E80BF" w14:textId="4B0A65A6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</w:t>
            </w:r>
          </w:p>
        </w:tc>
        <w:tc>
          <w:tcPr>
            <w:tcW w:w="6518" w:type="dxa"/>
            <w:vAlign w:val="center"/>
          </w:tcPr>
          <w:p w14:paraId="4D4E29B4" w14:textId="6460E4BF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乍一看，乍看上去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</w:t>
            </w:r>
          </w:p>
        </w:tc>
      </w:tr>
      <w:tr w:rsidR="00970A15" w:rsidRPr="00970A15" w14:paraId="53060EB8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614E6C69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032" w:type="dxa"/>
            <w:vAlign w:val="center"/>
          </w:tcPr>
          <w:p w14:paraId="18A1F0B5" w14:textId="15E1C370" w:rsidR="00970A15" w:rsidRPr="00970A15" w:rsidRDefault="00970A15" w:rsidP="00970A15">
            <w:pPr>
              <w:widowControl/>
              <w:spacing w:line="440" w:lineRule="exact"/>
              <w:jc w:val="center"/>
              <w:rPr>
                <w:rFonts w:ascii="Arial" w:eastAsia="微软雅黑" w:hAnsi="Arial" w:cs="宋体"/>
                <w:b/>
                <w:bCs/>
                <w:kern w:val="0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cut out</w:t>
            </w:r>
          </w:p>
        </w:tc>
        <w:tc>
          <w:tcPr>
            <w:tcW w:w="284" w:type="dxa"/>
            <w:vAlign w:val="center"/>
          </w:tcPr>
          <w:p w14:paraId="58B30EE7" w14:textId="2D30C685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phrv</w:t>
            </w:r>
          </w:p>
        </w:tc>
        <w:tc>
          <w:tcPr>
            <w:tcW w:w="6518" w:type="dxa"/>
            <w:vAlign w:val="center"/>
          </w:tcPr>
          <w:p w14:paraId="684FA8A7" w14:textId="5D24C57A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把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...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剪下；删除，删掉；裁剪，开拓；戒掉；</w:t>
            </w:r>
          </w:p>
        </w:tc>
      </w:tr>
      <w:tr w:rsidR="00970A15" w:rsidRPr="00970A15" w14:paraId="2B312BB7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2A6F92F2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032" w:type="dxa"/>
            <w:vAlign w:val="center"/>
          </w:tcPr>
          <w:p w14:paraId="1565092F" w14:textId="65E190C2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put together</w:t>
            </w:r>
          </w:p>
        </w:tc>
        <w:tc>
          <w:tcPr>
            <w:tcW w:w="284" w:type="dxa"/>
            <w:vAlign w:val="center"/>
          </w:tcPr>
          <w:p w14:paraId="7E607D04" w14:textId="28F67364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phrv</w:t>
            </w:r>
          </w:p>
        </w:tc>
        <w:tc>
          <w:tcPr>
            <w:tcW w:w="6518" w:type="dxa"/>
            <w:vAlign w:val="center"/>
          </w:tcPr>
          <w:p w14:paraId="56A8F7A4" w14:textId="7D10E6AC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把…放在一起，组合，装配，组装；</w:t>
            </w:r>
          </w:p>
        </w:tc>
      </w:tr>
      <w:tr w:rsidR="00970A15" w:rsidRPr="00970A15" w14:paraId="3FA1D15D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1866DCDB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032" w:type="dxa"/>
            <w:vAlign w:val="center"/>
          </w:tcPr>
          <w:p w14:paraId="3D337B13" w14:textId="7F23FC26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 xml:space="preserve">stand out </w:t>
            </w:r>
          </w:p>
        </w:tc>
        <w:tc>
          <w:tcPr>
            <w:tcW w:w="284" w:type="dxa"/>
            <w:vAlign w:val="center"/>
          </w:tcPr>
          <w:p w14:paraId="193E5F4B" w14:textId="1CED22CB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phrv</w:t>
            </w:r>
          </w:p>
        </w:tc>
        <w:tc>
          <w:tcPr>
            <w:tcW w:w="6518" w:type="dxa"/>
            <w:vAlign w:val="center"/>
          </w:tcPr>
          <w:p w14:paraId="08DA7406" w14:textId="07F961FE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凸起，凸出；显眼，引人注目；杰出，突出；</w:t>
            </w:r>
          </w:p>
        </w:tc>
      </w:tr>
      <w:tr w:rsidR="00970A15" w:rsidRPr="00970A15" w14:paraId="27507647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3DE9A5B1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032" w:type="dxa"/>
            <w:vAlign w:val="center"/>
          </w:tcPr>
          <w:p w14:paraId="47864706" w14:textId="452469D8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start with</w:t>
            </w:r>
          </w:p>
        </w:tc>
        <w:tc>
          <w:tcPr>
            <w:tcW w:w="284" w:type="dxa"/>
            <w:vAlign w:val="center"/>
          </w:tcPr>
          <w:p w14:paraId="3EEBFEE6" w14:textId="314524A4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phrv</w:t>
            </w:r>
          </w:p>
        </w:tc>
        <w:tc>
          <w:tcPr>
            <w:tcW w:w="6518" w:type="dxa"/>
            <w:vAlign w:val="center"/>
          </w:tcPr>
          <w:p w14:paraId="7E9EA5ED" w14:textId="66B8BB8D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以…开始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</w:t>
            </w:r>
          </w:p>
        </w:tc>
      </w:tr>
      <w:tr w:rsidR="00970A15" w:rsidRPr="00970A15" w14:paraId="6F0BCED8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54D63AF6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032" w:type="dxa"/>
            <w:vAlign w:val="center"/>
          </w:tcPr>
          <w:p w14:paraId="39A0DFE9" w14:textId="4F9E6A15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next to</w:t>
            </w:r>
          </w:p>
        </w:tc>
        <w:tc>
          <w:tcPr>
            <w:tcW w:w="284" w:type="dxa"/>
            <w:vAlign w:val="center"/>
          </w:tcPr>
          <w:p w14:paraId="7680FD5B" w14:textId="5CE49058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prep</w:t>
            </w:r>
          </w:p>
        </w:tc>
        <w:tc>
          <w:tcPr>
            <w:tcW w:w="6518" w:type="dxa"/>
            <w:vAlign w:val="center"/>
          </w:tcPr>
          <w:p w14:paraId="4D847F13" w14:textId="6EF2C969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旁边，紧邻，紧靠着；仅次于，几乎，接近；</w:t>
            </w:r>
          </w:p>
        </w:tc>
      </w:tr>
      <w:tr w:rsidR="00970A15" w:rsidRPr="00970A15" w14:paraId="6727E853" w14:textId="77777777" w:rsidTr="00970A15">
        <w:trPr>
          <w:trHeight w:val="680"/>
        </w:trPr>
        <w:tc>
          <w:tcPr>
            <w:tcW w:w="648" w:type="dxa"/>
            <w:vAlign w:val="center"/>
          </w:tcPr>
          <w:p w14:paraId="330B3798" w14:textId="77777777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970A15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32" w:type="dxa"/>
            <w:vAlign w:val="center"/>
          </w:tcPr>
          <w:p w14:paraId="50609743" w14:textId="0A29A880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run out</w:t>
            </w:r>
          </w:p>
        </w:tc>
        <w:tc>
          <w:tcPr>
            <w:tcW w:w="284" w:type="dxa"/>
            <w:vAlign w:val="center"/>
          </w:tcPr>
          <w:p w14:paraId="6D7CAEA5" w14:textId="51A106D5" w:rsidR="00970A15" w:rsidRPr="00970A15" w:rsidRDefault="00970A15" w:rsidP="00970A1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r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518" w:type="dxa"/>
            <w:vAlign w:val="center"/>
          </w:tcPr>
          <w:p w14:paraId="6344F2EA" w14:textId="7587337B" w:rsidR="00970A15" w:rsidRPr="00970A15" w:rsidRDefault="00970A15" w:rsidP="00970A1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用完，耗尽</w:t>
            </w:r>
            <w:r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</w:t>
            </w:r>
            <w:r w:rsidRPr="00970A15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到期，失效；</w:t>
            </w:r>
          </w:p>
        </w:tc>
      </w:tr>
    </w:tbl>
    <w:p w14:paraId="67C6EF35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lastRenderedPageBreak/>
        <w:t>▲ addict</w:t>
      </w:r>
    </w:p>
    <w:p w14:paraId="55D3B279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v.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使沉溺，使上瘾，使自己沾染（某些恶习）；</w:t>
      </w:r>
    </w:p>
    <w:p w14:paraId="0B6BE7FB" w14:textId="6E669729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She </w:t>
      </w:r>
      <w:r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addicted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herself to music.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她沉迷于音乐。</w:t>
      </w:r>
    </w:p>
    <w:p w14:paraId="7098DCA8" w14:textId="0E4DEC09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He's </w:t>
      </w:r>
      <w:r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addicted 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to computer games. 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他迷上了电脑游戏。</w:t>
      </w:r>
    </w:p>
    <w:p w14:paraId="6CB922D3" w14:textId="6C1C77ED" w:rsidR="00970A15" w:rsidRPr="00970A15" w:rsidRDefault="00970A15" w:rsidP="00970A15">
      <w:pPr>
        <w:widowControl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n.</w:t>
      </w: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吸毒成瘾的人，瘾君子，对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…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入迷的人；</w:t>
      </w:r>
    </w:p>
    <w:p w14:paraId="067522C1" w14:textId="105324AA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a heroin/drug/nicotine </w:t>
      </w:r>
      <w:r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addict</w:t>
      </w:r>
      <w:r w:rsidRPr="005D476F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吸食海洛因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/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毒品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/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尼古丁成瘾的人</w:t>
      </w:r>
    </w:p>
    <w:p w14:paraId="56C30833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preference</w:t>
      </w:r>
    </w:p>
    <w:p w14:paraId="131E6E50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n.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偏爱，爱好，喜爱；偏爱的事物，最喜爱的东西；</w:t>
      </w:r>
    </w:p>
    <w:p w14:paraId="29902B17" w14:textId="2D0CDDD0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I can't say that I have any particular </w:t>
      </w:r>
      <w:r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preference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我说不出自己有什么特别偏好。</w:t>
      </w:r>
    </w:p>
    <w:p w14:paraId="1AD1E0EF" w14:textId="7AD5C159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give (a) preference to sb/sth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给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…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以优惠</w:t>
      </w:r>
      <w:r w:rsidR="0089637A"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，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优待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 </w:t>
      </w:r>
    </w:p>
    <w:p w14:paraId="00AEE08F" w14:textId="6CCFC1FD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Preference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will be given to graduates of this university.</w:t>
      </w:r>
    </w:p>
    <w:p w14:paraId="4FE9761C" w14:textId="77777777" w:rsidR="00970A15" w:rsidRPr="00970A15" w:rsidRDefault="00970A15" w:rsidP="005D476F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这所大学的毕业生会获得优先考虑。</w:t>
      </w:r>
    </w:p>
    <w:p w14:paraId="4A64F7CC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in preference to sb/sth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而不是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 = rather than sb/sth</w:t>
      </w:r>
    </w:p>
    <w:p w14:paraId="2B656853" w14:textId="67AAD907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She was chosen in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preference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to her sister.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她被选中了，而不是她妹妹。</w:t>
      </w:r>
    </w:p>
    <w:p w14:paraId="6C60143D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have a preference for sth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想要，偏爱</w:t>
      </w:r>
    </w:p>
    <w:p w14:paraId="3CF54B11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furnish</w:t>
      </w:r>
    </w:p>
    <w:p w14:paraId="294D9C06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vt.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布置家具；向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(sb/sth)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供应，提供；</w:t>
      </w:r>
    </w:p>
    <w:p w14:paraId="17996E23" w14:textId="41C0C56B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room was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furnished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with antiques.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房间里摆放了古董。</w:t>
      </w:r>
    </w:p>
    <w:p w14:paraId="7422FC58" w14:textId="14AAE8E6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book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furnished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us with facts.</w:t>
      </w:r>
      <w:r w:rsidRPr="0089637A">
        <w:t xml:space="preserve"> </w:t>
      </w:r>
      <w:r w:rsidRPr="0089637A">
        <w:rPr>
          <w:rFonts w:ascii="Arial" w:eastAsia="微软雅黑" w:hAnsi="Arial" w:cs="Arial"/>
          <w:color w:val="393939"/>
          <w:kern w:val="0"/>
          <w:sz w:val="28"/>
          <w:szCs w:val="28"/>
        </w:rPr>
        <w:t>这本书为我们提供了事实。</w:t>
      </w:r>
    </w:p>
    <w:p w14:paraId="7D37AEAE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furniture n. (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可移动的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)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家具</w:t>
      </w:r>
    </w:p>
    <w:p w14:paraId="5C354D02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convenient</w:t>
      </w:r>
    </w:p>
    <w:p w14:paraId="03D8330D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adj. 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实用的，便利的，方便的，省事的；捷径的，近便的，容易到达的；</w:t>
      </w:r>
    </w:p>
    <w:p w14:paraId="182B2DBA" w14:textId="4E885C54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I can't see him now</w:t>
      </w:r>
      <w:r w:rsidR="00692691">
        <w:rPr>
          <w:rFonts w:ascii="Arial" w:eastAsia="微软雅黑" w:hAnsi="Arial" w:cs="Arial"/>
          <w:color w:val="393939"/>
          <w:kern w:val="0"/>
          <w:sz w:val="28"/>
          <w:szCs w:val="28"/>
        </w:rPr>
        <w:t>.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it is not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convenient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.</w:t>
      </w:r>
      <w:r w:rsidRPr="0089637A">
        <w:t xml:space="preserve"> </w:t>
      </w:r>
      <w:r w:rsidRPr="0089637A">
        <w:rPr>
          <w:rFonts w:ascii="Arial" w:eastAsia="微软雅黑" w:hAnsi="Arial" w:cs="Arial"/>
          <w:color w:val="393939"/>
          <w:kern w:val="0"/>
          <w:sz w:val="28"/>
          <w:szCs w:val="28"/>
        </w:rPr>
        <w:t>我现在不能见他，这不方便。</w:t>
      </w:r>
    </w:p>
    <w:p w14:paraId="4B85EE4B" w14:textId="0AE37BDF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lastRenderedPageBreak/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My house is very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convenient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for the shops.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我的房子离几家商店很近。</w:t>
      </w:r>
    </w:p>
    <w:p w14:paraId="6C139626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convenience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n.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方便，适宜，便利；便利的事物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(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或设施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)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，方便的用具；</w:t>
      </w:r>
    </w:p>
    <w:p w14:paraId="46742704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at one's </w:t>
      </w:r>
      <w:r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convenience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在某人方便的时候</w:t>
      </w:r>
    </w:p>
    <w:p w14:paraId="71099DFD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inconvenient adj.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不方便的，引起麻烦的</w:t>
      </w:r>
    </w:p>
    <w:p w14:paraId="18FEF570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style</w:t>
      </w:r>
    </w:p>
    <w:p w14:paraId="081A8D5A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n.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风格，样式，作风，风度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;</w:t>
      </w:r>
    </w:p>
    <w:p w14:paraId="00C82D3D" w14:textId="43406EF4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furniture to suit your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style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of livin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适合你的生活方式的家具</w:t>
      </w:r>
      <w:r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。</w:t>
      </w:r>
    </w:p>
    <w:p w14:paraId="1A7C294C" w14:textId="29AAF587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house is furnished in good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style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.</w:t>
      </w:r>
      <w:r w:rsidRPr="0089637A">
        <w:t xml:space="preserve"> </w:t>
      </w:r>
      <w:r w:rsidRPr="0089637A">
        <w:rPr>
          <w:rFonts w:ascii="Arial" w:eastAsia="微软雅黑" w:hAnsi="Arial" w:cs="Arial"/>
          <w:color w:val="393939"/>
          <w:kern w:val="0"/>
          <w:sz w:val="28"/>
          <w:szCs w:val="28"/>
        </w:rPr>
        <w:t>这所房子布置得很好。</w:t>
      </w:r>
    </w:p>
    <w:p w14:paraId="2848FB90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in (great/grand) style 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豪华的，气派的，讲究的；</w:t>
      </w:r>
    </w:p>
    <w:p w14:paraId="59750F0F" w14:textId="1D6176A6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She always celebrates her birthday in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style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她的生日总是过得很排场。</w:t>
      </w:r>
    </w:p>
    <w:p w14:paraId="7ACFA4D3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belong</w:t>
      </w:r>
    </w:p>
    <w:p w14:paraId="0AF32A3E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vi.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属于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 + to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，应在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(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某处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)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，适应，合得来；</w:t>
      </w:r>
    </w:p>
    <w:p w14:paraId="2A169866" w14:textId="018E87D6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Who does this watch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belong to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?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这块表是谁的？</w:t>
      </w:r>
    </w:p>
    <w:p w14:paraId="2B6AEDEA" w14:textId="77777777" w:rsidR="00692691" w:rsidRDefault="0089637A" w:rsidP="00692691">
      <w:pPr>
        <w:widowControl/>
        <w:jc w:val="left"/>
        <w:rPr>
          <w:rFonts w:ascii="Arial" w:eastAsia="微软雅黑" w:hAnsi="Arial" w:cs="Arial"/>
          <w:color w:val="393939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Are you sure these documents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belong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together?</w:t>
      </w:r>
      <w:r w:rsidR="00692691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</w:t>
      </w:r>
    </w:p>
    <w:p w14:paraId="40F6310E" w14:textId="6025F668" w:rsidR="00970A15" w:rsidRPr="00970A15" w:rsidRDefault="00970A15" w:rsidP="00692691">
      <w:pPr>
        <w:widowControl/>
        <w:ind w:firstLine="420"/>
        <w:jc w:val="left"/>
        <w:rPr>
          <w:rFonts w:ascii="Arial" w:eastAsia="微软雅黑" w:hAnsi="Arial" w:cs="Arial"/>
          <w:color w:val="393939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你肯定这些文件应放在一起</w:t>
      </w:r>
      <w:r w:rsidR="0089637A"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吗</w:t>
      </w: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？</w:t>
      </w:r>
    </w:p>
    <w:p w14:paraId="7C599DDE" w14:textId="415B7E50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I don't feel as if I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belong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here.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我在这里感觉格格不入。</w:t>
      </w:r>
    </w:p>
    <w:p w14:paraId="150A4037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 xml:space="preserve">▲ stand </w:t>
      </w:r>
    </w:p>
    <w:p w14:paraId="454E4D7B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 xml:space="preserve">v. 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站立，起立；保持，处于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...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状态；容忍，忍受；</w:t>
      </w:r>
    </w:p>
    <w:p w14:paraId="44E675D8" w14:textId="566EC432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Everyone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stood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when the President came in.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总统进来，大家都站了起来。</w:t>
      </w:r>
    </w:p>
    <w:p w14:paraId="5843C6B8" w14:textId="2F86A32F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house has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stood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empty for months.</w:t>
      </w:r>
      <w:r w:rsidRPr="0089637A">
        <w:t xml:space="preserve"> </w:t>
      </w:r>
      <w:r w:rsidRPr="0089637A">
        <w:rPr>
          <w:rFonts w:ascii="Arial" w:eastAsia="微软雅黑" w:hAnsi="Arial" w:cs="Arial"/>
          <w:color w:val="393939"/>
          <w:kern w:val="0"/>
          <w:sz w:val="28"/>
          <w:szCs w:val="28"/>
        </w:rPr>
        <w:t>这所房子已经空了几个月了。</w:t>
      </w:r>
    </w:p>
    <w:p w14:paraId="0AFD6955" w14:textId="383B0F71" w:rsidR="00970A15" w:rsidRPr="00970A15" w:rsidRDefault="0089637A" w:rsidP="00970A15">
      <w:pPr>
        <w:widowControl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I can't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stand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it when you do that.</w:t>
      </w:r>
      <w:r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你那么做，我受不了。</w:t>
      </w:r>
    </w:p>
    <w:p w14:paraId="36BEA670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hire</w:t>
      </w:r>
    </w:p>
    <w:p w14:paraId="4B03F83E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v/n. (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短期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)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租用，租借；聘用，录用，雇用，临时雇用；</w:t>
      </w:r>
    </w:p>
    <w:p w14:paraId="1A8DAC9C" w14:textId="338AACD3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lastRenderedPageBreak/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to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hire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a car/room/video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租汽车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/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房间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/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录像带</w:t>
      </w:r>
    </w:p>
    <w:p w14:paraId="1B68A4EC" w14:textId="1DD7F490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to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hire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a lawyer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聘请律师</w:t>
      </w:r>
    </w:p>
    <w:p w14:paraId="188BB15A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hold</w:t>
      </w:r>
    </w:p>
    <w:p w14:paraId="421F8557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v. 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拿着，抓住，抱住，捂住；保持，继续有效；</w:t>
      </w:r>
    </w:p>
    <w:p w14:paraId="4E4B248F" w14:textId="47F06E1B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winning captain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held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the trophy in the air.</w:t>
      </w:r>
    </w:p>
    <w:p w14:paraId="33C66681" w14:textId="77777777" w:rsidR="00970A15" w:rsidRPr="00970A15" w:rsidRDefault="00970A15" w:rsidP="0089637A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获胜队的队长把奖杯高举到空中。</w:t>
      </w:r>
    </w:p>
    <w:p w14:paraId="5D57338F" w14:textId="5BC39EA7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what he said still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holds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他说的仍然有较。</w:t>
      </w:r>
    </w:p>
    <w:p w14:paraId="7561E6D6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mad</w:t>
      </w:r>
    </w:p>
    <w:p w14:paraId="47E1A38A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adj.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疯的，神经错乱的，很不明智的，很生气的；特别喜欢；</w:t>
      </w:r>
    </w:p>
    <w:p w14:paraId="364BD274" w14:textId="70AB70BD" w:rsidR="00970A15" w:rsidRPr="00970A15" w:rsidRDefault="0089637A" w:rsidP="0089637A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You must be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mad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to drive so fast.</w:t>
      </w:r>
      <w:r w:rsidRPr="0089637A">
        <w:t xml:space="preserve"> </w:t>
      </w:r>
      <w:r w:rsidRPr="0089637A">
        <w:rPr>
          <w:rFonts w:ascii="Arial" w:eastAsia="微软雅黑" w:hAnsi="Arial" w:cs="宋体"/>
          <w:color w:val="393939"/>
          <w:kern w:val="0"/>
          <w:sz w:val="28"/>
          <w:szCs w:val="28"/>
        </w:rPr>
        <w:t>你开车这么快，一定是疯了。</w:t>
      </w:r>
    </w:p>
    <w:p w14:paraId="15D58682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be mad/crazy about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热爱，着迷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..</w:t>
      </w:r>
    </w:p>
    <w:p w14:paraId="3B95DEF3" w14:textId="68720403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He is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mad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about football. or He is a football mad.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他对足球很着迷。</w:t>
      </w:r>
    </w:p>
    <w:p w14:paraId="7F96F32E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be mad at/with sb for doing sth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因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...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而发脾气</w:t>
      </w:r>
    </w:p>
    <w:p w14:paraId="2BC87B58" w14:textId="77777777" w:rsidR="0089637A" w:rsidRDefault="0089637A" w:rsidP="00970A15">
      <w:pPr>
        <w:widowControl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Mother got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mad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at/with me for my coming home late. </w:t>
      </w:r>
    </w:p>
    <w:p w14:paraId="5CFC22EC" w14:textId="1BF54799" w:rsidR="00970A15" w:rsidRPr="00970A15" w:rsidRDefault="0089637A" w:rsidP="00692691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89637A">
        <w:rPr>
          <w:rFonts w:ascii="Arial" w:eastAsia="微软雅黑" w:hAnsi="Arial" w:cs="宋体"/>
          <w:color w:val="393939"/>
          <w:kern w:val="0"/>
          <w:sz w:val="28"/>
          <w:szCs w:val="28"/>
        </w:rPr>
        <w:t>我回家晚了，妈妈对我很生气。</w:t>
      </w:r>
    </w:p>
    <w:p w14:paraId="4FD49146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absence</w:t>
      </w:r>
    </w:p>
    <w:p w14:paraId="28D60698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n.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缺席，不在；不存在，缺乏；</w:t>
      </w:r>
    </w:p>
    <w:p w14:paraId="35C7B8BB" w14:textId="2982FB92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Please look at my dog in/during my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absence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.</w:t>
      </w:r>
      <w:r w:rsidRPr="0089637A">
        <w:t xml:space="preserve"> </w:t>
      </w:r>
      <w:r w:rsidRPr="0089637A">
        <w:rPr>
          <w:rFonts w:ascii="Arial" w:eastAsia="微软雅黑" w:hAnsi="Arial" w:cs="宋体"/>
          <w:color w:val="393939"/>
          <w:kern w:val="0"/>
          <w:sz w:val="28"/>
          <w:szCs w:val="28"/>
        </w:rPr>
        <w:t>我不在的时候，请看看我的狗</w:t>
      </w:r>
      <w:r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。</w:t>
      </w:r>
    </w:p>
    <w:p w14:paraId="4A06AAA9" w14:textId="44DAE71B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repeated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absences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from school.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一再缺课</w:t>
      </w:r>
    </w:p>
    <w:p w14:paraId="7CCDEF3B" w14:textId="78923A6C" w:rsidR="00970A15" w:rsidRPr="00970A15" w:rsidRDefault="0089637A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Darkness is the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absence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of light.</w:t>
      </w:r>
      <w:r w:rsidRPr="0089637A">
        <w:t xml:space="preserve"> </w:t>
      </w:r>
      <w:r w:rsidRPr="0089637A">
        <w:rPr>
          <w:rFonts w:ascii="Arial" w:eastAsia="微软雅黑" w:hAnsi="Arial" w:cs="宋体"/>
          <w:color w:val="393939"/>
          <w:kern w:val="0"/>
          <w:sz w:val="28"/>
          <w:szCs w:val="28"/>
        </w:rPr>
        <w:t>黑暗就是没有光明</w:t>
      </w:r>
    </w:p>
    <w:p w14:paraId="035FA279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set aside</w:t>
      </w:r>
    </w:p>
    <w:p w14:paraId="06E8AF23" w14:textId="759CCFCB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phrv.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把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...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放在一边</w:t>
      </w:r>
      <w:r w:rsidR="0089637A">
        <w:rPr>
          <w:rFonts w:ascii="Arial" w:eastAsia="微软雅黑" w:hAnsi="Arial" w:cs="宋体" w:hint="eastAsia"/>
          <w:color w:val="032CFB"/>
          <w:kern w:val="0"/>
          <w:sz w:val="28"/>
          <w:szCs w:val="28"/>
        </w:rPr>
        <w:t>；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留作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...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之用，用于；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放弃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(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信仰、原则或情感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)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，置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…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于不顾；</w:t>
      </w:r>
    </w:p>
    <w:p w14:paraId="27938784" w14:textId="07C61CE6" w:rsidR="00970A15" w:rsidRPr="00970A15" w:rsidRDefault="0089637A" w:rsidP="00970A15">
      <w:pPr>
        <w:widowControl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he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set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book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aside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and lit a cigarette.</w:t>
      </w:r>
      <w:r w:rsidR="005D476F" w:rsidRPr="005D476F">
        <w:t xml:space="preserve"> </w:t>
      </w:r>
      <w:r w:rsidR="005D476F" w:rsidRPr="005D476F">
        <w:rPr>
          <w:rFonts w:ascii="Arial" w:eastAsia="微软雅黑" w:hAnsi="Arial" w:cs="Arial"/>
          <w:color w:val="393939"/>
          <w:kern w:val="0"/>
          <w:sz w:val="28"/>
          <w:szCs w:val="28"/>
        </w:rPr>
        <w:t>他把书放在一边，点燃了一支烟</w:t>
      </w:r>
      <w:r w:rsidR="005D476F"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。</w:t>
      </w:r>
    </w:p>
    <w:p w14:paraId="61C29676" w14:textId="6ECC896E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lastRenderedPageBreak/>
        <w:t>eg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Doctor advise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setting aside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a certain hour each day for wo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>rk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ing out.</w:t>
      </w:r>
    </w:p>
    <w:p w14:paraId="01131FF6" w14:textId="77777777" w:rsidR="00970A15" w:rsidRPr="00970A15" w:rsidRDefault="00970A15" w:rsidP="005D476F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医生建议每天留出一点时间来锻炼。</w:t>
      </w:r>
    </w:p>
    <w:p w14:paraId="55BDD3D8" w14:textId="56192F22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Let’s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set aside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our personal feeling.</w:t>
      </w:r>
      <w:r w:rsidRPr="005D476F">
        <w:t xml:space="preserve"> </w:t>
      </w:r>
      <w:r w:rsidRPr="005D476F">
        <w:rPr>
          <w:rFonts w:ascii="Arial" w:eastAsia="微软雅黑" w:hAnsi="Arial" w:cs="Arial"/>
          <w:color w:val="393939"/>
          <w:kern w:val="0"/>
          <w:sz w:val="28"/>
          <w:szCs w:val="28"/>
        </w:rPr>
        <w:t>让我们抛开个人感情</w:t>
      </w:r>
    </w:p>
    <w:p w14:paraId="6E74D724" w14:textId="2202F7A8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serve purpose</w:t>
      </w:r>
    </w:p>
    <w:p w14:paraId="136E64EF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phrv.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适合需要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/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要求，令人满意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 = answer one's purpose</w:t>
      </w:r>
    </w:p>
    <w:p w14:paraId="0D22EB2F" w14:textId="2AA099A6" w:rsidR="00970A15" w:rsidRDefault="005D476F" w:rsidP="00970A15">
      <w:pPr>
        <w:widowControl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This play is not the best one, but it will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serve the purpose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.</w:t>
      </w:r>
    </w:p>
    <w:p w14:paraId="6E333657" w14:textId="087FC1D0" w:rsidR="005D476F" w:rsidRPr="00970A15" w:rsidRDefault="005D476F" w:rsidP="00970A15">
      <w:pPr>
        <w:widowControl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ab/>
      </w:r>
      <w:r w:rsidRPr="005D476F">
        <w:rPr>
          <w:rFonts w:ascii="Arial" w:eastAsia="微软雅黑" w:hAnsi="Arial" w:cs="宋体"/>
          <w:color w:val="393939"/>
          <w:kern w:val="0"/>
          <w:sz w:val="28"/>
          <w:szCs w:val="28"/>
        </w:rPr>
        <w:t>这出戏不是最好的，但它能达到目的。</w:t>
      </w:r>
    </w:p>
    <w:p w14:paraId="6D776491" w14:textId="77777777" w:rsidR="00692691" w:rsidRDefault="005D476F" w:rsidP="00692691">
      <w:pPr>
        <w:widowControl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We have found a meeting place that will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serve ou</w:t>
      </w:r>
      <w:r w:rsidRPr="00692691">
        <w:rPr>
          <w:rFonts w:ascii="Arial" w:eastAsia="微软雅黑" w:hAnsi="Arial" w:cs="宋体"/>
          <w:color w:val="FF0000"/>
          <w:kern w:val="0"/>
          <w:sz w:val="28"/>
          <w:szCs w:val="28"/>
        </w:rPr>
        <w:t>r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purpose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.</w:t>
      </w:r>
    </w:p>
    <w:p w14:paraId="78B60AE1" w14:textId="1CE49706" w:rsidR="005D476F" w:rsidRPr="00970A15" w:rsidRDefault="005D476F" w:rsidP="00692691">
      <w:pPr>
        <w:widowControl/>
        <w:ind w:firstLine="420"/>
        <w:jc w:val="left"/>
        <w:rPr>
          <w:rFonts w:ascii="Arial" w:eastAsia="微软雅黑" w:hAnsi="Arial" w:cs="宋体" w:hint="eastAsia"/>
          <w:color w:val="393939"/>
          <w:kern w:val="0"/>
          <w:sz w:val="28"/>
          <w:szCs w:val="28"/>
        </w:rPr>
      </w:pPr>
      <w:r w:rsidRPr="005D476F">
        <w:rPr>
          <w:rFonts w:ascii="Arial" w:eastAsia="微软雅黑" w:hAnsi="Arial" w:cs="宋体"/>
          <w:kern w:val="0"/>
          <w:sz w:val="28"/>
          <w:szCs w:val="28"/>
        </w:rPr>
        <w:t>我们找到了一个</w:t>
      </w:r>
      <w:r w:rsidR="00692691">
        <w:rPr>
          <w:rFonts w:ascii="Arial" w:eastAsia="微软雅黑" w:hAnsi="Arial" w:cs="宋体" w:hint="eastAsia"/>
          <w:kern w:val="0"/>
          <w:sz w:val="28"/>
          <w:szCs w:val="28"/>
        </w:rPr>
        <w:t>满足我们要求</w:t>
      </w:r>
      <w:r w:rsidRPr="005D476F">
        <w:rPr>
          <w:rFonts w:ascii="Arial" w:eastAsia="微软雅黑" w:hAnsi="Arial" w:cs="宋体"/>
          <w:kern w:val="0"/>
          <w:sz w:val="28"/>
          <w:szCs w:val="28"/>
        </w:rPr>
        <w:t>的地方。</w:t>
      </w:r>
      <w:r>
        <w:rPr>
          <w:rFonts w:ascii="Arial" w:eastAsia="微软雅黑" w:hAnsi="Arial" w:cs="宋体"/>
          <w:kern w:val="0"/>
          <w:sz w:val="28"/>
          <w:szCs w:val="28"/>
        </w:rPr>
        <w:tab/>
      </w:r>
    </w:p>
    <w:p w14:paraId="4FA476C7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at first glance</w:t>
      </w:r>
    </w:p>
    <w:p w14:paraId="736D9033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phr.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乍一看，乍看上去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 = at first sight</w:t>
      </w:r>
    </w:p>
    <w:p w14:paraId="4D41E18C" w14:textId="25A1B9A3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They fell in love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at first glance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.</w:t>
      </w:r>
      <w:r w:rsidRPr="005D476F">
        <w:t xml:space="preserve"> </w:t>
      </w:r>
      <w:r w:rsidRPr="005D476F">
        <w:rPr>
          <w:rFonts w:ascii="Arial" w:eastAsia="微软雅黑" w:hAnsi="Arial" w:cs="宋体"/>
          <w:color w:val="393939"/>
          <w:kern w:val="0"/>
          <w:sz w:val="28"/>
          <w:szCs w:val="28"/>
        </w:rPr>
        <w:t>他们一见钟情。</w:t>
      </w:r>
    </w:p>
    <w:p w14:paraId="73769CC9" w14:textId="21710623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At first glance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, the problem seem</w:t>
      </w: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>s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easy.</w:t>
      </w:r>
      <w:r w:rsidRPr="005D476F">
        <w:t xml:space="preserve"> </w:t>
      </w:r>
      <w:r w:rsidRPr="005D476F">
        <w:rPr>
          <w:rFonts w:ascii="Arial" w:eastAsia="微软雅黑" w:hAnsi="Arial" w:cs="宋体"/>
          <w:color w:val="393939"/>
          <w:kern w:val="0"/>
          <w:sz w:val="28"/>
          <w:szCs w:val="28"/>
        </w:rPr>
        <w:t>乍一看，这个问题似乎很容易</w:t>
      </w:r>
    </w:p>
    <w:p w14:paraId="2869BE90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 xml:space="preserve">▲ cut out </w:t>
      </w:r>
    </w:p>
    <w:p w14:paraId="7BC05162" w14:textId="6D3BFCF1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phr.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把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...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剪下；删除，删掉；剪成，裁剪成</w:t>
      </w:r>
      <w:r w:rsidR="005D476F">
        <w:rPr>
          <w:rFonts w:ascii="Arial" w:eastAsia="微软雅黑" w:hAnsi="Arial" w:cs="宋体" w:hint="eastAsia"/>
          <w:color w:val="032CFB"/>
          <w:kern w:val="0"/>
          <w:sz w:val="28"/>
          <w:szCs w:val="28"/>
        </w:rPr>
        <w:t>；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开拓；戒掉（习惯）；</w:t>
      </w:r>
    </w:p>
    <w:p w14:paraId="1BFF09D9" w14:textId="52FF2120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eg</w:t>
      </w: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She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cut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the article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out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of the newspaper.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她从报纸上剪下这篇文章。</w:t>
      </w:r>
    </w:p>
    <w:p w14:paraId="22299D61" w14:textId="3AA2D922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The surgeon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cut </w:t>
      </w:r>
      <w:r w:rsidR="00692691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off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the diseased tissue.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外科医生剪掉了患病的组织。</w:t>
      </w:r>
    </w:p>
    <w:p w14:paraId="31875A05" w14:textId="2E53967C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She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cut out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a new dress.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她裁剪了一件新连衣裙。</w:t>
      </w:r>
    </w:p>
    <w:p w14:paraId="30954C1B" w14:textId="7B464285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They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cut out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a path through the jungle.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他们在丛林中开辟了一条小路。</w:t>
      </w:r>
    </w:p>
    <w:p w14:paraId="6A957CED" w14:textId="7F95BCA8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I have decide</w:t>
      </w: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>d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to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cut out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smoking.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我已决定戒烟。</w:t>
      </w:r>
    </w:p>
    <w:p w14:paraId="03E67721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put together</w:t>
      </w:r>
    </w:p>
    <w:p w14:paraId="3B74D719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phrv.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把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…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放在一起，组合，装配，组装；</w:t>
      </w:r>
    </w:p>
    <w:p w14:paraId="0C6CB712" w14:textId="1C6BEAC0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It is much easier to take a machine apart than to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put </w:t>
      </w:r>
      <w:r w:rsidR="00692691">
        <w:rPr>
          <w:rFonts w:ascii="Arial" w:eastAsia="微软雅黑" w:hAnsi="Arial" w:cs="宋体"/>
          <w:color w:val="393939"/>
          <w:kern w:val="0"/>
          <w:sz w:val="28"/>
          <w:szCs w:val="28"/>
        </w:rPr>
        <w:t>it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together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again.</w:t>
      </w:r>
    </w:p>
    <w:p w14:paraId="41B7F0FA" w14:textId="77777777" w:rsidR="00970A15" w:rsidRPr="00970A15" w:rsidRDefault="00970A15" w:rsidP="005D476F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lastRenderedPageBreak/>
        <w:t>拆开机器比重新组装容易得多。</w:t>
      </w:r>
    </w:p>
    <w:p w14:paraId="48A46C94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take apart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拆开</w:t>
      </w:r>
    </w:p>
    <w:p w14:paraId="66E647B9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 xml:space="preserve">▲ stand out </w:t>
      </w:r>
    </w:p>
    <w:p w14:paraId="2B5A7BDE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phrv. </w:t>
      </w:r>
      <w:r w:rsidRPr="00970A15">
        <w:rPr>
          <w:rFonts w:ascii="Arial" w:eastAsia="微软雅黑" w:hAnsi="Arial" w:cs="Arial"/>
          <w:color w:val="032CFB"/>
          <w:kern w:val="0"/>
          <w:sz w:val="28"/>
          <w:szCs w:val="28"/>
        </w:rPr>
        <w:t>凸起，凸出；显眼，引人注目；杰出，突出；</w:t>
      </w:r>
    </w:p>
    <w:p w14:paraId="63781C52" w14:textId="77777777" w:rsidR="00692691" w:rsidRDefault="005D476F" w:rsidP="00692691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His tendons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stood out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like rope beneath his skin.</w:t>
      </w:r>
      <w:r w:rsidR="00692691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</w:p>
    <w:p w14:paraId="6FA3E0C7" w14:textId="4D8E3445" w:rsidR="00970A15" w:rsidRPr="00970A15" w:rsidRDefault="00970A15" w:rsidP="00692691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他皮肤下的筋腱像绳索一样暴突出来。</w:t>
      </w:r>
    </w:p>
    <w:p w14:paraId="084BA7FB" w14:textId="77777777" w:rsidR="005D476F" w:rsidRDefault="005D476F" w:rsidP="00970A15">
      <w:pPr>
        <w:widowControl/>
        <w:jc w:val="left"/>
        <w:rPr>
          <w:rFonts w:ascii="Arial" w:eastAsia="微软雅黑" w:hAnsi="Arial" w:cs="Arial"/>
          <w:color w:val="393939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road sign is easy to read, the words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stand out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.</w:t>
      </w:r>
    </w:p>
    <w:p w14:paraId="7CF32288" w14:textId="437F5E26" w:rsidR="00970A15" w:rsidRPr="00970A15" w:rsidRDefault="005D476F" w:rsidP="00692691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5D476F">
        <w:rPr>
          <w:rFonts w:ascii="Arial" w:eastAsia="微软雅黑" w:hAnsi="Arial" w:cs="Arial"/>
          <w:color w:val="393939"/>
          <w:kern w:val="0"/>
          <w:sz w:val="28"/>
          <w:szCs w:val="28"/>
        </w:rPr>
        <w:t>路标很容易看懂，字很醒目。</w:t>
      </w:r>
    </w:p>
    <w:p w14:paraId="38F8FFF0" w14:textId="77777777" w:rsidR="005D476F" w:rsidRDefault="005D476F" w:rsidP="00970A15">
      <w:pPr>
        <w:widowControl/>
        <w:jc w:val="left"/>
        <w:rPr>
          <w:rFonts w:ascii="Arial" w:eastAsia="微软雅黑" w:hAnsi="Arial" w:cs="Arial"/>
          <w:color w:val="393939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church tower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stood out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clearly against the sky.</w:t>
      </w:r>
    </w:p>
    <w:p w14:paraId="1680BF82" w14:textId="73E1D017" w:rsidR="00970A15" w:rsidRPr="00970A15" w:rsidRDefault="00970A15" w:rsidP="005D476F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在天空的映衬下显得格外醒目。</w:t>
      </w:r>
    </w:p>
    <w:p w14:paraId="643F9AB1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start with</w:t>
      </w:r>
    </w:p>
    <w:p w14:paraId="771E688A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phrv.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以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…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开始</w:t>
      </w:r>
    </w:p>
    <w:p w14:paraId="649D7A14" w14:textId="38FFDB20" w:rsidR="00970A15" w:rsidRDefault="005D476F" w:rsidP="00970A15">
      <w:pPr>
        <w:widowControl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The school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started with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300 pupils, now there </w:t>
      </w: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>is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double that number. </w:t>
      </w:r>
    </w:p>
    <w:p w14:paraId="4A86287A" w14:textId="662C197B" w:rsidR="005D476F" w:rsidRPr="00970A15" w:rsidRDefault="005D476F" w:rsidP="005D476F">
      <w:pPr>
        <w:widowControl/>
        <w:ind w:firstLine="420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5D476F">
        <w:rPr>
          <w:rFonts w:ascii="Arial" w:eastAsia="微软雅黑" w:hAnsi="Arial" w:cs="宋体"/>
          <w:kern w:val="0"/>
          <w:sz w:val="28"/>
          <w:szCs w:val="28"/>
        </w:rPr>
        <w:t>这所学校最初有</w:t>
      </w:r>
      <w:r w:rsidRPr="005D476F">
        <w:rPr>
          <w:rFonts w:ascii="Arial" w:eastAsia="微软雅黑" w:hAnsi="Arial" w:cs="宋体"/>
          <w:kern w:val="0"/>
          <w:sz w:val="28"/>
          <w:szCs w:val="28"/>
        </w:rPr>
        <w:t>300</w:t>
      </w:r>
      <w:r w:rsidRPr="005D476F">
        <w:rPr>
          <w:rFonts w:ascii="Arial" w:eastAsia="微软雅黑" w:hAnsi="Arial" w:cs="宋体"/>
          <w:kern w:val="0"/>
          <w:sz w:val="28"/>
          <w:szCs w:val="28"/>
        </w:rPr>
        <w:t>名学生，现在是这个数字的两倍。</w:t>
      </w:r>
      <w:r>
        <w:rPr>
          <w:rFonts w:ascii="Arial" w:eastAsia="微软雅黑" w:hAnsi="Arial" w:cs="宋体"/>
          <w:kern w:val="0"/>
          <w:sz w:val="28"/>
          <w:szCs w:val="28"/>
        </w:rPr>
        <w:tab/>
      </w:r>
    </w:p>
    <w:p w14:paraId="08614C87" w14:textId="41D72079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Let's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 start with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 the more easily addressable issues. </w:t>
      </w:r>
    </w:p>
    <w:p w14:paraId="17C182CE" w14:textId="77777777" w:rsidR="00970A15" w:rsidRPr="00970A15" w:rsidRDefault="00970A15" w:rsidP="005D476F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我们先从较容易处理的问题着手。</w:t>
      </w:r>
    </w:p>
    <w:p w14:paraId="75C3CF4E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to start/begin with </w:t>
      </w: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首先，第一</w:t>
      </w:r>
    </w:p>
    <w:p w14:paraId="6C694BB4" w14:textId="3EB6A400" w:rsidR="005D476F" w:rsidRDefault="005D476F" w:rsidP="00970A15">
      <w:pPr>
        <w:widowControl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Pr="00692691">
        <w:rPr>
          <w:rFonts w:ascii="Arial" w:eastAsia="微软雅黑" w:hAnsi="Arial" w:cs="宋体"/>
          <w:color w:val="FF0000"/>
          <w:kern w:val="0"/>
          <w:sz w:val="28"/>
          <w:szCs w:val="28"/>
        </w:rPr>
        <w:t>To start with</w:t>
      </w:r>
      <w:r w:rsidRPr="005D476F">
        <w:rPr>
          <w:rFonts w:ascii="Arial" w:eastAsia="微软雅黑" w:hAnsi="Arial" w:cs="宋体"/>
          <w:color w:val="393939"/>
          <w:kern w:val="0"/>
          <w:sz w:val="28"/>
          <w:szCs w:val="28"/>
        </w:rPr>
        <w:t>, we don't have enough money, and secondly, we don't have enough time.</w:t>
      </w:r>
      <w:r w:rsidRPr="005D476F">
        <w:t xml:space="preserve"> </w:t>
      </w:r>
      <w:r w:rsidRPr="005D476F">
        <w:rPr>
          <w:rFonts w:ascii="Arial" w:eastAsia="微软雅黑" w:hAnsi="Arial" w:cs="宋体"/>
          <w:color w:val="393939"/>
          <w:kern w:val="0"/>
          <w:sz w:val="28"/>
          <w:szCs w:val="28"/>
        </w:rPr>
        <w:t>首先，我们没有足够的钱，其次，我们没有充足的时间。</w:t>
      </w:r>
    </w:p>
    <w:p w14:paraId="15179377" w14:textId="6CE01A99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next to</w:t>
      </w:r>
    </w:p>
    <w:p w14:paraId="44810117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prep.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旁边，紧邻，紧靠着；仅次于，几乎，接近；</w:t>
      </w:r>
    </w:p>
    <w:p w14:paraId="1DE3342F" w14:textId="77777777" w:rsidR="005D476F" w:rsidRDefault="005D476F" w:rsidP="00970A15">
      <w:pPr>
        <w:widowControl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The man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next to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Bill was talking to him in Spanish.</w:t>
      </w:r>
    </w:p>
    <w:p w14:paraId="2413A66D" w14:textId="3055C219" w:rsidR="00970A15" w:rsidRPr="00970A15" w:rsidRDefault="00970A15" w:rsidP="00692691">
      <w:pPr>
        <w:widowControl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比尔旁边的那个人正在用西班牙语和他说话</w:t>
      </w:r>
    </w:p>
    <w:p w14:paraId="20E459A0" w14:textId="4146ED29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lastRenderedPageBreak/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New York is the largest city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next to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London.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纽约是仅次于伦敦的最大城市。</w:t>
      </w:r>
    </w:p>
    <w:p w14:paraId="734F012D" w14:textId="3BD7DFFD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Next to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riding I like swiming best.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除了骑马，我最喜欢游泳。</w:t>
      </w:r>
    </w:p>
    <w:p w14:paraId="38ED0213" w14:textId="7C7E9EE5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She earns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next to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none.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她几乎挣不到钱。</w:t>
      </w:r>
    </w:p>
    <w:p w14:paraId="77756DF0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970A15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run out</w:t>
      </w:r>
    </w:p>
    <w:p w14:paraId="6F0784A0" w14:textId="77777777" w:rsidR="00970A15" w:rsidRPr="00970A15" w:rsidRDefault="00970A15" w:rsidP="00970A15">
      <w:pPr>
        <w:widowControl/>
        <w:jc w:val="left"/>
        <w:rPr>
          <w:rFonts w:ascii="Arial" w:eastAsia="微软雅黑" w:hAnsi="Arial" w:cs="宋体"/>
          <w:color w:val="032CFB"/>
          <w:kern w:val="0"/>
          <w:sz w:val="28"/>
          <w:szCs w:val="28"/>
        </w:rPr>
      </w:pP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 xml:space="preserve">phrv. 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用完，耗尽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;</w:t>
      </w:r>
      <w:r w:rsidRPr="00970A15">
        <w:rPr>
          <w:rFonts w:ascii="Arial" w:eastAsia="微软雅黑" w:hAnsi="Arial" w:cs="宋体"/>
          <w:color w:val="032CFB"/>
          <w:kern w:val="0"/>
          <w:sz w:val="28"/>
          <w:szCs w:val="28"/>
        </w:rPr>
        <w:t>（法律文件）到期，失效；</w:t>
      </w:r>
    </w:p>
    <w:p w14:paraId="0E77D275" w14:textId="174A88CF" w:rsidR="00970A15" w:rsidRPr="00970A15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His strength/patience </w:t>
      </w:r>
      <w:r w:rsidR="00970A15" w:rsidRPr="00970A15">
        <w:rPr>
          <w:rFonts w:ascii="Arial" w:eastAsia="微软雅黑" w:hAnsi="Arial" w:cs="宋体"/>
          <w:color w:val="FF0000"/>
          <w:kern w:val="0"/>
          <w:sz w:val="28"/>
          <w:szCs w:val="28"/>
        </w:rPr>
        <w:t>ran out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.</w:t>
      </w:r>
      <w:r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他的力气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/</w:t>
      </w:r>
      <w:r w:rsidR="00970A15" w:rsidRPr="00970A15">
        <w:rPr>
          <w:rFonts w:ascii="Arial" w:eastAsia="微软雅黑" w:hAnsi="Arial" w:cs="宋体"/>
          <w:color w:val="393939"/>
          <w:kern w:val="0"/>
          <w:sz w:val="28"/>
          <w:szCs w:val="28"/>
        </w:rPr>
        <w:t>耐心耗尽了。</w:t>
      </w:r>
    </w:p>
    <w:p w14:paraId="62880591" w14:textId="77777777" w:rsidR="005D476F" w:rsidRDefault="005D476F" w:rsidP="00970A15">
      <w:pPr>
        <w:widowControl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When the lease </w:t>
      </w:r>
      <w:r w:rsidR="00970A15" w:rsidRPr="00970A15">
        <w:rPr>
          <w:rFonts w:ascii="Arial" w:eastAsia="微软雅黑" w:hAnsi="Arial" w:cs="Arial"/>
          <w:color w:val="FF0000"/>
          <w:kern w:val="0"/>
          <w:sz w:val="28"/>
          <w:szCs w:val="28"/>
        </w:rPr>
        <w:t>ran out</w:t>
      </w:r>
      <w:r w:rsidR="00970A15"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the family moved to Campigny.</w:t>
      </w:r>
    </w:p>
    <w:p w14:paraId="03C39AAF" w14:textId="41398804" w:rsidR="00105009" w:rsidRPr="00970A15" w:rsidRDefault="00970A15" w:rsidP="005D476F">
      <w:pPr>
        <w:widowControl/>
        <w:ind w:firstLine="420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970A15">
        <w:rPr>
          <w:rFonts w:ascii="Arial" w:eastAsia="微软雅黑" w:hAnsi="Arial" w:cs="Arial"/>
          <w:color w:val="393939"/>
          <w:kern w:val="0"/>
          <w:sz w:val="28"/>
          <w:szCs w:val="28"/>
        </w:rPr>
        <w:t>租约到期后，这家人搬到了坎皮格尼。</w:t>
      </w:r>
    </w:p>
    <w:sectPr w:rsidR="00105009" w:rsidRPr="00970A15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0313A" w14:textId="77777777" w:rsidR="00614FE0" w:rsidRDefault="00614FE0" w:rsidP="002275F7">
      <w:r>
        <w:separator/>
      </w:r>
    </w:p>
  </w:endnote>
  <w:endnote w:type="continuationSeparator" w:id="0">
    <w:p w14:paraId="0932D9DA" w14:textId="77777777" w:rsidR="00614FE0" w:rsidRDefault="00614FE0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E8AD7" w14:textId="77777777" w:rsidR="00614FE0" w:rsidRDefault="00614FE0" w:rsidP="002275F7">
      <w:r>
        <w:separator/>
      </w:r>
    </w:p>
  </w:footnote>
  <w:footnote w:type="continuationSeparator" w:id="0">
    <w:p w14:paraId="0C19C2D0" w14:textId="77777777" w:rsidR="00614FE0" w:rsidRDefault="00614FE0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26F2F"/>
    <w:rsid w:val="00043971"/>
    <w:rsid w:val="00077DAD"/>
    <w:rsid w:val="00097869"/>
    <w:rsid w:val="000B34BF"/>
    <w:rsid w:val="000B373A"/>
    <w:rsid w:val="000D4717"/>
    <w:rsid w:val="000F7F31"/>
    <w:rsid w:val="00105009"/>
    <w:rsid w:val="001A7D20"/>
    <w:rsid w:val="002146CB"/>
    <w:rsid w:val="002275F7"/>
    <w:rsid w:val="00242A69"/>
    <w:rsid w:val="0026184E"/>
    <w:rsid w:val="00292354"/>
    <w:rsid w:val="002F3259"/>
    <w:rsid w:val="00325595"/>
    <w:rsid w:val="00326EE4"/>
    <w:rsid w:val="003E5513"/>
    <w:rsid w:val="00404841"/>
    <w:rsid w:val="0052153B"/>
    <w:rsid w:val="0056681A"/>
    <w:rsid w:val="00581FA3"/>
    <w:rsid w:val="005D476F"/>
    <w:rsid w:val="005E2880"/>
    <w:rsid w:val="00614FE0"/>
    <w:rsid w:val="0064623C"/>
    <w:rsid w:val="00692691"/>
    <w:rsid w:val="006D15A2"/>
    <w:rsid w:val="006E13D3"/>
    <w:rsid w:val="006E304E"/>
    <w:rsid w:val="006F656B"/>
    <w:rsid w:val="0070080E"/>
    <w:rsid w:val="007124DC"/>
    <w:rsid w:val="00735B1C"/>
    <w:rsid w:val="00772BC1"/>
    <w:rsid w:val="007D445B"/>
    <w:rsid w:val="007D6AE2"/>
    <w:rsid w:val="007F04EC"/>
    <w:rsid w:val="00813DD5"/>
    <w:rsid w:val="008214AE"/>
    <w:rsid w:val="0088163F"/>
    <w:rsid w:val="0089637A"/>
    <w:rsid w:val="00913C40"/>
    <w:rsid w:val="00970A15"/>
    <w:rsid w:val="0098553A"/>
    <w:rsid w:val="009B3DE6"/>
    <w:rsid w:val="009D573A"/>
    <w:rsid w:val="00A036E2"/>
    <w:rsid w:val="00A126E1"/>
    <w:rsid w:val="00A3734F"/>
    <w:rsid w:val="00B14836"/>
    <w:rsid w:val="00B14A1F"/>
    <w:rsid w:val="00BB77E4"/>
    <w:rsid w:val="00C0351F"/>
    <w:rsid w:val="00C5519B"/>
    <w:rsid w:val="00C9528A"/>
    <w:rsid w:val="00CA69D7"/>
    <w:rsid w:val="00D65FEF"/>
    <w:rsid w:val="00D87031"/>
    <w:rsid w:val="00DB0FAF"/>
    <w:rsid w:val="00E92A1C"/>
    <w:rsid w:val="00E9721D"/>
    <w:rsid w:val="00EA07D6"/>
    <w:rsid w:val="00EC34F8"/>
    <w:rsid w:val="00ED6AA9"/>
    <w:rsid w:val="00F0148A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1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1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2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3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10</TotalTime>
  <Pages>7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2022-10-04T03:31:00Z</cp:lastPrinted>
  <dcterms:created xsi:type="dcterms:W3CDTF">2022-10-04T03:31:00Z</dcterms:created>
  <dcterms:modified xsi:type="dcterms:W3CDTF">2022-10-04T03:36:00Z</dcterms:modified>
</cp:coreProperties>
</file>