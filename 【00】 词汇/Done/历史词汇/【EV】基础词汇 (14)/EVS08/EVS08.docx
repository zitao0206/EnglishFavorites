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6A301" w14:textId="5727E90B" w:rsidR="00772BC1" w:rsidRPr="003D0392" w:rsidRDefault="00772BC1" w:rsidP="00C54112">
      <w:pPr>
        <w:autoSpaceDE w:val="0"/>
        <w:autoSpaceDN w:val="0"/>
        <w:adjustRightInd w:val="0"/>
        <w:snapToGrid w:val="0"/>
        <w:spacing w:line="460" w:lineRule="exact"/>
        <w:jc w:val="center"/>
        <w:rPr>
          <w:rFonts w:ascii="Arial" w:eastAsia="微软雅黑" w:hAnsi="Arial" w:cs="Helvetica Neue"/>
          <w:b/>
          <w:bCs/>
          <w:color w:val="000000" w:themeColor="text1"/>
          <w:kern w:val="0"/>
          <w:sz w:val="28"/>
          <w:szCs w:val="28"/>
        </w:rPr>
      </w:pPr>
      <w:r w:rsidRPr="003D0392">
        <w:rPr>
          <w:rFonts w:ascii="Arial" w:eastAsia="微软雅黑" w:hAnsi="Arial" w:cs="Helvetica Neue"/>
          <w:b/>
          <w:bCs/>
          <w:color w:val="000000" w:themeColor="text1"/>
          <w:kern w:val="0"/>
          <w:sz w:val="28"/>
          <w:szCs w:val="28"/>
        </w:rPr>
        <w:t>Elementary Vocabulary S0</w:t>
      </w:r>
      <w:r w:rsidR="00C54112" w:rsidRPr="003D0392">
        <w:rPr>
          <w:rFonts w:ascii="Arial" w:eastAsia="微软雅黑" w:hAnsi="Arial" w:cs="Helvetica Neue"/>
          <w:b/>
          <w:bCs/>
          <w:color w:val="000000" w:themeColor="text1"/>
          <w:kern w:val="0"/>
          <w:sz w:val="28"/>
          <w:szCs w:val="28"/>
        </w:rPr>
        <w:t>8</w:t>
      </w:r>
    </w:p>
    <w:tbl>
      <w:tblPr>
        <w:tblStyle w:val="a3"/>
        <w:tblW w:w="10482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2639"/>
        <w:gridCol w:w="1134"/>
        <w:gridCol w:w="6092"/>
      </w:tblGrid>
      <w:tr w:rsidR="009016C4" w:rsidRPr="003D0392" w14:paraId="3D09F3B3" w14:textId="77777777" w:rsidTr="005A2A24">
        <w:trPr>
          <w:trHeight w:val="680"/>
        </w:trPr>
        <w:tc>
          <w:tcPr>
            <w:tcW w:w="617" w:type="dxa"/>
            <w:vAlign w:val="center"/>
          </w:tcPr>
          <w:p w14:paraId="08884751" w14:textId="77777777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39" w:type="dxa"/>
            <w:vAlign w:val="center"/>
          </w:tcPr>
          <w:p w14:paraId="6F249BE8" w14:textId="68042AB6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8"/>
              </w:rPr>
              <w:t>take action</w:t>
            </w:r>
          </w:p>
        </w:tc>
        <w:tc>
          <w:tcPr>
            <w:tcW w:w="1134" w:type="dxa"/>
            <w:vAlign w:val="center"/>
          </w:tcPr>
          <w:p w14:paraId="7D771F23" w14:textId="21582B52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cs="Times"/>
                <w:color w:val="000000" w:themeColor="text1"/>
                <w:kern w:val="0"/>
                <w:sz w:val="28"/>
                <w:szCs w:val="28"/>
              </w:rPr>
              <w:t>phrv</w:t>
            </w:r>
          </w:p>
        </w:tc>
        <w:tc>
          <w:tcPr>
            <w:tcW w:w="6092" w:type="dxa"/>
          </w:tcPr>
          <w:p w14:paraId="5DF28CA1" w14:textId="23419658" w:rsidR="009016C4" w:rsidRPr="003D0392" w:rsidRDefault="009016C4" w:rsidP="003D0392">
            <w:pPr>
              <w:snapToGrid w:val="0"/>
              <w:spacing w:line="58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cs="Songti SC" w:hint="eastAsia"/>
                <w:color w:val="000000" w:themeColor="text1"/>
                <w:kern w:val="0"/>
                <w:sz w:val="28"/>
                <w:szCs w:val="28"/>
              </w:rPr>
              <w:t>采取行动，采取措施；</w:t>
            </w:r>
          </w:p>
        </w:tc>
      </w:tr>
      <w:tr w:rsidR="009016C4" w:rsidRPr="003D0392" w14:paraId="615772FF" w14:textId="77777777" w:rsidTr="005A2A24">
        <w:trPr>
          <w:trHeight w:val="680"/>
        </w:trPr>
        <w:tc>
          <w:tcPr>
            <w:tcW w:w="617" w:type="dxa"/>
            <w:vAlign w:val="center"/>
          </w:tcPr>
          <w:p w14:paraId="41D6F37E" w14:textId="77777777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639" w:type="dxa"/>
            <w:vAlign w:val="center"/>
          </w:tcPr>
          <w:p w14:paraId="6E47FDF7" w14:textId="05D8D550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8"/>
              </w:rPr>
              <w:t>harmony</w:t>
            </w:r>
          </w:p>
        </w:tc>
        <w:tc>
          <w:tcPr>
            <w:tcW w:w="1134" w:type="dxa"/>
            <w:vAlign w:val="center"/>
          </w:tcPr>
          <w:p w14:paraId="6561DDEC" w14:textId="325547F4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n</w:t>
            </w:r>
          </w:p>
        </w:tc>
        <w:tc>
          <w:tcPr>
            <w:tcW w:w="6092" w:type="dxa"/>
          </w:tcPr>
          <w:p w14:paraId="768B8418" w14:textId="7548D4D8" w:rsidR="009016C4" w:rsidRPr="003D0392" w:rsidRDefault="009016C4" w:rsidP="003D0392">
            <w:pPr>
              <w:snapToGrid w:val="0"/>
              <w:spacing w:line="58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和谐，协调；融洽，和睦；</w:t>
            </w:r>
          </w:p>
        </w:tc>
      </w:tr>
      <w:tr w:rsidR="009016C4" w:rsidRPr="003D0392" w14:paraId="04D618C3" w14:textId="77777777" w:rsidTr="005A2A24">
        <w:trPr>
          <w:trHeight w:val="680"/>
        </w:trPr>
        <w:tc>
          <w:tcPr>
            <w:tcW w:w="617" w:type="dxa"/>
            <w:vAlign w:val="center"/>
          </w:tcPr>
          <w:p w14:paraId="72E3783A" w14:textId="77777777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639" w:type="dxa"/>
            <w:vAlign w:val="center"/>
          </w:tcPr>
          <w:p w14:paraId="1B882FE0" w14:textId="33A5D037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8"/>
              </w:rPr>
              <w:t>wipe out</w:t>
            </w:r>
          </w:p>
        </w:tc>
        <w:tc>
          <w:tcPr>
            <w:tcW w:w="1134" w:type="dxa"/>
            <w:vAlign w:val="center"/>
          </w:tcPr>
          <w:p w14:paraId="13EA89E7" w14:textId="5761985B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phrv</w:t>
            </w:r>
          </w:p>
        </w:tc>
        <w:tc>
          <w:tcPr>
            <w:tcW w:w="6092" w:type="dxa"/>
          </w:tcPr>
          <w:p w14:paraId="27B9253B" w14:textId="15508E92" w:rsidR="009016C4" w:rsidRPr="003D0392" w:rsidRDefault="009016C4" w:rsidP="003D0392">
            <w:pPr>
              <w:snapToGrid w:val="0"/>
              <w:spacing w:line="58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把</w:t>
            </w:r>
            <w:r w:rsidRPr="003D0392">
              <w:rPr>
                <w:rFonts w:ascii="Arial" w:eastAsia="微软雅黑" w:hAnsi="Arial" w:cs="Times New Roman"/>
                <w:color w:val="000000" w:themeColor="text1"/>
                <w:kern w:val="0"/>
                <w:sz w:val="28"/>
                <w:szCs w:val="28"/>
              </w:rPr>
              <w:t>...</w:t>
            </w:r>
            <w:r w:rsidRPr="003D03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擦干净；除去，去掉，消除，忘掉；摧毁；</w:t>
            </w:r>
          </w:p>
        </w:tc>
      </w:tr>
      <w:tr w:rsidR="009016C4" w:rsidRPr="003D0392" w14:paraId="15EE575C" w14:textId="77777777" w:rsidTr="005A2A24">
        <w:trPr>
          <w:trHeight w:val="680"/>
        </w:trPr>
        <w:tc>
          <w:tcPr>
            <w:tcW w:w="617" w:type="dxa"/>
            <w:vAlign w:val="center"/>
          </w:tcPr>
          <w:p w14:paraId="24809987" w14:textId="77777777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639" w:type="dxa"/>
            <w:vAlign w:val="center"/>
          </w:tcPr>
          <w:p w14:paraId="748E9BB8" w14:textId="39146B14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8"/>
              </w:rPr>
              <w:t>at stake</w:t>
            </w:r>
          </w:p>
        </w:tc>
        <w:tc>
          <w:tcPr>
            <w:tcW w:w="1134" w:type="dxa"/>
            <w:vAlign w:val="center"/>
          </w:tcPr>
          <w:p w14:paraId="6CE59C0E" w14:textId="75D8D94E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cs="Arial"/>
                <w:color w:val="000000" w:themeColor="text1"/>
                <w:kern w:val="0"/>
                <w:sz w:val="28"/>
                <w:szCs w:val="28"/>
              </w:rPr>
              <w:t>phr</w:t>
            </w:r>
          </w:p>
        </w:tc>
        <w:tc>
          <w:tcPr>
            <w:tcW w:w="6092" w:type="dxa"/>
          </w:tcPr>
          <w:p w14:paraId="3FA0C690" w14:textId="1B158C0F" w:rsidR="009016C4" w:rsidRPr="003D0392" w:rsidRDefault="009016C4" w:rsidP="003D0392">
            <w:pPr>
              <w:snapToGrid w:val="0"/>
              <w:spacing w:line="58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濒临险境，处于危险境地，处于成败关头；</w:t>
            </w:r>
          </w:p>
        </w:tc>
      </w:tr>
      <w:tr w:rsidR="009016C4" w:rsidRPr="003D0392" w14:paraId="1BA24823" w14:textId="77777777" w:rsidTr="005A2A24">
        <w:trPr>
          <w:trHeight w:val="680"/>
        </w:trPr>
        <w:tc>
          <w:tcPr>
            <w:tcW w:w="617" w:type="dxa"/>
            <w:vAlign w:val="center"/>
          </w:tcPr>
          <w:p w14:paraId="739A1E1D" w14:textId="77777777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639" w:type="dxa"/>
            <w:vAlign w:val="center"/>
          </w:tcPr>
          <w:p w14:paraId="7A82397D" w14:textId="7F60DFE5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8"/>
              </w:rPr>
              <w:t>on end</w:t>
            </w:r>
          </w:p>
        </w:tc>
        <w:tc>
          <w:tcPr>
            <w:tcW w:w="1134" w:type="dxa"/>
            <w:vAlign w:val="center"/>
          </w:tcPr>
          <w:p w14:paraId="072E43DF" w14:textId="1322ABE0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phr</w:t>
            </w:r>
          </w:p>
        </w:tc>
        <w:tc>
          <w:tcPr>
            <w:tcW w:w="6092" w:type="dxa"/>
          </w:tcPr>
          <w:p w14:paraId="14EE78F0" w14:textId="1FEBA279" w:rsidR="009016C4" w:rsidRPr="003D0392" w:rsidRDefault="009016C4" w:rsidP="003D0392">
            <w:pPr>
              <w:snapToGrid w:val="0"/>
              <w:spacing w:line="58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竖直，竖立；连续地，持续地；</w:t>
            </w:r>
          </w:p>
        </w:tc>
      </w:tr>
      <w:tr w:rsidR="009016C4" w:rsidRPr="003D0392" w14:paraId="68127632" w14:textId="77777777" w:rsidTr="005A2A24">
        <w:trPr>
          <w:trHeight w:val="680"/>
        </w:trPr>
        <w:tc>
          <w:tcPr>
            <w:tcW w:w="617" w:type="dxa"/>
            <w:vAlign w:val="center"/>
          </w:tcPr>
          <w:p w14:paraId="3BB61BFD" w14:textId="77777777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639" w:type="dxa"/>
            <w:vAlign w:val="center"/>
          </w:tcPr>
          <w:p w14:paraId="545C985E" w14:textId="6B4C29B1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8"/>
              </w:rPr>
              <w:t>draw attention to</w:t>
            </w:r>
          </w:p>
        </w:tc>
        <w:tc>
          <w:tcPr>
            <w:tcW w:w="1134" w:type="dxa"/>
            <w:vAlign w:val="center"/>
          </w:tcPr>
          <w:p w14:paraId="76BC8B6C" w14:textId="19B0B4B4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phrv</w:t>
            </w:r>
          </w:p>
        </w:tc>
        <w:tc>
          <w:tcPr>
            <w:tcW w:w="6092" w:type="dxa"/>
          </w:tcPr>
          <w:p w14:paraId="3A3D988F" w14:textId="1C8B82E3" w:rsidR="009016C4" w:rsidRPr="003D0392" w:rsidRDefault="009016C4" w:rsidP="003D0392">
            <w:pPr>
              <w:snapToGrid w:val="0"/>
              <w:spacing w:line="58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促使</w:t>
            </w:r>
            <w:r w:rsidRPr="003D0392">
              <w:rPr>
                <w:rFonts w:ascii="Arial" w:eastAsia="微软雅黑" w:hAnsi="Arial" w:cs="Arial"/>
                <w:color w:val="000000" w:themeColor="text1"/>
                <w:kern w:val="0"/>
                <w:sz w:val="28"/>
                <w:szCs w:val="28"/>
              </w:rPr>
              <w:t>…</w:t>
            </w:r>
            <w:r w:rsidRPr="003D03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注意；</w:t>
            </w:r>
          </w:p>
        </w:tc>
      </w:tr>
      <w:tr w:rsidR="009016C4" w:rsidRPr="003D0392" w14:paraId="2F0A6F13" w14:textId="77777777" w:rsidTr="005A2A24">
        <w:trPr>
          <w:trHeight w:val="680"/>
        </w:trPr>
        <w:tc>
          <w:tcPr>
            <w:tcW w:w="617" w:type="dxa"/>
            <w:vAlign w:val="center"/>
          </w:tcPr>
          <w:p w14:paraId="274D4A9C" w14:textId="77777777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639" w:type="dxa"/>
            <w:vAlign w:val="center"/>
          </w:tcPr>
          <w:p w14:paraId="5B341278" w14:textId="6600EA94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8"/>
              </w:rPr>
              <w:t>distance</w:t>
            </w:r>
          </w:p>
        </w:tc>
        <w:tc>
          <w:tcPr>
            <w:tcW w:w="1134" w:type="dxa"/>
            <w:vAlign w:val="center"/>
          </w:tcPr>
          <w:p w14:paraId="06AD3962" w14:textId="34606850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n</w:t>
            </w:r>
          </w:p>
        </w:tc>
        <w:tc>
          <w:tcPr>
            <w:tcW w:w="6092" w:type="dxa"/>
          </w:tcPr>
          <w:p w14:paraId="3E7F2710" w14:textId="3231E5CE" w:rsidR="009016C4" w:rsidRPr="003D0392" w:rsidRDefault="009016C4" w:rsidP="003D0392">
            <w:pPr>
              <w:snapToGrid w:val="0"/>
              <w:spacing w:line="58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距离；遥远，远处，远方；</w:t>
            </w:r>
          </w:p>
        </w:tc>
      </w:tr>
      <w:tr w:rsidR="009016C4" w:rsidRPr="003D0392" w14:paraId="150A6BAC" w14:textId="77777777" w:rsidTr="005A2A24">
        <w:trPr>
          <w:trHeight w:val="680"/>
        </w:trPr>
        <w:tc>
          <w:tcPr>
            <w:tcW w:w="617" w:type="dxa"/>
            <w:vAlign w:val="center"/>
          </w:tcPr>
          <w:p w14:paraId="3E53F2B6" w14:textId="77777777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639" w:type="dxa"/>
            <w:vAlign w:val="center"/>
          </w:tcPr>
          <w:p w14:paraId="3592FC8C" w14:textId="0466E537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8"/>
              </w:rPr>
              <w:t>at hand</w:t>
            </w:r>
          </w:p>
        </w:tc>
        <w:tc>
          <w:tcPr>
            <w:tcW w:w="1134" w:type="dxa"/>
            <w:vAlign w:val="center"/>
          </w:tcPr>
          <w:p w14:paraId="103034D0" w14:textId="0E96E60E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</w:t>
            </w:r>
            <w:r w:rsidRPr="003D03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092" w:type="dxa"/>
          </w:tcPr>
          <w:p w14:paraId="2466C118" w14:textId="4C2400E6" w:rsidR="009016C4" w:rsidRPr="003D0392" w:rsidRDefault="009016C4" w:rsidP="003D0392">
            <w:pPr>
              <w:snapToGrid w:val="0"/>
              <w:spacing w:line="58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在手边，在附近，即将来临；</w:t>
            </w:r>
          </w:p>
        </w:tc>
      </w:tr>
      <w:tr w:rsidR="009016C4" w:rsidRPr="003D0392" w14:paraId="0BF6B33B" w14:textId="77777777" w:rsidTr="005A2A24">
        <w:trPr>
          <w:trHeight w:val="680"/>
        </w:trPr>
        <w:tc>
          <w:tcPr>
            <w:tcW w:w="617" w:type="dxa"/>
            <w:vAlign w:val="center"/>
          </w:tcPr>
          <w:p w14:paraId="4BD15091" w14:textId="77777777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639" w:type="dxa"/>
            <w:vAlign w:val="center"/>
          </w:tcPr>
          <w:p w14:paraId="380CB586" w14:textId="55940614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8"/>
              </w:rPr>
              <w:t xml:space="preserve">way out </w:t>
            </w:r>
          </w:p>
        </w:tc>
        <w:tc>
          <w:tcPr>
            <w:tcW w:w="1134" w:type="dxa"/>
            <w:vAlign w:val="center"/>
          </w:tcPr>
          <w:p w14:paraId="482311B2" w14:textId="1D5BBF62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cs="Arial"/>
                <w:color w:val="000000" w:themeColor="text1"/>
                <w:kern w:val="0"/>
                <w:sz w:val="28"/>
                <w:szCs w:val="28"/>
              </w:rPr>
              <w:t>phr</w:t>
            </w:r>
          </w:p>
        </w:tc>
        <w:tc>
          <w:tcPr>
            <w:tcW w:w="6092" w:type="dxa"/>
          </w:tcPr>
          <w:p w14:paraId="046AB036" w14:textId="53302BDA" w:rsidR="009016C4" w:rsidRPr="003D0392" w:rsidRDefault="009016C4" w:rsidP="003D0392">
            <w:pPr>
              <w:snapToGrid w:val="0"/>
              <w:spacing w:line="58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出口，解决办法；</w:t>
            </w:r>
          </w:p>
        </w:tc>
      </w:tr>
      <w:tr w:rsidR="009016C4" w:rsidRPr="003D0392" w14:paraId="26E3FD60" w14:textId="77777777" w:rsidTr="005A2A24">
        <w:trPr>
          <w:trHeight w:val="680"/>
        </w:trPr>
        <w:tc>
          <w:tcPr>
            <w:tcW w:w="617" w:type="dxa"/>
            <w:vAlign w:val="center"/>
          </w:tcPr>
          <w:p w14:paraId="124686F9" w14:textId="77777777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3D03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39" w:type="dxa"/>
            <w:vAlign w:val="center"/>
          </w:tcPr>
          <w:p w14:paraId="36B4BC33" w14:textId="3F4D55DC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8"/>
              </w:rPr>
              <w:t xml:space="preserve">start out </w:t>
            </w:r>
          </w:p>
        </w:tc>
        <w:tc>
          <w:tcPr>
            <w:tcW w:w="1134" w:type="dxa"/>
            <w:vAlign w:val="center"/>
          </w:tcPr>
          <w:p w14:paraId="21115F8D" w14:textId="0B26871A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cs="Arial"/>
                <w:color w:val="000000" w:themeColor="text1"/>
                <w:kern w:val="0"/>
                <w:sz w:val="28"/>
                <w:szCs w:val="28"/>
              </w:rPr>
              <w:t>phrv</w:t>
            </w:r>
          </w:p>
        </w:tc>
        <w:tc>
          <w:tcPr>
            <w:tcW w:w="6092" w:type="dxa"/>
          </w:tcPr>
          <w:p w14:paraId="328B590C" w14:textId="55FCA083" w:rsidR="009016C4" w:rsidRPr="003D0392" w:rsidRDefault="009016C4" w:rsidP="003D0392">
            <w:pPr>
              <w:snapToGrid w:val="0"/>
              <w:spacing w:line="58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开始做</w:t>
            </w:r>
            <w:r w:rsidRPr="003D0392">
              <w:rPr>
                <w:rFonts w:ascii="Arial" w:eastAsia="微软雅黑" w:hAnsi="Arial" w:cs="Times New Roman"/>
                <w:color w:val="000000" w:themeColor="text1"/>
                <w:kern w:val="0"/>
                <w:sz w:val="28"/>
                <w:szCs w:val="28"/>
              </w:rPr>
              <w:t>...</w:t>
            </w:r>
            <w:r w:rsidRPr="003D03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，从</w:t>
            </w:r>
            <w:r w:rsidRPr="003D0392">
              <w:rPr>
                <w:rFonts w:ascii="Arial" w:eastAsia="微软雅黑" w:hAnsi="Arial" w:cs="Times New Roman"/>
                <w:color w:val="000000" w:themeColor="text1"/>
                <w:kern w:val="0"/>
                <w:sz w:val="28"/>
                <w:szCs w:val="28"/>
              </w:rPr>
              <w:t>...</w:t>
            </w:r>
            <w:r w:rsidRPr="003D03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出发；</w:t>
            </w:r>
          </w:p>
        </w:tc>
      </w:tr>
      <w:tr w:rsidR="009016C4" w:rsidRPr="003D0392" w14:paraId="4B08C4B4" w14:textId="77777777" w:rsidTr="005A2A24">
        <w:trPr>
          <w:trHeight w:val="680"/>
        </w:trPr>
        <w:tc>
          <w:tcPr>
            <w:tcW w:w="617" w:type="dxa"/>
            <w:vAlign w:val="center"/>
          </w:tcPr>
          <w:p w14:paraId="137C0174" w14:textId="77777777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3D03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39" w:type="dxa"/>
            <w:vAlign w:val="center"/>
          </w:tcPr>
          <w:p w14:paraId="17506DC0" w14:textId="7B8A9453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8"/>
              </w:rPr>
              <w:t>turn back</w:t>
            </w:r>
          </w:p>
        </w:tc>
        <w:tc>
          <w:tcPr>
            <w:tcW w:w="1134" w:type="dxa"/>
            <w:vAlign w:val="center"/>
          </w:tcPr>
          <w:p w14:paraId="229E4E0A" w14:textId="7BDFB78C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cs="Arial"/>
                <w:color w:val="000000" w:themeColor="text1"/>
                <w:kern w:val="0"/>
                <w:sz w:val="28"/>
                <w:szCs w:val="28"/>
              </w:rPr>
              <w:t>phrv</w:t>
            </w:r>
          </w:p>
        </w:tc>
        <w:tc>
          <w:tcPr>
            <w:tcW w:w="6092" w:type="dxa"/>
          </w:tcPr>
          <w:p w14:paraId="2E248B82" w14:textId="73D8FEAF" w:rsidR="009016C4" w:rsidRPr="003D0392" w:rsidRDefault="009016C4" w:rsidP="003D0392">
            <w:pPr>
              <w:snapToGrid w:val="0"/>
              <w:spacing w:line="58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沿原路返回；无法改变；中途放弃；</w:t>
            </w:r>
          </w:p>
        </w:tc>
      </w:tr>
      <w:tr w:rsidR="009016C4" w:rsidRPr="003D0392" w14:paraId="5534AE3E" w14:textId="77777777" w:rsidTr="005A2A24">
        <w:trPr>
          <w:trHeight w:val="680"/>
        </w:trPr>
        <w:tc>
          <w:tcPr>
            <w:tcW w:w="617" w:type="dxa"/>
            <w:vAlign w:val="center"/>
          </w:tcPr>
          <w:p w14:paraId="2A6F1C5C" w14:textId="77777777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3D03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639" w:type="dxa"/>
            <w:vAlign w:val="center"/>
          </w:tcPr>
          <w:p w14:paraId="039FCFA4" w14:textId="71ABFF9A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8"/>
              </w:rPr>
              <w:t>on board</w:t>
            </w:r>
          </w:p>
        </w:tc>
        <w:tc>
          <w:tcPr>
            <w:tcW w:w="1134" w:type="dxa"/>
            <w:vAlign w:val="center"/>
          </w:tcPr>
          <w:p w14:paraId="43AFD0EF" w14:textId="34E9E16A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cs="Arial"/>
                <w:color w:val="000000" w:themeColor="text1"/>
                <w:kern w:val="0"/>
                <w:sz w:val="28"/>
                <w:szCs w:val="28"/>
              </w:rPr>
              <w:t>phr</w:t>
            </w:r>
          </w:p>
        </w:tc>
        <w:tc>
          <w:tcPr>
            <w:tcW w:w="6092" w:type="dxa"/>
          </w:tcPr>
          <w:p w14:paraId="4AEF30EC" w14:textId="4D3CC7FF" w:rsidR="009016C4" w:rsidRPr="003D0392" w:rsidRDefault="009016C4" w:rsidP="003D0392">
            <w:pPr>
              <w:snapToGrid w:val="0"/>
              <w:spacing w:line="58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在车、船、飞机上；</w:t>
            </w:r>
          </w:p>
        </w:tc>
      </w:tr>
      <w:tr w:rsidR="009016C4" w:rsidRPr="003D0392" w14:paraId="43B4A359" w14:textId="77777777" w:rsidTr="005A2A24">
        <w:trPr>
          <w:trHeight w:val="680"/>
        </w:trPr>
        <w:tc>
          <w:tcPr>
            <w:tcW w:w="617" w:type="dxa"/>
            <w:vAlign w:val="center"/>
          </w:tcPr>
          <w:p w14:paraId="610D5890" w14:textId="77777777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3D03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639" w:type="dxa"/>
            <w:vAlign w:val="center"/>
          </w:tcPr>
          <w:p w14:paraId="580B768F" w14:textId="4AFBC696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8"/>
              </w:rPr>
              <w:t>knock about</w:t>
            </w:r>
          </w:p>
        </w:tc>
        <w:tc>
          <w:tcPr>
            <w:tcW w:w="1134" w:type="dxa"/>
            <w:vAlign w:val="center"/>
          </w:tcPr>
          <w:p w14:paraId="3188228D" w14:textId="16A164D0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cs="Arial"/>
                <w:color w:val="000000" w:themeColor="text1"/>
                <w:kern w:val="0"/>
                <w:sz w:val="28"/>
                <w:szCs w:val="28"/>
              </w:rPr>
              <w:t>phrv</w:t>
            </w:r>
          </w:p>
        </w:tc>
        <w:tc>
          <w:tcPr>
            <w:tcW w:w="6092" w:type="dxa"/>
          </w:tcPr>
          <w:p w14:paraId="4EA24EC4" w14:textId="03EBE096" w:rsidR="009016C4" w:rsidRPr="003D0392" w:rsidRDefault="009016C4" w:rsidP="003D0392">
            <w:pPr>
              <w:snapToGrid w:val="0"/>
              <w:spacing w:line="58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流浪；交往，暧昧，厮混；粗暴地对待；</w:t>
            </w:r>
          </w:p>
        </w:tc>
      </w:tr>
      <w:tr w:rsidR="009016C4" w:rsidRPr="003D0392" w14:paraId="4AA2C438" w14:textId="77777777" w:rsidTr="005A2A24">
        <w:trPr>
          <w:trHeight w:val="680"/>
        </w:trPr>
        <w:tc>
          <w:tcPr>
            <w:tcW w:w="617" w:type="dxa"/>
            <w:vAlign w:val="center"/>
          </w:tcPr>
          <w:p w14:paraId="03EB67A0" w14:textId="77777777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3D03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639" w:type="dxa"/>
            <w:vAlign w:val="center"/>
          </w:tcPr>
          <w:p w14:paraId="78F313E1" w14:textId="33686457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8"/>
              </w:rPr>
              <w:t>come on</w:t>
            </w:r>
          </w:p>
        </w:tc>
        <w:tc>
          <w:tcPr>
            <w:tcW w:w="1134" w:type="dxa"/>
            <w:vAlign w:val="center"/>
          </w:tcPr>
          <w:p w14:paraId="7F6E80BF" w14:textId="346F1A57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cs="Arial"/>
                <w:color w:val="000000" w:themeColor="text1"/>
                <w:kern w:val="0"/>
                <w:sz w:val="28"/>
                <w:szCs w:val="28"/>
              </w:rPr>
              <w:t>phrv</w:t>
            </w:r>
          </w:p>
        </w:tc>
        <w:tc>
          <w:tcPr>
            <w:tcW w:w="6092" w:type="dxa"/>
          </w:tcPr>
          <w:p w14:paraId="4D4E29B4" w14:textId="5E40DAA7" w:rsidR="009016C4" w:rsidRPr="003D0392" w:rsidRDefault="009016C4" w:rsidP="003D0392">
            <w:pPr>
              <w:snapToGrid w:val="0"/>
              <w:spacing w:line="58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催促；到来，开始；改善，进步；</w:t>
            </w:r>
          </w:p>
        </w:tc>
      </w:tr>
      <w:tr w:rsidR="009016C4" w:rsidRPr="003D0392" w14:paraId="53060EB8" w14:textId="77777777" w:rsidTr="005A2A24">
        <w:trPr>
          <w:trHeight w:val="680"/>
        </w:trPr>
        <w:tc>
          <w:tcPr>
            <w:tcW w:w="617" w:type="dxa"/>
            <w:vAlign w:val="center"/>
          </w:tcPr>
          <w:p w14:paraId="614E6C69" w14:textId="77777777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3D03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639" w:type="dxa"/>
            <w:vAlign w:val="center"/>
          </w:tcPr>
          <w:p w14:paraId="18A1F0B5" w14:textId="557DA809" w:rsidR="009016C4" w:rsidRPr="003D0392" w:rsidRDefault="009016C4" w:rsidP="009016C4">
            <w:pPr>
              <w:widowControl/>
              <w:spacing w:line="460" w:lineRule="exact"/>
              <w:jc w:val="center"/>
              <w:rPr>
                <w:rFonts w:ascii="Arial" w:eastAsia="微软雅黑" w:hAnsi="Arial" w:cs="宋体"/>
                <w:b/>
                <w:bCs/>
                <w:color w:val="000000" w:themeColor="text1"/>
                <w:kern w:val="0"/>
                <w:sz w:val="28"/>
                <w:szCs w:val="28"/>
              </w:rPr>
            </w:pPr>
            <w:r w:rsidRPr="003D0392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8"/>
              </w:rPr>
              <w:t xml:space="preserve">do for </w:t>
            </w:r>
          </w:p>
        </w:tc>
        <w:tc>
          <w:tcPr>
            <w:tcW w:w="1134" w:type="dxa"/>
            <w:vAlign w:val="center"/>
          </w:tcPr>
          <w:p w14:paraId="58B30EE7" w14:textId="6418EDE0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cs="Arial"/>
                <w:color w:val="000000" w:themeColor="text1"/>
                <w:kern w:val="0"/>
                <w:sz w:val="28"/>
                <w:szCs w:val="28"/>
              </w:rPr>
              <w:t>phrv</w:t>
            </w:r>
          </w:p>
        </w:tc>
        <w:tc>
          <w:tcPr>
            <w:tcW w:w="6092" w:type="dxa"/>
          </w:tcPr>
          <w:p w14:paraId="684FA8A7" w14:textId="254C3CC6" w:rsidR="009016C4" w:rsidRPr="003D0392" w:rsidRDefault="009016C4" w:rsidP="003D0392">
            <w:pPr>
              <w:snapToGrid w:val="0"/>
              <w:spacing w:line="58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毁灭，破坏；设法获得；做家务；改善外貌；</w:t>
            </w:r>
          </w:p>
        </w:tc>
      </w:tr>
      <w:tr w:rsidR="009016C4" w:rsidRPr="003D0392" w14:paraId="2B312BB7" w14:textId="77777777" w:rsidTr="005A2A24">
        <w:trPr>
          <w:trHeight w:val="680"/>
        </w:trPr>
        <w:tc>
          <w:tcPr>
            <w:tcW w:w="617" w:type="dxa"/>
            <w:vAlign w:val="center"/>
          </w:tcPr>
          <w:p w14:paraId="2A6F92F2" w14:textId="77777777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3D03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639" w:type="dxa"/>
            <w:vAlign w:val="center"/>
          </w:tcPr>
          <w:p w14:paraId="1565092F" w14:textId="4714F780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8"/>
              </w:rPr>
              <w:t>live through</w:t>
            </w:r>
          </w:p>
        </w:tc>
        <w:tc>
          <w:tcPr>
            <w:tcW w:w="1134" w:type="dxa"/>
            <w:vAlign w:val="center"/>
          </w:tcPr>
          <w:p w14:paraId="7E607D04" w14:textId="67F8A589" w:rsidR="009016C4" w:rsidRPr="003D0392" w:rsidRDefault="003D0392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cs="Arial"/>
                <w:color w:val="000000" w:themeColor="text1"/>
                <w:kern w:val="0"/>
                <w:sz w:val="28"/>
                <w:szCs w:val="28"/>
              </w:rPr>
              <w:t>phrv</w:t>
            </w:r>
          </w:p>
        </w:tc>
        <w:tc>
          <w:tcPr>
            <w:tcW w:w="6092" w:type="dxa"/>
          </w:tcPr>
          <w:p w14:paraId="56A8F7A4" w14:textId="3A44B5E1" w:rsidR="009016C4" w:rsidRPr="003D0392" w:rsidRDefault="009016C4" w:rsidP="003D0392">
            <w:pPr>
              <w:snapToGrid w:val="0"/>
              <w:spacing w:line="58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经历</w:t>
            </w:r>
            <w:r w:rsidRPr="003D0392">
              <w:rPr>
                <w:rFonts w:ascii="Arial" w:eastAsia="微软雅黑" w:hAnsi="Arial" w:cs="Times New Roman"/>
                <w:color w:val="000000" w:themeColor="text1"/>
                <w:kern w:val="0"/>
                <w:sz w:val="28"/>
                <w:szCs w:val="28"/>
              </w:rPr>
              <w:t>...</w:t>
            </w:r>
            <w:r w:rsidRPr="003D03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而幸存，经过，</w:t>
            </w:r>
            <w:r w:rsidRPr="003D0392">
              <w:rPr>
                <w:rFonts w:ascii="Arial" w:eastAsia="微软雅黑" w:hAnsi="Arial" w:cs="Arial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r w:rsidRPr="003D03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活过；</w:t>
            </w:r>
          </w:p>
        </w:tc>
      </w:tr>
      <w:tr w:rsidR="009016C4" w:rsidRPr="003D0392" w14:paraId="3FA1D15D" w14:textId="77777777" w:rsidTr="005A2A24">
        <w:trPr>
          <w:trHeight w:val="680"/>
        </w:trPr>
        <w:tc>
          <w:tcPr>
            <w:tcW w:w="617" w:type="dxa"/>
            <w:vAlign w:val="center"/>
          </w:tcPr>
          <w:p w14:paraId="1866DCDB" w14:textId="77777777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3D03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639" w:type="dxa"/>
            <w:vAlign w:val="center"/>
          </w:tcPr>
          <w:p w14:paraId="3D337B13" w14:textId="48E8FBD9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8"/>
              </w:rPr>
              <w:t>at once</w:t>
            </w:r>
          </w:p>
        </w:tc>
        <w:tc>
          <w:tcPr>
            <w:tcW w:w="1134" w:type="dxa"/>
            <w:vAlign w:val="center"/>
          </w:tcPr>
          <w:p w14:paraId="193E5F4B" w14:textId="205B34FD" w:rsidR="009016C4" w:rsidRPr="003D0392" w:rsidRDefault="003D0392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cs="Arial"/>
                <w:color w:val="000000" w:themeColor="text1"/>
                <w:kern w:val="0"/>
                <w:sz w:val="28"/>
                <w:szCs w:val="28"/>
              </w:rPr>
              <w:t>adv</w:t>
            </w:r>
          </w:p>
        </w:tc>
        <w:tc>
          <w:tcPr>
            <w:tcW w:w="6092" w:type="dxa"/>
          </w:tcPr>
          <w:p w14:paraId="08DA7406" w14:textId="086AC90A" w:rsidR="009016C4" w:rsidRPr="003D0392" w:rsidRDefault="009016C4" w:rsidP="003D0392">
            <w:pPr>
              <w:snapToGrid w:val="0"/>
              <w:spacing w:line="58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立刻，突然；同时，一起；</w:t>
            </w:r>
          </w:p>
        </w:tc>
      </w:tr>
      <w:tr w:rsidR="009016C4" w:rsidRPr="003D0392" w14:paraId="27507647" w14:textId="77777777" w:rsidTr="005A2A24">
        <w:trPr>
          <w:trHeight w:val="680"/>
        </w:trPr>
        <w:tc>
          <w:tcPr>
            <w:tcW w:w="617" w:type="dxa"/>
            <w:vAlign w:val="center"/>
          </w:tcPr>
          <w:p w14:paraId="3DE9A5B1" w14:textId="77777777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3D03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639" w:type="dxa"/>
            <w:vAlign w:val="center"/>
          </w:tcPr>
          <w:p w14:paraId="47864706" w14:textId="3B75D54C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8"/>
              </w:rPr>
              <w:t>fall on</w:t>
            </w:r>
          </w:p>
        </w:tc>
        <w:tc>
          <w:tcPr>
            <w:tcW w:w="1134" w:type="dxa"/>
            <w:vAlign w:val="center"/>
          </w:tcPr>
          <w:p w14:paraId="3EEBFEE6" w14:textId="0FDC7589" w:rsidR="009016C4" w:rsidRPr="003D0392" w:rsidRDefault="003D0392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cs="Arial"/>
                <w:color w:val="000000" w:themeColor="text1"/>
                <w:kern w:val="0"/>
                <w:sz w:val="28"/>
                <w:szCs w:val="28"/>
              </w:rPr>
              <w:t>phrv</w:t>
            </w:r>
          </w:p>
        </w:tc>
        <w:tc>
          <w:tcPr>
            <w:tcW w:w="6092" w:type="dxa"/>
          </w:tcPr>
          <w:p w14:paraId="7E9EA5ED" w14:textId="56FCF938" w:rsidR="009016C4" w:rsidRPr="003D0392" w:rsidRDefault="009016C4" w:rsidP="003D0392">
            <w:pPr>
              <w:snapToGrid w:val="0"/>
              <w:spacing w:line="58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猛攻，猛烈攻击，扑向；由某人承担；</w:t>
            </w:r>
          </w:p>
        </w:tc>
      </w:tr>
      <w:tr w:rsidR="009016C4" w:rsidRPr="003D0392" w14:paraId="6F0BCED8" w14:textId="77777777" w:rsidTr="005A2A24">
        <w:trPr>
          <w:trHeight w:val="680"/>
        </w:trPr>
        <w:tc>
          <w:tcPr>
            <w:tcW w:w="617" w:type="dxa"/>
            <w:vAlign w:val="center"/>
          </w:tcPr>
          <w:p w14:paraId="54D63AF6" w14:textId="77777777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3D03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639" w:type="dxa"/>
            <w:vAlign w:val="center"/>
          </w:tcPr>
          <w:p w14:paraId="39A0DFE9" w14:textId="21725979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8"/>
              </w:rPr>
              <w:t>support</w:t>
            </w:r>
          </w:p>
        </w:tc>
        <w:tc>
          <w:tcPr>
            <w:tcW w:w="1134" w:type="dxa"/>
            <w:vAlign w:val="center"/>
          </w:tcPr>
          <w:p w14:paraId="7680FD5B" w14:textId="734B2306" w:rsidR="009016C4" w:rsidRPr="003D0392" w:rsidRDefault="003D0392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092" w:type="dxa"/>
          </w:tcPr>
          <w:p w14:paraId="4D847F13" w14:textId="572E4F36" w:rsidR="009016C4" w:rsidRPr="003D0392" w:rsidRDefault="009016C4" w:rsidP="003D0392">
            <w:pPr>
              <w:snapToGrid w:val="0"/>
              <w:spacing w:line="58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支持，鼓励；帮助，赞助；抚养，维持；</w:t>
            </w:r>
          </w:p>
        </w:tc>
      </w:tr>
      <w:tr w:rsidR="009016C4" w:rsidRPr="003D0392" w14:paraId="6727E853" w14:textId="77777777" w:rsidTr="005A2A24">
        <w:trPr>
          <w:trHeight w:val="680"/>
        </w:trPr>
        <w:tc>
          <w:tcPr>
            <w:tcW w:w="617" w:type="dxa"/>
            <w:vAlign w:val="center"/>
          </w:tcPr>
          <w:p w14:paraId="330B3798" w14:textId="77777777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</w:t>
            </w:r>
            <w:r w:rsidRPr="003D03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39" w:type="dxa"/>
            <w:vAlign w:val="center"/>
          </w:tcPr>
          <w:p w14:paraId="50609743" w14:textId="21B3103C" w:rsidR="009016C4" w:rsidRPr="003D0392" w:rsidRDefault="009016C4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8"/>
              </w:rPr>
              <w:t>achieve</w:t>
            </w:r>
          </w:p>
        </w:tc>
        <w:tc>
          <w:tcPr>
            <w:tcW w:w="1134" w:type="dxa"/>
            <w:vAlign w:val="center"/>
          </w:tcPr>
          <w:p w14:paraId="6D7CAEA5" w14:textId="38A23C84" w:rsidR="009016C4" w:rsidRPr="003D0392" w:rsidRDefault="003D0392" w:rsidP="009016C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092" w:type="dxa"/>
          </w:tcPr>
          <w:p w14:paraId="6344F2EA" w14:textId="4DA1CD0D" w:rsidR="009016C4" w:rsidRPr="003D0392" w:rsidRDefault="009016C4" w:rsidP="003D0392">
            <w:pPr>
              <w:snapToGrid w:val="0"/>
              <w:spacing w:line="58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D0392">
              <w:rPr>
                <w:rFonts w:ascii="Arial" w:eastAsia="微软雅黑" w:hAnsi="Arial" w:cs="PingFang SC" w:hint="eastAsia"/>
                <w:color w:val="000000" w:themeColor="text1"/>
                <w:kern w:val="0"/>
                <w:sz w:val="28"/>
                <w:szCs w:val="28"/>
              </w:rPr>
              <w:t>达到，完成，成功；</w:t>
            </w:r>
          </w:p>
        </w:tc>
      </w:tr>
    </w:tbl>
    <w:p w14:paraId="7AA7F9DC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8"/>
        </w:rPr>
        <w:lastRenderedPageBreak/>
        <w:t xml:space="preserve">▲ </w:t>
      </w:r>
      <w:r w:rsidRPr="00C5411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>take action</w:t>
      </w:r>
    </w:p>
    <w:p w14:paraId="19296316" w14:textId="3B4BB0A4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 xml:space="preserve">phrv. </w:t>
      </w: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>采取行动，采取措施</w:t>
      </w:r>
      <w:r w:rsidR="00781FDD" w:rsidRPr="003D0392">
        <w:rPr>
          <w:rFonts w:ascii="Arial" w:eastAsia="微软雅黑" w:hAnsi="Arial" w:cs="宋体" w:hint="eastAsia"/>
          <w:color w:val="1108FA"/>
          <w:kern w:val="0"/>
          <w:sz w:val="28"/>
          <w:szCs w:val="28"/>
        </w:rPr>
        <w:t>；</w:t>
      </w:r>
    </w:p>
    <w:p w14:paraId="63CB07B3" w14:textId="6052F4B4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eg. I felt that it was time for me to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 take action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. </w:t>
      </w:r>
      <w:r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我觉得是时候采取行动了。</w:t>
      </w:r>
    </w:p>
    <w:p w14:paraId="7EF34D84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into action 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付诸实施，开始行动</w:t>
      </w:r>
    </w:p>
    <w:p w14:paraId="56F1CBF2" w14:textId="19A9A7EB" w:rsidR="00C54112" w:rsidRPr="003D039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We must put the plan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into action 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as quickly as possible.</w:t>
      </w:r>
    </w:p>
    <w:p w14:paraId="1C9B9360" w14:textId="398830C2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ab/>
      </w:r>
      <w:r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我们必须尽快将计划付诸行动。</w:t>
      </w:r>
    </w:p>
    <w:p w14:paraId="1529DAA8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in action 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在活动中，在行动中，在运转</w:t>
      </w:r>
    </w:p>
    <w:p w14:paraId="01B62D69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out of action 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不能工作，不能运转</w:t>
      </w:r>
    </w:p>
    <w:p w14:paraId="44F8C878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8"/>
        </w:rPr>
        <w:t xml:space="preserve">▲ </w:t>
      </w:r>
      <w:r w:rsidRPr="00C5411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>harmony</w:t>
      </w:r>
    </w:p>
    <w:p w14:paraId="172F8DB3" w14:textId="3A9FF40D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 xml:space="preserve">n. </w:t>
      </w: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>和谐，协调；融洽，和睦；</w:t>
      </w:r>
    </w:p>
    <w:p w14:paraId="165BB7F0" w14:textId="0BC4F425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Arial"/>
          <w:color w:val="000000" w:themeColor="text1"/>
          <w:kern w:val="0"/>
          <w:sz w:val="28"/>
          <w:szCs w:val="28"/>
          <w:shd w:val="clear" w:color="auto" w:fill="F9F9F9"/>
        </w:rPr>
        <w:t xml:space="preserve">eg. to live together in perfect </w:t>
      </w:r>
      <w:r w:rsidRPr="00C54112">
        <w:rPr>
          <w:rFonts w:ascii="Arial" w:eastAsia="微软雅黑" w:hAnsi="Arial" w:cs="Arial"/>
          <w:color w:val="FF0000"/>
          <w:kern w:val="0"/>
          <w:sz w:val="28"/>
          <w:szCs w:val="28"/>
          <w:shd w:val="clear" w:color="auto" w:fill="F9F9F9"/>
        </w:rPr>
        <w:t>harmony</w:t>
      </w:r>
      <w:r w:rsidRPr="003D0392">
        <w:rPr>
          <w:rFonts w:ascii="Arial" w:eastAsia="微软雅黑" w:hAnsi="Arial" w:cs="Arial"/>
          <w:color w:val="000000" w:themeColor="text1"/>
          <w:kern w:val="0"/>
          <w:sz w:val="28"/>
          <w:szCs w:val="28"/>
          <w:shd w:val="clear" w:color="auto" w:fill="F9F9F9"/>
        </w:rPr>
        <w:t>.</w:t>
      </w:r>
      <w:r w:rsidRPr="00C54112">
        <w:rPr>
          <w:rFonts w:ascii="Arial" w:eastAsia="微软雅黑" w:hAnsi="Arial" w:cs="Arial"/>
          <w:color w:val="000000" w:themeColor="text1"/>
          <w:kern w:val="0"/>
          <w:sz w:val="28"/>
          <w:szCs w:val="28"/>
          <w:shd w:val="clear" w:color="auto" w:fill="F9F9F9"/>
        </w:rPr>
        <w:t xml:space="preserve"> </w:t>
      </w:r>
      <w:r w:rsidRPr="00C54112">
        <w:rPr>
          <w:rFonts w:ascii="Arial" w:eastAsia="微软雅黑" w:hAnsi="Arial" w:cs="Arial"/>
          <w:color w:val="000000" w:themeColor="text1"/>
          <w:kern w:val="0"/>
          <w:sz w:val="28"/>
          <w:szCs w:val="28"/>
          <w:shd w:val="clear" w:color="auto" w:fill="F9F9F9"/>
        </w:rPr>
        <w:t>十分和睦地一同生活</w:t>
      </w:r>
      <w:r w:rsidRPr="003D0392">
        <w:rPr>
          <w:rFonts w:ascii="Arial" w:eastAsia="微软雅黑" w:hAnsi="Arial" w:cs="Arial" w:hint="eastAsia"/>
          <w:color w:val="000000" w:themeColor="text1"/>
          <w:kern w:val="0"/>
          <w:sz w:val="28"/>
          <w:szCs w:val="28"/>
          <w:shd w:val="clear" w:color="auto" w:fill="F9F9F9"/>
        </w:rPr>
        <w:t>。</w:t>
      </w:r>
    </w:p>
    <w:p w14:paraId="57AC3699" w14:textId="4CFF02F1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Arial"/>
          <w:color w:val="000000" w:themeColor="text1"/>
          <w:kern w:val="0"/>
          <w:sz w:val="28"/>
          <w:szCs w:val="28"/>
          <w:shd w:val="clear" w:color="auto" w:fill="F9F9F9"/>
        </w:rPr>
        <w:t xml:space="preserve">eg. John and I were in </w:t>
      </w:r>
      <w:r w:rsidRPr="00C54112">
        <w:rPr>
          <w:rFonts w:ascii="Arial" w:eastAsia="微软雅黑" w:hAnsi="Arial" w:cs="Arial"/>
          <w:color w:val="FF0000"/>
          <w:kern w:val="0"/>
          <w:sz w:val="28"/>
          <w:szCs w:val="28"/>
          <w:shd w:val="clear" w:color="auto" w:fill="F9F9F9"/>
        </w:rPr>
        <w:t xml:space="preserve">harmony </w:t>
      </w:r>
      <w:r w:rsidRPr="00C54112">
        <w:rPr>
          <w:rFonts w:ascii="Arial" w:eastAsia="微软雅黑" w:hAnsi="Arial" w:cs="Arial"/>
          <w:color w:val="000000" w:themeColor="text1"/>
          <w:kern w:val="0"/>
          <w:sz w:val="28"/>
          <w:szCs w:val="28"/>
          <w:shd w:val="clear" w:color="auto" w:fill="F9F9F9"/>
        </w:rPr>
        <w:t>for years.</w:t>
      </w:r>
      <w:r w:rsidRPr="003D0392">
        <w:rPr>
          <w:rFonts w:ascii="Arial" w:eastAsia="微软雅黑" w:hAnsi="Arial"/>
        </w:rPr>
        <w:t xml:space="preserve"> </w:t>
      </w:r>
      <w:r w:rsidRPr="003D0392">
        <w:rPr>
          <w:rFonts w:ascii="Arial" w:eastAsia="微软雅黑" w:hAnsi="Arial" w:cs="Arial"/>
          <w:color w:val="000000" w:themeColor="text1"/>
          <w:kern w:val="0"/>
          <w:sz w:val="28"/>
          <w:szCs w:val="28"/>
          <w:shd w:val="clear" w:color="auto" w:fill="F9F9F9"/>
        </w:rPr>
        <w:t>约翰和我相处了好几年。</w:t>
      </w:r>
    </w:p>
    <w:p w14:paraId="04B75F35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in (out of) harmony with 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与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...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一致，与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...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和睦相处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</w:t>
      </w:r>
    </w:p>
    <w:p w14:paraId="09CC1CA5" w14:textId="1DCFB163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His tastes are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>in harmony with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</w:t>
      </w:r>
      <w:r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mine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.</w:t>
      </w:r>
      <w:r w:rsidRPr="003D0392">
        <w:rPr>
          <w:rFonts w:ascii="Arial" w:eastAsia="微软雅黑" w:hAnsi="Arial"/>
        </w:rPr>
        <w:t xml:space="preserve"> </w:t>
      </w:r>
      <w:r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他的口味和我的很协调。</w:t>
      </w:r>
    </w:p>
    <w:p w14:paraId="767395BE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32"/>
        </w:rPr>
      </w:pPr>
      <w:r w:rsidRPr="00C5411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>▲ wipe out</w:t>
      </w:r>
    </w:p>
    <w:p w14:paraId="4B4495E1" w14:textId="4D768B1F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 xml:space="preserve">phrv. </w:t>
      </w: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>把</w:t>
      </w: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>...</w:t>
      </w: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>擦干净（内面）；除去，去掉，消除，忘掉；摧毁，彻底消灭</w:t>
      </w:r>
      <w:r w:rsidR="00781FDD" w:rsidRPr="003D0392">
        <w:rPr>
          <w:rFonts w:ascii="Arial" w:eastAsia="微软雅黑" w:hAnsi="Arial" w:cs="宋体" w:hint="eastAsia"/>
          <w:color w:val="1108FA"/>
          <w:kern w:val="0"/>
          <w:sz w:val="28"/>
          <w:szCs w:val="28"/>
        </w:rPr>
        <w:t>；</w:t>
      </w:r>
    </w:p>
    <w:p w14:paraId="2136BC52" w14:textId="6CDE2D5F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Please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wipe out 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the bath after using it.</w:t>
      </w:r>
      <w:r w:rsidR="00781FDD" w:rsidRPr="003D0392">
        <w:rPr>
          <w:rFonts w:ascii="Arial" w:eastAsia="微软雅黑" w:hAnsi="Arial"/>
        </w:rPr>
        <w:t xml:space="preserve"> </w:t>
      </w:r>
      <w:r w:rsidR="00781FDD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用完浴缸后请把它擦干净。</w:t>
      </w:r>
    </w:p>
    <w:p w14:paraId="0295C897" w14:textId="77777777" w:rsidR="00781FDD" w:rsidRPr="003D0392" w:rsidRDefault="00C54112" w:rsidP="00C54112">
      <w:pPr>
        <w:widowControl/>
        <w:spacing w:line="460" w:lineRule="exact"/>
        <w:jc w:val="left"/>
        <w:rPr>
          <w:rFonts w:ascii="Arial" w:eastAsia="微软雅黑" w:hAnsi="Arial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This year's losses have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>wiped out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last year's profits.</w:t>
      </w:r>
      <w:r w:rsidR="00781FDD" w:rsidRPr="003D0392">
        <w:rPr>
          <w:rFonts w:ascii="Arial" w:eastAsia="微软雅黑" w:hAnsi="Arial"/>
        </w:rPr>
        <w:t xml:space="preserve"> </w:t>
      </w:r>
    </w:p>
    <w:p w14:paraId="4BE358A0" w14:textId="473CF9A2" w:rsidR="00C54112" w:rsidRPr="00C54112" w:rsidRDefault="00781FDD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3D0392">
        <w:rPr>
          <w:rFonts w:ascii="Arial" w:eastAsia="微软雅黑" w:hAnsi="Arial"/>
        </w:rPr>
        <w:tab/>
      </w:r>
      <w:r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今年的亏损抵消了去年的利润。</w:t>
      </w:r>
    </w:p>
    <w:p w14:paraId="6BCBCCDC" w14:textId="09419F36" w:rsidR="00C54112" w:rsidRPr="003D039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eg. You must try to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 wipe out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the memory of these terrible events.</w:t>
      </w:r>
    </w:p>
    <w:p w14:paraId="35859F8D" w14:textId="25ECFD45" w:rsidR="00781FDD" w:rsidRPr="00C54112" w:rsidRDefault="00781FDD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ab/>
      </w:r>
      <w:r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你必须设法忘掉这些可怕的事件。</w:t>
      </w:r>
    </w:p>
    <w:p w14:paraId="047F12DB" w14:textId="5F86456E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The earthquake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>wiped out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th</w:t>
      </w:r>
      <w:r w:rsidR="00781FDD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e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town.</w:t>
      </w:r>
      <w:r w:rsidR="00781FDD" w:rsidRPr="003D0392">
        <w:rPr>
          <w:rFonts w:ascii="Arial" w:eastAsia="微软雅黑" w:hAnsi="Arial"/>
        </w:rPr>
        <w:t xml:space="preserve"> </w:t>
      </w:r>
      <w:r w:rsidR="00781FDD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地震摧毁了这个城镇。</w:t>
      </w:r>
    </w:p>
    <w:p w14:paraId="1A0303A6" w14:textId="2DC6A55D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The army factory has been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wiped out 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by out bombs.</w:t>
      </w:r>
      <w:r w:rsidR="00781FDD" w:rsidRPr="003D0392">
        <w:rPr>
          <w:rFonts w:ascii="Arial" w:eastAsia="微软雅黑" w:hAnsi="Arial"/>
        </w:rPr>
        <w:t xml:space="preserve"> </w:t>
      </w:r>
      <w:r w:rsidR="00781FDD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军工厂已被炸弹摧毁。</w:t>
      </w:r>
    </w:p>
    <w:p w14:paraId="00AFB19A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8"/>
        </w:rPr>
        <w:t xml:space="preserve">▲ </w:t>
      </w:r>
      <w:r w:rsidRPr="00C5411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>at stake</w:t>
      </w:r>
    </w:p>
    <w:p w14:paraId="6F3D208F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 xml:space="preserve">phr. </w:t>
      </w: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>处于危险之中，濒临险境，处于危险境地，处于成败关头；</w:t>
      </w:r>
    </w:p>
    <w:p w14:paraId="1716EFF6" w14:textId="3582F2C3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The peace of the country is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>at stake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.</w:t>
      </w:r>
      <w:r w:rsidR="00781FDD" w:rsidRPr="003D0392">
        <w:rPr>
          <w:rFonts w:ascii="Arial" w:eastAsia="微软雅黑" w:hAnsi="Arial"/>
        </w:rPr>
        <w:t xml:space="preserve"> </w:t>
      </w:r>
      <w:r w:rsidR="00781FDD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国家的和平岌岌可危。</w:t>
      </w:r>
    </w:p>
    <w:p w14:paraId="66005F7F" w14:textId="7BA7ED1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Arial"/>
          <w:color w:val="000000" w:themeColor="text1"/>
          <w:kern w:val="0"/>
          <w:sz w:val="28"/>
          <w:szCs w:val="28"/>
          <w:shd w:val="clear" w:color="auto" w:fill="F9F9F9"/>
        </w:rPr>
        <w:t>eg. The prize </w:t>
      </w:r>
      <w:r w:rsidRPr="00C54112">
        <w:rPr>
          <w:rFonts w:ascii="Arial" w:eastAsia="微软雅黑" w:hAnsi="Arial" w:cs="Arial"/>
          <w:color w:val="FF0000"/>
          <w:kern w:val="0"/>
          <w:sz w:val="28"/>
          <w:szCs w:val="28"/>
          <w:shd w:val="clear" w:color="auto" w:fill="F9F9F9"/>
        </w:rPr>
        <w:t>at stake </w:t>
      </w:r>
      <w:r w:rsidRPr="00C54112">
        <w:rPr>
          <w:rFonts w:ascii="Arial" w:eastAsia="微软雅黑" w:hAnsi="Arial" w:cs="Arial"/>
          <w:color w:val="000000" w:themeColor="text1"/>
          <w:kern w:val="0"/>
          <w:sz w:val="28"/>
          <w:szCs w:val="28"/>
          <w:shd w:val="clear" w:color="auto" w:fill="F9F9F9"/>
        </w:rPr>
        <w:t>is a place in the final. </w:t>
      </w:r>
      <w:r w:rsidRPr="00C54112">
        <w:rPr>
          <w:rFonts w:ascii="Arial" w:eastAsia="微软雅黑" w:hAnsi="Arial" w:cs="Arial"/>
          <w:color w:val="000000" w:themeColor="text1"/>
          <w:kern w:val="0"/>
          <w:sz w:val="28"/>
          <w:szCs w:val="28"/>
          <w:shd w:val="clear" w:color="auto" w:fill="F9F9F9"/>
        </w:rPr>
        <w:t>这次如果获胜，便能进入决赛。</w:t>
      </w:r>
    </w:p>
    <w:p w14:paraId="375C6EA4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8"/>
        </w:rPr>
        <w:t xml:space="preserve">▲ </w:t>
      </w:r>
      <w:r w:rsidRPr="00C5411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>on end</w:t>
      </w:r>
    </w:p>
    <w:p w14:paraId="700D6BCE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 xml:space="preserve">phr. </w:t>
      </w: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>竖直，竖立；连续地，持续地；</w:t>
      </w:r>
    </w:p>
    <w:p w14:paraId="4DEDC30F" w14:textId="5A9D2D31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He put the box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>on end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and sat on it.</w:t>
      </w:r>
      <w:r w:rsidR="00781FDD" w:rsidRPr="003D0392">
        <w:rPr>
          <w:rFonts w:ascii="Arial" w:eastAsia="微软雅黑" w:hAnsi="Arial"/>
        </w:rPr>
        <w:t xml:space="preserve"> </w:t>
      </w:r>
      <w:r w:rsidR="00781FDD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他把盒子</w:t>
      </w:r>
      <w:r w:rsidR="00781FDD" w:rsidRPr="003D0392">
        <w:rPr>
          <w:rFonts w:ascii="Arial" w:eastAsia="微软雅黑" w:hAnsi="Arial" w:cs="宋体" w:hint="eastAsia"/>
          <w:color w:val="000000" w:themeColor="text1"/>
          <w:kern w:val="0"/>
          <w:sz w:val="28"/>
          <w:szCs w:val="28"/>
        </w:rPr>
        <w:t>竖</w:t>
      </w:r>
      <w:r w:rsidR="00781FDD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起来</w:t>
      </w:r>
      <w:r w:rsidR="00781FDD" w:rsidRPr="003D0392">
        <w:rPr>
          <w:rFonts w:ascii="Arial" w:eastAsia="微软雅黑" w:hAnsi="Arial" w:cs="宋体" w:hint="eastAsia"/>
          <w:color w:val="000000" w:themeColor="text1"/>
          <w:kern w:val="0"/>
          <w:sz w:val="28"/>
          <w:szCs w:val="28"/>
        </w:rPr>
        <w:t>并</w:t>
      </w:r>
      <w:r w:rsidR="00781FDD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坐在上面</w:t>
      </w:r>
      <w:r w:rsidR="00781FDD" w:rsidRPr="003D0392">
        <w:rPr>
          <w:rFonts w:ascii="Arial" w:eastAsia="微软雅黑" w:hAnsi="Arial" w:cs="宋体" w:hint="eastAsia"/>
          <w:color w:val="000000" w:themeColor="text1"/>
          <w:kern w:val="0"/>
          <w:sz w:val="28"/>
          <w:szCs w:val="28"/>
        </w:rPr>
        <w:t>。</w:t>
      </w:r>
    </w:p>
    <w:p w14:paraId="76227E12" w14:textId="77777777" w:rsidR="00781FDD" w:rsidRPr="003D0392" w:rsidRDefault="00C54112" w:rsidP="00C54112">
      <w:pPr>
        <w:widowControl/>
        <w:spacing w:line="460" w:lineRule="exact"/>
        <w:jc w:val="left"/>
        <w:rPr>
          <w:rFonts w:ascii="Arial" w:eastAsia="微软雅黑" w:hAnsi="Arial"/>
          <w:color w:val="FF0000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The sight of the dead man made her hair stand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>on end.</w:t>
      </w:r>
      <w:r w:rsidR="00781FDD" w:rsidRPr="003D0392">
        <w:rPr>
          <w:rFonts w:ascii="Arial" w:eastAsia="微软雅黑" w:hAnsi="Arial"/>
          <w:color w:val="FF0000"/>
        </w:rPr>
        <w:t xml:space="preserve"> </w:t>
      </w:r>
    </w:p>
    <w:p w14:paraId="3560EECA" w14:textId="244B7E70" w:rsidR="00C54112" w:rsidRPr="00C54112" w:rsidRDefault="00781FDD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3D0392">
        <w:rPr>
          <w:rFonts w:ascii="Arial" w:eastAsia="微软雅黑" w:hAnsi="Arial"/>
        </w:rPr>
        <w:lastRenderedPageBreak/>
        <w:tab/>
      </w:r>
      <w:r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看到那个死人，她毛骨悚然</w:t>
      </w:r>
    </w:p>
    <w:p w14:paraId="62B59B24" w14:textId="615853CD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It rained for 3 days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>on end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.</w:t>
      </w:r>
      <w:r w:rsidR="00781FDD" w:rsidRPr="003D0392">
        <w:rPr>
          <w:rFonts w:ascii="Arial" w:eastAsia="微软雅黑" w:hAnsi="Arial"/>
        </w:rPr>
        <w:t xml:space="preserve"> </w:t>
      </w:r>
      <w:r w:rsidR="00781FDD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雨连续下了三天。</w:t>
      </w:r>
    </w:p>
    <w:p w14:paraId="5FD378FD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8"/>
        </w:rPr>
        <w:t xml:space="preserve">▲ </w:t>
      </w:r>
      <w:r w:rsidRPr="00C5411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>draw attention to</w:t>
      </w:r>
    </w:p>
    <w:p w14:paraId="4ED56DBB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 xml:space="preserve">phrv. </w:t>
      </w: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>促使</w:t>
      </w: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>…</w:t>
      </w: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>注意；</w:t>
      </w: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>= pay attention to</w:t>
      </w:r>
    </w:p>
    <w:p w14:paraId="6CDF8762" w14:textId="3BE86518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He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>drew my attention to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the error in th</w:t>
      </w:r>
      <w:r w:rsidR="00781FDD" w:rsidRPr="003D0392">
        <w:rPr>
          <w:rFonts w:ascii="Arial" w:eastAsia="微软雅黑" w:hAnsi="Arial" w:cs="宋体" w:hint="eastAsia"/>
          <w:color w:val="000000" w:themeColor="text1"/>
          <w:kern w:val="0"/>
          <w:sz w:val="28"/>
          <w:szCs w:val="28"/>
        </w:rPr>
        <w:t>e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report.</w:t>
      </w:r>
      <w:r w:rsidR="00781FDD" w:rsidRPr="003D0392">
        <w:rPr>
          <w:rFonts w:ascii="Arial" w:eastAsia="微软雅黑" w:hAnsi="Arial"/>
        </w:rPr>
        <w:t xml:space="preserve"> </w:t>
      </w:r>
      <w:r w:rsidR="00781FDD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他提请我注意报告中的错误。</w:t>
      </w:r>
    </w:p>
    <w:p w14:paraId="56599C62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give/devote/hold attention to 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专心于，致力于；</w:t>
      </w:r>
    </w:p>
    <w:p w14:paraId="46D13717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catch/attract/get sb's attention 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引起某人的注意</w:t>
      </w:r>
    </w:p>
    <w:p w14:paraId="633B3EE0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keep/hold one's attention (to) 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保持某人的注意力</w:t>
      </w:r>
    </w:p>
    <w:p w14:paraId="72E80930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turn one's attention 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转移某人的注意力</w:t>
      </w:r>
    </w:p>
    <w:p w14:paraId="4AB57345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8"/>
        </w:rPr>
        <w:t xml:space="preserve">▲ </w:t>
      </w:r>
      <w:r w:rsidRPr="00C5411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>distance</w:t>
      </w:r>
    </w:p>
    <w:p w14:paraId="2E13E939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 xml:space="preserve">n. </w:t>
      </w: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>距离；遥远，远处，远方；</w:t>
      </w:r>
    </w:p>
    <w:p w14:paraId="448935CE" w14:textId="77777777" w:rsidR="00781FDD" w:rsidRPr="003D0392" w:rsidRDefault="00C54112" w:rsidP="00C54112">
      <w:pPr>
        <w:widowControl/>
        <w:spacing w:line="460" w:lineRule="exact"/>
        <w:jc w:val="left"/>
        <w:rPr>
          <w:rFonts w:ascii="Arial" w:eastAsia="微软雅黑" w:hAnsi="Arial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In the USA,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distance 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is measured in miles/by the mile.</w:t>
      </w:r>
      <w:r w:rsidR="00781FDD" w:rsidRPr="003D0392">
        <w:rPr>
          <w:rFonts w:ascii="Arial" w:eastAsia="微软雅黑" w:hAnsi="Arial"/>
        </w:rPr>
        <w:t xml:space="preserve"> </w:t>
      </w:r>
    </w:p>
    <w:p w14:paraId="4CE6EA4D" w14:textId="4B7D1EB5" w:rsidR="00C54112" w:rsidRPr="00C54112" w:rsidRDefault="00781FDD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3D0392">
        <w:rPr>
          <w:rFonts w:ascii="Arial" w:eastAsia="微软雅黑" w:hAnsi="Arial"/>
        </w:rPr>
        <w:tab/>
      </w:r>
      <w:r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在美国，距离以英里为单位</w:t>
      </w:r>
      <w:r w:rsidRPr="003D0392">
        <w:rPr>
          <w:rFonts w:ascii="Arial" w:eastAsia="微软雅黑" w:hAnsi="Arial" w:cs="宋体" w:hint="eastAsia"/>
          <w:color w:val="000000" w:themeColor="text1"/>
          <w:kern w:val="0"/>
          <w:sz w:val="28"/>
          <w:szCs w:val="28"/>
        </w:rPr>
        <w:t>。</w:t>
      </w:r>
    </w:p>
    <w:p w14:paraId="51B76776" w14:textId="4A6E7BAC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Things look different at a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distance 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of 10 years.</w:t>
      </w:r>
      <w:r w:rsidR="00781FDD" w:rsidRPr="003D0392">
        <w:rPr>
          <w:rFonts w:ascii="Arial" w:eastAsia="微软雅黑" w:hAnsi="Arial"/>
        </w:rPr>
        <w:t xml:space="preserve"> </w:t>
      </w:r>
      <w:r w:rsidR="00781FDD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十年后，事情看起来就不一样了</w:t>
      </w:r>
    </w:p>
    <w:p w14:paraId="0408EB65" w14:textId="6644D452" w:rsidR="00C54112" w:rsidRPr="003D039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There has been a great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distance 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between us since ou</w:t>
      </w:r>
      <w:r w:rsidR="009016C4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r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quarrel.</w:t>
      </w:r>
    </w:p>
    <w:p w14:paraId="5BBA2EE8" w14:textId="3685B55E" w:rsidR="00781FDD" w:rsidRPr="00C54112" w:rsidRDefault="00781FDD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ab/>
      </w:r>
      <w:r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自从我们吵架以来，我们之间一直有很大的距离。</w:t>
      </w:r>
    </w:p>
    <w:p w14:paraId="653B26C7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at/from a distance 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从远处，在远处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( + 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数字表多远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)</w:t>
      </w:r>
    </w:p>
    <w:p w14:paraId="294B9D20" w14:textId="375D453B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The picture looks nicer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>from/at a distance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.</w:t>
      </w:r>
      <w:r w:rsidR="009016C4" w:rsidRPr="003D0392">
        <w:rPr>
          <w:rFonts w:ascii="Arial" w:eastAsia="微软雅黑" w:hAnsi="Arial"/>
        </w:rPr>
        <w:t xml:space="preserve"> </w:t>
      </w:r>
      <w:r w:rsidR="009016C4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从远处看，这幅画看起来更好。</w:t>
      </w:r>
    </w:p>
    <w:p w14:paraId="54D79FA1" w14:textId="1035C02E" w:rsidR="00C54112" w:rsidRPr="003D039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The sound of the waterfull may be heared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>at a distance of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2 miles.</w:t>
      </w:r>
    </w:p>
    <w:p w14:paraId="791A4CB8" w14:textId="2E775BD3" w:rsidR="009016C4" w:rsidRPr="00C54112" w:rsidRDefault="009016C4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ab/>
      </w:r>
      <w:r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瀑布的声音可以在</w:t>
      </w:r>
      <w:r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2</w:t>
      </w:r>
      <w:r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英里外听到。</w:t>
      </w:r>
    </w:p>
    <w:p w14:paraId="6F13B682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in the distance 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在远处，在远方</w:t>
      </w:r>
    </w:p>
    <w:p w14:paraId="624D7CF4" w14:textId="543E283B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The hills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in the distance 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were purple.</w:t>
      </w:r>
      <w:r w:rsidR="00781FDD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</w:t>
      </w:r>
      <w:r w:rsidR="00781FDD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远处的小山是紫色的</w:t>
      </w:r>
      <w:r w:rsidR="00781FDD" w:rsidRPr="003D0392">
        <w:rPr>
          <w:rFonts w:ascii="Arial" w:eastAsia="微软雅黑" w:hAnsi="Arial" w:cs="宋体" w:hint="eastAsia"/>
          <w:color w:val="000000" w:themeColor="text1"/>
          <w:kern w:val="0"/>
          <w:sz w:val="28"/>
          <w:szCs w:val="28"/>
        </w:rPr>
        <w:t>。</w:t>
      </w:r>
    </w:p>
    <w:p w14:paraId="51BF93DA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keep sb at a distance 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与某人保持一定的距离</w:t>
      </w:r>
    </w:p>
    <w:p w14:paraId="3D97EBA9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keep one's distance from 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不愿于人接近</w:t>
      </w:r>
    </w:p>
    <w:p w14:paraId="08388797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32"/>
        </w:rPr>
      </w:pPr>
      <w:r w:rsidRPr="00C54112"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8"/>
        </w:rPr>
        <w:t>▲</w:t>
      </w:r>
      <w:r w:rsidRPr="00C5411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 xml:space="preserve"> at hand</w:t>
      </w:r>
    </w:p>
    <w:p w14:paraId="7BB6737C" w14:textId="6F9A439C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 xml:space="preserve">adv. </w:t>
      </w: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>在手边，在附近，即将来临</w:t>
      </w:r>
      <w:r w:rsidR="00781FDD" w:rsidRPr="003D0392">
        <w:rPr>
          <w:rFonts w:ascii="Arial" w:eastAsia="微软雅黑" w:hAnsi="Arial" w:cs="宋体" w:hint="eastAsia"/>
          <w:color w:val="1108FA"/>
          <w:kern w:val="0"/>
          <w:sz w:val="28"/>
          <w:szCs w:val="28"/>
        </w:rPr>
        <w:t>；</w:t>
      </w:r>
    </w:p>
    <w:p w14:paraId="21794EC4" w14:textId="68B6B189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He lives close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>at hand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.</w:t>
      </w:r>
      <w:r w:rsidR="00781FDD" w:rsidRPr="003D0392">
        <w:rPr>
          <w:rFonts w:ascii="Arial" w:eastAsia="微软雅黑" w:hAnsi="Arial"/>
        </w:rPr>
        <w:t xml:space="preserve"> </w:t>
      </w:r>
      <w:r w:rsidR="00781FDD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他住在附近。</w:t>
      </w:r>
    </w:p>
    <w:p w14:paraId="5BF353C4" w14:textId="77777777" w:rsidR="00781FDD" w:rsidRPr="003D0392" w:rsidRDefault="00C54112" w:rsidP="00C54112">
      <w:pPr>
        <w:widowControl/>
        <w:spacing w:line="460" w:lineRule="exact"/>
        <w:jc w:val="left"/>
        <w:rPr>
          <w:rFonts w:ascii="Arial" w:eastAsia="微软雅黑" w:hAnsi="Arial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When he writes, he often keeps a dictionary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>at hand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.</w:t>
      </w:r>
      <w:r w:rsidR="00781FDD" w:rsidRPr="003D0392">
        <w:rPr>
          <w:rFonts w:ascii="Arial" w:eastAsia="微软雅黑" w:hAnsi="Arial"/>
        </w:rPr>
        <w:t xml:space="preserve"> </w:t>
      </w:r>
    </w:p>
    <w:p w14:paraId="45CF6C47" w14:textId="20E16C08" w:rsidR="00C54112" w:rsidRPr="00C54112" w:rsidRDefault="00781FDD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3D0392">
        <w:rPr>
          <w:rFonts w:ascii="Arial" w:eastAsia="微软雅黑" w:hAnsi="Arial"/>
        </w:rPr>
        <w:tab/>
      </w:r>
      <w:r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当他写作时，他经常在手边放一本字典。</w:t>
      </w:r>
    </w:p>
    <w:p w14:paraId="4179A6AD" w14:textId="44C030C0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Christmas is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>at hand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/ will be </w:t>
      </w:r>
      <w:r w:rsidR="00781FDD" w:rsidRPr="003D0392">
        <w:rPr>
          <w:rFonts w:ascii="Arial" w:eastAsia="微软雅黑" w:hAnsi="Arial" w:cs="宋体" w:hint="eastAsia"/>
          <w:color w:val="000000" w:themeColor="text1"/>
          <w:kern w:val="0"/>
          <w:sz w:val="28"/>
          <w:szCs w:val="28"/>
        </w:rPr>
        <w:t>a</w:t>
      </w:r>
      <w:r w:rsidR="00781FDD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t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hand.</w:t>
      </w:r>
      <w:r w:rsidR="00781FDD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</w:t>
      </w:r>
      <w:r w:rsidR="00781FDD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圣诞节即将到来。</w:t>
      </w:r>
    </w:p>
    <w:p w14:paraId="72FC0E3D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in hand 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在手头，拥有，在控制之下，在掌握中</w:t>
      </w:r>
    </w:p>
    <w:p w14:paraId="4ABB40BB" w14:textId="29267F66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lastRenderedPageBreak/>
        <w:t xml:space="preserve">eg. We have the situation well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>in hand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.</w:t>
      </w:r>
      <w:r w:rsidR="009016C4" w:rsidRPr="003D0392">
        <w:rPr>
          <w:rFonts w:ascii="Arial" w:eastAsia="微软雅黑" w:hAnsi="Arial"/>
        </w:rPr>
        <w:t xml:space="preserve"> </w:t>
      </w:r>
      <w:r w:rsidR="009016C4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我们控制住了局势。</w:t>
      </w:r>
    </w:p>
    <w:p w14:paraId="0CAF2878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on hand 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在手头，在近处，现有；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= at hand</w:t>
      </w:r>
    </w:p>
    <w:p w14:paraId="36B0319A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in/at sb's hand 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在某人手中，在某人控制之下（受折磨），照料监护等</w:t>
      </w:r>
    </w:p>
    <w:p w14:paraId="206BA8A7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8"/>
        </w:rPr>
        <w:t xml:space="preserve">▲ </w:t>
      </w:r>
      <w:r w:rsidRPr="00C5411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 xml:space="preserve">way out </w:t>
      </w:r>
    </w:p>
    <w:p w14:paraId="5D31E1FD" w14:textId="59AC633E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 xml:space="preserve">phr. </w:t>
      </w: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>（道路的）出口，（问题的）解决办法</w:t>
      </w:r>
      <w:r w:rsidR="009016C4" w:rsidRPr="003D0392">
        <w:rPr>
          <w:rFonts w:ascii="Arial" w:eastAsia="微软雅黑" w:hAnsi="Arial" w:cs="宋体" w:hint="eastAsia"/>
          <w:color w:val="1108FA"/>
          <w:kern w:val="0"/>
          <w:sz w:val="28"/>
          <w:szCs w:val="28"/>
        </w:rPr>
        <w:t>；</w:t>
      </w:r>
    </w:p>
    <w:p w14:paraId="5DB78026" w14:textId="698C252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She was trying to think of a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>way out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.</w:t>
      </w:r>
      <w:r w:rsidR="00781FDD" w:rsidRPr="003D0392">
        <w:rPr>
          <w:rFonts w:ascii="Arial" w:eastAsia="微软雅黑" w:hAnsi="Arial"/>
        </w:rPr>
        <w:t xml:space="preserve"> </w:t>
      </w:r>
      <w:r w:rsidR="00781FDD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她正在想办法摆脱困境。</w:t>
      </w:r>
    </w:p>
    <w:p w14:paraId="63BC1874" w14:textId="7277B9DD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This is the only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way out 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of all this.</w:t>
      </w:r>
      <w:r w:rsidR="00781FDD" w:rsidRPr="003D0392">
        <w:rPr>
          <w:rFonts w:ascii="Arial" w:eastAsia="微软雅黑" w:hAnsi="Arial"/>
        </w:rPr>
        <w:t xml:space="preserve"> </w:t>
      </w:r>
      <w:r w:rsidR="00781FDD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这是摆脱这一切的唯一办法。</w:t>
      </w:r>
    </w:p>
    <w:p w14:paraId="42031480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8"/>
        </w:rPr>
        <w:t xml:space="preserve">▲ </w:t>
      </w:r>
      <w:r w:rsidRPr="00C5411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 xml:space="preserve">start out </w:t>
      </w:r>
    </w:p>
    <w:p w14:paraId="0B363DBB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 xml:space="preserve">phrv. </w:t>
      </w: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>开始做</w:t>
      </w: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>...</w:t>
      </w: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>，从</w:t>
      </w: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>...</w:t>
      </w: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>出发；</w:t>
      </w:r>
    </w:p>
    <w:p w14:paraId="3AEAF07F" w14:textId="591131E0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He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started out 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for school on his bike.</w:t>
      </w:r>
      <w:r w:rsidR="00781FDD" w:rsidRPr="003D0392">
        <w:rPr>
          <w:rFonts w:ascii="Arial" w:eastAsia="微软雅黑" w:hAnsi="Arial"/>
        </w:rPr>
        <w:t xml:space="preserve"> </w:t>
      </w:r>
      <w:r w:rsidR="00781FDD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他骑自行车出发去上学。</w:t>
      </w:r>
    </w:p>
    <w:p w14:paraId="62190F80" w14:textId="07E36C54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We all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start out 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in life as helpless infants.</w:t>
      </w:r>
      <w:r w:rsidR="00807A93" w:rsidRPr="003D0392">
        <w:rPr>
          <w:rFonts w:ascii="Arial" w:eastAsia="微软雅黑" w:hAnsi="Arial"/>
        </w:rPr>
        <w:t xml:space="preserve"> </w:t>
      </w:r>
      <w:r w:rsidR="00807A93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我们一开始都是无助的婴儿。</w:t>
      </w:r>
    </w:p>
    <w:p w14:paraId="767499C2" w14:textId="3ABF7C07" w:rsidR="00C54112" w:rsidRPr="003D039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She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>started out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to make a cake, but it ended up as a fudge.</w:t>
      </w:r>
    </w:p>
    <w:p w14:paraId="5F05E425" w14:textId="5A94D43B" w:rsidR="00807A93" w:rsidRPr="00C54112" w:rsidRDefault="00807A93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ab/>
      </w:r>
      <w:r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她开始做蛋糕，但最后成了一块软糖。</w:t>
      </w:r>
    </w:p>
    <w:p w14:paraId="723B95C5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8"/>
        </w:rPr>
        <w:t xml:space="preserve">▲ </w:t>
      </w:r>
      <w:r w:rsidRPr="00C5411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>turn back</w:t>
      </w:r>
    </w:p>
    <w:p w14:paraId="72ED8ECA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 xml:space="preserve">phrv. </w:t>
      </w: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>沿原路返回，折回；无法改变，无法收回成命；中途放弃，打退堂鼓；</w:t>
      </w:r>
    </w:p>
    <w:p w14:paraId="7EB7EEBA" w14:textId="77777777" w:rsidR="00807A93" w:rsidRPr="003D0392" w:rsidRDefault="00C54112" w:rsidP="00C54112">
      <w:pPr>
        <w:widowControl/>
        <w:spacing w:line="460" w:lineRule="exact"/>
        <w:jc w:val="left"/>
        <w:rPr>
          <w:rFonts w:ascii="Arial" w:eastAsia="微软雅黑" w:hAnsi="Arial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The weather became so bad, we must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>turn back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.</w:t>
      </w:r>
      <w:r w:rsidR="00807A93" w:rsidRPr="003D0392">
        <w:rPr>
          <w:rFonts w:ascii="Arial" w:eastAsia="微软雅黑" w:hAnsi="Arial"/>
        </w:rPr>
        <w:t xml:space="preserve"> </w:t>
      </w:r>
    </w:p>
    <w:p w14:paraId="1E8BCEB3" w14:textId="714E4B21" w:rsidR="00C54112" w:rsidRPr="00C54112" w:rsidRDefault="00807A93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3D0392">
        <w:rPr>
          <w:rFonts w:ascii="Arial" w:eastAsia="微软雅黑" w:hAnsi="Arial"/>
        </w:rPr>
        <w:tab/>
      </w:r>
      <w:r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天气变得如此糟糕，我们必须回头。</w:t>
      </w:r>
    </w:p>
    <w:p w14:paraId="7485717B" w14:textId="63A5310A" w:rsidR="00C54112" w:rsidRPr="003D039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The project must go ahead, there can be no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>turning back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.</w:t>
      </w:r>
    </w:p>
    <w:p w14:paraId="535736CE" w14:textId="2AC05980" w:rsidR="00807A93" w:rsidRPr="00C54112" w:rsidRDefault="00807A93" w:rsidP="00C54112">
      <w:pPr>
        <w:widowControl/>
        <w:spacing w:line="460" w:lineRule="exact"/>
        <w:jc w:val="left"/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8"/>
        </w:rPr>
      </w:pPr>
      <w:r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ab/>
      </w:r>
      <w:r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这个项目必须继续下去，不能</w:t>
      </w:r>
      <w:r w:rsidRPr="003D0392">
        <w:rPr>
          <w:rFonts w:ascii="Arial" w:eastAsia="微软雅黑" w:hAnsi="Arial" w:cs="宋体" w:hint="eastAsia"/>
          <w:color w:val="000000" w:themeColor="text1"/>
          <w:kern w:val="0"/>
          <w:sz w:val="28"/>
          <w:szCs w:val="28"/>
        </w:rPr>
        <w:t>中途放弃。</w:t>
      </w:r>
    </w:p>
    <w:p w14:paraId="3E5F6E53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8"/>
        </w:rPr>
        <w:t xml:space="preserve">▲ </w:t>
      </w:r>
      <w:r w:rsidRPr="00C5411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>on board</w:t>
      </w:r>
    </w:p>
    <w:p w14:paraId="6E183CB1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 xml:space="preserve">phr. </w:t>
      </w: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>在车、船、飞机上；</w:t>
      </w:r>
    </w:p>
    <w:p w14:paraId="32DD4AA3" w14:textId="0B47348B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The ship had 500 passengers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>on board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.</w:t>
      </w:r>
      <w:r w:rsidR="00807A93" w:rsidRPr="003D0392">
        <w:rPr>
          <w:rFonts w:ascii="Arial" w:eastAsia="微软雅黑" w:hAnsi="Arial"/>
        </w:rPr>
        <w:t xml:space="preserve"> </w:t>
      </w:r>
      <w:r w:rsidR="00807A93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这艘船上有</w:t>
      </w:r>
      <w:r w:rsidR="00807A93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500</w:t>
      </w:r>
      <w:r w:rsidR="00807A93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名乘客。</w:t>
      </w:r>
    </w:p>
    <w:p w14:paraId="6E851E43" w14:textId="44799446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Go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>on board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the ship, please.</w:t>
      </w:r>
      <w:r w:rsidR="00807A93" w:rsidRPr="003D0392">
        <w:rPr>
          <w:rFonts w:ascii="Arial" w:eastAsia="微软雅黑" w:hAnsi="Arial"/>
        </w:rPr>
        <w:t xml:space="preserve"> </w:t>
      </w:r>
      <w:r w:rsidR="00807A93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请上船。</w:t>
      </w:r>
    </w:p>
    <w:p w14:paraId="03E6E262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8"/>
        </w:rPr>
        <w:t xml:space="preserve">▲ </w:t>
      </w:r>
      <w:r w:rsidRPr="00C5411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>knock about</w:t>
      </w:r>
    </w:p>
    <w:p w14:paraId="4B878EC3" w14:textId="59308EDF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 xml:space="preserve">phrv. </w:t>
      </w: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>流浪</w:t>
      </w:r>
      <w:r w:rsidR="00807A93" w:rsidRPr="003D0392">
        <w:rPr>
          <w:rFonts w:ascii="Arial" w:eastAsia="微软雅黑" w:hAnsi="Arial" w:cs="宋体" w:hint="eastAsia"/>
          <w:color w:val="1108FA"/>
          <w:kern w:val="0"/>
          <w:sz w:val="28"/>
          <w:szCs w:val="28"/>
        </w:rPr>
        <w:t>；</w:t>
      </w: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>交往，暧昧，厮混；粗暴地对待（某人，某物）；</w:t>
      </w:r>
    </w:p>
    <w:p w14:paraId="2A7C9B6B" w14:textId="2567B793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eg. He has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 knocked about 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in Africa for years.</w:t>
      </w:r>
      <w:r w:rsidR="00807A93" w:rsidRPr="003D0392">
        <w:rPr>
          <w:rFonts w:ascii="Arial" w:eastAsia="微软雅黑" w:hAnsi="Arial"/>
        </w:rPr>
        <w:t xml:space="preserve"> </w:t>
      </w:r>
      <w:r w:rsidR="00807A93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他在非洲流浪多年了。</w:t>
      </w:r>
    </w:p>
    <w:p w14:paraId="2FA9F996" w14:textId="77777777" w:rsidR="00807A93" w:rsidRPr="003D0392" w:rsidRDefault="00C54112" w:rsidP="00C54112">
      <w:pPr>
        <w:widowControl/>
        <w:spacing w:line="460" w:lineRule="exact"/>
        <w:jc w:val="left"/>
        <w:rPr>
          <w:rFonts w:ascii="Arial" w:eastAsia="微软雅黑" w:hAnsi="Arial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Selly has been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>knocking about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with Tom for years.</w:t>
      </w:r>
      <w:r w:rsidR="00807A93" w:rsidRPr="003D0392">
        <w:rPr>
          <w:rFonts w:ascii="Arial" w:eastAsia="微软雅黑" w:hAnsi="Arial"/>
        </w:rPr>
        <w:t xml:space="preserve"> </w:t>
      </w:r>
    </w:p>
    <w:p w14:paraId="096323C7" w14:textId="26D8BEFE" w:rsidR="00C54112" w:rsidRPr="00C54112" w:rsidRDefault="00807A93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3D0392">
        <w:rPr>
          <w:rFonts w:ascii="Arial" w:eastAsia="微软雅黑" w:hAnsi="Arial"/>
        </w:rPr>
        <w:tab/>
      </w:r>
      <w:r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塞利多年来一直与汤姆交往。</w:t>
      </w:r>
    </w:p>
    <w:p w14:paraId="3B603CD8" w14:textId="09B56145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It is said that he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knocks 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his wife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>about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.</w:t>
      </w:r>
      <w:r w:rsidR="00807A93" w:rsidRPr="003D0392">
        <w:rPr>
          <w:rFonts w:ascii="Arial" w:eastAsia="微软雅黑" w:hAnsi="Arial"/>
        </w:rPr>
        <w:t xml:space="preserve"> </w:t>
      </w:r>
      <w:r w:rsidR="00807A93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据说他</w:t>
      </w:r>
      <w:r w:rsidR="00807A93" w:rsidRPr="003D0392">
        <w:rPr>
          <w:rFonts w:ascii="Arial" w:eastAsia="微软雅黑" w:hAnsi="Arial" w:cs="宋体" w:hint="eastAsia"/>
          <w:color w:val="000000" w:themeColor="text1"/>
          <w:kern w:val="0"/>
          <w:sz w:val="28"/>
          <w:szCs w:val="28"/>
        </w:rPr>
        <w:t>对待</w:t>
      </w:r>
      <w:r w:rsidR="00807A93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他的妻子</w:t>
      </w:r>
      <w:r w:rsidR="00807A93" w:rsidRPr="003D0392">
        <w:rPr>
          <w:rFonts w:ascii="Arial" w:eastAsia="微软雅黑" w:hAnsi="Arial" w:cs="宋体" w:hint="eastAsia"/>
          <w:color w:val="000000" w:themeColor="text1"/>
          <w:kern w:val="0"/>
          <w:sz w:val="28"/>
          <w:szCs w:val="28"/>
        </w:rPr>
        <w:t>很粗暴</w:t>
      </w:r>
      <w:r w:rsidR="00807A93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。</w:t>
      </w:r>
    </w:p>
    <w:p w14:paraId="6B66419B" w14:textId="77777777" w:rsidR="00807A93" w:rsidRPr="003D0392" w:rsidRDefault="00C54112" w:rsidP="00C54112">
      <w:pPr>
        <w:widowControl/>
        <w:spacing w:line="460" w:lineRule="exact"/>
        <w:jc w:val="left"/>
        <w:rPr>
          <w:rFonts w:ascii="Arial" w:eastAsia="微软雅黑" w:hAnsi="Arial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The car has been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>knocked about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a bit but it still goes.</w:t>
      </w:r>
      <w:r w:rsidR="00807A93" w:rsidRPr="003D0392">
        <w:rPr>
          <w:rFonts w:ascii="Arial" w:eastAsia="微软雅黑" w:hAnsi="Arial"/>
        </w:rPr>
        <w:t xml:space="preserve"> </w:t>
      </w:r>
    </w:p>
    <w:p w14:paraId="760B031B" w14:textId="4CEFBEEF" w:rsidR="00C54112" w:rsidRPr="00C54112" w:rsidRDefault="00807A93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3D0392">
        <w:rPr>
          <w:rFonts w:ascii="Arial" w:eastAsia="微软雅黑" w:hAnsi="Arial"/>
        </w:rPr>
        <w:tab/>
      </w:r>
      <w:r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这辆汽车被撞坏了一点，但仍能行驶。</w:t>
      </w:r>
    </w:p>
    <w:p w14:paraId="1F831E71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8"/>
        </w:rPr>
        <w:lastRenderedPageBreak/>
        <w:t>▲</w:t>
      </w:r>
      <w:r w:rsidRPr="00C5411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 xml:space="preserve"> come on</w:t>
      </w:r>
    </w:p>
    <w:p w14:paraId="0433A3CE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 xml:space="preserve">phrv. </w:t>
      </w: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>（鼓励）催促；到来，开始；改善，进步；</w:t>
      </w:r>
    </w:p>
    <w:p w14:paraId="79EDFA11" w14:textId="61225172" w:rsidR="00C54112" w:rsidRPr="00C54112" w:rsidRDefault="00807A93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3D0392">
        <w:rPr>
          <w:rFonts w:ascii="Arial" w:eastAsia="微软雅黑" w:hAnsi="Arial" w:cs="Arial" w:hint="eastAsia"/>
          <w:color w:val="000000" w:themeColor="text1"/>
          <w:kern w:val="0"/>
          <w:sz w:val="28"/>
          <w:szCs w:val="28"/>
          <w:shd w:val="clear" w:color="auto" w:fill="F9F9F9"/>
        </w:rPr>
        <w:t>eg</w:t>
      </w:r>
      <w:r w:rsidRPr="003D0392">
        <w:rPr>
          <w:rFonts w:ascii="Arial" w:eastAsia="微软雅黑" w:hAnsi="Arial" w:cs="Arial"/>
          <w:color w:val="000000" w:themeColor="text1"/>
          <w:kern w:val="0"/>
          <w:sz w:val="28"/>
          <w:szCs w:val="28"/>
          <w:shd w:val="clear" w:color="auto" w:fill="F9F9F9"/>
        </w:rPr>
        <w:t xml:space="preserve">. </w:t>
      </w:r>
      <w:r w:rsidR="00C54112" w:rsidRPr="00C54112">
        <w:rPr>
          <w:rFonts w:ascii="Arial" w:eastAsia="微软雅黑" w:hAnsi="Arial" w:cs="Arial"/>
          <w:color w:val="FF0000"/>
          <w:kern w:val="0"/>
          <w:sz w:val="28"/>
          <w:szCs w:val="28"/>
          <w:shd w:val="clear" w:color="auto" w:fill="F9F9F9"/>
        </w:rPr>
        <w:t>Come on</w:t>
      </w:r>
      <w:r w:rsidR="00C54112" w:rsidRPr="00C54112">
        <w:rPr>
          <w:rFonts w:ascii="Arial" w:eastAsia="微软雅黑" w:hAnsi="Arial" w:cs="Arial"/>
          <w:color w:val="000000" w:themeColor="text1"/>
          <w:kern w:val="0"/>
          <w:sz w:val="28"/>
          <w:szCs w:val="28"/>
          <w:shd w:val="clear" w:color="auto" w:fill="F9F9F9"/>
        </w:rPr>
        <w:t xml:space="preserve"> Doreen, let's dance.</w:t>
      </w:r>
      <w:r w:rsidRPr="003D0392">
        <w:rPr>
          <w:rFonts w:ascii="Arial" w:eastAsia="微软雅黑" w:hAnsi="Arial" w:cs="宋体" w:hint="eastAsia"/>
          <w:color w:val="000000" w:themeColor="text1"/>
          <w:kern w:val="0"/>
          <w:sz w:val="28"/>
          <w:szCs w:val="28"/>
        </w:rPr>
        <w:t xml:space="preserve"> </w:t>
      </w:r>
      <w:r w:rsidR="00C54112" w:rsidRPr="00C54112">
        <w:rPr>
          <w:rFonts w:ascii="Arial" w:eastAsia="微软雅黑" w:hAnsi="Arial" w:cs="Arial"/>
          <w:color w:val="000000" w:themeColor="text1"/>
          <w:kern w:val="0"/>
          <w:sz w:val="28"/>
          <w:szCs w:val="28"/>
          <w:shd w:val="clear" w:color="auto" w:fill="F9F9F9"/>
        </w:rPr>
        <w:t>来吧，多琳，我们跳舞吧。</w:t>
      </w:r>
    </w:p>
    <w:p w14:paraId="399F680B" w14:textId="410D42EC" w:rsidR="00C54112" w:rsidRPr="00C54112" w:rsidRDefault="00807A93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3D0392">
        <w:rPr>
          <w:rFonts w:ascii="Arial" w:eastAsia="微软雅黑" w:hAnsi="Arial" w:cs="Arial"/>
          <w:color w:val="000000" w:themeColor="text1"/>
          <w:kern w:val="0"/>
          <w:sz w:val="28"/>
          <w:szCs w:val="28"/>
          <w:shd w:val="clear" w:color="auto" w:fill="F9F9F9"/>
        </w:rPr>
        <w:t xml:space="preserve">eg. </w:t>
      </w:r>
      <w:r w:rsidR="00C54112" w:rsidRPr="00C54112">
        <w:rPr>
          <w:rFonts w:ascii="Arial" w:eastAsia="微软雅黑" w:hAnsi="Arial" w:cs="Arial"/>
          <w:color w:val="000000" w:themeColor="text1"/>
          <w:kern w:val="0"/>
          <w:sz w:val="28"/>
          <w:szCs w:val="28"/>
          <w:shd w:val="clear" w:color="auto" w:fill="F9F9F9"/>
        </w:rPr>
        <w:t xml:space="preserve">Hamlet is </w:t>
      </w:r>
      <w:r w:rsidR="00C54112" w:rsidRPr="00C54112">
        <w:rPr>
          <w:rFonts w:ascii="Arial" w:eastAsia="微软雅黑" w:hAnsi="Arial" w:cs="Arial"/>
          <w:color w:val="FF0000"/>
          <w:kern w:val="0"/>
          <w:sz w:val="28"/>
          <w:szCs w:val="28"/>
          <w:shd w:val="clear" w:color="auto" w:fill="F9F9F9"/>
        </w:rPr>
        <w:t>coming on</w:t>
      </w:r>
      <w:r w:rsidR="00C54112" w:rsidRPr="00C54112">
        <w:rPr>
          <w:rFonts w:ascii="Arial" w:eastAsia="微软雅黑" w:hAnsi="Arial" w:cs="Arial"/>
          <w:color w:val="000000" w:themeColor="text1"/>
          <w:kern w:val="0"/>
          <w:sz w:val="28"/>
          <w:szCs w:val="28"/>
          <w:shd w:val="clear" w:color="auto" w:fill="F9F9F9"/>
        </w:rPr>
        <w:t xml:space="preserve"> next week.</w:t>
      </w:r>
      <w:r w:rsidRPr="003D0392">
        <w:rPr>
          <w:rFonts w:ascii="Arial" w:eastAsia="微软雅黑" w:hAnsi="Arial"/>
        </w:rPr>
        <w:t xml:space="preserve"> </w:t>
      </w:r>
      <w:r w:rsidRPr="003D0392">
        <w:rPr>
          <w:rFonts w:ascii="Arial" w:eastAsia="微软雅黑" w:hAnsi="Arial" w:cs="Arial"/>
          <w:color w:val="000000" w:themeColor="text1"/>
          <w:kern w:val="0"/>
          <w:sz w:val="28"/>
          <w:szCs w:val="28"/>
          <w:shd w:val="clear" w:color="auto" w:fill="F9F9F9"/>
        </w:rPr>
        <w:t>《哈姆雷特》下周上映。</w:t>
      </w:r>
    </w:p>
    <w:p w14:paraId="3367503A" w14:textId="27FBAFE1" w:rsidR="00C54112" w:rsidRPr="00C54112" w:rsidRDefault="00807A93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3D0392">
        <w:rPr>
          <w:rFonts w:ascii="Arial" w:eastAsia="微软雅黑" w:hAnsi="Arial" w:cs="Arial"/>
          <w:color w:val="000000" w:themeColor="text1"/>
          <w:kern w:val="0"/>
          <w:sz w:val="28"/>
          <w:szCs w:val="28"/>
          <w:shd w:val="clear" w:color="auto" w:fill="F9F9F9"/>
        </w:rPr>
        <w:t>eg. The n</w:t>
      </w:r>
      <w:r w:rsidR="00C54112" w:rsidRPr="00C54112">
        <w:rPr>
          <w:rFonts w:ascii="Arial" w:eastAsia="微软雅黑" w:hAnsi="Arial" w:cs="Arial"/>
          <w:color w:val="000000" w:themeColor="text1"/>
          <w:kern w:val="0"/>
          <w:sz w:val="28"/>
          <w:szCs w:val="28"/>
          <w:shd w:val="clear" w:color="auto" w:fill="F9F9F9"/>
        </w:rPr>
        <w:t xml:space="preserve">ight is </w:t>
      </w:r>
      <w:r w:rsidR="00C54112" w:rsidRPr="00C54112">
        <w:rPr>
          <w:rFonts w:ascii="Arial" w:eastAsia="微软雅黑" w:hAnsi="Arial" w:cs="Arial"/>
          <w:color w:val="FF0000"/>
          <w:kern w:val="0"/>
          <w:sz w:val="28"/>
          <w:szCs w:val="28"/>
          <w:shd w:val="clear" w:color="auto" w:fill="F9F9F9"/>
        </w:rPr>
        <w:t>coming on</w:t>
      </w:r>
      <w:r w:rsidR="00C54112" w:rsidRPr="00C54112">
        <w:rPr>
          <w:rFonts w:ascii="Arial" w:eastAsia="微软雅黑" w:hAnsi="Arial" w:cs="Arial"/>
          <w:color w:val="000000" w:themeColor="text1"/>
          <w:kern w:val="0"/>
          <w:sz w:val="28"/>
          <w:szCs w:val="28"/>
          <w:shd w:val="clear" w:color="auto" w:fill="F9F9F9"/>
        </w:rPr>
        <w:t>.</w:t>
      </w:r>
      <w:r w:rsidRPr="003D0392">
        <w:rPr>
          <w:rFonts w:ascii="Arial" w:eastAsia="微软雅黑" w:hAnsi="Arial"/>
        </w:rPr>
        <w:t xml:space="preserve"> </w:t>
      </w:r>
      <w:r w:rsidRPr="003D0392">
        <w:rPr>
          <w:rFonts w:ascii="Arial" w:eastAsia="微软雅黑" w:hAnsi="Arial" w:cs="Arial"/>
          <w:color w:val="000000" w:themeColor="text1"/>
          <w:kern w:val="0"/>
          <w:sz w:val="28"/>
          <w:szCs w:val="28"/>
          <w:shd w:val="clear" w:color="auto" w:fill="F9F9F9"/>
        </w:rPr>
        <w:t>夜晚即将来临。</w:t>
      </w:r>
    </w:p>
    <w:p w14:paraId="1D7D9FEF" w14:textId="4B6A40DE" w:rsidR="00C54112" w:rsidRPr="00C54112" w:rsidRDefault="00807A93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3D0392">
        <w:rPr>
          <w:rFonts w:ascii="Arial" w:eastAsia="微软雅黑" w:hAnsi="Arial" w:cs="Arial"/>
          <w:color w:val="000000" w:themeColor="text1"/>
          <w:kern w:val="0"/>
          <w:sz w:val="28"/>
          <w:szCs w:val="28"/>
          <w:shd w:val="clear" w:color="auto" w:fill="F9F9F9"/>
        </w:rPr>
        <w:t xml:space="preserve">eg. </w:t>
      </w:r>
      <w:r w:rsidR="00C54112" w:rsidRPr="00C54112">
        <w:rPr>
          <w:rFonts w:ascii="Arial" w:eastAsia="微软雅黑" w:hAnsi="Arial" w:cs="Arial"/>
          <w:color w:val="000000" w:themeColor="text1"/>
          <w:kern w:val="0"/>
          <w:sz w:val="28"/>
          <w:szCs w:val="28"/>
          <w:shd w:val="clear" w:color="auto" w:fill="F9F9F9"/>
        </w:rPr>
        <w:t xml:space="preserve">How are you </w:t>
      </w:r>
      <w:r w:rsidR="00C54112" w:rsidRPr="00C54112">
        <w:rPr>
          <w:rFonts w:ascii="Arial" w:eastAsia="微软雅黑" w:hAnsi="Arial" w:cs="Arial"/>
          <w:color w:val="FF0000"/>
          <w:kern w:val="0"/>
          <w:sz w:val="28"/>
          <w:szCs w:val="28"/>
          <w:shd w:val="clear" w:color="auto" w:fill="F9F9F9"/>
        </w:rPr>
        <w:t xml:space="preserve">coming on </w:t>
      </w:r>
      <w:r w:rsidR="00C54112" w:rsidRPr="00C54112">
        <w:rPr>
          <w:rFonts w:ascii="Arial" w:eastAsia="微软雅黑" w:hAnsi="Arial" w:cs="Arial"/>
          <w:color w:val="000000" w:themeColor="text1"/>
          <w:kern w:val="0"/>
          <w:sz w:val="28"/>
          <w:szCs w:val="28"/>
          <w:shd w:val="clear" w:color="auto" w:fill="F9F9F9"/>
        </w:rPr>
        <w:t>with your study of English?</w:t>
      </w:r>
      <w:r w:rsidRPr="003D0392">
        <w:rPr>
          <w:rFonts w:ascii="Arial" w:eastAsia="微软雅黑" w:hAnsi="Arial"/>
        </w:rPr>
        <w:t xml:space="preserve"> </w:t>
      </w:r>
      <w:r w:rsidRPr="003D0392">
        <w:rPr>
          <w:rFonts w:ascii="Arial" w:eastAsia="微软雅黑" w:hAnsi="Arial" w:cs="Arial"/>
          <w:color w:val="000000" w:themeColor="text1"/>
          <w:kern w:val="0"/>
          <w:sz w:val="28"/>
          <w:szCs w:val="28"/>
          <w:shd w:val="clear" w:color="auto" w:fill="F9F9F9"/>
        </w:rPr>
        <w:t>你的英语学习进展如何？</w:t>
      </w:r>
    </w:p>
    <w:p w14:paraId="776D45A6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8"/>
        </w:rPr>
        <w:t xml:space="preserve">▲ </w:t>
      </w:r>
      <w:r w:rsidRPr="00C5411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 xml:space="preserve">do for </w:t>
      </w:r>
    </w:p>
    <w:p w14:paraId="3615E97E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 xml:space="preserve">phrv. </w:t>
      </w: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>毁灭，完蛋，破坏（杀死）；设法获得；做家务；改善外貌；</w:t>
      </w:r>
    </w:p>
    <w:p w14:paraId="01AB47BE" w14:textId="4AF64BBD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Last night's </w:t>
      </w:r>
      <w:bookmarkStart w:id="0" w:name="OLE_LINK19"/>
      <w:bookmarkStart w:id="1" w:name="OLE_LINK20"/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gale </w:t>
      </w:r>
      <w:bookmarkEnd w:id="0"/>
      <w:bookmarkEnd w:id="1"/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>did for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my greenhouse.</w:t>
      </w:r>
      <w:r w:rsidR="00807A93" w:rsidRPr="003D0392">
        <w:rPr>
          <w:rFonts w:ascii="Arial" w:eastAsia="微软雅黑" w:hAnsi="Arial"/>
        </w:rPr>
        <w:t xml:space="preserve"> </w:t>
      </w:r>
      <w:r w:rsidR="00807A93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昨晚的大风吹坏了我的温室。</w:t>
      </w:r>
    </w:p>
    <w:p w14:paraId="2C179D26" w14:textId="77777777" w:rsidR="00807A93" w:rsidRPr="003D0392" w:rsidRDefault="00C54112" w:rsidP="00C54112">
      <w:pPr>
        <w:widowControl/>
        <w:spacing w:line="460" w:lineRule="exact"/>
        <w:jc w:val="left"/>
        <w:rPr>
          <w:rFonts w:ascii="Arial" w:eastAsia="微软雅黑" w:hAnsi="Arial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I'm afraid these shoes are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>done for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, throw them away.</w:t>
      </w:r>
      <w:r w:rsidR="00807A93" w:rsidRPr="003D0392">
        <w:rPr>
          <w:rFonts w:ascii="Arial" w:eastAsia="微软雅黑" w:hAnsi="Arial"/>
        </w:rPr>
        <w:t xml:space="preserve"> </w:t>
      </w:r>
    </w:p>
    <w:p w14:paraId="22EBE3A5" w14:textId="20F49732" w:rsidR="00C54112" w:rsidRPr="00C54112" w:rsidRDefault="00807A93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3D0392">
        <w:rPr>
          <w:rFonts w:ascii="Arial" w:eastAsia="微软雅黑" w:hAnsi="Arial"/>
        </w:rPr>
        <w:tab/>
      </w:r>
      <w:r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恐怕这双鞋用不着了，把它们扔掉。</w:t>
      </w:r>
    </w:p>
    <w:p w14:paraId="2AF6219D" w14:textId="77777777" w:rsidR="00807A93" w:rsidRPr="003D0392" w:rsidRDefault="00C54112" w:rsidP="00C54112">
      <w:pPr>
        <w:widowControl/>
        <w:spacing w:line="460" w:lineRule="exact"/>
        <w:jc w:val="left"/>
        <w:rPr>
          <w:rFonts w:ascii="Arial" w:eastAsia="微软雅黑" w:hAnsi="Arial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How did you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do for 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coal during the miners's strike?</w:t>
      </w:r>
      <w:r w:rsidR="00807A93" w:rsidRPr="003D0392">
        <w:rPr>
          <w:rFonts w:ascii="Arial" w:eastAsia="微软雅黑" w:hAnsi="Arial"/>
        </w:rPr>
        <w:t xml:space="preserve"> </w:t>
      </w:r>
    </w:p>
    <w:p w14:paraId="4E88FD72" w14:textId="28FFAA1A" w:rsidR="00C54112" w:rsidRPr="00C54112" w:rsidRDefault="00807A93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3D0392">
        <w:rPr>
          <w:rFonts w:ascii="Arial" w:eastAsia="微软雅黑" w:hAnsi="Arial"/>
        </w:rPr>
        <w:tab/>
      </w:r>
      <w:r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在矿工罢工期间，你</w:t>
      </w:r>
      <w:r w:rsidRPr="003D0392">
        <w:rPr>
          <w:rFonts w:ascii="Arial" w:eastAsia="微软雅黑" w:hAnsi="Arial" w:cs="宋体" w:hint="eastAsia"/>
          <w:color w:val="000000" w:themeColor="text1"/>
          <w:kern w:val="0"/>
          <w:sz w:val="28"/>
          <w:szCs w:val="28"/>
        </w:rPr>
        <w:t>要怎样获取煤炭</w:t>
      </w:r>
      <w:r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？</w:t>
      </w:r>
    </w:p>
    <w:p w14:paraId="786FDA59" w14:textId="0077D1AF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The new hairstyle really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does 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something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for 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her.</w:t>
      </w:r>
      <w:r w:rsidR="00807A93" w:rsidRPr="003D0392">
        <w:rPr>
          <w:rFonts w:ascii="Arial" w:eastAsia="微软雅黑" w:hAnsi="Arial"/>
        </w:rPr>
        <w:t xml:space="preserve"> </w:t>
      </w:r>
      <w:r w:rsidR="00807A93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新发型确实对她有</w:t>
      </w:r>
      <w:r w:rsidR="00807A93" w:rsidRPr="003D0392">
        <w:rPr>
          <w:rFonts w:ascii="Arial" w:eastAsia="微软雅黑" w:hAnsi="Arial" w:cs="宋体" w:hint="eastAsia"/>
          <w:color w:val="000000" w:themeColor="text1"/>
          <w:kern w:val="0"/>
          <w:sz w:val="28"/>
          <w:szCs w:val="28"/>
        </w:rPr>
        <w:t>改善。</w:t>
      </w:r>
    </w:p>
    <w:p w14:paraId="761883A9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8"/>
        </w:rPr>
        <w:t xml:space="preserve">▲ </w:t>
      </w:r>
      <w:r w:rsidRPr="00C5411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>live through</w:t>
      </w:r>
    </w:p>
    <w:p w14:paraId="257FEA00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 xml:space="preserve">phrv. </w:t>
      </w: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>经历</w:t>
      </w: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>...</w:t>
      </w: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>而幸存，经过，</w:t>
      </w: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 xml:space="preserve"> </w:t>
      </w: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>活过；</w:t>
      </w:r>
    </w:p>
    <w:p w14:paraId="3740C25D" w14:textId="772ADA73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They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>lived through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</w:t>
      </w:r>
      <w:r w:rsidR="00807A93" w:rsidRPr="003D0392">
        <w:rPr>
          <w:rFonts w:ascii="Arial" w:eastAsia="微软雅黑" w:hAnsi="Arial" w:cs="宋体" w:hint="eastAsia"/>
          <w:color w:val="000000" w:themeColor="text1"/>
          <w:kern w:val="0"/>
          <w:sz w:val="28"/>
          <w:szCs w:val="28"/>
        </w:rPr>
        <w:t>a</w:t>
      </w:r>
      <w:r w:rsidR="00807A93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long famine.</w:t>
      </w:r>
      <w:r w:rsidR="00807A93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</w:t>
      </w:r>
      <w:r w:rsidR="00807A93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他们经历了长期的饥荒。</w:t>
      </w:r>
    </w:p>
    <w:p w14:paraId="4A6D44BF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32"/>
        </w:rPr>
      </w:pPr>
      <w:r w:rsidRPr="00C54112"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8"/>
        </w:rPr>
        <w:t>▲</w:t>
      </w:r>
      <w:r w:rsidRPr="00C5411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 xml:space="preserve"> at once</w:t>
      </w:r>
    </w:p>
    <w:p w14:paraId="5CF340DB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 xml:space="preserve">adv. </w:t>
      </w: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>立刻，突然；同时，一起；</w:t>
      </w:r>
    </w:p>
    <w:p w14:paraId="7B0BF9DB" w14:textId="1AAA46C2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>All at once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, </w:t>
      </w:r>
      <w:r w:rsidR="00807A93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s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he lost her temper.</w:t>
      </w:r>
      <w:r w:rsidR="00807A93" w:rsidRPr="003D0392">
        <w:rPr>
          <w:rFonts w:ascii="Arial" w:eastAsia="微软雅黑" w:hAnsi="Arial"/>
        </w:rPr>
        <w:t xml:space="preserve"> </w:t>
      </w:r>
      <w:r w:rsidR="00807A93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她突然发了脾气。</w:t>
      </w:r>
    </w:p>
    <w:p w14:paraId="157D40C5" w14:textId="4AA2B95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eg. Don't all speak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 at once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.</w:t>
      </w:r>
      <w:r w:rsidR="00807A93" w:rsidRPr="003D0392">
        <w:rPr>
          <w:rFonts w:ascii="Arial" w:eastAsia="微软雅黑" w:hAnsi="Arial"/>
        </w:rPr>
        <w:t xml:space="preserve"> </w:t>
      </w:r>
      <w:r w:rsidR="00807A93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不要一下子都说话。</w:t>
      </w:r>
    </w:p>
    <w:p w14:paraId="012A82F0" w14:textId="7E468F80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eg. The film is at once humorous and moving.</w:t>
      </w:r>
      <w:r w:rsidR="00807A93" w:rsidRPr="003D0392">
        <w:rPr>
          <w:rFonts w:ascii="Arial" w:eastAsia="微软雅黑" w:hAnsi="Arial"/>
        </w:rPr>
        <w:t xml:space="preserve"> </w:t>
      </w:r>
      <w:r w:rsidR="00807A93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这部电影既幽默又感人。</w:t>
      </w:r>
    </w:p>
    <w:p w14:paraId="56EDDB99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8"/>
        </w:rPr>
        <w:t xml:space="preserve">▲ </w:t>
      </w:r>
      <w:r w:rsidRPr="00C5411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>fall on</w:t>
      </w:r>
    </w:p>
    <w:p w14:paraId="7E0E4F13" w14:textId="5484EE00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 xml:space="preserve">phrv. </w:t>
      </w: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>猛攻，猛烈攻击，扑向；</w:t>
      </w: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>(</w:t>
      </w: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>义务，责任，费用</w:t>
      </w: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>)</w:t>
      </w: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>由某人承担</w:t>
      </w:r>
      <w:r w:rsidR="00807A93" w:rsidRPr="003D0392">
        <w:rPr>
          <w:rFonts w:ascii="Arial" w:eastAsia="微软雅黑" w:hAnsi="Arial" w:cs="宋体" w:hint="eastAsia"/>
          <w:color w:val="1108FA"/>
          <w:kern w:val="0"/>
          <w:sz w:val="28"/>
          <w:szCs w:val="28"/>
        </w:rPr>
        <w:t>；</w:t>
      </w:r>
    </w:p>
    <w:p w14:paraId="05FC970C" w14:textId="7134373A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The soldiers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>fell on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the enemy.</w:t>
      </w:r>
      <w:r w:rsidR="00807A93" w:rsidRPr="003D0392">
        <w:rPr>
          <w:rFonts w:ascii="Arial" w:eastAsia="微软雅黑" w:hAnsi="Arial"/>
        </w:rPr>
        <w:t xml:space="preserve"> </w:t>
      </w:r>
      <w:r w:rsidR="00807A93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士兵们向敌人扑去</w:t>
      </w:r>
    </w:p>
    <w:p w14:paraId="463B66AC" w14:textId="67799E31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The starving men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>fell on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the food.</w:t>
      </w:r>
      <w:r w:rsidR="00807A93" w:rsidRPr="003D0392">
        <w:rPr>
          <w:rFonts w:ascii="Arial" w:eastAsia="微软雅黑" w:hAnsi="Arial"/>
        </w:rPr>
        <w:t xml:space="preserve"> </w:t>
      </w:r>
      <w:r w:rsidR="00807A93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饥饿的人</w:t>
      </w:r>
      <w:r w:rsidR="00807A93"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扑向</w:t>
      </w:r>
      <w:r w:rsidR="00807A93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了食物。</w:t>
      </w:r>
    </w:p>
    <w:p w14:paraId="6FDEC0FA" w14:textId="2A429459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The responsibility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>fell on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me.</w:t>
      </w:r>
      <w:r w:rsidR="00807A93" w:rsidRPr="003D0392">
        <w:rPr>
          <w:rFonts w:ascii="Arial" w:eastAsia="微软雅黑" w:hAnsi="Arial"/>
        </w:rPr>
        <w:t xml:space="preserve"> </w:t>
      </w:r>
      <w:r w:rsidR="00807A93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责任落在我身上。</w:t>
      </w:r>
    </w:p>
    <w:p w14:paraId="4F9E379F" w14:textId="34D7FBB0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eg. All the expense</w:t>
      </w:r>
      <w:r w:rsidR="00807A93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s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</w:t>
      </w:r>
      <w:r w:rsidRPr="00C54112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fell on 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me.</w:t>
      </w:r>
      <w:r w:rsidR="00807A93" w:rsidRPr="003D0392">
        <w:rPr>
          <w:rFonts w:ascii="Arial" w:eastAsia="微软雅黑" w:hAnsi="Arial"/>
        </w:rPr>
        <w:t xml:space="preserve"> </w:t>
      </w:r>
      <w:r w:rsidR="00807A93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所有费用都</w:t>
      </w:r>
      <w:r w:rsidR="00807A93" w:rsidRPr="003D0392">
        <w:rPr>
          <w:rFonts w:ascii="Arial" w:eastAsia="微软雅黑" w:hAnsi="Arial" w:cs="宋体" w:hint="eastAsia"/>
          <w:color w:val="000000" w:themeColor="text1"/>
          <w:kern w:val="0"/>
          <w:sz w:val="28"/>
          <w:szCs w:val="28"/>
        </w:rPr>
        <w:t>由</w:t>
      </w:r>
      <w:r w:rsidR="00807A93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我</w:t>
      </w:r>
      <w:r w:rsidR="00807A93" w:rsidRPr="003D0392">
        <w:rPr>
          <w:rFonts w:ascii="Arial" w:eastAsia="微软雅黑" w:hAnsi="Arial" w:cs="宋体" w:hint="eastAsia"/>
          <w:color w:val="000000" w:themeColor="text1"/>
          <w:kern w:val="0"/>
          <w:sz w:val="28"/>
          <w:szCs w:val="28"/>
        </w:rPr>
        <w:t>承担</w:t>
      </w:r>
      <w:r w:rsidR="00807A93"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。</w:t>
      </w:r>
    </w:p>
    <w:p w14:paraId="03C8B1E5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8"/>
        </w:rPr>
        <w:t xml:space="preserve">▲ </w:t>
      </w:r>
      <w:r w:rsidRPr="00C5411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>support</w:t>
      </w:r>
    </w:p>
    <w:p w14:paraId="455D5D95" w14:textId="603F64DA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 xml:space="preserve">v. </w:t>
      </w: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>支持，鼓励；帮助，援助，赞助；养活，抚养，维持；</w:t>
      </w:r>
    </w:p>
    <w:p w14:paraId="0A4D4B52" w14:textId="77777777" w:rsidR="00807A93" w:rsidRPr="003D0392" w:rsidRDefault="00807A93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3D0392">
        <w:rPr>
          <w:rFonts w:ascii="Arial" w:eastAsia="微软雅黑" w:hAnsi="Arial" w:cs="Arial"/>
          <w:color w:val="000000" w:themeColor="text1"/>
          <w:kern w:val="0"/>
          <w:sz w:val="28"/>
          <w:szCs w:val="28"/>
          <w:shd w:val="clear" w:color="auto" w:fill="F9F9F9"/>
        </w:rPr>
        <w:t xml:space="preserve">eg. </w:t>
      </w:r>
      <w:r w:rsidR="00C54112" w:rsidRPr="00C54112">
        <w:rPr>
          <w:rFonts w:ascii="Arial" w:eastAsia="微软雅黑" w:hAnsi="Arial" w:cs="Arial"/>
          <w:color w:val="000000" w:themeColor="text1"/>
          <w:kern w:val="0"/>
          <w:sz w:val="28"/>
          <w:szCs w:val="28"/>
          <w:shd w:val="clear" w:color="auto" w:fill="F9F9F9"/>
        </w:rPr>
        <w:t xml:space="preserve">The atmosphere of Mars could not </w:t>
      </w:r>
      <w:r w:rsidR="00C54112" w:rsidRPr="00C54112">
        <w:rPr>
          <w:rFonts w:ascii="Arial" w:eastAsia="微软雅黑" w:hAnsi="Arial" w:cs="Arial"/>
          <w:color w:val="FF0000"/>
          <w:kern w:val="0"/>
          <w:sz w:val="28"/>
          <w:szCs w:val="28"/>
          <w:shd w:val="clear" w:color="auto" w:fill="F9F9F9"/>
        </w:rPr>
        <w:t xml:space="preserve">support </w:t>
      </w:r>
      <w:r w:rsidR="00C54112" w:rsidRPr="00C54112">
        <w:rPr>
          <w:rFonts w:ascii="Arial" w:eastAsia="微软雅黑" w:hAnsi="Arial" w:cs="Arial"/>
          <w:color w:val="000000" w:themeColor="text1"/>
          <w:kern w:val="0"/>
          <w:sz w:val="28"/>
          <w:szCs w:val="28"/>
          <w:shd w:val="clear" w:color="auto" w:fill="F9F9F9"/>
        </w:rPr>
        <w:t>life.</w:t>
      </w:r>
    </w:p>
    <w:p w14:paraId="74B5AFC0" w14:textId="524F2DE1" w:rsidR="00C54112" w:rsidRPr="00C54112" w:rsidRDefault="00807A93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3D039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lastRenderedPageBreak/>
        <w:tab/>
      </w:r>
      <w:r w:rsidR="00C54112" w:rsidRPr="00C54112">
        <w:rPr>
          <w:rFonts w:ascii="Arial" w:eastAsia="微软雅黑" w:hAnsi="Arial" w:cs="Arial"/>
          <w:color w:val="000000" w:themeColor="text1"/>
          <w:kern w:val="0"/>
          <w:sz w:val="28"/>
          <w:szCs w:val="28"/>
          <w:shd w:val="clear" w:color="auto" w:fill="F9F9F9"/>
        </w:rPr>
        <w:t>生命无法在火星的大气环境下生存。</w:t>
      </w:r>
    </w:p>
    <w:p w14:paraId="7E258C0C" w14:textId="0B75A743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come to sb's support 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前去支持某人</w:t>
      </w:r>
      <w:r w:rsidR="00807A93" w:rsidRPr="003D0392">
        <w:rPr>
          <w:rFonts w:ascii="Arial" w:eastAsia="微软雅黑" w:hAnsi="Arial" w:cs="宋体" w:hint="eastAsia"/>
          <w:color w:val="000000" w:themeColor="text1"/>
          <w:kern w:val="0"/>
          <w:sz w:val="28"/>
          <w:szCs w:val="28"/>
        </w:rPr>
        <w:t xml:space="preserve"> </w:t>
      </w:r>
      <w:r w:rsidRPr="00C54112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in support of 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以支持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...</w:t>
      </w:r>
    </w:p>
    <w:p w14:paraId="017A9263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supportor 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支持者</w:t>
      </w:r>
    </w:p>
    <w:p w14:paraId="564E9457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8"/>
        </w:rPr>
        <w:t xml:space="preserve">▲ </w:t>
      </w:r>
      <w:r w:rsidRPr="00C54112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>achieve</w:t>
      </w:r>
    </w:p>
    <w:p w14:paraId="1F9DA62D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C54112">
        <w:rPr>
          <w:rFonts w:ascii="Arial" w:eastAsia="微软雅黑" w:hAnsi="Arial" w:cs="宋体"/>
          <w:color w:val="1108FA"/>
          <w:kern w:val="0"/>
          <w:sz w:val="28"/>
          <w:szCs w:val="28"/>
        </w:rPr>
        <w:t>v.</w:t>
      </w:r>
      <w:r w:rsidRPr="00C54112">
        <w:rPr>
          <w:rFonts w:ascii="Arial" w:eastAsia="微软雅黑" w:hAnsi="Arial" w:cs="宋体"/>
          <w:b/>
          <w:bCs/>
          <w:color w:val="1108FA"/>
          <w:kern w:val="0"/>
          <w:sz w:val="28"/>
          <w:szCs w:val="28"/>
        </w:rPr>
        <w:t xml:space="preserve"> </w:t>
      </w:r>
      <w:r w:rsidRPr="00C54112">
        <w:rPr>
          <w:rFonts w:ascii="Arial" w:eastAsia="微软雅黑" w:hAnsi="Arial" w:cs="Arial"/>
          <w:color w:val="1108FA"/>
          <w:kern w:val="0"/>
          <w:sz w:val="28"/>
          <w:szCs w:val="28"/>
          <w:shd w:val="clear" w:color="auto" w:fill="F9F9F9"/>
        </w:rPr>
        <w:t>（凭长期努力）达到（某目标、地位、标准），完成，成功；</w:t>
      </w:r>
    </w:p>
    <w:p w14:paraId="7DFCBFBF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Arial"/>
          <w:color w:val="000000" w:themeColor="text1"/>
          <w:kern w:val="0"/>
          <w:sz w:val="28"/>
          <w:szCs w:val="28"/>
          <w:shd w:val="clear" w:color="auto" w:fill="F9F9F9"/>
        </w:rPr>
        <w:t xml:space="preserve">eg. He had finally </w:t>
      </w:r>
      <w:r w:rsidRPr="00C54112">
        <w:rPr>
          <w:rFonts w:ascii="Arial" w:eastAsia="微软雅黑" w:hAnsi="Arial" w:cs="Arial"/>
          <w:color w:val="FF0000"/>
          <w:kern w:val="0"/>
          <w:sz w:val="28"/>
          <w:szCs w:val="28"/>
          <w:shd w:val="clear" w:color="auto" w:fill="F9F9F9"/>
        </w:rPr>
        <w:t xml:space="preserve">achieved </w:t>
      </w:r>
      <w:r w:rsidRPr="00C54112">
        <w:rPr>
          <w:rFonts w:ascii="Arial" w:eastAsia="微软雅黑" w:hAnsi="Arial" w:cs="Arial"/>
          <w:color w:val="000000" w:themeColor="text1"/>
          <w:kern w:val="0"/>
          <w:sz w:val="28"/>
          <w:szCs w:val="28"/>
          <w:shd w:val="clear" w:color="auto" w:fill="F9F9F9"/>
        </w:rPr>
        <w:t xml:space="preserve">success. </w:t>
      </w:r>
      <w:r w:rsidRPr="00C54112">
        <w:rPr>
          <w:rFonts w:ascii="Arial" w:eastAsia="微软雅黑" w:hAnsi="Arial" w:cs="Arial"/>
          <w:color w:val="000000" w:themeColor="text1"/>
          <w:kern w:val="0"/>
          <w:sz w:val="28"/>
          <w:szCs w:val="28"/>
          <w:shd w:val="clear" w:color="auto" w:fill="F9F9F9"/>
        </w:rPr>
        <w:t>他终于获得了成功。</w:t>
      </w:r>
    </w:p>
    <w:p w14:paraId="6454F374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Arial"/>
          <w:color w:val="000000" w:themeColor="text1"/>
          <w:kern w:val="0"/>
          <w:sz w:val="28"/>
          <w:szCs w:val="28"/>
          <w:shd w:val="clear" w:color="auto" w:fill="F9F9F9"/>
        </w:rPr>
        <w:t xml:space="preserve">eg. I haven't </w:t>
      </w:r>
      <w:r w:rsidRPr="00C54112">
        <w:rPr>
          <w:rFonts w:ascii="Arial" w:eastAsia="微软雅黑" w:hAnsi="Arial" w:cs="Arial"/>
          <w:color w:val="FF0000"/>
          <w:kern w:val="0"/>
          <w:sz w:val="28"/>
          <w:szCs w:val="28"/>
          <w:shd w:val="clear" w:color="auto" w:fill="F9F9F9"/>
        </w:rPr>
        <w:t xml:space="preserve">achieved </w:t>
      </w:r>
      <w:r w:rsidRPr="00C54112">
        <w:rPr>
          <w:rFonts w:ascii="Arial" w:eastAsia="微软雅黑" w:hAnsi="Arial" w:cs="Arial"/>
          <w:color w:val="000000" w:themeColor="text1"/>
          <w:kern w:val="0"/>
          <w:sz w:val="28"/>
          <w:szCs w:val="28"/>
          <w:shd w:val="clear" w:color="auto" w:fill="F9F9F9"/>
        </w:rPr>
        <w:t xml:space="preserve">very much today. </w:t>
      </w:r>
      <w:r w:rsidRPr="00C54112">
        <w:rPr>
          <w:rFonts w:ascii="Arial" w:eastAsia="微软雅黑" w:hAnsi="Arial" w:cs="Arial"/>
          <w:color w:val="000000" w:themeColor="text1"/>
          <w:kern w:val="0"/>
          <w:sz w:val="28"/>
          <w:szCs w:val="28"/>
          <w:shd w:val="clear" w:color="auto" w:fill="F9F9F9"/>
        </w:rPr>
        <w:t>我今天没做成多少事。</w:t>
      </w:r>
    </w:p>
    <w:p w14:paraId="2A0C86BA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Arial"/>
          <w:color w:val="000000" w:themeColor="text1"/>
          <w:kern w:val="0"/>
          <w:sz w:val="28"/>
          <w:szCs w:val="28"/>
          <w:shd w:val="clear" w:color="auto" w:fill="F9F9F9"/>
        </w:rPr>
        <w:t xml:space="preserve">eg. Their background gives them little chance of </w:t>
      </w:r>
      <w:r w:rsidRPr="00C54112">
        <w:rPr>
          <w:rFonts w:ascii="Arial" w:eastAsia="微软雅黑" w:hAnsi="Arial" w:cs="Arial"/>
          <w:color w:val="FF0000"/>
          <w:kern w:val="0"/>
          <w:sz w:val="28"/>
          <w:szCs w:val="28"/>
          <w:shd w:val="clear" w:color="auto" w:fill="F9F9F9"/>
        </w:rPr>
        <w:t xml:space="preserve">achieving </w:t>
      </w:r>
      <w:r w:rsidRPr="00C54112">
        <w:rPr>
          <w:rFonts w:ascii="Arial" w:eastAsia="微软雅黑" w:hAnsi="Arial" w:cs="Arial"/>
          <w:color w:val="000000" w:themeColor="text1"/>
          <w:kern w:val="0"/>
          <w:sz w:val="28"/>
          <w:szCs w:val="28"/>
          <w:shd w:val="clear" w:color="auto" w:fill="F9F9F9"/>
        </w:rPr>
        <w:t>at school.</w:t>
      </w:r>
    </w:p>
    <w:p w14:paraId="3D996264" w14:textId="77777777" w:rsidR="00C54112" w:rsidRPr="00C54112" w:rsidRDefault="00C54112" w:rsidP="00C54112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Arial" w:eastAsia="微软雅黑" w:hAnsi="Arial" w:cs="Arial"/>
          <w:color w:val="000000" w:themeColor="text1"/>
          <w:kern w:val="0"/>
          <w:sz w:val="28"/>
          <w:szCs w:val="28"/>
          <w:shd w:val="clear" w:color="auto" w:fill="F9F9F9"/>
        </w:rPr>
        <w:t>他们的家庭背景使他们很难有机会在学校学有所成。</w:t>
      </w:r>
    </w:p>
    <w:p w14:paraId="4060617B" w14:textId="77777777" w:rsidR="00C54112" w:rsidRPr="00C54112" w:rsidRDefault="00C54112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54112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Pr="00C54112">
        <w:rPr>
          <w:rFonts w:ascii="Arial" w:eastAsia="微软雅黑" w:hAnsi="Arial" w:cs="Arial"/>
          <w:color w:val="000000" w:themeColor="text1"/>
          <w:kern w:val="0"/>
          <w:sz w:val="28"/>
          <w:szCs w:val="28"/>
          <w:shd w:val="clear" w:color="auto" w:fill="F9F9F9"/>
        </w:rPr>
        <w:t xml:space="preserve"> achievement n. </w:t>
      </w:r>
      <w:r w:rsidRPr="00C54112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成就，成绩，功绩；达到，完成；</w:t>
      </w:r>
    </w:p>
    <w:p w14:paraId="319A6BE3" w14:textId="6D829919" w:rsidR="00E643E4" w:rsidRPr="003D0392" w:rsidRDefault="00E643E4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</w:p>
    <w:p w14:paraId="03C39AAF" w14:textId="37F464B7" w:rsidR="00105009" w:rsidRPr="003D0392" w:rsidRDefault="00105009" w:rsidP="00C54112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</w:p>
    <w:sectPr w:rsidR="00105009" w:rsidRPr="003D0392" w:rsidSect="002275F7">
      <w:footerReference w:type="default" r:id="rId7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0B507" w14:textId="77777777" w:rsidR="00D364C1" w:rsidRDefault="00D364C1" w:rsidP="002275F7">
      <w:r>
        <w:separator/>
      </w:r>
    </w:p>
  </w:endnote>
  <w:endnote w:type="continuationSeparator" w:id="0">
    <w:p w14:paraId="0EA1984F" w14:textId="77777777" w:rsidR="00D364C1" w:rsidRDefault="00D364C1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ongti SC">
    <w:altName w:val="﷽﷽﷽﷽﷽﷽﷽﷽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ingFang SC">
    <w:altName w:val="﷽﷽﷽﷽﷽﷽﷽﷽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7D870" w14:textId="77777777" w:rsidR="00D364C1" w:rsidRDefault="00D364C1" w:rsidP="002275F7">
      <w:r>
        <w:separator/>
      </w:r>
    </w:p>
  </w:footnote>
  <w:footnote w:type="continuationSeparator" w:id="0">
    <w:p w14:paraId="764D5537" w14:textId="77777777" w:rsidR="00D364C1" w:rsidRDefault="00D364C1" w:rsidP="002275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228E2"/>
    <w:rsid w:val="00026F2F"/>
    <w:rsid w:val="00043971"/>
    <w:rsid w:val="00077DAD"/>
    <w:rsid w:val="00097869"/>
    <w:rsid w:val="000B34BF"/>
    <w:rsid w:val="000B373A"/>
    <w:rsid w:val="000D4717"/>
    <w:rsid w:val="000F7F31"/>
    <w:rsid w:val="00105009"/>
    <w:rsid w:val="001A7D20"/>
    <w:rsid w:val="002146CB"/>
    <w:rsid w:val="002275F7"/>
    <w:rsid w:val="00242A69"/>
    <w:rsid w:val="00243697"/>
    <w:rsid w:val="0026184E"/>
    <w:rsid w:val="00292354"/>
    <w:rsid w:val="002F3259"/>
    <w:rsid w:val="00316DC7"/>
    <w:rsid w:val="00325595"/>
    <w:rsid w:val="00326EE4"/>
    <w:rsid w:val="003D0392"/>
    <w:rsid w:val="003E5513"/>
    <w:rsid w:val="00404841"/>
    <w:rsid w:val="0052153B"/>
    <w:rsid w:val="00553226"/>
    <w:rsid w:val="0056681A"/>
    <w:rsid w:val="00581FA3"/>
    <w:rsid w:val="005D476F"/>
    <w:rsid w:val="005E2880"/>
    <w:rsid w:val="00614FE0"/>
    <w:rsid w:val="0064623C"/>
    <w:rsid w:val="00692691"/>
    <w:rsid w:val="0069344C"/>
    <w:rsid w:val="006D15A2"/>
    <w:rsid w:val="006E13D3"/>
    <w:rsid w:val="006E304E"/>
    <w:rsid w:val="006F656B"/>
    <w:rsid w:val="0070080E"/>
    <w:rsid w:val="007124DC"/>
    <w:rsid w:val="00735B1C"/>
    <w:rsid w:val="00772BC1"/>
    <w:rsid w:val="00781FDD"/>
    <w:rsid w:val="007D445B"/>
    <w:rsid w:val="007D6AE2"/>
    <w:rsid w:val="007F04EC"/>
    <w:rsid w:val="00807A93"/>
    <w:rsid w:val="00813DD5"/>
    <w:rsid w:val="008214AE"/>
    <w:rsid w:val="00876C35"/>
    <w:rsid w:val="0088163F"/>
    <w:rsid w:val="0089637A"/>
    <w:rsid w:val="009016C4"/>
    <w:rsid w:val="00913C40"/>
    <w:rsid w:val="00970A15"/>
    <w:rsid w:val="0098553A"/>
    <w:rsid w:val="009B3DE6"/>
    <w:rsid w:val="009D573A"/>
    <w:rsid w:val="00A036E2"/>
    <w:rsid w:val="00A126E1"/>
    <w:rsid w:val="00A3734F"/>
    <w:rsid w:val="00B132C0"/>
    <w:rsid w:val="00B14836"/>
    <w:rsid w:val="00B14A1F"/>
    <w:rsid w:val="00B16FFC"/>
    <w:rsid w:val="00B20BD7"/>
    <w:rsid w:val="00BB77E4"/>
    <w:rsid w:val="00BC2EC3"/>
    <w:rsid w:val="00C0351F"/>
    <w:rsid w:val="00C54112"/>
    <w:rsid w:val="00C5519B"/>
    <w:rsid w:val="00C77ECA"/>
    <w:rsid w:val="00C856E2"/>
    <w:rsid w:val="00C9528A"/>
    <w:rsid w:val="00CA69D7"/>
    <w:rsid w:val="00CC2035"/>
    <w:rsid w:val="00CC30FA"/>
    <w:rsid w:val="00CE5C77"/>
    <w:rsid w:val="00D364C1"/>
    <w:rsid w:val="00D528D5"/>
    <w:rsid w:val="00D65FEF"/>
    <w:rsid w:val="00D87031"/>
    <w:rsid w:val="00DB0FAF"/>
    <w:rsid w:val="00E643E4"/>
    <w:rsid w:val="00E92A1C"/>
    <w:rsid w:val="00E9721D"/>
    <w:rsid w:val="00EA07D6"/>
    <w:rsid w:val="00EC34F8"/>
    <w:rsid w:val="00ED6AA9"/>
    <w:rsid w:val="00F0148A"/>
    <w:rsid w:val="00F87DF9"/>
    <w:rsid w:val="00F9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4874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12215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9449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4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62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4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0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93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6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460540">
                                                  <w:marLeft w:val="0"/>
                                                  <w:marRight w:val="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60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921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679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872687">
                                                      <w:marLeft w:val="30"/>
                                                      <w:marRight w:val="3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04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203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464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488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791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0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0675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2138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20212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461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4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720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0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89307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2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11</TotalTime>
  <Pages>6</Pages>
  <Words>837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2022-10-08T12:23:00Z</cp:lastPrinted>
  <dcterms:created xsi:type="dcterms:W3CDTF">2022-10-08T12:23:00Z</dcterms:created>
  <dcterms:modified xsi:type="dcterms:W3CDTF">2023-08-17T12:49:00Z</dcterms:modified>
</cp:coreProperties>
</file>