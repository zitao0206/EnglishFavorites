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1DD179FC" w:rsidR="009C74BF" w:rsidRPr="00E84F05" w:rsidRDefault="00BF125C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</w:rPr>
      </w:pPr>
      <w:r w:rsidRPr="00E84F05">
        <w:rPr>
          <w:rFonts w:ascii="Arial" w:eastAsiaTheme="minorEastAsia" w:hAnsi="Arial" w:cs="AppleSystemUIFont"/>
          <w:b/>
          <w:bCs/>
        </w:rPr>
        <w:t xml:space="preserve">Elementary </w:t>
      </w:r>
      <w:r w:rsidR="009C74BF" w:rsidRPr="00E84F05">
        <w:rPr>
          <w:rFonts w:ascii="Arial" w:eastAsia="微软雅黑" w:hAnsi="Arial" w:cs="AppleSystemUIFont"/>
          <w:b/>
          <w:bCs/>
          <w:color w:val="000000" w:themeColor="text1"/>
        </w:rPr>
        <w:t xml:space="preserve">Vocabulary </w:t>
      </w:r>
      <w:r w:rsidR="009C74BF" w:rsidRPr="00E84F05">
        <w:rPr>
          <w:rFonts w:ascii="Arial" w:eastAsia="微软雅黑" w:hAnsi="Arial" w:cs="AppleSystemUIFont" w:hint="eastAsia"/>
          <w:b/>
          <w:bCs/>
          <w:color w:val="000000" w:themeColor="text1"/>
        </w:rPr>
        <w:t>S</w:t>
      </w:r>
      <w:r w:rsidRPr="00E84F05">
        <w:rPr>
          <w:rFonts w:ascii="Arial" w:eastAsia="微软雅黑" w:hAnsi="Arial" w:cs="AppleSystemUIFont"/>
          <w:b/>
          <w:bCs/>
          <w:color w:val="000000" w:themeColor="text1"/>
        </w:rPr>
        <w:t>1</w:t>
      </w:r>
      <w:r w:rsidR="0068514C" w:rsidRPr="00E84F05">
        <w:rPr>
          <w:rFonts w:ascii="Arial" w:eastAsia="微软雅黑" w:hAnsi="Arial" w:cs="AppleSystemUIFont"/>
          <w:b/>
          <w:bCs/>
          <w:color w:val="000000" w:themeColor="text1"/>
        </w:rPr>
        <w:t>2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2268"/>
        <w:gridCol w:w="1985"/>
        <w:gridCol w:w="567"/>
        <w:gridCol w:w="2268"/>
        <w:gridCol w:w="2552"/>
      </w:tblGrid>
      <w:tr w:rsidR="00E84F05" w:rsidRPr="00010A86" w14:paraId="3D09F3B3" w14:textId="5550AD46" w:rsidTr="00E84F05">
        <w:trPr>
          <w:trHeight w:val="680"/>
        </w:trPr>
        <w:tc>
          <w:tcPr>
            <w:tcW w:w="559" w:type="dxa"/>
          </w:tcPr>
          <w:p w14:paraId="47D3D2EE" w14:textId="701F135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211D000F" w14:textId="7F739C3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insist</w:t>
            </w:r>
          </w:p>
        </w:tc>
        <w:tc>
          <w:tcPr>
            <w:tcW w:w="1985" w:type="dxa"/>
          </w:tcPr>
          <w:p w14:paraId="36A7B1A4" w14:textId="2D964FA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坚决要求，坚持</w:t>
            </w:r>
          </w:p>
        </w:tc>
        <w:tc>
          <w:tcPr>
            <w:tcW w:w="567" w:type="dxa"/>
          </w:tcPr>
          <w:p w14:paraId="5F54A4AB" w14:textId="533F18CF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268" w:type="dxa"/>
          </w:tcPr>
          <w:p w14:paraId="6827AC9C" w14:textId="0677AAE3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for the sake of</w:t>
            </w:r>
          </w:p>
        </w:tc>
        <w:tc>
          <w:tcPr>
            <w:tcW w:w="2552" w:type="dxa"/>
          </w:tcPr>
          <w:p w14:paraId="13144241" w14:textId="0A5F90E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为了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…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起见</w:t>
            </w:r>
          </w:p>
        </w:tc>
      </w:tr>
      <w:tr w:rsidR="00E84F05" w:rsidRPr="00010A86" w14:paraId="615772FF" w14:textId="0B3E79B4" w:rsidTr="00E84F05">
        <w:trPr>
          <w:trHeight w:val="680"/>
        </w:trPr>
        <w:tc>
          <w:tcPr>
            <w:tcW w:w="559" w:type="dxa"/>
          </w:tcPr>
          <w:p w14:paraId="220F4FA6" w14:textId="1018431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105D9F20" w14:textId="4B49547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put out</w:t>
            </w:r>
          </w:p>
        </w:tc>
        <w:tc>
          <w:tcPr>
            <w:tcW w:w="1985" w:type="dxa"/>
          </w:tcPr>
          <w:p w14:paraId="48075CE9" w14:textId="40E02DF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扑火；发表</w:t>
            </w:r>
          </w:p>
        </w:tc>
        <w:tc>
          <w:tcPr>
            <w:tcW w:w="567" w:type="dxa"/>
          </w:tcPr>
          <w:p w14:paraId="64B2599C" w14:textId="5A569E6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2268" w:type="dxa"/>
          </w:tcPr>
          <w:p w14:paraId="3E43C309" w14:textId="2BB030E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deserve</w:t>
            </w:r>
          </w:p>
        </w:tc>
        <w:tc>
          <w:tcPr>
            <w:tcW w:w="2552" w:type="dxa"/>
          </w:tcPr>
          <w:p w14:paraId="76CFA9CE" w14:textId="471D391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值得，应得</w:t>
            </w:r>
          </w:p>
        </w:tc>
      </w:tr>
      <w:tr w:rsidR="00E84F05" w:rsidRPr="00010A86" w14:paraId="04D618C3" w14:textId="17B2459D" w:rsidTr="00E84F05">
        <w:trPr>
          <w:trHeight w:val="680"/>
        </w:trPr>
        <w:tc>
          <w:tcPr>
            <w:tcW w:w="559" w:type="dxa"/>
          </w:tcPr>
          <w:p w14:paraId="0D36BC11" w14:textId="0DD3333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24C5931E" w14:textId="5254F2C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on sale</w:t>
            </w:r>
          </w:p>
        </w:tc>
        <w:tc>
          <w:tcPr>
            <w:tcW w:w="1985" w:type="dxa"/>
          </w:tcPr>
          <w:p w14:paraId="34364BDB" w14:textId="0093AD79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出售，上市</w:t>
            </w:r>
          </w:p>
        </w:tc>
        <w:tc>
          <w:tcPr>
            <w:tcW w:w="567" w:type="dxa"/>
          </w:tcPr>
          <w:p w14:paraId="7D122A32" w14:textId="5D8436C7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2268" w:type="dxa"/>
          </w:tcPr>
          <w:p w14:paraId="72F39A76" w14:textId="2F4F317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worthy</w:t>
            </w:r>
          </w:p>
        </w:tc>
        <w:tc>
          <w:tcPr>
            <w:tcW w:w="2552" w:type="dxa"/>
          </w:tcPr>
          <w:p w14:paraId="2D256297" w14:textId="3EFD5AB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值得的，应得的</w:t>
            </w:r>
          </w:p>
        </w:tc>
      </w:tr>
      <w:tr w:rsidR="00E84F05" w:rsidRPr="00010A86" w14:paraId="15EE575C" w14:textId="0E440A6F" w:rsidTr="00E84F05">
        <w:trPr>
          <w:trHeight w:val="680"/>
        </w:trPr>
        <w:tc>
          <w:tcPr>
            <w:tcW w:w="559" w:type="dxa"/>
          </w:tcPr>
          <w:p w14:paraId="3F67DBFF" w14:textId="7A604E4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67D544E4" w14:textId="4FF6B958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get around</w:t>
            </w:r>
          </w:p>
        </w:tc>
        <w:tc>
          <w:tcPr>
            <w:tcW w:w="1985" w:type="dxa"/>
          </w:tcPr>
          <w:p w14:paraId="4AE15F0E" w14:textId="170DA4D4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走动；传开；克服</w:t>
            </w:r>
          </w:p>
        </w:tc>
        <w:tc>
          <w:tcPr>
            <w:tcW w:w="567" w:type="dxa"/>
          </w:tcPr>
          <w:p w14:paraId="6CAB5D4E" w14:textId="2208E90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2268" w:type="dxa"/>
          </w:tcPr>
          <w:p w14:paraId="0078E012" w14:textId="0429384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at sea</w:t>
            </w:r>
          </w:p>
        </w:tc>
        <w:tc>
          <w:tcPr>
            <w:tcW w:w="2552" w:type="dxa"/>
          </w:tcPr>
          <w:p w14:paraId="6350F40D" w14:textId="0D02A32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在上海；迷惑</w:t>
            </w:r>
          </w:p>
        </w:tc>
      </w:tr>
      <w:tr w:rsidR="00E84F05" w:rsidRPr="00010A86" w14:paraId="1BA24823" w14:textId="33AF8B9D" w:rsidTr="00E84F05">
        <w:trPr>
          <w:trHeight w:val="680"/>
        </w:trPr>
        <w:tc>
          <w:tcPr>
            <w:tcW w:w="559" w:type="dxa"/>
          </w:tcPr>
          <w:p w14:paraId="6A71268F" w14:textId="5BA79AF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2C2B81C7" w14:textId="482672A7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limit to</w:t>
            </w:r>
          </w:p>
        </w:tc>
        <w:tc>
          <w:tcPr>
            <w:tcW w:w="1985" w:type="dxa"/>
          </w:tcPr>
          <w:p w14:paraId="362DDBF2" w14:textId="1BD2B018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将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…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限制在</w:t>
            </w:r>
          </w:p>
        </w:tc>
        <w:tc>
          <w:tcPr>
            <w:tcW w:w="567" w:type="dxa"/>
          </w:tcPr>
          <w:p w14:paraId="56DE8FE9" w14:textId="430872EE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268" w:type="dxa"/>
          </w:tcPr>
          <w:p w14:paraId="738D4A95" w14:textId="77BA5AB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declare</w:t>
            </w:r>
          </w:p>
        </w:tc>
        <w:tc>
          <w:tcPr>
            <w:tcW w:w="2552" w:type="dxa"/>
          </w:tcPr>
          <w:p w14:paraId="708BC74C" w14:textId="6E5913E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声明，宣布</w:t>
            </w:r>
          </w:p>
        </w:tc>
      </w:tr>
      <w:tr w:rsidR="00E84F05" w:rsidRPr="00010A86" w14:paraId="68127632" w14:textId="3D699077" w:rsidTr="00E84F05">
        <w:trPr>
          <w:trHeight w:val="680"/>
        </w:trPr>
        <w:tc>
          <w:tcPr>
            <w:tcW w:w="559" w:type="dxa"/>
          </w:tcPr>
          <w:p w14:paraId="087179FB" w14:textId="47F1A15E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56A2DB83" w14:textId="305EEDA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reward</w:t>
            </w:r>
          </w:p>
        </w:tc>
        <w:tc>
          <w:tcPr>
            <w:tcW w:w="1985" w:type="dxa"/>
          </w:tcPr>
          <w:p w14:paraId="0BE3291F" w14:textId="12A9648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奖励，回报</w:t>
            </w:r>
          </w:p>
        </w:tc>
        <w:tc>
          <w:tcPr>
            <w:tcW w:w="567" w:type="dxa"/>
          </w:tcPr>
          <w:p w14:paraId="48D176FC" w14:textId="185B915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2268" w:type="dxa"/>
          </w:tcPr>
          <w:p w14:paraId="73C1BA97" w14:textId="298EB0D7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consequence</w:t>
            </w:r>
          </w:p>
        </w:tc>
        <w:tc>
          <w:tcPr>
            <w:tcW w:w="2552" w:type="dxa"/>
          </w:tcPr>
          <w:p w14:paraId="15D807C4" w14:textId="4116B3D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结果，后果</w:t>
            </w:r>
          </w:p>
        </w:tc>
      </w:tr>
      <w:tr w:rsidR="00E84F05" w:rsidRPr="00010A86" w14:paraId="2F0A6F13" w14:textId="1BAE9836" w:rsidTr="00E84F05">
        <w:trPr>
          <w:trHeight w:val="680"/>
        </w:trPr>
        <w:tc>
          <w:tcPr>
            <w:tcW w:w="559" w:type="dxa"/>
          </w:tcPr>
          <w:p w14:paraId="252CD9E0" w14:textId="1BC87B9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6E62B383" w14:textId="0753C44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beyond recognition</w:t>
            </w:r>
          </w:p>
        </w:tc>
        <w:tc>
          <w:tcPr>
            <w:tcW w:w="1985" w:type="dxa"/>
          </w:tcPr>
          <w:p w14:paraId="26E6B929" w14:textId="587E731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认不出来</w:t>
            </w:r>
          </w:p>
        </w:tc>
        <w:tc>
          <w:tcPr>
            <w:tcW w:w="567" w:type="dxa"/>
          </w:tcPr>
          <w:p w14:paraId="5ACAB1DA" w14:textId="24AD496E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2268" w:type="dxa"/>
          </w:tcPr>
          <w:p w14:paraId="6F034766" w14:textId="6ED00EF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accuse</w:t>
            </w:r>
          </w:p>
        </w:tc>
        <w:tc>
          <w:tcPr>
            <w:tcW w:w="2552" w:type="dxa"/>
          </w:tcPr>
          <w:p w14:paraId="14121754" w14:textId="372F649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指责，控告</w:t>
            </w:r>
          </w:p>
        </w:tc>
      </w:tr>
      <w:tr w:rsidR="00E84F05" w:rsidRPr="00010A86" w14:paraId="150A6BAC" w14:textId="15159E7A" w:rsidTr="00E84F05">
        <w:trPr>
          <w:trHeight w:val="680"/>
        </w:trPr>
        <w:tc>
          <w:tcPr>
            <w:tcW w:w="559" w:type="dxa"/>
          </w:tcPr>
          <w:p w14:paraId="0FC6EC1B" w14:textId="753A7E5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268" w:type="dxa"/>
          </w:tcPr>
          <w:p w14:paraId="6007F9BD" w14:textId="1BB2925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sympathy</w:t>
            </w:r>
          </w:p>
        </w:tc>
        <w:tc>
          <w:tcPr>
            <w:tcW w:w="1985" w:type="dxa"/>
          </w:tcPr>
          <w:p w14:paraId="2712F7ED" w14:textId="654D2408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同情；同感</w:t>
            </w:r>
          </w:p>
        </w:tc>
        <w:tc>
          <w:tcPr>
            <w:tcW w:w="567" w:type="dxa"/>
          </w:tcPr>
          <w:p w14:paraId="393B9409" w14:textId="7C5A163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2268" w:type="dxa"/>
          </w:tcPr>
          <w:p w14:paraId="34BB1F1A" w14:textId="08A106C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envy</w:t>
            </w:r>
          </w:p>
        </w:tc>
        <w:tc>
          <w:tcPr>
            <w:tcW w:w="2552" w:type="dxa"/>
          </w:tcPr>
          <w:p w14:paraId="796D6132" w14:textId="0302E08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嫉妒，羡慕</w:t>
            </w:r>
          </w:p>
        </w:tc>
      </w:tr>
      <w:tr w:rsidR="00E84F05" w:rsidRPr="00010A86" w14:paraId="0BF6B33B" w14:textId="7436A1D0" w:rsidTr="00E84F05">
        <w:trPr>
          <w:trHeight w:val="680"/>
        </w:trPr>
        <w:tc>
          <w:tcPr>
            <w:tcW w:w="559" w:type="dxa"/>
          </w:tcPr>
          <w:p w14:paraId="43848811" w14:textId="600E913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28F8F78A" w14:textId="246E014F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motivate</w:t>
            </w:r>
          </w:p>
        </w:tc>
        <w:tc>
          <w:tcPr>
            <w:tcW w:w="1985" w:type="dxa"/>
          </w:tcPr>
          <w:p w14:paraId="1CDBAE62" w14:textId="5F5EE37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激励，激发</w:t>
            </w:r>
          </w:p>
        </w:tc>
        <w:tc>
          <w:tcPr>
            <w:tcW w:w="567" w:type="dxa"/>
          </w:tcPr>
          <w:p w14:paraId="64328F32" w14:textId="1DBDFE9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2268" w:type="dxa"/>
          </w:tcPr>
          <w:p w14:paraId="18F10C3B" w14:textId="7BAF4084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may as well</w:t>
            </w:r>
          </w:p>
        </w:tc>
        <w:tc>
          <w:tcPr>
            <w:tcW w:w="2552" w:type="dxa"/>
          </w:tcPr>
          <w:p w14:paraId="6EEAA311" w14:textId="055B05B9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只好，无妨</w:t>
            </w:r>
          </w:p>
        </w:tc>
      </w:tr>
      <w:tr w:rsidR="00E84F05" w:rsidRPr="00010A86" w14:paraId="26E3FD60" w14:textId="3A7EC2C8" w:rsidTr="00E84F05">
        <w:trPr>
          <w:trHeight w:val="680"/>
        </w:trPr>
        <w:tc>
          <w:tcPr>
            <w:tcW w:w="559" w:type="dxa"/>
          </w:tcPr>
          <w:p w14:paraId="0B434C82" w14:textId="29E51C1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268" w:type="dxa"/>
          </w:tcPr>
          <w:p w14:paraId="31AF8E1B" w14:textId="2BA32C5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adjust</w:t>
            </w:r>
          </w:p>
        </w:tc>
        <w:tc>
          <w:tcPr>
            <w:tcW w:w="1985" w:type="dxa"/>
          </w:tcPr>
          <w:p w14:paraId="3340F0EA" w14:textId="6498FC9F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调整，调节</w:t>
            </w:r>
          </w:p>
        </w:tc>
        <w:tc>
          <w:tcPr>
            <w:tcW w:w="567" w:type="dxa"/>
          </w:tcPr>
          <w:p w14:paraId="26B7D7AF" w14:textId="32BDB7C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2268" w:type="dxa"/>
          </w:tcPr>
          <w:p w14:paraId="256375E3" w14:textId="0F123FE9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flesh</w:t>
            </w:r>
          </w:p>
        </w:tc>
        <w:tc>
          <w:tcPr>
            <w:tcW w:w="2552" w:type="dxa"/>
          </w:tcPr>
          <w:p w14:paraId="2C033305" w14:textId="1C0328DE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肉，肉体</w:t>
            </w:r>
          </w:p>
        </w:tc>
      </w:tr>
      <w:tr w:rsidR="00E84F05" w:rsidRPr="00010A86" w14:paraId="4B08C4B4" w14:textId="11C921C8" w:rsidTr="00E84F05">
        <w:trPr>
          <w:trHeight w:val="680"/>
        </w:trPr>
        <w:tc>
          <w:tcPr>
            <w:tcW w:w="559" w:type="dxa"/>
          </w:tcPr>
          <w:p w14:paraId="7A28CFD5" w14:textId="55732134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268" w:type="dxa"/>
          </w:tcPr>
          <w:p w14:paraId="02806627" w14:textId="4F8500A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participate</w:t>
            </w:r>
          </w:p>
        </w:tc>
        <w:tc>
          <w:tcPr>
            <w:tcW w:w="1985" w:type="dxa"/>
          </w:tcPr>
          <w:p w14:paraId="572D4C20" w14:textId="5B040DA8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参加，参与</w:t>
            </w:r>
          </w:p>
        </w:tc>
        <w:tc>
          <w:tcPr>
            <w:tcW w:w="567" w:type="dxa"/>
          </w:tcPr>
          <w:p w14:paraId="4B79009C" w14:textId="5D6718BF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2268" w:type="dxa"/>
          </w:tcPr>
          <w:p w14:paraId="7DE2462F" w14:textId="5B777621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mercy</w:t>
            </w:r>
          </w:p>
        </w:tc>
        <w:tc>
          <w:tcPr>
            <w:tcW w:w="2552" w:type="dxa"/>
          </w:tcPr>
          <w:p w14:paraId="6C21BCC3" w14:textId="7BAAB9DC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怜悯，仁慈</w:t>
            </w:r>
          </w:p>
        </w:tc>
      </w:tr>
      <w:tr w:rsidR="00E84F05" w:rsidRPr="00010A86" w14:paraId="5534AE3E" w14:textId="65536D23" w:rsidTr="00E84F05">
        <w:trPr>
          <w:trHeight w:val="680"/>
        </w:trPr>
        <w:tc>
          <w:tcPr>
            <w:tcW w:w="559" w:type="dxa"/>
          </w:tcPr>
          <w:p w14:paraId="1F8A9F05" w14:textId="3CCD9DF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268" w:type="dxa"/>
          </w:tcPr>
          <w:p w14:paraId="0F45CDBD" w14:textId="5CE55EE3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confidence</w:t>
            </w:r>
          </w:p>
        </w:tc>
        <w:tc>
          <w:tcPr>
            <w:tcW w:w="1985" w:type="dxa"/>
          </w:tcPr>
          <w:p w14:paraId="26AC842A" w14:textId="44E5E87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信心，信任</w:t>
            </w:r>
          </w:p>
        </w:tc>
        <w:tc>
          <w:tcPr>
            <w:tcW w:w="567" w:type="dxa"/>
          </w:tcPr>
          <w:p w14:paraId="6E178E92" w14:textId="7FCE415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2268" w:type="dxa"/>
          </w:tcPr>
          <w:p w14:paraId="0A1BE1C0" w14:textId="265DA5C3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set about</w:t>
            </w:r>
          </w:p>
        </w:tc>
        <w:tc>
          <w:tcPr>
            <w:tcW w:w="2552" w:type="dxa"/>
          </w:tcPr>
          <w:p w14:paraId="4C8ED1EC" w14:textId="75A593D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动手，开始</w:t>
            </w:r>
          </w:p>
        </w:tc>
      </w:tr>
      <w:tr w:rsidR="00E84F05" w:rsidRPr="00010A86" w14:paraId="43B4A359" w14:textId="1E182E64" w:rsidTr="00E84F05">
        <w:trPr>
          <w:trHeight w:val="680"/>
        </w:trPr>
        <w:tc>
          <w:tcPr>
            <w:tcW w:w="559" w:type="dxa"/>
          </w:tcPr>
          <w:p w14:paraId="2AAB4865" w14:textId="37329B13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268" w:type="dxa"/>
          </w:tcPr>
          <w:p w14:paraId="087759BA" w14:textId="5D38E05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in good repair</w:t>
            </w:r>
          </w:p>
        </w:tc>
        <w:tc>
          <w:tcPr>
            <w:tcW w:w="1985" w:type="dxa"/>
          </w:tcPr>
          <w:p w14:paraId="7AD5DA84" w14:textId="69DBA5B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维修良好</w:t>
            </w:r>
          </w:p>
        </w:tc>
        <w:tc>
          <w:tcPr>
            <w:tcW w:w="567" w:type="dxa"/>
          </w:tcPr>
          <w:p w14:paraId="68E9E960" w14:textId="4356FA87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2268" w:type="dxa"/>
          </w:tcPr>
          <w:p w14:paraId="0459A98A" w14:textId="10CFD14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go about</w:t>
            </w:r>
          </w:p>
        </w:tc>
        <w:tc>
          <w:tcPr>
            <w:tcW w:w="2552" w:type="dxa"/>
          </w:tcPr>
          <w:p w14:paraId="20B87C22" w14:textId="0F6B190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着手干，做</w:t>
            </w:r>
          </w:p>
        </w:tc>
      </w:tr>
      <w:tr w:rsidR="00E84F05" w:rsidRPr="00010A86" w14:paraId="4AA2C438" w14:textId="607EFAF8" w:rsidTr="00E84F05">
        <w:trPr>
          <w:trHeight w:val="680"/>
        </w:trPr>
        <w:tc>
          <w:tcPr>
            <w:tcW w:w="559" w:type="dxa"/>
          </w:tcPr>
          <w:p w14:paraId="43E7DA29" w14:textId="2B73E92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268" w:type="dxa"/>
          </w:tcPr>
          <w:p w14:paraId="297AB55A" w14:textId="16D84546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throw away</w:t>
            </w:r>
          </w:p>
        </w:tc>
        <w:tc>
          <w:tcPr>
            <w:tcW w:w="1985" w:type="dxa"/>
          </w:tcPr>
          <w:p w14:paraId="4C776E6F" w14:textId="34F6607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丢弃；错过</w:t>
            </w:r>
          </w:p>
        </w:tc>
        <w:tc>
          <w:tcPr>
            <w:tcW w:w="567" w:type="dxa"/>
          </w:tcPr>
          <w:p w14:paraId="67D58D50" w14:textId="792CF31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2268" w:type="dxa"/>
          </w:tcPr>
          <w:p w14:paraId="1F844CF2" w14:textId="17BDBA2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in one’s power</w:t>
            </w:r>
          </w:p>
        </w:tc>
        <w:tc>
          <w:tcPr>
            <w:tcW w:w="2552" w:type="dxa"/>
          </w:tcPr>
          <w:p w14:paraId="026ED50A" w14:textId="5DFB2FF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在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…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支配下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 xml:space="preserve"> </w:t>
            </w:r>
          </w:p>
        </w:tc>
      </w:tr>
      <w:tr w:rsidR="00E84F05" w:rsidRPr="00010A86" w14:paraId="2303CD58" w14:textId="77777777" w:rsidTr="00E84F05">
        <w:trPr>
          <w:trHeight w:val="680"/>
        </w:trPr>
        <w:tc>
          <w:tcPr>
            <w:tcW w:w="559" w:type="dxa"/>
          </w:tcPr>
          <w:p w14:paraId="215F378E" w14:textId="0F0CFF3B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 w:hint="eastAsia"/>
                <w:color w:val="000000" w:themeColor="text1"/>
                <w:sz w:val="22"/>
                <w:szCs w:val="22"/>
              </w:rPr>
              <w:t>1</w:t>
            </w: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5CE2FB4E" w14:textId="7C91AF63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let out</w:t>
            </w:r>
          </w:p>
        </w:tc>
        <w:tc>
          <w:tcPr>
            <w:tcW w:w="1985" w:type="dxa"/>
          </w:tcPr>
          <w:p w14:paraId="0ACFCC6F" w14:textId="7ED078A8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放出，释放</w:t>
            </w:r>
          </w:p>
        </w:tc>
        <w:tc>
          <w:tcPr>
            <w:tcW w:w="567" w:type="dxa"/>
          </w:tcPr>
          <w:p w14:paraId="60E283C8" w14:textId="0AB525A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 w:hint="eastAsia"/>
                <w:color w:val="000000" w:themeColor="text1"/>
                <w:sz w:val="22"/>
                <w:szCs w:val="22"/>
              </w:rPr>
              <w:t>3</w:t>
            </w: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6CE6781B" w14:textId="0DD284F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pay off</w:t>
            </w:r>
          </w:p>
        </w:tc>
        <w:tc>
          <w:tcPr>
            <w:tcW w:w="2552" w:type="dxa"/>
          </w:tcPr>
          <w:p w14:paraId="609A8597" w14:textId="496A7DA9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偿清，还清</w:t>
            </w:r>
          </w:p>
        </w:tc>
      </w:tr>
      <w:tr w:rsidR="00E84F05" w:rsidRPr="00010A86" w14:paraId="2B312BB7" w14:textId="59E375D6" w:rsidTr="00E84F05">
        <w:trPr>
          <w:trHeight w:val="680"/>
        </w:trPr>
        <w:tc>
          <w:tcPr>
            <w:tcW w:w="559" w:type="dxa"/>
          </w:tcPr>
          <w:p w14:paraId="37996ADE" w14:textId="51BD84E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268" w:type="dxa"/>
          </w:tcPr>
          <w:p w14:paraId="50904F0B" w14:textId="005C03F9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allow for</w:t>
            </w:r>
          </w:p>
        </w:tc>
        <w:tc>
          <w:tcPr>
            <w:tcW w:w="1985" w:type="dxa"/>
          </w:tcPr>
          <w:p w14:paraId="37458267" w14:textId="2275BCB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考虑到，顾及</w:t>
            </w:r>
          </w:p>
        </w:tc>
        <w:tc>
          <w:tcPr>
            <w:tcW w:w="567" w:type="dxa"/>
          </w:tcPr>
          <w:p w14:paraId="50BD969D" w14:textId="423646C3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36</w:t>
            </w:r>
          </w:p>
        </w:tc>
        <w:tc>
          <w:tcPr>
            <w:tcW w:w="2268" w:type="dxa"/>
          </w:tcPr>
          <w:p w14:paraId="71F69764" w14:textId="76607657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pay back</w:t>
            </w:r>
            <w:r w:rsidRPr="00E84F05">
              <w:rPr>
                <w:rStyle w:val="apple-converted-space"/>
                <w:rFonts w:ascii="Arial" w:eastAsia="微软雅黑" w:hAnsi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552" w:type="dxa"/>
          </w:tcPr>
          <w:p w14:paraId="062C7FB1" w14:textId="260EE9EC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偿还，报复</w:t>
            </w:r>
          </w:p>
        </w:tc>
      </w:tr>
      <w:tr w:rsidR="00E84F05" w:rsidRPr="00010A86" w14:paraId="3FA1D15D" w14:textId="742B60D2" w:rsidTr="00E84F05">
        <w:trPr>
          <w:trHeight w:val="680"/>
        </w:trPr>
        <w:tc>
          <w:tcPr>
            <w:tcW w:w="559" w:type="dxa"/>
          </w:tcPr>
          <w:p w14:paraId="537253EF" w14:textId="6EA0F1CD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268" w:type="dxa"/>
          </w:tcPr>
          <w:p w14:paraId="55B4ED57" w14:textId="5E317E4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reject</w:t>
            </w:r>
          </w:p>
        </w:tc>
        <w:tc>
          <w:tcPr>
            <w:tcW w:w="1985" w:type="dxa"/>
          </w:tcPr>
          <w:p w14:paraId="5B8C8EFA" w14:textId="517B1375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拒绝接受</w:t>
            </w:r>
          </w:p>
        </w:tc>
        <w:tc>
          <w:tcPr>
            <w:tcW w:w="567" w:type="dxa"/>
          </w:tcPr>
          <w:p w14:paraId="260FB419" w14:textId="00A881EA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37</w:t>
            </w:r>
          </w:p>
        </w:tc>
        <w:tc>
          <w:tcPr>
            <w:tcW w:w="2268" w:type="dxa"/>
          </w:tcPr>
          <w:p w14:paraId="49F6EEBE" w14:textId="04393D4B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deny</w:t>
            </w:r>
          </w:p>
        </w:tc>
        <w:tc>
          <w:tcPr>
            <w:tcW w:w="2552" w:type="dxa"/>
          </w:tcPr>
          <w:p w14:paraId="3F2E48FB" w14:textId="5C5D1E29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否认，否定</w:t>
            </w:r>
          </w:p>
        </w:tc>
      </w:tr>
      <w:tr w:rsidR="00E84F05" w:rsidRPr="00010A86" w14:paraId="27507647" w14:textId="6DB2A637" w:rsidTr="00E84F05">
        <w:trPr>
          <w:trHeight w:val="680"/>
        </w:trPr>
        <w:tc>
          <w:tcPr>
            <w:tcW w:w="559" w:type="dxa"/>
          </w:tcPr>
          <w:p w14:paraId="12056B4C" w14:textId="2F693BC9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268" w:type="dxa"/>
          </w:tcPr>
          <w:p w14:paraId="7E3E1C10" w14:textId="4CF8445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get stuck in</w:t>
            </w:r>
          </w:p>
        </w:tc>
        <w:tc>
          <w:tcPr>
            <w:tcW w:w="1985" w:type="dxa"/>
          </w:tcPr>
          <w:p w14:paraId="0C0BC3B5" w14:textId="7F1B7B5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陷进去</w:t>
            </w:r>
          </w:p>
        </w:tc>
        <w:tc>
          <w:tcPr>
            <w:tcW w:w="567" w:type="dxa"/>
          </w:tcPr>
          <w:p w14:paraId="2A9E56D3" w14:textId="3A55E3A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2268" w:type="dxa"/>
          </w:tcPr>
          <w:p w14:paraId="0F55280E" w14:textId="18350BB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take for granted</w:t>
            </w:r>
          </w:p>
        </w:tc>
        <w:tc>
          <w:tcPr>
            <w:tcW w:w="2552" w:type="dxa"/>
          </w:tcPr>
          <w:p w14:paraId="799F6E6F" w14:textId="6DC89B2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认为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…</w:t>
            </w:r>
            <w:r w:rsidRPr="00E84F05">
              <w:rPr>
                <w:rFonts w:ascii="Arial" w:eastAsia="微软雅黑" w:hAnsi="Arial"/>
                <w:sz w:val="22"/>
                <w:szCs w:val="22"/>
              </w:rPr>
              <w:t>理所当然</w:t>
            </w:r>
          </w:p>
        </w:tc>
      </w:tr>
      <w:tr w:rsidR="00E84F05" w:rsidRPr="00010A86" w14:paraId="6F0BCED8" w14:textId="745C8C3C" w:rsidTr="00E84F05">
        <w:trPr>
          <w:trHeight w:val="680"/>
        </w:trPr>
        <w:tc>
          <w:tcPr>
            <w:tcW w:w="559" w:type="dxa"/>
          </w:tcPr>
          <w:p w14:paraId="04577AB1" w14:textId="732760AA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268" w:type="dxa"/>
          </w:tcPr>
          <w:p w14:paraId="1575FDFF" w14:textId="4707A6E5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 xml:space="preserve">break away </w:t>
            </w:r>
          </w:p>
        </w:tc>
        <w:tc>
          <w:tcPr>
            <w:tcW w:w="1985" w:type="dxa"/>
          </w:tcPr>
          <w:p w14:paraId="03828611" w14:textId="04213E3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脱离，断绝</w:t>
            </w:r>
          </w:p>
        </w:tc>
        <w:tc>
          <w:tcPr>
            <w:tcW w:w="567" w:type="dxa"/>
          </w:tcPr>
          <w:p w14:paraId="1888213A" w14:textId="3A5FAD27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39</w:t>
            </w:r>
          </w:p>
        </w:tc>
        <w:tc>
          <w:tcPr>
            <w:tcW w:w="2268" w:type="dxa"/>
          </w:tcPr>
          <w:p w14:paraId="60E458DB" w14:textId="42F723D8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trial</w:t>
            </w:r>
          </w:p>
        </w:tc>
        <w:tc>
          <w:tcPr>
            <w:tcW w:w="2552" w:type="dxa"/>
          </w:tcPr>
          <w:p w14:paraId="1D7CDA00" w14:textId="0F052911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试验；审讯</w:t>
            </w:r>
          </w:p>
        </w:tc>
      </w:tr>
      <w:tr w:rsidR="00E84F05" w:rsidRPr="00010A86" w14:paraId="6727E853" w14:textId="59C403BF" w:rsidTr="00E84F05">
        <w:trPr>
          <w:trHeight w:val="680"/>
        </w:trPr>
        <w:tc>
          <w:tcPr>
            <w:tcW w:w="559" w:type="dxa"/>
          </w:tcPr>
          <w:p w14:paraId="4C50FD9B" w14:textId="48B44102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268" w:type="dxa"/>
          </w:tcPr>
          <w:p w14:paraId="467351C8" w14:textId="65674090" w:rsidR="00E84F05" w:rsidRPr="00E84F05" w:rsidRDefault="00E84F05" w:rsidP="00E84F05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otherwise</w:t>
            </w:r>
          </w:p>
        </w:tc>
        <w:tc>
          <w:tcPr>
            <w:tcW w:w="1985" w:type="dxa"/>
          </w:tcPr>
          <w:p w14:paraId="4A4ADEA9" w14:textId="7B5EC339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否则，不然</w:t>
            </w:r>
          </w:p>
        </w:tc>
        <w:tc>
          <w:tcPr>
            <w:tcW w:w="567" w:type="dxa"/>
          </w:tcPr>
          <w:p w14:paraId="01880354" w14:textId="415DE5EF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2268" w:type="dxa"/>
          </w:tcPr>
          <w:p w14:paraId="144D5B19" w14:textId="588366AE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b/>
                <w:bCs/>
                <w:sz w:val="22"/>
                <w:szCs w:val="22"/>
              </w:rPr>
              <w:t>aware</w:t>
            </w:r>
          </w:p>
        </w:tc>
        <w:tc>
          <w:tcPr>
            <w:tcW w:w="2552" w:type="dxa"/>
          </w:tcPr>
          <w:p w14:paraId="4FD096BE" w14:textId="6281A1AD" w:rsidR="00E84F05" w:rsidRPr="00E84F05" w:rsidRDefault="00E84F05" w:rsidP="00E84F05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E84F05">
              <w:rPr>
                <w:rFonts w:ascii="Arial" w:eastAsia="微软雅黑" w:hAnsi="Arial"/>
                <w:sz w:val="22"/>
                <w:szCs w:val="22"/>
              </w:rPr>
              <w:t>意识到，知道的</w:t>
            </w:r>
          </w:p>
        </w:tc>
      </w:tr>
    </w:tbl>
    <w:p w14:paraId="75152432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rial"/>
          <w:b/>
          <w:bCs/>
          <w:sz w:val="32"/>
          <w:szCs w:val="44"/>
        </w:rPr>
        <w:lastRenderedPageBreak/>
        <w:t>▲</w:t>
      </w:r>
      <w:r w:rsidRPr="00142146">
        <w:rPr>
          <w:rFonts w:ascii="Arial" w:eastAsia="微软雅黑" w:hAnsi="Arial" w:cs="AppleSystemUIFontBold"/>
          <w:b/>
          <w:bCs/>
          <w:sz w:val="32"/>
          <w:szCs w:val="44"/>
        </w:rPr>
        <w:t xml:space="preserve"> insist</w:t>
      </w:r>
      <w:r w:rsidRPr="00142146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[ɪnˈsɪst] </w:t>
      </w:r>
    </w:p>
    <w:p w14:paraId="471A8721" w14:textId="0DC39023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142146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142146">
        <w:rPr>
          <w:rFonts w:ascii="Arial" w:eastAsia="微软雅黑" w:hAnsi="Arial" w:cs="AppleSystemUIFont"/>
          <w:color w:val="0432FF"/>
          <w:sz w:val="28"/>
          <w:szCs w:val="26"/>
        </w:rPr>
        <w:t>坚决要求，坚持</w:t>
      </w:r>
      <w:r w:rsidRPr="00142146">
        <w:rPr>
          <w:rFonts w:ascii="Arial" w:eastAsia="微软雅黑" w:hAnsi="Arial" w:cs="AppleSystemUIFont"/>
          <w:color w:val="0432FF"/>
          <w:sz w:val="28"/>
          <w:szCs w:val="26"/>
        </w:rPr>
        <w:t xml:space="preserve"> + on</w:t>
      </w:r>
    </w:p>
    <w:p w14:paraId="34A3B2F3" w14:textId="3E826A99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I didn't really want to go but he 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insisted</w:t>
      </w:r>
      <w:r w:rsidRPr="0014214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我并不真的想去，但他硬要我去。</w:t>
      </w:r>
    </w:p>
    <w:p w14:paraId="0714F2E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He 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 xml:space="preserve">insisted </w:t>
      </w:r>
      <w:r w:rsidRPr="00142146">
        <w:rPr>
          <w:rFonts w:ascii="Arial" w:eastAsia="微软雅黑" w:hAnsi="Arial" w:cs="AppleSystemUIFont"/>
          <w:sz w:val="28"/>
          <w:szCs w:val="26"/>
        </w:rPr>
        <w:t>on his innocence.</w:t>
      </w:r>
      <w:r w:rsidRPr="00142146">
        <w:rPr>
          <w:rFonts w:ascii="Arial" w:eastAsia="微软雅黑" w:hAnsi="Arial" w:cs="AppleSystemUIFont"/>
          <w:sz w:val="28"/>
          <w:szCs w:val="26"/>
        </w:rPr>
        <w:t>他坚持说他是无辜的。</w:t>
      </w:r>
    </w:p>
    <w:p w14:paraId="290C216F" w14:textId="28387264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She 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 xml:space="preserve">insisted </w:t>
      </w:r>
      <w:r w:rsidRPr="00142146">
        <w:rPr>
          <w:rFonts w:ascii="Arial" w:eastAsia="微软雅黑" w:hAnsi="Arial" w:cs="AppleSystemUIFont"/>
          <w:sz w:val="28"/>
          <w:szCs w:val="26"/>
        </w:rPr>
        <w:t>on her mother living with her.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她坚持要她妈妈和她住在一起。</w:t>
      </w:r>
    </w:p>
    <w:p w14:paraId="1F2E9ECF" w14:textId="6AEB758B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She 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 xml:space="preserve">insisted </w:t>
      </w:r>
      <w:r w:rsidRPr="00142146">
        <w:rPr>
          <w:rFonts w:ascii="Arial" w:eastAsia="微软雅黑" w:hAnsi="Arial" w:cs="AppleSystemUIFont"/>
          <w:sz w:val="28"/>
          <w:szCs w:val="26"/>
        </w:rPr>
        <w:t>that her mother should live with her.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她坚持要她妈妈和她一起住。</w:t>
      </w:r>
    </w:p>
    <w:p w14:paraId="5A8F28C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142146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142146">
        <w:rPr>
          <w:rFonts w:ascii="Arial" w:eastAsia="微软雅黑" w:hAnsi="Arial" w:cs="AppleSystemUIFontBold"/>
          <w:b/>
          <w:bCs/>
          <w:sz w:val="32"/>
          <w:szCs w:val="44"/>
        </w:rPr>
        <w:t xml:space="preserve"> put out</w:t>
      </w:r>
    </w:p>
    <w:p w14:paraId="411CB310" w14:textId="2A394BAA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phrv.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扑火，熄灭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出版，发表，发布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0CC5485B" w14:textId="73187E3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142146">
        <w:rPr>
          <w:rFonts w:ascii="Arial" w:eastAsia="微软雅黑" w:hAnsi="Arial" w:cs="AppleSystemUIFont"/>
          <w:sz w:val="28"/>
          <w:szCs w:val="26"/>
        </w:rPr>
        <w:t>It took two hours to 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put out </w:t>
      </w:r>
      <w:r w:rsidRPr="00142146">
        <w:rPr>
          <w:rFonts w:ascii="Arial" w:eastAsia="微软雅黑" w:hAnsi="Arial" w:cs="AppleSystemUIFont"/>
          <w:sz w:val="28"/>
          <w:szCs w:val="26"/>
        </w:rPr>
        <w:t>the fire. </w:t>
      </w:r>
      <w:r w:rsidRPr="00142146">
        <w:rPr>
          <w:rFonts w:ascii="Arial" w:eastAsia="微软雅黑" w:hAnsi="Arial" w:cs="AppleSystemUIFont"/>
          <w:sz w:val="28"/>
          <w:szCs w:val="26"/>
        </w:rPr>
        <w:t>用了两小时才把火扑灭。</w:t>
      </w:r>
    </w:p>
    <w:p w14:paraId="077587C1" w14:textId="7DD635AF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142146">
        <w:rPr>
          <w:rFonts w:ascii="Arial" w:eastAsia="微软雅黑" w:hAnsi="Arial" w:cs="AppleSystemUIFont"/>
          <w:sz w:val="28"/>
          <w:szCs w:val="26"/>
        </w:rPr>
        <w:t>The company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 put out</w:t>
      </w:r>
      <w:r w:rsidRPr="00142146">
        <w:rPr>
          <w:rFonts w:ascii="Arial" w:eastAsia="微软雅黑" w:hAnsi="Arial" w:cs="AppleSystemUIFont"/>
          <w:sz w:val="28"/>
          <w:szCs w:val="26"/>
        </w:rPr>
        <w:t> a report on commercial spin-offs from its research. </w:t>
      </w:r>
    </w:p>
    <w:p w14:paraId="42E5AF89" w14:textId="1DD665F3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142146">
        <w:rPr>
          <w:rFonts w:ascii="Arial" w:eastAsia="微软雅黑" w:hAnsi="Arial" w:cs="AppleSystemUIFont"/>
          <w:sz w:val="28"/>
          <w:szCs w:val="26"/>
        </w:rPr>
        <w:t>公司公布了一份有关其研究活动所产生的商业副产品的报告。</w:t>
      </w:r>
    </w:p>
    <w:p w14:paraId="008BEBFF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28"/>
          <w:szCs w:val="40"/>
        </w:rPr>
      </w:pPr>
      <w:r w:rsidRPr="00142146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142146">
        <w:rPr>
          <w:rFonts w:ascii="Arial" w:eastAsia="微软雅黑" w:hAnsi="Arial" w:cs="AppleSystemUIFontBold"/>
          <w:b/>
          <w:bCs/>
          <w:sz w:val="32"/>
          <w:szCs w:val="44"/>
        </w:rPr>
        <w:t xml:space="preserve"> on sale</w:t>
      </w:r>
    </w:p>
    <w:p w14:paraId="12E94538" w14:textId="5E5F9024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phrv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.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出售，上市，折价销售，减价出售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36550A3C" w14:textId="77777777" w:rsid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142146">
        <w:rPr>
          <w:rFonts w:ascii="Arial" w:eastAsia="微软雅黑" w:hAnsi="Arial" w:cs="AppleSystemUIFont"/>
          <w:sz w:val="28"/>
          <w:szCs w:val="26"/>
        </w:rPr>
        <w:t>The fish are 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on sale</w:t>
      </w:r>
      <w:r w:rsidRPr="00142146">
        <w:rPr>
          <w:rFonts w:ascii="Arial" w:eastAsia="微软雅黑" w:hAnsi="Arial" w:cs="AppleSystemUIFont"/>
          <w:sz w:val="28"/>
          <w:szCs w:val="26"/>
        </w:rPr>
        <w:t> from our own coastal waters. </w:t>
      </w:r>
    </w:p>
    <w:p w14:paraId="214EE6D5" w14:textId="77766939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142146">
        <w:rPr>
          <w:rFonts w:ascii="Arial" w:eastAsia="微软雅黑" w:hAnsi="Arial" w:cs="AppleSystemUIFont"/>
          <w:sz w:val="28"/>
          <w:szCs w:val="26"/>
        </w:rPr>
        <w:t>出售的鱼来自我们自己的近海水域。</w:t>
      </w:r>
    </w:p>
    <w:p w14:paraId="1DE06968" w14:textId="1AF9589A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142146">
        <w:rPr>
          <w:rFonts w:ascii="Arial" w:eastAsia="微软雅黑" w:hAnsi="Arial" w:cs="AppleSystemUIFont"/>
          <w:sz w:val="28"/>
          <w:szCs w:val="26"/>
        </w:rPr>
        <w:t>The coat is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 on sale</w:t>
      </w:r>
      <w:r w:rsidRPr="00142146">
        <w:rPr>
          <w:rFonts w:ascii="Arial" w:eastAsia="微软雅黑" w:hAnsi="Arial" w:cs="AppleSystemUIFont"/>
          <w:sz w:val="28"/>
          <w:szCs w:val="26"/>
        </w:rPr>
        <w:t> at a50% discount. </w:t>
      </w:r>
      <w:r w:rsidRPr="00142146">
        <w:rPr>
          <w:rFonts w:ascii="Arial" w:eastAsia="微软雅黑" w:hAnsi="Arial" w:cs="AppleSystemUIFont"/>
          <w:sz w:val="28"/>
          <w:szCs w:val="26"/>
        </w:rPr>
        <w:t>大衣五折特卖。</w:t>
      </w:r>
    </w:p>
    <w:p w14:paraId="453870F4" w14:textId="37E5C160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for sale </w:t>
      </w:r>
      <w:r w:rsidRPr="00142146">
        <w:rPr>
          <w:rFonts w:ascii="Arial" w:eastAsia="微软雅黑" w:hAnsi="Arial" w:cs="AppleSystemUIFont"/>
          <w:sz w:val="28"/>
          <w:szCs w:val="26"/>
        </w:rPr>
        <w:t>出售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待售</w:t>
      </w:r>
    </w:p>
    <w:p w14:paraId="67AEBCC2" w14:textId="7B757CEC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142146">
        <w:rPr>
          <w:rFonts w:ascii="Arial" w:eastAsia="微软雅黑" w:hAnsi="Arial" w:cs="AppleSystemUIFont"/>
          <w:sz w:val="28"/>
          <w:szCs w:val="26"/>
        </w:rPr>
        <w:t>They've put their house up 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for sale</w:t>
      </w:r>
      <w:r w:rsidRPr="00142146">
        <w:rPr>
          <w:rFonts w:ascii="Arial" w:eastAsia="微软雅黑" w:hAnsi="Arial" w:cs="AppleSystemUIFont"/>
          <w:sz w:val="28"/>
          <w:szCs w:val="26"/>
        </w:rPr>
        <w:t>. </w:t>
      </w:r>
      <w:r w:rsidRPr="00142146">
        <w:rPr>
          <w:rFonts w:ascii="Arial" w:eastAsia="微软雅黑" w:hAnsi="Arial" w:cs="AppleSystemUIFont"/>
          <w:sz w:val="28"/>
          <w:szCs w:val="26"/>
        </w:rPr>
        <w:t>他们的房子现在出售。</w:t>
      </w:r>
    </w:p>
    <w:p w14:paraId="358C3A31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142146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142146">
        <w:rPr>
          <w:rFonts w:ascii="Arial" w:eastAsia="微软雅黑" w:hAnsi="Arial" w:cs="AppleSystemUIFontBold"/>
          <w:b/>
          <w:bCs/>
          <w:sz w:val="32"/>
          <w:szCs w:val="44"/>
        </w:rPr>
        <w:t xml:space="preserve"> get around</w:t>
      </w:r>
    </w:p>
    <w:p w14:paraId="5FA129DD" w14:textId="6738054A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r w:rsidR="00BF3939" w:rsidRPr="00865BED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① 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>到处走动，旅行，游历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</w:p>
    <w:p w14:paraId="77207240" w14:textId="3F677C56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He doesn’t 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>get around/about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much these days.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这些天他不常到处走动。</w:t>
      </w:r>
    </w:p>
    <w:p w14:paraId="32CBE80E" w14:textId="26F753A0" w:rsidR="00142146" w:rsidRPr="00865BED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②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传开，散播出去</w:t>
      </w:r>
    </w:p>
    <w:p w14:paraId="1E0A1E78" w14:textId="77777777" w:rsidR="00BF3939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>eg. The news of her resignation soon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 xml:space="preserve"> got around/about/round.</w:t>
      </w:r>
    </w:p>
    <w:p w14:paraId="53921CA7" w14:textId="053FABDA" w:rsidR="00142146" w:rsidRPr="00142146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她辞职的消息很快传开了。</w:t>
      </w:r>
    </w:p>
    <w:p w14:paraId="27621C05" w14:textId="685DA75D" w:rsidR="00142146" w:rsidRPr="00865BED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③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克服，解决（问题或困难）</w:t>
      </w:r>
    </w:p>
    <w:p w14:paraId="2EF9F850" w14:textId="0E70A221" w:rsidR="00142146" w:rsidRPr="00142146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None of these countries has found a way yet to get around the problem of the polarization of wealth.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这些国家都还没有找到办法来解决贫富分化的问题。</w:t>
      </w:r>
    </w:p>
    <w:p w14:paraId="46B7E41D" w14:textId="3879E084" w:rsidR="00142146" w:rsidRPr="00865BED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④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规避，避开（法律或规章）</w:t>
      </w:r>
    </w:p>
    <w:p w14:paraId="17B6F837" w14:textId="4C1E3EA0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>eg. If you are clever</w:t>
      </w:r>
      <w:r w:rsidR="00BF3939">
        <w:rPr>
          <w:rFonts w:ascii="Arial" w:eastAsia="微软雅黑" w:hAnsi="Arial" w:cs="AppleSystemUIFont" w:hint="eastAsia"/>
          <w:sz w:val="28"/>
          <w:szCs w:val="26"/>
        </w:rPr>
        <w:t>,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you can sometimes </w:t>
      </w:r>
      <w:r w:rsidRPr="00A74438">
        <w:rPr>
          <w:rFonts w:ascii="Arial" w:eastAsia="微软雅黑" w:hAnsi="Arial" w:cs="AppleSystemUIFont"/>
          <w:color w:val="FF0000"/>
          <w:sz w:val="28"/>
          <w:szCs w:val="26"/>
        </w:rPr>
        <w:t xml:space="preserve">get around/round </w:t>
      </w:r>
      <w:r w:rsidRPr="00142146">
        <w:rPr>
          <w:rFonts w:ascii="Arial" w:eastAsia="微软雅黑" w:hAnsi="Arial" w:cs="AppleSystemUIFont"/>
          <w:sz w:val="28"/>
          <w:szCs w:val="26"/>
        </w:rPr>
        <w:t>the tax laws.</w:t>
      </w:r>
    </w:p>
    <w:p w14:paraId="615D1AFD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ab/>
      </w:r>
      <w:r w:rsidRPr="00142146">
        <w:rPr>
          <w:rFonts w:ascii="Arial" w:eastAsia="微软雅黑" w:hAnsi="Arial" w:cs="AppleSystemUIFont"/>
          <w:sz w:val="28"/>
          <w:szCs w:val="26"/>
        </w:rPr>
        <w:t>如果你聪明，有时可以绕过税法。</w:t>
      </w:r>
    </w:p>
    <w:p w14:paraId="4BE140E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get around sb </w:t>
      </w:r>
      <w:r w:rsidRPr="00142146">
        <w:rPr>
          <w:rFonts w:ascii="Arial" w:eastAsia="微软雅黑" w:hAnsi="Arial" w:cs="AppleSystemUIFont"/>
          <w:sz w:val="28"/>
          <w:szCs w:val="30"/>
        </w:rPr>
        <w:t>劝服某人，应付</w:t>
      </w:r>
    </w:p>
    <w:p w14:paraId="1B842528" w14:textId="279FC458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lastRenderedPageBreak/>
        <w:t>eg. His wife knows how to</w:t>
      </w:r>
      <w:r w:rsidRPr="00A74438">
        <w:rPr>
          <w:rFonts w:ascii="Arial" w:eastAsia="微软雅黑" w:hAnsi="Arial" w:cs="AppleSystemUIFont"/>
          <w:color w:val="FF0000"/>
          <w:sz w:val="28"/>
          <w:szCs w:val="30"/>
        </w:rPr>
        <w:t xml:space="preserve"> get around/round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 him.</w:t>
      </w:r>
      <w:r w:rsidR="00BF3939" w:rsidRPr="00BF3939">
        <w:t xml:space="preserve"> </w:t>
      </w:r>
      <w:r w:rsidR="00BF3939" w:rsidRPr="00BF3939">
        <w:rPr>
          <w:rFonts w:ascii="Arial" w:eastAsia="微软雅黑" w:hAnsi="Arial" w:cs="AppleSystemUIFont"/>
          <w:sz w:val="28"/>
          <w:szCs w:val="30"/>
        </w:rPr>
        <w:t>他的妻子知道如何</w:t>
      </w:r>
      <w:r w:rsidR="00BF3939">
        <w:rPr>
          <w:rFonts w:ascii="Arial" w:eastAsia="微软雅黑" w:hAnsi="Arial" w:cs="AppleSystemUIFont" w:hint="eastAsia"/>
          <w:sz w:val="28"/>
          <w:szCs w:val="30"/>
        </w:rPr>
        <w:t>劝服</w:t>
      </w:r>
      <w:r w:rsidR="00BF3939" w:rsidRPr="00BF3939">
        <w:rPr>
          <w:rFonts w:ascii="Arial" w:eastAsia="微软雅黑" w:hAnsi="Arial" w:cs="AppleSystemUIFont" w:hint="eastAsia"/>
          <w:sz w:val="28"/>
          <w:szCs w:val="30"/>
        </w:rPr>
        <w:t>他</w:t>
      </w:r>
      <w:r w:rsidR="00BF3939" w:rsidRPr="00BF3939">
        <w:rPr>
          <w:rFonts w:ascii="Arial" w:eastAsia="微软雅黑" w:hAnsi="Arial" w:cs="AppleSystemUIFont"/>
          <w:sz w:val="28"/>
          <w:szCs w:val="30"/>
        </w:rPr>
        <w:t>。</w:t>
      </w:r>
    </w:p>
    <w:p w14:paraId="37922255" w14:textId="7BF03EAC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>eg. Tom is trying to</w:t>
      </w:r>
      <w:r w:rsidRPr="00A74438">
        <w:rPr>
          <w:rFonts w:ascii="Arial" w:eastAsia="微软雅黑" w:hAnsi="Arial" w:cs="AppleSystemUIFont"/>
          <w:color w:val="FF0000"/>
          <w:sz w:val="28"/>
          <w:szCs w:val="30"/>
        </w:rPr>
        <w:t xml:space="preserve"> get around/round </w:t>
      </w:r>
      <w:r w:rsidRPr="00142146">
        <w:rPr>
          <w:rFonts w:ascii="Arial" w:eastAsia="微软雅黑" w:hAnsi="Arial" w:cs="AppleSystemUIFont"/>
          <w:sz w:val="28"/>
          <w:szCs w:val="30"/>
        </w:rPr>
        <w:t>his father to buy him a car.</w:t>
      </w:r>
      <w:r w:rsidR="00BF3939">
        <w:rPr>
          <w:rFonts w:ascii="Arial" w:eastAsia="微软雅黑" w:hAnsi="Arial" w:cs="AppleSystemUIFont" w:hint="eastAsia"/>
          <w:sz w:val="28"/>
          <w:szCs w:val="30"/>
        </w:rPr>
        <w:t>劝服父亲买车。</w:t>
      </w:r>
    </w:p>
    <w:p w14:paraId="7C3BF68F" w14:textId="77777777" w:rsidR="00142146" w:rsidRPr="00BF3939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limit to</w:t>
      </w:r>
    </w:p>
    <w:p w14:paraId="236ECA6E" w14:textId="43854A1B" w:rsidR="00142146" w:rsidRPr="00865BED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phrv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将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限制在（或控制在），限于</w:t>
      </w:r>
    </w:p>
    <w:p w14:paraId="20511F03" w14:textId="72D30762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We must </w:t>
      </w:r>
      <w:r w:rsidRPr="00BA26AD">
        <w:rPr>
          <w:rFonts w:ascii="Arial" w:eastAsia="微软雅黑" w:hAnsi="Arial" w:cs="AppleSystemUIFont"/>
          <w:color w:val="FF0000"/>
          <w:sz w:val="28"/>
          <w:szCs w:val="32"/>
        </w:rPr>
        <w:t xml:space="preserve">limit 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the expense </w:t>
      </w:r>
      <w:r w:rsidRPr="00BA26AD">
        <w:rPr>
          <w:rFonts w:ascii="Arial" w:eastAsia="微软雅黑" w:hAnsi="Arial" w:cs="AppleSystemUIFont"/>
          <w:color w:val="FF0000"/>
          <w:sz w:val="28"/>
          <w:szCs w:val="32"/>
        </w:rPr>
        <w:t xml:space="preserve">to </w:t>
      </w:r>
      <w:r w:rsidRPr="00142146">
        <w:rPr>
          <w:rFonts w:ascii="Arial" w:eastAsia="微软雅黑" w:hAnsi="Arial" w:cs="AppleSystemUIFont"/>
          <w:sz w:val="28"/>
          <w:szCs w:val="32"/>
        </w:rPr>
        <w:t>10 yuan.</w:t>
      </w:r>
      <w:r w:rsidR="00BF3939">
        <w:rPr>
          <w:rFonts w:ascii="Arial" w:eastAsia="微软雅黑" w:hAnsi="Arial" w:cs="AppleSystemUIFont" w:hint="eastAsia"/>
          <w:sz w:val="28"/>
          <w:szCs w:val="32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2"/>
        </w:rPr>
        <w:t>我们必须把费用限制在</w:t>
      </w:r>
      <w:r w:rsidRPr="00142146">
        <w:rPr>
          <w:rFonts w:ascii="Arial" w:eastAsia="微软雅黑" w:hAnsi="Arial" w:cs="AppleSystemUIFont"/>
          <w:sz w:val="28"/>
          <w:szCs w:val="32"/>
        </w:rPr>
        <w:t>10</w:t>
      </w:r>
      <w:r w:rsidRPr="00142146">
        <w:rPr>
          <w:rFonts w:ascii="Arial" w:eastAsia="微软雅黑" w:hAnsi="Arial" w:cs="AppleSystemUIFont"/>
          <w:sz w:val="28"/>
          <w:szCs w:val="32"/>
        </w:rPr>
        <w:t>元以内。</w:t>
      </w:r>
    </w:p>
    <w:p w14:paraId="631F7BD9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Every man in these departments was </w:t>
      </w:r>
      <w:r w:rsidRPr="00BA26AD">
        <w:rPr>
          <w:rFonts w:ascii="Arial" w:eastAsia="微软雅黑" w:hAnsi="Arial" w:cs="AppleSystemUIFont"/>
          <w:color w:val="FF0000"/>
          <w:sz w:val="28"/>
          <w:szCs w:val="32"/>
        </w:rPr>
        <w:t xml:space="preserve">limited to </w:t>
      </w:r>
      <w:r w:rsidRPr="00142146">
        <w:rPr>
          <w:rFonts w:ascii="Arial" w:eastAsia="微软雅黑" w:hAnsi="Arial" w:cs="AppleSystemUIFont"/>
          <w:sz w:val="28"/>
          <w:szCs w:val="32"/>
        </w:rPr>
        <w:t>one job.</w:t>
      </w:r>
    </w:p>
    <w:p w14:paraId="49DF11CB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Bold"/>
          <w:sz w:val="28"/>
          <w:szCs w:val="40"/>
        </w:rPr>
        <w:tab/>
      </w:r>
      <w:r w:rsidRPr="00142146">
        <w:rPr>
          <w:rFonts w:ascii="Arial" w:eastAsia="微软雅黑" w:hAnsi="Arial" w:cs="AppleSystemUIFont"/>
          <w:sz w:val="28"/>
          <w:szCs w:val="30"/>
        </w:rPr>
        <w:t>这些部门里的每个人只能从事一项工作。</w:t>
      </w:r>
    </w:p>
    <w:p w14:paraId="0DBA6A0C" w14:textId="067A0ACA" w:rsidR="00142146" w:rsidRPr="00BF3939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reward</w:t>
      </w:r>
      <w:r w:rsidRPr="00BF3939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</w:t>
      </w:r>
      <w:r w:rsidRPr="00BF393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>rɪˈwɔːrd]</w:t>
      </w:r>
    </w:p>
    <w:p w14:paraId="14601B1D" w14:textId="55D290F1" w:rsidR="00142146" w:rsidRPr="00865BED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奖励，回报，报酬，赏格，悬赏金</w:t>
      </w:r>
      <w:r w:rsidR="00BF3939"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vt.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奖励，奖赏，给以报酬</w:t>
      </w:r>
    </w:p>
    <w:p w14:paraId="45FCF16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a </w:t>
      </w:r>
      <w:r w:rsidRPr="00BA26AD">
        <w:rPr>
          <w:rFonts w:ascii="Arial" w:eastAsia="微软雅黑" w:hAnsi="Arial" w:cs="AppleSystemUIFont"/>
          <w:color w:val="FF0000"/>
          <w:sz w:val="28"/>
          <w:szCs w:val="26"/>
        </w:rPr>
        <w:t xml:space="preserve">reward 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for good behaviour </w:t>
      </w:r>
      <w:r w:rsidRPr="00142146">
        <w:rPr>
          <w:rFonts w:ascii="Arial" w:eastAsia="微软雅黑" w:hAnsi="Arial" w:cs="AppleSystemUIFont"/>
          <w:sz w:val="28"/>
          <w:szCs w:val="26"/>
        </w:rPr>
        <w:t>优秀行为奖</w:t>
      </w:r>
    </w:p>
    <w:p w14:paraId="13C64D19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She was </w:t>
      </w:r>
      <w:r w:rsidRPr="00BA26AD">
        <w:rPr>
          <w:rFonts w:ascii="Arial" w:eastAsia="微软雅黑" w:hAnsi="Arial" w:cs="AppleSystemUIFont"/>
          <w:color w:val="FF0000"/>
          <w:sz w:val="28"/>
          <w:szCs w:val="26"/>
        </w:rPr>
        <w:t xml:space="preserve">rewarded </w:t>
      </w:r>
      <w:r w:rsidRPr="00142146">
        <w:rPr>
          <w:rFonts w:ascii="Arial" w:eastAsia="微软雅黑" w:hAnsi="Arial" w:cs="AppleSystemUIFont"/>
          <w:sz w:val="28"/>
          <w:szCs w:val="26"/>
        </w:rPr>
        <w:t>for her efforts with a cash bonus.</w:t>
      </w:r>
    </w:p>
    <w:p w14:paraId="3988668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26"/>
        </w:rPr>
        <w:tab/>
      </w:r>
      <w:r w:rsidRPr="00142146">
        <w:rPr>
          <w:rFonts w:ascii="Arial" w:eastAsia="微软雅黑" w:hAnsi="Arial" w:cs="AppleSystemUIFont"/>
          <w:sz w:val="28"/>
          <w:szCs w:val="26"/>
        </w:rPr>
        <w:t>她因自己所作的努力而得到一笔奖金。</w:t>
      </w:r>
    </w:p>
    <w:p w14:paraId="40D28749" w14:textId="00F8AE26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rewarding</w:t>
      </w:r>
      <w:r>
        <w:rPr>
          <w:rFonts w:ascii="Arial" w:eastAsia="微软雅黑" w:hAnsi="Arial" w:cs="AppleSystemUIFont"/>
          <w:sz w:val="28"/>
          <w:szCs w:val="32"/>
        </w:rPr>
        <w:t xml:space="preserve"> [</w:t>
      </w:r>
      <w:r w:rsidRPr="00142146">
        <w:rPr>
          <w:rFonts w:ascii="Arial" w:eastAsia="微软雅黑" w:hAnsi="Arial" w:cs="AppleSystemUIFont"/>
          <w:sz w:val="28"/>
          <w:szCs w:val="32"/>
        </w:rPr>
        <w:t>rɪˈwɔːrdɪŋ]</w:t>
      </w:r>
    </w:p>
    <w:p w14:paraId="679CDC7A" w14:textId="24CF3A95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142146">
        <w:rPr>
          <w:rFonts w:ascii="Arial" w:eastAsia="微软雅黑" w:hAnsi="Arial" w:cs="AppleSystemUIFont"/>
          <w:sz w:val="28"/>
          <w:szCs w:val="34"/>
        </w:rPr>
        <w:t>adj.</w:t>
      </w:r>
      <w:r w:rsidR="00BF3939">
        <w:rPr>
          <w:rFonts w:ascii="Arial" w:eastAsia="微软雅黑" w:hAnsi="Arial" w:cs="AppleSystemUIFont"/>
          <w:sz w:val="28"/>
          <w:szCs w:val="34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4"/>
        </w:rPr>
        <w:t>有益的</w:t>
      </w:r>
      <w:r>
        <w:rPr>
          <w:rFonts w:ascii="Arial" w:eastAsia="微软雅黑" w:hAnsi="Arial" w:cs="AppleSystemUIFont"/>
          <w:sz w:val="28"/>
          <w:szCs w:val="34"/>
        </w:rPr>
        <w:t>，</w:t>
      </w:r>
      <w:r w:rsidRPr="00142146">
        <w:rPr>
          <w:rFonts w:ascii="Arial" w:eastAsia="微软雅黑" w:hAnsi="Arial" w:cs="AppleSystemUIFont"/>
          <w:sz w:val="28"/>
          <w:szCs w:val="34"/>
        </w:rPr>
        <w:t>值得做的</w:t>
      </w:r>
      <w:r>
        <w:rPr>
          <w:rFonts w:ascii="Arial" w:eastAsia="微软雅黑" w:hAnsi="Arial" w:cs="AppleSystemUIFont"/>
          <w:sz w:val="28"/>
          <w:szCs w:val="34"/>
        </w:rPr>
        <w:t>，</w:t>
      </w:r>
      <w:r w:rsidRPr="00142146">
        <w:rPr>
          <w:rFonts w:ascii="Arial" w:eastAsia="微软雅黑" w:hAnsi="Arial" w:cs="AppleSystemUIFont"/>
          <w:sz w:val="28"/>
          <w:szCs w:val="34"/>
        </w:rPr>
        <w:t>报酬高的</w:t>
      </w:r>
    </w:p>
    <w:p w14:paraId="614249B8" w14:textId="0A0F6105" w:rsidR="00142146" w:rsidRPr="00BF3939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34"/>
        </w:rPr>
        <w:t xml:space="preserve">eg. Nursing is a </w:t>
      </w:r>
      <w:r w:rsidRPr="00BA26AD">
        <w:rPr>
          <w:rFonts w:ascii="Arial" w:eastAsia="微软雅黑" w:hAnsi="Arial" w:cs="AppleSystemUIFont"/>
          <w:color w:val="FF0000"/>
          <w:sz w:val="28"/>
          <w:szCs w:val="34"/>
        </w:rPr>
        <w:t xml:space="preserve">rewarding </w:t>
      </w:r>
      <w:r w:rsidRPr="00142146">
        <w:rPr>
          <w:rFonts w:ascii="Arial" w:eastAsia="微软雅黑" w:hAnsi="Arial" w:cs="AppleSystemUIFont"/>
          <w:sz w:val="28"/>
          <w:szCs w:val="34"/>
        </w:rPr>
        <w:t>job.</w:t>
      </w:r>
      <w:r w:rsidRPr="00142146">
        <w:rPr>
          <w:rFonts w:ascii="Arial" w:eastAsia="微软雅黑" w:hAnsi="Arial" w:cs="AppleSystemUIFontBold"/>
          <w:sz w:val="28"/>
          <w:szCs w:val="40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8"/>
        </w:rPr>
        <w:t>护理是一项有意义的工作。</w:t>
      </w:r>
    </w:p>
    <w:p w14:paraId="471309A9" w14:textId="0B09ACC6" w:rsidR="00142146" w:rsidRPr="00BF3939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beyond recognition</w:t>
      </w:r>
    </w:p>
    <w:p w14:paraId="40666EDD" w14:textId="45FEF5D6" w:rsidR="00142146" w:rsidRPr="00865BED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hr.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面目全非，认不出来，无法辨认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 out of (all) recognition</w:t>
      </w:r>
    </w:p>
    <w:p w14:paraId="34B7DF4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Illness and age had changed her </w:t>
      </w:r>
      <w:r w:rsidRPr="00BA26AD">
        <w:rPr>
          <w:rFonts w:ascii="Arial" w:eastAsia="微软雅黑" w:hAnsi="Arial" w:cs="AppleSystemUIFont"/>
          <w:color w:val="FF0000"/>
          <w:sz w:val="28"/>
          <w:szCs w:val="30"/>
        </w:rPr>
        <w:t>beyond (all) recognition</w:t>
      </w:r>
      <w:r w:rsidRPr="00142146">
        <w:rPr>
          <w:rFonts w:ascii="Arial" w:eastAsia="微软雅黑" w:hAnsi="Arial" w:cs="AppleSystemUIFont"/>
          <w:sz w:val="28"/>
          <w:szCs w:val="30"/>
        </w:rPr>
        <w:t>.</w:t>
      </w:r>
    </w:p>
    <w:p w14:paraId="0CFDECE8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28"/>
        </w:rPr>
        <w:tab/>
      </w:r>
      <w:r w:rsidRPr="00142146">
        <w:rPr>
          <w:rFonts w:ascii="Arial" w:eastAsia="微软雅黑" w:hAnsi="Arial" w:cs="AppleSystemUIFont"/>
          <w:sz w:val="28"/>
          <w:szCs w:val="28"/>
        </w:rPr>
        <w:t>疾病和年龄使她变得面目全非。</w:t>
      </w:r>
    </w:p>
    <w:p w14:paraId="04763DA7" w14:textId="586CB6FC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4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sympathy </w:t>
      </w:r>
      <w:r w:rsidRPr="00BF3939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>[</w:t>
      </w:r>
      <w:r w:rsidRPr="00BF3939">
        <w:rPr>
          <w:rFonts w:ascii="Arial" w:eastAsia="微软雅黑" w:hAnsi="Arial" w:cs="AppleSystemUIFont"/>
          <w:color w:val="808080" w:themeColor="background1" w:themeShade="80"/>
          <w:sz w:val="28"/>
          <w:szCs w:val="34"/>
        </w:rPr>
        <w:t xml:space="preserve">ˈsɪmpəθi] </w:t>
      </w:r>
    </w:p>
    <w:p w14:paraId="4727DA14" w14:textId="6902E7C9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n.</w:t>
      </w:r>
      <w:r w:rsidR="00BF3939"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同情</w:t>
      </w:r>
      <w:r w:rsidR="00BF3939"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；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同感</w:t>
      </w:r>
      <w:r w:rsidR="00BF3939"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，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慰问</w:t>
      </w:r>
      <w:r w:rsidR="00BF3939"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，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赞同，支持</w:t>
      </w:r>
      <w:r w:rsidR="00BF3939"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+ for </w:t>
      </w:r>
    </w:p>
    <w:p w14:paraId="48E24787" w14:textId="48944876" w:rsidR="00BF3939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>eg. Out of </w:t>
      </w:r>
      <w:r w:rsidRPr="00BA26AD">
        <w:rPr>
          <w:rFonts w:ascii="Arial" w:eastAsia="微软雅黑" w:hAnsi="Arial" w:cs="AppleSystemUIFont"/>
          <w:color w:val="FF0000"/>
          <w:sz w:val="28"/>
          <w:szCs w:val="26"/>
        </w:rPr>
        <w:t>sympathy</w:t>
      </w:r>
      <w:r w:rsidR="00BF3939">
        <w:rPr>
          <w:rFonts w:ascii="Arial" w:eastAsia="微软雅黑" w:hAnsi="Arial" w:cs="AppleSystemUIFont" w:hint="eastAsia"/>
          <w:sz w:val="28"/>
          <w:szCs w:val="26"/>
        </w:rPr>
        <w:t>,</w:t>
      </w:r>
      <w:r w:rsidRPr="00142146">
        <w:rPr>
          <w:rFonts w:ascii="Arial" w:eastAsia="微软雅黑" w:hAnsi="Arial" w:cs="AppleSystemUIFont"/>
          <w:sz w:val="28"/>
          <w:szCs w:val="26"/>
        </w:rPr>
        <w:t> we will help the </w:t>
      </w:r>
      <w:bookmarkStart w:id="0" w:name="OLE_LINK349"/>
      <w:bookmarkStart w:id="1" w:name="OLE_LINK350"/>
      <w:r w:rsidRPr="00142146">
        <w:rPr>
          <w:rFonts w:ascii="Arial" w:eastAsia="微软雅黑" w:hAnsi="Arial" w:cs="AppleSystemUIFont"/>
          <w:sz w:val="28"/>
          <w:szCs w:val="26"/>
        </w:rPr>
        <w:t>handicapped</w:t>
      </w:r>
      <w:bookmarkEnd w:id="0"/>
      <w:bookmarkEnd w:id="1"/>
      <w:r w:rsidRPr="00142146">
        <w:rPr>
          <w:rFonts w:ascii="Arial" w:eastAsia="微软雅黑" w:hAnsi="Arial" w:cs="AppleSystemUIFont"/>
          <w:sz w:val="28"/>
          <w:szCs w:val="26"/>
        </w:rPr>
        <w:t>. </w:t>
      </w:r>
    </w:p>
    <w:p w14:paraId="392B2928" w14:textId="2BDEE068" w:rsidR="00142146" w:rsidRPr="00142146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出于同情，我们会帮助那些残疾人。</w:t>
      </w:r>
    </w:p>
    <w:p w14:paraId="47D6AAC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I feel </w:t>
      </w:r>
      <w:r w:rsidRPr="00BA26AD">
        <w:rPr>
          <w:rFonts w:ascii="Arial" w:eastAsia="微软雅黑" w:hAnsi="Arial" w:cs="AppleSystemUIFont"/>
          <w:color w:val="FF0000"/>
          <w:sz w:val="28"/>
          <w:szCs w:val="28"/>
        </w:rPr>
        <w:t xml:space="preserve">sympathy 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for his suffering. </w:t>
      </w:r>
      <w:r w:rsidRPr="00142146">
        <w:rPr>
          <w:rFonts w:ascii="Arial" w:eastAsia="微软雅黑" w:hAnsi="Arial" w:cs="AppleSystemUIFont"/>
          <w:sz w:val="28"/>
          <w:szCs w:val="28"/>
        </w:rPr>
        <w:t>我同情他的痛苦。</w:t>
      </w:r>
    </w:p>
    <w:p w14:paraId="1162D742" w14:textId="48546E24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I have a lot of </w:t>
      </w:r>
      <w:r w:rsidRPr="00BA26AD">
        <w:rPr>
          <w:rFonts w:ascii="Arial" w:eastAsia="微软雅黑" w:hAnsi="Arial" w:cs="AppleSystemUIFont"/>
          <w:color w:val="FF0000"/>
          <w:sz w:val="28"/>
          <w:szCs w:val="28"/>
        </w:rPr>
        <w:t xml:space="preserve">sympathy </w:t>
      </w:r>
      <w:r w:rsidRPr="00142146">
        <w:rPr>
          <w:rFonts w:ascii="Arial" w:eastAsia="微软雅黑" w:hAnsi="Arial" w:cs="AppleSystemUIFont"/>
          <w:sz w:val="28"/>
          <w:szCs w:val="28"/>
        </w:rPr>
        <w:t>for his opinions</w:t>
      </w:r>
      <w:r w:rsidR="00BF3939">
        <w:rPr>
          <w:rFonts w:ascii="Arial" w:eastAsia="微软雅黑" w:hAnsi="Arial" w:cs="AppleSystemUIFont"/>
          <w:sz w:val="28"/>
          <w:szCs w:val="28"/>
        </w:rPr>
        <w:t xml:space="preserve">, </w:t>
      </w:r>
      <w:r w:rsidRPr="00142146">
        <w:rPr>
          <w:rFonts w:ascii="Arial" w:eastAsia="微软雅黑" w:hAnsi="Arial" w:cs="AppleSystemUIFont"/>
          <w:sz w:val="28"/>
          <w:szCs w:val="28"/>
        </w:rPr>
        <w:t>but I don’t think his ideas will work.</w:t>
      </w:r>
    </w:p>
    <w:p w14:paraId="17E8CA95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ab/>
      </w:r>
      <w:r w:rsidRPr="00142146">
        <w:rPr>
          <w:rFonts w:ascii="Arial" w:eastAsia="微软雅黑" w:hAnsi="Arial" w:cs="AppleSystemUIFont"/>
          <w:sz w:val="28"/>
          <w:szCs w:val="28"/>
        </w:rPr>
        <w:t>他的看法我有同感，但我认为他的想法行不通。</w:t>
      </w:r>
    </w:p>
    <w:p w14:paraId="58B0742B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You have my deepest </w:t>
      </w:r>
      <w:r w:rsidRPr="00BA26AD">
        <w:rPr>
          <w:rFonts w:ascii="Arial" w:eastAsia="微软雅黑" w:hAnsi="Arial" w:cs="AppleSystemUIFont"/>
          <w:color w:val="FF0000"/>
          <w:sz w:val="28"/>
          <w:szCs w:val="28"/>
        </w:rPr>
        <w:t xml:space="preserve">sympathies </w:t>
      </w:r>
      <w:r w:rsidRPr="00142146">
        <w:rPr>
          <w:rFonts w:ascii="Arial" w:eastAsia="微软雅黑" w:hAnsi="Arial" w:cs="AppleSystemUIFont"/>
          <w:sz w:val="28"/>
          <w:szCs w:val="28"/>
        </w:rPr>
        <w:t>on the death of your wife.</w:t>
      </w:r>
    </w:p>
    <w:p w14:paraId="04657EC0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ab/>
      </w:r>
      <w:r w:rsidRPr="00142146">
        <w:rPr>
          <w:rFonts w:ascii="Arial" w:eastAsia="微软雅黑" w:hAnsi="Arial" w:cs="AppleSystemUIFont"/>
          <w:sz w:val="28"/>
          <w:szCs w:val="28"/>
        </w:rPr>
        <w:t>我对你妻子的去世深表慰问。</w:t>
      </w:r>
    </w:p>
    <w:p w14:paraId="44BC3928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My </w:t>
      </w:r>
      <w:r w:rsidRPr="00BA26AD">
        <w:rPr>
          <w:rFonts w:ascii="Arial" w:eastAsia="微软雅黑" w:hAnsi="Arial" w:cs="AppleSystemUIFont"/>
          <w:color w:val="FF0000"/>
          <w:sz w:val="28"/>
          <w:szCs w:val="28"/>
        </w:rPr>
        <w:t xml:space="preserve">sympathies </w:t>
      </w:r>
      <w:r w:rsidRPr="00142146">
        <w:rPr>
          <w:rFonts w:ascii="Arial" w:eastAsia="微软雅黑" w:hAnsi="Arial" w:cs="AppleSystemUIFont"/>
          <w:sz w:val="28"/>
          <w:szCs w:val="28"/>
        </w:rPr>
        <w:t>are with the workers in this dispute.</w:t>
      </w:r>
    </w:p>
    <w:p w14:paraId="03E99039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ab/>
      </w:r>
      <w:r w:rsidRPr="00142146">
        <w:rPr>
          <w:rFonts w:ascii="Arial" w:eastAsia="微软雅黑" w:hAnsi="Arial" w:cs="AppleSystemUIFont"/>
          <w:sz w:val="28"/>
          <w:szCs w:val="28"/>
        </w:rPr>
        <w:t>我支持这场纠纷中的工人。</w:t>
      </w:r>
    </w:p>
    <w:p w14:paraId="324E8245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in sympathy with sb/sth </w:t>
      </w:r>
      <w:r w:rsidRPr="00142146">
        <w:rPr>
          <w:rFonts w:ascii="Arial" w:eastAsia="微软雅黑" w:hAnsi="Arial" w:cs="AppleSystemUIFont"/>
          <w:sz w:val="28"/>
          <w:szCs w:val="32"/>
        </w:rPr>
        <w:t>支持，赞同</w:t>
      </w:r>
    </w:p>
    <w:p w14:paraId="08E86750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0"/>
        </w:rPr>
        <w:lastRenderedPageBreak/>
        <w:t xml:space="preserve">eg. I’m sure he’ll be in </w:t>
      </w:r>
      <w:r w:rsidRPr="00BA26AD">
        <w:rPr>
          <w:rFonts w:ascii="Arial" w:eastAsia="微软雅黑" w:hAnsi="Arial" w:cs="AppleSystemUIFont"/>
          <w:color w:val="FF0000"/>
          <w:sz w:val="28"/>
          <w:szCs w:val="30"/>
        </w:rPr>
        <w:t xml:space="preserve">sympathy </w:t>
      </w:r>
      <w:r w:rsidRPr="00142146">
        <w:rPr>
          <w:rFonts w:ascii="Arial" w:eastAsia="微软雅黑" w:hAnsi="Arial" w:cs="AppleSystemUIFont"/>
          <w:sz w:val="28"/>
          <w:szCs w:val="30"/>
        </w:rPr>
        <w:t>with your proposal.</w:t>
      </w:r>
      <w:r w:rsidRPr="00142146">
        <w:rPr>
          <w:rFonts w:ascii="Arial" w:eastAsia="微软雅黑" w:hAnsi="Arial" w:cs="AppleSystemUIFont"/>
          <w:sz w:val="28"/>
          <w:szCs w:val="30"/>
        </w:rPr>
        <w:t>我相信他会同意你的建议。</w:t>
      </w:r>
    </w:p>
    <w:p w14:paraId="56D01E29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sympathetic adj. </w:t>
      </w:r>
      <w:r w:rsidRPr="00142146">
        <w:rPr>
          <w:rFonts w:ascii="Arial" w:eastAsia="微软雅黑" w:hAnsi="Arial" w:cs="AppleSystemUIFont"/>
          <w:sz w:val="28"/>
          <w:szCs w:val="32"/>
        </w:rPr>
        <w:t>表示同情的</w:t>
      </w:r>
    </w:p>
    <w:p w14:paraId="0921EA48" w14:textId="7BBBDD28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motivate</w:t>
      </w:r>
      <w:r w:rsidRPr="00BF3939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</w:t>
      </w:r>
      <w:r w:rsidRPr="00BF3939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ˈmoʊtɪveɪt] </w:t>
      </w:r>
    </w:p>
    <w:p w14:paraId="75258865" w14:textId="071757C0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v. 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>激励，激发</w:t>
      </w:r>
    </w:p>
    <w:p w14:paraId="498CC25A" w14:textId="5079C665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These children sit around all day doing nothing they need something to </w:t>
      </w:r>
      <w:r w:rsidRPr="000F6587">
        <w:rPr>
          <w:rFonts w:ascii="Arial" w:eastAsia="微软雅黑" w:hAnsi="Arial" w:cs="AppleSystemUIFont"/>
          <w:color w:val="FF0000"/>
          <w:sz w:val="28"/>
          <w:szCs w:val="26"/>
        </w:rPr>
        <w:t xml:space="preserve">motivate </w:t>
      </w:r>
      <w:r w:rsidRPr="00142146">
        <w:rPr>
          <w:rFonts w:ascii="Arial" w:eastAsia="微软雅黑" w:hAnsi="Arial" w:cs="AppleSystemUIFont"/>
          <w:sz w:val="28"/>
          <w:szCs w:val="26"/>
        </w:rPr>
        <w:t>them.</w:t>
      </w:r>
      <w:r w:rsidR="00BF3939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这些孩子整天无所事事，他们需要一些东西来激励他们。</w:t>
      </w:r>
    </w:p>
    <w:p w14:paraId="45548805" w14:textId="30819DEA" w:rsidR="00142146" w:rsidRPr="00BF3939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</w:rPr>
      </w:pPr>
      <w:r w:rsidRPr="00142146">
        <w:rPr>
          <w:rFonts w:ascii="Arial" w:eastAsia="微软雅黑" w:hAnsi="Arial" w:cs="AppleSystemUIFont"/>
          <w:sz w:val="28"/>
        </w:rPr>
        <w:t xml:space="preserve">eg. The murder was </w:t>
      </w:r>
      <w:r w:rsidRPr="000F6587">
        <w:rPr>
          <w:rFonts w:ascii="Arial" w:eastAsia="微软雅黑" w:hAnsi="Arial" w:cs="AppleSystemUIFont"/>
          <w:color w:val="FF0000"/>
          <w:sz w:val="28"/>
        </w:rPr>
        <w:t xml:space="preserve">motivated </w:t>
      </w:r>
      <w:r w:rsidRPr="00142146">
        <w:rPr>
          <w:rFonts w:ascii="Arial" w:eastAsia="微软雅黑" w:hAnsi="Arial" w:cs="AppleSystemUIFont"/>
          <w:sz w:val="28"/>
        </w:rPr>
        <w:t xml:space="preserve">by </w:t>
      </w:r>
      <w:r w:rsidR="00272901" w:rsidRPr="00142146">
        <w:rPr>
          <w:rFonts w:ascii="Arial" w:eastAsia="微软雅黑" w:hAnsi="Arial" w:cs="AppleSystemUIFont"/>
          <w:sz w:val="28"/>
        </w:rPr>
        <w:t>hatred</w:t>
      </w:r>
      <w:r w:rsidRPr="00142146">
        <w:rPr>
          <w:rFonts w:ascii="Arial" w:eastAsia="微软雅黑" w:hAnsi="Arial" w:cs="AppleSystemUIFont"/>
          <w:sz w:val="28"/>
        </w:rPr>
        <w:t>.</w:t>
      </w:r>
      <w:r w:rsidR="00BF3939">
        <w:rPr>
          <w:rFonts w:ascii="Arial" w:eastAsia="微软雅黑" w:hAnsi="Arial" w:cs="AppleSystemUIFont" w:hint="eastAsia"/>
          <w:sz w:val="28"/>
        </w:rPr>
        <w:t xml:space="preserve"> </w:t>
      </w:r>
      <w:r w:rsidRPr="00142146">
        <w:rPr>
          <w:rFonts w:ascii="Arial" w:eastAsia="微软雅黑" w:hAnsi="Arial" w:cs="AppleSystemUIFont"/>
          <w:sz w:val="28"/>
        </w:rPr>
        <w:t>谋杀是出于仇恨。</w:t>
      </w:r>
    </w:p>
    <w:p w14:paraId="56F2FA3D" w14:textId="7D6CF4A0" w:rsidR="00142146" w:rsidRPr="00BF3939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adjust </w:t>
      </w:r>
      <w:r w:rsidRPr="00BF3939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>[</w:t>
      </w:r>
      <w:r w:rsidRPr="00BF3939"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  <w:t>əˈdʒʌst]</w:t>
      </w:r>
    </w:p>
    <w:p w14:paraId="4276C882" w14:textId="359A66F2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调整</w:t>
      </w:r>
      <w:r w:rsidR="00BF3939" w:rsidRPr="00865BED">
        <w:rPr>
          <w:rFonts w:ascii="Arial" w:eastAsia="微软雅黑" w:hAnsi="Arial" w:cs="AppleSystemUIFont"/>
          <w:color w:val="0432FF"/>
          <w:sz w:val="28"/>
          <w:szCs w:val="32"/>
        </w:rPr>
        <w:t>，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调节</w:t>
      </w:r>
      <w:r w:rsidR="00BF3939" w:rsidRPr="00865BED">
        <w:rPr>
          <w:rFonts w:ascii="Arial" w:eastAsia="微软雅黑" w:hAnsi="Arial" w:cs="AppleSystemUIFont"/>
          <w:color w:val="0432FF"/>
          <w:sz w:val="28"/>
          <w:szCs w:val="32"/>
        </w:rPr>
        <w:t>，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整理，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适应</w:t>
      </w:r>
      <w:r w:rsidR="00BF3939" w:rsidRPr="00865BED">
        <w:rPr>
          <w:rFonts w:ascii="Arial" w:eastAsia="微软雅黑" w:hAnsi="Arial" w:cs="AppleSystemUIFont"/>
          <w:color w:val="0432FF"/>
          <w:sz w:val="28"/>
          <w:szCs w:val="32"/>
        </w:rPr>
        <w:t>，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习惯</w:t>
      </w:r>
    </w:p>
    <w:p w14:paraId="61F6EE9A" w14:textId="6CE8145D" w:rsid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She carefully </w:t>
      </w:r>
      <w:r w:rsidRPr="000F6587">
        <w:rPr>
          <w:rFonts w:ascii="Arial" w:eastAsia="微软雅黑" w:hAnsi="Arial" w:cs="AppleSystemUIFont"/>
          <w:color w:val="FF0000"/>
          <w:sz w:val="28"/>
          <w:szCs w:val="26"/>
        </w:rPr>
        <w:t xml:space="preserve">adjusted </w:t>
      </w:r>
      <w:r w:rsidRPr="00142146">
        <w:rPr>
          <w:rFonts w:ascii="Arial" w:eastAsia="微软雅黑" w:hAnsi="Arial" w:cs="AppleSystemUIFont"/>
          <w:sz w:val="28"/>
          <w:szCs w:val="26"/>
        </w:rPr>
        <w:t>her clother</w:t>
      </w:r>
      <w:r w:rsidR="00BF3939">
        <w:rPr>
          <w:rFonts w:ascii="Arial" w:eastAsia="微软雅黑" w:hAnsi="Arial" w:cs="AppleSystemUIFont"/>
          <w:sz w:val="28"/>
          <w:szCs w:val="26"/>
        </w:rPr>
        <w:t>s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and her hair before going out.</w:t>
      </w:r>
    </w:p>
    <w:p w14:paraId="471EE2E2" w14:textId="6B746F8B" w:rsidR="00BF3939" w:rsidRPr="00142146" w:rsidRDefault="00BF3939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BF3939">
        <w:rPr>
          <w:rFonts w:ascii="Arial" w:eastAsia="微软雅黑" w:hAnsi="Arial" w:cs="AppleSystemUIFont"/>
          <w:sz w:val="28"/>
          <w:szCs w:val="26"/>
        </w:rPr>
        <w:t>她出门前仔细调整了一下衣服和头发。</w:t>
      </w:r>
    </w:p>
    <w:p w14:paraId="592C7FCE" w14:textId="4D2F69BA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I must </w:t>
      </w:r>
      <w:r w:rsidRPr="000F6587">
        <w:rPr>
          <w:rFonts w:ascii="Arial" w:eastAsia="微软雅黑" w:hAnsi="Arial" w:cs="AppleSystemUIFont"/>
          <w:color w:val="FF0000"/>
          <w:sz w:val="28"/>
          <w:szCs w:val="26"/>
        </w:rPr>
        <w:t xml:space="preserve">adjust </w:t>
      </w:r>
      <w:r w:rsidRPr="00142146">
        <w:rPr>
          <w:rFonts w:ascii="Arial" w:eastAsia="微软雅黑" w:hAnsi="Arial" w:cs="AppleSystemUIFont"/>
          <w:sz w:val="28"/>
          <w:szCs w:val="26"/>
        </w:rPr>
        <w:t>my watch</w:t>
      </w:r>
      <w:r w:rsidR="00BF3939">
        <w:rPr>
          <w:rFonts w:ascii="Arial" w:eastAsia="微软雅黑" w:hAnsi="Arial" w:cs="AppleSystemUIFont" w:hint="eastAsia"/>
          <w:sz w:val="28"/>
          <w:szCs w:val="26"/>
        </w:rPr>
        <w:t>,</w:t>
      </w:r>
      <w:r w:rsidR="00BF3939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it’s slow.</w:t>
      </w:r>
      <w:r w:rsidR="00BF3939" w:rsidRPr="00BF3939">
        <w:t xml:space="preserve"> </w:t>
      </w:r>
      <w:r w:rsidR="00BF3939" w:rsidRPr="00BF3939">
        <w:rPr>
          <w:rFonts w:ascii="Arial" w:eastAsia="微软雅黑" w:hAnsi="Arial" w:cs="AppleSystemUIFont"/>
          <w:sz w:val="28"/>
          <w:szCs w:val="26"/>
        </w:rPr>
        <w:t>我得调整一下手表，它慢了。</w:t>
      </w:r>
    </w:p>
    <w:p w14:paraId="1B2FF753" w14:textId="004A993E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My eyes haven’t </w:t>
      </w:r>
      <w:r w:rsidRPr="000F6587">
        <w:rPr>
          <w:rFonts w:ascii="Arial" w:eastAsia="微软雅黑" w:hAnsi="Arial" w:cs="AppleSystemUIFont"/>
          <w:color w:val="FF0000"/>
          <w:sz w:val="28"/>
          <w:szCs w:val="26"/>
        </w:rPr>
        <w:t xml:space="preserve">adjusted </w:t>
      </w:r>
      <w:r w:rsidRPr="00142146">
        <w:rPr>
          <w:rFonts w:ascii="Arial" w:eastAsia="微软雅黑" w:hAnsi="Arial" w:cs="AppleSystemUIFont"/>
          <w:sz w:val="28"/>
          <w:szCs w:val="26"/>
        </w:rPr>
        <w:t>to the dark yet.</w:t>
      </w:r>
      <w:r w:rsidR="00BF3939" w:rsidRPr="00BF3939">
        <w:t xml:space="preserve"> </w:t>
      </w:r>
      <w:r w:rsidR="00BF3939" w:rsidRPr="00BF3939">
        <w:rPr>
          <w:rFonts w:ascii="Arial" w:eastAsia="微软雅黑" w:hAnsi="Arial" w:cs="AppleSystemUIFont"/>
          <w:sz w:val="28"/>
          <w:szCs w:val="26"/>
        </w:rPr>
        <w:t>我的眼睛还没有适应黑暗。</w:t>
      </w:r>
    </w:p>
    <w:p w14:paraId="1A2FFDCD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0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participate</w:t>
      </w:r>
      <w:r w:rsidRPr="00BF3939">
        <w:rPr>
          <w:rFonts w:ascii="Arial" w:eastAsia="微软雅黑" w:hAnsi="Arial" w:cs="AppleSystemUIFont"/>
          <w:b/>
          <w:bCs/>
          <w:sz w:val="32"/>
          <w:szCs w:val="32"/>
        </w:rPr>
        <w:t xml:space="preserve"> </w:t>
      </w:r>
      <w:r w:rsidRPr="00BF3939"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  <w:t>[pɑːrˈtɪsɪpeɪt]</w:t>
      </w:r>
    </w:p>
    <w:p w14:paraId="3E28625C" w14:textId="6A122DB9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vi.</w:t>
      </w:r>
      <w:r w:rsidR="00BF3939"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参加，参与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 = take part in</w:t>
      </w:r>
    </w:p>
    <w:p w14:paraId="2E5248CD" w14:textId="6339F0BA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He actively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>participate</w:t>
      </w:r>
      <w:r w:rsidR="00BF3939" w:rsidRPr="000F6587">
        <w:rPr>
          <w:rFonts w:ascii="Arial" w:eastAsia="微软雅黑" w:hAnsi="Arial" w:cs="AppleSystemUIFont" w:hint="eastAsia"/>
          <w:color w:val="FF0000"/>
          <w:sz w:val="28"/>
          <w:szCs w:val="30"/>
        </w:rPr>
        <w:t>d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0"/>
        </w:rPr>
        <w:t>in local politics.</w:t>
      </w:r>
      <w:r w:rsidR="00BF3939" w:rsidRPr="00BF3939">
        <w:t xml:space="preserve"> </w:t>
      </w:r>
      <w:r w:rsidR="00BF3939" w:rsidRPr="00BF3939">
        <w:rPr>
          <w:rFonts w:ascii="Arial" w:eastAsia="微软雅黑" w:hAnsi="Arial" w:cs="AppleSystemUIFont"/>
          <w:sz w:val="28"/>
          <w:szCs w:val="30"/>
        </w:rPr>
        <w:t>他积极参与当地政治。</w:t>
      </w:r>
    </w:p>
    <w:p w14:paraId="45F9D0A4" w14:textId="40D50129" w:rsidR="00142146" w:rsidRPr="00BF3939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participant n. </w:t>
      </w:r>
      <w:r w:rsidRPr="00142146">
        <w:rPr>
          <w:rFonts w:ascii="Arial" w:eastAsia="微软雅黑" w:hAnsi="Arial" w:cs="AppleSystemUIFont"/>
          <w:sz w:val="28"/>
          <w:szCs w:val="32"/>
        </w:rPr>
        <w:t>参加者</w:t>
      </w:r>
    </w:p>
    <w:p w14:paraId="1BC60523" w14:textId="6AD553F3" w:rsidR="00142146" w:rsidRPr="00BF3939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</w:pPr>
      <w:r w:rsidRPr="00BF39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F3939">
        <w:rPr>
          <w:rFonts w:ascii="Arial" w:eastAsia="微软雅黑" w:hAnsi="Arial" w:cs="AppleSystemUIFontBold"/>
          <w:b/>
          <w:bCs/>
          <w:sz w:val="32"/>
          <w:szCs w:val="44"/>
        </w:rPr>
        <w:t xml:space="preserve"> confidence</w:t>
      </w:r>
      <w:r w:rsidRPr="00BF3939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</w:t>
      </w:r>
      <w:r w:rsidRPr="00BF3939"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  <w:t>ˈkɑːnfɪdəns]</w:t>
      </w:r>
    </w:p>
    <w:p w14:paraId="16BFD63A" w14:textId="26DACC65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n.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信心，信任，信赖，自信心，把握，肯定，秘密</w:t>
      </w:r>
      <w:r w:rsidR="00BF3939"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；</w:t>
      </w:r>
    </w:p>
    <w:p w14:paraId="588A1F9F" w14:textId="4E151F62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I have little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 xml:space="preserve">confidence </w:t>
      </w:r>
      <w:r w:rsidRPr="00142146">
        <w:rPr>
          <w:rFonts w:ascii="Arial" w:eastAsia="微软雅黑" w:hAnsi="Arial" w:cs="AppleSystemUIFont"/>
          <w:sz w:val="28"/>
          <w:szCs w:val="30"/>
        </w:rPr>
        <w:t>in him.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30"/>
        </w:rPr>
        <w:t>我对他没</w:t>
      </w:r>
      <w:r w:rsidR="006547A5">
        <w:rPr>
          <w:rFonts w:ascii="Arial" w:eastAsia="微软雅黑" w:hAnsi="Arial" w:cs="AppleSystemUIFont" w:hint="eastAsia"/>
          <w:sz w:val="28"/>
          <w:szCs w:val="30"/>
        </w:rPr>
        <w:t>什么</w:t>
      </w:r>
      <w:r w:rsidR="006547A5" w:rsidRPr="006547A5">
        <w:rPr>
          <w:rFonts w:ascii="Arial" w:eastAsia="微软雅黑" w:hAnsi="Arial" w:cs="AppleSystemUIFont"/>
          <w:sz w:val="28"/>
          <w:szCs w:val="30"/>
        </w:rPr>
        <w:t>信心。</w:t>
      </w:r>
    </w:p>
    <w:p w14:paraId="45EC0B93" w14:textId="7A0B9A03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in confidence </w:t>
      </w:r>
      <w:r w:rsidRPr="00142146">
        <w:rPr>
          <w:rFonts w:ascii="Arial" w:eastAsia="微软雅黑" w:hAnsi="Arial" w:cs="AppleSystemUIFont"/>
          <w:sz w:val="28"/>
          <w:szCs w:val="32"/>
        </w:rPr>
        <w:t>私下的，秘密的</w:t>
      </w:r>
      <w:r>
        <w:rPr>
          <w:rFonts w:ascii="Arial" w:eastAsia="微软雅黑" w:hAnsi="Arial" w:cs="AppleSystemUIFont"/>
          <w:sz w:val="28"/>
          <w:szCs w:val="32"/>
        </w:rPr>
        <w:t>，</w:t>
      </w:r>
    </w:p>
    <w:p w14:paraId="0B84E710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take sb into one’s confidence </w:t>
      </w:r>
      <w:r w:rsidRPr="00142146">
        <w:rPr>
          <w:rFonts w:ascii="Arial" w:eastAsia="微软雅黑" w:hAnsi="Arial" w:cs="AppleSystemUIFont"/>
          <w:sz w:val="28"/>
          <w:szCs w:val="32"/>
        </w:rPr>
        <w:t>把某人当作自己的心腹</w:t>
      </w:r>
    </w:p>
    <w:p w14:paraId="04A1106E" w14:textId="1B61CC5F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confident adj.</w:t>
      </w:r>
      <w:r w:rsidR="006547A5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2"/>
        </w:rPr>
        <w:t>自信的</w:t>
      </w:r>
      <w:r>
        <w:rPr>
          <w:rFonts w:ascii="Arial" w:eastAsia="微软雅黑" w:hAnsi="Arial" w:cs="AppleSystemUIFont"/>
          <w:sz w:val="28"/>
          <w:szCs w:val="32"/>
        </w:rPr>
        <w:t>，</w:t>
      </w:r>
      <w:r w:rsidRPr="00142146">
        <w:rPr>
          <w:rFonts w:ascii="Arial" w:eastAsia="微软雅黑" w:hAnsi="Arial" w:cs="AppleSystemUIFont"/>
          <w:sz w:val="28"/>
          <w:szCs w:val="32"/>
        </w:rPr>
        <w:t>肯定的</w:t>
      </w:r>
      <w:r>
        <w:rPr>
          <w:rFonts w:ascii="Arial" w:eastAsia="微软雅黑" w:hAnsi="Arial" w:cs="AppleSystemUIFont"/>
          <w:sz w:val="28"/>
          <w:szCs w:val="32"/>
        </w:rPr>
        <w:t>，</w:t>
      </w:r>
      <w:r w:rsidRPr="00142146">
        <w:rPr>
          <w:rFonts w:ascii="Arial" w:eastAsia="微软雅黑" w:hAnsi="Arial" w:cs="AppleSystemUIFont"/>
          <w:sz w:val="28"/>
          <w:szCs w:val="32"/>
        </w:rPr>
        <w:t>确信的</w:t>
      </w:r>
      <w:r>
        <w:rPr>
          <w:rFonts w:ascii="Arial" w:eastAsia="微软雅黑" w:hAnsi="Arial" w:cs="AppleSystemUIFont"/>
          <w:sz w:val="28"/>
          <w:szCs w:val="32"/>
        </w:rPr>
        <w:t>，</w:t>
      </w:r>
      <w:r w:rsidRPr="00142146">
        <w:rPr>
          <w:rFonts w:ascii="Arial" w:eastAsia="微软雅黑" w:hAnsi="Arial" w:cs="AppleSystemUIFont"/>
          <w:sz w:val="28"/>
          <w:szCs w:val="32"/>
        </w:rPr>
        <w:t>有把握的</w:t>
      </w:r>
    </w:p>
    <w:p w14:paraId="3200079B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in good repair</w:t>
      </w:r>
    </w:p>
    <w:p w14:paraId="46308F43" w14:textId="5727A1D0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8"/>
        </w:rPr>
        <w:t>phr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 xml:space="preserve">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建筑等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维修良好，状况良好</w:t>
      </w:r>
    </w:p>
    <w:p w14:paraId="4FF4E1E5" w14:textId="6564D385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First</w:t>
      </w:r>
      <w:r>
        <w:rPr>
          <w:rFonts w:ascii="Arial" w:eastAsia="微软雅黑" w:hAnsi="Arial" w:cs="AppleSystemUIFont" w:hint="eastAsia"/>
          <w:sz w:val="28"/>
          <w:szCs w:val="26"/>
        </w:rPr>
        <w:t>,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be sure your bicycle is </w:t>
      </w:r>
      <w:r w:rsidR="00142146" w:rsidRPr="000F6587">
        <w:rPr>
          <w:rFonts w:ascii="Arial" w:eastAsia="微软雅黑" w:hAnsi="Arial" w:cs="AppleSystemUIFont"/>
          <w:color w:val="FF0000"/>
          <w:sz w:val="28"/>
          <w:szCs w:val="26"/>
        </w:rPr>
        <w:t>in good/bad repair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. </w:t>
      </w:r>
    </w:p>
    <w:p w14:paraId="008ADEE5" w14:textId="68137CA4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首先，确保您的自行车状况良好。</w:t>
      </w:r>
    </w:p>
    <w:p w14:paraId="6A959C5B" w14:textId="0C75585E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beyond repair </w:t>
      </w:r>
      <w:r w:rsidRPr="00142146">
        <w:rPr>
          <w:rFonts w:ascii="Arial" w:eastAsia="微软雅黑" w:hAnsi="Arial" w:cs="AppleSystemUIFont"/>
          <w:sz w:val="28"/>
          <w:szCs w:val="32"/>
        </w:rPr>
        <w:t>无法修复</w:t>
      </w:r>
      <w:r>
        <w:rPr>
          <w:rFonts w:ascii="Arial" w:eastAsia="微软雅黑" w:hAnsi="Arial" w:cs="AppleSystemUIFont"/>
          <w:sz w:val="28"/>
          <w:szCs w:val="32"/>
        </w:rPr>
        <w:t>，</w:t>
      </w:r>
      <w:r w:rsidRPr="00142146">
        <w:rPr>
          <w:rFonts w:ascii="Arial" w:eastAsia="微软雅黑" w:hAnsi="Arial" w:cs="AppleSystemUIFont"/>
          <w:sz w:val="28"/>
          <w:szCs w:val="32"/>
        </w:rPr>
        <w:t>不能再修</w:t>
      </w:r>
      <w:r>
        <w:rPr>
          <w:rFonts w:ascii="Arial" w:eastAsia="微软雅黑" w:hAnsi="Arial" w:cs="AppleSystemUIFont"/>
          <w:sz w:val="28"/>
          <w:szCs w:val="32"/>
        </w:rPr>
        <w:t>，</w:t>
      </w:r>
      <w:r w:rsidRPr="00142146">
        <w:rPr>
          <w:rFonts w:ascii="Arial" w:eastAsia="微软雅黑" w:hAnsi="Arial" w:cs="AppleSystemUIFont"/>
          <w:sz w:val="28"/>
          <w:szCs w:val="32"/>
        </w:rPr>
        <w:t>无法弥补</w:t>
      </w:r>
    </w:p>
    <w:p w14:paraId="089C2C80" w14:textId="1A124833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under repair </w:t>
      </w:r>
      <w:r w:rsidR="006547A5" w:rsidRPr="006547A5">
        <w:rPr>
          <w:rFonts w:ascii="Arial" w:eastAsia="微软雅黑" w:hAnsi="Arial" w:cs="AppleSystemUIFont"/>
          <w:sz w:val="28"/>
          <w:szCs w:val="32"/>
        </w:rPr>
        <w:t>正在维修中</w:t>
      </w:r>
    </w:p>
    <w:p w14:paraId="6A63D67B" w14:textId="4A31893D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6547A5">
        <w:rPr>
          <w:rFonts w:ascii="Arial" w:eastAsia="微软雅黑" w:hAnsi="Arial" w:cs="AppleSystemUIFont"/>
          <w:sz w:val="28"/>
          <w:szCs w:val="26"/>
        </w:rPr>
        <w:t>His</w:t>
      </w:r>
      <w:r w:rsidRPr="00142146">
        <w:rPr>
          <w:rFonts w:ascii="Arial" w:eastAsia="微软雅黑" w:hAnsi="Arial" w:cs="AppleSystemUIFont"/>
          <w:sz w:val="28"/>
          <w:szCs w:val="26"/>
        </w:rPr>
        <w:t> car was damaged </w:t>
      </w:r>
      <w:r w:rsidRPr="000F6587">
        <w:rPr>
          <w:rFonts w:ascii="Arial" w:eastAsia="微软雅黑" w:hAnsi="Arial" w:cs="AppleSystemUIFont"/>
          <w:color w:val="FF0000"/>
          <w:sz w:val="28"/>
          <w:szCs w:val="26"/>
        </w:rPr>
        <w:t>beyond repair.</w:t>
      </w:r>
      <w:r w:rsidRPr="00142146">
        <w:rPr>
          <w:rFonts w:ascii="Arial" w:eastAsia="微软雅黑" w:hAnsi="Arial" w:cs="AppleSystemUIFont"/>
          <w:sz w:val="28"/>
          <w:szCs w:val="26"/>
        </w:rPr>
        <w:t> </w:t>
      </w:r>
      <w:r w:rsidRPr="00142146">
        <w:rPr>
          <w:rFonts w:ascii="Arial" w:eastAsia="微软雅黑" w:hAnsi="Arial" w:cs="AppleSystemUIFont"/>
          <w:sz w:val="28"/>
          <w:szCs w:val="26"/>
        </w:rPr>
        <w:t>汽车损坏严重，无法修复。</w:t>
      </w:r>
    </w:p>
    <w:p w14:paraId="05240B1A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lastRenderedPageBreak/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throw away</w:t>
      </w:r>
    </w:p>
    <w:p w14:paraId="3F97FCE6" w14:textId="1848936C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phrv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0"/>
        </w:rPr>
        <w:t>扔掉，丢弃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；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0"/>
        </w:rPr>
        <w:t>浪费，错过（机会、优势或好处）</w:t>
      </w:r>
    </w:p>
    <w:p w14:paraId="44CDEACE" w14:textId="3F96FE46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>eg. That’s rubbish</w:t>
      </w:r>
      <w:r w:rsidR="006547A5">
        <w:rPr>
          <w:rFonts w:ascii="Arial" w:eastAsia="微软雅黑" w:hAnsi="Arial" w:cs="AppleSystemUIFont" w:hint="eastAsia"/>
          <w:sz w:val="28"/>
          <w:szCs w:val="30"/>
        </w:rPr>
        <w:t>,</w:t>
      </w:r>
      <w:r w:rsidR="006547A5">
        <w:rPr>
          <w:rFonts w:ascii="Arial" w:eastAsia="微软雅黑" w:hAnsi="Arial" w:cs="AppleSystemUIFont"/>
          <w:sz w:val="28"/>
          <w:szCs w:val="30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you can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 xml:space="preserve">throw 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it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>away</w:t>
      </w:r>
      <w:r w:rsidRPr="00142146">
        <w:rPr>
          <w:rFonts w:ascii="Arial" w:eastAsia="微软雅黑" w:hAnsi="Arial" w:cs="AppleSystemUIFont"/>
          <w:sz w:val="28"/>
          <w:szCs w:val="30"/>
        </w:rPr>
        <w:t>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30"/>
        </w:rPr>
        <w:t>那是垃圾，你可以把它扔掉。</w:t>
      </w:r>
    </w:p>
    <w:p w14:paraId="0C61397F" w14:textId="4274C35A" w:rsidR="006547A5" w:rsidRDefault="00142146" w:rsidP="00142146">
      <w:pPr>
        <w:widowControl w:val="0"/>
        <w:autoSpaceDE w:val="0"/>
        <w:autoSpaceDN w:val="0"/>
        <w:adjustRightInd w:val="0"/>
        <w:spacing w:line="460" w:lineRule="exact"/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You are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 xml:space="preserve">throwing away 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your money </w:t>
      </w:r>
      <w:r w:rsidR="006547A5">
        <w:rPr>
          <w:rFonts w:ascii="Arial" w:eastAsia="微软雅黑" w:hAnsi="Arial" w:cs="AppleSystemUIFont"/>
          <w:sz w:val="28"/>
          <w:szCs w:val="30"/>
        </w:rPr>
        <w:t xml:space="preserve">by </w:t>
      </w:r>
      <w:r w:rsidRPr="00142146">
        <w:rPr>
          <w:rFonts w:ascii="Arial" w:eastAsia="微软雅黑" w:hAnsi="Arial" w:cs="AppleSystemUIFont"/>
          <w:sz w:val="28"/>
          <w:szCs w:val="30"/>
        </w:rPr>
        <w:t>buy</w:t>
      </w:r>
      <w:r w:rsidR="006547A5">
        <w:rPr>
          <w:rFonts w:ascii="Arial" w:eastAsia="微软雅黑" w:hAnsi="Arial" w:cs="AppleSystemUIFont"/>
          <w:sz w:val="28"/>
          <w:szCs w:val="30"/>
        </w:rPr>
        <w:t>ing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 such useless things.</w:t>
      </w:r>
      <w:r w:rsidR="006547A5" w:rsidRPr="006547A5">
        <w:t xml:space="preserve"> </w:t>
      </w:r>
    </w:p>
    <w:p w14:paraId="2AB5C637" w14:textId="08E76F0B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>
        <w:tab/>
      </w:r>
      <w:r w:rsidRPr="006547A5">
        <w:rPr>
          <w:rFonts w:ascii="Arial" w:eastAsia="微软雅黑" w:hAnsi="Arial" w:cs="AppleSystemUIFont"/>
          <w:sz w:val="28"/>
          <w:szCs w:val="30"/>
        </w:rPr>
        <w:t>你买这些没用的东西是在浪费钱。</w:t>
      </w:r>
    </w:p>
    <w:p w14:paraId="07C48ADF" w14:textId="3AA86A55" w:rsidR="00142146" w:rsidRPr="00142146" w:rsidRDefault="00142146" w:rsidP="006547A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>eg. This is your last change</w:t>
      </w:r>
      <w:r w:rsidR="006547A5">
        <w:rPr>
          <w:rFonts w:ascii="Arial" w:eastAsia="微软雅黑" w:hAnsi="Arial" w:cs="AppleSystemUIFont" w:hint="eastAsia"/>
          <w:sz w:val="28"/>
          <w:szCs w:val="30"/>
        </w:rPr>
        <w:t>,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 don’t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 xml:space="preserve">throw 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it </w:t>
      </w:r>
      <w:r w:rsidRPr="000F6587">
        <w:rPr>
          <w:rFonts w:ascii="Arial" w:eastAsia="微软雅黑" w:hAnsi="Arial" w:cs="AppleSystemUIFont"/>
          <w:color w:val="FF0000"/>
          <w:sz w:val="28"/>
          <w:szCs w:val="30"/>
        </w:rPr>
        <w:t>away</w:t>
      </w:r>
      <w:r w:rsidRPr="00142146">
        <w:rPr>
          <w:rFonts w:ascii="Arial" w:eastAsia="微软雅黑" w:hAnsi="Arial" w:cs="AppleSystemUIFont"/>
          <w:sz w:val="28"/>
          <w:szCs w:val="30"/>
        </w:rPr>
        <w:t>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30"/>
        </w:rPr>
        <w:t>这是你最后的零钱，不要扔掉。</w:t>
      </w:r>
    </w:p>
    <w:p w14:paraId="1A104835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let out </w:t>
      </w:r>
    </w:p>
    <w:p w14:paraId="38CB12C2" w14:textId="35ADFC17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放出，释放（水、空气等），呼（气）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；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改大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( let in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改小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改瘦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)</w:t>
      </w:r>
    </w:p>
    <w:p w14:paraId="2261E6C2" w14:textId="6A4A96D8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It lets sunlight in but doesn't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let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heat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>out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它吸收阳光，但并不释放热量。</w:t>
      </w:r>
    </w:p>
    <w:p w14:paraId="20DE6018" w14:textId="039F4F85" w:rsid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He is getting so fat that his trousers have to be </w:t>
      </w:r>
      <w:r w:rsidRPr="00AD1297">
        <w:rPr>
          <w:rFonts w:ascii="Arial" w:eastAsia="微软雅黑" w:hAnsi="Arial" w:cs="AppleSystemUIFont"/>
          <w:color w:val="FF0000"/>
          <w:sz w:val="28"/>
          <w:szCs w:val="32"/>
        </w:rPr>
        <w:t xml:space="preserve">let out </w:t>
      </w:r>
      <w:r w:rsidRPr="00142146">
        <w:rPr>
          <w:rFonts w:ascii="Arial" w:eastAsia="微软雅黑" w:hAnsi="Arial" w:cs="AppleSystemUIFont"/>
          <w:sz w:val="28"/>
          <w:szCs w:val="32"/>
        </w:rPr>
        <w:t>round the waist.</w:t>
      </w:r>
    </w:p>
    <w:p w14:paraId="11BA4669" w14:textId="1FCFAE95" w:rsidR="006547A5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6547A5">
        <w:rPr>
          <w:rFonts w:ascii="Arial" w:eastAsia="微软雅黑" w:hAnsi="Arial" w:cs="AppleSystemUIFont"/>
          <w:sz w:val="28"/>
          <w:szCs w:val="26"/>
        </w:rPr>
        <w:t>他越来越胖，裤子的腰部必须放出来。</w:t>
      </w:r>
    </w:p>
    <w:p w14:paraId="0E19345D" w14:textId="6AA58DAC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let sth out on sth</w:t>
      </w:r>
      <w:r w:rsidR="00291069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8"/>
        </w:rPr>
        <w:t>泄露某人某事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142146">
        <w:rPr>
          <w:rFonts w:ascii="Segoe UI Symbol" w:eastAsia="微软雅黑" w:hAnsi="Segoe UI Symbol" w:cs="Segoe UI Symbol"/>
          <w:sz w:val="28"/>
          <w:szCs w:val="32"/>
        </w:rPr>
        <w:t>▷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let sb in on/for sth </w:t>
      </w:r>
      <w:r w:rsidRPr="00142146">
        <w:rPr>
          <w:rFonts w:ascii="Arial" w:eastAsia="微软雅黑" w:hAnsi="Arial" w:cs="AppleSystemUIFont"/>
          <w:sz w:val="28"/>
          <w:szCs w:val="32"/>
        </w:rPr>
        <w:t>让某人介入某事</w:t>
      </w:r>
    </w:p>
    <w:p w14:paraId="77FA9DBC" w14:textId="74E80A20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Don’t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 xml:space="preserve">let 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it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 xml:space="preserve">out </w:t>
      </w:r>
      <w:r w:rsidRPr="00142146">
        <w:rPr>
          <w:rFonts w:ascii="Arial" w:eastAsia="微软雅黑" w:hAnsi="Arial" w:cs="AppleSystemUIFont"/>
          <w:sz w:val="28"/>
          <w:szCs w:val="28"/>
        </w:rPr>
        <w:t>about me losing my job</w:t>
      </w:r>
      <w:r w:rsidR="006547A5">
        <w:rPr>
          <w:rFonts w:ascii="Arial" w:eastAsia="微软雅黑" w:hAnsi="Arial" w:cs="AppleSystemUIFont" w:hint="eastAsia"/>
          <w:sz w:val="28"/>
          <w:szCs w:val="28"/>
        </w:rPr>
        <w:t>,</w:t>
      </w:r>
      <w:r w:rsidR="006547A5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8"/>
        </w:rPr>
        <w:t>will you?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28"/>
        </w:rPr>
        <w:t>不要泄露我失业的消息，好吗？</w:t>
      </w:r>
    </w:p>
    <w:p w14:paraId="5CF920AF" w14:textId="77777777" w:rsid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You are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 xml:space="preserve">letting 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yourself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 xml:space="preserve">in </w:t>
      </w:r>
      <w:r w:rsidRPr="00142146">
        <w:rPr>
          <w:rFonts w:ascii="Arial" w:eastAsia="微软雅黑" w:hAnsi="Arial" w:cs="AppleSystemUIFont"/>
          <w:sz w:val="28"/>
          <w:szCs w:val="28"/>
        </w:rPr>
        <w:t>for trouble by buying that rusty old car.</w:t>
      </w:r>
      <w:r w:rsidR="006547A5" w:rsidRPr="006547A5">
        <w:t xml:space="preserve"> </w:t>
      </w:r>
    </w:p>
    <w:p w14:paraId="64824036" w14:textId="5C67C984" w:rsidR="00142146" w:rsidRPr="00142146" w:rsidRDefault="006547A5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>
        <w:tab/>
      </w:r>
      <w:r w:rsidRPr="006547A5">
        <w:rPr>
          <w:rFonts w:ascii="Arial" w:eastAsia="微软雅黑" w:hAnsi="Arial" w:cs="AppleSystemUIFont"/>
          <w:sz w:val="28"/>
          <w:szCs w:val="28"/>
        </w:rPr>
        <w:t>你买那辆生锈的旧车是自找麻烦。</w:t>
      </w:r>
    </w:p>
    <w:p w14:paraId="656AF47A" w14:textId="5B04DF68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let sb out </w:t>
      </w:r>
      <w:r w:rsidRPr="00142146">
        <w:rPr>
          <w:rFonts w:ascii="Arial" w:eastAsia="微软雅黑" w:hAnsi="Arial" w:cs="AppleSystemUIFont"/>
          <w:sz w:val="28"/>
        </w:rPr>
        <w:t>饶了某人</w:t>
      </w:r>
      <w:r>
        <w:rPr>
          <w:rFonts w:ascii="Arial" w:eastAsia="微软雅黑" w:hAnsi="Arial" w:cs="AppleSystemUIFont"/>
          <w:sz w:val="28"/>
        </w:rPr>
        <w:t>，</w:t>
      </w:r>
      <w:r w:rsidRPr="00142146">
        <w:rPr>
          <w:rFonts w:ascii="Arial" w:eastAsia="微软雅黑" w:hAnsi="Arial" w:cs="AppleSystemUIFont"/>
          <w:sz w:val="28"/>
        </w:rPr>
        <w:t>让某人出去</w:t>
      </w:r>
      <w:r w:rsidR="006547A5">
        <w:rPr>
          <w:rFonts w:ascii="Arial" w:eastAsia="微软雅黑" w:hAnsi="Arial" w:cs="AppleSystemUIFont" w:hint="eastAsia"/>
          <w:sz w:val="28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让某人不介入</w:t>
      </w:r>
    </w:p>
    <w:p w14:paraId="5331E807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b/>
          <w:bCs/>
          <w:sz w:val="32"/>
          <w:szCs w:val="36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52"/>
        </w:rPr>
        <w:t xml:space="preserve"> </w:t>
      </w:r>
      <w:r w:rsidRPr="006547A5">
        <w:rPr>
          <w:rFonts w:ascii="Arial" w:eastAsia="微软雅黑" w:hAnsi="Arial" w:cs="AppleSystemUIFont"/>
          <w:b/>
          <w:bCs/>
          <w:sz w:val="32"/>
          <w:szCs w:val="44"/>
        </w:rPr>
        <w:t>allow for</w:t>
      </w:r>
    </w:p>
    <w:p w14:paraId="3C9F2A1D" w14:textId="2A04C4C7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phrv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考虑到，将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计算在内，顾及</w:t>
      </w:r>
    </w:p>
    <w:p w14:paraId="411F5EA5" w14:textId="6A514D09" w:rsid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</w:t>
      </w:r>
      <w:r w:rsidRPr="00AD1297">
        <w:rPr>
          <w:rFonts w:ascii="Arial" w:eastAsia="微软雅黑" w:hAnsi="Arial" w:cs="AppleSystemUIFont"/>
          <w:color w:val="FF0000"/>
          <w:sz w:val="28"/>
          <w:szCs w:val="32"/>
        </w:rPr>
        <w:t>Allowing for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the train being delayed</w:t>
      </w:r>
      <w:r w:rsidR="006547A5">
        <w:rPr>
          <w:rFonts w:ascii="Arial" w:eastAsia="微软雅黑" w:hAnsi="Arial" w:cs="AppleSystemUIFont" w:hint="eastAsia"/>
          <w:sz w:val="28"/>
          <w:szCs w:val="32"/>
        </w:rPr>
        <w:t>,</w:t>
      </w:r>
      <w:r w:rsidR="006547A5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2"/>
        </w:rPr>
        <w:t>we should be back by 10:30.</w:t>
      </w:r>
    </w:p>
    <w:p w14:paraId="4C054FB3" w14:textId="2669C877" w:rsidR="006547A5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>
        <w:rPr>
          <w:rFonts w:ascii="Arial" w:eastAsia="微软雅黑" w:hAnsi="Arial" w:cs="AppleSystemUIFont"/>
          <w:sz w:val="28"/>
          <w:szCs w:val="32"/>
        </w:rPr>
        <w:tab/>
      </w:r>
      <w:r w:rsidRPr="006547A5">
        <w:rPr>
          <w:rFonts w:ascii="Arial" w:eastAsia="微软雅黑" w:hAnsi="Arial" w:cs="AppleSystemUIFont"/>
          <w:sz w:val="28"/>
          <w:szCs w:val="32"/>
        </w:rPr>
        <w:t>考虑到火车晚点，我们应该在</w:t>
      </w:r>
      <w:r w:rsidRPr="006547A5">
        <w:rPr>
          <w:rFonts w:ascii="Arial" w:eastAsia="微软雅黑" w:hAnsi="Arial" w:cs="AppleSystemUIFont"/>
          <w:sz w:val="28"/>
          <w:szCs w:val="32"/>
        </w:rPr>
        <w:t>10:30</w:t>
      </w:r>
      <w:r w:rsidRPr="006547A5">
        <w:rPr>
          <w:rFonts w:ascii="Arial" w:eastAsia="微软雅黑" w:hAnsi="Arial" w:cs="AppleSystemUIFont"/>
          <w:sz w:val="28"/>
          <w:szCs w:val="32"/>
        </w:rPr>
        <w:t>之前回来。</w:t>
      </w:r>
    </w:p>
    <w:p w14:paraId="6B7EBE0D" w14:textId="73937880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Has everything been </w:t>
      </w:r>
      <w:r w:rsidRPr="00AD1297">
        <w:rPr>
          <w:rFonts w:ascii="Arial" w:eastAsia="微软雅黑" w:hAnsi="Arial" w:cs="AppleSystemUIFont"/>
          <w:color w:val="FF0000"/>
          <w:sz w:val="28"/>
          <w:szCs w:val="32"/>
        </w:rPr>
        <w:t>allowed for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 in your plan?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32"/>
        </w:rPr>
        <w:t>你的计划中考虑到了一切吗？</w:t>
      </w:r>
    </w:p>
    <w:p w14:paraId="5D62A6BF" w14:textId="7B82AA27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6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reject</w:t>
      </w:r>
      <w:r>
        <w:rPr>
          <w:rFonts w:ascii="Arial" w:eastAsia="微软雅黑" w:hAnsi="Arial" w:cs="AppleSystemUIFont"/>
          <w:sz w:val="28"/>
          <w:szCs w:val="36"/>
        </w:rPr>
        <w:t xml:space="preserve"> </w:t>
      </w:r>
      <w:r w:rsidRPr="006547A5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[ˈriːdʒekt] </w:t>
      </w:r>
    </w:p>
    <w:p w14:paraId="2CA3D803" w14:textId="15501384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v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拒绝接受，不予考虑</w:t>
      </w:r>
    </w:p>
    <w:p w14:paraId="78999D26" w14:textId="19414F65" w:rsidR="00142146" w:rsidRPr="006547A5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The proposal was firmly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>rejected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这项提议被断然否决。</w:t>
      </w:r>
    </w:p>
    <w:p w14:paraId="382EBDB5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get stuck in</w:t>
      </w:r>
    </w:p>
    <w:p w14:paraId="743088D1" w14:textId="5C69E846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Bold" w:hint="eastAsia"/>
          <w:color w:val="0432FF"/>
          <w:sz w:val="28"/>
          <w:szCs w:val="40"/>
        </w:rPr>
        <w:t>p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 xml:space="preserve">hrv. </w:t>
      </w:r>
      <w:r w:rsidR="00142146" w:rsidRPr="00865BED">
        <w:rPr>
          <w:rFonts w:ascii="Arial" w:eastAsia="微软雅黑" w:hAnsi="Arial" w:cs="AppleSystemUIFontBold"/>
          <w:color w:val="0432FF"/>
          <w:sz w:val="28"/>
          <w:szCs w:val="40"/>
        </w:rPr>
        <w:t>陷进去，起劲地干，下定决心做</w:t>
      </w:r>
    </w:p>
    <w:p w14:paraId="04FD9F62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>eg. I</w:t>
      </w:r>
      <w:r w:rsidRPr="00142146">
        <w:rPr>
          <w:rFonts w:ascii="Arial" w:eastAsia="微软雅黑" w:hAnsi="Arial" w:cs="AppleSystemUIFont"/>
          <w:sz w:val="28"/>
          <w:szCs w:val="12"/>
        </w:rPr>
        <w:t> </w:t>
      </w:r>
      <w:r w:rsidRPr="00142146">
        <w:rPr>
          <w:rFonts w:ascii="Arial" w:eastAsia="微软雅黑" w:hAnsi="Arial" w:cs="AppleSystemUIFont"/>
          <w:sz w:val="28"/>
          <w:szCs w:val="26"/>
        </w:rPr>
        <w:t>don't want to </w:t>
      </w:r>
      <w:r w:rsidRPr="00AD1297">
        <w:rPr>
          <w:rFonts w:ascii="Arial" w:eastAsia="微软雅黑" w:hAnsi="Arial" w:cs="AppleSystemUIFont"/>
          <w:color w:val="FF0000"/>
          <w:sz w:val="28"/>
          <w:szCs w:val="26"/>
        </w:rPr>
        <w:t>get stuck in </w:t>
      </w:r>
      <w:r w:rsidRPr="00142146">
        <w:rPr>
          <w:rFonts w:ascii="Arial" w:eastAsia="微软雅黑" w:hAnsi="Arial" w:cs="AppleSystemUIFont"/>
          <w:sz w:val="28"/>
          <w:szCs w:val="26"/>
        </w:rPr>
        <w:t>another job like that </w:t>
      </w:r>
    </w:p>
    <w:p w14:paraId="10D823FC" w14:textId="6600BF1C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我不想陷入另一份那样的工作中。</w:t>
      </w:r>
    </w:p>
    <w:p w14:paraId="60DFA1A3" w14:textId="22485695" w:rsidR="00142146" w:rsidRPr="006547A5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28"/>
          <w:szCs w:val="40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break away </w:t>
      </w:r>
    </w:p>
    <w:p w14:paraId="7E48D44F" w14:textId="10B7444D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8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 xml:space="preserve">hrv.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脱离，离开，断绝与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的关系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28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>+ from</w:t>
      </w:r>
    </w:p>
    <w:p w14:paraId="2D28F516" w14:textId="77777777" w:rsidR="006547A5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The prisoner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>broke away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 from his guards.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28"/>
        </w:rPr>
        <w:t>囚犯从看守中逃跑了。</w:t>
      </w:r>
    </w:p>
    <w:p w14:paraId="3BD69437" w14:textId="39C7482F" w:rsidR="00142146" w:rsidRPr="006547A5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lastRenderedPageBreak/>
        <w:t xml:space="preserve">eg. He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>broke away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 from all his friends.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28"/>
        </w:rPr>
        <w:t>他脱离了所有的朋友。</w:t>
      </w:r>
    </w:p>
    <w:p w14:paraId="3200DBBF" w14:textId="1B03640A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0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otherwise</w:t>
      </w:r>
      <w:r w:rsidRPr="006547A5"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  <w:t xml:space="preserve"> [ˈʌðərwaɪz]</w:t>
      </w:r>
    </w:p>
    <w:p w14:paraId="65FAF917" w14:textId="52B6E95E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adv.</w:t>
      </w:r>
      <w:r w:rsidR="006547A5"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否则，不然，除此以外</w:t>
      </w:r>
    </w:p>
    <w:p w14:paraId="6832C4DD" w14:textId="675A93D3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My parents lent me the money.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>Otherwise</w:t>
      </w:r>
      <w:r>
        <w:rPr>
          <w:rFonts w:ascii="Arial" w:eastAsia="微软雅黑" w:hAnsi="Arial" w:cs="AppleSystemUIFont"/>
          <w:sz w:val="28"/>
          <w:szCs w:val="26"/>
        </w:rPr>
        <w:t>,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I couldn't have afforded the trip.</w:t>
      </w:r>
    </w:p>
    <w:p w14:paraId="7EB7467F" w14:textId="6AD1A50D" w:rsidR="00142146" w:rsidRPr="00142146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我父母借钱给我了。否则，我可付不起这次旅费。</w:t>
      </w:r>
    </w:p>
    <w:p w14:paraId="3BEB6BAA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for the sake of </w:t>
      </w:r>
    </w:p>
    <w:p w14:paraId="518E1F57" w14:textId="77777777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 xml:space="preserve">adv. 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>为了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>起见</w:t>
      </w:r>
    </w:p>
    <w:p w14:paraId="54552A7D" w14:textId="6D46BDD5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</w:t>
      </w:r>
      <w:r w:rsidRPr="00AD1297">
        <w:rPr>
          <w:rFonts w:ascii="Arial" w:eastAsia="微软雅黑" w:hAnsi="Arial" w:cs="AppleSystemUIFont"/>
          <w:color w:val="FF0000"/>
          <w:sz w:val="28"/>
          <w:szCs w:val="30"/>
        </w:rPr>
        <w:t xml:space="preserve">For the sake of </w:t>
      </w:r>
      <w:r w:rsidRPr="00142146">
        <w:rPr>
          <w:rFonts w:ascii="Arial" w:eastAsia="微软雅黑" w:hAnsi="Arial" w:cs="AppleSystemUIFont"/>
          <w:sz w:val="28"/>
          <w:szCs w:val="30"/>
        </w:rPr>
        <w:t>your family</w:t>
      </w:r>
      <w:r w:rsidR="006547A5">
        <w:rPr>
          <w:rFonts w:ascii="Arial" w:eastAsia="微软雅黑" w:hAnsi="Arial" w:cs="AppleSystemUIFont" w:hint="eastAsia"/>
          <w:sz w:val="28"/>
          <w:szCs w:val="30"/>
        </w:rPr>
        <w:t>,</w:t>
      </w:r>
      <w:r w:rsidR="006547A5">
        <w:rPr>
          <w:rFonts w:ascii="Arial" w:eastAsia="微软雅黑" w:hAnsi="Arial" w:cs="AppleSystemUIFont"/>
          <w:sz w:val="28"/>
          <w:szCs w:val="30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don’t take so many risks. </w:t>
      </w:r>
    </w:p>
    <w:p w14:paraId="624BEE1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ab/>
      </w:r>
      <w:r w:rsidRPr="00142146">
        <w:rPr>
          <w:rFonts w:ascii="Arial" w:eastAsia="微软雅黑" w:hAnsi="Arial" w:cs="AppleSystemUIFont"/>
          <w:sz w:val="28"/>
          <w:szCs w:val="30"/>
        </w:rPr>
        <w:t>为了你的家人，不要冒那么多风险。</w:t>
      </w:r>
    </w:p>
    <w:p w14:paraId="15FA3C7B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for sb/sth ’s sake </w:t>
      </w:r>
      <w:r w:rsidRPr="00142146">
        <w:rPr>
          <w:rFonts w:ascii="Arial" w:eastAsia="微软雅黑" w:hAnsi="Arial" w:cs="AppleSystemUIFont"/>
          <w:sz w:val="28"/>
          <w:szCs w:val="26"/>
        </w:rPr>
        <w:t>看在</w:t>
      </w:r>
      <w:r w:rsidRPr="00142146">
        <w:rPr>
          <w:rFonts w:ascii="Arial" w:eastAsia="微软雅黑" w:hAnsi="Arial" w:cs="AppleSystemUIFont"/>
          <w:sz w:val="28"/>
          <w:szCs w:val="26"/>
        </w:rPr>
        <w:t>...</w:t>
      </w:r>
      <w:r w:rsidRPr="00142146">
        <w:rPr>
          <w:rFonts w:ascii="Arial" w:eastAsia="微软雅黑" w:hAnsi="Arial" w:cs="AppleSystemUIFont"/>
          <w:sz w:val="28"/>
          <w:szCs w:val="26"/>
        </w:rPr>
        <w:t>的份上</w:t>
      </w:r>
    </w:p>
    <w:p w14:paraId="517A617E" w14:textId="7B321B85" w:rsidR="00142146" w:rsidRPr="006547A5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I’ll help you </w:t>
      </w:r>
      <w:r w:rsidRPr="00AD1297">
        <w:rPr>
          <w:rFonts w:ascii="Arial" w:eastAsia="微软雅黑" w:hAnsi="Arial" w:cs="AppleSystemUIFont"/>
          <w:color w:val="FF0000"/>
          <w:sz w:val="28"/>
          <w:szCs w:val="26"/>
        </w:rPr>
        <w:t>for your father’s sake</w:t>
      </w:r>
      <w:r w:rsidRPr="00142146">
        <w:rPr>
          <w:rFonts w:ascii="Arial" w:eastAsia="微软雅黑" w:hAnsi="Arial" w:cs="AppleSystemUIFont"/>
          <w:sz w:val="28"/>
          <w:szCs w:val="26"/>
        </w:rPr>
        <w:t>.</w:t>
      </w:r>
      <w:r w:rsidR="006547A5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看在你父亲的份上，我会帮助你的。</w:t>
      </w:r>
    </w:p>
    <w:p w14:paraId="5EFAF1B8" w14:textId="6042CC92" w:rsidR="00142146" w:rsidRPr="006547A5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deserve</w:t>
      </w:r>
      <w:r w:rsidRPr="006547A5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[dɪˈzɜːrv]</w:t>
      </w:r>
    </w:p>
    <w:p w14:paraId="5C17FC9B" w14:textId="4C56C430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v.</w:t>
      </w:r>
      <w:r w:rsidR="006547A5" w:rsidRPr="00865BED">
        <w:rPr>
          <w:rFonts w:ascii="Arial" w:eastAsia="微软雅黑" w:hAnsi="Arial" w:cs="AppleSystemUIFontBold"/>
          <w:color w:val="0432FF"/>
          <w:sz w:val="28"/>
          <w:szCs w:val="40"/>
        </w:rPr>
        <w:t xml:space="preserve"> 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值得，应得，应受</w:t>
      </w:r>
    </w:p>
    <w:p w14:paraId="5D930BED" w14:textId="097CE2A0" w:rsidR="00142146" w:rsidRPr="006547A5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You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deserve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a rest after all that hard work.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辛苦劳累那么久，你该休息一下了。</w:t>
      </w:r>
    </w:p>
    <w:p w14:paraId="6D3D5EF5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worthy</w:t>
      </w:r>
      <w:r w:rsidRPr="006547A5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[ˈwɜːrði]</w:t>
      </w:r>
    </w:p>
    <w:p w14:paraId="6670D15E" w14:textId="3114B3FB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8"/>
        </w:rPr>
        <w:t>a</w:t>
      </w:r>
      <w:r w:rsidRPr="00865BED">
        <w:rPr>
          <w:rFonts w:ascii="Arial" w:eastAsia="微软雅黑" w:hAnsi="Arial" w:cs="AppleSystemUIFont"/>
          <w:color w:val="0432FF"/>
          <w:sz w:val="28"/>
          <w:szCs w:val="28"/>
        </w:rPr>
        <w:t xml:space="preserve">dj.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值得的，应得的</w:t>
      </w:r>
      <w:r w:rsidR="00AD1297">
        <w:rPr>
          <w:rFonts w:ascii="Arial" w:eastAsia="微软雅黑" w:hAnsi="Arial" w:cs="AppleSystemUIFont" w:hint="eastAsia"/>
          <w:color w:val="0432FF"/>
          <w:sz w:val="28"/>
          <w:szCs w:val="28"/>
        </w:rPr>
        <w:t>，值得尊敬的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28"/>
        </w:rPr>
        <w:t xml:space="preserve">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8"/>
        </w:rPr>
        <w:t>(of sb/sth)</w:t>
      </w:r>
    </w:p>
    <w:p w14:paraId="111CE070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He is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 xml:space="preserve">worthy 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of all our respect. </w:t>
      </w:r>
      <w:r w:rsidRPr="00142146">
        <w:rPr>
          <w:rFonts w:ascii="Arial" w:eastAsia="微软雅黑" w:hAnsi="Arial" w:cs="AppleSystemUIFont"/>
          <w:sz w:val="28"/>
          <w:szCs w:val="28"/>
        </w:rPr>
        <w:t>他完全值得尊敬。</w:t>
      </w:r>
    </w:p>
    <w:p w14:paraId="50A09DDE" w14:textId="298E35EB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28"/>
        </w:rPr>
        <w:t xml:space="preserve">eg. He is indeed a </w:t>
      </w:r>
      <w:r w:rsidRPr="00AD1297">
        <w:rPr>
          <w:rFonts w:ascii="Arial" w:eastAsia="微软雅黑" w:hAnsi="Arial" w:cs="AppleSystemUIFont"/>
          <w:color w:val="FF0000"/>
          <w:sz w:val="28"/>
          <w:szCs w:val="28"/>
        </w:rPr>
        <w:t xml:space="preserve">worthy </w:t>
      </w:r>
      <w:r w:rsidRPr="00142146">
        <w:rPr>
          <w:rFonts w:ascii="Arial" w:eastAsia="微软雅黑" w:hAnsi="Arial" w:cs="AppleSystemUIFont"/>
          <w:sz w:val="28"/>
          <w:szCs w:val="28"/>
        </w:rPr>
        <w:t xml:space="preserve">man. </w:t>
      </w:r>
      <w:r w:rsidRPr="00142146">
        <w:rPr>
          <w:rFonts w:ascii="Arial" w:eastAsia="微软雅黑" w:hAnsi="Arial" w:cs="AppleSystemUIFont"/>
          <w:sz w:val="28"/>
          <w:szCs w:val="28"/>
        </w:rPr>
        <w:t>他确实是一个值得尊敬的人。</w:t>
      </w:r>
    </w:p>
    <w:p w14:paraId="3CD53739" w14:textId="77777777" w:rsidR="00142146" w:rsidRPr="006547A5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at sea</w:t>
      </w:r>
    </w:p>
    <w:p w14:paraId="5AB45CEC" w14:textId="1CA98D99" w:rsidR="00142146" w:rsidRPr="00865BED" w:rsidRDefault="006547A5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hr.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0"/>
        </w:rPr>
        <w:t>在上海</w:t>
      </w:r>
      <w:r w:rsidRPr="00865BED">
        <w:rPr>
          <w:rFonts w:ascii="Arial" w:eastAsia="微软雅黑" w:hAnsi="Arial" w:cs="AppleSystemUIFont" w:hint="eastAsia"/>
          <w:color w:val="0432FF"/>
          <w:sz w:val="28"/>
          <w:szCs w:val="30"/>
        </w:rPr>
        <w:t>；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0"/>
        </w:rPr>
        <w:t>迷惑，茫然，糊涂，不知所措</w:t>
      </w:r>
    </w:p>
    <w:p w14:paraId="545DB40F" w14:textId="796E715B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He spent three years </w:t>
      </w:r>
      <w:r w:rsidRPr="00AD1297">
        <w:rPr>
          <w:rFonts w:ascii="Arial" w:eastAsia="微软雅黑" w:hAnsi="Arial" w:cs="AppleSystemUIFont"/>
          <w:color w:val="FF0000"/>
          <w:sz w:val="28"/>
          <w:szCs w:val="30"/>
        </w:rPr>
        <w:t>at sea</w:t>
      </w:r>
      <w:r w:rsidRPr="00142146">
        <w:rPr>
          <w:rFonts w:ascii="Arial" w:eastAsia="微软雅黑" w:hAnsi="Arial" w:cs="AppleSystemUIFont"/>
          <w:sz w:val="28"/>
          <w:szCs w:val="30"/>
        </w:rPr>
        <w:t>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30"/>
        </w:rPr>
        <w:t>他在海上度过了三年。</w:t>
      </w:r>
    </w:p>
    <w:p w14:paraId="634D823C" w14:textId="2FA9DF8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>eg. When it comes to maths</w:t>
      </w:r>
      <w:r w:rsidR="006547A5">
        <w:rPr>
          <w:rFonts w:ascii="Arial" w:eastAsia="微软雅黑" w:hAnsi="Arial" w:cs="AppleSystemUIFont" w:hint="eastAsia"/>
          <w:sz w:val="28"/>
          <w:szCs w:val="30"/>
        </w:rPr>
        <w:t>,</w:t>
      </w:r>
      <w:r w:rsidRPr="00142146">
        <w:rPr>
          <w:rFonts w:ascii="Arial" w:eastAsia="微软雅黑" w:hAnsi="Arial" w:cs="AppleSystemUIFont"/>
          <w:sz w:val="28"/>
          <w:szCs w:val="30"/>
        </w:rPr>
        <w:t xml:space="preserve"> I’m completely </w:t>
      </w:r>
      <w:r w:rsidRPr="00AD1297">
        <w:rPr>
          <w:rFonts w:ascii="Arial" w:eastAsia="微软雅黑" w:hAnsi="Arial" w:cs="AppleSystemUIFont"/>
          <w:color w:val="FF0000"/>
          <w:sz w:val="28"/>
          <w:szCs w:val="30"/>
        </w:rPr>
        <w:t>at sea</w:t>
      </w:r>
      <w:r w:rsidRPr="00142146">
        <w:rPr>
          <w:rFonts w:ascii="Arial" w:eastAsia="微软雅黑" w:hAnsi="Arial" w:cs="AppleSystemUIFont"/>
          <w:sz w:val="28"/>
          <w:szCs w:val="30"/>
        </w:rPr>
        <w:t>.</w:t>
      </w:r>
      <w:r w:rsidR="006547A5" w:rsidRPr="006547A5">
        <w:t xml:space="preserve"> </w:t>
      </w:r>
      <w:r w:rsidR="006547A5" w:rsidRPr="006547A5">
        <w:rPr>
          <w:rFonts w:ascii="Arial" w:eastAsia="微软雅黑" w:hAnsi="Arial" w:cs="AppleSystemUIFont"/>
          <w:sz w:val="28"/>
          <w:szCs w:val="30"/>
        </w:rPr>
        <w:t>说到数学，我完全不知所措。</w:t>
      </w:r>
    </w:p>
    <w:p w14:paraId="2F8A3215" w14:textId="3A78A4C0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6547A5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6547A5">
        <w:rPr>
          <w:rFonts w:ascii="Arial" w:eastAsia="微软雅黑" w:hAnsi="Arial" w:cs="AppleSystemUIFontBold"/>
          <w:b/>
          <w:bCs/>
          <w:sz w:val="32"/>
          <w:szCs w:val="44"/>
        </w:rPr>
        <w:t xml:space="preserve"> declare</w:t>
      </w:r>
      <w:r w:rsidRPr="006547A5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[dɪˈkler] </w:t>
      </w:r>
    </w:p>
    <w:p w14:paraId="63B013E3" w14:textId="3AC0D07D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 xml:space="preserve">v. 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声明，宣布，宣告，宣称，公布，表明</w:t>
      </w:r>
      <w:r w:rsidR="002D6CC7" w:rsidRPr="00865BED">
        <w:rPr>
          <w:rFonts w:ascii="Arial" w:eastAsia="微软雅黑" w:hAnsi="Arial" w:cs="AppleSystemUIFontBold" w:hint="eastAsia"/>
          <w:color w:val="0432FF"/>
          <w:sz w:val="28"/>
          <w:szCs w:val="40"/>
        </w:rPr>
        <w:t>；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(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比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announce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严肃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)</w:t>
      </w:r>
    </w:p>
    <w:p w14:paraId="63139394" w14:textId="48870064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The government has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declared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a state of emergency.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政府已宣布进入紧急状态。</w:t>
      </w:r>
    </w:p>
    <w:p w14:paraId="011190A0" w14:textId="096D7015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declare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war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宣战</w:t>
      </w:r>
    </w:p>
    <w:p w14:paraId="19E60745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He </w:t>
      </w:r>
      <w:r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declared 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that he was in love with her. </w:t>
      </w:r>
      <w:r w:rsidRPr="00142146">
        <w:rPr>
          <w:rFonts w:ascii="Arial" w:eastAsia="微软雅黑" w:hAnsi="Arial" w:cs="AppleSystemUIFont"/>
          <w:sz w:val="28"/>
          <w:szCs w:val="26"/>
        </w:rPr>
        <w:t>他声称他已爱上她。</w:t>
      </w:r>
    </w:p>
    <w:p w14:paraId="6EE725E9" w14:textId="1C74184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2D6CC7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2D6CC7">
        <w:rPr>
          <w:rFonts w:ascii="Arial" w:eastAsia="微软雅黑" w:hAnsi="Arial" w:cs="AppleSystemUIFontBold"/>
          <w:b/>
          <w:bCs/>
          <w:sz w:val="32"/>
          <w:szCs w:val="44"/>
        </w:rPr>
        <w:t xml:space="preserve"> consequence</w:t>
      </w:r>
      <w:r w:rsidRPr="002D6CC7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[ˈkɑːnsɪkwens] </w:t>
      </w:r>
    </w:p>
    <w:p w14:paraId="34A65448" w14:textId="164E1DEF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 xml:space="preserve">n. </w:t>
      </w:r>
      <w:r w:rsidRPr="00865BED">
        <w:rPr>
          <w:rFonts w:ascii="Arial" w:eastAsia="微软雅黑" w:hAnsi="Arial" w:cs="AppleSystemUIFontBold"/>
          <w:color w:val="0432FF"/>
          <w:sz w:val="28"/>
          <w:szCs w:val="40"/>
        </w:rPr>
        <w:t>结果，后果，重要性</w:t>
      </w:r>
    </w:p>
    <w:p w14:paraId="6BFC12B7" w14:textId="3D097917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This decision could have serious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consequences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for the industry.</w:t>
      </w:r>
    </w:p>
    <w:p w14:paraId="4066D80A" w14:textId="39826A5E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这项决定可能对该行业造成严重后果。</w:t>
      </w:r>
    </w:p>
    <w:p w14:paraId="26C675DF" w14:textId="19E3B66B" w:rsidR="00142146" w:rsidRPr="002D6CC7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Don't worry. It's of no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>consequence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别担心，这无关紧要。</w:t>
      </w:r>
    </w:p>
    <w:p w14:paraId="26A4A70F" w14:textId="3E063C53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in consequence (of sth) </w:t>
      </w:r>
      <w:r w:rsidRPr="00142146">
        <w:rPr>
          <w:rFonts w:ascii="Arial" w:eastAsia="微软雅黑" w:hAnsi="Arial" w:cs="AppleSystemUIFont"/>
          <w:sz w:val="28"/>
          <w:szCs w:val="26"/>
        </w:rPr>
        <w:t>由于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作为</w:t>
      </w:r>
      <w:r w:rsidRPr="00142146">
        <w:rPr>
          <w:rFonts w:ascii="Arial" w:eastAsia="微软雅黑" w:hAnsi="Arial" w:cs="AppleSystemUIFont"/>
          <w:sz w:val="28"/>
          <w:szCs w:val="26"/>
        </w:rPr>
        <w:t>…</w:t>
      </w:r>
      <w:r w:rsidRPr="00142146">
        <w:rPr>
          <w:rFonts w:ascii="Arial" w:eastAsia="微软雅黑" w:hAnsi="Arial" w:cs="AppleSystemUIFont"/>
          <w:sz w:val="28"/>
          <w:szCs w:val="26"/>
        </w:rPr>
        <w:t>的结果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= as a consequence of</w:t>
      </w:r>
    </w:p>
    <w:p w14:paraId="15A9A306" w14:textId="1AADAC0B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The child was born deformed </w:t>
      </w:r>
      <w:r w:rsidR="00142146" w:rsidRPr="00AD1297">
        <w:rPr>
          <w:rFonts w:ascii="Arial" w:eastAsia="微软雅黑" w:hAnsi="Arial" w:cs="AppleSystemUIFont"/>
          <w:color w:val="FF0000"/>
          <w:sz w:val="28"/>
          <w:szCs w:val="26"/>
        </w:rPr>
        <w:t>in consequence of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an injury to its mother.</w:t>
      </w:r>
    </w:p>
    <w:p w14:paraId="27DFD5FA" w14:textId="13ADF0F9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由于母亲受过伤，这小孩生下来是畸形。</w:t>
      </w:r>
    </w:p>
    <w:p w14:paraId="3D31CD47" w14:textId="0BD3032A" w:rsidR="00142146" w:rsidRPr="002D6CC7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D1297">
        <w:rPr>
          <w:rFonts w:ascii="Arial" w:eastAsia="微软雅黑" w:hAnsi="Arial" w:cs="AppleSystemUIFont"/>
          <w:color w:val="FF0000"/>
          <w:sz w:val="28"/>
          <w:szCs w:val="26"/>
        </w:rPr>
        <w:t xml:space="preserve">As a consequence of </w:t>
      </w:r>
      <w:r w:rsidRPr="00142146">
        <w:rPr>
          <w:rFonts w:ascii="Arial" w:eastAsia="微软雅黑" w:hAnsi="Arial" w:cs="AppleSystemUIFont"/>
          <w:sz w:val="28"/>
          <w:szCs w:val="26"/>
        </w:rPr>
        <w:t>his laziness</w:t>
      </w:r>
      <w:r w:rsidR="002D6CC7">
        <w:rPr>
          <w:rFonts w:ascii="Arial" w:eastAsia="微软雅黑" w:hAnsi="Arial" w:cs="AppleSystemUIFont" w:hint="eastAsia"/>
          <w:sz w:val="28"/>
          <w:szCs w:val="26"/>
        </w:rPr>
        <w:t>,</w:t>
      </w:r>
      <w:r w:rsidR="002D6CC7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he was fired.</w:t>
      </w:r>
      <w:r w:rsidR="002D6CC7" w:rsidRPr="002D6CC7">
        <w:t xml:space="preserve"> </w:t>
      </w:r>
      <w:r w:rsidR="002D6CC7" w:rsidRPr="002D6CC7">
        <w:rPr>
          <w:rFonts w:ascii="Arial" w:eastAsia="微软雅黑" w:hAnsi="Arial" w:cs="AppleSystemUIFont"/>
          <w:sz w:val="28"/>
          <w:szCs w:val="26"/>
        </w:rPr>
        <w:t>由于懒惰，他被解雇了。</w:t>
      </w:r>
    </w:p>
    <w:p w14:paraId="3A9CFB21" w14:textId="1D9ACAB7" w:rsidR="00142146" w:rsidRPr="002D6CC7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32"/>
        </w:rPr>
      </w:pPr>
      <w:r w:rsidRPr="002D6CC7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2D6CC7">
        <w:rPr>
          <w:rFonts w:ascii="Arial" w:eastAsia="微软雅黑" w:hAnsi="Arial" w:cs="AppleSystemUIFontBold"/>
          <w:b/>
          <w:bCs/>
          <w:sz w:val="32"/>
          <w:szCs w:val="44"/>
        </w:rPr>
        <w:t xml:space="preserve"> accuse</w:t>
      </w:r>
      <w:r w:rsidRPr="002D6CC7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</w:t>
      </w:r>
      <w:r w:rsidRPr="002D6CC7">
        <w:rPr>
          <w:rFonts w:ascii="Arial" w:eastAsia="微软雅黑" w:hAnsi="Arial" w:cs="AppleSystemUIFontBold"/>
          <w:color w:val="808080" w:themeColor="background1" w:themeShade="80"/>
          <w:sz w:val="28"/>
          <w:szCs w:val="32"/>
        </w:rPr>
        <w:t xml:space="preserve">əˈkjuːz] </w:t>
      </w:r>
    </w:p>
    <w:p w14:paraId="335AEEC4" w14:textId="392D1AD4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Bold"/>
          <w:color w:val="0432FF"/>
          <w:sz w:val="28"/>
          <w:szCs w:val="32"/>
        </w:rPr>
        <w:t>vt.</w:t>
      </w:r>
      <w:r w:rsidR="002D6CC7" w:rsidRPr="00865BED">
        <w:rPr>
          <w:rFonts w:ascii="Arial" w:eastAsia="微软雅黑" w:hAnsi="Arial" w:cs="AppleSystemUIFontBold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Bold"/>
          <w:color w:val="0432FF"/>
          <w:sz w:val="28"/>
          <w:szCs w:val="32"/>
        </w:rPr>
        <w:t>指责，控告，谴责，控诉</w:t>
      </w:r>
      <w:r w:rsidRPr="00865BED">
        <w:rPr>
          <w:rFonts w:ascii="Arial" w:eastAsia="微软雅黑" w:hAnsi="Arial" w:cs="AppleSystemUIFontBold"/>
          <w:color w:val="0432FF"/>
          <w:sz w:val="28"/>
          <w:szCs w:val="32"/>
        </w:rPr>
        <w:t xml:space="preserve"> (of sth)</w:t>
      </w:r>
    </w:p>
    <w:p w14:paraId="42869D82" w14:textId="2F11F21C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32"/>
        </w:rPr>
      </w:pPr>
      <w:r w:rsidRPr="00142146">
        <w:rPr>
          <w:rFonts w:ascii="Arial" w:eastAsia="微软雅黑" w:hAnsi="Arial" w:cs="AppleSystemUIFontBold"/>
          <w:sz w:val="28"/>
          <w:szCs w:val="32"/>
        </w:rPr>
        <w:t xml:space="preserve">eg. They </w:t>
      </w:r>
      <w:r w:rsidRPr="00AD1297">
        <w:rPr>
          <w:rFonts w:ascii="Arial" w:eastAsia="微软雅黑" w:hAnsi="Arial" w:cs="AppleSystemUIFontBold"/>
          <w:color w:val="FF0000"/>
          <w:sz w:val="28"/>
          <w:szCs w:val="32"/>
        </w:rPr>
        <w:t xml:space="preserve">accused </w:t>
      </w:r>
      <w:r w:rsidRPr="00142146">
        <w:rPr>
          <w:rFonts w:ascii="Arial" w:eastAsia="微软雅黑" w:hAnsi="Arial" w:cs="AppleSystemUIFontBold"/>
          <w:sz w:val="28"/>
          <w:szCs w:val="32"/>
        </w:rPr>
        <w:t>me of not being frank.</w:t>
      </w:r>
      <w:r w:rsidR="002D6CC7" w:rsidRPr="002D6CC7">
        <w:t xml:space="preserve"> </w:t>
      </w:r>
      <w:r w:rsidR="002D6CC7" w:rsidRPr="002D6CC7">
        <w:rPr>
          <w:rFonts w:ascii="Arial" w:eastAsia="微软雅黑" w:hAnsi="Arial" w:cs="AppleSystemUIFontBold"/>
          <w:sz w:val="28"/>
          <w:szCs w:val="32"/>
        </w:rPr>
        <w:t>他们指责我不坦率。</w:t>
      </w:r>
    </w:p>
    <w:p w14:paraId="415568EE" w14:textId="5E81E899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accusingly adv </w:t>
      </w:r>
      <w:r w:rsidRPr="00142146">
        <w:rPr>
          <w:rFonts w:ascii="Arial" w:eastAsia="微软雅黑" w:hAnsi="Arial" w:cs="AppleSystemUIFont"/>
          <w:sz w:val="28"/>
          <w:szCs w:val="26"/>
        </w:rPr>
        <w:t>以指责的态度</w:t>
      </w:r>
    </w:p>
    <w:p w14:paraId="21DEEF5F" w14:textId="4A5E7BFE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Bold"/>
          <w:sz w:val="28"/>
          <w:szCs w:val="40"/>
        </w:rPr>
        <w:t xml:space="preserve">eg. She looked </w:t>
      </w:r>
      <w:r w:rsidRPr="00AD1CED">
        <w:rPr>
          <w:rFonts w:ascii="Arial" w:eastAsia="微软雅黑" w:hAnsi="Arial" w:cs="AppleSystemUIFontBold"/>
          <w:color w:val="FF0000"/>
          <w:sz w:val="28"/>
          <w:szCs w:val="40"/>
        </w:rPr>
        <w:t xml:space="preserve">accusingly </w:t>
      </w:r>
      <w:r w:rsidRPr="00142146">
        <w:rPr>
          <w:rFonts w:ascii="Arial" w:eastAsia="微软雅黑" w:hAnsi="Arial" w:cs="AppleSystemUIFontBold"/>
          <w:sz w:val="28"/>
          <w:szCs w:val="40"/>
        </w:rPr>
        <w:t>at me.</w:t>
      </w:r>
      <w:r w:rsidR="002D6CC7" w:rsidRPr="002D6CC7">
        <w:t xml:space="preserve"> </w:t>
      </w:r>
      <w:r w:rsidR="002D6CC7" w:rsidRPr="002D6CC7">
        <w:rPr>
          <w:rFonts w:ascii="Arial" w:eastAsia="微软雅黑" w:hAnsi="Arial" w:cs="AppleSystemUIFontBold"/>
          <w:sz w:val="28"/>
          <w:szCs w:val="40"/>
        </w:rPr>
        <w:t>她责备地看着我。</w:t>
      </w:r>
    </w:p>
    <w:p w14:paraId="0091C756" w14:textId="5E7D1A2F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2D6CC7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2D6CC7">
        <w:rPr>
          <w:rFonts w:ascii="Arial" w:eastAsia="微软雅黑" w:hAnsi="Arial" w:cs="AppleSystemUIFontBold"/>
          <w:b/>
          <w:bCs/>
          <w:sz w:val="32"/>
          <w:szCs w:val="44"/>
        </w:rPr>
        <w:t xml:space="preserve"> envy </w:t>
      </w:r>
      <w:r w:rsidRPr="002D6CC7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>[</w:t>
      </w:r>
      <w:r w:rsidRPr="002D6CC7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>ˈenvi]</w:t>
      </w:r>
      <w:r w:rsidRPr="002D6CC7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</w:t>
      </w:r>
    </w:p>
    <w:p w14:paraId="7398EE14" w14:textId="1FA40772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n.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嫉妒，羡慕，忌妒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 xml:space="preserve"> vt. </w:t>
      </w:r>
      <w:r w:rsidRPr="00865BED">
        <w:rPr>
          <w:rFonts w:ascii="Arial" w:eastAsia="微软雅黑" w:hAnsi="Arial" w:cs="AppleSystemUIFont"/>
          <w:color w:val="0432FF"/>
          <w:sz w:val="28"/>
          <w:szCs w:val="30"/>
        </w:rPr>
        <w:t>羡慕，忌妒</w:t>
      </w:r>
    </w:p>
    <w:p w14:paraId="4CF26C2D" w14:textId="041CD891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I’ve always </w:t>
      </w:r>
      <w:r w:rsidRPr="00AD1CED">
        <w:rPr>
          <w:rFonts w:ascii="Arial" w:eastAsia="微软雅黑" w:hAnsi="Arial" w:cs="AppleSystemUIFont"/>
          <w:color w:val="FF0000"/>
          <w:sz w:val="28"/>
          <w:szCs w:val="30"/>
        </w:rPr>
        <w:t xml:space="preserve">envied </w:t>
      </w:r>
      <w:r w:rsidRPr="00142146">
        <w:rPr>
          <w:rFonts w:ascii="Arial" w:eastAsia="微软雅黑" w:hAnsi="Arial" w:cs="AppleSystemUIFont"/>
          <w:sz w:val="28"/>
          <w:szCs w:val="30"/>
        </w:rPr>
        <w:t>your good luck.</w:t>
      </w:r>
      <w:r w:rsidR="002D6CC7" w:rsidRPr="002D6CC7">
        <w:t xml:space="preserve"> </w:t>
      </w:r>
      <w:r w:rsidR="002D6CC7" w:rsidRPr="002D6CC7">
        <w:rPr>
          <w:rFonts w:ascii="Arial" w:eastAsia="微软雅黑" w:hAnsi="Arial" w:cs="AppleSystemUIFont"/>
          <w:sz w:val="28"/>
          <w:szCs w:val="30"/>
        </w:rPr>
        <w:t>我一直羡慕你的好运</w:t>
      </w:r>
      <w:r w:rsidR="002D6CC7">
        <w:rPr>
          <w:rFonts w:ascii="Arial" w:eastAsia="微软雅黑" w:hAnsi="Arial" w:cs="AppleSystemUIFont" w:hint="eastAsia"/>
          <w:sz w:val="28"/>
          <w:szCs w:val="30"/>
        </w:rPr>
        <w:t>。</w:t>
      </w:r>
    </w:p>
    <w:p w14:paraId="5516A19B" w14:textId="61ACD345" w:rsidR="00142146" w:rsidRPr="002D6CC7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142146">
        <w:rPr>
          <w:rFonts w:ascii="Arial" w:eastAsia="微软雅黑" w:hAnsi="Arial" w:cs="AppleSystemUIFont"/>
          <w:sz w:val="28"/>
          <w:szCs w:val="30"/>
        </w:rPr>
        <w:t xml:space="preserve">eg. He couldn’t conceal his </w:t>
      </w:r>
      <w:r w:rsidRPr="00AD1CED">
        <w:rPr>
          <w:rFonts w:ascii="Arial" w:eastAsia="微软雅黑" w:hAnsi="Arial" w:cs="AppleSystemUIFont"/>
          <w:color w:val="FF0000"/>
          <w:sz w:val="28"/>
          <w:szCs w:val="30"/>
        </w:rPr>
        <w:t xml:space="preserve">envy </w:t>
      </w:r>
      <w:r w:rsidRPr="00142146">
        <w:rPr>
          <w:rFonts w:ascii="Arial" w:eastAsia="微软雅黑" w:hAnsi="Arial" w:cs="AppleSystemUIFont"/>
          <w:sz w:val="28"/>
          <w:szCs w:val="30"/>
        </w:rPr>
        <w:t>of me.</w:t>
      </w:r>
      <w:r w:rsidRPr="00142146">
        <w:rPr>
          <w:rFonts w:ascii="Arial" w:eastAsia="微软雅黑" w:hAnsi="Arial" w:cs="AppleSystemUIFont"/>
          <w:sz w:val="28"/>
          <w:szCs w:val="30"/>
        </w:rPr>
        <w:tab/>
      </w:r>
      <w:r w:rsidRPr="00142146">
        <w:rPr>
          <w:rFonts w:ascii="Arial" w:eastAsia="微软雅黑" w:hAnsi="Arial" w:cs="AppleSystemUIFont"/>
          <w:sz w:val="28"/>
          <w:szCs w:val="30"/>
        </w:rPr>
        <w:t>他无法掩饰对我的嫉妒。</w:t>
      </w:r>
    </w:p>
    <w:p w14:paraId="6980D2E4" w14:textId="77777777" w:rsidR="00142146" w:rsidRPr="002D6CC7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2D6CC7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2D6CC7">
        <w:rPr>
          <w:rFonts w:ascii="Arial" w:eastAsia="微软雅黑" w:hAnsi="Arial" w:cs="AppleSystemUIFontBold"/>
          <w:b/>
          <w:bCs/>
          <w:sz w:val="32"/>
          <w:szCs w:val="44"/>
        </w:rPr>
        <w:t xml:space="preserve"> may as well</w:t>
      </w:r>
    </w:p>
    <w:p w14:paraId="0E277063" w14:textId="36AE58C1" w:rsidR="00142146" w:rsidRPr="00865BED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hr.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只好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(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做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)</w:t>
      </w:r>
      <w:proofErr w:type="gramStart"/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，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(</w:t>
      </w:r>
      <w:proofErr w:type="gramEnd"/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做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…)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也无妨，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(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几乎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)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和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一样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 = might as well</w:t>
      </w:r>
    </w:p>
    <w:p w14:paraId="1A0F4D99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You 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 xml:space="preserve">might as well </w:t>
      </w:r>
      <w:r w:rsidRPr="00142146">
        <w:rPr>
          <w:rFonts w:ascii="Arial" w:eastAsia="微软雅黑" w:hAnsi="Arial" w:cs="AppleSystemUIFont"/>
          <w:sz w:val="28"/>
          <w:szCs w:val="32"/>
        </w:rPr>
        <w:t>go stand upon the beach and argue with the sea.</w:t>
      </w:r>
    </w:p>
    <w:p w14:paraId="5820B2EF" w14:textId="598FB4A9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30"/>
        </w:rPr>
      </w:pPr>
      <w:r>
        <w:rPr>
          <w:rFonts w:ascii="Arial" w:eastAsia="微软雅黑" w:hAnsi="Arial" w:cs="AppleSystemUIFontBold"/>
          <w:sz w:val="28"/>
          <w:szCs w:val="30"/>
        </w:rPr>
        <w:tab/>
      </w:r>
      <w:r w:rsidR="00142146" w:rsidRPr="00142146">
        <w:rPr>
          <w:rFonts w:ascii="Arial" w:eastAsia="微软雅黑" w:hAnsi="Arial" w:cs="AppleSystemUIFontBold"/>
          <w:sz w:val="28"/>
          <w:szCs w:val="30"/>
        </w:rPr>
        <w:t>你不妨站在海滩上和大海争论。</w:t>
      </w:r>
    </w:p>
    <w:p w14:paraId="797D582F" w14:textId="79098D46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If no one else wants it</w:t>
      </w:r>
      <w:r w:rsidR="00AD1CED">
        <w:rPr>
          <w:rFonts w:ascii="Arial" w:eastAsia="微软雅黑" w:hAnsi="Arial" w:cs="AppleSystemUIFont" w:hint="eastAsia"/>
          <w:sz w:val="28"/>
          <w:szCs w:val="26"/>
        </w:rPr>
        <w:t>,</w:t>
      </w:r>
      <w:r w:rsidR="00AD1CED">
        <w:rPr>
          <w:rFonts w:ascii="Arial" w:eastAsia="微软雅黑" w:hAnsi="Arial" w:cs="AppleSystemUIFont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we 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might as well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 give it to him. </w:t>
      </w:r>
    </w:p>
    <w:p w14:paraId="7C80F948" w14:textId="567CFA39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如果没人要这个，我们不妨给他吧。</w:t>
      </w:r>
    </w:p>
    <w:p w14:paraId="7AE84C51" w14:textId="0058192B" w:rsidR="00142146" w:rsidRPr="002D6CC7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</w:pPr>
      <w:r w:rsidRPr="002D6CC7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2D6CC7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2D6CC7">
        <w:rPr>
          <w:rFonts w:ascii="Arial" w:eastAsia="微软雅黑" w:hAnsi="Arial" w:cs="AppleSystemUIFont"/>
          <w:b/>
          <w:bCs/>
          <w:sz w:val="32"/>
          <w:szCs w:val="40"/>
        </w:rPr>
        <w:t>flesh</w:t>
      </w:r>
      <w:r w:rsidRPr="002D6CC7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[fleʃ] </w:t>
      </w:r>
    </w:p>
    <w:p w14:paraId="3CC4C7B9" w14:textId="005EA7AD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8"/>
        </w:rPr>
        <w:t>n. (</w:t>
      </w:r>
      <w:r w:rsidRPr="00865BED">
        <w:rPr>
          <w:rFonts w:ascii="Arial" w:eastAsia="微软雅黑" w:hAnsi="Arial" w:cs="AppleSystemUIFont"/>
          <w:color w:val="0432FF"/>
          <w:sz w:val="28"/>
          <w:szCs w:val="38"/>
        </w:rPr>
        <w:t>动物或人的</w:t>
      </w:r>
      <w:r w:rsidRPr="00865BED">
        <w:rPr>
          <w:rFonts w:ascii="Arial" w:eastAsia="微软雅黑" w:hAnsi="Arial" w:cs="AppleSystemUIFont"/>
          <w:color w:val="0432FF"/>
          <w:sz w:val="28"/>
          <w:szCs w:val="38"/>
        </w:rPr>
        <w:t>)</w:t>
      </w:r>
      <w:r w:rsidRPr="00865BED">
        <w:rPr>
          <w:rFonts w:ascii="Arial" w:eastAsia="微软雅黑" w:hAnsi="Arial" w:cs="AppleSystemUIFont"/>
          <w:color w:val="0432FF"/>
          <w:sz w:val="28"/>
          <w:szCs w:val="38"/>
        </w:rPr>
        <w:t>肉，果肉，肉体</w:t>
      </w:r>
    </w:p>
    <w:p w14:paraId="642EC744" w14:textId="13983773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flesh and blood </w:t>
      </w:r>
      <w:r w:rsidRPr="00142146">
        <w:rPr>
          <w:rFonts w:ascii="Arial" w:eastAsia="微软雅黑" w:hAnsi="Arial" w:cs="AppleSystemUIFont"/>
          <w:sz w:val="28"/>
          <w:szCs w:val="26"/>
        </w:rPr>
        <w:t>血肉之躯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26"/>
        </w:rPr>
        <w:t>亲骨肉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亲人</w:t>
      </w:r>
    </w:p>
    <w:p w14:paraId="2F60BA55" w14:textId="77777777" w:rsidR="002D6CC7" w:rsidRDefault="00142146" w:rsidP="00142146">
      <w:pPr>
        <w:widowControl w:val="0"/>
        <w:autoSpaceDE w:val="0"/>
        <w:autoSpaceDN w:val="0"/>
        <w:adjustRightInd w:val="0"/>
        <w:spacing w:line="460" w:lineRule="exact"/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I must help them because they are my own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>flesh and blood</w:t>
      </w:r>
      <w:r w:rsidRPr="00142146">
        <w:rPr>
          <w:rFonts w:ascii="Arial" w:eastAsia="微软雅黑" w:hAnsi="Arial" w:cs="AppleSystemUIFont"/>
          <w:sz w:val="28"/>
          <w:szCs w:val="26"/>
        </w:rPr>
        <w:t>.</w:t>
      </w:r>
      <w:r w:rsidR="002D6CC7" w:rsidRPr="002D6CC7">
        <w:t xml:space="preserve"> </w:t>
      </w:r>
    </w:p>
    <w:p w14:paraId="719F6B58" w14:textId="2CD92965" w:rsidR="00142146" w:rsidRPr="00142146" w:rsidRDefault="002D6CC7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tab/>
      </w:r>
      <w:r w:rsidRPr="002D6CC7">
        <w:rPr>
          <w:rFonts w:ascii="Arial" w:eastAsia="微软雅黑" w:hAnsi="Arial" w:cs="AppleSystemUIFont"/>
          <w:sz w:val="28"/>
          <w:szCs w:val="26"/>
        </w:rPr>
        <w:t>我必须帮助他们，因为他们是我的亲骨肉。</w:t>
      </w:r>
    </w:p>
    <w:p w14:paraId="0BE6018A" w14:textId="5193E8FB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in the flesh </w:t>
      </w:r>
      <w:r w:rsidRPr="00142146">
        <w:rPr>
          <w:rFonts w:ascii="Arial" w:eastAsia="微软雅黑" w:hAnsi="Arial" w:cs="AppleSystemUIFont"/>
          <w:sz w:val="28"/>
          <w:szCs w:val="26"/>
        </w:rPr>
        <w:t>本人</w:t>
      </w:r>
      <w:r w:rsidRPr="00142146">
        <w:rPr>
          <w:rFonts w:ascii="Arial" w:eastAsia="微软雅黑" w:hAnsi="Arial" w:cs="AppleSystemUIFont"/>
          <w:sz w:val="28"/>
          <w:szCs w:val="26"/>
        </w:rPr>
        <w:t>/</w:t>
      </w:r>
      <w:r w:rsidRPr="00142146">
        <w:rPr>
          <w:rFonts w:ascii="Arial" w:eastAsia="微软雅黑" w:hAnsi="Arial" w:cs="AppleSystemUIFont"/>
          <w:sz w:val="28"/>
          <w:szCs w:val="26"/>
        </w:rPr>
        <w:t>本身，活生生地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亲自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本人</w:t>
      </w:r>
    </w:p>
    <w:p w14:paraId="11D5B446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He is nicer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in the flesh 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than in his photographs. </w:t>
      </w:r>
      <w:r w:rsidRPr="00142146">
        <w:rPr>
          <w:rFonts w:ascii="Arial" w:eastAsia="微软雅黑" w:hAnsi="Arial" w:cs="AppleSystemUIFont"/>
          <w:sz w:val="28"/>
          <w:szCs w:val="26"/>
        </w:rPr>
        <w:t>他本身比照片上好。</w:t>
      </w:r>
    </w:p>
    <w:p w14:paraId="4E718A31" w14:textId="657C9BC4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make your flesh creep </w:t>
      </w:r>
      <w:r w:rsidRPr="00142146">
        <w:rPr>
          <w:rFonts w:ascii="Arial" w:eastAsia="微软雅黑" w:hAnsi="Arial" w:cs="AppleSystemUIFont"/>
          <w:sz w:val="28"/>
          <w:szCs w:val="26"/>
        </w:rPr>
        <w:t>使起鸡皮疙瘩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令人毛骨悚然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使人十分厌恶</w:t>
      </w:r>
    </w:p>
    <w:p w14:paraId="74CF4C72" w14:textId="5625A06C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>eg. His sto</w:t>
      </w:r>
      <w:r w:rsidR="003E30D1">
        <w:rPr>
          <w:rFonts w:ascii="Arial" w:eastAsia="微软雅黑" w:hAnsi="Arial" w:cs="AppleSystemUIFont" w:hint="eastAsia"/>
          <w:sz w:val="28"/>
          <w:szCs w:val="32"/>
        </w:rPr>
        <w:t>r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y 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>make</w:t>
      </w:r>
      <w:r w:rsidR="003E30D1" w:rsidRPr="00AD1CED">
        <w:rPr>
          <w:rFonts w:ascii="Arial" w:eastAsia="微软雅黑" w:hAnsi="Arial" w:cs="AppleSystemUIFont"/>
          <w:color w:val="FF0000"/>
          <w:sz w:val="28"/>
          <w:szCs w:val="32"/>
        </w:rPr>
        <w:t>s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 xml:space="preserve"> my flesh creep</w:t>
      </w:r>
      <w:r w:rsidRPr="00142146">
        <w:rPr>
          <w:rFonts w:ascii="Arial" w:eastAsia="微软雅黑" w:hAnsi="Arial" w:cs="AppleSystemUIFont"/>
          <w:sz w:val="28"/>
          <w:szCs w:val="32"/>
        </w:rPr>
        <w:t>.</w:t>
      </w:r>
      <w:r w:rsidR="003E30D1" w:rsidRPr="003E30D1">
        <w:t xml:space="preserve"> </w:t>
      </w:r>
      <w:r w:rsidR="003E30D1" w:rsidRPr="003E30D1">
        <w:rPr>
          <w:rFonts w:ascii="Arial" w:eastAsia="微软雅黑" w:hAnsi="Arial" w:cs="AppleSystemUIFont"/>
          <w:sz w:val="28"/>
          <w:szCs w:val="32"/>
        </w:rPr>
        <w:t>他的粗壮使我毛骨悚然。</w:t>
      </w:r>
    </w:p>
    <w:p w14:paraId="4FB498AA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</w:p>
    <w:p w14:paraId="5E519749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</w:p>
    <w:p w14:paraId="7B25AA13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lastRenderedPageBreak/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mercy </w:t>
      </w:r>
      <w:r w:rsidRPr="003E30D1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>[ˈmɜːrsi]</w:t>
      </w:r>
    </w:p>
    <w:p w14:paraId="6EFAA3F2" w14:textId="37E99888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怜悯，仁慈，慈悲，宽恕</w:t>
      </w:r>
      <w:r w:rsidR="003E30D1"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恩惠，幸运的事</w:t>
      </w:r>
      <w:r w:rsidR="003E30D1"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20705D4C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to ask/beg/plead for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mercy  </w:t>
      </w:r>
      <w:r w:rsidRPr="00142146">
        <w:rPr>
          <w:rFonts w:ascii="Arial" w:eastAsia="微软雅黑" w:hAnsi="Arial" w:cs="AppleSystemUIFont"/>
          <w:sz w:val="28"/>
          <w:szCs w:val="26"/>
        </w:rPr>
        <w:t>请求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142146">
        <w:rPr>
          <w:rFonts w:ascii="Arial" w:eastAsia="微软雅黑" w:hAnsi="Arial" w:cs="AppleSystemUIFont"/>
          <w:sz w:val="28"/>
          <w:szCs w:val="26"/>
        </w:rPr>
        <w:t>乞求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142146">
        <w:rPr>
          <w:rFonts w:ascii="Arial" w:eastAsia="微软雅黑" w:hAnsi="Arial" w:cs="AppleSystemUIFont"/>
          <w:sz w:val="28"/>
          <w:szCs w:val="26"/>
        </w:rPr>
        <w:t>祈求宽恕</w:t>
      </w:r>
    </w:p>
    <w:p w14:paraId="11B7F31F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They showed no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mercy 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to their hostages. </w:t>
      </w:r>
      <w:r w:rsidRPr="00142146">
        <w:rPr>
          <w:rFonts w:ascii="Arial" w:eastAsia="微软雅黑" w:hAnsi="Arial" w:cs="AppleSystemUIFont"/>
          <w:sz w:val="28"/>
          <w:szCs w:val="26"/>
        </w:rPr>
        <w:t>他们对人质丝毫不讲仁慈。</w:t>
      </w:r>
    </w:p>
    <w:p w14:paraId="07EACC61" w14:textId="178D63F6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His death was a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>mercy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142146">
        <w:rPr>
          <w:rFonts w:ascii="Arial" w:eastAsia="微软雅黑" w:hAnsi="Arial" w:cs="AppleSystemUIFont"/>
          <w:sz w:val="28"/>
          <w:szCs w:val="26"/>
        </w:rPr>
        <w:t>他的死是一种解脱。</w:t>
      </w:r>
    </w:p>
    <w:p w14:paraId="55AF5F88" w14:textId="2640A3F1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at the mercy of sb/sth </w:t>
      </w:r>
      <w:r w:rsidRPr="00142146">
        <w:rPr>
          <w:rFonts w:ascii="Arial" w:eastAsia="微软雅黑" w:hAnsi="Arial" w:cs="AppleSystemUIFont"/>
          <w:sz w:val="28"/>
          <w:szCs w:val="26"/>
        </w:rPr>
        <w:t>任凭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… </w:t>
      </w:r>
      <w:r w:rsidRPr="00142146">
        <w:rPr>
          <w:rFonts w:ascii="Arial" w:eastAsia="微软雅黑" w:hAnsi="Arial" w:cs="AppleSystemUIFont"/>
          <w:sz w:val="28"/>
          <w:szCs w:val="26"/>
        </w:rPr>
        <w:t>摆布</w:t>
      </w:r>
      <w:r w:rsidRPr="00142146">
        <w:rPr>
          <w:rFonts w:ascii="Arial" w:eastAsia="微软雅黑" w:hAnsi="Arial" w:cs="AppleSystemUIFont"/>
          <w:sz w:val="28"/>
          <w:szCs w:val="26"/>
        </w:rPr>
        <w:t>/</w:t>
      </w:r>
      <w:r w:rsidRPr="00142146">
        <w:rPr>
          <w:rFonts w:ascii="Arial" w:eastAsia="微软雅黑" w:hAnsi="Arial" w:cs="AppleSystemUIFont"/>
          <w:sz w:val="28"/>
          <w:szCs w:val="26"/>
        </w:rPr>
        <w:t>支配</w:t>
      </w:r>
    </w:p>
    <w:p w14:paraId="0790F39D" w14:textId="10CB1E2A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I'm not going to put myself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at the mercy of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the bank.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我不想任由银行摆布。</w:t>
      </w:r>
    </w:p>
    <w:p w14:paraId="5EDE71A0" w14:textId="4B4F5BDB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leave/put sb/sth to the mercy/mercies of </w:t>
      </w:r>
      <w:r w:rsidRPr="00142146">
        <w:rPr>
          <w:rFonts w:ascii="Arial" w:eastAsia="微软雅黑" w:hAnsi="Arial" w:cs="AppleSystemUIFont"/>
          <w:sz w:val="28"/>
          <w:szCs w:val="26"/>
        </w:rPr>
        <w:t>听任某人可能受到虐待（而无能为力）</w:t>
      </w:r>
    </w:p>
    <w:p w14:paraId="16B9EBAE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throw oneself on sb's mercy </w:t>
      </w:r>
      <w:r w:rsidRPr="00142146">
        <w:rPr>
          <w:rFonts w:ascii="Arial" w:eastAsia="微软雅黑" w:hAnsi="Arial" w:cs="AppleSystemUIFont"/>
          <w:sz w:val="28"/>
          <w:szCs w:val="26"/>
        </w:rPr>
        <w:t>指望某人能够善待（或宽恕）</w:t>
      </w:r>
    </w:p>
    <w:p w14:paraId="2D7AB02C" w14:textId="3E83ABC9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without mercy </w:t>
      </w:r>
      <w:r w:rsidRPr="00142146">
        <w:rPr>
          <w:rFonts w:ascii="Arial" w:eastAsia="微软雅黑" w:hAnsi="Arial" w:cs="AppleSystemUIFont"/>
          <w:sz w:val="28"/>
          <w:szCs w:val="26"/>
        </w:rPr>
        <w:t>无情地</w:t>
      </w:r>
    </w:p>
    <w:p w14:paraId="56C5656B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set about</w:t>
      </w:r>
    </w:p>
    <w:p w14:paraId="6DD0A71D" w14:textId="774D01C5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4"/>
        </w:rPr>
        <w:t>phrv</w:t>
      </w:r>
      <w:r w:rsidRPr="00865BED">
        <w:rPr>
          <w:rFonts w:ascii="Arial" w:eastAsia="微软雅黑" w:hAnsi="Arial" w:cs="AppleSystemUIFont"/>
          <w:color w:val="0432FF"/>
          <w:sz w:val="28"/>
          <w:szCs w:val="34"/>
        </w:rPr>
        <w:t xml:space="preserve">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4"/>
        </w:rPr>
        <w:t>动手，开始，下手，着手</w:t>
      </w:r>
    </w:p>
    <w:p w14:paraId="5FAD0687" w14:textId="50EE2589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4"/>
        </w:rPr>
        <w:t>eg. How shall we</w:t>
      </w:r>
      <w:r w:rsidRPr="00AD1CED">
        <w:rPr>
          <w:rFonts w:ascii="Arial" w:eastAsia="微软雅黑" w:hAnsi="Arial" w:cs="AppleSystemUIFont"/>
          <w:color w:val="FF0000"/>
          <w:sz w:val="28"/>
          <w:szCs w:val="34"/>
        </w:rPr>
        <w:t xml:space="preserve"> </w:t>
      </w:r>
      <w:r w:rsidR="003E30D1" w:rsidRPr="00AD1CED">
        <w:rPr>
          <w:rFonts w:ascii="Arial" w:eastAsia="微软雅黑" w:hAnsi="Arial" w:cs="AppleSystemUIFont"/>
          <w:color w:val="FF0000"/>
          <w:sz w:val="28"/>
          <w:szCs w:val="34"/>
        </w:rPr>
        <w:t>set</w:t>
      </w:r>
      <w:r w:rsidRPr="00AD1CED">
        <w:rPr>
          <w:rFonts w:ascii="Arial" w:eastAsia="微软雅黑" w:hAnsi="Arial" w:cs="AppleSystemUIFont"/>
          <w:color w:val="FF0000"/>
          <w:sz w:val="28"/>
          <w:szCs w:val="34"/>
        </w:rPr>
        <w:t xml:space="preserve"> about</w:t>
      </w:r>
      <w:r w:rsidRPr="00142146">
        <w:rPr>
          <w:rFonts w:ascii="Arial" w:eastAsia="微软雅黑" w:hAnsi="Arial" w:cs="AppleSystemUIFont"/>
          <w:sz w:val="28"/>
          <w:szCs w:val="34"/>
        </w:rPr>
        <w:t xml:space="preserve"> this problem?</w:t>
      </w:r>
      <w:r w:rsidR="003E30D1" w:rsidRPr="003E30D1">
        <w:t xml:space="preserve"> </w:t>
      </w:r>
      <w:r w:rsidR="003E30D1" w:rsidRPr="003E30D1">
        <w:rPr>
          <w:rFonts w:ascii="Arial" w:eastAsia="微软雅黑" w:hAnsi="Arial" w:cs="AppleSystemUIFont"/>
          <w:sz w:val="28"/>
          <w:szCs w:val="34"/>
        </w:rPr>
        <w:t>我们如何着手解决这个问题？</w:t>
      </w:r>
    </w:p>
    <w:p w14:paraId="0BE0529F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go about</w:t>
      </w:r>
    </w:p>
    <w:p w14:paraId="37CE4E9E" w14:textId="6D4DC71E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着手干，做，处理，从事，进行（日常活动）</w:t>
      </w:r>
    </w:p>
    <w:p w14:paraId="00AAC75D" w14:textId="53461E22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I want him back</w:t>
      </w:r>
      <w:r>
        <w:rPr>
          <w:rFonts w:ascii="Arial" w:eastAsia="微软雅黑" w:hAnsi="Arial" w:cs="AppleSystemUIFont" w:hint="eastAsia"/>
          <w:sz w:val="28"/>
          <w:szCs w:val="26"/>
        </w:rPr>
        <w:t>,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but I just don't know how to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go about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it.</w:t>
      </w:r>
    </w:p>
    <w:p w14:paraId="7A8482B1" w14:textId="43FEEB26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我想让他回来，但就是不知道该怎么做才好。</w:t>
      </w:r>
    </w:p>
    <w:p w14:paraId="4896C616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in one’s power</w:t>
      </w:r>
    </w:p>
    <w:p w14:paraId="5B3A0CF0" w14:textId="666C35B3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34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4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34"/>
        </w:rPr>
        <w:t xml:space="preserve">hr.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4"/>
        </w:rPr>
        <w:t>在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4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4"/>
        </w:rPr>
        <w:t>支配下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4"/>
        </w:rPr>
        <w:t>/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4"/>
        </w:rPr>
        <w:t>摆布之下，力所能及</w:t>
      </w:r>
    </w:p>
    <w:p w14:paraId="5D0F2FF3" w14:textId="6E833F21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If you want to have me 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>in your power</w:t>
      </w:r>
      <w:r w:rsidR="003E30D1">
        <w:rPr>
          <w:rFonts w:ascii="Arial" w:eastAsia="微软雅黑" w:hAnsi="Arial" w:cs="AppleSystemUIFont" w:hint="eastAsia"/>
          <w:sz w:val="28"/>
          <w:szCs w:val="32"/>
        </w:rPr>
        <w:t>,</w:t>
      </w:r>
      <w:r w:rsidR="003E30D1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2"/>
        </w:rPr>
        <w:t>you are wrong.</w:t>
      </w:r>
    </w:p>
    <w:p w14:paraId="2AAF522C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ab/>
      </w:r>
      <w:r w:rsidRPr="00142146">
        <w:rPr>
          <w:rFonts w:ascii="Arial" w:eastAsia="微软雅黑" w:hAnsi="Arial" w:cs="AppleSystemUIFont"/>
          <w:sz w:val="28"/>
          <w:szCs w:val="32"/>
        </w:rPr>
        <w:t>如果你想让我掌握你的权力，你错了。</w:t>
      </w:r>
    </w:p>
    <w:p w14:paraId="22F0341C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>eg. I’ll be happy to give you any information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 xml:space="preserve"> in my power</w:t>
      </w:r>
      <w:r w:rsidRPr="00142146">
        <w:rPr>
          <w:rFonts w:ascii="Arial" w:eastAsia="微软雅黑" w:hAnsi="Arial" w:cs="AppleSystemUIFont"/>
          <w:sz w:val="28"/>
          <w:szCs w:val="32"/>
        </w:rPr>
        <w:t>.</w:t>
      </w:r>
    </w:p>
    <w:p w14:paraId="740BCCA4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Arial" w:eastAsia="微软雅黑" w:hAnsi="Arial" w:cs="AppleSystemUIFont"/>
          <w:sz w:val="28"/>
          <w:szCs w:val="32"/>
        </w:rPr>
        <w:tab/>
      </w:r>
      <w:r w:rsidRPr="00142146">
        <w:rPr>
          <w:rFonts w:ascii="Arial" w:eastAsia="微软雅黑" w:hAnsi="Arial" w:cs="AppleSystemUIFont"/>
          <w:sz w:val="28"/>
          <w:szCs w:val="32"/>
        </w:rPr>
        <w:t>我很乐意向你提供我力所能及的任何信息。</w:t>
      </w:r>
    </w:p>
    <w:p w14:paraId="03B6B1CF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in power </w:t>
      </w:r>
      <w:r w:rsidRPr="00142146">
        <w:rPr>
          <w:rFonts w:ascii="Arial" w:eastAsia="微软雅黑" w:hAnsi="Arial" w:cs="AppleSystemUIFont"/>
          <w:sz w:val="28"/>
          <w:szCs w:val="26"/>
        </w:rPr>
        <w:t>在掌权，执政</w:t>
      </w:r>
    </w:p>
    <w:p w14:paraId="12CFF9FD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36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52"/>
        </w:rPr>
        <w:t xml:space="preserve"> </w:t>
      </w:r>
      <w:r w:rsidRPr="003E30D1">
        <w:rPr>
          <w:rFonts w:ascii="Arial" w:eastAsia="微软雅黑" w:hAnsi="Arial" w:cs="AppleSystemUIFont"/>
          <w:b/>
          <w:bCs/>
          <w:sz w:val="32"/>
          <w:szCs w:val="36"/>
        </w:rPr>
        <w:t xml:space="preserve">pay off </w:t>
      </w:r>
    </w:p>
    <w:p w14:paraId="4FB623B2" w14:textId="152D445F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r w:rsidRPr="00865BED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①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偿清，还清（债务）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= pay up</w:t>
      </w:r>
    </w:p>
    <w:p w14:paraId="2935D523" w14:textId="77777777" w:rsid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It would take him the rest of his life to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>pay off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that loan.</w:t>
      </w:r>
    </w:p>
    <w:p w14:paraId="688E4E5F" w14:textId="17838B89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他得用余生来还清那笔贷款。</w:t>
      </w:r>
    </w:p>
    <w:p w14:paraId="36617CD6" w14:textId="35E4E14B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②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成功，赢利，带来好结果</w:t>
      </w:r>
    </w:p>
    <w:p w14:paraId="54FEEDEA" w14:textId="7FFE5EDC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Arial" w:eastAsia="微软雅黑" w:hAnsi="Arial" w:cs="AppleSystemUIFont"/>
          <w:sz w:val="28"/>
          <w:szCs w:val="26"/>
        </w:rPr>
        <w:t>eg. It was a risk but it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 paid off.</w:t>
      </w:r>
      <w:r w:rsidR="003E30D1" w:rsidRPr="003E30D1">
        <w:t xml:space="preserve"> </w:t>
      </w:r>
      <w:r w:rsidR="003E30D1" w:rsidRPr="003E30D1">
        <w:rPr>
          <w:rFonts w:ascii="Arial" w:eastAsia="微软雅黑" w:hAnsi="Arial" w:cs="AppleSystemUIFont"/>
          <w:sz w:val="28"/>
          <w:szCs w:val="26"/>
        </w:rPr>
        <w:t>这是一个风险，但它得到了回报。</w:t>
      </w:r>
    </w:p>
    <w:p w14:paraId="52FA117C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pay out </w:t>
      </w:r>
      <w:r w:rsidRPr="00142146">
        <w:rPr>
          <w:rFonts w:ascii="Arial" w:eastAsia="微软雅黑" w:hAnsi="Arial" w:cs="AppleSystemUIFont"/>
          <w:sz w:val="28"/>
          <w:szCs w:val="26"/>
        </w:rPr>
        <w:t>支付</w:t>
      </w:r>
    </w:p>
    <w:p w14:paraId="5E7D95F7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</w:p>
    <w:p w14:paraId="12EF0F5B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pay back </w:t>
      </w:r>
    </w:p>
    <w:p w14:paraId="782CDBBD" w14:textId="3A3E5C05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hrv.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32"/>
        </w:rPr>
        <w:t>偿还，报复，惩罚</w:t>
      </w:r>
    </w:p>
    <w:p w14:paraId="6BF6DF03" w14:textId="055D0835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32"/>
        </w:rPr>
        <w:t xml:space="preserve">eg. He 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 xml:space="preserve">paid 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the money </w:t>
      </w:r>
      <w:r w:rsidRPr="00AD1CED">
        <w:rPr>
          <w:rFonts w:ascii="Arial" w:eastAsia="微软雅黑" w:hAnsi="Arial" w:cs="AppleSystemUIFont"/>
          <w:color w:val="FF0000"/>
          <w:sz w:val="28"/>
          <w:szCs w:val="32"/>
        </w:rPr>
        <w:t xml:space="preserve">back </w:t>
      </w:r>
      <w:r w:rsidRPr="00142146">
        <w:rPr>
          <w:rFonts w:ascii="Arial" w:eastAsia="微软雅黑" w:hAnsi="Arial" w:cs="AppleSystemUIFont"/>
          <w:sz w:val="28"/>
          <w:szCs w:val="32"/>
        </w:rPr>
        <w:t>promptly.</w:t>
      </w:r>
      <w:r w:rsidR="003E30D1">
        <w:rPr>
          <w:rFonts w:ascii="Arial" w:eastAsia="微软雅黑" w:hAnsi="Arial" w:cs="AppleSystemUIFont"/>
          <w:sz w:val="28"/>
          <w:szCs w:val="32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2"/>
        </w:rPr>
        <w:t>他很快把钱还了。</w:t>
      </w:r>
    </w:p>
    <w:p w14:paraId="78D671F1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pay sb back for sth </w:t>
      </w:r>
      <w:r w:rsidRPr="00142146">
        <w:rPr>
          <w:rFonts w:ascii="Arial" w:eastAsia="微软雅黑" w:hAnsi="Arial" w:cs="AppleSystemUIFont"/>
          <w:sz w:val="28"/>
          <w:szCs w:val="26"/>
        </w:rPr>
        <w:t>因</w:t>
      </w:r>
      <w:r w:rsidRPr="00142146">
        <w:rPr>
          <w:rFonts w:ascii="Arial" w:eastAsia="微软雅黑" w:hAnsi="Arial" w:cs="AppleSystemUIFont"/>
          <w:sz w:val="28"/>
          <w:szCs w:val="26"/>
        </w:rPr>
        <w:t>…</w:t>
      </w:r>
      <w:r w:rsidRPr="00142146">
        <w:rPr>
          <w:rFonts w:ascii="Arial" w:eastAsia="微软雅黑" w:hAnsi="Arial" w:cs="AppleSystemUIFont"/>
          <w:sz w:val="28"/>
          <w:szCs w:val="26"/>
        </w:rPr>
        <w:t>而报复</w:t>
      </w:r>
    </w:p>
    <w:p w14:paraId="55DE347E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Arial" w:eastAsia="微软雅黑" w:hAnsi="Arial" w:cs="AppleSystemUIFont"/>
          <w:sz w:val="28"/>
          <w:szCs w:val="26"/>
        </w:rPr>
        <w:t xml:space="preserve">eg. I’ll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pay 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him </w:t>
      </w:r>
      <w:r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back </w:t>
      </w:r>
      <w:r w:rsidRPr="00142146">
        <w:rPr>
          <w:rFonts w:ascii="Arial" w:eastAsia="微软雅黑" w:hAnsi="Arial" w:cs="AppleSystemUIFont"/>
          <w:sz w:val="28"/>
          <w:szCs w:val="26"/>
        </w:rPr>
        <w:t>for the trick he played on me.</w:t>
      </w:r>
      <w:r w:rsidRPr="00142146">
        <w:rPr>
          <w:rFonts w:ascii="Arial" w:eastAsia="微软雅黑" w:hAnsi="Arial" w:cs="AppleSystemUIFont"/>
          <w:sz w:val="28"/>
          <w:szCs w:val="26"/>
        </w:rPr>
        <w:t>我会报复他对我的欺骗。</w:t>
      </w:r>
    </w:p>
    <w:p w14:paraId="71984110" w14:textId="5D108B4E" w:rsidR="00142146" w:rsidRPr="003E30D1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pay for </w:t>
      </w:r>
      <w:r w:rsidRPr="00142146">
        <w:rPr>
          <w:rFonts w:ascii="Arial" w:eastAsia="微软雅黑" w:hAnsi="Arial" w:cs="AppleSystemUIFont"/>
          <w:sz w:val="28"/>
          <w:szCs w:val="26"/>
        </w:rPr>
        <w:t>支付，付开销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（为某种过失）付出代价，赔偿（损失）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吃亏</w:t>
      </w:r>
    </w:p>
    <w:p w14:paraId="7904FD9E" w14:textId="3F79DEE0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40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deny</w:t>
      </w:r>
      <w:r>
        <w:rPr>
          <w:rFonts w:ascii="Arial" w:eastAsia="微软雅黑" w:hAnsi="Arial" w:cs="AppleSystemUIFontBold"/>
          <w:sz w:val="28"/>
          <w:szCs w:val="40"/>
        </w:rPr>
        <w:t xml:space="preserve"> [</w:t>
      </w:r>
      <w:r w:rsidRPr="00142146">
        <w:rPr>
          <w:rFonts w:ascii="Arial" w:eastAsia="微软雅黑" w:hAnsi="Arial" w:cs="AppleSystemUIFontBold"/>
          <w:sz w:val="28"/>
          <w:szCs w:val="40"/>
        </w:rPr>
        <w:t>dɪˈnaɪ]</w:t>
      </w:r>
    </w:p>
    <w:p w14:paraId="4F828B83" w14:textId="6F8A9AE7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4"/>
        </w:rPr>
        <w:t>v.</w:t>
      </w:r>
      <w:r w:rsidR="003E30D1" w:rsidRPr="00865BED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4"/>
        </w:rPr>
        <w:t>否认，否定，拒绝</w:t>
      </w:r>
    </w:p>
    <w:p w14:paraId="4AC025D7" w14:textId="295B4117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to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deny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a claim/a charge/an accusation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否认某种说法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指控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指责</w:t>
      </w:r>
    </w:p>
    <w:p w14:paraId="53190604" w14:textId="460C70F7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She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denied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all knowledge of the incident.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她矢口否认知晓此事的任何情况。</w:t>
      </w:r>
    </w:p>
    <w:p w14:paraId="205A0955" w14:textId="5BEF804F" w:rsidR="00142146" w:rsidRPr="00142146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They were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denied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access to the information.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他们试图取得这个情报被拒。</w:t>
      </w:r>
    </w:p>
    <w:p w14:paraId="28349201" w14:textId="77777777" w:rsidR="00142146" w:rsidRPr="003E30D1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3E30D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3E30D1">
        <w:rPr>
          <w:rFonts w:ascii="Arial" w:eastAsia="微软雅黑" w:hAnsi="Arial" w:cs="AppleSystemUIFontBold"/>
          <w:b/>
          <w:bCs/>
          <w:sz w:val="32"/>
          <w:szCs w:val="44"/>
        </w:rPr>
        <w:t xml:space="preserve"> take for granted</w:t>
      </w:r>
    </w:p>
    <w:p w14:paraId="03D1E9EA" w14:textId="40C04E16" w:rsidR="00142146" w:rsidRPr="00865BED" w:rsidRDefault="003E30D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 w:hint="eastAsia"/>
          <w:color w:val="0432FF"/>
          <w:sz w:val="28"/>
          <w:szCs w:val="26"/>
        </w:rPr>
        <w:t>p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hrv. 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认为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是理所当然的，不把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当回事，对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…</w:t>
      </w:r>
      <w:r w:rsidR="00142146" w:rsidRPr="00865BED">
        <w:rPr>
          <w:rFonts w:ascii="Arial" w:eastAsia="微软雅黑" w:hAnsi="Arial" w:cs="AppleSystemUIFont"/>
          <w:color w:val="0432FF"/>
          <w:sz w:val="28"/>
          <w:szCs w:val="26"/>
        </w:rPr>
        <w:t>不予重视（或不知感激）</w:t>
      </w:r>
    </w:p>
    <w:p w14:paraId="2707564E" w14:textId="37D52ED4" w:rsidR="00142146" w:rsidRPr="00142146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Don’t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take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his help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for granted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.</w:t>
      </w:r>
      <w:r w:rsidRPr="007463A1">
        <w:t xml:space="preserve"> </w:t>
      </w:r>
      <w:r w:rsidRPr="007463A1">
        <w:rPr>
          <w:rFonts w:ascii="Arial" w:eastAsia="微软雅黑" w:hAnsi="Arial" w:cs="AppleSystemUIFont"/>
          <w:sz w:val="28"/>
          <w:szCs w:val="26"/>
        </w:rPr>
        <w:t>不要认为他的帮助是理所当然的。</w:t>
      </w:r>
    </w:p>
    <w:p w14:paraId="727A0DBB" w14:textId="77777777" w:rsidR="007463A1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The free things we often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 take for granted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. </w:t>
      </w:r>
    </w:p>
    <w:p w14:paraId="589EF71D" w14:textId="2C806BDF" w:rsidR="00142146" w:rsidRPr="007463A1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这些免费的东西我们经常认为是理所当然的。</w:t>
      </w:r>
    </w:p>
    <w:p w14:paraId="657AF278" w14:textId="00A7B90B" w:rsidR="00142146" w:rsidRPr="007463A1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r w:rsidRPr="007463A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463A1">
        <w:rPr>
          <w:rFonts w:ascii="Arial" w:eastAsia="微软雅黑" w:hAnsi="Arial" w:cs="AppleSystemUIFontBold"/>
          <w:b/>
          <w:bCs/>
          <w:sz w:val="32"/>
          <w:szCs w:val="44"/>
        </w:rPr>
        <w:t xml:space="preserve"> trial</w:t>
      </w:r>
      <w:r w:rsidR="007463A1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="007463A1" w:rsidRPr="007463A1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>[ˈtraɪəl]</w:t>
      </w:r>
    </w:p>
    <w:p w14:paraId="09ECEDD1" w14:textId="0BF1B0F2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v.</w:t>
      </w:r>
      <w:r w:rsidR="007463A1"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试验，试用，测试</w:t>
      </w:r>
      <w:r w:rsidR="007463A1"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="007463A1" w:rsidRPr="00865BED">
        <w:rPr>
          <w:rFonts w:ascii="Arial" w:eastAsia="微软雅黑" w:hAnsi="Arial" w:cs="AppleSystemUIFont" w:hint="eastAsia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n.</w:t>
      </w:r>
      <w:r w:rsidR="007463A1" w:rsidRPr="00865BED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(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法院的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)</w:t>
      </w:r>
      <w:r w:rsidRPr="00865BED">
        <w:rPr>
          <w:rFonts w:ascii="Arial" w:eastAsia="微软雅黑" w:hAnsi="Arial" w:cs="AppleSystemUIFont"/>
          <w:color w:val="0432FF"/>
          <w:sz w:val="28"/>
          <w:szCs w:val="32"/>
        </w:rPr>
        <w:t>审讯，审理，审判</w:t>
      </w:r>
    </w:p>
    <w:p w14:paraId="616C2C43" w14:textId="4FB45595" w:rsidR="00142146" w:rsidRPr="00142146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a murder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trial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谋杀案的审理</w:t>
      </w:r>
    </w:p>
    <w:p w14:paraId="08E5FC85" w14:textId="54618DDF" w:rsidR="00142146" w:rsidRPr="00142146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He's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on trial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for murder.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他因涉嫌谋杀罪而受审。</w:t>
      </w:r>
    </w:p>
    <w:p w14:paraId="7A15411F" w14:textId="57C2525C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trial and error </w:t>
      </w:r>
      <w:r w:rsidRPr="00142146">
        <w:rPr>
          <w:rFonts w:ascii="Arial" w:eastAsia="微软雅黑" w:hAnsi="Arial" w:cs="AppleSystemUIFont"/>
          <w:sz w:val="28"/>
          <w:szCs w:val="26"/>
        </w:rPr>
        <w:t>反复试验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142146">
        <w:rPr>
          <w:rFonts w:ascii="Arial" w:eastAsia="微软雅黑" w:hAnsi="Arial" w:cs="AppleSystemUIFont"/>
          <w:sz w:val="28"/>
          <w:szCs w:val="26"/>
        </w:rPr>
        <w:t>不断摸索</w:t>
      </w:r>
    </w:p>
    <w:p w14:paraId="1C70350E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2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142146">
        <w:rPr>
          <w:rFonts w:ascii="Arial" w:eastAsia="微软雅黑" w:hAnsi="Arial" w:cs="AppleSystemUIFont"/>
          <w:sz w:val="28"/>
          <w:szCs w:val="32"/>
        </w:rPr>
        <w:t xml:space="preserve">stand trial for </w:t>
      </w:r>
      <w:r w:rsidRPr="00142146">
        <w:rPr>
          <w:rFonts w:ascii="Arial" w:eastAsia="微软雅黑" w:hAnsi="Arial" w:cs="AppleSystemUIFont"/>
          <w:sz w:val="28"/>
          <w:szCs w:val="32"/>
        </w:rPr>
        <w:t>因</w:t>
      </w:r>
      <w:r w:rsidRPr="00142146">
        <w:rPr>
          <w:rFonts w:ascii="Arial" w:eastAsia="微软雅黑" w:hAnsi="Arial" w:cs="AppleSystemUIFont"/>
          <w:sz w:val="28"/>
          <w:szCs w:val="32"/>
        </w:rPr>
        <w:t>...</w:t>
      </w:r>
      <w:r w:rsidRPr="00142146">
        <w:rPr>
          <w:rFonts w:ascii="Arial" w:eastAsia="微软雅黑" w:hAnsi="Arial" w:cs="AppleSystemUIFont"/>
          <w:sz w:val="28"/>
          <w:szCs w:val="32"/>
        </w:rPr>
        <w:t>而受审</w:t>
      </w:r>
    </w:p>
    <w:p w14:paraId="59978CE1" w14:textId="2F0ACD09" w:rsidR="00142146" w:rsidRPr="007463A1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Five people are to 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stand trial for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 murder.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将有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5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个人因涉嫌谋杀受到审判。</w:t>
      </w:r>
    </w:p>
    <w:p w14:paraId="26046BA2" w14:textId="77777777" w:rsidR="00142146" w:rsidRPr="00142146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142146">
        <w:rPr>
          <w:rFonts w:ascii="Segoe UI Symbol" w:eastAsia="微软雅黑" w:hAnsi="Segoe UI Symbol" w:cs="Segoe UI Symbol"/>
          <w:sz w:val="28"/>
          <w:szCs w:val="26"/>
        </w:rPr>
        <w:t>▷</w:t>
      </w:r>
      <w:r w:rsidRPr="00142146">
        <w:rPr>
          <w:rFonts w:ascii="Arial" w:eastAsia="微软雅黑" w:hAnsi="Arial" w:cs="AppleSystemUIFont"/>
          <w:sz w:val="28"/>
          <w:szCs w:val="26"/>
        </w:rPr>
        <w:t xml:space="preserve"> go on trial </w:t>
      </w:r>
      <w:r w:rsidRPr="00142146">
        <w:rPr>
          <w:rFonts w:ascii="Arial" w:eastAsia="微软雅黑" w:hAnsi="Arial" w:cs="AppleSystemUIFont"/>
          <w:sz w:val="28"/>
          <w:szCs w:val="26"/>
        </w:rPr>
        <w:t>受审</w:t>
      </w:r>
    </w:p>
    <w:p w14:paraId="12A1DBCE" w14:textId="5BB23261" w:rsidR="00142146" w:rsidRPr="00142146" w:rsidRDefault="00142146" w:rsidP="0014214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30"/>
        </w:rPr>
      </w:pPr>
      <w:r w:rsidRPr="007463A1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463A1">
        <w:rPr>
          <w:rFonts w:ascii="Arial" w:eastAsia="微软雅黑" w:hAnsi="Arial" w:cs="AppleSystemUIFontBold"/>
          <w:b/>
          <w:bCs/>
          <w:sz w:val="32"/>
          <w:szCs w:val="44"/>
        </w:rPr>
        <w:t xml:space="preserve"> aware </w:t>
      </w:r>
      <w:r w:rsidRPr="007463A1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>[</w:t>
      </w:r>
      <w:r w:rsidRPr="007463A1">
        <w:rPr>
          <w:rFonts w:ascii="Arial" w:eastAsia="微软雅黑" w:hAnsi="Arial" w:cs="AppleSystemUIFont"/>
          <w:color w:val="808080" w:themeColor="background1" w:themeShade="80"/>
          <w:sz w:val="28"/>
          <w:szCs w:val="30"/>
        </w:rPr>
        <w:t xml:space="preserve">əˈwer] </w:t>
      </w:r>
    </w:p>
    <w:p w14:paraId="667A18EB" w14:textId="4C68AB95" w:rsidR="00142146" w:rsidRPr="00865BED" w:rsidRDefault="00142146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 xml:space="preserve">adj. </w:t>
      </w:r>
      <w:r w:rsidRPr="00865BED">
        <w:rPr>
          <w:rFonts w:ascii="Arial" w:eastAsia="微软雅黑" w:hAnsi="Arial" w:cs="AppleSystemUIFont"/>
          <w:color w:val="0432FF"/>
          <w:sz w:val="28"/>
          <w:szCs w:val="26"/>
        </w:rPr>
        <w:t>意识到的，意识到，知道的</w:t>
      </w:r>
    </w:p>
    <w:p w14:paraId="751ADA37" w14:textId="222231FA" w:rsidR="00142146" w:rsidRPr="00142146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I don't think people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 xml:space="preserve">are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really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aware of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just how much it costs.</w:t>
      </w:r>
    </w:p>
    <w:p w14:paraId="223270EF" w14:textId="14E40696" w:rsidR="00142146" w:rsidRPr="00142146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142146" w:rsidRPr="00142146">
        <w:rPr>
          <w:rFonts w:ascii="Arial" w:eastAsia="微软雅黑" w:hAnsi="Arial" w:cs="AppleSystemUIFont"/>
          <w:sz w:val="28"/>
          <w:szCs w:val="26"/>
        </w:rPr>
        <w:t>我认为人们并不真正明白这要花多少钱。</w:t>
      </w:r>
    </w:p>
    <w:p w14:paraId="5915578D" w14:textId="0E090E2E" w:rsidR="00142146" w:rsidRPr="00142146" w:rsidRDefault="007463A1" w:rsidP="0014214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Were you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aware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 that something was wrong?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你有没有意识到已经出了问题？</w:t>
      </w:r>
    </w:p>
    <w:p w14:paraId="03C39AAF" w14:textId="160FD399" w:rsidR="00105009" w:rsidRPr="007463A1" w:rsidRDefault="007463A1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 xml:space="preserve">As you're </w:t>
      </w:r>
      <w:r w:rsidR="00142146" w:rsidRPr="00AD1CED">
        <w:rPr>
          <w:rFonts w:ascii="Arial" w:eastAsia="微软雅黑" w:hAnsi="Arial" w:cs="AppleSystemUIFont"/>
          <w:color w:val="FF0000"/>
          <w:sz w:val="28"/>
          <w:szCs w:val="26"/>
        </w:rPr>
        <w:t>aware</w:t>
      </w:r>
      <w:r>
        <w:rPr>
          <w:rFonts w:ascii="Arial" w:eastAsia="微软雅黑" w:hAnsi="Arial" w:cs="AppleSystemUIFont" w:hint="eastAsia"/>
          <w:sz w:val="28"/>
          <w:szCs w:val="26"/>
        </w:rPr>
        <w:t>,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142146" w:rsidRPr="00142146">
        <w:rPr>
          <w:rFonts w:ascii="Arial" w:eastAsia="微软雅黑" w:hAnsi="Arial" w:cs="AppleSystemUIFont"/>
          <w:sz w:val="28"/>
          <w:szCs w:val="26"/>
        </w:rPr>
        <w:t>this is not a new problem.</w:t>
      </w:r>
      <w:r w:rsidR="00142146" w:rsidRPr="00142146">
        <w:rPr>
          <w:rFonts w:ascii="Arial" w:eastAsia="微软雅黑" w:hAnsi="Arial" w:cs="AppleExternalUIFontSimplifiedCh" w:hint="eastAsia"/>
          <w:sz w:val="28"/>
          <w:szCs w:val="26"/>
        </w:rPr>
        <w:t>正如你所了解，这不是一个新问题。</w:t>
      </w:r>
    </w:p>
    <w:sectPr w:rsidR="00105009" w:rsidRPr="007463A1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CE7B4" w14:textId="77777777" w:rsidR="009D60A3" w:rsidRDefault="009D60A3" w:rsidP="002275F7">
      <w:r>
        <w:separator/>
      </w:r>
    </w:p>
  </w:endnote>
  <w:endnote w:type="continuationSeparator" w:id="0">
    <w:p w14:paraId="4F9A7C2F" w14:textId="77777777" w:rsidR="009D60A3" w:rsidRDefault="009D60A3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1CF17" w14:textId="77777777" w:rsidR="009D60A3" w:rsidRDefault="009D60A3" w:rsidP="002275F7">
      <w:r>
        <w:separator/>
      </w:r>
    </w:p>
  </w:footnote>
  <w:footnote w:type="continuationSeparator" w:id="0">
    <w:p w14:paraId="0860929A" w14:textId="77777777" w:rsidR="009D60A3" w:rsidRDefault="009D60A3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9D60A3">
    <w:pPr>
      <w:pStyle w:val="a4"/>
    </w:pPr>
    <w:r>
      <w:rPr>
        <w:noProof/>
      </w:rPr>
      <w:pict w14:anchorId="5BE357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9D60A3">
    <w:pPr>
      <w:pStyle w:val="a4"/>
    </w:pPr>
    <w:r>
      <w:rPr>
        <w:noProof/>
      </w:rPr>
      <w:pict w14:anchorId="0EBA82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5DD2"/>
    <w:rsid w:val="00006D28"/>
    <w:rsid w:val="00007A95"/>
    <w:rsid w:val="00010A86"/>
    <w:rsid w:val="00020437"/>
    <w:rsid w:val="000228E2"/>
    <w:rsid w:val="00031FB6"/>
    <w:rsid w:val="000337D9"/>
    <w:rsid w:val="00043971"/>
    <w:rsid w:val="00071F8D"/>
    <w:rsid w:val="00073F90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F6587"/>
    <w:rsid w:val="000F7F31"/>
    <w:rsid w:val="00105009"/>
    <w:rsid w:val="00110044"/>
    <w:rsid w:val="00137558"/>
    <w:rsid w:val="00142146"/>
    <w:rsid w:val="00152B16"/>
    <w:rsid w:val="00153A99"/>
    <w:rsid w:val="00185A67"/>
    <w:rsid w:val="00185AA1"/>
    <w:rsid w:val="00193F81"/>
    <w:rsid w:val="001A7D20"/>
    <w:rsid w:val="001B7C3F"/>
    <w:rsid w:val="001D1EB0"/>
    <w:rsid w:val="001E10DE"/>
    <w:rsid w:val="001E64D9"/>
    <w:rsid w:val="00200CD9"/>
    <w:rsid w:val="00200E6F"/>
    <w:rsid w:val="00204B0C"/>
    <w:rsid w:val="0021684D"/>
    <w:rsid w:val="00216A39"/>
    <w:rsid w:val="002275F7"/>
    <w:rsid w:val="00256144"/>
    <w:rsid w:val="0026184E"/>
    <w:rsid w:val="00265021"/>
    <w:rsid w:val="00272901"/>
    <w:rsid w:val="00291069"/>
    <w:rsid w:val="00291192"/>
    <w:rsid w:val="002C0DF5"/>
    <w:rsid w:val="002C6E0A"/>
    <w:rsid w:val="002D6CC7"/>
    <w:rsid w:val="002F3259"/>
    <w:rsid w:val="00316A00"/>
    <w:rsid w:val="00317494"/>
    <w:rsid w:val="00325595"/>
    <w:rsid w:val="00326EE4"/>
    <w:rsid w:val="003329CB"/>
    <w:rsid w:val="0036348A"/>
    <w:rsid w:val="003666C5"/>
    <w:rsid w:val="003723FF"/>
    <w:rsid w:val="00374031"/>
    <w:rsid w:val="00383FE3"/>
    <w:rsid w:val="00390DF0"/>
    <w:rsid w:val="003A7846"/>
    <w:rsid w:val="003B3BAE"/>
    <w:rsid w:val="003D3E4F"/>
    <w:rsid w:val="003E30D1"/>
    <w:rsid w:val="003E5513"/>
    <w:rsid w:val="003F2500"/>
    <w:rsid w:val="004018EB"/>
    <w:rsid w:val="00404841"/>
    <w:rsid w:val="00424C96"/>
    <w:rsid w:val="004271BC"/>
    <w:rsid w:val="00457E76"/>
    <w:rsid w:val="00475D8F"/>
    <w:rsid w:val="00490539"/>
    <w:rsid w:val="004B248B"/>
    <w:rsid w:val="004C42C1"/>
    <w:rsid w:val="004E09E7"/>
    <w:rsid w:val="004F7AE8"/>
    <w:rsid w:val="005067DA"/>
    <w:rsid w:val="00513426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C1384"/>
    <w:rsid w:val="005C1E0A"/>
    <w:rsid w:val="005D4623"/>
    <w:rsid w:val="006019A9"/>
    <w:rsid w:val="00625C9B"/>
    <w:rsid w:val="006418B0"/>
    <w:rsid w:val="006437E4"/>
    <w:rsid w:val="0064383C"/>
    <w:rsid w:val="006547A5"/>
    <w:rsid w:val="006576A3"/>
    <w:rsid w:val="00663B99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463A1"/>
    <w:rsid w:val="00772BC1"/>
    <w:rsid w:val="007B378D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570BC"/>
    <w:rsid w:val="00865BED"/>
    <w:rsid w:val="00872962"/>
    <w:rsid w:val="0088163F"/>
    <w:rsid w:val="0088197B"/>
    <w:rsid w:val="00886AE9"/>
    <w:rsid w:val="00894BF7"/>
    <w:rsid w:val="008B2382"/>
    <w:rsid w:val="008C733C"/>
    <w:rsid w:val="00907E0E"/>
    <w:rsid w:val="00924A15"/>
    <w:rsid w:val="00932B3C"/>
    <w:rsid w:val="00960028"/>
    <w:rsid w:val="00970566"/>
    <w:rsid w:val="0098553A"/>
    <w:rsid w:val="009B3DE6"/>
    <w:rsid w:val="009C74BF"/>
    <w:rsid w:val="009D573A"/>
    <w:rsid w:val="009D60A3"/>
    <w:rsid w:val="00A036E2"/>
    <w:rsid w:val="00A04DA0"/>
    <w:rsid w:val="00A115C4"/>
    <w:rsid w:val="00A21673"/>
    <w:rsid w:val="00A24930"/>
    <w:rsid w:val="00A34847"/>
    <w:rsid w:val="00A3734F"/>
    <w:rsid w:val="00A5221D"/>
    <w:rsid w:val="00A52AC2"/>
    <w:rsid w:val="00A662F2"/>
    <w:rsid w:val="00A74438"/>
    <w:rsid w:val="00A86B14"/>
    <w:rsid w:val="00AB4A68"/>
    <w:rsid w:val="00AB73C6"/>
    <w:rsid w:val="00AC6820"/>
    <w:rsid w:val="00AD1297"/>
    <w:rsid w:val="00AD1CED"/>
    <w:rsid w:val="00B14836"/>
    <w:rsid w:val="00B159FA"/>
    <w:rsid w:val="00B368AF"/>
    <w:rsid w:val="00B72013"/>
    <w:rsid w:val="00BA26AD"/>
    <w:rsid w:val="00BA6CF1"/>
    <w:rsid w:val="00BB66CF"/>
    <w:rsid w:val="00BB77E4"/>
    <w:rsid w:val="00BF125C"/>
    <w:rsid w:val="00BF3939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9528A"/>
    <w:rsid w:val="00CA69D7"/>
    <w:rsid w:val="00CB189D"/>
    <w:rsid w:val="00CC13A1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E17B4"/>
    <w:rsid w:val="00DE36CC"/>
    <w:rsid w:val="00DE4B6D"/>
    <w:rsid w:val="00DF5865"/>
    <w:rsid w:val="00DF59FC"/>
    <w:rsid w:val="00E02682"/>
    <w:rsid w:val="00E13746"/>
    <w:rsid w:val="00E412BA"/>
    <w:rsid w:val="00E61DF1"/>
    <w:rsid w:val="00E71644"/>
    <w:rsid w:val="00E73E40"/>
    <w:rsid w:val="00E84F05"/>
    <w:rsid w:val="00E92A1C"/>
    <w:rsid w:val="00E95FE1"/>
    <w:rsid w:val="00EA07D6"/>
    <w:rsid w:val="00EB7BFD"/>
    <w:rsid w:val="00EC0961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198</TotalTime>
  <Pages>9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2022-10-15T03:21:00Z</cp:lastPrinted>
  <dcterms:created xsi:type="dcterms:W3CDTF">2022-10-15T03:21:00Z</dcterms:created>
  <dcterms:modified xsi:type="dcterms:W3CDTF">2023-08-19T07:14:00Z</dcterms:modified>
</cp:coreProperties>
</file>