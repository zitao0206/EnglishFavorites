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768F5245" w:rsidR="009C74BF" w:rsidRPr="005243BE" w:rsidRDefault="009C74BF" w:rsidP="00565CD5">
      <w:pPr>
        <w:autoSpaceDE w:val="0"/>
        <w:autoSpaceDN w:val="0"/>
        <w:adjustRightInd w:val="0"/>
        <w:snapToGrid w:val="0"/>
        <w:spacing w:line="48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b/>
          <w:bCs/>
          <w:color w:val="000000" w:themeColor="text1"/>
          <w:sz w:val="28"/>
          <w:szCs w:val="32"/>
        </w:rPr>
        <w:t xml:space="preserve">Interview Vocabulary </w:t>
      </w:r>
      <w:r w:rsidRPr="005243BE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32"/>
        </w:rPr>
        <w:t>S01</w:t>
      </w:r>
    </w:p>
    <w:tbl>
      <w:tblPr>
        <w:tblStyle w:val="a3"/>
        <w:tblW w:w="10199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1671"/>
        <w:gridCol w:w="2538"/>
        <w:gridCol w:w="567"/>
        <w:gridCol w:w="2410"/>
        <w:gridCol w:w="2410"/>
      </w:tblGrid>
      <w:tr w:rsidR="0036348A" w:rsidRPr="005243BE" w14:paraId="3D09F3B3" w14:textId="5550AD46" w:rsidTr="00583443">
        <w:trPr>
          <w:trHeight w:val="680"/>
        </w:trPr>
        <w:tc>
          <w:tcPr>
            <w:tcW w:w="603" w:type="dxa"/>
          </w:tcPr>
          <w:p w14:paraId="47D3D2EE" w14:textId="701F135D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671" w:type="dxa"/>
          </w:tcPr>
          <w:p w14:paraId="211D000F" w14:textId="795B8A41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co-worker</w:t>
            </w:r>
          </w:p>
        </w:tc>
        <w:tc>
          <w:tcPr>
            <w:tcW w:w="2538" w:type="dxa"/>
          </w:tcPr>
          <w:p w14:paraId="36A7B1A4" w14:textId="7E8670DE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同事，同僚</w:t>
            </w:r>
          </w:p>
        </w:tc>
        <w:tc>
          <w:tcPr>
            <w:tcW w:w="567" w:type="dxa"/>
          </w:tcPr>
          <w:p w14:paraId="5F54A4AB" w14:textId="533F18CF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410" w:type="dxa"/>
          </w:tcPr>
          <w:p w14:paraId="6827AC9C" w14:textId="1BCE95C7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negative</w:t>
            </w:r>
          </w:p>
        </w:tc>
        <w:tc>
          <w:tcPr>
            <w:tcW w:w="2410" w:type="dxa"/>
          </w:tcPr>
          <w:p w14:paraId="13144241" w14:textId="13FBAF83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消极的，负面的</w:t>
            </w:r>
          </w:p>
        </w:tc>
      </w:tr>
      <w:tr w:rsidR="0036348A" w:rsidRPr="005243BE" w14:paraId="615772FF" w14:textId="0B3E79B4" w:rsidTr="00583443">
        <w:trPr>
          <w:trHeight w:val="680"/>
        </w:trPr>
        <w:tc>
          <w:tcPr>
            <w:tcW w:w="603" w:type="dxa"/>
          </w:tcPr>
          <w:p w14:paraId="220F4FA6" w14:textId="1018431C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671" w:type="dxa"/>
          </w:tcPr>
          <w:p w14:paraId="105D9F20" w14:textId="244FBCEB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approachable</w:t>
            </w:r>
          </w:p>
        </w:tc>
        <w:tc>
          <w:tcPr>
            <w:tcW w:w="2538" w:type="dxa"/>
          </w:tcPr>
          <w:p w14:paraId="48075CE9" w14:textId="048EC82F" w:rsidR="0036348A" w:rsidRPr="00185AA1" w:rsidRDefault="00E61DF1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 w:hAnsi="Arial" w:hint="eastAsia"/>
                <w:color w:val="000000" w:themeColor="text1"/>
                <w:sz w:val="22"/>
                <w:szCs w:val="22"/>
              </w:rPr>
              <w:t>平易近人的</w:t>
            </w:r>
          </w:p>
        </w:tc>
        <w:tc>
          <w:tcPr>
            <w:tcW w:w="567" w:type="dxa"/>
          </w:tcPr>
          <w:p w14:paraId="64B2599C" w14:textId="5A569E65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22</w:t>
            </w:r>
          </w:p>
        </w:tc>
        <w:tc>
          <w:tcPr>
            <w:tcW w:w="2410" w:type="dxa"/>
          </w:tcPr>
          <w:p w14:paraId="3E43C309" w14:textId="2B2BC612" w:rsidR="0036348A" w:rsidRPr="00557112" w:rsidRDefault="00077679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genuine</w:t>
            </w:r>
          </w:p>
        </w:tc>
        <w:tc>
          <w:tcPr>
            <w:tcW w:w="2410" w:type="dxa"/>
          </w:tcPr>
          <w:p w14:paraId="76CFA9CE" w14:textId="5362AE20" w:rsidR="0036348A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 w:hint="eastAsia"/>
                <w:sz w:val="22"/>
                <w:szCs w:val="22"/>
              </w:rPr>
              <w:t>真诚</w:t>
            </w:r>
            <w:r w:rsidR="0036348A" w:rsidRPr="00185AA1">
              <w:rPr>
                <w:rFonts w:eastAsia="微软雅黑"/>
                <w:sz w:val="22"/>
                <w:szCs w:val="22"/>
              </w:rPr>
              <w:t>的</w:t>
            </w:r>
          </w:p>
        </w:tc>
      </w:tr>
      <w:tr w:rsidR="0036348A" w:rsidRPr="005243BE" w14:paraId="04D618C3" w14:textId="17B2459D" w:rsidTr="00583443">
        <w:trPr>
          <w:trHeight w:val="680"/>
        </w:trPr>
        <w:tc>
          <w:tcPr>
            <w:tcW w:w="603" w:type="dxa"/>
          </w:tcPr>
          <w:p w14:paraId="0D36BC11" w14:textId="0DD33336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671" w:type="dxa"/>
          </w:tcPr>
          <w:p w14:paraId="24C5931E" w14:textId="406F69B3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emphasize</w:t>
            </w:r>
          </w:p>
        </w:tc>
        <w:tc>
          <w:tcPr>
            <w:tcW w:w="2538" w:type="dxa"/>
          </w:tcPr>
          <w:p w14:paraId="34364BDB" w14:textId="7DE84841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强调，重视，着重</w:t>
            </w:r>
          </w:p>
        </w:tc>
        <w:tc>
          <w:tcPr>
            <w:tcW w:w="567" w:type="dxa"/>
          </w:tcPr>
          <w:p w14:paraId="7D122A32" w14:textId="5D8436C7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23</w:t>
            </w:r>
          </w:p>
        </w:tc>
        <w:tc>
          <w:tcPr>
            <w:tcW w:w="2410" w:type="dxa"/>
          </w:tcPr>
          <w:p w14:paraId="72F39A76" w14:textId="29249FC6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 w:hint="eastAsia"/>
                <w:b/>
                <w:bCs/>
                <w:color w:val="000000" w:themeColor="text1"/>
                <w:sz w:val="22"/>
                <w:szCs w:val="22"/>
              </w:rPr>
              <w:t>g</w:t>
            </w: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eneralize</w:t>
            </w:r>
          </w:p>
        </w:tc>
        <w:tc>
          <w:tcPr>
            <w:tcW w:w="2410" w:type="dxa"/>
          </w:tcPr>
          <w:p w14:paraId="2D256297" w14:textId="530AF38E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概括，归纳</w:t>
            </w:r>
          </w:p>
        </w:tc>
      </w:tr>
      <w:tr w:rsidR="0036348A" w:rsidRPr="005243BE" w14:paraId="15EE575C" w14:textId="0E440A6F" w:rsidTr="00583443">
        <w:trPr>
          <w:trHeight w:val="680"/>
        </w:trPr>
        <w:tc>
          <w:tcPr>
            <w:tcW w:w="603" w:type="dxa"/>
          </w:tcPr>
          <w:p w14:paraId="3F67DBFF" w14:textId="7A604E45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671" w:type="dxa"/>
          </w:tcPr>
          <w:p w14:paraId="67D544E4" w14:textId="07D988F5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efficiency</w:t>
            </w:r>
          </w:p>
        </w:tc>
        <w:tc>
          <w:tcPr>
            <w:tcW w:w="2538" w:type="dxa"/>
          </w:tcPr>
          <w:p w14:paraId="4AE15F0E" w14:textId="5328DF25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效率，效能，功效</w:t>
            </w:r>
          </w:p>
        </w:tc>
        <w:tc>
          <w:tcPr>
            <w:tcW w:w="567" w:type="dxa"/>
          </w:tcPr>
          <w:p w14:paraId="6CAB5D4E" w14:textId="2208E90D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24</w:t>
            </w:r>
          </w:p>
        </w:tc>
        <w:tc>
          <w:tcPr>
            <w:tcW w:w="2410" w:type="dxa"/>
          </w:tcPr>
          <w:p w14:paraId="0078E012" w14:textId="3CE9B401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leverage</w:t>
            </w:r>
          </w:p>
        </w:tc>
        <w:tc>
          <w:tcPr>
            <w:tcW w:w="2410" w:type="dxa"/>
          </w:tcPr>
          <w:p w14:paraId="6350F40D" w14:textId="662E76CF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利用，发挥</w:t>
            </w:r>
          </w:p>
        </w:tc>
      </w:tr>
      <w:tr w:rsidR="0036348A" w:rsidRPr="005243BE" w14:paraId="1BA24823" w14:textId="33AF8B9D" w:rsidTr="00583443">
        <w:trPr>
          <w:trHeight w:val="680"/>
        </w:trPr>
        <w:tc>
          <w:tcPr>
            <w:tcW w:w="603" w:type="dxa"/>
          </w:tcPr>
          <w:p w14:paraId="6A71268F" w14:textId="5BA79AFC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671" w:type="dxa"/>
          </w:tcPr>
          <w:p w14:paraId="2C2B81C7" w14:textId="0E6F99EF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leadership</w:t>
            </w:r>
          </w:p>
        </w:tc>
        <w:tc>
          <w:tcPr>
            <w:tcW w:w="2538" w:type="dxa"/>
          </w:tcPr>
          <w:p w14:paraId="362DDBF2" w14:textId="0135FFD4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领导，领导地位</w:t>
            </w:r>
          </w:p>
        </w:tc>
        <w:tc>
          <w:tcPr>
            <w:tcW w:w="567" w:type="dxa"/>
          </w:tcPr>
          <w:p w14:paraId="56DE8FE9" w14:textId="430872EE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410" w:type="dxa"/>
          </w:tcPr>
          <w:p w14:paraId="738D4A95" w14:textId="05277C77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410" w:type="dxa"/>
          </w:tcPr>
          <w:p w14:paraId="708BC74C" w14:textId="1F90D671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部门，部</w:t>
            </w:r>
          </w:p>
        </w:tc>
      </w:tr>
      <w:tr w:rsidR="0036348A" w:rsidRPr="005243BE" w14:paraId="68127632" w14:textId="3D699077" w:rsidTr="00583443">
        <w:trPr>
          <w:trHeight w:val="680"/>
        </w:trPr>
        <w:tc>
          <w:tcPr>
            <w:tcW w:w="603" w:type="dxa"/>
          </w:tcPr>
          <w:p w14:paraId="087179FB" w14:textId="47F1A15E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671" w:type="dxa"/>
          </w:tcPr>
          <w:p w14:paraId="56A2DB83" w14:textId="11E139C2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personality</w:t>
            </w:r>
          </w:p>
        </w:tc>
        <w:tc>
          <w:tcPr>
            <w:tcW w:w="2538" w:type="dxa"/>
          </w:tcPr>
          <w:p w14:paraId="0BE3291F" w14:textId="08163A73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性格，个性，人格</w:t>
            </w:r>
          </w:p>
        </w:tc>
        <w:tc>
          <w:tcPr>
            <w:tcW w:w="567" w:type="dxa"/>
          </w:tcPr>
          <w:p w14:paraId="48D176FC" w14:textId="185B9155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26</w:t>
            </w:r>
          </w:p>
        </w:tc>
        <w:tc>
          <w:tcPr>
            <w:tcW w:w="2410" w:type="dxa"/>
          </w:tcPr>
          <w:p w14:paraId="73C1BA97" w14:textId="3343BDB4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management</w:t>
            </w:r>
          </w:p>
        </w:tc>
        <w:tc>
          <w:tcPr>
            <w:tcW w:w="2410" w:type="dxa"/>
          </w:tcPr>
          <w:p w14:paraId="15D807C4" w14:textId="127F6E77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经营，管理</w:t>
            </w:r>
          </w:p>
        </w:tc>
      </w:tr>
      <w:tr w:rsidR="0036348A" w:rsidRPr="005243BE" w14:paraId="2F0A6F13" w14:textId="1BAE9836" w:rsidTr="00583443">
        <w:trPr>
          <w:trHeight w:val="680"/>
        </w:trPr>
        <w:tc>
          <w:tcPr>
            <w:tcW w:w="603" w:type="dxa"/>
          </w:tcPr>
          <w:p w14:paraId="252CD9E0" w14:textId="1BC87B9A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671" w:type="dxa"/>
          </w:tcPr>
          <w:p w14:paraId="6E62B383" w14:textId="046155FF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outgoing</w:t>
            </w:r>
          </w:p>
        </w:tc>
        <w:tc>
          <w:tcPr>
            <w:tcW w:w="2538" w:type="dxa"/>
          </w:tcPr>
          <w:p w14:paraId="26E6B929" w14:textId="55F977B2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爱交际的，友好的</w:t>
            </w:r>
          </w:p>
        </w:tc>
        <w:tc>
          <w:tcPr>
            <w:tcW w:w="567" w:type="dxa"/>
          </w:tcPr>
          <w:p w14:paraId="5ACAB1DA" w14:textId="24AD496E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27</w:t>
            </w:r>
          </w:p>
        </w:tc>
        <w:tc>
          <w:tcPr>
            <w:tcW w:w="2410" w:type="dxa"/>
          </w:tcPr>
          <w:p w14:paraId="6F034766" w14:textId="26CE7E29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candidate</w:t>
            </w:r>
          </w:p>
        </w:tc>
        <w:tc>
          <w:tcPr>
            <w:tcW w:w="2410" w:type="dxa"/>
          </w:tcPr>
          <w:p w14:paraId="14121754" w14:textId="3DBD94A9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候选人，申请人</w:t>
            </w:r>
          </w:p>
        </w:tc>
      </w:tr>
      <w:tr w:rsidR="0036348A" w:rsidRPr="005243BE" w14:paraId="150A6BAC" w14:textId="15159E7A" w:rsidTr="00583443">
        <w:trPr>
          <w:trHeight w:val="680"/>
        </w:trPr>
        <w:tc>
          <w:tcPr>
            <w:tcW w:w="603" w:type="dxa"/>
          </w:tcPr>
          <w:p w14:paraId="0FC6EC1B" w14:textId="753A7E5C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671" w:type="dxa"/>
          </w:tcPr>
          <w:p w14:paraId="6007F9BD" w14:textId="44AF2FBB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positive</w:t>
            </w:r>
          </w:p>
        </w:tc>
        <w:tc>
          <w:tcPr>
            <w:tcW w:w="2538" w:type="dxa"/>
          </w:tcPr>
          <w:p w14:paraId="2712F7ED" w14:textId="5D2CBBCB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乐观的，积极的</w:t>
            </w:r>
          </w:p>
        </w:tc>
        <w:tc>
          <w:tcPr>
            <w:tcW w:w="567" w:type="dxa"/>
          </w:tcPr>
          <w:p w14:paraId="393B9409" w14:textId="7C5A1635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28</w:t>
            </w:r>
          </w:p>
        </w:tc>
        <w:tc>
          <w:tcPr>
            <w:tcW w:w="2410" w:type="dxa"/>
          </w:tcPr>
          <w:p w14:paraId="34BB1F1A" w14:textId="2D15D28F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refine</w:t>
            </w:r>
          </w:p>
        </w:tc>
        <w:tc>
          <w:tcPr>
            <w:tcW w:w="2410" w:type="dxa"/>
          </w:tcPr>
          <w:p w14:paraId="796D6132" w14:textId="5254588D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提炼，精炼，改进</w:t>
            </w:r>
          </w:p>
        </w:tc>
      </w:tr>
      <w:tr w:rsidR="0036348A" w:rsidRPr="005243BE" w14:paraId="0BF6B33B" w14:textId="7436A1D0" w:rsidTr="00583443">
        <w:trPr>
          <w:trHeight w:val="680"/>
        </w:trPr>
        <w:tc>
          <w:tcPr>
            <w:tcW w:w="603" w:type="dxa"/>
          </w:tcPr>
          <w:p w14:paraId="43848811" w14:textId="600E9132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671" w:type="dxa"/>
          </w:tcPr>
          <w:p w14:paraId="28F8F78A" w14:textId="5D5C931C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review</w:t>
            </w:r>
          </w:p>
        </w:tc>
        <w:tc>
          <w:tcPr>
            <w:tcW w:w="2538" w:type="dxa"/>
          </w:tcPr>
          <w:p w14:paraId="1CDBAE62" w14:textId="09C09F90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回顾，温习，复习</w:t>
            </w:r>
          </w:p>
        </w:tc>
        <w:tc>
          <w:tcPr>
            <w:tcW w:w="567" w:type="dxa"/>
          </w:tcPr>
          <w:p w14:paraId="64328F32" w14:textId="1DBDFE90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29</w:t>
            </w:r>
          </w:p>
        </w:tc>
        <w:tc>
          <w:tcPr>
            <w:tcW w:w="2410" w:type="dxa"/>
          </w:tcPr>
          <w:p w14:paraId="18F10C3B" w14:textId="3DAB002D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mold</w:t>
            </w:r>
          </w:p>
        </w:tc>
        <w:tc>
          <w:tcPr>
            <w:tcW w:w="2410" w:type="dxa"/>
          </w:tcPr>
          <w:p w14:paraId="6EEAA311" w14:textId="7ECADBF3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塑造，打造</w:t>
            </w:r>
          </w:p>
        </w:tc>
      </w:tr>
      <w:tr w:rsidR="0036348A" w:rsidRPr="005243BE" w14:paraId="26E3FD60" w14:textId="3A7EC2C8" w:rsidTr="00583443">
        <w:trPr>
          <w:trHeight w:val="680"/>
        </w:trPr>
        <w:tc>
          <w:tcPr>
            <w:tcW w:w="603" w:type="dxa"/>
          </w:tcPr>
          <w:p w14:paraId="0B434C82" w14:textId="29E51C15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671" w:type="dxa"/>
          </w:tcPr>
          <w:p w14:paraId="31AF8E1B" w14:textId="4E64C76C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schedule</w:t>
            </w:r>
          </w:p>
        </w:tc>
        <w:tc>
          <w:tcPr>
            <w:tcW w:w="2538" w:type="dxa"/>
          </w:tcPr>
          <w:p w14:paraId="3340F0EA" w14:textId="3DB601CC" w:rsidR="0036348A" w:rsidRPr="00185AA1" w:rsidRDefault="0036348A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工作计划，日程安排</w:t>
            </w:r>
          </w:p>
        </w:tc>
        <w:tc>
          <w:tcPr>
            <w:tcW w:w="567" w:type="dxa"/>
          </w:tcPr>
          <w:p w14:paraId="26B7D7AF" w14:textId="32BDB7CD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30</w:t>
            </w:r>
          </w:p>
        </w:tc>
        <w:tc>
          <w:tcPr>
            <w:tcW w:w="2410" w:type="dxa"/>
          </w:tcPr>
          <w:p w14:paraId="256375E3" w14:textId="02AC4AA2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recruiter</w:t>
            </w:r>
          </w:p>
        </w:tc>
        <w:tc>
          <w:tcPr>
            <w:tcW w:w="2410" w:type="dxa"/>
          </w:tcPr>
          <w:p w14:paraId="2C033305" w14:textId="4764E88C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招聘人员</w:t>
            </w:r>
          </w:p>
        </w:tc>
      </w:tr>
      <w:tr w:rsidR="0036348A" w:rsidRPr="005243BE" w14:paraId="4B08C4B4" w14:textId="11C921C8" w:rsidTr="00583443">
        <w:trPr>
          <w:trHeight w:val="680"/>
        </w:trPr>
        <w:tc>
          <w:tcPr>
            <w:tcW w:w="603" w:type="dxa"/>
          </w:tcPr>
          <w:p w14:paraId="7A28CFD5" w14:textId="55732134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671" w:type="dxa"/>
          </w:tcPr>
          <w:p w14:paraId="02806627" w14:textId="2FDADBA3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settle down</w:t>
            </w:r>
          </w:p>
        </w:tc>
        <w:tc>
          <w:tcPr>
            <w:tcW w:w="2538" w:type="dxa"/>
          </w:tcPr>
          <w:p w14:paraId="572D4C20" w14:textId="0A6FC894" w:rsidR="0036348A" w:rsidRPr="00185AA1" w:rsidRDefault="0036348A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定居，安顿下来</w:t>
            </w:r>
          </w:p>
        </w:tc>
        <w:tc>
          <w:tcPr>
            <w:tcW w:w="567" w:type="dxa"/>
          </w:tcPr>
          <w:p w14:paraId="4B79009C" w14:textId="5D6718BF" w:rsidR="0036348A" w:rsidRPr="00185AA1" w:rsidRDefault="0036348A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2410" w:type="dxa"/>
          </w:tcPr>
          <w:p w14:paraId="7DE2462F" w14:textId="75DA1C34" w:rsidR="0036348A" w:rsidRPr="00557112" w:rsidRDefault="0036348A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decline</w:t>
            </w:r>
          </w:p>
        </w:tc>
        <w:tc>
          <w:tcPr>
            <w:tcW w:w="2410" w:type="dxa"/>
          </w:tcPr>
          <w:p w14:paraId="6C21BCC3" w14:textId="053A12A9" w:rsidR="0036348A" w:rsidRPr="00185AA1" w:rsidRDefault="0036348A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谢绝，婉言拒绝</w:t>
            </w:r>
          </w:p>
        </w:tc>
      </w:tr>
      <w:tr w:rsidR="0036348A" w:rsidRPr="005243BE" w14:paraId="5534AE3E" w14:textId="65536D23" w:rsidTr="00583443">
        <w:trPr>
          <w:trHeight w:val="680"/>
        </w:trPr>
        <w:tc>
          <w:tcPr>
            <w:tcW w:w="603" w:type="dxa"/>
          </w:tcPr>
          <w:p w14:paraId="1F8A9F05" w14:textId="3CCD9DFC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671" w:type="dxa"/>
          </w:tcPr>
          <w:p w14:paraId="0F45CDBD" w14:textId="0ABA137F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optimistic</w:t>
            </w:r>
          </w:p>
        </w:tc>
        <w:tc>
          <w:tcPr>
            <w:tcW w:w="2538" w:type="dxa"/>
          </w:tcPr>
          <w:p w14:paraId="26AC842A" w14:textId="74D7D9FE" w:rsidR="0036348A" w:rsidRPr="00185AA1" w:rsidRDefault="00E61DF1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 w:hint="eastAsia"/>
                <w:color w:val="000000" w:themeColor="text1"/>
                <w:sz w:val="22"/>
                <w:szCs w:val="22"/>
              </w:rPr>
              <w:t>乐观的</w:t>
            </w:r>
          </w:p>
        </w:tc>
        <w:tc>
          <w:tcPr>
            <w:tcW w:w="567" w:type="dxa"/>
          </w:tcPr>
          <w:p w14:paraId="6E178E92" w14:textId="7FCE4150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2410" w:type="dxa"/>
          </w:tcPr>
          <w:p w14:paraId="0A1BE1C0" w14:textId="7C19351D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qualification</w:t>
            </w:r>
          </w:p>
        </w:tc>
        <w:tc>
          <w:tcPr>
            <w:tcW w:w="2410" w:type="dxa"/>
          </w:tcPr>
          <w:p w14:paraId="4C8ED1EC" w14:textId="1FEAA208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资格，学历</w:t>
            </w:r>
          </w:p>
        </w:tc>
      </w:tr>
      <w:tr w:rsidR="0036348A" w:rsidRPr="005243BE" w14:paraId="43B4A359" w14:textId="1E182E64" w:rsidTr="00583443">
        <w:trPr>
          <w:trHeight w:val="680"/>
        </w:trPr>
        <w:tc>
          <w:tcPr>
            <w:tcW w:w="603" w:type="dxa"/>
          </w:tcPr>
          <w:p w14:paraId="2AAB4865" w14:textId="37329B13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671" w:type="dxa"/>
          </w:tcPr>
          <w:p w14:paraId="087759BA" w14:textId="240338EB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illusion</w:t>
            </w:r>
          </w:p>
        </w:tc>
        <w:tc>
          <w:tcPr>
            <w:tcW w:w="2538" w:type="dxa"/>
          </w:tcPr>
          <w:p w14:paraId="7AD5DA84" w14:textId="036F9661" w:rsidR="0036348A" w:rsidRPr="00185AA1" w:rsidRDefault="005243BE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幻想，错觉</w:t>
            </w:r>
          </w:p>
        </w:tc>
        <w:tc>
          <w:tcPr>
            <w:tcW w:w="567" w:type="dxa"/>
          </w:tcPr>
          <w:p w14:paraId="68E9E960" w14:textId="4356FA87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2410" w:type="dxa"/>
          </w:tcPr>
          <w:p w14:paraId="0459A98A" w14:textId="18C56CC1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evaluation</w:t>
            </w:r>
          </w:p>
        </w:tc>
        <w:tc>
          <w:tcPr>
            <w:tcW w:w="2410" w:type="dxa"/>
          </w:tcPr>
          <w:p w14:paraId="20B87C22" w14:textId="0756CF12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评价，定值，估计</w:t>
            </w:r>
          </w:p>
        </w:tc>
      </w:tr>
      <w:tr w:rsidR="0036348A" w:rsidRPr="005243BE" w14:paraId="4AA2C438" w14:textId="607EFAF8" w:rsidTr="00583443">
        <w:trPr>
          <w:trHeight w:val="680"/>
        </w:trPr>
        <w:tc>
          <w:tcPr>
            <w:tcW w:w="603" w:type="dxa"/>
          </w:tcPr>
          <w:p w14:paraId="43E7DA29" w14:textId="2B73E92B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671" w:type="dxa"/>
          </w:tcPr>
          <w:p w14:paraId="297AB55A" w14:textId="080506F0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interpersonal</w:t>
            </w:r>
          </w:p>
        </w:tc>
        <w:tc>
          <w:tcPr>
            <w:tcW w:w="2538" w:type="dxa"/>
          </w:tcPr>
          <w:p w14:paraId="4C776E6F" w14:textId="43AE5837" w:rsidR="0036348A" w:rsidRPr="00185AA1" w:rsidRDefault="005243BE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 w:cs="AppleSystemUIFont"/>
                <w:color w:val="000000" w:themeColor="text1"/>
                <w:sz w:val="22"/>
                <w:szCs w:val="22"/>
              </w:rPr>
              <w:t>人际关系的，人际的</w:t>
            </w:r>
          </w:p>
        </w:tc>
        <w:tc>
          <w:tcPr>
            <w:tcW w:w="567" w:type="dxa"/>
          </w:tcPr>
          <w:p w14:paraId="67D58D50" w14:textId="792CF31C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2410" w:type="dxa"/>
          </w:tcPr>
          <w:p w14:paraId="1F844CF2" w14:textId="70AAE9BB" w:rsidR="0036348A" w:rsidRPr="00557112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hone</w:t>
            </w:r>
          </w:p>
        </w:tc>
        <w:tc>
          <w:tcPr>
            <w:tcW w:w="2410" w:type="dxa"/>
          </w:tcPr>
          <w:p w14:paraId="026ED50A" w14:textId="2852A7ED" w:rsidR="0036348A" w:rsidRPr="00185AA1" w:rsidRDefault="0036348A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磨练，训练</w:t>
            </w:r>
          </w:p>
        </w:tc>
      </w:tr>
      <w:tr w:rsidR="005243BE" w:rsidRPr="005243BE" w14:paraId="53060EB8" w14:textId="70EF850C" w:rsidTr="00583443">
        <w:trPr>
          <w:trHeight w:val="680"/>
        </w:trPr>
        <w:tc>
          <w:tcPr>
            <w:tcW w:w="603" w:type="dxa"/>
          </w:tcPr>
          <w:p w14:paraId="68297229" w14:textId="45BF5552" w:rsidR="005243BE" w:rsidRPr="00185AA1" w:rsidRDefault="00583443" w:rsidP="00583443">
            <w:pPr>
              <w:spacing w:line="560" w:lineRule="exact"/>
              <w:ind w:firstLineChars="50" w:firstLine="110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微软雅黑" w:hAnsi="Arial" w:hint="eastAsia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671" w:type="dxa"/>
          </w:tcPr>
          <w:p w14:paraId="0B708DFF" w14:textId="30A940D8" w:rsidR="005243BE" w:rsidRPr="00557112" w:rsidRDefault="005243BE" w:rsidP="00583443">
            <w:pPr>
              <w:spacing w:line="560" w:lineRule="exact"/>
              <w:ind w:firstLineChars="50" w:firstLine="110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coordinate</w:t>
            </w:r>
          </w:p>
        </w:tc>
        <w:tc>
          <w:tcPr>
            <w:tcW w:w="2538" w:type="dxa"/>
          </w:tcPr>
          <w:p w14:paraId="1EB93516" w14:textId="5507115F" w:rsidR="005243BE" w:rsidRPr="00185AA1" w:rsidRDefault="005243BE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搭配，协调</w:t>
            </w:r>
          </w:p>
        </w:tc>
        <w:tc>
          <w:tcPr>
            <w:tcW w:w="567" w:type="dxa"/>
          </w:tcPr>
          <w:p w14:paraId="089801BF" w14:textId="1CD47C81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2410" w:type="dxa"/>
          </w:tcPr>
          <w:p w14:paraId="6492FB0F" w14:textId="069B22F0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on good terms</w:t>
            </w:r>
          </w:p>
        </w:tc>
        <w:tc>
          <w:tcPr>
            <w:tcW w:w="2410" w:type="dxa"/>
          </w:tcPr>
          <w:p w14:paraId="2FD001D8" w14:textId="06010665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关系融洽，友好相处</w:t>
            </w:r>
          </w:p>
        </w:tc>
      </w:tr>
      <w:tr w:rsidR="005243BE" w:rsidRPr="005243BE" w14:paraId="2B312BB7" w14:textId="59E375D6" w:rsidTr="00583443">
        <w:trPr>
          <w:trHeight w:val="680"/>
        </w:trPr>
        <w:tc>
          <w:tcPr>
            <w:tcW w:w="603" w:type="dxa"/>
          </w:tcPr>
          <w:p w14:paraId="37996ADE" w14:textId="51BD84EA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671" w:type="dxa"/>
          </w:tcPr>
          <w:p w14:paraId="50904F0B" w14:textId="190D8AFA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passionate</w:t>
            </w:r>
          </w:p>
        </w:tc>
        <w:tc>
          <w:tcPr>
            <w:tcW w:w="2538" w:type="dxa"/>
          </w:tcPr>
          <w:p w14:paraId="37458267" w14:textId="04B023A9" w:rsidR="005243BE" w:rsidRPr="00185AA1" w:rsidRDefault="005243BE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热诚的，热情的</w:t>
            </w:r>
          </w:p>
        </w:tc>
        <w:tc>
          <w:tcPr>
            <w:tcW w:w="567" w:type="dxa"/>
          </w:tcPr>
          <w:p w14:paraId="50BD969D" w14:textId="423646C3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36</w:t>
            </w:r>
          </w:p>
        </w:tc>
        <w:tc>
          <w:tcPr>
            <w:tcW w:w="2410" w:type="dxa"/>
          </w:tcPr>
          <w:p w14:paraId="71F69764" w14:textId="4A87A479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take note of</w:t>
            </w:r>
          </w:p>
        </w:tc>
        <w:tc>
          <w:tcPr>
            <w:tcW w:w="2410" w:type="dxa"/>
          </w:tcPr>
          <w:p w14:paraId="062C7FB1" w14:textId="705EF541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留心，注意</w:t>
            </w:r>
          </w:p>
        </w:tc>
      </w:tr>
      <w:tr w:rsidR="005243BE" w:rsidRPr="005243BE" w14:paraId="3FA1D15D" w14:textId="742B60D2" w:rsidTr="00583443">
        <w:trPr>
          <w:trHeight w:val="680"/>
        </w:trPr>
        <w:tc>
          <w:tcPr>
            <w:tcW w:w="603" w:type="dxa"/>
          </w:tcPr>
          <w:p w14:paraId="537253EF" w14:textId="6EA0F1CD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671" w:type="dxa"/>
          </w:tcPr>
          <w:p w14:paraId="55B4ED57" w14:textId="13A59C85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cherish</w:t>
            </w:r>
          </w:p>
        </w:tc>
        <w:tc>
          <w:tcPr>
            <w:tcW w:w="2538" w:type="dxa"/>
          </w:tcPr>
          <w:p w14:paraId="5B8C8EFA" w14:textId="047E545D" w:rsidR="005243BE" w:rsidRPr="00185AA1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珍爱，钟爱，爱护</w:t>
            </w:r>
          </w:p>
        </w:tc>
        <w:tc>
          <w:tcPr>
            <w:tcW w:w="567" w:type="dxa"/>
          </w:tcPr>
          <w:p w14:paraId="260FB419" w14:textId="00A881EA" w:rsidR="005243BE" w:rsidRPr="00185AA1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37</w:t>
            </w:r>
          </w:p>
        </w:tc>
        <w:tc>
          <w:tcPr>
            <w:tcW w:w="2410" w:type="dxa"/>
          </w:tcPr>
          <w:p w14:paraId="49F6EEBE" w14:textId="1447EB04" w:rsidR="005243BE" w:rsidRPr="00557112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be familiar with</w:t>
            </w:r>
          </w:p>
        </w:tc>
        <w:tc>
          <w:tcPr>
            <w:tcW w:w="2410" w:type="dxa"/>
          </w:tcPr>
          <w:p w14:paraId="3F2E48FB" w14:textId="05F3B108" w:rsidR="005243BE" w:rsidRPr="00185AA1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熟悉，通晓，精通</w:t>
            </w:r>
          </w:p>
        </w:tc>
      </w:tr>
      <w:tr w:rsidR="005243BE" w:rsidRPr="005243BE" w14:paraId="27507647" w14:textId="6DB2A637" w:rsidTr="00583443">
        <w:trPr>
          <w:trHeight w:val="680"/>
        </w:trPr>
        <w:tc>
          <w:tcPr>
            <w:tcW w:w="603" w:type="dxa"/>
          </w:tcPr>
          <w:p w14:paraId="12056B4C" w14:textId="2F693BC9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671" w:type="dxa"/>
          </w:tcPr>
          <w:p w14:paraId="7E3E1C10" w14:textId="640AEBD0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assure</w:t>
            </w:r>
          </w:p>
        </w:tc>
        <w:tc>
          <w:tcPr>
            <w:tcW w:w="2538" w:type="dxa"/>
          </w:tcPr>
          <w:p w14:paraId="0C0BC3B5" w14:textId="00C421E7" w:rsidR="005243BE" w:rsidRPr="00185AA1" w:rsidRDefault="005243BE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使确信，保证，确保</w:t>
            </w:r>
          </w:p>
        </w:tc>
        <w:tc>
          <w:tcPr>
            <w:tcW w:w="567" w:type="dxa"/>
          </w:tcPr>
          <w:p w14:paraId="2A9E56D3" w14:textId="3A55E3AA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38</w:t>
            </w:r>
          </w:p>
        </w:tc>
        <w:tc>
          <w:tcPr>
            <w:tcW w:w="2410" w:type="dxa"/>
          </w:tcPr>
          <w:p w14:paraId="0F55280E" w14:textId="437CED09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be suitable for</w:t>
            </w:r>
          </w:p>
        </w:tc>
        <w:tc>
          <w:tcPr>
            <w:tcW w:w="2410" w:type="dxa"/>
          </w:tcPr>
          <w:p w14:paraId="799F6E6F" w14:textId="70DB4177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适于，合适的</w:t>
            </w:r>
          </w:p>
        </w:tc>
      </w:tr>
      <w:tr w:rsidR="005243BE" w:rsidRPr="005243BE" w14:paraId="6F0BCED8" w14:textId="745C8C3C" w:rsidTr="00583443">
        <w:trPr>
          <w:trHeight w:val="680"/>
        </w:trPr>
        <w:tc>
          <w:tcPr>
            <w:tcW w:w="603" w:type="dxa"/>
          </w:tcPr>
          <w:p w14:paraId="04577AB1" w14:textId="732760AA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671" w:type="dxa"/>
          </w:tcPr>
          <w:p w14:paraId="1575FDFF" w14:textId="74F20930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betterment</w:t>
            </w:r>
          </w:p>
        </w:tc>
        <w:tc>
          <w:tcPr>
            <w:tcW w:w="2538" w:type="dxa"/>
          </w:tcPr>
          <w:p w14:paraId="03828611" w14:textId="7F555595" w:rsidR="005243BE" w:rsidRPr="00185AA1" w:rsidRDefault="005243BE" w:rsidP="00185AA1">
            <w:pPr>
              <w:snapToGri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改进，改善，改良</w:t>
            </w:r>
          </w:p>
        </w:tc>
        <w:tc>
          <w:tcPr>
            <w:tcW w:w="567" w:type="dxa"/>
          </w:tcPr>
          <w:p w14:paraId="1888213A" w14:textId="3A5FAD27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39</w:t>
            </w:r>
          </w:p>
        </w:tc>
        <w:tc>
          <w:tcPr>
            <w:tcW w:w="2410" w:type="dxa"/>
          </w:tcPr>
          <w:p w14:paraId="60E458DB" w14:textId="1775AD5A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be used to</w:t>
            </w:r>
          </w:p>
        </w:tc>
        <w:tc>
          <w:tcPr>
            <w:tcW w:w="2410" w:type="dxa"/>
          </w:tcPr>
          <w:p w14:paraId="1D7CDA00" w14:textId="266B6FF6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习惯做某事</w:t>
            </w:r>
          </w:p>
        </w:tc>
      </w:tr>
      <w:tr w:rsidR="005243BE" w:rsidRPr="005243BE" w14:paraId="6727E853" w14:textId="59C403BF" w:rsidTr="00583443">
        <w:trPr>
          <w:trHeight w:val="680"/>
        </w:trPr>
        <w:tc>
          <w:tcPr>
            <w:tcW w:w="603" w:type="dxa"/>
          </w:tcPr>
          <w:p w14:paraId="4C50FD9B" w14:textId="48B44102" w:rsidR="005243BE" w:rsidRPr="00185AA1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671" w:type="dxa"/>
          </w:tcPr>
          <w:p w14:paraId="467351C8" w14:textId="2B0A7C58" w:rsidR="005243BE" w:rsidRPr="00557112" w:rsidRDefault="005243BE" w:rsidP="00185AA1">
            <w:pPr>
              <w:snapToGri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make notes</w:t>
            </w:r>
          </w:p>
        </w:tc>
        <w:tc>
          <w:tcPr>
            <w:tcW w:w="2538" w:type="dxa"/>
          </w:tcPr>
          <w:p w14:paraId="4A4ADEA9" w14:textId="07C13DF4" w:rsidR="005243BE" w:rsidRPr="00185AA1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微软雅黑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微软雅黑" w:eastAsia="微软雅黑"/>
                <w:color w:val="000000" w:themeColor="text1"/>
                <w:sz w:val="22"/>
                <w:szCs w:val="22"/>
              </w:rPr>
              <w:t>做笔记，记录</w:t>
            </w:r>
          </w:p>
        </w:tc>
        <w:tc>
          <w:tcPr>
            <w:tcW w:w="567" w:type="dxa"/>
          </w:tcPr>
          <w:p w14:paraId="01880354" w14:textId="415DE5EF" w:rsidR="005243BE" w:rsidRPr="00185AA1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2410" w:type="dxa"/>
          </w:tcPr>
          <w:p w14:paraId="144D5B19" w14:textId="396F6525" w:rsidR="005243BE" w:rsidRPr="00557112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</w:pPr>
            <w:r w:rsidRPr="00557112">
              <w:rPr>
                <w:rFonts w:ascii="Arial" w:eastAsia="微软雅黑" w:hAnsi="Arial"/>
                <w:b/>
                <w:bCs/>
                <w:color w:val="000000" w:themeColor="text1"/>
                <w:sz w:val="22"/>
                <w:szCs w:val="22"/>
              </w:rPr>
              <w:t>as much as possible</w:t>
            </w:r>
          </w:p>
        </w:tc>
        <w:tc>
          <w:tcPr>
            <w:tcW w:w="2410" w:type="dxa"/>
          </w:tcPr>
          <w:p w14:paraId="4FD096BE" w14:textId="02B3026B" w:rsidR="005243BE" w:rsidRPr="00185AA1" w:rsidRDefault="005243BE" w:rsidP="00185AA1">
            <w:pPr>
              <w:widowControl w:val="0"/>
              <w:autoSpaceDE w:val="0"/>
              <w:autoSpaceDN w:val="0"/>
              <w:adjustRightInd w:val="0"/>
              <w:spacing w:line="560" w:lineRule="exact"/>
              <w:rPr>
                <w:rFonts w:ascii="Arial" w:eastAsia="微软雅黑" w:hAnsi="Arial"/>
                <w:color w:val="000000" w:themeColor="text1"/>
                <w:sz w:val="22"/>
                <w:szCs w:val="22"/>
              </w:rPr>
            </w:pPr>
            <w:r w:rsidRPr="00185AA1">
              <w:rPr>
                <w:rFonts w:eastAsia="微软雅黑"/>
                <w:sz w:val="22"/>
                <w:szCs w:val="22"/>
              </w:rPr>
              <w:t>尽量，尽可能</w:t>
            </w:r>
          </w:p>
        </w:tc>
      </w:tr>
    </w:tbl>
    <w:p w14:paraId="1F29D180" w14:textId="5975E1C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lastRenderedPageBreak/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36"/>
        </w:rPr>
        <w:t>co-worker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  <w:t xml:space="preserve">[ˈkoʊ wɜːrkər] </w:t>
      </w:r>
    </w:p>
    <w:p w14:paraId="2256DF63" w14:textId="38934359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n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同事，同僚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078E3739" w14:textId="644B27CB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All of my </w:t>
      </w:r>
      <w:r w:rsidRPr="005067DA">
        <w:rPr>
          <w:rFonts w:ascii="Arial" w:eastAsia="微软雅黑" w:hAnsi="Arial" w:cs="AppleSystemUIFont"/>
          <w:color w:val="FF0000"/>
          <w:sz w:val="28"/>
          <w:szCs w:val="32"/>
        </w:rPr>
        <w:t xml:space="preserve">co-workers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are very approachable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.</w:t>
      </w:r>
      <w:r w:rsidR="00D65B9D" w:rsidRPr="00D65B9D">
        <w:t xml:space="preserve"> </w:t>
      </w:r>
      <w:r w:rsidR="00D65B9D" w:rsidRPr="00D65B9D">
        <w:rPr>
          <w:rFonts w:ascii="Arial" w:eastAsia="微软雅黑" w:hAnsi="Arial" w:cs="AppleSystemUIFont"/>
          <w:color w:val="000000" w:themeColor="text1"/>
          <w:sz w:val="28"/>
          <w:szCs w:val="48"/>
        </w:rPr>
        <w:t>我所有的同事都很平易近人。</w:t>
      </w:r>
    </w:p>
    <w:p w14:paraId="75E932E3" w14:textId="572D7F8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approachable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>[əˈproʊtʃəbl]</w:t>
      </w:r>
    </w:p>
    <w:p w14:paraId="0E521C9D" w14:textId="5ED68E6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adj.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和蔼可亲的，可接近的，能达到的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7F20671B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They are so nice and </w:t>
      </w:r>
      <w:r w:rsidRPr="005067DA">
        <w:rPr>
          <w:rFonts w:ascii="Arial" w:eastAsia="微软雅黑" w:hAnsi="Arial" w:cs="AppleSystemUIFont"/>
          <w:color w:val="FF0000"/>
          <w:sz w:val="28"/>
          <w:szCs w:val="32"/>
        </w:rPr>
        <w:t>approachable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, so they would help me in times of need.</w:t>
      </w:r>
    </w:p>
    <w:p w14:paraId="0EE41002" w14:textId="42928F9D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他们是如此的友善和平易近人，所以他们会在我需要的时候帮助我。</w:t>
      </w:r>
    </w:p>
    <w:p w14:paraId="5E46D585" w14:textId="048D5612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</w:t>
      </w:r>
      <w:r w:rsidRPr="005243BE">
        <w:rPr>
          <w:rFonts w:ascii="Arial" w:eastAsia="微软雅黑" w:hAnsi="Arial" w:cs="AppleSystemUIFontBold"/>
          <w:b/>
          <w:bCs/>
          <w:color w:val="000000" w:themeColor="text1"/>
          <w:sz w:val="32"/>
          <w:szCs w:val="44"/>
        </w:rPr>
        <w:t>emphasize</w:t>
      </w:r>
      <w:r w:rsidRPr="005243BE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[ˈemfəsaɪz]</w:t>
      </w:r>
    </w:p>
    <w:p w14:paraId="5E7A4361" w14:textId="0B9C62CA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强调，重视，着重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1377C7F1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Don't forget to </w:t>
      </w:r>
      <w:r w:rsidRPr="005067DA">
        <w:rPr>
          <w:rFonts w:ascii="Arial" w:eastAsia="微软雅黑" w:hAnsi="Arial" w:cs="AppleSystemUIFont"/>
          <w:color w:val="FF0000"/>
          <w:sz w:val="28"/>
          <w:szCs w:val="32"/>
        </w:rPr>
        <w:t xml:space="preserve">emphasize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that I was able to finish it successfully. </w:t>
      </w:r>
    </w:p>
    <w:p w14:paraId="753E2B02" w14:textId="0986905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别忘了强调我能够成功地完成它。</w:t>
      </w:r>
    </w:p>
    <w:p w14:paraId="27B2A81C" w14:textId="293548A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3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</w:t>
      </w:r>
      <w:r w:rsidRPr="005243BE">
        <w:rPr>
          <w:rFonts w:ascii="Arial" w:eastAsia="微软雅黑" w:hAnsi="Arial" w:cs="AppleSystemUIFontBold"/>
          <w:b/>
          <w:bCs/>
          <w:color w:val="000000" w:themeColor="text1"/>
          <w:sz w:val="32"/>
          <w:szCs w:val="44"/>
        </w:rPr>
        <w:t>efficiency</w:t>
      </w:r>
      <w:r w:rsidRPr="005243BE">
        <w:rPr>
          <w:rFonts w:ascii="Arial" w:eastAsia="微软雅黑" w:hAnsi="Arial" w:cs="AppleSystemUIFontBold"/>
          <w:color w:val="808080" w:themeColor="background1" w:themeShade="80"/>
          <w:sz w:val="28"/>
          <w:szCs w:val="40"/>
        </w:rPr>
        <w:t xml:space="preserve"> [ɪˈfɪʃnsi]</w:t>
      </w:r>
    </w:p>
    <w:p w14:paraId="0BE7F6F1" w14:textId="63B43753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0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40"/>
        </w:rPr>
        <w:t>效率，效能，功效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40"/>
        </w:rPr>
        <w:t>；</w:t>
      </w:r>
    </w:p>
    <w:p w14:paraId="5CF93AF0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improvements in </w:t>
      </w:r>
      <w:r w:rsidRPr="005067DA">
        <w:rPr>
          <w:rFonts w:ascii="Arial" w:eastAsia="微软雅黑" w:hAnsi="Arial" w:cs="AppleSystemUIFont"/>
          <w:color w:val="FF0000"/>
          <w:sz w:val="28"/>
          <w:szCs w:val="32"/>
        </w:rPr>
        <w:t xml:space="preserve">efficiency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at the factory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工厂效率的提高</w:t>
      </w:r>
    </w:p>
    <w:p w14:paraId="76F36EF9" w14:textId="12BE97DC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Segoe UI Symbol" w:eastAsia="微软雅黑" w:hAnsi="Segoe UI Symbol" w:cs="Segoe UI Symbol"/>
          <w:color w:val="0432FF"/>
          <w:sz w:val="28"/>
          <w:szCs w:val="32"/>
        </w:rPr>
        <w:t>▷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 efficient [ɪˈfɪʃnt] adj.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有效率的，效率高的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73F54815" w14:textId="078DB70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leadership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[ˈliːdərʃɪp] </w:t>
      </w:r>
    </w:p>
    <w:p w14:paraId="23DB30C3" w14:textId="5B37261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领导，领导地位，领导才能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48"/>
        </w:rPr>
        <w:t>；</w:t>
      </w:r>
    </w:p>
    <w:p w14:paraId="7DB04C67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Strong </w:t>
      </w:r>
      <w:r w:rsidRPr="005067DA">
        <w:rPr>
          <w:rFonts w:ascii="Arial" w:eastAsia="微软雅黑" w:hAnsi="Arial" w:cs="AppleSystemUIFont"/>
          <w:color w:val="FF0000"/>
          <w:sz w:val="28"/>
          <w:szCs w:val="32"/>
        </w:rPr>
        <w:t xml:space="preserve">leadership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is needed to captain the team.</w:t>
      </w:r>
    </w:p>
    <w:p w14:paraId="375571B3" w14:textId="6DBC3BA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担任这个队的队长需要强有力的领导才能。</w:t>
      </w:r>
    </w:p>
    <w:p w14:paraId="63F7BECF" w14:textId="7F50CB4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personality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[ˌpɜːrsəˈnæləti] </w:t>
      </w:r>
    </w:p>
    <w:p w14:paraId="2857AEF7" w14:textId="23475EF9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n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性格，个性，人格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魅力，气质，气度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33734F5B" w14:textId="7A0EDD3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The children all have very different </w:t>
      </w:r>
      <w:r w:rsidRPr="005067DA">
        <w:rPr>
          <w:rFonts w:ascii="Arial" w:eastAsia="微软雅黑" w:hAnsi="Arial" w:cs="AppleSystemUIFont"/>
          <w:color w:val="FF0000"/>
          <w:sz w:val="28"/>
          <w:szCs w:val="32"/>
        </w:rPr>
        <w:t>personalities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.</w:t>
      </w:r>
      <w:r w:rsidR="00383FE3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孩子们的性格各不相同。</w:t>
      </w:r>
    </w:p>
    <w:p w14:paraId="69B8191E" w14:textId="777D0CD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outgoing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[ˈaʊtɡoʊɪŋ] </w:t>
      </w:r>
    </w:p>
    <w:p w14:paraId="56A8838A" w14:textId="274999FE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adj.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爱交际的，友好的，外向的</w:t>
      </w:r>
      <w:r w:rsidR="00383FE3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24249D74" w14:textId="4DA5676F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an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outgoing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personality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外向的性格</w:t>
      </w:r>
    </w:p>
    <w:p w14:paraId="2BB9334C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positive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[ˈpɑːzətɪv] </w:t>
      </w:r>
    </w:p>
    <w:p w14:paraId="279466C1" w14:textId="70B7D14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adj.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积极乐观的，自信的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 = active</w:t>
      </w:r>
      <w:r w:rsidR="00383FE3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积极的，建设性的，有绝对把握</w:t>
      </w:r>
      <w:r w:rsidR="00383FE3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3423E15A" w14:textId="5915379B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a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positive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attitude/outlook </w:t>
      </w:r>
      <w:r w:rsidR="00383FE3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乐观的态度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/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前景</w:t>
      </w:r>
    </w:p>
    <w:p w14:paraId="5F88F782" w14:textId="3AF3E13A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review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[rɪˈvjuː] </w:t>
      </w:r>
    </w:p>
    <w:p w14:paraId="4453E7E7" w14:textId="42973645" w:rsidR="00316A00" w:rsidRPr="005243BE" w:rsidRDefault="00383FE3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n/</w:t>
      </w:r>
      <w:r w:rsidR="00316A00"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v. </w:t>
      </w:r>
      <w:r w:rsidR="00316A00" w:rsidRPr="005243BE">
        <w:rPr>
          <w:rFonts w:ascii="Arial" w:eastAsia="微软雅黑" w:hAnsi="Arial" w:cs="AppleSystemUIFont"/>
          <w:color w:val="0432FF"/>
          <w:sz w:val="28"/>
          <w:szCs w:val="32"/>
        </w:rPr>
        <w:t>回顾，反思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，</w:t>
      </w:r>
      <w:r w:rsidR="00316A00" w:rsidRPr="005243BE">
        <w:rPr>
          <w:rFonts w:ascii="Arial" w:eastAsia="微软雅黑" w:hAnsi="Arial" w:cs="AppleSystemUIFont"/>
          <w:color w:val="0432FF"/>
          <w:sz w:val="28"/>
          <w:szCs w:val="32"/>
        </w:rPr>
        <w:t>复查，温习，复习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7815D74B" w14:textId="30DDBD7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eg.</w:t>
      </w:r>
      <w:r w:rsidR="00383FE3"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to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review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your failures and triumphs</w:t>
      </w:r>
      <w:r w:rsidR="00383FE3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回顾自己的成功和失败</w:t>
      </w:r>
    </w:p>
    <w:p w14:paraId="78F13D65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</w:p>
    <w:p w14:paraId="59CD5449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</w:p>
    <w:p w14:paraId="35275374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lastRenderedPageBreak/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schedule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[ˈskedʒuːl]</w:t>
      </w:r>
    </w:p>
    <w:p w14:paraId="40B9684D" w14:textId="0E3AD62B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 n.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工作计划，日程安排，明细表，清单</w:t>
      </w:r>
      <w:r w:rsidR="00383FE3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23E31FAD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eg. I always make a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schedule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of the things that I have to do and prioritize them.</w:t>
      </w:r>
    </w:p>
    <w:p w14:paraId="322B80E6" w14:textId="0236EE1E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我经常把必须要做的事做个计划，并按轻重缓急排个顺序。</w:t>
      </w:r>
    </w:p>
    <w:p w14:paraId="49FCD5D0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settle down</w:t>
      </w:r>
    </w:p>
    <w:p w14:paraId="03A379BD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定居，安顿下来</w:t>
      </w:r>
    </w:p>
    <w:p w14:paraId="3D045D62" w14:textId="77777777" w:rsidR="00383FE3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eastAsia="微软雅黑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I plan to go to your city to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>settle down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with my family.</w:t>
      </w:r>
      <w:r w:rsidR="00383FE3" w:rsidRPr="005243BE">
        <w:rPr>
          <w:rFonts w:eastAsia="微软雅黑"/>
        </w:rPr>
        <w:t xml:space="preserve"> </w:t>
      </w:r>
    </w:p>
    <w:p w14:paraId="6089B689" w14:textId="51E5FE64" w:rsidR="00316A00" w:rsidRDefault="00383FE3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eastAsia="微软雅黑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我计划去你的城市和我的家人安顿下来。</w:t>
      </w:r>
    </w:p>
    <w:p w14:paraId="7F5D2EF8" w14:textId="4F523097" w:rsidR="005243BE" w:rsidRDefault="005243B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/>
          <w:color w:val="000000" w:themeColor="text1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40"/>
          <w:szCs w:val="7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40"/>
          <w:szCs w:val="72"/>
        </w:rPr>
        <w:t xml:space="preserve"> </w:t>
      </w:r>
      <w:r w:rsidRPr="005243BE">
        <w:rPr>
          <w:rFonts w:ascii="Arial" w:eastAsia="微软雅黑" w:hAnsi="Arial"/>
          <w:b/>
          <w:bCs/>
          <w:color w:val="000000" w:themeColor="text1"/>
          <w:sz w:val="32"/>
          <w:szCs w:val="32"/>
        </w:rPr>
        <w:t>optimistic</w:t>
      </w:r>
      <w:r w:rsidRPr="005243BE">
        <w:rPr>
          <w:rFonts w:ascii="Arial" w:eastAsia="微软雅黑" w:hAnsi="Arial"/>
          <w:color w:val="808080" w:themeColor="background1" w:themeShade="80"/>
          <w:sz w:val="28"/>
          <w:szCs w:val="28"/>
        </w:rPr>
        <w:t xml:space="preserve"> [ɑːptɪˈmɪstɪk]</w:t>
      </w:r>
    </w:p>
    <w:p w14:paraId="1F1EE274" w14:textId="19D8AE32" w:rsidR="005243BE" w:rsidRPr="00DB2FCD" w:rsidRDefault="005243BE" w:rsidP="005243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/>
          <w:color w:val="0432FF"/>
          <w:sz w:val="28"/>
          <w:szCs w:val="28"/>
        </w:rPr>
      </w:pPr>
      <w:r w:rsidRPr="00DB2FCD">
        <w:rPr>
          <w:rFonts w:ascii="Arial" w:eastAsia="微软雅黑" w:hAnsi="Arial"/>
          <w:color w:val="0432FF"/>
          <w:sz w:val="28"/>
          <w:szCs w:val="28"/>
        </w:rPr>
        <w:t>adj.</w:t>
      </w:r>
      <w:r w:rsidRPr="00DB2FCD">
        <w:rPr>
          <w:rFonts w:ascii="Arial" w:eastAsia="微软雅黑" w:hAnsi="Arial" w:hint="eastAsia"/>
          <w:color w:val="0432FF"/>
          <w:sz w:val="28"/>
          <w:szCs w:val="28"/>
        </w:rPr>
        <w:t xml:space="preserve"> </w:t>
      </w:r>
      <w:r w:rsidRPr="00DB2FCD">
        <w:rPr>
          <w:rFonts w:ascii="Arial" w:eastAsia="微软雅黑" w:hAnsi="Arial"/>
          <w:color w:val="0432FF"/>
          <w:sz w:val="28"/>
          <w:szCs w:val="28"/>
        </w:rPr>
        <w:t>乐观的</w:t>
      </w:r>
      <w:r w:rsidRPr="00DB2FCD">
        <w:rPr>
          <w:rFonts w:ascii="Arial" w:eastAsia="微软雅黑" w:hAnsi="Arial" w:hint="eastAsia"/>
          <w:color w:val="0432FF"/>
          <w:sz w:val="28"/>
          <w:szCs w:val="28"/>
        </w:rPr>
        <w:t>，</w:t>
      </w:r>
      <w:r w:rsidRPr="00DB2FCD">
        <w:rPr>
          <w:rFonts w:ascii="Arial" w:eastAsia="微软雅黑" w:hAnsi="Arial"/>
          <w:color w:val="0432FF"/>
          <w:sz w:val="28"/>
          <w:szCs w:val="28"/>
        </w:rPr>
        <w:t>抱乐观看法的</w:t>
      </w:r>
      <w:r w:rsidRPr="00DB2FCD">
        <w:rPr>
          <w:rFonts w:ascii="Arial" w:eastAsia="微软雅黑" w:hAnsi="Arial" w:hint="eastAsia"/>
          <w:color w:val="0432FF"/>
          <w:sz w:val="28"/>
          <w:szCs w:val="28"/>
        </w:rPr>
        <w:t>；</w:t>
      </w:r>
    </w:p>
    <w:p w14:paraId="79CDD3F6" w14:textId="22C38AF2" w:rsidR="005243BE" w:rsidRPr="005243BE" w:rsidRDefault="005243BE" w:rsidP="005243BE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28"/>
        </w:rPr>
        <w:t xml:space="preserve">. in an </w:t>
      </w:r>
      <w:r w:rsidRPr="00DB2FCD">
        <w:rPr>
          <w:rFonts w:ascii="Arial" w:eastAsia="微软雅黑" w:hAnsi="Arial" w:cs="AppleSystemUIFont"/>
          <w:color w:val="FF0000"/>
          <w:sz w:val="28"/>
          <w:szCs w:val="28"/>
        </w:rPr>
        <w:t xml:space="preserve">optimistic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28"/>
        </w:rPr>
        <w:t>mood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2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28"/>
        </w:rPr>
        <w:t>以乐观的情绪</w:t>
      </w:r>
    </w:p>
    <w:p w14:paraId="1E2C87EE" w14:textId="57F83FC2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illusion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[ɪˈluːʒn]</w:t>
      </w:r>
    </w:p>
    <w:p w14:paraId="2D6766FD" w14:textId="50596E16" w:rsidR="00316A00" w:rsidRPr="005243BE" w:rsidRDefault="00383FE3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n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. </w:t>
      </w:r>
      <w:r w:rsidR="00316A00" w:rsidRPr="005243BE">
        <w:rPr>
          <w:rFonts w:ascii="Arial" w:eastAsia="微软雅黑" w:hAnsi="Arial" w:cs="AppleSystemUIFont"/>
          <w:color w:val="0432FF"/>
          <w:sz w:val="28"/>
          <w:szCs w:val="32"/>
        </w:rPr>
        <w:t>错误的观念，幻想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幻想的事物，错觉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1C686028" w14:textId="2825B46A" w:rsidR="00316A00" w:rsidRPr="005243BE" w:rsidRDefault="00383FE3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I have no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illusions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about my birthday present.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我对我的生日礼物不抱有幻想。</w:t>
      </w:r>
    </w:p>
    <w:p w14:paraId="6815D39C" w14:textId="2D03AD74" w:rsidR="00316A00" w:rsidRPr="005243BE" w:rsidRDefault="00383FE3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My wife assumed that she had become thin and I told her that </w:t>
      </w:r>
      <w:r w:rsidR="00DB2FCD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i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t was an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illusion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of her.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我妻子以为她变瘦了，我告诉她这是她的幻觉。</w:t>
      </w:r>
    </w:p>
    <w:p w14:paraId="2863F43F" w14:textId="0D7474D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interpersonal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[ˌɪntərˈpɜːrsənl] </w:t>
      </w:r>
    </w:p>
    <w:p w14:paraId="1D9DCFEF" w14:textId="79DF75B3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4"/>
        </w:rPr>
        <w:t xml:space="preserve">adj. </w:t>
      </w:r>
      <w:r w:rsidRPr="005243BE">
        <w:rPr>
          <w:rFonts w:ascii="Arial" w:eastAsia="微软雅黑" w:hAnsi="Arial" w:cs="AppleSystemUIFont"/>
          <w:color w:val="0432FF"/>
          <w:sz w:val="28"/>
          <w:szCs w:val="21"/>
        </w:rPr>
        <w:t>人际关系的，人际的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21"/>
        </w:rPr>
        <w:t>；</w:t>
      </w:r>
    </w:p>
    <w:p w14:paraId="63CE4DD9" w14:textId="53045799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eg.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She is good at dealing with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interpersonal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relationships.</w:t>
      </w:r>
      <w:r w:rsidR="001B7C3F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她善于处理人际关系。</w:t>
      </w:r>
    </w:p>
    <w:p w14:paraId="7C8D71E5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coordinate 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>[koʊˈɔːrdɪneɪt]</w:t>
      </w:r>
    </w:p>
    <w:p w14:paraId="595745E4" w14:textId="42B1EAFC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使协调，使相配合，（衣服、家具等）搭配，协调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 + with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042124A8" w14:textId="31062A19" w:rsidR="00316A00" w:rsidRPr="005243BE" w:rsidRDefault="001B7C3F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We need someone to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coordinate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the work of the team.</w:t>
      </w:r>
    </w:p>
    <w:p w14:paraId="0687F8EE" w14:textId="5489DCA5" w:rsidR="00316A00" w:rsidRPr="005243BE" w:rsidRDefault="001B7C3F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我们需要一个人来协调这个团队的工作。</w:t>
      </w:r>
    </w:p>
    <w:p w14:paraId="29658945" w14:textId="1758F47D" w:rsidR="00316A00" w:rsidRPr="005243BE" w:rsidRDefault="001B7C3F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This shade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coordinates with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a wide range of other colours.</w:t>
      </w:r>
    </w:p>
    <w:p w14:paraId="374FE87E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 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这种深浅的颜色可与很多颜色搭配。</w:t>
      </w:r>
    </w:p>
    <w:p w14:paraId="0F970E1B" w14:textId="2FD03E6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passionate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[ˈpæʃənət] </w:t>
      </w:r>
    </w:p>
    <w:p w14:paraId="3104DD9A" w14:textId="7DE64C9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6"/>
        </w:rPr>
        <w:t>adj.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热诚的，狂热的，热情的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37283489" w14:textId="2A859E9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6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 xml:space="preserve">eg. I'm quite </w:t>
      </w:r>
      <w:r w:rsidRPr="00DB2FCD">
        <w:rPr>
          <w:rFonts w:ascii="Arial" w:eastAsia="微软雅黑" w:hAnsi="Arial" w:cs="AppleSystemUIFont"/>
          <w:color w:val="FF0000"/>
          <w:sz w:val="28"/>
          <w:szCs w:val="36"/>
        </w:rPr>
        <w:t xml:space="preserve">passionate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about learning new knowledge.</w:t>
      </w:r>
      <w:r w:rsidR="001B7C3F" w:rsidRPr="005243BE">
        <w:rPr>
          <w:rFonts w:ascii="Arial" w:eastAsia="微软雅黑" w:hAnsi="Arial" w:cs="AppleSystemUIFont" w:hint="eastAsia"/>
          <w:color w:val="000000" w:themeColor="text1"/>
          <w:sz w:val="28"/>
          <w:szCs w:val="36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我非常热衷于学习新知识。</w:t>
      </w:r>
    </w:p>
    <w:p w14:paraId="1C743042" w14:textId="25B8500E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cherish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[ˈtʃerɪʃ] </w:t>
      </w:r>
    </w:p>
    <w:p w14:paraId="306C0834" w14:textId="360E77A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珍爱，钟爱，爱护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3E732DDC" w14:textId="143D0D6A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He </w:t>
      </w:r>
      <w:bookmarkStart w:id="0" w:name="OLE_LINK1"/>
      <w:bookmarkStart w:id="1" w:name="OLE_LINK2"/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genuinely </w:t>
      </w:r>
      <w:bookmarkEnd w:id="0"/>
      <w:bookmarkEnd w:id="1"/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loved and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cherished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her.</w:t>
      </w:r>
      <w:r w:rsidR="001B7C3F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他由衷地爱恋并珍惜她。</w:t>
      </w:r>
    </w:p>
    <w:p w14:paraId="63B322E4" w14:textId="0534D399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assure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[əˈʃʊr] </w:t>
      </w:r>
    </w:p>
    <w:p w14:paraId="5FAEA875" w14:textId="363C703C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使确信，向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…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保证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确保，使确定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4A81841E" w14:textId="47AA809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lastRenderedPageBreak/>
        <w:t>eg.</w:t>
      </w:r>
      <w:r w:rsidR="001B7C3F"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You think I did it </w:t>
      </w:r>
      <w:bookmarkStart w:id="2" w:name="OLE_LINK3"/>
      <w:bookmarkStart w:id="3" w:name="OLE_LINK4"/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deliberately</w:t>
      </w:r>
      <w:bookmarkEnd w:id="2"/>
      <w:bookmarkEnd w:id="3"/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, but I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assure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you (that) I did not.</w:t>
      </w:r>
    </w:p>
    <w:p w14:paraId="65B65727" w14:textId="7314160A" w:rsidR="00316A00" w:rsidRPr="005243BE" w:rsidRDefault="001B7C3F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你认为这是我故意干的，不过我向你保证不是的。</w:t>
      </w:r>
    </w:p>
    <w:p w14:paraId="1ADCD513" w14:textId="2FCCC6CD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 Eg. Victory would assure a place in the finals.</w:t>
      </w:r>
      <w:r w:rsidR="001B7C3F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胜利将确保能参加决赛。</w:t>
      </w:r>
    </w:p>
    <w:p w14:paraId="24E6EF7A" w14:textId="42AEAA1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betterment 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[ˈbetərmənt] </w:t>
      </w:r>
    </w:p>
    <w:p w14:paraId="4A7DF04A" w14:textId="0089597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改进，改善，改良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 = </w:t>
      </w:r>
      <w:hyperlink r:id="rId7" w:anchor="en/zh/improvement" w:history="1">
        <w:r w:rsidRPr="005243BE">
          <w:rPr>
            <w:rFonts w:ascii="Arial" w:eastAsia="微软雅黑" w:hAnsi="Arial" w:cs="AppleSystemUIFont"/>
            <w:color w:val="0432FF"/>
            <w:sz w:val="28"/>
            <w:szCs w:val="32"/>
          </w:rPr>
          <w:t>improvement</w:t>
        </w:r>
      </w:hyperlink>
    </w:p>
    <w:p w14:paraId="01964531" w14:textId="3E27F36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His research is for the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betterment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of mankind.</w:t>
      </w:r>
      <w:r w:rsidR="001B7C3F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他的研究是为全人类造福。</w:t>
      </w:r>
    </w:p>
    <w:p w14:paraId="7CE90B0A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make notes</w:t>
      </w:r>
    </w:p>
    <w:p w14:paraId="13597F37" w14:textId="1DB07BD9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phrv.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做笔记，记录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 = take notes/ make a note</w:t>
      </w:r>
    </w:p>
    <w:p w14:paraId="6B72144E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eg. P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lease take out your notebooks and get ready to 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>make notes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. </w:t>
      </w:r>
    </w:p>
    <w:p w14:paraId="1281DE70" w14:textId="168C02BC" w:rsidR="00316A00" w:rsidRPr="005243BE" w:rsidRDefault="001B7C3F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请同学们拿出笔记本准备做笔记。</w:t>
      </w:r>
    </w:p>
    <w:p w14:paraId="7290667A" w14:textId="5808515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negative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>[ˈneɡətɪv]</w:t>
      </w:r>
    </w:p>
    <w:p w14:paraId="28B84B83" w14:textId="1B0EE0E3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0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0"/>
        </w:rPr>
        <w:t xml:space="preserve">adj. </w:t>
      </w:r>
      <w:r w:rsidRPr="005243BE">
        <w:rPr>
          <w:rFonts w:ascii="Arial" w:eastAsia="微软雅黑" w:hAnsi="Arial" w:cs="AppleSystemUIFont"/>
          <w:color w:val="0432FF"/>
          <w:sz w:val="28"/>
          <w:szCs w:val="40"/>
        </w:rPr>
        <w:t>消极的，负面的，缺乏热情的</w:t>
      </w:r>
      <w:r w:rsidR="001B7C3F" w:rsidRPr="005243BE">
        <w:rPr>
          <w:rFonts w:ascii="Arial" w:eastAsia="微软雅黑" w:hAnsi="Arial" w:cs="AppleSystemUIFont" w:hint="eastAsia"/>
          <w:color w:val="0432FF"/>
          <w:sz w:val="28"/>
          <w:szCs w:val="40"/>
        </w:rPr>
        <w:t>；</w:t>
      </w:r>
    </w:p>
    <w:p w14:paraId="4135975D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0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 xml:space="preserve">eg. When you are interviewing, avoid saying </w:t>
      </w:r>
      <w:r w:rsidRPr="00DB2FCD">
        <w:rPr>
          <w:rFonts w:ascii="Arial" w:eastAsia="微软雅黑" w:hAnsi="Arial" w:cs="AppleSystemUIFont"/>
          <w:color w:val="FF0000"/>
          <w:sz w:val="28"/>
          <w:szCs w:val="40"/>
        </w:rPr>
        <w:t xml:space="preserve">negative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things about your past job.</w:t>
      </w:r>
    </w:p>
    <w:p w14:paraId="58FF8E69" w14:textId="77796F1C" w:rsidR="00316A00" w:rsidRPr="005243BE" w:rsidRDefault="001B7C3F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当你面试的时候，避免说你过去工作中的负面事情。</w:t>
      </w:r>
    </w:p>
    <w:p w14:paraId="07624AD9" w14:textId="77777777" w:rsidR="00077679" w:rsidRPr="005243BE" w:rsidRDefault="00316A00" w:rsidP="0007767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</w:t>
      </w:r>
      <w:r w:rsidR="00077679"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genuine </w:t>
      </w:r>
      <w:r w:rsidR="00077679"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>[ˈdʒenjuɪn]</w:t>
      </w:r>
    </w:p>
    <w:p w14:paraId="5C60AD26" w14:textId="09E75C2E" w:rsidR="00077679" w:rsidRPr="005243BE" w:rsidRDefault="00077679" w:rsidP="0007767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adj.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真诚的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>；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真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>的，名副其实的；</w:t>
      </w:r>
    </w:p>
    <w:p w14:paraId="28FC61F2" w14:textId="335EA382" w:rsidR="00077679" w:rsidRPr="005243BE" w:rsidRDefault="00077679" w:rsidP="0007767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. a very </w:t>
      </w:r>
      <w:r w:rsidRPr="00DB2FCD">
        <w:rPr>
          <w:rFonts w:ascii="Arial" w:eastAsia="微软雅黑" w:hAnsi="Arial" w:cs="AppleSystemUIFont"/>
          <w:color w:val="FF0000"/>
          <w:sz w:val="28"/>
          <w:szCs w:val="48"/>
        </w:rPr>
        <w:t xml:space="preserve">genuine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person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非常诚实可信的人</w:t>
      </w:r>
    </w:p>
    <w:p w14:paraId="64384A7D" w14:textId="431A2094" w:rsidR="00316A00" w:rsidRPr="005243BE" w:rsidRDefault="00316A00" w:rsidP="00077679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</w:t>
      </w:r>
      <w:bookmarkStart w:id="4" w:name="OLE_LINK5"/>
      <w:bookmarkStart w:id="5" w:name="OLE_LINK6"/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>generalize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</w:t>
      </w:r>
      <w:bookmarkEnd w:id="4"/>
      <w:bookmarkEnd w:id="5"/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>[ˈdʒenrəlaɪz]</w:t>
      </w:r>
    </w:p>
    <w:p w14:paraId="5E8E9A17" w14:textId="3440728E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概括，归纳，笼统地讲，概括地谈论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70A2E8F4" w14:textId="77777777" w:rsidR="0067739E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I don't want to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generalize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all, but it is kind of common. </w:t>
      </w:r>
    </w:p>
    <w:p w14:paraId="4860C548" w14:textId="34CFDE63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我不想一概而论，但这很常见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.</w:t>
      </w:r>
    </w:p>
    <w:p w14:paraId="437D3E23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It would be foolish to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generalize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from a single example.</w:t>
      </w:r>
    </w:p>
    <w:p w14:paraId="2D91B552" w14:textId="21A2C24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仅从一个事例进行归纳的做法是愚蠢的。</w:t>
      </w:r>
    </w:p>
    <w:p w14:paraId="49E5CEE6" w14:textId="4B4B3ADC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leverage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[ˈlevərɪdʒ] </w:t>
      </w:r>
    </w:p>
    <w:p w14:paraId="103F2BAB" w14:textId="4EDE000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利用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48"/>
        </w:rPr>
        <w:t>，发挥；</w:t>
      </w:r>
    </w:p>
    <w:p w14:paraId="22889FF2" w14:textId="378D432C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 xml:space="preserve">This position offers me a better opportunity to </w:t>
      </w:r>
      <w:r w:rsidRPr="00DB2FCD">
        <w:rPr>
          <w:rFonts w:ascii="Arial" w:eastAsia="微软雅黑" w:hAnsi="Arial" w:cs="AppleSystemUIFont"/>
          <w:color w:val="FF0000"/>
          <w:sz w:val="28"/>
          <w:szCs w:val="36"/>
        </w:rPr>
        <w:t xml:space="preserve">leverage on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 xml:space="preserve">my tecnology skills. </w:t>
      </w:r>
      <w:r w:rsidR="0067739E"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这个职位为我提供了一个更好的机会来利用我的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技术技能。</w:t>
      </w:r>
    </w:p>
    <w:p w14:paraId="6E6CC421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department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[dɪˈpɑːrtmənt]</w:t>
      </w:r>
    </w:p>
    <w:p w14:paraId="5DAD0F30" w14:textId="59EC0F7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部门，部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48"/>
        </w:rPr>
        <w:t>；</w:t>
      </w:r>
    </w:p>
    <w:p w14:paraId="6D17B9E9" w14:textId="36B43722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 xml:space="preserve">eg. I believe that I would have a better understanding of how to lead a team or even manage a </w:t>
      </w:r>
      <w:r w:rsidRPr="00DB2FCD">
        <w:rPr>
          <w:rFonts w:ascii="Arial" w:eastAsia="微软雅黑" w:hAnsi="Arial" w:cs="AppleSystemUIFont"/>
          <w:color w:val="FF0000"/>
          <w:sz w:val="28"/>
          <w:szCs w:val="44"/>
        </w:rPr>
        <w:t>department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>.</w:t>
      </w:r>
      <w:r w:rsidR="0067739E"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我相信我会更好地理解如何领导团队，甚至管理部门。</w:t>
      </w:r>
    </w:p>
    <w:p w14:paraId="4244144F" w14:textId="36109D8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management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[ˈmænɪdʒmənt]</w:t>
      </w:r>
    </w:p>
    <w:p w14:paraId="48CBED7F" w14:textId="3AB3DF6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经营，管理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5262EFF6" w14:textId="1D66E19E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lastRenderedPageBreak/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With proficiency in social media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>management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, you will find a good job. </w:t>
      </w:r>
    </w:p>
    <w:p w14:paraId="389C8D81" w14:textId="0EEA2D63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精通社交媒体管理，你会找到一份好工作。</w:t>
      </w:r>
    </w:p>
    <w:p w14:paraId="526BAAF2" w14:textId="77777777" w:rsidR="0067739E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candidate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[ˈkændɪdət] </w:t>
      </w:r>
    </w:p>
    <w:p w14:paraId="34021F8F" w14:textId="641D531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候选人，申请人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126053F5" w14:textId="540993DD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eg. Interview 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Candidate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面试候选人</w:t>
      </w:r>
    </w:p>
    <w:p w14:paraId="14819E38" w14:textId="22371EA2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refine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[rɪˈfaɪn] </w:t>
      </w:r>
    </w:p>
    <w:p w14:paraId="4B9F975F" w14:textId="078641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提炼，精炼，改善，改进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48"/>
        </w:rPr>
        <w:t>；</w:t>
      </w:r>
    </w:p>
    <w:p w14:paraId="5B5395D8" w14:textId="66DA458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0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 xml:space="preserve">eg. I want to </w:t>
      </w:r>
      <w:r w:rsidRPr="00DB2FCD">
        <w:rPr>
          <w:rFonts w:ascii="Arial" w:eastAsia="微软雅黑" w:hAnsi="Arial" w:cs="AppleSystemUIFont"/>
          <w:color w:val="FF0000"/>
          <w:sz w:val="28"/>
          <w:szCs w:val="40"/>
        </w:rPr>
        <w:t xml:space="preserve">refine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my project management skills.</w:t>
      </w:r>
      <w:r w:rsidR="0067739E" w:rsidRPr="005243BE">
        <w:rPr>
          <w:rFonts w:ascii="Arial" w:eastAsia="微软雅黑" w:hAnsi="Arial" w:cs="AppleSystemUIFont" w:hint="eastAsia"/>
          <w:color w:val="000000" w:themeColor="text1"/>
          <w:sz w:val="28"/>
          <w:szCs w:val="40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我想提高我的项目管理技能。</w:t>
      </w:r>
    </w:p>
    <w:p w14:paraId="30A865F9" w14:textId="6912FA0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mold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[moʊld] </w:t>
      </w:r>
    </w:p>
    <w:p w14:paraId="4D5EE66C" w14:textId="6EE48EE2" w:rsidR="00316A00" w:rsidRPr="005243BE" w:rsidRDefault="00C4751D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0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0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40"/>
        </w:rPr>
        <w:t>浇铸，使成形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40"/>
        </w:rPr>
        <w:t>；</w:t>
      </w:r>
      <w:r w:rsidRPr="005243BE">
        <w:rPr>
          <w:rFonts w:ascii="Arial" w:eastAsia="微软雅黑" w:hAnsi="Arial" w:cs="AppleSystemUIFont"/>
          <w:color w:val="0432FF"/>
          <w:sz w:val="28"/>
          <w:szCs w:val="40"/>
        </w:rPr>
        <w:t>塑造，打造</w:t>
      </w:r>
      <w:r w:rsidRPr="005243BE">
        <w:rPr>
          <w:rFonts w:ascii="Arial" w:eastAsia="微软雅黑" w:hAnsi="Arial" w:cs="AppleSystemUIFont" w:hint="eastAsia"/>
          <w:color w:val="0432FF"/>
          <w:sz w:val="28"/>
          <w:szCs w:val="40"/>
        </w:rPr>
        <w:t>；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 xml:space="preserve">n. 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模具，模型，铸模，铸型</w:t>
      </w:r>
      <w:r w:rsidR="0067739E" w:rsidRPr="005243BE">
        <w:rPr>
          <w:rFonts w:ascii="Arial" w:eastAsia="微软雅黑" w:hAnsi="Arial" w:cs="AppleSystemUIFont" w:hint="eastAsia"/>
          <w:color w:val="000000" w:themeColor="text1"/>
          <w:sz w:val="28"/>
          <w:szCs w:val="40"/>
        </w:rPr>
        <w:t>；</w:t>
      </w:r>
    </w:p>
    <w:p w14:paraId="4CBAA469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0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 xml:space="preserve">eg. This experience has </w:t>
      </w:r>
      <w:r w:rsidRPr="00DB2FCD">
        <w:rPr>
          <w:rFonts w:ascii="Arial" w:eastAsia="微软雅黑" w:hAnsi="Arial" w:cs="AppleSystemUIFont"/>
          <w:color w:val="FF0000"/>
          <w:sz w:val="28"/>
          <w:szCs w:val="40"/>
        </w:rPr>
        <w:t xml:space="preserve">molded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me into a better person.</w:t>
      </w:r>
    </w:p>
    <w:p w14:paraId="2F422E8E" w14:textId="1E907FCE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这次经历把我塑造成一个更好的人。</w:t>
      </w:r>
    </w:p>
    <w:p w14:paraId="1900D255" w14:textId="7A3115A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recruiter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[rɪˈkrutɚ] </w:t>
      </w:r>
    </w:p>
    <w:p w14:paraId="4F91CB10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招聘人员</w:t>
      </w:r>
    </w:p>
    <w:p w14:paraId="46104AF1" w14:textId="11E3A653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 xml:space="preserve">eg. Tell the </w:t>
      </w:r>
      <w:r w:rsidRPr="00DB2FCD">
        <w:rPr>
          <w:rFonts w:ascii="Arial" w:eastAsia="微软雅黑" w:hAnsi="Arial" w:cs="AppleSystemUIFont"/>
          <w:color w:val="FF0000"/>
          <w:sz w:val="28"/>
          <w:szCs w:val="40"/>
        </w:rPr>
        <w:t xml:space="preserve">recruiter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 xml:space="preserve">about what you have learned from the situation, and how the experience has molded you into a better person.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0"/>
        </w:rPr>
        <w:t>告诉招聘人员或面试官你从这种情况中学到了什么，以及这种经历是如何将你塑造成一个更好的人的。</w:t>
      </w:r>
    </w:p>
    <w:p w14:paraId="7A17D497" w14:textId="4BE2A05F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decline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[dɪˈklaɪn] </w:t>
      </w:r>
    </w:p>
    <w:p w14:paraId="620E9789" w14:textId="309343B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谢绝，婉言拒绝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n/v.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减少，下降，衰落，衰退</w:t>
      </w:r>
      <w:r w:rsidR="00C4751D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；</w:t>
      </w:r>
    </w:p>
    <w:p w14:paraId="6A5BF6DD" w14:textId="392AFACF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I said something negative about the last company, it was the reason why my application was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>declined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.</w:t>
      </w: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 xml:space="preserve">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我说了上家公司一些负面的话，这就是我的申请被拒绝的原因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.</w:t>
      </w:r>
    </w:p>
    <w:p w14:paraId="651A7811" w14:textId="3C0EA5D8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qualification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[ˌkwɑːlɪfɪˈkeɪʃn] </w:t>
      </w:r>
    </w:p>
    <w:p w14:paraId="437D00B6" w14:textId="68AD0CD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资格，学历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</w:p>
    <w:p w14:paraId="3563D614" w14:textId="2905CBA9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 xml:space="preserve">They will focus on your weakness rather than your </w:t>
      </w:r>
      <w:r w:rsidRPr="00DB2FCD">
        <w:rPr>
          <w:rFonts w:ascii="Arial" w:eastAsia="微软雅黑" w:hAnsi="Arial" w:cs="AppleSystemUIFont"/>
          <w:color w:val="FF0000"/>
          <w:sz w:val="28"/>
          <w:szCs w:val="36"/>
        </w:rPr>
        <w:t xml:space="preserve">qualifications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or your experiences.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他们会关注你的弱点，而不是你的资历或经验。</w:t>
      </w:r>
    </w:p>
    <w:p w14:paraId="521898FA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evaluation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[ɪˌvæljuˈeɪʃn] </w:t>
      </w:r>
    </w:p>
    <w:p w14:paraId="14B19540" w14:textId="0F4DA22D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n.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评价，定值，估计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48"/>
        </w:rPr>
        <w:t>；</w:t>
      </w:r>
    </w:p>
    <w:p w14:paraId="09063301" w14:textId="77777777" w:rsidR="0067739E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4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 xml:space="preserve">eg. I don’t like a company spending too much time on performance </w:t>
      </w:r>
      <w:r w:rsidRPr="00DB2FCD">
        <w:rPr>
          <w:rFonts w:ascii="Arial" w:eastAsia="微软雅黑" w:hAnsi="Arial" w:cs="AppleSystemUIFont"/>
          <w:color w:val="FF0000"/>
          <w:sz w:val="28"/>
          <w:szCs w:val="44"/>
        </w:rPr>
        <w:t>evaluation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 xml:space="preserve">. </w:t>
      </w:r>
    </w:p>
    <w:p w14:paraId="486A1C32" w14:textId="103C2B21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4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>我不喜欢公司在绩效评估上花费太多时间</w:t>
      </w:r>
    </w:p>
    <w:p w14:paraId="29C8910B" w14:textId="4403E36A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hone</w:t>
      </w:r>
      <w:r w:rsidRPr="005243BE">
        <w:rPr>
          <w:rFonts w:ascii="Arial" w:eastAsia="微软雅黑" w:hAnsi="Arial" w:cs="AppleSystemUIFont"/>
          <w:color w:val="808080" w:themeColor="background1" w:themeShade="80"/>
          <w:sz w:val="28"/>
          <w:szCs w:val="48"/>
        </w:rPr>
        <w:t xml:space="preserve"> [hoʊn]</w:t>
      </w:r>
    </w:p>
    <w:p w14:paraId="2353E7A3" w14:textId="64F041C0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 xml:space="preserve">v. </w:t>
      </w:r>
      <w:r w:rsidRPr="005243BE">
        <w:rPr>
          <w:rFonts w:ascii="Arial" w:eastAsia="微软雅黑" w:hAnsi="Arial" w:cs="AppleSystemUIFont"/>
          <w:color w:val="0432FF"/>
          <w:sz w:val="28"/>
          <w:szCs w:val="32"/>
        </w:rPr>
        <w:t>磨练，训练（尤指技艺）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32"/>
        </w:rPr>
        <w:t>；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n.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磨刀石</w:t>
      </w:r>
      <w:r w:rsidR="0067739E"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；</w:t>
      </w:r>
    </w:p>
    <w:p w14:paraId="18A7E639" w14:textId="77777777" w:rsidR="0067739E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I will use the skills I’ve 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48"/>
        </w:rPr>
        <w:t xml:space="preserve">honed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in my last company. </w:t>
      </w:r>
    </w:p>
    <w:p w14:paraId="7C1E5FA6" w14:textId="058C82A3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lastRenderedPageBreak/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我将使用我在上一家公司磨练的技能。</w:t>
      </w:r>
    </w:p>
    <w:p w14:paraId="34485738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on good terms</w:t>
      </w:r>
    </w:p>
    <w:p w14:paraId="58C2A28A" w14:textId="77777777" w:rsidR="0067739E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关系融洽，友好相处</w:t>
      </w:r>
      <w:r w:rsidR="0067739E" w:rsidRPr="005243BE">
        <w:rPr>
          <w:rFonts w:ascii="Arial" w:eastAsia="微软雅黑" w:hAnsi="Arial" w:cs="AppleSystemUIFont" w:hint="eastAsia"/>
          <w:color w:val="0432FF"/>
          <w:sz w:val="28"/>
          <w:szCs w:val="48"/>
        </w:rPr>
        <w:t>；</w:t>
      </w:r>
    </w:p>
    <w:p w14:paraId="04059BBD" w14:textId="174F5027" w:rsidR="0067739E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eg.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 Did you leave your previous job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 xml:space="preserve"> on good terms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?</w:t>
      </w:r>
    </w:p>
    <w:p w14:paraId="56DDC5C6" w14:textId="6634512A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你离开以前的工作时关系良好吗？</w:t>
      </w:r>
    </w:p>
    <w:p w14:paraId="14F93199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eg. Get someone who is </w:t>
      </w:r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>on good terms with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 him to try and persuade him. </w:t>
      </w:r>
    </w:p>
    <w:p w14:paraId="3FA9F368" w14:textId="3DE25D15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ab/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找一个跟他说得来的人去动员他。</w:t>
      </w:r>
    </w:p>
    <w:p w14:paraId="75EBBE09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take note of</w:t>
      </w:r>
    </w:p>
    <w:p w14:paraId="6FE656A1" w14:textId="5009444C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phrv.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留心，注意</w:t>
      </w:r>
    </w:p>
    <w:p w14:paraId="461AF2E0" w14:textId="78BCD6B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You are always </w:t>
      </w:r>
      <w:r w:rsidRPr="00DB2FCD">
        <w:rPr>
          <w:rFonts w:ascii="Arial" w:eastAsia="微软雅黑" w:hAnsi="Arial" w:cs="AppleSystemUIFont"/>
          <w:color w:val="FF0000"/>
          <w:sz w:val="28"/>
          <w:szCs w:val="48"/>
        </w:rPr>
        <w:t>taking note of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 what you're saying.</w:t>
      </w:r>
      <w:r w:rsidR="0067739E" w:rsidRPr="005243BE">
        <w:rPr>
          <w:rFonts w:ascii="Arial" w:eastAsia="微软雅黑" w:hAnsi="Arial" w:cs="AppleSystemUIFont" w:hint="eastAsia"/>
          <w:color w:val="000000" w:themeColor="text1"/>
          <w:sz w:val="28"/>
          <w:szCs w:val="48"/>
        </w:rPr>
        <w:t xml:space="preserve">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>你总是留心你在说什么。</w:t>
      </w:r>
    </w:p>
    <w:p w14:paraId="12E443E9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be familiar with </w:t>
      </w:r>
    </w:p>
    <w:p w14:paraId="5A0DEE86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熟悉，通晓，精通</w:t>
      </w:r>
    </w:p>
    <w:p w14:paraId="63848350" w14:textId="7F85A934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 xml:space="preserve">eg. I prepared so that I </w:t>
      </w:r>
      <w:r w:rsidRPr="00DB2FCD">
        <w:rPr>
          <w:rFonts w:ascii="Arial" w:eastAsia="微软雅黑" w:hAnsi="Arial" w:cs="AppleSystemUIFont"/>
          <w:color w:val="FF0000"/>
          <w:sz w:val="28"/>
          <w:szCs w:val="36"/>
        </w:rPr>
        <w:t>got familiar with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 xml:space="preserve"> the questions and learned how to answer them.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6"/>
        </w:rPr>
        <w:t>我做好了准备，以便熟悉这些问题并学会如何回答。</w:t>
      </w:r>
    </w:p>
    <w:p w14:paraId="5A44AB5C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be suitable for</w:t>
      </w:r>
    </w:p>
    <w:p w14:paraId="176EDD8A" w14:textId="0541DAFE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适于，合适的</w:t>
      </w:r>
    </w:p>
    <w:p w14:paraId="44D668B7" w14:textId="067C409C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32"/>
        </w:rPr>
      </w:pPr>
      <w:r w:rsidRPr="005243BE">
        <w:rPr>
          <w:rFonts w:ascii="Arial" w:eastAsia="微软雅黑" w:hAnsi="Arial" w:cs="AppleSystemUIFont" w:hint="eastAsia"/>
          <w:color w:val="000000" w:themeColor="text1"/>
          <w:sz w:val="28"/>
          <w:szCs w:val="32"/>
        </w:rPr>
        <w:t>eg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 xml:space="preserve">. 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I think this drug may </w:t>
      </w:r>
      <w:r w:rsidR="00316A00" w:rsidRPr="00DB2FCD">
        <w:rPr>
          <w:rFonts w:ascii="Arial" w:eastAsia="微软雅黑" w:hAnsi="Arial" w:cs="AppleSystemUIFont"/>
          <w:color w:val="FF0000"/>
          <w:sz w:val="28"/>
          <w:szCs w:val="32"/>
        </w:rPr>
        <w:t>be suitable for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 you. </w:t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我想这种药比较适合你。</w:t>
      </w:r>
    </w:p>
    <w:p w14:paraId="707C16B5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be used to </w:t>
      </w:r>
    </w:p>
    <w:p w14:paraId="638022F9" w14:textId="13134E81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习惯于做某事，习惯做某事，习惯于作某事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 + doing </w:t>
      </w:r>
    </w:p>
    <w:p w14:paraId="74138B83" w14:textId="77777777" w:rsidR="0067739E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4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8"/>
        </w:rPr>
        <w:t xml:space="preserve">eg. 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>He may </w:t>
      </w:r>
      <w:r w:rsidRPr="00DB2FCD">
        <w:rPr>
          <w:rFonts w:ascii="Arial" w:eastAsia="微软雅黑" w:hAnsi="Arial" w:cs="AppleSystemUIFont"/>
          <w:color w:val="FF0000"/>
          <w:sz w:val="28"/>
          <w:szCs w:val="44"/>
        </w:rPr>
        <w:t>be used to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> doing things in a different way. </w:t>
      </w:r>
    </w:p>
    <w:p w14:paraId="458A0AC1" w14:textId="100BC9BA" w:rsidR="00316A00" w:rsidRPr="005243BE" w:rsidRDefault="0067739E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44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ab/>
      </w:r>
      <w:r w:rsidR="00316A00" w:rsidRPr="005243BE">
        <w:rPr>
          <w:rFonts w:ascii="Arial" w:eastAsia="微软雅黑" w:hAnsi="Arial" w:cs="AppleSystemUIFont"/>
          <w:color w:val="000000" w:themeColor="text1"/>
          <w:sz w:val="28"/>
          <w:szCs w:val="44"/>
        </w:rPr>
        <w:t>他可能习惯于用不同的方式做事。</w:t>
      </w:r>
    </w:p>
    <w:p w14:paraId="5BCB54D8" w14:textId="77777777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</w:pPr>
      <w:r w:rsidRPr="005243BE">
        <w:rPr>
          <w:rFonts w:ascii="Arial" w:eastAsia="微软雅黑" w:hAnsi="Arial" w:cs="Arial"/>
          <w:b/>
          <w:bCs/>
          <w:color w:val="000000" w:themeColor="text1"/>
          <w:sz w:val="32"/>
          <w:szCs w:val="52"/>
        </w:rPr>
        <w:t>▲</w:t>
      </w:r>
      <w:r w:rsidRPr="005243BE">
        <w:rPr>
          <w:rFonts w:ascii="Arial" w:eastAsia="微软雅黑" w:hAnsi="Arial" w:cs="AppleSystemUIFont"/>
          <w:b/>
          <w:bCs/>
          <w:color w:val="000000" w:themeColor="text1"/>
          <w:sz w:val="32"/>
          <w:szCs w:val="52"/>
        </w:rPr>
        <w:t xml:space="preserve"> as much as possible</w:t>
      </w:r>
    </w:p>
    <w:p w14:paraId="2282CE4B" w14:textId="647AAA1E" w:rsidR="00316A00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432FF"/>
          <w:sz w:val="28"/>
          <w:szCs w:val="48"/>
        </w:rPr>
      </w:pP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 xml:space="preserve">phr. </w:t>
      </w:r>
      <w:r w:rsidRPr="005243BE">
        <w:rPr>
          <w:rFonts w:ascii="Arial" w:eastAsia="微软雅黑" w:hAnsi="Arial" w:cs="AppleSystemUIFont"/>
          <w:color w:val="0432FF"/>
          <w:sz w:val="28"/>
          <w:szCs w:val="48"/>
        </w:rPr>
        <w:t>尽量，尽可能多，尽可能多的</w:t>
      </w:r>
    </w:p>
    <w:p w14:paraId="03C39AAF" w14:textId="41BCBC1C" w:rsidR="00105009" w:rsidRPr="005243BE" w:rsidRDefault="00316A00" w:rsidP="00316A00">
      <w:pPr>
        <w:widowControl w:val="0"/>
        <w:autoSpaceDE w:val="0"/>
        <w:autoSpaceDN w:val="0"/>
        <w:adjustRightInd w:val="0"/>
        <w:spacing w:line="440" w:lineRule="exact"/>
        <w:rPr>
          <w:rFonts w:ascii="Arial" w:eastAsia="微软雅黑" w:hAnsi="Arial" w:cs="AppleSystemUIFont"/>
          <w:color w:val="000000" w:themeColor="text1"/>
          <w:sz w:val="28"/>
          <w:szCs w:val="28"/>
        </w:rPr>
      </w:pP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eg. to rest the injured </w:t>
      </w:r>
      <w:bookmarkStart w:id="6" w:name="OLE_LINK7"/>
      <w:bookmarkStart w:id="7" w:name="OLE_LINK8"/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limb </w:t>
      </w:r>
      <w:bookmarkEnd w:id="6"/>
      <w:bookmarkEnd w:id="7"/>
      <w:r w:rsidRPr="00DB2FCD">
        <w:rPr>
          <w:rFonts w:ascii="Arial" w:eastAsia="微软雅黑" w:hAnsi="Arial" w:cs="AppleSystemUIFont"/>
          <w:color w:val="FF0000"/>
          <w:sz w:val="28"/>
          <w:szCs w:val="32"/>
        </w:rPr>
        <w:t>as much as possible</w:t>
      </w:r>
      <w:r w:rsidRPr="005243BE">
        <w:rPr>
          <w:rFonts w:ascii="Arial" w:eastAsia="微软雅黑" w:hAnsi="Arial" w:cs="AppleSystemUIFont"/>
          <w:color w:val="000000" w:themeColor="text1"/>
          <w:sz w:val="28"/>
          <w:szCs w:val="32"/>
        </w:rPr>
        <w:t>. </w:t>
      </w:r>
      <w:r w:rsidRPr="005243BE">
        <w:rPr>
          <w:rFonts w:ascii="Arial" w:eastAsia="微软雅黑" w:hAnsi="Arial" w:cs="AppleExternalUIFontSimplifiedCh" w:hint="eastAsia"/>
          <w:color w:val="000000" w:themeColor="text1"/>
          <w:sz w:val="28"/>
          <w:szCs w:val="32"/>
        </w:rPr>
        <w:t>让你受伤的手臂尽量多休息。</w:t>
      </w:r>
    </w:p>
    <w:sectPr w:rsidR="00105009" w:rsidRPr="005243BE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AB724" w14:textId="77777777" w:rsidR="002260B3" w:rsidRDefault="002260B3" w:rsidP="002275F7">
      <w:r>
        <w:separator/>
      </w:r>
    </w:p>
  </w:endnote>
  <w:endnote w:type="continuationSeparator" w:id="0">
    <w:p w14:paraId="1AE10602" w14:textId="77777777" w:rsidR="002260B3" w:rsidRDefault="002260B3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ExternalUIFontSimplifiedCh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5799C" w14:textId="77777777" w:rsidR="002260B3" w:rsidRDefault="002260B3" w:rsidP="002275F7">
      <w:r>
        <w:separator/>
      </w:r>
    </w:p>
  </w:footnote>
  <w:footnote w:type="continuationSeparator" w:id="0">
    <w:p w14:paraId="7C11AF25" w14:textId="77777777" w:rsidR="002260B3" w:rsidRDefault="002260B3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260B3">
    <w:pPr>
      <w:pStyle w:val="a4"/>
    </w:pPr>
    <w:r>
      <w:rPr>
        <w:noProof/>
      </w:rPr>
      <w:pict w14:anchorId="449323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260B3">
    <w:pPr>
      <w:pStyle w:val="a4"/>
    </w:pPr>
    <w:r>
      <w:rPr>
        <w:noProof/>
      </w:rPr>
      <w:pict w14:anchorId="56CAE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6D28"/>
    <w:rsid w:val="00020437"/>
    <w:rsid w:val="000228E2"/>
    <w:rsid w:val="00043971"/>
    <w:rsid w:val="00071F8D"/>
    <w:rsid w:val="000740DE"/>
    <w:rsid w:val="00077679"/>
    <w:rsid w:val="00077DAD"/>
    <w:rsid w:val="00097869"/>
    <w:rsid w:val="000B373A"/>
    <w:rsid w:val="000B4E00"/>
    <w:rsid w:val="000C74BB"/>
    <w:rsid w:val="000D06F9"/>
    <w:rsid w:val="000D3591"/>
    <w:rsid w:val="000D4717"/>
    <w:rsid w:val="000D5271"/>
    <w:rsid w:val="000F7F31"/>
    <w:rsid w:val="00105009"/>
    <w:rsid w:val="00110044"/>
    <w:rsid w:val="001319E1"/>
    <w:rsid w:val="00137558"/>
    <w:rsid w:val="00152B16"/>
    <w:rsid w:val="00153A99"/>
    <w:rsid w:val="00185A67"/>
    <w:rsid w:val="00185AA1"/>
    <w:rsid w:val="00193F81"/>
    <w:rsid w:val="001A7D20"/>
    <w:rsid w:val="001B7C3F"/>
    <w:rsid w:val="001D1EB0"/>
    <w:rsid w:val="001E10DE"/>
    <w:rsid w:val="001E64D9"/>
    <w:rsid w:val="00200E6F"/>
    <w:rsid w:val="0021684D"/>
    <w:rsid w:val="00216A39"/>
    <w:rsid w:val="002260B3"/>
    <w:rsid w:val="002275F7"/>
    <w:rsid w:val="00256144"/>
    <w:rsid w:val="0026184E"/>
    <w:rsid w:val="00291192"/>
    <w:rsid w:val="002C0DF5"/>
    <w:rsid w:val="002C6E0A"/>
    <w:rsid w:val="002F3259"/>
    <w:rsid w:val="00316A00"/>
    <w:rsid w:val="00317494"/>
    <w:rsid w:val="00325595"/>
    <w:rsid w:val="00326EE4"/>
    <w:rsid w:val="0036348A"/>
    <w:rsid w:val="003666C5"/>
    <w:rsid w:val="003723FF"/>
    <w:rsid w:val="00383FE3"/>
    <w:rsid w:val="00390DF0"/>
    <w:rsid w:val="003A7846"/>
    <w:rsid w:val="003B3BAE"/>
    <w:rsid w:val="003D3E4F"/>
    <w:rsid w:val="003E5513"/>
    <w:rsid w:val="004018EB"/>
    <w:rsid w:val="00404841"/>
    <w:rsid w:val="00424C96"/>
    <w:rsid w:val="00457E76"/>
    <w:rsid w:val="00490539"/>
    <w:rsid w:val="004B248B"/>
    <w:rsid w:val="004F7AE8"/>
    <w:rsid w:val="005067DA"/>
    <w:rsid w:val="0052153B"/>
    <w:rsid w:val="005243BE"/>
    <w:rsid w:val="00534E88"/>
    <w:rsid w:val="00544753"/>
    <w:rsid w:val="00557112"/>
    <w:rsid w:val="00565153"/>
    <w:rsid w:val="00565CD5"/>
    <w:rsid w:val="0056681A"/>
    <w:rsid w:val="005714D1"/>
    <w:rsid w:val="00581FA3"/>
    <w:rsid w:val="00583443"/>
    <w:rsid w:val="005C1384"/>
    <w:rsid w:val="005C1E0A"/>
    <w:rsid w:val="005D4623"/>
    <w:rsid w:val="006418B0"/>
    <w:rsid w:val="0064383C"/>
    <w:rsid w:val="006576A3"/>
    <w:rsid w:val="00663B99"/>
    <w:rsid w:val="00676D37"/>
    <w:rsid w:val="0067739E"/>
    <w:rsid w:val="006778C6"/>
    <w:rsid w:val="006957FB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22127"/>
    <w:rsid w:val="0072476D"/>
    <w:rsid w:val="0073544F"/>
    <w:rsid w:val="00735B1C"/>
    <w:rsid w:val="00772BC1"/>
    <w:rsid w:val="007B6093"/>
    <w:rsid w:val="007B7D7F"/>
    <w:rsid w:val="007C7B08"/>
    <w:rsid w:val="007D6AE2"/>
    <w:rsid w:val="007E21FF"/>
    <w:rsid w:val="007F04EC"/>
    <w:rsid w:val="007F6703"/>
    <w:rsid w:val="00800543"/>
    <w:rsid w:val="00831F7F"/>
    <w:rsid w:val="00872962"/>
    <w:rsid w:val="0088163F"/>
    <w:rsid w:val="0088197B"/>
    <w:rsid w:val="00894BF7"/>
    <w:rsid w:val="008B2382"/>
    <w:rsid w:val="008C733C"/>
    <w:rsid w:val="00907E0E"/>
    <w:rsid w:val="00970566"/>
    <w:rsid w:val="0098553A"/>
    <w:rsid w:val="009B3DE6"/>
    <w:rsid w:val="009C74BF"/>
    <w:rsid w:val="009D573A"/>
    <w:rsid w:val="00A036E2"/>
    <w:rsid w:val="00A04DA0"/>
    <w:rsid w:val="00A115C4"/>
    <w:rsid w:val="00A24930"/>
    <w:rsid w:val="00A34847"/>
    <w:rsid w:val="00A3734F"/>
    <w:rsid w:val="00A52AC2"/>
    <w:rsid w:val="00A662F2"/>
    <w:rsid w:val="00A86B14"/>
    <w:rsid w:val="00AB4A68"/>
    <w:rsid w:val="00AB73C6"/>
    <w:rsid w:val="00AC6820"/>
    <w:rsid w:val="00B14836"/>
    <w:rsid w:val="00B159FA"/>
    <w:rsid w:val="00B368AF"/>
    <w:rsid w:val="00B72013"/>
    <w:rsid w:val="00BA6CF1"/>
    <w:rsid w:val="00BB77E4"/>
    <w:rsid w:val="00C0351F"/>
    <w:rsid w:val="00C11956"/>
    <w:rsid w:val="00C14904"/>
    <w:rsid w:val="00C20590"/>
    <w:rsid w:val="00C21AD1"/>
    <w:rsid w:val="00C35ECF"/>
    <w:rsid w:val="00C4751D"/>
    <w:rsid w:val="00C54490"/>
    <w:rsid w:val="00C5519B"/>
    <w:rsid w:val="00C9528A"/>
    <w:rsid w:val="00CA69D7"/>
    <w:rsid w:val="00CB189D"/>
    <w:rsid w:val="00CE24B6"/>
    <w:rsid w:val="00CF679F"/>
    <w:rsid w:val="00D20E32"/>
    <w:rsid w:val="00D26D08"/>
    <w:rsid w:val="00D3444A"/>
    <w:rsid w:val="00D36A64"/>
    <w:rsid w:val="00D46687"/>
    <w:rsid w:val="00D51C27"/>
    <w:rsid w:val="00D63633"/>
    <w:rsid w:val="00D65B9D"/>
    <w:rsid w:val="00D81DD1"/>
    <w:rsid w:val="00D87031"/>
    <w:rsid w:val="00DB0FAF"/>
    <w:rsid w:val="00DB2FCD"/>
    <w:rsid w:val="00DC1AEC"/>
    <w:rsid w:val="00DE17B4"/>
    <w:rsid w:val="00DE36CC"/>
    <w:rsid w:val="00DE4B6D"/>
    <w:rsid w:val="00DF59FC"/>
    <w:rsid w:val="00E02682"/>
    <w:rsid w:val="00E13746"/>
    <w:rsid w:val="00E412BA"/>
    <w:rsid w:val="00E61DF1"/>
    <w:rsid w:val="00E71644"/>
    <w:rsid w:val="00E92A1C"/>
    <w:rsid w:val="00E95FE1"/>
    <w:rsid w:val="00EA07D6"/>
    <w:rsid w:val="00EC3083"/>
    <w:rsid w:val="00F14C47"/>
    <w:rsid w:val="00F2601D"/>
    <w:rsid w:val="00F371B1"/>
    <w:rsid w:val="00F37318"/>
    <w:rsid w:val="00F63BA1"/>
    <w:rsid w:val="00F840B0"/>
    <w:rsid w:val="00F87DF9"/>
    <w:rsid w:val="00F938D2"/>
    <w:rsid w:val="00FA57EC"/>
    <w:rsid w:val="00FB1167"/>
    <w:rsid w:val="00FE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84</TotalTime>
  <Pages>6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2022-10-14T09:27:00Z</cp:lastPrinted>
  <dcterms:created xsi:type="dcterms:W3CDTF">2022-10-14T09:27:00Z</dcterms:created>
  <dcterms:modified xsi:type="dcterms:W3CDTF">2023-08-12T08:30:00Z</dcterms:modified>
</cp:coreProperties>
</file>