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5A986D34" w:rsidR="009C74BF" w:rsidRPr="00F92D03" w:rsidRDefault="00082BD6" w:rsidP="0087439B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19"/>
      <w:bookmarkStart w:id="1" w:name="OLE_LINK120"/>
      <w:r w:rsidRPr="00F92D03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Computer</w:t>
      </w:r>
      <w:r w:rsidRPr="00F92D03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="009C74BF" w:rsidRPr="00F92D03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Vocabulary </w:t>
      </w:r>
      <w:r w:rsidR="009C74BF" w:rsidRPr="00F92D03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S0</w:t>
      </w:r>
      <w:r w:rsidR="000E6D8E" w:rsidRPr="00F92D03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2</w:t>
      </w:r>
    </w:p>
    <w:tbl>
      <w:tblPr>
        <w:tblStyle w:val="a3"/>
        <w:tblW w:w="10340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2F6CFD" w:rsidRPr="00F92D03" w14:paraId="3D09F3B3" w14:textId="5550AD46" w:rsidTr="00980D9A">
        <w:trPr>
          <w:trHeight w:val="680"/>
        </w:trPr>
        <w:tc>
          <w:tcPr>
            <w:tcW w:w="4954" w:type="dxa"/>
            <w:vAlign w:val="center"/>
          </w:tcPr>
          <w:bookmarkEnd w:id="0"/>
          <w:bookmarkEnd w:id="1"/>
          <w:p w14:paraId="36A7B1A4" w14:textId="5656DB7D" w:rsidR="002F6CFD" w:rsidRPr="00F92D03" w:rsidRDefault="002A3D8E" w:rsidP="0087439B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F92D03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global</w:t>
            </w:r>
            <w:r w:rsidR="00124F4D" w:rsidRPr="00F92D03">
              <w:rPr>
                <w:rFonts w:ascii="Arial" w:eastAsia="微软雅黑" w:hAnsi="Arial" w:cs="AppleSystemUIFont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 w:cs="AppleSystemUIFont" w:hint="eastAsia"/>
              </w:rPr>
              <w:t>adj</w:t>
            </w:r>
            <w:r w:rsidR="00345493" w:rsidRPr="00F92D03">
              <w:rPr>
                <w:rFonts w:ascii="Arial" w:eastAsia="微软雅黑" w:hAnsi="Arial" w:cs="AppleSystemUIFont"/>
              </w:rPr>
              <w:t xml:space="preserve">. </w:t>
            </w:r>
            <w:r w:rsidR="00124F4D" w:rsidRPr="00F92D03">
              <w:rPr>
                <w:rFonts w:ascii="Arial" w:eastAsia="微软雅黑" w:hAnsi="Arial" w:cs="AppleExternalUIFontSimplifiedCh"/>
              </w:rPr>
              <w:t>全局的</w:t>
            </w:r>
          </w:p>
        </w:tc>
        <w:tc>
          <w:tcPr>
            <w:tcW w:w="5386" w:type="dxa"/>
            <w:vAlign w:val="center"/>
          </w:tcPr>
          <w:p w14:paraId="13144241" w14:textId="103422BE" w:rsidR="002F6CFD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concurrency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并发</w:t>
            </w:r>
          </w:p>
        </w:tc>
      </w:tr>
      <w:tr w:rsidR="002F6CFD" w:rsidRPr="00F92D03" w14:paraId="615772FF" w14:textId="0B3E79B4" w:rsidTr="00980D9A">
        <w:trPr>
          <w:trHeight w:val="680"/>
        </w:trPr>
        <w:tc>
          <w:tcPr>
            <w:tcW w:w="4954" w:type="dxa"/>
            <w:vAlign w:val="center"/>
          </w:tcPr>
          <w:p w14:paraId="48075CE9" w14:textId="32250242" w:rsidR="002F6CFD" w:rsidRPr="00F92D03" w:rsidRDefault="002A3D8E" w:rsidP="0087439B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deduce</w:t>
            </w:r>
            <w:r w:rsidR="00124F4D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124F4D" w:rsidRPr="00F92D03">
              <w:rPr>
                <w:rFonts w:ascii="Arial" w:eastAsia="微软雅黑" w:hAnsi="Arial" w:cs="AppleExternalUIFontSimplifiedCh"/>
              </w:rPr>
              <w:t>推断</w:t>
            </w:r>
            <w:r w:rsidR="007C1E95">
              <w:rPr>
                <w:rFonts w:ascii="Arial" w:eastAsia="微软雅黑" w:hAnsi="Arial" w:cs="AppleExternalUIFontSimplifiedCh" w:hint="eastAsia"/>
              </w:rPr>
              <w:t>，</w:t>
            </w:r>
            <w:r w:rsidR="00124F4D" w:rsidRPr="00F92D03">
              <w:rPr>
                <w:rFonts w:ascii="Arial" w:eastAsia="微软雅黑" w:hAnsi="Arial" w:cs="AppleExternalUIFontSimplifiedCh"/>
              </w:rPr>
              <w:t>演绎</w:t>
            </w:r>
          </w:p>
        </w:tc>
        <w:tc>
          <w:tcPr>
            <w:tcW w:w="5386" w:type="dxa"/>
            <w:vAlign w:val="center"/>
          </w:tcPr>
          <w:p w14:paraId="76CFA9CE" w14:textId="021DA91A" w:rsidR="002F6CFD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infer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推断</w:t>
            </w:r>
          </w:p>
        </w:tc>
      </w:tr>
      <w:tr w:rsidR="002F6CFD" w:rsidRPr="00F92D03" w14:paraId="04D618C3" w14:textId="17B2459D" w:rsidTr="00980D9A">
        <w:trPr>
          <w:trHeight w:val="680"/>
        </w:trPr>
        <w:tc>
          <w:tcPr>
            <w:tcW w:w="4954" w:type="dxa"/>
            <w:vAlign w:val="center"/>
          </w:tcPr>
          <w:p w14:paraId="34364BDB" w14:textId="016185F9" w:rsidR="002F6CFD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synthesize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124F4D" w:rsidRPr="00F92D03">
              <w:rPr>
                <w:rFonts w:ascii="Arial" w:eastAsia="微软雅黑" w:hAnsi="Arial" w:cs="AppleExternalUIFontSimplifiedCh"/>
              </w:rPr>
              <w:t>合成</w:t>
            </w:r>
            <w:r w:rsidR="007C1E95">
              <w:rPr>
                <w:rFonts w:ascii="Arial" w:eastAsia="微软雅黑" w:hAnsi="Arial" w:cs="AppleExternalUIFontSimplifiedCh" w:hint="eastAsia"/>
              </w:rPr>
              <w:t>，</w:t>
            </w:r>
            <w:r w:rsidR="00124F4D" w:rsidRPr="00F92D03">
              <w:rPr>
                <w:rFonts w:ascii="Arial" w:eastAsia="微软雅黑" w:hAnsi="Arial" w:cs="AppleExternalUIFontSimplifiedCh"/>
              </w:rPr>
              <w:t>综合</w:t>
            </w:r>
          </w:p>
        </w:tc>
        <w:tc>
          <w:tcPr>
            <w:tcW w:w="5386" w:type="dxa"/>
            <w:vAlign w:val="center"/>
          </w:tcPr>
          <w:p w14:paraId="2D256297" w14:textId="7D061668" w:rsidR="002F6CFD" w:rsidRPr="00F92D03" w:rsidRDefault="00BA46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blueprint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蓝图</w:t>
            </w:r>
          </w:p>
        </w:tc>
      </w:tr>
      <w:tr w:rsidR="00A02AD4" w:rsidRPr="00F92D03" w14:paraId="15EE575C" w14:textId="0E440A6F" w:rsidTr="00980D9A">
        <w:trPr>
          <w:trHeight w:val="680"/>
        </w:trPr>
        <w:tc>
          <w:tcPr>
            <w:tcW w:w="4954" w:type="dxa"/>
            <w:vAlign w:val="center"/>
          </w:tcPr>
          <w:p w14:paraId="4AE15F0E" w14:textId="1E0EB3F0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nest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嵌套</w:t>
            </w:r>
            <w:r w:rsidR="007C1E95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筑巢</w:t>
            </w:r>
          </w:p>
        </w:tc>
        <w:tc>
          <w:tcPr>
            <w:tcW w:w="5386" w:type="dxa"/>
            <w:vAlign w:val="center"/>
          </w:tcPr>
          <w:p w14:paraId="6350F40D" w14:textId="5BA1FD7C" w:rsidR="00A02AD4" w:rsidRPr="00F92D03" w:rsidRDefault="00A02AD4" w:rsidP="0087439B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scalability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可扩展性</w:t>
            </w:r>
          </w:p>
        </w:tc>
      </w:tr>
      <w:tr w:rsidR="00A02AD4" w:rsidRPr="00F92D03" w14:paraId="1BA24823" w14:textId="33AF8B9D" w:rsidTr="00980D9A">
        <w:trPr>
          <w:trHeight w:val="680"/>
        </w:trPr>
        <w:tc>
          <w:tcPr>
            <w:tcW w:w="4954" w:type="dxa"/>
            <w:vAlign w:val="center"/>
          </w:tcPr>
          <w:p w14:paraId="362DDBF2" w14:textId="701DF0A9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refer</w:t>
            </w:r>
            <w:r w:rsidR="00C755D4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参考</w:t>
            </w:r>
            <w:r w:rsidR="00B27E50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提及</w:t>
            </w:r>
          </w:p>
        </w:tc>
        <w:tc>
          <w:tcPr>
            <w:tcW w:w="5386" w:type="dxa"/>
            <w:vAlign w:val="center"/>
          </w:tcPr>
          <w:p w14:paraId="708BC74C" w14:textId="7680F30D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security</w:t>
            </w:r>
            <w:r w:rsidRPr="00F92D03">
              <w:rPr>
                <w:rFonts w:ascii="Arial" w:eastAsia="微软雅黑" w:hAnsi="Arial" w:cs="AppleExternalUIFontSimplifiedCh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 w:cs="AppleExternalUIFontSimplifiedCh"/>
              </w:rPr>
              <w:t xml:space="preserve">n. </w:t>
            </w:r>
            <w:r w:rsidRPr="00F92D03">
              <w:rPr>
                <w:rFonts w:ascii="Arial" w:eastAsia="微软雅黑" w:hAnsi="Arial" w:cs="AppleExternalUIFontSimplifiedCh"/>
              </w:rPr>
              <w:t>安全性</w:t>
            </w:r>
          </w:p>
        </w:tc>
      </w:tr>
      <w:tr w:rsidR="00A02AD4" w:rsidRPr="00F92D03" w14:paraId="68127632" w14:textId="3D699077" w:rsidTr="00980D9A">
        <w:trPr>
          <w:trHeight w:val="680"/>
        </w:trPr>
        <w:tc>
          <w:tcPr>
            <w:tcW w:w="4954" w:type="dxa"/>
            <w:vAlign w:val="center"/>
          </w:tcPr>
          <w:p w14:paraId="0BE3291F" w14:textId="182352E9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compound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复合的</w:t>
            </w:r>
            <w:r w:rsidR="00B27E50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混合的</w:t>
            </w:r>
          </w:p>
        </w:tc>
        <w:tc>
          <w:tcPr>
            <w:tcW w:w="5386" w:type="dxa"/>
            <w:vAlign w:val="center"/>
          </w:tcPr>
          <w:p w14:paraId="15D807C4" w14:textId="4DBF8AC9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recursion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递归</w:t>
            </w:r>
          </w:p>
        </w:tc>
      </w:tr>
      <w:tr w:rsidR="00A02AD4" w:rsidRPr="00F92D03" w14:paraId="2F0A6F13" w14:textId="1BAE9836" w:rsidTr="00980D9A">
        <w:trPr>
          <w:trHeight w:val="680"/>
        </w:trPr>
        <w:tc>
          <w:tcPr>
            <w:tcW w:w="4954" w:type="dxa"/>
            <w:vAlign w:val="center"/>
          </w:tcPr>
          <w:p w14:paraId="26E6B929" w14:textId="3789D7E4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omit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省略</w:t>
            </w:r>
            <w:r w:rsidR="00E0015D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遗漏</w:t>
            </w:r>
          </w:p>
        </w:tc>
        <w:tc>
          <w:tcPr>
            <w:tcW w:w="5386" w:type="dxa"/>
            <w:vAlign w:val="center"/>
          </w:tcPr>
          <w:p w14:paraId="14121754" w14:textId="4EE3DC6B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iteration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迭代</w:t>
            </w:r>
          </w:p>
        </w:tc>
      </w:tr>
      <w:tr w:rsidR="00A02AD4" w:rsidRPr="00F92D03" w14:paraId="150A6BAC" w14:textId="15159E7A" w:rsidTr="00980D9A">
        <w:trPr>
          <w:trHeight w:val="680"/>
        </w:trPr>
        <w:tc>
          <w:tcPr>
            <w:tcW w:w="4954" w:type="dxa"/>
            <w:vAlign w:val="center"/>
          </w:tcPr>
          <w:p w14:paraId="2712F7ED" w14:textId="1517333E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arbitrary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任意的</w:t>
            </w:r>
            <w:r w:rsidR="00772E4F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武断的</w:t>
            </w:r>
          </w:p>
        </w:tc>
        <w:tc>
          <w:tcPr>
            <w:tcW w:w="5386" w:type="dxa"/>
            <w:vAlign w:val="center"/>
          </w:tcPr>
          <w:p w14:paraId="796D6132" w14:textId="0CAEE2CC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heap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堆</w:t>
            </w:r>
          </w:p>
        </w:tc>
      </w:tr>
      <w:tr w:rsidR="00A02AD4" w:rsidRPr="00F92D03" w14:paraId="0BF6B33B" w14:textId="7436A1D0" w:rsidTr="00980D9A">
        <w:trPr>
          <w:trHeight w:val="680"/>
        </w:trPr>
        <w:tc>
          <w:tcPr>
            <w:tcW w:w="4954" w:type="dxa"/>
            <w:vAlign w:val="center"/>
          </w:tcPr>
          <w:p w14:paraId="1CDBAE62" w14:textId="1ED2F461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  <w:lang w:val="sv-SE"/>
              </w:rPr>
              <w:t>iterate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  <w:lang w:val="sv-SE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  <w:lang w:val="sv-SE"/>
              </w:rPr>
              <w:t xml:space="preserve">v.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迭代</w:t>
            </w:r>
            <w:r w:rsidR="00DB27B5">
              <w:rPr>
                <w:rFonts w:ascii="Arial" w:eastAsia="微软雅黑" w:hAnsi="Arial" w:hint="eastAsia"/>
                <w:color w:val="000000" w:themeColor="text1"/>
                <w:lang w:val="sv-SE"/>
              </w:rPr>
              <w:t>，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重复</w:t>
            </w:r>
          </w:p>
        </w:tc>
        <w:tc>
          <w:tcPr>
            <w:tcW w:w="5386" w:type="dxa"/>
            <w:vAlign w:val="center"/>
          </w:tcPr>
          <w:p w14:paraId="6EEAA311" w14:textId="5D05C9AE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stack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栈</w:t>
            </w:r>
          </w:p>
        </w:tc>
      </w:tr>
      <w:tr w:rsidR="00A02AD4" w:rsidRPr="00F92D03" w14:paraId="26E3FD60" w14:textId="3A7EC2C8" w:rsidTr="00980D9A">
        <w:trPr>
          <w:trHeight w:val="680"/>
        </w:trPr>
        <w:tc>
          <w:tcPr>
            <w:tcW w:w="4954" w:type="dxa"/>
            <w:vAlign w:val="center"/>
          </w:tcPr>
          <w:p w14:paraId="3340F0EA" w14:textId="71E1C643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exit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退出</w:t>
            </w:r>
            <w:r w:rsidR="00BA4E24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离开</w:t>
            </w:r>
          </w:p>
        </w:tc>
        <w:tc>
          <w:tcPr>
            <w:tcW w:w="5386" w:type="dxa"/>
            <w:vAlign w:val="center"/>
          </w:tcPr>
          <w:p w14:paraId="2C033305" w14:textId="035E4F31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interpreter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解释器</w:t>
            </w:r>
          </w:p>
        </w:tc>
      </w:tr>
      <w:tr w:rsidR="00A02AD4" w:rsidRPr="00F92D03" w14:paraId="4B08C4B4" w14:textId="11C921C8" w:rsidTr="00980D9A">
        <w:trPr>
          <w:trHeight w:val="680"/>
        </w:trPr>
        <w:tc>
          <w:tcPr>
            <w:tcW w:w="4954" w:type="dxa"/>
            <w:vAlign w:val="center"/>
          </w:tcPr>
          <w:p w14:paraId="572D4C20" w14:textId="321B367C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pattern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模式</w:t>
            </w:r>
            <w:r w:rsidR="00BA4E24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设计</w:t>
            </w:r>
          </w:p>
        </w:tc>
        <w:tc>
          <w:tcPr>
            <w:tcW w:w="5386" w:type="dxa"/>
            <w:vAlign w:val="center"/>
          </w:tcPr>
          <w:p w14:paraId="6C21BCC3" w14:textId="563A9A1F" w:rsidR="00A02AD4" w:rsidRPr="00F92D03" w:rsidRDefault="00A02AD4" w:rsidP="0087439B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expression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表达式</w:t>
            </w:r>
          </w:p>
        </w:tc>
      </w:tr>
      <w:tr w:rsidR="00A02AD4" w:rsidRPr="00F92D03" w14:paraId="5534AE3E" w14:textId="65536D23" w:rsidTr="00980D9A">
        <w:trPr>
          <w:trHeight w:val="680"/>
        </w:trPr>
        <w:tc>
          <w:tcPr>
            <w:tcW w:w="4954" w:type="dxa"/>
            <w:vAlign w:val="center"/>
          </w:tcPr>
          <w:p w14:paraId="26AC842A" w14:textId="45314C03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unwrap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解包</w:t>
            </w:r>
            <w:r w:rsidR="00EB446C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拆包</w:t>
            </w:r>
          </w:p>
        </w:tc>
        <w:tc>
          <w:tcPr>
            <w:tcW w:w="5386" w:type="dxa"/>
            <w:vAlign w:val="center"/>
          </w:tcPr>
          <w:p w14:paraId="4C8ED1EC" w14:textId="64A29DBD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declaration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声明</w:t>
            </w:r>
          </w:p>
        </w:tc>
      </w:tr>
      <w:tr w:rsidR="00A02AD4" w:rsidRPr="00F92D03" w14:paraId="43B4A359" w14:textId="1E182E64" w:rsidTr="00980D9A">
        <w:trPr>
          <w:trHeight w:val="680"/>
        </w:trPr>
        <w:tc>
          <w:tcPr>
            <w:tcW w:w="4954" w:type="dxa"/>
            <w:vAlign w:val="center"/>
          </w:tcPr>
          <w:p w14:paraId="7AD5DA84" w14:textId="43F41E6A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implicit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隐含的</w:t>
            </w:r>
            <w:r w:rsidR="00345493" w:rsidRPr="00F92D03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暗示的</w:t>
            </w:r>
          </w:p>
        </w:tc>
        <w:tc>
          <w:tcPr>
            <w:tcW w:w="5386" w:type="dxa"/>
            <w:vAlign w:val="center"/>
          </w:tcPr>
          <w:p w14:paraId="20B87C22" w14:textId="386A109C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8"/>
              </w:rPr>
              <w:t>i</w:t>
            </w: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mplementation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实现</w:t>
            </w:r>
          </w:p>
        </w:tc>
      </w:tr>
      <w:tr w:rsidR="00A02AD4" w:rsidRPr="00F92D03" w14:paraId="4AA2C438" w14:textId="607EFAF8" w:rsidTr="00980D9A">
        <w:trPr>
          <w:trHeight w:val="680"/>
        </w:trPr>
        <w:tc>
          <w:tcPr>
            <w:tcW w:w="4954" w:type="dxa"/>
            <w:vAlign w:val="center"/>
          </w:tcPr>
          <w:p w14:paraId="4C776E6F" w14:textId="2EB1689A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boolean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布尔的</w:t>
            </w:r>
            <w:r w:rsidR="00345493" w:rsidRPr="00F92D03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逻辑的</w:t>
            </w:r>
          </w:p>
        </w:tc>
        <w:tc>
          <w:tcPr>
            <w:tcW w:w="5386" w:type="dxa"/>
            <w:vAlign w:val="center"/>
          </w:tcPr>
          <w:p w14:paraId="026ED50A" w14:textId="33D4F40A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</w:rPr>
              <w:t>asynchronous</w:t>
            </w:r>
            <w:r w:rsidRPr="00F92D03">
              <w:rPr>
                <w:rFonts w:ascii="Arial" w:eastAsia="微软雅黑" w:hAnsi="Arial"/>
                <w:color w:val="000000" w:themeColor="text1"/>
              </w:rPr>
              <w:t xml:space="preserve"> </w:t>
            </w:r>
            <w:r w:rsidR="00345493" w:rsidRPr="00F92D03">
              <w:rPr>
                <w:rFonts w:ascii="Arial" w:eastAsia="微软雅黑" w:hAnsi="Arial" w:hint="eastAsia"/>
                <w:color w:val="000000" w:themeColor="text1"/>
              </w:rPr>
              <w:t>adj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异步</w:t>
            </w:r>
            <w:r w:rsidR="00345493" w:rsidRPr="00F92D03">
              <w:rPr>
                <w:rFonts w:ascii="Arial" w:eastAsia="微软雅黑" w:hAnsi="Arial" w:hint="eastAsia"/>
                <w:color w:val="000000" w:themeColor="text1"/>
              </w:rPr>
              <w:t>的</w:t>
            </w:r>
          </w:p>
        </w:tc>
      </w:tr>
      <w:tr w:rsidR="00A02AD4" w:rsidRPr="00F92D03" w14:paraId="2303CD58" w14:textId="77777777" w:rsidTr="00980D9A">
        <w:trPr>
          <w:trHeight w:val="680"/>
        </w:trPr>
        <w:tc>
          <w:tcPr>
            <w:tcW w:w="4954" w:type="dxa"/>
            <w:vAlign w:val="center"/>
          </w:tcPr>
          <w:p w14:paraId="0ACFCC6F" w14:textId="1FD344FA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F92D03">
              <w:rPr>
                <w:rFonts w:ascii="Arial" w:eastAsia="微软雅黑" w:hAnsi="Arial"/>
                <w:b/>
                <w:bCs/>
                <w:sz w:val="28"/>
                <w:szCs w:val="28"/>
              </w:rPr>
              <w:t>indices</w:t>
            </w:r>
            <w:r w:rsidR="00345493" w:rsidRPr="00F92D0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</w:rPr>
              <w:t xml:space="preserve">n. </w:t>
            </w:r>
            <w:r w:rsidR="00345493" w:rsidRPr="00F92D03">
              <w:rPr>
                <w:rFonts w:ascii="Arial" w:eastAsia="微软雅黑" w:hAnsi="Arial"/>
              </w:rPr>
              <w:t>索引</w:t>
            </w:r>
            <w:r w:rsidR="00113316">
              <w:rPr>
                <w:rFonts w:ascii="Arial" w:eastAsia="微软雅黑" w:hAnsi="Arial" w:hint="eastAsia"/>
              </w:rPr>
              <w:t>，</w:t>
            </w:r>
            <w:r w:rsidR="00345493" w:rsidRPr="00F92D03">
              <w:rPr>
                <w:rFonts w:ascii="Arial" w:eastAsia="微软雅黑" w:hAnsi="Arial"/>
              </w:rPr>
              <w:t>下标</w:t>
            </w:r>
          </w:p>
        </w:tc>
        <w:tc>
          <w:tcPr>
            <w:tcW w:w="5386" w:type="dxa"/>
            <w:vAlign w:val="center"/>
          </w:tcPr>
          <w:p w14:paraId="609A8597" w14:textId="433950D8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F92D03">
              <w:rPr>
                <w:rFonts w:ascii="Arial" w:eastAsia="微软雅黑" w:hAnsi="Arial"/>
                <w:b/>
                <w:bCs/>
                <w:sz w:val="28"/>
                <w:szCs w:val="28"/>
              </w:rPr>
              <w:t>atomicity</w:t>
            </w:r>
            <w:r w:rsidRPr="00F92D0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</w:rPr>
              <w:t xml:space="preserve">n. </w:t>
            </w:r>
            <w:r w:rsidRPr="00F92D03">
              <w:rPr>
                <w:rFonts w:ascii="Arial" w:eastAsia="微软雅黑" w:hAnsi="Arial"/>
              </w:rPr>
              <w:t>原子性</w:t>
            </w:r>
          </w:p>
        </w:tc>
      </w:tr>
      <w:tr w:rsidR="00A02AD4" w:rsidRPr="00F92D03" w14:paraId="2B312BB7" w14:textId="59E375D6" w:rsidTr="00980D9A">
        <w:trPr>
          <w:trHeight w:val="680"/>
        </w:trPr>
        <w:tc>
          <w:tcPr>
            <w:tcW w:w="4954" w:type="dxa"/>
            <w:vAlign w:val="center"/>
          </w:tcPr>
          <w:p w14:paraId="37458267" w14:textId="5D3CBECC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explicit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明确的</w:t>
            </w:r>
          </w:p>
        </w:tc>
        <w:tc>
          <w:tcPr>
            <w:tcW w:w="5386" w:type="dxa"/>
            <w:vAlign w:val="center"/>
          </w:tcPr>
          <w:p w14:paraId="062C7FB1" w14:textId="7E1E56D8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interface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接口</w:t>
            </w:r>
          </w:p>
        </w:tc>
      </w:tr>
      <w:tr w:rsidR="00A02AD4" w:rsidRPr="00F92D03" w14:paraId="3FA1D15D" w14:textId="742B60D2" w:rsidTr="00980D9A">
        <w:trPr>
          <w:trHeight w:val="680"/>
        </w:trPr>
        <w:tc>
          <w:tcPr>
            <w:tcW w:w="4954" w:type="dxa"/>
            <w:vAlign w:val="center"/>
          </w:tcPr>
          <w:p w14:paraId="5B8C8EFA" w14:textId="14F98B67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automatical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自动的</w:t>
            </w:r>
          </w:p>
        </w:tc>
        <w:tc>
          <w:tcPr>
            <w:tcW w:w="5386" w:type="dxa"/>
            <w:vAlign w:val="center"/>
          </w:tcPr>
          <w:p w14:paraId="3F2E48FB" w14:textId="2425F8AB" w:rsidR="00A02AD4" w:rsidRPr="00F92D03" w:rsidRDefault="00A02AD4" w:rsidP="0087439B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selector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选择器</w:t>
            </w:r>
          </w:p>
        </w:tc>
      </w:tr>
      <w:tr w:rsidR="00A02AD4" w:rsidRPr="00F92D03" w14:paraId="27507647" w14:textId="6DB2A637" w:rsidTr="00980D9A">
        <w:trPr>
          <w:trHeight w:val="680"/>
        </w:trPr>
        <w:tc>
          <w:tcPr>
            <w:tcW w:w="4954" w:type="dxa"/>
            <w:vAlign w:val="center"/>
          </w:tcPr>
          <w:p w14:paraId="0C0BC3B5" w14:textId="4806E421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lightweight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轻量级的</w:t>
            </w:r>
          </w:p>
        </w:tc>
        <w:tc>
          <w:tcPr>
            <w:tcW w:w="5386" w:type="dxa"/>
            <w:vAlign w:val="center"/>
          </w:tcPr>
          <w:p w14:paraId="799F6E6F" w14:textId="1DE365AF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 xml:space="preserve">type </w:t>
            </w:r>
            <w:r w:rsidR="00345493"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onformance</w:t>
            </w:r>
            <w:r w:rsidRPr="00F92D03">
              <w:rPr>
                <w:rFonts w:ascii="Arial" w:eastAsia="微软雅黑" w:hAnsi="Arial"/>
                <w:color w:val="000000" w:themeColor="text1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phr.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类型一致性</w:t>
            </w:r>
          </w:p>
        </w:tc>
      </w:tr>
      <w:tr w:rsidR="00A02AD4" w:rsidRPr="00F92D03" w14:paraId="6F0BCED8" w14:textId="745C8C3C" w:rsidTr="00980D9A">
        <w:trPr>
          <w:trHeight w:val="680"/>
        </w:trPr>
        <w:tc>
          <w:tcPr>
            <w:tcW w:w="4954" w:type="dxa"/>
            <w:vAlign w:val="center"/>
          </w:tcPr>
          <w:p w14:paraId="03828611" w14:textId="7C3610FE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concise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>简洁的</w:t>
            </w:r>
          </w:p>
        </w:tc>
        <w:tc>
          <w:tcPr>
            <w:tcW w:w="5386" w:type="dxa"/>
            <w:vAlign w:val="center"/>
          </w:tcPr>
          <w:p w14:paraId="1D7CDA00" w14:textId="46581DB3" w:rsidR="00A02AD4" w:rsidRPr="00F92D03" w:rsidRDefault="00A02AD4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codable</w:t>
            </w:r>
            <w:r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Pr="00F92D03">
              <w:rPr>
                <w:rFonts w:ascii="Arial" w:eastAsia="微软雅黑" w:hAnsi="Arial"/>
                <w:color w:val="000000" w:themeColor="text1"/>
              </w:rPr>
              <w:t>可编解码的</w:t>
            </w:r>
          </w:p>
        </w:tc>
      </w:tr>
      <w:tr w:rsidR="00A02AD4" w:rsidRPr="00F92D03" w14:paraId="6727E853" w14:textId="59C403BF" w:rsidTr="00980D9A">
        <w:trPr>
          <w:trHeight w:val="680"/>
        </w:trPr>
        <w:tc>
          <w:tcPr>
            <w:tcW w:w="4954" w:type="dxa"/>
            <w:vAlign w:val="center"/>
          </w:tcPr>
          <w:p w14:paraId="4A4ADEA9" w14:textId="70170D36" w:rsidR="00A02AD4" w:rsidRPr="00F92D03" w:rsidRDefault="002A3D8E" w:rsidP="0087439B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bookmarkStart w:id="2" w:name="OLE_LINK163"/>
            <w:bookmarkStart w:id="3" w:name="OLE_LINK164"/>
            <w:r w:rsidRPr="00F92D0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opaque</w:t>
            </w:r>
            <w:r w:rsidR="00345493" w:rsidRPr="00F92D0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bookmarkEnd w:id="2"/>
            <w:bookmarkEnd w:id="3"/>
            <w:r w:rsidR="00345493" w:rsidRPr="00F92D03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="00C755D4" w:rsidRPr="00F92D03">
              <w:rPr>
                <w:rFonts w:ascii="Arial" w:eastAsia="微软雅黑" w:hAnsi="Arial"/>
                <w:color w:val="000000" w:themeColor="text1"/>
              </w:rPr>
              <w:t>不透明的</w:t>
            </w:r>
          </w:p>
        </w:tc>
        <w:tc>
          <w:tcPr>
            <w:tcW w:w="5386" w:type="dxa"/>
            <w:vAlign w:val="center"/>
          </w:tcPr>
          <w:p w14:paraId="4FD096BE" w14:textId="00AD91E9" w:rsidR="00A02AD4" w:rsidRPr="00F92D03" w:rsidRDefault="00A02AD4" w:rsidP="0087439B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F92D03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dispatch</w:t>
            </w:r>
            <w:r w:rsidRPr="00F92D03">
              <w:rPr>
                <w:rFonts w:ascii="Arial" w:eastAsia="微软雅黑" w:hAnsi="Arial" w:cs="AppleExternalUIFontSimplifiedCh"/>
                <w:sz w:val="28"/>
                <w:szCs w:val="28"/>
              </w:rPr>
              <w:t xml:space="preserve"> </w:t>
            </w:r>
            <w:r w:rsidR="00345493" w:rsidRPr="00F92D03">
              <w:rPr>
                <w:rFonts w:ascii="Arial" w:eastAsia="微软雅黑" w:hAnsi="Arial" w:cs="AppleExternalUIFontSimplifiedCh"/>
              </w:rPr>
              <w:t xml:space="preserve">v. </w:t>
            </w:r>
            <w:r w:rsidRPr="00F92D03">
              <w:rPr>
                <w:rFonts w:ascii="Arial" w:eastAsia="微软雅黑" w:hAnsi="Arial" w:cs="AppleExternalUIFontSimplifiedCh"/>
              </w:rPr>
              <w:t>调度</w:t>
            </w:r>
          </w:p>
        </w:tc>
      </w:tr>
    </w:tbl>
    <w:p w14:paraId="4D5810A5" w14:textId="6701701A" w:rsidR="002A3D8E" w:rsidRPr="00F92D03" w:rsidRDefault="002A3D8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  <w:sz w:val="28"/>
          <w:szCs w:val="28"/>
        </w:rPr>
      </w:pPr>
      <w:r w:rsidRPr="00F92D03">
        <w:rPr>
          <w:rFonts w:ascii="Arial" w:eastAsia="微软雅黑" w:hAnsi="Arial" w:cs="AppleExternalUIFontSimplifiedCh"/>
          <w:b/>
          <w:bCs/>
        </w:rPr>
        <w:lastRenderedPageBreak/>
        <w:t>▲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global</w:t>
      </w:r>
      <w:r w:rsidRPr="00F92D03">
        <w:rPr>
          <w:rFonts w:ascii="Arial" w:eastAsia="微软雅黑" w:hAnsi="Arial" w:cs="AppleExternalUIFontSimplifiedCh"/>
          <w:b/>
          <w:bCs/>
          <w:color w:val="808080" w:themeColor="background1" w:themeShade="80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['ɡloʊbl]</w:t>
      </w:r>
      <w:r w:rsidRPr="00F92D03">
        <w:rPr>
          <w:rFonts w:ascii="Arial" w:eastAsia="微软雅黑" w:hAnsi="Arial" w:cs="AppleExternalUIFontSimplifiedCh"/>
          <w:b/>
          <w:bCs/>
          <w:color w:val="808080" w:themeColor="background1" w:themeShade="80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0000FF"/>
        </w:rPr>
        <w:t xml:space="preserve">adj. </w:t>
      </w:r>
      <w:r w:rsidRPr="00F92D03">
        <w:rPr>
          <w:rFonts w:ascii="Arial" w:eastAsia="微软雅黑" w:hAnsi="Arial" w:cs="AppleExternalUIFontSimplifiedCh"/>
          <w:color w:val="0000FF"/>
        </w:rPr>
        <w:t>全局的</w:t>
      </w:r>
    </w:p>
    <w:p w14:paraId="157349DB" w14:textId="57C30C01" w:rsidR="00124F4D" w:rsidRPr="00F92D03" w:rsidRDefault="002A3D8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The use of </w:t>
      </w:r>
      <w:r w:rsidRPr="00F92D03">
        <w:rPr>
          <w:rFonts w:ascii="Arial" w:eastAsia="微软雅黑" w:hAnsi="Arial" w:cs="AppleExternalUIFontSimplifiedCh"/>
          <w:color w:val="FF0000"/>
        </w:rPr>
        <w:t xml:space="preserve">global </w:t>
      </w:r>
      <w:r w:rsidRPr="00F92D03">
        <w:rPr>
          <w:rFonts w:ascii="Arial" w:eastAsia="微软雅黑" w:hAnsi="Arial" w:cs="AppleExternalUIFontSimplifiedCh"/>
        </w:rPr>
        <w:t>variables should be avoided in programming as they can lead to unexpected behavior.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编程中应避免使用全局变量，因为它们可能导致意外的行为。</w:t>
      </w:r>
    </w:p>
    <w:p w14:paraId="627ECF0B" w14:textId="2FF5D249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▲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</w:t>
      </w:r>
      <w:bookmarkStart w:id="4" w:name="OLE_LINK308"/>
      <w:bookmarkStart w:id="5" w:name="OLE_LINK309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deduce</w:t>
      </w:r>
      <w:r w:rsidRPr="00F92D03">
        <w:rPr>
          <w:rFonts w:ascii="Arial" w:eastAsia="微软雅黑" w:hAnsi="Arial" w:cs="AppleExternalUIFontSimplifiedCh"/>
        </w:rPr>
        <w:t xml:space="preserve"> </w:t>
      </w:r>
      <w:bookmarkEnd w:id="4"/>
      <w:bookmarkEnd w:id="5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[dɪˈduːs]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推断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演绎</w:t>
      </w:r>
    </w:p>
    <w:p w14:paraId="35D9B95B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Based on the input data, the program can </w:t>
      </w:r>
      <w:r w:rsidRPr="00F92D03">
        <w:rPr>
          <w:rFonts w:ascii="Arial" w:eastAsia="微软雅黑" w:hAnsi="Arial" w:cs="AppleExternalUIFontSimplifiedCh"/>
          <w:color w:val="FF0000"/>
        </w:rPr>
        <w:t xml:space="preserve">deduce </w:t>
      </w:r>
      <w:r w:rsidRPr="00F92D03">
        <w:rPr>
          <w:rFonts w:ascii="Arial" w:eastAsia="微软雅黑" w:hAnsi="Arial" w:cs="AppleExternalUIFontSimplifiedCh"/>
        </w:rPr>
        <w:t>the correct output.</w:t>
      </w:r>
    </w:p>
    <w:p w14:paraId="45AD4AB2" w14:textId="70B07500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ab/>
      </w:r>
      <w:r w:rsidRPr="00F92D03">
        <w:rPr>
          <w:rFonts w:ascii="Arial" w:eastAsia="微软雅黑" w:hAnsi="Arial" w:cs="AppleExternalUIFontSimplifiedCh"/>
        </w:rPr>
        <w:t>根据输入数据，程序可以推断出正确的输出。</w:t>
      </w:r>
    </w:p>
    <w:p w14:paraId="1B1EFE53" w14:textId="499683D2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bookmarkStart w:id="6" w:name="OLE_LINK310"/>
      <w:bookmarkStart w:id="7" w:name="OLE_LINK311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synthesize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bookmarkEnd w:id="6"/>
      <w:bookmarkEnd w:id="7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['sɪnθəsaɪz]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合成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综合</w:t>
      </w:r>
    </w:p>
    <w:p w14:paraId="3BB2A12B" w14:textId="3C857DC2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The compiler will </w:t>
      </w:r>
      <w:r w:rsidRPr="00F92D03">
        <w:rPr>
          <w:rFonts w:ascii="Arial" w:eastAsia="微软雅黑" w:hAnsi="Arial" w:cs="AppleExternalUIFontSimplifiedCh"/>
          <w:color w:val="FF0000"/>
        </w:rPr>
        <w:t xml:space="preserve">synthesize </w:t>
      </w:r>
      <w:r w:rsidRPr="00F92D03">
        <w:rPr>
          <w:rFonts w:ascii="Arial" w:eastAsia="微软雅黑" w:hAnsi="Arial" w:cs="AppleExternalUIFontSimplifiedCh"/>
        </w:rPr>
        <w:t>a default implementation of the equality operator if one is not provided in Swift.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如果在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中没有提供等号操作符的实现，编译器将综合出一个默认实现。</w:t>
      </w:r>
    </w:p>
    <w:p w14:paraId="1E4C484C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bookmarkStart w:id="8" w:name="OLE_LINK314"/>
      <w:bookmarkStart w:id="9" w:name="OLE_LINK315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nest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8"/>
      <w:bookmarkEnd w:id="9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[nest]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嵌套；筑巢</w:t>
      </w:r>
    </w:p>
    <w:p w14:paraId="0AF49101" w14:textId="68363F96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object-oriented programming, classes can be </w:t>
      </w:r>
      <w:r w:rsidRPr="00F92D03">
        <w:rPr>
          <w:rFonts w:ascii="Arial" w:eastAsia="微软雅黑" w:hAnsi="Arial" w:cs="AppleExternalUIFontSimplifiedCh"/>
          <w:color w:val="FF0000"/>
        </w:rPr>
        <w:t xml:space="preserve">nested </w:t>
      </w:r>
      <w:r w:rsidRPr="00F92D03">
        <w:rPr>
          <w:rFonts w:ascii="Arial" w:eastAsia="微软雅黑" w:hAnsi="Arial" w:cs="AppleExternalUIFontSimplifiedCh"/>
        </w:rPr>
        <w:t>within other classes to organize code and data.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在面向对象编程中，类可以嵌套在其他类中，以组织代码和数据。</w:t>
      </w:r>
    </w:p>
    <w:p w14:paraId="35027EBC" w14:textId="341587D0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refer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[rɪˈfɜr]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参考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提及</w:t>
      </w:r>
    </w:p>
    <w:p w14:paraId="3711EB54" w14:textId="1625622F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The Java API documentation is a valuable resource for developers to </w:t>
      </w:r>
      <w:r w:rsidRPr="00F92D03">
        <w:rPr>
          <w:rFonts w:ascii="Arial" w:eastAsia="微软雅黑" w:hAnsi="Arial" w:cs="AppleExternalUIFontSimplifiedCh"/>
          <w:color w:val="FF0000"/>
        </w:rPr>
        <w:t xml:space="preserve">refer </w:t>
      </w:r>
      <w:r w:rsidRPr="00F92D03">
        <w:rPr>
          <w:rFonts w:ascii="Arial" w:eastAsia="微软雅黑" w:hAnsi="Arial" w:cs="AppleExternalUIFontSimplifiedCh"/>
        </w:rPr>
        <w:t>to when writing code.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Java API</w:t>
      </w:r>
      <w:r w:rsidRPr="00F92D03">
        <w:rPr>
          <w:rFonts w:ascii="Arial" w:eastAsia="微软雅黑" w:hAnsi="Arial" w:cs="AppleExternalUIFontSimplifiedCh"/>
        </w:rPr>
        <w:t>文档是开发人员编写代码时的有价值的参考资源。</w:t>
      </w:r>
    </w:p>
    <w:p w14:paraId="3C547396" w14:textId="03B524C0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bookmarkStart w:id="10" w:name="OLE_LINK312"/>
      <w:bookmarkStart w:id="11" w:name="OLE_LINK313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compound </w:t>
      </w:r>
      <w:bookmarkEnd w:id="10"/>
      <w:bookmarkEnd w:id="11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['kɑmpaʊnd]</w:t>
      </w:r>
      <w:r w:rsidRPr="00F92D03">
        <w:rPr>
          <w:rFonts w:ascii="Arial" w:eastAsia="微软雅黑" w:hAnsi="Arial" w:cs="AppleExternalUIFontSimplifiedCh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复合的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混合的</w:t>
      </w:r>
    </w:p>
    <w:p w14:paraId="0EE32766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programming, a </w:t>
      </w:r>
      <w:r w:rsidRPr="00E7542A">
        <w:rPr>
          <w:rFonts w:ascii="Arial" w:eastAsia="微软雅黑" w:hAnsi="Arial" w:cs="AppleExternalUIFontSimplifiedCh"/>
          <w:color w:val="FF0000"/>
        </w:rPr>
        <w:t xml:space="preserve">compound </w:t>
      </w:r>
      <w:r w:rsidRPr="00F92D03">
        <w:rPr>
          <w:rFonts w:ascii="Arial" w:eastAsia="微软雅黑" w:hAnsi="Arial" w:cs="AppleExternalUIFontSimplifiedCh"/>
        </w:rPr>
        <w:t>data type is one that consists of multiple data elements.</w:t>
      </w:r>
    </w:p>
    <w:p w14:paraId="3B6B28BB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在编程中，复合数据类型是由多个数据元素组成的数据类型。</w:t>
      </w:r>
    </w:p>
    <w:p w14:paraId="24049CE8" w14:textId="23BB66CB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bookmarkStart w:id="12" w:name="OLE_LINK316"/>
      <w:bookmarkStart w:id="13" w:name="OLE_LINK317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omit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2"/>
      <w:bookmarkEnd w:id="13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[oʊˈmɪt]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省略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遗漏</w:t>
      </w:r>
    </w:p>
    <w:p w14:paraId="7D6B9C69" w14:textId="33345362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When declaring a function in Swift, you can </w:t>
      </w:r>
      <w:r w:rsidRPr="00F92D03">
        <w:rPr>
          <w:rFonts w:ascii="Arial" w:eastAsia="微软雅黑" w:hAnsi="Arial" w:cs="AppleExternalUIFontSimplifiedCh"/>
          <w:color w:val="FF0000"/>
        </w:rPr>
        <w:t xml:space="preserve">omit </w:t>
      </w:r>
      <w:r w:rsidRPr="00F92D03">
        <w:rPr>
          <w:rFonts w:ascii="Arial" w:eastAsia="微软雅黑" w:hAnsi="Arial" w:cs="AppleExternalUIFontSimplifiedCh"/>
        </w:rPr>
        <w:t>the return keyword if the function returns a single expression.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中声明函数时，如果函数返回单个表达式，则可以省略</w:t>
      </w:r>
      <w:r w:rsidRPr="00F92D03">
        <w:rPr>
          <w:rFonts w:ascii="Arial" w:eastAsia="微软雅黑" w:hAnsi="Arial" w:cs="AppleExternalUIFontSimplifiedCh"/>
        </w:rPr>
        <w:t>return</w:t>
      </w:r>
      <w:r w:rsidRPr="00F92D03">
        <w:rPr>
          <w:rFonts w:ascii="Arial" w:eastAsia="微软雅黑" w:hAnsi="Arial" w:cs="AppleExternalUIFontSimplifiedCh"/>
        </w:rPr>
        <w:t>关键字。</w:t>
      </w:r>
    </w:p>
    <w:p w14:paraId="245C6700" w14:textId="66290E94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bookmarkStart w:id="14" w:name="OLE_LINK318"/>
      <w:bookmarkStart w:id="15" w:name="OLE_LINK319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arbitrary </w:t>
      </w:r>
      <w:bookmarkEnd w:id="14"/>
      <w:bookmarkEnd w:id="15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['ɑrbɪtrɛri]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任意的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武断的</w:t>
      </w:r>
    </w:p>
    <w:p w14:paraId="5EA37A77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The order in which elements are returned by a hash table is </w:t>
      </w:r>
      <w:r w:rsidRPr="00F92D03">
        <w:rPr>
          <w:rFonts w:ascii="Arial" w:eastAsia="微软雅黑" w:hAnsi="Arial" w:cs="AppleExternalUIFontSimplifiedCh"/>
          <w:color w:val="FF0000"/>
        </w:rPr>
        <w:t xml:space="preserve">arbitrary </w:t>
      </w:r>
      <w:r w:rsidRPr="00F92D03">
        <w:rPr>
          <w:rFonts w:ascii="Arial" w:eastAsia="微软雅黑" w:hAnsi="Arial" w:cs="AppleExternalUIFontSimplifiedCh"/>
        </w:rPr>
        <w:t>and may change over time.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哈希表返回元素的顺序是任意的，并且可能随时间变化。</w:t>
      </w:r>
    </w:p>
    <w:p w14:paraId="195E79FF" w14:textId="25DAA28C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bookmarkStart w:id="16" w:name="OLE_LINK320"/>
      <w:bookmarkStart w:id="17" w:name="OLE_LINK321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iterate</w:t>
      </w:r>
      <w:r w:rsidRPr="00F92D03">
        <w:rPr>
          <w:rFonts w:ascii="Arial" w:eastAsia="微软雅黑" w:hAnsi="Arial" w:cs="AppleExternalUIFontSimplifiedCh"/>
          <w:b/>
          <w:bCs/>
          <w:color w:val="808080" w:themeColor="background1" w:themeShade="80"/>
          <w:sz w:val="28"/>
          <w:szCs w:val="28"/>
        </w:rPr>
        <w:t xml:space="preserve"> </w:t>
      </w:r>
      <w:bookmarkEnd w:id="16"/>
      <w:bookmarkEnd w:id="17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['ɪtəreɪt]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迭代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重复</w:t>
      </w:r>
    </w:p>
    <w:p w14:paraId="7E7F1B72" w14:textId="64913319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programming, we often use loops to </w:t>
      </w:r>
      <w:r w:rsidRPr="00F92D03">
        <w:rPr>
          <w:rFonts w:ascii="Arial" w:eastAsia="微软雅黑" w:hAnsi="Arial" w:cs="AppleExternalUIFontSimplifiedCh"/>
          <w:color w:val="FF0000"/>
        </w:rPr>
        <w:t xml:space="preserve">iterate </w:t>
      </w:r>
      <w:r w:rsidRPr="00F92D03">
        <w:rPr>
          <w:rFonts w:ascii="Arial" w:eastAsia="微软雅黑" w:hAnsi="Arial" w:cs="AppleExternalUIFontSimplifiedCh"/>
        </w:rPr>
        <w:t>over a collection of data and perform a series of operations.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在编程中，我们经常使用循环迭代一个数据集合，并执行一系列操作。</w:t>
      </w:r>
    </w:p>
    <w:p w14:paraId="6D4CD853" w14:textId="23E61F1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exit</w:t>
      </w:r>
      <w:r w:rsidRPr="00F92D03">
        <w:rPr>
          <w:rFonts w:ascii="Arial" w:eastAsia="微软雅黑" w:hAnsi="Arial" w:cs="AppleExternalUIFontSimplifiedCh"/>
          <w:b/>
          <w:bCs/>
          <w:color w:val="808080" w:themeColor="background1" w:themeShade="80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['ɛksɪt]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退出</w:t>
      </w:r>
      <w:r w:rsidR="0087439B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离开</w:t>
      </w:r>
    </w:p>
    <w:p w14:paraId="4313DB75" w14:textId="77777777" w:rsidR="00A5183C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Unix-based systems, the </w:t>
      </w:r>
      <w:r w:rsidRPr="00F92D03">
        <w:rPr>
          <w:rFonts w:ascii="Arial" w:eastAsia="微软雅黑" w:hAnsi="Arial" w:cs="AppleExternalUIFontSimplifiedCh"/>
          <w:color w:val="FF0000"/>
        </w:rPr>
        <w:t xml:space="preserve">exit </w:t>
      </w:r>
      <w:r w:rsidRPr="00F92D03">
        <w:rPr>
          <w:rFonts w:ascii="Arial" w:eastAsia="微软雅黑" w:hAnsi="Arial" w:cs="AppleExternalUIFontSimplifiedCh"/>
        </w:rPr>
        <w:t>status of a program is an integer value returned to the operating system when the program exits.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在基于</w:t>
      </w:r>
      <w:r w:rsidRPr="00F92D03">
        <w:rPr>
          <w:rFonts w:ascii="Arial" w:eastAsia="微软雅黑" w:hAnsi="Arial" w:cs="AppleExternalUIFontSimplifiedCh"/>
        </w:rPr>
        <w:t>Unix</w:t>
      </w:r>
      <w:r w:rsidRPr="00F92D03">
        <w:rPr>
          <w:rFonts w:ascii="Arial" w:eastAsia="微软雅黑" w:hAnsi="Arial" w:cs="AppleExternalUIFontSimplifiedCh"/>
        </w:rPr>
        <w:t>的系统中，程序的退出状态是程序退出时返回给操作系统的整数值。</w:t>
      </w:r>
    </w:p>
    <w:p w14:paraId="315F476B" w14:textId="31909C26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pattern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['pætərn]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模式</w:t>
      </w:r>
      <w:r w:rsidR="00A5183C" w:rsidRPr="00F92D03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设计</w:t>
      </w:r>
    </w:p>
    <w:p w14:paraId="2F43ADF0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you can use the </w:t>
      </w:r>
      <w:r w:rsidRPr="00F92D03">
        <w:rPr>
          <w:rFonts w:ascii="Arial" w:eastAsia="微软雅黑" w:hAnsi="Arial" w:cs="AppleExternalUIFontSimplifiedCh"/>
          <w:color w:val="FF0000"/>
        </w:rPr>
        <w:t xml:space="preserve">pattern </w:t>
      </w:r>
      <w:r w:rsidRPr="00F92D03">
        <w:rPr>
          <w:rFonts w:ascii="Arial" w:eastAsia="微软雅黑" w:hAnsi="Arial" w:cs="AppleExternalUIFontSimplifiedCh"/>
        </w:rPr>
        <w:t>matching operator to match a value against a set of patterns.</w:t>
      </w:r>
    </w:p>
    <w:p w14:paraId="52749066" w14:textId="4DE2B4C0" w:rsidR="00124F4D" w:rsidRPr="00F92D03" w:rsidRDefault="00A5183C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lastRenderedPageBreak/>
        <w:tab/>
      </w:r>
      <w:r w:rsidR="00124F4D" w:rsidRPr="00F92D03">
        <w:rPr>
          <w:rFonts w:ascii="Arial" w:eastAsia="微软雅黑" w:hAnsi="Arial" w:cs="AppleExternalUIFontSimplifiedCh"/>
        </w:rPr>
        <w:t>在</w:t>
      </w:r>
      <w:r w:rsidR="00124F4D" w:rsidRPr="00F92D03">
        <w:rPr>
          <w:rFonts w:ascii="Arial" w:eastAsia="微软雅黑" w:hAnsi="Arial" w:cs="AppleExternalUIFontSimplifiedCh"/>
        </w:rPr>
        <w:t>Swift</w:t>
      </w:r>
      <w:r w:rsidR="00124F4D" w:rsidRPr="00F92D03">
        <w:rPr>
          <w:rFonts w:ascii="Arial" w:eastAsia="微软雅黑" w:hAnsi="Arial" w:cs="AppleExternalUIFontSimplifiedCh"/>
        </w:rPr>
        <w:t>中，可以使用模式匹配操作符将一个值与一组模式进行匹配。</w:t>
      </w:r>
    </w:p>
    <w:p w14:paraId="611CC0C3" w14:textId="41185F2F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unwrap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[ʌnˈræp]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解包</w:t>
      </w:r>
      <w:r w:rsidR="00A5183C" w:rsidRPr="00F92D03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拆包</w:t>
      </w:r>
    </w:p>
    <w:p w14:paraId="271BE065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an optional value must be </w:t>
      </w:r>
      <w:r w:rsidRPr="00F92D03">
        <w:rPr>
          <w:rFonts w:ascii="Arial" w:eastAsia="微软雅黑" w:hAnsi="Arial" w:cs="AppleExternalUIFontSimplifiedCh"/>
          <w:color w:val="FF0000"/>
        </w:rPr>
        <w:t xml:space="preserve">unwrapped </w:t>
      </w:r>
      <w:r w:rsidRPr="00F92D03">
        <w:rPr>
          <w:rFonts w:ascii="Arial" w:eastAsia="微软雅黑" w:hAnsi="Arial" w:cs="AppleExternalUIFontSimplifiedCh"/>
        </w:rPr>
        <w:t>before it can be used in most cases.</w:t>
      </w:r>
    </w:p>
    <w:p w14:paraId="737C3737" w14:textId="555D57E1" w:rsidR="00124F4D" w:rsidRPr="00F92D03" w:rsidRDefault="004D567C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ab/>
      </w:r>
      <w:r w:rsidR="00124F4D" w:rsidRPr="00F92D03">
        <w:rPr>
          <w:rFonts w:ascii="Arial" w:eastAsia="微软雅黑" w:hAnsi="Arial" w:cs="AppleExternalUIFontSimplifiedCh"/>
        </w:rPr>
        <w:t>在</w:t>
      </w:r>
      <w:r w:rsidR="00124F4D" w:rsidRPr="00F92D03">
        <w:rPr>
          <w:rFonts w:ascii="Arial" w:eastAsia="微软雅黑" w:hAnsi="Arial" w:cs="AppleExternalUIFontSimplifiedCh"/>
        </w:rPr>
        <w:t>Swift</w:t>
      </w:r>
      <w:r w:rsidR="00124F4D" w:rsidRPr="00F92D03">
        <w:rPr>
          <w:rFonts w:ascii="Arial" w:eastAsia="微软雅黑" w:hAnsi="Arial" w:cs="AppleExternalUIFontSimplifiedCh"/>
        </w:rPr>
        <w:t>中，大多数情况下必须解包可选值才能使用它。</w:t>
      </w:r>
    </w:p>
    <w:p w14:paraId="7F479E1A" w14:textId="62D1B34C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implicit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[ɪmˈplɪsɪt]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隐含的</w:t>
      </w:r>
      <w:r w:rsidR="00A5183C" w:rsidRPr="00F92D03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暗示的</w:t>
      </w:r>
    </w:p>
    <w:p w14:paraId="22367BEB" w14:textId="63F3C9BE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you can use the </w:t>
      </w:r>
      <w:r w:rsidRPr="00F92D03">
        <w:rPr>
          <w:rFonts w:ascii="Arial" w:eastAsia="微软雅黑" w:hAnsi="Arial" w:cs="AppleExternalUIFontSimplifiedCh"/>
          <w:color w:val="FF0000"/>
        </w:rPr>
        <w:t xml:space="preserve">implicit </w:t>
      </w:r>
      <w:r w:rsidRPr="00F92D03">
        <w:rPr>
          <w:rFonts w:ascii="Arial" w:eastAsia="微软雅黑" w:hAnsi="Arial" w:cs="AppleExternalUIFontSimplifiedCh"/>
        </w:rPr>
        <w:t>self keyword to refer to the current instance of a class or struct.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中，可以使用隐式的</w:t>
      </w:r>
      <w:r w:rsidRPr="00F92D03">
        <w:rPr>
          <w:rFonts w:ascii="Arial" w:eastAsia="微软雅黑" w:hAnsi="Arial" w:cs="AppleExternalUIFontSimplifiedCh"/>
        </w:rPr>
        <w:t>self</w:t>
      </w:r>
      <w:r w:rsidRPr="00F92D03">
        <w:rPr>
          <w:rFonts w:ascii="Arial" w:eastAsia="微软雅黑" w:hAnsi="Arial" w:cs="AppleExternalUIFontSimplifiedCh"/>
        </w:rPr>
        <w:t>关键字引用一个类或结构体的当前实例。</w:t>
      </w:r>
    </w:p>
    <w:p w14:paraId="74065E92" w14:textId="0133FC8A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boolean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[ˈbuːliən]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布尔的</w:t>
      </w:r>
      <w:r w:rsidR="00A5183C" w:rsidRPr="00F92D03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逻辑的</w:t>
      </w:r>
    </w:p>
    <w:p w14:paraId="3366EA52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A </w:t>
      </w:r>
      <w:r w:rsidRPr="00F92D03">
        <w:rPr>
          <w:rFonts w:ascii="Arial" w:eastAsia="微软雅黑" w:hAnsi="Arial" w:cs="AppleExternalUIFontSimplifiedCh"/>
          <w:color w:val="FF0000"/>
        </w:rPr>
        <w:t xml:space="preserve">boolean </w:t>
      </w:r>
      <w:r w:rsidRPr="00F92D03">
        <w:rPr>
          <w:rFonts w:ascii="Arial" w:eastAsia="微软雅黑" w:hAnsi="Arial" w:cs="AppleExternalUIFontSimplifiedCh"/>
        </w:rPr>
        <w:t>value in programming represents a logical truth value, either true or false.</w:t>
      </w:r>
    </w:p>
    <w:p w14:paraId="0E381931" w14:textId="29C1241A" w:rsidR="00124F4D" w:rsidRPr="00F92D03" w:rsidRDefault="00AA0679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ab/>
      </w:r>
      <w:r w:rsidR="00124F4D" w:rsidRPr="00F92D03">
        <w:rPr>
          <w:rFonts w:ascii="Arial" w:eastAsia="微软雅黑" w:hAnsi="Arial" w:cs="AppleExternalUIFontSimplifiedCh"/>
        </w:rPr>
        <w:t>编程中的布尔值表示逻辑真值，即</w:t>
      </w:r>
      <w:r w:rsidR="00124F4D" w:rsidRPr="00F92D03">
        <w:rPr>
          <w:rFonts w:ascii="Arial" w:eastAsia="微软雅黑" w:hAnsi="Arial" w:cs="AppleExternalUIFontSimplifiedCh"/>
        </w:rPr>
        <w:t>true</w:t>
      </w:r>
      <w:r w:rsidR="00124F4D" w:rsidRPr="00F92D03">
        <w:rPr>
          <w:rFonts w:ascii="Arial" w:eastAsia="微软雅黑" w:hAnsi="Arial" w:cs="AppleExternalUIFontSimplifiedCh"/>
        </w:rPr>
        <w:t>或</w:t>
      </w:r>
      <w:r w:rsidR="00124F4D" w:rsidRPr="00F92D03">
        <w:rPr>
          <w:rFonts w:ascii="Arial" w:eastAsia="微软雅黑" w:hAnsi="Arial" w:cs="AppleExternalUIFontSimplifiedCh"/>
        </w:rPr>
        <w:t>false</w:t>
      </w:r>
      <w:r w:rsidR="00124F4D" w:rsidRPr="00F92D03">
        <w:rPr>
          <w:rFonts w:ascii="Arial" w:eastAsia="微软雅黑" w:hAnsi="Arial" w:cs="AppleExternalUIFontSimplifiedCh"/>
        </w:rPr>
        <w:t>。</w:t>
      </w:r>
    </w:p>
    <w:p w14:paraId="2A284B70" w14:textId="40FD518E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indices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['ɪndɪsɪz]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索引</w:t>
      </w:r>
      <w:r w:rsidR="00A5183C" w:rsidRPr="00F92D03">
        <w:rPr>
          <w:rFonts w:ascii="Arial" w:eastAsia="微软雅黑" w:hAnsi="Arial" w:cs="AppleExternalUIFontSimplifiedCh" w:hint="eastAsia"/>
          <w:color w:val="0000FB"/>
        </w:rPr>
        <w:t>，</w:t>
      </w:r>
      <w:r w:rsidRPr="00F92D03">
        <w:rPr>
          <w:rFonts w:ascii="Arial" w:eastAsia="微软雅黑" w:hAnsi="Arial" w:cs="AppleExternalUIFontSimplifiedCh"/>
          <w:color w:val="0000FB"/>
        </w:rPr>
        <w:t>下标</w:t>
      </w:r>
    </w:p>
    <w:p w14:paraId="66E2BE15" w14:textId="677CA0A1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="00AA0679" w:rsidRPr="00F92D03">
        <w:rPr>
          <w:rFonts w:ascii="Arial" w:eastAsia="微软雅黑" w:hAnsi="Arial" w:cs="AppleExternalUIFontSimplifiedCh" w:hint="eastAsia"/>
        </w:rPr>
        <w:t>Y</w:t>
      </w:r>
      <w:r w:rsidRPr="00F92D03">
        <w:rPr>
          <w:rFonts w:ascii="Arial" w:eastAsia="微软雅黑" w:hAnsi="Arial" w:cs="AppleExternalUIFontSimplifiedCh"/>
        </w:rPr>
        <w:t xml:space="preserve">ou can use the </w:t>
      </w:r>
      <w:r w:rsidRPr="00F92D03">
        <w:rPr>
          <w:rFonts w:ascii="Arial" w:eastAsia="微软雅黑" w:hAnsi="Arial" w:cs="AppleExternalUIFontSimplifiedCh"/>
          <w:color w:val="FF0000"/>
        </w:rPr>
        <w:t xml:space="preserve">indices </w:t>
      </w:r>
      <w:r w:rsidRPr="00F92D03">
        <w:rPr>
          <w:rFonts w:ascii="Arial" w:eastAsia="微软雅黑" w:hAnsi="Arial" w:cs="AppleExternalUIFontSimplifiedCh"/>
        </w:rPr>
        <w:t>property of a collection to access the indices of its elements.</w:t>
      </w:r>
    </w:p>
    <w:p w14:paraId="5E873912" w14:textId="512E7912" w:rsidR="00124F4D" w:rsidRPr="00F92D03" w:rsidRDefault="00A5183C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ab/>
      </w:r>
      <w:r w:rsidR="00AA0679" w:rsidRPr="00F92D03">
        <w:rPr>
          <w:rFonts w:ascii="Arial" w:eastAsia="微软雅黑" w:hAnsi="Arial" w:cs="AppleExternalUIFontSimplifiedCh" w:hint="eastAsia"/>
        </w:rPr>
        <w:t>你</w:t>
      </w:r>
      <w:r w:rsidR="00124F4D" w:rsidRPr="00F92D03">
        <w:rPr>
          <w:rFonts w:ascii="Arial" w:eastAsia="微软雅黑" w:hAnsi="Arial" w:cs="AppleExternalUIFontSimplifiedCh"/>
        </w:rPr>
        <w:t>可以使用集合的</w:t>
      </w:r>
      <w:r w:rsidR="00124F4D" w:rsidRPr="00F92D03">
        <w:rPr>
          <w:rFonts w:ascii="Arial" w:eastAsia="微软雅黑" w:hAnsi="Arial" w:cs="AppleExternalUIFontSimplifiedCh"/>
        </w:rPr>
        <w:t>indices</w:t>
      </w:r>
      <w:r w:rsidR="00124F4D" w:rsidRPr="00F92D03">
        <w:rPr>
          <w:rFonts w:ascii="Arial" w:eastAsia="微软雅黑" w:hAnsi="Arial" w:cs="AppleExternalUIFontSimplifiedCh"/>
        </w:rPr>
        <w:t>属性来访问其元素的索引。</w:t>
      </w:r>
    </w:p>
    <w:p w14:paraId="0AC9165E" w14:textId="1277F69F" w:rsidR="00124F4D" w:rsidRPr="00F92D03" w:rsidRDefault="00124F4D" w:rsidP="0087439B">
      <w:pPr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explicit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[ɪkˈsplɪsɪt]</w:t>
      </w:r>
      <w:r w:rsidRPr="00F92D03">
        <w:rPr>
          <w:rFonts w:ascii="Arial" w:eastAsia="微软雅黑" w:hAnsi="Arial" w:cs="AppleExternalUIFontSimplifiedCh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明确的</w:t>
      </w:r>
    </w:p>
    <w:p w14:paraId="5F6BC6B9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it's recommended to use </w:t>
      </w:r>
      <w:r w:rsidRPr="00F92D03">
        <w:rPr>
          <w:rFonts w:ascii="Arial" w:eastAsia="微软雅黑" w:hAnsi="Arial" w:cs="AppleExternalUIFontSimplifiedCh"/>
          <w:color w:val="FF0000"/>
        </w:rPr>
        <w:t xml:space="preserve">explicit </w:t>
      </w:r>
      <w:r w:rsidRPr="00F92D03">
        <w:rPr>
          <w:rFonts w:ascii="Arial" w:eastAsia="微软雅黑" w:hAnsi="Arial" w:cs="AppleExternalUIFontSimplifiedCh"/>
        </w:rPr>
        <w:t>optionals instead of implicitly unwrapped optionals.</w:t>
      </w:r>
    </w:p>
    <w:p w14:paraId="38E872D0" w14:textId="0915C5D6" w:rsidR="00124F4D" w:rsidRPr="00F92D03" w:rsidRDefault="00F92D03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124F4D" w:rsidRPr="00F92D03">
        <w:rPr>
          <w:rFonts w:ascii="Arial" w:eastAsia="微软雅黑" w:hAnsi="Arial" w:cs="AppleExternalUIFontSimplifiedCh"/>
        </w:rPr>
        <w:t>在</w:t>
      </w:r>
      <w:r w:rsidR="00124F4D" w:rsidRPr="00F92D03">
        <w:rPr>
          <w:rFonts w:ascii="Arial" w:eastAsia="微软雅黑" w:hAnsi="Arial" w:cs="AppleExternalUIFontSimplifiedCh"/>
        </w:rPr>
        <w:t>Swift</w:t>
      </w:r>
      <w:r w:rsidR="00124F4D" w:rsidRPr="00F92D03">
        <w:rPr>
          <w:rFonts w:ascii="Arial" w:eastAsia="微软雅黑" w:hAnsi="Arial" w:cs="AppleExternalUIFontSimplifiedCh"/>
        </w:rPr>
        <w:t>中，建议使用明确的可选项而不是隐式解包的可选项。</w:t>
      </w:r>
    </w:p>
    <w:p w14:paraId="48895F4B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automatical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[ˌɔːtəˈmætɪkl]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自动的</w:t>
      </w:r>
    </w:p>
    <w:p w14:paraId="00B28505" w14:textId="235353AC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Pr="00F92D03">
        <w:rPr>
          <w:rFonts w:ascii="Arial" w:eastAsia="微软雅黑" w:hAnsi="Arial" w:cs="AppleExternalUIFontSimplifiedCh"/>
          <w:color w:val="FF0000"/>
        </w:rPr>
        <w:t xml:space="preserve">Automatic </w:t>
      </w:r>
      <w:r w:rsidRPr="00F92D03">
        <w:rPr>
          <w:rFonts w:ascii="Arial" w:eastAsia="微软雅黑" w:hAnsi="Arial" w:cs="AppleExternalUIFontSimplifiedCh"/>
        </w:rPr>
        <w:t>reference counting (ARC) is a memory management feature in Swift that automatically releases memory when it's no longer needed.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中的自动引用计数（</w:t>
      </w:r>
      <w:r w:rsidRPr="00F92D03">
        <w:rPr>
          <w:rFonts w:ascii="Arial" w:eastAsia="微软雅黑" w:hAnsi="Arial" w:cs="AppleExternalUIFontSimplifiedCh"/>
        </w:rPr>
        <w:t>ARC</w:t>
      </w:r>
      <w:r w:rsidRPr="00F92D03">
        <w:rPr>
          <w:rFonts w:ascii="Arial" w:eastAsia="微软雅黑" w:hAnsi="Arial" w:cs="AppleExternalUIFontSimplifiedCh"/>
        </w:rPr>
        <w:t>）是一种内存管理功能，当不再需要时自动释放内存。</w:t>
      </w:r>
    </w:p>
    <w:p w14:paraId="5BA5D274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lightweight</w:t>
      </w:r>
      <w:r w:rsidRPr="00F92D03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[ˈlaɪtˌweɪt]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轻量级的</w:t>
      </w:r>
    </w:p>
    <w:p w14:paraId="03878A7B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Swift is a </w:t>
      </w:r>
      <w:r w:rsidRPr="00F92D03">
        <w:rPr>
          <w:rFonts w:ascii="Arial" w:eastAsia="微软雅黑" w:hAnsi="Arial" w:cs="AppleExternalUIFontSimplifiedCh"/>
          <w:color w:val="FF0000"/>
        </w:rPr>
        <w:t xml:space="preserve">lightweight </w:t>
      </w:r>
      <w:r w:rsidRPr="00F92D03">
        <w:rPr>
          <w:rFonts w:ascii="Arial" w:eastAsia="微软雅黑" w:hAnsi="Arial" w:cs="AppleExternalUIFontSimplifiedCh"/>
        </w:rPr>
        <w:t>language that's easy to read and write.</w:t>
      </w:r>
    </w:p>
    <w:p w14:paraId="01D84390" w14:textId="69EF703D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是一种易于阅读和编写的轻量级语言。</w:t>
      </w:r>
    </w:p>
    <w:p w14:paraId="285806F2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concise</w:t>
      </w:r>
      <w:r w:rsidRPr="00F92D03">
        <w:rPr>
          <w:rFonts w:ascii="Arial" w:eastAsia="微软雅黑" w:hAnsi="Arial" w:cs="AppleExternalUIFontSimplifiedCh"/>
          <w:b/>
          <w:bCs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[kənˈsaɪs]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简洁的</w:t>
      </w:r>
    </w:p>
    <w:p w14:paraId="540F2DC8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Swift's syntax is </w:t>
      </w:r>
      <w:r w:rsidRPr="00F92D03">
        <w:rPr>
          <w:rFonts w:ascii="Arial" w:eastAsia="微软雅黑" w:hAnsi="Arial" w:cs="AppleExternalUIFontSimplifiedCh"/>
          <w:color w:val="FF0000"/>
        </w:rPr>
        <w:t>concise</w:t>
      </w:r>
      <w:r w:rsidRPr="00F92D03">
        <w:rPr>
          <w:rFonts w:ascii="Arial" w:eastAsia="微软雅黑" w:hAnsi="Arial" w:cs="AppleExternalUIFontSimplifiedCh"/>
        </w:rPr>
        <w:t>, making code easier to read and understand.</w:t>
      </w:r>
    </w:p>
    <w:p w14:paraId="655C3083" w14:textId="21B1C70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的语法简洁，使代码更易于阅读和理解。</w:t>
      </w:r>
    </w:p>
    <w:p w14:paraId="427E2D43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opaque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[oʊˈpeɪk]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不透明的</w:t>
      </w:r>
    </w:p>
    <w:p w14:paraId="498C481B" w14:textId="0B15CC0F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</w:t>
      </w:r>
      <w:r w:rsidRPr="00F92D03">
        <w:rPr>
          <w:rFonts w:ascii="Arial" w:eastAsia="微软雅黑" w:hAnsi="Arial" w:cs="AppleExternalUIFontSimplifiedCh"/>
          <w:color w:val="FF0000"/>
        </w:rPr>
        <w:t xml:space="preserve">opaque types </w:t>
      </w:r>
      <w:r w:rsidRPr="00F92D03">
        <w:rPr>
          <w:rFonts w:ascii="Arial" w:eastAsia="微软雅黑" w:hAnsi="Arial" w:cs="AppleExternalUIFontSimplifiedCh"/>
        </w:rPr>
        <w:t xml:space="preserve">allow you to </w:t>
      </w:r>
      <w:bookmarkStart w:id="18" w:name="OLE_LINK1"/>
      <w:bookmarkStart w:id="19" w:name="OLE_LINK2"/>
      <w:r w:rsidRPr="00F92D03">
        <w:rPr>
          <w:rFonts w:ascii="Arial" w:eastAsia="微软雅黑" w:hAnsi="Arial" w:cs="AppleExternalUIFontSimplifiedCh"/>
        </w:rPr>
        <w:t xml:space="preserve">hide </w:t>
      </w:r>
      <w:bookmarkEnd w:id="18"/>
      <w:bookmarkEnd w:id="19"/>
      <w:r w:rsidRPr="00F92D03">
        <w:rPr>
          <w:rFonts w:ascii="Arial" w:eastAsia="微软雅黑" w:hAnsi="Arial" w:cs="AppleExternalUIFontSimplifiedCh"/>
        </w:rPr>
        <w:t>implementation details and expose only what's necessary.</w:t>
      </w:r>
      <w:r w:rsidR="00AA0679"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中，不透明类型允许您隐藏实现细节，仅公开必要的部分。</w:t>
      </w:r>
    </w:p>
    <w:p w14:paraId="789981BC" w14:textId="7071FB5B" w:rsidR="00124F4D" w:rsidRPr="00F92D03" w:rsidRDefault="00124F4D" w:rsidP="0087439B">
      <w:pPr>
        <w:spacing w:line="440" w:lineRule="exact"/>
        <w:rPr>
          <w:rFonts w:ascii="Arial" w:eastAsia="微软雅黑" w:hAnsi="Arial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bookmarkStart w:id="20" w:name="OLE_LINK11"/>
      <w:bookmarkStart w:id="21" w:name="OLE_LINK12"/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concurrency </w:t>
      </w:r>
      <w:bookmarkEnd w:id="20"/>
      <w:bookmarkEnd w:id="21"/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4D567C" w:rsidRPr="00F92D03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k</w:t>
      </w:r>
      <w:r w:rsidR="004D567C" w:rsidRPr="00F92D03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ə</w:t>
      </w:r>
      <w:r w:rsidR="004D567C" w:rsidRPr="00F92D03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n</w:t>
      </w:r>
      <w:r w:rsidR="004D567C" w:rsidRPr="00F92D03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ˈ</w:t>
      </w:r>
      <w:r w:rsidR="004D567C" w:rsidRPr="00F92D03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k</w:t>
      </w:r>
      <w:r w:rsidR="004D567C" w:rsidRPr="00F92D03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ɜː</w:t>
      </w:r>
      <w:r w:rsidR="004D567C" w:rsidRPr="00F92D03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r</w:t>
      </w:r>
      <w:r w:rsidR="004D567C" w:rsidRPr="00F92D03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ə</w:t>
      </w:r>
      <w:r w:rsidR="004D567C" w:rsidRPr="00F92D03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nsi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]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并发</w:t>
      </w:r>
    </w:p>
    <w:p w14:paraId="34130574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Swift provides built-in support for </w:t>
      </w:r>
      <w:r w:rsidRPr="00F92D03">
        <w:rPr>
          <w:rFonts w:ascii="Arial" w:eastAsia="微软雅黑" w:hAnsi="Arial" w:cs="AppleExternalUIFontSimplifiedCh"/>
          <w:color w:val="FF0000"/>
        </w:rPr>
        <w:t xml:space="preserve">concurrency </w:t>
      </w:r>
      <w:r w:rsidRPr="00F92D03">
        <w:rPr>
          <w:rFonts w:ascii="Arial" w:eastAsia="微软雅黑" w:hAnsi="Arial" w:cs="AppleExternalUIFontSimplifiedCh"/>
        </w:rPr>
        <w:t>with features like async/await and actors.</w:t>
      </w:r>
    </w:p>
    <w:p w14:paraId="1A730C27" w14:textId="3C2D1C7A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提供了内置的并发支持，例如</w:t>
      </w:r>
      <w:r w:rsidRPr="00F92D03">
        <w:rPr>
          <w:rFonts w:ascii="Arial" w:eastAsia="微软雅黑" w:hAnsi="Arial" w:cs="AppleExternalUIFontSimplifiedCh"/>
        </w:rPr>
        <w:t>async/await</w:t>
      </w:r>
      <w:r w:rsidRPr="00F92D03">
        <w:rPr>
          <w:rFonts w:ascii="Arial" w:eastAsia="微软雅黑" w:hAnsi="Arial" w:cs="AppleExternalUIFontSimplifiedCh"/>
        </w:rPr>
        <w:t>和</w:t>
      </w:r>
      <w:r w:rsidRPr="00F92D03">
        <w:rPr>
          <w:rFonts w:ascii="Arial" w:eastAsia="微软雅黑" w:hAnsi="Arial" w:cs="AppleExternalUIFontSimplifiedCh"/>
        </w:rPr>
        <w:t>actors</w:t>
      </w:r>
      <w:r w:rsidRPr="00F92D03">
        <w:rPr>
          <w:rFonts w:ascii="Arial" w:eastAsia="微软雅黑" w:hAnsi="Arial" w:cs="AppleExternalUIFontSimplifiedCh"/>
        </w:rPr>
        <w:t>。</w:t>
      </w:r>
    </w:p>
    <w:p w14:paraId="1C7B8C9B" w14:textId="125CDF91" w:rsidR="004E7039" w:rsidRPr="00F92D03" w:rsidRDefault="004E7039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Segoe UI Symbol" w:eastAsia="微软雅黑" w:hAnsi="Segoe UI Symbol" w:cs="Segoe UI Symbol"/>
          <w:color w:val="0D0D0D"/>
        </w:rPr>
        <w:t>▷</w:t>
      </w:r>
      <w:r w:rsidRPr="00F92D03">
        <w:rPr>
          <w:rFonts w:ascii="Arial" w:eastAsia="微软雅黑" w:hAnsi="Arial" w:cs="Segoe UI Symbol"/>
          <w:color w:val="0D0D0D"/>
        </w:rPr>
        <w:t xml:space="preserve"> </w:t>
      </w:r>
      <w:r w:rsidRPr="00F92D03">
        <w:rPr>
          <w:rFonts w:ascii="Arial" w:eastAsia="微软雅黑" w:hAnsi="Arial" w:cs="AppleExternalUIFontSimplifiedCh"/>
          <w:b/>
          <w:bCs/>
        </w:rPr>
        <w:t>concurrent</w:t>
      </w:r>
      <w:r w:rsidRPr="00F92D03">
        <w:rPr>
          <w:rFonts w:ascii="Arial" w:eastAsia="微软雅黑" w:hAnsi="Arial" w:cs="AppleExternalUIFontSimplifiedCh"/>
        </w:rPr>
        <w:t xml:space="preserve"> [kənˈkɜːrənt]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 w:hint="eastAsia"/>
          <w:color w:val="0000FB"/>
        </w:rPr>
        <w:t>并发的，同时的</w:t>
      </w:r>
    </w:p>
    <w:p w14:paraId="4AA5EA0B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F92D03">
        <w:rPr>
          <w:rFonts w:ascii="Arial" w:eastAsia="微软雅黑" w:hAnsi="Arial" w:cs="AppleExternalUIFontSimplifiedCh"/>
          <w:b/>
          <w:bCs/>
        </w:rPr>
        <w:lastRenderedPageBreak/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infer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[ɪnˈfɜːr]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推断</w:t>
      </w:r>
    </w:p>
    <w:p w14:paraId="5A107279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the compiler can </w:t>
      </w:r>
      <w:r w:rsidRPr="00F92D03">
        <w:rPr>
          <w:rFonts w:ascii="Arial" w:eastAsia="微软雅黑" w:hAnsi="Arial" w:cs="AppleExternalUIFontSimplifiedCh"/>
          <w:color w:val="FF0000"/>
        </w:rPr>
        <w:t xml:space="preserve">infer </w:t>
      </w:r>
      <w:r w:rsidRPr="00F92D03">
        <w:rPr>
          <w:rFonts w:ascii="Arial" w:eastAsia="微软雅黑" w:hAnsi="Arial" w:cs="AppleExternalUIFontSimplifiedCh"/>
        </w:rPr>
        <w:t>the type of a variable based on its value.</w:t>
      </w:r>
    </w:p>
    <w:p w14:paraId="44047AED" w14:textId="29AA525B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中，编译器可以根据变量的值推断其类型。</w:t>
      </w:r>
    </w:p>
    <w:p w14:paraId="6534BB36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blueprint</w:t>
      </w:r>
      <w:r w:rsidRPr="00F92D03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[ˈbluːprɪnt]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蓝图</w:t>
      </w:r>
    </w:p>
    <w:p w14:paraId="32FEF1D7" w14:textId="77777777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Xcode, a </w:t>
      </w:r>
      <w:r w:rsidRPr="00F92D03">
        <w:rPr>
          <w:rFonts w:ascii="Arial" w:eastAsia="微软雅黑" w:hAnsi="Arial" w:cs="AppleExternalUIFontSimplifiedCh"/>
          <w:color w:val="FF0000"/>
        </w:rPr>
        <w:t xml:space="preserve">blueprint </w:t>
      </w:r>
      <w:r w:rsidRPr="00F92D03">
        <w:rPr>
          <w:rFonts w:ascii="Arial" w:eastAsia="微软雅黑" w:hAnsi="Arial" w:cs="AppleExternalUIFontSimplifiedCh"/>
        </w:rPr>
        <w:t>is a reusable component that defines an interface for a type of object.</w:t>
      </w:r>
    </w:p>
    <w:p w14:paraId="04762B6D" w14:textId="06264554" w:rsidR="00124F4D" w:rsidRPr="00F92D03" w:rsidRDefault="00124F4D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Xcode</w:t>
      </w:r>
      <w:r w:rsidRPr="00F92D03">
        <w:rPr>
          <w:rFonts w:ascii="Arial" w:eastAsia="微软雅黑" w:hAnsi="Arial" w:cs="AppleExternalUIFontSimplifiedCh"/>
        </w:rPr>
        <w:t>中，蓝图是一种可重复使用的组件，为一种类型的对象定义接口。</w:t>
      </w:r>
    </w:p>
    <w:p w14:paraId="32E5598F" w14:textId="5F33406F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▲ scalability</w:t>
      </w:r>
      <w:r w:rsidRPr="00F92D03">
        <w:rPr>
          <w:rFonts w:ascii="Arial" w:eastAsia="微软雅黑" w:hAnsi="Arial" w:cs="AppleExternalUIFontSimplifiedCh"/>
          <w:b/>
          <w:bCs/>
          <w:color w:val="808080" w:themeColor="background1" w:themeShade="80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[ˌskeɪləˈbɪləti]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可扩展性</w:t>
      </w:r>
    </w:p>
    <w:p w14:paraId="23A98629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We need to design our system with </w:t>
      </w:r>
      <w:r w:rsidRPr="00F92D03">
        <w:rPr>
          <w:rFonts w:ascii="Arial" w:eastAsia="微软雅黑" w:hAnsi="Arial" w:cs="AppleExternalUIFontSimplifiedCh"/>
          <w:color w:val="FF0000"/>
        </w:rPr>
        <w:t xml:space="preserve">scalability </w:t>
      </w:r>
      <w:r w:rsidRPr="00F92D03">
        <w:rPr>
          <w:rFonts w:ascii="Arial" w:eastAsia="微软雅黑" w:hAnsi="Arial" w:cs="AppleExternalUIFontSimplifiedCh"/>
        </w:rPr>
        <w:t>in mind to accommodate future growth.</w:t>
      </w:r>
    </w:p>
    <w:p w14:paraId="1DBEBA16" w14:textId="053E59F2" w:rsidR="00A02AD4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我们需要考虑可扩展性，以适应未来的增长。</w:t>
      </w:r>
    </w:p>
    <w:p w14:paraId="65A4926B" w14:textId="61DEFAC4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Segoe UI Symbol"/>
          <w:color w:val="0D0D0D"/>
        </w:rPr>
      </w:pPr>
      <w:r w:rsidRPr="00F92D03">
        <w:rPr>
          <w:rFonts w:ascii="Segoe UI Symbol" w:eastAsia="微软雅黑" w:hAnsi="Segoe UI Symbol" w:cs="Segoe UI Symbol"/>
          <w:color w:val="0D0D0D"/>
        </w:rPr>
        <w:t>▷</w:t>
      </w:r>
      <w:r w:rsidRPr="00F92D03">
        <w:rPr>
          <w:rFonts w:ascii="Arial" w:eastAsia="微软雅黑" w:hAnsi="Arial" w:cs="Segoe UI Symbol"/>
          <w:color w:val="0D0D0D"/>
          <w:sz w:val="28"/>
          <w:szCs w:val="28"/>
        </w:rPr>
        <w:t xml:space="preserve"> </w:t>
      </w:r>
      <w:r w:rsidRPr="00F92D03">
        <w:rPr>
          <w:rFonts w:ascii="Arial" w:eastAsia="微软雅黑" w:hAnsi="Arial" w:cs="Segoe UI Symbol"/>
          <w:b/>
          <w:bCs/>
          <w:color w:val="0D0D0D"/>
        </w:rPr>
        <w:t>scalable</w:t>
      </w:r>
      <w:r w:rsidRPr="00F92D03">
        <w:rPr>
          <w:rFonts w:ascii="Arial" w:eastAsia="微软雅黑" w:hAnsi="Arial" w:cs="Segoe UI Symbol"/>
          <w:color w:val="0D0D0D"/>
        </w:rPr>
        <w:t xml:space="preserve"> [</w:t>
      </w:r>
      <w:r w:rsidRPr="00F92D03">
        <w:rPr>
          <w:rFonts w:ascii="Arial" w:eastAsia="微软雅黑" w:hAnsi="Arial" w:cs="Arial"/>
          <w:color w:val="0D0D0D"/>
        </w:rPr>
        <w:t>ˈ</w:t>
      </w:r>
      <w:r w:rsidRPr="00F92D03">
        <w:rPr>
          <w:rFonts w:ascii="Arial" w:eastAsia="微软雅黑" w:hAnsi="Arial" w:cs="Segoe UI Symbol"/>
          <w:color w:val="0D0D0D"/>
        </w:rPr>
        <w:t>ske</w:t>
      </w:r>
      <w:r w:rsidRPr="00F92D03">
        <w:rPr>
          <w:rFonts w:ascii="Arial" w:eastAsia="微软雅黑" w:hAnsi="Arial" w:cs="Arial"/>
          <w:color w:val="0D0D0D"/>
        </w:rPr>
        <w:t>ɪ</w:t>
      </w:r>
      <w:r w:rsidRPr="00F92D03">
        <w:rPr>
          <w:rFonts w:ascii="Arial" w:eastAsia="微软雅黑" w:hAnsi="Arial" w:cs="Segoe UI Symbol"/>
          <w:color w:val="0D0D0D"/>
        </w:rPr>
        <w:t>l</w:t>
      </w:r>
      <w:r w:rsidRPr="00F92D03">
        <w:rPr>
          <w:rFonts w:ascii="Arial" w:eastAsia="微软雅黑" w:hAnsi="Arial" w:cs="Arial"/>
          <w:color w:val="0D0D0D"/>
        </w:rPr>
        <w:t>ə</w:t>
      </w:r>
      <w:r w:rsidRPr="00F92D03">
        <w:rPr>
          <w:rFonts w:ascii="Arial" w:eastAsia="微软雅黑" w:hAnsi="Arial" w:cs="Segoe UI Symbol"/>
          <w:color w:val="0D0D0D"/>
        </w:rPr>
        <w:t xml:space="preserve">bl] adj. </w:t>
      </w:r>
      <w:r w:rsidRPr="00F92D03">
        <w:rPr>
          <w:rFonts w:ascii="Arial" w:eastAsia="微软雅黑" w:hAnsi="Arial" w:cs="Segoe UI Symbol"/>
          <w:color w:val="0D0D0D"/>
        </w:rPr>
        <w:t>可扩展的</w:t>
      </w:r>
    </w:p>
    <w:p w14:paraId="1141D90E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security</w:t>
      </w:r>
      <w:r w:rsidRPr="00F92D03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A6A6A6" w:themeColor="background1" w:themeShade="A6"/>
        </w:rPr>
        <w:t>[sɪˈkjʊrəti]</w:t>
      </w:r>
      <w:r w:rsidRPr="00F92D03">
        <w:rPr>
          <w:rFonts w:ascii="Arial" w:eastAsia="微软雅黑" w:hAnsi="Arial" w:cs="AppleExternalUIFontSimplifiedCh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安全性</w:t>
      </w:r>
    </w:p>
    <w:p w14:paraId="2630ADC7" w14:textId="30D0FE62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="009F5609" w:rsidRPr="009F5609">
        <w:rPr>
          <w:rFonts w:ascii="Arial" w:eastAsia="微软雅黑" w:hAnsi="Arial" w:cs="AppleExternalUIFontSimplifiedCh" w:hint="eastAsia"/>
          <w:color w:val="FF0000"/>
        </w:rPr>
        <w:t>S</w:t>
      </w:r>
      <w:r w:rsidR="009F5609" w:rsidRPr="009F5609">
        <w:rPr>
          <w:rFonts w:ascii="Arial" w:eastAsia="微软雅黑" w:hAnsi="Arial" w:cs="AppleExternalUIFontSimplifiedCh"/>
          <w:color w:val="FF0000"/>
        </w:rPr>
        <w:t>ecurity</w:t>
      </w:r>
      <w:r w:rsidRPr="009F5609">
        <w:rPr>
          <w:rFonts w:ascii="Arial" w:eastAsia="微软雅黑" w:hAnsi="Arial" w:cs="AppleExternalUIFontSimplifiedCh"/>
          <w:color w:val="FF0000"/>
          <w:sz w:val="22"/>
          <w:szCs w:val="22"/>
        </w:rPr>
        <w:t xml:space="preserve"> </w:t>
      </w:r>
      <w:r w:rsidR="009F5609">
        <w:rPr>
          <w:rFonts w:ascii="Arial" w:eastAsia="微软雅黑" w:hAnsi="Arial" w:cs="AppleExternalUIFontSimplifiedCh" w:hint="eastAsia"/>
        </w:rPr>
        <w:t>is</w:t>
      </w:r>
      <w:r w:rsidR="009F5609">
        <w:rPr>
          <w:rFonts w:ascii="Arial" w:eastAsia="微软雅黑" w:hAnsi="Arial" w:cs="AppleExternalUIFontSimplifiedCh"/>
        </w:rPr>
        <w:t xml:space="preserve"> important for </w:t>
      </w:r>
      <w:r w:rsidRPr="00F92D03">
        <w:rPr>
          <w:rFonts w:ascii="Arial" w:eastAsia="微软雅黑" w:hAnsi="Arial" w:cs="AppleExternalUIFontSimplifiedCh"/>
        </w:rPr>
        <w:t>our application to protect our users' data.</w:t>
      </w:r>
    </w:p>
    <w:p w14:paraId="4A90231D" w14:textId="440D55C2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我们需要确保我们的应用程序是安全的，以保护我们用户的数据。</w:t>
      </w:r>
    </w:p>
    <w:p w14:paraId="169FF477" w14:textId="03614AB5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recursion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4E7039" w:rsidRPr="00F92D03">
        <w:rPr>
          <w:rFonts w:ascii="Arial" w:eastAsia="微软雅黑" w:hAnsi="Arial" w:cs="AppleExternalUIFontSimplifiedCh"/>
          <w:color w:val="808080" w:themeColor="background1" w:themeShade="80"/>
        </w:rPr>
        <w:t>rɪˈkɜːrʒn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递归</w:t>
      </w:r>
    </w:p>
    <w:p w14:paraId="77DE287B" w14:textId="7D370602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Pr="009F5609">
        <w:rPr>
          <w:rFonts w:ascii="Arial" w:eastAsia="微软雅黑" w:hAnsi="Arial" w:cs="AppleExternalUIFontSimplifiedCh"/>
          <w:color w:val="FF0000"/>
        </w:rPr>
        <w:t xml:space="preserve">Recursion </w:t>
      </w:r>
      <w:r w:rsidRPr="00F92D03">
        <w:rPr>
          <w:rFonts w:ascii="Arial" w:eastAsia="微软雅黑" w:hAnsi="Arial" w:cs="AppleExternalUIFontSimplifiedCh"/>
        </w:rPr>
        <w:t>is a powerful tool in programming, but it can also lead to performance issues if not used carefully.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递归是编程中一个强大的工具，但如果不小心使用，它也可能导致性能问题。</w:t>
      </w:r>
    </w:p>
    <w:p w14:paraId="20C3F8B0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iteration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[ɪtəˈreɪʃən]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迭代</w:t>
      </w:r>
    </w:p>
    <w:p w14:paraId="1928311C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We can use a loop to perform </w:t>
      </w:r>
      <w:r w:rsidRPr="0087439B">
        <w:rPr>
          <w:rFonts w:ascii="Arial" w:eastAsia="微软雅黑" w:hAnsi="Arial" w:cs="AppleExternalUIFontSimplifiedCh"/>
          <w:color w:val="FF0000"/>
        </w:rPr>
        <w:t xml:space="preserve">iterations </w:t>
      </w:r>
      <w:r w:rsidRPr="00F92D03">
        <w:rPr>
          <w:rFonts w:ascii="Arial" w:eastAsia="微软雅黑" w:hAnsi="Arial" w:cs="AppleExternalUIFontSimplifiedCh"/>
        </w:rPr>
        <w:t>and process a collection of data.</w:t>
      </w:r>
    </w:p>
    <w:p w14:paraId="716954CA" w14:textId="5771B43B" w:rsidR="00E32B6E" w:rsidRPr="00F92D03" w:rsidRDefault="00A14781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E32B6E" w:rsidRPr="00F92D03">
        <w:rPr>
          <w:rFonts w:ascii="Arial" w:eastAsia="微软雅黑" w:hAnsi="Arial" w:cs="AppleExternalUIFontSimplifiedCh"/>
        </w:rPr>
        <w:t>我们可以使用循环来进行迭代，处理一组数据。</w:t>
      </w:r>
    </w:p>
    <w:p w14:paraId="70E6B414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heap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[hiːp]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堆</w:t>
      </w:r>
    </w:p>
    <w:p w14:paraId="11D5DB1B" w14:textId="4A31426B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Pr="0087439B">
        <w:rPr>
          <w:rFonts w:ascii="Arial" w:eastAsia="微软雅黑" w:hAnsi="Arial" w:cs="AppleExternalUIFontSimplifiedCh"/>
          <w:color w:val="FF0000"/>
        </w:rPr>
        <w:t xml:space="preserve">Heap </w:t>
      </w:r>
      <w:r w:rsidRPr="00F92D03">
        <w:rPr>
          <w:rFonts w:ascii="Arial" w:eastAsia="微软雅黑" w:hAnsi="Arial" w:cs="AppleExternalUIFontSimplifiedCh"/>
        </w:rPr>
        <w:t xml:space="preserve">is a data structure that allows efficient access to the highest or lowest value in a collection. </w:t>
      </w:r>
      <w:r w:rsidRPr="00F92D03">
        <w:rPr>
          <w:rFonts w:ascii="Arial" w:eastAsia="微软雅黑" w:hAnsi="Arial" w:cs="AppleExternalUIFontSimplifiedCh"/>
        </w:rPr>
        <w:t>堆是一种数据结构，可以高效地访问集合中最高或最低的值。</w:t>
      </w:r>
    </w:p>
    <w:p w14:paraId="358F3326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stack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[stæk]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栈</w:t>
      </w:r>
    </w:p>
    <w:p w14:paraId="51AA0AED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Pr="0087439B">
        <w:rPr>
          <w:rFonts w:ascii="Arial" w:eastAsia="微软雅黑" w:hAnsi="Arial" w:cs="AppleExternalUIFontSimplifiedCh"/>
          <w:color w:val="FF0000"/>
        </w:rPr>
        <w:t xml:space="preserve">Stack </w:t>
      </w:r>
      <w:r w:rsidRPr="00F92D03">
        <w:rPr>
          <w:rFonts w:ascii="Arial" w:eastAsia="微软雅黑" w:hAnsi="Arial" w:cs="AppleExternalUIFontSimplifiedCh"/>
        </w:rPr>
        <w:t>is a data structure that allows last-in, first-out (LIFO) access to its elements.</w:t>
      </w:r>
    </w:p>
    <w:p w14:paraId="47E766B0" w14:textId="60A90FB8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栈是一种数据结构，可以按照后进先出（</w:t>
      </w:r>
      <w:r w:rsidRPr="00F92D03">
        <w:rPr>
          <w:rFonts w:ascii="Arial" w:eastAsia="微软雅黑" w:hAnsi="Arial" w:cs="AppleExternalUIFontSimplifiedCh"/>
        </w:rPr>
        <w:t>LIFO</w:t>
      </w:r>
      <w:r w:rsidRPr="00F92D03">
        <w:rPr>
          <w:rFonts w:ascii="Arial" w:eastAsia="微软雅黑" w:hAnsi="Arial" w:cs="AppleExternalUIFontSimplifiedCh"/>
        </w:rPr>
        <w:t>）的顺序访问其元素。</w:t>
      </w:r>
    </w:p>
    <w:p w14:paraId="135B3BF1" w14:textId="6501F95D" w:rsidR="00E32B6E" w:rsidRPr="00F92D03" w:rsidRDefault="00E32B6E" w:rsidP="0087439B">
      <w:pPr>
        <w:spacing w:line="440" w:lineRule="exact"/>
        <w:rPr>
          <w:rFonts w:ascii="Arial" w:eastAsia="微软雅黑" w:hAnsi="Arial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interpreter</w:t>
      </w:r>
      <w:r w:rsidRPr="00F92D03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5B3F0D" w:rsidRPr="00F92D03">
        <w:rPr>
          <w:rFonts w:ascii="Arial" w:eastAsia="微软雅黑" w:hAnsi="Arial" w:cs="Arial"/>
          <w:color w:val="626469"/>
          <w:shd w:val="clear" w:color="auto" w:fill="FFFFFF"/>
        </w:rPr>
        <w:t>ɪ</w:t>
      </w:r>
      <w:r w:rsidR="005B3F0D" w:rsidRPr="00F92D03">
        <w:rPr>
          <w:rFonts w:ascii="Arial" w:eastAsia="微软雅黑" w:hAnsi="Arial" w:hint="eastAsia"/>
          <w:color w:val="626469"/>
          <w:shd w:val="clear" w:color="auto" w:fill="FFFFFF"/>
        </w:rPr>
        <w:t>n</w:t>
      </w:r>
      <w:r w:rsidR="005B3F0D" w:rsidRPr="00F92D03">
        <w:rPr>
          <w:rFonts w:ascii="Arial" w:eastAsia="微软雅黑" w:hAnsi="Arial" w:cs="Arial"/>
          <w:color w:val="626469"/>
          <w:shd w:val="clear" w:color="auto" w:fill="FFFFFF"/>
        </w:rPr>
        <w:t>ˈ</w:t>
      </w:r>
      <w:r w:rsidR="005B3F0D" w:rsidRPr="00F92D03">
        <w:rPr>
          <w:rFonts w:ascii="Arial" w:eastAsia="微软雅黑" w:hAnsi="Arial" w:hint="eastAsia"/>
          <w:color w:val="626469"/>
          <w:shd w:val="clear" w:color="auto" w:fill="FFFFFF"/>
        </w:rPr>
        <w:t>t</w:t>
      </w:r>
      <w:r w:rsidR="005B3F0D" w:rsidRPr="00F92D03">
        <w:rPr>
          <w:rFonts w:ascii="Arial" w:eastAsia="微软雅黑" w:hAnsi="Arial" w:cs="Arial"/>
          <w:color w:val="626469"/>
          <w:shd w:val="clear" w:color="auto" w:fill="FFFFFF"/>
        </w:rPr>
        <w:t>ɜː</w:t>
      </w:r>
      <w:r w:rsidR="005B3F0D" w:rsidRPr="00F92D03">
        <w:rPr>
          <w:rFonts w:ascii="Arial" w:eastAsia="微软雅黑" w:hAnsi="Arial" w:hint="eastAsia"/>
          <w:color w:val="626469"/>
          <w:shd w:val="clear" w:color="auto" w:fill="FFFFFF"/>
        </w:rPr>
        <w:t>rpr</w:t>
      </w:r>
      <w:r w:rsidR="005B3F0D" w:rsidRPr="00F92D03">
        <w:rPr>
          <w:rFonts w:ascii="Arial" w:eastAsia="微软雅黑" w:hAnsi="Arial" w:cs="Arial"/>
          <w:color w:val="626469"/>
          <w:shd w:val="clear" w:color="auto" w:fill="FFFFFF"/>
        </w:rPr>
        <w:t>ə</w:t>
      </w:r>
      <w:r w:rsidR="005B3F0D" w:rsidRPr="00F92D03">
        <w:rPr>
          <w:rFonts w:ascii="Arial" w:eastAsia="微软雅黑" w:hAnsi="Arial" w:hint="eastAsia"/>
          <w:color w:val="626469"/>
          <w:shd w:val="clear" w:color="auto" w:fill="FFFFFF"/>
        </w:rPr>
        <w:t>t</w:t>
      </w:r>
      <w:r w:rsidR="005B3F0D" w:rsidRPr="00F92D03">
        <w:rPr>
          <w:rFonts w:ascii="Arial" w:eastAsia="微软雅黑" w:hAnsi="Arial" w:cs="Arial"/>
          <w:color w:val="626469"/>
          <w:shd w:val="clear" w:color="auto" w:fill="FFFFFF"/>
        </w:rPr>
        <w:t>ə</w:t>
      </w:r>
      <w:r w:rsidR="005B3F0D" w:rsidRPr="00F92D03">
        <w:rPr>
          <w:rFonts w:ascii="Arial" w:eastAsia="微软雅黑" w:hAnsi="Arial" w:hint="eastAsia"/>
          <w:color w:val="626469"/>
          <w:shd w:val="clear" w:color="auto" w:fill="FFFFFF"/>
        </w:rPr>
        <w:t>r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] n</w:t>
      </w:r>
      <w:r w:rsidRPr="00F92D03">
        <w:rPr>
          <w:rFonts w:ascii="Arial" w:eastAsia="微软雅黑" w:hAnsi="Arial" w:cs="AppleExternalUIFontSimplifiedCh"/>
          <w:color w:val="0000FB"/>
        </w:rPr>
        <w:t xml:space="preserve">. </w:t>
      </w:r>
      <w:r w:rsidRPr="00F92D03">
        <w:rPr>
          <w:rFonts w:ascii="Arial" w:eastAsia="微软雅黑" w:hAnsi="Arial" w:cs="AppleExternalUIFontSimplifiedCh"/>
          <w:color w:val="0000FB"/>
        </w:rPr>
        <w:t>解释器</w:t>
      </w:r>
    </w:p>
    <w:p w14:paraId="4D817865" w14:textId="0AE6CAB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An </w:t>
      </w:r>
      <w:r w:rsidRPr="0087439B">
        <w:rPr>
          <w:rFonts w:ascii="Arial" w:eastAsia="微软雅黑" w:hAnsi="Arial" w:cs="AppleExternalUIFontSimplifiedCh"/>
          <w:color w:val="FF0000"/>
        </w:rPr>
        <w:t xml:space="preserve">interpreter </w:t>
      </w:r>
      <w:r w:rsidRPr="00F92D03">
        <w:rPr>
          <w:rFonts w:ascii="Arial" w:eastAsia="微软雅黑" w:hAnsi="Arial" w:cs="AppleExternalUIFontSimplifiedCh"/>
        </w:rPr>
        <w:t>translates high-level code into machine code on the fly, allowing for more dynamic programming.</w:t>
      </w:r>
      <w:r w:rsidR="004E7039"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解释器可以实时将高级代码转换成机器码，从而实现更加动态的编程。</w:t>
      </w:r>
    </w:p>
    <w:p w14:paraId="7AF49A72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expression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[ɪkˈspreʃən]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表达式</w:t>
      </w:r>
    </w:p>
    <w:p w14:paraId="21A60226" w14:textId="158A479E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programming, an </w:t>
      </w:r>
      <w:r w:rsidRPr="0087439B">
        <w:rPr>
          <w:rFonts w:ascii="Arial" w:eastAsia="微软雅黑" w:hAnsi="Arial" w:cs="AppleExternalUIFontSimplifiedCh"/>
          <w:color w:val="FF0000"/>
        </w:rPr>
        <w:t xml:space="preserve">expression </w:t>
      </w:r>
      <w:r w:rsidRPr="00F92D03">
        <w:rPr>
          <w:rFonts w:ascii="Arial" w:eastAsia="微软雅黑" w:hAnsi="Arial" w:cs="AppleExternalUIFontSimplifiedCh"/>
        </w:rPr>
        <w:t>is a combination of values, variables, operators, and function calls that can be evaluated to produce a result.</w:t>
      </w:r>
      <w:r w:rsidR="004E7039"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在编程中，表达式是由值、变量、运算符和函数调用组成的，可以求值得到结果。</w:t>
      </w:r>
    </w:p>
    <w:p w14:paraId="78AD29C4" w14:textId="1A8D9FDD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declaration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4E7039" w:rsidRPr="00F92D03">
        <w:rPr>
          <w:rFonts w:ascii="Arial" w:eastAsia="微软雅黑" w:hAnsi="Arial" w:cs="AppleExternalUIFontSimplifiedCh"/>
          <w:color w:val="808080" w:themeColor="background1" w:themeShade="80"/>
        </w:rPr>
        <w:t>ˌdekləˈreɪʃn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声明</w:t>
      </w:r>
    </w:p>
    <w:p w14:paraId="73142D3F" w14:textId="1C3F11FD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lastRenderedPageBreak/>
        <w:t xml:space="preserve">eg. In programming, a </w:t>
      </w:r>
      <w:r w:rsidRPr="0087439B">
        <w:rPr>
          <w:rFonts w:ascii="Arial" w:eastAsia="微软雅黑" w:hAnsi="Arial" w:cs="AppleExternalUIFontSimplifiedCh"/>
          <w:color w:val="FF0000"/>
        </w:rPr>
        <w:t xml:space="preserve">declaration </w:t>
      </w:r>
      <w:r w:rsidRPr="00F92D03">
        <w:rPr>
          <w:rFonts w:ascii="Arial" w:eastAsia="微软雅黑" w:hAnsi="Arial" w:cs="AppleExternalUIFontSimplifiedCh"/>
        </w:rPr>
        <w:t>introduces a name and its type, allowing us to use that name later in the code.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在编程中，声明引入一个名称及其类型，使我们能够在代码中后续使用该名称。</w:t>
      </w:r>
    </w:p>
    <w:p w14:paraId="16C36C13" w14:textId="6727DB9A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implementation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4E7039" w:rsidRPr="00F92D03">
        <w:rPr>
          <w:rFonts w:ascii="Arial" w:eastAsia="微软雅黑" w:hAnsi="Arial" w:cs="AppleExternalUIFontSimplifiedCh"/>
          <w:color w:val="808080" w:themeColor="background1" w:themeShade="80"/>
        </w:rPr>
        <w:t>ˌɪmpləmɛnˈteɪʃən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实现</w:t>
      </w:r>
    </w:p>
    <w:p w14:paraId="77B52E6B" w14:textId="6D3F99BA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Pr="0087439B">
        <w:rPr>
          <w:rFonts w:ascii="Arial" w:eastAsia="微软雅黑" w:hAnsi="Arial" w:cs="AppleExternalUIFontSimplifiedCh"/>
          <w:color w:val="FF0000"/>
        </w:rPr>
        <w:t xml:space="preserve">Implementation </w:t>
      </w:r>
      <w:r w:rsidRPr="00F92D03">
        <w:rPr>
          <w:rFonts w:ascii="Arial" w:eastAsia="微软雅黑" w:hAnsi="Arial" w:cs="AppleExternalUIFontSimplifiedCh"/>
        </w:rPr>
        <w:t>is the process of turning a design or specification into a working software system.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实现是将设计或规范转化为工作软件系统的过程。</w:t>
      </w:r>
    </w:p>
    <w:p w14:paraId="6D027BFD" w14:textId="3A391444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asynchronous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4E7039" w:rsidRPr="00F92D03">
        <w:rPr>
          <w:rFonts w:ascii="Arial" w:eastAsia="微软雅黑" w:hAnsi="Arial" w:cs="AppleExternalUIFontSimplifiedCh"/>
          <w:color w:val="808080" w:themeColor="background1" w:themeShade="80"/>
        </w:rPr>
        <w:t>eɪˈsɪŋkrənəs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异步的</w:t>
      </w:r>
    </w:p>
    <w:p w14:paraId="6F50F1AF" w14:textId="413A523A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</w:t>
      </w:r>
      <w:r w:rsidRPr="0087439B">
        <w:rPr>
          <w:rFonts w:ascii="Arial" w:eastAsia="微软雅黑" w:hAnsi="Arial" w:cs="AppleExternalUIFontSimplifiedCh"/>
          <w:color w:val="FF0000"/>
        </w:rPr>
        <w:t xml:space="preserve">Asynchronous </w:t>
      </w:r>
      <w:r w:rsidRPr="00F92D03">
        <w:rPr>
          <w:rFonts w:ascii="Arial" w:eastAsia="微软雅黑" w:hAnsi="Arial" w:cs="AppleExternalUIFontSimplifiedCh"/>
        </w:rPr>
        <w:t>programming can help improve the responsiveness and performance of your application.</w:t>
      </w:r>
      <w:r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异步编程可以帮助提高应用程序的响应性和性能。</w:t>
      </w:r>
    </w:p>
    <w:p w14:paraId="75715654" w14:textId="37C6937E" w:rsidR="002050F9" w:rsidRPr="00F92D03" w:rsidRDefault="002050F9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Segoe UI Symbol" w:eastAsia="微软雅黑" w:hAnsi="Segoe UI Symbol" w:cs="Segoe UI Symbol"/>
          <w:color w:val="0D0D0D"/>
        </w:rPr>
        <w:t>▷</w:t>
      </w:r>
      <w:r w:rsidRPr="00F92D03">
        <w:rPr>
          <w:rFonts w:ascii="Arial" w:eastAsia="微软雅黑" w:hAnsi="Arial" w:cs="Segoe UI Symbol"/>
          <w:color w:val="0D0D0D"/>
        </w:rPr>
        <w:t xml:space="preserve"> </w:t>
      </w:r>
      <w:r w:rsidRPr="00F92D03">
        <w:rPr>
          <w:rFonts w:ascii="Arial" w:eastAsia="微软雅黑" w:hAnsi="Arial" w:cs="AppleExternalUIFontSimplifiedCh"/>
          <w:b/>
          <w:bCs/>
        </w:rPr>
        <w:t>synchronous</w:t>
      </w:r>
      <w:r w:rsidRPr="00F92D03">
        <w:rPr>
          <w:rFonts w:ascii="Arial" w:eastAsia="微软雅黑" w:hAnsi="Arial" w:cs="AppleExternalUIFontSimplifiedCh"/>
        </w:rPr>
        <w:t xml:space="preserve"> [ˈsɪŋkrənəs] adj. </w:t>
      </w:r>
      <w:r w:rsidRPr="00F92D03">
        <w:rPr>
          <w:rFonts w:ascii="Arial" w:eastAsia="微软雅黑" w:hAnsi="Arial" w:cs="AppleExternalUIFontSimplifiedCh"/>
        </w:rPr>
        <w:t>同步的</w:t>
      </w:r>
      <w:r w:rsidRPr="00F92D03">
        <w:rPr>
          <w:rFonts w:ascii="Arial" w:eastAsia="微软雅黑" w:hAnsi="Arial" w:cs="AppleExternalUIFontSimplifiedCh" w:hint="eastAsia"/>
        </w:rPr>
        <w:t>，</w:t>
      </w:r>
      <w:r w:rsidRPr="00F92D03">
        <w:rPr>
          <w:rFonts w:ascii="Arial" w:eastAsia="微软雅黑" w:hAnsi="Arial" w:cs="AppleExternalUIFontSimplifiedCh"/>
        </w:rPr>
        <w:t>共时的</w:t>
      </w:r>
    </w:p>
    <w:p w14:paraId="0F54B925" w14:textId="55F1E158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atomicity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4E7039" w:rsidRPr="00F92D03">
        <w:rPr>
          <w:rFonts w:ascii="Arial" w:eastAsia="微软雅黑" w:hAnsi="Arial" w:cs="AppleExternalUIFontSimplifiedCh"/>
          <w:color w:val="808080" w:themeColor="background1" w:themeShade="80"/>
        </w:rPr>
        <w:t>ˌætəˈmɪsəti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原子性</w:t>
      </w:r>
    </w:p>
    <w:p w14:paraId="419221E4" w14:textId="10F89B78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database systems, </w:t>
      </w:r>
      <w:r w:rsidRPr="0087439B">
        <w:rPr>
          <w:rFonts w:ascii="Arial" w:eastAsia="微软雅黑" w:hAnsi="Arial" w:cs="AppleExternalUIFontSimplifiedCh"/>
          <w:color w:val="FF0000"/>
        </w:rPr>
        <w:t xml:space="preserve">atomicity </w:t>
      </w:r>
      <w:r w:rsidRPr="00F92D03">
        <w:rPr>
          <w:rFonts w:ascii="Arial" w:eastAsia="微软雅黑" w:hAnsi="Arial" w:cs="AppleExternalUIFontSimplifiedCh"/>
        </w:rPr>
        <w:t>is a property that ensures that database transactions are treated as a single, indivisible unit of work.</w:t>
      </w:r>
      <w:r w:rsidR="002050F9"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在数据库系统中，原子性是一种属性，它确保数据库事务被视为单个不可分割的工作单元。</w:t>
      </w:r>
    </w:p>
    <w:p w14:paraId="1E2AFA7A" w14:textId="7F6F56DE" w:rsidR="00E32B6E" w:rsidRPr="00F92D03" w:rsidRDefault="002050F9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Segoe UI Symbol" w:eastAsia="微软雅黑" w:hAnsi="Segoe UI Symbol" w:cs="Segoe UI Symbol"/>
          <w:color w:val="0D0D0D"/>
        </w:rPr>
        <w:t>▷</w:t>
      </w:r>
      <w:r w:rsidRPr="00F92D03">
        <w:rPr>
          <w:rFonts w:ascii="Arial" w:eastAsia="微软雅黑" w:hAnsi="Arial" w:cs="Segoe UI Symbol"/>
          <w:color w:val="0D0D0D"/>
        </w:rPr>
        <w:t xml:space="preserve"> </w:t>
      </w:r>
      <w:r w:rsidRPr="00F92D03">
        <w:rPr>
          <w:rFonts w:ascii="Arial" w:eastAsia="微软雅黑" w:hAnsi="Arial" w:cs="AppleExternalUIFontSimplifiedCh"/>
          <w:b/>
          <w:bCs/>
        </w:rPr>
        <w:t>atomic</w:t>
      </w:r>
      <w:r w:rsidRPr="00F92D03">
        <w:rPr>
          <w:rFonts w:ascii="Arial" w:eastAsia="微软雅黑" w:hAnsi="Arial" w:cs="AppleExternalUIFontSimplifiedCh"/>
        </w:rPr>
        <w:t xml:space="preserve"> [əˈtɑːmɪk]</w:t>
      </w:r>
      <w:r w:rsidRPr="00D9326A">
        <w:rPr>
          <w:rFonts w:ascii="Arial" w:eastAsia="微软雅黑" w:hAnsi="Arial" w:cs="AppleExternalUIFontSimplifiedCh"/>
          <w:color w:val="0432FF"/>
        </w:rPr>
        <w:t xml:space="preserve"> </w:t>
      </w:r>
      <w:r w:rsidRPr="00D9326A">
        <w:rPr>
          <w:rFonts w:ascii="Arial" w:eastAsia="微软雅黑" w:hAnsi="Arial" w:cs="AppleExternalUIFontSimplifiedCh" w:hint="eastAsia"/>
          <w:color w:val="0432FF"/>
        </w:rPr>
        <w:t>adj</w:t>
      </w:r>
      <w:r w:rsidRPr="00D9326A">
        <w:rPr>
          <w:rFonts w:ascii="Arial" w:eastAsia="微软雅黑" w:hAnsi="Arial" w:cs="AppleExternalUIFontSimplifiedCh"/>
          <w:color w:val="0432FF"/>
        </w:rPr>
        <w:t xml:space="preserve">. </w:t>
      </w:r>
      <w:r w:rsidRPr="00D9326A">
        <w:rPr>
          <w:rFonts w:ascii="Arial" w:eastAsia="微软雅黑" w:hAnsi="Arial" w:cs="AppleExternalUIFontSimplifiedCh" w:hint="eastAsia"/>
          <w:color w:val="0432FF"/>
        </w:rPr>
        <w:t>原子的</w:t>
      </w:r>
    </w:p>
    <w:p w14:paraId="71D7DB35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interface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[ˈɪntərfeɪs]</w:t>
      </w:r>
      <w:r w:rsidRPr="00F92D03">
        <w:rPr>
          <w:rFonts w:ascii="Arial" w:eastAsia="微软雅黑" w:hAnsi="Arial" w:cs="AppleExternalUIFontSimplifiedCh"/>
          <w:color w:val="0000FB"/>
        </w:rPr>
        <w:t xml:space="preserve"> n. </w:t>
      </w:r>
      <w:r w:rsidRPr="00F92D03">
        <w:rPr>
          <w:rFonts w:ascii="Arial" w:eastAsia="微软雅黑" w:hAnsi="Arial" w:cs="AppleExternalUIFontSimplifiedCh"/>
          <w:color w:val="0000FB"/>
        </w:rPr>
        <w:t>接口</w:t>
      </w:r>
    </w:p>
    <w:p w14:paraId="25AE94C1" w14:textId="4B3F6785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An </w:t>
      </w:r>
      <w:r w:rsidRPr="0087439B">
        <w:rPr>
          <w:rFonts w:ascii="Arial" w:eastAsia="微软雅黑" w:hAnsi="Arial" w:cs="AppleExternalUIFontSimplifiedCh"/>
          <w:color w:val="FF0000"/>
        </w:rPr>
        <w:t xml:space="preserve">interface </w:t>
      </w:r>
      <w:r w:rsidRPr="00F92D03">
        <w:rPr>
          <w:rFonts w:ascii="Arial" w:eastAsia="微软雅黑" w:hAnsi="Arial" w:cs="AppleExternalUIFontSimplifiedCh"/>
        </w:rPr>
        <w:t>defines a set of methods or properties that a class or struct must implement in order to provide a specific capability.</w:t>
      </w:r>
      <w:r w:rsidR="002050F9"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接口定义了一组方法或属性，类或结构必须实现这些方法或属性以提供特定的功能。</w:t>
      </w:r>
    </w:p>
    <w:p w14:paraId="358D72B0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selector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>[sɪˈlɛktər]</w:t>
      </w:r>
      <w:r w:rsidRPr="00F92D03">
        <w:rPr>
          <w:rFonts w:ascii="Arial" w:eastAsia="微软雅黑" w:hAnsi="Arial" w:cs="AppleExternalUIFontSimplifiedCh"/>
        </w:rPr>
        <w:t xml:space="preserve"> </w:t>
      </w:r>
      <w:r w:rsidRPr="00F92D03">
        <w:rPr>
          <w:rFonts w:ascii="Arial" w:eastAsia="微软雅黑" w:hAnsi="Arial" w:cs="AppleExternalUIFontSimplifiedCh"/>
          <w:color w:val="0000FB"/>
        </w:rPr>
        <w:t xml:space="preserve">n. </w:t>
      </w:r>
      <w:r w:rsidRPr="00F92D03">
        <w:rPr>
          <w:rFonts w:ascii="Arial" w:eastAsia="微软雅黑" w:hAnsi="Arial" w:cs="AppleExternalUIFontSimplifiedCh"/>
          <w:color w:val="0000FB"/>
        </w:rPr>
        <w:t>选择器</w:t>
      </w:r>
    </w:p>
    <w:p w14:paraId="0E759F79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Objective-C, a </w:t>
      </w:r>
      <w:r w:rsidRPr="0087439B">
        <w:rPr>
          <w:rFonts w:ascii="Arial" w:eastAsia="微软雅黑" w:hAnsi="Arial" w:cs="AppleExternalUIFontSimplifiedCh"/>
          <w:color w:val="FF0000"/>
        </w:rPr>
        <w:t xml:space="preserve">selector </w:t>
      </w:r>
      <w:r w:rsidRPr="00F92D03">
        <w:rPr>
          <w:rFonts w:ascii="Arial" w:eastAsia="微软雅黑" w:hAnsi="Arial" w:cs="AppleExternalUIFontSimplifiedCh"/>
        </w:rPr>
        <w:t>is a way of referring to a method by name.</w:t>
      </w:r>
    </w:p>
    <w:p w14:paraId="59C2D678" w14:textId="50CD02E6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Objective-C</w:t>
      </w:r>
      <w:r w:rsidRPr="00F92D03">
        <w:rPr>
          <w:rFonts w:ascii="Arial" w:eastAsia="微软雅黑" w:hAnsi="Arial" w:cs="AppleExternalUIFontSimplifiedCh"/>
        </w:rPr>
        <w:t>中，选择器是一种按名称引用方法的方式。</w:t>
      </w:r>
    </w:p>
    <w:p w14:paraId="22AAADE2" w14:textId="6B7FB75C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type </w:t>
      </w:r>
      <w:r w:rsidR="002050F9"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c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onformance </w:t>
      </w:r>
      <w:r w:rsidRPr="00F92D03">
        <w:rPr>
          <w:rFonts w:ascii="Arial" w:eastAsia="微软雅黑" w:hAnsi="Arial" w:cs="AppleExternalUIFontSimplifiedCh"/>
          <w:color w:val="0000FB"/>
        </w:rPr>
        <w:t>类型一致性</w:t>
      </w:r>
    </w:p>
    <w:p w14:paraId="08DD8D59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In Swift, </w:t>
      </w:r>
      <w:r w:rsidRPr="0087439B">
        <w:rPr>
          <w:rFonts w:ascii="Arial" w:eastAsia="微软雅黑" w:hAnsi="Arial" w:cs="AppleExternalUIFontSimplifiedCh"/>
          <w:color w:val="FF0000"/>
        </w:rPr>
        <w:t xml:space="preserve">type conformance </w:t>
      </w:r>
      <w:r w:rsidRPr="00F92D03">
        <w:rPr>
          <w:rFonts w:ascii="Arial" w:eastAsia="微软雅黑" w:hAnsi="Arial" w:cs="AppleExternalUIFontSimplifiedCh"/>
        </w:rPr>
        <w:t>refers to a type's ability to conform to a protocol.</w:t>
      </w:r>
    </w:p>
    <w:p w14:paraId="0B686C59" w14:textId="63F51176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>在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中，类型一致性指的是类型符合协议的能力。</w:t>
      </w:r>
    </w:p>
    <w:p w14:paraId="40114E93" w14:textId="77777777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▲ </w:t>
      </w: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codable</w:t>
      </w:r>
      <w:r w:rsidRPr="00F92D03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</w:rPr>
        <w:t xml:space="preserve">[ˈkoʊdəbl] </w:t>
      </w:r>
      <w:r w:rsidRPr="00F92D03">
        <w:rPr>
          <w:rFonts w:ascii="Arial" w:eastAsia="微软雅黑" w:hAnsi="Arial" w:cs="AppleExternalUIFontSimplifiedCh"/>
          <w:color w:val="0000FB"/>
        </w:rPr>
        <w:t xml:space="preserve">adj. </w:t>
      </w:r>
      <w:r w:rsidRPr="00F92D03">
        <w:rPr>
          <w:rFonts w:ascii="Arial" w:eastAsia="微软雅黑" w:hAnsi="Arial" w:cs="AppleExternalUIFontSimplifiedCh"/>
          <w:color w:val="0000FB"/>
        </w:rPr>
        <w:t>可编码的，可解码的</w:t>
      </w:r>
    </w:p>
    <w:p w14:paraId="7CC2ADC3" w14:textId="12932030" w:rsidR="00E32B6E" w:rsidRPr="00F92D03" w:rsidRDefault="00E32B6E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The </w:t>
      </w:r>
      <w:r w:rsidRPr="0087439B">
        <w:rPr>
          <w:rFonts w:ascii="Arial" w:eastAsia="微软雅黑" w:hAnsi="Arial" w:cs="AppleExternalUIFontSimplifiedCh"/>
          <w:color w:val="FF0000"/>
        </w:rPr>
        <w:t xml:space="preserve">Codable </w:t>
      </w:r>
      <w:r w:rsidRPr="00F92D03">
        <w:rPr>
          <w:rFonts w:ascii="Arial" w:eastAsia="微软雅黑" w:hAnsi="Arial" w:cs="AppleExternalUIFontSimplifiedCh"/>
        </w:rPr>
        <w:t>protocol in Swift provides a convenient way to convert between data in your app and external representations, such as JSON or Property List.</w:t>
      </w:r>
      <w:r w:rsidR="002050F9" w:rsidRPr="00F92D03">
        <w:rPr>
          <w:rFonts w:ascii="Arial" w:eastAsia="微软雅黑" w:hAnsi="Arial" w:cs="AppleExternalUIFontSimplifiedCh" w:hint="eastAsia"/>
        </w:rPr>
        <w:t xml:space="preserve"> </w:t>
      </w:r>
      <w:r w:rsidRPr="00F92D03">
        <w:rPr>
          <w:rFonts w:ascii="Arial" w:eastAsia="微软雅黑" w:hAnsi="Arial" w:cs="AppleExternalUIFontSimplifiedCh"/>
        </w:rPr>
        <w:t>Swift</w:t>
      </w:r>
      <w:r w:rsidRPr="00F92D03">
        <w:rPr>
          <w:rFonts w:ascii="Arial" w:eastAsia="微软雅黑" w:hAnsi="Arial" w:cs="AppleExternalUIFontSimplifiedCh"/>
        </w:rPr>
        <w:t>中的</w:t>
      </w:r>
      <w:r w:rsidRPr="00F92D03">
        <w:rPr>
          <w:rFonts w:ascii="Arial" w:eastAsia="微软雅黑" w:hAnsi="Arial" w:cs="AppleExternalUIFontSimplifiedCh"/>
        </w:rPr>
        <w:t>Codable</w:t>
      </w:r>
      <w:r w:rsidRPr="00F92D03">
        <w:rPr>
          <w:rFonts w:ascii="Arial" w:eastAsia="微软雅黑" w:hAnsi="Arial" w:cs="AppleExternalUIFontSimplifiedCh"/>
        </w:rPr>
        <w:t>协议提供了一种方便的方法，用于在应用程序中将数据与外部表示形式（如</w:t>
      </w:r>
      <w:r w:rsidRPr="00F92D03">
        <w:rPr>
          <w:rFonts w:ascii="Arial" w:eastAsia="微软雅黑" w:hAnsi="Arial" w:cs="AppleExternalUIFontSimplifiedCh"/>
        </w:rPr>
        <w:t>JSON</w:t>
      </w:r>
      <w:r w:rsidRPr="00F92D03">
        <w:rPr>
          <w:rFonts w:ascii="Arial" w:eastAsia="微软雅黑" w:hAnsi="Arial" w:cs="AppleExternalUIFontSimplifiedCh"/>
        </w:rPr>
        <w:t>或</w:t>
      </w:r>
      <w:r w:rsidRPr="00F92D03">
        <w:rPr>
          <w:rFonts w:ascii="Arial" w:eastAsia="微软雅黑" w:hAnsi="Arial" w:cs="AppleExternalUIFontSimplifiedCh"/>
        </w:rPr>
        <w:t>Property List</w:t>
      </w:r>
      <w:r w:rsidRPr="00F92D03">
        <w:rPr>
          <w:rFonts w:ascii="Arial" w:eastAsia="微软雅黑" w:hAnsi="Arial" w:cs="AppleExternalUIFontSimplifiedCh"/>
        </w:rPr>
        <w:t>）之间进行转换。</w:t>
      </w:r>
    </w:p>
    <w:p w14:paraId="2F6BC251" w14:textId="6C5897A6" w:rsidR="007A09D8" w:rsidRPr="00F92D03" w:rsidRDefault="007A09D8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  <w:sz w:val="28"/>
          <w:szCs w:val="28"/>
        </w:rPr>
      </w:pPr>
      <w:r w:rsidRPr="00F92D03">
        <w:rPr>
          <w:rFonts w:ascii="Arial" w:eastAsia="微软雅黑" w:hAnsi="Arial" w:cs="AppleExternalUIFontSimplifiedCh"/>
          <w:b/>
          <w:bCs/>
          <w:sz w:val="28"/>
          <w:szCs w:val="28"/>
        </w:rPr>
        <w:t>▲ dispatch</w:t>
      </w:r>
      <w:r w:rsidRPr="00F92D03">
        <w:rPr>
          <w:rFonts w:ascii="Arial" w:eastAsia="微软雅黑" w:hAnsi="Arial" w:cs="AppleExternalUIFontSimplifiedCh"/>
          <w:b/>
          <w:bCs/>
        </w:rPr>
        <w:t xml:space="preserve"> </w:t>
      </w:r>
      <w:r w:rsidRPr="00F92D03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[dɪˈspætʃ] </w:t>
      </w:r>
      <w:r w:rsidRPr="00F92D03">
        <w:rPr>
          <w:rFonts w:ascii="Arial" w:eastAsia="微软雅黑" w:hAnsi="Arial" w:cs="AppleExternalUIFontSimplifiedCh"/>
          <w:color w:val="0000FB"/>
        </w:rPr>
        <w:t xml:space="preserve">v. </w:t>
      </w:r>
      <w:r w:rsidRPr="00F92D03">
        <w:rPr>
          <w:rFonts w:ascii="Arial" w:eastAsia="微软雅黑" w:hAnsi="Arial" w:cs="AppleExternalUIFontSimplifiedCh"/>
          <w:color w:val="0000FB"/>
        </w:rPr>
        <w:t>调度</w:t>
      </w:r>
    </w:p>
    <w:p w14:paraId="540A5C24" w14:textId="77777777" w:rsidR="007A09D8" w:rsidRPr="00F92D03" w:rsidRDefault="007A09D8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92D03">
        <w:rPr>
          <w:rFonts w:ascii="Arial" w:eastAsia="微软雅黑" w:hAnsi="Arial" w:cs="AppleExternalUIFontSimplifiedCh"/>
        </w:rPr>
        <w:t xml:space="preserve">eg. We can use Grand Central </w:t>
      </w:r>
      <w:r w:rsidRPr="0087439B">
        <w:rPr>
          <w:rFonts w:ascii="Arial" w:eastAsia="微软雅黑" w:hAnsi="Arial" w:cs="AppleExternalUIFontSimplifiedCh"/>
          <w:color w:val="FF0000"/>
        </w:rPr>
        <w:t xml:space="preserve">Dispatch </w:t>
      </w:r>
      <w:r w:rsidRPr="00F92D03">
        <w:rPr>
          <w:rFonts w:ascii="Arial" w:eastAsia="微软雅黑" w:hAnsi="Arial" w:cs="AppleExternalUIFontSimplifiedCh"/>
        </w:rPr>
        <w:t>(GCD) to schedule tasks in a concurrent or serial queue.</w:t>
      </w:r>
    </w:p>
    <w:p w14:paraId="3DD12E96" w14:textId="4BABC8E3" w:rsidR="000C1A31" w:rsidRPr="00F92D03" w:rsidRDefault="007A09D8" w:rsidP="0087439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92D03">
        <w:rPr>
          <w:rFonts w:ascii="Arial" w:eastAsia="微软雅黑" w:hAnsi="Arial" w:cs="AppleExternalUIFontSimplifiedCh"/>
        </w:rPr>
        <w:t>我们可以使用</w:t>
      </w:r>
      <w:r w:rsidRPr="00F92D03">
        <w:rPr>
          <w:rFonts w:ascii="Arial" w:eastAsia="微软雅黑" w:hAnsi="Arial" w:cs="AppleExternalUIFontSimplifiedCh"/>
        </w:rPr>
        <w:t>Grand Central Dispatch</w:t>
      </w:r>
      <w:r w:rsidRPr="00F92D03">
        <w:rPr>
          <w:rFonts w:ascii="Arial" w:eastAsia="微软雅黑" w:hAnsi="Arial" w:cs="AppleExternalUIFontSimplifiedCh"/>
        </w:rPr>
        <w:t>（</w:t>
      </w:r>
      <w:r w:rsidRPr="00F92D03">
        <w:rPr>
          <w:rFonts w:ascii="Arial" w:eastAsia="微软雅黑" w:hAnsi="Arial" w:cs="AppleExternalUIFontSimplifiedCh"/>
        </w:rPr>
        <w:t>GCD</w:t>
      </w:r>
      <w:r w:rsidRPr="00F92D03">
        <w:rPr>
          <w:rFonts w:ascii="Arial" w:eastAsia="微软雅黑" w:hAnsi="Arial" w:cs="AppleExternalUIFontSimplifiedCh"/>
        </w:rPr>
        <w:t>）在并发或串行队列中调度任务。</w:t>
      </w:r>
    </w:p>
    <w:sectPr w:rsidR="000C1A31" w:rsidRPr="00F92D03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1486F" w14:textId="77777777" w:rsidR="001C5ACB" w:rsidRDefault="001C5ACB" w:rsidP="002275F7">
      <w:r>
        <w:separator/>
      </w:r>
    </w:p>
  </w:endnote>
  <w:endnote w:type="continuationSeparator" w:id="0">
    <w:p w14:paraId="35E61575" w14:textId="77777777" w:rsidR="001C5ACB" w:rsidRDefault="001C5AC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2A4EA" w14:textId="77777777" w:rsidR="001C5ACB" w:rsidRDefault="001C5ACB" w:rsidP="002275F7">
      <w:r>
        <w:separator/>
      </w:r>
    </w:p>
  </w:footnote>
  <w:footnote w:type="continuationSeparator" w:id="0">
    <w:p w14:paraId="7002D914" w14:textId="77777777" w:rsidR="001C5ACB" w:rsidRDefault="001C5AC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1C5ACB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1C5ACB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52.6pt;height:45.7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14624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13316"/>
    <w:rsid w:val="00124F4D"/>
    <w:rsid w:val="00133524"/>
    <w:rsid w:val="00136883"/>
    <w:rsid w:val="00137558"/>
    <w:rsid w:val="001404F3"/>
    <w:rsid w:val="00140B34"/>
    <w:rsid w:val="00152B16"/>
    <w:rsid w:val="00153A99"/>
    <w:rsid w:val="00156310"/>
    <w:rsid w:val="00165411"/>
    <w:rsid w:val="001713F9"/>
    <w:rsid w:val="00177529"/>
    <w:rsid w:val="00181DD8"/>
    <w:rsid w:val="00185A67"/>
    <w:rsid w:val="00185AA1"/>
    <w:rsid w:val="00193F81"/>
    <w:rsid w:val="001A7D20"/>
    <w:rsid w:val="001B2E77"/>
    <w:rsid w:val="001B7C3F"/>
    <w:rsid w:val="001C5ACB"/>
    <w:rsid w:val="001D1EB0"/>
    <w:rsid w:val="001D77EF"/>
    <w:rsid w:val="001D782E"/>
    <w:rsid w:val="001D7AD2"/>
    <w:rsid w:val="001E10DE"/>
    <w:rsid w:val="001E64D9"/>
    <w:rsid w:val="001F10DE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A3D8E"/>
    <w:rsid w:val="002C0DF5"/>
    <w:rsid w:val="002C24DA"/>
    <w:rsid w:val="002C4BC1"/>
    <w:rsid w:val="002C6E0A"/>
    <w:rsid w:val="002D789F"/>
    <w:rsid w:val="002E04EB"/>
    <w:rsid w:val="002F3259"/>
    <w:rsid w:val="002F6CFD"/>
    <w:rsid w:val="00312755"/>
    <w:rsid w:val="00316A00"/>
    <w:rsid w:val="00317494"/>
    <w:rsid w:val="003175EC"/>
    <w:rsid w:val="00325595"/>
    <w:rsid w:val="00326EE4"/>
    <w:rsid w:val="0034275C"/>
    <w:rsid w:val="00345493"/>
    <w:rsid w:val="00350332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0EF"/>
    <w:rsid w:val="00457E76"/>
    <w:rsid w:val="004716B3"/>
    <w:rsid w:val="00490539"/>
    <w:rsid w:val="004952CF"/>
    <w:rsid w:val="004B248B"/>
    <w:rsid w:val="004C0AFC"/>
    <w:rsid w:val="004C3DCB"/>
    <w:rsid w:val="004C42C1"/>
    <w:rsid w:val="004D567C"/>
    <w:rsid w:val="004E09E7"/>
    <w:rsid w:val="004E7039"/>
    <w:rsid w:val="004F7AE8"/>
    <w:rsid w:val="005028E1"/>
    <w:rsid w:val="00503953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B3F0D"/>
    <w:rsid w:val="005C1384"/>
    <w:rsid w:val="005C1E0A"/>
    <w:rsid w:val="005D4623"/>
    <w:rsid w:val="005E6874"/>
    <w:rsid w:val="00605220"/>
    <w:rsid w:val="006231E3"/>
    <w:rsid w:val="006418B0"/>
    <w:rsid w:val="0064383C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A6D2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2E4F"/>
    <w:rsid w:val="00776289"/>
    <w:rsid w:val="00781AA8"/>
    <w:rsid w:val="007A0144"/>
    <w:rsid w:val="007A09D8"/>
    <w:rsid w:val="007A54F8"/>
    <w:rsid w:val="007B378D"/>
    <w:rsid w:val="007B6093"/>
    <w:rsid w:val="007B7D7F"/>
    <w:rsid w:val="007C1E95"/>
    <w:rsid w:val="007C200F"/>
    <w:rsid w:val="007C7B08"/>
    <w:rsid w:val="007D6AE2"/>
    <w:rsid w:val="007E21FF"/>
    <w:rsid w:val="007F04EC"/>
    <w:rsid w:val="007F315B"/>
    <w:rsid w:val="007F6703"/>
    <w:rsid w:val="00800543"/>
    <w:rsid w:val="00831F7F"/>
    <w:rsid w:val="008361F8"/>
    <w:rsid w:val="00863E3C"/>
    <w:rsid w:val="00872962"/>
    <w:rsid w:val="0087439B"/>
    <w:rsid w:val="0088163F"/>
    <w:rsid w:val="0088197B"/>
    <w:rsid w:val="00894BF7"/>
    <w:rsid w:val="008B2382"/>
    <w:rsid w:val="008C2C47"/>
    <w:rsid w:val="008C733C"/>
    <w:rsid w:val="008E02DF"/>
    <w:rsid w:val="0090045E"/>
    <w:rsid w:val="00907E0E"/>
    <w:rsid w:val="009112C1"/>
    <w:rsid w:val="00923037"/>
    <w:rsid w:val="00924A15"/>
    <w:rsid w:val="00932B3C"/>
    <w:rsid w:val="00947DC1"/>
    <w:rsid w:val="00960028"/>
    <w:rsid w:val="00970566"/>
    <w:rsid w:val="00980D9A"/>
    <w:rsid w:val="00981A43"/>
    <w:rsid w:val="0098553A"/>
    <w:rsid w:val="00985799"/>
    <w:rsid w:val="009910AE"/>
    <w:rsid w:val="009A0E29"/>
    <w:rsid w:val="009B3DE6"/>
    <w:rsid w:val="009C74BF"/>
    <w:rsid w:val="009D573A"/>
    <w:rsid w:val="009F5609"/>
    <w:rsid w:val="00A02AD4"/>
    <w:rsid w:val="00A02F4F"/>
    <w:rsid w:val="00A036E2"/>
    <w:rsid w:val="00A04DA0"/>
    <w:rsid w:val="00A06A59"/>
    <w:rsid w:val="00A115C4"/>
    <w:rsid w:val="00A14781"/>
    <w:rsid w:val="00A21673"/>
    <w:rsid w:val="00A24930"/>
    <w:rsid w:val="00A25A00"/>
    <w:rsid w:val="00A260B3"/>
    <w:rsid w:val="00A34847"/>
    <w:rsid w:val="00A3734F"/>
    <w:rsid w:val="00A5183C"/>
    <w:rsid w:val="00A5221D"/>
    <w:rsid w:val="00A52AC2"/>
    <w:rsid w:val="00A56367"/>
    <w:rsid w:val="00A662F2"/>
    <w:rsid w:val="00A70EF8"/>
    <w:rsid w:val="00A808C0"/>
    <w:rsid w:val="00A86B14"/>
    <w:rsid w:val="00AA0679"/>
    <w:rsid w:val="00AB48E3"/>
    <w:rsid w:val="00AB4A68"/>
    <w:rsid w:val="00AB73C6"/>
    <w:rsid w:val="00AC6820"/>
    <w:rsid w:val="00AD208A"/>
    <w:rsid w:val="00AE3D06"/>
    <w:rsid w:val="00B109E9"/>
    <w:rsid w:val="00B14836"/>
    <w:rsid w:val="00B159FA"/>
    <w:rsid w:val="00B27E50"/>
    <w:rsid w:val="00B321CF"/>
    <w:rsid w:val="00B368AF"/>
    <w:rsid w:val="00B44799"/>
    <w:rsid w:val="00B53EE7"/>
    <w:rsid w:val="00B62A0B"/>
    <w:rsid w:val="00B7189C"/>
    <w:rsid w:val="00B72013"/>
    <w:rsid w:val="00B7440B"/>
    <w:rsid w:val="00B768FA"/>
    <w:rsid w:val="00B840CA"/>
    <w:rsid w:val="00BA46D4"/>
    <w:rsid w:val="00BA4E24"/>
    <w:rsid w:val="00BA6CF1"/>
    <w:rsid w:val="00BB77E4"/>
    <w:rsid w:val="00BC28A1"/>
    <w:rsid w:val="00C0351F"/>
    <w:rsid w:val="00C07F0C"/>
    <w:rsid w:val="00C11956"/>
    <w:rsid w:val="00C14904"/>
    <w:rsid w:val="00C20590"/>
    <w:rsid w:val="00C21AD1"/>
    <w:rsid w:val="00C23636"/>
    <w:rsid w:val="00C2390A"/>
    <w:rsid w:val="00C27CE3"/>
    <w:rsid w:val="00C35ECF"/>
    <w:rsid w:val="00C4751D"/>
    <w:rsid w:val="00C54490"/>
    <w:rsid w:val="00C5519B"/>
    <w:rsid w:val="00C640A5"/>
    <w:rsid w:val="00C64639"/>
    <w:rsid w:val="00C755D4"/>
    <w:rsid w:val="00C87EEB"/>
    <w:rsid w:val="00C9528A"/>
    <w:rsid w:val="00CA69D7"/>
    <w:rsid w:val="00CB189D"/>
    <w:rsid w:val="00CB3857"/>
    <w:rsid w:val="00CC13A1"/>
    <w:rsid w:val="00CD4D88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4C6A"/>
    <w:rsid w:val="00D87031"/>
    <w:rsid w:val="00D871A5"/>
    <w:rsid w:val="00D9326A"/>
    <w:rsid w:val="00DA0E0E"/>
    <w:rsid w:val="00DB0FAF"/>
    <w:rsid w:val="00DB27B5"/>
    <w:rsid w:val="00DB2FCD"/>
    <w:rsid w:val="00DC1AEC"/>
    <w:rsid w:val="00DD1B11"/>
    <w:rsid w:val="00DE17B4"/>
    <w:rsid w:val="00DE36CC"/>
    <w:rsid w:val="00DE3A76"/>
    <w:rsid w:val="00DE4B6D"/>
    <w:rsid w:val="00DF59FC"/>
    <w:rsid w:val="00E0015D"/>
    <w:rsid w:val="00E02682"/>
    <w:rsid w:val="00E07BEF"/>
    <w:rsid w:val="00E13746"/>
    <w:rsid w:val="00E137EB"/>
    <w:rsid w:val="00E32B6E"/>
    <w:rsid w:val="00E412BA"/>
    <w:rsid w:val="00E47A97"/>
    <w:rsid w:val="00E56363"/>
    <w:rsid w:val="00E61DF1"/>
    <w:rsid w:val="00E71644"/>
    <w:rsid w:val="00E73E40"/>
    <w:rsid w:val="00E7542A"/>
    <w:rsid w:val="00E92A1C"/>
    <w:rsid w:val="00E95FE1"/>
    <w:rsid w:val="00EA07D6"/>
    <w:rsid w:val="00EA75A6"/>
    <w:rsid w:val="00EB275D"/>
    <w:rsid w:val="00EB446C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82803"/>
    <w:rsid w:val="00F840B0"/>
    <w:rsid w:val="00F87DF9"/>
    <w:rsid w:val="00F925F9"/>
    <w:rsid w:val="00F92D03"/>
    <w:rsid w:val="00F938D2"/>
    <w:rsid w:val="00FA57EC"/>
    <w:rsid w:val="00FB1167"/>
    <w:rsid w:val="00FB2E7F"/>
    <w:rsid w:val="00FD19D6"/>
    <w:rsid w:val="00FD67BF"/>
    <w:rsid w:val="00FE134A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271</TotalTime>
  <Pages>5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cp:lastPrinted>2022-12-05T06:12:00Z</cp:lastPrinted>
  <dcterms:created xsi:type="dcterms:W3CDTF">2022-12-05T06:12:00Z</dcterms:created>
  <dcterms:modified xsi:type="dcterms:W3CDTF">2023-09-26T07:35:00Z</dcterms:modified>
</cp:coreProperties>
</file>