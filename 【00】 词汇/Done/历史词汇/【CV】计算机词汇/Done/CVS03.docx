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532853E4" w:rsidR="009C74BF" w:rsidRPr="00D33268" w:rsidRDefault="00082BD6" w:rsidP="00D33268">
      <w:pPr>
        <w:autoSpaceDE w:val="0"/>
        <w:autoSpaceDN w:val="0"/>
        <w:adjustRightInd w:val="0"/>
        <w:snapToGrid w:val="0"/>
        <w:spacing w:line="44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</w:rPr>
      </w:pPr>
      <w:bookmarkStart w:id="0" w:name="OLE_LINK119"/>
      <w:bookmarkStart w:id="1" w:name="OLE_LINK120"/>
      <w:r w:rsidRPr="00D33268">
        <w:rPr>
          <w:rFonts w:ascii="Arial" w:eastAsia="微软雅黑" w:hAnsi="Arial" w:cs="AppleSystemUIFont" w:hint="eastAsia"/>
          <w:b/>
          <w:bCs/>
          <w:color w:val="000000" w:themeColor="text1"/>
        </w:rPr>
        <w:t>Computer</w:t>
      </w:r>
      <w:r w:rsidRPr="00D33268">
        <w:rPr>
          <w:rFonts w:ascii="Arial" w:eastAsia="微软雅黑" w:hAnsi="Arial" w:cs="AppleSystemUIFont"/>
          <w:b/>
          <w:bCs/>
          <w:color w:val="000000" w:themeColor="text1"/>
        </w:rPr>
        <w:t xml:space="preserve"> </w:t>
      </w:r>
      <w:r w:rsidR="009C74BF" w:rsidRPr="00D33268">
        <w:rPr>
          <w:rFonts w:ascii="Arial" w:eastAsia="微软雅黑" w:hAnsi="Arial" w:cs="AppleSystemUIFont"/>
          <w:b/>
          <w:bCs/>
          <w:color w:val="000000" w:themeColor="text1"/>
        </w:rPr>
        <w:t xml:space="preserve">Vocabulary </w:t>
      </w:r>
      <w:r w:rsidR="009C74BF" w:rsidRPr="00D33268">
        <w:rPr>
          <w:rFonts w:ascii="Arial" w:eastAsia="微软雅黑" w:hAnsi="Arial" w:cs="AppleSystemUIFont" w:hint="eastAsia"/>
          <w:b/>
          <w:bCs/>
          <w:color w:val="000000" w:themeColor="text1"/>
        </w:rPr>
        <w:t>S0</w:t>
      </w:r>
      <w:r w:rsidR="00CA0235" w:rsidRPr="00D33268">
        <w:rPr>
          <w:rFonts w:ascii="Arial" w:eastAsia="微软雅黑" w:hAnsi="Arial" w:cs="AppleSystemUIFont"/>
          <w:b/>
          <w:bCs/>
          <w:color w:val="000000" w:themeColor="text1"/>
        </w:rPr>
        <w:t>3</w:t>
      </w:r>
    </w:p>
    <w:tbl>
      <w:tblPr>
        <w:tblStyle w:val="a3"/>
        <w:tblW w:w="10340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386"/>
      </w:tblGrid>
      <w:tr w:rsidR="00107E70" w:rsidRPr="00D33268" w14:paraId="3D09F3B3" w14:textId="5550AD46" w:rsidTr="00D33268">
        <w:trPr>
          <w:trHeight w:val="680"/>
        </w:trPr>
        <w:tc>
          <w:tcPr>
            <w:tcW w:w="4954" w:type="dxa"/>
            <w:vAlign w:val="center"/>
          </w:tcPr>
          <w:bookmarkEnd w:id="0"/>
          <w:bookmarkEnd w:id="1"/>
          <w:p w14:paraId="36A7B1A4" w14:textId="621AB738" w:rsidR="00107E70" w:rsidRPr="00D33268" w:rsidRDefault="00107E70" w:rsidP="00D33268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B12710">
              <w:rPr>
                <w:rFonts w:ascii="Arial" w:eastAsia="微软雅黑" w:hAnsi="Arial" w:cs="Times New Roman"/>
                <w:b/>
                <w:bCs/>
                <w:sz w:val="28"/>
                <w:szCs w:val="28"/>
              </w:rPr>
              <w:t>resolution</w:t>
            </w:r>
            <w:r w:rsidRPr="00B12710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分辨率</w:t>
            </w:r>
          </w:p>
        </w:tc>
        <w:tc>
          <w:tcPr>
            <w:tcW w:w="5386" w:type="dxa"/>
            <w:vAlign w:val="center"/>
          </w:tcPr>
          <w:p w14:paraId="13144241" w14:textId="28CB8FA7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digit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 w:cs="AppleExternalUIFontSimplifiedCh"/>
              </w:rPr>
              <w:t xml:space="preserve">n. </w:t>
            </w:r>
            <w:r w:rsidRPr="00D33268">
              <w:rPr>
                <w:rFonts w:ascii="Arial" w:eastAsia="微软雅黑" w:hAnsi="Arial" w:cs="AppleExternalUIFontSimplifiedCh"/>
              </w:rPr>
              <w:t>数字</w:t>
            </w:r>
          </w:p>
        </w:tc>
      </w:tr>
      <w:tr w:rsidR="00107E70" w:rsidRPr="00D33268" w14:paraId="615772FF" w14:textId="0B3E79B4" w:rsidTr="00D33268">
        <w:trPr>
          <w:trHeight w:val="680"/>
        </w:trPr>
        <w:tc>
          <w:tcPr>
            <w:tcW w:w="4954" w:type="dxa"/>
            <w:vAlign w:val="center"/>
          </w:tcPr>
          <w:p w14:paraId="48075CE9" w14:textId="35F3CA6B" w:rsidR="00107E70" w:rsidRPr="00D33268" w:rsidRDefault="00107E70" w:rsidP="00D33268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B12710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circular reference </w:t>
            </w:r>
            <w:r w:rsidRPr="00D33268">
              <w:rPr>
                <w:rFonts w:ascii="Arial" w:eastAsia="微软雅黑" w:hAnsi="Arial"/>
              </w:rPr>
              <w:t xml:space="preserve">phr. </w:t>
            </w:r>
            <w:r w:rsidRPr="00D33268">
              <w:rPr>
                <w:rFonts w:ascii="Arial" w:eastAsia="微软雅黑" w:hAnsi="Arial"/>
              </w:rPr>
              <w:t>循环引用</w:t>
            </w:r>
          </w:p>
        </w:tc>
        <w:tc>
          <w:tcPr>
            <w:tcW w:w="5386" w:type="dxa"/>
            <w:vAlign w:val="center"/>
          </w:tcPr>
          <w:p w14:paraId="76CFA9CE" w14:textId="2AAE0D82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non-negative </w:t>
            </w:r>
            <w:r w:rsidRPr="00D33268">
              <w:rPr>
                <w:rFonts w:ascii="Arial" w:eastAsia="微软雅黑" w:hAnsi="Arial" w:cs="AppleExternalUIFontSimplifiedCh"/>
              </w:rPr>
              <w:t xml:space="preserve">adj. </w:t>
            </w:r>
            <w:r w:rsidRPr="00D33268">
              <w:rPr>
                <w:rFonts w:ascii="Arial" w:eastAsia="微软雅黑" w:hAnsi="Arial" w:cs="AppleExternalUIFontSimplifiedCh"/>
              </w:rPr>
              <w:t>非负的</w:t>
            </w:r>
          </w:p>
        </w:tc>
      </w:tr>
      <w:tr w:rsidR="00107E70" w:rsidRPr="00D33268" w14:paraId="04D618C3" w14:textId="17B2459D" w:rsidTr="00D33268">
        <w:trPr>
          <w:trHeight w:val="680"/>
        </w:trPr>
        <w:tc>
          <w:tcPr>
            <w:tcW w:w="4954" w:type="dxa"/>
            <w:vAlign w:val="center"/>
          </w:tcPr>
          <w:p w14:paraId="34364BDB" w14:textId="64A93400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B12710">
              <w:rPr>
                <w:rFonts w:ascii="Arial" w:eastAsia="微软雅黑" w:hAnsi="Arial"/>
                <w:b/>
                <w:bCs/>
                <w:sz w:val="28"/>
                <w:szCs w:val="28"/>
              </w:rPr>
              <w:t>semicolon</w:t>
            </w:r>
            <w:r w:rsidRPr="00B12710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分号</w:t>
            </w:r>
          </w:p>
        </w:tc>
        <w:tc>
          <w:tcPr>
            <w:tcW w:w="5386" w:type="dxa"/>
            <w:vAlign w:val="center"/>
          </w:tcPr>
          <w:p w14:paraId="2D256297" w14:textId="397904E2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represent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 w:cs="AppleExternalUIFontSimplifiedCh"/>
              </w:rPr>
              <w:t xml:space="preserve">v. </w:t>
            </w:r>
            <w:r w:rsidRPr="00D33268">
              <w:rPr>
                <w:rFonts w:ascii="Arial" w:eastAsia="微软雅黑" w:hAnsi="Arial" w:cs="AppleExternalUIFontSimplifiedCh"/>
              </w:rPr>
              <w:t>表示</w:t>
            </w:r>
          </w:p>
        </w:tc>
      </w:tr>
      <w:tr w:rsidR="00107E70" w:rsidRPr="00D33268" w14:paraId="15EE575C" w14:textId="0E440A6F" w:rsidTr="00D33268">
        <w:trPr>
          <w:trHeight w:val="680"/>
        </w:trPr>
        <w:tc>
          <w:tcPr>
            <w:tcW w:w="4954" w:type="dxa"/>
            <w:vAlign w:val="center"/>
          </w:tcPr>
          <w:p w14:paraId="4AE15F0E" w14:textId="4A3CC8A1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B12710">
              <w:rPr>
                <w:rFonts w:ascii="Arial" w:eastAsia="微软雅黑" w:hAnsi="Arial"/>
                <w:b/>
                <w:bCs/>
                <w:sz w:val="28"/>
                <w:szCs w:val="28"/>
              </w:rPr>
              <w:t>colon</w:t>
            </w:r>
            <w:r w:rsidRPr="00B12710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冒号</w:t>
            </w:r>
          </w:p>
        </w:tc>
        <w:tc>
          <w:tcPr>
            <w:tcW w:w="5386" w:type="dxa"/>
            <w:vAlign w:val="center"/>
          </w:tcPr>
          <w:p w14:paraId="6350F40D" w14:textId="180CCAC6" w:rsidR="00107E70" w:rsidRPr="00D33268" w:rsidRDefault="00107E70" w:rsidP="00D33268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deallocate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 w:cs="AppleExternalUIFontSimplifiedCh"/>
              </w:rPr>
              <w:t xml:space="preserve">v. </w:t>
            </w:r>
            <w:r w:rsidRPr="00D33268">
              <w:rPr>
                <w:rFonts w:ascii="Arial" w:eastAsia="微软雅黑" w:hAnsi="Arial" w:cs="AppleExternalUIFontSimplifiedCh"/>
              </w:rPr>
              <w:t>释放（内存）</w:t>
            </w:r>
          </w:p>
        </w:tc>
      </w:tr>
      <w:tr w:rsidR="00107E70" w:rsidRPr="00D33268" w14:paraId="1BA24823" w14:textId="33AF8B9D" w:rsidTr="00D33268">
        <w:trPr>
          <w:trHeight w:val="680"/>
        </w:trPr>
        <w:tc>
          <w:tcPr>
            <w:tcW w:w="4954" w:type="dxa"/>
            <w:vAlign w:val="center"/>
          </w:tcPr>
          <w:p w14:paraId="362DDBF2" w14:textId="6D4A4DE7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parenthesis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括号</w:t>
            </w:r>
          </w:p>
        </w:tc>
        <w:tc>
          <w:tcPr>
            <w:tcW w:w="5386" w:type="dxa"/>
            <w:vAlign w:val="center"/>
          </w:tcPr>
          <w:p w14:paraId="708BC74C" w14:textId="0D6FA92F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abbreviate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 w:cs="AppleExternalUIFontSimplifiedCh"/>
              </w:rPr>
              <w:t xml:space="preserve">v. </w:t>
            </w:r>
            <w:r w:rsidRPr="00D33268">
              <w:rPr>
                <w:rFonts w:ascii="Arial" w:eastAsia="微软雅黑" w:hAnsi="Arial" w:cs="AppleExternalUIFontSimplifiedCh"/>
              </w:rPr>
              <w:t>缩写</w:t>
            </w:r>
          </w:p>
        </w:tc>
      </w:tr>
      <w:tr w:rsidR="002B53E9" w:rsidRPr="00D33268" w14:paraId="68127632" w14:textId="3D699077" w:rsidTr="00D33268">
        <w:trPr>
          <w:trHeight w:val="680"/>
        </w:trPr>
        <w:tc>
          <w:tcPr>
            <w:tcW w:w="4954" w:type="dxa"/>
            <w:vAlign w:val="center"/>
          </w:tcPr>
          <w:p w14:paraId="0BE3291F" w14:textId="55B1E5F0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backslash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反斜杠</w:t>
            </w:r>
          </w:p>
        </w:tc>
        <w:tc>
          <w:tcPr>
            <w:tcW w:w="5386" w:type="dxa"/>
            <w:vAlign w:val="center"/>
          </w:tcPr>
          <w:p w14:paraId="15D807C4" w14:textId="4AF666B2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B12710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maximum</w:t>
            </w:r>
            <w:r w:rsidRPr="00B12710">
              <w:rPr>
                <w:rFonts w:ascii="Arial" w:eastAsia="微软雅黑" w:hAnsi="Arial" w:cs="AppleSystemUIFont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 w:cs="AppleSystemUIFont"/>
              </w:rPr>
              <w:t xml:space="preserve">n. </w:t>
            </w:r>
            <w:r w:rsidRPr="00D33268">
              <w:rPr>
                <w:rFonts w:ascii="Arial" w:eastAsia="微软雅黑" w:hAnsi="Arial" w:cs="AppleSystemUIFont"/>
              </w:rPr>
              <w:t>最大值</w:t>
            </w:r>
          </w:p>
        </w:tc>
      </w:tr>
      <w:tr w:rsidR="002B53E9" w:rsidRPr="00D33268" w14:paraId="2F0A6F13" w14:textId="1BAE9836" w:rsidTr="00D33268">
        <w:trPr>
          <w:trHeight w:val="680"/>
        </w:trPr>
        <w:tc>
          <w:tcPr>
            <w:tcW w:w="4954" w:type="dxa"/>
            <w:vAlign w:val="center"/>
          </w:tcPr>
          <w:p w14:paraId="26E6B929" w14:textId="24CF0600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brackets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方括号</w:t>
            </w:r>
          </w:p>
        </w:tc>
        <w:tc>
          <w:tcPr>
            <w:tcW w:w="5386" w:type="dxa"/>
            <w:vAlign w:val="center"/>
          </w:tcPr>
          <w:p w14:paraId="14121754" w14:textId="69CE86CA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2E5B0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 xml:space="preserve">regular expression </w:t>
            </w:r>
            <w:r w:rsidRPr="00D33268">
              <w:rPr>
                <w:rFonts w:ascii="Arial" w:eastAsia="微软雅黑" w:hAnsi="Arial" w:cs="AppleSystemUIFont"/>
              </w:rPr>
              <w:t xml:space="preserve">n. </w:t>
            </w:r>
            <w:r w:rsidRPr="00D33268">
              <w:rPr>
                <w:rFonts w:ascii="Arial" w:eastAsia="微软雅黑" w:hAnsi="Arial" w:cs="AppleSystemUIFont"/>
              </w:rPr>
              <w:t>正则表达式</w:t>
            </w:r>
          </w:p>
        </w:tc>
      </w:tr>
      <w:tr w:rsidR="002B53E9" w:rsidRPr="00D33268" w14:paraId="150A6BAC" w14:textId="15159E7A" w:rsidTr="00D33268">
        <w:trPr>
          <w:trHeight w:val="680"/>
        </w:trPr>
        <w:tc>
          <w:tcPr>
            <w:tcW w:w="4954" w:type="dxa"/>
            <w:vAlign w:val="center"/>
          </w:tcPr>
          <w:p w14:paraId="2712F7ED" w14:textId="3525F15D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comma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逗号</w:t>
            </w:r>
          </w:p>
        </w:tc>
        <w:tc>
          <w:tcPr>
            <w:tcW w:w="5386" w:type="dxa"/>
            <w:vAlign w:val="center"/>
          </w:tcPr>
          <w:p w14:paraId="796D6132" w14:textId="13EF021D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bookmarkStart w:id="2" w:name="OLE_LINK157"/>
            <w:bookmarkStart w:id="3" w:name="OLE_LINK158"/>
            <w:r w:rsidRPr="00C6075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pivot</w:t>
            </w:r>
            <w:r w:rsidRPr="00C6075F">
              <w:rPr>
                <w:rFonts w:ascii="Arial" w:eastAsia="微软雅黑" w:hAnsi="Arial" w:cs="AppleSystemUIFont"/>
                <w:sz w:val="28"/>
                <w:szCs w:val="28"/>
              </w:rPr>
              <w:t xml:space="preserve"> </w:t>
            </w:r>
            <w:bookmarkEnd w:id="2"/>
            <w:bookmarkEnd w:id="3"/>
            <w:r w:rsidRPr="00D33268">
              <w:rPr>
                <w:rFonts w:ascii="Arial" w:eastAsia="微软雅黑" w:hAnsi="Arial" w:cs="AppleSystemUIFont"/>
              </w:rPr>
              <w:t>n</w:t>
            </w:r>
            <w:r w:rsidR="009C50C0">
              <w:rPr>
                <w:rFonts w:ascii="Arial" w:eastAsia="微软雅黑" w:hAnsi="Arial" w:cs="AppleSystemUIFont"/>
              </w:rPr>
              <w:t>.</w:t>
            </w:r>
            <w:r w:rsidRPr="00D33268">
              <w:rPr>
                <w:rFonts w:ascii="Arial" w:eastAsia="微软雅黑" w:hAnsi="Arial" w:cs="AppleSystemUIFont"/>
              </w:rPr>
              <w:t xml:space="preserve"> </w:t>
            </w:r>
            <w:r w:rsidRPr="00D33268">
              <w:rPr>
                <w:rFonts w:ascii="Arial" w:eastAsia="微软雅黑" w:hAnsi="Arial" w:cs="AppleSystemUIFont"/>
              </w:rPr>
              <w:t>枢纽</w:t>
            </w:r>
          </w:p>
        </w:tc>
      </w:tr>
      <w:tr w:rsidR="002B53E9" w:rsidRPr="00D33268" w14:paraId="0BF6B33B" w14:textId="7436A1D0" w:rsidTr="00D33268">
        <w:trPr>
          <w:trHeight w:val="680"/>
        </w:trPr>
        <w:tc>
          <w:tcPr>
            <w:tcW w:w="4954" w:type="dxa"/>
            <w:vAlign w:val="center"/>
          </w:tcPr>
          <w:p w14:paraId="1CDBAE62" w14:textId="0BA93B94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dot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点</w:t>
            </w:r>
          </w:p>
        </w:tc>
        <w:tc>
          <w:tcPr>
            <w:tcW w:w="5386" w:type="dxa"/>
            <w:vAlign w:val="center"/>
          </w:tcPr>
          <w:p w14:paraId="6EEAA311" w14:textId="65B24835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2E5B0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traverse</w:t>
            </w:r>
            <w:r w:rsidRPr="002E5B0F">
              <w:rPr>
                <w:rFonts w:ascii="Arial" w:eastAsia="微软雅黑" w:hAnsi="Arial" w:cs="AppleSystemUIFont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 w:cs="AppleSystemUIFont"/>
              </w:rPr>
              <w:t xml:space="preserve">n/v. </w:t>
            </w:r>
            <w:r w:rsidRPr="00D33268">
              <w:rPr>
                <w:rFonts w:ascii="Arial" w:eastAsia="微软雅黑" w:hAnsi="Arial" w:cs="AppleSystemUIFont"/>
              </w:rPr>
              <w:t>遍历，横越</w:t>
            </w:r>
          </w:p>
        </w:tc>
      </w:tr>
      <w:tr w:rsidR="002B53E9" w:rsidRPr="00D33268" w14:paraId="26E3FD60" w14:textId="3A7EC2C8" w:rsidTr="00D33268">
        <w:trPr>
          <w:trHeight w:val="680"/>
        </w:trPr>
        <w:tc>
          <w:tcPr>
            <w:tcW w:w="4954" w:type="dxa"/>
            <w:vAlign w:val="center"/>
          </w:tcPr>
          <w:p w14:paraId="3340F0EA" w14:textId="765F587B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braces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大括号</w:t>
            </w:r>
          </w:p>
        </w:tc>
        <w:tc>
          <w:tcPr>
            <w:tcW w:w="5386" w:type="dxa"/>
            <w:vAlign w:val="center"/>
          </w:tcPr>
          <w:p w14:paraId="2C033305" w14:textId="62009503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2E5B0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 xml:space="preserve">algorithm </w:t>
            </w:r>
            <w:bookmarkStart w:id="4" w:name="OLE_LINK159"/>
            <w:bookmarkStart w:id="5" w:name="OLE_LINK160"/>
            <w:r w:rsidRPr="002E5B0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complexity</w:t>
            </w:r>
            <w:r w:rsidRPr="00D33268">
              <w:rPr>
                <w:rFonts w:ascii="Arial" w:eastAsia="微软雅黑" w:hAnsi="Arial" w:cs="AppleSystemUIFont"/>
              </w:rPr>
              <w:t xml:space="preserve"> </w:t>
            </w:r>
            <w:bookmarkEnd w:id="4"/>
            <w:bookmarkEnd w:id="5"/>
            <w:r w:rsidRPr="00D33268">
              <w:rPr>
                <w:rFonts w:ascii="Arial" w:eastAsia="微软雅黑" w:hAnsi="Arial" w:cs="AppleSystemUIFont"/>
              </w:rPr>
              <w:t xml:space="preserve">phr. </w:t>
            </w:r>
            <w:r w:rsidRPr="00D33268">
              <w:rPr>
                <w:rFonts w:ascii="Arial" w:eastAsia="微软雅黑" w:hAnsi="Arial" w:cs="AppleSystemUIFont"/>
              </w:rPr>
              <w:t>算法复杂度</w:t>
            </w:r>
          </w:p>
        </w:tc>
      </w:tr>
      <w:tr w:rsidR="002B53E9" w:rsidRPr="00D33268" w14:paraId="4B08C4B4" w14:textId="11C921C8" w:rsidTr="00D33268">
        <w:trPr>
          <w:trHeight w:val="680"/>
        </w:trPr>
        <w:tc>
          <w:tcPr>
            <w:tcW w:w="4954" w:type="dxa"/>
            <w:vAlign w:val="center"/>
          </w:tcPr>
          <w:p w14:paraId="572D4C20" w14:textId="34C00536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serial</w:t>
            </w:r>
            <w:r w:rsidRPr="00C6075F">
              <w:rPr>
                <w:rFonts w:ascii="Arial" w:eastAsia="微软雅黑" w:hAnsi="Arial" w:cs="AppleExternalUIFontSimplifiedCh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 w:cs="AppleExternalUIFontSimplifiedCh" w:hint="eastAsia"/>
              </w:rPr>
              <w:t>adj</w:t>
            </w:r>
            <w:r w:rsidRPr="00D33268">
              <w:rPr>
                <w:rFonts w:ascii="Arial" w:eastAsia="微软雅黑" w:hAnsi="Arial" w:cs="AppleExternalUIFontSimplifiedCh"/>
              </w:rPr>
              <w:t>.</w:t>
            </w:r>
            <w:r w:rsidRPr="00D33268">
              <w:rPr>
                <w:rFonts w:ascii="Arial" w:eastAsia="微软雅黑" w:hAnsi="Arial" w:cs="AppleExternalUIFontSimplifiedCh" w:hint="eastAsia"/>
              </w:rPr>
              <w:t xml:space="preserve"> </w:t>
            </w:r>
            <w:r w:rsidRPr="00D33268">
              <w:rPr>
                <w:rFonts w:ascii="Arial" w:eastAsia="微软雅黑" w:hAnsi="Arial" w:cs="AppleExternalUIFontSimplifiedCh" w:hint="eastAsia"/>
              </w:rPr>
              <w:t>串行的</w:t>
            </w:r>
          </w:p>
        </w:tc>
        <w:tc>
          <w:tcPr>
            <w:tcW w:w="5386" w:type="dxa"/>
            <w:vAlign w:val="center"/>
          </w:tcPr>
          <w:p w14:paraId="6C21BCC3" w14:textId="4B617E7D" w:rsidR="002B53E9" w:rsidRPr="00D33268" w:rsidRDefault="002B53E9" w:rsidP="00D33268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manual cleanup</w:t>
            </w:r>
            <w:r w:rsidRPr="00D33268">
              <w:rPr>
                <w:rFonts w:ascii="Arial" w:eastAsia="微软雅黑" w:hAnsi="Arial" w:cs="AppleSystemUIFont"/>
              </w:rPr>
              <w:t xml:space="preserve"> phr. </w:t>
            </w:r>
            <w:r w:rsidRPr="00D33268">
              <w:rPr>
                <w:rFonts w:ascii="Arial" w:eastAsia="微软雅黑" w:hAnsi="Arial" w:cs="AppleSystemUIFont"/>
              </w:rPr>
              <w:t>手动清理</w:t>
            </w:r>
          </w:p>
        </w:tc>
      </w:tr>
      <w:tr w:rsidR="002B53E9" w:rsidRPr="00D33268" w14:paraId="5534AE3E" w14:textId="65536D23" w:rsidTr="00D33268">
        <w:trPr>
          <w:trHeight w:val="680"/>
        </w:trPr>
        <w:tc>
          <w:tcPr>
            <w:tcW w:w="4954" w:type="dxa"/>
            <w:vAlign w:val="center"/>
          </w:tcPr>
          <w:p w14:paraId="26AC842A" w14:textId="1A7CAD31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 w:hint="eastAsia"/>
                <w:b/>
                <w:bCs/>
                <w:sz w:val="28"/>
                <w:szCs w:val="28"/>
              </w:rPr>
              <w:t>D</w:t>
            </w: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esign </w:t>
            </w:r>
            <w:r w:rsidRPr="00C6075F">
              <w:rPr>
                <w:rFonts w:ascii="Arial" w:eastAsia="微软雅黑" w:hAnsi="Arial" w:hint="eastAsia"/>
                <w:b/>
                <w:bCs/>
                <w:sz w:val="28"/>
                <w:szCs w:val="28"/>
              </w:rPr>
              <w:t>P</w:t>
            </w: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atterns </w:t>
            </w:r>
            <w:r w:rsidRPr="00D33268">
              <w:rPr>
                <w:rFonts w:ascii="Arial" w:eastAsia="微软雅黑" w:hAnsi="Arial"/>
              </w:rPr>
              <w:t xml:space="preserve">phr. </w:t>
            </w:r>
            <w:r w:rsidRPr="00D33268">
              <w:rPr>
                <w:rFonts w:ascii="Arial" w:eastAsia="微软雅黑" w:hAnsi="Arial"/>
              </w:rPr>
              <w:t>设计模式</w:t>
            </w:r>
          </w:p>
        </w:tc>
        <w:tc>
          <w:tcPr>
            <w:tcW w:w="5386" w:type="dxa"/>
            <w:vAlign w:val="center"/>
          </w:tcPr>
          <w:p w14:paraId="4C8ED1EC" w14:textId="763E588C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bookmarkStart w:id="6" w:name="OLE_LINK161"/>
            <w:bookmarkStart w:id="7" w:name="OLE_LINK162"/>
            <w:r w:rsidRPr="00C6075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exclamation</w:t>
            </w:r>
            <w:r w:rsidRPr="00C6075F">
              <w:rPr>
                <w:rFonts w:ascii="Arial" w:eastAsia="微软雅黑" w:hAnsi="Arial" w:cs="AppleSystemUIFont"/>
                <w:sz w:val="28"/>
                <w:szCs w:val="28"/>
              </w:rPr>
              <w:t xml:space="preserve"> </w:t>
            </w:r>
            <w:bookmarkEnd w:id="6"/>
            <w:bookmarkEnd w:id="7"/>
            <w:r w:rsidRPr="00D33268">
              <w:rPr>
                <w:rFonts w:ascii="Arial" w:eastAsia="微软雅黑" w:hAnsi="Arial" w:cs="AppleSystemUIFont"/>
              </w:rPr>
              <w:t xml:space="preserve">n. </w:t>
            </w:r>
            <w:r w:rsidRPr="00D33268">
              <w:rPr>
                <w:rFonts w:ascii="Arial" w:eastAsia="微软雅黑" w:hAnsi="Arial" w:cs="AppleSystemUIFont"/>
              </w:rPr>
              <w:t>感叹词，惊叹号</w:t>
            </w:r>
          </w:p>
        </w:tc>
      </w:tr>
      <w:tr w:rsidR="002B53E9" w:rsidRPr="00D33268" w14:paraId="43B4A359" w14:textId="1E182E64" w:rsidTr="00D33268">
        <w:trPr>
          <w:trHeight w:val="680"/>
        </w:trPr>
        <w:tc>
          <w:tcPr>
            <w:tcW w:w="4954" w:type="dxa"/>
            <w:vAlign w:val="center"/>
          </w:tcPr>
          <w:p w14:paraId="7AD5DA84" w14:textId="5F9E8B5A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Singleton Pattern</w:t>
            </w:r>
            <w:r w:rsidRPr="00D33268">
              <w:rPr>
                <w:rFonts w:ascii="Arial" w:eastAsia="微软雅黑" w:hAnsi="Arial"/>
              </w:rPr>
              <w:t xml:space="preserve"> phr. </w:t>
            </w:r>
            <w:r w:rsidRPr="00D33268">
              <w:rPr>
                <w:rFonts w:ascii="Arial" w:eastAsia="微软雅黑" w:hAnsi="Arial"/>
              </w:rPr>
              <w:t>单例模式</w:t>
            </w:r>
          </w:p>
        </w:tc>
        <w:tc>
          <w:tcPr>
            <w:tcW w:w="5386" w:type="dxa"/>
            <w:vAlign w:val="center"/>
          </w:tcPr>
          <w:p w14:paraId="20B87C22" w14:textId="50D7FC94" w:rsidR="002B53E9" w:rsidRPr="00D33268" w:rsidRDefault="002B53E9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free up</w:t>
            </w:r>
            <w:r w:rsidRPr="00D33268">
              <w:rPr>
                <w:rFonts w:ascii="Arial" w:eastAsia="微软雅黑" w:hAnsi="Arial" w:cs="AppleSystemUIFont"/>
              </w:rPr>
              <w:t xml:space="preserve"> phr. </w:t>
            </w:r>
            <w:r w:rsidRPr="00D33268">
              <w:rPr>
                <w:rFonts w:ascii="Arial" w:eastAsia="微软雅黑" w:hAnsi="Arial" w:cs="AppleExternalUIFontSimplifiedCh" w:hint="eastAsia"/>
              </w:rPr>
              <w:t>释放，腾出</w:t>
            </w:r>
          </w:p>
        </w:tc>
      </w:tr>
      <w:tr w:rsidR="00D33268" w:rsidRPr="00D33268" w14:paraId="4AA2C438" w14:textId="607EFAF8" w:rsidTr="00D33268">
        <w:trPr>
          <w:trHeight w:val="680"/>
        </w:trPr>
        <w:tc>
          <w:tcPr>
            <w:tcW w:w="4954" w:type="dxa"/>
            <w:vAlign w:val="center"/>
          </w:tcPr>
          <w:p w14:paraId="4C776E6F" w14:textId="36A84FD5" w:rsidR="00D33268" w:rsidRPr="00D33268" w:rsidRDefault="00D33268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Observer Pattern</w:t>
            </w:r>
            <w:r w:rsidRPr="00D33268">
              <w:rPr>
                <w:rFonts w:ascii="Arial" w:eastAsia="微软雅黑" w:hAnsi="Arial"/>
              </w:rPr>
              <w:t xml:space="preserve"> phr. </w:t>
            </w:r>
            <w:r w:rsidRPr="00D33268">
              <w:rPr>
                <w:rFonts w:ascii="Arial" w:eastAsia="微软雅黑" w:hAnsi="Arial"/>
              </w:rPr>
              <w:t>观察者模式</w:t>
            </w:r>
          </w:p>
        </w:tc>
        <w:tc>
          <w:tcPr>
            <w:tcW w:w="5386" w:type="dxa"/>
            <w:vAlign w:val="center"/>
          </w:tcPr>
          <w:p w14:paraId="026ED50A" w14:textId="5330DF30" w:rsidR="00D33268" w:rsidRPr="00D33268" w:rsidRDefault="00D33268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component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组件，部件</w:t>
            </w:r>
          </w:p>
        </w:tc>
      </w:tr>
      <w:tr w:rsidR="00D33268" w:rsidRPr="00D33268" w14:paraId="2303CD58" w14:textId="77777777" w:rsidTr="00D33268">
        <w:trPr>
          <w:trHeight w:val="680"/>
        </w:trPr>
        <w:tc>
          <w:tcPr>
            <w:tcW w:w="4954" w:type="dxa"/>
            <w:vAlign w:val="center"/>
          </w:tcPr>
          <w:p w14:paraId="0ACFCC6F" w14:textId="3966B82D" w:rsidR="00D33268" w:rsidRPr="00D33268" w:rsidRDefault="00D33268" w:rsidP="00D33268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Factory Pattern</w:t>
            </w:r>
            <w:r w:rsidRPr="00D33268">
              <w:rPr>
                <w:rFonts w:ascii="Arial" w:eastAsia="微软雅黑" w:hAnsi="Arial"/>
                <w:b/>
                <w:bCs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phr. </w:t>
            </w:r>
            <w:r w:rsidRPr="00D33268">
              <w:rPr>
                <w:rFonts w:ascii="Arial" w:eastAsia="微软雅黑" w:hAnsi="Arial"/>
              </w:rPr>
              <w:t>工厂模式</w:t>
            </w:r>
          </w:p>
        </w:tc>
        <w:tc>
          <w:tcPr>
            <w:tcW w:w="5386" w:type="dxa"/>
            <w:vAlign w:val="center"/>
          </w:tcPr>
          <w:p w14:paraId="609A8597" w14:textId="67CBD821" w:rsidR="00D33268" w:rsidRPr="00D33268" w:rsidRDefault="00D33268" w:rsidP="00D33268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module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模块</w:t>
            </w:r>
            <w:r w:rsidR="009C50C0">
              <w:rPr>
                <w:rFonts w:ascii="Arial" w:eastAsia="微软雅黑" w:hAnsi="Arial" w:hint="eastAsia"/>
              </w:rPr>
              <w:t>，</w:t>
            </w:r>
            <w:r w:rsidRPr="00D33268">
              <w:rPr>
                <w:rFonts w:ascii="Arial" w:eastAsia="微软雅黑" w:hAnsi="Arial"/>
              </w:rPr>
              <w:t>组件</w:t>
            </w:r>
          </w:p>
        </w:tc>
      </w:tr>
      <w:tr w:rsidR="00D33268" w:rsidRPr="00D33268" w14:paraId="2B312BB7" w14:textId="59E375D6" w:rsidTr="00D33268">
        <w:trPr>
          <w:trHeight w:val="680"/>
        </w:trPr>
        <w:tc>
          <w:tcPr>
            <w:tcW w:w="4954" w:type="dxa"/>
            <w:vAlign w:val="center"/>
          </w:tcPr>
          <w:p w14:paraId="37458267" w14:textId="094C3298" w:rsidR="00D33268" w:rsidRPr="00D33268" w:rsidRDefault="00D33268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Proxy Pattern </w:t>
            </w:r>
            <w:r w:rsidRPr="00D33268">
              <w:rPr>
                <w:rFonts w:ascii="Arial" w:eastAsia="微软雅黑" w:hAnsi="Arial"/>
              </w:rPr>
              <w:t xml:space="preserve">phr. </w:t>
            </w:r>
            <w:r w:rsidRPr="00D33268">
              <w:rPr>
                <w:rFonts w:ascii="Arial" w:eastAsia="微软雅黑" w:hAnsi="Arial"/>
              </w:rPr>
              <w:t>代理模式</w:t>
            </w:r>
          </w:p>
        </w:tc>
        <w:tc>
          <w:tcPr>
            <w:tcW w:w="5386" w:type="dxa"/>
            <w:vAlign w:val="center"/>
          </w:tcPr>
          <w:p w14:paraId="062C7FB1" w14:textId="3B440270" w:rsidR="00D33268" w:rsidRPr="00D33268" w:rsidRDefault="00D33268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architecture</w:t>
            </w:r>
            <w:r w:rsidRPr="00C6075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D33268">
              <w:rPr>
                <w:rFonts w:ascii="Arial" w:eastAsia="微软雅黑" w:hAnsi="Arial"/>
              </w:rPr>
              <w:t xml:space="preserve">n. </w:t>
            </w:r>
            <w:r w:rsidRPr="00D33268">
              <w:rPr>
                <w:rFonts w:ascii="Arial" w:eastAsia="微软雅黑" w:hAnsi="Arial"/>
              </w:rPr>
              <w:t>架构</w:t>
            </w:r>
            <w:r w:rsidR="009C50C0">
              <w:rPr>
                <w:rFonts w:ascii="Arial" w:eastAsia="微软雅黑" w:hAnsi="Arial" w:hint="eastAsia"/>
              </w:rPr>
              <w:t>，</w:t>
            </w:r>
            <w:r w:rsidRPr="00D33268">
              <w:rPr>
                <w:rFonts w:ascii="Arial" w:eastAsia="微软雅黑" w:hAnsi="Arial"/>
              </w:rPr>
              <w:t>体系结构</w:t>
            </w:r>
          </w:p>
        </w:tc>
      </w:tr>
      <w:tr w:rsidR="00107E70" w:rsidRPr="00D33268" w14:paraId="3FA1D15D" w14:textId="742B60D2" w:rsidTr="00D33268">
        <w:trPr>
          <w:trHeight w:val="680"/>
        </w:trPr>
        <w:tc>
          <w:tcPr>
            <w:tcW w:w="4954" w:type="dxa"/>
            <w:vAlign w:val="center"/>
          </w:tcPr>
          <w:p w14:paraId="5B8C8EFA" w14:textId="1A1A2D5A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Adapter Pattern</w:t>
            </w:r>
            <w:r w:rsidRPr="00D33268">
              <w:rPr>
                <w:rFonts w:ascii="Arial" w:eastAsia="微软雅黑" w:hAnsi="Arial"/>
              </w:rPr>
              <w:t xml:space="preserve"> phr. </w:t>
            </w:r>
            <w:r w:rsidRPr="00D33268">
              <w:rPr>
                <w:rFonts w:ascii="Arial" w:eastAsia="微软雅黑" w:hAnsi="Arial"/>
              </w:rPr>
              <w:t>适配器模式</w:t>
            </w:r>
          </w:p>
        </w:tc>
        <w:tc>
          <w:tcPr>
            <w:tcW w:w="5386" w:type="dxa"/>
            <w:vAlign w:val="center"/>
          </w:tcPr>
          <w:p w14:paraId="3F2E48FB" w14:textId="6C226EBA" w:rsidR="00107E70" w:rsidRPr="00D33268" w:rsidRDefault="005B71AB" w:rsidP="00D33268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32272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fundamental</w:t>
            </w:r>
            <w:r w:rsidRPr="0073227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Pr="005B71AB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Pr="005B71AB">
              <w:rPr>
                <w:rFonts w:ascii="Arial" w:eastAsia="微软雅黑" w:hAnsi="Arial"/>
                <w:color w:val="000000" w:themeColor="text1"/>
              </w:rPr>
              <w:t>基本的，根本的</w:t>
            </w:r>
          </w:p>
        </w:tc>
      </w:tr>
      <w:tr w:rsidR="00107E70" w:rsidRPr="00D33268" w14:paraId="27507647" w14:textId="6DB2A637" w:rsidTr="00D33268">
        <w:trPr>
          <w:trHeight w:val="680"/>
        </w:trPr>
        <w:tc>
          <w:tcPr>
            <w:tcW w:w="4954" w:type="dxa"/>
            <w:vAlign w:val="center"/>
          </w:tcPr>
          <w:p w14:paraId="0C0BC3B5" w14:textId="3D041D12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Template Pattern</w:t>
            </w:r>
            <w:r w:rsidRPr="00D33268">
              <w:rPr>
                <w:rFonts w:ascii="Arial" w:eastAsia="微软雅黑" w:hAnsi="Arial"/>
              </w:rPr>
              <w:t xml:space="preserve"> phr. </w:t>
            </w:r>
            <w:r w:rsidRPr="00D33268">
              <w:rPr>
                <w:rFonts w:ascii="Arial" w:eastAsia="微软雅黑" w:hAnsi="Arial"/>
              </w:rPr>
              <w:t>模板模式</w:t>
            </w:r>
          </w:p>
        </w:tc>
        <w:tc>
          <w:tcPr>
            <w:tcW w:w="5386" w:type="dxa"/>
            <w:vAlign w:val="center"/>
          </w:tcPr>
          <w:p w14:paraId="799F6E6F" w14:textId="2945C586" w:rsidR="00107E70" w:rsidRPr="00D33268" w:rsidRDefault="005B71AB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32272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double</w:t>
            </w:r>
            <w:r w:rsidRPr="00732272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Pr="005B71AB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Pr="005B71AB">
              <w:rPr>
                <w:rFonts w:ascii="Arial" w:eastAsia="微软雅黑" w:hAnsi="Arial"/>
                <w:color w:val="000000" w:themeColor="text1"/>
              </w:rPr>
              <w:t>双倍的</w:t>
            </w:r>
            <w:r>
              <w:rPr>
                <w:rFonts w:ascii="Arial" w:eastAsia="微软雅黑" w:hAnsi="Arial" w:hint="eastAsia"/>
                <w:color w:val="000000" w:themeColor="text1"/>
              </w:rPr>
              <w:t>，双浮点型</w:t>
            </w:r>
          </w:p>
        </w:tc>
      </w:tr>
      <w:tr w:rsidR="00107E70" w:rsidRPr="00D33268" w14:paraId="6F0BCED8" w14:textId="745C8C3C" w:rsidTr="00D33268">
        <w:trPr>
          <w:trHeight w:val="680"/>
        </w:trPr>
        <w:tc>
          <w:tcPr>
            <w:tcW w:w="4954" w:type="dxa"/>
            <w:vAlign w:val="center"/>
          </w:tcPr>
          <w:p w14:paraId="03828611" w14:textId="4FA0A4C7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Strategy Pattern</w:t>
            </w:r>
            <w:r w:rsidRPr="00D33268">
              <w:rPr>
                <w:rFonts w:ascii="Arial" w:eastAsia="微软雅黑" w:hAnsi="Arial"/>
              </w:rPr>
              <w:t xml:space="preserve"> phr. </w:t>
            </w:r>
            <w:r w:rsidRPr="00D33268">
              <w:rPr>
                <w:rFonts w:ascii="Arial" w:eastAsia="微软雅黑" w:hAnsi="Arial"/>
              </w:rPr>
              <w:t>策略模式</w:t>
            </w:r>
            <w:r w:rsidRPr="00D33268">
              <w:rPr>
                <w:rFonts w:ascii="Arial" w:eastAsia="微软雅黑" w:hAnsi="Arial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1D7CDA00" w14:textId="74B77EFE" w:rsidR="00107E70" w:rsidRPr="00732272" w:rsidRDefault="00732272" w:rsidP="00732272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AE1198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textual data</w:t>
            </w:r>
            <w:r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eastAsia="微软雅黑" w:hAnsi="Arial" w:cs="AppleExternalUIFontSimplifiedCh" w:hint="eastAsia"/>
              </w:rPr>
              <w:t>phr</w:t>
            </w:r>
            <w:r w:rsidRPr="00AE1198">
              <w:rPr>
                <w:rFonts w:ascii="Arial" w:eastAsia="微软雅黑" w:hAnsi="Arial" w:cs="AppleExternalUIFontSimplifiedCh"/>
                <w:color w:val="0432FF"/>
              </w:rPr>
              <w:t xml:space="preserve">. </w:t>
            </w:r>
            <w:r w:rsidRPr="00732272">
              <w:rPr>
                <w:rFonts w:ascii="Arial" w:eastAsia="微软雅黑" w:hAnsi="Arial" w:cs="AppleExternalUIFontSimplifiedCh"/>
                <w:color w:val="000000" w:themeColor="text1"/>
              </w:rPr>
              <w:t>文本数据</w:t>
            </w:r>
          </w:p>
        </w:tc>
      </w:tr>
      <w:tr w:rsidR="00107E70" w:rsidRPr="00D33268" w14:paraId="6727E853" w14:textId="59C403BF" w:rsidTr="00D33268">
        <w:trPr>
          <w:trHeight w:val="680"/>
        </w:trPr>
        <w:tc>
          <w:tcPr>
            <w:tcW w:w="4954" w:type="dxa"/>
            <w:vAlign w:val="center"/>
          </w:tcPr>
          <w:p w14:paraId="4A4ADEA9" w14:textId="48ED6E6C" w:rsidR="00107E70" w:rsidRPr="00D33268" w:rsidRDefault="00107E70" w:rsidP="00D33268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C6075F">
              <w:rPr>
                <w:rFonts w:ascii="Arial" w:eastAsia="微软雅黑" w:hAnsi="Arial"/>
                <w:b/>
                <w:bCs/>
                <w:sz w:val="28"/>
                <w:szCs w:val="28"/>
              </w:rPr>
              <w:t>Decorator Pattern</w:t>
            </w:r>
            <w:r w:rsidRPr="00D33268">
              <w:rPr>
                <w:rFonts w:ascii="Arial" w:eastAsia="微软雅黑" w:hAnsi="Arial"/>
              </w:rPr>
              <w:t xml:space="preserve"> phr. </w:t>
            </w:r>
            <w:r w:rsidRPr="00D33268">
              <w:rPr>
                <w:rFonts w:ascii="Arial" w:eastAsia="微软雅黑" w:hAnsi="Arial"/>
              </w:rPr>
              <w:t>装饰器模式</w:t>
            </w:r>
          </w:p>
        </w:tc>
        <w:tc>
          <w:tcPr>
            <w:tcW w:w="5386" w:type="dxa"/>
            <w:vAlign w:val="center"/>
          </w:tcPr>
          <w:p w14:paraId="4FD096BE" w14:textId="3CCE61D9" w:rsidR="00107E70" w:rsidRPr="00732272" w:rsidRDefault="00732272" w:rsidP="00D33268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  <w:color w:val="000000" w:themeColor="text1"/>
              </w:rPr>
            </w:pPr>
            <w:r w:rsidRPr="00AE1198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throughout</w:t>
            </w:r>
            <w:r w:rsidRPr="00AE1198">
              <w:rPr>
                <w:rFonts w:ascii="Arial" w:eastAsia="微软雅黑" w:hAnsi="Arial" w:cs="AppleExternalUIFontSimplifiedCh"/>
                <w:sz w:val="28"/>
                <w:szCs w:val="28"/>
              </w:rPr>
              <w:t xml:space="preserve"> </w:t>
            </w:r>
            <w:r w:rsidRPr="00732272">
              <w:rPr>
                <w:rFonts w:ascii="Arial" w:eastAsia="微软雅黑" w:hAnsi="Arial" w:cs="AppleExternalUIFontSimplifiedCh"/>
                <w:color w:val="000000" w:themeColor="text1"/>
              </w:rPr>
              <w:t xml:space="preserve">prep. </w:t>
            </w:r>
            <w:r w:rsidRPr="00732272">
              <w:rPr>
                <w:rFonts w:ascii="Arial" w:eastAsia="微软雅黑" w:hAnsi="Arial" w:cs="AppleExternalUIFontSimplifiedCh"/>
                <w:color w:val="000000" w:themeColor="text1"/>
              </w:rPr>
              <w:t>遍及，贯穿</w:t>
            </w:r>
          </w:p>
        </w:tc>
      </w:tr>
    </w:tbl>
    <w:p w14:paraId="2E1F59A3" w14:textId="0A33D32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lastRenderedPageBreak/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resolution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[ˌrɛzəˈluʃən]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分辨率</w:t>
      </w:r>
      <w:r w:rsidRPr="00D33268">
        <w:rPr>
          <w:rFonts w:ascii="Arial" w:eastAsia="微软雅黑" w:hAnsi="Arial" w:cs="AppleExternalUIFontSimplifiedCh" w:hint="eastAsia"/>
          <w:color w:val="0432FF"/>
        </w:rPr>
        <w:t>；解决</w:t>
      </w:r>
    </w:p>
    <w:p w14:paraId="03BE8282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352173">
        <w:rPr>
          <w:rFonts w:ascii="Arial" w:eastAsia="微软雅黑" w:hAnsi="Arial" w:cs="AppleExternalUIFontSimplifiedCh"/>
          <w:color w:val="FF0000"/>
        </w:rPr>
        <w:t xml:space="preserve">resolution </w:t>
      </w:r>
      <w:r w:rsidRPr="00D33268">
        <w:rPr>
          <w:rFonts w:ascii="Arial" w:eastAsia="微软雅黑" w:hAnsi="Arial" w:cs="AppleExternalUIFontSimplifiedCh"/>
        </w:rPr>
        <w:t xml:space="preserve">of a computer monitor is measured in </w:t>
      </w:r>
      <w:bookmarkStart w:id="8" w:name="OLE_LINK3"/>
      <w:bookmarkStart w:id="9" w:name="OLE_LINK4"/>
      <w:r w:rsidRPr="00D33268">
        <w:rPr>
          <w:rFonts w:ascii="Arial" w:eastAsia="微软雅黑" w:hAnsi="Arial" w:cs="AppleExternalUIFontSimplifiedCh"/>
        </w:rPr>
        <w:t>pixels</w:t>
      </w:r>
      <w:bookmarkEnd w:id="8"/>
      <w:bookmarkEnd w:id="9"/>
      <w:r w:rsidRPr="00D33268">
        <w:rPr>
          <w:rFonts w:ascii="Arial" w:eastAsia="微软雅黑" w:hAnsi="Arial" w:cs="AppleExternalUIFontSimplifiedCh"/>
        </w:rPr>
        <w:t>.</w:t>
      </w:r>
    </w:p>
    <w:p w14:paraId="505A5D26" w14:textId="2AAEA03B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计算机显示器的分辨率是以像素为单位测量的。</w:t>
      </w:r>
    </w:p>
    <w:p w14:paraId="35B462BB" w14:textId="64F79DE1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▲</w:t>
      </w:r>
      <w:r w:rsidRPr="00D33268">
        <w:rPr>
          <w:rFonts w:ascii="Arial" w:eastAsia="微软雅黑" w:hAnsi="Arial" w:cs="AppleExternalUIFontSimplifiedCh"/>
          <w:b/>
          <w:bCs/>
        </w:rPr>
        <w:t xml:space="preserve"> </w:t>
      </w:r>
      <w:bookmarkStart w:id="10" w:name="OLE_LINK81"/>
      <w:bookmarkStart w:id="11" w:name="OLE_LINK82"/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circular </w:t>
      </w:r>
      <w:bookmarkEnd w:id="10"/>
      <w:bookmarkEnd w:id="11"/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reference</w:t>
      </w:r>
      <w:r w:rsidRPr="00D33268">
        <w:rPr>
          <w:rFonts w:ascii="Arial" w:eastAsia="微软雅黑" w:hAnsi="Arial" w:cs="AppleExternalUIFontSimplifiedCh"/>
          <w:b/>
          <w:bCs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[ˈsɜrkjələr ˈrɛfrəns]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0432FF"/>
        </w:rPr>
        <w:t xml:space="preserve">phr. </w:t>
      </w:r>
      <w:r w:rsidRPr="00D33268">
        <w:rPr>
          <w:rFonts w:ascii="Arial" w:eastAsia="微软雅黑" w:hAnsi="Arial" w:cs="AppleExternalUIFontSimplifiedCh"/>
          <w:color w:val="0432FF"/>
        </w:rPr>
        <w:t>循环引用</w:t>
      </w:r>
    </w:p>
    <w:p w14:paraId="643C774C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</w:t>
      </w:r>
      <w:r w:rsidRPr="00192D7C">
        <w:rPr>
          <w:rFonts w:ascii="Arial" w:eastAsia="微软雅黑" w:hAnsi="Arial" w:cs="AppleExternalUIFontSimplifiedCh"/>
          <w:color w:val="FF0000"/>
        </w:rPr>
        <w:t>Circular references</w:t>
      </w:r>
      <w:r w:rsidRPr="00D33268">
        <w:rPr>
          <w:rFonts w:ascii="Arial" w:eastAsia="微软雅黑" w:hAnsi="Arial" w:cs="AppleExternalUIFontSimplifiedCh"/>
        </w:rPr>
        <w:t xml:space="preserve"> can cause memory leaks in a program.</w:t>
      </w:r>
    </w:p>
    <w:p w14:paraId="7EB996DE" w14:textId="658B43A3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循环引用可能会导致程序中的内存泄漏。</w:t>
      </w:r>
    </w:p>
    <w:p w14:paraId="43D9F5C7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semicolon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[ˈsɛmɪˌkoʊlən]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分号</w:t>
      </w:r>
    </w:p>
    <w:p w14:paraId="1BB6A02C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many programming languages, a </w:t>
      </w:r>
      <w:r w:rsidRPr="00192D7C">
        <w:rPr>
          <w:rFonts w:ascii="Arial" w:eastAsia="微软雅黑" w:hAnsi="Arial" w:cs="AppleExternalUIFontSimplifiedCh"/>
          <w:color w:val="FF0000"/>
        </w:rPr>
        <w:t xml:space="preserve">semicolon </w:t>
      </w:r>
      <w:r w:rsidRPr="00D33268">
        <w:rPr>
          <w:rFonts w:ascii="Arial" w:eastAsia="微软雅黑" w:hAnsi="Arial" w:cs="AppleExternalUIFontSimplifiedCh"/>
        </w:rPr>
        <w:t>is used to terminate a statement.</w:t>
      </w:r>
    </w:p>
    <w:p w14:paraId="482B7966" w14:textId="0845B87A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在许多编程语言中，分号用于终止语句。</w:t>
      </w:r>
    </w:p>
    <w:p w14:paraId="2874FA30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colon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[ˈkoʊlən]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冒号</w:t>
      </w:r>
    </w:p>
    <w:p w14:paraId="2AAECA9F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Swift, a </w:t>
      </w:r>
      <w:r w:rsidRPr="00192D7C">
        <w:rPr>
          <w:rFonts w:ascii="Arial" w:eastAsia="微软雅黑" w:hAnsi="Arial" w:cs="AppleExternalUIFontSimplifiedCh"/>
          <w:color w:val="FF0000"/>
        </w:rPr>
        <w:t xml:space="preserve">colon </w:t>
      </w:r>
      <w:r w:rsidRPr="00D33268">
        <w:rPr>
          <w:rFonts w:ascii="Arial" w:eastAsia="微软雅黑" w:hAnsi="Arial" w:cs="AppleExternalUIFontSimplifiedCh"/>
        </w:rPr>
        <w:t>is used to separate a variable's name from its type.</w:t>
      </w:r>
    </w:p>
    <w:p w14:paraId="2AF9B5D9" w14:textId="4C55A106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在</w:t>
      </w:r>
      <w:r w:rsidRPr="00D33268">
        <w:rPr>
          <w:rFonts w:ascii="Arial" w:eastAsia="微软雅黑" w:hAnsi="Arial" w:cs="AppleExternalUIFontSimplifiedCh"/>
        </w:rPr>
        <w:t>Swift</w:t>
      </w:r>
      <w:r w:rsidRPr="00D33268">
        <w:rPr>
          <w:rFonts w:ascii="Arial" w:eastAsia="微软雅黑" w:hAnsi="Arial" w:cs="AppleExternalUIFontSimplifiedCh"/>
        </w:rPr>
        <w:t>中，冒号用于分隔变量的名称和类型。</w:t>
      </w:r>
    </w:p>
    <w:p w14:paraId="48C2037F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parenthesis</w:t>
      </w:r>
      <w:r w:rsidRPr="00192D7C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[pəˈrɛnθəsɪs]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括号（单数形式）</w:t>
      </w:r>
    </w:p>
    <w:p w14:paraId="4D89E008" w14:textId="441AB069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programming, </w:t>
      </w:r>
      <w:r w:rsidRPr="00352173">
        <w:rPr>
          <w:rFonts w:ascii="Arial" w:eastAsia="微软雅黑" w:hAnsi="Arial" w:cs="AppleExternalUIFontSimplifiedCh"/>
          <w:color w:val="FF0000"/>
        </w:rPr>
        <w:t xml:space="preserve">parentheses </w:t>
      </w:r>
      <w:r w:rsidRPr="00D33268">
        <w:rPr>
          <w:rFonts w:ascii="Arial" w:eastAsia="微软雅黑" w:hAnsi="Arial" w:cs="AppleExternalUIFontSimplifiedCh"/>
        </w:rPr>
        <w:t xml:space="preserve">are often used to group expressions or to pass arguments to functions. </w:t>
      </w:r>
      <w:r w:rsidRPr="00D33268">
        <w:rPr>
          <w:rFonts w:ascii="Arial" w:eastAsia="微软雅黑" w:hAnsi="Arial" w:cs="AppleExternalUIFontSimplifiedCh"/>
        </w:rPr>
        <w:t>在编程中，括号经常用于分组表达式或向函数传递参数。</w:t>
      </w:r>
    </w:p>
    <w:p w14:paraId="5C9CDF6D" w14:textId="06D009D1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Segoe UI Symbol" w:eastAsia="微软雅黑" w:hAnsi="Segoe UI Symbol" w:cs="Segoe UI Symbol"/>
        </w:rPr>
        <w:t>▷</w:t>
      </w:r>
      <w:r w:rsidRPr="00D33268">
        <w:rPr>
          <w:rFonts w:ascii="Arial" w:eastAsia="微软雅黑" w:hAnsi="Arial" w:cs="Segoe UI Symbol"/>
        </w:rPr>
        <w:t xml:space="preserve"> </w:t>
      </w:r>
      <w:bookmarkStart w:id="12" w:name="OLE_LINK11"/>
      <w:bookmarkStart w:id="13" w:name="OLE_LINK12"/>
      <w:r w:rsidRPr="00D33268">
        <w:rPr>
          <w:rFonts w:ascii="Arial" w:eastAsia="微软雅黑" w:hAnsi="Arial" w:cs="AppleExternalUIFontSimplifiedCh"/>
          <w:b/>
          <w:bCs/>
        </w:rPr>
        <w:t>parentheses</w:t>
      </w:r>
      <w:r w:rsidRPr="00D33268">
        <w:rPr>
          <w:rFonts w:ascii="Arial" w:eastAsia="微软雅黑" w:hAnsi="Arial" w:cs="AppleExternalUIFontSimplifiedCh"/>
        </w:rPr>
        <w:t xml:space="preserve"> </w:t>
      </w:r>
      <w:bookmarkEnd w:id="12"/>
      <w:bookmarkEnd w:id="13"/>
      <w:r w:rsidRPr="00D33268">
        <w:rPr>
          <w:rFonts w:ascii="Arial" w:eastAsia="微软雅黑" w:hAnsi="Arial" w:cs="AppleExternalUIFontSimplifiedCh"/>
        </w:rPr>
        <w:t xml:space="preserve">[pəˈrɛnθəsiz]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括号（复数形式）</w:t>
      </w:r>
    </w:p>
    <w:p w14:paraId="09344B9E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D33268">
        <w:rPr>
          <w:rFonts w:ascii="Arial" w:eastAsia="微软雅黑" w:hAnsi="Arial" w:cs="AppleExternalUIFontSimplifiedCh"/>
          <w:b/>
          <w:bCs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backslash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[ˈbækˌslæʃ]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反斜杠</w:t>
      </w:r>
    </w:p>
    <w:p w14:paraId="364598E8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file paths on Windows, a </w:t>
      </w:r>
      <w:r w:rsidRPr="00352173">
        <w:rPr>
          <w:rFonts w:ascii="Arial" w:eastAsia="微软雅黑" w:hAnsi="Arial" w:cs="AppleExternalUIFontSimplifiedCh"/>
          <w:color w:val="FF0000"/>
        </w:rPr>
        <w:t xml:space="preserve">backslash </w:t>
      </w:r>
      <w:r w:rsidRPr="00D33268">
        <w:rPr>
          <w:rFonts w:ascii="Arial" w:eastAsia="微软雅黑" w:hAnsi="Arial" w:cs="AppleExternalUIFontSimplifiedCh"/>
        </w:rPr>
        <w:t>is used to separate directories.</w:t>
      </w:r>
    </w:p>
    <w:p w14:paraId="7212FBEA" w14:textId="176F7816" w:rsidR="00F52ADD" w:rsidRPr="00D33268" w:rsidRDefault="007A12AE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="00F52ADD" w:rsidRPr="00D33268">
        <w:rPr>
          <w:rFonts w:ascii="Arial" w:eastAsia="微软雅黑" w:hAnsi="Arial" w:cs="AppleExternalUIFontSimplifiedCh"/>
        </w:rPr>
        <w:t>在</w:t>
      </w:r>
      <w:r w:rsidR="00F52ADD" w:rsidRPr="00D33268">
        <w:rPr>
          <w:rFonts w:ascii="Arial" w:eastAsia="微软雅黑" w:hAnsi="Arial" w:cs="AppleExternalUIFontSimplifiedCh"/>
        </w:rPr>
        <w:t>Windows</w:t>
      </w:r>
      <w:r w:rsidR="00F52ADD" w:rsidRPr="00D33268">
        <w:rPr>
          <w:rFonts w:ascii="Arial" w:eastAsia="微软雅黑" w:hAnsi="Arial" w:cs="AppleExternalUIFontSimplifiedCh"/>
        </w:rPr>
        <w:t>文件路径中，反斜杠用于分隔目录。</w:t>
      </w:r>
    </w:p>
    <w:p w14:paraId="2A5EAB8D" w14:textId="58EC8048" w:rsidR="007A12AE" w:rsidRPr="00D33268" w:rsidRDefault="007A12AE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bookmarkStart w:id="14" w:name="OLE_LINK53"/>
      <w:bookmarkStart w:id="15" w:name="OLE_LINK54"/>
      <w:r w:rsidRPr="00D33268">
        <w:rPr>
          <w:rFonts w:ascii="Segoe UI Symbol" w:eastAsia="微软雅黑" w:hAnsi="Segoe UI Symbol" w:cs="Segoe UI Symbol"/>
        </w:rPr>
        <w:t>▷</w:t>
      </w:r>
      <w:bookmarkEnd w:id="14"/>
      <w:bookmarkEnd w:id="15"/>
      <w:r w:rsidRPr="00D33268">
        <w:rPr>
          <w:rFonts w:ascii="Arial" w:eastAsia="微软雅黑" w:hAnsi="Arial" w:cs="Segoe UI Symbol"/>
        </w:rPr>
        <w:t xml:space="preserve"> </w:t>
      </w:r>
      <w:r w:rsidRPr="00D33268">
        <w:rPr>
          <w:rFonts w:ascii="Arial" w:eastAsia="微软雅黑" w:hAnsi="Arial" w:cs="AppleExternalUIFontSimplifiedCh"/>
          <w:b/>
          <w:bCs/>
        </w:rPr>
        <w:t>slash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[slæʃ] n.</w:t>
      </w:r>
      <w:r w:rsidRPr="00D33268">
        <w:rPr>
          <w:rFonts w:ascii="Arial" w:eastAsia="微软雅黑" w:hAnsi="Arial" w:cs="AppleExternalUIFontSimplifiedCh" w:hint="eastAsia"/>
          <w:color w:val="808080" w:themeColor="background1" w:themeShade="80"/>
        </w:rPr>
        <w:t xml:space="preserve"> </w:t>
      </w:r>
      <w:r w:rsidRPr="00D33268">
        <w:rPr>
          <w:rFonts w:ascii="Arial" w:eastAsia="微软雅黑" w:hAnsi="Arial" w:cs="AppleExternalUIFontSimplifiedCh" w:hint="eastAsia"/>
          <w:color w:val="808080" w:themeColor="background1" w:themeShade="80"/>
        </w:rPr>
        <w:t>斜线</w:t>
      </w:r>
    </w:p>
    <w:p w14:paraId="5D57381E" w14:textId="6B77DBEB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D33268">
        <w:rPr>
          <w:rFonts w:ascii="Arial" w:eastAsia="微软雅黑" w:hAnsi="Arial" w:cs="AppleExternalUIFontSimplifiedCh"/>
          <w:b/>
          <w:bCs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brackets</w:t>
      </w:r>
      <w:r w:rsidRPr="00192D7C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[ˈbrækɪts]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方括号</w:t>
      </w:r>
      <w:r w:rsidR="00C7109E">
        <w:rPr>
          <w:rFonts w:ascii="Arial" w:eastAsia="微软雅黑" w:hAnsi="Arial" w:cs="AppleExternalUIFontSimplifiedCh"/>
          <w:color w:val="0432FF"/>
        </w:rPr>
        <w:t xml:space="preserve"> </w:t>
      </w:r>
      <w:proofErr w:type="gramStart"/>
      <w:r w:rsidR="00E7065A" w:rsidRPr="00D33268">
        <w:rPr>
          <w:rFonts w:ascii="Arial" w:eastAsia="微软雅黑" w:hAnsi="Arial" w:cs="AppleExternalUIFontSimplifiedCh" w:hint="eastAsia"/>
          <w:color w:val="0432FF"/>
        </w:rPr>
        <w:t>[</w:t>
      </w:r>
      <w:r w:rsidR="00E7065A" w:rsidRPr="00D33268">
        <w:rPr>
          <w:rFonts w:ascii="Arial" w:eastAsia="微软雅黑" w:hAnsi="Arial" w:cs="AppleExternalUIFontSimplifiedCh"/>
          <w:color w:val="0432FF"/>
        </w:rPr>
        <w:t xml:space="preserve"> ]</w:t>
      </w:r>
      <w:proofErr w:type="gramEnd"/>
    </w:p>
    <w:p w14:paraId="7610B754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Swift, </w:t>
      </w:r>
      <w:r w:rsidRPr="00352173">
        <w:rPr>
          <w:rFonts w:ascii="Arial" w:eastAsia="微软雅黑" w:hAnsi="Arial" w:cs="AppleExternalUIFontSimplifiedCh"/>
          <w:color w:val="FF0000"/>
        </w:rPr>
        <w:t xml:space="preserve">brackets </w:t>
      </w:r>
      <w:r w:rsidRPr="00D33268">
        <w:rPr>
          <w:rFonts w:ascii="Arial" w:eastAsia="微软雅黑" w:hAnsi="Arial" w:cs="AppleExternalUIFontSimplifiedCh"/>
        </w:rPr>
        <w:t>are used to declare an array or to access elements in an array.</w:t>
      </w:r>
    </w:p>
    <w:p w14:paraId="7A5608F3" w14:textId="6D338F41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在</w:t>
      </w:r>
      <w:r w:rsidRPr="00D33268">
        <w:rPr>
          <w:rFonts w:ascii="Arial" w:eastAsia="微软雅黑" w:hAnsi="Arial" w:cs="AppleExternalUIFontSimplifiedCh"/>
        </w:rPr>
        <w:t>Swift</w:t>
      </w:r>
      <w:r w:rsidRPr="00D33268">
        <w:rPr>
          <w:rFonts w:ascii="Arial" w:eastAsia="微软雅黑" w:hAnsi="Arial" w:cs="AppleExternalUIFontSimplifiedCh"/>
        </w:rPr>
        <w:t>中，方括号用于声明数组或访问数组中的元素。</w:t>
      </w:r>
    </w:p>
    <w:p w14:paraId="589CA8F3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  <w:b/>
          <w:bCs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comma</w:t>
      </w:r>
      <w:r w:rsidRPr="00192D7C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[ˈkɑmə]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逗号</w:t>
      </w:r>
    </w:p>
    <w:p w14:paraId="0D0A6020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</w:t>
      </w:r>
      <w:r w:rsidRPr="000A621D">
        <w:rPr>
          <w:rFonts w:ascii="Arial" w:eastAsia="微软雅黑" w:hAnsi="Arial" w:cs="AppleExternalUIFontSimplifiedCh"/>
          <w:color w:val="FF0000"/>
        </w:rPr>
        <w:t xml:space="preserve">Commas </w:t>
      </w:r>
      <w:r w:rsidRPr="00D33268">
        <w:rPr>
          <w:rFonts w:ascii="Arial" w:eastAsia="微软雅黑" w:hAnsi="Arial" w:cs="AppleExternalUIFontSimplifiedCh"/>
        </w:rPr>
        <w:t>are often used to separate items in a list or to separate parameters in a function call.</w:t>
      </w:r>
    </w:p>
    <w:p w14:paraId="62166A0A" w14:textId="6E0BA340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逗号经常用于分隔列表中的项目或在函数调用中分隔参数。</w:t>
      </w:r>
    </w:p>
    <w:p w14:paraId="3829CE53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D33268">
        <w:rPr>
          <w:rFonts w:ascii="Arial" w:eastAsia="微软雅黑" w:hAnsi="Arial" w:cs="AppleExternalUIFontSimplifiedCh"/>
          <w:b/>
          <w:bCs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dot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[dɑt]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点</w:t>
      </w:r>
    </w:p>
    <w:p w14:paraId="36DD24B6" w14:textId="77777777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Swift, a </w:t>
      </w:r>
      <w:r w:rsidRPr="00352173">
        <w:rPr>
          <w:rFonts w:ascii="Arial" w:eastAsia="微软雅黑" w:hAnsi="Arial" w:cs="AppleExternalUIFontSimplifiedCh"/>
          <w:color w:val="FF0000"/>
        </w:rPr>
        <w:t xml:space="preserve">dot </w:t>
      </w:r>
      <w:r w:rsidRPr="00D33268">
        <w:rPr>
          <w:rFonts w:ascii="Arial" w:eastAsia="微软雅黑" w:hAnsi="Arial" w:cs="AppleExternalUIFontSimplifiedCh"/>
        </w:rPr>
        <w:t>is used to access a property or method of an object.</w:t>
      </w:r>
    </w:p>
    <w:p w14:paraId="21E7406B" w14:textId="67B88F93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在</w:t>
      </w:r>
      <w:r w:rsidRPr="00D33268">
        <w:rPr>
          <w:rFonts w:ascii="Arial" w:eastAsia="微软雅黑" w:hAnsi="Arial" w:cs="AppleExternalUIFontSimplifiedCh"/>
        </w:rPr>
        <w:t>Swift</w:t>
      </w:r>
      <w:r w:rsidRPr="00D33268">
        <w:rPr>
          <w:rFonts w:ascii="Arial" w:eastAsia="微软雅黑" w:hAnsi="Arial" w:cs="AppleExternalUIFontSimplifiedCh"/>
        </w:rPr>
        <w:t>中，点用于访问对象的属性或方法。</w:t>
      </w:r>
    </w:p>
    <w:p w14:paraId="3F9F0856" w14:textId="5A6B2E0B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D33268">
        <w:rPr>
          <w:rFonts w:ascii="Arial" w:eastAsia="微软雅黑" w:hAnsi="Arial" w:cs="AppleExternalUIFontSimplifiedCh"/>
          <w:b/>
          <w:bCs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braces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[breɪsɪz]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大括号</w:t>
      </w:r>
      <w:r w:rsidR="00E7065A" w:rsidRPr="00D33268">
        <w:rPr>
          <w:rFonts w:ascii="Arial" w:eastAsia="微软雅黑" w:hAnsi="Arial" w:cs="AppleExternalUIFontSimplifiedCh" w:hint="eastAsia"/>
          <w:color w:val="0432FF"/>
        </w:rPr>
        <w:t xml:space="preserve"> </w:t>
      </w:r>
      <w:proofErr w:type="gramStart"/>
      <w:r w:rsidR="00E7065A" w:rsidRPr="00D33268">
        <w:rPr>
          <w:rFonts w:ascii="Arial" w:eastAsia="微软雅黑" w:hAnsi="Arial" w:cs="AppleExternalUIFontSimplifiedCh" w:hint="eastAsia"/>
          <w:color w:val="0432FF"/>
        </w:rPr>
        <w:t>{</w:t>
      </w:r>
      <w:r w:rsidR="00E7065A" w:rsidRPr="00D33268">
        <w:rPr>
          <w:rFonts w:ascii="Arial" w:eastAsia="微软雅黑" w:hAnsi="Arial" w:cs="AppleExternalUIFontSimplifiedCh"/>
          <w:color w:val="0432FF"/>
        </w:rPr>
        <w:t xml:space="preserve"> }</w:t>
      </w:r>
      <w:proofErr w:type="gramEnd"/>
    </w:p>
    <w:p w14:paraId="530F9F50" w14:textId="47E3F572" w:rsidR="00F52ADD" w:rsidRPr="00D33268" w:rsidRDefault="00F52ADD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Swift, </w:t>
      </w:r>
      <w:r w:rsidRPr="00352173">
        <w:rPr>
          <w:rFonts w:ascii="Arial" w:eastAsia="微软雅黑" w:hAnsi="Arial" w:cs="AppleExternalUIFontSimplifiedCh"/>
          <w:color w:val="FF0000"/>
        </w:rPr>
        <w:t xml:space="preserve">braces </w:t>
      </w:r>
      <w:r w:rsidRPr="00D33268">
        <w:rPr>
          <w:rFonts w:ascii="Arial" w:eastAsia="微软雅黑" w:hAnsi="Arial" w:cs="AppleExternalUIFontSimplifiedCh"/>
        </w:rPr>
        <w:t>are used to delimit blocks of code, such as function and class definitions.</w:t>
      </w:r>
    </w:p>
    <w:p w14:paraId="0F4BE252" w14:textId="1109D8DD" w:rsidR="00F707B2" w:rsidRPr="00D33268" w:rsidRDefault="00F707B2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在</w:t>
      </w:r>
      <w:r w:rsidRPr="00D33268">
        <w:rPr>
          <w:rFonts w:ascii="Arial" w:eastAsia="微软雅黑" w:hAnsi="Arial" w:cs="AppleExternalUIFontSimplifiedCh"/>
        </w:rPr>
        <w:t>Swift</w:t>
      </w:r>
      <w:r w:rsidRPr="00D33268">
        <w:rPr>
          <w:rFonts w:ascii="Arial" w:eastAsia="微软雅黑" w:hAnsi="Arial" w:cs="AppleExternalUIFontSimplifiedCh"/>
        </w:rPr>
        <w:t>中，大括号用于分隔代码块，如函数和类定义。</w:t>
      </w:r>
    </w:p>
    <w:p w14:paraId="41D140EB" w14:textId="3B565D7A" w:rsidR="00F707B2" w:rsidRPr="00D33268" w:rsidRDefault="00F707B2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  <w:r w:rsidRPr="00D33268">
        <w:rPr>
          <w:rFonts w:ascii="Arial" w:eastAsia="微软雅黑" w:hAnsi="Arial" w:cs="AppleExternalUIFontSimplifiedCh"/>
          <w:b/>
          <w:bCs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serial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[ˈsɪriəl]</w:t>
      </w:r>
      <w:r w:rsidRPr="00D33268">
        <w:rPr>
          <w:rFonts w:ascii="Arial" w:eastAsia="微软雅黑" w:hAnsi="Arial" w:cs="AppleExternalUIFontSimplifiedCh"/>
          <w:color w:val="0432FF"/>
        </w:rPr>
        <w:t xml:space="preserve"> adj.</w:t>
      </w:r>
      <w:r w:rsidRPr="00D33268">
        <w:rPr>
          <w:rFonts w:ascii="Arial" w:eastAsia="微软雅黑" w:hAnsi="Arial" w:cs="AppleExternalUIFontSimplifiedCh" w:hint="eastAsia"/>
          <w:color w:val="0432FF"/>
        </w:rPr>
        <w:t xml:space="preserve"> </w:t>
      </w:r>
      <w:r w:rsidRPr="00D33268">
        <w:rPr>
          <w:rFonts w:ascii="Arial" w:eastAsia="微软雅黑" w:hAnsi="Arial" w:cs="AppleExternalUIFontSimplifiedCh" w:hint="eastAsia"/>
          <w:color w:val="0432FF"/>
        </w:rPr>
        <w:t>串行的</w:t>
      </w:r>
    </w:p>
    <w:p w14:paraId="4ED84D3C" w14:textId="77777777" w:rsidR="00F707B2" w:rsidRPr="00D33268" w:rsidRDefault="00F707B2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lastRenderedPageBreak/>
        <w:t xml:space="preserve">eg. We can use Grand Central Dispatch (GCD) to schedule tasks in a concurrent or </w:t>
      </w:r>
      <w:r w:rsidRPr="00352173">
        <w:rPr>
          <w:rFonts w:ascii="Arial" w:eastAsia="微软雅黑" w:hAnsi="Arial" w:cs="AppleExternalUIFontSimplifiedCh"/>
          <w:color w:val="FF0000"/>
        </w:rPr>
        <w:t xml:space="preserve">serial </w:t>
      </w:r>
      <w:r w:rsidRPr="00D33268">
        <w:rPr>
          <w:rFonts w:ascii="Arial" w:eastAsia="微软雅黑" w:hAnsi="Arial" w:cs="AppleExternalUIFontSimplifiedCh"/>
        </w:rPr>
        <w:t>queue.</w:t>
      </w:r>
    </w:p>
    <w:p w14:paraId="7B4CDD72" w14:textId="5CD23A08" w:rsidR="00F707B2" w:rsidRPr="00D33268" w:rsidRDefault="00F707B2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Pr="00D33268">
        <w:rPr>
          <w:rFonts w:ascii="Arial" w:eastAsia="微软雅黑" w:hAnsi="Arial" w:cs="AppleExternalUIFontSimplifiedCh"/>
        </w:rPr>
        <w:t>我们可以使用</w:t>
      </w:r>
      <w:r w:rsidRPr="00D33268">
        <w:rPr>
          <w:rFonts w:ascii="Arial" w:eastAsia="微软雅黑" w:hAnsi="Arial" w:cs="AppleExternalUIFontSimplifiedCh"/>
        </w:rPr>
        <w:t>Grand Central Dispatch</w:t>
      </w:r>
      <w:r w:rsidRPr="00D33268">
        <w:rPr>
          <w:rFonts w:ascii="Arial" w:eastAsia="微软雅黑" w:hAnsi="Arial" w:cs="AppleExternalUIFontSimplifiedCh"/>
        </w:rPr>
        <w:t>（</w:t>
      </w:r>
      <w:r w:rsidRPr="00D33268">
        <w:rPr>
          <w:rFonts w:ascii="Arial" w:eastAsia="微软雅黑" w:hAnsi="Arial" w:cs="AppleExternalUIFontSimplifiedCh"/>
        </w:rPr>
        <w:t>GCD</w:t>
      </w:r>
      <w:r w:rsidRPr="00D33268">
        <w:rPr>
          <w:rFonts w:ascii="Arial" w:eastAsia="微软雅黑" w:hAnsi="Arial" w:cs="AppleExternalUIFontSimplifiedCh"/>
        </w:rPr>
        <w:t>）在并发或串行队列中调度任务。</w:t>
      </w:r>
    </w:p>
    <w:p w14:paraId="5CD17040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design patterns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 [dɪˈzaɪn ˈpætərnz]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设计模式</w:t>
      </w:r>
    </w:p>
    <w:p w14:paraId="69CC2EB9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</w:t>
      </w:r>
      <w:r w:rsidRPr="001427B5">
        <w:rPr>
          <w:rFonts w:ascii="Arial" w:eastAsia="微软雅黑" w:hAnsi="Arial" w:cs="AppleExternalUIFontSimplifiedCh"/>
          <w:color w:val="FF0000"/>
        </w:rPr>
        <w:t>Design patterns</w:t>
      </w:r>
      <w:r w:rsidRPr="00D33268">
        <w:rPr>
          <w:rFonts w:ascii="Arial" w:eastAsia="微软雅黑" w:hAnsi="Arial" w:cs="AppleExternalUIFontSimplifiedCh"/>
        </w:rPr>
        <w:t xml:space="preserve"> are reusable solutions to common software design problems.</w:t>
      </w:r>
    </w:p>
    <w:p w14:paraId="24C0CB09" w14:textId="5F2EFEB2" w:rsidR="00107E70" w:rsidRPr="00D33268" w:rsidRDefault="00E7065A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="00107E70" w:rsidRPr="00D33268">
        <w:rPr>
          <w:rFonts w:ascii="Arial" w:eastAsia="微软雅黑" w:hAnsi="Arial" w:cs="AppleExternalUIFontSimplifiedCh"/>
        </w:rPr>
        <w:t>设计模式是常见软件设计问题的可重用解决方案。</w:t>
      </w:r>
    </w:p>
    <w:p w14:paraId="1339DDF5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▲</w:t>
      </w:r>
      <w:r w:rsidRPr="00D33268">
        <w:rPr>
          <w:rFonts w:ascii="Arial" w:eastAsia="微软雅黑" w:hAnsi="Arial" w:cs="AppleExternalUIFontSimplifiedCh"/>
          <w:b/>
          <w:bCs/>
        </w:rPr>
        <w:t xml:space="preserve">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Singleton Pattern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[ˈsɪŋɡltən ˈpætərn]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单例模式</w:t>
      </w:r>
    </w:p>
    <w:p w14:paraId="61588F9A" w14:textId="644159EF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1427B5">
        <w:rPr>
          <w:rFonts w:ascii="Arial" w:eastAsia="微软雅黑" w:hAnsi="Arial" w:cs="AppleExternalUIFontSimplifiedCh"/>
          <w:color w:val="FF0000"/>
        </w:rPr>
        <w:t xml:space="preserve">Singleton Pattern </w:t>
      </w:r>
      <w:r w:rsidRPr="00D33268">
        <w:rPr>
          <w:rFonts w:ascii="Arial" w:eastAsia="微软雅黑" w:hAnsi="Arial" w:cs="AppleExternalUIFontSimplifiedCh"/>
        </w:rPr>
        <w:t>restricts the instantiation of a class to a single instance and provides a global point of access to it.</w:t>
      </w:r>
      <w:r w:rsidR="00E7065A" w:rsidRPr="00D33268">
        <w:rPr>
          <w:rFonts w:ascii="Arial" w:eastAsia="微软雅黑" w:hAnsi="Arial" w:cs="AppleExternalUIFontSimplifiedCh" w:hint="eastAsia"/>
        </w:rPr>
        <w:t xml:space="preserve"> </w:t>
      </w:r>
      <w:r w:rsidRPr="00D33268">
        <w:rPr>
          <w:rFonts w:ascii="Arial" w:eastAsia="微软雅黑" w:hAnsi="Arial" w:cs="AppleExternalUIFontSimplifiedCh"/>
        </w:rPr>
        <w:t>单例模式限制了一个类的实例化为单个实例，并提供全局访问点。</w:t>
      </w:r>
    </w:p>
    <w:p w14:paraId="1D89ED4D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Observer Pattern</w:t>
      </w:r>
      <w:r w:rsidRPr="00D33268">
        <w:rPr>
          <w:rFonts w:ascii="Arial" w:eastAsia="微软雅黑" w:hAnsi="Arial" w:cs="AppleExternalUIFontSimplifiedCh"/>
          <w:b/>
          <w:bCs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[əbˈzɜːrvər ˈpætərn]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观察者模式</w:t>
      </w:r>
    </w:p>
    <w:p w14:paraId="4F615B18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1427B5">
        <w:rPr>
          <w:rFonts w:ascii="Arial" w:eastAsia="微软雅黑" w:hAnsi="Arial" w:cs="AppleExternalUIFontSimplifiedCh"/>
          <w:color w:val="FF0000"/>
        </w:rPr>
        <w:t>Observer Pattern</w:t>
      </w:r>
      <w:r w:rsidRPr="00D33268">
        <w:rPr>
          <w:rFonts w:ascii="Arial" w:eastAsia="微软雅黑" w:hAnsi="Arial" w:cs="AppleExternalUIFontSimplifiedCh"/>
        </w:rPr>
        <w:t xml:space="preserve"> defines a one-to-many dependency between objects so that when one object changes state, all its dependents are notified and updated automatically.</w:t>
      </w:r>
    </w:p>
    <w:p w14:paraId="79EEF962" w14:textId="3A24049C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观察者模式定义了对象之间的一对多依赖关系，因此当一个对象更改状态时，所有依赖项都会自动收到通知并更新。</w:t>
      </w:r>
    </w:p>
    <w:p w14:paraId="5FE2306B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Factory Pattern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[ˈfæktri ˈpætərn]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工厂模式</w:t>
      </w:r>
    </w:p>
    <w:p w14:paraId="0368509E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1427B5">
        <w:rPr>
          <w:rFonts w:ascii="Arial" w:eastAsia="微软雅黑" w:hAnsi="Arial" w:cs="AppleExternalUIFontSimplifiedCh"/>
          <w:color w:val="FF0000"/>
        </w:rPr>
        <w:t xml:space="preserve">Factory Pattern </w:t>
      </w:r>
      <w:r w:rsidRPr="00D33268">
        <w:rPr>
          <w:rFonts w:ascii="Arial" w:eastAsia="微软雅黑" w:hAnsi="Arial" w:cs="AppleExternalUIFontSimplifiedCh"/>
        </w:rPr>
        <w:t>provides an interface for creating objects in a superclass, but allows subclasses to alter the type of objects that will be created.</w:t>
      </w:r>
    </w:p>
    <w:p w14:paraId="3BE446D6" w14:textId="12D1A5E6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工厂模式为在超类中创建对象提供接口，但允许子类改变将被创建的对象的类型。</w:t>
      </w:r>
    </w:p>
    <w:p w14:paraId="3F7E437A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▲</w:t>
      </w:r>
      <w:r w:rsidRPr="009D034C">
        <w:rPr>
          <w:rFonts w:ascii="Arial" w:eastAsia="微软雅黑" w:hAnsi="Arial" w:cs="AppleExternalUIFontSimplifiedCh"/>
        </w:rPr>
        <w:t xml:space="preserve"> </w:t>
      </w:r>
      <w:r w:rsidRPr="00C7109E">
        <w:rPr>
          <w:rFonts w:ascii="Arial" w:eastAsia="微软雅黑" w:hAnsi="Arial" w:cs="AppleExternalUIFontSimplifiedCh"/>
          <w:b/>
          <w:bCs/>
          <w:sz w:val="28"/>
          <w:szCs w:val="28"/>
        </w:rPr>
        <w:t>Proxy Pattern</w:t>
      </w:r>
      <w:r w:rsidRPr="00D33268">
        <w:rPr>
          <w:rFonts w:ascii="Arial" w:eastAsia="微软雅黑" w:hAnsi="Arial" w:cs="AppleExternalUIFontSimplifiedCh"/>
          <w:b/>
          <w:bCs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[ˈprɑːksi ˈpætərn]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代理模式</w:t>
      </w:r>
    </w:p>
    <w:p w14:paraId="4E7FF7B2" w14:textId="341329C8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1427B5">
        <w:rPr>
          <w:rFonts w:ascii="Arial" w:eastAsia="微软雅黑" w:hAnsi="Arial" w:cs="AppleExternalUIFontSimplifiedCh"/>
          <w:color w:val="FF0000"/>
        </w:rPr>
        <w:t>Proxy Pattern</w:t>
      </w:r>
      <w:r w:rsidRPr="00D33268">
        <w:rPr>
          <w:rFonts w:ascii="Arial" w:eastAsia="微软雅黑" w:hAnsi="Arial" w:cs="AppleExternalUIFontSimplifiedCh"/>
        </w:rPr>
        <w:t xml:space="preserve"> provides a surrogate or placeholder object that acts as a substitute for another object, controlling access to it.</w:t>
      </w:r>
      <w:r w:rsidR="001427B5">
        <w:rPr>
          <w:rFonts w:ascii="Arial" w:eastAsia="微软雅黑" w:hAnsi="Arial" w:cs="AppleExternalUIFontSimplifiedCh" w:hint="eastAsia"/>
        </w:rPr>
        <w:t xml:space="preserve"> </w:t>
      </w:r>
      <w:r w:rsidRPr="00D33268">
        <w:rPr>
          <w:rFonts w:ascii="Arial" w:eastAsia="微软雅黑" w:hAnsi="Arial" w:cs="AppleExternalUIFontSimplifiedCh"/>
        </w:rPr>
        <w:t>代理模式提供了一个替代或占位符对象，充当另一个对象的代替品，控制对其的访问。</w:t>
      </w:r>
    </w:p>
    <w:p w14:paraId="1E4E367E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Adapter Pattern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[əˈdæptər ˈpætərn]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适配器模式</w:t>
      </w:r>
    </w:p>
    <w:p w14:paraId="398D368C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C7109E">
        <w:rPr>
          <w:rFonts w:ascii="Arial" w:eastAsia="微软雅黑" w:hAnsi="Arial" w:cs="AppleExternalUIFontSimplifiedCh"/>
          <w:color w:val="FF0000"/>
        </w:rPr>
        <w:t xml:space="preserve">Adapter Pattern </w:t>
      </w:r>
      <w:r w:rsidRPr="00D33268">
        <w:rPr>
          <w:rFonts w:ascii="Arial" w:eastAsia="微软雅黑" w:hAnsi="Arial" w:cs="AppleExternalUIFontSimplifiedCh"/>
        </w:rPr>
        <w:t>allows objects with incompatible interfaces to work together by wrapping its own interface around that of an already existing class.</w:t>
      </w:r>
    </w:p>
    <w:p w14:paraId="35623D50" w14:textId="2368B74E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适配器模式通过在已有类的接口周围包装自己的接口，允许具有不兼容接口的对象一起工作。</w:t>
      </w:r>
    </w:p>
    <w:p w14:paraId="14D704DA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Template Pattern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[ˈtɛmplət ˈpætərn]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模板模式</w:t>
      </w:r>
    </w:p>
    <w:p w14:paraId="17E1CA0F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eg.</w:t>
      </w:r>
      <w:bookmarkStart w:id="16" w:name="OLE_LINK89"/>
      <w:bookmarkStart w:id="17" w:name="OLE_LINK90"/>
      <w:r w:rsidRPr="00D33268">
        <w:rPr>
          <w:rFonts w:ascii="Arial" w:eastAsia="微软雅黑" w:hAnsi="Arial" w:cs="AppleExternalUIFontSimplifiedCh"/>
        </w:rPr>
        <w:t xml:space="preserve"> The </w:t>
      </w:r>
      <w:r w:rsidRPr="00C7109E">
        <w:rPr>
          <w:rFonts w:ascii="Arial" w:eastAsia="微软雅黑" w:hAnsi="Arial" w:cs="AppleExternalUIFontSimplifiedCh"/>
          <w:color w:val="FF0000"/>
        </w:rPr>
        <w:t xml:space="preserve">Template Pattern </w:t>
      </w:r>
      <w:r w:rsidRPr="00D33268">
        <w:rPr>
          <w:rFonts w:ascii="Arial" w:eastAsia="微软雅黑" w:hAnsi="Arial" w:cs="AppleExternalUIFontSimplifiedCh"/>
        </w:rPr>
        <w:t xml:space="preserve">defines the </w:t>
      </w:r>
      <w:bookmarkStart w:id="18" w:name="OLE_LINK87"/>
      <w:bookmarkStart w:id="19" w:name="OLE_LINK88"/>
      <w:r w:rsidRPr="00D33268">
        <w:rPr>
          <w:rFonts w:ascii="Arial" w:eastAsia="微软雅黑" w:hAnsi="Arial" w:cs="AppleExternalUIFontSimplifiedCh"/>
        </w:rPr>
        <w:t xml:space="preserve">skeleton </w:t>
      </w:r>
      <w:bookmarkEnd w:id="18"/>
      <w:bookmarkEnd w:id="19"/>
      <w:r w:rsidRPr="00D33268">
        <w:rPr>
          <w:rFonts w:ascii="Arial" w:eastAsia="微软雅黑" w:hAnsi="Arial" w:cs="AppleExternalUIFontSimplifiedCh"/>
        </w:rPr>
        <w:t>of an algorithm in a superclass, but allows subclasses to override specific steps of the algorithm without changing its structure.</w:t>
      </w:r>
      <w:bookmarkEnd w:id="16"/>
      <w:bookmarkEnd w:id="17"/>
    </w:p>
    <w:p w14:paraId="4C115107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模板模式在超类中定义算法的框架，但允许子类覆盖算法的特定步骤，而不改变其结构。</w:t>
      </w:r>
    </w:p>
    <w:p w14:paraId="72A8B1A3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▲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Strategy Pattern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[ˈstrætədʒi ˈpætərn]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策略模式</w:t>
      </w:r>
    </w:p>
    <w:p w14:paraId="4CB3C1AF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C7109E">
        <w:rPr>
          <w:rFonts w:ascii="Arial" w:eastAsia="微软雅黑" w:hAnsi="Arial" w:cs="AppleExternalUIFontSimplifiedCh"/>
          <w:color w:val="FF0000"/>
        </w:rPr>
        <w:t xml:space="preserve">Strategy Pattern </w:t>
      </w:r>
      <w:r w:rsidRPr="00D33268">
        <w:rPr>
          <w:rFonts w:ascii="Arial" w:eastAsia="微软雅黑" w:hAnsi="Arial" w:cs="AppleExternalUIFontSimplifiedCh"/>
        </w:rPr>
        <w:t>defines a family of interchangeable algorithms and encapsulates each one so that they can be swapped out as needed at runtime.</w:t>
      </w:r>
    </w:p>
    <w:p w14:paraId="35160948" w14:textId="1FBCAA0C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策略模式定义了一组可交换的算法，并封装了每个算法，以便在运行时根据需要进行交换。</w:t>
      </w:r>
    </w:p>
    <w:p w14:paraId="296EDB5C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lastRenderedPageBreak/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Decorator Pattern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[ˈdekəreɪtər ˈpætərn]</w:t>
      </w:r>
      <w:r w:rsidRPr="00D33268">
        <w:rPr>
          <w:rFonts w:ascii="Arial" w:eastAsia="微软雅黑" w:hAnsi="Arial" w:cs="AppleExternalUIFontSimplifiedCh"/>
          <w:color w:val="0432FF"/>
        </w:rPr>
        <w:t xml:space="preserve"> n. </w:t>
      </w:r>
      <w:r w:rsidRPr="00D33268">
        <w:rPr>
          <w:rFonts w:ascii="Arial" w:eastAsia="微软雅黑" w:hAnsi="Arial" w:cs="AppleExternalUIFontSimplifiedCh"/>
          <w:color w:val="0432FF"/>
        </w:rPr>
        <w:t>装饰器模式</w:t>
      </w:r>
    </w:p>
    <w:p w14:paraId="1CE227D9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eg. The</w:t>
      </w:r>
      <w:r w:rsidRPr="00352173">
        <w:rPr>
          <w:rFonts w:ascii="Arial" w:eastAsia="微软雅黑" w:hAnsi="Arial" w:cs="AppleExternalUIFontSimplifiedCh"/>
          <w:color w:val="FF0000"/>
        </w:rPr>
        <w:t xml:space="preserve"> Decorator Pattern </w:t>
      </w:r>
      <w:r w:rsidRPr="00D33268">
        <w:rPr>
          <w:rFonts w:ascii="Arial" w:eastAsia="微软雅黑" w:hAnsi="Arial" w:cs="AppleExternalUIFontSimplifiedCh"/>
        </w:rPr>
        <w:t>attaches additional responsibilities to an object dynamically by wrapping it in a class that provides the needed functionality, without altering the original object.</w:t>
      </w:r>
    </w:p>
    <w:p w14:paraId="1D747E5F" w14:textId="0FBA28F3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装饰器模式通过将对象包装在提供所需功能的类中，动态地向对象附加额外的责任，而不会更改原始对象。</w:t>
      </w:r>
    </w:p>
    <w:p w14:paraId="1920BE4F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bookmarkStart w:id="20" w:name="OLE_LINK83"/>
      <w:bookmarkStart w:id="21" w:name="OLE_LINK84"/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digit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20"/>
      <w:bookmarkEnd w:id="21"/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[ˈdɪdʒɪt] </w:t>
      </w:r>
      <w:r w:rsidRPr="00D33268">
        <w:rPr>
          <w:rFonts w:ascii="Arial" w:eastAsia="微软雅黑" w:hAnsi="Arial" w:cs="AppleExternalUIFontSimplifiedCh"/>
          <w:color w:val="0432FF"/>
        </w:rPr>
        <w:t xml:space="preserve">n. </w:t>
      </w:r>
      <w:r w:rsidRPr="00D33268">
        <w:rPr>
          <w:rFonts w:ascii="Arial" w:eastAsia="微软雅黑" w:hAnsi="Arial" w:cs="AppleExternalUIFontSimplifiedCh"/>
          <w:color w:val="0432FF"/>
        </w:rPr>
        <w:t>数字</w:t>
      </w:r>
    </w:p>
    <w:p w14:paraId="18318E3B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number 357 is composed of three </w:t>
      </w:r>
      <w:r w:rsidRPr="00352173">
        <w:rPr>
          <w:rFonts w:ascii="Arial" w:eastAsia="微软雅黑" w:hAnsi="Arial" w:cs="AppleExternalUIFontSimplifiedCh"/>
          <w:color w:val="FF0000"/>
        </w:rPr>
        <w:t>digits</w:t>
      </w:r>
      <w:r w:rsidRPr="00D33268">
        <w:rPr>
          <w:rFonts w:ascii="Arial" w:eastAsia="微软雅黑" w:hAnsi="Arial" w:cs="AppleExternalUIFontSimplifiedCh"/>
        </w:rPr>
        <w:t>: 3, 5, and 7.</w:t>
      </w:r>
    </w:p>
    <w:p w14:paraId="2B9C380D" w14:textId="63ED6EF0" w:rsidR="00107E70" w:rsidRPr="00D33268" w:rsidRDefault="000F04B6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="00107E70" w:rsidRPr="00D33268">
        <w:rPr>
          <w:rFonts w:ascii="Arial" w:eastAsia="微软雅黑" w:hAnsi="Arial" w:cs="AppleExternalUIFontSimplifiedCh"/>
        </w:rPr>
        <w:t>数字</w:t>
      </w:r>
      <w:r w:rsidR="00107E70" w:rsidRPr="00D33268">
        <w:rPr>
          <w:rFonts w:ascii="Arial" w:eastAsia="微软雅黑" w:hAnsi="Arial" w:cs="AppleExternalUIFontSimplifiedCh"/>
        </w:rPr>
        <w:t>357</w:t>
      </w:r>
      <w:r w:rsidR="00107E70" w:rsidRPr="00D33268">
        <w:rPr>
          <w:rFonts w:ascii="Arial" w:eastAsia="微软雅黑" w:hAnsi="Arial" w:cs="AppleExternalUIFontSimplifiedCh"/>
        </w:rPr>
        <w:t>由三个数字组成：</w:t>
      </w:r>
      <w:r w:rsidR="00107E70" w:rsidRPr="00D33268">
        <w:rPr>
          <w:rFonts w:ascii="Arial" w:eastAsia="微软雅黑" w:hAnsi="Arial" w:cs="AppleExternalUIFontSimplifiedCh"/>
        </w:rPr>
        <w:t>3</w:t>
      </w:r>
      <w:r w:rsidR="00107E70" w:rsidRPr="00D33268">
        <w:rPr>
          <w:rFonts w:ascii="Arial" w:eastAsia="微软雅黑" w:hAnsi="Arial" w:cs="AppleExternalUIFontSimplifiedCh"/>
        </w:rPr>
        <w:t>、</w:t>
      </w:r>
      <w:r w:rsidR="00107E70" w:rsidRPr="00D33268">
        <w:rPr>
          <w:rFonts w:ascii="Arial" w:eastAsia="微软雅黑" w:hAnsi="Arial" w:cs="AppleExternalUIFontSimplifiedCh"/>
        </w:rPr>
        <w:t>5</w:t>
      </w:r>
      <w:r w:rsidR="00107E70" w:rsidRPr="00D33268">
        <w:rPr>
          <w:rFonts w:ascii="Arial" w:eastAsia="微软雅黑" w:hAnsi="Arial" w:cs="AppleExternalUIFontSimplifiedCh"/>
        </w:rPr>
        <w:t>和</w:t>
      </w:r>
      <w:r w:rsidR="00107E70" w:rsidRPr="00D33268">
        <w:rPr>
          <w:rFonts w:ascii="Arial" w:eastAsia="微软雅黑" w:hAnsi="Arial" w:cs="AppleExternalUIFontSimplifiedCh"/>
        </w:rPr>
        <w:t>7</w:t>
      </w:r>
      <w:r w:rsidR="00107E70" w:rsidRPr="00D33268">
        <w:rPr>
          <w:rFonts w:ascii="Arial" w:eastAsia="微软雅黑" w:hAnsi="Arial" w:cs="AppleExternalUIFontSimplifiedCh"/>
        </w:rPr>
        <w:t>。</w:t>
      </w:r>
    </w:p>
    <w:p w14:paraId="231F0F36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▲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non-negative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[nɑn ˈnɛɡətɪv] </w:t>
      </w:r>
      <w:r w:rsidRPr="00D33268">
        <w:rPr>
          <w:rFonts w:ascii="Arial" w:eastAsia="微软雅黑" w:hAnsi="Arial" w:cs="AppleExternalUIFontSimplifiedCh"/>
          <w:color w:val="0432FF"/>
        </w:rPr>
        <w:t xml:space="preserve">adj. </w:t>
      </w:r>
      <w:r w:rsidRPr="00D33268">
        <w:rPr>
          <w:rFonts w:ascii="Arial" w:eastAsia="微软雅黑" w:hAnsi="Arial" w:cs="AppleExternalUIFontSimplifiedCh"/>
          <w:color w:val="0432FF"/>
        </w:rPr>
        <w:t>非负的</w:t>
      </w:r>
    </w:p>
    <w:p w14:paraId="79973ED7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eg. In mathematics, a</w:t>
      </w:r>
      <w:r w:rsidRPr="00352173">
        <w:rPr>
          <w:rFonts w:ascii="Arial" w:eastAsia="微软雅黑" w:hAnsi="Arial" w:cs="AppleExternalUIFontSimplifiedCh"/>
          <w:color w:val="FF0000"/>
        </w:rPr>
        <w:t xml:space="preserve"> non-negative</w:t>
      </w:r>
      <w:r w:rsidRPr="00D33268">
        <w:rPr>
          <w:rFonts w:ascii="Arial" w:eastAsia="微软雅黑" w:hAnsi="Arial" w:cs="AppleExternalUIFontSimplifiedCh"/>
        </w:rPr>
        <w:t xml:space="preserve"> number is a number that is greater than or equal to zero.</w:t>
      </w:r>
    </w:p>
    <w:p w14:paraId="111428A1" w14:textId="36E38225" w:rsidR="00107E70" w:rsidRPr="00D33268" w:rsidRDefault="00E7065A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="00107E70" w:rsidRPr="00D33268">
        <w:rPr>
          <w:rFonts w:ascii="Arial" w:eastAsia="微软雅黑" w:hAnsi="Arial" w:cs="AppleExternalUIFontSimplifiedCh"/>
        </w:rPr>
        <w:t>在数学中，非负数是大于或等于零的数。</w:t>
      </w:r>
    </w:p>
    <w:p w14:paraId="4D675419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represent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[ˌrɛprɪˈzɛnt]</w:t>
      </w:r>
      <w:r w:rsidRPr="00D33268">
        <w:rPr>
          <w:rFonts w:ascii="Arial" w:eastAsia="微软雅黑" w:hAnsi="Arial" w:cs="AppleExternalUIFontSimplifiedCh"/>
          <w:color w:val="0432FF"/>
        </w:rPr>
        <w:t xml:space="preserve"> v. </w:t>
      </w:r>
      <w:r w:rsidRPr="00D33268">
        <w:rPr>
          <w:rFonts w:ascii="Arial" w:eastAsia="微软雅黑" w:hAnsi="Arial" w:cs="AppleExternalUIFontSimplifiedCh"/>
          <w:color w:val="0432FF"/>
        </w:rPr>
        <w:t>表示</w:t>
      </w:r>
    </w:p>
    <w:p w14:paraId="101211FC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In computer programming, we can use variables to </w:t>
      </w:r>
      <w:r w:rsidRPr="00352173">
        <w:rPr>
          <w:rFonts w:ascii="Arial" w:eastAsia="微软雅黑" w:hAnsi="Arial" w:cs="AppleExternalUIFontSimplifiedCh"/>
          <w:color w:val="FF0000"/>
        </w:rPr>
        <w:t xml:space="preserve">represent </w:t>
      </w:r>
      <w:r w:rsidRPr="00D33268">
        <w:rPr>
          <w:rFonts w:ascii="Arial" w:eastAsia="微软雅黑" w:hAnsi="Arial" w:cs="AppleExternalUIFontSimplifiedCh"/>
        </w:rPr>
        <w:t>values or objects.</w:t>
      </w:r>
    </w:p>
    <w:p w14:paraId="1F531A23" w14:textId="3631E36E" w:rsidR="00107E70" w:rsidRPr="00D33268" w:rsidRDefault="00E7065A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ab/>
      </w:r>
      <w:r w:rsidR="00107E70" w:rsidRPr="00D33268">
        <w:rPr>
          <w:rFonts w:ascii="Arial" w:eastAsia="微软雅黑" w:hAnsi="Arial" w:cs="AppleExternalUIFontSimplifiedCh"/>
        </w:rPr>
        <w:t>在计算机编程中，我们可以使用变量来表示值或对象。</w:t>
      </w:r>
    </w:p>
    <w:p w14:paraId="521E6E9B" w14:textId="6F3FFF08" w:rsidR="00107E70" w:rsidRPr="00D33268" w:rsidRDefault="00107E70" w:rsidP="00D33268">
      <w:pPr>
        <w:spacing w:line="440" w:lineRule="exact"/>
        <w:rPr>
          <w:rFonts w:ascii="Arial" w:eastAsia="微软雅黑" w:hAnsi="Arial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deallocate</w:t>
      </w:r>
      <w:r w:rsidRPr="00192D7C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E7065A" w:rsidRPr="00D33268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d</w:t>
      </w:r>
      <w:r w:rsidR="00E7065A" w:rsidRPr="00D33268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ɪˈ</w:t>
      </w:r>
      <w:r w:rsidR="00E7065A" w:rsidRPr="00D33268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æl</w:t>
      </w:r>
      <w:r w:rsidR="00E7065A" w:rsidRPr="00D33268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ə</w:t>
      </w:r>
      <w:r w:rsidR="00E7065A" w:rsidRPr="00D33268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ke</w:t>
      </w:r>
      <w:r w:rsidR="00E7065A" w:rsidRPr="00D33268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ɪ</w:t>
      </w:r>
      <w:r w:rsidR="00E7065A" w:rsidRPr="00D33268">
        <w:rPr>
          <w:rFonts w:ascii="Arial" w:eastAsia="微软雅黑" w:hAnsi="Arial" w:hint="eastAsia"/>
          <w:color w:val="808080" w:themeColor="background1" w:themeShade="80"/>
          <w:shd w:val="clear" w:color="auto" w:fill="FFFFFF"/>
        </w:rPr>
        <w:t>t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] </w:t>
      </w:r>
      <w:r w:rsidRPr="00D33268">
        <w:rPr>
          <w:rFonts w:ascii="Arial" w:eastAsia="微软雅黑" w:hAnsi="Arial" w:cs="AppleExternalUIFontSimplifiedCh"/>
          <w:color w:val="0432FF"/>
        </w:rPr>
        <w:t xml:space="preserve">v. </w:t>
      </w:r>
      <w:r w:rsidRPr="00D33268">
        <w:rPr>
          <w:rFonts w:ascii="Arial" w:eastAsia="微软雅黑" w:hAnsi="Arial" w:cs="AppleExternalUIFontSimplifiedCh"/>
          <w:color w:val="0432FF"/>
        </w:rPr>
        <w:t>释放（内存）</w:t>
      </w:r>
      <w:r w:rsidR="00E7065A" w:rsidRPr="00D33268">
        <w:rPr>
          <w:rFonts w:ascii="Arial" w:eastAsia="微软雅黑" w:hAnsi="Arial" w:cs="AppleExternalUIFontSimplifiedCh" w:hint="eastAsia"/>
          <w:color w:val="0432FF"/>
        </w:rPr>
        <w:t>，解除分配</w:t>
      </w:r>
    </w:p>
    <w:p w14:paraId="59DE04BE" w14:textId="56F9B2C4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After using a dynamic memory allocation method, we </w:t>
      </w:r>
      <w:r w:rsidR="002A16A7" w:rsidRPr="00D33268">
        <w:rPr>
          <w:rFonts w:ascii="Arial" w:eastAsia="微软雅黑" w:hAnsi="Arial" w:cs="AppleExternalUIFontSimplifiedCh" w:hint="eastAsia"/>
        </w:rPr>
        <w:t>must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352173">
        <w:rPr>
          <w:rFonts w:ascii="Arial" w:eastAsia="微软雅黑" w:hAnsi="Arial" w:cs="AppleExternalUIFontSimplifiedCh"/>
          <w:color w:val="FF0000"/>
        </w:rPr>
        <w:t xml:space="preserve">deallocate </w:t>
      </w:r>
      <w:r w:rsidRPr="00D33268">
        <w:rPr>
          <w:rFonts w:ascii="Arial" w:eastAsia="微软雅黑" w:hAnsi="Arial" w:cs="AppleExternalUIFontSimplifiedCh"/>
        </w:rPr>
        <w:t>the memory when it is no longer needed.</w:t>
      </w:r>
      <w:r w:rsidR="00E7065A" w:rsidRPr="00D33268">
        <w:rPr>
          <w:rFonts w:ascii="Arial" w:eastAsia="微软雅黑" w:hAnsi="Arial" w:cs="AppleExternalUIFontSimplifiedCh" w:hint="eastAsia"/>
        </w:rPr>
        <w:t xml:space="preserve"> </w:t>
      </w:r>
      <w:r w:rsidRPr="00D33268">
        <w:rPr>
          <w:rFonts w:ascii="Arial" w:eastAsia="微软雅黑" w:hAnsi="Arial" w:cs="AppleExternalUIFontSimplifiedCh"/>
        </w:rPr>
        <w:t>使用动态内存分配方法后，我们</w:t>
      </w:r>
      <w:r w:rsidR="002A16A7" w:rsidRPr="00D33268">
        <w:rPr>
          <w:rFonts w:ascii="Arial" w:eastAsia="微软雅黑" w:hAnsi="Arial" w:cs="AppleExternalUIFontSimplifiedCh" w:hint="eastAsia"/>
        </w:rPr>
        <w:t>必须</w:t>
      </w:r>
      <w:r w:rsidRPr="00D33268">
        <w:rPr>
          <w:rFonts w:ascii="Arial" w:eastAsia="微软雅黑" w:hAnsi="Arial" w:cs="AppleExternalUIFontSimplifiedCh"/>
        </w:rPr>
        <w:t>在不再需要时记得释放内存。</w:t>
      </w:r>
    </w:p>
    <w:p w14:paraId="3568C1FE" w14:textId="77777777" w:rsidR="00107E70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▲</w:t>
      </w:r>
      <w:r w:rsidRPr="00D33268">
        <w:rPr>
          <w:rFonts w:ascii="Arial" w:eastAsia="微软雅黑" w:hAnsi="Arial" w:cs="AppleExternalUIFontSimplifiedCh"/>
          <w:b/>
          <w:bCs/>
        </w:rPr>
        <w:t xml:space="preserve">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abbreviate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33268">
        <w:rPr>
          <w:rFonts w:ascii="Arial" w:eastAsia="微软雅黑" w:hAnsi="Arial" w:cs="AppleExternalUIFontSimplifiedCh"/>
          <w:color w:val="808080" w:themeColor="background1" w:themeShade="80"/>
        </w:rPr>
        <w:t xml:space="preserve">[əˈbriːvɪeɪt] </w:t>
      </w:r>
      <w:r w:rsidRPr="00D33268">
        <w:rPr>
          <w:rFonts w:ascii="Arial" w:eastAsia="微软雅黑" w:hAnsi="Arial" w:cs="AppleExternalUIFontSimplifiedCh"/>
          <w:color w:val="0432FF"/>
        </w:rPr>
        <w:t xml:space="preserve">v. </w:t>
      </w:r>
      <w:r w:rsidRPr="00D33268">
        <w:rPr>
          <w:rFonts w:ascii="Arial" w:eastAsia="微软雅黑" w:hAnsi="Arial" w:cs="AppleExternalUIFontSimplifiedCh"/>
          <w:color w:val="0432FF"/>
        </w:rPr>
        <w:t>缩写</w:t>
      </w:r>
    </w:p>
    <w:p w14:paraId="3DD12E96" w14:textId="1F5DDD5F" w:rsidR="000C1A31" w:rsidRPr="00D33268" w:rsidRDefault="00107E70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Sometimes we </w:t>
      </w:r>
      <w:r w:rsidRPr="00352173">
        <w:rPr>
          <w:rFonts w:ascii="Arial" w:eastAsia="微软雅黑" w:hAnsi="Arial" w:cs="AppleExternalUIFontSimplifiedCh"/>
          <w:color w:val="FF0000"/>
        </w:rPr>
        <w:t xml:space="preserve">abbreviate </w:t>
      </w:r>
      <w:r w:rsidRPr="00D33268">
        <w:rPr>
          <w:rFonts w:ascii="Arial" w:eastAsia="微软雅黑" w:hAnsi="Arial" w:cs="AppleExternalUIFontSimplifiedCh"/>
        </w:rPr>
        <w:t>words or phrases to make them shorter and more convenient to use, such as using "w/" to mean "with".</w:t>
      </w:r>
      <w:r w:rsidR="002A16A7" w:rsidRPr="00D33268">
        <w:rPr>
          <w:rFonts w:ascii="Arial" w:eastAsia="微软雅黑" w:hAnsi="Arial" w:cs="AppleExternalUIFontSimplifiedCh" w:hint="eastAsia"/>
        </w:rPr>
        <w:t xml:space="preserve"> </w:t>
      </w:r>
      <w:r w:rsidRPr="00D33268">
        <w:rPr>
          <w:rFonts w:ascii="Arial" w:eastAsia="微软雅黑" w:hAnsi="Arial" w:cs="AppleExternalUIFontSimplifiedCh"/>
        </w:rPr>
        <w:t>有时我们缩写单词或短语，以使它们更短、更方便使用，比如用</w:t>
      </w:r>
      <w:r w:rsidRPr="00D33268">
        <w:rPr>
          <w:rFonts w:ascii="Arial" w:eastAsia="微软雅黑" w:hAnsi="Arial" w:cs="AppleExternalUIFontSimplifiedCh"/>
        </w:rPr>
        <w:t>“w/”</w:t>
      </w:r>
      <w:r w:rsidRPr="00D33268">
        <w:rPr>
          <w:rFonts w:ascii="Arial" w:eastAsia="微软雅黑" w:hAnsi="Arial" w:cs="AppleExternalUIFontSimplifiedCh"/>
        </w:rPr>
        <w:t>表示</w:t>
      </w:r>
      <w:r w:rsidRPr="00D33268">
        <w:rPr>
          <w:rFonts w:ascii="Arial" w:eastAsia="微软雅黑" w:hAnsi="Arial" w:cs="AppleExternalUIFontSimplifiedCh"/>
        </w:rPr>
        <w:t>“with”</w:t>
      </w:r>
      <w:r w:rsidRPr="00D33268">
        <w:rPr>
          <w:rFonts w:ascii="Arial" w:eastAsia="微软雅黑" w:hAnsi="Arial" w:cs="AppleExternalUIFontSimplifiedCh"/>
        </w:rPr>
        <w:t>。</w:t>
      </w:r>
    </w:p>
    <w:p w14:paraId="46775316" w14:textId="6587A61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bookmarkStart w:id="22" w:name="OLE_LINK85"/>
      <w:bookmarkStart w:id="23" w:name="OLE_LINK86"/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maximum</w:t>
      </w:r>
      <w:r w:rsidRPr="001427B5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bookmarkEnd w:id="22"/>
      <w:bookmarkEnd w:id="23"/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['mæksɪməm]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AE1198">
        <w:rPr>
          <w:rFonts w:ascii="Arial" w:eastAsia="微软雅黑" w:hAnsi="Arial" w:cs="AppleExternalUIFontSimplifiedCh"/>
          <w:color w:val="0432FF"/>
        </w:rPr>
        <w:t xml:space="preserve">n&amp;adj. </w:t>
      </w:r>
      <w:r w:rsidRPr="00AE1198">
        <w:rPr>
          <w:rFonts w:ascii="Arial" w:eastAsia="微软雅黑" w:hAnsi="Arial" w:cs="AppleExternalUIFontSimplifiedCh"/>
          <w:color w:val="0432FF"/>
        </w:rPr>
        <w:t>最大值；最大的</w:t>
      </w:r>
    </w:p>
    <w:p w14:paraId="6ABB5080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352173">
        <w:rPr>
          <w:rFonts w:ascii="Arial" w:eastAsia="微软雅黑" w:hAnsi="Arial" w:cs="AppleExternalUIFontSimplifiedCh"/>
          <w:color w:val="FF0000"/>
        </w:rPr>
        <w:t xml:space="preserve">maximum </w:t>
      </w:r>
      <w:r w:rsidRPr="00D33268">
        <w:rPr>
          <w:rFonts w:ascii="Arial" w:eastAsia="微软雅黑" w:hAnsi="Arial" w:cs="AppleExternalUIFontSimplifiedCh"/>
        </w:rPr>
        <w:t>value in this array is 10.</w:t>
      </w:r>
    </w:p>
    <w:p w14:paraId="020265C2" w14:textId="3E6148B8" w:rsidR="002B53E9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这个数组中的最大值是</w:t>
      </w:r>
      <w:r w:rsidR="002B53E9" w:rsidRPr="00D33268">
        <w:rPr>
          <w:rFonts w:ascii="Arial" w:eastAsia="微软雅黑" w:hAnsi="Arial" w:cs="AppleExternalUIFontSimplifiedCh"/>
        </w:rPr>
        <w:t>10</w:t>
      </w:r>
      <w:r w:rsidR="002B53E9" w:rsidRPr="00D33268">
        <w:rPr>
          <w:rFonts w:ascii="Arial" w:eastAsia="微软雅黑" w:hAnsi="Arial" w:cs="AppleExternalUIFontSimplifiedCh"/>
        </w:rPr>
        <w:t>。</w:t>
      </w:r>
    </w:p>
    <w:p w14:paraId="31067DB2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regular expression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 [ˈrɛɡjələr ɪkˈsprɛʃən]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AE1198">
        <w:rPr>
          <w:rFonts w:ascii="Arial" w:eastAsia="微软雅黑" w:hAnsi="Arial" w:cs="AppleExternalUIFontSimplifiedCh"/>
          <w:color w:val="0432FF"/>
        </w:rPr>
        <w:t xml:space="preserve">n. </w:t>
      </w:r>
      <w:r w:rsidRPr="00AE1198">
        <w:rPr>
          <w:rFonts w:ascii="Arial" w:eastAsia="微软雅黑" w:hAnsi="Arial" w:cs="AppleExternalUIFontSimplifiedCh"/>
          <w:color w:val="0432FF"/>
        </w:rPr>
        <w:t>正则表达式</w:t>
      </w:r>
    </w:p>
    <w:p w14:paraId="6110F4AC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</w:t>
      </w:r>
      <w:r w:rsidRPr="00352173">
        <w:rPr>
          <w:rFonts w:ascii="Arial" w:eastAsia="微软雅黑" w:hAnsi="Arial" w:cs="AppleExternalUIFontSimplifiedCh"/>
          <w:color w:val="FF0000"/>
        </w:rPr>
        <w:t>Regular expressions</w:t>
      </w:r>
      <w:r w:rsidRPr="00D33268">
        <w:rPr>
          <w:rFonts w:ascii="Arial" w:eastAsia="微软雅黑" w:hAnsi="Arial" w:cs="AppleExternalUIFontSimplifiedCh"/>
        </w:rPr>
        <w:t xml:space="preserve"> are a powerful tool for pattern matching and text processing.</w:t>
      </w:r>
    </w:p>
    <w:p w14:paraId="7F9ED8E8" w14:textId="7A2ED45C" w:rsidR="002B53E9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正则表达式是一种强大的模式匹配和文本处理工具。</w:t>
      </w:r>
    </w:p>
    <w:p w14:paraId="0BF44B8C" w14:textId="1813677C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pivot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['pɪvət]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AE1198">
        <w:rPr>
          <w:rFonts w:ascii="Arial" w:eastAsia="微软雅黑" w:hAnsi="Arial" w:cs="AppleExternalUIFontSimplifiedCh"/>
          <w:color w:val="0432FF"/>
        </w:rPr>
        <w:t xml:space="preserve">n&amp;v. </w:t>
      </w:r>
      <w:r w:rsidRPr="00AE1198">
        <w:rPr>
          <w:rFonts w:ascii="Arial" w:eastAsia="微软雅黑" w:hAnsi="Arial" w:cs="AppleExternalUIFontSimplifiedCh"/>
          <w:color w:val="0432FF"/>
        </w:rPr>
        <w:t>枢轴；以</w:t>
      </w:r>
      <w:r w:rsidRPr="00AE1198">
        <w:rPr>
          <w:rFonts w:ascii="Arial" w:eastAsia="微软雅黑" w:hAnsi="Arial" w:cs="AppleExternalUIFontSimplifiedCh"/>
          <w:color w:val="0432FF"/>
        </w:rPr>
        <w:t>…</w:t>
      </w:r>
      <w:r w:rsidRPr="00AE1198">
        <w:rPr>
          <w:rFonts w:ascii="Arial" w:eastAsia="微软雅黑" w:hAnsi="Arial" w:cs="AppleExternalUIFontSimplifiedCh"/>
          <w:color w:val="0432FF"/>
        </w:rPr>
        <w:t>为中心转动</w:t>
      </w:r>
    </w:p>
    <w:p w14:paraId="3602F8BA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We can use a </w:t>
      </w:r>
      <w:r w:rsidRPr="00352173">
        <w:rPr>
          <w:rFonts w:ascii="Arial" w:eastAsia="微软雅黑" w:hAnsi="Arial" w:cs="AppleExternalUIFontSimplifiedCh"/>
          <w:color w:val="FF0000"/>
        </w:rPr>
        <w:t xml:space="preserve">pivot </w:t>
      </w:r>
      <w:r w:rsidRPr="00D33268">
        <w:rPr>
          <w:rFonts w:ascii="Arial" w:eastAsia="微软雅黑" w:hAnsi="Arial" w:cs="AppleExternalUIFontSimplifiedCh"/>
        </w:rPr>
        <w:t>table to summarize and analyze large amounts of data.</w:t>
      </w:r>
    </w:p>
    <w:p w14:paraId="225242C8" w14:textId="31CD5B4E" w:rsidR="002B53E9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我们可以使用数据透视表来汇总和分析大量的数据。</w:t>
      </w:r>
    </w:p>
    <w:p w14:paraId="48D8AD1A" w14:textId="1FFBBB9D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bookmarkStart w:id="24" w:name="OLE_LINK372"/>
      <w:bookmarkStart w:id="25" w:name="OLE_LINK373"/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traverse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24"/>
      <w:bookmarkEnd w:id="25"/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192D7C" w:rsidRPr="001427B5">
        <w:rPr>
          <w:rFonts w:ascii="Arial" w:eastAsia="微软雅黑" w:hAnsi="Arial" w:cs="AppleExternalUIFontSimplifiedCh"/>
          <w:color w:val="808080" w:themeColor="background1" w:themeShade="80"/>
        </w:rPr>
        <w:t>ˈtrævɜːrs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] </w:t>
      </w:r>
      <w:r w:rsidRPr="00AE1198">
        <w:rPr>
          <w:rFonts w:ascii="Arial" w:eastAsia="微软雅黑" w:hAnsi="Arial" w:cs="AppleExternalUIFontSimplifiedCh"/>
          <w:color w:val="0432FF"/>
        </w:rPr>
        <w:t xml:space="preserve">n&amp;v. </w:t>
      </w:r>
      <w:r w:rsidRPr="00AE1198">
        <w:rPr>
          <w:rFonts w:ascii="Arial" w:eastAsia="微软雅黑" w:hAnsi="Arial" w:cs="AppleExternalUIFontSimplifiedCh"/>
          <w:color w:val="0432FF"/>
        </w:rPr>
        <w:t>遍历；横越</w:t>
      </w:r>
    </w:p>
    <w:p w14:paraId="3B758BFF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algorithm </w:t>
      </w:r>
      <w:r w:rsidRPr="00352173">
        <w:rPr>
          <w:rFonts w:ascii="Arial" w:eastAsia="微软雅黑" w:hAnsi="Arial" w:cs="AppleExternalUIFontSimplifiedCh"/>
          <w:color w:val="FF0000"/>
        </w:rPr>
        <w:t xml:space="preserve">traverses </w:t>
      </w:r>
      <w:r w:rsidRPr="00D33268">
        <w:rPr>
          <w:rFonts w:ascii="Arial" w:eastAsia="微软雅黑" w:hAnsi="Arial" w:cs="AppleExternalUIFontSimplifiedCh"/>
        </w:rPr>
        <w:t>the graph in breadth-first order.</w:t>
      </w:r>
    </w:p>
    <w:p w14:paraId="1E01ABC8" w14:textId="77777777" w:rsidR="00192D7C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该算法以广度优先顺序遍历图形。</w:t>
      </w:r>
    </w:p>
    <w:p w14:paraId="31B9DBC6" w14:textId="40A49EBB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lastRenderedPageBreak/>
        <w:t>▲</w:t>
      </w:r>
      <w:r w:rsidR="00AE1198">
        <w:rPr>
          <w:rFonts w:ascii="Arial" w:eastAsia="微软雅黑" w:hAnsi="Arial" w:cs="AppleExternalUIFontSimplifiedCh"/>
        </w:rPr>
        <w:t xml:space="preserve">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complexity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 [kəmˈplɛksəti]</w:t>
      </w:r>
      <w:r w:rsidRPr="00AE1198">
        <w:rPr>
          <w:rFonts w:ascii="Arial" w:eastAsia="微软雅黑" w:hAnsi="Arial" w:cs="AppleExternalUIFontSimplifiedCh"/>
          <w:color w:val="0432FF"/>
        </w:rPr>
        <w:t xml:space="preserve"> n. </w:t>
      </w:r>
      <w:r w:rsidRPr="00AE1198">
        <w:rPr>
          <w:rFonts w:ascii="Arial" w:eastAsia="微软雅黑" w:hAnsi="Arial" w:cs="AppleExternalUIFontSimplifiedCh"/>
          <w:color w:val="0432FF"/>
        </w:rPr>
        <w:t>算法复杂度</w:t>
      </w:r>
    </w:p>
    <w:p w14:paraId="423108C8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time </w:t>
      </w:r>
      <w:r w:rsidRPr="00352173">
        <w:rPr>
          <w:rFonts w:ascii="Arial" w:eastAsia="微软雅黑" w:hAnsi="Arial" w:cs="AppleExternalUIFontSimplifiedCh"/>
          <w:color w:val="FF0000"/>
        </w:rPr>
        <w:t xml:space="preserve">complexity </w:t>
      </w:r>
      <w:r w:rsidRPr="00D33268">
        <w:rPr>
          <w:rFonts w:ascii="Arial" w:eastAsia="微软雅黑" w:hAnsi="Arial" w:cs="AppleExternalUIFontSimplifiedCh"/>
        </w:rPr>
        <w:t>of this algorithm is O(n^2).</w:t>
      </w:r>
    </w:p>
    <w:p w14:paraId="76AC1E0A" w14:textId="434722EF" w:rsidR="002B53E9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该算法的时间复杂度为</w:t>
      </w:r>
      <w:r w:rsidR="002B53E9" w:rsidRPr="00D33268">
        <w:rPr>
          <w:rFonts w:ascii="Arial" w:eastAsia="微软雅黑" w:hAnsi="Arial" w:cs="AppleExternalUIFontSimplifiedCh"/>
        </w:rPr>
        <w:t>O(n^2)</w:t>
      </w:r>
      <w:r w:rsidR="002B53E9" w:rsidRPr="00D33268">
        <w:rPr>
          <w:rFonts w:ascii="Arial" w:eastAsia="微软雅黑" w:hAnsi="Arial" w:cs="AppleExternalUIFontSimplifiedCh"/>
        </w:rPr>
        <w:t>。</w:t>
      </w:r>
    </w:p>
    <w:p w14:paraId="44096B15" w14:textId="0A7B1AA2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manual cleanup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 ['mænjuəl 'kliːnʌp]</w:t>
      </w:r>
      <w:r w:rsidRPr="00AE1198">
        <w:rPr>
          <w:rFonts w:ascii="Arial" w:eastAsia="微软雅黑" w:hAnsi="Arial" w:cs="AppleExternalUIFontSimplifiedCh"/>
          <w:color w:val="0432FF"/>
        </w:rPr>
        <w:t xml:space="preserve"> </w:t>
      </w:r>
      <w:r w:rsidR="00AE1198" w:rsidRPr="00AE1198">
        <w:rPr>
          <w:rFonts w:ascii="Arial" w:eastAsia="微软雅黑" w:hAnsi="Arial" w:cs="AppleExternalUIFontSimplifiedCh" w:hint="eastAsia"/>
          <w:color w:val="0432FF"/>
        </w:rPr>
        <w:t>phr</w:t>
      </w:r>
      <w:r w:rsidR="00AE1198" w:rsidRPr="00AE1198">
        <w:rPr>
          <w:rFonts w:ascii="Arial" w:eastAsia="微软雅黑" w:hAnsi="Arial" w:cs="AppleExternalUIFontSimplifiedCh"/>
          <w:color w:val="0432FF"/>
        </w:rPr>
        <w:t xml:space="preserve">. </w:t>
      </w:r>
      <w:r w:rsidRPr="00AE1198">
        <w:rPr>
          <w:rFonts w:ascii="Arial" w:eastAsia="微软雅黑" w:hAnsi="Arial" w:cs="AppleExternalUIFontSimplifiedCh"/>
          <w:color w:val="0432FF"/>
        </w:rPr>
        <w:t>手动清理</w:t>
      </w:r>
    </w:p>
    <w:p w14:paraId="385DCB70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We need to perform a </w:t>
      </w:r>
      <w:r w:rsidRPr="00352173">
        <w:rPr>
          <w:rFonts w:ascii="Arial" w:eastAsia="微软雅黑" w:hAnsi="Arial" w:cs="AppleExternalUIFontSimplifiedCh"/>
          <w:color w:val="FF0000"/>
        </w:rPr>
        <w:t>manual cleanup</w:t>
      </w:r>
      <w:r w:rsidRPr="00D33268">
        <w:rPr>
          <w:rFonts w:ascii="Arial" w:eastAsia="微软雅黑" w:hAnsi="Arial" w:cs="AppleExternalUIFontSimplifiedCh"/>
        </w:rPr>
        <w:t xml:space="preserve"> of the database to remove duplicate records.</w:t>
      </w:r>
    </w:p>
    <w:p w14:paraId="4E71C0DD" w14:textId="68EA0C1A" w:rsidR="002B53E9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我们需要对数据库进行手动清理以删除重复记录。</w:t>
      </w:r>
    </w:p>
    <w:p w14:paraId="7D00C070" w14:textId="485CD9E4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exclamation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="00192D7C" w:rsidRPr="001427B5">
        <w:rPr>
          <w:rFonts w:ascii="Arial" w:eastAsia="微软雅黑" w:hAnsi="Arial" w:cs="AppleExternalUIFontSimplifiedCh"/>
          <w:color w:val="808080" w:themeColor="background1" w:themeShade="80"/>
        </w:rPr>
        <w:t>ˌekskləˈmeɪʃn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]</w:t>
      </w:r>
      <w:r w:rsidRPr="00352173">
        <w:rPr>
          <w:rFonts w:ascii="Arial" w:eastAsia="微软雅黑" w:hAnsi="Arial" w:cs="AppleExternalUIFontSimplifiedCh"/>
          <w:color w:val="0432FF"/>
        </w:rPr>
        <w:t xml:space="preserve"> n. </w:t>
      </w:r>
      <w:r w:rsidRPr="00352173">
        <w:rPr>
          <w:rFonts w:ascii="Arial" w:eastAsia="微软雅黑" w:hAnsi="Arial" w:cs="AppleExternalUIFontSimplifiedCh"/>
          <w:color w:val="0432FF"/>
        </w:rPr>
        <w:t>感叹词；惊叹号</w:t>
      </w:r>
    </w:p>
    <w:p w14:paraId="20E39268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</w:t>
      </w:r>
      <w:r w:rsidRPr="001427B5">
        <w:rPr>
          <w:rFonts w:ascii="Arial" w:eastAsia="微软雅黑" w:hAnsi="Arial" w:cs="AppleExternalUIFontSimplifiedCh"/>
          <w:color w:val="FF0000"/>
        </w:rPr>
        <w:t xml:space="preserve">exclamation </w:t>
      </w:r>
      <w:r w:rsidRPr="00D33268">
        <w:rPr>
          <w:rFonts w:ascii="Arial" w:eastAsia="微软雅黑" w:hAnsi="Arial" w:cs="AppleExternalUIFontSimplifiedCh"/>
        </w:rPr>
        <w:t>"Oh no!" expressed her surprise and disappointment.</w:t>
      </w:r>
    </w:p>
    <w:p w14:paraId="6F9BA3BE" w14:textId="2D1FCAE8" w:rsidR="002B53E9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惊叹词</w:t>
      </w:r>
      <w:r w:rsidR="002B53E9" w:rsidRPr="00D33268">
        <w:rPr>
          <w:rFonts w:ascii="Arial" w:eastAsia="微软雅黑" w:hAnsi="Arial" w:cs="AppleExternalUIFontSimplifiedCh"/>
        </w:rPr>
        <w:t>“</w:t>
      </w:r>
      <w:r w:rsidR="002B53E9" w:rsidRPr="00D33268">
        <w:rPr>
          <w:rFonts w:ascii="Arial" w:eastAsia="微软雅黑" w:hAnsi="Arial" w:cs="AppleExternalUIFontSimplifiedCh"/>
        </w:rPr>
        <w:t>哦，不！</w:t>
      </w:r>
      <w:r w:rsidR="002B53E9" w:rsidRPr="00D33268">
        <w:rPr>
          <w:rFonts w:ascii="Arial" w:eastAsia="微软雅黑" w:hAnsi="Arial" w:cs="AppleExternalUIFontSimplifiedCh"/>
        </w:rPr>
        <w:t>”</w:t>
      </w:r>
      <w:r w:rsidR="002B53E9" w:rsidRPr="00D33268">
        <w:rPr>
          <w:rFonts w:ascii="Arial" w:eastAsia="微软雅黑" w:hAnsi="Arial" w:cs="AppleExternalUIFontSimplifiedCh"/>
        </w:rPr>
        <w:t>表达了她的惊讶和失望。</w:t>
      </w:r>
    </w:p>
    <w:p w14:paraId="40E5A596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free up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[fri ʌp] </w:t>
      </w:r>
      <w:r w:rsidRPr="00352173">
        <w:rPr>
          <w:rFonts w:ascii="Arial" w:eastAsia="微软雅黑" w:hAnsi="Arial" w:cs="AppleExternalUIFontSimplifiedCh"/>
          <w:color w:val="0432FF"/>
        </w:rPr>
        <w:t xml:space="preserve">v. </w:t>
      </w:r>
      <w:r w:rsidRPr="00352173">
        <w:rPr>
          <w:rFonts w:ascii="Arial" w:eastAsia="微软雅黑" w:hAnsi="Arial" w:cs="AppleExternalUIFontSimplifiedCh"/>
          <w:color w:val="0432FF"/>
        </w:rPr>
        <w:t>释放；腾出</w:t>
      </w:r>
    </w:p>
    <w:p w14:paraId="450E452E" w14:textId="77777777" w:rsidR="002B53E9" w:rsidRPr="00D33268" w:rsidRDefault="002B53E9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We need to </w:t>
      </w:r>
      <w:r w:rsidRPr="001427B5">
        <w:rPr>
          <w:rFonts w:ascii="Arial" w:eastAsia="微软雅黑" w:hAnsi="Arial" w:cs="AppleExternalUIFontSimplifiedCh"/>
          <w:color w:val="FF0000"/>
        </w:rPr>
        <w:t>free up</w:t>
      </w:r>
      <w:r w:rsidRPr="00D33268">
        <w:rPr>
          <w:rFonts w:ascii="Arial" w:eastAsia="微软雅黑" w:hAnsi="Arial" w:cs="AppleExternalUIFontSimplifiedCh"/>
        </w:rPr>
        <w:t xml:space="preserve"> some disk space by deleting unnecessary files.</w:t>
      </w:r>
    </w:p>
    <w:p w14:paraId="6BBA6D31" w14:textId="28EF36AD" w:rsidR="00D33268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2B53E9" w:rsidRPr="00D33268">
        <w:rPr>
          <w:rFonts w:ascii="Arial" w:eastAsia="微软雅黑" w:hAnsi="Arial" w:cs="AppleExternalUIFontSimplifiedCh"/>
        </w:rPr>
        <w:t>我们需要通过删除不必要的文件来释放一些磁盘空间。</w:t>
      </w:r>
    </w:p>
    <w:p w14:paraId="59BCAE12" w14:textId="77777777" w:rsidR="00D33268" w:rsidRPr="00D33268" w:rsidRDefault="00D33268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component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[kəmˈpoʊnənt]</w:t>
      </w:r>
      <w:r w:rsidRPr="00D33268">
        <w:rPr>
          <w:rFonts w:ascii="Arial" w:eastAsia="微软雅黑" w:hAnsi="Arial" w:cs="AppleExternalUIFontSimplifiedCh"/>
        </w:rPr>
        <w:t xml:space="preserve"> </w:t>
      </w:r>
      <w:r w:rsidRPr="00AE1198">
        <w:rPr>
          <w:rFonts w:ascii="Arial" w:eastAsia="微软雅黑" w:hAnsi="Arial" w:cs="AppleExternalUIFontSimplifiedCh"/>
          <w:color w:val="0432FF"/>
        </w:rPr>
        <w:t xml:space="preserve">n. </w:t>
      </w:r>
      <w:r w:rsidRPr="00AE1198">
        <w:rPr>
          <w:rFonts w:ascii="Arial" w:eastAsia="微软雅黑" w:hAnsi="Arial" w:cs="AppleExternalUIFontSimplifiedCh"/>
          <w:color w:val="0432FF"/>
        </w:rPr>
        <w:t>组件；部件</w:t>
      </w:r>
    </w:p>
    <w:p w14:paraId="366EDDCE" w14:textId="77777777" w:rsidR="00D33268" w:rsidRPr="00D33268" w:rsidRDefault="00D33268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software system is composed of many different </w:t>
      </w:r>
      <w:r w:rsidRPr="001427B5">
        <w:rPr>
          <w:rFonts w:ascii="Arial" w:eastAsia="微软雅黑" w:hAnsi="Arial" w:cs="AppleExternalUIFontSimplifiedCh"/>
          <w:color w:val="FF0000"/>
        </w:rPr>
        <w:t>components</w:t>
      </w:r>
      <w:r w:rsidRPr="00D33268">
        <w:rPr>
          <w:rFonts w:ascii="Arial" w:eastAsia="微软雅黑" w:hAnsi="Arial" w:cs="AppleExternalUIFontSimplifiedCh"/>
        </w:rPr>
        <w:t>.</w:t>
      </w:r>
    </w:p>
    <w:p w14:paraId="6C572C04" w14:textId="4103149D" w:rsidR="00D33268" w:rsidRP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D33268" w:rsidRPr="00D33268">
        <w:rPr>
          <w:rFonts w:ascii="Arial" w:eastAsia="微软雅黑" w:hAnsi="Arial" w:cs="AppleExternalUIFontSimplifiedCh"/>
        </w:rPr>
        <w:t>该软件系统由许多不同的组件组成。</w:t>
      </w:r>
    </w:p>
    <w:p w14:paraId="674079B5" w14:textId="77777777" w:rsidR="00D33268" w:rsidRPr="00AE1198" w:rsidRDefault="00D33268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color w:val="0432FF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module</w:t>
      </w:r>
      <w:r w:rsidRPr="001427B5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['mɑdʒuːl] </w:t>
      </w:r>
      <w:r w:rsidRPr="00AE1198">
        <w:rPr>
          <w:rFonts w:ascii="Arial" w:eastAsia="微软雅黑" w:hAnsi="Arial" w:cs="AppleExternalUIFontSimplifiedCh"/>
          <w:color w:val="0432FF"/>
        </w:rPr>
        <w:t xml:space="preserve">n. </w:t>
      </w:r>
      <w:r w:rsidRPr="00AE1198">
        <w:rPr>
          <w:rFonts w:ascii="Arial" w:eastAsia="微软雅黑" w:hAnsi="Arial" w:cs="AppleExternalUIFontSimplifiedCh"/>
          <w:color w:val="0432FF"/>
        </w:rPr>
        <w:t>模块；组件</w:t>
      </w:r>
    </w:p>
    <w:p w14:paraId="2F89F018" w14:textId="77777777" w:rsidR="00D33268" w:rsidRPr="00D33268" w:rsidRDefault="00D33268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program is organized into several </w:t>
      </w:r>
      <w:r w:rsidRPr="001427B5">
        <w:rPr>
          <w:rFonts w:ascii="Arial" w:eastAsia="微软雅黑" w:hAnsi="Arial" w:cs="AppleExternalUIFontSimplifiedCh"/>
          <w:color w:val="FF0000"/>
        </w:rPr>
        <w:t xml:space="preserve">modules </w:t>
      </w:r>
      <w:r w:rsidRPr="00D33268">
        <w:rPr>
          <w:rFonts w:ascii="Arial" w:eastAsia="微软雅黑" w:hAnsi="Arial" w:cs="AppleExternalUIFontSimplifiedCh"/>
        </w:rPr>
        <w:t>that can be reused in other projects.</w:t>
      </w:r>
    </w:p>
    <w:p w14:paraId="172F6009" w14:textId="2E3A8FE5" w:rsidR="00D33268" w:rsidRPr="00D33268" w:rsidRDefault="00D33268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>该程序被组织成几个模块，可以在其他项目中重用。</w:t>
      </w:r>
    </w:p>
    <w:p w14:paraId="0F83E8A1" w14:textId="77777777" w:rsidR="00D33268" w:rsidRPr="00D33268" w:rsidRDefault="00D33268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▲ </w:t>
      </w:r>
      <w:r w:rsidRPr="00192D7C">
        <w:rPr>
          <w:rFonts w:ascii="Arial" w:eastAsia="微软雅黑" w:hAnsi="Arial" w:cs="AppleExternalUIFontSimplifiedCh"/>
          <w:b/>
          <w:bCs/>
          <w:sz w:val="28"/>
          <w:szCs w:val="28"/>
        </w:rPr>
        <w:t>architecture</w:t>
      </w:r>
      <w:r w:rsidRPr="00192D7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['ɑrkɪtɛktʃər] </w:t>
      </w:r>
      <w:r w:rsidRPr="00352173">
        <w:rPr>
          <w:rFonts w:ascii="Arial" w:eastAsia="微软雅黑" w:hAnsi="Arial" w:cs="AppleExternalUIFontSimplifiedCh"/>
          <w:color w:val="0432FF"/>
        </w:rPr>
        <w:t xml:space="preserve">n. </w:t>
      </w:r>
      <w:r w:rsidRPr="00352173">
        <w:rPr>
          <w:rFonts w:ascii="Arial" w:eastAsia="微软雅黑" w:hAnsi="Arial" w:cs="AppleExternalUIFontSimplifiedCh"/>
          <w:color w:val="0432FF"/>
        </w:rPr>
        <w:t>架构；体系结构</w:t>
      </w:r>
    </w:p>
    <w:p w14:paraId="5280142C" w14:textId="77777777" w:rsidR="00D33268" w:rsidRPr="00D33268" w:rsidRDefault="00D33268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D33268">
        <w:rPr>
          <w:rFonts w:ascii="Arial" w:eastAsia="微软雅黑" w:hAnsi="Arial" w:cs="AppleExternalUIFontSimplifiedCh"/>
        </w:rPr>
        <w:t xml:space="preserve">eg. The system </w:t>
      </w:r>
      <w:r w:rsidRPr="005F7E30">
        <w:rPr>
          <w:rFonts w:ascii="Arial" w:eastAsia="微软雅黑" w:hAnsi="Arial" w:cs="AppleExternalUIFontSimplifiedCh"/>
          <w:color w:val="FF0000"/>
        </w:rPr>
        <w:t xml:space="preserve">architecture </w:t>
      </w:r>
      <w:r w:rsidRPr="00D33268">
        <w:rPr>
          <w:rFonts w:ascii="Arial" w:eastAsia="微软雅黑" w:hAnsi="Arial" w:cs="AppleExternalUIFontSimplifiedCh"/>
        </w:rPr>
        <w:t>defines the high-level structure of the software and its components.</w:t>
      </w:r>
    </w:p>
    <w:p w14:paraId="7ECA2298" w14:textId="657FF110" w:rsidR="00D33268" w:rsidRDefault="00192D7C" w:rsidP="00D33268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D33268" w:rsidRPr="00D33268">
        <w:rPr>
          <w:rFonts w:ascii="Arial" w:eastAsia="微软雅黑" w:hAnsi="Arial" w:cs="AppleExternalUIFontSimplifiedCh"/>
        </w:rPr>
        <w:t>系统架构定义了软件及其组件的高级结构。</w:t>
      </w:r>
    </w:p>
    <w:p w14:paraId="16532ADA" w14:textId="77777777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t xml:space="preserve">▲ </w:t>
      </w:r>
      <w:r w:rsidRPr="00AE1198">
        <w:rPr>
          <w:rFonts w:ascii="Arial" w:eastAsia="微软雅黑" w:hAnsi="Arial" w:cs="AppleExternalUIFontSimplifiedCh"/>
          <w:b/>
          <w:bCs/>
          <w:sz w:val="28"/>
          <w:szCs w:val="28"/>
        </w:rPr>
        <w:t>fundamental</w:t>
      </w:r>
      <w:r w:rsidRPr="00AE1198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[ˌfʌndəˈmɛntl]</w:t>
      </w:r>
      <w:r w:rsidRPr="005B71AB">
        <w:rPr>
          <w:rFonts w:ascii="Arial" w:eastAsia="微软雅黑" w:hAnsi="Arial" w:cs="AppleExternalUIFontSimplifiedCh"/>
        </w:rPr>
        <w:t xml:space="preserve"> </w:t>
      </w:r>
      <w:r w:rsidRPr="00AE1198">
        <w:rPr>
          <w:rFonts w:ascii="Arial" w:eastAsia="微软雅黑" w:hAnsi="Arial" w:cs="AppleExternalUIFontSimplifiedCh"/>
          <w:color w:val="0432FF"/>
        </w:rPr>
        <w:t xml:space="preserve">adj. </w:t>
      </w:r>
      <w:r w:rsidRPr="00AE1198">
        <w:rPr>
          <w:rFonts w:ascii="Arial" w:eastAsia="微软雅黑" w:hAnsi="Arial" w:cs="AppleExternalUIFontSimplifiedCh"/>
          <w:color w:val="0432FF"/>
        </w:rPr>
        <w:t>基本的，根本的</w:t>
      </w:r>
    </w:p>
    <w:p w14:paraId="0F9FA924" w14:textId="77777777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t>eg.</w:t>
      </w:r>
      <w:bookmarkStart w:id="26" w:name="OLE_LINK17"/>
      <w:bookmarkStart w:id="27" w:name="OLE_LINK18"/>
      <w:r w:rsidRPr="005B71AB">
        <w:rPr>
          <w:rFonts w:ascii="Arial" w:eastAsia="微软雅黑" w:hAnsi="Arial" w:cs="AppleExternalUIFontSimplifiedCh"/>
        </w:rPr>
        <w:t xml:space="preserve"> Understanding </w:t>
      </w:r>
      <w:r w:rsidRPr="001427B5">
        <w:rPr>
          <w:rFonts w:ascii="Arial" w:eastAsia="微软雅黑" w:hAnsi="Arial" w:cs="AppleExternalUIFontSimplifiedCh"/>
          <w:color w:val="FF0000"/>
        </w:rPr>
        <w:t xml:space="preserve">fundamental </w:t>
      </w:r>
      <w:r w:rsidRPr="005B71AB">
        <w:rPr>
          <w:rFonts w:ascii="Arial" w:eastAsia="微软雅黑" w:hAnsi="Arial" w:cs="AppleExternalUIFontSimplifiedCh"/>
        </w:rPr>
        <w:t>programming concepts is essential for any software developer.</w:t>
      </w:r>
      <w:bookmarkEnd w:id="26"/>
      <w:bookmarkEnd w:id="27"/>
    </w:p>
    <w:p w14:paraId="7B28898A" w14:textId="63AE6CD4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Pr="005B71AB">
        <w:rPr>
          <w:rFonts w:ascii="Arial" w:eastAsia="微软雅黑" w:hAnsi="Arial" w:cs="AppleExternalUIFontSimplifiedCh"/>
        </w:rPr>
        <w:t>了解基本的编程概念对于任何软件开发者来说都是必要的。</w:t>
      </w:r>
    </w:p>
    <w:p w14:paraId="5D316D90" w14:textId="674664AE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t xml:space="preserve">▲ </w:t>
      </w:r>
      <w:r w:rsidRPr="00AE1198">
        <w:rPr>
          <w:rFonts w:ascii="Arial" w:eastAsia="微软雅黑" w:hAnsi="Arial" w:cs="AppleExternalUIFontSimplifiedCh" w:hint="eastAsia"/>
          <w:b/>
          <w:bCs/>
          <w:sz w:val="28"/>
          <w:szCs w:val="28"/>
        </w:rPr>
        <w:t>d</w:t>
      </w:r>
      <w:r w:rsidRPr="00AE1198">
        <w:rPr>
          <w:rFonts w:ascii="Arial" w:eastAsia="微软雅黑" w:hAnsi="Arial" w:cs="AppleExternalUIFontSimplifiedCh"/>
          <w:b/>
          <w:bCs/>
          <w:sz w:val="28"/>
          <w:szCs w:val="28"/>
        </w:rPr>
        <w:t>ouble</w:t>
      </w:r>
      <w:r w:rsidRPr="00AE1198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[ˈdʌbl] </w:t>
      </w:r>
      <w:r w:rsidRPr="00AE1198">
        <w:rPr>
          <w:rFonts w:ascii="Arial" w:eastAsia="微软雅黑" w:hAnsi="Arial" w:cs="AppleExternalUIFontSimplifiedCh"/>
          <w:color w:val="0432FF"/>
        </w:rPr>
        <w:t xml:space="preserve">adj. </w:t>
      </w:r>
      <w:r w:rsidRPr="00AE1198">
        <w:rPr>
          <w:rFonts w:ascii="Arial" w:eastAsia="微软雅黑" w:hAnsi="Arial" w:cs="AppleExternalUIFontSimplifiedCh"/>
          <w:color w:val="0432FF"/>
        </w:rPr>
        <w:t>双倍的，</w:t>
      </w:r>
      <w:r w:rsidR="00AE1198">
        <w:rPr>
          <w:rFonts w:ascii="Arial" w:eastAsia="微软雅黑" w:hAnsi="Arial" w:cs="AppleExternalUIFontSimplifiedCh" w:hint="eastAsia"/>
          <w:color w:val="0432FF"/>
        </w:rPr>
        <w:t>双浮点的</w:t>
      </w:r>
    </w:p>
    <w:p w14:paraId="4C452606" w14:textId="77777777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t xml:space="preserve">eg. We need to </w:t>
      </w:r>
      <w:r w:rsidRPr="001427B5">
        <w:rPr>
          <w:rFonts w:ascii="Arial" w:eastAsia="微软雅黑" w:hAnsi="Arial" w:cs="AppleExternalUIFontSimplifiedCh"/>
          <w:color w:val="FF0000"/>
        </w:rPr>
        <w:t xml:space="preserve">double </w:t>
      </w:r>
      <w:r w:rsidRPr="005B71AB">
        <w:rPr>
          <w:rFonts w:ascii="Arial" w:eastAsia="微软雅黑" w:hAnsi="Arial" w:cs="AppleExternalUIFontSimplifiedCh"/>
        </w:rPr>
        <w:t>the amount of memory allocated to the application.</w:t>
      </w:r>
    </w:p>
    <w:p w14:paraId="40BA6073" w14:textId="25A63CAA" w:rsid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Pr="005B71AB">
        <w:rPr>
          <w:rFonts w:ascii="Arial" w:eastAsia="微软雅黑" w:hAnsi="Arial" w:cs="AppleExternalUIFontSimplifiedCh"/>
        </w:rPr>
        <w:t>我们需要将分配给应用程序的内存数量加倍。</w:t>
      </w:r>
    </w:p>
    <w:p w14:paraId="75720704" w14:textId="0ECCEA44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t xml:space="preserve">eg. These classes allow the various geometric shapes to be constructed with coordinates of either </w:t>
      </w:r>
      <w:r w:rsidRPr="001427B5">
        <w:rPr>
          <w:rFonts w:ascii="Arial" w:eastAsia="微软雅黑" w:hAnsi="Arial" w:cs="AppleExternalUIFontSimplifiedCh"/>
          <w:color w:val="FF0000"/>
        </w:rPr>
        <w:t xml:space="preserve">double </w:t>
      </w:r>
      <w:r w:rsidRPr="005B71AB">
        <w:rPr>
          <w:rFonts w:ascii="Arial" w:eastAsia="微软雅黑" w:hAnsi="Arial" w:cs="AppleExternalUIFontSimplifiedCh"/>
        </w:rPr>
        <w:t xml:space="preserve">or float precision. </w:t>
      </w:r>
      <w:r w:rsidRPr="005B71AB">
        <w:rPr>
          <w:rFonts w:ascii="Arial" w:eastAsia="微软雅黑" w:hAnsi="Arial" w:cs="AppleExternalUIFontSimplifiedCh"/>
        </w:rPr>
        <w:t>这些类允许各种几何图形建立在双精度或浮点精度的坐标系上。</w:t>
      </w:r>
    </w:p>
    <w:p w14:paraId="4912EAE7" w14:textId="77777777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t>▲</w:t>
      </w:r>
      <w:r w:rsidRPr="00AE1198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</w:t>
      </w:r>
      <w:bookmarkStart w:id="28" w:name="OLE_LINK9"/>
      <w:bookmarkStart w:id="29" w:name="OLE_LINK10"/>
      <w:r w:rsidRPr="00AE1198">
        <w:rPr>
          <w:rFonts w:ascii="Arial" w:eastAsia="微软雅黑" w:hAnsi="Arial" w:cs="AppleExternalUIFontSimplifiedCh"/>
          <w:b/>
          <w:bCs/>
          <w:sz w:val="28"/>
          <w:szCs w:val="28"/>
        </w:rPr>
        <w:t>textual data</w:t>
      </w:r>
      <w:r w:rsidRPr="005B71AB">
        <w:rPr>
          <w:rFonts w:ascii="Arial" w:eastAsia="微软雅黑" w:hAnsi="Arial" w:cs="AppleExternalUIFontSimplifiedCh"/>
        </w:rPr>
        <w:t xml:space="preserve"> </w:t>
      </w:r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>[ˈtɛkstʃuəl ˈdeɪtə]</w:t>
      </w:r>
      <w:r w:rsidRPr="005B71AB">
        <w:rPr>
          <w:rFonts w:ascii="Arial" w:eastAsia="微软雅黑" w:hAnsi="Arial" w:cs="AppleExternalUIFontSimplifiedCh"/>
        </w:rPr>
        <w:t xml:space="preserve"> </w:t>
      </w:r>
      <w:r w:rsidRPr="00AE1198">
        <w:rPr>
          <w:rFonts w:ascii="Arial" w:eastAsia="微软雅黑" w:hAnsi="Arial" w:cs="AppleExternalUIFontSimplifiedCh"/>
          <w:color w:val="0432FF"/>
        </w:rPr>
        <w:t xml:space="preserve">n. </w:t>
      </w:r>
      <w:r w:rsidRPr="00AE1198">
        <w:rPr>
          <w:rFonts w:ascii="Arial" w:eastAsia="微软雅黑" w:hAnsi="Arial" w:cs="AppleExternalUIFontSimplifiedCh"/>
          <w:color w:val="0432FF"/>
        </w:rPr>
        <w:t>文本数据</w:t>
      </w:r>
    </w:p>
    <w:bookmarkEnd w:id="28"/>
    <w:bookmarkEnd w:id="29"/>
    <w:p w14:paraId="1508AAD8" w14:textId="39611D29" w:rsidR="005B71AB" w:rsidRP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t xml:space="preserve">eg. Our natural language processing algorithm works on </w:t>
      </w:r>
      <w:r w:rsidRPr="001427B5">
        <w:rPr>
          <w:rFonts w:ascii="Arial" w:eastAsia="微软雅黑" w:hAnsi="Arial" w:cs="AppleExternalUIFontSimplifiedCh"/>
          <w:color w:val="FF0000"/>
        </w:rPr>
        <w:t>textual data</w:t>
      </w:r>
      <w:r w:rsidRPr="005B71AB">
        <w:rPr>
          <w:rFonts w:ascii="Arial" w:eastAsia="微软雅黑" w:hAnsi="Arial" w:cs="AppleExternalUIFontSimplifiedCh"/>
        </w:rPr>
        <w:t>, such as emails or social media posts.</w:t>
      </w:r>
      <w:r>
        <w:rPr>
          <w:rFonts w:ascii="Arial" w:eastAsia="微软雅黑" w:hAnsi="Arial" w:cs="AppleExternalUIFontSimplifiedCh" w:hint="eastAsia"/>
        </w:rPr>
        <w:t xml:space="preserve"> </w:t>
      </w:r>
      <w:r w:rsidRPr="005B71AB">
        <w:rPr>
          <w:rFonts w:ascii="Arial" w:eastAsia="微软雅黑" w:hAnsi="Arial" w:cs="AppleExternalUIFontSimplifiedCh"/>
        </w:rPr>
        <w:t>我们的自然语言处理算法适用于文本数据，如电子邮件或社交媒体帖子。</w:t>
      </w:r>
    </w:p>
    <w:p w14:paraId="088ED8BE" w14:textId="77777777" w:rsidR="005B71AB" w:rsidRPr="00AE1198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color w:val="0432FF"/>
        </w:rPr>
      </w:pPr>
      <w:r w:rsidRPr="005B71AB">
        <w:rPr>
          <w:rFonts w:ascii="Arial" w:eastAsia="微软雅黑" w:hAnsi="Arial" w:cs="AppleExternalUIFontSimplifiedCh"/>
        </w:rPr>
        <w:t xml:space="preserve">▲ </w:t>
      </w:r>
      <w:bookmarkStart w:id="30" w:name="OLE_LINK5"/>
      <w:bookmarkStart w:id="31" w:name="OLE_LINK6"/>
      <w:bookmarkStart w:id="32" w:name="OLE_LINK7"/>
      <w:bookmarkStart w:id="33" w:name="OLE_LINK8"/>
      <w:r w:rsidRPr="00AE1198">
        <w:rPr>
          <w:rFonts w:ascii="Arial" w:eastAsia="微软雅黑" w:hAnsi="Arial" w:cs="AppleExternalUIFontSimplifiedCh"/>
          <w:b/>
          <w:bCs/>
          <w:sz w:val="28"/>
          <w:szCs w:val="28"/>
        </w:rPr>
        <w:t>throughout</w:t>
      </w:r>
      <w:r w:rsidRPr="001427B5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bookmarkEnd w:id="30"/>
      <w:bookmarkEnd w:id="31"/>
      <w:r w:rsidRPr="001427B5">
        <w:rPr>
          <w:rFonts w:ascii="Arial" w:eastAsia="微软雅黑" w:hAnsi="Arial" w:cs="AppleExternalUIFontSimplifiedCh"/>
          <w:color w:val="808080" w:themeColor="background1" w:themeShade="80"/>
        </w:rPr>
        <w:t xml:space="preserve">[θruːˈaʊt] </w:t>
      </w:r>
      <w:r w:rsidRPr="00AE1198">
        <w:rPr>
          <w:rFonts w:ascii="Arial" w:eastAsia="微软雅黑" w:hAnsi="Arial" w:cs="AppleExternalUIFontSimplifiedCh"/>
          <w:color w:val="0432FF"/>
        </w:rPr>
        <w:t xml:space="preserve">prep. </w:t>
      </w:r>
      <w:r w:rsidRPr="00AE1198">
        <w:rPr>
          <w:rFonts w:ascii="Arial" w:eastAsia="微软雅黑" w:hAnsi="Arial" w:cs="AppleExternalUIFontSimplifiedCh"/>
          <w:color w:val="0432FF"/>
        </w:rPr>
        <w:t>遍及，贯穿</w:t>
      </w:r>
    </w:p>
    <w:bookmarkEnd w:id="32"/>
    <w:bookmarkEnd w:id="33"/>
    <w:p w14:paraId="784FF27D" w14:textId="1E70D537" w:rsidR="005B71AB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B71AB">
        <w:rPr>
          <w:rFonts w:ascii="Arial" w:eastAsia="微软雅黑" w:hAnsi="Arial" w:cs="AppleExternalUIFontSimplifiedCh"/>
        </w:rPr>
        <w:lastRenderedPageBreak/>
        <w:t xml:space="preserve">eg. We use version control </w:t>
      </w:r>
      <w:r w:rsidRPr="001427B5">
        <w:rPr>
          <w:rFonts w:ascii="Arial" w:eastAsia="微软雅黑" w:hAnsi="Arial" w:cs="AppleExternalUIFontSimplifiedCh"/>
          <w:color w:val="FF0000"/>
        </w:rPr>
        <w:t xml:space="preserve">throughout </w:t>
      </w:r>
      <w:r w:rsidRPr="005B71AB">
        <w:rPr>
          <w:rFonts w:ascii="Arial" w:eastAsia="微软雅黑" w:hAnsi="Arial" w:cs="AppleExternalUIFontSimplifiedCh"/>
        </w:rPr>
        <w:t>the development process to keep track of changes to the codebase.</w:t>
      </w:r>
      <w:r>
        <w:rPr>
          <w:rFonts w:ascii="Arial" w:eastAsia="微软雅黑" w:hAnsi="Arial" w:cs="AppleExternalUIFontSimplifiedCh" w:hint="eastAsia"/>
        </w:rPr>
        <w:t xml:space="preserve"> </w:t>
      </w:r>
      <w:r w:rsidRPr="005B71AB">
        <w:rPr>
          <w:rFonts w:ascii="Arial" w:eastAsia="微软雅黑" w:hAnsi="Arial" w:cs="AppleExternalUIFontSimplifiedCh"/>
        </w:rPr>
        <w:t>我们在整个开发过程中使用版本控制来跟踪代码库的更改。</w:t>
      </w:r>
    </w:p>
    <w:p w14:paraId="69B06C28" w14:textId="77777777" w:rsidR="005B71AB" w:rsidRPr="00D33268" w:rsidRDefault="005B71AB" w:rsidP="005B71AB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sectPr w:rsidR="005B71AB" w:rsidRPr="00D33268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6947" w14:textId="77777777" w:rsidR="00BF60AC" w:rsidRDefault="00BF60AC" w:rsidP="002275F7">
      <w:r>
        <w:separator/>
      </w:r>
    </w:p>
  </w:endnote>
  <w:endnote w:type="continuationSeparator" w:id="0">
    <w:p w14:paraId="30EE2AB2" w14:textId="77777777" w:rsidR="00BF60AC" w:rsidRDefault="00BF60AC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55372" w14:textId="77777777" w:rsidR="00BF60AC" w:rsidRDefault="00BF60AC" w:rsidP="002275F7">
      <w:r>
        <w:separator/>
      </w:r>
    </w:p>
  </w:footnote>
  <w:footnote w:type="continuationSeparator" w:id="0">
    <w:p w14:paraId="0EEB0412" w14:textId="77777777" w:rsidR="00BF60AC" w:rsidRDefault="00BF60AC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BF60AC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BF60AC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8" type="#_x0000_t75" style="width:53.2pt;height:45.7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E2E"/>
    <w:rsid w:val="00002112"/>
    <w:rsid w:val="00003319"/>
    <w:rsid w:val="00006D28"/>
    <w:rsid w:val="000169F6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47ED"/>
    <w:rsid w:val="000A621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2F19"/>
    <w:rsid w:val="000E6D8E"/>
    <w:rsid w:val="000F04B6"/>
    <w:rsid w:val="000F7F31"/>
    <w:rsid w:val="00105009"/>
    <w:rsid w:val="00107E70"/>
    <w:rsid w:val="00110044"/>
    <w:rsid w:val="00124F4D"/>
    <w:rsid w:val="00133524"/>
    <w:rsid w:val="00136883"/>
    <w:rsid w:val="00137558"/>
    <w:rsid w:val="00140B34"/>
    <w:rsid w:val="001427B5"/>
    <w:rsid w:val="00152B16"/>
    <w:rsid w:val="00153A99"/>
    <w:rsid w:val="00156310"/>
    <w:rsid w:val="00165411"/>
    <w:rsid w:val="001713F9"/>
    <w:rsid w:val="00177529"/>
    <w:rsid w:val="00185A67"/>
    <w:rsid w:val="00185AA1"/>
    <w:rsid w:val="00192D7C"/>
    <w:rsid w:val="00193F81"/>
    <w:rsid w:val="001973B0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60AC9"/>
    <w:rsid w:val="0026184E"/>
    <w:rsid w:val="002675C0"/>
    <w:rsid w:val="00286540"/>
    <w:rsid w:val="00287482"/>
    <w:rsid w:val="00291192"/>
    <w:rsid w:val="002966E2"/>
    <w:rsid w:val="002A03B0"/>
    <w:rsid w:val="002A16A7"/>
    <w:rsid w:val="002A3D8E"/>
    <w:rsid w:val="002B53E9"/>
    <w:rsid w:val="002C0DF5"/>
    <w:rsid w:val="002C24DA"/>
    <w:rsid w:val="002C4BC1"/>
    <w:rsid w:val="002C6E0A"/>
    <w:rsid w:val="002D45B2"/>
    <w:rsid w:val="002D789F"/>
    <w:rsid w:val="002E5B0F"/>
    <w:rsid w:val="002F3259"/>
    <w:rsid w:val="002F6CFD"/>
    <w:rsid w:val="00312755"/>
    <w:rsid w:val="00316A00"/>
    <w:rsid w:val="00317494"/>
    <w:rsid w:val="003175EC"/>
    <w:rsid w:val="00325595"/>
    <w:rsid w:val="00326EE4"/>
    <w:rsid w:val="00345493"/>
    <w:rsid w:val="00352173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D1614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B248B"/>
    <w:rsid w:val="004B7B11"/>
    <w:rsid w:val="004C3DCB"/>
    <w:rsid w:val="004C42C1"/>
    <w:rsid w:val="004E09E7"/>
    <w:rsid w:val="004F7AE8"/>
    <w:rsid w:val="00503953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B71AB"/>
    <w:rsid w:val="005C1384"/>
    <w:rsid w:val="005C1E0A"/>
    <w:rsid w:val="005D4623"/>
    <w:rsid w:val="005E6874"/>
    <w:rsid w:val="005F7E30"/>
    <w:rsid w:val="00605220"/>
    <w:rsid w:val="006231E3"/>
    <w:rsid w:val="006418B0"/>
    <w:rsid w:val="0064383C"/>
    <w:rsid w:val="00653D6F"/>
    <w:rsid w:val="006576A3"/>
    <w:rsid w:val="00663832"/>
    <w:rsid w:val="00663B99"/>
    <w:rsid w:val="0067158D"/>
    <w:rsid w:val="00674AF1"/>
    <w:rsid w:val="00676D37"/>
    <w:rsid w:val="0067739E"/>
    <w:rsid w:val="006778C6"/>
    <w:rsid w:val="0068514C"/>
    <w:rsid w:val="006957FB"/>
    <w:rsid w:val="006A6D22"/>
    <w:rsid w:val="006C1732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2272"/>
    <w:rsid w:val="00733ABE"/>
    <w:rsid w:val="007343F6"/>
    <w:rsid w:val="0073544F"/>
    <w:rsid w:val="00735B1C"/>
    <w:rsid w:val="0075671E"/>
    <w:rsid w:val="00770F71"/>
    <w:rsid w:val="00772BC1"/>
    <w:rsid w:val="00774977"/>
    <w:rsid w:val="00776289"/>
    <w:rsid w:val="00781AA8"/>
    <w:rsid w:val="007A0144"/>
    <w:rsid w:val="007A09D8"/>
    <w:rsid w:val="007A0F32"/>
    <w:rsid w:val="007A12AE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31F7F"/>
    <w:rsid w:val="008361F8"/>
    <w:rsid w:val="00863E3C"/>
    <w:rsid w:val="00872962"/>
    <w:rsid w:val="0088163F"/>
    <w:rsid w:val="0088197B"/>
    <w:rsid w:val="00894BF7"/>
    <w:rsid w:val="008B2382"/>
    <w:rsid w:val="008C2C47"/>
    <w:rsid w:val="008C733C"/>
    <w:rsid w:val="008E02DF"/>
    <w:rsid w:val="008E1290"/>
    <w:rsid w:val="00907E0E"/>
    <w:rsid w:val="00923037"/>
    <w:rsid w:val="00924A15"/>
    <w:rsid w:val="00932B3C"/>
    <w:rsid w:val="00947DC1"/>
    <w:rsid w:val="00960028"/>
    <w:rsid w:val="00967A9D"/>
    <w:rsid w:val="00970566"/>
    <w:rsid w:val="00981A43"/>
    <w:rsid w:val="0098553A"/>
    <w:rsid w:val="00985799"/>
    <w:rsid w:val="009910AE"/>
    <w:rsid w:val="009A0E29"/>
    <w:rsid w:val="009B2614"/>
    <w:rsid w:val="009B3DE6"/>
    <w:rsid w:val="009C50C0"/>
    <w:rsid w:val="009C74BF"/>
    <w:rsid w:val="009D034C"/>
    <w:rsid w:val="009D573A"/>
    <w:rsid w:val="00A02AD4"/>
    <w:rsid w:val="00A02F4F"/>
    <w:rsid w:val="00A03182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808C0"/>
    <w:rsid w:val="00A86B14"/>
    <w:rsid w:val="00A87324"/>
    <w:rsid w:val="00AA0679"/>
    <w:rsid w:val="00AB48E3"/>
    <w:rsid w:val="00AB4A68"/>
    <w:rsid w:val="00AB73C6"/>
    <w:rsid w:val="00AC6820"/>
    <w:rsid w:val="00AC775B"/>
    <w:rsid w:val="00AD208A"/>
    <w:rsid w:val="00AE1198"/>
    <w:rsid w:val="00AE3D06"/>
    <w:rsid w:val="00B109E9"/>
    <w:rsid w:val="00B12710"/>
    <w:rsid w:val="00B14836"/>
    <w:rsid w:val="00B159FA"/>
    <w:rsid w:val="00B321CF"/>
    <w:rsid w:val="00B368AF"/>
    <w:rsid w:val="00B423F6"/>
    <w:rsid w:val="00B44799"/>
    <w:rsid w:val="00B57E5A"/>
    <w:rsid w:val="00B62A0B"/>
    <w:rsid w:val="00B64D3F"/>
    <w:rsid w:val="00B72013"/>
    <w:rsid w:val="00B768FA"/>
    <w:rsid w:val="00B840CA"/>
    <w:rsid w:val="00BA46D4"/>
    <w:rsid w:val="00BA6CF1"/>
    <w:rsid w:val="00BA78FD"/>
    <w:rsid w:val="00BB77E4"/>
    <w:rsid w:val="00BC28A1"/>
    <w:rsid w:val="00BF60AC"/>
    <w:rsid w:val="00C0351F"/>
    <w:rsid w:val="00C11956"/>
    <w:rsid w:val="00C14904"/>
    <w:rsid w:val="00C20590"/>
    <w:rsid w:val="00C219A9"/>
    <w:rsid w:val="00C21AD1"/>
    <w:rsid w:val="00C23636"/>
    <w:rsid w:val="00C2390A"/>
    <w:rsid w:val="00C23FF7"/>
    <w:rsid w:val="00C27CE3"/>
    <w:rsid w:val="00C35ECF"/>
    <w:rsid w:val="00C4751D"/>
    <w:rsid w:val="00C54490"/>
    <w:rsid w:val="00C5519B"/>
    <w:rsid w:val="00C6075F"/>
    <w:rsid w:val="00C64639"/>
    <w:rsid w:val="00C7109E"/>
    <w:rsid w:val="00C755D4"/>
    <w:rsid w:val="00C87EEB"/>
    <w:rsid w:val="00C9528A"/>
    <w:rsid w:val="00CA0235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3268"/>
    <w:rsid w:val="00D3444A"/>
    <w:rsid w:val="00D36A64"/>
    <w:rsid w:val="00D412DE"/>
    <w:rsid w:val="00D44D20"/>
    <w:rsid w:val="00D46687"/>
    <w:rsid w:val="00D51C27"/>
    <w:rsid w:val="00D63633"/>
    <w:rsid w:val="00D65B9D"/>
    <w:rsid w:val="00D73D0B"/>
    <w:rsid w:val="00D81B7E"/>
    <w:rsid w:val="00D81DD1"/>
    <w:rsid w:val="00D87031"/>
    <w:rsid w:val="00DA0E0E"/>
    <w:rsid w:val="00DB0FAF"/>
    <w:rsid w:val="00DB2FCD"/>
    <w:rsid w:val="00DC1AEC"/>
    <w:rsid w:val="00DD1B11"/>
    <w:rsid w:val="00DE17B4"/>
    <w:rsid w:val="00DE36CC"/>
    <w:rsid w:val="00DE3A76"/>
    <w:rsid w:val="00DE4B6D"/>
    <w:rsid w:val="00DF59FC"/>
    <w:rsid w:val="00DF7D02"/>
    <w:rsid w:val="00E02682"/>
    <w:rsid w:val="00E07BEF"/>
    <w:rsid w:val="00E13746"/>
    <w:rsid w:val="00E137EB"/>
    <w:rsid w:val="00E32B6E"/>
    <w:rsid w:val="00E412BA"/>
    <w:rsid w:val="00E4668B"/>
    <w:rsid w:val="00E47A97"/>
    <w:rsid w:val="00E5244D"/>
    <w:rsid w:val="00E56363"/>
    <w:rsid w:val="00E61DF1"/>
    <w:rsid w:val="00E7065A"/>
    <w:rsid w:val="00E71644"/>
    <w:rsid w:val="00E73E40"/>
    <w:rsid w:val="00E75567"/>
    <w:rsid w:val="00E87833"/>
    <w:rsid w:val="00E92A1C"/>
    <w:rsid w:val="00E95FE1"/>
    <w:rsid w:val="00EA07D6"/>
    <w:rsid w:val="00EA75A6"/>
    <w:rsid w:val="00EB1934"/>
    <w:rsid w:val="00EB275D"/>
    <w:rsid w:val="00EC0961"/>
    <w:rsid w:val="00EC3083"/>
    <w:rsid w:val="00EE136F"/>
    <w:rsid w:val="00F14C47"/>
    <w:rsid w:val="00F2488F"/>
    <w:rsid w:val="00F2601D"/>
    <w:rsid w:val="00F371B1"/>
    <w:rsid w:val="00F37318"/>
    <w:rsid w:val="00F404ED"/>
    <w:rsid w:val="00F52ADD"/>
    <w:rsid w:val="00F63BA1"/>
    <w:rsid w:val="00F67002"/>
    <w:rsid w:val="00F707B2"/>
    <w:rsid w:val="00F730FE"/>
    <w:rsid w:val="00F748D7"/>
    <w:rsid w:val="00F82803"/>
    <w:rsid w:val="00F840B0"/>
    <w:rsid w:val="00F87DF9"/>
    <w:rsid w:val="00F925F9"/>
    <w:rsid w:val="00F938D2"/>
    <w:rsid w:val="00FA57EC"/>
    <w:rsid w:val="00FB1167"/>
    <w:rsid w:val="00FB2E7F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27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290</TotalTime>
  <Pages>6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cp:lastPrinted>2022-12-05T06:12:00Z</cp:lastPrinted>
  <dcterms:created xsi:type="dcterms:W3CDTF">2022-12-05T06:12:00Z</dcterms:created>
  <dcterms:modified xsi:type="dcterms:W3CDTF">2023-09-26T07:40:00Z</dcterms:modified>
</cp:coreProperties>
</file>