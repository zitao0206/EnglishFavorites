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A6BFC" w14:textId="2FAC5634" w:rsidR="009C74BF" w:rsidRPr="00376F93" w:rsidRDefault="00082BD6" w:rsidP="00FB2E7F">
      <w:pPr>
        <w:autoSpaceDE w:val="0"/>
        <w:autoSpaceDN w:val="0"/>
        <w:adjustRightInd w:val="0"/>
        <w:snapToGrid w:val="0"/>
        <w:spacing w:line="460" w:lineRule="exact"/>
        <w:ind w:firstLine="420"/>
        <w:jc w:val="center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  <w:bookmarkStart w:id="0" w:name="OLE_LINK119"/>
      <w:bookmarkStart w:id="1" w:name="OLE_LINK120"/>
      <w:r w:rsidRPr="00376F93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Computer</w:t>
      </w:r>
      <w:r w:rsidRPr="00376F93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 xml:space="preserve"> </w:t>
      </w:r>
      <w:r w:rsidR="009C74BF" w:rsidRPr="00376F93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 xml:space="preserve">Vocabulary </w:t>
      </w:r>
      <w:r w:rsidR="009C74BF" w:rsidRPr="00376F93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S0</w:t>
      </w:r>
      <w:r w:rsidR="007863FA" w:rsidRPr="00376F93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8</w:t>
      </w:r>
    </w:p>
    <w:tbl>
      <w:tblPr>
        <w:tblStyle w:val="a3"/>
        <w:tblW w:w="10340" w:type="dxa"/>
        <w:jc w:val="center"/>
        <w:tblBorders>
          <w:top w:val="dashSmallGap" w:sz="4" w:space="0" w:color="A6A6A6" w:themeColor="background1" w:themeShade="A6"/>
          <w:left w:val="dashed" w:sz="6" w:space="0" w:color="A6A6A6" w:themeColor="background1" w:themeShade="A6"/>
          <w:bottom w:val="dashSmallGap" w:sz="4" w:space="0" w:color="A6A6A6" w:themeColor="background1" w:themeShade="A6"/>
          <w:right w:val="dashed" w:sz="6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237"/>
        <w:gridCol w:w="5103"/>
      </w:tblGrid>
      <w:tr w:rsidR="004A7E54" w:rsidRPr="00376F93" w14:paraId="3D09F3B3" w14:textId="5550AD46" w:rsidTr="004A7E54">
        <w:trPr>
          <w:trHeight w:val="680"/>
          <w:jc w:val="center"/>
        </w:trPr>
        <w:tc>
          <w:tcPr>
            <w:tcW w:w="5237" w:type="dxa"/>
            <w:vAlign w:val="center"/>
          </w:tcPr>
          <w:p w14:paraId="36A7B1A4" w14:textId="3B11D426" w:rsidR="004A7E54" w:rsidRPr="00376F93" w:rsidRDefault="004A7E54" w:rsidP="004A7E54">
            <w:pPr>
              <w:widowControl w:val="0"/>
              <w:autoSpaceDE w:val="0"/>
              <w:autoSpaceDN w:val="0"/>
              <w:adjustRightInd w:val="0"/>
              <w:rPr>
                <w:rFonts w:ascii="Arial" w:eastAsia="微软雅黑" w:hAnsi="Arial" w:cs="AppleExternalUIFontSimplifiedCh"/>
              </w:rPr>
            </w:pPr>
            <w:bookmarkStart w:id="2" w:name="_Hlk131321643"/>
            <w:bookmarkEnd w:id="0"/>
            <w:bookmarkEnd w:id="1"/>
            <w:r w:rsidRPr="00376F93">
              <w:rPr>
                <w:rFonts w:ascii="Arial" w:eastAsia="微软雅黑" w:hAnsi="Arial"/>
              </w:rPr>
              <w:t xml:space="preserve">protocol n. </w:t>
            </w:r>
            <w:r w:rsidRPr="00376F93">
              <w:rPr>
                <w:rFonts w:ascii="Arial" w:eastAsia="微软雅黑" w:hAnsi="Arial"/>
              </w:rPr>
              <w:t>协议，流程</w:t>
            </w:r>
          </w:p>
        </w:tc>
        <w:tc>
          <w:tcPr>
            <w:tcW w:w="5103" w:type="dxa"/>
            <w:vAlign w:val="center"/>
          </w:tcPr>
          <w:p w14:paraId="13144241" w14:textId="45DAD494" w:rsidR="004A7E54" w:rsidRPr="00376F93" w:rsidRDefault="004A7E54" w:rsidP="004A7E54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376F93">
              <w:rPr>
                <w:rFonts w:ascii="Arial" w:eastAsia="微软雅黑" w:hAnsi="Arial"/>
              </w:rPr>
              <w:t xml:space="preserve">emeritus adj. </w:t>
            </w:r>
            <w:r w:rsidRPr="00376F93">
              <w:rPr>
                <w:rFonts w:ascii="Arial" w:eastAsia="微软雅黑" w:hAnsi="Arial"/>
              </w:rPr>
              <w:t>退休的，名誉退休的</w:t>
            </w:r>
          </w:p>
        </w:tc>
      </w:tr>
      <w:tr w:rsidR="004A7E54" w:rsidRPr="00376F93" w14:paraId="615772FF" w14:textId="0B3E79B4" w:rsidTr="004A7E54">
        <w:trPr>
          <w:trHeight w:val="680"/>
          <w:jc w:val="center"/>
        </w:trPr>
        <w:tc>
          <w:tcPr>
            <w:tcW w:w="5237" w:type="dxa"/>
            <w:vAlign w:val="center"/>
          </w:tcPr>
          <w:p w14:paraId="48075CE9" w14:textId="5BB53045" w:rsidR="004A7E54" w:rsidRPr="00376F93" w:rsidRDefault="004A7E54" w:rsidP="004A7E5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Arial" w:eastAsia="微软雅黑" w:hAnsi="Arial" w:cs="AppleExternalUIFontSimplifiedCh"/>
              </w:rPr>
            </w:pPr>
            <w:bookmarkStart w:id="3" w:name="OLE_LINK5"/>
            <w:bookmarkStart w:id="4" w:name="OLE_LINK6"/>
            <w:r w:rsidRPr="00376F93">
              <w:rPr>
                <w:rFonts w:ascii="Arial" w:eastAsia="微软雅黑" w:hAnsi="Arial"/>
              </w:rPr>
              <w:t xml:space="preserve">dedicated </w:t>
            </w:r>
            <w:bookmarkEnd w:id="3"/>
            <w:bookmarkEnd w:id="4"/>
            <w:r w:rsidRPr="00376F93">
              <w:rPr>
                <w:rFonts w:ascii="Arial" w:eastAsia="微软雅黑" w:hAnsi="Arial"/>
              </w:rPr>
              <w:t xml:space="preserve">adj. </w:t>
            </w:r>
            <w:r w:rsidRPr="00376F93">
              <w:rPr>
                <w:rFonts w:ascii="Arial" w:eastAsia="微软雅黑" w:hAnsi="Arial"/>
              </w:rPr>
              <w:t>专用的，专注的</w:t>
            </w:r>
          </w:p>
        </w:tc>
        <w:tc>
          <w:tcPr>
            <w:tcW w:w="5103" w:type="dxa"/>
            <w:vAlign w:val="center"/>
          </w:tcPr>
          <w:p w14:paraId="76CFA9CE" w14:textId="771A0CCD" w:rsidR="004A7E54" w:rsidRPr="00376F93" w:rsidRDefault="004A7E54" w:rsidP="004A7E54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376F93">
              <w:rPr>
                <w:rFonts w:ascii="Arial" w:eastAsia="微软雅黑" w:hAnsi="Arial"/>
              </w:rPr>
              <w:t xml:space="preserve">alongside prep. </w:t>
            </w:r>
            <w:r w:rsidRPr="00376F93">
              <w:rPr>
                <w:rFonts w:ascii="Arial" w:eastAsia="微软雅黑" w:hAnsi="Arial"/>
              </w:rPr>
              <w:t>在旁边，与</w:t>
            </w:r>
            <w:r w:rsidRPr="00376F93">
              <w:rPr>
                <w:rFonts w:ascii="Arial" w:eastAsia="微软雅黑" w:hAnsi="Arial"/>
              </w:rPr>
              <w:t>...</w:t>
            </w:r>
            <w:r w:rsidRPr="00376F93">
              <w:rPr>
                <w:rFonts w:ascii="Arial" w:eastAsia="微软雅黑" w:hAnsi="Arial"/>
              </w:rPr>
              <w:t>同时</w:t>
            </w:r>
          </w:p>
        </w:tc>
      </w:tr>
      <w:bookmarkEnd w:id="2"/>
      <w:tr w:rsidR="004A7E54" w:rsidRPr="00376F93" w14:paraId="04D618C3" w14:textId="17B2459D" w:rsidTr="004A7E54">
        <w:trPr>
          <w:trHeight w:val="680"/>
          <w:jc w:val="center"/>
        </w:trPr>
        <w:tc>
          <w:tcPr>
            <w:tcW w:w="5237" w:type="dxa"/>
            <w:vAlign w:val="center"/>
          </w:tcPr>
          <w:p w14:paraId="34364BDB" w14:textId="2D34C119" w:rsidR="004A7E54" w:rsidRPr="00376F93" w:rsidRDefault="004A7E54" w:rsidP="004A7E54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376F93">
              <w:rPr>
                <w:rFonts w:ascii="Arial" w:eastAsia="微软雅黑" w:hAnsi="Arial"/>
              </w:rPr>
              <w:t xml:space="preserve">sneak v. </w:t>
            </w:r>
            <w:r w:rsidRPr="00376F93">
              <w:rPr>
                <w:rFonts w:ascii="Arial" w:eastAsia="微软雅黑" w:hAnsi="Arial"/>
              </w:rPr>
              <w:t>悄悄地走，溜进，偷偷摸摸地做</w:t>
            </w:r>
          </w:p>
        </w:tc>
        <w:tc>
          <w:tcPr>
            <w:tcW w:w="5103" w:type="dxa"/>
            <w:vAlign w:val="center"/>
          </w:tcPr>
          <w:p w14:paraId="2D256297" w14:textId="3D6A08E9" w:rsidR="004A7E54" w:rsidRPr="00376F93" w:rsidRDefault="004A7E54" w:rsidP="004A7E54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376F93">
              <w:rPr>
                <w:rFonts w:ascii="Arial" w:eastAsia="微软雅黑" w:hAnsi="Arial"/>
              </w:rPr>
              <w:t xml:space="preserve">overlap n. </w:t>
            </w:r>
            <w:r w:rsidRPr="00376F93">
              <w:rPr>
                <w:rFonts w:ascii="Arial" w:eastAsia="微软雅黑" w:hAnsi="Arial"/>
              </w:rPr>
              <w:t>重叠，重合部分</w:t>
            </w:r>
          </w:p>
        </w:tc>
      </w:tr>
      <w:tr w:rsidR="004A7E54" w:rsidRPr="00376F93" w14:paraId="15EE575C" w14:textId="0E440A6F" w:rsidTr="004A7E54">
        <w:trPr>
          <w:trHeight w:val="680"/>
          <w:jc w:val="center"/>
        </w:trPr>
        <w:tc>
          <w:tcPr>
            <w:tcW w:w="5237" w:type="dxa"/>
            <w:vAlign w:val="center"/>
          </w:tcPr>
          <w:p w14:paraId="4AE15F0E" w14:textId="5BE0B432" w:rsidR="004A7E54" w:rsidRPr="00376F93" w:rsidRDefault="004A7E54" w:rsidP="004A7E54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376F93">
              <w:rPr>
                <w:rFonts w:ascii="Arial" w:eastAsia="微软雅黑" w:hAnsi="Arial"/>
              </w:rPr>
              <w:t xml:space="preserve">percentage n. </w:t>
            </w:r>
            <w:r w:rsidRPr="00376F93">
              <w:rPr>
                <w:rFonts w:ascii="Arial" w:eastAsia="微软雅黑" w:hAnsi="Arial"/>
              </w:rPr>
              <w:t>百分比，比例</w:t>
            </w:r>
          </w:p>
        </w:tc>
        <w:tc>
          <w:tcPr>
            <w:tcW w:w="5103" w:type="dxa"/>
            <w:vAlign w:val="center"/>
          </w:tcPr>
          <w:p w14:paraId="6350F40D" w14:textId="27E4B6FA" w:rsidR="004A7E54" w:rsidRPr="00376F93" w:rsidRDefault="004A7E54" w:rsidP="004A7E54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eastAsia="微软雅黑" w:hAnsi="Arial" w:cs="AppleExternalUIFontSimplifiedCh"/>
              </w:rPr>
            </w:pPr>
            <w:r w:rsidRPr="00376F93">
              <w:rPr>
                <w:rFonts w:ascii="Arial" w:eastAsia="微软雅黑" w:hAnsi="Arial"/>
              </w:rPr>
              <w:t xml:space="preserve">notch n. </w:t>
            </w:r>
            <w:r w:rsidRPr="00376F93">
              <w:rPr>
                <w:rFonts w:ascii="Arial" w:eastAsia="微软雅黑" w:hAnsi="Arial"/>
              </w:rPr>
              <w:t>刻痕，等级，档次</w:t>
            </w:r>
          </w:p>
        </w:tc>
      </w:tr>
      <w:tr w:rsidR="004A7E54" w:rsidRPr="00376F93" w14:paraId="1BA24823" w14:textId="33AF8B9D" w:rsidTr="004A7E54">
        <w:trPr>
          <w:trHeight w:val="680"/>
          <w:jc w:val="center"/>
        </w:trPr>
        <w:tc>
          <w:tcPr>
            <w:tcW w:w="5237" w:type="dxa"/>
            <w:vAlign w:val="center"/>
          </w:tcPr>
          <w:p w14:paraId="362DDBF2" w14:textId="566DD361" w:rsidR="004A7E54" w:rsidRPr="00376F93" w:rsidRDefault="004A7E54" w:rsidP="004A7E54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376F93">
              <w:rPr>
                <w:rFonts w:ascii="Arial" w:eastAsia="微软雅黑" w:hAnsi="Arial"/>
              </w:rPr>
              <w:t xml:space="preserve">sensible adj. </w:t>
            </w:r>
            <w:r w:rsidRPr="00376F93">
              <w:rPr>
                <w:rFonts w:ascii="Arial" w:eastAsia="微软雅黑" w:hAnsi="Arial"/>
              </w:rPr>
              <w:t>明智的，合理的</w:t>
            </w:r>
          </w:p>
        </w:tc>
        <w:tc>
          <w:tcPr>
            <w:tcW w:w="5103" w:type="dxa"/>
            <w:vAlign w:val="center"/>
          </w:tcPr>
          <w:p w14:paraId="708BC74C" w14:textId="0C4C509E" w:rsidR="004A7E54" w:rsidRPr="00376F93" w:rsidRDefault="004A7E54" w:rsidP="004A7E54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376F93">
              <w:rPr>
                <w:rFonts w:ascii="Arial" w:eastAsia="微软雅黑" w:hAnsi="Arial"/>
              </w:rPr>
              <w:t xml:space="preserve">gradient n. </w:t>
            </w:r>
            <w:r w:rsidRPr="00376F93">
              <w:rPr>
                <w:rFonts w:ascii="Arial" w:eastAsia="微软雅黑" w:hAnsi="Arial"/>
              </w:rPr>
              <w:t>梯度，坡度</w:t>
            </w:r>
          </w:p>
        </w:tc>
      </w:tr>
      <w:tr w:rsidR="004A7E54" w:rsidRPr="00376F93" w14:paraId="68127632" w14:textId="3D699077" w:rsidTr="004A7E54">
        <w:trPr>
          <w:trHeight w:val="680"/>
          <w:jc w:val="center"/>
        </w:trPr>
        <w:tc>
          <w:tcPr>
            <w:tcW w:w="5237" w:type="dxa"/>
            <w:vAlign w:val="center"/>
          </w:tcPr>
          <w:p w14:paraId="0BE3291F" w14:textId="4E531BAF" w:rsidR="004A7E54" w:rsidRPr="00376F93" w:rsidRDefault="004A7E54" w:rsidP="004A7E54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376F93">
              <w:rPr>
                <w:rFonts w:ascii="Arial" w:eastAsia="微软雅黑" w:hAnsi="Arial"/>
              </w:rPr>
              <w:t xml:space="preserve">predetermine v. </w:t>
            </w:r>
            <w:r w:rsidRPr="00376F93">
              <w:rPr>
                <w:rFonts w:ascii="Arial" w:eastAsia="微软雅黑" w:hAnsi="Arial"/>
              </w:rPr>
              <w:t>预先确定，预先决定</w:t>
            </w:r>
          </w:p>
        </w:tc>
        <w:tc>
          <w:tcPr>
            <w:tcW w:w="5103" w:type="dxa"/>
            <w:vAlign w:val="center"/>
          </w:tcPr>
          <w:p w14:paraId="15D807C4" w14:textId="66BD6EED" w:rsidR="004A7E54" w:rsidRPr="00376F93" w:rsidRDefault="004A7E54" w:rsidP="004A7E54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376F93">
              <w:rPr>
                <w:rFonts w:ascii="Arial" w:eastAsia="微软雅黑" w:hAnsi="Arial"/>
              </w:rPr>
              <w:t xml:space="preserve">shortcut n. </w:t>
            </w:r>
            <w:r w:rsidRPr="00376F93">
              <w:rPr>
                <w:rFonts w:ascii="Arial" w:eastAsia="微软雅黑" w:hAnsi="Arial"/>
              </w:rPr>
              <w:t>捷径，近路</w:t>
            </w:r>
          </w:p>
        </w:tc>
      </w:tr>
      <w:tr w:rsidR="004A7E54" w:rsidRPr="00376F93" w14:paraId="2F0A6F13" w14:textId="1BAE9836" w:rsidTr="004A7E54">
        <w:trPr>
          <w:trHeight w:val="680"/>
          <w:jc w:val="center"/>
        </w:trPr>
        <w:tc>
          <w:tcPr>
            <w:tcW w:w="5237" w:type="dxa"/>
            <w:vAlign w:val="center"/>
          </w:tcPr>
          <w:p w14:paraId="26E6B929" w14:textId="6559F48B" w:rsidR="004A7E54" w:rsidRPr="00376F93" w:rsidRDefault="004A7E54" w:rsidP="004A7E54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376F93">
              <w:rPr>
                <w:rFonts w:ascii="Arial" w:eastAsia="微软雅黑" w:hAnsi="Arial"/>
              </w:rPr>
              <w:t xml:space="preserve">re-invoke v. </w:t>
            </w:r>
            <w:r w:rsidRPr="00376F93">
              <w:rPr>
                <w:rFonts w:ascii="Arial" w:eastAsia="微软雅黑" w:hAnsi="Arial"/>
              </w:rPr>
              <w:t>重新调用</w:t>
            </w:r>
          </w:p>
        </w:tc>
        <w:tc>
          <w:tcPr>
            <w:tcW w:w="5103" w:type="dxa"/>
            <w:vAlign w:val="center"/>
          </w:tcPr>
          <w:p w14:paraId="14121754" w14:textId="0C55566A" w:rsidR="004A7E54" w:rsidRPr="00376F93" w:rsidRDefault="004A7E54" w:rsidP="004A7E54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376F93">
              <w:rPr>
                <w:rFonts w:ascii="Arial" w:eastAsia="微软雅黑" w:hAnsi="Arial"/>
              </w:rPr>
              <w:t xml:space="preserve">radial adj. </w:t>
            </w:r>
            <w:r w:rsidRPr="00376F93">
              <w:rPr>
                <w:rFonts w:ascii="Arial" w:eastAsia="微软雅黑" w:hAnsi="Arial"/>
              </w:rPr>
              <w:t>径向的</w:t>
            </w:r>
          </w:p>
        </w:tc>
      </w:tr>
      <w:tr w:rsidR="004A7E54" w:rsidRPr="00376F93" w14:paraId="150A6BAC" w14:textId="15159E7A" w:rsidTr="004A7E54">
        <w:trPr>
          <w:trHeight w:val="680"/>
          <w:jc w:val="center"/>
        </w:trPr>
        <w:tc>
          <w:tcPr>
            <w:tcW w:w="5237" w:type="dxa"/>
            <w:vAlign w:val="center"/>
          </w:tcPr>
          <w:p w14:paraId="2712F7ED" w14:textId="04BA8070" w:rsidR="004A7E54" w:rsidRPr="00376F93" w:rsidRDefault="004A7E54" w:rsidP="004A7E54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376F93">
              <w:rPr>
                <w:rFonts w:ascii="Arial" w:eastAsia="微软雅黑" w:hAnsi="Arial"/>
              </w:rPr>
              <w:t xml:space="preserve">self-explanatory adj. </w:t>
            </w:r>
            <w:r w:rsidRPr="00376F93">
              <w:rPr>
                <w:rFonts w:ascii="Arial" w:eastAsia="微软雅黑" w:hAnsi="Arial"/>
              </w:rPr>
              <w:t>不言自明的，显而易见的</w:t>
            </w:r>
          </w:p>
        </w:tc>
        <w:tc>
          <w:tcPr>
            <w:tcW w:w="5103" w:type="dxa"/>
            <w:vAlign w:val="center"/>
          </w:tcPr>
          <w:p w14:paraId="796D6132" w14:textId="40E0CB98" w:rsidR="004A7E54" w:rsidRPr="00376F93" w:rsidRDefault="004A7E54" w:rsidP="004A7E54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376F93">
              <w:rPr>
                <w:rFonts w:ascii="Arial" w:eastAsia="微软雅黑" w:hAnsi="Arial"/>
              </w:rPr>
              <w:t xml:space="preserve">remarkable adj. </w:t>
            </w:r>
            <w:r w:rsidRPr="00376F93">
              <w:rPr>
                <w:rFonts w:ascii="Arial" w:eastAsia="微软雅黑" w:hAnsi="Arial"/>
              </w:rPr>
              <w:t>显著的，非凡的</w:t>
            </w:r>
          </w:p>
        </w:tc>
      </w:tr>
      <w:tr w:rsidR="00052152" w:rsidRPr="00376F93" w14:paraId="0BF6B33B" w14:textId="7436A1D0" w:rsidTr="003F1FA1">
        <w:trPr>
          <w:trHeight w:val="680"/>
          <w:jc w:val="center"/>
        </w:trPr>
        <w:tc>
          <w:tcPr>
            <w:tcW w:w="5237" w:type="dxa"/>
            <w:vAlign w:val="center"/>
          </w:tcPr>
          <w:p w14:paraId="1CDBAE62" w14:textId="01DDF559" w:rsidR="00052152" w:rsidRPr="00376F93" w:rsidRDefault="00052152" w:rsidP="00052152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  <w:lang w:val="sv-SE"/>
              </w:rPr>
            </w:pPr>
            <w:r w:rsidRPr="00376F93">
              <w:rPr>
                <w:rFonts w:ascii="Arial" w:eastAsia="微软雅黑" w:hAnsi="Arial"/>
              </w:rPr>
              <w:t xml:space="preserve">prompt adj. </w:t>
            </w:r>
            <w:r w:rsidRPr="00376F93">
              <w:rPr>
                <w:rFonts w:ascii="Arial" w:eastAsia="微软雅黑" w:hAnsi="Arial"/>
              </w:rPr>
              <w:t>迅速的，敏捷的</w:t>
            </w:r>
          </w:p>
        </w:tc>
        <w:tc>
          <w:tcPr>
            <w:tcW w:w="5103" w:type="dxa"/>
          </w:tcPr>
          <w:p w14:paraId="6EEAA311" w14:textId="0FF33B7E" w:rsidR="00052152" w:rsidRPr="00376F93" w:rsidRDefault="00052152" w:rsidP="00052152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376F93">
              <w:rPr>
                <w:rFonts w:ascii="Arial" w:eastAsia="微软雅黑" w:hAnsi="Arial" w:cs="AppleSystemUIFont"/>
                <w:sz w:val="26"/>
                <w:szCs w:val="26"/>
              </w:rPr>
              <w:t xml:space="preserve">reshuffle v. </w:t>
            </w:r>
            <w:r w:rsidRPr="00376F93">
              <w:rPr>
                <w:rFonts w:ascii="Arial" w:eastAsia="微软雅黑" w:hAnsi="Arial" w:cs="AppleSystemUIFont"/>
                <w:sz w:val="26"/>
                <w:szCs w:val="26"/>
              </w:rPr>
              <w:t>重新洗牌，改组</w:t>
            </w:r>
          </w:p>
        </w:tc>
      </w:tr>
      <w:tr w:rsidR="00052152" w:rsidRPr="00376F93" w14:paraId="26E3FD60" w14:textId="3A7EC2C8" w:rsidTr="003F1FA1">
        <w:trPr>
          <w:trHeight w:val="680"/>
          <w:jc w:val="center"/>
        </w:trPr>
        <w:tc>
          <w:tcPr>
            <w:tcW w:w="5237" w:type="dxa"/>
            <w:vAlign w:val="center"/>
          </w:tcPr>
          <w:p w14:paraId="3340F0EA" w14:textId="3B1A14B3" w:rsidR="00052152" w:rsidRPr="00376F93" w:rsidRDefault="00052152" w:rsidP="00052152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376F93">
              <w:rPr>
                <w:rFonts w:ascii="Arial" w:eastAsia="微软雅黑" w:hAnsi="Arial"/>
              </w:rPr>
              <w:t xml:space="preserve">spot n. </w:t>
            </w:r>
            <w:r w:rsidRPr="00376F93">
              <w:rPr>
                <w:rFonts w:ascii="Arial" w:eastAsia="微软雅黑" w:hAnsi="Arial"/>
              </w:rPr>
              <w:t>地点，现场，斑点</w:t>
            </w:r>
          </w:p>
        </w:tc>
        <w:tc>
          <w:tcPr>
            <w:tcW w:w="5103" w:type="dxa"/>
          </w:tcPr>
          <w:p w14:paraId="2C033305" w14:textId="013E1364" w:rsidR="00052152" w:rsidRPr="00376F93" w:rsidRDefault="00052152" w:rsidP="00052152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376F93">
              <w:rPr>
                <w:rFonts w:ascii="Arial" w:eastAsia="微软雅黑" w:hAnsi="Arial" w:cs="AppleSystemUIFont"/>
                <w:sz w:val="26"/>
                <w:szCs w:val="26"/>
              </w:rPr>
              <w:t xml:space="preserve">assistive adj. </w:t>
            </w:r>
            <w:r w:rsidRPr="00376F93">
              <w:rPr>
                <w:rFonts w:ascii="Arial" w:eastAsia="微软雅黑" w:hAnsi="Arial" w:cs="AppleSystemUIFont"/>
                <w:sz w:val="26"/>
                <w:szCs w:val="26"/>
              </w:rPr>
              <w:t>助理的，辅助的</w:t>
            </w:r>
          </w:p>
        </w:tc>
      </w:tr>
      <w:tr w:rsidR="00052152" w:rsidRPr="00376F93" w14:paraId="4B08C4B4" w14:textId="11C921C8" w:rsidTr="003F1FA1">
        <w:trPr>
          <w:trHeight w:val="680"/>
          <w:jc w:val="center"/>
        </w:trPr>
        <w:tc>
          <w:tcPr>
            <w:tcW w:w="5237" w:type="dxa"/>
            <w:vAlign w:val="center"/>
          </w:tcPr>
          <w:p w14:paraId="572D4C20" w14:textId="7298E7CD" w:rsidR="00052152" w:rsidRPr="00376F93" w:rsidRDefault="00052152" w:rsidP="00052152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376F93">
              <w:rPr>
                <w:rFonts w:ascii="Arial" w:eastAsia="微软雅黑" w:hAnsi="Arial"/>
              </w:rPr>
              <w:t xml:space="preserve">annoyance n. </w:t>
            </w:r>
            <w:r w:rsidRPr="00376F93">
              <w:rPr>
                <w:rFonts w:ascii="Arial" w:eastAsia="微软雅黑" w:hAnsi="Arial"/>
              </w:rPr>
              <w:t>烦恼，烦人的事</w:t>
            </w:r>
          </w:p>
        </w:tc>
        <w:tc>
          <w:tcPr>
            <w:tcW w:w="5103" w:type="dxa"/>
          </w:tcPr>
          <w:p w14:paraId="6C21BCC3" w14:textId="457A82CC" w:rsidR="00052152" w:rsidRPr="00376F93" w:rsidRDefault="00052152" w:rsidP="00052152">
            <w:pPr>
              <w:widowControl w:val="0"/>
              <w:autoSpaceDE w:val="0"/>
              <w:autoSpaceDN w:val="0"/>
              <w:adjustRightIn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376F93">
              <w:rPr>
                <w:rFonts w:ascii="Arial" w:eastAsia="微软雅黑" w:hAnsi="Arial" w:cs="AppleSystemUIFont"/>
                <w:sz w:val="26"/>
                <w:szCs w:val="26"/>
              </w:rPr>
              <w:t xml:space="preserve">decorative adj. </w:t>
            </w:r>
            <w:r w:rsidRPr="00376F93">
              <w:rPr>
                <w:rFonts w:ascii="Arial" w:eastAsia="微软雅黑" w:hAnsi="Arial" w:cs="AppleSystemUIFont"/>
                <w:sz w:val="26"/>
                <w:szCs w:val="26"/>
              </w:rPr>
              <w:t>装饰性的</w:t>
            </w:r>
          </w:p>
        </w:tc>
      </w:tr>
      <w:tr w:rsidR="00052152" w:rsidRPr="00376F93" w14:paraId="5534AE3E" w14:textId="65536D23" w:rsidTr="003F1FA1">
        <w:trPr>
          <w:trHeight w:val="680"/>
          <w:jc w:val="center"/>
        </w:trPr>
        <w:tc>
          <w:tcPr>
            <w:tcW w:w="5237" w:type="dxa"/>
            <w:vAlign w:val="center"/>
          </w:tcPr>
          <w:p w14:paraId="26AC842A" w14:textId="6F018CF8" w:rsidR="00052152" w:rsidRPr="00376F93" w:rsidRDefault="00052152" w:rsidP="00052152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376F93">
              <w:rPr>
                <w:rFonts w:ascii="Arial" w:eastAsia="微软雅黑" w:hAnsi="Arial"/>
              </w:rPr>
              <w:t xml:space="preserve">tappable adj. </w:t>
            </w:r>
            <w:r w:rsidRPr="00376F93">
              <w:rPr>
                <w:rFonts w:ascii="Arial" w:eastAsia="微软雅黑" w:hAnsi="Arial"/>
              </w:rPr>
              <w:t>可点击的</w:t>
            </w:r>
          </w:p>
        </w:tc>
        <w:tc>
          <w:tcPr>
            <w:tcW w:w="5103" w:type="dxa"/>
          </w:tcPr>
          <w:p w14:paraId="4C8ED1EC" w14:textId="07F8B10B" w:rsidR="00052152" w:rsidRPr="00376F93" w:rsidRDefault="00052152" w:rsidP="00052152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376F93">
              <w:rPr>
                <w:rFonts w:ascii="Arial" w:eastAsia="微软雅黑" w:hAnsi="Arial" w:cs="AppleSystemUIFont"/>
                <w:sz w:val="26"/>
                <w:szCs w:val="26"/>
              </w:rPr>
              <w:t xml:space="preserve">backend n. </w:t>
            </w:r>
            <w:r w:rsidRPr="00376F93">
              <w:rPr>
                <w:rFonts w:ascii="Arial" w:eastAsia="微软雅黑" w:hAnsi="Arial" w:cs="AppleSystemUIFont"/>
                <w:sz w:val="26"/>
                <w:szCs w:val="26"/>
              </w:rPr>
              <w:t>后端，后台</w:t>
            </w:r>
          </w:p>
        </w:tc>
      </w:tr>
      <w:tr w:rsidR="00052152" w:rsidRPr="00632EA1" w14:paraId="43B4A359" w14:textId="1E182E64" w:rsidTr="003F1FA1">
        <w:trPr>
          <w:trHeight w:val="680"/>
          <w:jc w:val="center"/>
        </w:trPr>
        <w:tc>
          <w:tcPr>
            <w:tcW w:w="5237" w:type="dxa"/>
            <w:vAlign w:val="center"/>
          </w:tcPr>
          <w:p w14:paraId="7AD5DA84" w14:textId="385ED433" w:rsidR="00052152" w:rsidRPr="00376F93" w:rsidRDefault="00052152" w:rsidP="00052152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376F93">
              <w:rPr>
                <w:rFonts w:ascii="Arial" w:eastAsia="微软雅黑" w:hAnsi="Arial"/>
              </w:rPr>
              <w:t xml:space="preserve">convention n. </w:t>
            </w:r>
            <w:r w:rsidRPr="00376F93">
              <w:rPr>
                <w:rFonts w:ascii="Arial" w:eastAsia="微软雅黑" w:hAnsi="Arial"/>
              </w:rPr>
              <w:t>传统，惯例</w:t>
            </w:r>
          </w:p>
        </w:tc>
        <w:tc>
          <w:tcPr>
            <w:tcW w:w="5103" w:type="dxa"/>
          </w:tcPr>
          <w:p w14:paraId="20B87C22" w14:textId="6AACA545" w:rsidR="00052152" w:rsidRPr="00376F93" w:rsidRDefault="00052152" w:rsidP="00052152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376F93">
              <w:rPr>
                <w:rFonts w:ascii="Arial" w:eastAsia="微软雅黑" w:hAnsi="Arial" w:cs="AppleSystemUIFont"/>
                <w:sz w:val="26"/>
                <w:szCs w:val="26"/>
              </w:rPr>
              <w:t xml:space="preserve">envelope n. </w:t>
            </w:r>
            <w:r w:rsidRPr="00376F93">
              <w:rPr>
                <w:rFonts w:ascii="Arial" w:eastAsia="微软雅黑" w:hAnsi="Arial" w:cs="AppleSystemUIFont"/>
                <w:sz w:val="26"/>
                <w:szCs w:val="26"/>
              </w:rPr>
              <w:t>信封，封套</w:t>
            </w:r>
          </w:p>
        </w:tc>
      </w:tr>
      <w:tr w:rsidR="00052152" w:rsidRPr="00376F93" w14:paraId="4AA2C438" w14:textId="607EFAF8" w:rsidTr="003F1FA1">
        <w:trPr>
          <w:trHeight w:val="680"/>
          <w:jc w:val="center"/>
        </w:trPr>
        <w:tc>
          <w:tcPr>
            <w:tcW w:w="5237" w:type="dxa"/>
            <w:vAlign w:val="center"/>
          </w:tcPr>
          <w:p w14:paraId="4C776E6F" w14:textId="28FF7149" w:rsidR="00052152" w:rsidRPr="00376F93" w:rsidRDefault="00052152" w:rsidP="00052152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376F93">
              <w:rPr>
                <w:rFonts w:ascii="Arial" w:eastAsia="微软雅黑" w:hAnsi="Arial"/>
              </w:rPr>
              <w:t xml:space="preserve">discourage v. </w:t>
            </w:r>
            <w:r w:rsidRPr="00376F93">
              <w:rPr>
                <w:rFonts w:ascii="Arial" w:eastAsia="微软雅黑" w:hAnsi="Arial"/>
              </w:rPr>
              <w:t>使泄气，使灰心</w:t>
            </w:r>
          </w:p>
        </w:tc>
        <w:tc>
          <w:tcPr>
            <w:tcW w:w="5103" w:type="dxa"/>
          </w:tcPr>
          <w:p w14:paraId="026ED50A" w14:textId="7C4D43B2" w:rsidR="00052152" w:rsidRPr="00376F93" w:rsidRDefault="00052152" w:rsidP="00052152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376F93">
              <w:rPr>
                <w:rFonts w:ascii="Arial" w:eastAsia="微软雅黑" w:hAnsi="Arial" w:cs="AppleSystemUIFont"/>
                <w:sz w:val="26"/>
                <w:szCs w:val="26"/>
              </w:rPr>
              <w:t xml:space="preserve">partition n. </w:t>
            </w:r>
            <w:r w:rsidRPr="00376F93">
              <w:rPr>
                <w:rFonts w:ascii="Arial" w:eastAsia="微软雅黑" w:hAnsi="Arial" w:cs="AppleSystemUIFont"/>
                <w:sz w:val="26"/>
                <w:szCs w:val="26"/>
              </w:rPr>
              <w:t>分割，分隔，隔板</w:t>
            </w:r>
          </w:p>
        </w:tc>
      </w:tr>
      <w:tr w:rsidR="00052152" w:rsidRPr="00376F93" w14:paraId="2303CD58" w14:textId="77777777" w:rsidTr="003F1FA1">
        <w:trPr>
          <w:trHeight w:val="680"/>
          <w:jc w:val="center"/>
        </w:trPr>
        <w:tc>
          <w:tcPr>
            <w:tcW w:w="5237" w:type="dxa"/>
            <w:vAlign w:val="center"/>
          </w:tcPr>
          <w:p w14:paraId="0ACFCC6F" w14:textId="6AA9BF4E" w:rsidR="00052152" w:rsidRPr="00376F93" w:rsidRDefault="00052152" w:rsidP="00052152">
            <w:pPr>
              <w:snapToGrid w:val="0"/>
              <w:spacing w:line="520" w:lineRule="exact"/>
              <w:rPr>
                <w:rFonts w:ascii="Arial" w:eastAsia="微软雅黑" w:hAnsi="Arial"/>
              </w:rPr>
            </w:pPr>
            <w:r w:rsidRPr="00376F93">
              <w:rPr>
                <w:rFonts w:ascii="Arial" w:eastAsia="微软雅黑" w:hAnsi="Arial"/>
              </w:rPr>
              <w:t xml:space="preserve">recap n. </w:t>
            </w:r>
            <w:r w:rsidRPr="00376F93">
              <w:rPr>
                <w:rFonts w:ascii="Arial" w:eastAsia="微软雅黑" w:hAnsi="Arial"/>
              </w:rPr>
              <w:t>总结，概括</w:t>
            </w:r>
          </w:p>
        </w:tc>
        <w:tc>
          <w:tcPr>
            <w:tcW w:w="5103" w:type="dxa"/>
          </w:tcPr>
          <w:p w14:paraId="609A8597" w14:textId="3B2AF8A1" w:rsidR="00052152" w:rsidRPr="00376F93" w:rsidRDefault="00052152" w:rsidP="00052152">
            <w:pPr>
              <w:snapToGrid w:val="0"/>
              <w:spacing w:line="520" w:lineRule="exact"/>
              <w:rPr>
                <w:rFonts w:ascii="Arial" w:eastAsia="微软雅黑" w:hAnsi="Arial"/>
              </w:rPr>
            </w:pPr>
            <w:r w:rsidRPr="00376F93">
              <w:rPr>
                <w:rFonts w:ascii="Arial" w:eastAsia="微软雅黑" w:hAnsi="Arial" w:cs="AppleSystemUIFont"/>
                <w:sz w:val="26"/>
                <w:szCs w:val="26"/>
              </w:rPr>
              <w:t xml:space="preserve">scenario n. </w:t>
            </w:r>
            <w:r w:rsidRPr="00376F93">
              <w:rPr>
                <w:rFonts w:ascii="Arial" w:eastAsia="微软雅黑" w:hAnsi="Arial" w:cs="AppleSystemUIFont"/>
                <w:sz w:val="26"/>
                <w:szCs w:val="26"/>
              </w:rPr>
              <w:t>情景，剧本，方案</w:t>
            </w:r>
          </w:p>
        </w:tc>
      </w:tr>
      <w:tr w:rsidR="00052152" w:rsidRPr="00376F93" w14:paraId="2B312BB7" w14:textId="59E375D6" w:rsidTr="003F1FA1">
        <w:trPr>
          <w:trHeight w:val="680"/>
          <w:jc w:val="center"/>
        </w:trPr>
        <w:tc>
          <w:tcPr>
            <w:tcW w:w="5237" w:type="dxa"/>
            <w:vAlign w:val="center"/>
          </w:tcPr>
          <w:p w14:paraId="37458267" w14:textId="0D1CFF9C" w:rsidR="00052152" w:rsidRPr="00376F93" w:rsidRDefault="00052152" w:rsidP="00052152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376F93">
              <w:rPr>
                <w:rFonts w:ascii="Arial" w:eastAsia="微软雅黑" w:hAnsi="Arial"/>
              </w:rPr>
              <w:t xml:space="preserve">intentional adj. </w:t>
            </w:r>
            <w:r w:rsidRPr="00376F93">
              <w:rPr>
                <w:rFonts w:ascii="Arial" w:eastAsia="微软雅黑" w:hAnsi="Arial"/>
              </w:rPr>
              <w:t>故意的，有意的</w:t>
            </w:r>
          </w:p>
        </w:tc>
        <w:tc>
          <w:tcPr>
            <w:tcW w:w="5103" w:type="dxa"/>
          </w:tcPr>
          <w:p w14:paraId="062C7FB1" w14:textId="7A9100CA" w:rsidR="00052152" w:rsidRPr="00376F93" w:rsidRDefault="00052152" w:rsidP="00052152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376F93">
              <w:rPr>
                <w:rFonts w:ascii="Arial" w:eastAsia="微软雅黑" w:hAnsi="Arial" w:cs="AppleSystemUIFont"/>
                <w:sz w:val="26"/>
                <w:szCs w:val="26"/>
              </w:rPr>
              <w:t xml:space="preserve">mitigate v. </w:t>
            </w:r>
            <w:r w:rsidRPr="00376F93">
              <w:rPr>
                <w:rFonts w:ascii="Arial" w:eastAsia="微软雅黑" w:hAnsi="Arial" w:cs="AppleExternalUIFontSimplifiedCh" w:hint="eastAsia"/>
                <w:sz w:val="26"/>
                <w:szCs w:val="26"/>
              </w:rPr>
              <w:t>缓和，减轻</w:t>
            </w:r>
          </w:p>
        </w:tc>
      </w:tr>
      <w:tr w:rsidR="00376F93" w:rsidRPr="00376F93" w14:paraId="3FA1D15D" w14:textId="742B60D2" w:rsidTr="001D2E2B">
        <w:trPr>
          <w:trHeight w:val="680"/>
          <w:jc w:val="center"/>
        </w:trPr>
        <w:tc>
          <w:tcPr>
            <w:tcW w:w="5237" w:type="dxa"/>
            <w:vAlign w:val="center"/>
          </w:tcPr>
          <w:p w14:paraId="5B8C8EFA" w14:textId="2C86C935" w:rsidR="00376F93" w:rsidRPr="00376F93" w:rsidRDefault="00376F93" w:rsidP="00376F93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376F93">
              <w:rPr>
                <w:rFonts w:ascii="Arial" w:eastAsia="微软雅黑" w:hAnsi="Arial"/>
              </w:rPr>
              <w:t xml:space="preserve">umph n. </w:t>
            </w:r>
            <w:r w:rsidRPr="00376F93">
              <w:rPr>
                <w:rFonts w:ascii="Arial" w:eastAsia="微软雅黑" w:hAnsi="Arial"/>
              </w:rPr>
              <w:t>活力，劲头</w:t>
            </w:r>
          </w:p>
        </w:tc>
        <w:tc>
          <w:tcPr>
            <w:tcW w:w="5103" w:type="dxa"/>
          </w:tcPr>
          <w:p w14:paraId="3F2E48FB" w14:textId="736D53FA" w:rsidR="00376F93" w:rsidRPr="00376F93" w:rsidRDefault="00376F93" w:rsidP="00376F93">
            <w:pPr>
              <w:widowControl w:val="0"/>
              <w:autoSpaceDE w:val="0"/>
              <w:autoSpaceDN w:val="0"/>
              <w:adjustRightIn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376F93">
              <w:rPr>
                <w:rFonts w:ascii="Arial" w:eastAsia="微软雅黑" w:hAnsi="Arial"/>
              </w:rPr>
              <w:t xml:space="preserve">redundancy n. </w:t>
            </w:r>
            <w:r w:rsidRPr="00376F93">
              <w:rPr>
                <w:rFonts w:ascii="Arial" w:eastAsia="微软雅黑" w:hAnsi="Arial"/>
              </w:rPr>
              <w:t>冗余；多余；裁员；重复</w:t>
            </w:r>
          </w:p>
        </w:tc>
      </w:tr>
      <w:tr w:rsidR="00376F93" w:rsidRPr="00376F93" w14:paraId="27507647" w14:textId="6DB2A637" w:rsidTr="001D2E2B">
        <w:trPr>
          <w:trHeight w:val="680"/>
          <w:jc w:val="center"/>
        </w:trPr>
        <w:tc>
          <w:tcPr>
            <w:tcW w:w="5237" w:type="dxa"/>
            <w:vAlign w:val="center"/>
          </w:tcPr>
          <w:p w14:paraId="0C0BC3B5" w14:textId="49E1BF4F" w:rsidR="00376F93" w:rsidRPr="00376F93" w:rsidRDefault="00376F93" w:rsidP="00376F93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376F93">
              <w:rPr>
                <w:rFonts w:ascii="Arial" w:eastAsia="微软雅黑" w:hAnsi="Arial"/>
              </w:rPr>
              <w:t xml:space="preserve">subscriber n. </w:t>
            </w:r>
            <w:r w:rsidRPr="00376F93">
              <w:rPr>
                <w:rFonts w:ascii="Arial" w:eastAsia="微软雅黑" w:hAnsi="Arial"/>
              </w:rPr>
              <w:t>订阅者</w:t>
            </w:r>
          </w:p>
        </w:tc>
        <w:tc>
          <w:tcPr>
            <w:tcW w:w="5103" w:type="dxa"/>
          </w:tcPr>
          <w:p w14:paraId="799F6E6F" w14:textId="443B9D33" w:rsidR="00376F93" w:rsidRPr="00376F93" w:rsidRDefault="00376F93" w:rsidP="00376F93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376F93">
              <w:rPr>
                <w:rFonts w:ascii="Arial" w:eastAsia="微软雅黑" w:hAnsi="Arial"/>
              </w:rPr>
              <w:t xml:space="preserve">tutorial n. </w:t>
            </w:r>
            <w:r w:rsidRPr="00376F93">
              <w:rPr>
                <w:rFonts w:ascii="Arial" w:eastAsia="微软雅黑" w:hAnsi="Arial"/>
              </w:rPr>
              <w:t>教程；辅导课</w:t>
            </w:r>
          </w:p>
        </w:tc>
      </w:tr>
      <w:tr w:rsidR="00376F93" w:rsidRPr="00376F93" w14:paraId="6F0BCED8" w14:textId="745C8C3C" w:rsidTr="001D2E2B">
        <w:trPr>
          <w:trHeight w:val="680"/>
          <w:jc w:val="center"/>
        </w:trPr>
        <w:tc>
          <w:tcPr>
            <w:tcW w:w="5237" w:type="dxa"/>
            <w:vAlign w:val="center"/>
          </w:tcPr>
          <w:p w14:paraId="03828611" w14:textId="7475175B" w:rsidR="00376F93" w:rsidRPr="00376F93" w:rsidRDefault="00376F93" w:rsidP="00376F93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376F93">
              <w:rPr>
                <w:rFonts w:ascii="Arial" w:eastAsia="微软雅黑" w:hAnsi="Arial"/>
              </w:rPr>
              <w:t xml:space="preserve">retention n. </w:t>
            </w:r>
            <w:r w:rsidRPr="00376F93">
              <w:rPr>
                <w:rFonts w:ascii="Arial" w:eastAsia="微软雅黑" w:hAnsi="Arial"/>
              </w:rPr>
              <w:t>保留，保持</w:t>
            </w:r>
          </w:p>
        </w:tc>
        <w:tc>
          <w:tcPr>
            <w:tcW w:w="5103" w:type="dxa"/>
          </w:tcPr>
          <w:p w14:paraId="1D7CDA00" w14:textId="3E0A7F46" w:rsidR="00376F93" w:rsidRPr="00376F93" w:rsidRDefault="00376F93" w:rsidP="00376F93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376F93">
              <w:rPr>
                <w:rFonts w:ascii="Arial" w:eastAsia="微软雅黑" w:hAnsi="Arial"/>
              </w:rPr>
              <w:t xml:space="preserve">brick n. </w:t>
            </w:r>
            <w:r w:rsidRPr="00376F93">
              <w:rPr>
                <w:rFonts w:ascii="Arial" w:eastAsia="微软雅黑" w:hAnsi="Arial"/>
              </w:rPr>
              <w:t>砖块；砖；积木；砖红色的</w:t>
            </w:r>
          </w:p>
        </w:tc>
      </w:tr>
      <w:tr w:rsidR="00376F93" w:rsidRPr="00376F93" w14:paraId="6727E853" w14:textId="59C403BF" w:rsidTr="001D2E2B">
        <w:trPr>
          <w:trHeight w:val="680"/>
          <w:jc w:val="center"/>
        </w:trPr>
        <w:tc>
          <w:tcPr>
            <w:tcW w:w="5237" w:type="dxa"/>
            <w:vAlign w:val="center"/>
          </w:tcPr>
          <w:p w14:paraId="4A4ADEA9" w14:textId="47073F80" w:rsidR="00376F93" w:rsidRPr="00376F93" w:rsidRDefault="00376F93" w:rsidP="00376F93">
            <w:pPr>
              <w:snapToGri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376F93">
              <w:rPr>
                <w:rFonts w:ascii="Arial" w:eastAsia="微软雅黑" w:hAnsi="Arial"/>
                <w:color w:val="000000" w:themeColor="text1"/>
              </w:rPr>
              <w:t xml:space="preserve">prodigy n. </w:t>
            </w:r>
            <w:r w:rsidRPr="00376F93">
              <w:rPr>
                <w:rFonts w:ascii="Arial" w:eastAsia="微软雅黑" w:hAnsi="Arial" w:hint="eastAsia"/>
                <w:color w:val="000000" w:themeColor="text1"/>
              </w:rPr>
              <w:t>奇迹</w:t>
            </w:r>
            <w:r w:rsidRPr="00376F93">
              <w:rPr>
                <w:rFonts w:ascii="Arial" w:eastAsia="微软雅黑" w:hAnsi="Arial"/>
                <w:color w:val="000000" w:themeColor="text1"/>
              </w:rPr>
              <w:t>，天才</w:t>
            </w:r>
          </w:p>
        </w:tc>
        <w:tc>
          <w:tcPr>
            <w:tcW w:w="5103" w:type="dxa"/>
          </w:tcPr>
          <w:p w14:paraId="4FD096BE" w14:textId="33C180CA" w:rsidR="00376F93" w:rsidRPr="00376F93" w:rsidRDefault="00376F93" w:rsidP="00376F93">
            <w:pPr>
              <w:widowControl w:val="0"/>
              <w:autoSpaceDE w:val="0"/>
              <w:autoSpaceDN w:val="0"/>
              <w:adjustRightInd w:val="0"/>
              <w:spacing w:line="520" w:lineRule="exact"/>
              <w:rPr>
                <w:rFonts w:ascii="Arial" w:eastAsia="微软雅黑" w:hAnsi="Arial"/>
                <w:color w:val="000000" w:themeColor="text1"/>
              </w:rPr>
            </w:pPr>
            <w:r w:rsidRPr="00376F93">
              <w:rPr>
                <w:rFonts w:ascii="Arial" w:eastAsia="微软雅黑" w:hAnsi="Arial"/>
              </w:rPr>
              <w:t xml:space="preserve">assemble v. </w:t>
            </w:r>
            <w:r w:rsidRPr="00376F93">
              <w:rPr>
                <w:rFonts w:ascii="Arial" w:eastAsia="微软雅黑" w:hAnsi="Arial"/>
              </w:rPr>
              <w:t>组装；集合；聚集</w:t>
            </w:r>
          </w:p>
        </w:tc>
      </w:tr>
    </w:tbl>
    <w:p w14:paraId="24AE529F" w14:textId="77777777" w:rsidR="00BD0750" w:rsidRPr="00376F93" w:rsidRDefault="00BD0750" w:rsidP="00BD07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lastRenderedPageBreak/>
        <w:t xml:space="preserve">▲ </w:t>
      </w:r>
      <w:r w:rsidRPr="00376F93">
        <w:rPr>
          <w:rFonts w:ascii="Arial" w:eastAsia="微软雅黑" w:hAnsi="Arial" w:cs="AppleExternalUIFontSimplifiedCh"/>
          <w:b/>
          <w:bCs/>
        </w:rPr>
        <w:t>protocol</w:t>
      </w:r>
      <w:r w:rsidRPr="00376F93">
        <w:rPr>
          <w:rFonts w:ascii="Arial" w:eastAsia="微软雅黑" w:hAnsi="Arial" w:cs="AppleExternalUIFontSimplifiedCh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['proʊtəkɔl] n. </w:t>
      </w:r>
      <w:r w:rsidRPr="00376F93">
        <w:rPr>
          <w:rFonts w:ascii="Arial" w:eastAsia="微软雅黑" w:hAnsi="Arial" w:cs="AppleExternalUIFontSimplifiedCh"/>
          <w:sz w:val="22"/>
          <w:szCs w:val="22"/>
        </w:rPr>
        <w:t>协议，流程</w:t>
      </w:r>
    </w:p>
    <w:p w14:paraId="119F3965" w14:textId="762031A5" w:rsidR="00BD0750" w:rsidRPr="00376F93" w:rsidRDefault="00BD0750" w:rsidP="00BD07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HTTP protocol is used for transmitting data over the internet.</w:t>
      </w:r>
    </w:p>
    <w:p w14:paraId="246990CA" w14:textId="356ED178" w:rsidR="00BD0750" w:rsidRPr="00376F93" w:rsidRDefault="00BD0750" w:rsidP="00BD07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r w:rsidRPr="00376F93">
        <w:rPr>
          <w:rFonts w:ascii="Arial" w:eastAsia="微软雅黑" w:hAnsi="Arial" w:cs="AppleExternalUIFontSimplifiedCh"/>
          <w:b/>
          <w:bCs/>
        </w:rPr>
        <w:t>dedicated</w:t>
      </w:r>
      <w:r w:rsidRPr="00376F93">
        <w:rPr>
          <w:rFonts w:ascii="Arial" w:eastAsia="微软雅黑" w:hAnsi="Arial" w:cs="AppleExternalUIFontSimplifiedCh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['dɛdəkeɪtɪd] adj. </w:t>
      </w:r>
      <w:r w:rsidRPr="00376F93">
        <w:rPr>
          <w:rFonts w:ascii="Arial" w:eastAsia="微软雅黑" w:hAnsi="Arial" w:cs="AppleExternalUIFontSimplifiedCh"/>
          <w:sz w:val="22"/>
          <w:szCs w:val="22"/>
        </w:rPr>
        <w:t>专用的，专注的</w:t>
      </w:r>
      <w:r w:rsidR="00B1489E" w:rsidRPr="00376F93">
        <w:rPr>
          <w:rFonts w:ascii="Arial" w:eastAsia="微软雅黑" w:hAnsi="Arial" w:cs="AppleExternalUIFontSimplifiedCh" w:hint="eastAsia"/>
          <w:sz w:val="22"/>
          <w:szCs w:val="22"/>
        </w:rPr>
        <w:t>；专心致志的，献身的；</w:t>
      </w:r>
    </w:p>
    <w:p w14:paraId="4BB1F372" w14:textId="4C1D7A68" w:rsidR="004A7E54" w:rsidRPr="00376F93" w:rsidRDefault="00BD0750" w:rsidP="00BD0750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dedicated server is designed for hosting large-scale applications with high traffic.</w:t>
      </w:r>
    </w:p>
    <w:p w14:paraId="43F5A039" w14:textId="77777777" w:rsidR="004A7E54" w:rsidRPr="00376F93" w:rsidRDefault="004A7E54" w:rsidP="004A7E5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r w:rsidRPr="00376F93">
        <w:rPr>
          <w:rFonts w:ascii="Arial" w:eastAsia="微软雅黑" w:hAnsi="Arial" w:cs="AppleExternalUIFontSimplifiedCh"/>
          <w:b/>
          <w:bCs/>
        </w:rPr>
        <w:t>sneak</w:t>
      </w:r>
      <w:r w:rsidRPr="00376F93">
        <w:rPr>
          <w:rFonts w:ascii="Arial" w:eastAsia="微软雅黑" w:hAnsi="Arial" w:cs="AppleExternalUIFontSimplifiedCh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[snik] v. </w:t>
      </w:r>
      <w:r w:rsidRPr="00376F93">
        <w:rPr>
          <w:rFonts w:ascii="Arial" w:eastAsia="微软雅黑" w:hAnsi="Arial" w:cs="AppleExternalUIFontSimplifiedCh"/>
          <w:sz w:val="22"/>
          <w:szCs w:val="22"/>
        </w:rPr>
        <w:t>悄悄地走，溜进，偷偷摸摸地做</w:t>
      </w:r>
    </w:p>
    <w:p w14:paraId="4110964E" w14:textId="77777777" w:rsidR="004A7E54" w:rsidRPr="00376F93" w:rsidRDefault="004A7E54" w:rsidP="004A7E5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thief managed to sneak into the house without being noticed.</w:t>
      </w:r>
    </w:p>
    <w:p w14:paraId="60177263" w14:textId="21EDBE2D" w:rsidR="004A7E54" w:rsidRPr="00376F93" w:rsidRDefault="004A7E54" w:rsidP="004A7E5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software update snuck in some unwanted changes.</w:t>
      </w:r>
    </w:p>
    <w:p w14:paraId="5287A9F4" w14:textId="77777777" w:rsidR="004A7E54" w:rsidRPr="00376F93" w:rsidRDefault="004A7E54" w:rsidP="004A7E5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r w:rsidRPr="00376F93">
        <w:rPr>
          <w:rFonts w:ascii="Arial" w:eastAsia="微软雅黑" w:hAnsi="Arial" w:cs="AppleExternalUIFontSimplifiedCh"/>
          <w:b/>
          <w:bCs/>
        </w:rPr>
        <w:t>percentage</w:t>
      </w:r>
      <w:r w:rsidRPr="00376F93">
        <w:rPr>
          <w:rFonts w:ascii="Arial" w:eastAsia="微软雅黑" w:hAnsi="Arial" w:cs="AppleExternalUIFontSimplifiedCh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[pər'sentidʒ] n. </w:t>
      </w:r>
      <w:r w:rsidRPr="00376F93">
        <w:rPr>
          <w:rFonts w:ascii="Arial" w:eastAsia="微软雅黑" w:hAnsi="Arial" w:cs="AppleExternalUIFontSimplifiedCh"/>
          <w:sz w:val="22"/>
          <w:szCs w:val="22"/>
        </w:rPr>
        <w:t>百分比，比例</w:t>
      </w:r>
    </w:p>
    <w:p w14:paraId="398FD493" w14:textId="77777777" w:rsidR="004A7E54" w:rsidRPr="00376F93" w:rsidRDefault="004A7E54" w:rsidP="004A7E5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percentage of students who passed the exam was 85%.</w:t>
      </w:r>
    </w:p>
    <w:p w14:paraId="76BAAECA" w14:textId="38A58862" w:rsidR="004A7E54" w:rsidRPr="00376F93" w:rsidRDefault="004A7E54" w:rsidP="004A7E5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program calculates the percentage of the total sales for each product.</w:t>
      </w:r>
    </w:p>
    <w:p w14:paraId="6E241E5E" w14:textId="77777777" w:rsidR="004A7E54" w:rsidRPr="00376F93" w:rsidRDefault="004A7E54" w:rsidP="004A7E5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r w:rsidRPr="00376F93">
        <w:rPr>
          <w:rFonts w:ascii="Arial" w:eastAsia="微软雅黑" w:hAnsi="Arial" w:cs="AppleExternalUIFontSimplifiedCh"/>
          <w:b/>
          <w:bCs/>
        </w:rPr>
        <w:t>sensible</w:t>
      </w:r>
      <w:r w:rsidRPr="00376F93">
        <w:rPr>
          <w:rFonts w:ascii="Arial" w:eastAsia="微软雅黑" w:hAnsi="Arial" w:cs="AppleExternalUIFontSimplifiedCh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['sensəbl] adj. </w:t>
      </w:r>
      <w:r w:rsidRPr="00376F93">
        <w:rPr>
          <w:rFonts w:ascii="Arial" w:eastAsia="微软雅黑" w:hAnsi="Arial" w:cs="AppleExternalUIFontSimplifiedCh"/>
          <w:sz w:val="22"/>
          <w:szCs w:val="22"/>
        </w:rPr>
        <w:t>明智的，合理的</w:t>
      </w:r>
    </w:p>
    <w:p w14:paraId="7AADF7C7" w14:textId="77777777" w:rsidR="004A7E54" w:rsidRPr="00376F93" w:rsidRDefault="004A7E54" w:rsidP="004A7E5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It is sensible to wear a helmet when riding a bike.</w:t>
      </w:r>
    </w:p>
    <w:p w14:paraId="5E22A606" w14:textId="0A1FA3C6" w:rsidR="004A7E54" w:rsidRPr="00376F93" w:rsidRDefault="004A7E54" w:rsidP="004A7E5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new policy was a sensible solution to the problem.</w:t>
      </w:r>
    </w:p>
    <w:p w14:paraId="724810B7" w14:textId="77777777" w:rsidR="004A7E54" w:rsidRPr="00376F93" w:rsidRDefault="004A7E54" w:rsidP="004A7E5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r w:rsidRPr="00376F93">
        <w:rPr>
          <w:rFonts w:ascii="Arial" w:eastAsia="微软雅黑" w:hAnsi="Arial" w:cs="AppleExternalUIFontSimplifiedCh"/>
          <w:b/>
          <w:bCs/>
        </w:rPr>
        <w:t>predetermine</w:t>
      </w:r>
      <w:r w:rsidRPr="00376F93">
        <w:rPr>
          <w:rFonts w:ascii="Arial" w:eastAsia="微软雅黑" w:hAnsi="Arial" w:cs="AppleExternalUIFontSimplifiedCh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>[</w:t>
      </w:r>
      <w:proofErr w:type="gramStart"/>
      <w:r w:rsidRPr="00376F93">
        <w:rPr>
          <w:rFonts w:ascii="Arial" w:eastAsia="微软雅黑" w:hAnsi="Arial" w:cs="AppleExternalUIFontSimplifiedCh"/>
          <w:sz w:val="22"/>
          <w:szCs w:val="22"/>
        </w:rPr>
        <w:t>pri:dɪ'tɜ</w:t>
      </w:r>
      <w:proofErr w:type="gramEnd"/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:mɪn] v. </w:t>
      </w:r>
      <w:r w:rsidRPr="00376F93">
        <w:rPr>
          <w:rFonts w:ascii="Arial" w:eastAsia="微软雅黑" w:hAnsi="Arial" w:cs="AppleExternalUIFontSimplifiedCh"/>
          <w:sz w:val="22"/>
          <w:szCs w:val="22"/>
        </w:rPr>
        <w:t>预先确定，预先决定</w:t>
      </w:r>
    </w:p>
    <w:p w14:paraId="51B622D5" w14:textId="77777777" w:rsidR="004A7E54" w:rsidRPr="00376F93" w:rsidRDefault="004A7E54" w:rsidP="004A7E5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winner of the competition had been predetermined by the judges.</w:t>
      </w:r>
    </w:p>
    <w:p w14:paraId="1D6970BE" w14:textId="05D24207" w:rsidR="004A7E54" w:rsidRPr="00376F93" w:rsidRDefault="004A7E54" w:rsidP="004A7E5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software is designed to predetermine the best route for a delivery.</w:t>
      </w:r>
    </w:p>
    <w:p w14:paraId="7116E0D8" w14:textId="77777777" w:rsidR="004A7E54" w:rsidRPr="00376F93" w:rsidRDefault="004A7E54" w:rsidP="004A7E5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▲</w:t>
      </w:r>
      <w:r w:rsidRPr="00376F93">
        <w:rPr>
          <w:rFonts w:ascii="Arial" w:eastAsia="微软雅黑" w:hAnsi="Arial" w:cs="AppleExternalUIFontSimplifiedCh"/>
          <w:b/>
          <w:bCs/>
        </w:rPr>
        <w:t xml:space="preserve"> re-invoke</w:t>
      </w: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 ['</w:t>
      </w:r>
      <w:proofErr w:type="gramStart"/>
      <w:r w:rsidRPr="00376F93">
        <w:rPr>
          <w:rFonts w:ascii="Arial" w:eastAsia="微软雅黑" w:hAnsi="Arial" w:cs="AppleExternalUIFontSimplifiedCh"/>
          <w:sz w:val="22"/>
          <w:szCs w:val="22"/>
        </w:rPr>
        <w:t>ri:ɪn'vəuk</w:t>
      </w:r>
      <w:proofErr w:type="gramEnd"/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] v. </w:t>
      </w:r>
      <w:r w:rsidRPr="00376F93">
        <w:rPr>
          <w:rFonts w:ascii="Arial" w:eastAsia="微软雅黑" w:hAnsi="Arial" w:cs="AppleExternalUIFontSimplifiedCh"/>
          <w:sz w:val="22"/>
          <w:szCs w:val="22"/>
        </w:rPr>
        <w:t>重新调用</w:t>
      </w:r>
    </w:p>
    <w:p w14:paraId="15BCA4AD" w14:textId="77777777" w:rsidR="004A7E54" w:rsidRPr="00376F93" w:rsidRDefault="004A7E54" w:rsidP="004A7E5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function was re-invoked after the program crashed.</w:t>
      </w:r>
    </w:p>
    <w:p w14:paraId="64ADB5DC" w14:textId="1E407983" w:rsidR="004A7E54" w:rsidRPr="00376F93" w:rsidRDefault="004A7E54" w:rsidP="004A7E5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application allows you to re-invoke previous commands.</w:t>
      </w:r>
    </w:p>
    <w:p w14:paraId="77269E99" w14:textId="77777777" w:rsidR="004A7E54" w:rsidRPr="00376F93" w:rsidRDefault="004A7E54" w:rsidP="004A7E5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r w:rsidRPr="00376F93">
        <w:rPr>
          <w:rFonts w:ascii="Arial" w:eastAsia="微软雅黑" w:hAnsi="Arial" w:cs="AppleExternalUIFontSimplifiedCh"/>
          <w:b/>
          <w:bCs/>
        </w:rPr>
        <w:t xml:space="preserve">self-explanatory </w:t>
      </w:r>
      <w:r w:rsidRPr="00376F93">
        <w:rPr>
          <w:rFonts w:ascii="Arial" w:eastAsia="微软雅黑" w:hAnsi="Arial" w:cs="AppleExternalUIFontSimplifiedCh"/>
          <w:sz w:val="22"/>
          <w:szCs w:val="22"/>
        </w:rPr>
        <w:t>['self-</w:t>
      </w:r>
      <w:proofErr w:type="gramStart"/>
      <w:r w:rsidRPr="00376F93">
        <w:rPr>
          <w:rFonts w:ascii="Arial" w:eastAsia="微软雅黑" w:hAnsi="Arial" w:cs="AppleExternalUIFontSimplifiedCh"/>
          <w:sz w:val="22"/>
          <w:szCs w:val="22"/>
        </w:rPr>
        <w:t>ɪk'splænətɔ:ri</w:t>
      </w:r>
      <w:proofErr w:type="gramEnd"/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] adj. </w:t>
      </w:r>
      <w:r w:rsidRPr="00376F93">
        <w:rPr>
          <w:rFonts w:ascii="Arial" w:eastAsia="微软雅黑" w:hAnsi="Arial" w:cs="AppleExternalUIFontSimplifiedCh"/>
          <w:sz w:val="22"/>
          <w:szCs w:val="22"/>
        </w:rPr>
        <w:t>不言自明的，显而易见的</w:t>
      </w:r>
    </w:p>
    <w:p w14:paraId="1F9F4B8B" w14:textId="77777777" w:rsidR="004A7E54" w:rsidRPr="00376F93" w:rsidRDefault="004A7E54" w:rsidP="004A7E5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instructions were self-explanatory and easy to follow.</w:t>
      </w:r>
    </w:p>
    <w:p w14:paraId="0BB239E7" w14:textId="63A816C9" w:rsidR="004A7E54" w:rsidRPr="00376F93" w:rsidRDefault="004A7E54" w:rsidP="004A7E5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error message was not self-explanatory and required further investigation.</w:t>
      </w:r>
    </w:p>
    <w:p w14:paraId="777667F8" w14:textId="77777777" w:rsidR="004A7E54" w:rsidRPr="00376F93" w:rsidRDefault="004A7E54" w:rsidP="004A7E5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r w:rsidRPr="00376F93">
        <w:rPr>
          <w:rFonts w:ascii="Arial" w:eastAsia="微软雅黑" w:hAnsi="Arial" w:cs="AppleExternalUIFontSimplifiedCh"/>
          <w:b/>
          <w:bCs/>
        </w:rPr>
        <w:t>prompt</w:t>
      </w:r>
      <w:r w:rsidRPr="00376F93">
        <w:rPr>
          <w:rFonts w:ascii="Arial" w:eastAsia="微软雅黑" w:hAnsi="Arial" w:cs="AppleExternalUIFontSimplifiedCh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[prɑmpt] adj. </w:t>
      </w:r>
      <w:r w:rsidRPr="00376F93">
        <w:rPr>
          <w:rFonts w:ascii="Arial" w:eastAsia="微软雅黑" w:hAnsi="Arial" w:cs="AppleExternalUIFontSimplifiedCh"/>
          <w:sz w:val="22"/>
          <w:szCs w:val="22"/>
        </w:rPr>
        <w:t>迅速的，敏捷的</w:t>
      </w:r>
    </w:p>
    <w:p w14:paraId="147F918D" w14:textId="77777777" w:rsidR="004A7E54" w:rsidRPr="00376F93" w:rsidRDefault="004A7E54" w:rsidP="004A7E5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customer service representative provided prompt assistance.</w:t>
      </w:r>
    </w:p>
    <w:p w14:paraId="753012E1" w14:textId="7F8A627B" w:rsidR="004A7E54" w:rsidRPr="00376F93" w:rsidRDefault="004A7E54" w:rsidP="004A7E5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prompt response to the crisis helped to prevent further damage.</w:t>
      </w:r>
    </w:p>
    <w:p w14:paraId="505145D6" w14:textId="77777777" w:rsidR="004A7E54" w:rsidRPr="00376F93" w:rsidRDefault="004A7E54" w:rsidP="004A7E5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r w:rsidRPr="00376F93">
        <w:rPr>
          <w:rFonts w:ascii="Arial" w:eastAsia="微软雅黑" w:hAnsi="Arial" w:cs="AppleExternalUIFontSimplifiedCh"/>
          <w:b/>
          <w:bCs/>
        </w:rPr>
        <w:t>spot</w:t>
      </w:r>
      <w:r w:rsidRPr="00376F93">
        <w:rPr>
          <w:rFonts w:ascii="Arial" w:eastAsia="微软雅黑" w:hAnsi="Arial" w:cs="AppleExternalUIFontSimplifiedCh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[spɑt] n. </w:t>
      </w:r>
      <w:r w:rsidRPr="00376F93">
        <w:rPr>
          <w:rFonts w:ascii="Arial" w:eastAsia="微软雅黑" w:hAnsi="Arial" w:cs="AppleExternalUIFontSimplifiedCh"/>
          <w:sz w:val="22"/>
          <w:szCs w:val="22"/>
        </w:rPr>
        <w:t>地点，现场，斑点</w:t>
      </w:r>
    </w:p>
    <w:p w14:paraId="58F10592" w14:textId="77777777" w:rsidR="004A7E54" w:rsidRPr="00376F93" w:rsidRDefault="004A7E54" w:rsidP="004A7E5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construction crew marked the spot where the new building would be constructed.</w:t>
      </w:r>
    </w:p>
    <w:p w14:paraId="22B181BE" w14:textId="01BDF132" w:rsidR="004A7E54" w:rsidRPr="00376F93" w:rsidRDefault="004A7E54" w:rsidP="004A7E5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carpet had several spots that were difficult to remove.</w:t>
      </w:r>
    </w:p>
    <w:p w14:paraId="0ECB2AD8" w14:textId="77777777" w:rsidR="004A7E54" w:rsidRPr="00376F93" w:rsidRDefault="004A7E54" w:rsidP="004A7E5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r w:rsidRPr="00376F93">
        <w:rPr>
          <w:rFonts w:ascii="Arial" w:eastAsia="微软雅黑" w:hAnsi="Arial" w:cs="AppleExternalUIFontSimplifiedCh"/>
          <w:b/>
          <w:bCs/>
        </w:rPr>
        <w:t>annoyance</w:t>
      </w:r>
      <w:r w:rsidRPr="00376F93">
        <w:rPr>
          <w:rFonts w:ascii="Arial" w:eastAsia="微软雅黑" w:hAnsi="Arial" w:cs="AppleExternalUIFontSimplifiedCh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[ə'nɔɪəns] n. </w:t>
      </w:r>
      <w:r w:rsidRPr="00376F93">
        <w:rPr>
          <w:rFonts w:ascii="Arial" w:eastAsia="微软雅黑" w:hAnsi="Arial" w:cs="AppleExternalUIFontSimplifiedCh"/>
          <w:sz w:val="22"/>
          <w:szCs w:val="22"/>
        </w:rPr>
        <w:t>烦恼，烦人的事</w:t>
      </w:r>
    </w:p>
    <w:p w14:paraId="23376BA0" w14:textId="77777777" w:rsidR="004A7E54" w:rsidRPr="00376F93" w:rsidRDefault="004A7E54" w:rsidP="004A7E5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constant noise from the construction site was an annoyance to the neighbors.</w:t>
      </w:r>
    </w:p>
    <w:p w14:paraId="4FB7D555" w14:textId="22988090" w:rsidR="004A7E54" w:rsidRPr="00376F93" w:rsidRDefault="004A7E54" w:rsidP="004A7E5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pop-up ads on the website were a major annoyance for users.</w:t>
      </w:r>
    </w:p>
    <w:p w14:paraId="5A7FEF66" w14:textId="77777777" w:rsidR="004A7E54" w:rsidRPr="00376F93" w:rsidRDefault="004A7E54" w:rsidP="004A7E5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lastRenderedPageBreak/>
        <w:t xml:space="preserve">▲ </w:t>
      </w:r>
      <w:r w:rsidRPr="00376F93">
        <w:rPr>
          <w:rFonts w:ascii="Arial" w:eastAsia="微软雅黑" w:hAnsi="Arial" w:cs="AppleExternalUIFontSimplifiedCh"/>
          <w:b/>
          <w:bCs/>
        </w:rPr>
        <w:t>tappable</w:t>
      </w:r>
      <w:r w:rsidRPr="00376F93">
        <w:rPr>
          <w:rFonts w:ascii="Arial" w:eastAsia="微软雅黑" w:hAnsi="Arial" w:cs="AppleExternalUIFontSimplifiedCh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['tæpəbl] adj. </w:t>
      </w:r>
      <w:r w:rsidRPr="00376F93">
        <w:rPr>
          <w:rFonts w:ascii="Arial" w:eastAsia="微软雅黑" w:hAnsi="Arial" w:cs="AppleExternalUIFontSimplifiedCh"/>
          <w:sz w:val="22"/>
          <w:szCs w:val="22"/>
        </w:rPr>
        <w:t>可点击的</w:t>
      </w:r>
    </w:p>
    <w:p w14:paraId="79100DDE" w14:textId="77777777" w:rsidR="004A7E54" w:rsidRPr="00376F93" w:rsidRDefault="004A7E54" w:rsidP="004A7E5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button on the screen was tappable and responsive.</w:t>
      </w:r>
    </w:p>
    <w:p w14:paraId="72C60BD5" w14:textId="4F88D7BF" w:rsidR="004A7E54" w:rsidRPr="00376F93" w:rsidRDefault="004A7E54" w:rsidP="004A7E5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application uses tappable icons for easy navigation.</w:t>
      </w:r>
    </w:p>
    <w:p w14:paraId="32C0F1C7" w14:textId="77777777" w:rsidR="004A7E54" w:rsidRPr="00376F93" w:rsidRDefault="004A7E54" w:rsidP="004A7E5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r w:rsidRPr="00376F93">
        <w:rPr>
          <w:rFonts w:ascii="Arial" w:eastAsia="微软雅黑" w:hAnsi="Arial" w:cs="AppleExternalUIFontSimplifiedCh"/>
          <w:b/>
          <w:bCs/>
        </w:rPr>
        <w:t>convention</w:t>
      </w:r>
      <w:r w:rsidRPr="00376F93">
        <w:rPr>
          <w:rFonts w:ascii="Arial" w:eastAsia="微软雅黑" w:hAnsi="Arial" w:cs="AppleExternalUIFontSimplifiedCh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[kən'venʃən] n. </w:t>
      </w:r>
      <w:r w:rsidRPr="00376F93">
        <w:rPr>
          <w:rFonts w:ascii="Arial" w:eastAsia="微软雅黑" w:hAnsi="Arial" w:cs="AppleExternalUIFontSimplifiedCh"/>
          <w:sz w:val="22"/>
          <w:szCs w:val="22"/>
        </w:rPr>
        <w:t>传统，惯例</w:t>
      </w:r>
    </w:p>
    <w:p w14:paraId="2F081B76" w14:textId="77777777" w:rsidR="004A7E54" w:rsidRPr="00376F93" w:rsidRDefault="004A7E54" w:rsidP="004A7E5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convention was held annually in the same location.</w:t>
      </w:r>
    </w:p>
    <w:p w14:paraId="0AE9B5DF" w14:textId="4416EE16" w:rsidR="004A7E54" w:rsidRPr="00376F93" w:rsidRDefault="004A7E54" w:rsidP="004A7E5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eg. </w:t>
      </w:r>
      <w:bookmarkStart w:id="5" w:name="OLE_LINK7"/>
      <w:bookmarkStart w:id="6" w:name="OLE_LINK8"/>
      <w:r w:rsidRPr="00376F93">
        <w:rPr>
          <w:rFonts w:ascii="Arial" w:eastAsia="微软雅黑" w:hAnsi="Arial" w:cs="AppleExternalUIFontSimplifiedCh"/>
          <w:sz w:val="22"/>
          <w:szCs w:val="22"/>
        </w:rPr>
        <w:t>The programming convention requires the use of camelCase for variable names.</w:t>
      </w:r>
      <w:bookmarkEnd w:id="5"/>
      <w:bookmarkEnd w:id="6"/>
    </w:p>
    <w:p w14:paraId="42F2D8F8" w14:textId="77777777" w:rsidR="004A7E54" w:rsidRPr="00376F93" w:rsidRDefault="004A7E54" w:rsidP="004A7E5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r w:rsidRPr="00376F93">
        <w:rPr>
          <w:rFonts w:ascii="Arial" w:eastAsia="微软雅黑" w:hAnsi="Arial" w:cs="AppleExternalUIFontSimplifiedCh"/>
          <w:b/>
          <w:bCs/>
        </w:rPr>
        <w:t>discourage</w:t>
      </w:r>
      <w:r w:rsidRPr="00376F93">
        <w:rPr>
          <w:rFonts w:ascii="Arial" w:eastAsia="微软雅黑" w:hAnsi="Arial" w:cs="AppleExternalUIFontSimplifiedCh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[dɪs'kɜrɪdʒ] v. </w:t>
      </w:r>
      <w:r w:rsidRPr="00376F93">
        <w:rPr>
          <w:rFonts w:ascii="Arial" w:eastAsia="微软雅黑" w:hAnsi="Arial" w:cs="AppleExternalUIFontSimplifiedCh"/>
          <w:sz w:val="22"/>
          <w:szCs w:val="22"/>
        </w:rPr>
        <w:t>使泄气，使灰心</w:t>
      </w:r>
    </w:p>
    <w:p w14:paraId="797A7B55" w14:textId="77777777" w:rsidR="004A7E54" w:rsidRPr="00376F93" w:rsidRDefault="004A7E54" w:rsidP="004A7E5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negative feedback from the boss discouraged the employee.</w:t>
      </w:r>
    </w:p>
    <w:p w14:paraId="6ADA5287" w14:textId="77777777" w:rsidR="004A7E54" w:rsidRPr="00376F93" w:rsidRDefault="004A7E54" w:rsidP="004A7E5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lack of progress on the project discouraged the team.</w:t>
      </w:r>
    </w:p>
    <w:p w14:paraId="26049D77" w14:textId="77777777" w:rsidR="004A7E54" w:rsidRPr="00376F93" w:rsidRDefault="004A7E54" w:rsidP="004A7E5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r w:rsidRPr="00376F93">
        <w:rPr>
          <w:rFonts w:ascii="Arial" w:eastAsia="微软雅黑" w:hAnsi="Arial" w:cs="AppleExternalUIFontSimplifiedCh"/>
          <w:b/>
          <w:bCs/>
        </w:rPr>
        <w:t>recap</w:t>
      </w:r>
      <w:r w:rsidRPr="00376F93">
        <w:rPr>
          <w:rFonts w:ascii="Arial" w:eastAsia="微软雅黑" w:hAnsi="Arial" w:cs="AppleExternalUIFontSimplifiedCh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>['</w:t>
      </w:r>
      <w:proofErr w:type="gramStart"/>
      <w:r w:rsidRPr="00376F93">
        <w:rPr>
          <w:rFonts w:ascii="Arial" w:eastAsia="微软雅黑" w:hAnsi="Arial" w:cs="AppleExternalUIFontSimplifiedCh"/>
          <w:sz w:val="22"/>
          <w:szCs w:val="22"/>
        </w:rPr>
        <w:t>ri:kæp</w:t>
      </w:r>
      <w:proofErr w:type="gramEnd"/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] n. </w:t>
      </w:r>
      <w:r w:rsidRPr="00376F93">
        <w:rPr>
          <w:rFonts w:ascii="Arial" w:eastAsia="微软雅黑" w:hAnsi="Arial" w:cs="AppleExternalUIFontSimplifiedCh"/>
          <w:sz w:val="22"/>
          <w:szCs w:val="22"/>
        </w:rPr>
        <w:t>总结，概括</w:t>
      </w:r>
    </w:p>
    <w:p w14:paraId="1A199E86" w14:textId="77777777" w:rsidR="004A7E54" w:rsidRPr="00376F93" w:rsidRDefault="004A7E54" w:rsidP="004A7E5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presenter provided a recap of the key points at the end of the meeting.</w:t>
      </w:r>
    </w:p>
    <w:p w14:paraId="1AAB0ED0" w14:textId="13E22EF7" w:rsidR="004A7E54" w:rsidRPr="00376F93" w:rsidRDefault="004A7E54" w:rsidP="004A7E54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recap of the previous episode helped to refresh the viewer's memory.</w:t>
      </w:r>
    </w:p>
    <w:p w14:paraId="26128D18" w14:textId="77777777" w:rsidR="00052152" w:rsidRPr="00376F93" w:rsidRDefault="00052152" w:rsidP="0005215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r w:rsidRPr="00376F93">
        <w:rPr>
          <w:rFonts w:ascii="Arial" w:eastAsia="微软雅黑" w:hAnsi="Arial" w:cs="AppleExternalUIFontSimplifiedCh"/>
          <w:b/>
          <w:bCs/>
        </w:rPr>
        <w:t>intentional</w:t>
      </w:r>
      <w:r w:rsidRPr="00376F93">
        <w:rPr>
          <w:rFonts w:ascii="Arial" w:eastAsia="微软雅黑" w:hAnsi="Arial" w:cs="AppleExternalUIFontSimplifiedCh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[in'tenʃənəl] adj. </w:t>
      </w:r>
      <w:r w:rsidRPr="00376F93">
        <w:rPr>
          <w:rFonts w:ascii="Arial" w:eastAsia="微软雅黑" w:hAnsi="Arial" w:cs="AppleExternalUIFontSimplifiedCh"/>
          <w:sz w:val="22"/>
          <w:szCs w:val="22"/>
        </w:rPr>
        <w:t>故意的，有意的</w:t>
      </w:r>
    </w:p>
    <w:p w14:paraId="28D9F3D5" w14:textId="3C171463" w:rsidR="00052152" w:rsidRPr="00376F93" w:rsidRDefault="00052152" w:rsidP="0005215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intentional act of littering is punishable by law.</w:t>
      </w:r>
    </w:p>
    <w:p w14:paraId="4C6BFD15" w14:textId="77777777" w:rsidR="00052152" w:rsidRPr="00376F93" w:rsidRDefault="00052152" w:rsidP="0005215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r w:rsidRPr="00376F93">
        <w:rPr>
          <w:rFonts w:ascii="Arial" w:eastAsia="微软雅黑" w:hAnsi="Arial" w:cs="AppleExternalUIFontSimplifiedCh"/>
          <w:b/>
          <w:bCs/>
        </w:rPr>
        <w:t>umph</w:t>
      </w:r>
      <w:r w:rsidRPr="00376F93">
        <w:rPr>
          <w:rFonts w:ascii="Arial" w:eastAsia="微软雅黑" w:hAnsi="Arial" w:cs="AppleExternalUIFontSimplifiedCh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[ʌmf] n. </w:t>
      </w:r>
      <w:r w:rsidRPr="00376F93">
        <w:rPr>
          <w:rFonts w:ascii="Arial" w:eastAsia="微软雅黑" w:hAnsi="Arial" w:cs="AppleExternalUIFontSimplifiedCh"/>
          <w:sz w:val="22"/>
          <w:szCs w:val="22"/>
        </w:rPr>
        <w:t>活力，劲头</w:t>
      </w:r>
    </w:p>
    <w:p w14:paraId="4DE7EEEE" w14:textId="32E0857A" w:rsidR="00052152" w:rsidRPr="00376F93" w:rsidRDefault="00052152" w:rsidP="0005215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singer's performance was full of umph and energy.</w:t>
      </w:r>
    </w:p>
    <w:p w14:paraId="55C5EFBC" w14:textId="77777777" w:rsidR="00052152" w:rsidRPr="00376F93" w:rsidRDefault="00052152" w:rsidP="0005215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r w:rsidRPr="00376F93">
        <w:rPr>
          <w:rFonts w:ascii="Arial" w:eastAsia="微软雅黑" w:hAnsi="Arial" w:cs="AppleExternalUIFontSimplifiedCh"/>
          <w:b/>
          <w:bCs/>
        </w:rPr>
        <w:t>subscriber</w:t>
      </w:r>
      <w:r w:rsidRPr="00376F93">
        <w:rPr>
          <w:rFonts w:ascii="Arial" w:eastAsia="微软雅黑" w:hAnsi="Arial" w:cs="AppleExternalUIFontSimplifiedCh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[səb'skraibər] n. </w:t>
      </w:r>
      <w:r w:rsidRPr="00376F93">
        <w:rPr>
          <w:rFonts w:ascii="Arial" w:eastAsia="微软雅黑" w:hAnsi="Arial" w:cs="AppleExternalUIFontSimplifiedCh"/>
          <w:sz w:val="22"/>
          <w:szCs w:val="22"/>
        </w:rPr>
        <w:t>订阅者</w:t>
      </w:r>
    </w:p>
    <w:p w14:paraId="5BBB99BF" w14:textId="769D6006" w:rsidR="00052152" w:rsidRPr="00376F93" w:rsidRDefault="00052152" w:rsidP="0005215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newspaper has over a million subscribers.</w:t>
      </w:r>
    </w:p>
    <w:p w14:paraId="47061A84" w14:textId="77777777" w:rsidR="00052152" w:rsidRPr="00376F93" w:rsidRDefault="00052152" w:rsidP="0005215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r w:rsidRPr="00376F93">
        <w:rPr>
          <w:rFonts w:ascii="Arial" w:eastAsia="微软雅黑" w:hAnsi="Arial" w:cs="AppleExternalUIFontSimplifiedCh"/>
          <w:b/>
          <w:bCs/>
        </w:rPr>
        <w:t>retention</w:t>
      </w:r>
      <w:r w:rsidRPr="00376F93">
        <w:rPr>
          <w:rFonts w:ascii="Arial" w:eastAsia="微软雅黑" w:hAnsi="Arial" w:cs="AppleExternalUIFontSimplifiedCh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[ri'tenʃən] n. </w:t>
      </w:r>
      <w:r w:rsidRPr="00376F93">
        <w:rPr>
          <w:rFonts w:ascii="Arial" w:eastAsia="微软雅黑" w:hAnsi="Arial" w:cs="AppleExternalUIFontSimplifiedCh"/>
          <w:sz w:val="22"/>
          <w:szCs w:val="22"/>
        </w:rPr>
        <w:t>保留，保持</w:t>
      </w:r>
    </w:p>
    <w:p w14:paraId="7678607B" w14:textId="6A066BE2" w:rsidR="00052152" w:rsidRPr="00376F93" w:rsidRDefault="00052152" w:rsidP="0005215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company's retention rate of employees has increased over the past year.</w:t>
      </w:r>
    </w:p>
    <w:p w14:paraId="031A33FE" w14:textId="34313042" w:rsidR="00052152" w:rsidRPr="00376F93" w:rsidRDefault="00052152" w:rsidP="0005215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r w:rsidRPr="00376F93">
        <w:rPr>
          <w:rFonts w:ascii="Arial" w:eastAsia="微软雅黑" w:hAnsi="Arial" w:cs="AppleExternalUIFontSimplifiedCh"/>
          <w:b/>
          <w:bCs/>
        </w:rPr>
        <w:t>prodigy</w:t>
      </w:r>
      <w:r w:rsidRPr="00376F93">
        <w:rPr>
          <w:rFonts w:ascii="Arial" w:eastAsia="微软雅黑" w:hAnsi="Arial" w:cs="AppleExternalUIFontSimplifiedCh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['prɑdədʒi] n. </w:t>
      </w:r>
      <w:r w:rsidRPr="00376F93">
        <w:rPr>
          <w:rFonts w:ascii="Arial" w:eastAsia="微软雅黑" w:hAnsi="Arial" w:cs="AppleExternalUIFontSimplifiedCh"/>
          <w:sz w:val="22"/>
          <w:szCs w:val="22"/>
        </w:rPr>
        <w:t>奇才，天才</w:t>
      </w:r>
      <w:r w:rsidR="008973E6" w:rsidRPr="00376F93">
        <w:rPr>
          <w:rFonts w:ascii="Arial" w:eastAsia="微软雅黑" w:hAnsi="Arial" w:cs="AppleExternalUIFontSimplifiedCh" w:hint="eastAsia"/>
          <w:sz w:val="22"/>
          <w:szCs w:val="22"/>
        </w:rPr>
        <w:t>；奇迹</w:t>
      </w:r>
    </w:p>
    <w:p w14:paraId="7C66BC3D" w14:textId="7035E95A" w:rsidR="00052152" w:rsidRPr="00376F93" w:rsidRDefault="00052152" w:rsidP="0005215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young musician was a prodigy, composing his first piece of music at age five.</w:t>
      </w:r>
    </w:p>
    <w:p w14:paraId="36B2BE49" w14:textId="77777777" w:rsidR="00052152" w:rsidRPr="00376F93" w:rsidRDefault="00052152" w:rsidP="0005215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r w:rsidRPr="00376F93">
        <w:rPr>
          <w:rFonts w:ascii="Arial" w:eastAsia="微软雅黑" w:hAnsi="Arial" w:cs="AppleExternalUIFontSimplifiedCh"/>
          <w:b/>
          <w:bCs/>
        </w:rPr>
        <w:t>emeritus</w:t>
      </w:r>
      <w:r w:rsidRPr="00376F93">
        <w:rPr>
          <w:rFonts w:ascii="Arial" w:eastAsia="微软雅黑" w:hAnsi="Arial" w:cs="AppleExternalUIFontSimplifiedCh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[ə'mɛrɪtəs] adj. </w:t>
      </w:r>
      <w:r w:rsidRPr="00376F93">
        <w:rPr>
          <w:rFonts w:ascii="Arial" w:eastAsia="微软雅黑" w:hAnsi="Arial" w:cs="AppleExternalUIFontSimplifiedCh"/>
          <w:sz w:val="22"/>
          <w:szCs w:val="22"/>
        </w:rPr>
        <w:t>退休的，名誉退休的</w:t>
      </w:r>
    </w:p>
    <w:p w14:paraId="2432F849" w14:textId="4431A4D1" w:rsidR="00052152" w:rsidRPr="00376F93" w:rsidRDefault="00052152" w:rsidP="0005215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Professor Smith is now an emeritus professor at the university.</w:t>
      </w:r>
    </w:p>
    <w:p w14:paraId="526BE043" w14:textId="77777777" w:rsidR="00052152" w:rsidRPr="00376F93" w:rsidRDefault="00052152" w:rsidP="0005215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r w:rsidRPr="00376F93">
        <w:rPr>
          <w:rFonts w:ascii="Arial" w:eastAsia="微软雅黑" w:hAnsi="Arial" w:cs="AppleExternalUIFontSimplifiedCh"/>
          <w:b/>
          <w:bCs/>
        </w:rPr>
        <w:t>alongside</w:t>
      </w:r>
      <w:r w:rsidRPr="00376F93">
        <w:rPr>
          <w:rFonts w:ascii="Arial" w:eastAsia="微软雅黑" w:hAnsi="Arial" w:cs="AppleExternalUIFontSimplifiedCh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[ə'lɔŋ'saɪd] prep. </w:t>
      </w:r>
      <w:r w:rsidRPr="00376F93">
        <w:rPr>
          <w:rFonts w:ascii="Arial" w:eastAsia="微软雅黑" w:hAnsi="Arial" w:cs="AppleExternalUIFontSimplifiedCh"/>
          <w:sz w:val="22"/>
          <w:szCs w:val="22"/>
        </w:rPr>
        <w:t>在旁边，与</w:t>
      </w:r>
      <w:r w:rsidRPr="00376F93">
        <w:rPr>
          <w:rFonts w:ascii="Arial" w:eastAsia="微软雅黑" w:hAnsi="Arial" w:cs="AppleExternalUIFontSimplifiedCh"/>
          <w:sz w:val="22"/>
          <w:szCs w:val="22"/>
        </w:rPr>
        <w:t>...</w:t>
      </w:r>
      <w:r w:rsidRPr="00376F93">
        <w:rPr>
          <w:rFonts w:ascii="Arial" w:eastAsia="微软雅黑" w:hAnsi="Arial" w:cs="AppleExternalUIFontSimplifiedCh"/>
          <w:sz w:val="22"/>
          <w:szCs w:val="22"/>
        </w:rPr>
        <w:t>同时</w:t>
      </w:r>
    </w:p>
    <w:p w14:paraId="550A1677" w14:textId="09C37947" w:rsidR="00052152" w:rsidRPr="00376F93" w:rsidRDefault="00052152" w:rsidP="0005215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new features will be released alongside the latest version of the software.</w:t>
      </w:r>
    </w:p>
    <w:p w14:paraId="7F0CBE26" w14:textId="77777777" w:rsidR="00052152" w:rsidRPr="00376F93" w:rsidRDefault="00052152" w:rsidP="0005215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r w:rsidRPr="00376F93">
        <w:rPr>
          <w:rFonts w:ascii="Arial" w:eastAsia="微软雅黑" w:hAnsi="Arial" w:cs="AppleExternalUIFontSimplifiedCh"/>
          <w:b/>
          <w:bCs/>
        </w:rPr>
        <w:t>overlap</w:t>
      </w:r>
      <w:r w:rsidRPr="00376F93">
        <w:rPr>
          <w:rFonts w:ascii="Arial" w:eastAsia="微软雅黑" w:hAnsi="Arial" w:cs="AppleExternalUIFontSimplifiedCh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['oʊvərlæp] n. </w:t>
      </w:r>
      <w:r w:rsidRPr="00376F93">
        <w:rPr>
          <w:rFonts w:ascii="Arial" w:eastAsia="微软雅黑" w:hAnsi="Arial" w:cs="AppleExternalUIFontSimplifiedCh"/>
          <w:sz w:val="22"/>
          <w:szCs w:val="22"/>
        </w:rPr>
        <w:t>重叠，重合部分</w:t>
      </w:r>
    </w:p>
    <w:p w14:paraId="26E7BFBA" w14:textId="77777777" w:rsidR="00052152" w:rsidRPr="00376F93" w:rsidRDefault="00052152" w:rsidP="0005215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two projects had a significant overlap in their objectives and resources.</w:t>
      </w:r>
    </w:p>
    <w:p w14:paraId="2675DAED" w14:textId="6C724E0A" w:rsidR="00052152" w:rsidRPr="00376F93" w:rsidRDefault="00052152" w:rsidP="0005215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r w:rsidRPr="00376F93">
        <w:rPr>
          <w:rFonts w:ascii="Arial" w:eastAsia="微软雅黑" w:hAnsi="Arial" w:cs="AppleExternalUIFontSimplifiedCh"/>
          <w:b/>
          <w:bCs/>
        </w:rPr>
        <w:t>notch</w:t>
      </w:r>
      <w:r w:rsidRPr="00376F93">
        <w:rPr>
          <w:rFonts w:ascii="Arial" w:eastAsia="微软雅黑" w:hAnsi="Arial" w:cs="AppleExternalUIFontSimplifiedCh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[nɑtʃ] n. </w:t>
      </w:r>
      <w:r w:rsidRPr="00376F93">
        <w:rPr>
          <w:rFonts w:ascii="Arial" w:eastAsia="微软雅黑" w:hAnsi="Arial" w:cs="AppleExternalUIFontSimplifiedCh"/>
          <w:sz w:val="22"/>
          <w:szCs w:val="22"/>
        </w:rPr>
        <w:t>刻痕</w:t>
      </w:r>
      <w:r w:rsidR="00D43237" w:rsidRPr="00376F93">
        <w:rPr>
          <w:rFonts w:ascii="Arial" w:eastAsia="微软雅黑" w:hAnsi="Arial" w:cs="AppleExternalUIFontSimplifiedCh" w:hint="eastAsia"/>
          <w:sz w:val="22"/>
          <w:szCs w:val="22"/>
        </w:rPr>
        <w:t>；</w:t>
      </w:r>
      <w:r w:rsidRPr="00376F93">
        <w:rPr>
          <w:rFonts w:ascii="Arial" w:eastAsia="微软雅黑" w:hAnsi="Arial" w:cs="AppleExternalUIFontSimplifiedCh"/>
          <w:sz w:val="22"/>
          <w:szCs w:val="22"/>
        </w:rPr>
        <w:t>等级，档次</w:t>
      </w:r>
    </w:p>
    <w:p w14:paraId="125C7C4F" w14:textId="77777777" w:rsidR="00052152" w:rsidRPr="00376F93" w:rsidRDefault="00052152" w:rsidP="0005215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new smartphone model has a higher price and more features, putting it in a higher notch than its predecessor.</w:t>
      </w:r>
    </w:p>
    <w:p w14:paraId="01199DBF" w14:textId="77777777" w:rsidR="00052152" w:rsidRPr="00376F93" w:rsidRDefault="00052152" w:rsidP="0005215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</w:p>
    <w:p w14:paraId="4EC560F5" w14:textId="77777777" w:rsidR="00052152" w:rsidRPr="00376F93" w:rsidRDefault="00052152" w:rsidP="0005215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r w:rsidRPr="00376F93">
        <w:rPr>
          <w:rFonts w:ascii="Arial" w:eastAsia="微软雅黑" w:hAnsi="Arial" w:cs="AppleExternalUIFontSimplifiedCh"/>
          <w:b/>
          <w:bCs/>
        </w:rPr>
        <w:t>gradient</w:t>
      </w:r>
      <w:r w:rsidRPr="00376F93">
        <w:rPr>
          <w:rFonts w:ascii="Arial" w:eastAsia="微软雅黑" w:hAnsi="Arial" w:cs="AppleExternalUIFontSimplifiedCh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['ɡreɪdiənt] n. </w:t>
      </w:r>
      <w:r w:rsidRPr="00376F93">
        <w:rPr>
          <w:rFonts w:ascii="Arial" w:eastAsia="微软雅黑" w:hAnsi="Arial" w:cs="AppleExternalUIFontSimplifiedCh"/>
          <w:sz w:val="22"/>
          <w:szCs w:val="22"/>
        </w:rPr>
        <w:t>梯度，坡度</w:t>
      </w:r>
    </w:p>
    <w:p w14:paraId="0933026D" w14:textId="7828CBF1" w:rsidR="00052152" w:rsidRPr="00376F93" w:rsidRDefault="00052152" w:rsidP="0005215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gradient of a function represents the rate of change of the function with respect to its input.</w:t>
      </w:r>
    </w:p>
    <w:p w14:paraId="04F0C8EC" w14:textId="77777777" w:rsidR="00052152" w:rsidRPr="00376F93" w:rsidRDefault="00052152" w:rsidP="0005215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r w:rsidRPr="00376F93">
        <w:rPr>
          <w:rFonts w:ascii="Arial" w:eastAsia="微软雅黑" w:hAnsi="Arial" w:cs="AppleExternalUIFontSimplifiedCh"/>
          <w:b/>
          <w:bCs/>
        </w:rPr>
        <w:t>shortcut</w:t>
      </w:r>
      <w:r w:rsidRPr="00376F93">
        <w:rPr>
          <w:rFonts w:ascii="Arial" w:eastAsia="微软雅黑" w:hAnsi="Arial" w:cs="AppleExternalUIFontSimplifiedCh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['ʃɔrtkʌt] n. </w:t>
      </w:r>
      <w:r w:rsidRPr="00376F93">
        <w:rPr>
          <w:rFonts w:ascii="Arial" w:eastAsia="微软雅黑" w:hAnsi="Arial" w:cs="AppleExternalUIFontSimplifiedCh"/>
          <w:sz w:val="22"/>
          <w:szCs w:val="22"/>
        </w:rPr>
        <w:t>捷径，近路</w:t>
      </w:r>
    </w:p>
    <w:p w14:paraId="7A840143" w14:textId="185A87C7" w:rsidR="00052152" w:rsidRPr="00376F93" w:rsidRDefault="00052152" w:rsidP="0005215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You can use the keyboard shortcut "Ctrl+C" to copy text instead of using the mouse to select "Copy" from the menu.</w:t>
      </w:r>
    </w:p>
    <w:p w14:paraId="353152CA" w14:textId="77777777" w:rsidR="00052152" w:rsidRPr="00376F93" w:rsidRDefault="00052152" w:rsidP="0005215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r w:rsidRPr="00376F93">
        <w:rPr>
          <w:rFonts w:ascii="Arial" w:eastAsia="微软雅黑" w:hAnsi="Arial" w:cs="AppleExternalUIFontSimplifiedCh"/>
          <w:b/>
          <w:bCs/>
        </w:rPr>
        <w:t>radial</w:t>
      </w:r>
      <w:r w:rsidRPr="00376F93">
        <w:rPr>
          <w:rFonts w:ascii="Arial" w:eastAsia="微软雅黑" w:hAnsi="Arial" w:cs="AppleExternalUIFontSimplifiedCh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['reɪdiəl] adj. </w:t>
      </w:r>
      <w:r w:rsidRPr="00376F93">
        <w:rPr>
          <w:rFonts w:ascii="Arial" w:eastAsia="微软雅黑" w:hAnsi="Arial" w:cs="AppleExternalUIFontSimplifiedCh"/>
          <w:sz w:val="22"/>
          <w:szCs w:val="22"/>
        </w:rPr>
        <w:t>径向的</w:t>
      </w:r>
    </w:p>
    <w:p w14:paraId="389AA40A" w14:textId="6417A9CB" w:rsidR="00052152" w:rsidRPr="00376F93" w:rsidRDefault="00052152" w:rsidP="0005215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design of the tire includes a radial structure to provide better stability and durability.</w:t>
      </w:r>
    </w:p>
    <w:p w14:paraId="1F93E4EF" w14:textId="77777777" w:rsidR="00052152" w:rsidRPr="00376F93" w:rsidRDefault="00052152" w:rsidP="0005215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r w:rsidRPr="00376F93">
        <w:rPr>
          <w:rFonts w:ascii="Arial" w:eastAsia="微软雅黑" w:hAnsi="Arial" w:cs="AppleExternalUIFontSimplifiedCh"/>
          <w:b/>
          <w:bCs/>
        </w:rPr>
        <w:t>remarkable</w:t>
      </w:r>
      <w:r w:rsidRPr="00376F93">
        <w:rPr>
          <w:rFonts w:ascii="Arial" w:eastAsia="微软雅黑" w:hAnsi="Arial" w:cs="AppleExternalUIFontSimplifiedCh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[rɪ'mɑrkəbl] adj. </w:t>
      </w:r>
      <w:r w:rsidRPr="00376F93">
        <w:rPr>
          <w:rFonts w:ascii="Arial" w:eastAsia="微软雅黑" w:hAnsi="Arial" w:cs="AppleExternalUIFontSimplifiedCh"/>
          <w:sz w:val="22"/>
          <w:szCs w:val="22"/>
        </w:rPr>
        <w:t>显著的，非凡的</w:t>
      </w:r>
    </w:p>
    <w:p w14:paraId="46382E58" w14:textId="7AD9BC0A" w:rsidR="00052152" w:rsidRPr="00376F93" w:rsidRDefault="00052152" w:rsidP="0005215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new technology has remarkable capabilities and is expected to revolutionize the industry.</w:t>
      </w:r>
    </w:p>
    <w:p w14:paraId="7456AFD8" w14:textId="77777777" w:rsidR="00052152" w:rsidRPr="00376F93" w:rsidRDefault="00052152" w:rsidP="0005215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r w:rsidRPr="00376F93">
        <w:rPr>
          <w:rFonts w:ascii="Arial" w:eastAsia="微软雅黑" w:hAnsi="Arial" w:cs="AppleExternalUIFontSimplifiedCh"/>
          <w:b/>
          <w:bCs/>
        </w:rPr>
        <w:t>reshuffle</w:t>
      </w:r>
      <w:r w:rsidRPr="00376F93">
        <w:rPr>
          <w:rFonts w:ascii="Arial" w:eastAsia="微软雅黑" w:hAnsi="Arial" w:cs="AppleExternalUIFontSimplifiedCh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[ri'ʃʌfl] v. </w:t>
      </w:r>
      <w:r w:rsidRPr="00376F93">
        <w:rPr>
          <w:rFonts w:ascii="Arial" w:eastAsia="微软雅黑" w:hAnsi="Arial" w:cs="AppleExternalUIFontSimplifiedCh"/>
          <w:sz w:val="22"/>
          <w:szCs w:val="22"/>
        </w:rPr>
        <w:t>重新洗牌，改组</w:t>
      </w:r>
    </w:p>
    <w:p w14:paraId="1F67DEC4" w14:textId="0E0FD009" w:rsidR="00052152" w:rsidRPr="00376F93" w:rsidRDefault="00052152" w:rsidP="0005215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company is planning to reshuffle its management team in order to improve performance.</w:t>
      </w:r>
    </w:p>
    <w:p w14:paraId="6ED9D752" w14:textId="77777777" w:rsidR="00052152" w:rsidRPr="00376F93" w:rsidRDefault="00052152" w:rsidP="0005215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r w:rsidRPr="00376F93">
        <w:rPr>
          <w:rFonts w:ascii="Arial" w:eastAsia="微软雅黑" w:hAnsi="Arial" w:cs="AppleExternalUIFontSimplifiedCh"/>
          <w:b/>
          <w:bCs/>
        </w:rPr>
        <w:t>assistive</w:t>
      </w:r>
      <w:r w:rsidRPr="00376F93">
        <w:rPr>
          <w:rFonts w:ascii="Arial" w:eastAsia="微软雅黑" w:hAnsi="Arial" w:cs="AppleExternalUIFontSimplifiedCh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[ə'sɪstɪv] adj. </w:t>
      </w:r>
      <w:r w:rsidRPr="00376F93">
        <w:rPr>
          <w:rFonts w:ascii="Arial" w:eastAsia="微软雅黑" w:hAnsi="Arial" w:cs="AppleExternalUIFontSimplifiedCh"/>
          <w:sz w:val="22"/>
          <w:szCs w:val="22"/>
        </w:rPr>
        <w:t>助理的，辅助的</w:t>
      </w:r>
    </w:p>
    <w:p w14:paraId="7A7030D8" w14:textId="0FAC9B40" w:rsidR="00052152" w:rsidRPr="00376F93" w:rsidRDefault="00052152" w:rsidP="0005215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new software includes assistive technologies to help users with disabilities access and use the system.</w:t>
      </w:r>
    </w:p>
    <w:p w14:paraId="3D0EC9CD" w14:textId="77777777" w:rsidR="00052152" w:rsidRPr="00376F93" w:rsidRDefault="00052152" w:rsidP="0005215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r w:rsidRPr="00376F93">
        <w:rPr>
          <w:rFonts w:ascii="Arial" w:eastAsia="微软雅黑" w:hAnsi="Arial" w:cs="AppleExternalUIFontSimplifiedCh"/>
          <w:b/>
          <w:bCs/>
        </w:rPr>
        <w:t>decorative</w:t>
      </w:r>
      <w:r w:rsidRPr="00376F93">
        <w:rPr>
          <w:rFonts w:ascii="Arial" w:eastAsia="微软雅黑" w:hAnsi="Arial" w:cs="AppleExternalUIFontSimplifiedCh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['dɛkəreɪtɪv] adj. </w:t>
      </w:r>
      <w:r w:rsidRPr="00376F93">
        <w:rPr>
          <w:rFonts w:ascii="Arial" w:eastAsia="微软雅黑" w:hAnsi="Arial" w:cs="AppleExternalUIFontSimplifiedCh"/>
          <w:sz w:val="22"/>
          <w:szCs w:val="22"/>
        </w:rPr>
        <w:t>装饰性的</w:t>
      </w:r>
    </w:p>
    <w:p w14:paraId="4382AAC5" w14:textId="6BCC9FA5" w:rsidR="00052152" w:rsidRPr="00376F93" w:rsidRDefault="00052152" w:rsidP="0005215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decorative elements of the building reflect the cultural and historical influences of the region.</w:t>
      </w:r>
    </w:p>
    <w:p w14:paraId="06DE1BB7" w14:textId="77777777" w:rsidR="00052152" w:rsidRPr="00376F93" w:rsidRDefault="00052152" w:rsidP="0005215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r w:rsidRPr="00376F93">
        <w:rPr>
          <w:rFonts w:ascii="Arial" w:eastAsia="微软雅黑" w:hAnsi="Arial" w:cs="AppleExternalUIFontSimplifiedCh"/>
          <w:b/>
          <w:bCs/>
        </w:rPr>
        <w:t>backend</w:t>
      </w:r>
      <w:r w:rsidRPr="00376F93">
        <w:rPr>
          <w:rFonts w:ascii="Arial" w:eastAsia="微软雅黑" w:hAnsi="Arial" w:cs="AppleExternalUIFontSimplifiedCh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['bækˌɛnd] n. </w:t>
      </w:r>
      <w:r w:rsidRPr="00376F93">
        <w:rPr>
          <w:rFonts w:ascii="Arial" w:eastAsia="微软雅黑" w:hAnsi="Arial" w:cs="AppleExternalUIFontSimplifiedCh"/>
          <w:sz w:val="22"/>
          <w:szCs w:val="22"/>
        </w:rPr>
        <w:t>后端，后台</w:t>
      </w:r>
    </w:p>
    <w:p w14:paraId="70971FD6" w14:textId="24155C07" w:rsidR="00052152" w:rsidRPr="00376F93" w:rsidRDefault="00052152" w:rsidP="0005215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backend of a website includes the server-side programming and database management.</w:t>
      </w:r>
    </w:p>
    <w:p w14:paraId="70AD5338" w14:textId="77777777" w:rsidR="00052152" w:rsidRPr="00376F93" w:rsidRDefault="00052152" w:rsidP="0005215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r w:rsidRPr="0077001E">
        <w:rPr>
          <w:rFonts w:ascii="Arial" w:eastAsia="微软雅黑" w:hAnsi="Arial" w:cs="AppleExternalUIFontSimplifiedCh"/>
          <w:b/>
          <w:bCs/>
        </w:rPr>
        <w:t>envelope</w:t>
      </w:r>
      <w:r w:rsidRPr="0077001E">
        <w:rPr>
          <w:rFonts w:ascii="Arial" w:eastAsia="微软雅黑" w:hAnsi="Arial" w:cs="AppleExternalUIFontSimplifiedCh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['ɛnvəloʊp] n. </w:t>
      </w:r>
      <w:r w:rsidRPr="00376F93">
        <w:rPr>
          <w:rFonts w:ascii="Arial" w:eastAsia="微软雅黑" w:hAnsi="Arial" w:cs="AppleExternalUIFontSimplifiedCh"/>
          <w:sz w:val="22"/>
          <w:szCs w:val="22"/>
        </w:rPr>
        <w:t>信封，封套</w:t>
      </w:r>
    </w:p>
    <w:p w14:paraId="77DD6578" w14:textId="72608597" w:rsidR="00052152" w:rsidRPr="00376F93" w:rsidRDefault="00052152" w:rsidP="0005215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letter was sealed in an envelope and sent by mail.</w:t>
      </w:r>
    </w:p>
    <w:p w14:paraId="038A9F8A" w14:textId="77777777" w:rsidR="00052152" w:rsidRPr="00376F93" w:rsidRDefault="00052152" w:rsidP="0005215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r w:rsidRPr="00376F93">
        <w:rPr>
          <w:rFonts w:ascii="Arial" w:eastAsia="微软雅黑" w:hAnsi="Arial" w:cs="AppleExternalUIFontSimplifiedCh"/>
          <w:b/>
          <w:bCs/>
        </w:rPr>
        <w:t>partition</w:t>
      </w:r>
      <w:r w:rsidRPr="00376F93">
        <w:rPr>
          <w:rFonts w:ascii="Arial" w:eastAsia="微软雅黑" w:hAnsi="Arial" w:cs="AppleExternalUIFontSimplifiedCh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[pɑr'tɪʃən] n. </w:t>
      </w:r>
      <w:r w:rsidRPr="00376F93">
        <w:rPr>
          <w:rFonts w:ascii="Arial" w:eastAsia="微软雅黑" w:hAnsi="Arial" w:cs="AppleExternalUIFontSimplifiedCh"/>
          <w:sz w:val="22"/>
          <w:szCs w:val="22"/>
        </w:rPr>
        <w:t>分割，分隔，隔板</w:t>
      </w:r>
    </w:p>
    <w:p w14:paraId="28D35E24" w14:textId="7BF1D402" w:rsidR="00052152" w:rsidRPr="00376F93" w:rsidRDefault="00052152" w:rsidP="0005215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hard drive is partitioned into different sections for storage and organization.</w:t>
      </w:r>
    </w:p>
    <w:p w14:paraId="4FCF5BA0" w14:textId="77777777" w:rsidR="00052152" w:rsidRPr="00376F93" w:rsidRDefault="00052152" w:rsidP="0005215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r w:rsidRPr="00376F93">
        <w:rPr>
          <w:rFonts w:ascii="Arial" w:eastAsia="微软雅黑" w:hAnsi="Arial" w:cs="AppleExternalUIFontSimplifiedCh"/>
          <w:b/>
          <w:bCs/>
        </w:rPr>
        <w:t>scenario</w:t>
      </w:r>
      <w:r w:rsidRPr="00376F93">
        <w:rPr>
          <w:rFonts w:ascii="Arial" w:eastAsia="微软雅黑" w:hAnsi="Arial" w:cs="AppleExternalUIFontSimplifiedCh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[sə'nærioʊ] n. </w:t>
      </w:r>
      <w:r w:rsidRPr="00376F93">
        <w:rPr>
          <w:rFonts w:ascii="Arial" w:eastAsia="微软雅黑" w:hAnsi="Arial" w:cs="AppleExternalUIFontSimplifiedCh"/>
          <w:sz w:val="22"/>
          <w:szCs w:val="22"/>
        </w:rPr>
        <w:t>情景，剧本，方案</w:t>
      </w:r>
    </w:p>
    <w:p w14:paraId="1565FDF2" w14:textId="075F4F22" w:rsidR="00052152" w:rsidRPr="00376F93" w:rsidRDefault="00052152" w:rsidP="0005215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software includes a feature for creating and testing different scenarios to evaluate potential outcomes.</w:t>
      </w:r>
    </w:p>
    <w:p w14:paraId="04CBF30D" w14:textId="77777777" w:rsidR="00052152" w:rsidRPr="00376F93" w:rsidRDefault="00052152" w:rsidP="0005215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r w:rsidRPr="00376F93">
        <w:rPr>
          <w:rFonts w:ascii="Arial" w:eastAsia="微软雅黑" w:hAnsi="Arial" w:cs="AppleExternalUIFontSimplifiedCh"/>
          <w:b/>
          <w:bCs/>
        </w:rPr>
        <w:t>mitigate</w:t>
      </w:r>
      <w:r w:rsidRPr="00376F93">
        <w:rPr>
          <w:rFonts w:ascii="Arial" w:eastAsia="微软雅黑" w:hAnsi="Arial" w:cs="AppleExternalUIFontSimplifiedCh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['mɪtɪɡeɪt] v. </w:t>
      </w:r>
      <w:r w:rsidRPr="00376F93">
        <w:rPr>
          <w:rFonts w:ascii="Arial" w:eastAsia="微软雅黑" w:hAnsi="Arial" w:cs="AppleExternalUIFontSimplifiedCh"/>
          <w:sz w:val="22"/>
          <w:szCs w:val="22"/>
        </w:rPr>
        <w:t>缓和，减轻</w:t>
      </w:r>
    </w:p>
    <w:p w14:paraId="456C7053" w14:textId="020E7F09" w:rsidR="00376F93" w:rsidRDefault="00052152" w:rsidP="00052152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 w:hint="eastAsia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company is implementing measures to mitigate the environmental impact of its operations.</w:t>
      </w:r>
    </w:p>
    <w:p w14:paraId="234DFF2A" w14:textId="77777777" w:rsidR="00376F93" w:rsidRPr="00376F93" w:rsidRDefault="00376F93" w:rsidP="00376F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r w:rsidRPr="00376F93">
        <w:rPr>
          <w:rFonts w:ascii="Arial" w:eastAsia="微软雅黑" w:hAnsi="Arial" w:cs="AppleExternalUIFontSimplifiedCh"/>
          <w:b/>
          <w:bCs/>
          <w:sz w:val="22"/>
          <w:szCs w:val="22"/>
        </w:rPr>
        <w:t>redundancy</w:t>
      </w: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 [rɪˈdʌndənsi] n. </w:t>
      </w:r>
      <w:r w:rsidRPr="00376F93">
        <w:rPr>
          <w:rFonts w:ascii="Arial" w:eastAsia="微软雅黑" w:hAnsi="Arial" w:cs="AppleExternalUIFontSimplifiedCh"/>
          <w:sz w:val="22"/>
          <w:szCs w:val="22"/>
        </w:rPr>
        <w:t>冗余；多余；裁员；重复</w:t>
      </w:r>
    </w:p>
    <w:p w14:paraId="0242C10F" w14:textId="6C1DF232" w:rsidR="00376F93" w:rsidRDefault="00376F93" w:rsidP="00376F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In computer science, redundancy is often used to ensure data reliability and fault tolerance in storage systems.</w:t>
      </w:r>
    </w:p>
    <w:p w14:paraId="55F504E9" w14:textId="2149A9AF" w:rsidR="00376F93" w:rsidRPr="00376F93" w:rsidRDefault="00376F93" w:rsidP="00376F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>
        <w:rPr>
          <w:rFonts w:ascii="Arial" w:eastAsia="微软雅黑" w:hAnsi="Arial" w:cs="AppleExternalUIFontSimplifiedCh" w:hint="eastAsia"/>
          <w:sz w:val="22"/>
          <w:szCs w:val="22"/>
        </w:rPr>
        <w:lastRenderedPageBreak/>
        <w:t>eg</w:t>
      </w:r>
      <w:r>
        <w:rPr>
          <w:rFonts w:ascii="Arial" w:eastAsia="微软雅黑" w:hAnsi="Arial" w:cs="AppleExternalUIFontSimplifiedCh"/>
          <w:sz w:val="22"/>
          <w:szCs w:val="22"/>
        </w:rPr>
        <w:t xml:space="preserve">. </w:t>
      </w:r>
      <w:r w:rsidRPr="00376F93">
        <w:rPr>
          <w:rFonts w:ascii="Arial" w:eastAsia="微软雅黑" w:hAnsi="Arial" w:cs="AppleExternalUIFontSimplifiedCh"/>
          <w:sz w:val="22"/>
          <w:szCs w:val="22"/>
        </w:rPr>
        <w:t>SwiftUI lets us create our own custom view modifiers</w:t>
      </w:r>
      <w:r>
        <w:rPr>
          <w:rFonts w:ascii="Arial" w:eastAsia="微软雅黑" w:hAnsi="Arial" w:cs="AppleExternalUIFontSimplifiedCh"/>
          <w:sz w:val="22"/>
          <w:szCs w:val="22"/>
        </w:rPr>
        <w:t>, t</w:t>
      </w:r>
      <w:r w:rsidRPr="00376F93">
        <w:rPr>
          <w:rFonts w:ascii="Arial" w:eastAsia="微软雅黑" w:hAnsi="Arial" w:cs="AppleExternalUIFontSimplifiedCh"/>
          <w:sz w:val="22"/>
          <w:szCs w:val="22"/>
        </w:rPr>
        <w:t>his can help keep our code free of redundancy.</w:t>
      </w:r>
    </w:p>
    <w:p w14:paraId="33CA3BC9" w14:textId="621B367B" w:rsidR="00376F93" w:rsidRPr="00376F93" w:rsidRDefault="00376F93" w:rsidP="00376F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bookmarkStart w:id="7" w:name="OLE_LINK1"/>
      <w:bookmarkStart w:id="8" w:name="OLE_LINK2"/>
      <w:r w:rsidRPr="0077001E">
        <w:rPr>
          <w:rFonts w:ascii="Arial" w:eastAsia="微软雅黑" w:hAnsi="Arial" w:cs="AppleExternalUIFontSimplifiedCh"/>
          <w:b/>
          <w:bCs/>
        </w:rPr>
        <w:t>tutorial</w:t>
      </w:r>
      <w:r w:rsidRPr="0077001E">
        <w:rPr>
          <w:rFonts w:ascii="Arial" w:eastAsia="微软雅黑" w:hAnsi="Arial" w:cs="AppleExternalUIFontSimplifiedCh"/>
        </w:rPr>
        <w:t xml:space="preserve"> </w:t>
      </w:r>
      <w:bookmarkEnd w:id="7"/>
      <w:bookmarkEnd w:id="8"/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[tuːˈtɔːriəl] n. </w:t>
      </w:r>
      <w:r w:rsidRPr="00376F93">
        <w:rPr>
          <w:rFonts w:ascii="Arial" w:eastAsia="微软雅黑" w:hAnsi="Arial" w:cs="AppleExternalUIFontSimplifiedCh"/>
          <w:sz w:val="22"/>
          <w:szCs w:val="22"/>
        </w:rPr>
        <w:t>教程；辅导课</w:t>
      </w:r>
    </w:p>
    <w:p w14:paraId="535F1DB8" w14:textId="4905F92E" w:rsidR="00376F93" w:rsidRPr="00376F93" w:rsidRDefault="00376F93" w:rsidP="00376F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online tutorial provided step-by-step instructions for installing the software.</w:t>
      </w:r>
    </w:p>
    <w:p w14:paraId="0303FB62" w14:textId="77777777" w:rsidR="00376F93" w:rsidRPr="00376F93" w:rsidRDefault="00376F93" w:rsidP="00376F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r w:rsidRPr="0077001E">
        <w:rPr>
          <w:rFonts w:ascii="Arial" w:eastAsia="微软雅黑" w:hAnsi="Arial" w:cs="AppleExternalUIFontSimplifiedCh"/>
          <w:b/>
          <w:bCs/>
        </w:rPr>
        <w:t>brick</w:t>
      </w:r>
      <w:r w:rsidRPr="0077001E">
        <w:rPr>
          <w:rFonts w:ascii="Arial" w:eastAsia="微软雅黑" w:hAnsi="Arial" w:cs="AppleExternalUIFontSimplifiedCh"/>
        </w:rPr>
        <w:t xml:space="preserve"> </w:t>
      </w: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[brɪk] n. </w:t>
      </w:r>
      <w:r w:rsidRPr="00376F93">
        <w:rPr>
          <w:rFonts w:ascii="Arial" w:eastAsia="微软雅黑" w:hAnsi="Arial" w:cs="AppleExternalUIFontSimplifiedCh"/>
          <w:sz w:val="22"/>
          <w:szCs w:val="22"/>
        </w:rPr>
        <w:t>砖块；砖；积木；砖红色的</w:t>
      </w:r>
    </w:p>
    <w:p w14:paraId="15CB15F9" w14:textId="05353427" w:rsidR="00376F93" w:rsidRPr="00376F93" w:rsidRDefault="00376F93" w:rsidP="00376F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game of Tetris requires players to rotate and fit different shapes of bricks together to form complete lines.</w:t>
      </w:r>
    </w:p>
    <w:p w14:paraId="2B16A66F" w14:textId="77777777" w:rsidR="00376F93" w:rsidRPr="00376F93" w:rsidRDefault="00376F93" w:rsidP="00376F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▲ </w:t>
      </w:r>
      <w:bookmarkStart w:id="9" w:name="OLE_LINK3"/>
      <w:bookmarkStart w:id="10" w:name="OLE_LINK4"/>
      <w:r w:rsidRPr="0077001E">
        <w:rPr>
          <w:rFonts w:ascii="Arial" w:eastAsia="微软雅黑" w:hAnsi="Arial" w:cs="AppleExternalUIFontSimplifiedCh"/>
          <w:b/>
          <w:bCs/>
        </w:rPr>
        <w:t>assemble</w:t>
      </w:r>
      <w:r w:rsidRPr="0077001E">
        <w:rPr>
          <w:rFonts w:ascii="Arial" w:eastAsia="微软雅黑" w:hAnsi="Arial" w:cs="AppleExternalUIFontSimplifiedCh"/>
        </w:rPr>
        <w:t xml:space="preserve"> </w:t>
      </w:r>
      <w:bookmarkEnd w:id="9"/>
      <w:bookmarkEnd w:id="10"/>
      <w:r w:rsidRPr="00376F93">
        <w:rPr>
          <w:rFonts w:ascii="Arial" w:eastAsia="微软雅黑" w:hAnsi="Arial" w:cs="AppleExternalUIFontSimplifiedCh"/>
          <w:sz w:val="22"/>
          <w:szCs w:val="22"/>
        </w:rPr>
        <w:t xml:space="preserve">[əˈsembəl] v. </w:t>
      </w:r>
      <w:r w:rsidRPr="00376F93">
        <w:rPr>
          <w:rFonts w:ascii="Arial" w:eastAsia="微软雅黑" w:hAnsi="Arial" w:cs="AppleExternalUIFontSimplifiedCh"/>
          <w:sz w:val="22"/>
          <w:szCs w:val="22"/>
        </w:rPr>
        <w:t>组装；集合；聚集</w:t>
      </w:r>
    </w:p>
    <w:p w14:paraId="5C6B7A89" w14:textId="1EFBB3E9" w:rsidR="00376F93" w:rsidRPr="00376F93" w:rsidRDefault="00376F93" w:rsidP="00376F93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  <w:sz w:val="22"/>
          <w:szCs w:val="22"/>
        </w:rPr>
      </w:pPr>
      <w:r w:rsidRPr="00376F93">
        <w:rPr>
          <w:rFonts w:ascii="Arial" w:eastAsia="微软雅黑" w:hAnsi="Arial" w:cs="AppleExternalUIFontSimplifiedCh"/>
          <w:sz w:val="22"/>
          <w:szCs w:val="22"/>
        </w:rPr>
        <w:t>eg. The assembler language allows programmers to write instructions that can be directly translated into machine code for the computer to assemble.</w:t>
      </w:r>
    </w:p>
    <w:sectPr w:rsidR="00376F93" w:rsidRPr="00376F93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37222" w14:textId="77777777" w:rsidR="001D21E3" w:rsidRDefault="001D21E3" w:rsidP="002275F7">
      <w:r>
        <w:separator/>
      </w:r>
    </w:p>
  </w:endnote>
  <w:endnote w:type="continuationSeparator" w:id="0">
    <w:p w14:paraId="3324FA0F" w14:textId="77777777" w:rsidR="001D21E3" w:rsidRDefault="001D21E3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 SC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ExternalUIFontSimplifiedCh">
    <w:altName w:val="微软雅黑"/>
    <w:panose1 w:val="020B0604020202020204"/>
    <w:charset w:val="86"/>
    <w:family w:val="auto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7E64F" w14:textId="77777777" w:rsidR="001D21E3" w:rsidRDefault="001D21E3" w:rsidP="002275F7">
      <w:r>
        <w:separator/>
      </w:r>
    </w:p>
  </w:footnote>
  <w:footnote w:type="continuationSeparator" w:id="0">
    <w:p w14:paraId="5487E5C6" w14:textId="77777777" w:rsidR="001D21E3" w:rsidRDefault="001D21E3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1D21E3">
    <w:pPr>
      <w:pStyle w:val="a4"/>
    </w:pPr>
    <w:r>
      <w:rPr>
        <w:noProof/>
      </w:rPr>
      <w:pict w14:anchorId="495978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1D21E3">
    <w:pPr>
      <w:pStyle w:val="a4"/>
    </w:pPr>
    <w:r>
      <w:rPr>
        <w:noProof/>
      </w:rPr>
      <w:pict w14:anchorId="0E594D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52.5pt;height:46.05pt" o:bullet="t">
        <v:imagedata r:id="rId1" o:title="10"/>
      </v:shape>
    </w:pict>
  </w:numPicBullet>
  <w:abstractNum w:abstractNumId="0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2112"/>
    <w:rsid w:val="00003319"/>
    <w:rsid w:val="00006D28"/>
    <w:rsid w:val="00020437"/>
    <w:rsid w:val="000228E2"/>
    <w:rsid w:val="0003554A"/>
    <w:rsid w:val="00043971"/>
    <w:rsid w:val="00052152"/>
    <w:rsid w:val="000578A8"/>
    <w:rsid w:val="00071F8D"/>
    <w:rsid w:val="000740DE"/>
    <w:rsid w:val="00077679"/>
    <w:rsid w:val="00077DAD"/>
    <w:rsid w:val="00081B5D"/>
    <w:rsid w:val="00082BD6"/>
    <w:rsid w:val="00082DD1"/>
    <w:rsid w:val="00096E65"/>
    <w:rsid w:val="00097869"/>
    <w:rsid w:val="000A47ED"/>
    <w:rsid w:val="000B373A"/>
    <w:rsid w:val="000B4E00"/>
    <w:rsid w:val="000C1286"/>
    <w:rsid w:val="000C17B3"/>
    <w:rsid w:val="000C1A31"/>
    <w:rsid w:val="000C3E3E"/>
    <w:rsid w:val="000C74BB"/>
    <w:rsid w:val="000D06F9"/>
    <w:rsid w:val="000D2BBD"/>
    <w:rsid w:val="000D3591"/>
    <w:rsid w:val="000D4717"/>
    <w:rsid w:val="000D5271"/>
    <w:rsid w:val="000E6D8E"/>
    <w:rsid w:val="000F7F31"/>
    <w:rsid w:val="00105009"/>
    <w:rsid w:val="00110044"/>
    <w:rsid w:val="00124F4D"/>
    <w:rsid w:val="00133524"/>
    <w:rsid w:val="00136883"/>
    <w:rsid w:val="00137558"/>
    <w:rsid w:val="00140B34"/>
    <w:rsid w:val="00152B16"/>
    <w:rsid w:val="00153A99"/>
    <w:rsid w:val="00156310"/>
    <w:rsid w:val="00165411"/>
    <w:rsid w:val="001713F9"/>
    <w:rsid w:val="00177529"/>
    <w:rsid w:val="00185A67"/>
    <w:rsid w:val="00185AA1"/>
    <w:rsid w:val="00193F81"/>
    <w:rsid w:val="001A7D20"/>
    <w:rsid w:val="001B2E77"/>
    <w:rsid w:val="001B7C3F"/>
    <w:rsid w:val="001D1EB0"/>
    <w:rsid w:val="001D21E3"/>
    <w:rsid w:val="001D77EF"/>
    <w:rsid w:val="001D782E"/>
    <w:rsid w:val="001D7AD2"/>
    <w:rsid w:val="001E10DE"/>
    <w:rsid w:val="001E64D9"/>
    <w:rsid w:val="00200CD9"/>
    <w:rsid w:val="00200E6F"/>
    <w:rsid w:val="00204B0C"/>
    <w:rsid w:val="002050F9"/>
    <w:rsid w:val="0021684D"/>
    <w:rsid w:val="00216A39"/>
    <w:rsid w:val="002254E4"/>
    <w:rsid w:val="00226898"/>
    <w:rsid w:val="002275F7"/>
    <w:rsid w:val="00234C53"/>
    <w:rsid w:val="002461A3"/>
    <w:rsid w:val="00256144"/>
    <w:rsid w:val="00260AC9"/>
    <w:rsid w:val="0026184E"/>
    <w:rsid w:val="002675C0"/>
    <w:rsid w:val="00286540"/>
    <w:rsid w:val="00287482"/>
    <w:rsid w:val="00291192"/>
    <w:rsid w:val="002966E2"/>
    <w:rsid w:val="002A03B0"/>
    <w:rsid w:val="002A310A"/>
    <w:rsid w:val="002A3D8E"/>
    <w:rsid w:val="002C0DF5"/>
    <w:rsid w:val="002C24DA"/>
    <w:rsid w:val="002C4BC1"/>
    <w:rsid w:val="002C6E0A"/>
    <w:rsid w:val="002D789F"/>
    <w:rsid w:val="002E67FF"/>
    <w:rsid w:val="002F3259"/>
    <w:rsid w:val="002F6CFD"/>
    <w:rsid w:val="00312755"/>
    <w:rsid w:val="00316A00"/>
    <w:rsid w:val="00317494"/>
    <w:rsid w:val="003175EC"/>
    <w:rsid w:val="00325595"/>
    <w:rsid w:val="00326EE4"/>
    <w:rsid w:val="00345493"/>
    <w:rsid w:val="0036348A"/>
    <w:rsid w:val="003666C5"/>
    <w:rsid w:val="003723FF"/>
    <w:rsid w:val="00376F93"/>
    <w:rsid w:val="00383FE3"/>
    <w:rsid w:val="00390DF0"/>
    <w:rsid w:val="00393FB5"/>
    <w:rsid w:val="003A6F5E"/>
    <w:rsid w:val="003A7846"/>
    <w:rsid w:val="003B3BAE"/>
    <w:rsid w:val="003D1614"/>
    <w:rsid w:val="003D3E4F"/>
    <w:rsid w:val="003E370C"/>
    <w:rsid w:val="003E5513"/>
    <w:rsid w:val="003F2500"/>
    <w:rsid w:val="003F377B"/>
    <w:rsid w:val="004018EB"/>
    <w:rsid w:val="0040396F"/>
    <w:rsid w:val="00404841"/>
    <w:rsid w:val="00424C96"/>
    <w:rsid w:val="00457E76"/>
    <w:rsid w:val="004716B3"/>
    <w:rsid w:val="00490539"/>
    <w:rsid w:val="004952CF"/>
    <w:rsid w:val="004A7E54"/>
    <w:rsid w:val="004B248B"/>
    <w:rsid w:val="004C3DCB"/>
    <w:rsid w:val="004C42C1"/>
    <w:rsid w:val="004E09E7"/>
    <w:rsid w:val="004F7AE8"/>
    <w:rsid w:val="00503953"/>
    <w:rsid w:val="005067DA"/>
    <w:rsid w:val="0052153B"/>
    <w:rsid w:val="005243BE"/>
    <w:rsid w:val="00534E88"/>
    <w:rsid w:val="00544753"/>
    <w:rsid w:val="00557112"/>
    <w:rsid w:val="005633BA"/>
    <w:rsid w:val="00565153"/>
    <w:rsid w:val="00565CD5"/>
    <w:rsid w:val="0056681A"/>
    <w:rsid w:val="005714D1"/>
    <w:rsid w:val="00581FA3"/>
    <w:rsid w:val="00583443"/>
    <w:rsid w:val="005A7E6F"/>
    <w:rsid w:val="005B1656"/>
    <w:rsid w:val="005B23D9"/>
    <w:rsid w:val="005C1384"/>
    <w:rsid w:val="005C1E0A"/>
    <w:rsid w:val="005D4623"/>
    <w:rsid w:val="005E6874"/>
    <w:rsid w:val="00605220"/>
    <w:rsid w:val="006231E3"/>
    <w:rsid w:val="00632EA1"/>
    <w:rsid w:val="006418B0"/>
    <w:rsid w:val="0064383C"/>
    <w:rsid w:val="00653D6F"/>
    <w:rsid w:val="006576A3"/>
    <w:rsid w:val="00663832"/>
    <w:rsid w:val="00663B99"/>
    <w:rsid w:val="0067158D"/>
    <w:rsid w:val="00674AF1"/>
    <w:rsid w:val="00676D37"/>
    <w:rsid w:val="0067739E"/>
    <w:rsid w:val="006778C6"/>
    <w:rsid w:val="0068514C"/>
    <w:rsid w:val="006957FB"/>
    <w:rsid w:val="006A4588"/>
    <w:rsid w:val="006A6D22"/>
    <w:rsid w:val="006C4550"/>
    <w:rsid w:val="006D15A2"/>
    <w:rsid w:val="006D53C6"/>
    <w:rsid w:val="006E136B"/>
    <w:rsid w:val="006E13D3"/>
    <w:rsid w:val="006E304E"/>
    <w:rsid w:val="006F5DED"/>
    <w:rsid w:val="0070080E"/>
    <w:rsid w:val="007124DC"/>
    <w:rsid w:val="0071483C"/>
    <w:rsid w:val="00722127"/>
    <w:rsid w:val="00722AD4"/>
    <w:rsid w:val="0072476D"/>
    <w:rsid w:val="00733ABE"/>
    <w:rsid w:val="007343F6"/>
    <w:rsid w:val="0073544F"/>
    <w:rsid w:val="00735B1C"/>
    <w:rsid w:val="0075671E"/>
    <w:rsid w:val="0077001E"/>
    <w:rsid w:val="00770F71"/>
    <w:rsid w:val="00772BC1"/>
    <w:rsid w:val="00776289"/>
    <w:rsid w:val="00781AA8"/>
    <w:rsid w:val="007863FA"/>
    <w:rsid w:val="007A0144"/>
    <w:rsid w:val="007A09D8"/>
    <w:rsid w:val="007A54F8"/>
    <w:rsid w:val="007B378D"/>
    <w:rsid w:val="007B6093"/>
    <w:rsid w:val="007B7D7F"/>
    <w:rsid w:val="007C7B08"/>
    <w:rsid w:val="007D6AE2"/>
    <w:rsid w:val="007E21FF"/>
    <w:rsid w:val="007F04EC"/>
    <w:rsid w:val="007F315B"/>
    <w:rsid w:val="007F6703"/>
    <w:rsid w:val="00800543"/>
    <w:rsid w:val="008055D4"/>
    <w:rsid w:val="00831F7F"/>
    <w:rsid w:val="008361F8"/>
    <w:rsid w:val="00863E3C"/>
    <w:rsid w:val="00872962"/>
    <w:rsid w:val="0088163F"/>
    <w:rsid w:val="0088184D"/>
    <w:rsid w:val="0088197B"/>
    <w:rsid w:val="00894BF7"/>
    <w:rsid w:val="008973E6"/>
    <w:rsid w:val="008B2382"/>
    <w:rsid w:val="008C2C47"/>
    <w:rsid w:val="008C733C"/>
    <w:rsid w:val="008E02DF"/>
    <w:rsid w:val="00907E0E"/>
    <w:rsid w:val="00923037"/>
    <w:rsid w:val="00924A15"/>
    <w:rsid w:val="00932B3C"/>
    <w:rsid w:val="00947DC1"/>
    <w:rsid w:val="00960028"/>
    <w:rsid w:val="00970566"/>
    <w:rsid w:val="00981A43"/>
    <w:rsid w:val="0098553A"/>
    <w:rsid w:val="00985799"/>
    <w:rsid w:val="009910AE"/>
    <w:rsid w:val="009A0E29"/>
    <w:rsid w:val="009B3DE6"/>
    <w:rsid w:val="009C74BF"/>
    <w:rsid w:val="009D573A"/>
    <w:rsid w:val="00A02AD4"/>
    <w:rsid w:val="00A02F4F"/>
    <w:rsid w:val="00A036E2"/>
    <w:rsid w:val="00A04DA0"/>
    <w:rsid w:val="00A06A59"/>
    <w:rsid w:val="00A115C4"/>
    <w:rsid w:val="00A21673"/>
    <w:rsid w:val="00A24930"/>
    <w:rsid w:val="00A25A00"/>
    <w:rsid w:val="00A260B3"/>
    <w:rsid w:val="00A34847"/>
    <w:rsid w:val="00A3734F"/>
    <w:rsid w:val="00A5221D"/>
    <w:rsid w:val="00A52AC2"/>
    <w:rsid w:val="00A662F2"/>
    <w:rsid w:val="00A70EF8"/>
    <w:rsid w:val="00A808C0"/>
    <w:rsid w:val="00A86B14"/>
    <w:rsid w:val="00AA0679"/>
    <w:rsid w:val="00AB48E3"/>
    <w:rsid w:val="00AB4A68"/>
    <w:rsid w:val="00AB73C6"/>
    <w:rsid w:val="00AC6820"/>
    <w:rsid w:val="00AD208A"/>
    <w:rsid w:val="00AE3D06"/>
    <w:rsid w:val="00B109E9"/>
    <w:rsid w:val="00B14836"/>
    <w:rsid w:val="00B1489E"/>
    <w:rsid w:val="00B159FA"/>
    <w:rsid w:val="00B321CF"/>
    <w:rsid w:val="00B368AF"/>
    <w:rsid w:val="00B44799"/>
    <w:rsid w:val="00B62A0B"/>
    <w:rsid w:val="00B72013"/>
    <w:rsid w:val="00B768FA"/>
    <w:rsid w:val="00B840CA"/>
    <w:rsid w:val="00BA46D4"/>
    <w:rsid w:val="00BA6CF1"/>
    <w:rsid w:val="00BB77E4"/>
    <w:rsid w:val="00BC28A1"/>
    <w:rsid w:val="00BD0750"/>
    <w:rsid w:val="00C0351F"/>
    <w:rsid w:val="00C11956"/>
    <w:rsid w:val="00C14904"/>
    <w:rsid w:val="00C20590"/>
    <w:rsid w:val="00C21AD1"/>
    <w:rsid w:val="00C23636"/>
    <w:rsid w:val="00C2390A"/>
    <w:rsid w:val="00C27CE3"/>
    <w:rsid w:val="00C35ECF"/>
    <w:rsid w:val="00C4751D"/>
    <w:rsid w:val="00C54490"/>
    <w:rsid w:val="00C5519B"/>
    <w:rsid w:val="00C64639"/>
    <w:rsid w:val="00C755D4"/>
    <w:rsid w:val="00C87EEB"/>
    <w:rsid w:val="00C9528A"/>
    <w:rsid w:val="00CA0235"/>
    <w:rsid w:val="00CA69D7"/>
    <w:rsid w:val="00CB189D"/>
    <w:rsid w:val="00CB3857"/>
    <w:rsid w:val="00CC13A1"/>
    <w:rsid w:val="00CE24B6"/>
    <w:rsid w:val="00CF3C2C"/>
    <w:rsid w:val="00CF679F"/>
    <w:rsid w:val="00D20E32"/>
    <w:rsid w:val="00D26D08"/>
    <w:rsid w:val="00D3444A"/>
    <w:rsid w:val="00D36A64"/>
    <w:rsid w:val="00D43237"/>
    <w:rsid w:val="00D44D20"/>
    <w:rsid w:val="00D46687"/>
    <w:rsid w:val="00D51C27"/>
    <w:rsid w:val="00D63633"/>
    <w:rsid w:val="00D65B9D"/>
    <w:rsid w:val="00D81B7E"/>
    <w:rsid w:val="00D81DD1"/>
    <w:rsid w:val="00D87031"/>
    <w:rsid w:val="00DA0E0E"/>
    <w:rsid w:val="00DB0FAF"/>
    <w:rsid w:val="00DB29DC"/>
    <w:rsid w:val="00DB2FCD"/>
    <w:rsid w:val="00DC1AEC"/>
    <w:rsid w:val="00DD1B11"/>
    <w:rsid w:val="00DE17B4"/>
    <w:rsid w:val="00DE36CC"/>
    <w:rsid w:val="00DE3A76"/>
    <w:rsid w:val="00DE4B6D"/>
    <w:rsid w:val="00DF59FC"/>
    <w:rsid w:val="00E02682"/>
    <w:rsid w:val="00E07BEF"/>
    <w:rsid w:val="00E13746"/>
    <w:rsid w:val="00E137EB"/>
    <w:rsid w:val="00E32B6E"/>
    <w:rsid w:val="00E412BA"/>
    <w:rsid w:val="00E47A97"/>
    <w:rsid w:val="00E56363"/>
    <w:rsid w:val="00E61DF1"/>
    <w:rsid w:val="00E71644"/>
    <w:rsid w:val="00E73E40"/>
    <w:rsid w:val="00E92A1C"/>
    <w:rsid w:val="00E95FE1"/>
    <w:rsid w:val="00EA07D6"/>
    <w:rsid w:val="00EA75A6"/>
    <w:rsid w:val="00EB275D"/>
    <w:rsid w:val="00EC0961"/>
    <w:rsid w:val="00EC3083"/>
    <w:rsid w:val="00EE136F"/>
    <w:rsid w:val="00F14C47"/>
    <w:rsid w:val="00F2488F"/>
    <w:rsid w:val="00F2601D"/>
    <w:rsid w:val="00F371B1"/>
    <w:rsid w:val="00F37318"/>
    <w:rsid w:val="00F404ED"/>
    <w:rsid w:val="00F63BA1"/>
    <w:rsid w:val="00F730FE"/>
    <w:rsid w:val="00F748D7"/>
    <w:rsid w:val="00F82803"/>
    <w:rsid w:val="00F840B0"/>
    <w:rsid w:val="00F87DF9"/>
    <w:rsid w:val="00F925F9"/>
    <w:rsid w:val="00F938D2"/>
    <w:rsid w:val="00FA57EC"/>
    <w:rsid w:val="00FB1167"/>
    <w:rsid w:val="00FB2E7F"/>
    <w:rsid w:val="00FD19D6"/>
    <w:rsid w:val="00FD67BF"/>
    <w:rsid w:val="00FE31B1"/>
    <w:rsid w:val="00FE71FE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6A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207</TotalTime>
  <Pages>5</Pages>
  <Words>993</Words>
  <Characters>5663</Characters>
  <Application>Microsoft Office Word</Application>
  <DocSecurity>0</DocSecurity>
  <Lines>47</Lines>
  <Paragraphs>13</Paragraphs>
  <ScaleCrop>false</ScaleCrop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cp:lastPrinted>2022-12-05T06:12:00Z</cp:lastPrinted>
  <dcterms:created xsi:type="dcterms:W3CDTF">2022-12-05T06:12:00Z</dcterms:created>
  <dcterms:modified xsi:type="dcterms:W3CDTF">2023-08-31T08:34:00Z</dcterms:modified>
</cp:coreProperties>
</file>