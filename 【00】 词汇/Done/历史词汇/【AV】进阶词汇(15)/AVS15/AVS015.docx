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3A68EE0A" w:rsidR="00772BC1" w:rsidRPr="00D51C27" w:rsidRDefault="002C6E0A" w:rsidP="00D51C27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D51C27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6F5DED" w:rsidRPr="00D51C27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  <w:r w:rsidR="00872962" w:rsidRPr="00D51C27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5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6"/>
        <w:gridCol w:w="2038"/>
        <w:gridCol w:w="990"/>
        <w:gridCol w:w="6778"/>
      </w:tblGrid>
      <w:tr w:rsidR="00D63F21" w:rsidRPr="00D51C27" w14:paraId="3D09F3B3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08884751" w14:textId="07E54C9B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38" w:type="dxa"/>
          </w:tcPr>
          <w:p w14:paraId="6F249BE8" w14:textId="55B8F2AB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pessimistic</w:t>
            </w:r>
          </w:p>
        </w:tc>
        <w:tc>
          <w:tcPr>
            <w:tcW w:w="990" w:type="dxa"/>
            <w:vAlign w:val="center"/>
          </w:tcPr>
          <w:p w14:paraId="7D771F23" w14:textId="5C8A39C6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5DF28CA1" w14:textId="1FEED416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悲观的，悲观主义的；</w:t>
            </w:r>
          </w:p>
        </w:tc>
      </w:tr>
      <w:tr w:rsidR="00D63F21" w:rsidRPr="00D51C27" w14:paraId="615772FF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41D6F37E" w14:textId="423916F1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38" w:type="dxa"/>
          </w:tcPr>
          <w:p w14:paraId="6E47FDF7" w14:textId="17156E1E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forthcoming</w:t>
            </w:r>
          </w:p>
        </w:tc>
        <w:tc>
          <w:tcPr>
            <w:tcW w:w="990" w:type="dxa"/>
            <w:vAlign w:val="center"/>
          </w:tcPr>
          <w:p w14:paraId="6561DDEC" w14:textId="6CB9841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768B8418" w14:textId="284B16F3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即将发生的，即将到来的；现成的；</w:t>
            </w:r>
          </w:p>
        </w:tc>
      </w:tr>
      <w:tr w:rsidR="00D63F21" w:rsidRPr="00D51C27" w14:paraId="04D618C3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72E3783A" w14:textId="4A6444B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38" w:type="dxa"/>
          </w:tcPr>
          <w:p w14:paraId="1B882FE0" w14:textId="027954EC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legitimate</w:t>
            </w:r>
          </w:p>
        </w:tc>
        <w:tc>
          <w:tcPr>
            <w:tcW w:w="990" w:type="dxa"/>
            <w:vAlign w:val="center"/>
          </w:tcPr>
          <w:p w14:paraId="13EA89E7" w14:textId="0519DE27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27B9253B" w14:textId="63BC42A4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正当合理的，合情合理的；合法的，法定的；</w:t>
            </w:r>
          </w:p>
        </w:tc>
      </w:tr>
      <w:tr w:rsidR="00D63F21" w:rsidRPr="00D51C27" w14:paraId="15EE575C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24809987" w14:textId="2970344A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38" w:type="dxa"/>
          </w:tcPr>
          <w:p w14:paraId="748E9BB8" w14:textId="4C558171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periodic</w:t>
            </w:r>
          </w:p>
        </w:tc>
        <w:tc>
          <w:tcPr>
            <w:tcW w:w="990" w:type="dxa"/>
            <w:vAlign w:val="center"/>
          </w:tcPr>
          <w:p w14:paraId="6CE59C0E" w14:textId="33766A92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3FA0C690" w14:textId="485569AA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间发性的，定期的，周期的；</w:t>
            </w:r>
          </w:p>
        </w:tc>
      </w:tr>
      <w:tr w:rsidR="00D63F21" w:rsidRPr="00D51C27" w14:paraId="1BA24823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739A1E1D" w14:textId="4CCA4827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38" w:type="dxa"/>
          </w:tcPr>
          <w:p w14:paraId="7A82397D" w14:textId="2E015DA5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orthodox</w:t>
            </w:r>
          </w:p>
        </w:tc>
        <w:tc>
          <w:tcPr>
            <w:tcW w:w="990" w:type="dxa"/>
            <w:vAlign w:val="center"/>
          </w:tcPr>
          <w:p w14:paraId="072E43DF" w14:textId="7A93864C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14EE78F0" w14:textId="7D885923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正统的，传统的；正教的，正宗教义的；</w:t>
            </w:r>
          </w:p>
        </w:tc>
      </w:tr>
      <w:tr w:rsidR="00D63F21" w:rsidRPr="00D51C27" w14:paraId="68127632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3BB61BFD" w14:textId="5E205FF3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38" w:type="dxa"/>
          </w:tcPr>
          <w:p w14:paraId="545C985E" w14:textId="0F8C3443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enviable</w:t>
            </w:r>
          </w:p>
        </w:tc>
        <w:tc>
          <w:tcPr>
            <w:tcW w:w="990" w:type="dxa"/>
            <w:vAlign w:val="center"/>
          </w:tcPr>
          <w:p w14:paraId="76BC8B6C" w14:textId="0FC5EC30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3A3D988F" w14:textId="5A52279B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令人羡慕的，引起忌妒的；</w:t>
            </w:r>
          </w:p>
        </w:tc>
      </w:tr>
      <w:tr w:rsidR="00D63F21" w:rsidRPr="00D51C27" w14:paraId="2F0A6F13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274D4A9C" w14:textId="2B0AA616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38" w:type="dxa"/>
          </w:tcPr>
          <w:p w14:paraId="5B341278" w14:textId="57824EC0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deficient</w:t>
            </w:r>
          </w:p>
        </w:tc>
        <w:tc>
          <w:tcPr>
            <w:tcW w:w="990" w:type="dxa"/>
            <w:vAlign w:val="center"/>
          </w:tcPr>
          <w:p w14:paraId="06AD3962" w14:textId="4DD5E1D0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3E7F2710" w14:textId="1CC63EC7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缺乏的，不足的；有缺点的，有缺陷的;</w:t>
            </w:r>
          </w:p>
        </w:tc>
      </w:tr>
      <w:tr w:rsidR="00D63F21" w:rsidRPr="00D51C27" w14:paraId="150A6BAC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3E53F2B6" w14:textId="40D3DD2E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38" w:type="dxa"/>
          </w:tcPr>
          <w:p w14:paraId="3592FC8C" w14:textId="42B2E8AA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alluring</w:t>
            </w:r>
          </w:p>
        </w:tc>
        <w:tc>
          <w:tcPr>
            <w:tcW w:w="990" w:type="dxa"/>
            <w:vAlign w:val="center"/>
          </w:tcPr>
          <w:p w14:paraId="103034D0" w14:textId="7B827BDD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2466C118" w14:textId="7C63071F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诱人的，迷人的，有吸引力的：</w:t>
            </w:r>
          </w:p>
        </w:tc>
      </w:tr>
      <w:tr w:rsidR="00D63F21" w:rsidRPr="00D51C27" w14:paraId="0BF6B33B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4BD15091" w14:textId="1B78266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038" w:type="dxa"/>
          </w:tcPr>
          <w:p w14:paraId="380CB586" w14:textId="33EE5095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endure</w:t>
            </w:r>
          </w:p>
        </w:tc>
        <w:tc>
          <w:tcPr>
            <w:tcW w:w="990" w:type="dxa"/>
            <w:vAlign w:val="center"/>
          </w:tcPr>
          <w:p w14:paraId="482311B2" w14:textId="39AD7D86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778" w:type="dxa"/>
          </w:tcPr>
          <w:p w14:paraId="046AB036" w14:textId="7E151E41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忍耐，忍受；持续，持久；</w:t>
            </w:r>
          </w:p>
        </w:tc>
      </w:tr>
      <w:tr w:rsidR="00D63F21" w:rsidRPr="00D51C27" w14:paraId="26E3FD60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124686F9" w14:textId="65E50145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38" w:type="dxa"/>
          </w:tcPr>
          <w:p w14:paraId="36B4BC33" w14:textId="166129F1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beneath</w:t>
            </w:r>
          </w:p>
        </w:tc>
        <w:tc>
          <w:tcPr>
            <w:tcW w:w="990" w:type="dxa"/>
            <w:vAlign w:val="center"/>
          </w:tcPr>
          <w:p w14:paraId="21115F8D" w14:textId="27D14672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328B590C" w14:textId="0B369655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在（或往）…下面；在下面，在底下；</w:t>
            </w:r>
          </w:p>
        </w:tc>
      </w:tr>
      <w:tr w:rsidR="00D63F21" w:rsidRPr="00D51C27" w14:paraId="4B08C4B4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137C0174" w14:textId="605F78D5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038" w:type="dxa"/>
          </w:tcPr>
          <w:p w14:paraId="17506DC0" w14:textId="2101A956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insolence</w:t>
            </w:r>
          </w:p>
        </w:tc>
        <w:tc>
          <w:tcPr>
            <w:tcW w:w="990" w:type="dxa"/>
            <w:vAlign w:val="center"/>
          </w:tcPr>
          <w:p w14:paraId="229E4E0A" w14:textId="033C4A0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2E248B82" w14:textId="4831F1F3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傲慢，无礼，蛮横，侮辱性言行；</w:t>
            </w:r>
          </w:p>
        </w:tc>
      </w:tr>
      <w:tr w:rsidR="00D63F21" w:rsidRPr="00D51C27" w14:paraId="5534AE3E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2A6F1C5C" w14:textId="1FA6E20C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038" w:type="dxa"/>
          </w:tcPr>
          <w:p w14:paraId="039FCFA4" w14:textId="7C8AFF56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triumph</w:t>
            </w:r>
          </w:p>
        </w:tc>
        <w:tc>
          <w:tcPr>
            <w:tcW w:w="990" w:type="dxa"/>
            <w:vAlign w:val="center"/>
          </w:tcPr>
          <w:p w14:paraId="43AFD0EF" w14:textId="68D60D0A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4AEF30EC" w14:textId="3F1BE486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巨大成功，伟大胜利；心满意足，喜悦，狂喜；</w:t>
            </w:r>
          </w:p>
        </w:tc>
      </w:tr>
      <w:tr w:rsidR="00D63F21" w:rsidRPr="00D51C27" w14:paraId="43B4A359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610D5890" w14:textId="51AB8B82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038" w:type="dxa"/>
          </w:tcPr>
          <w:p w14:paraId="580B768F" w14:textId="74EFC5E6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complacent</w:t>
            </w:r>
          </w:p>
        </w:tc>
        <w:tc>
          <w:tcPr>
            <w:tcW w:w="990" w:type="dxa"/>
            <w:vAlign w:val="center"/>
          </w:tcPr>
          <w:p w14:paraId="3188228D" w14:textId="1E9E5651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778" w:type="dxa"/>
          </w:tcPr>
          <w:p w14:paraId="4EA24EC4" w14:textId="2C1ABC14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自满的，自鸣得意的，表现出自满的；</w:t>
            </w:r>
          </w:p>
        </w:tc>
      </w:tr>
      <w:tr w:rsidR="00D63F21" w:rsidRPr="00D51C27" w14:paraId="4AA2C438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03EB67A0" w14:textId="370DAFE7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038" w:type="dxa"/>
          </w:tcPr>
          <w:p w14:paraId="78F313E1" w14:textId="53DF2D97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accustom</w:t>
            </w:r>
          </w:p>
        </w:tc>
        <w:tc>
          <w:tcPr>
            <w:tcW w:w="990" w:type="dxa"/>
            <w:vAlign w:val="center"/>
          </w:tcPr>
          <w:p w14:paraId="7F6E80BF" w14:textId="2EBE314C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778" w:type="dxa"/>
          </w:tcPr>
          <w:p w14:paraId="4D4E29B4" w14:textId="18AE051D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使习惯（于），使适应；</w:t>
            </w:r>
          </w:p>
        </w:tc>
      </w:tr>
      <w:tr w:rsidR="00D63F21" w:rsidRPr="00D51C27" w14:paraId="53060EB8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614E6C69" w14:textId="5FBD8AD8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038" w:type="dxa"/>
          </w:tcPr>
          <w:p w14:paraId="18A1F0B5" w14:textId="33E4CF46" w:rsidR="00D63F21" w:rsidRPr="00D63F21" w:rsidRDefault="00D63F21" w:rsidP="00D63F21">
            <w:pPr>
              <w:spacing w:line="5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retailer</w:t>
            </w:r>
          </w:p>
        </w:tc>
        <w:tc>
          <w:tcPr>
            <w:tcW w:w="990" w:type="dxa"/>
            <w:vAlign w:val="center"/>
          </w:tcPr>
          <w:p w14:paraId="58B30EE7" w14:textId="7F6A684A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778" w:type="dxa"/>
          </w:tcPr>
          <w:p w14:paraId="684FA8A7" w14:textId="6706E5B3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零售商，零售店；</w:t>
            </w:r>
          </w:p>
        </w:tc>
      </w:tr>
      <w:tr w:rsidR="00D63F21" w:rsidRPr="00D51C27" w14:paraId="2B312BB7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2A6F92F2" w14:textId="1CE365DA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038" w:type="dxa"/>
          </w:tcPr>
          <w:p w14:paraId="1565092F" w14:textId="6BF08CF7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referee</w:t>
            </w:r>
          </w:p>
        </w:tc>
        <w:tc>
          <w:tcPr>
            <w:tcW w:w="990" w:type="dxa"/>
            <w:vAlign w:val="center"/>
          </w:tcPr>
          <w:p w14:paraId="7E607D04" w14:textId="302FDCB0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778" w:type="dxa"/>
          </w:tcPr>
          <w:p w14:paraId="56A8F7A4" w14:textId="0EA6FEC3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裁判，裁判员，仲裁员，调解人；</w:t>
            </w:r>
          </w:p>
        </w:tc>
      </w:tr>
      <w:tr w:rsidR="00D63F21" w:rsidRPr="00D51C27" w14:paraId="3FA1D15D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1866DCDB" w14:textId="7B7EAC5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038" w:type="dxa"/>
          </w:tcPr>
          <w:p w14:paraId="3D337B13" w14:textId="065CC616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ingredient</w:t>
            </w:r>
          </w:p>
        </w:tc>
        <w:tc>
          <w:tcPr>
            <w:tcW w:w="990" w:type="dxa"/>
            <w:vAlign w:val="center"/>
          </w:tcPr>
          <w:p w14:paraId="193E5F4B" w14:textId="373224E1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778" w:type="dxa"/>
          </w:tcPr>
          <w:p w14:paraId="08DA7406" w14:textId="3788468C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成分，原料，因素，要素；</w:t>
            </w:r>
          </w:p>
        </w:tc>
      </w:tr>
      <w:tr w:rsidR="00D63F21" w:rsidRPr="00D51C27" w14:paraId="27507647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3DE9A5B1" w14:textId="5E2CAF90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038" w:type="dxa"/>
          </w:tcPr>
          <w:p w14:paraId="47864706" w14:textId="3027F244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commitment</w:t>
            </w:r>
          </w:p>
        </w:tc>
        <w:tc>
          <w:tcPr>
            <w:tcW w:w="990" w:type="dxa"/>
            <w:vAlign w:val="center"/>
          </w:tcPr>
          <w:p w14:paraId="3EEBFEE6" w14:textId="19BD9685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778" w:type="dxa"/>
          </w:tcPr>
          <w:p w14:paraId="7E9EA5ED" w14:textId="02073C2F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承诺，许诺，允诺承担，保证；</w:t>
            </w:r>
          </w:p>
        </w:tc>
      </w:tr>
      <w:tr w:rsidR="00D63F21" w:rsidRPr="00D51C27" w14:paraId="6F0BCED8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54D63AF6" w14:textId="1D783A1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038" w:type="dxa"/>
          </w:tcPr>
          <w:p w14:paraId="39A0DFE9" w14:textId="0785DDFE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specialize</w:t>
            </w:r>
          </w:p>
        </w:tc>
        <w:tc>
          <w:tcPr>
            <w:tcW w:w="990" w:type="dxa"/>
            <w:vAlign w:val="center"/>
          </w:tcPr>
          <w:p w14:paraId="7680FD5B" w14:textId="19442A6F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778" w:type="dxa"/>
          </w:tcPr>
          <w:p w14:paraId="4D847F13" w14:textId="6A9C89F3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专门研究，从事，专攻；</w:t>
            </w:r>
          </w:p>
        </w:tc>
      </w:tr>
      <w:tr w:rsidR="00D63F21" w:rsidRPr="00D51C27" w14:paraId="6727E853" w14:textId="77777777" w:rsidTr="00872962">
        <w:trPr>
          <w:trHeight w:val="680"/>
        </w:trPr>
        <w:tc>
          <w:tcPr>
            <w:tcW w:w="676" w:type="dxa"/>
            <w:vAlign w:val="center"/>
          </w:tcPr>
          <w:p w14:paraId="330B3798" w14:textId="7D249C60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51C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038" w:type="dxa"/>
          </w:tcPr>
          <w:p w14:paraId="50609743" w14:textId="35A21119" w:rsidR="00D63F21" w:rsidRPr="00D63F21" w:rsidRDefault="00D63F21" w:rsidP="00D63F21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432FF"/>
                <w:sz w:val="28"/>
                <w:szCs w:val="28"/>
              </w:rPr>
            </w:pPr>
            <w:r w:rsidRPr="00D63F21">
              <w:rPr>
                <w:rFonts w:ascii="Arial" w:eastAsia="微软雅黑" w:hAnsi="Arial"/>
                <w:b/>
                <w:bCs/>
                <w:color w:val="0432FF"/>
                <w:sz w:val="28"/>
              </w:rPr>
              <w:t>curriculum</w:t>
            </w:r>
          </w:p>
        </w:tc>
        <w:tc>
          <w:tcPr>
            <w:tcW w:w="990" w:type="dxa"/>
            <w:vAlign w:val="center"/>
          </w:tcPr>
          <w:p w14:paraId="6D7CAEA5" w14:textId="671CAE0D" w:rsidR="00D63F21" w:rsidRPr="00D51C27" w:rsidRDefault="00D63F21" w:rsidP="00D63F21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778" w:type="dxa"/>
          </w:tcPr>
          <w:p w14:paraId="6344F2EA" w14:textId="126515EF" w:rsidR="00D63F21" w:rsidRPr="00D63F21" w:rsidRDefault="00D63F21" w:rsidP="00D63F21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63F21">
              <w:rPr>
                <w:rFonts w:ascii="微软雅黑" w:eastAsia="微软雅黑" w:hAnsi="微软雅黑"/>
                <w:sz w:val="28"/>
                <w:szCs w:val="28"/>
              </w:rPr>
              <w:t>课程，全部课程；</w:t>
            </w:r>
          </w:p>
        </w:tc>
      </w:tr>
    </w:tbl>
    <w:p w14:paraId="139EFE79" w14:textId="76F6B54D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44"/>
        </w:rPr>
      </w:pPr>
      <w:r w:rsidRPr="00D51C27">
        <w:rPr>
          <w:rFonts w:ascii="Arial" w:eastAsia="微软雅黑" w:hAnsi="Arial" w:cs="Arial"/>
          <w:b/>
          <w:bCs/>
          <w:sz w:val="32"/>
          <w:szCs w:val="48"/>
        </w:rPr>
        <w:lastRenderedPageBreak/>
        <w:t xml:space="preserve">▲ </w:t>
      </w:r>
      <w:r w:rsidRPr="00D51C27">
        <w:rPr>
          <w:rFonts w:ascii="Arial" w:eastAsia="微软雅黑" w:hAnsi="Arial" w:cs="AppleSystemUIFont"/>
          <w:b/>
          <w:bCs/>
          <w:sz w:val="32"/>
          <w:szCs w:val="48"/>
        </w:rPr>
        <w:t>pessimistic</w:t>
      </w:r>
      <w:r w:rsidRPr="00D51C2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[ˌpesɪˈmɪstɪk] </w:t>
      </w:r>
    </w:p>
    <w:p w14:paraId="55951849" w14:textId="5E6120A5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 xml:space="preserve">adj. 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悲观的，悲观主义的</w:t>
      </w:r>
      <w:r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286BAA9F" w14:textId="6DF0EEF5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D51C27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pessimistic </w:t>
      </w:r>
      <w:r w:rsidRPr="00D51C27">
        <w:rPr>
          <w:rFonts w:ascii="Arial" w:eastAsia="微软雅黑" w:hAnsi="Arial" w:cs="AppleSystemUIFont"/>
          <w:sz w:val="28"/>
          <w:szCs w:val="26"/>
        </w:rPr>
        <w:t>view of life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D51C27">
        <w:rPr>
          <w:rFonts w:ascii="Arial" w:eastAsia="微软雅黑" w:hAnsi="Arial" w:cs="AppleSystemUIFont"/>
          <w:sz w:val="28"/>
          <w:szCs w:val="26"/>
        </w:rPr>
        <w:t>对人生悲观的看法</w:t>
      </w:r>
    </w:p>
    <w:p w14:paraId="457D5440" w14:textId="3AC1AE9D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 w:rsidRPr="00D51C27">
        <w:rPr>
          <w:rFonts w:ascii="Segoe UI Symbol" w:eastAsia="微软雅黑" w:hAnsi="Segoe UI Symbol" w:cs="Segoe UI Symbol"/>
          <w:sz w:val="28"/>
          <w:szCs w:val="28"/>
        </w:rPr>
        <w:t>▷</w:t>
      </w:r>
      <w:r w:rsidRPr="00D51C27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D51C27">
        <w:rPr>
          <w:rFonts w:ascii="Arial" w:eastAsia="微软雅黑" w:hAnsi="Arial" w:cs="AppleSystemUIFont"/>
          <w:sz w:val="28"/>
          <w:szCs w:val="26"/>
        </w:rPr>
        <w:t>pessimist</w:t>
      </w:r>
      <w:r>
        <w:rPr>
          <w:rFonts w:ascii="Arial" w:eastAsia="微软雅黑" w:hAnsi="Arial" w:cs="AppleSystemUIFont"/>
          <w:sz w:val="28"/>
          <w:szCs w:val="26"/>
        </w:rPr>
        <w:t xml:space="preserve"> [</w:t>
      </w:r>
      <w:r w:rsidRPr="00D51C27">
        <w:rPr>
          <w:rFonts w:ascii="Arial" w:eastAsia="微软雅黑" w:hAnsi="Arial" w:cs="AppleSystemUIFont"/>
          <w:sz w:val="28"/>
          <w:szCs w:val="26"/>
        </w:rPr>
        <w:t xml:space="preserve">ˈpesɪmɪst] n. </w:t>
      </w:r>
      <w:r w:rsidRPr="00D51C27">
        <w:rPr>
          <w:rFonts w:ascii="Arial" w:eastAsia="微软雅黑" w:hAnsi="Arial" w:cs="AppleSystemUIFont"/>
          <w:sz w:val="28"/>
          <w:szCs w:val="26"/>
        </w:rPr>
        <w:t>悲观主义者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D51C27">
        <w:rPr>
          <w:rFonts w:ascii="Arial" w:eastAsia="微软雅黑" w:hAnsi="Arial" w:cs="AppleSystemUIFont"/>
          <w:sz w:val="28"/>
          <w:szCs w:val="26"/>
        </w:rPr>
        <w:t>悲观论者</w:t>
      </w:r>
    </w:p>
    <w:p w14:paraId="741607D1" w14:textId="4F2E355A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44"/>
        </w:rPr>
      </w:pPr>
      <w:r w:rsidRPr="00D51C27">
        <w:rPr>
          <w:rFonts w:ascii="Segoe UI Symbol" w:eastAsia="微软雅黑" w:hAnsi="Segoe UI Symbol" w:cs="Segoe UI Symbol"/>
          <w:sz w:val="28"/>
          <w:szCs w:val="28"/>
        </w:rPr>
        <w:t>▷</w:t>
      </w:r>
      <w:r w:rsidRPr="00D51C27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D51C27">
        <w:rPr>
          <w:rFonts w:ascii="Arial" w:eastAsia="微软雅黑" w:hAnsi="Arial" w:cs="AppleSystemUIFont"/>
          <w:sz w:val="28"/>
          <w:szCs w:val="32"/>
        </w:rPr>
        <w:t xml:space="preserve">optimistic adj. </w:t>
      </w:r>
      <w:r w:rsidRPr="00D51C27">
        <w:rPr>
          <w:rFonts w:ascii="Arial" w:eastAsia="微软雅黑" w:hAnsi="Arial" w:cs="AppleSystemUIFont"/>
          <w:sz w:val="28"/>
          <w:szCs w:val="32"/>
        </w:rPr>
        <w:t>乐观的</w:t>
      </w:r>
    </w:p>
    <w:p w14:paraId="30F05F99" w14:textId="5DC112CA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D51C27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D51C27">
        <w:rPr>
          <w:rFonts w:ascii="Arial" w:eastAsia="微软雅黑" w:hAnsi="Arial" w:cs="AppleSystemUIFont"/>
          <w:b/>
          <w:bCs/>
          <w:sz w:val="32"/>
          <w:szCs w:val="48"/>
        </w:rPr>
        <w:t>forthcoming</w:t>
      </w:r>
      <w:r w:rsidRPr="00D51C2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[ˌfɔːrθˈkʌmɪŋ]</w:t>
      </w:r>
    </w:p>
    <w:p w14:paraId="10904FBF" w14:textId="7FAC869E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 xml:space="preserve">adj. 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即将发生的</w:t>
      </w:r>
      <w:r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，即将到来的；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现成</w:t>
      </w:r>
      <w:r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的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，随要随有</w:t>
      </w:r>
      <w:r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的；</w:t>
      </w:r>
    </w:p>
    <w:p w14:paraId="34514E1B" w14:textId="18B556BC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D51C27">
        <w:rPr>
          <w:rFonts w:ascii="Arial" w:eastAsia="微软雅黑" w:hAnsi="Arial" w:cs="AppleSystemUIFont"/>
          <w:sz w:val="28"/>
          <w:szCs w:val="26"/>
        </w:rPr>
        <w:t xml:space="preserve">the </w:t>
      </w:r>
      <w:r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forthcoming </w:t>
      </w:r>
      <w:r w:rsidRPr="00D51C27">
        <w:rPr>
          <w:rFonts w:ascii="Arial" w:eastAsia="微软雅黑" w:hAnsi="Arial" w:cs="AppleSystemUIFont"/>
          <w:sz w:val="28"/>
          <w:szCs w:val="26"/>
        </w:rPr>
        <w:t>elections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D51C27">
        <w:rPr>
          <w:rFonts w:ascii="Arial" w:eastAsia="微软雅黑" w:hAnsi="Arial" w:cs="AppleSystemUIFont"/>
          <w:sz w:val="28"/>
          <w:szCs w:val="26"/>
        </w:rPr>
        <w:t>即将举行的选举</w:t>
      </w:r>
    </w:p>
    <w:p w14:paraId="633F57C2" w14:textId="2EA822C8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D51C27">
        <w:rPr>
          <w:rFonts w:ascii="Arial" w:eastAsia="微软雅黑" w:hAnsi="Arial" w:cs="AppleSystemUIFont"/>
          <w:sz w:val="28"/>
          <w:szCs w:val="26"/>
        </w:rPr>
        <w:t xml:space="preserve">Financial support was not </w:t>
      </w:r>
      <w:r w:rsidRPr="00CC4DE3">
        <w:rPr>
          <w:rFonts w:ascii="Arial" w:eastAsia="微软雅黑" w:hAnsi="Arial" w:cs="AppleSystemUIFont"/>
          <w:color w:val="FF0000"/>
          <w:sz w:val="28"/>
          <w:szCs w:val="26"/>
        </w:rPr>
        <w:t>forthcoming</w:t>
      </w:r>
      <w:r w:rsidRPr="00D51C27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D51C27">
        <w:rPr>
          <w:rFonts w:ascii="Arial" w:eastAsia="微软雅黑" w:hAnsi="Arial" w:cs="AppleSystemUIFont"/>
          <w:sz w:val="28"/>
          <w:szCs w:val="26"/>
        </w:rPr>
        <w:t>财政支援尚未到手。</w:t>
      </w:r>
    </w:p>
    <w:p w14:paraId="725C8129" w14:textId="1470E05E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44"/>
        </w:rPr>
      </w:pPr>
      <w:r w:rsidRPr="00D51C27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D51C27">
        <w:rPr>
          <w:rFonts w:ascii="Arial" w:eastAsia="微软雅黑" w:hAnsi="Arial" w:cs="AppleSystemUIFont"/>
          <w:b/>
          <w:bCs/>
          <w:sz w:val="32"/>
          <w:szCs w:val="48"/>
        </w:rPr>
        <w:t>legitimate</w:t>
      </w:r>
      <w:r w:rsidRPr="00D51C27">
        <w:rPr>
          <w:rFonts w:ascii="Arial" w:eastAsia="微软雅黑" w:hAnsi="Arial" w:cs="AppleSystemUIFont"/>
          <w:sz w:val="28"/>
          <w:szCs w:val="44"/>
        </w:rPr>
        <w:t xml:space="preserve"> </w:t>
      </w:r>
      <w:r w:rsidRPr="00D51C2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[lɪˈdʒɪtɪmət] </w:t>
      </w:r>
    </w:p>
    <w:p w14:paraId="61D40491" w14:textId="5B6C9503" w:rsidR="00D51C27" w:rsidRPr="00CC4DE3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 xml:space="preserve">adj. </w:t>
      </w:r>
      <w:r w:rsidRPr="00CC4DE3">
        <w:rPr>
          <w:rFonts w:ascii="Cambria Math" w:eastAsia="微软雅黑" w:hAnsi="Cambria Math" w:cs="Cambria Math"/>
          <w:color w:val="0432FF"/>
          <w:sz w:val="28"/>
          <w:szCs w:val="26"/>
        </w:rPr>
        <w:t>①</w:t>
      </w:r>
      <w:r w:rsidR="00D51C27" w:rsidRPr="00CC4DE3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="00D51C27" w:rsidRPr="00CC4DE3">
        <w:rPr>
          <w:rFonts w:ascii="Arial" w:eastAsia="微软雅黑" w:hAnsi="Arial" w:cs="AppleSystemUIFont"/>
          <w:color w:val="0432FF"/>
          <w:sz w:val="28"/>
          <w:szCs w:val="26"/>
        </w:rPr>
        <w:t>正当合理的，合情合理的</w:t>
      </w:r>
      <w:r w:rsidR="00D51C27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  <w:r w:rsidRPr="00CC4DE3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② 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合法的，法律认可的，法定的</w:t>
      </w:r>
      <w:r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346624C8" w14:textId="04E7C82E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It seemed a perfectly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legitimate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question.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这似乎是完全合乎情理的问题</w:t>
      </w:r>
      <w:r>
        <w:rPr>
          <w:rFonts w:ascii="Arial" w:eastAsia="微软雅黑" w:hAnsi="Arial" w:cs="AppleSystemUIFont" w:hint="eastAsia"/>
          <w:sz w:val="28"/>
          <w:szCs w:val="26"/>
        </w:rPr>
        <w:t>。</w:t>
      </w:r>
    </w:p>
    <w:p w14:paraId="4270A4D8" w14:textId="67018A26" w:rsidR="00D51C27" w:rsidRPr="00800543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the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legitimate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government of the country</w:t>
      </w:r>
      <w:r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这个国家的合法政府</w:t>
      </w:r>
      <w:r>
        <w:rPr>
          <w:rFonts w:ascii="Arial" w:eastAsia="微软雅黑" w:hAnsi="Arial" w:cs="AppleSystemUIFont" w:hint="eastAsia"/>
          <w:sz w:val="28"/>
          <w:szCs w:val="26"/>
        </w:rPr>
        <w:t>。</w:t>
      </w:r>
    </w:p>
    <w:p w14:paraId="7670D17A" w14:textId="6C06E46D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800543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800543">
        <w:rPr>
          <w:rFonts w:ascii="Arial" w:eastAsia="微软雅黑" w:hAnsi="Arial" w:cs="AppleSystemUIFont"/>
          <w:b/>
          <w:bCs/>
          <w:sz w:val="32"/>
          <w:szCs w:val="48"/>
        </w:rPr>
        <w:t>periodic</w:t>
      </w:r>
      <w:r w:rsidRPr="0080054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[ˌpɪəriˈɒdɪk] </w:t>
      </w:r>
    </w:p>
    <w:p w14:paraId="61211B72" w14:textId="005D47ED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>adj. </w:t>
      </w: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>间发性的，定期的，周期的</w:t>
      </w:r>
      <w:r w:rsidR="00800543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059F5A8D" w14:textId="6BB224C0" w:rsidR="00D51C27" w:rsidRPr="00800543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Periodic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checks are carried out on the equipment.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设备定期进行检查。</w:t>
      </w:r>
    </w:p>
    <w:p w14:paraId="4D6176E3" w14:textId="529EB5AF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800543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800543">
        <w:rPr>
          <w:rFonts w:ascii="Arial" w:eastAsia="微软雅黑" w:hAnsi="Arial" w:cs="AppleSystemUIFont"/>
          <w:b/>
          <w:bCs/>
          <w:sz w:val="32"/>
          <w:szCs w:val="48"/>
        </w:rPr>
        <w:t>orthodox</w:t>
      </w:r>
      <w:r w:rsidRPr="0080054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[ˈɔːθədɒks]</w:t>
      </w:r>
    </w:p>
    <w:p w14:paraId="2F1ACDFD" w14:textId="4B07BA1F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adj. (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信仰或行为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) 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普遍接受的，正统的，规范的，传统的</w:t>
      </w:r>
      <w:r w:rsidR="00800543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；正教的，正宗教义的；</w:t>
      </w:r>
    </w:p>
    <w:p w14:paraId="3BF39A50" w14:textId="33893C77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orthodox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medicine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传统医学</w:t>
      </w:r>
    </w:p>
    <w:p w14:paraId="73F1F775" w14:textId="7E6DA602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orthodox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Jews.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正统派的犹太教徒</w:t>
      </w:r>
    </w:p>
    <w:p w14:paraId="4EB6DB66" w14:textId="5D79F45B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44"/>
        </w:rPr>
      </w:pPr>
      <w:r w:rsidRPr="00800543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800543">
        <w:rPr>
          <w:rFonts w:ascii="Arial" w:eastAsia="微软雅黑" w:hAnsi="Arial" w:cs="AppleSystemUIFont"/>
          <w:b/>
          <w:bCs/>
          <w:sz w:val="32"/>
          <w:szCs w:val="48"/>
        </w:rPr>
        <w:t>enviable</w:t>
      </w:r>
      <w:r>
        <w:rPr>
          <w:rFonts w:ascii="Arial" w:eastAsia="微软雅黑" w:hAnsi="Arial" w:cs="AppleSystemUIFont"/>
          <w:sz w:val="28"/>
          <w:szCs w:val="44"/>
        </w:rPr>
        <w:t xml:space="preserve"> </w:t>
      </w:r>
      <w:r w:rsidRPr="0080054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[ˈenviəbl]</w:t>
      </w:r>
    </w:p>
    <w:p w14:paraId="580BADB2" w14:textId="086A6843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 xml:space="preserve">adj. </w:t>
      </w: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>令人羡慕的，引起忌妒的</w:t>
      </w:r>
      <w:r w:rsidR="00800543" w:rsidRPr="00800543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2CCD20CD" w14:textId="63279EB4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She is a woman of 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enviable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beauty.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她的美貌令人艳羡。</w:t>
      </w:r>
    </w:p>
    <w:p w14:paraId="2F1B2F40" w14:textId="7B721215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800543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800543">
        <w:rPr>
          <w:rFonts w:ascii="Arial" w:eastAsia="微软雅黑" w:hAnsi="Arial" w:cs="AppleSystemUIFont"/>
          <w:b/>
          <w:bCs/>
          <w:sz w:val="32"/>
          <w:szCs w:val="48"/>
        </w:rPr>
        <w:t>deficient</w:t>
      </w:r>
      <w:r w:rsidRPr="0080054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[dɪˈfɪʃnt] </w:t>
      </w:r>
    </w:p>
    <w:p w14:paraId="40F06EF6" w14:textId="29C4C3FE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 xml:space="preserve">adj. 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缺乏的，缺少的，不足的</w:t>
      </w:r>
      <w:r w:rsidR="00800543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 xml:space="preserve"> </w:t>
      </w:r>
      <w:r w:rsidR="00800543" w:rsidRPr="00CC4DE3">
        <w:rPr>
          <w:rFonts w:ascii="Arial" w:eastAsia="微软雅黑" w:hAnsi="Arial" w:cs="AppleSystemUIFont"/>
          <w:color w:val="0432FF"/>
          <w:sz w:val="28"/>
          <w:szCs w:val="26"/>
        </w:rPr>
        <w:t>(i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nsufficient</w:t>
      </w:r>
      <w:r w:rsidR="00800543" w:rsidRPr="00CC4DE3">
        <w:rPr>
          <w:rFonts w:ascii="Arial" w:eastAsia="微软雅黑" w:hAnsi="Arial" w:cs="AppleSystemUIFont"/>
          <w:color w:val="0432FF"/>
          <w:sz w:val="28"/>
          <w:szCs w:val="26"/>
        </w:rPr>
        <w:t>)</w:t>
      </w:r>
      <w:r w:rsidR="00800543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  <w:r w:rsidR="00800543" w:rsidRPr="00CC4DE3">
        <w:rPr>
          <w:rFonts w:ascii="Arial" w:eastAsia="微软雅黑" w:hAnsi="Arial" w:cs="AppleSystemUIFont"/>
          <w:color w:val="0432FF"/>
          <w:sz w:val="28"/>
          <w:szCs w:val="26"/>
        </w:rPr>
        <w:t>有缺点的，有缺陷的</w:t>
      </w:r>
      <w:r w:rsidR="00800543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;</w:t>
      </w:r>
    </w:p>
    <w:p w14:paraId="52F66EDE" w14:textId="34292E53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a diet that is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deficient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in vitamin A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缺乏维生素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A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的饮食</w:t>
      </w:r>
    </w:p>
    <w:p w14:paraId="7B092E6B" w14:textId="352D4414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Deaf people are sometimes treated as being mentally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deficient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.</w:t>
      </w:r>
    </w:p>
    <w:p w14:paraId="2A46C6B8" w14:textId="24998CA8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D51C27" w:rsidRPr="00D51C27">
        <w:rPr>
          <w:rFonts w:ascii="Arial" w:eastAsia="微软雅黑" w:hAnsi="Arial" w:cs="AppleSystemUIFont"/>
          <w:sz w:val="28"/>
          <w:szCs w:val="26"/>
        </w:rPr>
        <w:t>耳聋的人有时被看作智力不健全。</w:t>
      </w:r>
    </w:p>
    <w:p w14:paraId="20AFAA83" w14:textId="31B5D742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44"/>
        </w:rPr>
      </w:pPr>
      <w:r w:rsidRPr="00800543">
        <w:rPr>
          <w:rFonts w:ascii="Arial" w:eastAsia="微软雅黑" w:hAnsi="Arial" w:cs="Arial"/>
          <w:b/>
          <w:bCs/>
          <w:sz w:val="32"/>
          <w:szCs w:val="48"/>
        </w:rPr>
        <w:t xml:space="preserve">▲ </w:t>
      </w:r>
      <w:r w:rsidRPr="00800543">
        <w:rPr>
          <w:rFonts w:ascii="Arial" w:eastAsia="微软雅黑" w:hAnsi="Arial" w:cs="AppleSystemUIFont"/>
          <w:b/>
          <w:bCs/>
          <w:sz w:val="32"/>
          <w:szCs w:val="48"/>
        </w:rPr>
        <w:t>alluring</w:t>
      </w:r>
      <w:r>
        <w:rPr>
          <w:rFonts w:ascii="Arial" w:eastAsia="微软雅黑" w:hAnsi="Arial" w:cs="AppleSystemUIFont"/>
          <w:sz w:val="28"/>
          <w:szCs w:val="44"/>
        </w:rPr>
        <w:t xml:space="preserve"> </w:t>
      </w:r>
      <w:r w:rsidRPr="0080054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[əˈlʊrɪŋ] </w:t>
      </w:r>
    </w:p>
    <w:p w14:paraId="0E2D2D8C" w14:textId="1417D991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 xml:space="preserve">adj. </w:t>
      </w: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>诱人的，迷人的，有吸引力的</w:t>
      </w:r>
      <w:r w:rsidR="00800543" w:rsidRPr="00800543">
        <w:rPr>
          <w:rFonts w:ascii="Arial" w:eastAsia="微软雅黑" w:hAnsi="Arial" w:cs="AppleSystemUIFont" w:hint="eastAsia"/>
          <w:color w:val="0043FF"/>
          <w:sz w:val="28"/>
          <w:szCs w:val="26"/>
        </w:rPr>
        <w:t>：</w:t>
      </w:r>
    </w:p>
    <w:p w14:paraId="06764D6D" w14:textId="51F6BA7F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alluring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smile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迷人的微笑</w:t>
      </w:r>
    </w:p>
    <w:p w14:paraId="0384F3D7" w14:textId="77777777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</w:p>
    <w:p w14:paraId="1E8B3D26" w14:textId="77777777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</w:p>
    <w:p w14:paraId="5EB59D90" w14:textId="77777777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800543">
        <w:rPr>
          <w:rFonts w:ascii="Arial" w:eastAsia="微软雅黑" w:hAnsi="Arial" w:cs="Arial"/>
          <w:b/>
          <w:bCs/>
          <w:sz w:val="32"/>
          <w:szCs w:val="36"/>
        </w:rPr>
        <w:lastRenderedPageBreak/>
        <w:t>▲</w:t>
      </w:r>
      <w:r w:rsidRPr="00800543">
        <w:rPr>
          <w:rFonts w:ascii="Arial" w:eastAsia="微软雅黑" w:hAnsi="Arial" w:cs="AppleSystemUIFont"/>
          <w:b/>
          <w:bCs/>
          <w:sz w:val="32"/>
          <w:szCs w:val="36"/>
        </w:rPr>
        <w:t xml:space="preserve"> endure</w:t>
      </w:r>
      <w:r w:rsidRPr="00800543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 [ɪnˈdjʊə(r)]  </w:t>
      </w:r>
      <w:r w:rsidRPr="00D51C27">
        <w:rPr>
          <w:rFonts w:ascii="Arial" w:eastAsia="微软雅黑" w:hAnsi="Arial" w:cs="AppleSystemUIFont"/>
          <w:sz w:val="28"/>
          <w:szCs w:val="32"/>
        </w:rPr>
        <w:t xml:space="preserve"> </w:t>
      </w:r>
    </w:p>
    <w:p w14:paraId="786A9771" w14:textId="129E1B1C" w:rsidR="00D51C27" w:rsidRPr="0080054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 xml:space="preserve">v. </w:t>
      </w:r>
      <w:r w:rsidRPr="00800543">
        <w:rPr>
          <w:rFonts w:ascii="Arial" w:eastAsia="微软雅黑" w:hAnsi="Arial" w:cs="AppleSystemUIFont"/>
          <w:color w:val="0043FF"/>
          <w:sz w:val="28"/>
          <w:szCs w:val="26"/>
        </w:rPr>
        <w:t>忍耐，忍受</w:t>
      </w:r>
      <w:r w:rsidR="00800543" w:rsidRPr="00800543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  <w:r w:rsidR="00800543" w:rsidRPr="00800543">
        <w:rPr>
          <w:rFonts w:ascii="Arial" w:eastAsia="微软雅黑" w:hAnsi="Arial" w:cs="AppleSystemUIFont"/>
          <w:color w:val="0043FF"/>
          <w:sz w:val="28"/>
          <w:szCs w:val="26"/>
        </w:rPr>
        <w:t>持续，持久</w:t>
      </w:r>
      <w:r w:rsidR="00800543" w:rsidRPr="00800543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73FAEE9F" w14:textId="0437D8BD" w:rsidR="00D51C27" w:rsidRP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He can't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endure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to be defeated.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他无法忍受失败。</w:t>
      </w:r>
    </w:p>
    <w:p w14:paraId="28DE94F1" w14:textId="5803ABEF" w:rsidR="00D51C27" w:rsidRDefault="00800543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a success that will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endure</w:t>
      </w:r>
      <w:r w:rsidRPr="00CC4DE3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将会持续的成功</w:t>
      </w:r>
    </w:p>
    <w:p w14:paraId="1FE7C59F" w14:textId="68F7453A" w:rsidR="00B368AF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</w:t>
      </w:r>
      <w:r>
        <w:rPr>
          <w:rFonts w:ascii="Arial" w:eastAsia="微软雅黑" w:hAnsi="Arial" w:cs="AppleSystemUIFont"/>
          <w:sz w:val="28"/>
          <w:szCs w:val="26"/>
        </w:rPr>
        <w:t xml:space="preserve">g. the start of an </w:t>
      </w:r>
      <w:r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enduring </w:t>
      </w:r>
      <w:r>
        <w:rPr>
          <w:rFonts w:ascii="Arial" w:eastAsia="微软雅黑" w:hAnsi="Arial" w:cs="AppleSystemUIFont"/>
          <w:sz w:val="28"/>
          <w:szCs w:val="26"/>
        </w:rPr>
        <w:t xml:space="preserve">friendship. </w:t>
      </w:r>
      <w:r>
        <w:rPr>
          <w:rFonts w:ascii="Arial" w:eastAsia="微软雅黑" w:hAnsi="Arial" w:cs="AppleSystemUIFont" w:hint="eastAsia"/>
          <w:sz w:val="28"/>
          <w:szCs w:val="26"/>
        </w:rPr>
        <w:t>长久友谊的开始</w:t>
      </w:r>
    </w:p>
    <w:p w14:paraId="0FD0C032" w14:textId="77777777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beneath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 [bɪˈniːθ] </w:t>
      </w:r>
    </w:p>
    <w:p w14:paraId="5669E86C" w14:textId="0935B48D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 xml:space="preserve">prep. 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在（或往）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…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下面，在（或往）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…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下方</w:t>
      </w:r>
      <w:r w:rsidR="00B368AF"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38066228" w14:textId="6C5C35D9" w:rsidR="00D51C27" w:rsidRPr="00B368AF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a</w:t>
      </w:r>
      <w:r w:rsidR="00D51C27" w:rsidRPr="00B368AF">
        <w:rPr>
          <w:rFonts w:ascii="Arial" w:eastAsia="微软雅黑" w:hAnsi="Arial" w:cs="AppleSystemUIFont"/>
          <w:color w:val="0043FF"/>
          <w:sz w:val="28"/>
          <w:szCs w:val="26"/>
        </w:rPr>
        <w:t xml:space="preserve">dv. </w:t>
      </w:r>
      <w:r w:rsidR="00D51C27" w:rsidRPr="00B368AF">
        <w:rPr>
          <w:rFonts w:ascii="Arial" w:eastAsia="微软雅黑" w:hAnsi="Arial" w:cs="AppleSystemUIFont"/>
          <w:color w:val="0043FF"/>
          <w:sz w:val="28"/>
          <w:szCs w:val="26"/>
        </w:rPr>
        <w:t>在下面，在底下</w:t>
      </w:r>
      <w:r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67F07A16" w14:textId="295C6E12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They found the body buried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beneath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a pile of leaves.</w:t>
      </w:r>
    </w:p>
    <w:p w14:paraId="04441735" w14:textId="03F33BB6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D51C27" w:rsidRPr="00D51C27">
        <w:rPr>
          <w:rFonts w:ascii="Arial" w:eastAsia="微软雅黑" w:hAnsi="Arial" w:cs="AppleSystemUIFont"/>
          <w:sz w:val="28"/>
          <w:szCs w:val="26"/>
        </w:rPr>
        <w:t>他们发现尸体被埋在一堆树叶下面。</w:t>
      </w:r>
    </w:p>
    <w:p w14:paraId="3B1E23DD" w14:textId="77777777" w:rsidR="00B368AF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MS Gothic" w:eastAsia="MS Gothic" w:hAnsi="MS Gothic" w:cs="MS Gothic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On a shelf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beneath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he spotted a photo album.</w:t>
      </w:r>
      <w:r w:rsidR="00D51C27" w:rsidRPr="00D51C27">
        <w:rPr>
          <w:rFonts w:ascii="MS Gothic" w:eastAsia="MS Gothic" w:hAnsi="MS Gothic" w:cs="MS Gothic" w:hint="eastAsia"/>
          <w:sz w:val="28"/>
          <w:szCs w:val="26"/>
        </w:rPr>
        <w:t> </w:t>
      </w:r>
    </w:p>
    <w:p w14:paraId="53EFB36E" w14:textId="0E5297D3" w:rsidR="00D51C27" w:rsidRPr="00B368AF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MS Gothic" w:eastAsia="MS Gothic" w:hAnsi="MS Gothic" w:cs="MS Gothic"/>
          <w:sz w:val="28"/>
          <w:szCs w:val="26"/>
        </w:rPr>
        <w:tab/>
      </w:r>
      <w:r w:rsidR="00D51C27" w:rsidRPr="00D51C27">
        <w:rPr>
          <w:rFonts w:ascii="Arial" w:eastAsia="微软雅黑" w:hAnsi="Arial" w:cs="AppleSystemUIFont"/>
          <w:sz w:val="28"/>
          <w:szCs w:val="26"/>
        </w:rPr>
        <w:t>他在下面的架子上瞅见了一本相册。</w:t>
      </w:r>
    </w:p>
    <w:p w14:paraId="2DC37348" w14:textId="330CD839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insolence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 [ˈɪnsələns] </w:t>
      </w:r>
    </w:p>
    <w:p w14:paraId="3E2A4F59" w14:textId="0C0B2D9A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32"/>
        </w:rPr>
      </w:pPr>
      <w:r w:rsidRPr="00B368AF">
        <w:rPr>
          <w:rFonts w:ascii="Arial" w:eastAsia="微软雅黑" w:hAnsi="Arial" w:cs="AppleSystemUIFont"/>
          <w:color w:val="0043FF"/>
          <w:sz w:val="28"/>
          <w:szCs w:val="32"/>
        </w:rPr>
        <w:t xml:space="preserve">n. </w:t>
      </w:r>
      <w:r w:rsidRPr="00B368AF">
        <w:rPr>
          <w:rFonts w:ascii="Arial" w:eastAsia="微软雅黑" w:hAnsi="Arial" w:cs="AppleSystemUIFont"/>
          <w:color w:val="0043FF"/>
          <w:sz w:val="28"/>
          <w:szCs w:val="32"/>
        </w:rPr>
        <w:t>傲慢，无礼，蛮横，侮辱性言行</w:t>
      </w:r>
      <w:r w:rsidR="00B368AF" w:rsidRPr="00B368AF">
        <w:rPr>
          <w:rFonts w:ascii="Arial" w:eastAsia="微软雅黑" w:hAnsi="Arial" w:cs="AppleSystemUIFont" w:hint="eastAsia"/>
          <w:color w:val="0043FF"/>
          <w:sz w:val="28"/>
          <w:szCs w:val="32"/>
        </w:rPr>
        <w:t>；</w:t>
      </w:r>
    </w:p>
    <w:p w14:paraId="51E3306F" w14:textId="51C7B65C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Her 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insolence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cost her her job.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她的蛮横态度使她丢了工作。</w:t>
      </w:r>
    </w:p>
    <w:p w14:paraId="1678B228" w14:textId="55A06BCD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triumph</w:t>
      </w:r>
      <w:r>
        <w:rPr>
          <w:rFonts w:ascii="Arial" w:eastAsia="微软雅黑" w:hAnsi="Arial" w:cs="AppleSystemUIFont"/>
          <w:sz w:val="28"/>
          <w:szCs w:val="32"/>
        </w:rPr>
        <w:t xml:space="preserve"> 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[ˈtraɪʌmf]</w:t>
      </w:r>
    </w:p>
    <w:p w14:paraId="2F5764B3" w14:textId="52FE0CB3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32"/>
        </w:rPr>
        <w:t>n.</w:t>
      </w:r>
      <w:r w:rsidR="00B368AF" w:rsidRPr="00CC4DE3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巨大成功，重大成就，伟大胜利</w:t>
      </w:r>
      <w:r w:rsidR="00B368AF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  <w:r w:rsidR="00B368AF" w:rsidRPr="00CC4DE3">
        <w:rPr>
          <w:rFonts w:ascii="Arial" w:eastAsia="微软雅黑" w:hAnsi="Arial" w:cs="AppleSystemUIFont"/>
          <w:color w:val="0432FF"/>
          <w:sz w:val="28"/>
          <w:szCs w:val="26"/>
        </w:rPr>
        <w:t>（巨大成功或胜利的）心满意足，喜悦，狂喜</w:t>
      </w:r>
      <w:r w:rsidR="00B368AF"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27BF3FC3" w14:textId="6E1ACBC5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one of the greatest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triumphs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of modern science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现代科学最重大的成就之一</w:t>
      </w:r>
    </w:p>
    <w:p w14:paraId="327FEC14" w14:textId="20EECCD0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The winning team returned home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in triumph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球队凯旋而归。</w:t>
      </w:r>
    </w:p>
    <w:p w14:paraId="31B3C282" w14:textId="70833C1F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complacent</w:t>
      </w:r>
      <w:r>
        <w:rPr>
          <w:rFonts w:ascii="Arial" w:eastAsia="微软雅黑" w:hAnsi="Arial" w:cs="AppleSystemUIFont"/>
          <w:sz w:val="28"/>
          <w:szCs w:val="32"/>
        </w:rPr>
        <w:t xml:space="preserve"> 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[kəmˈpleɪsnt]</w:t>
      </w:r>
    </w:p>
    <w:p w14:paraId="5839D01D" w14:textId="618D6B6B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 xml:space="preserve">adj. 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自满的，自鸣得意的，表现出自满的</w:t>
      </w:r>
      <w:r w:rsidR="00B368AF"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0316CC70" w14:textId="1D9321E3" w:rsidR="00D51C27" w:rsidRPr="00B368AF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We must not become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complacent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about progress.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我们决不能因进步变得自满。</w:t>
      </w:r>
    </w:p>
    <w:p w14:paraId="1CAD9312" w14:textId="096501B5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accustom</w:t>
      </w:r>
      <w:r w:rsidRPr="00B368AF">
        <w:rPr>
          <w:rFonts w:ascii="Arial" w:eastAsia="微软雅黑" w:hAnsi="Arial" w:cs="AppleSystemUIFont"/>
          <w:b/>
          <w:bCs/>
          <w:color w:val="808080" w:themeColor="background1" w:themeShade="80"/>
          <w:sz w:val="32"/>
          <w:szCs w:val="36"/>
        </w:rPr>
        <w:t xml:space="preserve"> 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[əˈkʌstəm] </w:t>
      </w:r>
    </w:p>
    <w:p w14:paraId="49EFDDBA" w14:textId="4AA4847A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v. 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使习惯（于），使适应</w:t>
      </w:r>
      <w:r w:rsid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683E3654" w14:textId="57FEAF07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He was 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accustomed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to rising early.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他习惯于早起。</w:t>
      </w:r>
    </w:p>
    <w:p w14:paraId="35B71480" w14:textId="147C8701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retailer</w:t>
      </w:r>
      <w:r w:rsidRPr="00B368AF">
        <w:rPr>
          <w:rFonts w:ascii="Arial" w:eastAsia="微软雅黑" w:hAnsi="Arial" w:cs="AppleSystemUIFont"/>
          <w:b/>
          <w:bCs/>
          <w:color w:val="808080" w:themeColor="background1" w:themeShade="80"/>
          <w:sz w:val="32"/>
          <w:szCs w:val="36"/>
        </w:rPr>
        <w:t xml:space="preserve"> 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[ˈriːteɪlə(r)] </w:t>
      </w:r>
    </w:p>
    <w:p w14:paraId="4B9A4020" w14:textId="16C98F2D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B368AF">
        <w:rPr>
          <w:rFonts w:ascii="Arial" w:eastAsia="微软雅黑" w:hAnsi="Arial" w:cs="AppleSystemUIFont"/>
          <w:color w:val="0043FF"/>
          <w:sz w:val="28"/>
          <w:szCs w:val="32"/>
        </w:rPr>
        <w:t xml:space="preserve">n. 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零售商，零售店</w:t>
      </w:r>
      <w:r w:rsidR="00B368AF"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0D6A4C02" w14:textId="06F27368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Retailers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can return defective merchandise. 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零售商可以退回有缺陷的商品。</w:t>
      </w:r>
    </w:p>
    <w:p w14:paraId="41F2A066" w14:textId="36D706D7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 w:rsidRPr="00D51C27">
        <w:rPr>
          <w:rFonts w:ascii="Segoe UI Symbol" w:eastAsia="微软雅黑" w:hAnsi="Segoe UI Symbol" w:cs="Segoe UI Symbol"/>
          <w:sz w:val="28"/>
          <w:szCs w:val="26"/>
        </w:rPr>
        <w:t>▷</w:t>
      </w:r>
      <w:r w:rsidRPr="00D51C27">
        <w:rPr>
          <w:rFonts w:ascii="Arial" w:eastAsia="微软雅黑" w:hAnsi="Arial" w:cs="AppleSystemUIFont"/>
          <w:sz w:val="28"/>
          <w:szCs w:val="26"/>
        </w:rPr>
        <w:t xml:space="preserve"> retail </w:t>
      </w:r>
      <w:r>
        <w:rPr>
          <w:rFonts w:ascii="Arial" w:eastAsia="微软雅黑" w:hAnsi="Arial" w:cs="AppleSystemUIFont"/>
          <w:sz w:val="28"/>
          <w:szCs w:val="26"/>
        </w:rPr>
        <w:t>[</w:t>
      </w:r>
      <w:r w:rsidRPr="00D51C27">
        <w:rPr>
          <w:rFonts w:ascii="Arial" w:eastAsia="微软雅黑" w:hAnsi="Arial" w:cs="AppleSystemUIFont"/>
          <w:sz w:val="28"/>
          <w:szCs w:val="26"/>
        </w:rPr>
        <w:t xml:space="preserve">ˈriːteɪl] v/n. </w:t>
      </w:r>
      <w:r w:rsidRPr="00D51C27">
        <w:rPr>
          <w:rFonts w:ascii="Arial" w:eastAsia="微软雅黑" w:hAnsi="Arial" w:cs="AppleSystemUIFont"/>
          <w:sz w:val="28"/>
          <w:szCs w:val="26"/>
        </w:rPr>
        <w:t>零售，零卖</w:t>
      </w:r>
      <w:r>
        <w:rPr>
          <w:rFonts w:ascii="Arial" w:eastAsia="微软雅黑" w:hAnsi="Arial" w:cs="AppleSystemUIFont"/>
          <w:sz w:val="28"/>
          <w:szCs w:val="26"/>
        </w:rPr>
        <w:t>，</w:t>
      </w:r>
    </w:p>
    <w:p w14:paraId="68D6BF94" w14:textId="4A822E6C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sz w:val="32"/>
          <w:szCs w:val="36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referee</w:t>
      </w:r>
      <w:r w:rsidR="00B368AF"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 [ˌrefəˈriː]</w:t>
      </w:r>
    </w:p>
    <w:p w14:paraId="118073F9" w14:textId="410FDA51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B368AF">
        <w:rPr>
          <w:rFonts w:ascii="Arial" w:eastAsia="微软雅黑" w:hAnsi="Arial" w:cs="AppleSystemUIFont"/>
          <w:color w:val="0043FF"/>
          <w:sz w:val="28"/>
          <w:szCs w:val="32"/>
        </w:rPr>
        <w:t xml:space="preserve">n. 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（体育比赛的）裁判，裁判员，仲裁员，调解人</w:t>
      </w:r>
      <w:r w:rsidR="00B368AF"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07EDDDD2" w14:textId="1837315E" w:rsidR="00D51C27" w:rsidRP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32"/>
        </w:rPr>
      </w:pP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 xml:space="preserve">v. </w:t>
      </w:r>
      <w:r w:rsidRPr="00B368AF">
        <w:rPr>
          <w:rFonts w:ascii="Arial" w:eastAsia="微软雅黑" w:hAnsi="Arial" w:cs="AppleSystemUIFont"/>
          <w:color w:val="0043FF"/>
          <w:sz w:val="28"/>
          <w:szCs w:val="26"/>
        </w:rPr>
        <w:t>担任裁判，裁判</w:t>
      </w:r>
      <w:r w:rsidR="00B368AF" w:rsidRPr="00B368AF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3EFC91F9" w14:textId="6B8738CE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He was sent off for arguing with the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>referee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.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他因为和裁判发生争执而被罚出场。</w:t>
      </w:r>
    </w:p>
    <w:p w14:paraId="37A434C4" w14:textId="097CE9F6" w:rsidR="00D51C27" w:rsidRPr="00B368AF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Who refereed the final?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那场决赛谁是裁判？</w:t>
      </w:r>
    </w:p>
    <w:p w14:paraId="5C63D195" w14:textId="77777777" w:rsidR="00B368AF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ingredient</w:t>
      </w:r>
      <w:r>
        <w:rPr>
          <w:rFonts w:ascii="Arial" w:eastAsia="微软雅黑" w:hAnsi="Arial" w:cs="AppleSystemUIFont"/>
          <w:sz w:val="28"/>
          <w:szCs w:val="32"/>
        </w:rPr>
        <w:t xml:space="preserve"> 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[ɪnˈɡriːdiənt]</w:t>
      </w:r>
      <w:r w:rsidRPr="00B368AF">
        <w:rPr>
          <w:rFonts w:ascii="MS Gothic" w:eastAsia="MS Gothic" w:hAnsi="MS Gothic" w:cs="MS Gothic" w:hint="eastAsia"/>
          <w:color w:val="808080" w:themeColor="background1" w:themeShade="80"/>
          <w:sz w:val="28"/>
          <w:szCs w:val="32"/>
        </w:rPr>
        <w:t> </w:t>
      </w:r>
      <w:r w:rsidRPr="00D51C27">
        <w:rPr>
          <w:rFonts w:ascii="Arial" w:eastAsia="微软雅黑" w:hAnsi="Arial" w:cs="AppleSystemUIFont"/>
          <w:sz w:val="28"/>
          <w:szCs w:val="32"/>
        </w:rPr>
        <w:t xml:space="preserve"> </w:t>
      </w:r>
    </w:p>
    <w:p w14:paraId="31891061" w14:textId="669B2C13" w:rsidR="00D51C27" w:rsidRPr="00CC4DE3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 w:hint="eastAsia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成分，（尤指烹饪）原料，（成功的）因素，要素</w:t>
      </w:r>
      <w:r w:rsid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0AA691FE" w14:textId="794AA4FB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Coconut is a basic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ingredient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for many curries.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椰子是多种咖喱菜的基本成分。</w:t>
      </w:r>
    </w:p>
    <w:p w14:paraId="0AA64452" w14:textId="35CFB651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Our skin cream contains only natural ingredients.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我们的护肤霜只含天然成分。</w:t>
      </w:r>
    </w:p>
    <w:p w14:paraId="754CCC4D" w14:textId="6E801721" w:rsidR="00D51C27" w:rsidRPr="00D51C27" w:rsidRDefault="00B368AF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</w:t>
      </w:r>
      <w:r>
        <w:rPr>
          <w:rFonts w:ascii="Arial" w:eastAsia="微软雅黑" w:hAnsi="Arial" w:cs="AppleSystemUIFont"/>
          <w:sz w:val="28"/>
          <w:szCs w:val="26"/>
        </w:rPr>
        <w:t xml:space="preserve">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the essential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ingredients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for success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成功的基本要素</w:t>
      </w:r>
    </w:p>
    <w:p w14:paraId="15EF0EDB" w14:textId="68B62EC2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B368AF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B368AF">
        <w:rPr>
          <w:rFonts w:ascii="Arial" w:eastAsia="微软雅黑" w:hAnsi="Arial" w:cs="AppleSystemUIFont"/>
          <w:b/>
          <w:bCs/>
          <w:sz w:val="32"/>
          <w:szCs w:val="36"/>
        </w:rPr>
        <w:t xml:space="preserve"> commitment</w:t>
      </w:r>
      <w:r w:rsidRPr="00B368AF">
        <w:rPr>
          <w:rFonts w:ascii="Arial" w:eastAsia="微软雅黑" w:hAnsi="Arial" w:cs="AppleSystemUIFont"/>
          <w:b/>
          <w:bCs/>
          <w:color w:val="808080" w:themeColor="background1" w:themeShade="80"/>
          <w:sz w:val="32"/>
          <w:szCs w:val="36"/>
        </w:rPr>
        <w:t xml:space="preserve"> </w:t>
      </w:r>
      <w:r w:rsidRPr="00B368AF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[kəˈmɪtmənt] </w:t>
      </w:r>
    </w:p>
    <w:p w14:paraId="0F19A30E" w14:textId="5AA7F19E" w:rsidR="00D51C27" w:rsidRPr="006957FB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6957FB">
        <w:rPr>
          <w:rFonts w:ascii="Arial" w:eastAsia="微软雅黑" w:hAnsi="Arial" w:cs="AppleSystemUIFont"/>
          <w:color w:val="0043FF"/>
          <w:sz w:val="28"/>
          <w:szCs w:val="32"/>
        </w:rPr>
        <w:t xml:space="preserve">n. </w:t>
      </w:r>
      <w:r w:rsidR="006957FB" w:rsidRPr="006957FB">
        <w:rPr>
          <w:rFonts w:ascii="Cambria Math" w:eastAsia="微软雅黑" w:hAnsi="Cambria Math" w:cs="Cambria Math"/>
          <w:color w:val="0043FF"/>
          <w:sz w:val="28"/>
          <w:szCs w:val="32"/>
        </w:rPr>
        <w:t>①</w:t>
      </w:r>
      <w:r w:rsidR="006957FB">
        <w:rPr>
          <w:rFonts w:ascii="Cambria Math" w:eastAsia="微软雅黑" w:hAnsi="Cambria Math" w:cs="Cambria Math"/>
          <w:color w:val="0043FF"/>
          <w:sz w:val="28"/>
          <w:szCs w:val="32"/>
        </w:rPr>
        <w:t xml:space="preserve"> </w:t>
      </w:r>
      <w:r w:rsidRPr="006957FB">
        <w:rPr>
          <w:rFonts w:ascii="Arial" w:eastAsia="微软雅黑" w:hAnsi="Arial" w:cs="AppleSystemUIFont"/>
          <w:color w:val="0043FF"/>
          <w:sz w:val="28"/>
          <w:szCs w:val="26"/>
        </w:rPr>
        <w:t>承诺，许诺，允诺承担，保证</w:t>
      </w:r>
      <w:r w:rsidR="006957FB" w:rsidRPr="006957FB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088A2E3F" w14:textId="1922DDD3" w:rsid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>. his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commitment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to public services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26"/>
        </w:rPr>
        <w:t>他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对公共服务事业作出的承诺</w:t>
      </w:r>
    </w:p>
    <w:p w14:paraId="69A4A624" w14:textId="09801CDC" w:rsidR="006957FB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make a </w:t>
      </w:r>
      <w:r w:rsidRPr="00CC4DE3">
        <w:rPr>
          <w:rFonts w:ascii="Arial" w:eastAsia="微软雅黑" w:hAnsi="Arial" w:cs="AppleSystemUIFont"/>
          <w:color w:val="FF0000"/>
          <w:sz w:val="28"/>
          <w:szCs w:val="26"/>
        </w:rPr>
        <w:t>commitment</w:t>
      </w:r>
      <w:r w:rsidRPr="00CC4DE3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26"/>
        </w:rPr>
        <w:t>作出承诺</w:t>
      </w:r>
    </w:p>
    <w:p w14:paraId="381CD079" w14:textId="5DF33EEF" w:rsidR="00D51C27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 w:rsidRPr="006957FB">
        <w:rPr>
          <w:rFonts w:ascii="Cambria Math" w:eastAsia="微软雅黑" w:hAnsi="Cambria Math" w:cs="Cambria Math"/>
          <w:sz w:val="28"/>
          <w:szCs w:val="26"/>
        </w:rPr>
        <w:t>②</w:t>
      </w:r>
      <w:r>
        <w:rPr>
          <w:rFonts w:ascii="Cambria Math" w:eastAsia="微软雅黑" w:hAnsi="Cambria Math" w:cs="Cambria Math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献身，奉献，投入</w:t>
      </w:r>
      <w:r w:rsidR="00D51C27">
        <w:rPr>
          <w:rFonts w:ascii="Arial" w:eastAsia="微软雅黑" w:hAnsi="Arial" w:cs="AppleSystemUIFont"/>
          <w:sz w:val="28"/>
          <w:szCs w:val="26"/>
        </w:rPr>
        <w:t>，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信奉</w:t>
      </w:r>
      <w:r w:rsidR="00D51C27">
        <w:rPr>
          <w:rFonts w:ascii="Arial" w:eastAsia="微软雅黑" w:hAnsi="Arial" w:cs="AppleSystemUIFont"/>
          <w:sz w:val="28"/>
          <w:szCs w:val="26"/>
        </w:rPr>
        <w:t>，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忠诚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  <w:r w:rsidRPr="006957FB">
        <w:rPr>
          <w:rFonts w:ascii="Cambria Math" w:eastAsia="微软雅黑" w:hAnsi="Cambria Math" w:cs="Cambria Math"/>
          <w:sz w:val="28"/>
          <w:szCs w:val="26"/>
        </w:rPr>
        <w:t>③</w:t>
      </w:r>
      <w:r>
        <w:rPr>
          <w:rFonts w:ascii="Cambria Math" w:eastAsia="微软雅黑" w:hAnsi="Cambria Math" w:cs="Cambria Math"/>
          <w:sz w:val="28"/>
          <w:szCs w:val="26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6"/>
        </w:rPr>
        <w:t>责任，义务；</w:t>
      </w:r>
    </w:p>
    <w:p w14:paraId="7347BE8E" w14:textId="77777777" w:rsidR="006957FB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>
        <w:rPr>
          <w:rFonts w:ascii="Arial" w:eastAsia="微软雅黑" w:hAnsi="Arial" w:cs="AppleSystemUIFont" w:hint="eastAsia"/>
          <w:sz w:val="28"/>
          <w:szCs w:val="32"/>
        </w:rPr>
        <w:t>eg</w:t>
      </w:r>
      <w:r>
        <w:rPr>
          <w:rFonts w:ascii="Arial" w:eastAsia="微软雅黑" w:hAnsi="Arial" w:cs="AppleSystemUIFont"/>
          <w:sz w:val="28"/>
          <w:szCs w:val="32"/>
        </w:rPr>
        <w:t xml:space="preserve">. Any success requires one hundred percent </w:t>
      </w:r>
      <w:r w:rsidRPr="00CC4DE3">
        <w:rPr>
          <w:rFonts w:ascii="Arial" w:eastAsia="微软雅黑" w:hAnsi="Arial" w:cs="AppleSystemUIFont"/>
          <w:color w:val="FF0000"/>
          <w:sz w:val="28"/>
          <w:szCs w:val="32"/>
        </w:rPr>
        <w:t>commitment</w:t>
      </w:r>
      <w:r>
        <w:rPr>
          <w:rFonts w:ascii="Arial" w:eastAsia="微软雅黑" w:hAnsi="Arial" w:cs="AppleSystemUIFont"/>
          <w:sz w:val="28"/>
          <w:szCs w:val="32"/>
        </w:rPr>
        <w:t>.</w:t>
      </w:r>
      <w:r>
        <w:rPr>
          <w:rFonts w:ascii="Arial" w:eastAsia="微软雅黑" w:hAnsi="Arial" w:cs="AppleSystemUIFont" w:hint="eastAsia"/>
          <w:sz w:val="28"/>
          <w:szCs w:val="32"/>
        </w:rPr>
        <w:t xml:space="preserve"> </w:t>
      </w:r>
    </w:p>
    <w:p w14:paraId="44768487" w14:textId="49E58E94" w:rsid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 w:hint="eastAsia"/>
          <w:sz w:val="28"/>
          <w:szCs w:val="32"/>
        </w:rPr>
      </w:pPr>
      <w:r>
        <w:rPr>
          <w:rFonts w:ascii="Arial" w:eastAsia="微软雅黑" w:hAnsi="Arial" w:cs="AppleSystemUIFont"/>
          <w:sz w:val="28"/>
          <w:szCs w:val="32"/>
        </w:rPr>
        <w:tab/>
      </w:r>
      <w:r>
        <w:rPr>
          <w:rFonts w:ascii="Arial" w:eastAsia="微软雅黑" w:hAnsi="Arial" w:cs="AppleSystemUIFont" w:hint="eastAsia"/>
          <w:sz w:val="28"/>
          <w:szCs w:val="32"/>
        </w:rPr>
        <w:t>任何成功都需要百分百投入。</w:t>
      </w:r>
    </w:p>
    <w:p w14:paraId="069B990A" w14:textId="78D65A02" w:rsidR="006957FB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>
        <w:rPr>
          <w:rFonts w:ascii="Arial" w:eastAsia="微软雅黑" w:hAnsi="Arial" w:cs="AppleSystemUIFont" w:hint="eastAsia"/>
          <w:sz w:val="28"/>
          <w:szCs w:val="32"/>
        </w:rPr>
        <w:t>eg</w:t>
      </w:r>
      <w:r>
        <w:rPr>
          <w:rFonts w:ascii="Arial" w:eastAsia="微软雅黑" w:hAnsi="Arial" w:cs="AppleSystemUIFont"/>
          <w:sz w:val="28"/>
          <w:szCs w:val="32"/>
        </w:rPr>
        <w:t xml:space="preserve">. I’ve got a lot of </w:t>
      </w:r>
      <w:r w:rsidRPr="00CC4DE3">
        <w:rPr>
          <w:rFonts w:ascii="Arial" w:eastAsia="微软雅黑" w:hAnsi="Arial" w:cs="AppleSystemUIFont"/>
          <w:color w:val="FF0000"/>
          <w:sz w:val="28"/>
          <w:szCs w:val="32"/>
        </w:rPr>
        <w:t>commitment</w:t>
      </w:r>
      <w:r>
        <w:rPr>
          <w:rFonts w:ascii="Arial" w:eastAsia="微软雅黑" w:hAnsi="Arial" w:cs="AppleSystemUIFont"/>
          <w:sz w:val="28"/>
          <w:szCs w:val="32"/>
        </w:rPr>
        <w:t>.</w:t>
      </w:r>
      <w:r>
        <w:rPr>
          <w:rFonts w:ascii="Arial" w:eastAsia="微软雅黑" w:hAnsi="Arial" w:cs="AppleSystemUIFont" w:hint="eastAsia"/>
          <w:sz w:val="28"/>
          <w:szCs w:val="32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32"/>
        </w:rPr>
        <w:t>我承担了很多责任。</w:t>
      </w:r>
    </w:p>
    <w:p w14:paraId="11C70F54" w14:textId="77777777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 w:rsidRPr="006957FB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6957FB">
        <w:rPr>
          <w:rFonts w:ascii="Arial" w:eastAsia="微软雅黑" w:hAnsi="Arial" w:cs="AppleSystemUIFont"/>
          <w:b/>
          <w:bCs/>
          <w:sz w:val="32"/>
          <w:szCs w:val="36"/>
        </w:rPr>
        <w:t xml:space="preserve"> specialize</w:t>
      </w:r>
      <w:r w:rsidRPr="00D51C27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6957FB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[ˈspeʃəlaɪz]</w:t>
      </w:r>
    </w:p>
    <w:p w14:paraId="1CA3CCA7" w14:textId="386EF639" w:rsidR="00D51C27" w:rsidRPr="006957FB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43FF"/>
          <w:sz w:val="28"/>
          <w:szCs w:val="26"/>
        </w:rPr>
      </w:pPr>
      <w:r w:rsidRPr="006957FB">
        <w:rPr>
          <w:rFonts w:ascii="Arial" w:eastAsia="微软雅黑" w:hAnsi="Arial" w:cs="AppleSystemUIFont" w:hint="eastAsia"/>
          <w:color w:val="0043FF"/>
          <w:sz w:val="28"/>
          <w:szCs w:val="26"/>
        </w:rPr>
        <w:t>v</w:t>
      </w:r>
      <w:r w:rsidRPr="006957FB">
        <w:rPr>
          <w:rFonts w:ascii="Arial" w:eastAsia="微软雅黑" w:hAnsi="Arial" w:cs="AppleSystemUIFont"/>
          <w:color w:val="0043FF"/>
          <w:sz w:val="28"/>
          <w:szCs w:val="26"/>
        </w:rPr>
        <w:t xml:space="preserve">. </w:t>
      </w:r>
      <w:r w:rsidR="00D51C27" w:rsidRPr="006957FB">
        <w:rPr>
          <w:rFonts w:ascii="Arial" w:eastAsia="微软雅黑" w:hAnsi="Arial" w:cs="AppleSystemUIFont"/>
          <w:color w:val="0043FF"/>
          <w:sz w:val="28"/>
          <w:szCs w:val="26"/>
        </w:rPr>
        <w:t>专门研究（或从事），专攻</w:t>
      </w:r>
      <w:r w:rsidRPr="006957FB">
        <w:rPr>
          <w:rFonts w:ascii="Arial" w:eastAsia="微软雅黑" w:hAnsi="Arial" w:cs="AppleSystemUIFont" w:hint="eastAsia"/>
          <w:color w:val="0043FF"/>
          <w:sz w:val="28"/>
          <w:szCs w:val="26"/>
        </w:rPr>
        <w:t>；</w:t>
      </w:r>
    </w:p>
    <w:p w14:paraId="33E9E974" w14:textId="1AC04F1C" w:rsidR="00D51C27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He </w:t>
      </w:r>
      <w:r w:rsidR="00D51C27" w:rsidRPr="00CC4DE3">
        <w:rPr>
          <w:rFonts w:ascii="Arial" w:eastAsia="微软雅黑" w:hAnsi="Arial" w:cs="AppleSystemUIFont"/>
          <w:color w:val="FF0000"/>
          <w:sz w:val="28"/>
          <w:szCs w:val="26"/>
        </w:rPr>
        <w:t xml:space="preserve">specialized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in criminal law.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他专攻刑法。</w:t>
      </w:r>
    </w:p>
    <w:p w14:paraId="3B1BA030" w14:textId="2154E1C6" w:rsidR="00D51C27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  <w:r>
        <w:rPr>
          <w:rFonts w:ascii="Arial" w:eastAsia="微软雅黑" w:hAnsi="Arial" w:cs="AppleSystemUIFont" w:hint="eastAsia"/>
          <w:sz w:val="28"/>
          <w:szCs w:val="32"/>
        </w:rPr>
        <w:t>e</w:t>
      </w:r>
      <w:r>
        <w:rPr>
          <w:rFonts w:ascii="Arial" w:eastAsia="微软雅黑" w:hAnsi="Arial" w:cs="AppleSystemUIFont"/>
          <w:sz w:val="28"/>
          <w:szCs w:val="32"/>
        </w:rPr>
        <w:t xml:space="preserve">g. I </w:t>
      </w:r>
      <w:r w:rsidRPr="00CC4DE3">
        <w:rPr>
          <w:rFonts w:ascii="Arial" w:eastAsia="微软雅黑" w:hAnsi="Arial" w:cs="AppleSystemUIFont"/>
          <w:color w:val="FF0000"/>
          <w:sz w:val="28"/>
          <w:szCs w:val="32"/>
        </w:rPr>
        <w:t xml:space="preserve">specialize </w:t>
      </w:r>
      <w:r>
        <w:rPr>
          <w:rFonts w:ascii="Arial" w:eastAsia="微软雅黑" w:hAnsi="Arial" w:cs="AppleSystemUIFont"/>
          <w:sz w:val="28"/>
          <w:szCs w:val="32"/>
        </w:rPr>
        <w:t>in iOS development.</w:t>
      </w:r>
      <w:r>
        <w:rPr>
          <w:rFonts w:ascii="Arial" w:eastAsia="微软雅黑" w:hAnsi="Arial" w:cs="AppleSystemUIFont" w:hint="eastAsia"/>
          <w:sz w:val="28"/>
          <w:szCs w:val="32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32"/>
        </w:rPr>
        <w:t>我主要从事</w:t>
      </w:r>
      <w:r>
        <w:rPr>
          <w:rFonts w:ascii="Arial" w:eastAsia="微软雅黑" w:hAnsi="Arial" w:cs="AppleSystemUIFont" w:hint="eastAsia"/>
          <w:sz w:val="28"/>
          <w:szCs w:val="32"/>
        </w:rPr>
        <w:t>iOS</w:t>
      </w:r>
      <w:r>
        <w:rPr>
          <w:rFonts w:ascii="Arial" w:eastAsia="微软雅黑" w:hAnsi="Arial" w:cs="AppleSystemUIFont" w:hint="eastAsia"/>
          <w:sz w:val="28"/>
          <w:szCs w:val="32"/>
        </w:rPr>
        <w:t>开发。</w:t>
      </w:r>
    </w:p>
    <w:p w14:paraId="2DDD139A" w14:textId="413B2B76" w:rsidR="00D51C27" w:rsidRPr="006957FB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</w:pPr>
      <w:r w:rsidRPr="006957FB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6957FB">
        <w:rPr>
          <w:rFonts w:ascii="Arial" w:eastAsia="微软雅黑" w:hAnsi="Arial" w:cs="AppleSystemUIFont"/>
          <w:b/>
          <w:bCs/>
          <w:sz w:val="32"/>
          <w:szCs w:val="36"/>
        </w:rPr>
        <w:t xml:space="preserve"> curriculum </w:t>
      </w:r>
      <w:r w:rsidRPr="006957FB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[kəˈrɪkjələm]</w:t>
      </w:r>
    </w:p>
    <w:p w14:paraId="2F7D3D2C" w14:textId="7CCA0E1D" w:rsidR="00D51C27" w:rsidRPr="00CC4DE3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CC4DE3">
        <w:rPr>
          <w:rFonts w:ascii="Arial" w:eastAsia="微软雅黑" w:hAnsi="Arial" w:cs="AppleSystemUIFont" w:hint="eastAsia"/>
          <w:color w:val="0432FF"/>
          <w:sz w:val="28"/>
          <w:szCs w:val="26"/>
        </w:rPr>
        <w:t>n</w:t>
      </w:r>
      <w:r w:rsidRPr="00CC4DE3">
        <w:rPr>
          <w:rFonts w:ascii="Arial" w:eastAsia="微软雅黑" w:hAnsi="Arial" w:cs="AppleSystemUIFont"/>
          <w:color w:val="0432FF"/>
          <w:sz w:val="28"/>
          <w:szCs w:val="26"/>
        </w:rPr>
        <w:t>.</w:t>
      </w:r>
      <w:r w:rsidR="00D51C27" w:rsidRPr="00CC4DE3">
        <w:rPr>
          <w:rFonts w:ascii="Arial" w:eastAsia="微软雅黑" w:hAnsi="Arial" w:cs="AppleSystemUIFont"/>
          <w:color w:val="0432FF"/>
          <w:sz w:val="28"/>
          <w:szCs w:val="26"/>
        </w:rPr>
        <w:t>（学校等的）全部课程</w:t>
      </w:r>
      <w:r w:rsidR="00CC4DE3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51EC9360" w14:textId="4ED16373" w:rsidR="00D51C27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the school </w:t>
      </w:r>
      <w:r w:rsidR="00D51C27" w:rsidRPr="00A829A6">
        <w:rPr>
          <w:rFonts w:ascii="Arial" w:eastAsia="微软雅黑" w:hAnsi="Arial" w:cs="AppleSystemUIFont"/>
          <w:color w:val="FF0000"/>
          <w:sz w:val="28"/>
          <w:szCs w:val="26"/>
        </w:rPr>
        <w:t>curriculum</w:t>
      </w:r>
      <w:r w:rsidRPr="00A829A6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学校课程</w:t>
      </w:r>
    </w:p>
    <w:p w14:paraId="7BDEA13D" w14:textId="23BCB0FA" w:rsidR="00D51C27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 xml:space="preserve">There should be a broader </w:t>
      </w:r>
      <w:r w:rsidR="00D51C27" w:rsidRPr="00A829A6">
        <w:rPr>
          <w:rFonts w:ascii="Arial" w:eastAsia="微软雅黑" w:hAnsi="Arial" w:cs="AppleSystemUIFont"/>
          <w:color w:val="FF0000"/>
          <w:sz w:val="28"/>
          <w:szCs w:val="26"/>
        </w:rPr>
        <w:t xml:space="preserve">curriculum 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in schools for post-16-year-old pupils.</w:t>
      </w:r>
    </w:p>
    <w:p w14:paraId="26DC996C" w14:textId="18DE2AC8" w:rsidR="00D51C27" w:rsidRPr="00D51C27" w:rsidRDefault="006957FB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D51C27" w:rsidRPr="00D51C27">
        <w:rPr>
          <w:rFonts w:ascii="Arial" w:eastAsia="微软雅黑" w:hAnsi="Arial" w:cs="AppleSystemUIFont"/>
          <w:sz w:val="28"/>
          <w:szCs w:val="26"/>
        </w:rPr>
        <w:t>学校对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16</w:t>
      </w:r>
      <w:r w:rsidR="00D51C27" w:rsidRPr="00D51C27">
        <w:rPr>
          <w:rFonts w:ascii="Arial" w:eastAsia="微软雅黑" w:hAnsi="Arial" w:cs="AppleSystemUIFont"/>
          <w:sz w:val="28"/>
          <w:szCs w:val="26"/>
        </w:rPr>
        <w:t>岁以上的学生开设的课程，范围应该更广一些。</w:t>
      </w:r>
    </w:p>
    <w:p w14:paraId="77F68C3D" w14:textId="77777777" w:rsidR="00D51C27" w:rsidRPr="00D51C27" w:rsidRDefault="00D51C27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32"/>
        </w:rPr>
      </w:pPr>
    </w:p>
    <w:p w14:paraId="03C39AAF" w14:textId="7CA13FB6" w:rsidR="00105009" w:rsidRPr="00D51C27" w:rsidRDefault="00105009" w:rsidP="00D51C27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</w:p>
    <w:sectPr w:rsidR="00105009" w:rsidRPr="00D51C27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98035" w14:textId="77777777" w:rsidR="00502ABF" w:rsidRDefault="00502ABF" w:rsidP="002275F7">
      <w:r>
        <w:separator/>
      </w:r>
    </w:p>
  </w:endnote>
  <w:endnote w:type="continuationSeparator" w:id="0">
    <w:p w14:paraId="2003E363" w14:textId="77777777" w:rsidR="00502ABF" w:rsidRDefault="00502AB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10703" w14:textId="77777777" w:rsidR="00502ABF" w:rsidRDefault="00502ABF" w:rsidP="002275F7">
      <w:r>
        <w:separator/>
      </w:r>
    </w:p>
  </w:footnote>
  <w:footnote w:type="continuationSeparator" w:id="0">
    <w:p w14:paraId="6F54120F" w14:textId="77777777" w:rsidR="00502ABF" w:rsidRDefault="00502ABF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502ABF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502ABF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1F8D"/>
    <w:rsid w:val="00077DAD"/>
    <w:rsid w:val="00097869"/>
    <w:rsid w:val="000B373A"/>
    <w:rsid w:val="000B4E00"/>
    <w:rsid w:val="000C74BB"/>
    <w:rsid w:val="000D06F9"/>
    <w:rsid w:val="000D4717"/>
    <w:rsid w:val="000D5271"/>
    <w:rsid w:val="000F7F31"/>
    <w:rsid w:val="00105009"/>
    <w:rsid w:val="00110044"/>
    <w:rsid w:val="00137558"/>
    <w:rsid w:val="00152B16"/>
    <w:rsid w:val="00153A99"/>
    <w:rsid w:val="00185A67"/>
    <w:rsid w:val="00193F81"/>
    <w:rsid w:val="001A7D20"/>
    <w:rsid w:val="001D1EB0"/>
    <w:rsid w:val="001E10DE"/>
    <w:rsid w:val="001E64D9"/>
    <w:rsid w:val="00200E6F"/>
    <w:rsid w:val="00216A39"/>
    <w:rsid w:val="002275F7"/>
    <w:rsid w:val="00256144"/>
    <w:rsid w:val="0026184E"/>
    <w:rsid w:val="00291192"/>
    <w:rsid w:val="002C0DF5"/>
    <w:rsid w:val="002C6E0A"/>
    <w:rsid w:val="002F3259"/>
    <w:rsid w:val="00317494"/>
    <w:rsid w:val="00325595"/>
    <w:rsid w:val="00326EE4"/>
    <w:rsid w:val="003666C5"/>
    <w:rsid w:val="003723FF"/>
    <w:rsid w:val="003B3BAE"/>
    <w:rsid w:val="003D3E4F"/>
    <w:rsid w:val="003E5513"/>
    <w:rsid w:val="004018EB"/>
    <w:rsid w:val="00404841"/>
    <w:rsid w:val="00424C96"/>
    <w:rsid w:val="00490539"/>
    <w:rsid w:val="004B248B"/>
    <w:rsid w:val="00502ABF"/>
    <w:rsid w:val="0052153B"/>
    <w:rsid w:val="00534E88"/>
    <w:rsid w:val="00565153"/>
    <w:rsid w:val="0056681A"/>
    <w:rsid w:val="005714D1"/>
    <w:rsid w:val="00581FA3"/>
    <w:rsid w:val="005C1384"/>
    <w:rsid w:val="005C1E0A"/>
    <w:rsid w:val="005D4623"/>
    <w:rsid w:val="006418B0"/>
    <w:rsid w:val="0064383C"/>
    <w:rsid w:val="006576A3"/>
    <w:rsid w:val="006778C6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72962"/>
    <w:rsid w:val="0088163F"/>
    <w:rsid w:val="0088197B"/>
    <w:rsid w:val="00894BF7"/>
    <w:rsid w:val="008B2382"/>
    <w:rsid w:val="008C733C"/>
    <w:rsid w:val="00907E0E"/>
    <w:rsid w:val="00970566"/>
    <w:rsid w:val="0098553A"/>
    <w:rsid w:val="009B3DE6"/>
    <w:rsid w:val="009D573A"/>
    <w:rsid w:val="00A036E2"/>
    <w:rsid w:val="00A04DA0"/>
    <w:rsid w:val="00A115C4"/>
    <w:rsid w:val="00A24930"/>
    <w:rsid w:val="00A34847"/>
    <w:rsid w:val="00A3734F"/>
    <w:rsid w:val="00A52AC2"/>
    <w:rsid w:val="00A662F2"/>
    <w:rsid w:val="00A829A6"/>
    <w:rsid w:val="00A86B14"/>
    <w:rsid w:val="00AB4A68"/>
    <w:rsid w:val="00AB73C6"/>
    <w:rsid w:val="00AC6820"/>
    <w:rsid w:val="00B14836"/>
    <w:rsid w:val="00B159FA"/>
    <w:rsid w:val="00B368AF"/>
    <w:rsid w:val="00B72013"/>
    <w:rsid w:val="00BA6CF1"/>
    <w:rsid w:val="00BB77E4"/>
    <w:rsid w:val="00C0351F"/>
    <w:rsid w:val="00C11956"/>
    <w:rsid w:val="00C14904"/>
    <w:rsid w:val="00C20590"/>
    <w:rsid w:val="00C21AD1"/>
    <w:rsid w:val="00C35ECF"/>
    <w:rsid w:val="00C54490"/>
    <w:rsid w:val="00C5519B"/>
    <w:rsid w:val="00C9528A"/>
    <w:rsid w:val="00CA69D7"/>
    <w:rsid w:val="00CB189D"/>
    <w:rsid w:val="00CC4DE3"/>
    <w:rsid w:val="00CE24B6"/>
    <w:rsid w:val="00D20E32"/>
    <w:rsid w:val="00D36A64"/>
    <w:rsid w:val="00D46687"/>
    <w:rsid w:val="00D51C27"/>
    <w:rsid w:val="00D63633"/>
    <w:rsid w:val="00D63F21"/>
    <w:rsid w:val="00D81DD1"/>
    <w:rsid w:val="00D87031"/>
    <w:rsid w:val="00DB0FAF"/>
    <w:rsid w:val="00DC1AEC"/>
    <w:rsid w:val="00DE17B4"/>
    <w:rsid w:val="00DE4B6D"/>
    <w:rsid w:val="00E02682"/>
    <w:rsid w:val="00E13746"/>
    <w:rsid w:val="00E26818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2022-10-12T07:29:00Z</cp:lastPrinted>
  <dcterms:created xsi:type="dcterms:W3CDTF">2022-10-12T07:29:00Z</dcterms:created>
  <dcterms:modified xsi:type="dcterms:W3CDTF">2022-10-12T07:36:00Z</dcterms:modified>
</cp:coreProperties>
</file>