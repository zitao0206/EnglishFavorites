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58E6BC2C" w:rsidR="00772BC1" w:rsidRPr="006778C6" w:rsidRDefault="002C6E0A" w:rsidP="006778C6">
      <w:pPr>
        <w:autoSpaceDE w:val="0"/>
        <w:autoSpaceDN w:val="0"/>
        <w:adjustRightInd w:val="0"/>
        <w:snapToGrid w:val="0"/>
        <w:spacing w:line="44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</w:pPr>
      <w:r w:rsidRPr="006778C6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Advanced Vocabulary S</w:t>
      </w:r>
      <w:r w:rsidR="004B248B" w:rsidRPr="006778C6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0</w:t>
      </w:r>
      <w:r w:rsidR="006778C6" w:rsidRPr="006778C6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3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5"/>
        <w:gridCol w:w="2274"/>
        <w:gridCol w:w="851"/>
        <w:gridCol w:w="6662"/>
      </w:tblGrid>
      <w:tr w:rsidR="006778C6" w:rsidRPr="006778C6" w14:paraId="3D09F3B3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08884751" w14:textId="07E54C9B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4" w:type="dxa"/>
            <w:vAlign w:val="center"/>
          </w:tcPr>
          <w:p w14:paraId="6F249BE8" w14:textId="7A62CE85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foster</w:t>
            </w:r>
          </w:p>
        </w:tc>
        <w:tc>
          <w:tcPr>
            <w:tcW w:w="851" w:type="dxa"/>
            <w:vAlign w:val="center"/>
          </w:tcPr>
          <w:p w14:paraId="7D771F23" w14:textId="12DBE49A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5DF28CA1" w14:textId="08BFEE7D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促进；助长；培养；鼓励；抚育，照料；</w:t>
            </w:r>
          </w:p>
        </w:tc>
      </w:tr>
      <w:tr w:rsidR="006778C6" w:rsidRPr="006778C6" w14:paraId="615772FF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41D6F37E" w14:textId="423916F1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74" w:type="dxa"/>
            <w:vAlign w:val="center"/>
          </w:tcPr>
          <w:p w14:paraId="6E47FDF7" w14:textId="4C7507F6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refrain</w:t>
            </w:r>
          </w:p>
        </w:tc>
        <w:tc>
          <w:tcPr>
            <w:tcW w:w="851" w:type="dxa"/>
            <w:vAlign w:val="center"/>
          </w:tcPr>
          <w:p w14:paraId="6561DDEC" w14:textId="02C0AF6C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768B8418" w14:textId="3BB121A5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抑制，避免，克制，节制；</w:t>
            </w:r>
          </w:p>
        </w:tc>
      </w:tr>
      <w:tr w:rsidR="006778C6" w:rsidRPr="006778C6" w14:paraId="04D618C3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72E3783A" w14:textId="4A6444BF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74" w:type="dxa"/>
            <w:vAlign w:val="center"/>
          </w:tcPr>
          <w:p w14:paraId="1B882FE0" w14:textId="4D518D00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encounter</w:t>
            </w:r>
          </w:p>
        </w:tc>
        <w:tc>
          <w:tcPr>
            <w:tcW w:w="851" w:type="dxa"/>
            <w:vAlign w:val="center"/>
          </w:tcPr>
          <w:p w14:paraId="13EA89E7" w14:textId="72B324D8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27B9253B" w14:textId="66F6401A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遭遇，遇到；偶然碰到，意外地遇见，与…邂逅；</w:t>
            </w:r>
          </w:p>
        </w:tc>
      </w:tr>
      <w:tr w:rsidR="006778C6" w:rsidRPr="006778C6" w14:paraId="15EE575C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24809987" w14:textId="2970344A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74" w:type="dxa"/>
            <w:vAlign w:val="center"/>
          </w:tcPr>
          <w:p w14:paraId="748E9BB8" w14:textId="2A84BF90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elaborate</w:t>
            </w:r>
          </w:p>
        </w:tc>
        <w:tc>
          <w:tcPr>
            <w:tcW w:w="851" w:type="dxa"/>
            <w:vAlign w:val="center"/>
          </w:tcPr>
          <w:p w14:paraId="6CE59C0E" w14:textId="7642810E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3FA0C690" w14:textId="5CB9097E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详尽阐述，详细描述</w:t>
            </w: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 xml:space="preserve">; </w:t>
            </w: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详细制订，精心制作；</w:t>
            </w:r>
          </w:p>
        </w:tc>
      </w:tr>
      <w:tr w:rsidR="006778C6" w:rsidRPr="006778C6" w14:paraId="1BA24823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739A1E1D" w14:textId="4CCA4827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74" w:type="dxa"/>
            <w:vAlign w:val="center"/>
          </w:tcPr>
          <w:p w14:paraId="7A82397D" w14:textId="129D00A0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formulate</w:t>
            </w:r>
          </w:p>
        </w:tc>
        <w:tc>
          <w:tcPr>
            <w:tcW w:w="851" w:type="dxa"/>
            <w:vAlign w:val="center"/>
          </w:tcPr>
          <w:p w14:paraId="072E43DF" w14:textId="6EBD4660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14EE78F0" w14:textId="645E54FB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制定，制订，规划，构想；确切表达，认真阐述；</w:t>
            </w:r>
          </w:p>
        </w:tc>
      </w:tr>
      <w:tr w:rsidR="006778C6" w:rsidRPr="006778C6" w14:paraId="68127632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3BB61BFD" w14:textId="5E205FF3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2274" w:type="dxa"/>
            <w:vAlign w:val="center"/>
          </w:tcPr>
          <w:p w14:paraId="545C985E" w14:textId="7B829139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integrate</w:t>
            </w:r>
          </w:p>
        </w:tc>
        <w:tc>
          <w:tcPr>
            <w:tcW w:w="851" w:type="dxa"/>
            <w:vAlign w:val="center"/>
          </w:tcPr>
          <w:p w14:paraId="76BC8B6C" w14:textId="2E949F7C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3A3D988F" w14:textId="68B8EF98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整合，合并，成为一体；加入，融入群体；</w:t>
            </w:r>
          </w:p>
        </w:tc>
      </w:tr>
      <w:tr w:rsidR="006778C6" w:rsidRPr="006778C6" w14:paraId="2F0A6F13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274D4A9C" w14:textId="2B0AA616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2274" w:type="dxa"/>
            <w:vAlign w:val="center"/>
          </w:tcPr>
          <w:p w14:paraId="5B341278" w14:textId="54A10483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commute</w:t>
            </w:r>
          </w:p>
        </w:tc>
        <w:tc>
          <w:tcPr>
            <w:tcW w:w="851" w:type="dxa"/>
            <w:vAlign w:val="center"/>
          </w:tcPr>
          <w:p w14:paraId="06AD3962" w14:textId="164443DE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3E7F2710" w14:textId="784F2A21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上下班往返，经常往返；</w:t>
            </w:r>
          </w:p>
        </w:tc>
      </w:tr>
      <w:tr w:rsidR="006778C6" w:rsidRPr="006778C6" w14:paraId="150A6BAC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3E53F2B6" w14:textId="40D3DD2E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2274" w:type="dxa"/>
            <w:vAlign w:val="center"/>
          </w:tcPr>
          <w:p w14:paraId="3592FC8C" w14:textId="12CFC03A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fulfil</w:t>
            </w:r>
          </w:p>
        </w:tc>
        <w:tc>
          <w:tcPr>
            <w:tcW w:w="851" w:type="dxa"/>
            <w:vAlign w:val="center"/>
          </w:tcPr>
          <w:p w14:paraId="103034D0" w14:textId="0429E5B5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2466C118" w14:textId="1461B5CA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履行，实现；实行，完成；满足，使有成就感；</w:t>
            </w:r>
          </w:p>
        </w:tc>
      </w:tr>
      <w:tr w:rsidR="006778C6" w:rsidRPr="006778C6" w14:paraId="0BF6B33B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4BD15091" w14:textId="1B78266F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74" w:type="dxa"/>
            <w:vAlign w:val="center"/>
          </w:tcPr>
          <w:p w14:paraId="380CB586" w14:textId="7133C5DB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contradict</w:t>
            </w:r>
          </w:p>
        </w:tc>
        <w:tc>
          <w:tcPr>
            <w:tcW w:w="851" w:type="dxa"/>
            <w:vAlign w:val="center"/>
          </w:tcPr>
          <w:p w14:paraId="482311B2" w14:textId="59091155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046AB036" w14:textId="78397D61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反驳，批驳；相矛盾；违背，与…背道而驰；</w:t>
            </w:r>
          </w:p>
        </w:tc>
      </w:tr>
      <w:tr w:rsidR="006778C6" w:rsidRPr="006778C6" w14:paraId="26E3FD60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124686F9" w14:textId="65E50145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74" w:type="dxa"/>
            <w:vAlign w:val="center"/>
          </w:tcPr>
          <w:p w14:paraId="36B4BC33" w14:textId="39997D2A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conform</w:t>
            </w:r>
          </w:p>
        </w:tc>
        <w:tc>
          <w:tcPr>
            <w:tcW w:w="851" w:type="dxa"/>
            <w:vAlign w:val="center"/>
          </w:tcPr>
          <w:p w14:paraId="21115F8D" w14:textId="142FDF33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328B590C" w14:textId="32AFF3B9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顺从，顺应；遵守，遵从；相一致，相吻合；</w:t>
            </w:r>
          </w:p>
        </w:tc>
      </w:tr>
      <w:tr w:rsidR="006778C6" w:rsidRPr="006778C6" w14:paraId="4B08C4B4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137C0174" w14:textId="605F78D5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274" w:type="dxa"/>
            <w:vAlign w:val="center"/>
          </w:tcPr>
          <w:p w14:paraId="17506DC0" w14:textId="4DE1E1FD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contaminate</w:t>
            </w:r>
          </w:p>
        </w:tc>
        <w:tc>
          <w:tcPr>
            <w:tcW w:w="851" w:type="dxa"/>
            <w:vAlign w:val="center"/>
          </w:tcPr>
          <w:p w14:paraId="229E4E0A" w14:textId="50A69908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2E248B82" w14:textId="7E58CDF5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污染，弄脏；玷污，毒害，腐蚀；</w:t>
            </w:r>
          </w:p>
        </w:tc>
      </w:tr>
      <w:tr w:rsidR="006778C6" w:rsidRPr="006778C6" w14:paraId="5534AE3E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2A6F1C5C" w14:textId="1FA6E20C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74" w:type="dxa"/>
            <w:vAlign w:val="center"/>
          </w:tcPr>
          <w:p w14:paraId="039FCFA4" w14:textId="477966E2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denounce</w:t>
            </w:r>
          </w:p>
        </w:tc>
        <w:tc>
          <w:tcPr>
            <w:tcW w:w="851" w:type="dxa"/>
            <w:vAlign w:val="center"/>
          </w:tcPr>
          <w:p w14:paraId="43AFD0EF" w14:textId="420F6A71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4AEF30EC" w14:textId="685A3A81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谴责，指责，斥责；</w:t>
            </w:r>
          </w:p>
        </w:tc>
      </w:tr>
      <w:tr w:rsidR="006778C6" w:rsidRPr="006778C6" w14:paraId="43B4A359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610D5890" w14:textId="51AB8B82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274" w:type="dxa"/>
            <w:vAlign w:val="center"/>
          </w:tcPr>
          <w:p w14:paraId="580B768F" w14:textId="3E9B6C40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perish</w:t>
            </w:r>
          </w:p>
        </w:tc>
        <w:tc>
          <w:tcPr>
            <w:tcW w:w="851" w:type="dxa"/>
            <w:vAlign w:val="center"/>
          </w:tcPr>
          <w:p w14:paraId="3188228D" w14:textId="4208F9CB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4EA24EC4" w14:textId="1D66744C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死亡，暴死；丧失，湮灭，毁灭；</w:t>
            </w:r>
          </w:p>
        </w:tc>
      </w:tr>
      <w:tr w:rsidR="006778C6" w:rsidRPr="006778C6" w14:paraId="4AA2C438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03EB67A0" w14:textId="370DAFE7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74" w:type="dxa"/>
            <w:vAlign w:val="center"/>
          </w:tcPr>
          <w:p w14:paraId="78F313E1" w14:textId="6C933FAE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commence</w:t>
            </w:r>
          </w:p>
        </w:tc>
        <w:tc>
          <w:tcPr>
            <w:tcW w:w="851" w:type="dxa"/>
            <w:vAlign w:val="center"/>
          </w:tcPr>
          <w:p w14:paraId="7F6E80BF" w14:textId="390CAB9A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4D4E29B4" w14:textId="7E885AC7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开始发生，开始，着手；</w:t>
            </w:r>
          </w:p>
        </w:tc>
      </w:tr>
      <w:tr w:rsidR="006778C6" w:rsidRPr="006778C6" w14:paraId="53060EB8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614E6C69" w14:textId="5FBD8AD8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74" w:type="dxa"/>
            <w:vAlign w:val="center"/>
          </w:tcPr>
          <w:p w14:paraId="18A1F0B5" w14:textId="41FC5533" w:rsidR="006778C6" w:rsidRPr="006778C6" w:rsidRDefault="006778C6" w:rsidP="002C0DF5">
            <w:pPr>
              <w:widowControl/>
              <w:spacing w:line="440" w:lineRule="exact"/>
              <w:ind w:firstLineChars="50" w:firstLine="140"/>
              <w:jc w:val="center"/>
              <w:rPr>
                <w:rFonts w:ascii="Arial" w:eastAsia="微软雅黑" w:hAnsi="Arial" w:cs="宋体"/>
                <w:b/>
                <w:bCs/>
                <w:color w:val="022FFF"/>
                <w:kern w:val="0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affiliate</w:t>
            </w:r>
          </w:p>
        </w:tc>
        <w:tc>
          <w:tcPr>
            <w:tcW w:w="851" w:type="dxa"/>
            <w:vAlign w:val="center"/>
          </w:tcPr>
          <w:p w14:paraId="58B30EE7" w14:textId="7F5A3F40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684FA8A7" w14:textId="7C2D26F8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使隶属，使并入；加入，与…有关，为…工作；</w:t>
            </w:r>
          </w:p>
        </w:tc>
      </w:tr>
      <w:tr w:rsidR="006778C6" w:rsidRPr="006778C6" w14:paraId="2B312BB7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2A6F92F2" w14:textId="1CE365DA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74" w:type="dxa"/>
            <w:vAlign w:val="center"/>
          </w:tcPr>
          <w:p w14:paraId="1565092F" w14:textId="2687F36B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invade</w:t>
            </w:r>
          </w:p>
        </w:tc>
        <w:tc>
          <w:tcPr>
            <w:tcW w:w="851" w:type="dxa"/>
            <w:vAlign w:val="center"/>
          </w:tcPr>
          <w:p w14:paraId="7E607D04" w14:textId="288DF15B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56A8F7A4" w14:textId="681F01D7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侵略，侵犯；涌入，侵袭；</w:t>
            </w: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</w:t>
            </w: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侵扰，干扰；</w:t>
            </w:r>
          </w:p>
        </w:tc>
      </w:tr>
      <w:tr w:rsidR="006778C6" w:rsidRPr="006778C6" w14:paraId="3FA1D15D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1866DCDB" w14:textId="7B7EAC5F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274" w:type="dxa"/>
            <w:vAlign w:val="center"/>
          </w:tcPr>
          <w:p w14:paraId="3D337B13" w14:textId="4B105CB6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confront</w:t>
            </w:r>
          </w:p>
        </w:tc>
        <w:tc>
          <w:tcPr>
            <w:tcW w:w="851" w:type="dxa"/>
            <w:vAlign w:val="center"/>
          </w:tcPr>
          <w:p w14:paraId="193E5F4B" w14:textId="169B96BD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08DA7406" w14:textId="5C4252AE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发生，降临于；处理，解决；面对，对抗；对峙；</w:t>
            </w:r>
          </w:p>
        </w:tc>
      </w:tr>
      <w:tr w:rsidR="006778C6" w:rsidRPr="006778C6" w14:paraId="27507647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3DE9A5B1" w14:textId="5E2CAF90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274" w:type="dxa"/>
            <w:vAlign w:val="center"/>
          </w:tcPr>
          <w:p w14:paraId="47864706" w14:textId="1586C06F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attain</w:t>
            </w:r>
          </w:p>
        </w:tc>
        <w:tc>
          <w:tcPr>
            <w:tcW w:w="851" w:type="dxa"/>
            <w:vAlign w:val="center"/>
          </w:tcPr>
          <w:p w14:paraId="3EEBFEE6" w14:textId="727CA574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7E9EA5ED" w14:textId="26EE7F91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获得，得到；</w:t>
            </w: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 </w:t>
            </w: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达到；</w:t>
            </w:r>
          </w:p>
        </w:tc>
      </w:tr>
      <w:tr w:rsidR="006778C6" w:rsidRPr="006778C6" w14:paraId="6F0BCED8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54D63AF6" w14:textId="1D783A1F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274" w:type="dxa"/>
            <w:vAlign w:val="center"/>
          </w:tcPr>
          <w:p w14:paraId="39A0DFE9" w14:textId="32BD23CE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combat</w:t>
            </w:r>
          </w:p>
        </w:tc>
        <w:tc>
          <w:tcPr>
            <w:tcW w:w="851" w:type="dxa"/>
            <w:vAlign w:val="center"/>
          </w:tcPr>
          <w:p w14:paraId="7680FD5B" w14:textId="09B39F6F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4D847F13" w14:textId="2B915A00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战斗，与…搏斗，打击；</w:t>
            </w: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 xml:space="preserve"> </w:t>
            </w: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防止，减轻；</w:t>
            </w:r>
          </w:p>
        </w:tc>
      </w:tr>
      <w:tr w:rsidR="006778C6" w:rsidRPr="006778C6" w14:paraId="6727E853" w14:textId="77777777" w:rsidTr="002C0DF5">
        <w:trPr>
          <w:trHeight w:val="680"/>
        </w:trPr>
        <w:tc>
          <w:tcPr>
            <w:tcW w:w="695" w:type="dxa"/>
            <w:vAlign w:val="center"/>
          </w:tcPr>
          <w:p w14:paraId="330B3798" w14:textId="7D249C60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274" w:type="dxa"/>
            <w:vAlign w:val="center"/>
          </w:tcPr>
          <w:p w14:paraId="50609743" w14:textId="30C204FA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b/>
                <w:bCs/>
                <w:color w:val="022FFF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b/>
                <w:bCs/>
                <w:color w:val="022FFF"/>
                <w:sz w:val="28"/>
                <w:szCs w:val="28"/>
              </w:rPr>
              <w:t>enforce</w:t>
            </w:r>
          </w:p>
        </w:tc>
        <w:tc>
          <w:tcPr>
            <w:tcW w:w="851" w:type="dxa"/>
            <w:vAlign w:val="center"/>
          </w:tcPr>
          <w:p w14:paraId="6D7CAEA5" w14:textId="71047933" w:rsidR="006778C6" w:rsidRPr="006778C6" w:rsidRDefault="006778C6" w:rsidP="002C0DF5">
            <w:pPr>
              <w:snapToGrid w:val="0"/>
              <w:spacing w:line="44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662" w:type="dxa"/>
            <w:vAlign w:val="center"/>
          </w:tcPr>
          <w:p w14:paraId="6344F2EA" w14:textId="26A0A78F" w:rsidR="006778C6" w:rsidRPr="006778C6" w:rsidRDefault="006778C6" w:rsidP="002C0DF5">
            <w:pPr>
              <w:snapToGrid w:val="0"/>
              <w:spacing w:line="44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6778C6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强制执行，强行实施；强迫，迫使；</w:t>
            </w:r>
          </w:p>
        </w:tc>
      </w:tr>
    </w:tbl>
    <w:p w14:paraId="07635A2A" w14:textId="582E2D96" w:rsidR="006778C6" w:rsidRPr="005D4623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/>
          <w:sz w:val="32"/>
          <w:szCs w:val="32"/>
        </w:rPr>
        <w:lastRenderedPageBreak/>
        <w:t xml:space="preserve">▲ </w:t>
      </w:r>
      <w:r w:rsidRPr="006778C6">
        <w:rPr>
          <w:rFonts w:ascii="Arial" w:eastAsia="微软雅黑" w:hAnsi="Arial"/>
          <w:b/>
          <w:bCs/>
          <w:sz w:val="32"/>
          <w:szCs w:val="32"/>
        </w:rPr>
        <w:t>foster</w:t>
      </w:r>
      <w:r w:rsidR="005D4623"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 xml:space="preserve"> [ˈfɒstə]</w:t>
      </w:r>
    </w:p>
    <w:p w14:paraId="0986B289" w14:textId="465C7386" w:rsidR="006778C6" w:rsidRPr="006778C6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6778C6">
        <w:rPr>
          <w:rFonts w:ascii="Arial" w:eastAsia="微软雅黑" w:hAnsi="Arial"/>
          <w:color w:val="022FFF"/>
          <w:sz w:val="28"/>
          <w:szCs w:val="28"/>
        </w:rPr>
        <w:t xml:space="preserve">v. </w:t>
      </w:r>
      <w:r w:rsidRPr="006778C6">
        <w:rPr>
          <w:rFonts w:ascii="Arial" w:eastAsia="微软雅黑" w:hAnsi="Arial" w:cs="Arial"/>
          <w:color w:val="022FFF"/>
          <w:sz w:val="28"/>
          <w:szCs w:val="28"/>
        </w:rPr>
        <w:t>促进</w:t>
      </w:r>
      <w:r w:rsidRPr="006778C6">
        <w:rPr>
          <w:rFonts w:ascii="Arial" w:eastAsia="微软雅黑" w:hAnsi="Arial" w:cs="Arial" w:hint="eastAsia"/>
          <w:color w:val="022FFF"/>
          <w:sz w:val="28"/>
          <w:szCs w:val="28"/>
        </w:rPr>
        <w:t>，</w:t>
      </w:r>
      <w:r w:rsidRPr="006778C6">
        <w:rPr>
          <w:rFonts w:ascii="Arial" w:eastAsia="微软雅黑" w:hAnsi="Arial" w:cs="Arial"/>
          <w:color w:val="022FFF"/>
          <w:sz w:val="28"/>
          <w:szCs w:val="28"/>
        </w:rPr>
        <w:t>助长</w:t>
      </w:r>
      <w:r w:rsidRPr="006778C6">
        <w:rPr>
          <w:rFonts w:ascii="Arial" w:eastAsia="微软雅黑" w:hAnsi="Arial" w:cs="Arial" w:hint="eastAsia"/>
          <w:color w:val="022FFF"/>
          <w:sz w:val="28"/>
          <w:szCs w:val="28"/>
        </w:rPr>
        <w:t>，</w:t>
      </w:r>
      <w:r w:rsidRPr="006778C6">
        <w:rPr>
          <w:rFonts w:ascii="Arial" w:eastAsia="微软雅黑" w:hAnsi="Arial" w:cs="Arial"/>
          <w:color w:val="022FFF"/>
          <w:sz w:val="28"/>
          <w:szCs w:val="28"/>
        </w:rPr>
        <w:t>培养；鼓励</w:t>
      </w:r>
      <w:r w:rsidRPr="006778C6">
        <w:rPr>
          <w:rFonts w:ascii="Arial" w:eastAsia="微软雅黑" w:hAnsi="Arial" w:hint="eastAsia"/>
          <w:color w:val="022FFF"/>
          <w:sz w:val="28"/>
          <w:szCs w:val="28"/>
        </w:rPr>
        <w:t>；</w:t>
      </w:r>
      <w:r w:rsidRPr="006778C6">
        <w:rPr>
          <w:rFonts w:ascii="Arial" w:eastAsia="微软雅黑" w:hAnsi="Arial" w:cs="Arial"/>
          <w:color w:val="022FFF"/>
          <w:sz w:val="28"/>
          <w:szCs w:val="28"/>
        </w:rPr>
        <w:t>抚育，照料；</w:t>
      </w:r>
    </w:p>
    <w:p w14:paraId="0F7BEADE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 xml:space="preserve">eg. The club's aim is to </w:t>
      </w:r>
      <w:r w:rsidRPr="006778C6">
        <w:rPr>
          <w:rFonts w:ascii="Arial" w:eastAsia="微软雅黑" w:hAnsi="Arial" w:cs="Arial"/>
          <w:color w:val="FF0000"/>
          <w:sz w:val="28"/>
          <w:szCs w:val="28"/>
        </w:rPr>
        <w:t xml:space="preserve">foster </w:t>
      </w:r>
      <w:r w:rsidRPr="006778C6">
        <w:rPr>
          <w:rFonts w:ascii="Arial" w:eastAsia="微软雅黑" w:hAnsi="Arial" w:cs="Arial"/>
          <w:sz w:val="28"/>
          <w:szCs w:val="28"/>
        </w:rPr>
        <w:t>better relations within the community.</w:t>
      </w:r>
    </w:p>
    <w:p w14:paraId="1FEE09DD" w14:textId="77777777" w:rsidR="006778C6" w:rsidRPr="006778C6" w:rsidRDefault="006778C6" w:rsidP="006778C6">
      <w:pPr>
        <w:spacing w:line="460" w:lineRule="exact"/>
        <w:ind w:firstLineChars="150"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俱乐部的宗旨是促进团体内部的关系。</w:t>
      </w:r>
    </w:p>
    <w:p w14:paraId="09FD1424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/>
          <w:sz w:val="28"/>
          <w:szCs w:val="28"/>
        </w:rPr>
        <w:t xml:space="preserve">eg. </w:t>
      </w:r>
      <w:r w:rsidRPr="006778C6">
        <w:rPr>
          <w:rFonts w:ascii="Arial" w:eastAsia="微软雅黑" w:hAnsi="Arial" w:cs="Arial"/>
          <w:sz w:val="28"/>
          <w:szCs w:val="28"/>
        </w:rPr>
        <w:t xml:space="preserve">They have </w:t>
      </w:r>
      <w:r w:rsidRPr="006778C6">
        <w:rPr>
          <w:rFonts w:ascii="Arial" w:eastAsia="微软雅黑" w:hAnsi="Arial" w:cs="Arial"/>
          <w:color w:val="FF0000"/>
          <w:sz w:val="28"/>
          <w:szCs w:val="28"/>
        </w:rPr>
        <w:t xml:space="preserve">fostered </w:t>
      </w:r>
      <w:r w:rsidRPr="006778C6">
        <w:rPr>
          <w:rFonts w:ascii="Arial" w:eastAsia="微软雅黑" w:hAnsi="Arial" w:cs="Arial"/>
          <w:sz w:val="28"/>
          <w:szCs w:val="28"/>
        </w:rPr>
        <w:t>over 60 children during the past ten years.</w:t>
      </w:r>
    </w:p>
    <w:p w14:paraId="4CFA6D0A" w14:textId="77777777" w:rsidR="006778C6" w:rsidRPr="006778C6" w:rsidRDefault="006778C6" w:rsidP="006778C6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在过去十年间，他们抚育了</w:t>
      </w:r>
      <w:r w:rsidRPr="006778C6">
        <w:rPr>
          <w:rFonts w:ascii="Arial" w:eastAsia="微软雅黑" w:hAnsi="Arial" w:cs="Arial"/>
          <w:sz w:val="28"/>
          <w:szCs w:val="28"/>
        </w:rPr>
        <w:t>60</w:t>
      </w:r>
      <w:r w:rsidRPr="006778C6">
        <w:rPr>
          <w:rFonts w:ascii="Arial" w:eastAsia="微软雅黑" w:hAnsi="Arial" w:cs="Arial"/>
          <w:sz w:val="28"/>
          <w:szCs w:val="28"/>
        </w:rPr>
        <w:t>多个儿童。</w:t>
      </w:r>
    </w:p>
    <w:p w14:paraId="3E35E8CE" w14:textId="6B0D4956" w:rsidR="006778C6" w:rsidRPr="006778C6" w:rsidRDefault="006778C6" w:rsidP="006778C6">
      <w:pPr>
        <w:spacing w:line="460" w:lineRule="exact"/>
        <w:rPr>
          <w:rFonts w:ascii="Arial" w:eastAsia="微软雅黑" w:hAnsi="Arial"/>
          <w:sz w:val="32"/>
          <w:szCs w:val="32"/>
        </w:rPr>
      </w:pPr>
      <w:r w:rsidRPr="006778C6">
        <w:rPr>
          <w:rFonts w:ascii="Arial" w:eastAsia="微软雅黑" w:hAnsi="Arial"/>
          <w:sz w:val="32"/>
          <w:szCs w:val="32"/>
        </w:rPr>
        <w:t xml:space="preserve">▲ </w:t>
      </w:r>
      <w:r w:rsidRPr="006778C6">
        <w:rPr>
          <w:rFonts w:ascii="Arial" w:eastAsia="微软雅黑" w:hAnsi="Arial"/>
          <w:b/>
          <w:bCs/>
          <w:sz w:val="32"/>
          <w:szCs w:val="32"/>
        </w:rPr>
        <w:t>refrain</w:t>
      </w:r>
      <w:r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 xml:space="preserve"> [r</w:t>
      </w:r>
      <w:r w:rsidRPr="005D4623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ɪˈ</w:t>
      </w:r>
      <w:r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fre</w:t>
      </w:r>
      <w:r w:rsidRPr="005D4623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n]</w:t>
      </w:r>
    </w:p>
    <w:p w14:paraId="35310E50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5D4623">
        <w:rPr>
          <w:rFonts w:ascii="Arial" w:eastAsia="微软雅黑" w:hAnsi="Arial"/>
          <w:color w:val="022FFF"/>
          <w:sz w:val="28"/>
          <w:szCs w:val="28"/>
        </w:rPr>
        <w:t xml:space="preserve">vi. </w:t>
      </w:r>
      <w:r w:rsidRPr="005D4623">
        <w:rPr>
          <w:rFonts w:ascii="Arial" w:eastAsia="微软雅黑" w:hAnsi="Arial"/>
          <w:color w:val="022FFF"/>
          <w:sz w:val="28"/>
          <w:szCs w:val="28"/>
        </w:rPr>
        <w:t>抑制，避免，克制，节制；</w:t>
      </w:r>
      <w:r w:rsidRPr="006778C6">
        <w:rPr>
          <w:rFonts w:ascii="Arial" w:eastAsia="微软雅黑" w:hAnsi="Arial"/>
          <w:sz w:val="28"/>
          <w:szCs w:val="28"/>
        </w:rPr>
        <w:t>+ from + sth/doing</w:t>
      </w:r>
    </w:p>
    <w:p w14:paraId="35FEE6FC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 xml:space="preserve">eg. Please </w:t>
      </w:r>
      <w:r w:rsidRPr="005D4623">
        <w:rPr>
          <w:rFonts w:ascii="Arial" w:eastAsia="微软雅黑" w:hAnsi="Arial" w:cs="Arial"/>
          <w:color w:val="FF0000"/>
          <w:sz w:val="28"/>
          <w:szCs w:val="28"/>
        </w:rPr>
        <w:t xml:space="preserve">refrain </w:t>
      </w:r>
      <w:r w:rsidRPr="006778C6">
        <w:rPr>
          <w:rFonts w:ascii="Arial" w:eastAsia="微软雅黑" w:hAnsi="Arial" w:cs="Arial"/>
          <w:sz w:val="28"/>
          <w:szCs w:val="28"/>
        </w:rPr>
        <w:t xml:space="preserve">from smoking. </w:t>
      </w:r>
      <w:r w:rsidRPr="006778C6">
        <w:rPr>
          <w:rFonts w:ascii="Arial" w:eastAsia="微软雅黑" w:hAnsi="Arial" w:cs="Arial"/>
          <w:sz w:val="28"/>
          <w:szCs w:val="28"/>
        </w:rPr>
        <w:t>请勿吸烟。</w:t>
      </w:r>
    </w:p>
    <w:p w14:paraId="0EF015CF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 xml:space="preserve">eg. He has </w:t>
      </w:r>
      <w:r w:rsidRPr="005D4623">
        <w:rPr>
          <w:rFonts w:ascii="Arial" w:eastAsia="微软雅黑" w:hAnsi="Arial" w:cs="Arial"/>
          <w:color w:val="FF0000"/>
          <w:sz w:val="28"/>
          <w:szCs w:val="28"/>
        </w:rPr>
        <w:t xml:space="preserve">refrained </w:t>
      </w:r>
      <w:r w:rsidRPr="006778C6">
        <w:rPr>
          <w:rFonts w:ascii="Arial" w:eastAsia="微软雅黑" w:hAnsi="Arial" w:cs="Arial"/>
          <w:sz w:val="28"/>
          <w:szCs w:val="28"/>
        </w:rPr>
        <w:t>from criticizing the government in public.</w:t>
      </w:r>
    </w:p>
    <w:p w14:paraId="2B816BE2" w14:textId="77777777" w:rsidR="006778C6" w:rsidRPr="006778C6" w:rsidRDefault="006778C6" w:rsidP="005D4623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他克制住了自己，没有在公开场合批评政府。</w:t>
      </w:r>
    </w:p>
    <w:p w14:paraId="1F149418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5D4623">
        <w:rPr>
          <w:rFonts w:ascii="Arial" w:eastAsia="微软雅黑" w:hAnsi="Arial"/>
          <w:sz w:val="32"/>
          <w:szCs w:val="32"/>
        </w:rPr>
        <w:t xml:space="preserve">▲ </w:t>
      </w:r>
      <w:r w:rsidRPr="005D4623">
        <w:rPr>
          <w:rFonts w:ascii="Arial" w:eastAsia="微软雅黑" w:hAnsi="Arial"/>
          <w:b/>
          <w:bCs/>
          <w:sz w:val="32"/>
          <w:szCs w:val="32"/>
        </w:rPr>
        <w:t xml:space="preserve">encounter </w:t>
      </w:r>
      <w:r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Pr="005D4623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n</w:t>
      </w:r>
      <w:r w:rsidRPr="005D4623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ˈ</w:t>
      </w:r>
      <w:r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ka</w:t>
      </w:r>
      <w:r w:rsidRPr="005D4623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ʊ</w:t>
      </w:r>
      <w:r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nt</w:t>
      </w:r>
      <w:r w:rsidRPr="005D4623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</w:t>
      </w:r>
      <w:r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(r)]</w:t>
      </w:r>
    </w:p>
    <w:p w14:paraId="73823222" w14:textId="18711EFA" w:rsidR="006778C6" w:rsidRPr="005D4623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5D4623">
        <w:rPr>
          <w:rFonts w:ascii="Arial" w:eastAsia="微软雅黑" w:hAnsi="Arial"/>
          <w:color w:val="022FFF"/>
          <w:sz w:val="28"/>
          <w:szCs w:val="28"/>
        </w:rPr>
        <w:t xml:space="preserve">vt. </w:t>
      </w:r>
      <w:r w:rsidRPr="005D4623">
        <w:rPr>
          <w:rFonts w:ascii="Arial" w:eastAsia="微软雅黑" w:hAnsi="Arial"/>
          <w:color w:val="022FFF"/>
          <w:sz w:val="28"/>
          <w:szCs w:val="28"/>
        </w:rPr>
        <w:t>遭遇，遇到</w:t>
      </w:r>
      <w:r w:rsidRPr="005D4623">
        <w:rPr>
          <w:rFonts w:ascii="Arial" w:eastAsia="微软雅黑" w:hAnsi="Arial"/>
          <w:color w:val="022FFF"/>
          <w:sz w:val="28"/>
          <w:szCs w:val="28"/>
        </w:rPr>
        <w:t>(</w:t>
      </w:r>
      <w:r w:rsidRPr="005D4623">
        <w:rPr>
          <w:rFonts w:ascii="Arial" w:eastAsia="微软雅黑" w:hAnsi="Arial"/>
          <w:color w:val="022FFF"/>
          <w:sz w:val="28"/>
          <w:szCs w:val="28"/>
        </w:rPr>
        <w:t>尤指令人不快或困难的事</w:t>
      </w:r>
      <w:r w:rsidRPr="005D4623">
        <w:rPr>
          <w:rFonts w:ascii="Arial" w:eastAsia="微软雅黑" w:hAnsi="Arial"/>
          <w:color w:val="022FFF"/>
          <w:sz w:val="28"/>
          <w:szCs w:val="28"/>
        </w:rPr>
        <w:t>)</w:t>
      </w:r>
      <w:r w:rsidRPr="005D4623">
        <w:rPr>
          <w:rFonts w:ascii="Arial" w:eastAsia="微软雅黑" w:hAnsi="Arial"/>
          <w:color w:val="022FFF"/>
          <w:sz w:val="28"/>
          <w:szCs w:val="28"/>
        </w:rPr>
        <w:t>；偶然碰到，与</w:t>
      </w:r>
      <w:r w:rsidRPr="005D4623">
        <w:rPr>
          <w:rFonts w:ascii="Arial" w:eastAsia="微软雅黑" w:hAnsi="Arial"/>
          <w:color w:val="022FFF"/>
          <w:sz w:val="28"/>
          <w:szCs w:val="28"/>
        </w:rPr>
        <w:t>…</w:t>
      </w:r>
      <w:r w:rsidRPr="005D4623">
        <w:rPr>
          <w:rFonts w:ascii="Arial" w:eastAsia="微软雅黑" w:hAnsi="Arial"/>
          <w:color w:val="022FFF"/>
          <w:sz w:val="28"/>
          <w:szCs w:val="28"/>
        </w:rPr>
        <w:t>邂逅</w:t>
      </w:r>
      <w:r w:rsidR="005D4623" w:rsidRPr="005D4623">
        <w:rPr>
          <w:rFonts w:ascii="Arial" w:eastAsia="微软雅黑" w:hAnsi="Arial" w:hint="eastAsia"/>
          <w:color w:val="022FFF"/>
          <w:sz w:val="28"/>
          <w:szCs w:val="28"/>
        </w:rPr>
        <w:t>；</w:t>
      </w:r>
    </w:p>
    <w:p w14:paraId="64CA4540" w14:textId="77777777" w:rsidR="006778C6" w:rsidRPr="005D4623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5D4623">
        <w:rPr>
          <w:rFonts w:ascii="Arial" w:eastAsia="微软雅黑" w:hAnsi="Arial"/>
          <w:color w:val="022FFF"/>
          <w:sz w:val="28"/>
          <w:szCs w:val="28"/>
        </w:rPr>
        <w:t xml:space="preserve">n. </w:t>
      </w:r>
      <w:r w:rsidRPr="005D4623">
        <w:rPr>
          <w:rFonts w:ascii="Arial" w:eastAsia="微软雅黑" w:hAnsi="Arial"/>
          <w:color w:val="022FFF"/>
          <w:sz w:val="28"/>
          <w:szCs w:val="28"/>
        </w:rPr>
        <w:t>遭遇，冲突；</w:t>
      </w:r>
      <w:r w:rsidRPr="005D4623">
        <w:rPr>
          <w:rFonts w:ascii="Arial" w:eastAsia="微软雅黑" w:hAnsi="Arial"/>
          <w:color w:val="022FFF"/>
          <w:sz w:val="28"/>
          <w:szCs w:val="28"/>
        </w:rPr>
        <w:t>(</w:t>
      </w:r>
      <w:r w:rsidRPr="005D4623">
        <w:rPr>
          <w:rFonts w:ascii="Arial" w:eastAsia="微软雅黑" w:hAnsi="Arial"/>
          <w:color w:val="022FFF"/>
          <w:sz w:val="28"/>
          <w:szCs w:val="28"/>
        </w:rPr>
        <w:t>体育</w:t>
      </w:r>
      <w:r w:rsidRPr="005D4623">
        <w:rPr>
          <w:rFonts w:ascii="Arial" w:eastAsia="微软雅黑" w:hAnsi="Arial"/>
          <w:color w:val="022FFF"/>
          <w:sz w:val="28"/>
          <w:szCs w:val="28"/>
        </w:rPr>
        <w:t>)</w:t>
      </w:r>
      <w:r w:rsidRPr="005D4623">
        <w:rPr>
          <w:rFonts w:ascii="Arial" w:eastAsia="微软雅黑" w:hAnsi="Arial"/>
          <w:color w:val="022FFF"/>
          <w:sz w:val="28"/>
          <w:szCs w:val="28"/>
        </w:rPr>
        <w:t>比赛，交锋；相遇，邂逅；</w:t>
      </w:r>
    </w:p>
    <w:p w14:paraId="3ECF8EAD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 xml:space="preserve">eg. I had never </w:t>
      </w:r>
      <w:r w:rsidRPr="005D4623">
        <w:rPr>
          <w:rFonts w:ascii="Arial" w:eastAsia="微软雅黑" w:hAnsi="Arial" w:cs="Arial"/>
          <w:color w:val="FF0000"/>
          <w:sz w:val="28"/>
          <w:szCs w:val="28"/>
        </w:rPr>
        <w:t xml:space="preserve">encountered </w:t>
      </w:r>
      <w:r w:rsidRPr="006778C6">
        <w:rPr>
          <w:rFonts w:ascii="Arial" w:eastAsia="微软雅黑" w:hAnsi="Arial" w:cs="Arial"/>
          <w:sz w:val="28"/>
          <w:szCs w:val="28"/>
        </w:rPr>
        <w:t>such resistance before.</w:t>
      </w:r>
    </w:p>
    <w:p w14:paraId="3BA1684D" w14:textId="77777777" w:rsidR="006778C6" w:rsidRPr="006778C6" w:rsidRDefault="006778C6" w:rsidP="005D4623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我以前从未遇到过这么大的阻力。</w:t>
      </w:r>
    </w:p>
    <w:p w14:paraId="3A2B2991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 xml:space="preserve">eg. She was the most remarkable woman he had ever </w:t>
      </w:r>
      <w:r w:rsidRPr="005D4623">
        <w:rPr>
          <w:rFonts w:ascii="Arial" w:eastAsia="微软雅黑" w:hAnsi="Arial" w:cs="Arial"/>
          <w:color w:val="FF0000"/>
          <w:sz w:val="28"/>
          <w:szCs w:val="28"/>
        </w:rPr>
        <w:t>encountered</w:t>
      </w:r>
      <w:r w:rsidRPr="006778C6">
        <w:rPr>
          <w:rFonts w:ascii="Arial" w:eastAsia="微软雅黑" w:hAnsi="Arial" w:cs="Arial"/>
          <w:sz w:val="28"/>
          <w:szCs w:val="28"/>
        </w:rPr>
        <w:t>.</w:t>
      </w:r>
    </w:p>
    <w:p w14:paraId="24E6601E" w14:textId="77777777" w:rsidR="006778C6" w:rsidRPr="006778C6" w:rsidRDefault="006778C6" w:rsidP="005D4623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她是他所见到过的最出色的女性。</w:t>
      </w:r>
    </w:p>
    <w:p w14:paraId="35021A78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 xml:space="preserve">eg. It was his first sexual </w:t>
      </w:r>
      <w:r w:rsidRPr="005D4623">
        <w:rPr>
          <w:rFonts w:ascii="Arial" w:eastAsia="微软雅黑" w:hAnsi="Arial" w:cs="Arial"/>
          <w:color w:val="FF0000"/>
          <w:sz w:val="28"/>
          <w:szCs w:val="28"/>
        </w:rPr>
        <w:t xml:space="preserve">encounter </w:t>
      </w:r>
      <w:r w:rsidRPr="006778C6">
        <w:rPr>
          <w:rFonts w:ascii="Arial" w:eastAsia="微软雅黑" w:hAnsi="Arial" w:cs="Arial"/>
          <w:sz w:val="28"/>
          <w:szCs w:val="28"/>
        </w:rPr>
        <w:t>(= first experience of sex). </w:t>
      </w:r>
    </w:p>
    <w:p w14:paraId="2CBE3095" w14:textId="77777777" w:rsidR="006778C6" w:rsidRPr="006778C6" w:rsidRDefault="006778C6" w:rsidP="005D4623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那是他的第一次性经历</w:t>
      </w:r>
    </w:p>
    <w:p w14:paraId="175A8671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 xml:space="preserve">eg. She has beaten her opponent in all of their previous </w:t>
      </w:r>
      <w:r w:rsidRPr="005D4623">
        <w:rPr>
          <w:rFonts w:ascii="Arial" w:eastAsia="微软雅黑" w:hAnsi="Arial" w:cs="Arial"/>
          <w:color w:val="FF0000"/>
          <w:sz w:val="28"/>
          <w:szCs w:val="28"/>
        </w:rPr>
        <w:t>encounters</w:t>
      </w:r>
      <w:r w:rsidRPr="006778C6">
        <w:rPr>
          <w:rFonts w:ascii="Arial" w:eastAsia="微软雅黑" w:hAnsi="Arial" w:cs="Arial"/>
          <w:sz w:val="28"/>
          <w:szCs w:val="28"/>
        </w:rPr>
        <w:t>.</w:t>
      </w:r>
    </w:p>
    <w:p w14:paraId="06E46D61" w14:textId="77777777" w:rsidR="006778C6" w:rsidRPr="006778C6" w:rsidRDefault="006778C6" w:rsidP="005D4623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她在以前的所有交锋中都击败了这个对手</w:t>
      </w:r>
    </w:p>
    <w:p w14:paraId="0444CAEE" w14:textId="28B96F76" w:rsidR="006778C6" w:rsidRPr="005D4623" w:rsidRDefault="006778C6" w:rsidP="006778C6">
      <w:pPr>
        <w:spacing w:line="460" w:lineRule="exact"/>
        <w:rPr>
          <w:rFonts w:ascii="Arial" w:eastAsia="微软雅黑" w:hAnsi="Arial"/>
          <w:color w:val="808080" w:themeColor="background1" w:themeShade="80"/>
          <w:sz w:val="32"/>
          <w:szCs w:val="32"/>
        </w:rPr>
      </w:pPr>
      <w:r w:rsidRPr="005D4623">
        <w:rPr>
          <w:rFonts w:ascii="Arial" w:eastAsia="微软雅黑" w:hAnsi="Arial"/>
          <w:sz w:val="32"/>
          <w:szCs w:val="32"/>
        </w:rPr>
        <w:t xml:space="preserve">▲ </w:t>
      </w:r>
      <w:r w:rsidRPr="005D4623">
        <w:rPr>
          <w:rFonts w:ascii="Arial" w:eastAsia="微软雅黑" w:hAnsi="Arial"/>
          <w:b/>
          <w:bCs/>
          <w:sz w:val="32"/>
          <w:szCs w:val="32"/>
        </w:rPr>
        <w:t>elaborate</w:t>
      </w:r>
      <w:r w:rsidR="005D4623" w:rsidRPr="005D4623">
        <w:rPr>
          <w:rFonts w:ascii="Arial" w:eastAsia="微软雅黑" w:hAnsi="Arial"/>
          <w:b/>
          <w:bCs/>
          <w:color w:val="808080" w:themeColor="background1" w:themeShade="80"/>
          <w:sz w:val="32"/>
          <w:szCs w:val="32"/>
        </w:rPr>
        <w:t xml:space="preserve"> </w:t>
      </w:r>
      <w:r w:rsidR="005D4623"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="005D4623" w:rsidRPr="005D4623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ɪˈ</w:t>
      </w:r>
      <w:r w:rsidR="005D4623"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læb</w:t>
      </w:r>
      <w:r w:rsidR="005D4623" w:rsidRPr="005D4623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</w:t>
      </w:r>
      <w:r w:rsidR="005D4623"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re</w:t>
      </w:r>
      <w:r w:rsidR="005D4623" w:rsidRPr="005D4623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="005D4623"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t</w:t>
      </w:r>
      <w:r w:rsidR="005D4623"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]</w:t>
      </w:r>
    </w:p>
    <w:p w14:paraId="5E29B1C6" w14:textId="1063DAD0" w:rsidR="006778C6" w:rsidRPr="005D4623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5D4623">
        <w:rPr>
          <w:rFonts w:ascii="Arial" w:eastAsia="微软雅黑" w:hAnsi="Arial"/>
          <w:color w:val="022FFF"/>
          <w:sz w:val="28"/>
          <w:szCs w:val="28"/>
        </w:rPr>
        <w:t xml:space="preserve">v. </w:t>
      </w:r>
      <w:r w:rsidRPr="005D4623">
        <w:rPr>
          <w:rFonts w:ascii="Arial" w:eastAsia="微软雅黑" w:hAnsi="Arial"/>
          <w:color w:val="022FFF"/>
          <w:sz w:val="28"/>
          <w:szCs w:val="28"/>
        </w:rPr>
        <w:t>详尽阐述，详细描述</w:t>
      </w:r>
      <w:r w:rsidRPr="005D4623">
        <w:rPr>
          <w:rFonts w:ascii="Arial" w:eastAsia="微软雅黑" w:hAnsi="Arial"/>
          <w:color w:val="022FFF"/>
          <w:sz w:val="28"/>
          <w:szCs w:val="28"/>
        </w:rPr>
        <w:t xml:space="preserve"> + on/upo</w:t>
      </w:r>
      <w:r w:rsidR="005D4623">
        <w:rPr>
          <w:rFonts w:ascii="Arial" w:eastAsia="微软雅黑" w:hAnsi="Arial"/>
          <w:color w:val="022FFF"/>
          <w:sz w:val="28"/>
          <w:szCs w:val="28"/>
        </w:rPr>
        <w:t>n</w:t>
      </w:r>
      <w:r w:rsidR="005D4623">
        <w:rPr>
          <w:rFonts w:ascii="Arial" w:eastAsia="微软雅黑" w:hAnsi="Arial" w:hint="eastAsia"/>
          <w:color w:val="022FFF"/>
          <w:sz w:val="28"/>
          <w:szCs w:val="28"/>
        </w:rPr>
        <w:t>；</w:t>
      </w:r>
      <w:r w:rsidRPr="005D4623">
        <w:rPr>
          <w:rFonts w:ascii="Arial" w:eastAsia="微软雅黑" w:hAnsi="Arial"/>
          <w:color w:val="022FFF"/>
          <w:sz w:val="28"/>
          <w:szCs w:val="28"/>
        </w:rPr>
        <w:t>详细制订，精心制作；</w:t>
      </w:r>
    </w:p>
    <w:p w14:paraId="42FCB8A1" w14:textId="77777777" w:rsidR="002C0DF5" w:rsidRDefault="005D4623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 w:hint="eastAsia"/>
          <w:sz w:val="28"/>
          <w:szCs w:val="28"/>
        </w:rPr>
        <w:t>eg</w:t>
      </w:r>
      <w:r>
        <w:rPr>
          <w:rFonts w:ascii="Arial" w:eastAsia="微软雅黑" w:hAnsi="Arial" w:cs="Arial"/>
          <w:sz w:val="28"/>
          <w:szCs w:val="28"/>
        </w:rPr>
        <w:t xml:space="preserve">. </w:t>
      </w:r>
      <w:r w:rsidR="006778C6" w:rsidRPr="006778C6">
        <w:rPr>
          <w:rFonts w:ascii="Arial" w:eastAsia="微软雅黑" w:hAnsi="Arial" w:cs="Arial"/>
          <w:sz w:val="28"/>
          <w:szCs w:val="28"/>
        </w:rPr>
        <w:t>He refused to </w:t>
      </w:r>
      <w:r w:rsidR="006778C6" w:rsidRPr="005D4623">
        <w:rPr>
          <w:rFonts w:ascii="Arial" w:eastAsia="微软雅黑" w:hAnsi="Arial" w:cs="Arial"/>
          <w:color w:val="FF0000"/>
          <w:sz w:val="28"/>
          <w:szCs w:val="28"/>
        </w:rPr>
        <w:t>elaborate </w:t>
      </w:r>
      <w:r w:rsidR="006778C6" w:rsidRPr="006778C6">
        <w:rPr>
          <w:rFonts w:ascii="Arial" w:eastAsia="微软雅黑" w:hAnsi="Arial" w:cs="Arial"/>
          <w:sz w:val="28"/>
          <w:szCs w:val="28"/>
        </w:rPr>
        <w:t>on the event.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</w:p>
    <w:p w14:paraId="4E6A44F7" w14:textId="40922E08" w:rsidR="006778C6" w:rsidRPr="005D4623" w:rsidRDefault="006778C6" w:rsidP="002C0DF5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5D4623">
        <w:rPr>
          <w:rFonts w:ascii="Arial" w:eastAsia="微软雅黑" w:hAnsi="Arial" w:cs="Arial"/>
          <w:color w:val="000000" w:themeColor="text1"/>
          <w:sz w:val="28"/>
          <w:szCs w:val="28"/>
        </w:rPr>
        <w:t>他</w:t>
      </w:r>
      <w:hyperlink r:id="rId7" w:history="1">
        <w:r w:rsidRPr="005D4623">
          <w:rPr>
            <w:rStyle w:val="a8"/>
            <w:rFonts w:ascii="Arial" w:eastAsia="微软雅黑" w:hAnsi="Arial" w:cs="Arial"/>
            <w:color w:val="000000" w:themeColor="text1"/>
            <w:sz w:val="28"/>
            <w:szCs w:val="28"/>
            <w:u w:val="none"/>
          </w:rPr>
          <w:t>拒绝</w:t>
        </w:r>
      </w:hyperlink>
      <w:r w:rsidRPr="005D4623">
        <w:rPr>
          <w:rFonts w:ascii="Arial" w:eastAsia="微软雅黑" w:hAnsi="Arial" w:cs="Arial"/>
          <w:color w:val="000000" w:themeColor="text1"/>
          <w:sz w:val="28"/>
          <w:szCs w:val="28"/>
        </w:rPr>
        <w:t>就那一事件详谈。</w:t>
      </w:r>
    </w:p>
    <w:p w14:paraId="5DE49C65" w14:textId="62805ED2" w:rsidR="006778C6" w:rsidRPr="006778C6" w:rsidRDefault="005D4623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He said he was resigning but did not </w:t>
      </w:r>
      <w:r w:rsidR="006778C6" w:rsidRPr="005D4623">
        <w:rPr>
          <w:rFonts w:ascii="Arial" w:eastAsia="微软雅黑" w:hAnsi="Arial" w:cs="Arial"/>
          <w:color w:val="FF0000"/>
          <w:sz w:val="28"/>
          <w:szCs w:val="28"/>
        </w:rPr>
        <w:t xml:space="preserve">elaborate </w:t>
      </w:r>
      <w:r w:rsidR="006778C6" w:rsidRPr="006778C6">
        <w:rPr>
          <w:rFonts w:ascii="Arial" w:eastAsia="微软雅黑" w:hAnsi="Arial" w:cs="Arial"/>
          <w:sz w:val="28"/>
          <w:szCs w:val="28"/>
        </w:rPr>
        <w:t>on his reasons.</w:t>
      </w:r>
    </w:p>
    <w:p w14:paraId="2650BCFD" w14:textId="77777777" w:rsidR="006778C6" w:rsidRPr="006778C6" w:rsidRDefault="006778C6" w:rsidP="005D4623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他说他准备辞职但未详细说明原因。</w:t>
      </w:r>
    </w:p>
    <w:p w14:paraId="026EF7C7" w14:textId="5DD9F968" w:rsidR="006778C6" w:rsidRPr="006778C6" w:rsidRDefault="005D4623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In his plays he takes simple traditional tales and </w:t>
      </w:r>
      <w:r w:rsidR="006778C6" w:rsidRPr="005D4623">
        <w:rPr>
          <w:rFonts w:ascii="Arial" w:eastAsia="微软雅黑" w:hAnsi="Arial" w:cs="Arial"/>
          <w:color w:val="FF0000"/>
          <w:sz w:val="28"/>
          <w:szCs w:val="28"/>
        </w:rPr>
        <w:t xml:space="preserve">elaborates </w:t>
      </w:r>
      <w:r w:rsidR="006778C6" w:rsidRPr="006778C6">
        <w:rPr>
          <w:rFonts w:ascii="Arial" w:eastAsia="微软雅黑" w:hAnsi="Arial" w:cs="Arial"/>
          <w:sz w:val="28"/>
          <w:szCs w:val="28"/>
        </w:rPr>
        <w:t>them.</w:t>
      </w:r>
    </w:p>
    <w:p w14:paraId="762433CE" w14:textId="77777777" w:rsidR="006778C6" w:rsidRPr="006778C6" w:rsidRDefault="006778C6" w:rsidP="005D4623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他在剧本里采用了一些简单的传统故事并进行了发挥。</w:t>
      </w:r>
    </w:p>
    <w:p w14:paraId="0463BD26" w14:textId="6F711CB5" w:rsidR="005D4623" w:rsidRDefault="005D4623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Segoe UI Symbol" w:eastAsia="微软雅黑" w:hAnsi="Segoe UI Symbol" w:cs="Segoe UI Symbol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sz w:val="28"/>
          <w:szCs w:val="28"/>
        </w:rPr>
        <w:t xml:space="preserve"> </w:t>
      </w:r>
      <w:r w:rsidRPr="006778C6">
        <w:rPr>
          <w:rFonts w:ascii="Arial" w:eastAsia="微软雅黑" w:hAnsi="Arial"/>
          <w:sz w:val="28"/>
          <w:szCs w:val="28"/>
        </w:rPr>
        <w:t>adj. /</w:t>
      </w:r>
      <w:r w:rsidRPr="006778C6">
        <w:rPr>
          <w:rFonts w:ascii="Arial" w:eastAsia="微软雅黑" w:hAnsi="Arial" w:cs="Times New Roman"/>
          <w:sz w:val="28"/>
          <w:szCs w:val="28"/>
        </w:rPr>
        <w:t>ɪˈ</w:t>
      </w:r>
      <w:r w:rsidRPr="006778C6">
        <w:rPr>
          <w:rFonts w:ascii="Arial" w:eastAsia="微软雅黑" w:hAnsi="Arial"/>
          <w:sz w:val="28"/>
          <w:szCs w:val="28"/>
        </w:rPr>
        <w:t>læb</w:t>
      </w:r>
      <w:r w:rsidRPr="006778C6">
        <w:rPr>
          <w:rFonts w:ascii="Arial" w:eastAsia="微软雅黑" w:hAnsi="Arial" w:cs="Times New Roman"/>
          <w:sz w:val="28"/>
          <w:szCs w:val="28"/>
        </w:rPr>
        <w:t>ə</w:t>
      </w:r>
      <w:r w:rsidRPr="006778C6">
        <w:rPr>
          <w:rFonts w:ascii="Arial" w:eastAsia="微软雅黑" w:hAnsi="Arial"/>
          <w:sz w:val="28"/>
          <w:szCs w:val="28"/>
        </w:rPr>
        <w:t>r</w:t>
      </w:r>
      <w:r w:rsidRPr="006778C6">
        <w:rPr>
          <w:rFonts w:ascii="Arial" w:eastAsia="微软雅黑" w:hAnsi="Arial" w:cs="Times New Roman"/>
          <w:sz w:val="28"/>
          <w:szCs w:val="28"/>
        </w:rPr>
        <w:t>ə</w:t>
      </w:r>
      <w:r w:rsidRPr="006778C6">
        <w:rPr>
          <w:rFonts w:ascii="Arial" w:eastAsia="微软雅黑" w:hAnsi="Arial"/>
          <w:sz w:val="28"/>
          <w:szCs w:val="28"/>
        </w:rPr>
        <w:t xml:space="preserve">t/ </w:t>
      </w:r>
      <w:r w:rsidRPr="006778C6">
        <w:rPr>
          <w:rFonts w:ascii="Arial" w:eastAsia="微软雅黑" w:hAnsi="Arial"/>
          <w:sz w:val="28"/>
          <w:szCs w:val="28"/>
        </w:rPr>
        <w:t>复杂的，详尽的，精心制作的；</w:t>
      </w:r>
      <w:r w:rsidRPr="006778C6">
        <w:rPr>
          <w:rFonts w:ascii="Arial" w:eastAsia="微软雅黑" w:hAnsi="Arial"/>
          <w:sz w:val="28"/>
          <w:szCs w:val="28"/>
        </w:rPr>
        <w:t xml:space="preserve"> </w:t>
      </w:r>
    </w:p>
    <w:p w14:paraId="616742AA" w14:textId="1DB5A6AB" w:rsidR="005D4623" w:rsidRPr="005D4623" w:rsidRDefault="005D4623" w:rsidP="006778C6">
      <w:pPr>
        <w:spacing w:line="460" w:lineRule="exact"/>
        <w:rPr>
          <w:rFonts w:ascii="Arial" w:eastAsia="微软雅黑" w:hAnsi="Arial" w:hint="eastAsia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lastRenderedPageBreak/>
        <w:t xml:space="preserve">eg. </w:t>
      </w:r>
      <w:r w:rsidRPr="006778C6">
        <w:rPr>
          <w:rFonts w:ascii="Arial" w:eastAsia="微软雅黑" w:hAnsi="Arial" w:cs="Arial"/>
          <w:sz w:val="28"/>
          <w:szCs w:val="28"/>
        </w:rPr>
        <w:t xml:space="preserve">She had prepared a very </w:t>
      </w:r>
      <w:r w:rsidRPr="005D4623">
        <w:rPr>
          <w:rFonts w:ascii="Arial" w:eastAsia="微软雅黑" w:hAnsi="Arial" w:cs="Arial"/>
          <w:color w:val="FF0000"/>
          <w:sz w:val="28"/>
          <w:szCs w:val="28"/>
        </w:rPr>
        <w:t xml:space="preserve">elaborate </w:t>
      </w:r>
      <w:r w:rsidRPr="006778C6">
        <w:rPr>
          <w:rFonts w:ascii="Arial" w:eastAsia="微软雅黑" w:hAnsi="Arial" w:cs="Arial"/>
          <w:sz w:val="28"/>
          <w:szCs w:val="28"/>
        </w:rPr>
        <w:t>meal.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Pr="006778C6">
        <w:rPr>
          <w:rFonts w:ascii="Arial" w:eastAsia="微软雅黑" w:hAnsi="Arial" w:cs="Arial"/>
          <w:sz w:val="28"/>
          <w:szCs w:val="28"/>
        </w:rPr>
        <w:t>她做了一顿精美的饭菜。</w:t>
      </w:r>
    </w:p>
    <w:p w14:paraId="5EBBACAA" w14:textId="7942B2FF" w:rsidR="006778C6" w:rsidRPr="005D4623" w:rsidRDefault="006778C6" w:rsidP="006778C6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8"/>
        </w:rPr>
      </w:pPr>
      <w:r w:rsidRPr="005D4623">
        <w:rPr>
          <w:rFonts w:ascii="Arial" w:eastAsia="微软雅黑" w:hAnsi="Arial"/>
          <w:sz w:val="32"/>
          <w:szCs w:val="32"/>
        </w:rPr>
        <w:t xml:space="preserve">▲ </w:t>
      </w:r>
      <w:r w:rsidRPr="005D4623">
        <w:rPr>
          <w:rFonts w:ascii="Arial" w:eastAsia="微软雅黑" w:hAnsi="Arial"/>
          <w:b/>
          <w:bCs/>
          <w:sz w:val="32"/>
          <w:szCs w:val="32"/>
        </w:rPr>
        <w:t>formulate</w:t>
      </w:r>
      <w:r w:rsidR="005D4623" w:rsidRPr="005D4623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5D4623"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[ˈfɔːmjuleɪt]</w:t>
      </w:r>
    </w:p>
    <w:p w14:paraId="6ECBA5D2" w14:textId="328685BD" w:rsidR="006778C6" w:rsidRPr="005D4623" w:rsidRDefault="006778C6" w:rsidP="006778C6">
      <w:pPr>
        <w:spacing w:line="460" w:lineRule="exact"/>
        <w:rPr>
          <w:rFonts w:ascii="Arial" w:eastAsia="微软雅黑" w:hAnsi="Arial" w:hint="eastAsia"/>
          <w:color w:val="022FFF"/>
          <w:sz w:val="28"/>
          <w:szCs w:val="28"/>
        </w:rPr>
      </w:pPr>
      <w:r w:rsidRPr="005D4623">
        <w:rPr>
          <w:rFonts w:ascii="Arial" w:eastAsia="微软雅黑" w:hAnsi="Arial"/>
          <w:color w:val="022FFF"/>
          <w:sz w:val="28"/>
          <w:szCs w:val="28"/>
        </w:rPr>
        <w:t xml:space="preserve">vt. </w:t>
      </w:r>
      <w:r w:rsidRPr="005D4623">
        <w:rPr>
          <w:rFonts w:ascii="Arial" w:eastAsia="微软雅黑" w:hAnsi="Arial"/>
          <w:color w:val="022FFF"/>
          <w:sz w:val="28"/>
          <w:szCs w:val="28"/>
        </w:rPr>
        <w:t>制定，制订，规划，构想，准备；确切表达，认真阐述</w:t>
      </w:r>
      <w:r w:rsidRPr="005D4623">
        <w:rPr>
          <w:rFonts w:ascii="Arial" w:eastAsia="微软雅黑" w:hAnsi="Arial"/>
          <w:color w:val="022FFF"/>
          <w:sz w:val="28"/>
          <w:szCs w:val="28"/>
        </w:rPr>
        <w:t>express</w:t>
      </w:r>
      <w:r w:rsidR="005D4623" w:rsidRPr="005D4623">
        <w:rPr>
          <w:rFonts w:ascii="Arial" w:eastAsia="微软雅黑" w:hAnsi="Arial" w:hint="eastAsia"/>
          <w:color w:val="022FFF"/>
          <w:sz w:val="28"/>
          <w:szCs w:val="28"/>
        </w:rPr>
        <w:t>；</w:t>
      </w:r>
    </w:p>
    <w:p w14:paraId="6A6FA099" w14:textId="77777777" w:rsidR="002C0DF5" w:rsidRDefault="005D4623" w:rsidP="006778C6">
      <w:pPr>
        <w:spacing w:line="460" w:lineRule="exact"/>
        <w:rPr>
          <w:rFonts w:ascii="Arial" w:eastAsia="微软雅黑" w:hAnsi="Arial" w:cs="Arial"/>
          <w:sz w:val="28"/>
          <w:szCs w:val="28"/>
        </w:rPr>
      </w:pPr>
      <w:r>
        <w:rPr>
          <w:rFonts w:ascii="Arial" w:eastAsia="微软雅黑" w:hAnsi="Arial" w:cs="Arial" w:hint="eastAsia"/>
          <w:sz w:val="28"/>
          <w:szCs w:val="28"/>
        </w:rPr>
        <w:t>eg</w:t>
      </w:r>
      <w:r>
        <w:rPr>
          <w:rFonts w:ascii="Arial" w:eastAsia="微软雅黑" w:hAnsi="Arial" w:cs="Arial"/>
          <w:sz w:val="28"/>
          <w:szCs w:val="28"/>
        </w:rPr>
        <w:t xml:space="preserve">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to </w:t>
      </w:r>
      <w:r w:rsidR="006778C6" w:rsidRPr="005D4623">
        <w:rPr>
          <w:rFonts w:ascii="Arial" w:eastAsia="微软雅黑" w:hAnsi="Arial" w:cs="Arial"/>
          <w:color w:val="FF0000"/>
          <w:sz w:val="28"/>
          <w:szCs w:val="28"/>
        </w:rPr>
        <w:t xml:space="preserve">formulate </w:t>
      </w:r>
      <w:r w:rsidR="006778C6" w:rsidRPr="006778C6">
        <w:rPr>
          <w:rFonts w:ascii="Arial" w:eastAsia="微软雅黑" w:hAnsi="Arial" w:cs="Arial"/>
          <w:sz w:val="28"/>
          <w:szCs w:val="28"/>
        </w:rPr>
        <w:t>a policy/theory/plan/proposal </w:t>
      </w:r>
    </w:p>
    <w:p w14:paraId="01E1A5BC" w14:textId="7443DC84" w:rsidR="006778C6" w:rsidRPr="006778C6" w:rsidRDefault="006778C6" w:rsidP="002C0DF5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制订政策</w:t>
      </w:r>
      <w:r w:rsidR="005D4623">
        <w:rPr>
          <w:rFonts w:ascii="Arial" w:eastAsia="微软雅黑" w:hAnsi="Arial" w:cs="Arial" w:hint="eastAsia"/>
          <w:sz w:val="28"/>
          <w:szCs w:val="28"/>
        </w:rPr>
        <w:t>/</w:t>
      </w:r>
      <w:r w:rsidRPr="006778C6">
        <w:rPr>
          <w:rFonts w:ascii="Arial" w:eastAsia="微软雅黑" w:hAnsi="Arial" w:cs="Arial"/>
          <w:sz w:val="28"/>
          <w:szCs w:val="28"/>
        </w:rPr>
        <w:t>创立理论</w:t>
      </w:r>
      <w:r w:rsidR="005D4623">
        <w:rPr>
          <w:rFonts w:ascii="Arial" w:eastAsia="微软雅黑" w:hAnsi="Arial" w:cs="Arial" w:hint="eastAsia"/>
          <w:sz w:val="28"/>
          <w:szCs w:val="28"/>
        </w:rPr>
        <w:t>/</w:t>
      </w:r>
      <w:r w:rsidRPr="006778C6">
        <w:rPr>
          <w:rFonts w:ascii="Arial" w:eastAsia="微软雅黑" w:hAnsi="Arial" w:cs="Arial"/>
          <w:sz w:val="28"/>
          <w:szCs w:val="28"/>
        </w:rPr>
        <w:t>构想计划</w:t>
      </w:r>
      <w:r w:rsidR="005D4623">
        <w:rPr>
          <w:rFonts w:ascii="Arial" w:eastAsia="微软雅黑" w:hAnsi="Arial" w:cs="Arial" w:hint="eastAsia"/>
          <w:sz w:val="28"/>
          <w:szCs w:val="28"/>
        </w:rPr>
        <w:t>/</w:t>
      </w:r>
      <w:r w:rsidRPr="006778C6">
        <w:rPr>
          <w:rFonts w:ascii="Arial" w:eastAsia="微软雅黑" w:hAnsi="Arial" w:cs="Arial"/>
          <w:sz w:val="28"/>
          <w:szCs w:val="28"/>
        </w:rPr>
        <w:t>准备建议</w:t>
      </w:r>
    </w:p>
    <w:p w14:paraId="489FCAB4" w14:textId="1B4D9B57" w:rsidR="006778C6" w:rsidRPr="006778C6" w:rsidRDefault="005D4623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She has lots of good ideas, but she has difficulty </w:t>
      </w:r>
      <w:r w:rsidR="006778C6" w:rsidRPr="005D4623">
        <w:rPr>
          <w:rFonts w:ascii="Arial" w:eastAsia="微软雅黑" w:hAnsi="Arial" w:cs="Arial"/>
          <w:color w:val="FF0000"/>
          <w:sz w:val="28"/>
          <w:szCs w:val="28"/>
        </w:rPr>
        <w:t xml:space="preserve">formulating </w:t>
      </w:r>
      <w:r w:rsidR="006778C6" w:rsidRPr="006778C6">
        <w:rPr>
          <w:rFonts w:ascii="Arial" w:eastAsia="微软雅黑" w:hAnsi="Arial" w:cs="Arial"/>
          <w:sz w:val="28"/>
          <w:szCs w:val="28"/>
        </w:rPr>
        <w:t>them.</w:t>
      </w:r>
    </w:p>
    <w:p w14:paraId="35303815" w14:textId="77777777" w:rsidR="006778C6" w:rsidRPr="006778C6" w:rsidRDefault="006778C6" w:rsidP="005D4623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她有很多好的想法，但就是不善于表达。</w:t>
      </w:r>
    </w:p>
    <w:p w14:paraId="15E43C32" w14:textId="0D0E8654" w:rsidR="006778C6" w:rsidRPr="005D4623" w:rsidRDefault="006778C6" w:rsidP="006778C6">
      <w:pPr>
        <w:spacing w:line="460" w:lineRule="exact"/>
        <w:rPr>
          <w:rFonts w:ascii="Arial" w:eastAsia="微软雅黑" w:hAnsi="Arial"/>
          <w:sz w:val="32"/>
          <w:szCs w:val="32"/>
        </w:rPr>
      </w:pPr>
      <w:r w:rsidRPr="005D4623">
        <w:rPr>
          <w:rFonts w:ascii="Arial" w:eastAsia="微软雅黑" w:hAnsi="Arial"/>
          <w:sz w:val="32"/>
          <w:szCs w:val="32"/>
        </w:rPr>
        <w:t xml:space="preserve">▲ </w:t>
      </w:r>
      <w:r w:rsidRPr="005D4623">
        <w:rPr>
          <w:rFonts w:ascii="Arial" w:eastAsia="微软雅黑" w:hAnsi="Arial"/>
          <w:b/>
          <w:bCs/>
          <w:sz w:val="32"/>
          <w:szCs w:val="32"/>
        </w:rPr>
        <w:t>integrate</w:t>
      </w:r>
      <w:r w:rsidR="005D4623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5D4623" w:rsidRPr="005D4623">
        <w:rPr>
          <w:rFonts w:ascii="Arial" w:eastAsia="微软雅黑" w:hAnsi="Arial"/>
          <w:color w:val="808080" w:themeColor="background1" w:themeShade="80"/>
          <w:sz w:val="28"/>
          <w:szCs w:val="28"/>
        </w:rPr>
        <w:t>[ˈɪntɪɡreɪt]</w:t>
      </w:r>
    </w:p>
    <w:p w14:paraId="6FE61756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5D4623">
        <w:rPr>
          <w:rFonts w:ascii="Arial" w:eastAsia="微软雅黑" w:hAnsi="Arial"/>
          <w:color w:val="022FFF"/>
          <w:sz w:val="28"/>
          <w:szCs w:val="28"/>
        </w:rPr>
        <w:t xml:space="preserve">v. </w:t>
      </w:r>
      <w:r w:rsidRPr="005D4623">
        <w:rPr>
          <w:rFonts w:ascii="Arial" w:eastAsia="微软雅黑" w:hAnsi="Arial"/>
          <w:color w:val="022FFF"/>
          <w:sz w:val="28"/>
          <w:szCs w:val="28"/>
        </w:rPr>
        <w:t>整合，</w:t>
      </w:r>
      <w:r w:rsidRPr="005D4623">
        <w:rPr>
          <w:rFonts w:ascii="Arial" w:eastAsia="微软雅黑" w:hAnsi="Arial"/>
          <w:color w:val="022FFF"/>
          <w:sz w:val="28"/>
          <w:szCs w:val="28"/>
        </w:rPr>
        <w:t>(</w:t>
      </w:r>
      <w:r w:rsidRPr="005D4623">
        <w:rPr>
          <w:rFonts w:ascii="Arial" w:eastAsia="微软雅黑" w:hAnsi="Arial"/>
          <w:color w:val="022FFF"/>
          <w:sz w:val="28"/>
          <w:szCs w:val="28"/>
        </w:rPr>
        <w:t>使</w:t>
      </w:r>
      <w:r w:rsidRPr="005D4623">
        <w:rPr>
          <w:rFonts w:ascii="Arial" w:eastAsia="微软雅黑" w:hAnsi="Arial"/>
          <w:color w:val="022FFF"/>
          <w:sz w:val="28"/>
          <w:szCs w:val="28"/>
        </w:rPr>
        <w:t>)</w:t>
      </w:r>
      <w:r w:rsidRPr="005D4623">
        <w:rPr>
          <w:rFonts w:ascii="Arial" w:eastAsia="微软雅黑" w:hAnsi="Arial"/>
          <w:color w:val="022FFF"/>
          <w:sz w:val="28"/>
          <w:szCs w:val="28"/>
        </w:rPr>
        <w:t>合并，成为一体；</w:t>
      </w:r>
      <w:r w:rsidRPr="005D4623">
        <w:rPr>
          <w:rFonts w:ascii="Arial" w:eastAsia="微软雅黑" w:hAnsi="Arial"/>
          <w:color w:val="022FFF"/>
          <w:sz w:val="28"/>
          <w:szCs w:val="28"/>
        </w:rPr>
        <w:t>(</w:t>
      </w:r>
      <w:r w:rsidRPr="005D4623">
        <w:rPr>
          <w:rFonts w:ascii="Arial" w:eastAsia="微软雅黑" w:hAnsi="Arial"/>
          <w:color w:val="022FFF"/>
          <w:sz w:val="28"/>
          <w:szCs w:val="28"/>
        </w:rPr>
        <w:t>使</w:t>
      </w:r>
      <w:r w:rsidRPr="005D4623">
        <w:rPr>
          <w:rFonts w:ascii="Arial" w:eastAsia="微软雅黑" w:hAnsi="Arial"/>
          <w:color w:val="022FFF"/>
          <w:sz w:val="28"/>
          <w:szCs w:val="28"/>
        </w:rPr>
        <w:t>)</w:t>
      </w:r>
      <w:r w:rsidRPr="005D4623">
        <w:rPr>
          <w:rFonts w:ascii="Arial" w:eastAsia="微软雅黑" w:hAnsi="Arial"/>
          <w:color w:val="022FFF"/>
          <w:sz w:val="28"/>
          <w:szCs w:val="28"/>
        </w:rPr>
        <w:t>加入，融入群体；</w:t>
      </w:r>
    </w:p>
    <w:p w14:paraId="691A41E4" w14:textId="127888E7" w:rsidR="006778C6" w:rsidRPr="006778C6" w:rsidRDefault="005D4623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5D4623">
        <w:rPr>
          <w:rFonts w:ascii="Arial" w:eastAsia="微软雅黑" w:hAnsi="Arial" w:cs="Arial"/>
          <w:color w:val="FF0000"/>
          <w:sz w:val="28"/>
          <w:szCs w:val="28"/>
        </w:rPr>
        <w:t xml:space="preserve">Integrating </w:t>
      </w:r>
      <w:r w:rsidR="006778C6" w:rsidRPr="006778C6">
        <w:rPr>
          <w:rFonts w:ascii="Arial" w:eastAsia="微软雅黑" w:hAnsi="Arial" w:cs="Arial"/>
          <w:sz w:val="28"/>
          <w:szCs w:val="28"/>
        </w:rPr>
        <w:t>the pound with other European currencies could cause difficulties.</w:t>
      </w:r>
    </w:p>
    <w:p w14:paraId="2F5EA737" w14:textId="77777777" w:rsidR="006778C6" w:rsidRPr="006778C6" w:rsidRDefault="006778C6" w:rsidP="005D4623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把英镑与欧洲其他货币合并会引发许多难题。</w:t>
      </w:r>
    </w:p>
    <w:p w14:paraId="5D41A539" w14:textId="305E6178" w:rsidR="006778C6" w:rsidRPr="006778C6" w:rsidRDefault="005D4623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They have not made any effort to </w:t>
      </w:r>
      <w:r w:rsidR="006778C6" w:rsidRPr="005D4623">
        <w:rPr>
          <w:rFonts w:ascii="Arial" w:eastAsia="微软雅黑" w:hAnsi="Arial" w:cs="Arial"/>
          <w:color w:val="FF0000"/>
          <w:sz w:val="28"/>
          <w:szCs w:val="28"/>
        </w:rPr>
        <w:t xml:space="preserve">integrate </w:t>
      </w:r>
      <w:r w:rsidR="006778C6" w:rsidRPr="006778C6">
        <w:rPr>
          <w:rFonts w:ascii="Arial" w:eastAsia="微软雅黑" w:hAnsi="Arial" w:cs="Arial"/>
          <w:sz w:val="28"/>
          <w:szCs w:val="28"/>
        </w:rPr>
        <w:t>with the local community.</w:t>
      </w:r>
    </w:p>
    <w:p w14:paraId="3A6C570C" w14:textId="77777777" w:rsidR="006778C6" w:rsidRPr="006778C6" w:rsidRDefault="006778C6" w:rsidP="005D4623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他们完全没有尝试融入本地社区。</w:t>
      </w:r>
    </w:p>
    <w:p w14:paraId="69542AF1" w14:textId="413DE79C" w:rsidR="006778C6" w:rsidRPr="005D4623" w:rsidRDefault="006778C6" w:rsidP="006778C6">
      <w:pPr>
        <w:spacing w:line="460" w:lineRule="exact"/>
        <w:rPr>
          <w:rFonts w:ascii="Arial" w:eastAsia="微软雅黑" w:hAnsi="Arial"/>
          <w:sz w:val="32"/>
          <w:szCs w:val="32"/>
        </w:rPr>
      </w:pPr>
      <w:r w:rsidRPr="005D4623">
        <w:rPr>
          <w:rFonts w:ascii="Arial" w:eastAsia="微软雅黑" w:hAnsi="Arial"/>
          <w:sz w:val="32"/>
          <w:szCs w:val="32"/>
        </w:rPr>
        <w:t xml:space="preserve">▲ </w:t>
      </w:r>
      <w:r w:rsidRPr="005D4623">
        <w:rPr>
          <w:rFonts w:ascii="Arial" w:eastAsia="微软雅黑" w:hAnsi="Arial"/>
          <w:b/>
          <w:bCs/>
          <w:sz w:val="32"/>
          <w:szCs w:val="32"/>
        </w:rPr>
        <w:t>commute</w:t>
      </w:r>
      <w:r w:rsidR="00C35ECF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C35ECF" w:rsidRPr="00C35ECF">
        <w:rPr>
          <w:rFonts w:ascii="Arial" w:eastAsia="微软雅黑" w:hAnsi="Arial"/>
          <w:color w:val="808080" w:themeColor="background1" w:themeShade="80"/>
          <w:sz w:val="28"/>
          <w:szCs w:val="28"/>
        </w:rPr>
        <w:t>[kəˈmjuːt]</w:t>
      </w:r>
    </w:p>
    <w:p w14:paraId="5D00599C" w14:textId="77777777" w:rsidR="006778C6" w:rsidRPr="00C35ECF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C35ECF">
        <w:rPr>
          <w:rFonts w:ascii="Arial" w:eastAsia="微软雅黑" w:hAnsi="Arial"/>
          <w:color w:val="022FFF"/>
          <w:sz w:val="28"/>
          <w:szCs w:val="28"/>
        </w:rPr>
        <w:t xml:space="preserve">v. 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上下班往返，经常往返（于两地）</w:t>
      </w:r>
    </w:p>
    <w:p w14:paraId="3A8A2929" w14:textId="77777777" w:rsidR="00C35ECF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She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commutes </w:t>
      </w:r>
      <w:r w:rsidR="006778C6" w:rsidRPr="006778C6">
        <w:rPr>
          <w:rFonts w:ascii="Arial" w:eastAsia="微软雅黑" w:hAnsi="Arial" w:cs="Arial"/>
          <w:sz w:val="28"/>
          <w:szCs w:val="28"/>
        </w:rPr>
        <w:t>from Oxford to London every day.</w:t>
      </w:r>
    </w:p>
    <w:p w14:paraId="05424D61" w14:textId="63868431" w:rsidR="006778C6" w:rsidRPr="006778C6" w:rsidRDefault="006778C6" w:rsidP="00C35ECF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她每天上下班往返于牛津与伦敦之间。</w:t>
      </w:r>
    </w:p>
    <w:p w14:paraId="5B9F31D1" w14:textId="1E498FEF" w:rsidR="006778C6" w:rsidRPr="006778C6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Segoe UI Symbol" w:eastAsia="微软雅黑" w:hAnsi="Segoe UI Symbol" w:cs="Segoe UI Symbol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sz w:val="28"/>
          <w:szCs w:val="28"/>
        </w:rPr>
        <w:t xml:space="preserve"> </w:t>
      </w:r>
      <w:r w:rsidR="006778C6" w:rsidRPr="006778C6">
        <w:rPr>
          <w:rFonts w:ascii="Arial" w:eastAsia="微软雅黑" w:hAnsi="Arial"/>
          <w:sz w:val="28"/>
          <w:szCs w:val="28"/>
        </w:rPr>
        <w:t xml:space="preserve">n. </w:t>
      </w:r>
      <w:r w:rsidR="006778C6" w:rsidRPr="006778C6">
        <w:rPr>
          <w:rFonts w:ascii="Arial" w:eastAsia="微软雅黑" w:hAnsi="Arial"/>
          <w:sz w:val="28"/>
          <w:szCs w:val="28"/>
        </w:rPr>
        <w:t>上下班路程</w:t>
      </w:r>
    </w:p>
    <w:p w14:paraId="10B9523F" w14:textId="371B2848" w:rsidR="006778C6" w:rsidRPr="006778C6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I have only a short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commute </w:t>
      </w:r>
      <w:r w:rsidR="006778C6" w:rsidRPr="006778C6">
        <w:rPr>
          <w:rFonts w:ascii="Arial" w:eastAsia="微软雅黑" w:hAnsi="Arial" w:cs="Arial"/>
          <w:sz w:val="28"/>
          <w:szCs w:val="28"/>
        </w:rPr>
        <w:t>to work.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778C6" w:rsidRPr="006778C6">
        <w:rPr>
          <w:rFonts w:ascii="Arial" w:eastAsia="微软雅黑" w:hAnsi="Arial" w:cs="Arial"/>
          <w:sz w:val="28"/>
          <w:szCs w:val="28"/>
        </w:rPr>
        <w:t>我上班的路程很近。</w:t>
      </w:r>
    </w:p>
    <w:p w14:paraId="3094F5A2" w14:textId="72BC885D" w:rsidR="006778C6" w:rsidRPr="00C35ECF" w:rsidRDefault="006778C6" w:rsidP="006778C6">
      <w:pPr>
        <w:spacing w:line="460" w:lineRule="exact"/>
        <w:rPr>
          <w:rFonts w:ascii="Arial" w:eastAsia="微软雅黑" w:hAnsi="Arial"/>
          <w:sz w:val="32"/>
          <w:szCs w:val="32"/>
        </w:rPr>
      </w:pPr>
      <w:r w:rsidRPr="00C35ECF">
        <w:rPr>
          <w:rFonts w:ascii="Arial" w:eastAsia="微软雅黑" w:hAnsi="Arial"/>
          <w:sz w:val="32"/>
          <w:szCs w:val="32"/>
        </w:rPr>
        <w:t xml:space="preserve">▲ </w:t>
      </w:r>
      <w:r w:rsidRPr="00C35ECF">
        <w:rPr>
          <w:rFonts w:ascii="Arial" w:eastAsia="微软雅黑" w:hAnsi="Arial"/>
          <w:b/>
          <w:bCs/>
          <w:sz w:val="32"/>
          <w:szCs w:val="32"/>
        </w:rPr>
        <w:t>fulfil</w:t>
      </w:r>
      <w:r w:rsidR="00C35ECF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C35ECF" w:rsidRPr="00C35ECF">
        <w:rPr>
          <w:rFonts w:ascii="Arial" w:eastAsia="微软雅黑" w:hAnsi="Arial"/>
          <w:color w:val="808080" w:themeColor="background1" w:themeShade="80"/>
          <w:sz w:val="28"/>
          <w:szCs w:val="28"/>
        </w:rPr>
        <w:t>[fʊlˈfɪl]</w:t>
      </w:r>
    </w:p>
    <w:p w14:paraId="5DA00AE9" w14:textId="2F97113F" w:rsidR="006778C6" w:rsidRPr="00C35ECF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C35ECF">
        <w:rPr>
          <w:rFonts w:ascii="Arial" w:eastAsia="微软雅黑" w:hAnsi="Arial" w:cs="Arial"/>
          <w:color w:val="022FFF"/>
          <w:sz w:val="28"/>
          <w:szCs w:val="28"/>
        </w:rPr>
        <w:t xml:space="preserve">vt. 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履行，执行，实现；实行，完成；满足，使满意，使有成就感；</w:t>
      </w:r>
    </w:p>
    <w:p w14:paraId="3EED74A2" w14:textId="77777777" w:rsidR="0064383C" w:rsidRDefault="00C35ECF" w:rsidP="006778C6">
      <w:pPr>
        <w:spacing w:line="460" w:lineRule="exact"/>
        <w:rPr>
          <w:rFonts w:ascii="Arial" w:eastAsia="微软雅黑" w:hAnsi="Arial" w:cs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to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fulfil </w:t>
      </w:r>
      <w:r w:rsidR="006778C6" w:rsidRPr="006778C6">
        <w:rPr>
          <w:rFonts w:ascii="Arial" w:eastAsia="微软雅黑" w:hAnsi="Arial" w:cs="Arial"/>
          <w:sz w:val="28"/>
          <w:szCs w:val="28"/>
        </w:rPr>
        <w:t>a duty/an obligation/a promis</w:t>
      </w:r>
      <w:r>
        <w:rPr>
          <w:rFonts w:ascii="Arial" w:eastAsia="微软雅黑" w:hAnsi="Arial" w:cs="Arial"/>
          <w:sz w:val="28"/>
          <w:szCs w:val="28"/>
        </w:rPr>
        <w:t xml:space="preserve">. </w:t>
      </w:r>
    </w:p>
    <w:p w14:paraId="35DFEF16" w14:textId="3ACF549A" w:rsidR="006778C6" w:rsidRPr="006778C6" w:rsidRDefault="006778C6" w:rsidP="0064383C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履行职责</w:t>
      </w:r>
      <w:r w:rsidRPr="006778C6">
        <w:rPr>
          <w:rFonts w:ascii="Arial" w:eastAsia="微软雅黑" w:hAnsi="Arial" w:cs="Arial"/>
          <w:sz w:val="28"/>
          <w:szCs w:val="28"/>
        </w:rPr>
        <w:t>/</w:t>
      </w:r>
      <w:r w:rsidRPr="006778C6">
        <w:rPr>
          <w:rFonts w:ascii="Arial" w:eastAsia="微软雅黑" w:hAnsi="Arial" w:cs="Arial"/>
          <w:sz w:val="28"/>
          <w:szCs w:val="28"/>
        </w:rPr>
        <w:t>义务</w:t>
      </w:r>
      <w:r w:rsidRPr="006778C6">
        <w:rPr>
          <w:rFonts w:ascii="Arial" w:eastAsia="微软雅黑" w:hAnsi="Arial" w:cs="Arial"/>
          <w:sz w:val="28"/>
          <w:szCs w:val="28"/>
        </w:rPr>
        <w:t>/</w:t>
      </w:r>
      <w:r w:rsidRPr="006778C6">
        <w:rPr>
          <w:rFonts w:ascii="Arial" w:eastAsia="微软雅黑" w:hAnsi="Arial" w:cs="Arial"/>
          <w:sz w:val="28"/>
          <w:szCs w:val="28"/>
        </w:rPr>
        <w:t>诺言</w:t>
      </w:r>
    </w:p>
    <w:p w14:paraId="6AE3EE6A" w14:textId="47E6B5D1" w:rsidR="006778C6" w:rsidRPr="006778C6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Without them you will not be able to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fulfil </w:t>
      </w:r>
      <w:r w:rsidR="006778C6" w:rsidRPr="006778C6">
        <w:rPr>
          <w:rFonts w:ascii="Arial" w:eastAsia="微软雅黑" w:hAnsi="Arial" w:cs="Arial"/>
          <w:sz w:val="28"/>
          <w:szCs w:val="28"/>
        </w:rPr>
        <w:t>the tasks you have before you.</w:t>
      </w:r>
    </w:p>
    <w:p w14:paraId="453E4707" w14:textId="77777777" w:rsidR="006778C6" w:rsidRPr="006778C6" w:rsidRDefault="006778C6" w:rsidP="00C35ECF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没有他们你将无法完成面临的任务。</w:t>
      </w:r>
    </w:p>
    <w:p w14:paraId="7AC751CB" w14:textId="77777777" w:rsidR="00C35ECF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He was able to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fulfil </w:t>
      </w:r>
      <w:r w:rsidR="006778C6" w:rsidRPr="006778C6">
        <w:rPr>
          <w:rFonts w:ascii="Arial" w:eastAsia="微软雅黑" w:hAnsi="Arial" w:cs="Arial"/>
          <w:sz w:val="28"/>
          <w:szCs w:val="28"/>
        </w:rPr>
        <w:t>himself through his painting.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</w:p>
    <w:p w14:paraId="5029D372" w14:textId="4FBC02E1" w:rsidR="006778C6" w:rsidRPr="006778C6" w:rsidRDefault="006778C6" w:rsidP="00C35ECF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他通过绘画充分发挥了自己的才能。</w:t>
      </w:r>
    </w:p>
    <w:p w14:paraId="6FA1A131" w14:textId="38F0CDE3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C35ECF">
        <w:rPr>
          <w:rFonts w:ascii="Arial" w:eastAsia="微软雅黑" w:hAnsi="Arial"/>
          <w:sz w:val="32"/>
          <w:szCs w:val="32"/>
        </w:rPr>
        <w:t xml:space="preserve">▲ </w:t>
      </w:r>
      <w:r w:rsidRPr="00C35ECF">
        <w:rPr>
          <w:rFonts w:ascii="Arial" w:eastAsia="微软雅黑" w:hAnsi="Arial"/>
          <w:b/>
          <w:bCs/>
          <w:sz w:val="32"/>
          <w:szCs w:val="32"/>
        </w:rPr>
        <w:t>contradict</w:t>
      </w:r>
      <w:r w:rsidR="00C35ECF" w:rsidRPr="00C35ECF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C35ECF" w:rsidRPr="00C35ECF">
        <w:rPr>
          <w:rFonts w:ascii="Arial" w:eastAsia="微软雅黑" w:hAnsi="Arial"/>
          <w:color w:val="808080" w:themeColor="background1" w:themeShade="80"/>
          <w:sz w:val="28"/>
          <w:szCs w:val="28"/>
        </w:rPr>
        <w:t>[ˌkɒntrəˈdɪkt]</w:t>
      </w:r>
    </w:p>
    <w:p w14:paraId="26B1C5DF" w14:textId="77777777" w:rsidR="006778C6" w:rsidRPr="00C35ECF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C35ECF">
        <w:rPr>
          <w:rFonts w:ascii="Arial" w:eastAsia="微软雅黑" w:hAnsi="Arial"/>
          <w:color w:val="022FFF"/>
          <w:sz w:val="28"/>
          <w:szCs w:val="28"/>
        </w:rPr>
        <w:t xml:space="preserve">v. 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反驳，驳斥，批驳；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(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陈述或证据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)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相抵触，相矛盾；违背，与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…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背道而驰；</w:t>
      </w:r>
    </w:p>
    <w:p w14:paraId="0D00B33D" w14:textId="58C5658C" w:rsidR="006778C6" w:rsidRPr="006778C6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>eg. A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ll evening her husband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contradicted </w:t>
      </w:r>
      <w:r w:rsidR="006778C6" w:rsidRPr="006778C6">
        <w:rPr>
          <w:rFonts w:ascii="Arial" w:eastAsia="微软雅黑" w:hAnsi="Arial" w:cs="Arial"/>
          <w:sz w:val="28"/>
          <w:szCs w:val="28"/>
        </w:rPr>
        <w:t>everything she said.</w:t>
      </w:r>
    </w:p>
    <w:p w14:paraId="6EE8D99D" w14:textId="77777777" w:rsidR="006778C6" w:rsidRPr="006778C6" w:rsidRDefault="006778C6" w:rsidP="00C35ECF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整个晚上她说什么丈夫都反驳。</w:t>
      </w:r>
    </w:p>
    <w:p w14:paraId="75F14D8C" w14:textId="45F582D3" w:rsidR="006778C6" w:rsidRPr="006778C6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lastRenderedPageBreak/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Her version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contradicted </w:t>
      </w:r>
      <w:r w:rsidR="006778C6" w:rsidRPr="006778C6">
        <w:rPr>
          <w:rFonts w:ascii="Arial" w:eastAsia="微软雅黑" w:hAnsi="Arial" w:cs="Arial"/>
          <w:sz w:val="28"/>
          <w:szCs w:val="28"/>
        </w:rPr>
        <w:t>the Government's claim that he was shot.</w:t>
      </w:r>
    </w:p>
    <w:p w14:paraId="4538FB41" w14:textId="77777777" w:rsidR="006778C6" w:rsidRPr="006778C6" w:rsidRDefault="006778C6" w:rsidP="00C35ECF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政府声称他是被开枪射杀的，而她的说法却与此相矛盾。</w:t>
      </w:r>
    </w:p>
    <w:p w14:paraId="7E1692CF" w14:textId="759A6773" w:rsidR="006778C6" w:rsidRPr="006778C6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We feel that the cutbacks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contradict </w:t>
      </w:r>
      <w:r w:rsidR="006778C6" w:rsidRPr="006778C6">
        <w:rPr>
          <w:rFonts w:ascii="Arial" w:eastAsia="微软雅黑" w:hAnsi="Arial" w:cs="Arial"/>
          <w:sz w:val="28"/>
          <w:szCs w:val="28"/>
        </w:rPr>
        <w:t>the Government's commitment to better educational standards.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778C6" w:rsidRPr="006778C6">
        <w:rPr>
          <w:rFonts w:ascii="Arial" w:eastAsia="微软雅黑" w:hAnsi="Arial" w:cs="Arial"/>
          <w:sz w:val="28"/>
          <w:szCs w:val="28"/>
        </w:rPr>
        <w:t>我们感觉这些缩减措施和政府提高教育水平的承诺背道而驰。</w:t>
      </w:r>
    </w:p>
    <w:p w14:paraId="430AFD45" w14:textId="1D8BA2F1" w:rsidR="006778C6" w:rsidRPr="00C35ECF" w:rsidRDefault="006778C6" w:rsidP="006778C6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8"/>
        </w:rPr>
      </w:pPr>
      <w:r w:rsidRPr="00C35ECF">
        <w:rPr>
          <w:rFonts w:ascii="Arial" w:eastAsia="微软雅黑" w:hAnsi="Arial"/>
          <w:sz w:val="32"/>
          <w:szCs w:val="32"/>
        </w:rPr>
        <w:t xml:space="preserve">▲ </w:t>
      </w:r>
      <w:r w:rsidRPr="00C35ECF">
        <w:rPr>
          <w:rFonts w:ascii="Arial" w:eastAsia="微软雅黑" w:hAnsi="Arial"/>
          <w:b/>
          <w:bCs/>
          <w:sz w:val="32"/>
          <w:szCs w:val="32"/>
        </w:rPr>
        <w:t>conform</w:t>
      </w:r>
      <w:r w:rsidR="00C35ECF">
        <w:rPr>
          <w:rFonts w:ascii="Arial" w:eastAsia="微软雅黑" w:hAnsi="Arial"/>
          <w:b/>
          <w:bCs/>
          <w:sz w:val="28"/>
          <w:szCs w:val="28"/>
        </w:rPr>
        <w:t xml:space="preserve"> </w:t>
      </w:r>
      <w:r w:rsidR="00C35ECF" w:rsidRPr="00C35ECF">
        <w:rPr>
          <w:rFonts w:ascii="Arial" w:eastAsia="微软雅黑" w:hAnsi="Arial"/>
          <w:color w:val="808080" w:themeColor="background1" w:themeShade="80"/>
          <w:sz w:val="28"/>
          <w:szCs w:val="28"/>
        </w:rPr>
        <w:t>[kənˈfɔːm]</w:t>
      </w:r>
    </w:p>
    <w:p w14:paraId="1F74996F" w14:textId="66E5D0D8" w:rsidR="006778C6" w:rsidRPr="00C35ECF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C35ECF">
        <w:rPr>
          <w:rFonts w:ascii="Arial" w:eastAsia="微软雅黑" w:hAnsi="Arial" w:cs="Arial"/>
          <w:color w:val="022FFF"/>
          <w:sz w:val="28"/>
          <w:szCs w:val="28"/>
        </w:rPr>
        <w:t xml:space="preserve">v. 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顺从，顺应（大多数人或社会）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+ to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；遵守，遵从，服从（规则、法律等）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+ to/with sth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；相一致，相符合，相吻合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 xml:space="preserve"> + to sth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；</w:t>
      </w:r>
    </w:p>
    <w:p w14:paraId="5216679F" w14:textId="77777777" w:rsidR="002C0DF5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He refused to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conform </w:t>
      </w:r>
      <w:r w:rsidR="006778C6" w:rsidRPr="006778C6">
        <w:rPr>
          <w:rFonts w:ascii="Arial" w:eastAsia="微软雅黑" w:hAnsi="Arial" w:cs="Arial"/>
          <w:sz w:val="28"/>
          <w:szCs w:val="28"/>
        </w:rPr>
        <w:t>to the local customs.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</w:p>
    <w:p w14:paraId="42E0735F" w14:textId="7EDF2835" w:rsidR="006778C6" w:rsidRPr="006778C6" w:rsidRDefault="006778C6" w:rsidP="002C0DF5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他拒绝遵从当地的风俗习惯。</w:t>
      </w:r>
    </w:p>
    <w:p w14:paraId="73344DCD" w14:textId="77777777" w:rsidR="00C35ECF" w:rsidRDefault="00C35ECF" w:rsidP="00C35ECF">
      <w:pPr>
        <w:spacing w:line="460" w:lineRule="exact"/>
        <w:rPr>
          <w:rFonts w:ascii="Arial" w:eastAsia="微软雅黑" w:hAnsi="Arial" w:cs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The building does not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conform with </w:t>
      </w:r>
      <w:r w:rsidR="006778C6" w:rsidRPr="006778C6">
        <w:rPr>
          <w:rFonts w:ascii="Arial" w:eastAsia="微软雅黑" w:hAnsi="Arial" w:cs="Arial"/>
          <w:sz w:val="28"/>
          <w:szCs w:val="28"/>
        </w:rPr>
        <w:t>safety regulations</w:t>
      </w:r>
      <w:r>
        <w:rPr>
          <w:rFonts w:ascii="Arial" w:eastAsia="微软雅黑" w:hAnsi="Arial" w:cs="Arial"/>
          <w:sz w:val="28"/>
          <w:szCs w:val="28"/>
        </w:rPr>
        <w:t>.</w:t>
      </w:r>
    </w:p>
    <w:p w14:paraId="7C5C829D" w14:textId="62EE8369" w:rsidR="006778C6" w:rsidRPr="00C35ECF" w:rsidRDefault="006778C6" w:rsidP="00C35ECF">
      <w:pPr>
        <w:spacing w:line="460" w:lineRule="exact"/>
        <w:ind w:firstLine="420"/>
        <w:rPr>
          <w:rFonts w:ascii="Arial" w:eastAsia="微软雅黑" w:hAnsi="Arial" w:cs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这座建筑物不符合安全条例</w:t>
      </w:r>
      <w:r w:rsidR="00C35ECF">
        <w:rPr>
          <w:rFonts w:ascii="Arial" w:eastAsia="微软雅黑" w:hAnsi="Arial" w:cs="Arial" w:hint="eastAsia"/>
          <w:sz w:val="28"/>
          <w:szCs w:val="28"/>
        </w:rPr>
        <w:t>。</w:t>
      </w:r>
    </w:p>
    <w:p w14:paraId="040BCE0E" w14:textId="40B6E834" w:rsidR="006778C6" w:rsidRPr="006778C6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It did not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conform to </w:t>
      </w:r>
      <w:r w:rsidR="006778C6" w:rsidRPr="006778C6">
        <w:rPr>
          <w:rFonts w:ascii="Arial" w:eastAsia="微软雅黑" w:hAnsi="Arial" w:cs="Arial"/>
          <w:sz w:val="28"/>
          <w:szCs w:val="28"/>
        </w:rPr>
        <w:t>the usual stereotype of an industrial city.</w:t>
      </w:r>
    </w:p>
    <w:p w14:paraId="53EC9CDE" w14:textId="77777777" w:rsidR="006778C6" w:rsidRPr="006778C6" w:rsidRDefault="006778C6" w:rsidP="00C35ECF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这和一座常规的工业城市那种千篇一律的格局不一样。</w:t>
      </w:r>
    </w:p>
    <w:p w14:paraId="374AC9D0" w14:textId="0560BB33" w:rsidR="006778C6" w:rsidRPr="00C35ECF" w:rsidRDefault="006778C6" w:rsidP="006778C6">
      <w:pPr>
        <w:spacing w:line="460" w:lineRule="exact"/>
        <w:rPr>
          <w:rFonts w:ascii="Arial" w:eastAsia="微软雅黑" w:hAnsi="Arial"/>
          <w:sz w:val="32"/>
          <w:szCs w:val="32"/>
        </w:rPr>
      </w:pPr>
      <w:r w:rsidRPr="00C35ECF">
        <w:rPr>
          <w:rFonts w:ascii="Arial" w:eastAsia="微软雅黑" w:hAnsi="Arial"/>
          <w:sz w:val="32"/>
          <w:szCs w:val="32"/>
        </w:rPr>
        <w:t xml:space="preserve">▲ </w:t>
      </w:r>
      <w:r w:rsidRPr="00C35ECF">
        <w:rPr>
          <w:rFonts w:ascii="Arial" w:eastAsia="微软雅黑" w:hAnsi="Arial"/>
          <w:b/>
          <w:bCs/>
          <w:sz w:val="32"/>
          <w:szCs w:val="32"/>
        </w:rPr>
        <w:t>contaminate</w:t>
      </w:r>
      <w:r w:rsidR="00C35ECF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C35ECF" w:rsidRPr="00C35ECF">
        <w:rPr>
          <w:rFonts w:ascii="Arial" w:eastAsia="微软雅黑" w:hAnsi="Arial"/>
          <w:color w:val="808080" w:themeColor="background1" w:themeShade="80"/>
          <w:sz w:val="28"/>
          <w:szCs w:val="28"/>
        </w:rPr>
        <w:t>[kənˈtæmɪneɪt]</w:t>
      </w:r>
    </w:p>
    <w:p w14:paraId="4B2D103F" w14:textId="77777777" w:rsidR="006778C6" w:rsidRPr="00C35ECF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C35ECF">
        <w:rPr>
          <w:rFonts w:ascii="Arial" w:eastAsia="微软雅黑" w:hAnsi="Arial" w:cs="Arial"/>
          <w:color w:val="022FFF"/>
          <w:sz w:val="28"/>
          <w:szCs w:val="28"/>
        </w:rPr>
        <w:t xml:space="preserve">v. 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污染，弄脏；玷污，毒害，腐蚀（人的思想或品德）；</w:t>
      </w:r>
    </w:p>
    <w:p w14:paraId="696BE08C" w14:textId="77777777" w:rsidR="00C35ECF" w:rsidRDefault="00C35ECF" w:rsidP="006778C6">
      <w:pPr>
        <w:spacing w:line="460" w:lineRule="exact"/>
        <w:rPr>
          <w:rFonts w:ascii="Arial" w:eastAsia="微软雅黑" w:hAnsi="Arial" w:cs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The drinking water has become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contaminated </w:t>
      </w:r>
      <w:r w:rsidR="006778C6" w:rsidRPr="006778C6">
        <w:rPr>
          <w:rFonts w:ascii="Arial" w:eastAsia="微软雅黑" w:hAnsi="Arial" w:cs="Arial"/>
          <w:sz w:val="28"/>
          <w:szCs w:val="28"/>
        </w:rPr>
        <w:t>with lead.</w:t>
      </w:r>
    </w:p>
    <w:p w14:paraId="7C2D0637" w14:textId="3DCFD6B0" w:rsidR="006778C6" w:rsidRPr="006778C6" w:rsidRDefault="00C35ECF" w:rsidP="00C35ECF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778C6" w:rsidRPr="006778C6">
        <w:rPr>
          <w:rFonts w:ascii="Arial" w:eastAsia="微软雅黑" w:hAnsi="Arial" w:cs="Arial"/>
          <w:sz w:val="28"/>
          <w:szCs w:val="28"/>
        </w:rPr>
        <w:t>饮用水被铅污染了。</w:t>
      </w:r>
    </w:p>
    <w:p w14:paraId="6654576D" w14:textId="12AE250B" w:rsidR="006778C6" w:rsidRPr="006778C6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They were accused of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contaminating </w:t>
      </w:r>
      <w:r w:rsidR="006778C6" w:rsidRPr="006778C6">
        <w:rPr>
          <w:rFonts w:ascii="Arial" w:eastAsia="微软雅黑" w:hAnsi="Arial" w:cs="Arial"/>
          <w:sz w:val="28"/>
          <w:szCs w:val="28"/>
        </w:rPr>
        <w:t>the minds of our young people.</w:t>
      </w:r>
    </w:p>
    <w:p w14:paraId="4CAADCB8" w14:textId="77777777" w:rsidR="006778C6" w:rsidRPr="006778C6" w:rsidRDefault="006778C6" w:rsidP="00C35ECF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他们被指控毒害我们青少年的心灵。</w:t>
      </w:r>
    </w:p>
    <w:p w14:paraId="51E25CCE" w14:textId="73F23ACB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C35ECF">
        <w:rPr>
          <w:rFonts w:ascii="Arial" w:eastAsia="微软雅黑" w:hAnsi="Arial"/>
          <w:sz w:val="32"/>
          <w:szCs w:val="32"/>
        </w:rPr>
        <w:t>▲</w:t>
      </w:r>
      <w:r w:rsidRPr="006778C6">
        <w:rPr>
          <w:rFonts w:ascii="Arial" w:eastAsia="微软雅黑" w:hAnsi="Arial"/>
          <w:sz w:val="28"/>
          <w:szCs w:val="28"/>
        </w:rPr>
        <w:t xml:space="preserve"> </w:t>
      </w:r>
      <w:r w:rsidRPr="00C35ECF">
        <w:rPr>
          <w:rFonts w:ascii="Arial" w:eastAsia="微软雅黑" w:hAnsi="Arial"/>
          <w:b/>
          <w:bCs/>
          <w:sz w:val="32"/>
          <w:szCs w:val="32"/>
        </w:rPr>
        <w:t>denounce</w:t>
      </w:r>
      <w:r w:rsidR="00C35ECF" w:rsidRPr="00C35ECF">
        <w:rPr>
          <w:rFonts w:ascii="Arial" w:eastAsia="微软雅黑" w:hAnsi="Arial"/>
          <w:color w:val="808080" w:themeColor="background1" w:themeShade="80"/>
          <w:sz w:val="32"/>
          <w:szCs w:val="32"/>
        </w:rPr>
        <w:t xml:space="preserve"> </w:t>
      </w:r>
      <w:r w:rsidR="00C35ECF" w:rsidRPr="00C35ECF">
        <w:rPr>
          <w:rFonts w:ascii="Arial" w:eastAsia="微软雅黑" w:hAnsi="Arial"/>
          <w:color w:val="808080" w:themeColor="background1" w:themeShade="80"/>
          <w:sz w:val="28"/>
          <w:szCs w:val="28"/>
        </w:rPr>
        <w:t>[dɪˈnaʊns]</w:t>
      </w:r>
    </w:p>
    <w:p w14:paraId="02B72144" w14:textId="24A5A02B" w:rsidR="006778C6" w:rsidRPr="00C35ECF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C35ECF">
        <w:rPr>
          <w:rFonts w:ascii="Arial" w:eastAsia="微软雅黑" w:hAnsi="Arial" w:cs="Arial"/>
          <w:color w:val="022FFF"/>
          <w:sz w:val="28"/>
          <w:szCs w:val="28"/>
        </w:rPr>
        <w:t xml:space="preserve">v. 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谴责</w:t>
      </w:r>
      <w:r w:rsidR="00C35ECF" w:rsidRPr="00C35ECF">
        <w:rPr>
          <w:rFonts w:ascii="Arial" w:eastAsia="微软雅黑" w:hAnsi="Arial" w:cs="Arial" w:hint="eastAsia"/>
          <w:color w:val="022FFF"/>
          <w:sz w:val="28"/>
          <w:szCs w:val="28"/>
        </w:rPr>
        <w:t>，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指责</w:t>
      </w:r>
      <w:r w:rsidR="00C35ECF" w:rsidRPr="00C35ECF">
        <w:rPr>
          <w:rFonts w:ascii="Arial" w:eastAsia="微软雅黑" w:hAnsi="Arial" w:cs="Arial" w:hint="eastAsia"/>
          <w:color w:val="022FFF"/>
          <w:sz w:val="28"/>
          <w:szCs w:val="28"/>
        </w:rPr>
        <w:t>，</w:t>
      </w:r>
      <w:r w:rsidRPr="00C35ECF">
        <w:rPr>
          <w:rFonts w:ascii="Arial" w:eastAsia="微软雅黑" w:hAnsi="Arial" w:cs="Arial"/>
          <w:color w:val="022FFF"/>
          <w:sz w:val="28"/>
          <w:szCs w:val="28"/>
        </w:rPr>
        <w:t>斥责；告发（某人从事非法政治活动）；</w:t>
      </w:r>
    </w:p>
    <w:p w14:paraId="4683EA2C" w14:textId="7687144D" w:rsidR="006778C6" w:rsidRPr="006778C6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 w:hint="eastAsia"/>
          <w:sz w:val="28"/>
          <w:szCs w:val="28"/>
        </w:rPr>
        <w:t>eg</w:t>
      </w:r>
      <w:r>
        <w:rPr>
          <w:rFonts w:ascii="Arial" w:eastAsia="微软雅黑" w:hAnsi="Arial" w:cs="Arial"/>
          <w:sz w:val="28"/>
          <w:szCs w:val="28"/>
        </w:rPr>
        <w:t xml:space="preserve">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She publicly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denounced </w:t>
      </w:r>
      <w:r w:rsidR="006778C6" w:rsidRPr="006778C6">
        <w:rPr>
          <w:rFonts w:ascii="Arial" w:eastAsia="微软雅黑" w:hAnsi="Arial" w:cs="Arial"/>
          <w:sz w:val="28"/>
          <w:szCs w:val="28"/>
        </w:rPr>
        <w:t>the government's handling of the crisis.</w:t>
      </w:r>
    </w:p>
    <w:p w14:paraId="4DBB63DE" w14:textId="77777777" w:rsidR="006778C6" w:rsidRPr="006778C6" w:rsidRDefault="006778C6" w:rsidP="00C35ECF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她公开谴责政府处理这场危机的方式。</w:t>
      </w:r>
    </w:p>
    <w:p w14:paraId="28F309E0" w14:textId="68C3E18A" w:rsidR="006778C6" w:rsidRPr="006778C6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Many people </w:t>
      </w:r>
      <w:r w:rsidR="006778C6" w:rsidRPr="00C35ECF">
        <w:rPr>
          <w:rFonts w:ascii="Arial" w:eastAsia="微软雅黑" w:hAnsi="Arial" w:cs="Arial"/>
          <w:color w:val="FF0000"/>
          <w:sz w:val="28"/>
          <w:szCs w:val="28"/>
        </w:rPr>
        <w:t xml:space="preserve">denounced </w:t>
      </w:r>
      <w:r w:rsidR="006778C6" w:rsidRPr="006778C6">
        <w:rPr>
          <w:rFonts w:ascii="Arial" w:eastAsia="微软雅黑" w:hAnsi="Arial" w:cs="Arial"/>
          <w:sz w:val="28"/>
          <w:szCs w:val="28"/>
        </w:rPr>
        <w:t>their neighbours to the secret police.</w:t>
      </w:r>
    </w:p>
    <w:p w14:paraId="0ECEA221" w14:textId="77777777" w:rsidR="006778C6" w:rsidRPr="006778C6" w:rsidRDefault="006778C6" w:rsidP="00C35ECF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许多人向秘密警察告发自己的邻居。</w:t>
      </w:r>
    </w:p>
    <w:p w14:paraId="282E97F8" w14:textId="29F59C96" w:rsidR="006778C6" w:rsidRPr="00C35ECF" w:rsidRDefault="006778C6" w:rsidP="006778C6">
      <w:pPr>
        <w:spacing w:line="460" w:lineRule="exact"/>
        <w:rPr>
          <w:rFonts w:ascii="Arial" w:eastAsia="微软雅黑" w:hAnsi="Arial"/>
          <w:sz w:val="32"/>
          <w:szCs w:val="32"/>
        </w:rPr>
      </w:pPr>
      <w:r w:rsidRPr="00C35ECF">
        <w:rPr>
          <w:rFonts w:ascii="Arial" w:eastAsia="微软雅黑" w:hAnsi="Arial"/>
          <w:sz w:val="32"/>
          <w:szCs w:val="32"/>
        </w:rPr>
        <w:t xml:space="preserve">▲ </w:t>
      </w:r>
      <w:r w:rsidRPr="00C35ECF">
        <w:rPr>
          <w:rFonts w:ascii="Arial" w:eastAsia="微软雅黑" w:hAnsi="Arial"/>
          <w:b/>
          <w:bCs/>
          <w:sz w:val="32"/>
          <w:szCs w:val="32"/>
        </w:rPr>
        <w:t>perish</w:t>
      </w:r>
      <w:r w:rsidR="00C35ECF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C35ECF" w:rsidRPr="00C35ECF">
        <w:rPr>
          <w:rFonts w:ascii="Arial" w:eastAsia="微软雅黑" w:hAnsi="Arial"/>
          <w:color w:val="808080" w:themeColor="background1" w:themeShade="80"/>
          <w:sz w:val="28"/>
          <w:szCs w:val="28"/>
        </w:rPr>
        <w:t>[ˈperɪʃ]</w:t>
      </w:r>
    </w:p>
    <w:p w14:paraId="1E88BF9D" w14:textId="32DB4AC3" w:rsidR="006778C6" w:rsidRPr="00E412BA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E412BA">
        <w:rPr>
          <w:rFonts w:ascii="Arial" w:eastAsia="微软雅黑" w:hAnsi="Arial" w:cs="Arial"/>
          <w:color w:val="022FFF"/>
          <w:sz w:val="28"/>
          <w:szCs w:val="28"/>
        </w:rPr>
        <w:t xml:space="preserve">v. 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死亡</w:t>
      </w:r>
      <w:r w:rsidR="00C35ECF" w:rsidRPr="00E412BA">
        <w:rPr>
          <w:rFonts w:ascii="Arial" w:eastAsia="微软雅黑" w:hAnsi="Arial" w:cs="Arial" w:hint="eastAsia"/>
          <w:color w:val="022FFF"/>
          <w:sz w:val="28"/>
          <w:szCs w:val="28"/>
        </w:rPr>
        <w:t>，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暴死；丧失</w:t>
      </w:r>
      <w:r w:rsidR="00C35ECF" w:rsidRPr="00E412BA">
        <w:rPr>
          <w:rFonts w:ascii="Arial" w:eastAsia="微软雅黑" w:hAnsi="Arial" w:cs="Arial" w:hint="eastAsia"/>
          <w:color w:val="022FFF"/>
          <w:sz w:val="28"/>
          <w:szCs w:val="28"/>
        </w:rPr>
        <w:t>，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湮灭，毁灭；</w:t>
      </w:r>
    </w:p>
    <w:p w14:paraId="4C3A233B" w14:textId="4BA43FCC" w:rsidR="006778C6" w:rsidRPr="006778C6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 w:hint="eastAsia"/>
          <w:sz w:val="28"/>
          <w:szCs w:val="28"/>
        </w:rPr>
        <w:t>eg</w:t>
      </w:r>
      <w:r>
        <w:rPr>
          <w:rFonts w:ascii="Arial" w:eastAsia="微软雅黑" w:hAnsi="Arial" w:cs="Arial"/>
          <w:sz w:val="28"/>
          <w:szCs w:val="28"/>
        </w:rPr>
        <w:t xml:space="preserve">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A family of four </w:t>
      </w:r>
      <w:r w:rsidR="006778C6" w:rsidRPr="00E412BA">
        <w:rPr>
          <w:rFonts w:ascii="Arial" w:eastAsia="微软雅黑" w:hAnsi="Arial" w:cs="Arial"/>
          <w:color w:val="FF0000"/>
          <w:sz w:val="28"/>
          <w:szCs w:val="28"/>
        </w:rPr>
        <w:t xml:space="preserve">perished </w:t>
      </w:r>
      <w:r w:rsidR="006778C6" w:rsidRPr="006778C6">
        <w:rPr>
          <w:rFonts w:ascii="Arial" w:eastAsia="微软雅黑" w:hAnsi="Arial" w:cs="Arial"/>
          <w:sz w:val="28"/>
          <w:szCs w:val="28"/>
        </w:rPr>
        <w:t>in the fire.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778C6" w:rsidRPr="006778C6">
        <w:rPr>
          <w:rFonts w:ascii="Arial" w:eastAsia="微软雅黑" w:hAnsi="Arial" w:cs="Arial"/>
          <w:sz w:val="28"/>
          <w:szCs w:val="28"/>
        </w:rPr>
        <w:t>一家四口死于此次火灾之中</w:t>
      </w:r>
    </w:p>
    <w:p w14:paraId="327691E5" w14:textId="77777777" w:rsidR="00E412BA" w:rsidRDefault="00C35ECF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Early buildings were made of wood and have </w:t>
      </w:r>
      <w:r w:rsidR="006778C6" w:rsidRPr="00E412BA">
        <w:rPr>
          <w:rFonts w:ascii="Arial" w:eastAsia="微软雅黑" w:hAnsi="Arial" w:cs="Arial"/>
          <w:color w:val="FF0000"/>
          <w:sz w:val="28"/>
          <w:szCs w:val="28"/>
        </w:rPr>
        <w:t>perished</w:t>
      </w:r>
      <w:r w:rsidR="006778C6" w:rsidRPr="006778C6">
        <w:rPr>
          <w:rFonts w:ascii="Arial" w:eastAsia="微软雅黑" w:hAnsi="Arial" w:cs="Arial"/>
          <w:sz w:val="28"/>
          <w:szCs w:val="28"/>
        </w:rPr>
        <w:t>.</w:t>
      </w:r>
      <w:r w:rsidR="00E412BA">
        <w:rPr>
          <w:rFonts w:ascii="Arial" w:eastAsia="微软雅黑" w:hAnsi="Arial" w:hint="eastAsia"/>
          <w:sz w:val="28"/>
          <w:szCs w:val="28"/>
        </w:rPr>
        <w:t xml:space="preserve"> </w:t>
      </w:r>
    </w:p>
    <w:p w14:paraId="0A87B074" w14:textId="5056F15E" w:rsidR="006778C6" w:rsidRPr="006778C6" w:rsidRDefault="006778C6" w:rsidP="00E412BA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早期建筑物为木质结构，已经消失殆尽。</w:t>
      </w:r>
    </w:p>
    <w:p w14:paraId="1289076B" w14:textId="414F9B93" w:rsidR="006778C6" w:rsidRPr="00E412BA" w:rsidRDefault="006778C6" w:rsidP="006778C6">
      <w:pPr>
        <w:spacing w:line="460" w:lineRule="exact"/>
        <w:rPr>
          <w:rFonts w:ascii="Arial" w:eastAsia="微软雅黑" w:hAnsi="Arial"/>
          <w:sz w:val="32"/>
          <w:szCs w:val="32"/>
        </w:rPr>
      </w:pPr>
      <w:r w:rsidRPr="00E412BA">
        <w:rPr>
          <w:rFonts w:ascii="Arial" w:eastAsia="微软雅黑" w:hAnsi="Arial"/>
          <w:sz w:val="32"/>
          <w:szCs w:val="32"/>
        </w:rPr>
        <w:t xml:space="preserve">▲ </w:t>
      </w:r>
      <w:r w:rsidRPr="00E412BA">
        <w:rPr>
          <w:rFonts w:ascii="Arial" w:eastAsia="微软雅黑" w:hAnsi="Arial"/>
          <w:b/>
          <w:bCs/>
          <w:sz w:val="32"/>
          <w:szCs w:val="32"/>
        </w:rPr>
        <w:t>commence</w:t>
      </w:r>
      <w:r w:rsidR="00E412BA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E412BA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[kəˈmens]</w:t>
      </w:r>
    </w:p>
    <w:p w14:paraId="2DEE4CF8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E412BA">
        <w:rPr>
          <w:rFonts w:ascii="Arial" w:eastAsia="微软雅黑" w:hAnsi="Arial" w:cs="Arial"/>
          <w:color w:val="022FFF"/>
          <w:sz w:val="28"/>
          <w:szCs w:val="28"/>
        </w:rPr>
        <w:lastRenderedPageBreak/>
        <w:t xml:space="preserve">v. 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开始发生，开始，着手；</w:t>
      </w:r>
      <w:r w:rsidRPr="006778C6">
        <w:rPr>
          <w:rFonts w:ascii="Arial" w:eastAsia="微软雅黑" w:hAnsi="Arial" w:cs="Arial"/>
          <w:sz w:val="28"/>
          <w:szCs w:val="28"/>
        </w:rPr>
        <w:t>+ with/on</w:t>
      </w:r>
    </w:p>
    <w:p w14:paraId="62C57936" w14:textId="77777777" w:rsidR="00E412BA" w:rsidRDefault="00E412BA" w:rsidP="00E412BA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The day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commenced </w:t>
      </w:r>
      <w:r w:rsidR="006778C6" w:rsidRPr="006778C6">
        <w:rPr>
          <w:rFonts w:ascii="Arial" w:eastAsia="微软雅黑" w:hAnsi="Arial" w:cs="Arial"/>
          <w:sz w:val="28"/>
          <w:szCs w:val="28"/>
        </w:rPr>
        <w:t>with a welcome from the principal.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</w:p>
    <w:p w14:paraId="179F4C8E" w14:textId="020DB42B" w:rsidR="006778C6" w:rsidRPr="006778C6" w:rsidRDefault="006778C6" w:rsidP="00E412BA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那天由校长致欢迎词开始。</w:t>
      </w:r>
    </w:p>
    <w:p w14:paraId="5F507608" w14:textId="7C31E138" w:rsidR="006778C6" w:rsidRPr="006778C6" w:rsidRDefault="00E412BA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We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commence </w:t>
      </w:r>
      <w:r w:rsidR="006778C6" w:rsidRPr="006778C6">
        <w:rPr>
          <w:rFonts w:ascii="Arial" w:eastAsia="微软雅黑" w:hAnsi="Arial" w:cs="Arial"/>
          <w:sz w:val="28"/>
          <w:szCs w:val="28"/>
        </w:rPr>
        <w:t>building next week.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778C6" w:rsidRPr="006778C6">
        <w:rPr>
          <w:rFonts w:ascii="Arial" w:eastAsia="微软雅黑" w:hAnsi="Arial" w:cs="Arial"/>
          <w:sz w:val="28"/>
          <w:szCs w:val="28"/>
        </w:rPr>
        <w:t>我们下周破土动工。</w:t>
      </w:r>
    </w:p>
    <w:p w14:paraId="4E619B85" w14:textId="2B9D6786" w:rsidR="006778C6" w:rsidRPr="006778C6" w:rsidRDefault="00E412BA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>You should 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>commence </w:t>
      </w:r>
      <w:r w:rsidR="006778C6" w:rsidRPr="006778C6">
        <w:rPr>
          <w:rFonts w:ascii="Arial" w:eastAsia="微软雅黑" w:hAnsi="Arial" w:cs="Arial"/>
          <w:sz w:val="28"/>
          <w:szCs w:val="28"/>
        </w:rPr>
        <w:t>with this book. </w:t>
      </w:r>
      <w:r w:rsidR="006778C6" w:rsidRPr="006778C6">
        <w:rPr>
          <w:rFonts w:ascii="Arial" w:eastAsia="微软雅黑" w:hAnsi="Arial" w:cs="Arial"/>
          <w:sz w:val="28"/>
          <w:szCs w:val="28"/>
        </w:rPr>
        <w:t>你该先读这本书。</w:t>
      </w:r>
    </w:p>
    <w:p w14:paraId="119827F1" w14:textId="47A21E5B" w:rsidR="006778C6" w:rsidRPr="00E412BA" w:rsidRDefault="006778C6" w:rsidP="006778C6">
      <w:pPr>
        <w:spacing w:line="460" w:lineRule="exact"/>
        <w:rPr>
          <w:rFonts w:ascii="Arial" w:eastAsia="微软雅黑" w:hAnsi="Arial"/>
          <w:color w:val="808080" w:themeColor="background1" w:themeShade="80"/>
          <w:sz w:val="32"/>
          <w:szCs w:val="32"/>
        </w:rPr>
      </w:pPr>
      <w:r w:rsidRPr="00E412BA">
        <w:rPr>
          <w:rFonts w:ascii="Arial" w:eastAsia="微软雅黑" w:hAnsi="Arial"/>
          <w:sz w:val="32"/>
          <w:szCs w:val="32"/>
        </w:rPr>
        <w:t xml:space="preserve">▲ </w:t>
      </w:r>
      <w:r w:rsidRPr="00E412BA">
        <w:rPr>
          <w:rFonts w:ascii="Arial" w:eastAsia="微软雅黑" w:hAnsi="Arial"/>
          <w:b/>
          <w:bCs/>
          <w:sz w:val="32"/>
          <w:szCs w:val="32"/>
        </w:rPr>
        <w:t>affiliate</w:t>
      </w:r>
      <w:r w:rsidR="00E412BA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E412BA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[</w:t>
      </w:r>
      <w:r w:rsidR="00E412BA" w:rsidRPr="00E412BA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əˈ</w:t>
      </w:r>
      <w:r w:rsidR="00E412BA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f</w:t>
      </w:r>
      <w:r w:rsidR="00E412BA" w:rsidRPr="00E412BA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="00E412BA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lie</w:t>
      </w:r>
      <w:r w:rsidR="00E412BA" w:rsidRPr="00E412BA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="00E412BA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t</w:t>
      </w:r>
      <w:r w:rsidR="00E412BA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]</w:t>
      </w:r>
    </w:p>
    <w:p w14:paraId="7BCBEAC9" w14:textId="3526E663" w:rsidR="006778C6" w:rsidRPr="00E412BA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E412BA">
        <w:rPr>
          <w:rFonts w:ascii="Arial" w:eastAsia="微软雅黑" w:hAnsi="Arial"/>
          <w:color w:val="022FFF"/>
          <w:sz w:val="28"/>
          <w:szCs w:val="28"/>
        </w:rPr>
        <w:t xml:space="preserve">v. 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使隶属，使并入（较大的团体、公司、组织）</w:t>
      </w:r>
      <w:r w:rsidRPr="00E412BA">
        <w:rPr>
          <w:rFonts w:ascii="Arial" w:eastAsia="微软雅黑" w:hAnsi="Arial"/>
          <w:color w:val="022FFF"/>
          <w:sz w:val="28"/>
          <w:szCs w:val="28"/>
        </w:rPr>
        <w:t>with/to</w:t>
      </w:r>
      <w:r w:rsidRPr="00E412BA">
        <w:rPr>
          <w:rFonts w:ascii="Arial" w:eastAsia="微软雅黑" w:hAnsi="Arial"/>
          <w:color w:val="022FFF"/>
          <w:sz w:val="28"/>
          <w:szCs w:val="28"/>
        </w:rPr>
        <w:t>；</w:t>
      </w:r>
      <w:r w:rsidR="00E412BA" w:rsidRPr="00E412BA">
        <w:rPr>
          <w:rFonts w:ascii="Arial" w:eastAsia="微软雅黑" w:hAnsi="Arial" w:hint="eastAsia"/>
          <w:color w:val="022FFF"/>
          <w:sz w:val="28"/>
          <w:szCs w:val="28"/>
        </w:rPr>
        <w:t xml:space="preserve"> 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加入，与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…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有关，为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…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工作；</w:t>
      </w:r>
    </w:p>
    <w:p w14:paraId="0C499B80" w14:textId="77777777" w:rsidR="002C0DF5" w:rsidRDefault="00E412BA" w:rsidP="00E412BA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The hospital is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affiliated </w:t>
      </w:r>
      <w:r w:rsidR="006778C6" w:rsidRPr="006778C6">
        <w:rPr>
          <w:rFonts w:ascii="Arial" w:eastAsia="微软雅黑" w:hAnsi="Arial" w:cs="Arial"/>
          <w:sz w:val="28"/>
          <w:szCs w:val="28"/>
        </w:rPr>
        <w:t>with the local university.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</w:p>
    <w:p w14:paraId="348CC103" w14:textId="65ABD650" w:rsidR="006778C6" w:rsidRPr="006778C6" w:rsidRDefault="006778C6" w:rsidP="002C0DF5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这家医院附属于当地大学。</w:t>
      </w:r>
    </w:p>
    <w:p w14:paraId="16D55015" w14:textId="4C3E6658" w:rsidR="006778C6" w:rsidRPr="006778C6" w:rsidRDefault="00E412BA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The majority of people questioned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affiliated </w:t>
      </w:r>
      <w:r w:rsidR="006778C6" w:rsidRPr="006778C6">
        <w:rPr>
          <w:rFonts w:ascii="Arial" w:eastAsia="微软雅黑" w:hAnsi="Arial" w:cs="Arial"/>
          <w:sz w:val="28"/>
          <w:szCs w:val="28"/>
        </w:rPr>
        <w:t>themselves with a religious group.</w:t>
      </w:r>
    </w:p>
    <w:p w14:paraId="106DEDC1" w14:textId="77777777" w:rsidR="006778C6" w:rsidRPr="006778C6" w:rsidRDefault="006778C6" w:rsidP="00E412BA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接受询问的人大多数都属于某个宗教团体。</w:t>
      </w:r>
    </w:p>
    <w:p w14:paraId="6446BA76" w14:textId="0BC029D6" w:rsidR="006778C6" w:rsidRPr="00E412BA" w:rsidRDefault="00E412BA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E412BA">
        <w:rPr>
          <w:rFonts w:ascii="Segoe UI Symbol" w:eastAsia="微软雅黑" w:hAnsi="Segoe UI Symbol" w:cs="Segoe UI Symbol"/>
          <w:sz w:val="28"/>
          <w:szCs w:val="28"/>
        </w:rPr>
        <w:t>▷</w:t>
      </w:r>
      <w:r w:rsidRPr="00E412BA">
        <w:rPr>
          <w:rFonts w:ascii="Segoe UI Symbol" w:eastAsia="微软雅黑" w:hAnsi="Segoe UI Symbol" w:cs="Segoe UI Symbol"/>
          <w:sz w:val="28"/>
          <w:szCs w:val="28"/>
        </w:rPr>
        <w:t xml:space="preserve"> </w:t>
      </w:r>
      <w:r w:rsidR="006778C6" w:rsidRPr="00E412BA">
        <w:rPr>
          <w:rFonts w:ascii="Arial" w:eastAsia="微软雅黑" w:hAnsi="Arial" w:cs="Arial"/>
          <w:sz w:val="28"/>
          <w:szCs w:val="28"/>
        </w:rPr>
        <w:t>n.</w:t>
      </w:r>
      <w:r w:rsidR="006778C6" w:rsidRPr="00E412BA">
        <w:rPr>
          <w:rFonts w:ascii="Arial" w:eastAsia="微软雅黑" w:hAnsi="Arial" w:cs="Arial"/>
          <w:color w:val="808080" w:themeColor="background1" w:themeShade="80"/>
          <w:sz w:val="28"/>
          <w:szCs w:val="28"/>
        </w:rPr>
        <w:t xml:space="preserve"> /</w:t>
      </w:r>
      <w:r w:rsidR="006778C6" w:rsidRPr="00E412BA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əˈ</w:t>
      </w:r>
      <w:r w:rsidR="006778C6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f</w:t>
      </w:r>
      <w:r w:rsidR="006778C6" w:rsidRPr="00E412BA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ɪ</w:t>
      </w:r>
      <w:r w:rsidR="006778C6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li</w:t>
      </w:r>
      <w:r w:rsidR="006778C6" w:rsidRPr="00E412BA">
        <w:rPr>
          <w:rFonts w:ascii="Arial" w:eastAsia="微软雅黑" w:hAnsi="Arial" w:cs="Times New Roman"/>
          <w:color w:val="808080" w:themeColor="background1" w:themeShade="80"/>
          <w:sz w:val="28"/>
          <w:szCs w:val="28"/>
        </w:rPr>
        <w:t>ə</w:t>
      </w:r>
      <w:r w:rsidR="006778C6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t</w:t>
      </w:r>
      <w:r w:rsidR="006778C6" w:rsidRPr="00E412BA">
        <w:rPr>
          <w:rFonts w:ascii="Arial" w:eastAsia="微软雅黑" w:hAnsi="Arial" w:cs="Arial"/>
          <w:color w:val="808080" w:themeColor="background1" w:themeShade="80"/>
          <w:sz w:val="28"/>
          <w:szCs w:val="28"/>
        </w:rPr>
        <w:t>/</w:t>
      </w:r>
      <w:r w:rsidR="006778C6" w:rsidRPr="00E412BA">
        <w:rPr>
          <w:rFonts w:ascii="Arial" w:eastAsia="微软雅黑" w:hAnsi="Arial" w:cs="Arial"/>
          <w:sz w:val="28"/>
          <w:szCs w:val="28"/>
        </w:rPr>
        <w:t xml:space="preserve"> </w:t>
      </w:r>
      <w:r w:rsidR="006778C6" w:rsidRPr="00E412BA">
        <w:rPr>
          <w:rFonts w:ascii="Arial" w:eastAsia="微软雅黑" w:hAnsi="Arial" w:cs="Arial"/>
          <w:sz w:val="28"/>
          <w:szCs w:val="28"/>
        </w:rPr>
        <w:t>附属机构，分支机构，分公司，分会；</w:t>
      </w:r>
    </w:p>
    <w:p w14:paraId="086C274C" w14:textId="3EC7AAD9" w:rsidR="006778C6" w:rsidRPr="00E412BA" w:rsidRDefault="006778C6" w:rsidP="006778C6">
      <w:pPr>
        <w:spacing w:line="460" w:lineRule="exact"/>
        <w:rPr>
          <w:rFonts w:ascii="Arial" w:eastAsia="微软雅黑" w:hAnsi="Arial"/>
          <w:sz w:val="32"/>
          <w:szCs w:val="32"/>
        </w:rPr>
      </w:pPr>
      <w:r w:rsidRPr="00E412BA">
        <w:rPr>
          <w:rFonts w:ascii="Arial" w:eastAsia="微软雅黑" w:hAnsi="Arial"/>
          <w:sz w:val="32"/>
          <w:szCs w:val="32"/>
        </w:rPr>
        <w:t xml:space="preserve">▲ </w:t>
      </w:r>
      <w:r w:rsidRPr="00E412BA">
        <w:rPr>
          <w:rFonts w:ascii="Arial" w:eastAsia="微软雅黑" w:hAnsi="Arial"/>
          <w:b/>
          <w:bCs/>
          <w:sz w:val="32"/>
          <w:szCs w:val="32"/>
        </w:rPr>
        <w:t>invade</w:t>
      </w:r>
      <w:r w:rsidR="00E412BA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E412BA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[ɪnˈveɪd]</w:t>
      </w:r>
    </w:p>
    <w:p w14:paraId="382C4DB3" w14:textId="40EA6C00" w:rsidR="006778C6" w:rsidRPr="00E412BA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E412BA">
        <w:rPr>
          <w:rFonts w:ascii="Arial" w:eastAsia="微软雅黑" w:hAnsi="Arial"/>
          <w:b/>
          <w:bCs/>
          <w:color w:val="022FFF"/>
          <w:sz w:val="28"/>
          <w:szCs w:val="28"/>
        </w:rPr>
        <w:t xml:space="preserve">v. 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武装入侵，侵略，侵犯；涌入，侵袭；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 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侵扰，干扰；</w:t>
      </w:r>
    </w:p>
    <w:p w14:paraId="75683BE9" w14:textId="77777777" w:rsidR="0064383C" w:rsidRDefault="00E412BA" w:rsidP="006778C6">
      <w:pPr>
        <w:spacing w:line="460" w:lineRule="exact"/>
        <w:rPr>
          <w:rFonts w:ascii="Arial" w:eastAsia="微软雅黑" w:hAnsi="Arial" w:cs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When did the Romans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invade </w:t>
      </w:r>
      <w:r w:rsidR="006778C6" w:rsidRPr="006778C6">
        <w:rPr>
          <w:rFonts w:ascii="Arial" w:eastAsia="微软雅黑" w:hAnsi="Arial" w:cs="Arial"/>
          <w:sz w:val="28"/>
          <w:szCs w:val="28"/>
        </w:rPr>
        <w:t>Britain?</w:t>
      </w:r>
    </w:p>
    <w:p w14:paraId="1E6ACB34" w14:textId="1435F798" w:rsidR="006778C6" w:rsidRPr="006778C6" w:rsidRDefault="00E412BA" w:rsidP="0064383C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778C6" w:rsidRPr="006778C6">
        <w:rPr>
          <w:rFonts w:ascii="Arial" w:eastAsia="微软雅黑" w:hAnsi="Arial" w:cs="Arial"/>
          <w:sz w:val="28"/>
          <w:szCs w:val="28"/>
        </w:rPr>
        <w:t>古罗马人是何时侵略英国的？</w:t>
      </w:r>
    </w:p>
    <w:p w14:paraId="02024576" w14:textId="1F030609" w:rsidR="006778C6" w:rsidRPr="006778C6" w:rsidRDefault="00E412BA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Demonstrators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invaded </w:t>
      </w:r>
      <w:r w:rsidR="006778C6" w:rsidRPr="006778C6">
        <w:rPr>
          <w:rFonts w:ascii="Arial" w:eastAsia="微软雅黑" w:hAnsi="Arial" w:cs="Arial"/>
          <w:sz w:val="28"/>
          <w:szCs w:val="28"/>
        </w:rPr>
        <w:t>the government buildings.</w:t>
      </w:r>
    </w:p>
    <w:p w14:paraId="2C2F82DB" w14:textId="77777777" w:rsidR="006778C6" w:rsidRPr="006778C6" w:rsidRDefault="006778C6" w:rsidP="00E412BA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大批示威者闯进了政府办公大楼。</w:t>
      </w:r>
    </w:p>
    <w:p w14:paraId="35BBCDE0" w14:textId="4E2A0EDA" w:rsidR="006778C6" w:rsidRPr="006778C6" w:rsidRDefault="00E412BA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>Do</w:t>
      </w:r>
      <w:r>
        <w:rPr>
          <w:rFonts w:ascii="Arial" w:eastAsia="微软雅黑" w:hAnsi="Arial" w:cs="Arial"/>
          <w:sz w:val="28"/>
          <w:szCs w:val="28"/>
        </w:rPr>
        <w:t>es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 the press have the right to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invade </w:t>
      </w:r>
      <w:r w:rsidR="006778C6" w:rsidRPr="006778C6">
        <w:rPr>
          <w:rFonts w:ascii="Arial" w:eastAsia="微软雅黑" w:hAnsi="Arial" w:cs="Arial"/>
          <w:sz w:val="28"/>
          <w:szCs w:val="28"/>
        </w:rPr>
        <w:t>her privacy in this way?</w:t>
      </w:r>
    </w:p>
    <w:p w14:paraId="00D5CB58" w14:textId="77777777" w:rsidR="006778C6" w:rsidRPr="006778C6" w:rsidRDefault="006778C6" w:rsidP="00E412BA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新闻界有权以这种方式干扰她的私生活吗</w:t>
      </w:r>
    </w:p>
    <w:p w14:paraId="24E68E97" w14:textId="73660C7E" w:rsidR="006778C6" w:rsidRPr="00E412BA" w:rsidRDefault="006778C6" w:rsidP="006778C6">
      <w:pPr>
        <w:spacing w:line="460" w:lineRule="exact"/>
        <w:rPr>
          <w:rFonts w:ascii="Arial" w:eastAsia="微软雅黑" w:hAnsi="Arial"/>
          <w:sz w:val="32"/>
          <w:szCs w:val="32"/>
        </w:rPr>
      </w:pPr>
      <w:r w:rsidRPr="00E412BA">
        <w:rPr>
          <w:rFonts w:ascii="Arial" w:eastAsia="微软雅黑" w:hAnsi="Arial"/>
          <w:sz w:val="32"/>
          <w:szCs w:val="32"/>
        </w:rPr>
        <w:t xml:space="preserve">▲ </w:t>
      </w:r>
      <w:r w:rsidRPr="00E412BA">
        <w:rPr>
          <w:rFonts w:ascii="Arial" w:eastAsia="微软雅黑" w:hAnsi="Arial"/>
          <w:b/>
          <w:bCs/>
          <w:sz w:val="32"/>
          <w:szCs w:val="32"/>
        </w:rPr>
        <w:t>confront</w:t>
      </w:r>
      <w:r w:rsidR="00E412BA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E412BA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[kənˈfrʌnt</w:t>
      </w:r>
      <w:r w:rsidR="00E412BA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]</w:t>
      </w:r>
    </w:p>
    <w:p w14:paraId="1147AE35" w14:textId="3076932E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E412BA">
        <w:rPr>
          <w:rFonts w:ascii="Arial" w:eastAsia="微软雅黑" w:hAnsi="Arial" w:cs="Arial"/>
          <w:color w:val="022FFF"/>
          <w:sz w:val="28"/>
          <w:szCs w:val="28"/>
        </w:rPr>
        <w:t>v.</w:t>
      </w:r>
      <w:r w:rsidR="00E412BA" w:rsidRPr="00E412BA">
        <w:rPr>
          <w:rFonts w:ascii="Arial" w:eastAsia="微软雅黑" w:hAnsi="Arial" w:cs="Arial" w:hint="eastAsia"/>
          <w:color w:val="022FFF"/>
          <w:sz w:val="28"/>
          <w:szCs w:val="28"/>
        </w:rPr>
        <w:t xml:space="preserve"> 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使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…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无法回避，降临于；处理，解决（问题或困境）；面对，对抗；与（某人）对峙；</w:t>
      </w:r>
    </w:p>
    <w:p w14:paraId="05F2E945" w14:textId="393D9A6A" w:rsidR="006778C6" w:rsidRPr="006778C6" w:rsidRDefault="00E412BA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The government found itself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confronted </w:t>
      </w:r>
      <w:r w:rsidR="006778C6" w:rsidRPr="006778C6">
        <w:rPr>
          <w:rFonts w:ascii="Arial" w:eastAsia="微软雅黑" w:hAnsi="Arial" w:cs="Arial"/>
          <w:sz w:val="28"/>
          <w:szCs w:val="28"/>
        </w:rPr>
        <w:t>by massive opposition.</w:t>
      </w:r>
    </w:p>
    <w:p w14:paraId="52EBB084" w14:textId="77777777" w:rsidR="006778C6" w:rsidRPr="006778C6" w:rsidRDefault="006778C6" w:rsidP="00E412BA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政府发现自己遭到了强烈的反对。</w:t>
      </w:r>
    </w:p>
    <w:p w14:paraId="20543D2C" w14:textId="77777777" w:rsidR="002C0DF5" w:rsidRDefault="00E412BA" w:rsidP="00E412BA">
      <w:pPr>
        <w:spacing w:line="460" w:lineRule="exact"/>
        <w:rPr>
          <w:rFonts w:ascii="Arial" w:eastAsia="微软雅黑" w:hAnsi="Arial" w:cs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She knew that she had to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confront </w:t>
      </w:r>
      <w:r w:rsidR="006778C6" w:rsidRPr="006778C6">
        <w:rPr>
          <w:rFonts w:ascii="Arial" w:eastAsia="微软雅黑" w:hAnsi="Arial" w:cs="Arial"/>
          <w:sz w:val="28"/>
          <w:szCs w:val="28"/>
        </w:rPr>
        <w:t>her fears.</w:t>
      </w:r>
    </w:p>
    <w:p w14:paraId="3AC36097" w14:textId="5ABB7CB3" w:rsidR="006778C6" w:rsidRPr="006778C6" w:rsidRDefault="00E412BA" w:rsidP="00E412BA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2C0DF5">
        <w:rPr>
          <w:rFonts w:ascii="Arial" w:eastAsia="微软雅黑" w:hAnsi="Arial"/>
          <w:sz w:val="28"/>
          <w:szCs w:val="28"/>
        </w:rPr>
        <w:tab/>
      </w:r>
      <w:r w:rsidR="006778C6" w:rsidRPr="006778C6">
        <w:rPr>
          <w:rFonts w:ascii="Arial" w:eastAsia="微软雅黑" w:hAnsi="Arial" w:cs="Arial"/>
          <w:sz w:val="28"/>
          <w:szCs w:val="28"/>
        </w:rPr>
        <w:t>她心里明白自己必须克服恐惧心理</w:t>
      </w:r>
      <w:r>
        <w:rPr>
          <w:rFonts w:ascii="Arial" w:eastAsia="微软雅黑" w:hAnsi="Arial" w:cs="Arial" w:hint="eastAsia"/>
          <w:sz w:val="28"/>
          <w:szCs w:val="28"/>
        </w:rPr>
        <w:t>。</w:t>
      </w:r>
    </w:p>
    <w:p w14:paraId="745D53F3" w14:textId="798E440D" w:rsidR="006778C6" w:rsidRPr="006778C6" w:rsidRDefault="00E412BA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This was the first time he had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confronted </w:t>
      </w:r>
      <w:r w:rsidR="006778C6" w:rsidRPr="006778C6">
        <w:rPr>
          <w:rFonts w:ascii="Arial" w:eastAsia="微软雅黑" w:hAnsi="Arial" w:cs="Arial"/>
          <w:sz w:val="28"/>
          <w:szCs w:val="28"/>
        </w:rPr>
        <w:t>an armed robber.</w:t>
      </w:r>
    </w:p>
    <w:p w14:paraId="3B6A7BFA" w14:textId="77777777" w:rsidR="006778C6" w:rsidRPr="006778C6" w:rsidRDefault="006778C6" w:rsidP="00E412BA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这是他第一次面对一个武装劫匪。</w:t>
      </w:r>
    </w:p>
    <w:p w14:paraId="7F22F278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6778C6">
        <w:rPr>
          <w:rFonts w:ascii="Arial" w:eastAsia="微软雅黑" w:hAnsi="Arial" w:cs="Arial"/>
          <w:sz w:val="28"/>
          <w:szCs w:val="28"/>
        </w:rPr>
        <w:t xml:space="preserve"> ~ sb with sb/sth </w:t>
      </w:r>
      <w:r w:rsidRPr="006778C6">
        <w:rPr>
          <w:rFonts w:ascii="Arial" w:eastAsia="微软雅黑" w:hAnsi="Arial" w:cs="Arial"/>
          <w:sz w:val="28"/>
          <w:szCs w:val="28"/>
        </w:rPr>
        <w:t>使面对，使面临，使对付（令人不快或难处的人、场合）</w:t>
      </w:r>
    </w:p>
    <w:p w14:paraId="7ABCDED3" w14:textId="502853E8" w:rsidR="006778C6" w:rsidRPr="006778C6" w:rsidRDefault="00E412BA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He </w:t>
      </w:r>
      <w:r w:rsidR="006778C6" w:rsidRPr="00E412BA">
        <w:rPr>
          <w:rFonts w:ascii="Arial" w:eastAsia="微软雅黑" w:hAnsi="Arial" w:cs="Arial"/>
          <w:color w:val="FF0000"/>
          <w:sz w:val="28"/>
          <w:szCs w:val="28"/>
        </w:rPr>
        <w:t xml:space="preserve">confronted </w:t>
      </w:r>
      <w:r w:rsidR="006778C6" w:rsidRPr="006778C6">
        <w:rPr>
          <w:rFonts w:ascii="Arial" w:eastAsia="微软雅黑" w:hAnsi="Arial" w:cs="Arial"/>
          <w:sz w:val="28"/>
          <w:szCs w:val="28"/>
        </w:rPr>
        <w:t>her with a choice between her career or their relationship.</w:t>
      </w:r>
    </w:p>
    <w:p w14:paraId="3ABD40F6" w14:textId="77777777" w:rsidR="006778C6" w:rsidRPr="006778C6" w:rsidRDefault="006778C6" w:rsidP="00E412BA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他要她在事业和他们两人关系之间作出抉择。</w:t>
      </w:r>
    </w:p>
    <w:p w14:paraId="0971DE09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Segoe UI Symbol" w:eastAsia="微软雅黑" w:hAnsi="Segoe UI Symbol" w:cs="Segoe UI Symbol"/>
          <w:sz w:val="28"/>
          <w:szCs w:val="28"/>
        </w:rPr>
        <w:lastRenderedPageBreak/>
        <w:t>▷</w:t>
      </w:r>
      <w:r w:rsidRPr="006778C6">
        <w:rPr>
          <w:rFonts w:ascii="Arial" w:eastAsia="微软雅黑" w:hAnsi="Arial" w:cs="Arial"/>
          <w:sz w:val="28"/>
          <w:szCs w:val="28"/>
        </w:rPr>
        <w:t xml:space="preserve"> be confronted with sth </w:t>
      </w:r>
      <w:r w:rsidRPr="006778C6">
        <w:rPr>
          <w:rFonts w:ascii="Arial" w:eastAsia="微软雅黑" w:hAnsi="Arial" w:cs="Arial"/>
          <w:sz w:val="28"/>
          <w:szCs w:val="28"/>
        </w:rPr>
        <w:t>面对（某事物）</w:t>
      </w:r>
    </w:p>
    <w:p w14:paraId="705FA960" w14:textId="3AF6E18A" w:rsidR="006778C6" w:rsidRPr="006778C6" w:rsidRDefault="00E412BA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Most people when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confronted </w:t>
      </w:r>
      <w:r w:rsidR="006778C6" w:rsidRPr="006778C6">
        <w:rPr>
          <w:rFonts w:ascii="Arial" w:eastAsia="微软雅黑" w:hAnsi="Arial" w:cs="Arial"/>
          <w:sz w:val="28"/>
          <w:szCs w:val="28"/>
        </w:rPr>
        <w:t>with a horse will pat it.</w:t>
      </w:r>
    </w:p>
    <w:p w14:paraId="20F1CB3A" w14:textId="77777777" w:rsidR="006778C6" w:rsidRPr="006778C6" w:rsidRDefault="006778C6" w:rsidP="00E412BA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大多数人遇见马时都会轻轻地拍拍它。</w:t>
      </w:r>
    </w:p>
    <w:p w14:paraId="770E3394" w14:textId="0606D44F" w:rsidR="006778C6" w:rsidRPr="00E412BA" w:rsidRDefault="006778C6" w:rsidP="006778C6">
      <w:pPr>
        <w:spacing w:line="460" w:lineRule="exact"/>
        <w:rPr>
          <w:rFonts w:ascii="Arial" w:eastAsia="微软雅黑" w:hAnsi="Arial"/>
          <w:sz w:val="36"/>
          <w:szCs w:val="36"/>
        </w:rPr>
      </w:pPr>
      <w:r w:rsidRPr="00E412BA">
        <w:rPr>
          <w:rFonts w:ascii="Arial" w:eastAsia="微软雅黑" w:hAnsi="Arial"/>
          <w:sz w:val="32"/>
          <w:szCs w:val="32"/>
        </w:rPr>
        <w:t xml:space="preserve">▲ </w:t>
      </w:r>
      <w:r w:rsidRPr="00E412BA">
        <w:rPr>
          <w:rFonts w:ascii="Arial" w:eastAsia="微软雅黑" w:hAnsi="Arial"/>
          <w:b/>
          <w:bCs/>
          <w:sz w:val="32"/>
          <w:szCs w:val="32"/>
        </w:rPr>
        <w:t>attain</w:t>
      </w:r>
      <w:r w:rsidR="00E412BA">
        <w:rPr>
          <w:rFonts w:ascii="Arial" w:eastAsia="微软雅黑" w:hAnsi="Arial"/>
          <w:b/>
          <w:bCs/>
          <w:sz w:val="36"/>
          <w:szCs w:val="36"/>
        </w:rPr>
        <w:t xml:space="preserve"> </w:t>
      </w:r>
      <w:r w:rsidR="00E412BA" w:rsidRPr="00E412BA">
        <w:rPr>
          <w:rFonts w:ascii="Arial" w:eastAsia="微软雅黑" w:hAnsi="Arial"/>
          <w:color w:val="808080" w:themeColor="background1" w:themeShade="80"/>
          <w:sz w:val="28"/>
          <w:szCs w:val="28"/>
        </w:rPr>
        <w:t>[əˈteɪn]</w:t>
      </w:r>
    </w:p>
    <w:p w14:paraId="76DDA7DA" w14:textId="4F0B9EA9" w:rsidR="006778C6" w:rsidRPr="00E412BA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E412BA">
        <w:rPr>
          <w:rFonts w:ascii="Arial" w:eastAsia="微软雅黑" w:hAnsi="Arial" w:cs="Arial"/>
          <w:color w:val="022FFF"/>
          <w:sz w:val="28"/>
          <w:szCs w:val="28"/>
        </w:rPr>
        <w:t>v.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（通常经过努力）获得，得到；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 </w:t>
      </w:r>
      <w:r w:rsidRPr="00E412BA">
        <w:rPr>
          <w:rFonts w:ascii="Arial" w:eastAsia="微软雅黑" w:hAnsi="Arial" w:cs="Arial"/>
          <w:color w:val="022FFF"/>
          <w:sz w:val="28"/>
          <w:szCs w:val="28"/>
        </w:rPr>
        <w:t>达到（某年龄、水平、状况）</w:t>
      </w:r>
      <w:r w:rsidR="00E412BA" w:rsidRPr="00E412BA">
        <w:rPr>
          <w:rFonts w:ascii="Arial" w:eastAsia="微软雅黑" w:hAnsi="Arial" w:cs="Arial" w:hint="eastAsia"/>
          <w:color w:val="022FFF"/>
          <w:sz w:val="28"/>
          <w:szCs w:val="28"/>
        </w:rPr>
        <w:t>；</w:t>
      </w:r>
    </w:p>
    <w:p w14:paraId="307D5666" w14:textId="33BB552E" w:rsidR="006778C6" w:rsidRPr="006778C6" w:rsidRDefault="00E412BA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 w:hint="eastAsia"/>
          <w:sz w:val="28"/>
          <w:szCs w:val="28"/>
        </w:rPr>
        <w:t>eg</w:t>
      </w:r>
      <w:r>
        <w:rPr>
          <w:rFonts w:ascii="Arial" w:eastAsia="微软雅黑" w:hAnsi="Arial" w:cs="Arial"/>
          <w:sz w:val="28"/>
          <w:szCs w:val="28"/>
        </w:rPr>
        <w:t xml:space="preserve">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Most of our students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attained </w:t>
      </w:r>
      <w:r w:rsidR="006778C6" w:rsidRPr="006778C6">
        <w:rPr>
          <w:rFonts w:ascii="Arial" w:eastAsia="微软雅黑" w:hAnsi="Arial" w:cs="Arial"/>
          <w:sz w:val="28"/>
          <w:szCs w:val="28"/>
        </w:rPr>
        <w:t>five ‘A’ grades in their exams.</w:t>
      </w:r>
    </w:p>
    <w:p w14:paraId="536858CD" w14:textId="77777777" w:rsidR="006778C6" w:rsidRPr="006778C6" w:rsidRDefault="006778C6" w:rsidP="00E412BA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我们多数学生的考试成绩是五个优。</w:t>
      </w:r>
    </w:p>
    <w:p w14:paraId="13583294" w14:textId="77777777" w:rsidR="00E412BA" w:rsidRDefault="00E412BA" w:rsidP="00E412BA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The cheetah can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attain </w:t>
      </w:r>
      <w:r w:rsidR="006778C6" w:rsidRPr="006778C6">
        <w:rPr>
          <w:rFonts w:ascii="Arial" w:eastAsia="微软雅黑" w:hAnsi="Arial" w:cs="Arial"/>
          <w:sz w:val="28"/>
          <w:szCs w:val="28"/>
        </w:rPr>
        <w:t>speeds of up to 97 kph.</w:t>
      </w:r>
    </w:p>
    <w:p w14:paraId="2078057C" w14:textId="59259F2C" w:rsidR="006778C6" w:rsidRPr="006778C6" w:rsidRDefault="006778C6" w:rsidP="00E412BA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猎豹的奔跑速度每小时可达</w:t>
      </w:r>
      <w:r w:rsidRPr="006778C6">
        <w:rPr>
          <w:rFonts w:ascii="Arial" w:eastAsia="微软雅黑" w:hAnsi="Arial" w:cs="Arial"/>
          <w:sz w:val="28"/>
          <w:szCs w:val="28"/>
        </w:rPr>
        <w:t>97</w:t>
      </w:r>
      <w:r w:rsidRPr="006778C6">
        <w:rPr>
          <w:rFonts w:ascii="Arial" w:eastAsia="微软雅黑" w:hAnsi="Arial" w:cs="Arial"/>
          <w:sz w:val="28"/>
          <w:szCs w:val="28"/>
        </w:rPr>
        <w:t>公里。</w:t>
      </w:r>
    </w:p>
    <w:p w14:paraId="3777322D" w14:textId="010953AD" w:rsidR="006778C6" w:rsidRPr="00E412BA" w:rsidRDefault="006778C6" w:rsidP="006778C6">
      <w:pPr>
        <w:spacing w:line="460" w:lineRule="exact"/>
        <w:rPr>
          <w:rFonts w:ascii="Arial" w:eastAsia="微软雅黑" w:hAnsi="Arial"/>
          <w:sz w:val="32"/>
          <w:szCs w:val="32"/>
        </w:rPr>
      </w:pPr>
      <w:r w:rsidRPr="00E412BA">
        <w:rPr>
          <w:rFonts w:ascii="Arial" w:eastAsia="微软雅黑" w:hAnsi="Arial"/>
          <w:sz w:val="32"/>
          <w:szCs w:val="32"/>
        </w:rPr>
        <w:t xml:space="preserve">▲ </w:t>
      </w:r>
      <w:r w:rsidRPr="00E412BA">
        <w:rPr>
          <w:rFonts w:ascii="Arial" w:eastAsia="微软雅黑" w:hAnsi="Arial"/>
          <w:b/>
          <w:bCs/>
          <w:sz w:val="32"/>
          <w:szCs w:val="32"/>
        </w:rPr>
        <w:t>combat</w:t>
      </w:r>
      <w:r w:rsidR="002C0DF5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2C0DF5" w:rsidRPr="002C0DF5">
        <w:rPr>
          <w:rFonts w:ascii="Arial" w:eastAsia="微软雅黑" w:hAnsi="Arial"/>
          <w:color w:val="808080" w:themeColor="background1" w:themeShade="80"/>
          <w:sz w:val="28"/>
          <w:szCs w:val="28"/>
        </w:rPr>
        <w:t>[ˈkɒmbæt]</w:t>
      </w:r>
    </w:p>
    <w:p w14:paraId="72CCB0CD" w14:textId="77777777" w:rsidR="006778C6" w:rsidRPr="002C0DF5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2C0DF5">
        <w:rPr>
          <w:rFonts w:ascii="Arial" w:eastAsia="微软雅黑" w:hAnsi="Arial" w:cs="Arial"/>
          <w:color w:val="022FFF"/>
          <w:sz w:val="28"/>
          <w:szCs w:val="28"/>
        </w:rPr>
        <w:t xml:space="preserve">v. </w:t>
      </w:r>
      <w:r w:rsidRPr="002C0DF5">
        <w:rPr>
          <w:rFonts w:ascii="Arial" w:eastAsia="微软雅黑" w:hAnsi="Arial" w:cs="Arial"/>
          <w:color w:val="022FFF"/>
          <w:sz w:val="28"/>
          <w:szCs w:val="28"/>
        </w:rPr>
        <w:t>战斗，与</w:t>
      </w:r>
      <w:r w:rsidRPr="002C0DF5">
        <w:rPr>
          <w:rFonts w:ascii="Arial" w:eastAsia="微软雅黑" w:hAnsi="Arial" w:cs="Arial"/>
          <w:color w:val="022FFF"/>
          <w:sz w:val="28"/>
          <w:szCs w:val="28"/>
        </w:rPr>
        <w:t>…</w:t>
      </w:r>
      <w:r w:rsidRPr="002C0DF5">
        <w:rPr>
          <w:rFonts w:ascii="Arial" w:eastAsia="微软雅黑" w:hAnsi="Arial" w:cs="Arial"/>
          <w:color w:val="022FFF"/>
          <w:sz w:val="28"/>
          <w:szCs w:val="28"/>
        </w:rPr>
        <w:t>搏斗，打击；</w:t>
      </w:r>
      <w:r w:rsidRPr="002C0DF5">
        <w:rPr>
          <w:rFonts w:ascii="Arial" w:eastAsia="微软雅黑" w:hAnsi="Arial" w:cs="Arial"/>
          <w:color w:val="022FFF"/>
          <w:sz w:val="28"/>
          <w:szCs w:val="28"/>
        </w:rPr>
        <w:t xml:space="preserve"> </w:t>
      </w:r>
      <w:r w:rsidRPr="002C0DF5">
        <w:rPr>
          <w:rFonts w:ascii="Arial" w:eastAsia="微软雅黑" w:hAnsi="Arial" w:cs="Arial"/>
          <w:color w:val="022FFF"/>
          <w:sz w:val="28"/>
          <w:szCs w:val="28"/>
        </w:rPr>
        <w:t>防止，减轻；</w:t>
      </w:r>
    </w:p>
    <w:p w14:paraId="31A79B1D" w14:textId="3F2A3F91" w:rsidR="006778C6" w:rsidRPr="006778C6" w:rsidRDefault="002C0DF5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Congress has criticised new government measures to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combat </w:t>
      </w:r>
      <w:r w:rsidR="006778C6" w:rsidRPr="006778C6">
        <w:rPr>
          <w:rFonts w:ascii="Arial" w:eastAsia="微软雅黑" w:hAnsi="Arial" w:cs="Arial"/>
          <w:sz w:val="28"/>
          <w:szCs w:val="28"/>
        </w:rPr>
        <w:t>crime.</w:t>
      </w:r>
    </w:p>
    <w:p w14:paraId="05F67E15" w14:textId="77777777" w:rsidR="006778C6" w:rsidRPr="006778C6" w:rsidRDefault="006778C6" w:rsidP="002C0DF5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国会对政府打击犯罪的新措施提出了批评。</w:t>
      </w:r>
    </w:p>
    <w:p w14:paraId="5C4F973C" w14:textId="0F9FEAC0" w:rsidR="006778C6" w:rsidRPr="006778C6" w:rsidRDefault="002C0DF5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measures to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combat </w:t>
      </w:r>
      <w:r w:rsidR="006778C6" w:rsidRPr="006778C6">
        <w:rPr>
          <w:rFonts w:ascii="Arial" w:eastAsia="微软雅黑" w:hAnsi="Arial" w:cs="Arial"/>
          <w:sz w:val="28"/>
          <w:szCs w:val="28"/>
        </w:rPr>
        <w:t>crime/inflation/unemployment/disease </w:t>
      </w:r>
    </w:p>
    <w:p w14:paraId="7469CE0F" w14:textId="77777777" w:rsidR="006778C6" w:rsidRPr="006778C6" w:rsidRDefault="006778C6" w:rsidP="002C0DF5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防止犯罪</w:t>
      </w:r>
      <w:r w:rsidRPr="006778C6">
        <w:rPr>
          <w:rFonts w:ascii="Arial" w:eastAsia="微软雅黑" w:hAnsi="Arial" w:cs="Arial"/>
          <w:sz w:val="28"/>
          <w:szCs w:val="28"/>
        </w:rPr>
        <w:t xml:space="preserve"> / </w:t>
      </w:r>
      <w:r w:rsidRPr="006778C6">
        <w:rPr>
          <w:rFonts w:ascii="Arial" w:eastAsia="微软雅黑" w:hAnsi="Arial" w:cs="Arial"/>
          <w:sz w:val="28"/>
          <w:szCs w:val="28"/>
        </w:rPr>
        <w:t>通货膨胀</w:t>
      </w:r>
      <w:r w:rsidRPr="006778C6">
        <w:rPr>
          <w:rFonts w:ascii="Arial" w:eastAsia="微软雅黑" w:hAnsi="Arial" w:cs="Arial"/>
          <w:sz w:val="28"/>
          <w:szCs w:val="28"/>
        </w:rPr>
        <w:t xml:space="preserve"> / </w:t>
      </w:r>
      <w:r w:rsidRPr="006778C6">
        <w:rPr>
          <w:rFonts w:ascii="Arial" w:eastAsia="微软雅黑" w:hAnsi="Arial" w:cs="Arial"/>
          <w:sz w:val="28"/>
          <w:szCs w:val="28"/>
        </w:rPr>
        <w:t>失业</w:t>
      </w:r>
      <w:r w:rsidRPr="006778C6">
        <w:rPr>
          <w:rFonts w:ascii="Arial" w:eastAsia="微软雅黑" w:hAnsi="Arial" w:cs="Arial"/>
          <w:sz w:val="28"/>
          <w:szCs w:val="28"/>
        </w:rPr>
        <w:t xml:space="preserve"> / </w:t>
      </w:r>
      <w:r w:rsidRPr="006778C6">
        <w:rPr>
          <w:rFonts w:ascii="Arial" w:eastAsia="微软雅黑" w:hAnsi="Arial" w:cs="Arial"/>
          <w:sz w:val="28"/>
          <w:szCs w:val="28"/>
        </w:rPr>
        <w:t>疾病的措施</w:t>
      </w:r>
    </w:p>
    <w:p w14:paraId="1A12F98E" w14:textId="77777777" w:rsidR="006778C6" w:rsidRPr="006778C6" w:rsidRDefault="006778C6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 w:rsidRPr="006778C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6778C6">
        <w:rPr>
          <w:rFonts w:ascii="Arial" w:eastAsia="微软雅黑" w:hAnsi="Arial"/>
          <w:sz w:val="28"/>
          <w:szCs w:val="28"/>
        </w:rPr>
        <w:t xml:space="preserve"> n. </w:t>
      </w:r>
      <w:r w:rsidRPr="006778C6">
        <w:rPr>
          <w:rFonts w:ascii="Arial" w:eastAsia="微软雅黑" w:hAnsi="Arial"/>
          <w:sz w:val="28"/>
          <w:szCs w:val="28"/>
        </w:rPr>
        <w:t>搏斗，打仗，战斗</w:t>
      </w:r>
      <w:r w:rsidRPr="006778C6">
        <w:rPr>
          <w:rFonts w:ascii="Arial" w:eastAsia="微软雅黑" w:hAnsi="Arial"/>
          <w:sz w:val="28"/>
          <w:szCs w:val="28"/>
        </w:rPr>
        <w:t>;</w:t>
      </w:r>
    </w:p>
    <w:p w14:paraId="4740BAFF" w14:textId="2D21E23D" w:rsidR="006778C6" w:rsidRPr="006778C6" w:rsidRDefault="002C0DF5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He was killed in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>combat</w:t>
      </w:r>
      <w:r w:rsidR="006778C6" w:rsidRPr="006778C6">
        <w:rPr>
          <w:rFonts w:ascii="Arial" w:eastAsia="微软雅黑" w:hAnsi="Arial" w:cs="Arial"/>
          <w:sz w:val="28"/>
          <w:szCs w:val="28"/>
        </w:rPr>
        <w:t>.</w:t>
      </w:r>
      <w:r>
        <w:rPr>
          <w:rFonts w:ascii="Arial" w:eastAsia="微软雅黑" w:hAnsi="Arial" w:hint="eastAsia"/>
          <w:sz w:val="28"/>
          <w:szCs w:val="28"/>
        </w:rPr>
        <w:t xml:space="preserve"> </w:t>
      </w:r>
      <w:r w:rsidR="006778C6" w:rsidRPr="006778C6">
        <w:rPr>
          <w:rFonts w:ascii="Arial" w:eastAsia="微软雅黑" w:hAnsi="Arial" w:cs="Arial"/>
          <w:sz w:val="28"/>
          <w:szCs w:val="28"/>
        </w:rPr>
        <w:t>他在战斗中阵亡。</w:t>
      </w:r>
    </w:p>
    <w:p w14:paraId="1952A3D4" w14:textId="17C15062" w:rsidR="006778C6" w:rsidRPr="002C0DF5" w:rsidRDefault="006778C6" w:rsidP="006778C6">
      <w:pPr>
        <w:spacing w:line="460" w:lineRule="exact"/>
        <w:rPr>
          <w:rFonts w:ascii="Arial" w:eastAsia="微软雅黑" w:hAnsi="Arial"/>
          <w:sz w:val="32"/>
          <w:szCs w:val="32"/>
        </w:rPr>
      </w:pPr>
      <w:r w:rsidRPr="002C0DF5">
        <w:rPr>
          <w:rFonts w:ascii="Arial" w:eastAsia="微软雅黑" w:hAnsi="Arial"/>
          <w:sz w:val="32"/>
          <w:szCs w:val="32"/>
        </w:rPr>
        <w:t xml:space="preserve">▲ </w:t>
      </w:r>
      <w:r w:rsidRPr="002C0DF5">
        <w:rPr>
          <w:rFonts w:ascii="Arial" w:eastAsia="微软雅黑" w:hAnsi="Arial"/>
          <w:b/>
          <w:bCs/>
          <w:sz w:val="32"/>
          <w:szCs w:val="32"/>
        </w:rPr>
        <w:t>enforce</w:t>
      </w:r>
      <w:r w:rsidR="002C0DF5">
        <w:rPr>
          <w:rFonts w:ascii="Arial" w:eastAsia="微软雅黑" w:hAnsi="Arial"/>
          <w:b/>
          <w:bCs/>
          <w:sz w:val="32"/>
          <w:szCs w:val="32"/>
        </w:rPr>
        <w:t xml:space="preserve"> </w:t>
      </w:r>
      <w:r w:rsidR="002C0DF5" w:rsidRPr="002C0DF5">
        <w:rPr>
          <w:rFonts w:ascii="Arial" w:eastAsia="微软雅黑" w:hAnsi="Arial"/>
          <w:color w:val="808080" w:themeColor="background1" w:themeShade="80"/>
          <w:sz w:val="28"/>
          <w:szCs w:val="28"/>
        </w:rPr>
        <w:t>[ɪnˈfɔːs]</w:t>
      </w:r>
    </w:p>
    <w:p w14:paraId="1263B1AB" w14:textId="77777777" w:rsidR="006778C6" w:rsidRPr="002C0DF5" w:rsidRDefault="006778C6" w:rsidP="006778C6">
      <w:pPr>
        <w:spacing w:line="460" w:lineRule="exact"/>
        <w:rPr>
          <w:rFonts w:ascii="Arial" w:eastAsia="微软雅黑" w:hAnsi="Arial"/>
          <w:color w:val="022FFF"/>
          <w:sz w:val="28"/>
          <w:szCs w:val="28"/>
        </w:rPr>
      </w:pPr>
      <w:r w:rsidRPr="002C0DF5">
        <w:rPr>
          <w:rFonts w:ascii="Arial" w:eastAsia="微软雅黑" w:hAnsi="Arial" w:cs="Arial"/>
          <w:color w:val="022FFF"/>
          <w:sz w:val="28"/>
          <w:szCs w:val="28"/>
        </w:rPr>
        <w:t xml:space="preserve">v. </w:t>
      </w:r>
      <w:r w:rsidRPr="002C0DF5">
        <w:rPr>
          <w:rFonts w:ascii="Arial" w:eastAsia="微软雅黑" w:hAnsi="Arial" w:cs="Arial"/>
          <w:color w:val="022FFF"/>
          <w:sz w:val="28"/>
          <w:szCs w:val="28"/>
        </w:rPr>
        <w:t>强制执行，强行实施（法律或规定）；强迫，迫使；</w:t>
      </w:r>
    </w:p>
    <w:p w14:paraId="15A3A2B3" w14:textId="6CA2B839" w:rsidR="006778C6" w:rsidRPr="006778C6" w:rsidRDefault="002C0DF5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United Nations troops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enforced </w:t>
      </w:r>
      <w:r w:rsidR="006778C6" w:rsidRPr="006778C6">
        <w:rPr>
          <w:rFonts w:ascii="Arial" w:eastAsia="微软雅黑" w:hAnsi="Arial" w:cs="Arial"/>
          <w:sz w:val="28"/>
          <w:szCs w:val="28"/>
        </w:rPr>
        <w:t>a ceasefire in the area.</w:t>
      </w:r>
    </w:p>
    <w:p w14:paraId="41A55BA2" w14:textId="77777777" w:rsidR="006778C6" w:rsidRPr="006778C6" w:rsidRDefault="006778C6" w:rsidP="002C0DF5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联合国军队在该地区强制执行停火命令。</w:t>
      </w:r>
    </w:p>
    <w:p w14:paraId="7FB92EF0" w14:textId="1B9A32B8" w:rsidR="006778C6" w:rsidRPr="006778C6" w:rsidRDefault="002C0DF5" w:rsidP="006778C6">
      <w:pPr>
        <w:spacing w:line="460" w:lineRule="exact"/>
        <w:rPr>
          <w:rFonts w:ascii="Arial" w:eastAsia="微软雅黑" w:hAnsi="Arial"/>
          <w:sz w:val="28"/>
          <w:szCs w:val="28"/>
        </w:rPr>
      </w:pPr>
      <w:r>
        <w:rPr>
          <w:rFonts w:ascii="Arial" w:eastAsia="微软雅黑" w:hAnsi="Arial" w:cs="Arial"/>
          <w:sz w:val="28"/>
          <w:szCs w:val="28"/>
        </w:rPr>
        <w:t xml:space="preserve">eg. </w:t>
      </w:r>
      <w:r w:rsidR="006778C6" w:rsidRPr="006778C6">
        <w:rPr>
          <w:rFonts w:ascii="Arial" w:eastAsia="微软雅黑" w:hAnsi="Arial" w:cs="Arial"/>
          <w:sz w:val="28"/>
          <w:szCs w:val="28"/>
        </w:rPr>
        <w:t xml:space="preserve">You can't </w:t>
      </w:r>
      <w:r w:rsidR="006778C6" w:rsidRPr="002C0DF5">
        <w:rPr>
          <w:rFonts w:ascii="Arial" w:eastAsia="微软雅黑" w:hAnsi="Arial" w:cs="Arial"/>
          <w:color w:val="FF0000"/>
          <w:sz w:val="28"/>
          <w:szCs w:val="28"/>
        </w:rPr>
        <w:t xml:space="preserve">enforce </w:t>
      </w:r>
      <w:r w:rsidR="006778C6" w:rsidRPr="006778C6">
        <w:rPr>
          <w:rFonts w:ascii="Arial" w:eastAsia="微软雅黑" w:hAnsi="Arial" w:cs="Arial"/>
          <w:sz w:val="28"/>
          <w:szCs w:val="28"/>
        </w:rPr>
        <w:t>cooperation between the players.</w:t>
      </w:r>
    </w:p>
    <w:p w14:paraId="7E4AAC43" w14:textId="73A4BCCC" w:rsidR="006778C6" w:rsidRPr="006778C6" w:rsidRDefault="006778C6" w:rsidP="002C0DF5">
      <w:pPr>
        <w:spacing w:line="460" w:lineRule="exact"/>
        <w:ind w:firstLine="420"/>
        <w:rPr>
          <w:rFonts w:ascii="Arial" w:eastAsia="微软雅黑" w:hAnsi="Arial"/>
          <w:sz w:val="28"/>
          <w:szCs w:val="28"/>
        </w:rPr>
      </w:pPr>
      <w:r w:rsidRPr="006778C6">
        <w:rPr>
          <w:rFonts w:ascii="Arial" w:eastAsia="微软雅黑" w:hAnsi="Arial" w:cs="Arial"/>
          <w:sz w:val="28"/>
          <w:szCs w:val="28"/>
        </w:rPr>
        <w:t>队员间的配合并非强迫命令而成</w:t>
      </w:r>
      <w:r w:rsidR="002C0DF5">
        <w:rPr>
          <w:rFonts w:ascii="Arial" w:eastAsia="微软雅黑" w:hAnsi="Arial" w:cs="Arial" w:hint="eastAsia"/>
          <w:sz w:val="28"/>
          <w:szCs w:val="28"/>
        </w:rPr>
        <w:t>。</w:t>
      </w:r>
    </w:p>
    <w:p w14:paraId="03C39AAF" w14:textId="473E3000" w:rsidR="00105009" w:rsidRPr="006778C6" w:rsidRDefault="00105009" w:rsidP="006778C6">
      <w:pPr>
        <w:widowControl/>
        <w:spacing w:line="460" w:lineRule="exact"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</w:p>
    <w:sectPr w:rsidR="00105009" w:rsidRPr="006778C6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92BE9" w14:textId="77777777" w:rsidR="00894BF7" w:rsidRDefault="00894BF7" w:rsidP="002275F7">
      <w:r>
        <w:separator/>
      </w:r>
    </w:p>
  </w:endnote>
  <w:endnote w:type="continuationSeparator" w:id="0">
    <w:p w14:paraId="03675BB6" w14:textId="77777777" w:rsidR="00894BF7" w:rsidRDefault="00894BF7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B34FA" w14:textId="77777777" w:rsidR="00894BF7" w:rsidRDefault="00894BF7" w:rsidP="002275F7">
      <w:r>
        <w:separator/>
      </w:r>
    </w:p>
  </w:footnote>
  <w:footnote w:type="continuationSeparator" w:id="0">
    <w:p w14:paraId="57E2724F" w14:textId="77777777" w:rsidR="00894BF7" w:rsidRDefault="00894BF7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894BF7">
    <w:pPr>
      <w:pStyle w:val="a4"/>
    </w:pPr>
    <w:r>
      <w:rPr>
        <w:noProof/>
      </w:rPr>
      <w:pict w14:anchorId="1B474A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894BF7">
    <w:pPr>
      <w:pStyle w:val="a4"/>
    </w:pPr>
    <w:r>
      <w:rPr>
        <w:noProof/>
      </w:rPr>
      <w:pict w14:anchorId="786CC1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bordersDoNotSurroundHeader/>
  <w:bordersDoNotSurroundFooter/>
  <w:activeWritingStyle w:appName="MSWord" w:lang="en-US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43971"/>
    <w:rsid w:val="00077DAD"/>
    <w:rsid w:val="00097869"/>
    <w:rsid w:val="000B373A"/>
    <w:rsid w:val="000C74BB"/>
    <w:rsid w:val="000D4717"/>
    <w:rsid w:val="000F7F31"/>
    <w:rsid w:val="00105009"/>
    <w:rsid w:val="001A7D20"/>
    <w:rsid w:val="001D1EB0"/>
    <w:rsid w:val="001E10DE"/>
    <w:rsid w:val="001E64D9"/>
    <w:rsid w:val="002275F7"/>
    <w:rsid w:val="0026184E"/>
    <w:rsid w:val="002C0DF5"/>
    <w:rsid w:val="002C6E0A"/>
    <w:rsid w:val="002F3259"/>
    <w:rsid w:val="00325595"/>
    <w:rsid w:val="00326EE4"/>
    <w:rsid w:val="003E5513"/>
    <w:rsid w:val="00404841"/>
    <w:rsid w:val="004B248B"/>
    <w:rsid w:val="0052153B"/>
    <w:rsid w:val="0056681A"/>
    <w:rsid w:val="005714D1"/>
    <w:rsid w:val="00581FA3"/>
    <w:rsid w:val="005D4623"/>
    <w:rsid w:val="0064383C"/>
    <w:rsid w:val="006778C6"/>
    <w:rsid w:val="006D15A2"/>
    <w:rsid w:val="006D53C6"/>
    <w:rsid w:val="006E13D3"/>
    <w:rsid w:val="006E304E"/>
    <w:rsid w:val="0070080E"/>
    <w:rsid w:val="007124DC"/>
    <w:rsid w:val="00722127"/>
    <w:rsid w:val="00735B1C"/>
    <w:rsid w:val="00772BC1"/>
    <w:rsid w:val="007B7D7F"/>
    <w:rsid w:val="007D6AE2"/>
    <w:rsid w:val="007E21FF"/>
    <w:rsid w:val="007F04EC"/>
    <w:rsid w:val="007F6703"/>
    <w:rsid w:val="0088163F"/>
    <w:rsid w:val="0088197B"/>
    <w:rsid w:val="00894BF7"/>
    <w:rsid w:val="0098553A"/>
    <w:rsid w:val="009B3DE6"/>
    <w:rsid w:val="009D573A"/>
    <w:rsid w:val="00A036E2"/>
    <w:rsid w:val="00A34847"/>
    <w:rsid w:val="00A3734F"/>
    <w:rsid w:val="00AB4A68"/>
    <w:rsid w:val="00B14836"/>
    <w:rsid w:val="00B159FA"/>
    <w:rsid w:val="00BB77E4"/>
    <w:rsid w:val="00C0351F"/>
    <w:rsid w:val="00C14904"/>
    <w:rsid w:val="00C20590"/>
    <w:rsid w:val="00C35ECF"/>
    <w:rsid w:val="00C5519B"/>
    <w:rsid w:val="00C9528A"/>
    <w:rsid w:val="00CA69D7"/>
    <w:rsid w:val="00D63633"/>
    <w:rsid w:val="00D87031"/>
    <w:rsid w:val="00DB0FAF"/>
    <w:rsid w:val="00DE17B4"/>
    <w:rsid w:val="00E412BA"/>
    <w:rsid w:val="00E71644"/>
    <w:rsid w:val="00E92A1C"/>
    <w:rsid w:val="00E95FE1"/>
    <w:rsid w:val="00EA07D6"/>
    <w:rsid w:val="00F2601D"/>
    <w:rsid w:val="00F371B1"/>
    <w:rsid w:val="00F37318"/>
    <w:rsid w:val="00F63BA1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ncihu.com/zaoju/e21098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43</TotalTime>
  <Pages>6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2022-10-02T13:06:00Z</cp:lastPrinted>
  <dcterms:created xsi:type="dcterms:W3CDTF">2022-10-02T13:06:00Z</dcterms:created>
  <dcterms:modified xsi:type="dcterms:W3CDTF">2022-10-03T06:37:00Z</dcterms:modified>
</cp:coreProperties>
</file>