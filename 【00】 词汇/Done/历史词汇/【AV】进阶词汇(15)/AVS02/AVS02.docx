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0239B098" w:rsidR="00772BC1" w:rsidRPr="006D53C6" w:rsidRDefault="002C6E0A" w:rsidP="004B248B">
      <w:pPr>
        <w:autoSpaceDE w:val="0"/>
        <w:autoSpaceDN w:val="0"/>
        <w:adjustRightInd w:val="0"/>
        <w:snapToGrid w:val="0"/>
        <w:spacing w:line="440" w:lineRule="exact"/>
        <w:jc w:val="center"/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</w:pPr>
      <w:r w:rsidRPr="006D53C6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Advanced Vocabulary S</w:t>
      </w:r>
      <w:r w:rsidR="004B248B" w:rsidRPr="006D53C6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02</w:t>
      </w:r>
    </w:p>
    <w:tbl>
      <w:tblPr>
        <w:tblStyle w:val="a3"/>
        <w:tblW w:w="1038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"/>
        <w:gridCol w:w="2253"/>
        <w:gridCol w:w="843"/>
        <w:gridCol w:w="6602"/>
      </w:tblGrid>
      <w:tr w:rsidR="006D53C6" w:rsidRPr="006D53C6" w14:paraId="3D09F3B3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08884751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53" w:type="dxa"/>
            <w:vAlign w:val="center"/>
          </w:tcPr>
          <w:p w14:paraId="6F249BE8" w14:textId="6C728C2A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demonstrate</w:t>
            </w:r>
          </w:p>
        </w:tc>
        <w:tc>
          <w:tcPr>
            <w:tcW w:w="843" w:type="dxa"/>
            <w:vAlign w:val="center"/>
          </w:tcPr>
          <w:p w14:paraId="7D771F23" w14:textId="1D67C309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5DF28CA1" w14:textId="325ACC00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证明，说明；表达，显露；演示</w:t>
            </w: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 </w:t>
            </w: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；集会，示威；</w:t>
            </w:r>
          </w:p>
        </w:tc>
      </w:tr>
      <w:tr w:rsidR="006D53C6" w:rsidRPr="006D53C6" w14:paraId="615772FF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41D6F37E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53" w:type="dxa"/>
            <w:vAlign w:val="center"/>
          </w:tcPr>
          <w:p w14:paraId="6E47FDF7" w14:textId="78F092A6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investigate</w:t>
            </w:r>
          </w:p>
        </w:tc>
        <w:tc>
          <w:tcPr>
            <w:tcW w:w="843" w:type="dxa"/>
            <w:vAlign w:val="center"/>
          </w:tcPr>
          <w:p w14:paraId="6561DDEC" w14:textId="3B4345E2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768B8418" w14:textId="1C6FD0BB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侦查，调查，研究；</w:t>
            </w:r>
          </w:p>
        </w:tc>
      </w:tr>
      <w:tr w:rsidR="006D53C6" w:rsidRPr="006D53C6" w14:paraId="04D618C3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72E3783A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53" w:type="dxa"/>
            <w:vAlign w:val="center"/>
          </w:tcPr>
          <w:p w14:paraId="1B882FE0" w14:textId="1537014B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oppose</w:t>
            </w:r>
          </w:p>
        </w:tc>
        <w:tc>
          <w:tcPr>
            <w:tcW w:w="843" w:type="dxa"/>
            <w:vAlign w:val="center"/>
          </w:tcPr>
          <w:p w14:paraId="13EA89E7" w14:textId="1EDCD275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27B9253B" w14:textId="1450977A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反对，抵制；阻挠；与…对垒，与…角逐；</w:t>
            </w:r>
          </w:p>
        </w:tc>
      </w:tr>
      <w:tr w:rsidR="006D53C6" w:rsidRPr="006D53C6" w14:paraId="15EE575C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24809987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53" w:type="dxa"/>
            <w:vAlign w:val="center"/>
          </w:tcPr>
          <w:p w14:paraId="748E9BB8" w14:textId="072A788F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dominate</w:t>
            </w:r>
          </w:p>
        </w:tc>
        <w:tc>
          <w:tcPr>
            <w:tcW w:w="843" w:type="dxa"/>
            <w:vAlign w:val="center"/>
          </w:tcPr>
          <w:p w14:paraId="6CE59C0E" w14:textId="1882A6CD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3FA0C690" w14:textId="299B6B5A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支配，控制；俯视；占有优势；</w:t>
            </w:r>
          </w:p>
        </w:tc>
      </w:tr>
      <w:tr w:rsidR="006D53C6" w:rsidRPr="006D53C6" w14:paraId="1BA24823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739A1E1D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center"/>
          </w:tcPr>
          <w:p w14:paraId="7A82397D" w14:textId="0A5F1C04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recruit</w:t>
            </w:r>
          </w:p>
        </w:tc>
        <w:tc>
          <w:tcPr>
            <w:tcW w:w="843" w:type="dxa"/>
            <w:vAlign w:val="center"/>
          </w:tcPr>
          <w:p w14:paraId="072E43DF" w14:textId="6745C735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14EE78F0" w14:textId="1A209E95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招募，吸收；征募，动员；组成，组建；</w:t>
            </w:r>
          </w:p>
        </w:tc>
      </w:tr>
      <w:tr w:rsidR="006D53C6" w:rsidRPr="006D53C6" w14:paraId="68127632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3BB61BFD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53" w:type="dxa"/>
            <w:vAlign w:val="center"/>
          </w:tcPr>
          <w:p w14:paraId="545C985E" w14:textId="2758A323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interact</w:t>
            </w:r>
          </w:p>
        </w:tc>
        <w:tc>
          <w:tcPr>
            <w:tcW w:w="843" w:type="dxa"/>
            <w:vAlign w:val="center"/>
          </w:tcPr>
          <w:p w14:paraId="76BC8B6C" w14:textId="7AF83A0E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3A3D988F" w14:textId="269C48CA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交流，沟通，合作；相互影响，相互作用；</w:t>
            </w:r>
          </w:p>
        </w:tc>
      </w:tr>
      <w:tr w:rsidR="006D53C6" w:rsidRPr="006D53C6" w14:paraId="2F0A6F13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274D4A9C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53" w:type="dxa"/>
            <w:vAlign w:val="center"/>
          </w:tcPr>
          <w:p w14:paraId="5B341278" w14:textId="0F0EF079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magnify</w:t>
            </w:r>
          </w:p>
        </w:tc>
        <w:tc>
          <w:tcPr>
            <w:tcW w:w="843" w:type="dxa"/>
            <w:vAlign w:val="center"/>
          </w:tcPr>
          <w:p w14:paraId="06AD3962" w14:textId="08FABC15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3E7F2710" w14:textId="47BDC3D5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放大，扩大，增强；夸大，夸张；</w:t>
            </w:r>
          </w:p>
        </w:tc>
      </w:tr>
      <w:tr w:rsidR="006D53C6" w:rsidRPr="006D53C6" w14:paraId="150A6BAC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3E53F2B6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53" w:type="dxa"/>
            <w:vAlign w:val="center"/>
          </w:tcPr>
          <w:p w14:paraId="3592FC8C" w14:textId="733B0099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comprehend</w:t>
            </w:r>
          </w:p>
        </w:tc>
        <w:tc>
          <w:tcPr>
            <w:tcW w:w="843" w:type="dxa"/>
            <w:vAlign w:val="center"/>
          </w:tcPr>
          <w:p w14:paraId="103034D0" w14:textId="3A21B9AB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2466C118" w14:textId="075E3B1C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理解，领悟，懂；</w:t>
            </w:r>
          </w:p>
        </w:tc>
      </w:tr>
      <w:tr w:rsidR="006D53C6" w:rsidRPr="006D53C6" w14:paraId="0BF6B33B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4BD15091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53" w:type="dxa"/>
            <w:vAlign w:val="center"/>
          </w:tcPr>
          <w:p w14:paraId="380CB586" w14:textId="50E7B5BD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deprive</w:t>
            </w:r>
          </w:p>
        </w:tc>
        <w:tc>
          <w:tcPr>
            <w:tcW w:w="843" w:type="dxa"/>
            <w:vAlign w:val="center"/>
          </w:tcPr>
          <w:p w14:paraId="482311B2" w14:textId="1FD82A51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046AB036" w14:textId="50D5415B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剥夺，使丧失，使不能享有；</w:t>
            </w:r>
          </w:p>
        </w:tc>
      </w:tr>
      <w:tr w:rsidR="006D53C6" w:rsidRPr="006D53C6" w14:paraId="26E3FD60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124686F9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53" w:type="dxa"/>
            <w:vAlign w:val="center"/>
          </w:tcPr>
          <w:p w14:paraId="36B4BC33" w14:textId="3567CD7A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adhere</w:t>
            </w:r>
          </w:p>
        </w:tc>
        <w:tc>
          <w:tcPr>
            <w:tcW w:w="843" w:type="dxa"/>
            <w:vAlign w:val="center"/>
          </w:tcPr>
          <w:p w14:paraId="21115F8D" w14:textId="287F605C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328B590C" w14:textId="4C2D0100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遵守，附着，黏附；</w:t>
            </w:r>
          </w:p>
        </w:tc>
      </w:tr>
      <w:tr w:rsidR="006D53C6" w:rsidRPr="006D53C6" w14:paraId="4B08C4B4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137C0174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53" w:type="dxa"/>
            <w:vAlign w:val="center"/>
          </w:tcPr>
          <w:p w14:paraId="17506DC0" w14:textId="176FAF45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inhabit</w:t>
            </w:r>
          </w:p>
        </w:tc>
        <w:tc>
          <w:tcPr>
            <w:tcW w:w="843" w:type="dxa"/>
            <w:vAlign w:val="center"/>
          </w:tcPr>
          <w:p w14:paraId="229E4E0A" w14:textId="265A4B3B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2E248B82" w14:textId="1D773AEC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居住在，栖居于；</w:t>
            </w:r>
          </w:p>
        </w:tc>
      </w:tr>
      <w:tr w:rsidR="006D53C6" w:rsidRPr="006D53C6" w14:paraId="5534AE3E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2A6F1C5C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53" w:type="dxa"/>
            <w:vAlign w:val="center"/>
          </w:tcPr>
          <w:p w14:paraId="039FCFA4" w14:textId="4A21CC31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lessen</w:t>
            </w:r>
          </w:p>
        </w:tc>
        <w:tc>
          <w:tcPr>
            <w:tcW w:w="843" w:type="dxa"/>
            <w:vAlign w:val="center"/>
          </w:tcPr>
          <w:p w14:paraId="43AFD0EF" w14:textId="42DC2963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4AEF30EC" w14:textId="0BDEA789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减少，变小，变少；减弱，减轻；</w:t>
            </w:r>
          </w:p>
        </w:tc>
      </w:tr>
      <w:tr w:rsidR="006D53C6" w:rsidRPr="006D53C6" w14:paraId="43B4A359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610D5890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53" w:type="dxa"/>
            <w:vAlign w:val="center"/>
          </w:tcPr>
          <w:p w14:paraId="580B768F" w14:textId="4FE01BFA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incur</w:t>
            </w:r>
          </w:p>
        </w:tc>
        <w:tc>
          <w:tcPr>
            <w:tcW w:w="843" w:type="dxa"/>
            <w:vAlign w:val="center"/>
          </w:tcPr>
          <w:p w14:paraId="3188228D" w14:textId="132C8B24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4EA24EC4" w14:textId="310CA74B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招致，遭受，引起</w:t>
            </w: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 </w:t>
            </w: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；引致，带来；</w:t>
            </w:r>
          </w:p>
        </w:tc>
      </w:tr>
      <w:tr w:rsidR="006D53C6" w:rsidRPr="006D53C6" w14:paraId="4AA2C438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03EB67A0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53" w:type="dxa"/>
            <w:vAlign w:val="center"/>
          </w:tcPr>
          <w:p w14:paraId="78F313E1" w14:textId="4730E589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exploit</w:t>
            </w:r>
          </w:p>
        </w:tc>
        <w:tc>
          <w:tcPr>
            <w:tcW w:w="843" w:type="dxa"/>
            <w:vAlign w:val="center"/>
          </w:tcPr>
          <w:p w14:paraId="7F6E80BF" w14:textId="2EE2A531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4D4E29B4" w14:textId="7A438E59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开发，发挥；利用；压榨，剥削；</w:t>
            </w:r>
          </w:p>
        </w:tc>
      </w:tr>
      <w:tr w:rsidR="006D53C6" w:rsidRPr="006D53C6" w14:paraId="53060EB8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614E6C69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53" w:type="dxa"/>
            <w:vAlign w:val="center"/>
          </w:tcPr>
          <w:p w14:paraId="18A1F0B5" w14:textId="45E2880A" w:rsidR="004B248B" w:rsidRPr="006D53C6" w:rsidRDefault="004B248B" w:rsidP="003117A9">
            <w:pPr>
              <w:widowControl/>
              <w:spacing w:line="400" w:lineRule="exact"/>
              <w:ind w:firstLineChars="50" w:firstLine="140"/>
              <w:jc w:val="center"/>
              <w:rPr>
                <w:rFonts w:ascii="Arial" w:eastAsia="微软雅黑" w:hAnsi="Arial" w:cs="宋体"/>
                <w:b/>
                <w:bCs/>
                <w:color w:val="4F5FE9"/>
                <w:kern w:val="0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entail</w:t>
            </w:r>
          </w:p>
        </w:tc>
        <w:tc>
          <w:tcPr>
            <w:tcW w:w="843" w:type="dxa"/>
            <w:vAlign w:val="center"/>
          </w:tcPr>
          <w:p w14:paraId="58B30EE7" w14:textId="1EB057A4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684FA8A7" w14:textId="2ECCC4B5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涉及，需要，牵涉，使必要；</w:t>
            </w:r>
          </w:p>
        </w:tc>
      </w:tr>
      <w:tr w:rsidR="006D53C6" w:rsidRPr="006D53C6" w14:paraId="2B312BB7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2A6F92F2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53" w:type="dxa"/>
            <w:vAlign w:val="center"/>
          </w:tcPr>
          <w:p w14:paraId="1565092F" w14:textId="2685287C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elevate</w:t>
            </w:r>
          </w:p>
        </w:tc>
        <w:tc>
          <w:tcPr>
            <w:tcW w:w="843" w:type="dxa"/>
            <w:vAlign w:val="center"/>
          </w:tcPr>
          <w:p w14:paraId="7E607D04" w14:textId="5662E9C6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56A8F7A4" w14:textId="0A870688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提升，提高，抬起；提拔，晋升；使情绪高昂；</w:t>
            </w:r>
          </w:p>
        </w:tc>
      </w:tr>
      <w:tr w:rsidR="006D53C6" w:rsidRPr="006D53C6" w14:paraId="3FA1D15D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1866DCDB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53" w:type="dxa"/>
            <w:vAlign w:val="center"/>
          </w:tcPr>
          <w:p w14:paraId="3D337B13" w14:textId="008747BE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derive</w:t>
            </w:r>
          </w:p>
        </w:tc>
        <w:tc>
          <w:tcPr>
            <w:tcW w:w="843" w:type="dxa"/>
            <w:vAlign w:val="center"/>
          </w:tcPr>
          <w:p w14:paraId="193E5F4B" w14:textId="555639B5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08DA7406" w14:textId="4AF0688B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得到，获得，取得；起源，产生；</w:t>
            </w:r>
          </w:p>
        </w:tc>
      </w:tr>
      <w:tr w:rsidR="006D53C6" w:rsidRPr="006D53C6" w14:paraId="27507647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3DE9A5B1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53" w:type="dxa"/>
            <w:vAlign w:val="center"/>
          </w:tcPr>
          <w:p w14:paraId="47864706" w14:textId="57616521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orient</w:t>
            </w:r>
          </w:p>
        </w:tc>
        <w:tc>
          <w:tcPr>
            <w:tcW w:w="843" w:type="dxa"/>
            <w:vAlign w:val="center"/>
          </w:tcPr>
          <w:p w14:paraId="3EEBFEE6" w14:textId="522296E1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7E9EA5ED" w14:textId="63E139D3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朝向，面对，倾向；</w:t>
            </w: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 xml:space="preserve"> </w:t>
            </w: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确定方位；熟悉，适应；</w:t>
            </w:r>
          </w:p>
        </w:tc>
      </w:tr>
      <w:tr w:rsidR="006D53C6" w:rsidRPr="006D53C6" w14:paraId="6F0BCED8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54D63AF6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53" w:type="dxa"/>
            <w:vAlign w:val="center"/>
          </w:tcPr>
          <w:p w14:paraId="39A0DFE9" w14:textId="7604BDB3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impair</w:t>
            </w:r>
          </w:p>
        </w:tc>
        <w:tc>
          <w:tcPr>
            <w:tcW w:w="843" w:type="dxa"/>
            <w:vAlign w:val="center"/>
          </w:tcPr>
          <w:p w14:paraId="7680FD5B" w14:textId="4D7E2E6F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4D847F13" w14:textId="4EDC829E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损害，削弱；</w:t>
            </w:r>
          </w:p>
        </w:tc>
      </w:tr>
      <w:tr w:rsidR="006D53C6" w:rsidRPr="006D53C6" w14:paraId="6727E853" w14:textId="77777777" w:rsidTr="003117A9">
        <w:trPr>
          <w:trHeight w:val="643"/>
        </w:trPr>
        <w:tc>
          <w:tcPr>
            <w:tcW w:w="688" w:type="dxa"/>
            <w:tcBorders>
              <w:left w:val="dashed" w:sz="6" w:space="0" w:color="A6A6A6" w:themeColor="background1" w:themeShade="A6"/>
            </w:tcBorders>
            <w:vAlign w:val="center"/>
          </w:tcPr>
          <w:p w14:paraId="330B3798" w14:textId="77777777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6D53C6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53" w:type="dxa"/>
            <w:vAlign w:val="center"/>
          </w:tcPr>
          <w:p w14:paraId="50609743" w14:textId="09E7E5CF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4F5FE9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b/>
                <w:bCs/>
                <w:color w:val="4F5FE9"/>
                <w:sz w:val="28"/>
                <w:szCs w:val="28"/>
              </w:rPr>
              <w:t>manifest</w:t>
            </w:r>
          </w:p>
        </w:tc>
        <w:tc>
          <w:tcPr>
            <w:tcW w:w="843" w:type="dxa"/>
            <w:vAlign w:val="center"/>
          </w:tcPr>
          <w:p w14:paraId="6D7CAEA5" w14:textId="7F042F83" w:rsidR="004B248B" w:rsidRPr="006D53C6" w:rsidRDefault="004B248B" w:rsidP="003117A9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02" w:type="dxa"/>
            <w:tcBorders>
              <w:right w:val="dashed" w:sz="6" w:space="0" w:color="A6A6A6" w:themeColor="background1" w:themeShade="A6"/>
            </w:tcBorders>
            <w:vAlign w:val="center"/>
          </w:tcPr>
          <w:p w14:paraId="6344F2EA" w14:textId="177E5E79" w:rsidR="004B248B" w:rsidRPr="006D53C6" w:rsidRDefault="004B248B" w:rsidP="003117A9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D5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表明，清楚显示，显现；使人注意到；</w:t>
            </w:r>
          </w:p>
        </w:tc>
      </w:tr>
    </w:tbl>
    <w:p w14:paraId="56479A63" w14:textId="77777777" w:rsidR="003117A9" w:rsidRDefault="003117A9" w:rsidP="004B248B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color w:val="333333"/>
          <w:kern w:val="0"/>
          <w:sz w:val="32"/>
          <w:szCs w:val="32"/>
          <w:shd w:val="clear" w:color="auto" w:fill="FFFFFF"/>
        </w:rPr>
      </w:pPr>
    </w:p>
    <w:p w14:paraId="58C1F2DF" w14:textId="62D70E3B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color w:val="333333"/>
          <w:kern w:val="0"/>
          <w:sz w:val="32"/>
          <w:szCs w:val="32"/>
          <w:shd w:val="clear" w:color="auto" w:fill="FFFFFF"/>
        </w:rPr>
        <w:lastRenderedPageBreak/>
        <w:t>▲</w:t>
      </w: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demonstrate</w:t>
      </w:r>
      <w:r w:rsidR="003117A9" w:rsidRPr="003117A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 </w:t>
      </w:r>
      <w:r w:rsidR="003117A9" w:rsidRPr="003117A9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[ˈdemənstreɪt]</w:t>
      </w:r>
    </w:p>
    <w:p w14:paraId="19EC31F7" w14:textId="3B8B1CA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证明，证实，说明；</w:t>
      </w:r>
      <w:r w:rsidRPr="004B248B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 xml:space="preserve"> 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表达</w:t>
      </w:r>
      <w:r w:rsidRPr="004B248B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显露；示范</w:t>
      </w:r>
      <w:r w:rsidRPr="004B248B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演示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  <w:r w:rsidRPr="004B248B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示</w:t>
      </w:r>
      <w:r w:rsidRPr="004B248B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威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；游行</w:t>
      </w:r>
      <w:r w:rsidRPr="004B248B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；</w:t>
      </w:r>
    </w:p>
    <w:p w14:paraId="15459479" w14:textId="527C63BE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 xml:space="preserve">Let me </w:t>
      </w:r>
      <w:r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>demonstrate to you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 xml:space="preserve"> some of the difficulties we are facing.</w:t>
      </w:r>
    </w:p>
    <w:p w14:paraId="295D91DE" w14:textId="77777777" w:rsidR="004B248B" w:rsidRPr="004B248B" w:rsidRDefault="004B248B" w:rsidP="004B248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我来向你说明一下我们面临的一些困难。</w:t>
      </w:r>
    </w:p>
    <w:p w14:paraId="6552C55A" w14:textId="77777777" w:rsid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Arial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He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 xml:space="preserve">has just successfully </w:t>
      </w:r>
      <w:r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demonstrated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a new transmission system.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 </w:t>
      </w:r>
    </w:p>
    <w:p w14:paraId="0DA23113" w14:textId="6C28690B" w:rsidR="004B248B" w:rsidRPr="004B248B" w:rsidRDefault="004B248B" w:rsidP="004B248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他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刚刚成功地演示了一套新的传输系统。</w:t>
      </w:r>
    </w:p>
    <w:p w14:paraId="38A9FBAA" w14:textId="77777777" w:rsid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 xml:space="preserve">They are </w:t>
      </w:r>
      <w:r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demonstrating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in favour of free higher education.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</w:p>
    <w:p w14:paraId="3E65430D" w14:textId="43052D5C" w:rsidR="004B248B" w:rsidRPr="004B248B" w:rsidRDefault="004B248B" w:rsidP="004B248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他们举行示威游行，要求实行免费高等教育。</w:t>
      </w:r>
    </w:p>
    <w:p w14:paraId="4DCA1F37" w14:textId="3369FF5D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demonstration. 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证明；示威游行</w:t>
      </w:r>
    </w:p>
    <w:p w14:paraId="5E1C647C" w14:textId="552D55DE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>▲ investigate</w:t>
      </w:r>
      <w:r w:rsidR="003117A9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[ɪnˈvestɪɡeɪt]</w:t>
      </w:r>
    </w:p>
    <w:p w14:paraId="30397BDD" w14:textId="699A2763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侦查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某事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调查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某人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研究</w:t>
      </w:r>
      <w:r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</w:p>
    <w:p w14:paraId="5C0470A5" w14:textId="695ED2DC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 xml:space="preserve">He ordered an </w:t>
      </w:r>
      <w:r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investigation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into the affair.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他命令对此事件展开调查。</w:t>
      </w:r>
    </w:p>
    <w:p w14:paraId="3162571D" w14:textId="4DAF3F7A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 xml:space="preserve">Scientists are </w:t>
      </w:r>
      <w:r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investigating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the effects of diet on fighting cancer.</w:t>
      </w:r>
    </w:p>
    <w:p w14:paraId="24B4BFF7" w14:textId="77777777" w:rsidR="004B248B" w:rsidRPr="004B248B" w:rsidRDefault="004B248B" w:rsidP="004B248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科学家正在研究饮食的抗癌作用。</w:t>
      </w:r>
    </w:p>
    <w:p w14:paraId="453524B2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 xml:space="preserve">investigate complaints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调查投诉</w:t>
      </w:r>
    </w:p>
    <w:p w14:paraId="45EC2A2E" w14:textId="7DCF17BF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>▲ oppose</w:t>
      </w:r>
      <w:r w:rsidR="003117A9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</w:t>
      </w:r>
      <w:r w:rsidR="003117A9" w:rsidRPr="003117A9">
        <w:rPr>
          <w:rFonts w:ascii="Arial" w:eastAsia="微软雅黑" w:hAnsi="Arial" w:cs="宋体"/>
          <w:kern w:val="0"/>
          <w:sz w:val="22"/>
          <w:szCs w:val="22"/>
        </w:rPr>
        <w:t>[əˈpoʊz]</w:t>
      </w:r>
    </w:p>
    <w:p w14:paraId="774FCEA0" w14:textId="2060414F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反对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计划、政策等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抵制</w:t>
      </w:r>
      <w:r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阻挠</w:t>
      </w:r>
      <w:r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在竞赛中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与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对垒，与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角逐</w:t>
      </w:r>
      <w:r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</w:p>
    <w:p w14:paraId="4BB6BAF9" w14:textId="000958C8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 xml:space="preserve">This party would bitterly </w:t>
      </w:r>
      <w:r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oppose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the re-introduction of the death penalty.</w:t>
      </w:r>
    </w:p>
    <w:p w14:paraId="3C2FBD32" w14:textId="77777777" w:rsidR="004B248B" w:rsidRPr="004B248B" w:rsidRDefault="004B248B" w:rsidP="001E10DE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本党会强烈反对恢复死刑。</w:t>
      </w:r>
    </w:p>
    <w:p w14:paraId="7954773B" w14:textId="68C934EC" w:rsidR="004B248B" w:rsidRPr="004B248B" w:rsidRDefault="001E10DE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They are totally 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>opposed 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to abortion. 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他们完全反对堕胎。</w:t>
      </w:r>
    </w:p>
    <w:p w14:paraId="386F0B85" w14:textId="6DCF4FC1" w:rsidR="004B248B" w:rsidRPr="004B248B" w:rsidRDefault="001E10DE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He intends to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oppose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the prime minister in the leadership election.</w:t>
      </w:r>
    </w:p>
    <w:p w14:paraId="1719B52D" w14:textId="77777777" w:rsidR="004B248B" w:rsidRPr="004B248B" w:rsidRDefault="004B248B" w:rsidP="001E10DE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在领导选举中，他欲与首相一决高下</w:t>
      </w:r>
    </w:p>
    <w:p w14:paraId="50483A3E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opponent n. 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对手</w:t>
      </w:r>
    </w:p>
    <w:p w14:paraId="5BB22EB7" w14:textId="76BABE79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opposite</w:t>
      </w:r>
      <w:r w:rsidRPr="004B248B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 xml:space="preserve"> </w:t>
      </w:r>
      <w:r w:rsidR="001E10DE" w:rsidRPr="001E10DE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[ˈɒpəzɪt]</w:t>
      </w:r>
      <w:r w:rsidR="001E10DE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 xml:space="preserve"> 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adj/n. 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对立的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/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对立面（物）</w:t>
      </w:r>
    </w:p>
    <w:p w14:paraId="5DB715CB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dominate </w:t>
      </w:r>
    </w:p>
    <w:p w14:paraId="7A9CA11B" w14:textId="6F290DA0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支配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控制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左右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影响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在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中具有最重要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或明显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的特色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,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在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中拥有最重要的位置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俯视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高耸于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（在比赛中）占有优势，占据主动，控制战局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</w:p>
    <w:p w14:paraId="4B0A8FF7" w14:textId="77777777" w:rsidR="001E10DE" w:rsidRDefault="001E10DE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She always says a lot in meetings, but she doesn't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>dominate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</w:p>
    <w:p w14:paraId="7DA797CD" w14:textId="148846A3" w:rsidR="004B248B" w:rsidRPr="004B248B" w:rsidRDefault="004B248B" w:rsidP="001E10DE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她在会上总是滔滔不绝，但她的话没什么影响。</w:t>
      </w:r>
    </w:p>
    <w:p w14:paraId="21778AE9" w14:textId="74B92A8F" w:rsidR="004B248B" w:rsidRPr="004B248B" w:rsidRDefault="001E10DE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The book is expected to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dominate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the best-seller lists.</w:t>
      </w:r>
    </w:p>
    <w:p w14:paraId="0218D4CE" w14:textId="77777777" w:rsidR="004B248B" w:rsidRPr="004B248B" w:rsidRDefault="004B248B" w:rsidP="001E10DE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这本书预计会占据畅销书排行榜的榜首。</w:t>
      </w:r>
    </w:p>
    <w:p w14:paraId="1725720B" w14:textId="0D2A9602" w:rsidR="004B248B" w:rsidRPr="004B248B" w:rsidRDefault="001E10DE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The cathedral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dominates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the city.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大教堂俯视全城。</w:t>
      </w:r>
    </w:p>
    <w:p w14:paraId="70104B25" w14:textId="644827DB" w:rsidR="004B248B" w:rsidRPr="004B248B" w:rsidRDefault="001E10DE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lastRenderedPageBreak/>
        <w:t xml:space="preserve">eg. </w:t>
      </w:r>
      <w:r>
        <w:rPr>
          <w:rFonts w:ascii="Arial" w:eastAsia="微软雅黑" w:hAnsi="Arial" w:cs="Arial" w:hint="eastAsia"/>
          <w:kern w:val="0"/>
          <w:sz w:val="28"/>
          <w:szCs w:val="28"/>
        </w:rPr>
        <w:t>Out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 team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dominated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the first half of the match.</w:t>
      </w:r>
      <w:r>
        <w:rPr>
          <w:rFonts w:ascii="Arial" w:eastAsia="微软雅黑" w:hAnsi="Arial" w:cs="Arial" w:hint="eastAsia"/>
          <w:kern w:val="0"/>
          <w:sz w:val="28"/>
          <w:szCs w:val="28"/>
        </w:rPr>
        <w:t>我们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队在上半场比赛中占据上风。</w:t>
      </w:r>
    </w:p>
    <w:p w14:paraId="7893440F" w14:textId="77777777" w:rsidR="0088197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dominance</w:t>
      </w:r>
      <w:r w:rsidR="001E10DE">
        <w:rPr>
          <w:rFonts w:ascii="Arial" w:eastAsia="微软雅黑" w:hAnsi="Arial" w:cs="Arial"/>
          <w:kern w:val="0"/>
          <w:sz w:val="28"/>
          <w:szCs w:val="28"/>
        </w:rPr>
        <w:t>/</w:t>
      </w:r>
      <w:r w:rsidR="001E10DE" w:rsidRPr="004B248B">
        <w:rPr>
          <w:rFonts w:ascii="Arial" w:eastAsia="微软雅黑" w:hAnsi="Arial" w:cs="宋体"/>
          <w:kern w:val="0"/>
          <w:sz w:val="28"/>
          <w:szCs w:val="28"/>
        </w:rPr>
        <w:t>domination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优势；统治</w:t>
      </w:r>
      <w:r w:rsidR="001E10DE"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</w:p>
    <w:p w14:paraId="2755543B" w14:textId="06F4CE19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dominant</w:t>
      </w:r>
      <w:r w:rsidR="001E10DE"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adj. 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有统治权的，支配的</w:t>
      </w:r>
    </w:p>
    <w:p w14:paraId="4058B102" w14:textId="23452E60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dominion. 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领地；统治</w:t>
      </w:r>
    </w:p>
    <w:p w14:paraId="258B7750" w14:textId="62437347" w:rsidR="004B248B" w:rsidRPr="004B248B" w:rsidRDefault="004B248B" w:rsidP="003117A9">
      <w:pPr>
        <w:widowControl/>
        <w:tabs>
          <w:tab w:val="left" w:pos="1947"/>
        </w:tabs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>▲ recrui</w:t>
      </w:r>
      <w:r w:rsidR="003117A9">
        <w:rPr>
          <w:rFonts w:ascii="Arial" w:eastAsia="微软雅黑" w:hAnsi="Arial" w:cs="宋体"/>
          <w:b/>
          <w:bCs/>
          <w:kern w:val="0"/>
          <w:sz w:val="32"/>
          <w:szCs w:val="32"/>
        </w:rPr>
        <w:t>t</w:t>
      </w:r>
      <w:r w:rsidR="003117A9" w:rsidRPr="003117A9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[rɪˈkruːt]</w:t>
      </w:r>
    </w:p>
    <w:p w14:paraId="359A6FA5" w14:textId="1D01B8A0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招募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吸收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新成员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征募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新兵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动员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…(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提供帮助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通过招募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组成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组建</w:t>
      </w:r>
      <w:r w:rsidR="001E10DE" w:rsidRPr="001E10DE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</w:p>
    <w:p w14:paraId="00B9EF67" w14:textId="56FEA591" w:rsidR="004B248B" w:rsidRPr="004B248B" w:rsidRDefault="001E10DE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They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recruited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several new members to the club.</w:t>
      </w:r>
    </w:p>
    <w:p w14:paraId="7821E974" w14:textId="77777777" w:rsidR="004B248B" w:rsidRPr="004B248B" w:rsidRDefault="004B248B" w:rsidP="001E10DE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他们吸收了几名新成员进入俱乐部。</w:t>
      </w:r>
    </w:p>
    <w:p w14:paraId="283B105E" w14:textId="1C75A746" w:rsidR="004B248B" w:rsidRPr="004B248B" w:rsidRDefault="001E10DE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We were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recruited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to help peel the vegetables.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我们被找来帮着给蔬菜去皮。</w:t>
      </w:r>
    </w:p>
    <w:p w14:paraId="0F2D3D91" w14:textId="1E5EBC0D" w:rsidR="004B248B" w:rsidRPr="004B248B" w:rsidRDefault="001E10DE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to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recruit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a task force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组建特遣部队</w:t>
      </w:r>
    </w:p>
    <w:p w14:paraId="6E009D24" w14:textId="77777777" w:rsidR="001E10DE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n. 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新兵</w:t>
      </w:r>
      <w:r w:rsidR="001E10DE">
        <w:rPr>
          <w:rFonts w:ascii="Arial" w:eastAsia="微软雅黑" w:hAnsi="Arial" w:cs="宋体" w:hint="eastAsia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新警员</w:t>
      </w:r>
      <w:r w:rsidR="001E10DE">
        <w:rPr>
          <w:rFonts w:ascii="Arial" w:eastAsia="微软雅黑" w:hAnsi="Arial" w:cs="宋体" w:hint="eastAsia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新成员</w:t>
      </w:r>
      <w:r w:rsidR="001E10DE"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</w:p>
    <w:p w14:paraId="1EBB8C71" w14:textId="26E30341" w:rsidR="004B248B" w:rsidRPr="004B248B" w:rsidRDefault="001E10DE" w:rsidP="001E10DE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the training of new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>recruits</w:t>
      </w:r>
      <w:r w:rsidRPr="001E10DE">
        <w:rPr>
          <w:rFonts w:ascii="Arial" w:eastAsia="微软雅黑" w:hAnsi="Arial" w:cs="宋体" w:hint="eastAsia"/>
          <w:color w:val="FF0000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新兵训练</w:t>
      </w:r>
    </w:p>
    <w:p w14:paraId="1C0786FF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n. recruiter 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>征兵人员</w:t>
      </w:r>
    </w:p>
    <w:p w14:paraId="16EE4D85" w14:textId="10B77B0F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>▲ interact</w:t>
      </w:r>
    </w:p>
    <w:p w14:paraId="2FB9FC9C" w14:textId="1E616F53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vi. 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交流</w:t>
      </w:r>
      <w:r w:rsidR="001E10DE" w:rsidRPr="00C14904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沟通</w:t>
      </w:r>
      <w:r w:rsidR="001E10DE" w:rsidRPr="00C14904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合作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 xml:space="preserve"> + (with </w:t>
      </w:r>
      <w:proofErr w:type="gramStart"/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sb)</w:t>
      </w:r>
      <w:r w:rsidR="001E10DE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proofErr w:type="gramEnd"/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相互影响</w:t>
      </w:r>
      <w:r w:rsidR="001E10DE" w:rsidRPr="00C14904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相互作用</w:t>
      </w:r>
      <w:r w:rsidR="001E10DE" w:rsidRPr="00C14904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；</w:t>
      </w:r>
    </w:p>
    <w:p w14:paraId="0D1CC46B" w14:textId="76BD58FC" w:rsidR="004B248B" w:rsidRPr="004B248B" w:rsidRDefault="001E10DE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Teachers have a limited amount of time to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interact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with each child.</w:t>
      </w:r>
    </w:p>
    <w:p w14:paraId="23A7E4E3" w14:textId="77777777" w:rsidR="004B248B" w:rsidRPr="004B248B" w:rsidRDefault="004B248B" w:rsidP="001D1EB0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教师和每个孩子沟通的时间有限。</w:t>
      </w:r>
    </w:p>
    <w:p w14:paraId="7B048BCA" w14:textId="58D296F4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Perfume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interacts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with the skin's natural chemicals.</w:t>
      </w:r>
    </w:p>
    <w:p w14:paraId="7873AE7A" w14:textId="77777777" w:rsidR="004B248B" w:rsidRPr="004B248B" w:rsidRDefault="004B248B" w:rsidP="001D1EB0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香水和皮肤的天然化学物质相互作用。</w:t>
      </w:r>
    </w:p>
    <w:p w14:paraId="67A29EF9" w14:textId="630AD483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4B248B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hyperlink r:id="rId7" w:anchor="en/zh/interaction" w:history="1">
        <w:r w:rsidRPr="004B248B">
          <w:rPr>
            <w:rFonts w:ascii="Arial" w:eastAsia="微软雅黑" w:hAnsi="Arial" w:cs="Arial"/>
            <w:color w:val="000000" w:themeColor="text1"/>
            <w:kern w:val="0"/>
            <w:sz w:val="28"/>
            <w:szCs w:val="28"/>
          </w:rPr>
          <w:t>interaction</w:t>
        </w:r>
      </w:hyperlink>
      <w:r w:rsidRPr="004B248B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 n. </w:t>
      </w:r>
      <w:r w:rsidRPr="004B248B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相互作用</w:t>
      </w:r>
      <w:r w:rsidR="001D1EB0" w:rsidRPr="001D1EB0"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相互影响</w:t>
      </w:r>
    </w:p>
    <w:p w14:paraId="0EDF2D50" w14:textId="77777777" w:rsidR="001D1EB0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>▲ magnify</w:t>
      </w:r>
    </w:p>
    <w:p w14:paraId="5A8084B2" w14:textId="5DA9995A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放大</w:t>
      </w:r>
      <w:r w:rsidR="001D1EB0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扩大</w:t>
      </w:r>
      <w:r w:rsidR="001D1EB0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增强</w:t>
      </w:r>
      <w:r w:rsidR="001D1EB0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夸大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重要性或严重性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="001D1EB0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夸张</w:t>
      </w:r>
      <w:r w:rsidRPr="004B248B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hyperlink r:id="rId8" w:anchor="en/zh/exaggerate" w:history="1">
        <w:r w:rsidRPr="004B248B">
          <w:rPr>
            <w:rFonts w:ascii="Arial" w:eastAsia="微软雅黑" w:hAnsi="Arial" w:cs="宋体"/>
            <w:color w:val="000000" w:themeColor="text1"/>
            <w:kern w:val="0"/>
            <w:sz w:val="28"/>
            <w:szCs w:val="28"/>
          </w:rPr>
          <w:t>exaggerate</w:t>
        </w:r>
      </w:hyperlink>
      <w:r w:rsidR="001D1EB0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；</w:t>
      </w:r>
    </w:p>
    <w:p w14:paraId="46E5E88E" w14:textId="49A23761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 w:hint="eastAsia"/>
          <w:kern w:val="0"/>
          <w:sz w:val="28"/>
          <w:szCs w:val="28"/>
        </w:rPr>
        <w:t>eg</w:t>
      </w:r>
      <w:r>
        <w:rPr>
          <w:rFonts w:ascii="Arial" w:eastAsia="微软雅黑" w:hAnsi="Arial" w:cs="宋体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an image </w:t>
      </w:r>
      <w:r w:rsidR="004B248B" w:rsidRPr="004B248B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magnified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by a factor of 4</w:t>
      </w:r>
      <w:r>
        <w:rPr>
          <w:rFonts w:ascii="Arial" w:eastAsia="微软雅黑" w:hAnsi="Arial" w:cs="宋体"/>
          <w:kern w:val="0"/>
          <w:sz w:val="28"/>
          <w:szCs w:val="28"/>
        </w:rPr>
        <w:t>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放大了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4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倍的图像。</w:t>
      </w:r>
    </w:p>
    <w:p w14:paraId="06FAA35A" w14:textId="27E5BF31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The sound was </w:t>
      </w:r>
      <w:r w:rsidR="004B248B" w:rsidRPr="004B248B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magnified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by the high roof.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高高的屋顶使声音更响亮。</w:t>
      </w:r>
    </w:p>
    <w:p w14:paraId="766AF096" w14:textId="320FFBAC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They do not grasp the broad situation and spend their time </w:t>
      </w:r>
      <w:r w:rsidR="004B248B" w:rsidRPr="004B248B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magnifying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ridiculous details.</w:t>
      </w:r>
      <w:r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他们不去把握大局，而是在细枝末节上花费时间大做文章。</w:t>
      </w:r>
    </w:p>
    <w:p w14:paraId="4756DAB5" w14:textId="77777777" w:rsidR="0088197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magnate n.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巨头，权贵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magnanimity n.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心胸博大</w:t>
      </w:r>
      <w:r w:rsidR="0088197B"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</w:p>
    <w:p w14:paraId="73CD9EB5" w14:textId="306BD043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magnification n.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放大</w:t>
      </w:r>
      <w:r w:rsidR="0088197B"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magnifier n.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放大器</w:t>
      </w:r>
      <w:r>
        <w:rPr>
          <w:rFonts w:ascii="Arial" w:eastAsia="微软雅黑" w:hAnsi="Arial" w:cs="宋体" w:hint="eastAsia"/>
          <w:kern w:val="0"/>
          <w:sz w:val="28"/>
          <w:szCs w:val="28"/>
        </w:rPr>
        <w:t>，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放大镜</w:t>
      </w:r>
    </w:p>
    <w:p w14:paraId="324E7446" w14:textId="24EAF026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comprehend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[ˌkɑːmprɪˈhend]</w:t>
      </w:r>
    </w:p>
    <w:p w14:paraId="6045DCE9" w14:textId="0B293704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理解</w:t>
      </w:r>
      <w:r w:rsidR="001D1EB0" w:rsidRP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领悟</w:t>
      </w:r>
      <w:r w:rsidR="001D1EB0" w:rsidRP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懂</w:t>
      </w:r>
      <w:r w:rsidR="001D1EB0" w:rsidRP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</w:p>
    <w:p w14:paraId="7338BB6C" w14:textId="3D721375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 w:hint="eastAsia"/>
          <w:kern w:val="0"/>
          <w:sz w:val="28"/>
          <w:szCs w:val="28"/>
        </w:rPr>
        <w:t>eg</w:t>
      </w:r>
      <w:r>
        <w:rPr>
          <w:rFonts w:ascii="Arial" w:eastAsia="微软雅黑" w:hAnsi="Arial" w:cs="宋体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The infinite distances of space are too great for the human mind to </w:t>
      </w:r>
      <w:r w:rsidR="004B248B" w:rsidRPr="004B248B">
        <w:rPr>
          <w:rFonts w:ascii="Arial" w:eastAsia="微软雅黑" w:hAnsi="Arial" w:cs="宋体"/>
          <w:color w:val="FF0000"/>
          <w:kern w:val="0"/>
          <w:sz w:val="28"/>
          <w:szCs w:val="28"/>
        </w:rPr>
        <w:t>comprehend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.</w:t>
      </w:r>
    </w:p>
    <w:p w14:paraId="627B03D6" w14:textId="77777777" w:rsidR="004B248B" w:rsidRPr="004B248B" w:rsidRDefault="004B248B" w:rsidP="001D1EB0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kern w:val="0"/>
          <w:sz w:val="28"/>
          <w:szCs w:val="28"/>
        </w:rPr>
        <w:t>太空的无垠距离遥远得让人类的大脑无法理解。</w:t>
      </w:r>
    </w:p>
    <w:p w14:paraId="1298B931" w14:textId="77777777" w:rsidR="001D1EB0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lastRenderedPageBreak/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comprehensible</w:t>
      </w:r>
      <w:r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adj.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可理解的</w:t>
      </w:r>
    </w:p>
    <w:p w14:paraId="07E34BA1" w14:textId="08055988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bookmarkStart w:id="0" w:name="OLE_LINK3"/>
      <w:bookmarkStart w:id="1" w:name="OLE_LINK4"/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bookmarkEnd w:id="0"/>
      <w:bookmarkEnd w:id="1"/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comprehensive</w:t>
      </w:r>
      <w:r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adj.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综合性的</w:t>
      </w:r>
    </w:p>
    <w:p w14:paraId="35D91BCE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</w:p>
    <w:p w14:paraId="650C9024" w14:textId="6E330A70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deprive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[dɪˈpraɪv]</w:t>
      </w:r>
    </w:p>
    <w:p w14:paraId="34FD8A5A" w14:textId="7356FF50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剥夺</w:t>
      </w:r>
      <w:r w:rsidR="001D1EB0" w:rsidRP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使丧失</w:t>
      </w:r>
      <w:r w:rsidR="001D1EB0" w:rsidRP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使不能享有</w:t>
      </w:r>
      <w:r w:rsidR="001D1EB0" w:rsidRP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</w:p>
    <w:p w14:paraId="7DB170E3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 xml:space="preserve">They were imprisoned and </w:t>
      </w:r>
      <w:r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deprived </w:t>
      </w:r>
      <w:r w:rsidRPr="004B248B">
        <w:rPr>
          <w:rFonts w:ascii="Arial" w:eastAsia="微软雅黑" w:hAnsi="Arial" w:cs="Arial"/>
          <w:kern w:val="0"/>
          <w:sz w:val="28"/>
          <w:szCs w:val="28"/>
        </w:rPr>
        <w:t>of their basic rights.</w:t>
      </w:r>
    </w:p>
    <w:p w14:paraId="1B44BEA3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他们遭到监禁并被剥夺了基本权利。</w:t>
      </w:r>
    </w:p>
    <w:p w14:paraId="37522498" w14:textId="6314C46A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deprivation.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剥夺</w:t>
      </w:r>
    </w:p>
    <w:p w14:paraId="6552A997" w14:textId="2EC00BFF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privation n.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贫困</w:t>
      </w:r>
      <w:r>
        <w:rPr>
          <w:rFonts w:ascii="Arial" w:eastAsia="微软雅黑" w:hAnsi="Arial" w:cs="Arial" w:hint="eastAsia"/>
          <w:kern w:val="0"/>
          <w:sz w:val="28"/>
          <w:szCs w:val="28"/>
        </w:rPr>
        <w:t>，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匮乏</w:t>
      </w:r>
      <w:r>
        <w:rPr>
          <w:rFonts w:ascii="Arial" w:eastAsia="微软雅黑" w:hAnsi="Arial" w:cs="Arial" w:hint="eastAsia"/>
          <w:kern w:val="0"/>
          <w:sz w:val="28"/>
          <w:szCs w:val="28"/>
        </w:rPr>
        <w:t>，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艰难</w:t>
      </w:r>
    </w:p>
    <w:p w14:paraId="2F4105E9" w14:textId="4BA88064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>▲ adhere</w:t>
      </w:r>
      <w:r w:rsidR="003117A9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[ədˈhɪr]</w:t>
      </w:r>
    </w:p>
    <w:p w14:paraId="64FF8DDE" w14:textId="6CB0FEE0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vi.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遵守</w:t>
      </w:r>
      <w:r w:rsid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附着</w:t>
      </w:r>
      <w:r w:rsidR="001D1EB0" w:rsidRP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黏附</w:t>
      </w:r>
      <w:r w:rsid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+ </w:t>
      </w:r>
      <w:r w:rsidR="001D1EB0">
        <w:rPr>
          <w:rFonts w:ascii="Arial" w:eastAsia="微软雅黑" w:hAnsi="Arial" w:cs="宋体"/>
          <w:kern w:val="0"/>
          <w:sz w:val="28"/>
          <w:szCs w:val="28"/>
        </w:rPr>
        <w:t>to</w:t>
      </w:r>
    </w:p>
    <w:p w14:paraId="3AF27190" w14:textId="1738F8F7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 w:hint="eastAsia"/>
          <w:kern w:val="0"/>
          <w:sz w:val="28"/>
          <w:szCs w:val="28"/>
        </w:rPr>
        <w:t>eg</w:t>
      </w:r>
      <w:r>
        <w:rPr>
          <w:rFonts w:ascii="Arial" w:eastAsia="微软雅黑" w:hAnsi="Arial" w:cs="宋体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For ten months he </w:t>
      </w:r>
      <w:r w:rsidR="004B248B" w:rsidRPr="004B248B">
        <w:rPr>
          <w:rFonts w:ascii="Arial" w:eastAsia="微软雅黑" w:hAnsi="Arial" w:cs="宋体"/>
          <w:color w:val="FF0000"/>
          <w:kern w:val="0"/>
          <w:sz w:val="28"/>
          <w:szCs w:val="28"/>
        </w:rPr>
        <w:t>adhered to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 a strict no-fat low-salt diet.</w:t>
      </w:r>
    </w:p>
    <w:p w14:paraId="01FB7B15" w14:textId="2F06E2FC" w:rsidR="004B248B" w:rsidRDefault="004B248B" w:rsidP="001D1EB0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kern w:val="0"/>
          <w:sz w:val="28"/>
          <w:szCs w:val="28"/>
        </w:rPr>
        <w:t>十个月来他严格坚持无脂肪少盐饮食。</w:t>
      </w:r>
    </w:p>
    <w:p w14:paraId="363EB570" w14:textId="6A85ED9B" w:rsidR="001D1EB0" w:rsidRPr="004B248B" w:rsidRDefault="001D1EB0" w:rsidP="001D1EB0">
      <w:pPr>
        <w:autoSpaceDE w:val="0"/>
        <w:autoSpaceDN w:val="0"/>
        <w:adjustRightInd w:val="0"/>
        <w:spacing w:line="330" w:lineRule="atLeast"/>
        <w:jc w:val="left"/>
        <w:rPr>
          <w:rFonts w:ascii="Arial" w:eastAsia="PingFang SC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eg. Small particles</w:t>
      </w:r>
      <w:r w:rsidRPr="001D1EB0">
        <w:rPr>
          <w:rFonts w:ascii="Arial" w:hAnsi="Arial" w:cs="Arial"/>
          <w:color w:val="FF0000"/>
          <w:kern w:val="0"/>
          <w:sz w:val="28"/>
          <w:szCs w:val="28"/>
        </w:rPr>
        <w:t xml:space="preserve"> adhere to</w:t>
      </w:r>
      <w:r>
        <w:rPr>
          <w:rFonts w:ascii="Arial" w:hAnsi="Arial" w:cs="Arial"/>
          <w:kern w:val="0"/>
          <w:sz w:val="28"/>
          <w:szCs w:val="28"/>
        </w:rPr>
        <w:t xml:space="preserve"> the seed. </w:t>
      </w:r>
      <w:r>
        <w:rPr>
          <w:rFonts w:ascii="PingFang SC" w:eastAsia="PingFang SC" w:hAnsi="Arial" w:cs="PingFang SC" w:hint="eastAsia"/>
          <w:kern w:val="0"/>
          <w:sz w:val="28"/>
          <w:szCs w:val="28"/>
        </w:rPr>
        <w:t>小颗粒牢牢附着在种子上。</w:t>
      </w:r>
    </w:p>
    <w:p w14:paraId="0A622B78" w14:textId="29FEB056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1D1EB0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adherent n.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皈依者，门徒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adhesive adj</w:t>
      </w:r>
      <w:r>
        <w:rPr>
          <w:rFonts w:ascii="Arial" w:eastAsia="微软雅黑" w:hAnsi="Arial" w:cs="宋体"/>
          <w:kern w:val="0"/>
          <w:sz w:val="28"/>
          <w:szCs w:val="28"/>
        </w:rPr>
        <w:t>/n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发黏的</w:t>
      </w:r>
      <w:r>
        <w:rPr>
          <w:rFonts w:ascii="Arial" w:eastAsia="微软雅黑" w:hAnsi="Arial" w:cs="宋体"/>
          <w:kern w:val="0"/>
          <w:sz w:val="28"/>
          <w:szCs w:val="28"/>
        </w:rPr>
        <w:t>/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胶带</w:t>
      </w:r>
    </w:p>
    <w:p w14:paraId="732A55A2" w14:textId="480D3B49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inhabit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[ɪnˈhæbɪt]</w:t>
      </w:r>
    </w:p>
    <w:p w14:paraId="18E4EA0B" w14:textId="0A71727B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居住在</w:t>
      </w:r>
      <w:r w:rsidR="001D1EB0" w:rsidRP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栖居于</w:t>
      </w:r>
      <w:r w:rsidR="001D1EB0" w:rsidRPr="001D1EB0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</w:p>
    <w:p w14:paraId="3242AB8E" w14:textId="682CF8F2" w:rsidR="004B248B" w:rsidRPr="004B248B" w:rsidRDefault="001D1EB0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The valley is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inhabited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by the Dani tribe.</w:t>
      </w:r>
      <w:r w:rsidR="00C14904"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山谷里居住着达尼部落。</w:t>
      </w:r>
    </w:p>
    <w:p w14:paraId="42BC296C" w14:textId="540D257E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habit n.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习惯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 </w:t>
      </w:r>
    </w:p>
    <w:p w14:paraId="478DEEF9" w14:textId="1664FA70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lessen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[ˈlesn]</w:t>
      </w:r>
    </w:p>
    <w:p w14:paraId="7782777A" w14:textId="20622CD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减少</w:t>
      </w:r>
      <w:r w:rsidR="00C14904" w:rsidRPr="0088197B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使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变小，变少</w:t>
      </w:r>
      <w:r w:rsidR="00C14904" w:rsidRPr="0088197B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减弱，减轻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(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指程度、</w:t>
      </w:r>
      <w:proofErr w:type="gramStart"/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规模等减少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="00C14904" w:rsidRPr="0088197B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proofErr w:type="gramEnd"/>
    </w:p>
    <w:p w14:paraId="096769A4" w14:textId="02CCBBB1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The noise began to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>lessen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噪音开始减弱。</w:t>
      </w:r>
    </w:p>
    <w:p w14:paraId="12F6B9F5" w14:textId="5DB20B4E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to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lessen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the risk/impact/effect of sth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减少某事物的风险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 /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影响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 /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效果</w:t>
      </w:r>
    </w:p>
    <w:p w14:paraId="1E48AD0B" w14:textId="408B21ED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incur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[ɪnˈkɜːr]</w:t>
      </w:r>
    </w:p>
    <w:p w14:paraId="358625B4" w14:textId="605FC245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招致</w:t>
      </w:r>
      <w:r w:rsidR="00C14904" w:rsidRPr="00C14904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遭受</w:t>
      </w:r>
      <w:r w:rsidR="00C14904" w:rsidRPr="00C14904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引起</w:t>
      </w:r>
      <w:r w:rsidR="00C14904" w:rsidRPr="00C14904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引致，带来（成本、花费等）</w:t>
      </w:r>
      <w:r w:rsidR="00C14904" w:rsidRPr="00C14904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；</w:t>
      </w:r>
    </w:p>
    <w:p w14:paraId="766144E7" w14:textId="45B53F66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She had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incurred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the wrath of her father by marrying without his consent</w:t>
      </w:r>
      <w:r>
        <w:rPr>
          <w:rFonts w:ascii="Arial" w:eastAsia="微软雅黑" w:hAnsi="Arial" w:cs="Arial"/>
          <w:kern w:val="0"/>
          <w:sz w:val="28"/>
          <w:szCs w:val="28"/>
        </w:rPr>
        <w:t>.</w:t>
      </w:r>
    </w:p>
    <w:p w14:paraId="0C9D3BF2" w14:textId="1D42B450" w:rsidR="004B248B" w:rsidRPr="004B248B" w:rsidRDefault="004B248B" w:rsidP="00C1490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她未经父亲同意就结婚，使父亲震怒</w:t>
      </w:r>
      <w:r w:rsidR="00C14904">
        <w:rPr>
          <w:rFonts w:ascii="Arial" w:eastAsia="微软雅黑" w:hAnsi="Arial" w:cs="Arial" w:hint="eastAsia"/>
          <w:kern w:val="0"/>
          <w:sz w:val="28"/>
          <w:szCs w:val="28"/>
        </w:rPr>
        <w:t>。</w:t>
      </w:r>
    </w:p>
    <w:p w14:paraId="0711674B" w14:textId="520143AC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You risk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incurring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bank charges if you exceed your overdraft limit.</w:t>
      </w:r>
    </w:p>
    <w:p w14:paraId="41B45A73" w14:textId="77777777" w:rsidR="004B248B" w:rsidRPr="004B248B" w:rsidRDefault="004B248B" w:rsidP="00C1490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如果超出了透支限额，就有被银行加收费用的风险。</w:t>
      </w:r>
    </w:p>
    <w:p w14:paraId="3EFEBC14" w14:textId="45B91E79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concur v.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同时发生</w:t>
      </w:r>
    </w:p>
    <w:p w14:paraId="4D821DFC" w14:textId="641A259A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exploit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</w:t>
      </w:r>
      <w:proofErr w:type="gramStart"/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ɪkˈsplɔɪt ,</w:t>
      </w:r>
      <w:proofErr w:type="gramEnd"/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 xml:space="preserve"> ˈeksplɔɪt]</w:t>
      </w:r>
    </w:p>
    <w:p w14:paraId="07B28AB1" w14:textId="400F25E5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lastRenderedPageBreak/>
        <w:t xml:space="preserve">vt.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开发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发挥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利用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(…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为自己谋利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压榨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运用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剥削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="00C14904">
        <w:rPr>
          <w:rFonts w:ascii="Arial" w:eastAsia="微软雅黑" w:hAnsi="Arial" w:cs="宋体" w:hint="eastAsia"/>
          <w:kern w:val="0"/>
          <w:sz w:val="28"/>
          <w:szCs w:val="28"/>
        </w:rPr>
        <w:t>/</w:t>
      </w:r>
      <w:r w:rsidR="00C14904" w:rsidRPr="004B248B">
        <w:rPr>
          <w:rFonts w:ascii="Arial" w:eastAsia="微软雅黑" w:hAnsi="Arial" w:cs="Times New Roman"/>
          <w:kern w:val="0"/>
          <w:sz w:val="28"/>
          <w:szCs w:val="28"/>
        </w:rPr>
        <w:t>ɪ</w:t>
      </w:r>
      <w:r w:rsidR="00C14904" w:rsidRPr="004B248B">
        <w:rPr>
          <w:rFonts w:ascii="Arial" w:eastAsia="微软雅黑" w:hAnsi="Arial" w:cs="宋体"/>
          <w:kern w:val="0"/>
          <w:sz w:val="28"/>
          <w:szCs w:val="28"/>
        </w:rPr>
        <w:t>k</w:t>
      </w:r>
      <w:r w:rsidR="00C14904" w:rsidRPr="004B248B">
        <w:rPr>
          <w:rFonts w:ascii="Arial" w:eastAsia="微软雅黑" w:hAnsi="Arial" w:cs="Times New Roman"/>
          <w:kern w:val="0"/>
          <w:sz w:val="28"/>
          <w:szCs w:val="28"/>
        </w:rPr>
        <w:t>ˈ</w:t>
      </w:r>
      <w:r w:rsidR="00C14904" w:rsidRPr="004B248B">
        <w:rPr>
          <w:rFonts w:ascii="Arial" w:eastAsia="微软雅黑" w:hAnsi="Arial" w:cs="宋体"/>
          <w:kern w:val="0"/>
          <w:sz w:val="28"/>
          <w:szCs w:val="28"/>
        </w:rPr>
        <w:t>spl</w:t>
      </w:r>
      <w:r w:rsidR="00C14904" w:rsidRPr="004B248B">
        <w:rPr>
          <w:rFonts w:ascii="Arial" w:eastAsia="微软雅黑" w:hAnsi="Arial" w:cs="Times New Roman"/>
          <w:kern w:val="0"/>
          <w:sz w:val="28"/>
          <w:szCs w:val="28"/>
        </w:rPr>
        <w:t>ɔɪ</w:t>
      </w:r>
      <w:r w:rsidR="00C14904" w:rsidRPr="004B248B">
        <w:rPr>
          <w:rFonts w:ascii="Arial" w:eastAsia="微软雅黑" w:hAnsi="Arial" w:cs="宋体"/>
          <w:kern w:val="0"/>
          <w:sz w:val="28"/>
          <w:szCs w:val="28"/>
        </w:rPr>
        <w:t>t</w:t>
      </w:r>
      <w:r w:rsidR="00C14904">
        <w:rPr>
          <w:rFonts w:ascii="Arial" w:eastAsia="微软雅黑" w:hAnsi="Arial" w:cs="宋体"/>
          <w:kern w:val="0"/>
          <w:sz w:val="28"/>
          <w:szCs w:val="28"/>
        </w:rPr>
        <w:t>/</w:t>
      </w:r>
    </w:p>
    <w:p w14:paraId="4EEC3C22" w14:textId="77777777" w:rsidR="00C14904" w:rsidRDefault="00C14904" w:rsidP="00C14904">
      <w:pPr>
        <w:widowControl/>
        <w:spacing w:line="440" w:lineRule="exact"/>
        <w:jc w:val="left"/>
        <w:rPr>
          <w:rFonts w:ascii="Arial" w:eastAsia="微软雅黑" w:hAnsi="Arial" w:cs="Arial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countries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exploiting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the rainforests for hardwood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</w:p>
    <w:p w14:paraId="1A024936" w14:textId="7D7D672E" w:rsidR="004B248B" w:rsidRPr="004B248B" w:rsidRDefault="004B248B" w:rsidP="00C1490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为获取硬木而开发热带雨林的国家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</w:t>
      </w:r>
    </w:p>
    <w:p w14:paraId="64BF61ED" w14:textId="3316E987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He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exploited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his father's name to get himself a job.</w:t>
      </w:r>
    </w:p>
    <w:p w14:paraId="1D1C9B9D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他利用他父亲的名声为自己找到一份工作。</w:t>
      </w:r>
    </w:p>
    <w:p w14:paraId="6D8A99B1" w14:textId="5E8634DB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What is being done to stop employers from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exploiting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young people?</w:t>
      </w:r>
    </w:p>
    <w:p w14:paraId="79371C53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目前有什么措施制止雇主剥削年轻人呢？</w:t>
      </w:r>
    </w:p>
    <w:p w14:paraId="52469443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entail </w:t>
      </w:r>
    </w:p>
    <w:p w14:paraId="79E7B300" w14:textId="14FE12D1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涉及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需要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牵涉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使必要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</w:p>
    <w:p w14:paraId="2D39C629" w14:textId="46AC489B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The job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entails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a lot of hard work.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这工作需要十分艰苦的努力。</w:t>
      </w:r>
    </w:p>
    <w:p w14:paraId="238D79A8" w14:textId="4036D869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It will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entail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driving a long distance every day.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这意味着每天都要长途开车。</w:t>
      </w:r>
    </w:p>
    <w:p w14:paraId="28AEDD3A" w14:textId="77777777" w:rsidR="00C14904" w:rsidRDefault="00C14904" w:rsidP="004B248B">
      <w:pPr>
        <w:widowControl/>
        <w:spacing w:line="440" w:lineRule="exact"/>
        <w:jc w:val="left"/>
        <w:rPr>
          <w:rFonts w:ascii="Arial" w:eastAsia="微软雅黑" w:hAnsi="Arial" w:cs="Arial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Such a decision would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entail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a huge political risk.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 </w:t>
      </w:r>
    </w:p>
    <w:p w14:paraId="3C4EF998" w14:textId="3FE0A88C" w:rsidR="004B248B" w:rsidRPr="004B248B" w:rsidRDefault="004B248B" w:rsidP="00C1490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这样的决定势必带来巨大的政治风险。</w:t>
      </w:r>
    </w:p>
    <w:p w14:paraId="3CCA1AC7" w14:textId="2B13E10F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elevate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[ˈelɪveɪt]</w:t>
      </w:r>
    </w:p>
    <w:p w14:paraId="63255A30" w14:textId="0DF11CFD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提升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提高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抬起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提拔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晋升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使情绪高昂</w:t>
      </w:r>
      <w:r w:rsidR="00C14904" w:rsidRPr="00C14904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</w:p>
    <w:p w14:paraId="0161A972" w14:textId="0B63ED21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Smoking often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elevates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blood pressure.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抽烟常常使血压升高。</w:t>
      </w:r>
    </w:p>
    <w:p w14:paraId="1AAE2BCB" w14:textId="3AEE4434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He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elevated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many of his friends to powerful positions within the government.</w:t>
      </w:r>
    </w:p>
    <w:p w14:paraId="26D2D920" w14:textId="77777777" w:rsidR="004B248B" w:rsidRPr="004B248B" w:rsidRDefault="004B248B" w:rsidP="00C1490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他将许多朋友都提拔到政府部门的要职上。</w:t>
      </w:r>
    </w:p>
    <w:p w14:paraId="17BAB787" w14:textId="6ED96907" w:rsidR="004B248B" w:rsidRPr="004B248B" w:rsidRDefault="00C14904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The song never failed to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elevate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his spirits.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这首歌总使他精神振奋。</w:t>
      </w:r>
    </w:p>
    <w:p w14:paraId="711F71B9" w14:textId="235C5BDF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derive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[dɪˈraɪv]</w:t>
      </w:r>
    </w:p>
    <w:p w14:paraId="301AF65C" w14:textId="63AC538E" w:rsidR="0088197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v.</w:t>
      </w:r>
      <w:r w:rsidR="00C14904" w:rsidRPr="0088197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得到</w:t>
      </w:r>
      <w:r w:rsidR="00C14904" w:rsidRPr="0088197B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获得</w:t>
      </w:r>
      <w:r w:rsidR="00C14904" w:rsidRPr="0088197B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取得</w:t>
      </w:r>
      <w:r w:rsidR="00C14904" w:rsidRPr="0088197B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 w:rsidR="0088197B">
        <w:rPr>
          <w:rFonts w:ascii="Arial" w:eastAsia="微软雅黑" w:hAnsi="Arial" w:cs="宋体"/>
          <w:kern w:val="0"/>
          <w:sz w:val="28"/>
          <w:szCs w:val="28"/>
        </w:rPr>
        <w:t>+</w:t>
      </w:r>
      <w:r w:rsidRPr="004B248B">
        <w:rPr>
          <w:rFonts w:ascii="Arial" w:eastAsia="微软雅黑" w:hAnsi="Arial" w:cs="宋体"/>
          <w:kern w:val="0"/>
          <w:sz w:val="28"/>
          <w:szCs w:val="28"/>
        </w:rPr>
        <w:t xml:space="preserve"> sth from sth</w:t>
      </w:r>
    </w:p>
    <w:p w14:paraId="3272CDA4" w14:textId="71AC7BDE" w:rsidR="004B248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="004B248B"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使</w:t>
      </w:r>
      <w:r w:rsidR="004B248B"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="004B248B"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起源</w:t>
      </w:r>
      <w:r w:rsidRPr="0088197B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，</w:t>
      </w:r>
      <w:r w:rsidR="004B248B"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="004B248B"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使</w:t>
      </w:r>
      <w:r w:rsidR="004B248B"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="004B248B"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产生</w:t>
      </w:r>
      <w:r w:rsidRPr="0088197B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；</w:t>
      </w:r>
      <w:r>
        <w:rPr>
          <w:rFonts w:ascii="Arial" w:eastAsia="微软雅黑" w:hAnsi="Arial" w:cs="宋体"/>
          <w:kern w:val="0"/>
          <w:sz w:val="28"/>
          <w:szCs w:val="28"/>
        </w:rPr>
        <w:t>+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 from sth/ be derived from sth</w:t>
      </w:r>
    </w:p>
    <w:p w14:paraId="55E6ADF9" w14:textId="1AFA663F" w:rsidR="004B248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 w:hint="eastAsia"/>
          <w:kern w:val="0"/>
          <w:sz w:val="28"/>
          <w:szCs w:val="28"/>
        </w:rPr>
        <w:t>eg</w:t>
      </w:r>
      <w:r>
        <w:rPr>
          <w:rFonts w:ascii="Arial" w:eastAsia="微软雅黑" w:hAnsi="Arial" w:cs="宋体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He </w:t>
      </w:r>
      <w:r w:rsidR="004B248B" w:rsidRPr="004B248B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derived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great pleasure from painting.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他从绘画中得到极大的乐趣。</w:t>
      </w:r>
    </w:p>
    <w:p w14:paraId="0DAD167B" w14:textId="3497CC38" w:rsidR="004B248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Anna's strength is </w:t>
      </w:r>
      <w:r w:rsidR="004B248B" w:rsidRPr="004B248B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derived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from her parents and her sisters.</w:t>
      </w:r>
    </w:p>
    <w:p w14:paraId="0639238F" w14:textId="3E825BE8" w:rsidR="004B248B" w:rsidRPr="004B248B" w:rsidRDefault="004B248B" w:rsidP="0088197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kern w:val="0"/>
          <w:sz w:val="28"/>
          <w:szCs w:val="28"/>
        </w:rPr>
        <w:t>安娜的坚强源自于她的父母和姐姐们</w:t>
      </w:r>
    </w:p>
    <w:p w14:paraId="5915DFFE" w14:textId="40AC18F9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</w:t>
      </w:r>
      <w:proofErr w:type="gramStart"/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>orient</w:t>
      </w:r>
      <w:r w:rsidR="003117A9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</w:t>
      </w:r>
      <w:r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 xml:space="preserve">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</w:t>
      </w:r>
      <w:proofErr w:type="gramEnd"/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ˈɔːrient]</w:t>
      </w:r>
    </w:p>
    <w:p w14:paraId="3ED2D2F4" w14:textId="51EFDCFC" w:rsidR="004B248B" w:rsidRPr="004B248B" w:rsidRDefault="004B248B" w:rsidP="0088197B">
      <w:pPr>
        <w:widowControl/>
        <w:spacing w:line="440" w:lineRule="exact"/>
        <w:jc w:val="left"/>
        <w:rPr>
          <w:rFonts w:ascii="Arial" w:eastAsia="微软雅黑" w:hAnsi="Arial" w:cs="Arial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朝向</w:t>
      </w:r>
      <w:r w:rsidR="0088197B" w:rsidRPr="0088197B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倾向</w:t>
      </w:r>
      <w:r w:rsidR="0088197B" w:rsidRPr="0088197B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 xml:space="preserve">~ sb/sth </w:t>
      </w:r>
      <w:r w:rsidR="0088197B" w:rsidRPr="0088197B">
        <w:rPr>
          <w:rFonts w:ascii="Arial" w:eastAsia="微软雅黑" w:hAnsi="Arial" w:cs="Arial"/>
          <w:color w:val="001EFF"/>
          <w:kern w:val="0"/>
          <w:sz w:val="28"/>
          <w:szCs w:val="28"/>
        </w:rPr>
        <w:t xml:space="preserve">+ 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 xml:space="preserve">to/towards </w:t>
      </w:r>
      <w:r w:rsidR="0088197B" w:rsidRPr="0088197B">
        <w:rPr>
          <w:rFonts w:ascii="Arial" w:eastAsia="微软雅黑" w:hAnsi="Arial" w:cs="Arial"/>
          <w:color w:val="001EFF"/>
          <w:kern w:val="0"/>
          <w:sz w:val="28"/>
          <w:szCs w:val="28"/>
        </w:rPr>
        <w:t xml:space="preserve">+ 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st</w:t>
      </w:r>
      <w:r w:rsidR="0088197B" w:rsidRPr="0088197B">
        <w:rPr>
          <w:rFonts w:ascii="Arial" w:eastAsia="微软雅黑" w:hAnsi="Arial" w:cs="Arial"/>
          <w:color w:val="001EFF"/>
          <w:kern w:val="0"/>
          <w:sz w:val="28"/>
          <w:szCs w:val="28"/>
        </w:rPr>
        <w:t>h</w:t>
      </w:r>
      <w:r w:rsidR="0088197B" w:rsidRPr="0088197B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确定方位</w:t>
      </w:r>
      <w:r w:rsidR="0088197B" w:rsidRPr="0088197B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，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认识方向</w:t>
      </w:r>
      <w:r w:rsidR="0088197B" w:rsidRPr="0088197B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；</w:t>
      </w:r>
      <w:r w:rsidRPr="004B248B">
        <w:rPr>
          <w:rFonts w:ascii="Arial" w:eastAsia="微软雅黑" w:hAnsi="Arial" w:cs="Arial"/>
          <w:color w:val="001EFF"/>
          <w:kern w:val="0"/>
          <w:sz w:val="28"/>
          <w:szCs w:val="28"/>
        </w:rPr>
        <w:t>熟悉；适应</w:t>
      </w:r>
      <w:r w:rsidR="0088197B" w:rsidRPr="0088197B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；</w:t>
      </w:r>
    </w:p>
    <w:p w14:paraId="094AFEF9" w14:textId="77777777" w:rsidR="0088197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Our students are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oriented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towards science subjects.</w:t>
      </w:r>
    </w:p>
    <w:p w14:paraId="7A9E8A7D" w14:textId="31F46ECA" w:rsidR="004B248B" w:rsidRPr="004B248B" w:rsidRDefault="004B248B" w:rsidP="0088197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我们教的学生都是理科方向的。</w:t>
      </w:r>
    </w:p>
    <w:p w14:paraId="2F33CA95" w14:textId="5730B4A4" w:rsidR="004B248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The mountaineers found it hard to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orient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themselves in the fog.</w:t>
      </w:r>
    </w:p>
    <w:p w14:paraId="70EF82A1" w14:textId="77777777" w:rsidR="004B248B" w:rsidRPr="004B248B" w:rsidRDefault="004B248B" w:rsidP="0088197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登山者在大雾中很难辨认方向。</w:t>
      </w:r>
    </w:p>
    <w:p w14:paraId="2F7345C9" w14:textId="2435B252" w:rsidR="004B248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You will need the time to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orient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yourself to your new way of eating.</w:t>
      </w:r>
    </w:p>
    <w:p w14:paraId="74490E0D" w14:textId="77777777" w:rsidR="004B248B" w:rsidRPr="004B248B" w:rsidRDefault="004B248B" w:rsidP="0088197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lastRenderedPageBreak/>
        <w:t>你还需要一些时间才能适应新的饮食方式。</w:t>
      </w:r>
    </w:p>
    <w:p w14:paraId="31AD075A" w14:textId="0E76DED7" w:rsidR="004B248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n.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东方</w:t>
      </w:r>
      <w:r>
        <w:rPr>
          <w:rFonts w:ascii="Arial" w:eastAsia="微软雅黑" w:hAnsi="Arial" w:cs="Arial" w:hint="eastAsia"/>
          <w:kern w:val="0"/>
          <w:sz w:val="28"/>
          <w:szCs w:val="28"/>
        </w:rPr>
        <w:t>，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远东</w:t>
      </w:r>
      <w:r>
        <w:rPr>
          <w:rFonts w:ascii="Arial" w:eastAsia="微软雅黑" w:hAnsi="Arial" w:cs="Arial" w:hint="eastAsia"/>
          <w:kern w:val="0"/>
          <w:sz w:val="28"/>
          <w:szCs w:val="28"/>
        </w:rPr>
        <w:t>，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亚洲</w:t>
      </w:r>
      <w:r>
        <w:rPr>
          <w:rFonts w:ascii="Arial" w:eastAsia="微软雅黑" w:hAnsi="Arial" w:cs="Arial" w:hint="eastAsia"/>
          <w:kern w:val="0"/>
          <w:sz w:val="28"/>
          <w:szCs w:val="28"/>
        </w:rPr>
        <w:t>，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东洋</w:t>
      </w:r>
      <w:r>
        <w:rPr>
          <w:rFonts w:ascii="Arial" w:eastAsia="微软雅黑" w:hAnsi="Arial" w:cs="Arial" w:hint="eastAsia"/>
          <w:kern w:val="0"/>
          <w:sz w:val="28"/>
          <w:szCs w:val="28"/>
        </w:rPr>
        <w:t>；</w:t>
      </w:r>
    </w:p>
    <w:p w14:paraId="3F657A12" w14:textId="2546D855" w:rsidR="0088197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adj.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东方的</w:t>
      </w:r>
      <w:r>
        <w:rPr>
          <w:rFonts w:ascii="Arial" w:eastAsia="微软雅黑" w:hAnsi="Arial" w:cs="Arial" w:hint="eastAsia"/>
          <w:kern w:val="0"/>
          <w:sz w:val="28"/>
          <w:szCs w:val="28"/>
        </w:rPr>
        <w:t>，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东洋的</w:t>
      </w:r>
      <w:r>
        <w:rPr>
          <w:rFonts w:ascii="Arial" w:eastAsia="微软雅黑" w:hAnsi="Arial" w:cs="Arial" w:hint="eastAsia"/>
          <w:kern w:val="0"/>
          <w:sz w:val="28"/>
          <w:szCs w:val="28"/>
        </w:rPr>
        <w:t>，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(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太阳等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)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上升的</w:t>
      </w:r>
      <w:r>
        <w:rPr>
          <w:rFonts w:ascii="Arial" w:eastAsia="微软雅黑" w:hAnsi="Arial" w:cs="Arial" w:hint="eastAsia"/>
          <w:kern w:val="0"/>
          <w:sz w:val="28"/>
          <w:szCs w:val="28"/>
        </w:rPr>
        <w:t>，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新生的</w:t>
      </w:r>
      <w:r>
        <w:rPr>
          <w:rFonts w:ascii="Arial" w:eastAsia="微软雅黑" w:hAnsi="Arial" w:cs="Arial" w:hint="eastAsia"/>
          <w:kern w:val="0"/>
          <w:sz w:val="28"/>
          <w:szCs w:val="28"/>
        </w:rPr>
        <w:t>；</w:t>
      </w:r>
    </w:p>
    <w:p w14:paraId="0C28CFC1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▲ impair </w:t>
      </w:r>
    </w:p>
    <w:p w14:paraId="480F761E" w14:textId="77777777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损害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;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削弱（指使情况变得更糟、价值更小等）</w:t>
      </w:r>
    </w:p>
    <w:p w14:paraId="143339F6" w14:textId="5678947C" w:rsidR="004B248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kern w:val="0"/>
          <w:sz w:val="28"/>
          <w:szCs w:val="28"/>
        </w:rPr>
        <w:t xml:space="preserve">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Consumption of alcohol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impairs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your ability to drive a car or operate machinery.</w:t>
      </w:r>
    </w:p>
    <w:p w14:paraId="0C435CC6" w14:textId="77777777" w:rsidR="004B248B" w:rsidRPr="004B248B" w:rsidRDefault="004B248B" w:rsidP="0088197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Arial"/>
          <w:kern w:val="0"/>
          <w:sz w:val="28"/>
          <w:szCs w:val="28"/>
        </w:rPr>
        <w:t>饮酒会削弱你驾驶汽车或操控机器的能力。</w:t>
      </w:r>
    </w:p>
    <w:p w14:paraId="444E36DE" w14:textId="435A03C6" w:rsidR="004B248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 xml:space="preserve">Smoking </w:t>
      </w:r>
      <w:r w:rsidR="004B248B" w:rsidRPr="004B248B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impaired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his health.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Arial"/>
          <w:kern w:val="0"/>
          <w:sz w:val="28"/>
          <w:szCs w:val="28"/>
        </w:rPr>
        <w:t>吸烟使他的健康变得更糟。</w:t>
      </w:r>
    </w:p>
    <w:p w14:paraId="079BAAF5" w14:textId="1EBDAB26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4B248B">
        <w:rPr>
          <w:rFonts w:ascii="Arial" w:eastAsia="微软雅黑" w:hAnsi="Arial" w:cs="宋体"/>
          <w:b/>
          <w:bCs/>
          <w:kern w:val="0"/>
          <w:sz w:val="32"/>
          <w:szCs w:val="32"/>
        </w:rPr>
        <w:t>▲ manifest</w:t>
      </w:r>
      <w:r w:rsidRPr="004B248B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="003117A9" w:rsidRPr="003117A9">
        <w:rPr>
          <w:rFonts w:ascii="Arial" w:eastAsia="微软雅黑" w:hAnsi="Arial" w:cs="宋体"/>
          <w:color w:val="808080" w:themeColor="background1" w:themeShade="80"/>
          <w:kern w:val="0"/>
          <w:sz w:val="24"/>
        </w:rPr>
        <w:t>[ˈmænɪfest]</w:t>
      </w:r>
    </w:p>
    <w:p w14:paraId="0F2A099B" w14:textId="597DC2EC" w:rsidR="004B248B" w:rsidRPr="004B248B" w:rsidRDefault="004B248B" w:rsidP="004B248B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表明，清楚显示（尤指情感、态度或品质）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 </w:t>
      </w:r>
      <w:r w:rsidRPr="004B248B">
        <w:rPr>
          <w:rFonts w:ascii="Arial" w:eastAsia="微软雅黑" w:hAnsi="Arial" w:cs="宋体"/>
          <w:color w:val="001EFF"/>
          <w:kern w:val="0"/>
          <w:sz w:val="28"/>
          <w:szCs w:val="28"/>
        </w:rPr>
        <w:t>显现；</w:t>
      </w:r>
    </w:p>
    <w:p w14:paraId="5ABF42AB" w14:textId="2D850B96" w:rsidR="004B248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Social tensions were </w:t>
      </w:r>
      <w:r w:rsidR="004B248B" w:rsidRPr="004B248B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manifested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in the recent political crisis.</w:t>
      </w:r>
    </w:p>
    <w:p w14:paraId="766D7F45" w14:textId="77777777" w:rsidR="004B248B" w:rsidRPr="004B248B" w:rsidRDefault="004B248B" w:rsidP="0088197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kern w:val="0"/>
          <w:sz w:val="28"/>
          <w:szCs w:val="28"/>
        </w:rPr>
        <w:t>最近的政治危机显示了社会关系的紧张。</w:t>
      </w:r>
    </w:p>
    <w:p w14:paraId="61B88282" w14:textId="7A9FACAE" w:rsidR="004B248B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kern w:val="0"/>
          <w:sz w:val="28"/>
          <w:szCs w:val="28"/>
        </w:rPr>
        <w:t xml:space="preserve">eg.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The symptoms of the disease </w:t>
      </w:r>
      <w:r w:rsidR="004B248B" w:rsidRPr="004B248B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manifested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themselves ten days later.</w:t>
      </w:r>
    </w:p>
    <w:p w14:paraId="7E73AC95" w14:textId="77777777" w:rsidR="004B248B" w:rsidRPr="004B248B" w:rsidRDefault="004B248B" w:rsidP="0088197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Arial" w:eastAsia="微软雅黑" w:hAnsi="Arial" w:cs="宋体"/>
          <w:kern w:val="0"/>
          <w:sz w:val="28"/>
          <w:szCs w:val="28"/>
        </w:rPr>
        <w:t>十天后，这种病的症状显现出来。</w:t>
      </w:r>
    </w:p>
    <w:p w14:paraId="03C39AAF" w14:textId="7E00FCF2" w:rsidR="00105009" w:rsidRPr="004B248B" w:rsidRDefault="0088197B" w:rsidP="004B248B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4B248B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 xml:space="preserve">adj. </w:t>
      </w:r>
      <w:r w:rsidR="004B248B" w:rsidRPr="004B248B">
        <w:rPr>
          <w:rFonts w:ascii="Arial" w:eastAsia="微软雅黑" w:hAnsi="Arial" w:cs="宋体"/>
          <w:kern w:val="0"/>
          <w:sz w:val="28"/>
          <w:szCs w:val="28"/>
        </w:rPr>
        <w:t>明显的</w:t>
      </w:r>
    </w:p>
    <w:sectPr w:rsidR="00105009" w:rsidRPr="004B248B" w:rsidSect="002275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58304" w14:textId="77777777" w:rsidR="00246C90" w:rsidRDefault="00246C90" w:rsidP="002275F7">
      <w:r>
        <w:separator/>
      </w:r>
    </w:p>
  </w:endnote>
  <w:endnote w:type="continuationSeparator" w:id="0">
    <w:p w14:paraId="50D61AAC" w14:textId="77777777" w:rsidR="00246C90" w:rsidRDefault="00246C90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ingFang SC">
    <w:altName w:val="﷽﷽﷽﷽﷽ǖ怀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5FE86" w14:textId="77777777" w:rsidR="00E95FE1" w:rsidRDefault="00E95F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D0A88" w14:textId="77777777" w:rsidR="00E95FE1" w:rsidRDefault="00E95F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6E0D5" w14:textId="77777777" w:rsidR="00246C90" w:rsidRDefault="00246C90" w:rsidP="002275F7">
      <w:r>
        <w:separator/>
      </w:r>
    </w:p>
  </w:footnote>
  <w:footnote w:type="continuationSeparator" w:id="0">
    <w:p w14:paraId="2BAF390B" w14:textId="77777777" w:rsidR="00246C90" w:rsidRDefault="00246C90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246C90">
    <w:pPr>
      <w:pStyle w:val="a4"/>
    </w:pPr>
    <w:r>
      <w:rPr>
        <w:noProof/>
      </w:rPr>
      <w:pict w14:anchorId="1B474A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64F65" w14:textId="77777777" w:rsidR="00000000" w:rsidRDefault="00246C90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246C90">
    <w:pPr>
      <w:pStyle w:val="a4"/>
    </w:pPr>
    <w:r>
      <w:rPr>
        <w:noProof/>
      </w:rPr>
      <w:pict w14:anchorId="786CC1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activeWritingStyle w:appName="MSWord" w:lang="en-US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43971"/>
    <w:rsid w:val="00077DAD"/>
    <w:rsid w:val="00097869"/>
    <w:rsid w:val="000B373A"/>
    <w:rsid w:val="000C74BB"/>
    <w:rsid w:val="000D4717"/>
    <w:rsid w:val="000F7F31"/>
    <w:rsid w:val="00105009"/>
    <w:rsid w:val="001A7D20"/>
    <w:rsid w:val="001D1EB0"/>
    <w:rsid w:val="001E10DE"/>
    <w:rsid w:val="001E64D9"/>
    <w:rsid w:val="002275F7"/>
    <w:rsid w:val="00246C90"/>
    <w:rsid w:val="0026184E"/>
    <w:rsid w:val="002C6E0A"/>
    <w:rsid w:val="002F3259"/>
    <w:rsid w:val="003117A9"/>
    <w:rsid w:val="00325595"/>
    <w:rsid w:val="00326EE4"/>
    <w:rsid w:val="003E5513"/>
    <w:rsid w:val="00404841"/>
    <w:rsid w:val="004B248B"/>
    <w:rsid w:val="0052153B"/>
    <w:rsid w:val="0056681A"/>
    <w:rsid w:val="005714D1"/>
    <w:rsid w:val="00581FA3"/>
    <w:rsid w:val="006D15A2"/>
    <w:rsid w:val="006D53C6"/>
    <w:rsid w:val="006E13D3"/>
    <w:rsid w:val="006E304E"/>
    <w:rsid w:val="0070080E"/>
    <w:rsid w:val="007124DC"/>
    <w:rsid w:val="00722127"/>
    <w:rsid w:val="00735B1C"/>
    <w:rsid w:val="00772BC1"/>
    <w:rsid w:val="007B7D7F"/>
    <w:rsid w:val="007D6AE2"/>
    <w:rsid w:val="007E21FF"/>
    <w:rsid w:val="007F04EC"/>
    <w:rsid w:val="007F6703"/>
    <w:rsid w:val="0088163F"/>
    <w:rsid w:val="0088197B"/>
    <w:rsid w:val="0098553A"/>
    <w:rsid w:val="009B3DE6"/>
    <w:rsid w:val="009D573A"/>
    <w:rsid w:val="00A036E2"/>
    <w:rsid w:val="00A34847"/>
    <w:rsid w:val="00A3734F"/>
    <w:rsid w:val="00AB4A68"/>
    <w:rsid w:val="00B14836"/>
    <w:rsid w:val="00B159FA"/>
    <w:rsid w:val="00BB77E4"/>
    <w:rsid w:val="00C0351F"/>
    <w:rsid w:val="00C14904"/>
    <w:rsid w:val="00C20590"/>
    <w:rsid w:val="00C5519B"/>
    <w:rsid w:val="00C9528A"/>
    <w:rsid w:val="00CA69D7"/>
    <w:rsid w:val="00D63633"/>
    <w:rsid w:val="00D87031"/>
    <w:rsid w:val="00DB0FAF"/>
    <w:rsid w:val="00DE17B4"/>
    <w:rsid w:val="00E71644"/>
    <w:rsid w:val="00E92A1C"/>
    <w:rsid w:val="00E95FE1"/>
    <w:rsid w:val="00EA07D6"/>
    <w:rsid w:val="00F2601D"/>
    <w:rsid w:val="00F371B1"/>
    <w:rsid w:val="00F37318"/>
    <w:rsid w:val="00F63BA1"/>
    <w:rsid w:val="00F8498C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yi.baidu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fanyi.baidu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9</TotalTime>
  <Pages>6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2022-10-02T13:06:00Z</cp:lastPrinted>
  <dcterms:created xsi:type="dcterms:W3CDTF">2022-10-02T13:06:00Z</dcterms:created>
  <dcterms:modified xsi:type="dcterms:W3CDTF">2023-02-05T04:12:00Z</dcterms:modified>
</cp:coreProperties>
</file>