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28E7E5C8" w:rsidR="00772BC1" w:rsidRPr="007B6093" w:rsidRDefault="002C6E0A" w:rsidP="007B6093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</w:pPr>
      <w:r w:rsidRPr="007B6093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Advanced Vocabulary S</w:t>
      </w:r>
      <w:r w:rsidR="004B248B" w:rsidRPr="007B6093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0</w:t>
      </w:r>
      <w:r w:rsidR="00A26EE1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5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1849"/>
        <w:gridCol w:w="567"/>
        <w:gridCol w:w="7371"/>
      </w:tblGrid>
      <w:tr w:rsidR="00193F81" w:rsidRPr="007B6093" w14:paraId="3D09F3B3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08884751" w14:textId="07E54C9B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49" w:type="dxa"/>
            <w:vAlign w:val="center"/>
          </w:tcPr>
          <w:p w14:paraId="6F249BE8" w14:textId="65BC1667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displace</w:t>
            </w:r>
          </w:p>
        </w:tc>
        <w:tc>
          <w:tcPr>
            <w:tcW w:w="567" w:type="dxa"/>
            <w:vAlign w:val="center"/>
          </w:tcPr>
          <w:p w14:paraId="7D771F23" w14:textId="12DBE49A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5DF28CA1" w14:textId="7FD459BC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取代，置换；迫使</w:t>
            </w:r>
            <w:r w:rsidRPr="000D5271">
              <w:rPr>
                <w:rFonts w:ascii="PingFang SC" w:eastAsia="PingFang SC" w:cs="PingFang SC"/>
                <w:color w:val="000000" w:themeColor="text1"/>
                <w:kern w:val="0"/>
                <w:sz w:val="28"/>
                <w:szCs w:val="28"/>
              </w:rPr>
              <w:t>...</w:t>
            </w:r>
            <w:r w:rsidRPr="000D5271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离开家园，迫使</w:t>
            </w:r>
            <w:r w:rsidRPr="000D5271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背井离乡；</w:t>
            </w:r>
          </w:p>
        </w:tc>
      </w:tr>
      <w:tr w:rsidR="00193F81" w:rsidRPr="007B6093" w14:paraId="615772FF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41D6F37E" w14:textId="423916F1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49" w:type="dxa"/>
            <w:vAlign w:val="center"/>
          </w:tcPr>
          <w:p w14:paraId="6E47FDF7" w14:textId="523D712F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incorporate</w:t>
            </w:r>
          </w:p>
        </w:tc>
        <w:tc>
          <w:tcPr>
            <w:tcW w:w="567" w:type="dxa"/>
            <w:vAlign w:val="center"/>
          </w:tcPr>
          <w:p w14:paraId="6561DDEC" w14:textId="02C0AF6C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768B8418" w14:textId="026D3AF2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包含，吸收；使并入，把</w:t>
            </w:r>
            <w:r w:rsidRPr="000D5271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合并；</w:t>
            </w:r>
          </w:p>
        </w:tc>
      </w:tr>
      <w:tr w:rsidR="00193F81" w:rsidRPr="007B6093" w14:paraId="04D618C3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72E3783A" w14:textId="4A6444BF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49" w:type="dxa"/>
            <w:vAlign w:val="center"/>
          </w:tcPr>
          <w:p w14:paraId="1B882FE0" w14:textId="262E0A2D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render</w:t>
            </w:r>
          </w:p>
        </w:tc>
        <w:tc>
          <w:tcPr>
            <w:tcW w:w="567" w:type="dxa"/>
            <w:vAlign w:val="center"/>
          </w:tcPr>
          <w:p w14:paraId="13EA89E7" w14:textId="72B324D8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27B9253B" w14:textId="47E31C71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使成为，使变得；提供，回报；递交，呈献；</w:t>
            </w:r>
          </w:p>
        </w:tc>
      </w:tr>
      <w:tr w:rsidR="00193F81" w:rsidRPr="007B6093" w14:paraId="15EE575C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24809987" w14:textId="2970344A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49" w:type="dxa"/>
            <w:vAlign w:val="center"/>
          </w:tcPr>
          <w:p w14:paraId="748E9BB8" w14:textId="46589FF9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testify</w:t>
            </w:r>
          </w:p>
        </w:tc>
        <w:tc>
          <w:tcPr>
            <w:tcW w:w="567" w:type="dxa"/>
            <w:vAlign w:val="center"/>
          </w:tcPr>
          <w:p w14:paraId="6CE59C0E" w14:textId="7642810E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3FA0C690" w14:textId="4B85D981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作证；证实，证明；</w:t>
            </w:r>
          </w:p>
        </w:tc>
      </w:tr>
      <w:tr w:rsidR="00193F81" w:rsidRPr="007B6093" w14:paraId="1BA24823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739A1E1D" w14:textId="4CCA4827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49" w:type="dxa"/>
            <w:vAlign w:val="center"/>
          </w:tcPr>
          <w:p w14:paraId="7A82397D" w14:textId="38968D82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surge</w:t>
            </w:r>
          </w:p>
        </w:tc>
        <w:tc>
          <w:tcPr>
            <w:tcW w:w="567" w:type="dxa"/>
            <w:vAlign w:val="center"/>
          </w:tcPr>
          <w:p w14:paraId="072E43DF" w14:textId="6EBD4660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14EE78F0" w14:textId="07E2C756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涌，汹涌，涌动；急剧上升，激增；使强烈地感到；</w:t>
            </w:r>
          </w:p>
        </w:tc>
      </w:tr>
      <w:tr w:rsidR="00193F81" w:rsidRPr="007B6093" w14:paraId="68127632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3BB61BFD" w14:textId="5E205FF3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849" w:type="dxa"/>
            <w:vAlign w:val="center"/>
          </w:tcPr>
          <w:p w14:paraId="545C985E" w14:textId="05F41F4E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violate</w:t>
            </w:r>
          </w:p>
        </w:tc>
        <w:tc>
          <w:tcPr>
            <w:tcW w:w="567" w:type="dxa"/>
            <w:vAlign w:val="center"/>
          </w:tcPr>
          <w:p w14:paraId="76BC8B6C" w14:textId="2E949F7C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3A3D988F" w14:textId="6CE89B7F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违反，违背；侵犯，搅扰；亵渎，污损；强奸，奸污；</w:t>
            </w:r>
          </w:p>
        </w:tc>
      </w:tr>
      <w:tr w:rsidR="00193F81" w:rsidRPr="007B6093" w14:paraId="2F0A6F13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274D4A9C" w14:textId="2B0AA616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849" w:type="dxa"/>
            <w:vAlign w:val="center"/>
          </w:tcPr>
          <w:p w14:paraId="5B341278" w14:textId="1AC21CCD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retrieve</w:t>
            </w:r>
          </w:p>
        </w:tc>
        <w:tc>
          <w:tcPr>
            <w:tcW w:w="567" w:type="dxa"/>
            <w:vAlign w:val="center"/>
          </w:tcPr>
          <w:p w14:paraId="06AD3962" w14:textId="164443DE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3E7F2710" w14:textId="168AD28C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取回，索回；检索数据；扭转颓势，挽回，找回；</w:t>
            </w:r>
          </w:p>
        </w:tc>
      </w:tr>
      <w:tr w:rsidR="00193F81" w:rsidRPr="007B6093" w14:paraId="150A6BAC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3E53F2B6" w14:textId="40D3DD2E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849" w:type="dxa"/>
            <w:vAlign w:val="center"/>
          </w:tcPr>
          <w:p w14:paraId="3592FC8C" w14:textId="200560E4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pledge</w:t>
            </w:r>
          </w:p>
        </w:tc>
        <w:tc>
          <w:tcPr>
            <w:tcW w:w="567" w:type="dxa"/>
            <w:vAlign w:val="center"/>
          </w:tcPr>
          <w:p w14:paraId="103034D0" w14:textId="0429E5B5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2466C118" w14:textId="579405FC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保证给予，正式承诺；使保证，使发誓；</w:t>
            </w:r>
          </w:p>
        </w:tc>
      </w:tr>
      <w:tr w:rsidR="00193F81" w:rsidRPr="007B6093" w14:paraId="0BF6B33B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4BD15091" w14:textId="1B78266F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849" w:type="dxa"/>
            <w:vAlign w:val="center"/>
          </w:tcPr>
          <w:p w14:paraId="380CB586" w14:textId="2C7A9474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discipline</w:t>
            </w:r>
          </w:p>
        </w:tc>
        <w:tc>
          <w:tcPr>
            <w:tcW w:w="567" w:type="dxa"/>
            <w:vAlign w:val="center"/>
          </w:tcPr>
          <w:p w14:paraId="482311B2" w14:textId="59091155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046AB036" w14:textId="2205DDE6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训练，训导，管教；自我控制，严格要求；</w:t>
            </w:r>
            <w:r w:rsidRPr="000D5271">
              <w:rPr>
                <w:rFonts w:ascii="Times" w:eastAsia="PingFang SC" w:hAnsi="Times" w:cs="Times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0D5271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惩罚，处罚；</w:t>
            </w:r>
          </w:p>
        </w:tc>
      </w:tr>
      <w:tr w:rsidR="00193F81" w:rsidRPr="007B6093" w14:paraId="26E3FD60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124686F9" w14:textId="65E50145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49" w:type="dxa"/>
            <w:vAlign w:val="center"/>
          </w:tcPr>
          <w:p w14:paraId="36B4BC33" w14:textId="46C480B3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constitute</w:t>
            </w:r>
          </w:p>
        </w:tc>
        <w:tc>
          <w:tcPr>
            <w:tcW w:w="567" w:type="dxa"/>
            <w:vAlign w:val="center"/>
          </w:tcPr>
          <w:p w14:paraId="21115F8D" w14:textId="142FDF33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328B590C" w14:textId="4470AF76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组成，构成；成立，设立；是，被算作；</w:t>
            </w:r>
          </w:p>
        </w:tc>
      </w:tr>
      <w:tr w:rsidR="00193F81" w:rsidRPr="007B6093" w14:paraId="4B08C4B4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137C0174" w14:textId="605F78D5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849" w:type="dxa"/>
            <w:vAlign w:val="center"/>
          </w:tcPr>
          <w:p w14:paraId="17506DC0" w14:textId="7F890B13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cling</w:t>
            </w:r>
          </w:p>
        </w:tc>
        <w:tc>
          <w:tcPr>
            <w:tcW w:w="567" w:type="dxa"/>
            <w:vAlign w:val="center"/>
          </w:tcPr>
          <w:p w14:paraId="229E4E0A" w14:textId="50A69908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2E248B82" w14:textId="7B6C6850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抓紧，紧握，紧抱；粘住，附着；依恋，依附；</w:t>
            </w:r>
          </w:p>
        </w:tc>
      </w:tr>
      <w:tr w:rsidR="00193F81" w:rsidRPr="007B6093" w14:paraId="5534AE3E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2A6F1C5C" w14:textId="1FA6E20C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849" w:type="dxa"/>
            <w:vAlign w:val="center"/>
          </w:tcPr>
          <w:p w14:paraId="039FCFA4" w14:textId="4E9ED71B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caution</w:t>
            </w:r>
          </w:p>
        </w:tc>
        <w:tc>
          <w:tcPr>
            <w:tcW w:w="567" w:type="dxa"/>
            <w:vAlign w:val="center"/>
          </w:tcPr>
          <w:p w14:paraId="43AFD0EF" w14:textId="420F6A71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4AEF30EC" w14:textId="2EFB11C5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警告，告诫，提醒；</w:t>
            </w:r>
          </w:p>
        </w:tc>
      </w:tr>
      <w:tr w:rsidR="00193F81" w:rsidRPr="007B6093" w14:paraId="43B4A359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610D5890" w14:textId="51AB8B82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849" w:type="dxa"/>
            <w:vAlign w:val="center"/>
          </w:tcPr>
          <w:p w14:paraId="580B768F" w14:textId="5D5C3395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stem</w:t>
            </w:r>
          </w:p>
        </w:tc>
        <w:tc>
          <w:tcPr>
            <w:tcW w:w="567" w:type="dxa"/>
            <w:vAlign w:val="center"/>
          </w:tcPr>
          <w:p w14:paraId="3188228D" w14:textId="4208F9CB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4EA24EC4" w14:textId="2CDE9648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阻止，封堵，遏止；</w:t>
            </w:r>
          </w:p>
        </w:tc>
      </w:tr>
      <w:tr w:rsidR="00193F81" w:rsidRPr="007B6093" w14:paraId="4AA2C438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03EB67A0" w14:textId="370DAFE7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849" w:type="dxa"/>
            <w:vAlign w:val="center"/>
          </w:tcPr>
          <w:p w14:paraId="78F313E1" w14:textId="1FF98E7F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reckon</w:t>
            </w:r>
          </w:p>
        </w:tc>
        <w:tc>
          <w:tcPr>
            <w:tcW w:w="567" w:type="dxa"/>
            <w:vAlign w:val="center"/>
          </w:tcPr>
          <w:p w14:paraId="7F6E80BF" w14:textId="390CAB9A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4D4E29B4" w14:textId="1B1669DB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想，认为；被认为，被看作；料想，预计；估算，估计；</w:t>
            </w:r>
          </w:p>
        </w:tc>
      </w:tr>
      <w:tr w:rsidR="00193F81" w:rsidRPr="007B6093" w14:paraId="53060EB8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614E6C69" w14:textId="5FBD8AD8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49" w:type="dxa"/>
            <w:vAlign w:val="center"/>
          </w:tcPr>
          <w:p w14:paraId="18A1F0B5" w14:textId="768CE1B2" w:rsidR="00193F81" w:rsidRPr="00193F81" w:rsidRDefault="00193F81" w:rsidP="00193F81">
            <w:pPr>
              <w:widowControl/>
              <w:spacing w:line="276" w:lineRule="auto"/>
              <w:ind w:firstLineChars="50" w:firstLine="140"/>
              <w:jc w:val="center"/>
              <w:rPr>
                <w:rFonts w:ascii="Arial" w:eastAsia="微软雅黑" w:hAnsi="Arial" w:cs="宋体"/>
                <w:b/>
                <w:bCs/>
                <w:color w:val="1108FA"/>
                <w:kern w:val="0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assist</w:t>
            </w:r>
          </w:p>
        </w:tc>
        <w:tc>
          <w:tcPr>
            <w:tcW w:w="567" w:type="dxa"/>
            <w:vAlign w:val="center"/>
          </w:tcPr>
          <w:p w14:paraId="58B30EE7" w14:textId="7F5A3F40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684FA8A7" w14:textId="29FAEB42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帮助，协助，援助；促进；</w:t>
            </w:r>
          </w:p>
        </w:tc>
      </w:tr>
      <w:tr w:rsidR="00193F81" w:rsidRPr="007B6093" w14:paraId="2B312BB7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2A6F92F2" w14:textId="1CE365DA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849" w:type="dxa"/>
            <w:vAlign w:val="center"/>
          </w:tcPr>
          <w:p w14:paraId="1565092F" w14:textId="4FE231F4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exclude</w:t>
            </w:r>
          </w:p>
        </w:tc>
        <w:tc>
          <w:tcPr>
            <w:tcW w:w="567" w:type="dxa"/>
            <w:vAlign w:val="center"/>
          </w:tcPr>
          <w:p w14:paraId="7E607D04" w14:textId="288DF15B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56A8F7A4" w14:textId="5C6E9610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不包括；把</w:t>
            </w:r>
            <w:r w:rsidRPr="000D5271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排斥在外；认为</w:t>
            </w:r>
            <w:r w:rsidRPr="000D5271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不可能；</w:t>
            </w:r>
          </w:p>
        </w:tc>
      </w:tr>
      <w:tr w:rsidR="00193F81" w:rsidRPr="007B6093" w14:paraId="3FA1D15D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1866DCDB" w14:textId="7B7EAC5F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849" w:type="dxa"/>
            <w:vAlign w:val="center"/>
          </w:tcPr>
          <w:p w14:paraId="3D337B13" w14:textId="165AE974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trigger</w:t>
            </w:r>
          </w:p>
        </w:tc>
        <w:tc>
          <w:tcPr>
            <w:tcW w:w="567" w:type="dxa"/>
            <w:vAlign w:val="center"/>
          </w:tcPr>
          <w:p w14:paraId="193E5F4B" w14:textId="169B96BD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08DA7406" w14:textId="6D6CBE38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发动，引起，触发；开动，起动；</w:t>
            </w:r>
          </w:p>
        </w:tc>
      </w:tr>
      <w:tr w:rsidR="00193F81" w:rsidRPr="007B6093" w14:paraId="27507647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3DE9A5B1" w14:textId="5E2CAF90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849" w:type="dxa"/>
            <w:vAlign w:val="center"/>
          </w:tcPr>
          <w:p w14:paraId="47864706" w14:textId="729842E6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extract</w:t>
            </w:r>
          </w:p>
        </w:tc>
        <w:tc>
          <w:tcPr>
            <w:tcW w:w="567" w:type="dxa"/>
            <w:vAlign w:val="center"/>
          </w:tcPr>
          <w:p w14:paraId="3EEBFEE6" w14:textId="727CA574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7E9EA5ED" w14:textId="0EBA8469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提取，取出；索取，设法得到；选取，摘录，选录；</w:t>
            </w:r>
          </w:p>
        </w:tc>
      </w:tr>
      <w:tr w:rsidR="00193F81" w:rsidRPr="007B6093" w14:paraId="6F0BCED8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54D63AF6" w14:textId="1D783A1F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849" w:type="dxa"/>
            <w:vAlign w:val="center"/>
          </w:tcPr>
          <w:p w14:paraId="39A0DFE9" w14:textId="2544293A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compel</w:t>
            </w:r>
          </w:p>
        </w:tc>
        <w:tc>
          <w:tcPr>
            <w:tcW w:w="567" w:type="dxa"/>
            <w:vAlign w:val="center"/>
          </w:tcPr>
          <w:p w14:paraId="7680FD5B" w14:textId="09B39F6F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4D847F13" w14:textId="6C09A5BE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强迫，迫使，使必须；</w:t>
            </w:r>
          </w:p>
        </w:tc>
      </w:tr>
      <w:tr w:rsidR="00193F81" w:rsidRPr="007B6093" w14:paraId="6727E853" w14:textId="77777777" w:rsidTr="00193F81">
        <w:trPr>
          <w:trHeight w:val="680"/>
        </w:trPr>
        <w:tc>
          <w:tcPr>
            <w:tcW w:w="695" w:type="dxa"/>
            <w:vAlign w:val="center"/>
          </w:tcPr>
          <w:p w14:paraId="330B3798" w14:textId="7D249C60" w:rsidR="00193F81" w:rsidRPr="007B6093" w:rsidRDefault="00193F81" w:rsidP="00193F81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49" w:type="dxa"/>
            <w:vAlign w:val="center"/>
          </w:tcPr>
          <w:p w14:paraId="50609743" w14:textId="4BD2E2A9" w:rsidR="00193F81" w:rsidRPr="00193F81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193F81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8"/>
              </w:rPr>
              <w:t>impose</w:t>
            </w:r>
          </w:p>
        </w:tc>
        <w:tc>
          <w:tcPr>
            <w:tcW w:w="567" w:type="dxa"/>
            <w:vAlign w:val="center"/>
          </w:tcPr>
          <w:p w14:paraId="6D7CAEA5" w14:textId="71047933" w:rsidR="00193F81" w:rsidRPr="007B6093" w:rsidRDefault="00193F81" w:rsidP="00193F81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7B609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371" w:type="dxa"/>
          </w:tcPr>
          <w:p w14:paraId="6344F2EA" w14:textId="2CE7D72F" w:rsidR="00193F81" w:rsidRPr="000D5271" w:rsidRDefault="00193F81" w:rsidP="000D5271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5271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推行，采用；迫使，把</w:t>
            </w:r>
            <w:r w:rsidRPr="000D5271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0D5271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强加于；使遭受，使接受；</w:t>
            </w:r>
          </w:p>
        </w:tc>
      </w:tr>
    </w:tbl>
    <w:p w14:paraId="44DD5CAD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lastRenderedPageBreak/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displace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[d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s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ple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s] </w:t>
      </w:r>
    </w:p>
    <w:p w14:paraId="7B393FA5" w14:textId="363B849B" w:rsidR="007B6093" w:rsidRPr="007B6093" w:rsidRDefault="00DC1AEC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v.</w:t>
      </w:r>
      <w:r w:rsidRPr="00DC1AEC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</w:t>
      </w:r>
      <w:r w:rsidR="007B6093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取代，替代，置换；</w:t>
      </w:r>
    </w:p>
    <w:p w14:paraId="5E4BA53C" w14:textId="53C54AAD" w:rsidR="007B6093" w:rsidRPr="007B6093" w:rsidRDefault="000D527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Gradually factory workers have been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displaced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by machines.</w:t>
      </w:r>
    </w:p>
    <w:p w14:paraId="170ED839" w14:textId="5918C8B7" w:rsid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Arial"/>
          <w:color w:val="000000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工厂的工人已逐渐被机器取代。</w:t>
      </w:r>
    </w:p>
    <w:p w14:paraId="26D8F3CB" w14:textId="5B1D8A0C" w:rsidR="000D5271" w:rsidRPr="007B6093" w:rsidRDefault="000D527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②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迫使（某人）离开家园，迫使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背井离乡；</w:t>
      </w:r>
    </w:p>
    <w:p w14:paraId="5463751C" w14:textId="60C939F0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Around 10 000 people have been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displaced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by the fighting.</w:t>
      </w:r>
    </w:p>
    <w:p w14:paraId="0690A8F7" w14:textId="22C09414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大约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1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万人因战争而背井离乡。</w:t>
      </w:r>
    </w:p>
    <w:p w14:paraId="76AEAD85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incorporate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n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k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ɔː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p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ə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re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t]</w:t>
      </w:r>
    </w:p>
    <w:p w14:paraId="2643C473" w14:textId="6D1B70FC" w:rsidR="007B6093" w:rsidRPr="007B6093" w:rsidRDefault="00DC1AEC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vt.</w:t>
      </w:r>
      <w:r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包含，吸收；</w:t>
      </w:r>
    </w:p>
    <w:p w14:paraId="10D43072" w14:textId="677F8BD8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new cars will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incorporate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 number of major improvements.</w:t>
      </w:r>
    </w:p>
    <w:p w14:paraId="37532F86" w14:textId="1313839C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新款汽车会有若干重大改进。</w:t>
      </w:r>
    </w:p>
    <w:p w14:paraId="0D5304AB" w14:textId="5CE03CB6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使并入，把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合并；</w:t>
      </w:r>
    </w:p>
    <w:p w14:paraId="66E84EB5" w14:textId="77ACC2BA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agreement would allow the rebels to be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incorporated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into a new national police force.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协议将允许把叛军收编入一支新的国家警备部队。</w:t>
      </w:r>
    </w:p>
    <w:p w14:paraId="792053B6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render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rend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ə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(r)]</w:t>
      </w:r>
    </w:p>
    <w:p w14:paraId="683864C7" w14:textId="745E58BF" w:rsidR="007B6093" w:rsidRPr="007B6093" w:rsidRDefault="00DC1AEC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v.</w:t>
      </w:r>
      <w:r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使成为，使变得，使处于某状态（</w:t>
      </w:r>
      <w:r w:rsidR="007B6093"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make/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cause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）</w:t>
      </w:r>
      <w:r w:rsidR="007B6093"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;</w:t>
      </w:r>
    </w:p>
    <w:p w14:paraId="567F0347" w14:textId="6CC01B8B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render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sth harmless/useless/ineffective</w:t>
      </w:r>
    </w:p>
    <w:p w14:paraId="61ADA497" w14:textId="20ED874E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使某事物无害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/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无用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/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无效</w:t>
      </w:r>
    </w:p>
    <w:p w14:paraId="5D9020FA" w14:textId="364D0DDE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提供，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给予，回报（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give/provide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）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;</w:t>
      </w:r>
    </w:p>
    <w:p w14:paraId="7D4DF4C7" w14:textId="1BB5D6C5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They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rendered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assistance to the disaster victims.</w:t>
      </w:r>
    </w:p>
    <w:p w14:paraId="32B46DF4" w14:textId="29FCFE03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他们给灾民提供了援助</w:t>
      </w:r>
    </w:p>
    <w:p w14:paraId="4EEB06A0" w14:textId="623ACCCE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③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递交，呈献，提交</w:t>
      </w:r>
      <w:r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>（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present</w:t>
      </w:r>
      <w:r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>）</w:t>
      </w:r>
      <w:r w:rsidRPr="007B6093">
        <w:rPr>
          <w:rFonts w:ascii="Arial" w:eastAsia="微软雅黑" w:hAnsi="Arial" w:cs="宋体"/>
          <w:color w:val="1108FA"/>
          <w:kern w:val="0"/>
          <w:sz w:val="28"/>
          <w:szCs w:val="28"/>
        </w:rPr>
        <w:t>；</w:t>
      </w:r>
    </w:p>
    <w:p w14:paraId="296A11ED" w14:textId="068DA900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committee was asked to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render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 report on the housing situation.</w:t>
      </w:r>
    </w:p>
    <w:p w14:paraId="653E76DB" w14:textId="03990C7E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要求委员会提交一份有关住房情况的报告。</w:t>
      </w:r>
    </w:p>
    <w:p w14:paraId="28628D85" w14:textId="64C88EA0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Cambria Math" w:eastAsia="微软雅黑" w:hAnsi="Cambria Math" w:cs="Cambria Math"/>
          <w:color w:val="000000"/>
          <w:kern w:val="0"/>
          <w:sz w:val="28"/>
          <w:szCs w:val="28"/>
        </w:rPr>
        <w:t>④</w:t>
      </w:r>
      <w:r>
        <w:rPr>
          <w:rFonts w:ascii="Cambria Math" w:eastAsia="微软雅黑" w:hAnsi="Cambria Math" w:cs="Cambria Math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v.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翻译，表达，表演，演示；</w:t>
      </w:r>
    </w:p>
    <w:p w14:paraId="67DBF89D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testify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test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fa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]</w:t>
      </w:r>
    </w:p>
    <w:p w14:paraId="7CDD7BF1" w14:textId="60043DA9" w:rsidR="007B6093" w:rsidRPr="007B6093" w:rsidRDefault="00DC1AEC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v.</w:t>
      </w:r>
      <w:r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（尤指出庭）作证</w:t>
      </w:r>
      <w:r w:rsidR="007B6093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；</w:t>
      </w:r>
    </w:p>
    <w:p w14:paraId="57E8D5BE" w14:textId="40E3C543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She refused to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testify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against her husband.</w:t>
      </w:r>
    </w:p>
    <w:p w14:paraId="1A5CCA58" w14:textId="7D1364EB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她拒绝出庭作证指控丈夫。</w:t>
      </w:r>
    </w:p>
    <w:p w14:paraId="74CB5028" w14:textId="43B7FFCE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证实，证明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(that)</w:t>
      </w:r>
    </w:p>
    <w:p w14:paraId="3F1663D2" w14:textId="567B3226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F14C47"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I</w:t>
      </w:r>
      <w:r w:rsidR="00F14C47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can</w:t>
      </w:r>
      <w:r w:rsidR="00F14C47" w:rsidRPr="00F14C4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</w:t>
      </w:r>
      <w:r w:rsidR="00F14C47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testify</w:t>
      </w:r>
      <w:r w:rsidR="00F14C4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that</w:t>
      </w:r>
      <w:r w:rsidR="00F14C47" w:rsidRPr="00F14C4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she is right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F14C47"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我可以证明她是正确的。</w:t>
      </w:r>
    </w:p>
    <w:p w14:paraId="590053B1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lastRenderedPageBreak/>
        <w:t>▷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testify to sth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作为某事的证明，表明，说明；</w:t>
      </w:r>
    </w:p>
    <w:p w14:paraId="7C97966C" w14:textId="233CD03F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The film testifies to the courage of ordinary people during the war.</w:t>
      </w:r>
    </w:p>
    <w:p w14:paraId="5E72A75E" w14:textId="6F0DB4BC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这部电影表明老百姓在战争期间的英勇行为。</w:t>
      </w:r>
    </w:p>
    <w:p w14:paraId="6F8B9DFB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surge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[s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ɜː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d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ʒ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] </w:t>
      </w:r>
    </w:p>
    <w:p w14:paraId="5A38A868" w14:textId="4083A5DA" w:rsidR="007B6093" w:rsidRPr="007B6093" w:rsidRDefault="00DC1AEC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v</w:t>
      </w: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i</w:t>
      </w:r>
      <w:r w:rsidRPr="007B6093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.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</w:t>
      </w:r>
      <w:r w:rsidR="007B6093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涌，汹涌，涌动；</w:t>
      </w:r>
    </w:p>
    <w:p w14:paraId="33763265" w14:textId="62869B32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Flood waters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surged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into their homes.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洪水涌进了他们的房子。</w:t>
      </w:r>
    </w:p>
    <w:p w14:paraId="58781CCA" w14:textId="0D6D5762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② </w:t>
      </w:r>
      <w:r w:rsidR="00020437" w:rsidRPr="00020437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（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物价、利润等</w:t>
      </w:r>
      <w:r w:rsidR="00020437" w:rsidRPr="00020437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）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急剧上升，飞涨，激增；</w:t>
      </w:r>
    </w:p>
    <w:p w14:paraId="68536FDE" w14:textId="02693AFE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Share prices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surged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股价猛涨。</w:t>
      </w:r>
    </w:p>
    <w:p w14:paraId="2BE60732" w14:textId="279A194B" w:rsidR="000D5271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③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使强烈地感到</w:t>
      </w:r>
      <w:r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；</w:t>
      </w:r>
    </w:p>
    <w:p w14:paraId="75658712" w14:textId="68FC2360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Relief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surged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through her.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她顿觉宽慰。</w:t>
      </w:r>
    </w:p>
    <w:p w14:paraId="52FBB772" w14:textId="2AA44525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 n.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（感情的）突发，（数量的）</w:t>
      </w:r>
      <w:r w:rsidR="000D5271"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激增</w:t>
      </w:r>
      <w:r w:rsidRPr="007B6093"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；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一大批；奔涌向前，突然的向上运动；</w:t>
      </w:r>
    </w:p>
    <w:p w14:paraId="1DB97EA3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violate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va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ɪə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le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t] </w:t>
      </w:r>
    </w:p>
    <w:p w14:paraId="703BEE1B" w14:textId="0DD37E79" w:rsidR="007B6093" w:rsidRPr="007B6093" w:rsidRDefault="000D5271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vt.</w:t>
      </w:r>
      <w:r>
        <w:rPr>
          <w:rFonts w:ascii="Arial" w:eastAsia="微软雅黑" w:hAnsi="Arial" w:cs="宋体"/>
          <w:color w:val="1108FA"/>
          <w:kern w:val="0"/>
          <w:sz w:val="28"/>
          <w:szCs w:val="28"/>
        </w:rPr>
        <w:t xml:space="preserve"> </w:t>
      </w:r>
      <w:r w:rsidR="00020437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违反，违犯，违背（法律、协议等）</w:t>
      </w:r>
      <w:r w:rsidR="00020437" w:rsidRPr="00020437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；</w:t>
      </w:r>
    </w:p>
    <w:p w14:paraId="66774E18" w14:textId="323C47B3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violate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international law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违反国际法</w:t>
      </w: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。</w:t>
      </w:r>
    </w:p>
    <w:p w14:paraId="09FBE901" w14:textId="5971DF92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②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侵犯（隐私等），使人不得安宁，搅扰；</w:t>
      </w:r>
    </w:p>
    <w:p w14:paraId="396E16AE" w14:textId="77777777" w:rsidR="00020437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She accused the press photographers of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violating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her privacy.</w:t>
      </w:r>
    </w:p>
    <w:p w14:paraId="0260B2D0" w14:textId="4F68D4F2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她指责新闻摄影记者侵犯了她的隐私。</w:t>
      </w:r>
    </w:p>
    <w:p w14:paraId="52B88631" w14:textId="4F55F50C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③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亵渎，污损（神圣之地）；强奸，奸污；</w:t>
      </w:r>
    </w:p>
    <w:p w14:paraId="0C00DB3A" w14:textId="12EEB910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violate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a grave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亵渎坟墓</w:t>
      </w:r>
    </w:p>
    <w:p w14:paraId="17E6E6E3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retrieve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[r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tri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ː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v]</w:t>
      </w:r>
    </w:p>
    <w:p w14:paraId="10344964" w14:textId="49855822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vt.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取回，索回；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~ sth (from sb/sth)</w:t>
      </w:r>
    </w:p>
    <w:p w14:paraId="5AF86B11" w14:textId="0655E690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She bent 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retrieve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her comb from the floor.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她弯腰从地上捡起她的梳子。</w:t>
      </w:r>
    </w:p>
    <w:p w14:paraId="62AC126C" w14:textId="165ABD3F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police have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retrieve</w:t>
      </w:r>
      <w:r w:rsidR="000B4E00" w:rsidRPr="00F14C47">
        <w:rPr>
          <w:rFonts w:ascii="Arial" w:eastAsia="微软雅黑" w:hAnsi="Arial" w:cs="Arial" w:hint="eastAsia"/>
          <w:color w:val="FF0000"/>
          <w:kern w:val="0"/>
          <w:sz w:val="28"/>
          <w:szCs w:val="28"/>
        </w:rPr>
        <w:t>d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the stolen money.</w:t>
      </w:r>
      <w:r w:rsidR="00304FC9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警方已经追回了被盗钱款。</w:t>
      </w:r>
    </w:p>
    <w:p w14:paraId="7E4BB6D0" w14:textId="20AF364F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②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检索数据</w:t>
      </w:r>
      <w:r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；</w:t>
      </w:r>
    </w:p>
    <w:p w14:paraId="5E205BB6" w14:textId="09B521E8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retrieve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information from the database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从数据库检索资料</w:t>
      </w: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。</w:t>
      </w:r>
    </w:p>
    <w:p w14:paraId="1A6B4390" w14:textId="7D09D0FE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③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扭转颓势，挽回，找回；</w:t>
      </w:r>
    </w:p>
    <w:p w14:paraId="66E9ABAF" w14:textId="77777777" w:rsidR="000B4E00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You can only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retrieve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the situation by apologizing.</w:t>
      </w:r>
    </w:p>
    <w:p w14:paraId="7D160C2B" w14:textId="2D6C57BB" w:rsidR="007B6093" w:rsidRPr="007B6093" w:rsidRDefault="000B4E00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你只有道歉才能挽回这个局面。</w:t>
      </w:r>
    </w:p>
    <w:p w14:paraId="51DDB625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pledge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[pled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ʒ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] </w:t>
      </w:r>
    </w:p>
    <w:p w14:paraId="41A19244" w14:textId="5F905AC0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v. </w:t>
      </w:r>
      <w:r w:rsidR="00020437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保证给予（或做），正式承诺；</w:t>
      </w:r>
    </w:p>
    <w:p w14:paraId="1D4B828A" w14:textId="2512339D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bookmarkStart w:id="0" w:name="OLE_LINK1"/>
      <w:bookmarkStart w:id="1" w:name="OLE_LINK2"/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government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pledged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their support for the plan.</w:t>
      </w:r>
      <w:bookmarkEnd w:id="0"/>
      <w:bookmarkEnd w:id="1"/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政府保证支持这项计划。</w:t>
      </w:r>
    </w:p>
    <w:p w14:paraId="74DBB4A2" w14:textId="34B75E7B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lastRenderedPageBreak/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使保证，使发誓；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~ sb/yourself (to sth)</w:t>
      </w:r>
    </w:p>
    <w:p w14:paraId="3D660DD7" w14:textId="73C056B8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>eg.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 They were all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pledged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to secrecy.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他们都宣誓保密。</w:t>
      </w:r>
    </w:p>
    <w:p w14:paraId="0F2DC960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 n.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保证，诺言，誓约；抵押，质钱，抵押品；</w:t>
      </w:r>
    </w:p>
    <w:p w14:paraId="6A931A4D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sign/take the pledge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发誓戒酒</w:t>
      </w:r>
    </w:p>
    <w:p w14:paraId="2864DF2E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discipline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d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s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ə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pl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n] </w:t>
      </w:r>
    </w:p>
    <w:p w14:paraId="40D2AE12" w14:textId="6C4659CE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v. </w:t>
      </w:r>
      <w:r w:rsidR="00020437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训练，训导，管教</w:t>
      </w:r>
      <w:r w:rsidR="000B4E00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，约束（自我），要求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；</w:t>
      </w:r>
    </w:p>
    <w:p w14:paraId="7DE31201" w14:textId="456E0ABF" w:rsidR="007B6093" w:rsidRPr="007B6093" w:rsidRDefault="000B4E00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a guide to the best ways of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disciplining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your child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管教子女最佳方法指南</w:t>
      </w:r>
    </w:p>
    <w:p w14:paraId="0B36B6B7" w14:textId="38CA75BE" w:rsidR="007B6093" w:rsidRPr="007B6093" w:rsidRDefault="000B4E00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He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disciplined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himself to exercise at least three times a week.</w:t>
      </w:r>
    </w:p>
    <w:p w14:paraId="4D0C31D1" w14:textId="192568DE" w:rsidR="007B6093" w:rsidRPr="007B6093" w:rsidRDefault="000B4E00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他规定自己每周至少锻炼三次。</w:t>
      </w:r>
    </w:p>
    <w:p w14:paraId="67E006A0" w14:textId="28A16E0B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惩罚，处罚；</w:t>
      </w:r>
    </w:p>
    <w:p w14:paraId="0A1A68B9" w14:textId="77777777" w:rsidR="000B4E00" w:rsidRDefault="000B4E00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officers were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disciplined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for using racist language.</w:t>
      </w:r>
    </w:p>
    <w:p w14:paraId="5E761889" w14:textId="3230276C" w:rsidR="007B6093" w:rsidRPr="007B6093" w:rsidRDefault="000B4E00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这些军官因使用种族歧视性语言而受到惩罚。</w:t>
      </w:r>
    </w:p>
    <w:p w14:paraId="73982CF0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constitute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k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ɒ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nst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tju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ː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t] </w:t>
      </w:r>
    </w:p>
    <w:p w14:paraId="3000E5FB" w14:textId="76C25F34" w:rsidR="007B6093" w:rsidRPr="007B6093" w:rsidRDefault="000B4E00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v.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  <w:r w:rsidR="00020437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组成，构成；</w:t>
      </w:r>
    </w:p>
    <w:p w14:paraId="2D838C27" w14:textId="5DEBF772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Female workers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constitute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the majority of the labour force.</w:t>
      </w:r>
    </w:p>
    <w:p w14:paraId="2AA46FF6" w14:textId="128D1F9B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女性雇员占劳动力的多数。</w:t>
      </w:r>
    </w:p>
    <w:p w14:paraId="01680843" w14:textId="2FE4ECFC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（合法或正式地）成立，设立；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= to form a group legally or officially</w:t>
      </w:r>
    </w:p>
    <w:p w14:paraId="0F11A84B" w14:textId="7896AECD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committee was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constituted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in 1974 by an Act of Parliament.</w:t>
      </w:r>
    </w:p>
    <w:p w14:paraId="3371F055" w14:textId="47BCF44B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该委员会是根据议会法案于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1974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年设立的。</w:t>
      </w:r>
    </w:p>
    <w:p w14:paraId="351DBCDE" w14:textId="306FC085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000000"/>
          <w:kern w:val="0"/>
          <w:sz w:val="28"/>
          <w:szCs w:val="28"/>
        </w:rPr>
        <w:t>③</w:t>
      </w:r>
      <w:r>
        <w:rPr>
          <w:rFonts w:ascii="Cambria Math" w:eastAsia="微软雅黑" w:hAnsi="Cambria Math" w:cs="Cambria Math"/>
          <w:color w:val="000000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（被认为或看做）是，被算作；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= to be considered to be sth</w:t>
      </w:r>
    </w:p>
    <w:p w14:paraId="50E35385" w14:textId="1BC043A7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Does such an activity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constitute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 criminal offence?</w:t>
      </w:r>
    </w:p>
    <w:p w14:paraId="3C0806B9" w14:textId="39F01E2F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难道这样的活动也算刑事犯罪吗？</w:t>
      </w:r>
    </w:p>
    <w:p w14:paraId="1AF6AA7F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cling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[kl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Cambria"/>
          <w:color w:val="808080" w:themeColor="background1" w:themeShade="80"/>
          <w:kern w:val="0"/>
          <w:sz w:val="28"/>
          <w:szCs w:val="28"/>
        </w:rPr>
        <w:t>ŋ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] </w:t>
      </w:r>
    </w:p>
    <w:p w14:paraId="03F781F6" w14:textId="7384D37D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v. </w:t>
      </w:r>
      <w:r w:rsidR="00020437" w:rsidRPr="007B6093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抓紧，紧握，紧抱；</w:t>
      </w:r>
    </w:p>
    <w:p w14:paraId="49417A35" w14:textId="6F74507B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survivors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clinging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a raft.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紧紧抓住救生筏的幸存者。</w:t>
      </w:r>
    </w:p>
    <w:p w14:paraId="6FFA13CD" w14:textId="568BFFF8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020437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粘住，附着；（情感上）依恋，依附；</w:t>
      </w:r>
    </w:p>
    <w:p w14:paraId="67D6836D" w14:textId="4A3969E2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wet shirt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clung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his chest.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湿衬衫紧贴在他的胸部</w:t>
      </w:r>
      <w:r w:rsidR="000B4E00"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。</w:t>
      </w:r>
    </w:p>
    <w:p w14:paraId="2B7CD26D" w14:textId="239ADE89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After her mother's death, Sara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clung to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her aunt more than ever.</w:t>
      </w:r>
    </w:p>
    <w:p w14:paraId="6EA173AA" w14:textId="07580570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萨拉在母亲去世后比以往任何时候都更依附于她的姨妈。</w:t>
      </w:r>
    </w:p>
    <w:p w14:paraId="42DF3951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caution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k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ɔːʃ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n]</w:t>
      </w:r>
    </w:p>
    <w:p w14:paraId="08A6BC4F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v.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警告，告诫，提醒；</w:t>
      </w:r>
    </w:p>
    <w:p w14:paraId="7F92DB0B" w14:textId="03C2D0AA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lastRenderedPageBreak/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Sam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cautioned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him against making a hasty decision.</w:t>
      </w:r>
    </w:p>
    <w:p w14:paraId="3FEA259D" w14:textId="63CBC16D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萨姆告诫他不要草率作出决定。</w:t>
      </w:r>
    </w:p>
    <w:p w14:paraId="14B1D22D" w14:textId="6C9865EE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Suspects must be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cautioned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before any questions are asked.</w:t>
      </w:r>
    </w:p>
    <w:p w14:paraId="04D8CF89" w14:textId="2D8B48C8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嫌疑犯在回答问题前必须得到提醒。</w:t>
      </w:r>
    </w:p>
    <w:p w14:paraId="0C9E5D51" w14:textId="5CB06649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She wasn't sent to the juvenile court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>,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instead she was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cautioned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.</w:t>
      </w:r>
    </w:p>
    <w:p w14:paraId="326E95CA" w14:textId="7650E013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她未被送上少年法庭，而是受到了警告。</w:t>
      </w:r>
    </w:p>
    <w:p w14:paraId="5775240C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 n.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小心，谨慎，慎重；警告，告诫；</w:t>
      </w:r>
    </w:p>
    <w:p w14:paraId="43F4CD01" w14:textId="31DF06B5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As a first offender, she got off with a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caution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.</w:t>
      </w:r>
    </w:p>
    <w:p w14:paraId="216987BE" w14:textId="541124BF" w:rsidR="007B6093" w:rsidRPr="007B6093" w:rsidRDefault="00020437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她由于是初犯，被从轻发落，只受到了警告。</w:t>
      </w:r>
    </w:p>
    <w:p w14:paraId="68893879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  <w:lang w:val="sv-SE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  <w:lang w:val="sv-SE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  <w:lang w:val="sv-SE"/>
        </w:rPr>
        <w:t>stem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32"/>
          <w:szCs w:val="32"/>
          <w:lang w:val="sv-SE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  <w:lang w:val="sv-SE"/>
        </w:rPr>
        <w:t xml:space="preserve">[stem] </w:t>
      </w:r>
    </w:p>
    <w:p w14:paraId="7348597D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  <w:lang w:val="sv-SE"/>
        </w:rPr>
      </w:pPr>
      <w:r w:rsidRPr="007B6093">
        <w:rPr>
          <w:rFonts w:ascii="Arial" w:eastAsia="微软雅黑" w:hAnsi="Arial" w:cs="Arial"/>
          <w:color w:val="1108FA"/>
          <w:kern w:val="0"/>
          <w:sz w:val="28"/>
          <w:szCs w:val="28"/>
          <w:lang w:val="sv-SE"/>
        </w:rPr>
        <w:t xml:space="preserve">v.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阻止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  <w:lang w:val="sv-SE"/>
        </w:rPr>
        <w:t>，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封堵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  <w:lang w:val="sv-SE"/>
        </w:rPr>
        <w:t>，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遏止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  <w:lang w:val="sv-SE"/>
        </w:rPr>
        <w:t>；</w:t>
      </w:r>
    </w:p>
    <w:p w14:paraId="399E00F4" w14:textId="42E6CDDA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cut was bandaged 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stem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the bleeding.</w:t>
      </w:r>
    </w:p>
    <w:p w14:paraId="7D9763E2" w14:textId="2B73FBCA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伤口进行了包扎止血。</w:t>
      </w:r>
    </w:p>
    <w:p w14:paraId="33DFCDBD" w14:textId="1C0315FA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The government had failed to </w:t>
      </w:r>
      <w:r w:rsidR="007B6093" w:rsidRPr="007B6093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stem </w:t>
      </w:r>
      <w:r w:rsidR="007B6093"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>the tide of factory closures.</w:t>
      </w:r>
    </w:p>
    <w:p w14:paraId="2BE49039" w14:textId="3D6EE825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>政府没有控制住工厂纷纷倒闭的势头。</w:t>
      </w:r>
    </w:p>
    <w:p w14:paraId="7A7D95E6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1108FA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b/>
          <w:bCs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stem from sth</w:t>
      </w:r>
      <w:r w:rsidRPr="007B6093">
        <w:rPr>
          <w:rFonts w:ascii="Arial" w:eastAsia="微软雅黑" w:hAnsi="Arial" w:cs="Arial"/>
          <w:b/>
          <w:bCs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是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的结果，起源于，根源是；</w:t>
      </w:r>
    </w:p>
    <w:p w14:paraId="3EEC856D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n.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（花草的）茎，梗，柄；</w:t>
      </w:r>
    </w:p>
    <w:p w14:paraId="12C77D98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reckon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rek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ə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n]</w:t>
      </w:r>
    </w:p>
    <w:p w14:paraId="0A29DF47" w14:textId="02F7C0D0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v. </w:t>
      </w:r>
      <w:r w:rsidR="00534E88"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①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想，认为；被普遍认为是，被看作是；</w:t>
      </w:r>
    </w:p>
    <w:p w14:paraId="2F665615" w14:textId="1D7D94B8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I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reckon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(that) I'm going to get that job.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我认为我会得到那份工作。</w:t>
      </w:r>
    </w:p>
    <w:p w14:paraId="3F522E3F" w14:textId="4693021C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It was generally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reckoned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 success.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大家都认为那是一次成功。</w:t>
      </w:r>
    </w:p>
    <w:p w14:paraId="4EC50D50" w14:textId="5A13D2E9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②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料想，预计，指望；</w:t>
      </w:r>
    </w:p>
    <w:p w14:paraId="2B06EE8C" w14:textId="5BF4CA1B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We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reckon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to finish by ten.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我们预计十点钟以前结束。</w:t>
      </w:r>
    </w:p>
    <w:p w14:paraId="43FA315F" w14:textId="240A73F2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③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估算，估计，计算；</w:t>
      </w:r>
    </w:p>
    <w:p w14:paraId="7044F269" w14:textId="11AE2CBD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They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reckon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(that) their profits are down by at least 20%.</w:t>
      </w:r>
    </w:p>
    <w:p w14:paraId="20148B60" w14:textId="61F6FAA4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他们估计利润至少下降了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20%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。</w:t>
      </w:r>
    </w:p>
    <w:p w14:paraId="4F33A4A3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reckon on sth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指望，依赖</w:t>
      </w:r>
    </w:p>
    <w:p w14:paraId="2ADAA43C" w14:textId="5AC29E37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We'd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reckoned on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having good weather.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我们原指望会有好天气。</w:t>
      </w:r>
    </w:p>
    <w:p w14:paraId="20DB5FB9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reckon sth↔up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统计；合计</w:t>
      </w:r>
    </w:p>
    <w:p w14:paraId="1AF41274" w14:textId="7BB67F85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He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reckoned up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the cost of everything in his mind.</w:t>
      </w:r>
    </w:p>
    <w:p w14:paraId="2074A23E" w14:textId="23471172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他在脑子里把所有费用都合计了一下。</w:t>
      </w:r>
    </w:p>
    <w:p w14:paraId="3580DD8B" w14:textId="0E805973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lastRenderedPageBreak/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reckon with sb/sth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重视，考虑进去</w:t>
      </w:r>
      <w:r w:rsidR="000B4E00"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reckon without sb/sth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没考虑到，</w:t>
      </w:r>
      <w:r w:rsidR="000B4E00"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没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算在内</w:t>
      </w:r>
    </w:p>
    <w:p w14:paraId="2BC0001A" w14:textId="05D318C0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I didn't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reckon with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getting caught up in so much traffic.</w:t>
      </w:r>
    </w:p>
    <w:p w14:paraId="7FD0C0C8" w14:textId="0E693460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我没有考虑到塞车会这么严重。</w:t>
      </w:r>
    </w:p>
    <w:p w14:paraId="0680A29C" w14:textId="01AA0A6C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They had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reckoned without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the determination of the opposition.</w:t>
      </w:r>
    </w:p>
    <w:p w14:paraId="0FEAE828" w14:textId="735E83A9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他们没料到会遭到坚决反对。</w:t>
      </w:r>
    </w:p>
    <w:p w14:paraId="41D903D3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assist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əˈ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s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st] </w:t>
      </w:r>
    </w:p>
    <w:p w14:paraId="3D747F75" w14:textId="54F0F9D9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v. </w:t>
      </w:r>
      <w:r w:rsidR="00534E88"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①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帮助，协助，援助；</w:t>
      </w:r>
    </w:p>
    <w:p w14:paraId="7A6EB833" w14:textId="01FDBD0C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We'll do all we can 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assist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you.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我们要尽量帮助你。</w:t>
      </w:r>
    </w:p>
    <w:p w14:paraId="049D6DAC" w14:textId="15CC091F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②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促进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= to help sth to happen more easily;</w:t>
      </w:r>
    </w:p>
    <w:p w14:paraId="5BD3266A" w14:textId="41403B57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A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ctivities that will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assist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the decision-making process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促进决策进程的活动</w:t>
      </w: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。</w:t>
      </w:r>
    </w:p>
    <w:p w14:paraId="4E759E47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n.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助攻，助杀；</w:t>
      </w:r>
    </w:p>
    <w:p w14:paraId="1145E79B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exclude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k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sklu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ː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d] </w:t>
      </w:r>
    </w:p>
    <w:p w14:paraId="41D2E8AB" w14:textId="6E334914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v. </w:t>
      </w:r>
      <w:r w:rsidR="00534E88"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不包括，不放在考虑之列；</w:t>
      </w:r>
    </w:p>
    <w:p w14:paraId="2BB3D883" w14:textId="61991BB4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Buses run every </w:t>
      </w:r>
      <w:proofErr w:type="gramStart"/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hour,</w:t>
      </w:r>
      <w:proofErr w:type="gramEnd"/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Sundays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excluded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公共汽车每小时一班，星期天除外。</w:t>
      </w:r>
    </w:p>
    <w:p w14:paraId="2D85EA84" w14:textId="4B7F9FD5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防止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进入，阻止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参加，把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排斥在外；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to prevent sb/sth from doing</w:t>
      </w:r>
    </w:p>
    <w:p w14:paraId="05828407" w14:textId="44FF41CC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Women are still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excluded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from some London clubs.</w:t>
      </w:r>
    </w:p>
    <w:p w14:paraId="7B0FAB40" w14:textId="5D6C97E7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伦敦有些俱乐部仍然拒绝妇女参加。</w:t>
      </w:r>
    </w:p>
    <w:p w14:paraId="2329A49F" w14:textId="374FFD29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③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排除（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的可能性）</w:t>
      </w:r>
      <w:r w:rsidRPr="00534E88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，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认为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不可能</w:t>
      </w:r>
      <w:r w:rsidRPr="00534E88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；</w:t>
      </w:r>
    </w:p>
    <w:p w14:paraId="0F9D30AC" w14:textId="03A349EB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We should not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exclude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the possibility of negotiation.</w:t>
      </w:r>
    </w:p>
    <w:p w14:paraId="1C60DFD9" w14:textId="1353E786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我们不应该排除谈判的可能性。</w:t>
      </w:r>
    </w:p>
    <w:p w14:paraId="4B78457F" w14:textId="7E2D6F5D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trigger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tr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ɡ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ə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]</w:t>
      </w:r>
    </w:p>
    <w:p w14:paraId="600F05C8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 xml:space="preserve">v.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发动，引起，触发；开动，起动；</w:t>
      </w:r>
    </w:p>
    <w:p w14:paraId="1483B7B9" w14:textId="3E8A3DE3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Nuts can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trigger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off a violent allergic reaction.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坚果可以引起严重的过敏反应。</w:t>
      </w:r>
    </w:p>
    <w:p w14:paraId="5C3E6C6A" w14:textId="319AA2BF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trigger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an alarm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触发警报器</w:t>
      </w:r>
    </w:p>
    <w:p w14:paraId="61D217F7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n.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（枪的）扳机；起因，诱因；触发器，引爆器；</w:t>
      </w:r>
    </w:p>
    <w:p w14:paraId="53EE496D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extract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k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strækt] </w:t>
      </w:r>
    </w:p>
    <w:p w14:paraId="7783CD9C" w14:textId="6FC8E4EA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v. </w:t>
      </w:r>
      <w:r w:rsidR="00534E88"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提取，提炼；取出，拔出；</w:t>
      </w:r>
      <w:r w:rsidR="000B4E00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选取，摘录，选录；</w:t>
      </w:r>
    </w:p>
    <w:p w14:paraId="1673D2E9" w14:textId="51053D83" w:rsid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Arial"/>
          <w:color w:val="000000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extract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essential oils from plants.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从植物中提取香精油。</w:t>
      </w:r>
    </w:p>
    <w:p w14:paraId="5115BA75" w14:textId="73277918" w:rsidR="000B4E00" w:rsidRPr="007B6093" w:rsidRDefault="000B4E00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This article is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extracted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from his new book.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本文选自他的新书。</w:t>
      </w:r>
    </w:p>
    <w:p w14:paraId="746EE439" w14:textId="133A5448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索取，设法得到；获得，得到；</w:t>
      </w:r>
    </w:p>
    <w:p w14:paraId="5D3645A8" w14:textId="07988C28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Journalists managed 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extract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all kinds of information about her private life.</w:t>
      </w:r>
    </w:p>
    <w:p w14:paraId="061B2E0E" w14:textId="0245992D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lastRenderedPageBreak/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记者们终于得到了有关她私生活的各种情况。</w:t>
      </w:r>
    </w:p>
    <w:p w14:paraId="5BC27167" w14:textId="4E26EFB1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They are unlikely 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extract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much benefit from the trip.</w:t>
      </w:r>
    </w:p>
    <w:p w14:paraId="1064A6FA" w14:textId="29608D14" w:rsidR="007B6093" w:rsidRPr="007B6093" w:rsidRDefault="00534E88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他们不大可能从这次旅行中获得多大益处。</w:t>
      </w:r>
    </w:p>
    <w:p w14:paraId="32B6BABF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00000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ekstrækt]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n.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>提取物；摘录，选录；选曲，节录；浓缩物；</w:t>
      </w:r>
    </w:p>
    <w:p w14:paraId="2726F366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32"/>
          <w:szCs w:val="32"/>
        </w:rPr>
        <w:t>compel</w:t>
      </w:r>
      <w:r w:rsidRPr="007B6093">
        <w:rPr>
          <w:rFonts w:ascii="Arial" w:eastAsia="微软雅黑" w:hAnsi="Arial" w:cs="宋体"/>
          <w:color w:val="000000"/>
          <w:kern w:val="0"/>
          <w:sz w:val="32"/>
          <w:szCs w:val="32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[k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ə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m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pel]</w:t>
      </w:r>
    </w:p>
    <w:p w14:paraId="1C546ADF" w14:textId="07A641C0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v.</w:t>
      </w:r>
      <w:r w:rsidR="00193F81" w:rsidRPr="00193F81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强迫，迫使，使必须；</w:t>
      </w:r>
    </w:p>
    <w:p w14:paraId="6D94A62E" w14:textId="732FEC2D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law can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compel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fathers to make regular payments for their children.</w:t>
      </w:r>
    </w:p>
    <w:p w14:paraId="7AB82340" w14:textId="10846799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这项法律可强制父亲定期支付子女的费用。</w:t>
      </w:r>
    </w:p>
    <w:p w14:paraId="3DAD4372" w14:textId="10609475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introduction of legislation 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compel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cyclists to wear a helmet.</w:t>
      </w:r>
    </w:p>
    <w:p w14:paraId="3B013BEA" w14:textId="15DE0FF2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强制骑自行车者戴头盔的法律的出台</w:t>
      </w:r>
    </w:p>
    <w:p w14:paraId="39644F22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▲ </w:t>
      </w:r>
      <w:r w:rsidRPr="007B6093">
        <w:rPr>
          <w:rFonts w:ascii="Arial" w:eastAsia="微软雅黑" w:hAnsi="Arial" w:cs="宋体"/>
          <w:b/>
          <w:bCs/>
          <w:color w:val="000000"/>
          <w:kern w:val="0"/>
          <w:sz w:val="28"/>
          <w:szCs w:val="28"/>
        </w:rPr>
        <w:t>impose</w:t>
      </w:r>
      <w:r w:rsidRPr="007B6093">
        <w:rPr>
          <w:rFonts w:ascii="Arial" w:eastAsia="微软雅黑" w:hAnsi="Arial" w:cs="宋体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ɪ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m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ˈ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p</w:t>
      </w:r>
      <w:r w:rsidRPr="007B6093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8"/>
        </w:rPr>
        <w:t>əʊ</w:t>
      </w:r>
      <w:r w:rsidRPr="007B6093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z] </w:t>
      </w:r>
    </w:p>
    <w:p w14:paraId="583C9DFF" w14:textId="2288EA84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v. </w:t>
      </w:r>
      <w:r w:rsidR="00193F81"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①</w:t>
      </w:r>
      <w:r w:rsidR="00193F81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推行，采用（规章制度），强制实行；</w:t>
      </w:r>
    </w:p>
    <w:p w14:paraId="3D8EB7D8" w14:textId="68B94F72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A new tax was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imposed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on fuel.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当局开始对燃油征收一项新税。</w:t>
      </w:r>
    </w:p>
    <w:p w14:paraId="272FAA18" w14:textId="5454241C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迫使，把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…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强加于；使（别人）接受自己的意见；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强行限制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/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管制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/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约束某事物</w:t>
      </w:r>
      <w:r w:rsidRPr="00193F81">
        <w:rPr>
          <w:rFonts w:ascii="Arial" w:eastAsia="微软雅黑" w:hAnsi="Arial" w:cs="Arial" w:hint="eastAsia"/>
          <w:color w:val="1108FA"/>
          <w:kern w:val="0"/>
          <w:sz w:val="28"/>
          <w:szCs w:val="28"/>
        </w:rPr>
        <w:t>；</w:t>
      </w:r>
    </w:p>
    <w:p w14:paraId="6A9D1F47" w14:textId="392C91A1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impose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limitations/restrictions/constraints on sth</w:t>
      </w:r>
    </w:p>
    <w:p w14:paraId="46A3EB34" w14:textId="1A4AC61B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This system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imposes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additional financial burdens on many people.</w:t>
      </w:r>
    </w:p>
    <w:p w14:paraId="198300CF" w14:textId="419EBAB2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这个制度给很多人增加了额外的经济负担。</w:t>
      </w:r>
    </w:p>
    <w:p w14:paraId="51C2D3A6" w14:textId="52AEC8CF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She didn't want 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impose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her values on her family.</w:t>
      </w:r>
    </w:p>
    <w:p w14:paraId="3A3E67F6" w14:textId="165A920E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她并不想勉强家人接受自己的价值观。</w:t>
      </w:r>
    </w:p>
    <w:p w14:paraId="02CB25BB" w14:textId="7924A51E" w:rsidR="00193F81" w:rsidRDefault="00193F81" w:rsidP="00193F81">
      <w:pPr>
        <w:widowControl/>
        <w:spacing w:line="460" w:lineRule="exact"/>
        <w:jc w:val="left"/>
        <w:rPr>
          <w:rFonts w:ascii="Arial" w:eastAsia="微软雅黑" w:hAnsi="Arial" w:cs="Arial"/>
          <w:color w:val="1108FA"/>
          <w:kern w:val="0"/>
          <w:sz w:val="28"/>
          <w:szCs w:val="28"/>
        </w:rPr>
      </w:pPr>
      <w:r w:rsidRPr="00534E88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③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使遭受，使承受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(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压力、痛苦等</w:t>
      </w:r>
      <w:r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)</w:t>
      </w:r>
    </w:p>
    <w:p w14:paraId="017F59C9" w14:textId="77777777" w:rsidR="00193F81" w:rsidRDefault="00193F81" w:rsidP="007B6093">
      <w:pPr>
        <w:widowControl/>
        <w:spacing w:line="460" w:lineRule="exact"/>
        <w:jc w:val="left"/>
        <w:rPr>
          <w:rFonts w:ascii="Arial" w:eastAsia="微软雅黑" w:hAnsi="Arial" w:cs="Arial"/>
          <w:color w:val="000000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000000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.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The filming </w:t>
      </w:r>
      <w:r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imposed 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an additional strain on her.</w:t>
      </w:r>
    </w:p>
    <w:p w14:paraId="2EE98BC7" w14:textId="0DA41B6F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拍摄任务使她承受了格外大的压力。</w:t>
      </w:r>
    </w:p>
    <w:p w14:paraId="50A40F7C" w14:textId="6D3A3BD8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8"/>
        </w:rPr>
      </w:pPr>
      <w:r w:rsidRPr="00193F81">
        <w:rPr>
          <w:rFonts w:ascii="Cambria Math" w:eastAsia="微软雅黑" w:hAnsi="Cambria Math" w:cs="Cambria Math"/>
          <w:color w:val="1108FA"/>
          <w:kern w:val="0"/>
          <w:sz w:val="28"/>
          <w:szCs w:val="28"/>
        </w:rPr>
        <w:t>④</w:t>
      </w:r>
      <w:r>
        <w:rPr>
          <w:rFonts w:ascii="Arial" w:eastAsia="微软雅黑" w:hAnsi="Arial" w:cs="宋体" w:hint="eastAsia"/>
          <w:color w:val="1108FA"/>
          <w:kern w:val="0"/>
          <w:sz w:val="28"/>
          <w:szCs w:val="28"/>
        </w:rPr>
        <w:t xml:space="preserve"> </w:t>
      </w:r>
      <w:r w:rsidR="007B6093" w:rsidRPr="007B6093">
        <w:rPr>
          <w:rFonts w:ascii="Arial" w:eastAsia="微软雅黑" w:hAnsi="Arial" w:cs="Arial"/>
          <w:color w:val="1108FA"/>
          <w:kern w:val="0"/>
          <w:sz w:val="28"/>
          <w:szCs w:val="28"/>
        </w:rPr>
        <w:t>使接受，使意识到（自己的在场或想法）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= to make sb/sth accept your ideas</w:t>
      </w:r>
    </w:p>
    <w:p w14:paraId="40F2D8BF" w14:textId="45B39AB5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European civilization was the first to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impose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itself across the whole world.</w:t>
      </w:r>
    </w:p>
    <w:p w14:paraId="3F71E2EA" w14:textId="1642FB55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欧洲文明是最先传扬到全世界的。</w:t>
      </w:r>
    </w:p>
    <w:p w14:paraId="0F1B0872" w14:textId="77777777" w:rsidR="007B6093" w:rsidRPr="007B6093" w:rsidRDefault="007B6093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B6093">
        <w:rPr>
          <w:rFonts w:ascii="Segoe UI Symbol" w:eastAsia="微软雅黑" w:hAnsi="Segoe UI Symbol" w:cs="Segoe UI Symbol"/>
          <w:color w:val="000000"/>
          <w:kern w:val="0"/>
          <w:sz w:val="28"/>
          <w:szCs w:val="28"/>
        </w:rPr>
        <w:t>▷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</w:t>
      </w:r>
      <w:r w:rsidRPr="007B6093">
        <w:rPr>
          <w:rFonts w:ascii="Arial" w:eastAsia="微软雅黑" w:hAnsi="Arial" w:cs="Arial"/>
          <w:b/>
          <w:bCs/>
          <w:color w:val="000000"/>
          <w:kern w:val="0"/>
          <w:sz w:val="28"/>
          <w:szCs w:val="28"/>
        </w:rPr>
        <w:t>imposition</w:t>
      </w:r>
      <w:r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 n. </w:t>
      </w:r>
    </w:p>
    <w:p w14:paraId="1B1FC44C" w14:textId="28B1796F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eg. 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 xml:space="preserve">I know this is an </w:t>
      </w:r>
      <w:r w:rsidR="007B6093" w:rsidRPr="007B6093">
        <w:rPr>
          <w:rFonts w:ascii="Arial" w:eastAsia="微软雅黑" w:hAnsi="Arial" w:cs="Arial"/>
          <w:color w:val="FF0000"/>
          <w:kern w:val="0"/>
          <w:sz w:val="28"/>
          <w:szCs w:val="28"/>
        </w:rPr>
        <w:t>imposition</w:t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. But please hear me out.</w:t>
      </w:r>
    </w:p>
    <w:p w14:paraId="2CBA6B02" w14:textId="3B8C52D1" w:rsidR="007B6093" w:rsidRPr="007B6093" w:rsidRDefault="00193F81" w:rsidP="007B6093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000000"/>
          <w:kern w:val="0"/>
          <w:sz w:val="28"/>
          <w:szCs w:val="28"/>
        </w:rPr>
        <w:tab/>
      </w:r>
      <w:r w:rsidR="007B6093" w:rsidRPr="007B6093">
        <w:rPr>
          <w:rFonts w:ascii="Arial" w:eastAsia="微软雅黑" w:hAnsi="Arial" w:cs="Arial"/>
          <w:color w:val="000000"/>
          <w:kern w:val="0"/>
          <w:sz w:val="28"/>
          <w:szCs w:val="28"/>
        </w:rPr>
        <w:t>我知道这是强人所难。但是请听我说完。</w:t>
      </w:r>
    </w:p>
    <w:p w14:paraId="03C39AAF" w14:textId="473E3000" w:rsidR="00105009" w:rsidRPr="007B6093" w:rsidRDefault="00105009" w:rsidP="007B609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</w:p>
    <w:sectPr w:rsidR="00105009" w:rsidRPr="007B6093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6A481" w14:textId="77777777" w:rsidR="0039394D" w:rsidRDefault="0039394D" w:rsidP="002275F7">
      <w:r>
        <w:separator/>
      </w:r>
    </w:p>
  </w:endnote>
  <w:endnote w:type="continuationSeparator" w:id="0">
    <w:p w14:paraId="0B8BEC0B" w14:textId="77777777" w:rsidR="0039394D" w:rsidRDefault="0039394D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3B2E5" w14:textId="77777777" w:rsidR="0039394D" w:rsidRDefault="0039394D" w:rsidP="002275F7">
      <w:r>
        <w:separator/>
      </w:r>
    </w:p>
  </w:footnote>
  <w:footnote w:type="continuationSeparator" w:id="0">
    <w:p w14:paraId="25E294DA" w14:textId="77777777" w:rsidR="0039394D" w:rsidRDefault="0039394D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39394D">
    <w:pPr>
      <w:pStyle w:val="a4"/>
    </w:pPr>
    <w:r>
      <w:rPr>
        <w:noProof/>
      </w:rPr>
      <w:pict w14:anchorId="5D991E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39394D">
    <w:pPr>
      <w:pStyle w:val="a4"/>
    </w:pPr>
    <w:r>
      <w:rPr>
        <w:noProof/>
      </w:rPr>
      <w:pict w14:anchorId="339394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0437"/>
    <w:rsid w:val="000228E2"/>
    <w:rsid w:val="00043971"/>
    <w:rsid w:val="00060852"/>
    <w:rsid w:val="00077DAD"/>
    <w:rsid w:val="00097869"/>
    <w:rsid w:val="000B373A"/>
    <w:rsid w:val="000B4E00"/>
    <w:rsid w:val="000C74BB"/>
    <w:rsid w:val="000D4717"/>
    <w:rsid w:val="000D5271"/>
    <w:rsid w:val="000F7F31"/>
    <w:rsid w:val="00105009"/>
    <w:rsid w:val="00193F81"/>
    <w:rsid w:val="001A7D20"/>
    <w:rsid w:val="001D1EB0"/>
    <w:rsid w:val="001E10DE"/>
    <w:rsid w:val="001E64D9"/>
    <w:rsid w:val="002275F7"/>
    <w:rsid w:val="0026184E"/>
    <w:rsid w:val="00291192"/>
    <w:rsid w:val="002C0DF5"/>
    <w:rsid w:val="002C6E0A"/>
    <w:rsid w:val="002F3259"/>
    <w:rsid w:val="00304FC9"/>
    <w:rsid w:val="00325595"/>
    <w:rsid w:val="00326EE4"/>
    <w:rsid w:val="0039394D"/>
    <w:rsid w:val="003E5513"/>
    <w:rsid w:val="004018EB"/>
    <w:rsid w:val="00404841"/>
    <w:rsid w:val="00490539"/>
    <w:rsid w:val="004B248B"/>
    <w:rsid w:val="0052153B"/>
    <w:rsid w:val="00534E88"/>
    <w:rsid w:val="0056681A"/>
    <w:rsid w:val="005714D1"/>
    <w:rsid w:val="00581FA3"/>
    <w:rsid w:val="005D4623"/>
    <w:rsid w:val="00623301"/>
    <w:rsid w:val="006418B0"/>
    <w:rsid w:val="0064383C"/>
    <w:rsid w:val="006778C6"/>
    <w:rsid w:val="006D15A2"/>
    <w:rsid w:val="006D53C6"/>
    <w:rsid w:val="006E13D3"/>
    <w:rsid w:val="006E304E"/>
    <w:rsid w:val="0070080E"/>
    <w:rsid w:val="007124DC"/>
    <w:rsid w:val="00722127"/>
    <w:rsid w:val="00735B1C"/>
    <w:rsid w:val="00772BC1"/>
    <w:rsid w:val="007B6093"/>
    <w:rsid w:val="007B7D7F"/>
    <w:rsid w:val="007D6AE2"/>
    <w:rsid w:val="007E21FF"/>
    <w:rsid w:val="007F04EC"/>
    <w:rsid w:val="007F6703"/>
    <w:rsid w:val="0088163F"/>
    <w:rsid w:val="0088197B"/>
    <w:rsid w:val="00894BF7"/>
    <w:rsid w:val="0098553A"/>
    <w:rsid w:val="009B3DE6"/>
    <w:rsid w:val="009D573A"/>
    <w:rsid w:val="00A036E2"/>
    <w:rsid w:val="00A26EE1"/>
    <w:rsid w:val="00A34847"/>
    <w:rsid w:val="00A3734F"/>
    <w:rsid w:val="00AB4A68"/>
    <w:rsid w:val="00B14836"/>
    <w:rsid w:val="00B159FA"/>
    <w:rsid w:val="00BB77E4"/>
    <w:rsid w:val="00C0351F"/>
    <w:rsid w:val="00C11956"/>
    <w:rsid w:val="00C14904"/>
    <w:rsid w:val="00C20590"/>
    <w:rsid w:val="00C35ECF"/>
    <w:rsid w:val="00C5519B"/>
    <w:rsid w:val="00C9528A"/>
    <w:rsid w:val="00CA69D7"/>
    <w:rsid w:val="00D3696D"/>
    <w:rsid w:val="00D46687"/>
    <w:rsid w:val="00D63633"/>
    <w:rsid w:val="00D87031"/>
    <w:rsid w:val="00DB0FAF"/>
    <w:rsid w:val="00DC1AEC"/>
    <w:rsid w:val="00DE17B4"/>
    <w:rsid w:val="00E02682"/>
    <w:rsid w:val="00E412BA"/>
    <w:rsid w:val="00E71644"/>
    <w:rsid w:val="00E92A1C"/>
    <w:rsid w:val="00E95FE1"/>
    <w:rsid w:val="00EA07D6"/>
    <w:rsid w:val="00EC3083"/>
    <w:rsid w:val="00EC5F34"/>
    <w:rsid w:val="00F14C47"/>
    <w:rsid w:val="00F2601D"/>
    <w:rsid w:val="00F371B1"/>
    <w:rsid w:val="00F37318"/>
    <w:rsid w:val="00F63BA1"/>
    <w:rsid w:val="00F87DF9"/>
    <w:rsid w:val="00F938D2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25</TotalTime>
  <Pages>7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2022-10-08T04:16:00Z</cp:lastPrinted>
  <dcterms:created xsi:type="dcterms:W3CDTF">2022-10-08T04:16:00Z</dcterms:created>
  <dcterms:modified xsi:type="dcterms:W3CDTF">2023-09-02T07:29:00Z</dcterms:modified>
</cp:coreProperties>
</file>