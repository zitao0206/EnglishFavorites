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60884250" w:rsidR="00772BC1" w:rsidRPr="002C6E0A" w:rsidRDefault="002C6E0A" w:rsidP="00772BC1">
      <w:pPr>
        <w:autoSpaceDE w:val="0"/>
        <w:autoSpaceDN w:val="0"/>
        <w:adjustRightInd w:val="0"/>
        <w:snapToGrid w:val="0"/>
        <w:spacing w:line="480" w:lineRule="exact"/>
        <w:jc w:val="center"/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</w:pPr>
      <w:r w:rsidRPr="002C6E0A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Advanced Vocabulary S01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558"/>
        <w:gridCol w:w="1030"/>
        <w:gridCol w:w="6199"/>
      </w:tblGrid>
      <w:tr w:rsidR="002C6E0A" w:rsidRPr="002C6E0A" w14:paraId="3D09F3B3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08884751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58" w:type="dxa"/>
            <w:vAlign w:val="center"/>
          </w:tcPr>
          <w:p w14:paraId="6F249BE8" w14:textId="493B5AD6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execute</w:t>
            </w:r>
          </w:p>
        </w:tc>
        <w:tc>
          <w:tcPr>
            <w:tcW w:w="1030" w:type="dxa"/>
            <w:vAlign w:val="center"/>
          </w:tcPr>
          <w:p w14:paraId="7D771F23" w14:textId="1D67C309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5DF28CA1" w14:textId="34B439F7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处决，处死；实行，实施，成功地完成；</w:t>
            </w:r>
          </w:p>
        </w:tc>
      </w:tr>
      <w:tr w:rsidR="002C6E0A" w:rsidRPr="002C6E0A" w14:paraId="615772FF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41D6F37E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58" w:type="dxa"/>
            <w:vAlign w:val="center"/>
          </w:tcPr>
          <w:p w14:paraId="6E47FDF7" w14:textId="557F0C6E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appeal</w:t>
            </w:r>
          </w:p>
        </w:tc>
        <w:tc>
          <w:tcPr>
            <w:tcW w:w="1030" w:type="dxa"/>
            <w:vAlign w:val="center"/>
          </w:tcPr>
          <w:p w14:paraId="6561DDEC" w14:textId="33A89919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768B8418" w14:textId="37FFCAE3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上诉，申诉；呼吁，恳求；</w:t>
            </w:r>
            <w:r w:rsidRPr="002C6E0A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有吸引力；</w:t>
            </w:r>
          </w:p>
        </w:tc>
      </w:tr>
      <w:tr w:rsidR="002C6E0A" w:rsidRPr="002C6E0A" w14:paraId="04D618C3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72E3783A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14:paraId="1B882FE0" w14:textId="6E5FB836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pose</w:t>
            </w:r>
          </w:p>
        </w:tc>
        <w:tc>
          <w:tcPr>
            <w:tcW w:w="1030" w:type="dxa"/>
            <w:vAlign w:val="center"/>
          </w:tcPr>
          <w:p w14:paraId="13EA89E7" w14:textId="2D67B23F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27B9253B" w14:textId="6B1739B5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造成，引起；摆好姿势；</w:t>
            </w:r>
          </w:p>
        </w:tc>
      </w:tr>
      <w:tr w:rsidR="002C6E0A" w:rsidRPr="002C6E0A" w14:paraId="15EE575C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4809987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58" w:type="dxa"/>
            <w:vAlign w:val="center"/>
          </w:tcPr>
          <w:p w14:paraId="748E9BB8" w14:textId="3A170D01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prohibit</w:t>
            </w:r>
          </w:p>
        </w:tc>
        <w:tc>
          <w:tcPr>
            <w:tcW w:w="1030" w:type="dxa"/>
            <w:vAlign w:val="center"/>
          </w:tcPr>
          <w:p w14:paraId="6CE59C0E" w14:textId="2DCDF09A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FA0C690" w14:textId="5BF448F3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禁止，阻止，使不可能；</w:t>
            </w:r>
          </w:p>
        </w:tc>
      </w:tr>
      <w:tr w:rsidR="002C6E0A" w:rsidRPr="002C6E0A" w14:paraId="1BA24823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739A1E1D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8" w:type="dxa"/>
            <w:vAlign w:val="center"/>
          </w:tcPr>
          <w:p w14:paraId="7A82397D" w14:textId="13D4E09A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assume</w:t>
            </w:r>
          </w:p>
        </w:tc>
        <w:tc>
          <w:tcPr>
            <w:tcW w:w="1030" w:type="dxa"/>
            <w:vAlign w:val="center"/>
          </w:tcPr>
          <w:p w14:paraId="072E43DF" w14:textId="24D64D21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 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14EE78F0" w14:textId="750DCD63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假定，认为；承担；呈现；</w:t>
            </w:r>
          </w:p>
        </w:tc>
      </w:tr>
      <w:tr w:rsidR="002C6E0A" w:rsidRPr="002C6E0A" w14:paraId="68127632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BB61BFD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558" w:type="dxa"/>
            <w:vAlign w:val="center"/>
          </w:tcPr>
          <w:p w14:paraId="545C985E" w14:textId="5032F7B9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sustain</w:t>
            </w:r>
          </w:p>
        </w:tc>
        <w:tc>
          <w:tcPr>
            <w:tcW w:w="1030" w:type="dxa"/>
            <w:vAlign w:val="center"/>
          </w:tcPr>
          <w:p w14:paraId="76BC8B6C" w14:textId="5EDD80F6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  <w:shd w:val="clear" w:color="auto" w:fill="FFFFFF"/>
              </w:rPr>
              <w:t> 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A3D988F" w14:textId="2D8D39E4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维持；使保持；遭受，蒙受；</w:t>
            </w:r>
          </w:p>
        </w:tc>
      </w:tr>
      <w:tr w:rsidR="002C6E0A" w:rsidRPr="002C6E0A" w14:paraId="2F0A6F13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74D4A9C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58" w:type="dxa"/>
            <w:vAlign w:val="center"/>
          </w:tcPr>
          <w:p w14:paraId="5B341278" w14:textId="14C8E379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prevail</w:t>
            </w:r>
          </w:p>
        </w:tc>
        <w:tc>
          <w:tcPr>
            <w:tcW w:w="1030" w:type="dxa"/>
            <w:vAlign w:val="center"/>
          </w:tcPr>
          <w:p w14:paraId="06AD3962" w14:textId="08FABC15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E7F2710" w14:textId="3A41B0FF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流行，盛行</w:t>
            </w: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; </w:t>
            </w: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被接受，战胜，压倒</w:t>
            </w: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</w:t>
            </w: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</w:p>
        </w:tc>
      </w:tr>
      <w:tr w:rsidR="002C6E0A" w:rsidRPr="002C6E0A" w14:paraId="150A6BAC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E53F2B6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58" w:type="dxa"/>
            <w:vAlign w:val="center"/>
          </w:tcPr>
          <w:p w14:paraId="3592FC8C" w14:textId="1AA97B5C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exaggerate</w:t>
            </w:r>
          </w:p>
        </w:tc>
        <w:tc>
          <w:tcPr>
            <w:tcW w:w="1030" w:type="dxa"/>
            <w:vAlign w:val="center"/>
          </w:tcPr>
          <w:p w14:paraId="103034D0" w14:textId="3A21B9AB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2466C118" w14:textId="1DF29B19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夸张，夸大，言过其实</w:t>
            </w:r>
          </w:p>
        </w:tc>
      </w:tr>
      <w:tr w:rsidR="002C6E0A" w:rsidRPr="002C6E0A" w14:paraId="0BF6B33B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4BD15091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58" w:type="dxa"/>
            <w:vAlign w:val="center"/>
          </w:tcPr>
          <w:p w14:paraId="380CB586" w14:textId="3ED237A9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suspect</w:t>
            </w:r>
          </w:p>
        </w:tc>
        <w:tc>
          <w:tcPr>
            <w:tcW w:w="1030" w:type="dxa"/>
            <w:vAlign w:val="center"/>
          </w:tcPr>
          <w:p w14:paraId="482311B2" w14:textId="2EDD7368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046AB036" w14:textId="1C762BDC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疑有，觉得；不信任，怀疑；犯罪嫌疑人；</w:t>
            </w:r>
          </w:p>
        </w:tc>
      </w:tr>
      <w:tr w:rsidR="002C6E0A" w:rsidRPr="002C6E0A" w14:paraId="26E3FD60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124686F9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58" w:type="dxa"/>
            <w:vAlign w:val="center"/>
          </w:tcPr>
          <w:p w14:paraId="36B4BC33" w14:textId="6FA2DC39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undermine</w:t>
            </w:r>
          </w:p>
        </w:tc>
        <w:tc>
          <w:tcPr>
            <w:tcW w:w="1030" w:type="dxa"/>
            <w:vAlign w:val="center"/>
          </w:tcPr>
          <w:p w14:paraId="21115F8D" w14:textId="287F605C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328B590C" w14:textId="29D7CFBF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逐渐削弱；破坏；</w:t>
            </w:r>
          </w:p>
        </w:tc>
      </w:tr>
      <w:tr w:rsidR="002C6E0A" w:rsidRPr="002C6E0A" w14:paraId="4B08C4B4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137C0174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58" w:type="dxa"/>
            <w:vAlign w:val="center"/>
          </w:tcPr>
          <w:p w14:paraId="17506DC0" w14:textId="0B8D41DE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prompt</w:t>
            </w:r>
          </w:p>
        </w:tc>
        <w:tc>
          <w:tcPr>
            <w:tcW w:w="1030" w:type="dxa"/>
            <w:vAlign w:val="center"/>
          </w:tcPr>
          <w:p w14:paraId="229E4E0A" w14:textId="265A4B3B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2E248B82" w14:textId="5749A149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促使，导致；激起，鼓励；提示；</w:t>
            </w:r>
          </w:p>
        </w:tc>
      </w:tr>
      <w:tr w:rsidR="002C6E0A" w:rsidRPr="002C6E0A" w14:paraId="5534AE3E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A6F1C5C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58" w:type="dxa"/>
            <w:vAlign w:val="center"/>
          </w:tcPr>
          <w:p w14:paraId="039FCFA4" w14:textId="718B60FC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anticipate</w:t>
            </w:r>
          </w:p>
        </w:tc>
        <w:tc>
          <w:tcPr>
            <w:tcW w:w="1030" w:type="dxa"/>
            <w:vAlign w:val="center"/>
          </w:tcPr>
          <w:p w14:paraId="43AFD0EF" w14:textId="2DD5BCCC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AEF30EC" w14:textId="3EBD51A0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预期，预估，预计；期望，先于…做；</w:t>
            </w:r>
          </w:p>
        </w:tc>
      </w:tr>
      <w:tr w:rsidR="002C6E0A" w:rsidRPr="002C6E0A" w14:paraId="43B4A359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610D5890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14:paraId="580B768F" w14:textId="1BDAB491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resort</w:t>
            </w:r>
          </w:p>
        </w:tc>
        <w:tc>
          <w:tcPr>
            <w:tcW w:w="1030" w:type="dxa"/>
            <w:vAlign w:val="center"/>
          </w:tcPr>
          <w:p w14:paraId="3188228D" w14:textId="35E583EF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EA24EC4" w14:textId="7FF1345F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求助，诉诸；度假胜地；应急措施；</w:t>
            </w:r>
          </w:p>
        </w:tc>
      </w:tr>
      <w:tr w:rsidR="002C6E0A" w:rsidRPr="002C6E0A" w14:paraId="4AA2C438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03EB67A0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58" w:type="dxa"/>
            <w:vAlign w:val="center"/>
          </w:tcPr>
          <w:p w14:paraId="78F313E1" w14:textId="42604C9A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outline</w:t>
            </w:r>
          </w:p>
        </w:tc>
        <w:tc>
          <w:tcPr>
            <w:tcW w:w="1030" w:type="dxa"/>
            <w:vAlign w:val="center"/>
          </w:tcPr>
          <w:p w14:paraId="7F6E80BF" w14:textId="37348926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D4E29B4" w14:textId="63732B21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概述，略述；显示…的轮廓；</w:t>
            </w:r>
          </w:p>
        </w:tc>
      </w:tr>
      <w:tr w:rsidR="002C6E0A" w:rsidRPr="002C6E0A" w14:paraId="53060EB8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614E6C69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8" w:type="dxa"/>
            <w:vAlign w:val="center"/>
          </w:tcPr>
          <w:p w14:paraId="18A1F0B5" w14:textId="2BC659E2" w:rsidR="002C6E0A" w:rsidRPr="00390A8A" w:rsidRDefault="002C6E0A" w:rsidP="002C6E0A">
            <w:pPr>
              <w:widowControl/>
              <w:spacing w:line="400" w:lineRule="exact"/>
              <w:ind w:firstLineChars="50" w:firstLine="140"/>
              <w:jc w:val="center"/>
              <w:rPr>
                <w:rFonts w:ascii="Arial" w:eastAsia="微软雅黑" w:hAnsi="Arial" w:cs="宋体"/>
                <w:b/>
                <w:bCs/>
                <w:color w:val="0446FB"/>
                <w:kern w:val="0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spoil</w:t>
            </w:r>
          </w:p>
        </w:tc>
        <w:tc>
          <w:tcPr>
            <w:tcW w:w="1030" w:type="dxa"/>
            <w:vAlign w:val="center"/>
          </w:tcPr>
          <w:p w14:paraId="58B30EE7" w14:textId="1EB057A4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684FA8A7" w14:textId="544A6C53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破坏；溺爱；变质，腐败；赃物，战利品；</w:t>
            </w:r>
          </w:p>
        </w:tc>
      </w:tr>
      <w:tr w:rsidR="002C6E0A" w:rsidRPr="002C6E0A" w14:paraId="2B312BB7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A6F92F2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558" w:type="dxa"/>
            <w:vAlign w:val="center"/>
          </w:tcPr>
          <w:p w14:paraId="1565092F" w14:textId="19733540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undertake</w:t>
            </w:r>
          </w:p>
        </w:tc>
        <w:tc>
          <w:tcPr>
            <w:tcW w:w="1030" w:type="dxa"/>
            <w:vAlign w:val="center"/>
          </w:tcPr>
          <w:p w14:paraId="7E607D04" w14:textId="5662E9C6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56A8F7A4" w14:textId="7D94F05E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承担，从事，着手做</w:t>
            </w: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  <w:r w:rsidRPr="002C6E0A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承诺，允诺；</w:t>
            </w:r>
          </w:p>
        </w:tc>
      </w:tr>
      <w:tr w:rsidR="002C6E0A" w:rsidRPr="002C6E0A" w14:paraId="3FA1D15D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1866DCDB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58" w:type="dxa"/>
            <w:vAlign w:val="center"/>
          </w:tcPr>
          <w:p w14:paraId="3D337B13" w14:textId="1894F99A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forge</w:t>
            </w:r>
          </w:p>
        </w:tc>
        <w:tc>
          <w:tcPr>
            <w:tcW w:w="1030" w:type="dxa"/>
            <w:vAlign w:val="center"/>
          </w:tcPr>
          <w:p w14:paraId="193E5F4B" w14:textId="555639B5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08DA7406" w14:textId="1AFBC5A3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锻造，制作；缔造，建立，开创</w:t>
            </w:r>
          </w:p>
        </w:tc>
      </w:tr>
      <w:tr w:rsidR="002C6E0A" w:rsidRPr="002C6E0A" w14:paraId="27507647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DE9A5B1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58" w:type="dxa"/>
            <w:vAlign w:val="center"/>
          </w:tcPr>
          <w:p w14:paraId="47864706" w14:textId="09A75541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entitle</w:t>
            </w:r>
          </w:p>
        </w:tc>
        <w:tc>
          <w:tcPr>
            <w:tcW w:w="1030" w:type="dxa"/>
            <w:vAlign w:val="center"/>
          </w:tcPr>
          <w:p w14:paraId="3EEBFEE6" w14:textId="522296E1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7E9EA5ED" w14:textId="531AC237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赋予权利，使符合资格；给…命名；</w:t>
            </w:r>
          </w:p>
        </w:tc>
      </w:tr>
      <w:tr w:rsidR="002C6E0A" w:rsidRPr="002C6E0A" w14:paraId="6F0BCED8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54D63AF6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58" w:type="dxa"/>
            <w:vAlign w:val="center"/>
          </w:tcPr>
          <w:p w14:paraId="39A0DFE9" w14:textId="5305F0C1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embody</w:t>
            </w:r>
          </w:p>
        </w:tc>
        <w:tc>
          <w:tcPr>
            <w:tcW w:w="1030" w:type="dxa"/>
            <w:vAlign w:val="center"/>
          </w:tcPr>
          <w:p w14:paraId="7680FD5B" w14:textId="4D7E2E6F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4D847F13" w14:textId="2886B7EE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表现，体现，代表；包括，包含，收录；</w:t>
            </w:r>
          </w:p>
        </w:tc>
      </w:tr>
      <w:tr w:rsidR="002C6E0A" w:rsidRPr="002C6E0A" w14:paraId="6727E853" w14:textId="77777777" w:rsidTr="00FA661B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30B3798" w14:textId="77777777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2C6E0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58" w:type="dxa"/>
            <w:vAlign w:val="center"/>
          </w:tcPr>
          <w:p w14:paraId="50609743" w14:textId="7C7F1DAE" w:rsidR="002C6E0A" w:rsidRPr="00390A8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b/>
                <w:bCs/>
                <w:color w:val="0446FB"/>
                <w:sz w:val="28"/>
                <w:szCs w:val="32"/>
              </w:rPr>
            </w:pPr>
            <w:r w:rsidRPr="00390A8A">
              <w:rPr>
                <w:rFonts w:ascii="Arial" w:eastAsia="微软雅黑" w:hAnsi="Arial" w:hint="eastAsia"/>
                <w:b/>
                <w:bCs/>
                <w:color w:val="0446FB"/>
                <w:sz w:val="28"/>
                <w:szCs w:val="32"/>
              </w:rPr>
              <w:t> correspond</w:t>
            </w:r>
          </w:p>
        </w:tc>
        <w:tc>
          <w:tcPr>
            <w:tcW w:w="1030" w:type="dxa"/>
            <w:vAlign w:val="center"/>
          </w:tcPr>
          <w:p w14:paraId="6D7CAEA5" w14:textId="7F042F83" w:rsidR="002C6E0A" w:rsidRPr="002C6E0A" w:rsidRDefault="002C6E0A" w:rsidP="002C6E0A">
            <w:pPr>
              <w:snapToGrid w:val="0"/>
              <w:spacing w:line="40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center"/>
          </w:tcPr>
          <w:p w14:paraId="6344F2EA" w14:textId="71F0C7B5" w:rsidR="002C6E0A" w:rsidRPr="002C6E0A" w:rsidRDefault="002C6E0A" w:rsidP="002C6E0A">
            <w:pPr>
              <w:snapToGrid w:val="0"/>
              <w:spacing w:line="40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C6E0A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一致，符合</w:t>
            </w:r>
            <w:r w:rsidRPr="002C6E0A">
              <w:rPr>
                <w:rFonts w:ascii="Arial" w:eastAsia="微软雅黑" w:hAnsi="Arial" w:cs="Arial" w:hint="eastAsia"/>
                <w:color w:val="000000"/>
                <w:sz w:val="28"/>
                <w:szCs w:val="28"/>
              </w:rPr>
              <w:t>；</w:t>
            </w: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类似，相当；通信</w:t>
            </w:r>
            <w:r w:rsidRPr="002C6E0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 </w:t>
            </w:r>
            <w:r w:rsidRPr="002C6E0A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；</w:t>
            </w:r>
          </w:p>
        </w:tc>
      </w:tr>
    </w:tbl>
    <w:p w14:paraId="4CF43613" w14:textId="19A6588E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b/>
          <w:bCs/>
          <w:kern w:val="0"/>
          <w:sz w:val="24"/>
        </w:rPr>
      </w:pPr>
      <w:r w:rsidRPr="002C6E0A">
        <w:rPr>
          <w:rFonts w:ascii="Arial" w:eastAsia="微软雅黑" w:hAnsi="Arial" w:cs="宋体"/>
          <w:b/>
          <w:bCs/>
          <w:color w:val="333333"/>
          <w:kern w:val="0"/>
          <w:sz w:val="32"/>
          <w:szCs w:val="32"/>
          <w:shd w:val="clear" w:color="auto" w:fill="FFFFFF"/>
        </w:rPr>
        <w:lastRenderedPageBreak/>
        <w:t>▲</w:t>
      </w:r>
      <w:r w:rsidRPr="002C6E0A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execute</w:t>
      </w:r>
      <w:r w:rsidR="00B159FA" w:rsidRPr="00C20590">
        <w:rPr>
          <w:rFonts w:ascii="Arial" w:eastAsia="微软雅黑" w:hAnsi="Arial" w:cs="宋体" w:hint="eastAsia"/>
          <w:color w:val="A6A6A6"/>
          <w:kern w:val="0"/>
          <w:sz w:val="20"/>
          <w:szCs w:val="20"/>
        </w:rPr>
        <w:t xml:space="preserve"> </w:t>
      </w:r>
      <w:r w:rsidR="00EF61F6" w:rsidRPr="00EF61F6">
        <w:rPr>
          <w:rFonts w:ascii="Arial" w:eastAsia="微软雅黑" w:hAnsi="Arial" w:cs="宋体"/>
          <w:color w:val="A6A6A6"/>
          <w:kern w:val="0"/>
          <w:sz w:val="20"/>
          <w:szCs w:val="20"/>
        </w:rPr>
        <w:t>[ˈeksɪkjuːt]</w:t>
      </w:r>
    </w:p>
    <w:p w14:paraId="4FCB6246" w14:textId="77777777" w:rsidR="002C6E0A" w:rsidRPr="00390A8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446FB"/>
          <w:kern w:val="0"/>
          <w:sz w:val="28"/>
          <w:szCs w:val="21"/>
        </w:rPr>
      </w:pPr>
      <w:r w:rsidRPr="00390A8A">
        <w:rPr>
          <w:rFonts w:ascii="Arial" w:eastAsia="微软雅黑" w:hAnsi="Arial" w:cs="宋体"/>
          <w:color w:val="0446FB"/>
          <w:kern w:val="0"/>
          <w:sz w:val="28"/>
        </w:rPr>
        <w:t xml:space="preserve">v. 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处决，处死；实行，实施，执行，成功地完成；</w:t>
      </w:r>
    </w:p>
    <w:p w14:paraId="4885FC6F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He was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executed </w:t>
      </w:r>
      <w:r w:rsidRPr="002C6E0A">
        <w:rPr>
          <w:rFonts w:ascii="Arial" w:eastAsia="微软雅黑" w:hAnsi="Arial" w:cs="宋体"/>
          <w:kern w:val="0"/>
          <w:sz w:val="28"/>
        </w:rPr>
        <w:t xml:space="preserve">for treason. </w:t>
      </w:r>
      <w:r w:rsidRPr="002C6E0A">
        <w:rPr>
          <w:rFonts w:ascii="Arial" w:eastAsia="微软雅黑" w:hAnsi="Arial" w:cs="宋体"/>
          <w:kern w:val="0"/>
          <w:sz w:val="28"/>
        </w:rPr>
        <w:t>他因叛国罪被处死。</w:t>
      </w:r>
    </w:p>
    <w:p w14:paraId="57320278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They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executed </w:t>
      </w:r>
      <w:r w:rsidRPr="002C6E0A">
        <w:rPr>
          <w:rFonts w:ascii="Arial" w:eastAsia="微软雅黑" w:hAnsi="Arial" w:cs="宋体"/>
          <w:kern w:val="0"/>
          <w:sz w:val="28"/>
        </w:rPr>
        <w:t xml:space="preserve">a plan to reduce fuel consumption. </w:t>
      </w:r>
    </w:p>
    <w:p w14:paraId="34958EC2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他们实施了一项降低燃料消耗的计划。</w:t>
      </w:r>
    </w:p>
    <w:p w14:paraId="68928828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Check that the computer has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executed </w:t>
      </w:r>
      <w:r w:rsidRPr="002C6E0A">
        <w:rPr>
          <w:rFonts w:ascii="Arial" w:eastAsia="微软雅黑" w:hAnsi="Arial" w:cs="宋体"/>
          <w:kern w:val="0"/>
          <w:sz w:val="28"/>
        </w:rPr>
        <w:t>your commands.</w:t>
      </w:r>
    </w:p>
    <w:p w14:paraId="587E6502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检查一下计算机是否已执行指令。</w:t>
      </w:r>
    </w:p>
    <w:p w14:paraId="03F5EEF2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pilot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executed </w:t>
      </w:r>
      <w:r w:rsidRPr="002C6E0A">
        <w:rPr>
          <w:rFonts w:ascii="Arial" w:eastAsia="微软雅黑" w:hAnsi="Arial" w:cs="宋体"/>
          <w:kern w:val="0"/>
          <w:sz w:val="28"/>
        </w:rPr>
        <w:t>a perfect landing.</w:t>
      </w:r>
      <w:r w:rsidRPr="002C6E0A">
        <w:rPr>
          <w:rFonts w:ascii="Arial" w:eastAsia="微软雅黑" w:hAnsi="Arial" w:cs="宋体"/>
          <w:kern w:val="0"/>
          <w:sz w:val="28"/>
        </w:rPr>
        <w:t>飞行员完成了一个非常娴熟的着陆动作。</w:t>
      </w:r>
    </w:p>
    <w:p w14:paraId="0CDC7F00" w14:textId="4F1439C8" w:rsidR="002C6E0A" w:rsidRPr="001E64D9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executive</w:t>
      </w:r>
      <w:r w:rsidRPr="002C6E0A">
        <w:rPr>
          <w:rFonts w:ascii="Arial" w:eastAsia="微软雅黑" w:hAnsi="Arial" w:cs="宋体"/>
          <w:color w:val="7F7F7F" w:themeColor="text1" w:themeTint="80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color w:val="7F7F7F" w:themeColor="text1" w:themeTint="80"/>
          <w:kern w:val="0"/>
          <w:sz w:val="20"/>
          <w:szCs w:val="20"/>
        </w:rPr>
        <w:t>[</w:t>
      </w:r>
      <w:r w:rsidRPr="002C6E0A">
        <w:rPr>
          <w:rFonts w:ascii="Arial" w:eastAsia="微软雅黑" w:hAnsi="Arial" w:cs="Times New Roman"/>
          <w:color w:val="7F7F7F" w:themeColor="text1" w:themeTint="80"/>
          <w:kern w:val="0"/>
          <w:sz w:val="20"/>
          <w:szCs w:val="20"/>
        </w:rPr>
        <w:t>ɪ</w:t>
      </w:r>
      <w:r w:rsidRPr="002C6E0A">
        <w:rPr>
          <w:rFonts w:ascii="Arial" w:eastAsia="微软雅黑" w:hAnsi="Arial" w:cs="宋体"/>
          <w:color w:val="7F7F7F" w:themeColor="text1" w:themeTint="80"/>
          <w:kern w:val="0"/>
          <w:sz w:val="20"/>
          <w:szCs w:val="20"/>
        </w:rPr>
        <w:t>ɡ</w:t>
      </w:r>
      <w:r w:rsidRPr="002C6E0A">
        <w:rPr>
          <w:rFonts w:ascii="Arial" w:eastAsia="微软雅黑" w:hAnsi="Arial" w:cs="Times New Roman"/>
          <w:color w:val="7F7F7F" w:themeColor="text1" w:themeTint="80"/>
          <w:kern w:val="0"/>
          <w:sz w:val="20"/>
          <w:szCs w:val="20"/>
        </w:rPr>
        <w:t>ˈ</w:t>
      </w:r>
      <w:r w:rsidRPr="002C6E0A">
        <w:rPr>
          <w:rFonts w:ascii="Arial" w:eastAsia="微软雅黑" w:hAnsi="Arial" w:cs="宋体"/>
          <w:color w:val="7F7F7F" w:themeColor="text1" w:themeTint="80"/>
          <w:kern w:val="0"/>
          <w:sz w:val="20"/>
          <w:szCs w:val="20"/>
        </w:rPr>
        <w:t>zekj</w:t>
      </w:r>
      <w:r w:rsidRPr="002C6E0A">
        <w:rPr>
          <w:rFonts w:ascii="Arial" w:eastAsia="微软雅黑" w:hAnsi="Arial" w:cs="Times New Roman"/>
          <w:color w:val="7F7F7F" w:themeColor="text1" w:themeTint="80"/>
          <w:kern w:val="0"/>
          <w:sz w:val="20"/>
          <w:szCs w:val="20"/>
        </w:rPr>
        <w:t>ə</w:t>
      </w:r>
      <w:r w:rsidRPr="002C6E0A">
        <w:rPr>
          <w:rFonts w:ascii="Arial" w:eastAsia="微软雅黑" w:hAnsi="Arial" w:cs="宋体"/>
          <w:color w:val="7F7F7F" w:themeColor="text1" w:themeTint="80"/>
          <w:kern w:val="0"/>
          <w:sz w:val="20"/>
          <w:szCs w:val="20"/>
        </w:rPr>
        <w:t>t</w:t>
      </w:r>
      <w:r w:rsidRPr="002C6E0A">
        <w:rPr>
          <w:rFonts w:ascii="Arial" w:eastAsia="微软雅黑" w:hAnsi="Arial" w:cs="Times New Roman"/>
          <w:color w:val="7F7F7F" w:themeColor="text1" w:themeTint="80"/>
          <w:kern w:val="0"/>
          <w:sz w:val="20"/>
          <w:szCs w:val="20"/>
        </w:rPr>
        <w:t>ɪ</w:t>
      </w:r>
      <w:r w:rsidRPr="002C6E0A">
        <w:rPr>
          <w:rFonts w:ascii="Arial" w:eastAsia="微软雅黑" w:hAnsi="Arial" w:cs="宋体"/>
          <w:color w:val="7F7F7F" w:themeColor="text1" w:themeTint="80"/>
          <w:kern w:val="0"/>
          <w:sz w:val="20"/>
          <w:szCs w:val="20"/>
        </w:rPr>
        <w:t xml:space="preserve">v] </w:t>
      </w:r>
      <w:r w:rsidRPr="002C6E0A">
        <w:rPr>
          <w:rFonts w:ascii="Arial" w:eastAsia="微软雅黑" w:hAnsi="Arial" w:cs="宋体"/>
          <w:kern w:val="0"/>
          <w:sz w:val="28"/>
        </w:rPr>
        <w:t xml:space="preserve">n. </w:t>
      </w:r>
      <w:r w:rsidRPr="002C6E0A">
        <w:rPr>
          <w:rFonts w:ascii="Arial" w:eastAsia="微软雅黑" w:hAnsi="Arial" w:cs="宋体"/>
          <w:kern w:val="0"/>
          <w:sz w:val="28"/>
        </w:rPr>
        <w:t>（公司）总经理，管理人员；（政府）领导，行政部门；</w:t>
      </w:r>
      <w:r w:rsidRPr="002C6E0A">
        <w:rPr>
          <w:rFonts w:ascii="Arial" w:eastAsia="微软雅黑" w:hAnsi="Arial" w:cs="宋体"/>
          <w:kern w:val="0"/>
          <w:sz w:val="28"/>
        </w:rPr>
        <w:t xml:space="preserve">adj. </w:t>
      </w:r>
      <w:r w:rsidRPr="002C6E0A">
        <w:rPr>
          <w:rFonts w:ascii="Arial" w:eastAsia="微软雅黑" w:hAnsi="Arial" w:cs="宋体"/>
          <w:kern w:val="0"/>
          <w:sz w:val="28"/>
        </w:rPr>
        <w:t>经营管理的，经理的，决策的；行政的，高级的，供重要人物使用的；</w:t>
      </w:r>
    </w:p>
    <w:p w14:paraId="77E878B1" w14:textId="1AE39DA0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b/>
          <w:bCs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appeal</w:t>
      </w:r>
      <w:r w:rsidR="00B159FA" w:rsidRPr="00C20590">
        <w:rPr>
          <w:rFonts w:ascii="Arial" w:eastAsia="微软雅黑" w:hAnsi="Arial" w:cs="宋体" w:hint="eastAsia"/>
          <w:b/>
          <w:bCs/>
          <w:kern w:val="0"/>
          <w:sz w:val="20"/>
          <w:szCs w:val="20"/>
        </w:rPr>
        <w:t xml:space="preserve"> </w:t>
      </w:r>
    </w:p>
    <w:p w14:paraId="2C6B1E35" w14:textId="4C7DDE1F" w:rsidR="002C6E0A" w:rsidRPr="00390A8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446FB"/>
          <w:kern w:val="0"/>
          <w:sz w:val="28"/>
          <w:szCs w:val="21"/>
        </w:rPr>
      </w:pPr>
      <w:r w:rsidRPr="0026703F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 xml:space="preserve">v&amp;n. </w:t>
      </w:r>
      <w:r w:rsidRPr="0026703F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上诉，申诉</w:t>
      </w:r>
      <w:r w:rsidRPr="0026703F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 xml:space="preserve"> + 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>to sb/sth against sth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>；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 xml:space="preserve"> </w:t>
      </w:r>
      <w:r w:rsidRPr="0026703F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呼吁，吁请，恳求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>+ to sb for sth</w:t>
      </w:r>
      <w:r w:rsidRPr="0026703F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；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>有吸引力，有感染力，引起兴趣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> </w:t>
      </w:r>
      <w:r w:rsidRPr="0026703F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 xml:space="preserve">+ 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>to sb</w:t>
      </w:r>
      <w:r w:rsidRPr="0026703F">
        <w:rPr>
          <w:rFonts w:ascii="Arial" w:eastAsia="微软雅黑" w:hAnsi="Arial" w:cs="Arial"/>
          <w:color w:val="0446FB"/>
          <w:kern w:val="0"/>
          <w:sz w:val="28"/>
          <w:shd w:val="clear" w:color="auto" w:fill="F9F9F9"/>
        </w:rPr>
        <w:t>；</w:t>
      </w:r>
    </w:p>
    <w:p w14:paraId="2472A40F" w14:textId="3BA3C5F0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He said they would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appeal </w:t>
      </w:r>
      <w:r w:rsidRPr="002C6E0A">
        <w:rPr>
          <w:rFonts w:ascii="Arial" w:eastAsia="微软雅黑" w:hAnsi="Arial" w:cs="宋体"/>
          <w:kern w:val="0"/>
          <w:sz w:val="28"/>
        </w:rPr>
        <w:t>against the decision.</w:t>
      </w:r>
      <w:r w:rsidR="00A34847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他说他们将对该决议提出申诉。</w:t>
      </w:r>
    </w:p>
    <w:p w14:paraId="5D0C8DE4" w14:textId="14ED59F0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Police have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appealed </w:t>
      </w:r>
      <w:r w:rsidRPr="002C6E0A">
        <w:rPr>
          <w:rFonts w:ascii="Arial" w:eastAsia="微软雅黑" w:hAnsi="Arial" w:cs="宋体"/>
          <w:kern w:val="0"/>
          <w:sz w:val="28"/>
        </w:rPr>
        <w:t>for witnesses to come forward.</w:t>
      </w:r>
      <w:r w:rsidR="00A34847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警方呼吁证人挺身而出。</w:t>
      </w:r>
    </w:p>
    <w:p w14:paraId="45AC57BE" w14:textId="70A0062E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design has to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>appeal</w:t>
      </w:r>
      <w:r w:rsidRPr="002C6E0A">
        <w:rPr>
          <w:rFonts w:ascii="Arial" w:eastAsia="微软雅黑" w:hAnsi="Arial" w:cs="宋体"/>
          <w:kern w:val="0"/>
          <w:sz w:val="28"/>
        </w:rPr>
        <w:t xml:space="preserve"> to all ages and social groups.</w:t>
      </w:r>
      <w:r w:rsidR="00A34847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设计要老幼皆宜。</w:t>
      </w:r>
    </w:p>
    <w:p w14:paraId="7FAEEDC9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appealing adj. </w:t>
      </w:r>
      <w:r w:rsidRPr="002C6E0A">
        <w:rPr>
          <w:rFonts w:ascii="Arial" w:eastAsia="微软雅黑" w:hAnsi="Arial" w:cs="宋体"/>
          <w:kern w:val="0"/>
          <w:sz w:val="28"/>
        </w:rPr>
        <w:t>吸引人的，有吸引力的，有感染力的，令人感兴趣的；</w:t>
      </w:r>
    </w:p>
    <w:p w14:paraId="16660E95" w14:textId="35311332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pose</w:t>
      </w:r>
      <w:r w:rsidRPr="002C6E0A">
        <w:rPr>
          <w:rFonts w:ascii="Arial" w:eastAsia="微软雅黑" w:hAnsi="Arial" w:cs="宋体"/>
          <w:color w:val="808080"/>
          <w:kern w:val="0"/>
          <w:sz w:val="20"/>
          <w:szCs w:val="20"/>
          <w:shd w:val="clear" w:color="auto" w:fill="FFFFFF"/>
        </w:rPr>
        <w:t xml:space="preserve"> </w:t>
      </w:r>
    </w:p>
    <w:p w14:paraId="644A18A8" w14:textId="135DC498" w:rsidR="002C6E0A" w:rsidRPr="00390A8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446FB"/>
          <w:kern w:val="0"/>
          <w:sz w:val="28"/>
          <w:szCs w:val="21"/>
        </w:rPr>
      </w:pP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 xml:space="preserve">v. 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造成</w:t>
      </w:r>
      <w:r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（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威胁、问题</w:t>
      </w:r>
      <w:r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）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，引起，产生；为画像、摄影</w:t>
      </w:r>
      <w:r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（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摆好姿势</w:t>
      </w:r>
      <w:r w:rsidR="00B159FA"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）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；</w:t>
      </w:r>
    </w:p>
    <w:p w14:paraId="09A0DD85" w14:textId="30B8D15E" w:rsidR="002C6E0A" w:rsidRPr="00390A8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446FB"/>
          <w:kern w:val="0"/>
          <w:sz w:val="28"/>
          <w:szCs w:val="21"/>
        </w:rPr>
      </w:pP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 xml:space="preserve">n. 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（为画像等摆的）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 xml:space="preserve"> 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姿势；装腔作势，故作姿态；</w:t>
      </w:r>
    </w:p>
    <w:p w14:paraId="7B5EEDC9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>pose</w:t>
      </w:r>
      <w:r w:rsidRPr="002C6E0A">
        <w:rPr>
          <w:rFonts w:ascii="Arial" w:eastAsia="微软雅黑" w:hAnsi="Arial" w:cs="宋体"/>
          <w:kern w:val="0"/>
          <w:sz w:val="28"/>
        </w:rPr>
        <w:t xml:space="preserve"> a threat/challenge/danger/risk. </w:t>
      </w:r>
      <w:r w:rsidRPr="002C6E0A">
        <w:rPr>
          <w:rFonts w:ascii="Arial" w:eastAsia="微软雅黑" w:hAnsi="Arial" w:cs="宋体"/>
          <w:kern w:val="0"/>
          <w:sz w:val="28"/>
        </w:rPr>
        <w:t>构成威胁</w:t>
      </w:r>
      <w:r w:rsidRPr="002C6E0A">
        <w:rPr>
          <w:rFonts w:ascii="Arial" w:eastAsia="微软雅黑" w:hAnsi="Arial" w:cs="宋体"/>
          <w:kern w:val="0"/>
          <w:sz w:val="28"/>
        </w:rPr>
        <w:t xml:space="preserve"> / </w:t>
      </w:r>
      <w:r w:rsidRPr="002C6E0A">
        <w:rPr>
          <w:rFonts w:ascii="Arial" w:eastAsia="微软雅黑" w:hAnsi="Arial" w:cs="宋体"/>
          <w:kern w:val="0"/>
          <w:sz w:val="28"/>
        </w:rPr>
        <w:t>挑战</w:t>
      </w:r>
      <w:r w:rsidRPr="002C6E0A">
        <w:rPr>
          <w:rFonts w:ascii="Arial" w:eastAsia="微软雅黑" w:hAnsi="Arial" w:cs="宋体"/>
          <w:kern w:val="0"/>
          <w:sz w:val="28"/>
        </w:rPr>
        <w:t xml:space="preserve"> / </w:t>
      </w:r>
      <w:r w:rsidRPr="002C6E0A">
        <w:rPr>
          <w:rFonts w:ascii="Arial" w:eastAsia="微软雅黑" w:hAnsi="Arial" w:cs="宋体"/>
          <w:kern w:val="0"/>
          <w:sz w:val="28"/>
        </w:rPr>
        <w:t>危险</w:t>
      </w:r>
      <w:r w:rsidRPr="002C6E0A">
        <w:rPr>
          <w:rFonts w:ascii="Arial" w:eastAsia="微软雅黑" w:hAnsi="Arial" w:cs="宋体"/>
          <w:kern w:val="0"/>
          <w:sz w:val="28"/>
        </w:rPr>
        <w:t xml:space="preserve"> / </w:t>
      </w:r>
      <w:r w:rsidRPr="002C6E0A">
        <w:rPr>
          <w:rFonts w:ascii="Arial" w:eastAsia="微软雅黑" w:hAnsi="Arial" w:cs="宋体"/>
          <w:kern w:val="0"/>
          <w:sz w:val="28"/>
        </w:rPr>
        <w:t>风险</w:t>
      </w:r>
    </w:p>
    <w:p w14:paraId="03D53A40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delegates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posed </w:t>
      </w:r>
      <w:r w:rsidRPr="002C6E0A">
        <w:rPr>
          <w:rFonts w:ascii="Arial" w:eastAsia="微软雅黑" w:hAnsi="Arial" w:cs="宋体"/>
          <w:kern w:val="0"/>
          <w:sz w:val="28"/>
        </w:rPr>
        <w:t>for a group photograph.</w:t>
      </w:r>
      <w:r w:rsidRPr="002C6E0A">
        <w:rPr>
          <w:rFonts w:ascii="Arial" w:eastAsia="微软雅黑" w:hAnsi="Arial" w:cs="宋体"/>
          <w:kern w:val="0"/>
          <w:sz w:val="28"/>
        </w:rPr>
        <w:t>代表们摆好姿势准备拍集体照。</w:t>
      </w:r>
    </w:p>
    <w:p w14:paraId="73B9B16A" w14:textId="18BF92B8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prohibit</w:t>
      </w:r>
      <w:r w:rsidR="00ED685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 xml:space="preserve"> </w:t>
      </w:r>
      <w:r w:rsidR="00ED6855" w:rsidRPr="00ED6855">
        <w:rPr>
          <w:rFonts w:ascii="Arial" w:eastAsia="微软雅黑" w:hAnsi="Arial" w:cs="宋体"/>
          <w:color w:val="A6A6A6" w:themeColor="background1" w:themeShade="A6"/>
          <w:kern w:val="0"/>
          <w:sz w:val="28"/>
          <w:szCs w:val="28"/>
          <w:shd w:val="clear" w:color="auto" w:fill="FFFFFF"/>
        </w:rPr>
        <w:t>[prəˈhɪbɪt]</w:t>
      </w:r>
      <w:r w:rsidR="00B159FA" w:rsidRPr="00ED6855">
        <w:rPr>
          <w:rFonts w:ascii="Arial" w:eastAsia="微软雅黑" w:hAnsi="Arial" w:cs="宋体"/>
          <w:color w:val="A6A6A6" w:themeColor="background1" w:themeShade="A6"/>
          <w:kern w:val="0"/>
          <w:sz w:val="28"/>
          <w:szCs w:val="28"/>
        </w:rPr>
        <w:tab/>
      </w:r>
      <w:r w:rsidRPr="002C6E0A">
        <w:rPr>
          <w:rFonts w:ascii="Arial" w:eastAsia="微软雅黑" w:hAnsi="Arial" w:cs="宋体"/>
          <w:color w:val="A6A6A6"/>
          <w:kern w:val="0"/>
          <w:sz w:val="20"/>
          <w:szCs w:val="20"/>
        </w:rPr>
        <w:t xml:space="preserve"> </w:t>
      </w:r>
    </w:p>
    <w:p w14:paraId="35D825F8" w14:textId="11B9F74E" w:rsidR="002C6E0A" w:rsidRPr="00390A8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446FB"/>
          <w:kern w:val="0"/>
          <w:sz w:val="28"/>
          <w:szCs w:val="21"/>
        </w:rPr>
      </w:pPr>
      <w:r w:rsidRPr="00390A8A">
        <w:rPr>
          <w:rFonts w:ascii="Arial" w:eastAsia="微软雅黑" w:hAnsi="Arial" w:cs="宋体"/>
          <w:color w:val="0446FB"/>
          <w:kern w:val="0"/>
          <w:sz w:val="28"/>
        </w:rPr>
        <w:t xml:space="preserve">vt. </w:t>
      </w:r>
      <w:r w:rsidRPr="00390A8A">
        <w:rPr>
          <w:rFonts w:ascii="Arial" w:eastAsia="微软雅黑" w:hAnsi="Arial" w:cs="宋体"/>
          <w:color w:val="0446FB"/>
          <w:kern w:val="0"/>
          <w:sz w:val="28"/>
        </w:rPr>
        <w:t>（尤指以法令）禁止，阻止，使不可能；</w:t>
      </w:r>
    </w:p>
    <w:p w14:paraId="40357BAD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Soviet citizens were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prohibited </w:t>
      </w:r>
      <w:r w:rsidRPr="002C6E0A">
        <w:rPr>
          <w:rFonts w:ascii="Arial" w:eastAsia="微软雅黑" w:hAnsi="Arial" w:cs="宋体"/>
          <w:kern w:val="0"/>
          <w:sz w:val="28"/>
        </w:rPr>
        <w:t>from travelling abroad.</w:t>
      </w:r>
    </w:p>
    <w:p w14:paraId="5ED67ADB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苏联时代的公民被禁止出国旅游。</w:t>
      </w:r>
    </w:p>
    <w:p w14:paraId="653409AF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high cost of equipment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prohibits </w:t>
      </w:r>
      <w:r w:rsidRPr="002C6E0A">
        <w:rPr>
          <w:rFonts w:ascii="Arial" w:eastAsia="微软雅黑" w:hAnsi="Arial" w:cs="宋体"/>
          <w:kern w:val="0"/>
          <w:sz w:val="28"/>
        </w:rPr>
        <w:t>many people from taking up this sport.</w:t>
      </w:r>
    </w:p>
    <w:p w14:paraId="208584C2" w14:textId="55F97FB4" w:rsidR="00B159FA" w:rsidRPr="001E64D9" w:rsidRDefault="002C6E0A" w:rsidP="001E64D9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Arial" w:eastAsia="微软雅黑" w:hAnsi="Arial" w:cs="宋体"/>
          <w:kern w:val="0"/>
          <w:sz w:val="28"/>
        </w:rPr>
        <w:t>昂贵的装备令许多人对这项运动望而却步。</w:t>
      </w:r>
    </w:p>
    <w:p w14:paraId="2E1E3FD9" w14:textId="5FA4F242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assume</w:t>
      </w:r>
      <w:r w:rsidRPr="002C6E0A">
        <w:rPr>
          <w:rFonts w:ascii="Arial" w:eastAsia="微软雅黑" w:hAnsi="Arial" w:cs="宋体"/>
          <w:color w:val="808080"/>
          <w:kern w:val="0"/>
          <w:sz w:val="28"/>
          <w:shd w:val="clear" w:color="auto" w:fill="FFFFFF"/>
        </w:rPr>
        <w:t xml:space="preserve"> </w:t>
      </w:r>
    </w:p>
    <w:p w14:paraId="5984317C" w14:textId="042CA31B" w:rsidR="002C6E0A" w:rsidRPr="00390A8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446FB"/>
          <w:kern w:val="0"/>
          <w:sz w:val="28"/>
          <w:szCs w:val="21"/>
        </w:rPr>
      </w:pP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 xml:space="preserve">v. 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假定，假设，认为；承担</w:t>
      </w:r>
      <w:r w:rsidR="00B159FA"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(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责任</w:t>
      </w:r>
      <w:r w:rsidR="00B159FA"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)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，就</w:t>
      </w:r>
      <w:r w:rsidR="00B159FA"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(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职</w:t>
      </w:r>
      <w:r w:rsidR="00B159FA"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)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，取得</w:t>
      </w:r>
      <w:r w:rsidR="00B159FA"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(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权力</w:t>
      </w:r>
      <w:r w:rsidR="00B159FA"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)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；呈现</w:t>
      </w:r>
      <w:r w:rsidR="00B159FA"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(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外观、</w:t>
      </w:r>
      <w:proofErr w:type="gramStart"/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样子</w:t>
      </w:r>
      <w:r w:rsidR="00B159FA" w:rsidRPr="00390A8A">
        <w:rPr>
          <w:rFonts w:ascii="Arial" w:eastAsia="微软雅黑" w:hAnsi="Arial" w:cs="宋体" w:hint="eastAsia"/>
          <w:color w:val="0446FB"/>
          <w:kern w:val="0"/>
          <w:sz w:val="28"/>
          <w:shd w:val="clear" w:color="auto" w:fill="FFFFFF"/>
        </w:rPr>
        <w:t>)</w:t>
      </w:r>
      <w:r w:rsidRPr="00390A8A">
        <w:rPr>
          <w:rFonts w:ascii="Arial" w:eastAsia="微软雅黑" w:hAnsi="Arial" w:cs="宋体"/>
          <w:color w:val="0446FB"/>
          <w:kern w:val="0"/>
          <w:sz w:val="28"/>
          <w:shd w:val="clear" w:color="auto" w:fill="FFFFFF"/>
        </w:rPr>
        <w:t>；</w:t>
      </w:r>
      <w:proofErr w:type="gramEnd"/>
    </w:p>
    <w:p w14:paraId="3F6B5117" w14:textId="298516E3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lastRenderedPageBreak/>
        <w:t xml:space="preserve">eg. It is reasonable to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assume </w:t>
      </w:r>
      <w:r>
        <w:rPr>
          <w:rFonts w:ascii="Arial" w:eastAsia="微软雅黑" w:hAnsi="Arial" w:cs="宋体"/>
          <w:kern w:val="0"/>
          <w:sz w:val="28"/>
        </w:rPr>
        <w:t>（</w:t>
      </w:r>
      <w:r w:rsidRPr="002C6E0A">
        <w:rPr>
          <w:rFonts w:ascii="Arial" w:eastAsia="微软雅黑" w:hAnsi="Arial" w:cs="宋体"/>
          <w:kern w:val="0"/>
          <w:sz w:val="28"/>
        </w:rPr>
        <w:t>that</w:t>
      </w:r>
      <w:r>
        <w:rPr>
          <w:rFonts w:ascii="Arial" w:eastAsia="微软雅黑" w:hAnsi="Arial" w:cs="宋体"/>
          <w:kern w:val="0"/>
          <w:sz w:val="28"/>
        </w:rPr>
        <w:t>）</w:t>
      </w:r>
      <w:r w:rsidRPr="002C6E0A">
        <w:rPr>
          <w:rFonts w:ascii="Arial" w:eastAsia="微软雅黑" w:hAnsi="Arial" w:cs="宋体"/>
          <w:kern w:val="0"/>
          <w:sz w:val="28"/>
        </w:rPr>
        <w:t xml:space="preserve"> the economy will continue to improve.</w:t>
      </w:r>
    </w:p>
    <w:p w14:paraId="1312C08A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认为经济将继续好转是有道理的。</w:t>
      </w:r>
    </w:p>
    <w:p w14:paraId="51713829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court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assumed </w:t>
      </w:r>
      <w:r w:rsidRPr="002C6E0A">
        <w:rPr>
          <w:rFonts w:ascii="Arial" w:eastAsia="微软雅黑" w:hAnsi="Arial" w:cs="宋体"/>
          <w:kern w:val="0"/>
          <w:sz w:val="28"/>
        </w:rPr>
        <w:t>responsibility for the girl's welfare.</w:t>
      </w:r>
    </w:p>
    <w:p w14:paraId="7F84686A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法庭承担了保障这个女孩福利的责任。</w:t>
      </w:r>
    </w:p>
    <w:p w14:paraId="15A69D73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This matter has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assumed </w:t>
      </w:r>
      <w:r w:rsidRPr="002C6E0A">
        <w:rPr>
          <w:rFonts w:ascii="Arial" w:eastAsia="微软雅黑" w:hAnsi="Arial" w:cs="宋体"/>
          <w:kern w:val="0"/>
          <w:sz w:val="28"/>
        </w:rPr>
        <w:t>considerable importance.</w:t>
      </w:r>
      <w:r w:rsidRPr="002C6E0A">
        <w:rPr>
          <w:rFonts w:ascii="Arial" w:eastAsia="微软雅黑" w:hAnsi="Arial" w:cs="宋体"/>
          <w:kern w:val="0"/>
          <w:sz w:val="28"/>
        </w:rPr>
        <w:t>这件事看来相当重要。</w:t>
      </w:r>
    </w:p>
    <w:p w14:paraId="33F310D5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assumption n </w:t>
      </w:r>
      <w:r w:rsidRPr="002C6E0A">
        <w:rPr>
          <w:rFonts w:ascii="Arial" w:eastAsia="微软雅黑" w:hAnsi="Arial" w:cs="宋体"/>
          <w:kern w:val="0"/>
          <w:sz w:val="28"/>
        </w:rPr>
        <w:t>假定，假设；（责任的）承担，担任；</w:t>
      </w:r>
      <w:r w:rsidRPr="002C6E0A">
        <w:rPr>
          <w:rFonts w:ascii="Arial" w:eastAsia="微软雅黑" w:hAnsi="Arial" w:cs="宋体"/>
          <w:kern w:val="0"/>
          <w:sz w:val="28"/>
        </w:rPr>
        <w:t xml:space="preserve"> </w:t>
      </w:r>
    </w:p>
    <w:p w14:paraId="4898210C" w14:textId="55EEADF5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sustain</w:t>
      </w:r>
      <w:r w:rsidRPr="002C6E0A">
        <w:rPr>
          <w:rFonts w:ascii="Arial" w:eastAsia="微软雅黑" w:hAnsi="Arial" w:cs="宋体"/>
          <w:color w:val="808080"/>
          <w:kern w:val="0"/>
          <w:sz w:val="28"/>
        </w:rPr>
        <w:t xml:space="preserve"> </w:t>
      </w:r>
    </w:p>
    <w:p w14:paraId="0F389F61" w14:textId="3023A3CF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vt.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维持</w:t>
      </w:r>
      <w:r w:rsidRPr="00A34847">
        <w:rPr>
          <w:rFonts w:ascii="Arial" w:eastAsia="微软雅黑" w:hAnsi="Arial" w:cs="宋体"/>
          <w:color w:val="001EFF"/>
          <w:kern w:val="0"/>
          <w:sz w:val="28"/>
        </w:rPr>
        <w:t>（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生命、生存</w:t>
      </w:r>
      <w:r w:rsidRPr="00A34847">
        <w:rPr>
          <w:rFonts w:ascii="Arial" w:eastAsia="微软雅黑" w:hAnsi="Arial" w:cs="宋体"/>
          <w:color w:val="001EFF"/>
          <w:kern w:val="0"/>
          <w:sz w:val="28"/>
        </w:rPr>
        <w:t>）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；使保持，使稳定持续，持续；遭受，蒙受，经受；</w:t>
      </w:r>
    </w:p>
    <w:p w14:paraId="0A4713CC" w14:textId="13E891F9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Which planets can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sustain </w:t>
      </w:r>
      <w:r w:rsidRPr="002C6E0A">
        <w:rPr>
          <w:rFonts w:ascii="Arial" w:eastAsia="微软雅黑" w:hAnsi="Arial" w:cs="宋体"/>
          <w:kern w:val="0"/>
          <w:sz w:val="28"/>
        </w:rPr>
        <w:t>life</w:t>
      </w:r>
      <w:r w:rsidR="00A34847">
        <w:rPr>
          <w:rFonts w:ascii="Arial" w:eastAsia="微软雅黑" w:hAnsi="Arial" w:cs="宋体"/>
          <w:kern w:val="0"/>
          <w:sz w:val="28"/>
        </w:rPr>
        <w:t xml:space="preserve">? </w:t>
      </w:r>
      <w:r w:rsidRPr="002C6E0A">
        <w:rPr>
          <w:rFonts w:ascii="Arial" w:eastAsia="微软雅黑" w:hAnsi="Arial" w:cs="宋体"/>
          <w:kern w:val="0"/>
          <w:sz w:val="28"/>
        </w:rPr>
        <w:t>哪些行星可以维持生命的存在</w:t>
      </w:r>
      <w:r w:rsidR="00A34847">
        <w:rPr>
          <w:rFonts w:ascii="Arial" w:eastAsia="微软雅黑" w:hAnsi="Arial" w:cs="宋体" w:hint="eastAsia"/>
          <w:kern w:val="0"/>
          <w:sz w:val="28"/>
        </w:rPr>
        <w:t>？</w:t>
      </w:r>
    </w:p>
    <w:p w14:paraId="63CF3E7E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a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sustained </w:t>
      </w:r>
      <w:r w:rsidRPr="002C6E0A">
        <w:rPr>
          <w:rFonts w:ascii="Arial" w:eastAsia="微软雅黑" w:hAnsi="Arial" w:cs="宋体"/>
          <w:kern w:val="0"/>
          <w:sz w:val="28"/>
        </w:rPr>
        <w:t xml:space="preserve">attack. </w:t>
      </w:r>
      <w:r w:rsidRPr="002C6E0A">
        <w:rPr>
          <w:rFonts w:ascii="Arial" w:eastAsia="微软雅黑" w:hAnsi="Arial" w:cs="宋体"/>
          <w:kern w:val="0"/>
          <w:sz w:val="28"/>
        </w:rPr>
        <w:t>持续的攻击</w:t>
      </w:r>
    </w:p>
    <w:p w14:paraId="209D4942" w14:textId="3DA3B2C9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sustain </w:t>
      </w:r>
      <w:r w:rsidRPr="002C6E0A">
        <w:rPr>
          <w:rFonts w:ascii="Arial" w:eastAsia="微软雅黑" w:hAnsi="Arial" w:cs="宋体"/>
          <w:kern w:val="0"/>
          <w:sz w:val="28"/>
        </w:rPr>
        <w:t>losses/damage/an injury/a defeat </w:t>
      </w:r>
      <w:r w:rsidRPr="002C6E0A">
        <w:rPr>
          <w:rFonts w:ascii="Arial" w:eastAsia="微软雅黑" w:hAnsi="Arial" w:cs="宋体"/>
          <w:kern w:val="0"/>
          <w:sz w:val="28"/>
        </w:rPr>
        <w:t>遭受</w:t>
      </w:r>
      <w:r w:rsidR="00A34847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损失</w:t>
      </w:r>
      <w:r w:rsidRPr="002C6E0A">
        <w:rPr>
          <w:rFonts w:ascii="Arial" w:eastAsia="微软雅黑" w:hAnsi="Arial" w:cs="宋体"/>
          <w:kern w:val="0"/>
          <w:sz w:val="28"/>
        </w:rPr>
        <w:t>/</w:t>
      </w:r>
      <w:r w:rsidRPr="002C6E0A">
        <w:rPr>
          <w:rFonts w:ascii="Arial" w:eastAsia="微软雅黑" w:hAnsi="Arial" w:cs="宋体"/>
          <w:kern w:val="0"/>
          <w:sz w:val="28"/>
        </w:rPr>
        <w:t>破坏</w:t>
      </w:r>
      <w:r w:rsidR="00A34847">
        <w:rPr>
          <w:rFonts w:ascii="Arial" w:eastAsia="微软雅黑" w:hAnsi="Arial" w:cs="宋体" w:hint="eastAsia"/>
          <w:kern w:val="0"/>
          <w:sz w:val="28"/>
        </w:rPr>
        <w:t>/</w:t>
      </w:r>
      <w:r w:rsidRPr="002C6E0A">
        <w:rPr>
          <w:rFonts w:ascii="Arial" w:eastAsia="微软雅黑" w:hAnsi="Arial" w:cs="宋体"/>
          <w:kern w:val="0"/>
          <w:sz w:val="28"/>
        </w:rPr>
        <w:t>受伤</w:t>
      </w:r>
      <w:r w:rsidRPr="002C6E0A">
        <w:rPr>
          <w:rFonts w:ascii="Arial" w:eastAsia="微软雅黑" w:hAnsi="Arial" w:cs="宋体"/>
          <w:kern w:val="0"/>
          <w:sz w:val="28"/>
        </w:rPr>
        <w:t>/</w:t>
      </w:r>
      <w:r w:rsidRPr="002C6E0A">
        <w:rPr>
          <w:rFonts w:ascii="Arial" w:eastAsia="微软雅黑" w:hAnsi="Arial" w:cs="宋体"/>
          <w:kern w:val="0"/>
          <w:sz w:val="28"/>
        </w:rPr>
        <w:t>失败</w:t>
      </w:r>
    </w:p>
    <w:p w14:paraId="4D102884" w14:textId="4D72C396" w:rsidR="002C6E0A" w:rsidRPr="001E64D9" w:rsidRDefault="002C6E0A" w:rsidP="001E64D9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company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sustained </w:t>
      </w:r>
      <w:r w:rsidRPr="002C6E0A">
        <w:rPr>
          <w:rFonts w:ascii="Arial" w:eastAsia="微软雅黑" w:hAnsi="Arial" w:cs="宋体"/>
          <w:kern w:val="0"/>
          <w:sz w:val="28"/>
        </w:rPr>
        <w:t>losses of millions of dollars.</w:t>
      </w:r>
      <w:r w:rsidR="001E64D9">
        <w:rPr>
          <w:rFonts w:ascii="Arial" w:eastAsia="微软雅黑" w:hAnsi="Arial" w:cs="宋体" w:hint="eastAsia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公司遭受数百万元的损失</w:t>
      </w:r>
      <w:r w:rsidR="001E64D9">
        <w:rPr>
          <w:rFonts w:ascii="Arial" w:eastAsia="微软雅黑" w:hAnsi="Arial" w:cs="宋体" w:hint="eastAsia"/>
          <w:kern w:val="0"/>
          <w:sz w:val="28"/>
        </w:rPr>
        <w:t>。</w:t>
      </w:r>
    </w:p>
    <w:p w14:paraId="1551205A" w14:textId="67D56395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sustainable adj </w:t>
      </w:r>
      <w:r w:rsidRPr="002C6E0A">
        <w:rPr>
          <w:rFonts w:ascii="Arial" w:eastAsia="微软雅黑" w:hAnsi="Arial" w:cs="宋体"/>
          <w:kern w:val="0"/>
          <w:sz w:val="28"/>
        </w:rPr>
        <w:t>可持续性的，合理利用的</w:t>
      </w:r>
      <w:r w:rsidR="001E64D9"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sustainability n. </w:t>
      </w:r>
      <w:r w:rsidRPr="002C6E0A">
        <w:rPr>
          <w:rFonts w:ascii="Arial" w:eastAsia="微软雅黑" w:hAnsi="Arial" w:cs="宋体"/>
          <w:kern w:val="0"/>
          <w:sz w:val="28"/>
        </w:rPr>
        <w:t>耐久性；</w:t>
      </w:r>
    </w:p>
    <w:p w14:paraId="599B678D" w14:textId="3F2C1CB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b/>
          <w:bCs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prevail</w:t>
      </w:r>
      <w:r w:rsidRPr="002C6E0A">
        <w:rPr>
          <w:rFonts w:ascii="Arial" w:eastAsia="微软雅黑" w:hAnsi="Arial" w:cs="宋体"/>
          <w:color w:val="808080"/>
          <w:kern w:val="0"/>
          <w:sz w:val="28"/>
        </w:rPr>
        <w:t xml:space="preserve"> </w:t>
      </w:r>
      <w:r w:rsidR="00ED6855" w:rsidRPr="00ED6855">
        <w:rPr>
          <w:rFonts w:ascii="Arial" w:eastAsia="微软雅黑" w:hAnsi="Arial" w:cs="宋体"/>
          <w:color w:val="808080"/>
          <w:kern w:val="0"/>
          <w:sz w:val="28"/>
        </w:rPr>
        <w:t>[prɪˈveɪl]</w:t>
      </w:r>
    </w:p>
    <w:p w14:paraId="39E0641D" w14:textId="4C0EA2B5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vi.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流行，盛行，普遍存在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;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被接受，战胜，压倒；</w:t>
      </w:r>
    </w:p>
    <w:p w14:paraId="706D88D8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Those beliefs still </w:t>
      </w:r>
      <w:r w:rsidRPr="002C6E0A">
        <w:rPr>
          <w:rFonts w:ascii="Arial" w:eastAsia="微软雅黑" w:hAnsi="Arial" w:cs="宋体"/>
          <w:color w:val="F77567"/>
          <w:kern w:val="0"/>
          <w:sz w:val="28"/>
        </w:rPr>
        <w:t xml:space="preserve">prevail </w:t>
      </w:r>
      <w:r w:rsidRPr="002C6E0A">
        <w:rPr>
          <w:rFonts w:ascii="Arial" w:eastAsia="微软雅黑" w:hAnsi="Arial" w:cs="宋体"/>
          <w:kern w:val="0"/>
          <w:sz w:val="28"/>
        </w:rPr>
        <w:t>among certain social groups.</w:t>
      </w:r>
    </w:p>
    <w:p w14:paraId="3527BE48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这些信念在某些社会群体中仍很盛行。</w:t>
      </w:r>
    </w:p>
    <w:p w14:paraId="50BB94B7" w14:textId="46C63EF6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Justice will </w:t>
      </w:r>
      <w:r w:rsidRPr="002C6E0A">
        <w:rPr>
          <w:rFonts w:ascii="Arial" w:eastAsia="微软雅黑" w:hAnsi="Arial" w:cs="宋体"/>
          <w:color w:val="F77567"/>
          <w:kern w:val="0"/>
          <w:sz w:val="28"/>
        </w:rPr>
        <w:t xml:space="preserve">prevail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over </w:t>
      </w:r>
      <w:r w:rsidRPr="002C6E0A">
        <w:rPr>
          <w:rFonts w:ascii="Arial" w:eastAsia="微软雅黑" w:hAnsi="Arial" w:cs="宋体"/>
          <w:kern w:val="0"/>
          <w:sz w:val="28"/>
        </w:rPr>
        <w:t>tyranny.</w:t>
      </w:r>
      <w:r w:rsidR="001E64D9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正义必将战胜暴虐。</w:t>
      </w:r>
    </w:p>
    <w:p w14:paraId="47451209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prevail on/upon sb to do sth </w:t>
      </w:r>
      <w:r w:rsidRPr="002C6E0A">
        <w:rPr>
          <w:rFonts w:ascii="Arial" w:eastAsia="微软雅黑" w:hAnsi="Arial" w:cs="宋体"/>
          <w:kern w:val="0"/>
          <w:sz w:val="28"/>
        </w:rPr>
        <w:t>劝说</w:t>
      </w:r>
      <w:r w:rsidRPr="002C6E0A">
        <w:rPr>
          <w:rFonts w:ascii="Arial" w:eastAsia="微软雅黑" w:hAnsi="Arial" w:cs="宋体"/>
          <w:kern w:val="0"/>
          <w:sz w:val="28"/>
        </w:rPr>
        <w:t>  = to persuade sb to do sth</w:t>
      </w:r>
    </w:p>
    <w:p w14:paraId="10AAAB78" w14:textId="77777777" w:rsidR="00B159F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I'm sure he could be </w:t>
      </w:r>
      <w:r w:rsidRPr="002C6E0A">
        <w:rPr>
          <w:rFonts w:ascii="Arial" w:eastAsia="微软雅黑" w:hAnsi="Arial" w:cs="宋体"/>
          <w:color w:val="F77567"/>
          <w:kern w:val="0"/>
          <w:sz w:val="28"/>
        </w:rPr>
        <w:t xml:space="preserve">prevailed </w:t>
      </w:r>
      <w:r w:rsidRPr="002C6E0A">
        <w:rPr>
          <w:rFonts w:ascii="Arial" w:eastAsia="微软雅黑" w:hAnsi="Arial" w:cs="宋体"/>
          <w:kern w:val="0"/>
          <w:sz w:val="28"/>
        </w:rPr>
        <w:t>upon to give a talk.</w:t>
      </w:r>
    </w:p>
    <w:p w14:paraId="3FD1D024" w14:textId="65D7537C" w:rsidR="002C6E0A" w:rsidRPr="002C6E0A" w:rsidRDefault="002C6E0A" w:rsidP="00B159F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我相信能说服他来做一次报告。</w:t>
      </w:r>
    </w:p>
    <w:p w14:paraId="6F2ACBFE" w14:textId="3673492C" w:rsid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prevailing adj. </w:t>
      </w:r>
      <w:r w:rsidRPr="002C6E0A">
        <w:rPr>
          <w:rFonts w:ascii="Arial" w:eastAsia="微软雅黑" w:hAnsi="Arial" w:cs="宋体"/>
          <w:kern w:val="0"/>
          <w:sz w:val="28"/>
        </w:rPr>
        <w:t>盛行的，流行的，普遍的；</w:t>
      </w:r>
    </w:p>
    <w:p w14:paraId="64CF60B9" w14:textId="417FF2B8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exaggerate</w:t>
      </w:r>
      <w:r w:rsidRPr="002C6E0A">
        <w:rPr>
          <w:rFonts w:ascii="Arial" w:eastAsia="微软雅黑" w:hAnsi="Arial" w:cs="宋体"/>
          <w:color w:val="808080"/>
          <w:kern w:val="0"/>
          <w:sz w:val="20"/>
          <w:szCs w:val="20"/>
        </w:rPr>
        <w:t xml:space="preserve"> </w:t>
      </w:r>
      <w:r w:rsidR="00ED6855" w:rsidRPr="00ED6855">
        <w:rPr>
          <w:rFonts w:ascii="Arial" w:eastAsia="微软雅黑" w:hAnsi="Arial" w:cs="宋体"/>
          <w:color w:val="808080"/>
          <w:kern w:val="0"/>
          <w:sz w:val="20"/>
          <w:szCs w:val="20"/>
        </w:rPr>
        <w:t>[ɪɡˈzædʒəreɪt]</w:t>
      </w:r>
    </w:p>
    <w:p w14:paraId="02BE8628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夸张，夸大，言过其实；</w:t>
      </w:r>
    </w:p>
    <w:p w14:paraId="622D640D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eg. She was 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>exaggerating </w:t>
      </w:r>
      <w:r w:rsidRPr="002C6E0A">
        <w:rPr>
          <w:rFonts w:ascii="Arial" w:eastAsia="微软雅黑" w:hAnsi="Arial" w:cs="宋体"/>
          <w:kern w:val="0"/>
          <w:sz w:val="28"/>
        </w:rPr>
        <w:t>the true extent of the problem. </w:t>
      </w:r>
    </w:p>
    <w:p w14:paraId="0264376C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她对这个问题言过其实。</w:t>
      </w:r>
    </w:p>
    <w:p w14:paraId="23430EE4" w14:textId="36BA25E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suspect</w:t>
      </w:r>
      <w:r w:rsidR="00B159FA">
        <w:rPr>
          <w:rFonts w:ascii="Arial" w:eastAsia="微软雅黑" w:hAnsi="Arial" w:cs="宋体" w:hint="eastAsia"/>
          <w:kern w:val="0"/>
          <w:sz w:val="32"/>
          <w:szCs w:val="32"/>
        </w:rPr>
        <w:t xml:space="preserve"> </w:t>
      </w:r>
    </w:p>
    <w:p w14:paraId="5E9EFFB1" w14:textId="4D2603D4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 xml:space="preserve">v. 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疑有，觉得</w:t>
      </w:r>
      <w:r w:rsidRPr="00A34847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（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坏事可能属实或发生</w:t>
      </w:r>
      <w:r w:rsidRPr="00A34847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）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 xml:space="preserve">; 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感觉有问题，不信任，怀疑；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/s</w:t>
      </w:r>
      <w:r w:rsidRPr="002C6E0A">
        <w:rPr>
          <w:rFonts w:ascii="Arial" w:eastAsia="微软雅黑" w:hAnsi="Arial" w:cs="Times New Roman"/>
          <w:color w:val="001EFF"/>
          <w:kern w:val="0"/>
          <w:sz w:val="28"/>
          <w:shd w:val="clear" w:color="auto" w:fill="FFFFFF"/>
        </w:rPr>
        <w:t>əˈ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spekt /</w:t>
      </w:r>
    </w:p>
    <w:p w14:paraId="14C4125A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 xml:space="preserve">n. 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犯罪嫌疑人，嫌疑犯，可疑对象；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 xml:space="preserve"> /</w:t>
      </w:r>
      <w:r w:rsidRPr="002C6E0A">
        <w:rPr>
          <w:rFonts w:ascii="Arial" w:eastAsia="微软雅黑" w:hAnsi="Arial" w:cs="Times New Roman"/>
          <w:color w:val="001EFF"/>
          <w:kern w:val="0"/>
          <w:sz w:val="28"/>
          <w:shd w:val="clear" w:color="auto" w:fill="FFFFFF"/>
        </w:rPr>
        <w:t>ˈ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s</w:t>
      </w:r>
      <w:r w:rsidRPr="002C6E0A">
        <w:rPr>
          <w:rFonts w:ascii="Arial" w:eastAsia="微软雅黑" w:hAnsi="Arial" w:cs="Times New Roman"/>
          <w:color w:val="001EFF"/>
          <w:kern w:val="0"/>
          <w:sz w:val="28"/>
          <w:shd w:val="clear" w:color="auto" w:fill="FFFFFF"/>
        </w:rPr>
        <w:t>ʌ</w:t>
      </w:r>
      <w:r w:rsidRPr="002C6E0A">
        <w:rPr>
          <w:rFonts w:ascii="Arial" w:eastAsia="微软雅黑" w:hAnsi="Arial" w:cs="宋体"/>
          <w:color w:val="001EFF"/>
          <w:kern w:val="0"/>
          <w:sz w:val="28"/>
          <w:shd w:val="clear" w:color="auto" w:fill="FFFFFF"/>
        </w:rPr>
        <w:t>spekt/</w:t>
      </w:r>
    </w:p>
    <w:p w14:paraId="4100D37F" w14:textId="1D0FDA43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I began to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suspect </w:t>
      </w:r>
      <w:r w:rsidR="00F371B1">
        <w:rPr>
          <w:rFonts w:ascii="Arial" w:eastAsia="微软雅黑" w:hAnsi="Arial" w:cs="宋体" w:hint="eastAsia"/>
          <w:kern w:val="0"/>
          <w:sz w:val="28"/>
        </w:rPr>
        <w:t>(</w:t>
      </w:r>
      <w:r w:rsidRPr="002C6E0A">
        <w:rPr>
          <w:rFonts w:ascii="Arial" w:eastAsia="微软雅黑" w:hAnsi="Arial" w:cs="宋体"/>
          <w:kern w:val="0"/>
          <w:sz w:val="28"/>
        </w:rPr>
        <w:t>that</w:t>
      </w:r>
      <w:r w:rsidR="00F371B1">
        <w:rPr>
          <w:rFonts w:ascii="Arial" w:eastAsia="微软雅黑" w:hAnsi="Arial" w:cs="宋体" w:hint="eastAsia"/>
          <w:kern w:val="0"/>
          <w:sz w:val="28"/>
        </w:rPr>
        <w:t>)</w:t>
      </w:r>
      <w:r w:rsidR="00F371B1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they were trying to get rid of me.</w:t>
      </w:r>
    </w:p>
    <w:p w14:paraId="57BE8FF1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lastRenderedPageBreak/>
        <w:t>我开始觉察出，他们试图摆脱掉我。</w:t>
      </w:r>
    </w:p>
    <w:p w14:paraId="44A50477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drug is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>suspected of</w:t>
      </w:r>
      <w:r w:rsidRPr="002C6E0A">
        <w:rPr>
          <w:rFonts w:ascii="Arial" w:eastAsia="微软雅黑" w:hAnsi="Arial" w:cs="宋体"/>
          <w:kern w:val="0"/>
          <w:sz w:val="28"/>
        </w:rPr>
        <w:t xml:space="preserve"> causing over 200 deaths.</w:t>
      </w:r>
    </w:p>
    <w:p w14:paraId="09A92300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人们怀疑这种药物造成</w:t>
      </w:r>
      <w:r w:rsidRPr="002C6E0A">
        <w:rPr>
          <w:rFonts w:ascii="Arial" w:eastAsia="微软雅黑" w:hAnsi="Arial" w:cs="宋体"/>
          <w:kern w:val="0"/>
          <w:sz w:val="28"/>
        </w:rPr>
        <w:t>200</w:t>
      </w:r>
      <w:r w:rsidRPr="002C6E0A">
        <w:rPr>
          <w:rFonts w:ascii="Arial" w:eastAsia="微软雅黑" w:hAnsi="Arial" w:cs="宋体"/>
          <w:kern w:val="0"/>
          <w:sz w:val="28"/>
        </w:rPr>
        <w:t>多人死亡。</w:t>
      </w:r>
    </w:p>
    <w:p w14:paraId="60ACF61D" w14:textId="78D2D43E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major suspect </w:t>
      </w:r>
      <w:r w:rsidRPr="002C6E0A">
        <w:rPr>
          <w:rFonts w:ascii="Arial" w:eastAsia="微软雅黑" w:hAnsi="Arial" w:cs="宋体"/>
          <w:kern w:val="0"/>
          <w:sz w:val="28"/>
        </w:rPr>
        <w:t>重大嫌疑犯</w:t>
      </w:r>
      <w:r w:rsidRPr="002C6E0A">
        <w:rPr>
          <w:rFonts w:ascii="Arial" w:eastAsia="微软雅黑" w:hAnsi="Arial" w:cs="宋体"/>
          <w:kern w:val="0"/>
          <w:sz w:val="28"/>
        </w:rPr>
        <w:t xml:space="preserve"> prime suspect </w:t>
      </w:r>
      <w:r w:rsidRPr="002C6E0A">
        <w:rPr>
          <w:rFonts w:ascii="Arial" w:eastAsia="微软雅黑" w:hAnsi="Arial" w:cs="宋体"/>
          <w:kern w:val="0"/>
          <w:sz w:val="28"/>
        </w:rPr>
        <w:t>头号嫌犯</w:t>
      </w:r>
      <w:r w:rsidR="001E64D9"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 xml:space="preserve">Suspect Case </w:t>
      </w:r>
      <w:r w:rsidRPr="002C6E0A">
        <w:rPr>
          <w:rFonts w:ascii="Arial" w:eastAsia="微软雅黑" w:hAnsi="Arial" w:cs="宋体"/>
          <w:kern w:val="0"/>
          <w:sz w:val="28"/>
        </w:rPr>
        <w:t>疑似病例</w:t>
      </w:r>
    </w:p>
    <w:p w14:paraId="25255707" w14:textId="09E150E8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undermine</w:t>
      </w:r>
    </w:p>
    <w:p w14:paraId="248861C4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vt.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逐渐削弱（信心、权威等），使逐步减少效力；破坏；</w:t>
      </w:r>
    </w:p>
    <w:p w14:paraId="1F1B54DA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Our confidence has been seriously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undermined </w:t>
      </w:r>
      <w:r w:rsidRPr="002C6E0A">
        <w:rPr>
          <w:rFonts w:ascii="Arial" w:eastAsia="微软雅黑" w:hAnsi="Arial" w:cs="宋体"/>
          <w:kern w:val="0"/>
          <w:sz w:val="28"/>
        </w:rPr>
        <w:t>by their recent defeats.</w:t>
      </w:r>
    </w:p>
    <w:p w14:paraId="7692EEF5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最近的几次失败已严重动摇了我们对他们的信心。</w:t>
      </w:r>
    </w:p>
    <w:p w14:paraId="7DE61CF1" w14:textId="2E6B1C44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</w:t>
      </w:r>
      <w:r w:rsidR="00A34847">
        <w:rPr>
          <w:rFonts w:ascii="Arial" w:eastAsia="微软雅黑" w:hAnsi="Arial" w:cs="宋体"/>
          <w:kern w:val="0"/>
          <w:sz w:val="28"/>
        </w:rPr>
        <w:t>Leo</w:t>
      </w:r>
      <w:r w:rsidRPr="002C6E0A">
        <w:rPr>
          <w:rFonts w:ascii="Arial" w:eastAsia="微软雅黑" w:hAnsi="Arial" w:cs="宋体"/>
          <w:kern w:val="0"/>
          <w:sz w:val="28"/>
        </w:rPr>
        <w:t> suspects that some people are trying to 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>undermine </w:t>
      </w:r>
      <w:r w:rsidRPr="002C6E0A">
        <w:rPr>
          <w:rFonts w:ascii="Arial" w:eastAsia="微软雅黑" w:hAnsi="Arial" w:cs="宋体"/>
          <w:kern w:val="0"/>
          <w:sz w:val="28"/>
        </w:rPr>
        <w:t>his reputation. </w:t>
      </w:r>
    </w:p>
    <w:p w14:paraId="7FF15823" w14:textId="4D468B7F" w:rsidR="002C6E0A" w:rsidRPr="002C6E0A" w:rsidRDefault="00A34847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宋体" w:hint="eastAsia"/>
          <w:kern w:val="0"/>
          <w:sz w:val="28"/>
        </w:rPr>
        <w:t>利奥</w:t>
      </w:r>
      <w:r w:rsidR="002C6E0A" w:rsidRPr="002C6E0A">
        <w:rPr>
          <w:rFonts w:ascii="Arial" w:eastAsia="微软雅黑" w:hAnsi="Arial" w:cs="宋体"/>
          <w:kern w:val="0"/>
          <w:sz w:val="28"/>
        </w:rPr>
        <w:t>疑心有人企图暗中破坏他的名誉。</w:t>
      </w:r>
    </w:p>
    <w:p w14:paraId="6E8C3D5C" w14:textId="1237635B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undermine government. </w:t>
      </w:r>
      <w:r w:rsidRPr="002C6E0A">
        <w:rPr>
          <w:rFonts w:ascii="Arial" w:eastAsia="微软雅黑" w:hAnsi="Arial" w:cs="宋体"/>
          <w:kern w:val="0"/>
          <w:sz w:val="28"/>
        </w:rPr>
        <w:t>削弱政府</w:t>
      </w:r>
      <w:r w:rsidR="001E64D9">
        <w:rPr>
          <w:rFonts w:ascii="Arial" w:eastAsia="微软雅黑" w:hAnsi="Arial" w:cs="宋体" w:hint="eastAsia"/>
          <w:kern w:val="0"/>
          <w:sz w:val="28"/>
        </w:rPr>
        <w:t xml:space="preserve"> </w:t>
      </w:r>
      <w:r w:rsidR="001E64D9"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="001E64D9">
        <w:rPr>
          <w:rFonts w:ascii="Segoe UI Symbol" w:eastAsia="微软雅黑" w:hAnsi="Segoe UI Symbol" w:cs="Segoe UI Symbol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 xml:space="preserve">undermine peace </w:t>
      </w:r>
      <w:r w:rsidRPr="002C6E0A">
        <w:rPr>
          <w:rFonts w:ascii="Arial" w:eastAsia="微软雅黑" w:hAnsi="Arial" w:cs="宋体"/>
          <w:kern w:val="0"/>
          <w:sz w:val="28"/>
        </w:rPr>
        <w:t>破坏和平</w:t>
      </w:r>
    </w:p>
    <w:p w14:paraId="43D26D5B" w14:textId="33C13F80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prompt</w:t>
      </w:r>
      <w:r w:rsidR="001E64D9">
        <w:rPr>
          <w:rFonts w:ascii="Arial" w:eastAsia="微软雅黑" w:hAnsi="Arial" w:cs="宋体" w:hint="eastAsia"/>
          <w:color w:val="808080"/>
          <w:kern w:val="0"/>
          <w:sz w:val="20"/>
          <w:szCs w:val="20"/>
        </w:rPr>
        <w:t xml:space="preserve"> </w:t>
      </w:r>
      <w:r w:rsidR="00ED6855" w:rsidRPr="00ED6855">
        <w:rPr>
          <w:rFonts w:ascii="Arial" w:eastAsia="微软雅黑" w:hAnsi="Arial" w:cs="宋体"/>
          <w:color w:val="808080"/>
          <w:kern w:val="0"/>
          <w:sz w:val="20"/>
          <w:szCs w:val="20"/>
        </w:rPr>
        <w:t>[prɑːmpt]</w:t>
      </w:r>
    </w:p>
    <w:p w14:paraId="7ABA0E07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促使，导致；激起，鼓励；提示，提醒（某人说话）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 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</w:t>
      </w:r>
    </w:p>
    <w:p w14:paraId="4EB917CE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discovery of the bomb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prompted </w:t>
      </w:r>
      <w:r w:rsidRPr="002C6E0A">
        <w:rPr>
          <w:rFonts w:ascii="Arial" w:eastAsia="微软雅黑" w:hAnsi="Arial" w:cs="宋体"/>
          <w:kern w:val="0"/>
          <w:sz w:val="28"/>
        </w:rPr>
        <w:t>an increase in security.</w:t>
      </w:r>
    </w:p>
    <w:p w14:paraId="2DD31E04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此次发现炸弹促使当局加强了安全工作。</w:t>
      </w:r>
    </w:p>
    <w:p w14:paraId="173353AD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His speech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prompted </w:t>
      </w:r>
      <w:r w:rsidRPr="002C6E0A">
        <w:rPr>
          <w:rFonts w:ascii="Arial" w:eastAsia="微软雅黑" w:hAnsi="Arial" w:cs="宋体"/>
          <w:kern w:val="0"/>
          <w:sz w:val="28"/>
        </w:rPr>
        <w:t>an angry outburst from a man in the crowd.</w:t>
      </w:r>
    </w:p>
    <w:p w14:paraId="271DCD9F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他的讲话激起了人群中一男子的愤怒。</w:t>
      </w:r>
    </w:p>
    <w:p w14:paraId="3D6601F6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program will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prompt </w:t>
      </w:r>
      <w:r w:rsidRPr="002C6E0A">
        <w:rPr>
          <w:rFonts w:ascii="Arial" w:eastAsia="微软雅黑" w:hAnsi="Arial" w:cs="宋体"/>
          <w:kern w:val="0"/>
          <w:sz w:val="28"/>
        </w:rPr>
        <w:t>you to enter data where required.</w:t>
      </w:r>
    </w:p>
    <w:p w14:paraId="0D6612DC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这个程序在必要时将提醒你输入数据。</w:t>
      </w:r>
    </w:p>
    <w:p w14:paraId="1FEE4942" w14:textId="0EE5B2F8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adj</w:t>
      </w:r>
      <w:r w:rsidR="001E64D9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&amp;</w:t>
      </w:r>
      <w:r w:rsidR="001E64D9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 xml:space="preserve">adv. </w:t>
      </w:r>
      <w:r w:rsidRPr="002C6E0A">
        <w:rPr>
          <w:rFonts w:ascii="Arial" w:eastAsia="微软雅黑" w:hAnsi="Arial" w:cs="宋体"/>
          <w:kern w:val="0"/>
          <w:sz w:val="28"/>
        </w:rPr>
        <w:t>及时的</w:t>
      </w:r>
      <w:r>
        <w:rPr>
          <w:rFonts w:ascii="Arial" w:eastAsia="微软雅黑" w:hAnsi="Arial" w:cs="宋体"/>
          <w:kern w:val="0"/>
          <w:sz w:val="28"/>
        </w:rPr>
        <w:t>（</w:t>
      </w:r>
      <w:r w:rsidRPr="002C6E0A">
        <w:rPr>
          <w:rFonts w:ascii="Arial" w:eastAsia="微软雅黑" w:hAnsi="Arial" w:cs="宋体"/>
          <w:kern w:val="0"/>
          <w:sz w:val="28"/>
        </w:rPr>
        <w:t>地</w:t>
      </w:r>
      <w:r>
        <w:rPr>
          <w:rFonts w:ascii="Arial" w:eastAsia="微软雅黑" w:hAnsi="Arial" w:cs="宋体"/>
          <w:kern w:val="0"/>
          <w:sz w:val="28"/>
        </w:rPr>
        <w:t>）</w:t>
      </w:r>
      <w:r w:rsidRPr="002C6E0A">
        <w:rPr>
          <w:rFonts w:ascii="Arial" w:eastAsia="微软雅黑" w:hAnsi="Arial" w:cs="宋体"/>
          <w:kern w:val="0"/>
          <w:sz w:val="28"/>
        </w:rPr>
        <w:t>，迅速的</w:t>
      </w:r>
      <w:r>
        <w:rPr>
          <w:rFonts w:ascii="Arial" w:eastAsia="微软雅黑" w:hAnsi="Arial" w:cs="宋体"/>
          <w:kern w:val="0"/>
          <w:sz w:val="28"/>
        </w:rPr>
        <w:t>（</w:t>
      </w:r>
      <w:r w:rsidRPr="002C6E0A">
        <w:rPr>
          <w:rFonts w:ascii="Arial" w:eastAsia="微软雅黑" w:hAnsi="Arial" w:cs="宋体"/>
          <w:kern w:val="0"/>
          <w:sz w:val="28"/>
        </w:rPr>
        <w:t>地</w:t>
      </w:r>
      <w:r>
        <w:rPr>
          <w:rFonts w:ascii="Arial" w:eastAsia="微软雅黑" w:hAnsi="Arial" w:cs="宋体"/>
          <w:kern w:val="0"/>
          <w:sz w:val="28"/>
        </w:rPr>
        <w:t>）</w:t>
      </w:r>
      <w:r w:rsidRPr="002C6E0A">
        <w:rPr>
          <w:rFonts w:ascii="Arial" w:eastAsia="微软雅黑" w:hAnsi="Arial" w:cs="宋体"/>
          <w:kern w:val="0"/>
          <w:sz w:val="28"/>
        </w:rPr>
        <w:t>，敏捷的</w:t>
      </w:r>
      <w:r>
        <w:rPr>
          <w:rFonts w:ascii="Arial" w:eastAsia="微软雅黑" w:hAnsi="Arial" w:cs="宋体"/>
          <w:kern w:val="0"/>
          <w:sz w:val="28"/>
        </w:rPr>
        <w:t>（</w:t>
      </w:r>
      <w:r w:rsidRPr="002C6E0A">
        <w:rPr>
          <w:rFonts w:ascii="Arial" w:eastAsia="微软雅黑" w:hAnsi="Arial" w:cs="宋体"/>
          <w:kern w:val="0"/>
          <w:sz w:val="28"/>
        </w:rPr>
        <w:t>地</w:t>
      </w:r>
      <w:r>
        <w:rPr>
          <w:rFonts w:ascii="Arial" w:eastAsia="微软雅黑" w:hAnsi="Arial" w:cs="宋体"/>
          <w:kern w:val="0"/>
          <w:sz w:val="28"/>
        </w:rPr>
        <w:t>）</w:t>
      </w:r>
      <w:r w:rsidRPr="002C6E0A">
        <w:rPr>
          <w:rFonts w:ascii="Arial" w:eastAsia="微软雅黑" w:hAnsi="Arial" w:cs="宋体"/>
          <w:kern w:val="0"/>
          <w:sz w:val="28"/>
        </w:rPr>
        <w:t>；</w:t>
      </w:r>
    </w:p>
    <w:p w14:paraId="137D1975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meeting will begin at ten o'clock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>prompt</w:t>
      </w:r>
      <w:r w:rsidRPr="002C6E0A">
        <w:rPr>
          <w:rFonts w:ascii="Arial" w:eastAsia="微软雅黑" w:hAnsi="Arial" w:cs="宋体"/>
          <w:kern w:val="0"/>
          <w:sz w:val="28"/>
        </w:rPr>
        <w:t>.</w:t>
      </w:r>
      <w:r w:rsidRPr="002C6E0A">
        <w:rPr>
          <w:rFonts w:ascii="Arial" w:eastAsia="微软雅黑" w:hAnsi="Arial" w:cs="宋体"/>
          <w:kern w:val="0"/>
          <w:sz w:val="28"/>
        </w:rPr>
        <w:t>会议将于十点钟准时开始。</w:t>
      </w:r>
    </w:p>
    <w:p w14:paraId="4546568D" w14:textId="41C53B2B" w:rsidR="00722127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promptness n. </w:t>
      </w:r>
      <w:r w:rsidRPr="002C6E0A">
        <w:rPr>
          <w:rFonts w:ascii="Arial" w:eastAsia="微软雅黑" w:hAnsi="Arial" w:cs="宋体"/>
          <w:kern w:val="0"/>
          <w:sz w:val="28"/>
        </w:rPr>
        <w:t>敏捷</w:t>
      </w:r>
      <w:r w:rsidRPr="002C6E0A">
        <w:rPr>
          <w:rFonts w:ascii="Arial" w:eastAsia="微软雅黑" w:hAnsi="Arial" w:cs="宋体"/>
          <w:kern w:val="0"/>
          <w:sz w:val="28"/>
        </w:rPr>
        <w:t xml:space="preserve"> </w:t>
      </w:r>
      <w:r w:rsidR="001E64D9"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="001E64D9">
        <w:rPr>
          <w:rFonts w:ascii="Segoe UI Symbol" w:eastAsia="微软雅黑" w:hAnsi="Segoe UI Symbol" w:cs="Segoe UI Symbol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 xml:space="preserve">prompter n. </w:t>
      </w:r>
      <w:r w:rsidRPr="002C6E0A">
        <w:rPr>
          <w:rFonts w:ascii="Arial" w:eastAsia="微软雅黑" w:hAnsi="Arial" w:cs="宋体"/>
          <w:kern w:val="0"/>
          <w:sz w:val="28"/>
        </w:rPr>
        <w:t>提词人</w:t>
      </w:r>
    </w:p>
    <w:p w14:paraId="5588E1C1" w14:textId="639699DC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anticipate</w:t>
      </w:r>
      <w:r w:rsidRPr="002C6E0A">
        <w:rPr>
          <w:rFonts w:ascii="Arial" w:eastAsia="微软雅黑" w:hAnsi="Arial" w:cs="宋体"/>
          <w:color w:val="808080"/>
          <w:kern w:val="0"/>
          <w:sz w:val="20"/>
          <w:szCs w:val="20"/>
        </w:rPr>
        <w:t xml:space="preserve"> </w:t>
      </w:r>
      <w:r w:rsidR="00ED6855" w:rsidRPr="00ED6855">
        <w:rPr>
          <w:rFonts w:ascii="Arial" w:eastAsia="微软雅黑" w:hAnsi="Arial" w:cs="宋体"/>
          <w:color w:val="808080"/>
          <w:kern w:val="0"/>
          <w:sz w:val="20"/>
          <w:szCs w:val="20"/>
        </w:rPr>
        <w:t>[ænˈtɪsɪpeɪt]</w:t>
      </w:r>
    </w:p>
    <w:p w14:paraId="7F498EA3" w14:textId="765308D6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vt.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预期，预估，预计</w:t>
      </w:r>
      <w:r w:rsidRPr="00A34847">
        <w:rPr>
          <w:rFonts w:ascii="Arial" w:eastAsia="微软雅黑" w:hAnsi="Arial" w:cs="宋体"/>
          <w:color w:val="001EFF"/>
          <w:kern w:val="0"/>
          <w:sz w:val="28"/>
        </w:rPr>
        <w:t>（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并做准备</w:t>
      </w:r>
      <w:r w:rsidRPr="00A34847">
        <w:rPr>
          <w:rFonts w:ascii="Arial" w:eastAsia="微软雅黑" w:hAnsi="Arial" w:cs="宋体"/>
          <w:color w:val="001EFF"/>
          <w:kern w:val="0"/>
          <w:sz w:val="28"/>
        </w:rPr>
        <w:t>）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；期盼，期望；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= expect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；先于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…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做；</w:t>
      </w:r>
    </w:p>
    <w:p w14:paraId="39CBE76E" w14:textId="77777777" w:rsidR="00A34847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We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anticipate </w:t>
      </w:r>
      <w:r w:rsidRPr="002C6E0A">
        <w:rPr>
          <w:rFonts w:ascii="Arial" w:eastAsia="微软雅黑" w:hAnsi="Arial" w:cs="宋体"/>
          <w:kern w:val="0"/>
          <w:sz w:val="28"/>
        </w:rPr>
        <w:t>that sales will rise next year.</w:t>
      </w:r>
      <w:r w:rsidR="00A34847">
        <w:rPr>
          <w:rFonts w:ascii="Arial" w:eastAsia="微软雅黑" w:hAnsi="Arial" w:cs="宋体"/>
          <w:kern w:val="0"/>
          <w:sz w:val="28"/>
        </w:rPr>
        <w:t xml:space="preserve"> </w:t>
      </w:r>
    </w:p>
    <w:p w14:paraId="43F20823" w14:textId="2BDF8A5D" w:rsidR="002C6E0A" w:rsidRPr="002C6E0A" w:rsidRDefault="002C6E0A" w:rsidP="00A34847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我们预料明年销售量将会增加</w:t>
      </w:r>
    </w:p>
    <w:p w14:paraId="2512C0CF" w14:textId="77777777" w:rsidR="00A34847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Try and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anticipate </w:t>
      </w:r>
      <w:r w:rsidRPr="002C6E0A">
        <w:rPr>
          <w:rFonts w:ascii="Arial" w:eastAsia="微软雅黑" w:hAnsi="Arial" w:cs="宋体"/>
          <w:kern w:val="0"/>
          <w:sz w:val="28"/>
        </w:rPr>
        <w:t>what the interviewers will ask.</w:t>
      </w:r>
    </w:p>
    <w:p w14:paraId="372F098C" w14:textId="266252E4" w:rsidR="002C6E0A" w:rsidRPr="002C6E0A" w:rsidRDefault="002C6E0A" w:rsidP="00A34847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尽量设想面试官会提出什么问题。</w:t>
      </w:r>
    </w:p>
    <w:p w14:paraId="228E09BE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We eagerly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anticipated </w:t>
      </w:r>
      <w:r w:rsidRPr="002C6E0A">
        <w:rPr>
          <w:rFonts w:ascii="Arial" w:eastAsia="微软雅黑" w:hAnsi="Arial" w:cs="宋体"/>
          <w:kern w:val="0"/>
          <w:sz w:val="28"/>
        </w:rPr>
        <w:t>the day we would leave school.</w:t>
      </w:r>
    </w:p>
    <w:p w14:paraId="3E18753F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我们迫切地期盼着毕业离校的那一天。</w:t>
      </w:r>
    </w:p>
    <w:p w14:paraId="4B56C6B5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lastRenderedPageBreak/>
        <w:t xml:space="preserve">eg. When Tom reached </w:t>
      </w:r>
      <w:proofErr w:type="gramStart"/>
      <w:r w:rsidRPr="002C6E0A">
        <w:rPr>
          <w:rFonts w:ascii="Arial" w:eastAsia="微软雅黑" w:hAnsi="Arial" w:cs="宋体"/>
          <w:kern w:val="0"/>
          <w:sz w:val="28"/>
        </w:rPr>
        <w:t>there</w:t>
      </w:r>
      <w:proofErr w:type="gramEnd"/>
      <w:r w:rsidRPr="002C6E0A">
        <w:rPr>
          <w:rFonts w:ascii="Arial" w:eastAsia="微软雅黑" w:hAnsi="Arial" w:cs="宋体"/>
          <w:kern w:val="0"/>
          <w:sz w:val="28"/>
        </w:rPr>
        <w:t xml:space="preserve"> he found that Peter had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anticipated </w:t>
      </w:r>
      <w:r w:rsidRPr="002C6E0A">
        <w:rPr>
          <w:rFonts w:ascii="Arial" w:eastAsia="微软雅黑" w:hAnsi="Arial" w:cs="宋体"/>
          <w:kern w:val="0"/>
          <w:sz w:val="28"/>
        </w:rPr>
        <w:t>him.</w:t>
      </w:r>
    </w:p>
    <w:p w14:paraId="5B11D8E8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Tom</w:t>
      </w:r>
      <w:r w:rsidRPr="002C6E0A">
        <w:rPr>
          <w:rFonts w:ascii="Arial" w:eastAsia="微软雅黑" w:hAnsi="Arial" w:cs="宋体"/>
          <w:kern w:val="0"/>
          <w:sz w:val="28"/>
        </w:rPr>
        <w:t>到达时发现</w:t>
      </w:r>
      <w:r w:rsidRPr="002C6E0A">
        <w:rPr>
          <w:rFonts w:ascii="Arial" w:eastAsia="微软雅黑" w:hAnsi="Arial" w:cs="宋体"/>
          <w:kern w:val="0"/>
          <w:sz w:val="28"/>
        </w:rPr>
        <w:t>Peter</w:t>
      </w:r>
      <w:r w:rsidRPr="002C6E0A">
        <w:rPr>
          <w:rFonts w:ascii="Arial" w:eastAsia="微软雅黑" w:hAnsi="Arial" w:cs="宋体"/>
          <w:kern w:val="0"/>
          <w:sz w:val="28"/>
        </w:rPr>
        <w:t>已提前到达。</w:t>
      </w:r>
    </w:p>
    <w:p w14:paraId="635D88A5" w14:textId="1DED57BB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anticipated/anticipatory adj. </w:t>
      </w:r>
      <w:r w:rsidRPr="002C6E0A">
        <w:rPr>
          <w:rFonts w:ascii="Arial" w:eastAsia="微软雅黑" w:hAnsi="Arial" w:cs="宋体"/>
          <w:kern w:val="0"/>
          <w:sz w:val="28"/>
        </w:rPr>
        <w:t>预期的，受期待的</w:t>
      </w:r>
      <w:r w:rsidRPr="002C6E0A">
        <w:rPr>
          <w:rFonts w:ascii="Arial" w:eastAsia="微软雅黑" w:hAnsi="Arial" w:cs="宋体"/>
          <w:kern w:val="0"/>
          <w:sz w:val="28"/>
        </w:rPr>
        <w:t>;</w:t>
      </w:r>
      <w:r w:rsidR="001E64D9">
        <w:rPr>
          <w:rFonts w:ascii="Arial" w:eastAsia="微软雅黑" w:hAnsi="Arial" w:cs="宋体"/>
          <w:kern w:val="0"/>
          <w:sz w:val="28"/>
          <w:szCs w:val="21"/>
        </w:rPr>
        <w:t xml:space="preserve"> </w:t>
      </w:r>
      <w:r w:rsidRPr="002C6E0A">
        <w:rPr>
          <w:rFonts w:ascii="Segoe UI Symbol" w:eastAsia="微软雅黑" w:hAnsi="Segoe UI Symbol" w:cs="Segoe UI Symbol" w:hint="eastAsia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anticipant n.</w:t>
      </w:r>
      <w:r w:rsidR="001E64D9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期待者</w:t>
      </w:r>
    </w:p>
    <w:p w14:paraId="19FBA579" w14:textId="4F2522AF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resort</w:t>
      </w:r>
      <w:r w:rsidR="00B159F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 xml:space="preserve"> </w:t>
      </w:r>
    </w:p>
    <w:p w14:paraId="52D307D1" w14:textId="64F0B941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求助，诉诸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 + </w:t>
      </w:r>
      <w:r w:rsidRPr="002C6E0A">
        <w:rPr>
          <w:rFonts w:ascii="Arial" w:eastAsia="微软雅黑" w:hAnsi="Arial" w:cs="宋体"/>
          <w:color w:val="001EFF"/>
          <w:kern w:val="0"/>
          <w:sz w:val="28"/>
          <w:szCs w:val="21"/>
        </w:rPr>
        <w:t>to sth</w:t>
      </w:r>
      <w:r w:rsidRPr="002C6E0A">
        <w:rPr>
          <w:rFonts w:ascii="Arial" w:eastAsia="微软雅黑" w:hAnsi="Arial" w:cs="宋体"/>
          <w:color w:val="001EFF"/>
          <w:kern w:val="0"/>
          <w:sz w:val="28"/>
          <w:szCs w:val="21"/>
        </w:rPr>
        <w:t>；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n.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诉诸，求助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;</w:t>
      </w:r>
      <w:r w:rsidR="001E64D9">
        <w:rPr>
          <w:rFonts w:ascii="Arial" w:eastAsia="微软雅黑" w:hAnsi="Arial" w:cs="宋体"/>
          <w:color w:val="001EFF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应急措施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,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可首先</w:t>
      </w:r>
      <w:r w:rsidRPr="00A34847">
        <w:rPr>
          <w:rFonts w:ascii="Arial" w:eastAsia="微软雅黑" w:hAnsi="Arial" w:cs="宋体"/>
          <w:color w:val="001EFF"/>
          <w:kern w:val="0"/>
          <w:sz w:val="28"/>
        </w:rPr>
        <w:t>（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或最后</w:t>
      </w:r>
      <w:r w:rsidRPr="00A34847">
        <w:rPr>
          <w:rFonts w:ascii="Arial" w:eastAsia="微软雅黑" w:hAnsi="Arial" w:cs="宋体"/>
          <w:color w:val="001EFF"/>
          <w:kern w:val="0"/>
          <w:sz w:val="28"/>
        </w:rPr>
        <w:t>）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采取的手段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;</w:t>
      </w:r>
    </w:p>
    <w:p w14:paraId="04DFAFF3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They felt obliged to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resort </w:t>
      </w:r>
      <w:r w:rsidRPr="002C6E0A">
        <w:rPr>
          <w:rFonts w:ascii="Arial" w:eastAsia="微软雅黑" w:hAnsi="Arial" w:cs="宋体"/>
          <w:kern w:val="0"/>
          <w:sz w:val="28"/>
        </w:rPr>
        <w:t>to violence.</w:t>
      </w:r>
      <w:r w:rsidRPr="002C6E0A">
        <w:rPr>
          <w:rFonts w:ascii="Arial" w:eastAsia="微软雅黑" w:hAnsi="Arial" w:cs="宋体"/>
          <w:kern w:val="0"/>
          <w:sz w:val="28"/>
        </w:rPr>
        <w:t>他们觉得有必要诉诸暴力。</w:t>
      </w:r>
    </w:p>
    <w:p w14:paraId="146DBAA6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There are hopes that the conflict can be resolved without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>resort</w:t>
      </w:r>
      <w:r w:rsidRPr="002C6E0A">
        <w:rPr>
          <w:rFonts w:ascii="Arial" w:eastAsia="微软雅黑" w:hAnsi="Arial" w:cs="宋体"/>
          <w:kern w:val="0"/>
          <w:sz w:val="28"/>
        </w:rPr>
        <w:t xml:space="preserve"> to violence.</w:t>
      </w:r>
    </w:p>
    <w:p w14:paraId="5CC06AFA" w14:textId="6A8F0A1E" w:rsidR="002C6E0A" w:rsidRPr="002C6E0A" w:rsidRDefault="002C6E0A" w:rsidP="001E64D9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冲突有望不需要诉诸武力而得到解决。</w:t>
      </w:r>
    </w:p>
    <w:p w14:paraId="5CD4D222" w14:textId="2DCFF269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Strike action should be regarded as a last </w:t>
      </w:r>
      <w:proofErr w:type="gramStart"/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resort </w:t>
      </w:r>
      <w:r w:rsidR="00C20590">
        <w:rPr>
          <w:rFonts w:ascii="Arial" w:eastAsia="微软雅黑" w:hAnsi="Arial" w:cs="宋体"/>
          <w:kern w:val="0"/>
          <w:sz w:val="28"/>
        </w:rPr>
        <w:t>,</w:t>
      </w:r>
      <w:proofErr w:type="gramEnd"/>
      <w:r w:rsidRPr="002C6E0A">
        <w:rPr>
          <w:rFonts w:ascii="Arial" w:eastAsia="微软雅黑" w:hAnsi="Arial" w:cs="宋体"/>
          <w:kern w:val="0"/>
          <w:sz w:val="28"/>
        </w:rPr>
        <w:t xml:space="preserve"> when all attempts to negotiate have failed.</w:t>
      </w:r>
      <w:r w:rsidR="00A34847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宋体"/>
          <w:kern w:val="0"/>
          <w:sz w:val="28"/>
        </w:rPr>
        <w:t>罢工应该是最后一着，在所有的谈判努力都告失败时才使用。</w:t>
      </w:r>
    </w:p>
    <w:p w14:paraId="4D9ED355" w14:textId="5CBD37FE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outline</w:t>
      </w:r>
      <w:r w:rsidR="00B159F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 xml:space="preserve"> </w:t>
      </w:r>
    </w:p>
    <w:p w14:paraId="611E2FA1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vt.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概述，略述；显示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…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的轮廓，勾勒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…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的外形；</w:t>
      </w:r>
    </w:p>
    <w:p w14:paraId="5E1625D4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n.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概述，梗概，略图，提纲；轮廓线，外形；</w:t>
      </w:r>
    </w:p>
    <w:p w14:paraId="12B616E7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We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outlined </w:t>
      </w:r>
      <w:r w:rsidRPr="002C6E0A">
        <w:rPr>
          <w:rFonts w:ascii="Arial" w:eastAsia="微软雅黑" w:hAnsi="Arial" w:cs="宋体"/>
          <w:kern w:val="0"/>
          <w:sz w:val="28"/>
        </w:rPr>
        <w:t>our proposals to the committee.</w:t>
      </w:r>
      <w:r w:rsidRPr="002C6E0A">
        <w:rPr>
          <w:rFonts w:ascii="Arial" w:eastAsia="微软雅黑" w:hAnsi="Arial" w:cs="宋体"/>
          <w:kern w:val="0"/>
          <w:sz w:val="28"/>
        </w:rPr>
        <w:t>我们向委员会概述了我们的提案。</w:t>
      </w:r>
    </w:p>
    <w:p w14:paraId="6E994A12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They saw the huge building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outlined </w:t>
      </w:r>
      <w:r w:rsidRPr="002C6E0A">
        <w:rPr>
          <w:rFonts w:ascii="Arial" w:eastAsia="微软雅黑" w:hAnsi="Arial" w:cs="宋体"/>
          <w:kern w:val="0"/>
          <w:sz w:val="28"/>
        </w:rPr>
        <w:t>against the sky.</w:t>
      </w:r>
    </w:p>
    <w:p w14:paraId="09BB908D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他们看见了在天空的映衬下那座巨大建筑的轮廓。</w:t>
      </w:r>
    </w:p>
    <w:p w14:paraId="7BA51602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an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outline </w:t>
      </w:r>
      <w:r w:rsidRPr="002C6E0A">
        <w:rPr>
          <w:rFonts w:ascii="Arial" w:eastAsia="微软雅黑" w:hAnsi="Arial" w:cs="宋体"/>
          <w:kern w:val="0"/>
          <w:sz w:val="28"/>
        </w:rPr>
        <w:t>map/sketch </w:t>
      </w:r>
      <w:r w:rsidRPr="002C6E0A">
        <w:rPr>
          <w:rFonts w:ascii="Arial" w:eastAsia="微软雅黑" w:hAnsi="Arial" w:cs="宋体"/>
          <w:kern w:val="0"/>
          <w:sz w:val="28"/>
        </w:rPr>
        <w:t>略图</w:t>
      </w:r>
      <w:r w:rsidRPr="002C6E0A">
        <w:rPr>
          <w:rFonts w:ascii="Arial" w:eastAsia="微软雅黑" w:hAnsi="Arial" w:cs="宋体"/>
          <w:kern w:val="0"/>
          <w:sz w:val="28"/>
        </w:rPr>
        <w:t xml:space="preserve">, </w:t>
      </w:r>
      <w:r w:rsidRPr="002C6E0A">
        <w:rPr>
          <w:rFonts w:ascii="Arial" w:eastAsia="微软雅黑" w:hAnsi="Arial" w:cs="宋体"/>
          <w:kern w:val="0"/>
          <w:sz w:val="28"/>
        </w:rPr>
        <w:t>草图</w:t>
      </w:r>
    </w:p>
    <w:p w14:paraId="493A71FF" w14:textId="7910647B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spoil</w:t>
      </w:r>
      <w:r w:rsidRPr="002C6E0A">
        <w:rPr>
          <w:rFonts w:ascii="Arial" w:eastAsia="微软雅黑" w:hAnsi="Arial" w:cs="宋体"/>
          <w:color w:val="A6A6A6"/>
          <w:kern w:val="0"/>
          <w:sz w:val="28"/>
        </w:rPr>
        <w:t xml:space="preserve"> </w:t>
      </w:r>
    </w:p>
    <w:p w14:paraId="62342318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破坏，毁掉；溺爱，宠坏；变坏，变质，腐败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 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</w:t>
      </w:r>
    </w:p>
    <w:p w14:paraId="0533394C" w14:textId="72E597CB" w:rsidR="002C6E0A" w:rsidRPr="001E64D9" w:rsidRDefault="002C6E0A" w:rsidP="001E64D9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Our camping trip was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spoilt </w:t>
      </w:r>
      <w:r w:rsidRPr="002C6E0A">
        <w:rPr>
          <w:rFonts w:ascii="Arial" w:eastAsia="微软雅黑" w:hAnsi="Arial" w:cs="宋体"/>
          <w:kern w:val="0"/>
          <w:sz w:val="28"/>
        </w:rPr>
        <w:t xml:space="preserve">by bad weather. </w:t>
      </w:r>
      <w:r w:rsidR="001E64D9">
        <w:rPr>
          <w:rFonts w:ascii="Arial" w:eastAsia="微软雅黑" w:hAnsi="Arial" w:cs="宋体" w:hint="eastAsia"/>
          <w:kern w:val="0"/>
          <w:sz w:val="28"/>
        </w:rPr>
        <w:t>坏</w:t>
      </w:r>
      <w:r w:rsidRPr="002C6E0A">
        <w:rPr>
          <w:rFonts w:ascii="Arial" w:eastAsia="微软雅黑" w:hAnsi="Arial" w:cs="宋体"/>
          <w:kern w:val="0"/>
          <w:sz w:val="28"/>
        </w:rPr>
        <w:t>天气破坏了我们的露营旅行。</w:t>
      </w:r>
    </w:p>
    <w:p w14:paraId="1929C977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She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spoils </w:t>
      </w:r>
      <w:r w:rsidRPr="002C6E0A">
        <w:rPr>
          <w:rFonts w:ascii="Arial" w:eastAsia="微软雅黑" w:hAnsi="Arial" w:cs="宋体"/>
          <w:kern w:val="0"/>
          <w:sz w:val="28"/>
        </w:rPr>
        <w:t xml:space="preserve">those kids of hers. </w:t>
      </w:r>
      <w:r w:rsidRPr="002C6E0A">
        <w:rPr>
          <w:rFonts w:ascii="Arial" w:eastAsia="微软雅黑" w:hAnsi="Arial" w:cs="宋体"/>
          <w:kern w:val="0"/>
          <w:sz w:val="28"/>
        </w:rPr>
        <w:t>她那几个孩子给她宠坏了。</w:t>
      </w:r>
    </w:p>
    <w:p w14:paraId="73229E30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We all know that fats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spoil </w:t>
      </w:r>
      <w:r w:rsidRPr="002C6E0A">
        <w:rPr>
          <w:rFonts w:ascii="Arial" w:eastAsia="微软雅黑" w:hAnsi="Arial" w:cs="宋体"/>
          <w:kern w:val="0"/>
          <w:sz w:val="28"/>
        </w:rPr>
        <w:t xml:space="preserve">by becoming rancid. </w:t>
      </w:r>
      <w:r w:rsidRPr="002C6E0A">
        <w:rPr>
          <w:rFonts w:ascii="Arial" w:eastAsia="微软雅黑" w:hAnsi="Arial" w:cs="宋体"/>
          <w:kern w:val="0"/>
          <w:sz w:val="28"/>
        </w:rPr>
        <w:t>我们都知道油脂变质后会发臭。</w:t>
      </w:r>
    </w:p>
    <w:p w14:paraId="46227115" w14:textId="63BA2EF9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n. </w:t>
      </w:r>
      <w:r w:rsidRPr="002C6E0A">
        <w:rPr>
          <w:rFonts w:ascii="Arial" w:eastAsia="微软雅黑" w:hAnsi="Arial" w:cs="宋体"/>
          <w:kern w:val="0"/>
          <w:sz w:val="28"/>
        </w:rPr>
        <w:t>赃物，战利品，掠夺物；</w:t>
      </w:r>
      <w:r w:rsidR="001E64D9"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spoilt adj. </w:t>
      </w:r>
      <w:r w:rsidRPr="002C6E0A">
        <w:rPr>
          <w:rFonts w:ascii="Arial" w:eastAsia="微软雅黑" w:hAnsi="Arial" w:cs="宋体"/>
          <w:kern w:val="0"/>
          <w:sz w:val="28"/>
        </w:rPr>
        <w:t>宠坏的，娇惯的</w:t>
      </w:r>
    </w:p>
    <w:p w14:paraId="1E73BB6E" w14:textId="78A8E11E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undertake</w:t>
      </w:r>
      <w:r w:rsidRPr="002C6E0A">
        <w:rPr>
          <w:rFonts w:ascii="Arial" w:eastAsia="微软雅黑" w:hAnsi="Arial" w:cs="宋体"/>
          <w:color w:val="808080"/>
          <w:kern w:val="0"/>
          <w:sz w:val="28"/>
        </w:rPr>
        <w:t xml:space="preserve"> </w:t>
      </w:r>
    </w:p>
    <w:p w14:paraId="58EA3164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v. </w:t>
      </w:r>
      <w:r w:rsidRPr="002C6E0A">
        <w:rPr>
          <w:rFonts w:ascii="Arial" w:eastAsia="微软雅黑" w:hAnsi="Arial" w:cs="Arial"/>
          <w:color w:val="001EFF"/>
          <w:kern w:val="0"/>
          <w:sz w:val="28"/>
        </w:rPr>
        <w:t>承担，从事，着手做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</w:t>
      </w:r>
      <w:r w:rsidRPr="002C6E0A">
        <w:rPr>
          <w:rFonts w:ascii="Arial" w:eastAsia="微软雅黑" w:hAnsi="Arial" w:cs="Arial"/>
          <w:color w:val="001EFF"/>
          <w:kern w:val="0"/>
          <w:sz w:val="28"/>
        </w:rPr>
        <w:t>承诺，允诺，答应；</w:t>
      </w:r>
    </w:p>
    <w:p w14:paraId="2B75BFA4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</w:t>
      </w:r>
      <w:r w:rsidRPr="002C6E0A">
        <w:rPr>
          <w:rFonts w:ascii="Arial" w:eastAsia="微软雅黑" w:hAnsi="Arial" w:cs="Arial"/>
          <w:kern w:val="0"/>
          <w:sz w:val="28"/>
        </w:rPr>
        <w:t xml:space="preserve">to 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 xml:space="preserve">undertake </w:t>
      </w:r>
      <w:r w:rsidRPr="002C6E0A">
        <w:rPr>
          <w:rFonts w:ascii="Arial" w:eastAsia="微软雅黑" w:hAnsi="Arial" w:cs="Arial"/>
          <w:kern w:val="0"/>
          <w:sz w:val="28"/>
        </w:rPr>
        <w:t xml:space="preserve">a task/project. </w:t>
      </w:r>
      <w:r w:rsidRPr="002C6E0A">
        <w:rPr>
          <w:rFonts w:ascii="Arial" w:eastAsia="微软雅黑" w:hAnsi="Arial" w:cs="Arial"/>
          <w:kern w:val="0"/>
          <w:sz w:val="28"/>
        </w:rPr>
        <w:t>承担一个任务</w:t>
      </w:r>
      <w:r w:rsidRPr="002C6E0A">
        <w:rPr>
          <w:rFonts w:ascii="Arial" w:eastAsia="微软雅黑" w:hAnsi="Arial" w:cs="Arial"/>
          <w:kern w:val="0"/>
          <w:sz w:val="28"/>
        </w:rPr>
        <w:t xml:space="preserve"> / </w:t>
      </w:r>
      <w:r w:rsidRPr="002C6E0A">
        <w:rPr>
          <w:rFonts w:ascii="Arial" w:eastAsia="微软雅黑" w:hAnsi="Arial" w:cs="Arial"/>
          <w:kern w:val="0"/>
          <w:sz w:val="28"/>
        </w:rPr>
        <w:t>项目</w:t>
      </w:r>
    </w:p>
    <w:p w14:paraId="5F45C926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</w:t>
      </w:r>
      <w:r w:rsidRPr="002C6E0A">
        <w:rPr>
          <w:rFonts w:ascii="Arial" w:eastAsia="微软雅黑" w:hAnsi="Arial" w:cs="Arial"/>
          <w:kern w:val="0"/>
          <w:sz w:val="28"/>
        </w:rPr>
        <w:t xml:space="preserve">University professors both teach and 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 xml:space="preserve">undertake </w:t>
      </w:r>
      <w:r w:rsidRPr="002C6E0A">
        <w:rPr>
          <w:rFonts w:ascii="Arial" w:eastAsia="微软雅黑" w:hAnsi="Arial" w:cs="Arial"/>
          <w:kern w:val="0"/>
          <w:sz w:val="28"/>
        </w:rPr>
        <w:t>research.</w:t>
      </w:r>
    </w:p>
    <w:p w14:paraId="13429717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>大学教授既要教学又要从事研究工作。</w:t>
      </w:r>
    </w:p>
    <w:p w14:paraId="7CAB107D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</w:t>
      </w:r>
      <w:r w:rsidRPr="002C6E0A">
        <w:rPr>
          <w:rFonts w:ascii="Arial" w:eastAsia="微软雅黑" w:hAnsi="Arial" w:cs="Arial"/>
          <w:kern w:val="0"/>
          <w:sz w:val="28"/>
        </w:rPr>
        <w:t xml:space="preserve">He 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 xml:space="preserve">undertook </w:t>
      </w:r>
      <w:r w:rsidRPr="002C6E0A">
        <w:rPr>
          <w:rFonts w:ascii="Arial" w:eastAsia="微软雅黑" w:hAnsi="Arial" w:cs="Arial"/>
          <w:kern w:val="0"/>
          <w:sz w:val="28"/>
        </w:rPr>
        <w:t xml:space="preserve">to finish the job by Friday. </w:t>
      </w:r>
      <w:r w:rsidRPr="002C6E0A">
        <w:rPr>
          <w:rFonts w:ascii="Arial" w:eastAsia="微软雅黑" w:hAnsi="Arial" w:cs="Arial"/>
          <w:kern w:val="0"/>
          <w:sz w:val="28"/>
        </w:rPr>
        <w:t>他答应星期五之前完成这一工作。</w:t>
      </w:r>
    </w:p>
    <w:p w14:paraId="471CE856" w14:textId="51BF516B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0"/>
          <w:szCs w:val="20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forge</w:t>
      </w:r>
      <w:r w:rsidR="001E64D9">
        <w:rPr>
          <w:rFonts w:ascii="Arial" w:eastAsia="微软雅黑" w:hAnsi="Arial" w:cs="宋体" w:hint="eastAsia"/>
          <w:color w:val="808080"/>
          <w:kern w:val="0"/>
          <w:sz w:val="20"/>
          <w:szCs w:val="20"/>
        </w:rPr>
        <w:t xml:space="preserve"> </w:t>
      </w:r>
    </w:p>
    <w:p w14:paraId="3B0A0203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lastRenderedPageBreak/>
        <w:t xml:space="preserve">v.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锻造，制作；缔造，建立，开创</w:t>
      </w:r>
    </w:p>
    <w:p w14:paraId="09FBED9B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Swords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forged </w:t>
      </w:r>
      <w:r w:rsidRPr="002C6E0A">
        <w:rPr>
          <w:rFonts w:ascii="Arial" w:eastAsia="微软雅黑" w:hAnsi="Arial" w:cs="宋体"/>
          <w:kern w:val="0"/>
          <w:sz w:val="28"/>
        </w:rPr>
        <w:t xml:space="preserve">from steel. </w:t>
      </w:r>
      <w:r w:rsidRPr="002C6E0A">
        <w:rPr>
          <w:rFonts w:ascii="Arial" w:eastAsia="微软雅黑" w:hAnsi="Arial" w:cs="宋体"/>
          <w:kern w:val="0"/>
          <w:sz w:val="28"/>
        </w:rPr>
        <w:t>用钢锻造的刀剑</w:t>
      </w:r>
    </w:p>
    <w:p w14:paraId="20D715D9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Prime Minister is determined to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forge </w:t>
      </w:r>
      <w:r w:rsidRPr="002C6E0A">
        <w:rPr>
          <w:rFonts w:ascii="Arial" w:eastAsia="微软雅黑" w:hAnsi="Arial" w:cs="宋体"/>
          <w:kern w:val="0"/>
          <w:sz w:val="28"/>
        </w:rPr>
        <w:t xml:space="preserve">a good relationship with America's new leader. </w:t>
      </w:r>
      <w:r w:rsidRPr="002C6E0A">
        <w:rPr>
          <w:rFonts w:ascii="Arial" w:eastAsia="微软雅黑" w:hAnsi="Arial" w:cs="宋体"/>
          <w:kern w:val="0"/>
          <w:sz w:val="28"/>
        </w:rPr>
        <w:t>首相决意要和美国的新任领导人建立良好的关系。</w:t>
      </w:r>
    </w:p>
    <w:p w14:paraId="766DE4B2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forge a friendship/alliance. </w:t>
      </w:r>
      <w:r w:rsidRPr="002C6E0A">
        <w:rPr>
          <w:rFonts w:ascii="Arial" w:eastAsia="微软雅黑" w:hAnsi="Arial" w:cs="宋体"/>
          <w:kern w:val="0"/>
          <w:sz w:val="28"/>
        </w:rPr>
        <w:t>缔结友谊</w:t>
      </w:r>
      <w:r w:rsidRPr="002C6E0A">
        <w:rPr>
          <w:rFonts w:ascii="Arial" w:eastAsia="微软雅黑" w:hAnsi="Arial" w:cs="宋体"/>
          <w:kern w:val="0"/>
          <w:sz w:val="28"/>
        </w:rPr>
        <w:t>/</w:t>
      </w:r>
      <w:r w:rsidRPr="002C6E0A">
        <w:rPr>
          <w:rFonts w:ascii="Arial" w:eastAsia="微软雅黑" w:hAnsi="Arial" w:cs="宋体"/>
          <w:kern w:val="0"/>
          <w:sz w:val="28"/>
        </w:rPr>
        <w:t>同盟</w:t>
      </w:r>
    </w:p>
    <w:p w14:paraId="70EB69B6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n. </w:t>
      </w:r>
      <w:r w:rsidRPr="002C6E0A">
        <w:rPr>
          <w:rFonts w:ascii="Arial" w:eastAsia="微软雅黑" w:hAnsi="Arial" w:cs="宋体"/>
          <w:kern w:val="0"/>
          <w:sz w:val="28"/>
        </w:rPr>
        <w:t>铁匠铺，锻铁炉，锻造车间，锻造工厂</w:t>
      </w:r>
    </w:p>
    <w:p w14:paraId="3D8A90C8" w14:textId="793713D5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entitle</w:t>
      </w:r>
      <w:r w:rsidR="00B159FA">
        <w:rPr>
          <w:rFonts w:ascii="Arial" w:eastAsia="微软雅黑" w:hAnsi="Arial" w:cs="宋体" w:hint="eastAsia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color w:val="808080"/>
          <w:kern w:val="0"/>
          <w:sz w:val="20"/>
          <w:szCs w:val="20"/>
        </w:rPr>
        <w:t xml:space="preserve"> </w:t>
      </w:r>
    </w:p>
    <w:p w14:paraId="07E114F0" w14:textId="22E0A463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373DF2"/>
          <w:kern w:val="0"/>
          <w:sz w:val="28"/>
        </w:rPr>
        <w:t xml:space="preserve">vt. </w:t>
      </w:r>
      <w:r w:rsidRPr="002C6E0A">
        <w:rPr>
          <w:rFonts w:ascii="Arial" w:eastAsia="微软雅黑" w:hAnsi="Arial" w:cs="宋体"/>
          <w:color w:val="373DF2"/>
          <w:kern w:val="0"/>
          <w:sz w:val="28"/>
        </w:rPr>
        <w:t>赋予权利，使享有权利，使符合资格</w:t>
      </w:r>
      <w:r w:rsidRPr="002C6E0A">
        <w:rPr>
          <w:rFonts w:ascii="Arial" w:eastAsia="微软雅黑" w:hAnsi="Arial" w:cs="Arial"/>
          <w:color w:val="373DF2"/>
          <w:kern w:val="0"/>
          <w:sz w:val="28"/>
        </w:rPr>
        <w:t xml:space="preserve"> + sb to sth</w:t>
      </w:r>
      <w:r w:rsidRPr="002C6E0A">
        <w:rPr>
          <w:rFonts w:ascii="Arial" w:eastAsia="微软雅黑" w:hAnsi="Arial" w:cs="宋体"/>
          <w:color w:val="373DF2"/>
          <w:kern w:val="0"/>
          <w:sz w:val="28"/>
        </w:rPr>
        <w:t>；给</w:t>
      </w:r>
      <w:r w:rsidRPr="002C6E0A">
        <w:rPr>
          <w:rFonts w:ascii="Arial" w:eastAsia="微软雅黑" w:hAnsi="Arial" w:cs="宋体"/>
          <w:color w:val="373DF2"/>
          <w:kern w:val="0"/>
          <w:sz w:val="28"/>
        </w:rPr>
        <w:t>…</w:t>
      </w:r>
      <w:r w:rsidRPr="002C6E0A">
        <w:rPr>
          <w:rFonts w:ascii="Arial" w:eastAsia="微软雅黑" w:hAnsi="Arial" w:cs="宋体"/>
          <w:color w:val="373DF2"/>
          <w:kern w:val="0"/>
          <w:sz w:val="28"/>
        </w:rPr>
        <w:t>命名</w:t>
      </w:r>
      <w:r>
        <w:rPr>
          <w:rFonts w:ascii="Arial" w:eastAsia="微软雅黑" w:hAnsi="Arial" w:cs="宋体"/>
          <w:color w:val="373DF2"/>
          <w:kern w:val="0"/>
          <w:sz w:val="28"/>
        </w:rPr>
        <w:t>（</w:t>
      </w:r>
      <w:r w:rsidRPr="002C6E0A">
        <w:rPr>
          <w:rFonts w:ascii="Arial" w:eastAsia="微软雅黑" w:hAnsi="Arial" w:cs="宋体"/>
          <w:color w:val="373DF2"/>
          <w:kern w:val="0"/>
          <w:sz w:val="28"/>
        </w:rPr>
        <w:t>或题名</w:t>
      </w:r>
      <w:r>
        <w:rPr>
          <w:rFonts w:ascii="Arial" w:eastAsia="微软雅黑" w:hAnsi="Arial" w:cs="宋体"/>
          <w:color w:val="373DF2"/>
          <w:kern w:val="0"/>
          <w:sz w:val="28"/>
        </w:rPr>
        <w:t>）</w:t>
      </w:r>
    </w:p>
    <w:p w14:paraId="60ECEB37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 xml:space="preserve">eg. You will be 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>entitled to</w:t>
      </w:r>
      <w:r w:rsidRPr="002C6E0A">
        <w:rPr>
          <w:rFonts w:ascii="Arial" w:eastAsia="微软雅黑" w:hAnsi="Arial" w:cs="Arial"/>
          <w:kern w:val="0"/>
          <w:sz w:val="28"/>
        </w:rPr>
        <w:t xml:space="preserve"> your pension when you reach 65.</w:t>
      </w:r>
    </w:p>
    <w:p w14:paraId="7C088760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>你到</w:t>
      </w:r>
      <w:r w:rsidRPr="002C6E0A">
        <w:rPr>
          <w:rFonts w:ascii="Arial" w:eastAsia="微软雅黑" w:hAnsi="Arial" w:cs="Arial"/>
          <w:kern w:val="0"/>
          <w:sz w:val="28"/>
        </w:rPr>
        <w:t>65</w:t>
      </w:r>
      <w:r w:rsidRPr="002C6E0A">
        <w:rPr>
          <w:rFonts w:ascii="Arial" w:eastAsia="微软雅黑" w:hAnsi="Arial" w:cs="Arial"/>
          <w:kern w:val="0"/>
          <w:sz w:val="28"/>
        </w:rPr>
        <w:t>岁就有资格享受养老金。</w:t>
      </w:r>
    </w:p>
    <w:p w14:paraId="6E3E6B61" w14:textId="2E4219C3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 xml:space="preserve">eg. He 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>entitled</w:t>
      </w:r>
      <w:r w:rsidRPr="005714D1">
        <w:rPr>
          <w:rFonts w:ascii="Arial" w:eastAsia="微软雅黑" w:hAnsi="Arial" w:cs="Arial"/>
          <w:color w:val="000000" w:themeColor="text1"/>
          <w:kern w:val="0"/>
          <w:sz w:val="28"/>
        </w:rPr>
        <w:t xml:space="preserve"> </w:t>
      </w:r>
      <w:r w:rsidR="005714D1" w:rsidRPr="005714D1">
        <w:rPr>
          <w:rFonts w:ascii="Arial" w:eastAsia="微软雅黑" w:hAnsi="Arial" w:cs="Arial" w:hint="eastAsia"/>
          <w:color w:val="000000" w:themeColor="text1"/>
          <w:kern w:val="0"/>
          <w:sz w:val="28"/>
        </w:rPr>
        <w:t>this</w:t>
      </w:r>
      <w:r w:rsidR="005714D1" w:rsidRPr="005714D1">
        <w:rPr>
          <w:rFonts w:ascii="Arial" w:eastAsia="微软雅黑" w:hAnsi="Arial" w:cs="Arial"/>
          <w:color w:val="000000" w:themeColor="text1"/>
          <w:kern w:val="0"/>
          <w:sz w:val="28"/>
        </w:rPr>
        <w:t xml:space="preserve"> building with his name.</w:t>
      </w:r>
      <w:r w:rsidR="005714D1">
        <w:rPr>
          <w:rFonts w:ascii="Arial" w:eastAsia="微软雅黑" w:hAnsi="Arial" w:cs="Arial"/>
          <w:kern w:val="0"/>
          <w:sz w:val="28"/>
        </w:rPr>
        <w:t xml:space="preserve"> </w:t>
      </w:r>
      <w:r w:rsidRPr="002C6E0A">
        <w:rPr>
          <w:rFonts w:ascii="Arial" w:eastAsia="微软雅黑" w:hAnsi="Arial" w:cs="Arial"/>
          <w:kern w:val="0"/>
          <w:sz w:val="28"/>
        </w:rPr>
        <w:t>他</w:t>
      </w:r>
      <w:r w:rsidR="005714D1">
        <w:rPr>
          <w:rFonts w:ascii="Arial" w:eastAsia="微软雅黑" w:hAnsi="Arial" w:cs="Arial" w:hint="eastAsia"/>
          <w:kern w:val="0"/>
          <w:sz w:val="28"/>
        </w:rPr>
        <w:t>用</w:t>
      </w:r>
      <w:r w:rsidR="00F37318">
        <w:rPr>
          <w:rFonts w:ascii="Arial" w:eastAsia="微软雅黑" w:hAnsi="Arial" w:cs="Arial" w:hint="eastAsia"/>
          <w:kern w:val="0"/>
          <w:sz w:val="28"/>
        </w:rPr>
        <w:t>自己的</w:t>
      </w:r>
      <w:r w:rsidR="005714D1">
        <w:rPr>
          <w:rFonts w:ascii="Arial" w:eastAsia="微软雅黑" w:hAnsi="Arial" w:cs="Arial" w:hint="eastAsia"/>
          <w:kern w:val="0"/>
          <w:sz w:val="28"/>
        </w:rPr>
        <w:t>名字命名了</w:t>
      </w:r>
      <w:r w:rsidR="00F37318">
        <w:rPr>
          <w:rFonts w:ascii="Arial" w:eastAsia="微软雅黑" w:hAnsi="Arial" w:cs="Arial" w:hint="eastAsia"/>
          <w:kern w:val="0"/>
          <w:sz w:val="28"/>
        </w:rPr>
        <w:t>这大楼</w:t>
      </w:r>
      <w:r w:rsidRPr="002C6E0A">
        <w:rPr>
          <w:rFonts w:ascii="Arial" w:eastAsia="微软雅黑" w:hAnsi="Arial" w:cs="Arial" w:hint="eastAsia"/>
          <w:kern w:val="0"/>
          <w:sz w:val="28"/>
        </w:rPr>
        <w:t>。</w:t>
      </w:r>
    </w:p>
    <w:p w14:paraId="6BAA4BAA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entitlement n. </w:t>
      </w:r>
      <w:r w:rsidRPr="002C6E0A">
        <w:rPr>
          <w:rFonts w:ascii="Arial" w:eastAsia="微软雅黑" w:hAnsi="Arial" w:cs="宋体"/>
          <w:kern w:val="0"/>
          <w:sz w:val="28"/>
        </w:rPr>
        <w:t>权利，资格；有权得到的东西；</w:t>
      </w:r>
      <w:r w:rsidRPr="002C6E0A">
        <w:rPr>
          <w:rFonts w:ascii="Arial" w:eastAsia="微软雅黑" w:hAnsi="Arial" w:cs="宋体"/>
          <w:kern w:val="0"/>
          <w:sz w:val="28"/>
        </w:rPr>
        <w:t xml:space="preserve"> </w:t>
      </w:r>
    </w:p>
    <w:p w14:paraId="656F0487" w14:textId="2598E6F4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embody</w:t>
      </w:r>
    </w:p>
    <w:p w14:paraId="6F0D89C7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vt. 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具体表现，体现，代表（思想或品质）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 = represent 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；包括，包含，收录；</w:t>
      </w:r>
    </w:p>
    <w:p w14:paraId="756B9638" w14:textId="0DED8F0F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a politician who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embodied </w:t>
      </w:r>
      <w:r w:rsidRPr="002C6E0A">
        <w:rPr>
          <w:rFonts w:ascii="Arial" w:eastAsia="微软雅黑" w:hAnsi="Arial" w:cs="宋体"/>
          <w:kern w:val="0"/>
          <w:sz w:val="28"/>
        </w:rPr>
        <w:t xml:space="preserve">the hopes of youth. </w:t>
      </w:r>
      <w:r w:rsidRPr="002C6E0A">
        <w:rPr>
          <w:rFonts w:ascii="Arial" w:eastAsia="微软雅黑" w:hAnsi="Arial" w:cs="宋体"/>
          <w:kern w:val="0"/>
          <w:sz w:val="28"/>
        </w:rPr>
        <w:t>代表青年希望的政治家</w:t>
      </w:r>
    </w:p>
    <w:p w14:paraId="2640FA44" w14:textId="54B97C2C" w:rsidR="002C6E0A" w:rsidRPr="002C6E0A" w:rsidRDefault="002C6E0A" w:rsidP="00F37318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the principles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embodied </w:t>
      </w:r>
      <w:r w:rsidRPr="002C6E0A">
        <w:rPr>
          <w:rFonts w:ascii="Arial" w:eastAsia="微软雅黑" w:hAnsi="Arial" w:cs="宋体"/>
          <w:kern w:val="0"/>
          <w:sz w:val="28"/>
        </w:rPr>
        <w:t>in the</w:t>
      </w:r>
      <w:r w:rsidR="00F37318">
        <w:rPr>
          <w:rFonts w:ascii="Arial" w:eastAsia="微软雅黑" w:hAnsi="Arial" w:cs="宋体"/>
          <w:kern w:val="0"/>
          <w:sz w:val="28"/>
        </w:rPr>
        <w:t xml:space="preserve"> </w:t>
      </w:r>
      <w:r w:rsidR="00F37318" w:rsidRPr="00F37318">
        <w:rPr>
          <w:rFonts w:ascii="Arial" w:eastAsia="微软雅黑" w:hAnsi="Arial" w:cs="宋体"/>
          <w:kern w:val="0"/>
          <w:sz w:val="28"/>
        </w:rPr>
        <w:t>law</w:t>
      </w:r>
      <w:r w:rsidRPr="002C6E0A">
        <w:rPr>
          <w:rFonts w:ascii="Arial" w:eastAsia="微软雅黑" w:hAnsi="Arial" w:cs="宋体"/>
          <w:kern w:val="0"/>
          <w:sz w:val="28"/>
        </w:rPr>
        <w:t xml:space="preserve">. </w:t>
      </w:r>
      <w:r w:rsidRPr="002C6E0A">
        <w:rPr>
          <w:rFonts w:ascii="Arial" w:eastAsia="微软雅黑" w:hAnsi="Arial" w:cs="宋体"/>
          <w:kern w:val="0"/>
          <w:sz w:val="28"/>
        </w:rPr>
        <w:t>体现在</w:t>
      </w:r>
      <w:r w:rsidR="00F37318">
        <w:rPr>
          <w:rFonts w:ascii="Arial" w:eastAsia="微软雅黑" w:hAnsi="Arial" w:cs="宋体" w:hint="eastAsia"/>
          <w:kern w:val="0"/>
          <w:sz w:val="28"/>
        </w:rPr>
        <w:t>法律</w:t>
      </w:r>
      <w:r w:rsidRPr="002C6E0A">
        <w:rPr>
          <w:rFonts w:ascii="Arial" w:eastAsia="微软雅黑" w:hAnsi="Arial" w:cs="宋体"/>
          <w:kern w:val="0"/>
          <w:sz w:val="28"/>
        </w:rPr>
        <w:t>中的原则</w:t>
      </w:r>
      <w:r w:rsidRPr="002C6E0A">
        <w:rPr>
          <w:rFonts w:ascii="Arial" w:eastAsia="微软雅黑" w:hAnsi="Arial" w:cs="宋体"/>
          <w:kern w:val="0"/>
          <w:sz w:val="28"/>
        </w:rPr>
        <w:t> </w:t>
      </w:r>
    </w:p>
    <w:p w14:paraId="25CDC94A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This model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embodies </w:t>
      </w:r>
      <w:r w:rsidRPr="002C6E0A">
        <w:rPr>
          <w:rFonts w:ascii="Arial" w:eastAsia="微软雅黑" w:hAnsi="Arial" w:cs="宋体"/>
          <w:kern w:val="0"/>
          <w:sz w:val="28"/>
        </w:rPr>
        <w:t xml:space="preserve">many new features. </w:t>
      </w:r>
      <w:r w:rsidRPr="002C6E0A">
        <w:rPr>
          <w:rFonts w:ascii="Arial" w:eastAsia="微软雅黑" w:hAnsi="Arial" w:cs="宋体"/>
          <w:kern w:val="0"/>
          <w:sz w:val="28"/>
        </w:rPr>
        <w:t>这种型号具有许多新特点。</w:t>
      </w:r>
    </w:p>
    <w:p w14:paraId="62AFD367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embodiment n. </w:t>
      </w:r>
      <w:r w:rsidRPr="002C6E0A">
        <w:rPr>
          <w:rFonts w:ascii="Arial" w:eastAsia="微软雅黑" w:hAnsi="Arial" w:cs="宋体"/>
          <w:kern w:val="0"/>
          <w:sz w:val="28"/>
        </w:rPr>
        <w:t>化身，典型</w:t>
      </w:r>
    </w:p>
    <w:p w14:paraId="0E4E071D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 xml:space="preserve">eg. He is the </w:t>
      </w:r>
      <w:r w:rsidRPr="002C6E0A">
        <w:rPr>
          <w:rFonts w:ascii="Arial" w:eastAsia="微软雅黑" w:hAnsi="Arial" w:cs="宋体"/>
          <w:color w:val="DF402A"/>
          <w:kern w:val="0"/>
          <w:sz w:val="28"/>
        </w:rPr>
        <w:t xml:space="preserve">embodiment </w:t>
      </w:r>
      <w:r w:rsidRPr="002C6E0A">
        <w:rPr>
          <w:rFonts w:ascii="Arial" w:eastAsia="微软雅黑" w:hAnsi="Arial" w:cs="宋体"/>
          <w:kern w:val="0"/>
          <w:sz w:val="28"/>
        </w:rPr>
        <w:t>of the young successful businessman.</w:t>
      </w:r>
    </w:p>
    <w:p w14:paraId="62739E34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kern w:val="0"/>
          <w:sz w:val="28"/>
        </w:rPr>
        <w:t>他是成功青年企业家的典型。</w:t>
      </w:r>
    </w:p>
    <w:p w14:paraId="0DB80ABD" w14:textId="13BC99E1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2C6E0A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>▲</w:t>
      </w:r>
      <w:r w:rsidRPr="002C6E0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2C6E0A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  <w:shd w:val="clear" w:color="auto" w:fill="FFFFFF"/>
        </w:rPr>
        <w:t>correspond</w:t>
      </w:r>
      <w:r w:rsidR="001E64D9">
        <w:rPr>
          <w:rFonts w:ascii="Arial" w:eastAsia="微软雅黑" w:hAnsi="Arial" w:cs="宋体" w:hint="eastAsia"/>
          <w:color w:val="808080"/>
          <w:kern w:val="0"/>
          <w:sz w:val="20"/>
          <w:szCs w:val="20"/>
        </w:rPr>
        <w:t xml:space="preserve"> </w:t>
      </w:r>
      <w:r w:rsidR="00BF7299" w:rsidRPr="00BF7299">
        <w:rPr>
          <w:rFonts w:ascii="Arial" w:eastAsia="微软雅黑" w:hAnsi="Arial" w:cs="宋体"/>
          <w:color w:val="808080"/>
          <w:kern w:val="0"/>
          <w:sz w:val="20"/>
          <w:szCs w:val="20"/>
        </w:rPr>
        <w:t>[ˌkɔːrəˈspɑːnd]</w:t>
      </w:r>
    </w:p>
    <w:p w14:paraId="68809A1F" w14:textId="689C46B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vi. </w:t>
      </w:r>
      <w:r w:rsidRPr="002C6E0A">
        <w:rPr>
          <w:rFonts w:ascii="Arial" w:eastAsia="微软雅黑" w:hAnsi="Arial" w:cs="Arial"/>
          <w:color w:val="001EFF"/>
          <w:kern w:val="0"/>
          <w:sz w:val="28"/>
        </w:rPr>
        <w:t>相一致，符合</w:t>
      </w:r>
      <w:r w:rsidRPr="00A34847">
        <w:rPr>
          <w:rFonts w:ascii="Arial" w:eastAsia="微软雅黑" w:hAnsi="Arial" w:cs="Arial"/>
          <w:color w:val="001EFF"/>
          <w:kern w:val="0"/>
          <w:sz w:val="28"/>
        </w:rPr>
        <w:t>（</w:t>
      </w:r>
      <w:r w:rsidRPr="002C6E0A">
        <w:rPr>
          <w:rFonts w:ascii="Arial" w:eastAsia="微软雅黑" w:hAnsi="Arial" w:cs="Arial"/>
          <w:color w:val="001EFF"/>
          <w:kern w:val="0"/>
          <w:sz w:val="28"/>
        </w:rPr>
        <w:t>+ to/with sth</w:t>
      </w:r>
      <w:r w:rsidRPr="00A34847">
        <w:rPr>
          <w:rFonts w:ascii="Arial" w:eastAsia="微软雅黑" w:hAnsi="Arial" w:cs="Arial"/>
          <w:color w:val="001EFF"/>
          <w:kern w:val="0"/>
          <w:sz w:val="28"/>
        </w:rPr>
        <w:t>）</w:t>
      </w:r>
      <w:r w:rsidRPr="002C6E0A">
        <w:rPr>
          <w:rFonts w:ascii="Arial" w:eastAsia="微软雅黑" w:hAnsi="Arial" w:cs="Arial"/>
          <w:color w:val="001EFF"/>
          <w:kern w:val="0"/>
          <w:sz w:val="28"/>
        </w:rPr>
        <w:t> 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；类似于，相当于</w:t>
      </w:r>
      <w:r w:rsidRPr="00A34847">
        <w:rPr>
          <w:rFonts w:ascii="Arial" w:eastAsia="微软雅黑" w:hAnsi="Arial" w:cs="Arial"/>
          <w:color w:val="001EFF"/>
          <w:kern w:val="0"/>
          <w:sz w:val="28"/>
        </w:rPr>
        <w:t>（</w:t>
      </w:r>
      <w:r w:rsidRPr="002C6E0A">
        <w:rPr>
          <w:rFonts w:ascii="Arial" w:eastAsia="微软雅黑" w:hAnsi="Arial" w:cs="Arial"/>
          <w:color w:val="001EFF"/>
          <w:kern w:val="0"/>
          <w:sz w:val="28"/>
        </w:rPr>
        <w:t>to sth</w:t>
      </w:r>
      <w:r w:rsidRPr="00A34847">
        <w:rPr>
          <w:rFonts w:ascii="Arial" w:eastAsia="微软雅黑" w:hAnsi="Arial" w:cs="Arial"/>
          <w:color w:val="001EFF"/>
          <w:kern w:val="0"/>
          <w:sz w:val="28"/>
        </w:rPr>
        <w:t>）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；通信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 xml:space="preserve"> </w:t>
      </w:r>
      <w:r w:rsidRPr="00A34847">
        <w:rPr>
          <w:rFonts w:ascii="Arial" w:eastAsia="微软雅黑" w:hAnsi="Arial" w:cs="Arial"/>
          <w:color w:val="001EFF"/>
          <w:kern w:val="0"/>
          <w:sz w:val="28"/>
        </w:rPr>
        <w:t>（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+ with sb</w:t>
      </w:r>
      <w:r w:rsidRPr="002C6E0A">
        <w:rPr>
          <w:rFonts w:ascii="Arial" w:eastAsia="微软雅黑" w:hAnsi="Arial" w:cs="宋体"/>
          <w:color w:val="001EFF"/>
          <w:kern w:val="0"/>
          <w:sz w:val="28"/>
        </w:rPr>
        <w:t>）</w:t>
      </w:r>
    </w:p>
    <w:p w14:paraId="0E1F3D4C" w14:textId="77777777" w:rsidR="00A34847" w:rsidRDefault="002C6E0A" w:rsidP="002C6E0A">
      <w:pPr>
        <w:widowControl/>
        <w:spacing w:line="480" w:lineRule="exact"/>
        <w:jc w:val="left"/>
        <w:rPr>
          <w:rFonts w:ascii="Arial" w:eastAsia="微软雅黑" w:hAnsi="Arial" w:cs="Arial"/>
          <w:kern w:val="0"/>
          <w:sz w:val="28"/>
        </w:rPr>
      </w:pPr>
      <w:r w:rsidRPr="002C6E0A">
        <w:rPr>
          <w:rFonts w:ascii="Arial" w:eastAsia="微软雅黑" w:hAnsi="Arial" w:cs="Arial"/>
          <w:kern w:val="0"/>
          <w:sz w:val="28"/>
        </w:rPr>
        <w:t>eg.</w:t>
      </w:r>
      <w:r w:rsidR="00A34847">
        <w:rPr>
          <w:rFonts w:ascii="Arial" w:eastAsia="微软雅黑" w:hAnsi="Arial" w:cs="Arial"/>
          <w:kern w:val="0"/>
          <w:sz w:val="28"/>
        </w:rPr>
        <w:t xml:space="preserve"> </w:t>
      </w:r>
      <w:r w:rsidRPr="002C6E0A">
        <w:rPr>
          <w:rFonts w:ascii="Arial" w:eastAsia="微软雅黑" w:hAnsi="Arial" w:cs="Arial"/>
          <w:kern w:val="0"/>
          <w:sz w:val="28"/>
        </w:rPr>
        <w:t xml:space="preserve">Your account of events does not 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 xml:space="preserve">correspond </w:t>
      </w:r>
      <w:r w:rsidRPr="002C6E0A">
        <w:rPr>
          <w:rFonts w:ascii="Arial" w:eastAsia="微软雅黑" w:hAnsi="Arial" w:cs="Arial"/>
          <w:kern w:val="0"/>
          <w:sz w:val="28"/>
        </w:rPr>
        <w:t xml:space="preserve">with hers. </w:t>
      </w:r>
    </w:p>
    <w:p w14:paraId="28A59093" w14:textId="471F12C0" w:rsidR="002C6E0A" w:rsidRPr="002C6E0A" w:rsidRDefault="002C6E0A" w:rsidP="00A34847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>你的陈述与她说的不相符。</w:t>
      </w:r>
    </w:p>
    <w:p w14:paraId="72A80DCC" w14:textId="77777777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>eg. The American Congress 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>corresponds </w:t>
      </w:r>
      <w:r w:rsidRPr="002C6E0A">
        <w:rPr>
          <w:rFonts w:ascii="Arial" w:eastAsia="微软雅黑" w:hAnsi="Arial" w:cs="Arial"/>
          <w:kern w:val="0"/>
          <w:sz w:val="28"/>
        </w:rPr>
        <w:t>to the British parliament. </w:t>
      </w:r>
    </w:p>
    <w:p w14:paraId="3426465E" w14:textId="77777777" w:rsidR="002C6E0A" w:rsidRPr="002C6E0A" w:rsidRDefault="002C6E0A" w:rsidP="002C6E0A">
      <w:pPr>
        <w:widowControl/>
        <w:spacing w:line="48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>美国的国会相当于英国的议会。</w:t>
      </w:r>
    </w:p>
    <w:p w14:paraId="3B665658" w14:textId="5BC8EC39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Arial" w:eastAsia="微软雅黑" w:hAnsi="Arial" w:cs="Arial"/>
          <w:kern w:val="0"/>
          <w:sz w:val="28"/>
        </w:rPr>
        <w:t>eg. We </w:t>
      </w:r>
      <w:r w:rsidRPr="002C6E0A">
        <w:rPr>
          <w:rFonts w:ascii="Arial" w:eastAsia="微软雅黑" w:hAnsi="Arial" w:cs="Arial"/>
          <w:color w:val="DF402A"/>
          <w:kern w:val="0"/>
          <w:sz w:val="28"/>
        </w:rPr>
        <w:t>corresponded with</w:t>
      </w:r>
      <w:r w:rsidRPr="002C6E0A">
        <w:rPr>
          <w:rFonts w:ascii="Arial" w:eastAsia="微软雅黑" w:hAnsi="Arial" w:cs="Arial"/>
          <w:kern w:val="0"/>
          <w:sz w:val="28"/>
        </w:rPr>
        <w:t xml:space="preserve"> each other regularly. </w:t>
      </w:r>
      <w:r w:rsidRPr="002C6E0A">
        <w:rPr>
          <w:rFonts w:ascii="Arial" w:eastAsia="微软雅黑" w:hAnsi="Arial" w:cs="Arial"/>
          <w:kern w:val="0"/>
          <w:sz w:val="28"/>
        </w:rPr>
        <w:t>我们</w:t>
      </w:r>
      <w:r w:rsidR="00F37318">
        <w:rPr>
          <w:rFonts w:ascii="Arial" w:eastAsia="微软雅黑" w:hAnsi="Arial" w:cs="Arial" w:hint="eastAsia"/>
          <w:kern w:val="0"/>
          <w:sz w:val="28"/>
        </w:rPr>
        <w:t>时常联系</w:t>
      </w:r>
      <w:r w:rsidRPr="002C6E0A">
        <w:rPr>
          <w:rFonts w:ascii="Arial" w:eastAsia="微软雅黑" w:hAnsi="Arial" w:cs="Arial"/>
          <w:kern w:val="0"/>
          <w:sz w:val="28"/>
        </w:rPr>
        <w:t>。</w:t>
      </w:r>
    </w:p>
    <w:p w14:paraId="2D4CF0AC" w14:textId="75E0DA6E" w:rsidR="002C6E0A" w:rsidRPr="002C6E0A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Arial"/>
          <w:kern w:val="0"/>
          <w:sz w:val="28"/>
        </w:rPr>
        <w:t xml:space="preserve">correspondence n. </w:t>
      </w:r>
      <w:r w:rsidRPr="002C6E0A">
        <w:rPr>
          <w:rFonts w:ascii="Arial" w:eastAsia="微软雅黑" w:hAnsi="Arial" w:cs="Arial"/>
          <w:kern w:val="0"/>
          <w:sz w:val="28"/>
        </w:rPr>
        <w:t>通信；来往</w:t>
      </w:r>
      <w:r w:rsidRPr="002C6E0A">
        <w:rPr>
          <w:rFonts w:ascii="Arial" w:eastAsia="微软雅黑" w:hAnsi="Arial" w:cs="Arial"/>
          <w:kern w:val="0"/>
          <w:sz w:val="28"/>
        </w:rPr>
        <w:t xml:space="preserve"> </w:t>
      </w: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Arial"/>
          <w:kern w:val="0"/>
          <w:sz w:val="28"/>
        </w:rPr>
        <w:t xml:space="preserve">correspondent n. </w:t>
      </w:r>
      <w:r w:rsidRPr="002C6E0A">
        <w:rPr>
          <w:rFonts w:ascii="Arial" w:eastAsia="微软雅黑" w:hAnsi="Arial" w:cs="Arial"/>
          <w:kern w:val="0"/>
          <w:sz w:val="28"/>
        </w:rPr>
        <w:t>通讯员，通信者</w:t>
      </w:r>
    </w:p>
    <w:p w14:paraId="03C39AAF" w14:textId="461B20FF" w:rsidR="00105009" w:rsidRPr="001E64D9" w:rsidRDefault="002C6E0A" w:rsidP="002C6E0A">
      <w:pPr>
        <w:widowControl/>
        <w:spacing w:line="48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C6E0A">
        <w:rPr>
          <w:rFonts w:ascii="Segoe UI Symbol" w:eastAsia="微软雅黑" w:hAnsi="Segoe UI Symbol" w:cs="Segoe UI Symbol"/>
          <w:kern w:val="0"/>
          <w:sz w:val="28"/>
        </w:rPr>
        <w:t>▷</w:t>
      </w:r>
      <w:r w:rsidRPr="002C6E0A">
        <w:rPr>
          <w:rFonts w:ascii="Arial" w:eastAsia="微软雅黑" w:hAnsi="Arial" w:cs="宋体"/>
          <w:kern w:val="0"/>
          <w:sz w:val="28"/>
        </w:rPr>
        <w:t xml:space="preserve"> </w:t>
      </w:r>
      <w:r w:rsidRPr="002C6E0A">
        <w:rPr>
          <w:rFonts w:ascii="Arial" w:eastAsia="微软雅黑" w:hAnsi="Arial" w:cs="Arial"/>
          <w:kern w:val="0"/>
          <w:sz w:val="28"/>
        </w:rPr>
        <w:t xml:space="preserve">corresponding adj. + to </w:t>
      </w:r>
      <w:r w:rsidRPr="002C6E0A">
        <w:rPr>
          <w:rFonts w:ascii="Arial" w:eastAsia="微软雅黑" w:hAnsi="Arial" w:cs="Arial"/>
          <w:kern w:val="0"/>
          <w:sz w:val="28"/>
        </w:rPr>
        <w:t>符合的，相应的，相关的</w:t>
      </w:r>
      <w:r w:rsidR="00F37318">
        <w:rPr>
          <w:rFonts w:ascii="Arial" w:eastAsia="微软雅黑" w:hAnsi="Arial" w:cs="Arial" w:hint="eastAsia"/>
          <w:kern w:val="0"/>
          <w:sz w:val="28"/>
        </w:rPr>
        <w:t>；</w:t>
      </w:r>
    </w:p>
    <w:sectPr w:rsidR="00105009" w:rsidRPr="001E64D9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78E6C" w14:textId="77777777" w:rsidR="004D03F2" w:rsidRDefault="004D03F2" w:rsidP="002275F7">
      <w:r>
        <w:separator/>
      </w:r>
    </w:p>
  </w:endnote>
  <w:endnote w:type="continuationSeparator" w:id="0">
    <w:p w14:paraId="212191CA" w14:textId="77777777" w:rsidR="004D03F2" w:rsidRDefault="004D03F2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31C30" w14:textId="77777777" w:rsidR="004D03F2" w:rsidRDefault="004D03F2" w:rsidP="002275F7">
      <w:r>
        <w:separator/>
      </w:r>
    </w:p>
  </w:footnote>
  <w:footnote w:type="continuationSeparator" w:id="0">
    <w:p w14:paraId="32512AFA" w14:textId="77777777" w:rsidR="004D03F2" w:rsidRDefault="004D03F2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42452"/>
    <w:rsid w:val="00043971"/>
    <w:rsid w:val="00077DAD"/>
    <w:rsid w:val="00097869"/>
    <w:rsid w:val="000B373A"/>
    <w:rsid w:val="000D4717"/>
    <w:rsid w:val="000F7F31"/>
    <w:rsid w:val="00102C8C"/>
    <w:rsid w:val="00105009"/>
    <w:rsid w:val="001A7D20"/>
    <w:rsid w:val="001E64D9"/>
    <w:rsid w:val="002275F7"/>
    <w:rsid w:val="0026184E"/>
    <w:rsid w:val="0026703F"/>
    <w:rsid w:val="002C6E0A"/>
    <w:rsid w:val="002F3259"/>
    <w:rsid w:val="00325595"/>
    <w:rsid w:val="00326EE4"/>
    <w:rsid w:val="00390A8A"/>
    <w:rsid w:val="003E5513"/>
    <w:rsid w:val="00404841"/>
    <w:rsid w:val="00421901"/>
    <w:rsid w:val="004D03F2"/>
    <w:rsid w:val="0052153B"/>
    <w:rsid w:val="0056681A"/>
    <w:rsid w:val="005714D1"/>
    <w:rsid w:val="00581FA3"/>
    <w:rsid w:val="006D15A2"/>
    <w:rsid w:val="006E13D3"/>
    <w:rsid w:val="006E304E"/>
    <w:rsid w:val="0070080E"/>
    <w:rsid w:val="007124DC"/>
    <w:rsid w:val="00722127"/>
    <w:rsid w:val="00735B1C"/>
    <w:rsid w:val="00772BC1"/>
    <w:rsid w:val="007B7D7F"/>
    <w:rsid w:val="007D6AE2"/>
    <w:rsid w:val="007F04EC"/>
    <w:rsid w:val="007F6703"/>
    <w:rsid w:val="0088163F"/>
    <w:rsid w:val="0098553A"/>
    <w:rsid w:val="009B3DE6"/>
    <w:rsid w:val="009D573A"/>
    <w:rsid w:val="00A036E2"/>
    <w:rsid w:val="00A34847"/>
    <w:rsid w:val="00A3734F"/>
    <w:rsid w:val="00B14836"/>
    <w:rsid w:val="00B159FA"/>
    <w:rsid w:val="00BB77E4"/>
    <w:rsid w:val="00BF7299"/>
    <w:rsid w:val="00C0351F"/>
    <w:rsid w:val="00C20590"/>
    <w:rsid w:val="00C5519B"/>
    <w:rsid w:val="00C9528A"/>
    <w:rsid w:val="00CA69D7"/>
    <w:rsid w:val="00D07EC1"/>
    <w:rsid w:val="00D87031"/>
    <w:rsid w:val="00DB0FAF"/>
    <w:rsid w:val="00E71644"/>
    <w:rsid w:val="00E92A1C"/>
    <w:rsid w:val="00EA07D6"/>
    <w:rsid w:val="00EC0EE6"/>
    <w:rsid w:val="00ED6855"/>
    <w:rsid w:val="00EF61F6"/>
    <w:rsid w:val="00F371B1"/>
    <w:rsid w:val="00F37318"/>
    <w:rsid w:val="00F87DF9"/>
    <w:rsid w:val="00F938D2"/>
    <w:rsid w:val="00F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42</TotalTime>
  <Pages>6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2022-10-02T13:30:00Z</cp:lastPrinted>
  <dcterms:created xsi:type="dcterms:W3CDTF">2022-10-02T13:30:00Z</dcterms:created>
  <dcterms:modified xsi:type="dcterms:W3CDTF">2023-08-12T06:51:00Z</dcterms:modified>
</cp:coreProperties>
</file>