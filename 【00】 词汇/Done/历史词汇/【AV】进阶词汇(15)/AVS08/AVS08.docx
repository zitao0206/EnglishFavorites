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37EBFFA5" w:rsidR="00772BC1" w:rsidRPr="00A04DA0" w:rsidRDefault="002C6E0A" w:rsidP="006E136B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A04DA0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4B248B" w:rsidRPr="00A04DA0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0</w:t>
      </w:r>
      <w:r w:rsidR="006E136B" w:rsidRPr="00A04DA0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8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2274"/>
        <w:gridCol w:w="709"/>
        <w:gridCol w:w="6804"/>
      </w:tblGrid>
      <w:tr w:rsidR="00A04DA0" w:rsidRPr="006E136B" w14:paraId="3D09F3B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08884751" w14:textId="07E54C9B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74" w:type="dxa"/>
            <w:vAlign w:val="center"/>
          </w:tcPr>
          <w:p w14:paraId="6F249BE8" w14:textId="1AE19152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linger</w:t>
            </w:r>
          </w:p>
        </w:tc>
        <w:tc>
          <w:tcPr>
            <w:tcW w:w="709" w:type="dxa"/>
            <w:vAlign w:val="center"/>
          </w:tcPr>
          <w:p w14:paraId="7D771F23" w14:textId="12DBE49A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5DF28CA1" w14:textId="00A79100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继续存留，缓慢消失；留恋，逗留；</w:t>
            </w:r>
          </w:p>
        </w:tc>
      </w:tr>
      <w:tr w:rsidR="00A04DA0" w:rsidRPr="006E136B" w14:paraId="615772FF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41D6F37E" w14:textId="423916F1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74" w:type="dxa"/>
            <w:vAlign w:val="center"/>
          </w:tcPr>
          <w:p w14:paraId="6E47FDF7" w14:textId="7C2E355F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consolidate</w:t>
            </w:r>
          </w:p>
        </w:tc>
        <w:tc>
          <w:tcPr>
            <w:tcW w:w="709" w:type="dxa"/>
            <w:vAlign w:val="center"/>
          </w:tcPr>
          <w:p w14:paraId="6561DDEC" w14:textId="02C0AF6C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768B8418" w14:textId="392B62A9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使加强，使巩固；结成一体，合并；</w:t>
            </w:r>
          </w:p>
        </w:tc>
      </w:tr>
      <w:tr w:rsidR="00A04DA0" w:rsidRPr="006E136B" w14:paraId="04D618C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72E3783A" w14:textId="4A6444BF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74" w:type="dxa"/>
            <w:vAlign w:val="center"/>
          </w:tcPr>
          <w:p w14:paraId="1B882FE0" w14:textId="24A60687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cruise</w:t>
            </w:r>
          </w:p>
        </w:tc>
        <w:tc>
          <w:tcPr>
            <w:tcW w:w="709" w:type="dxa"/>
            <w:vAlign w:val="center"/>
          </w:tcPr>
          <w:p w14:paraId="13EA89E7" w14:textId="72B324D8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27B9253B" w14:textId="28153C9D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乘船游览，航游；</w:t>
            </w:r>
          </w:p>
        </w:tc>
      </w:tr>
      <w:tr w:rsidR="00A04DA0" w:rsidRPr="006E136B" w14:paraId="15EE575C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24809987" w14:textId="2970344A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74" w:type="dxa"/>
            <w:vAlign w:val="center"/>
          </w:tcPr>
          <w:p w14:paraId="748E9BB8" w14:textId="2D2840FF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stabilize</w:t>
            </w:r>
          </w:p>
        </w:tc>
        <w:tc>
          <w:tcPr>
            <w:tcW w:w="709" w:type="dxa"/>
            <w:vAlign w:val="center"/>
          </w:tcPr>
          <w:p w14:paraId="6CE59C0E" w14:textId="7642810E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3FA0C690" w14:textId="43DD4A3E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稳定，稳固；</w:t>
            </w:r>
          </w:p>
        </w:tc>
      </w:tr>
      <w:tr w:rsidR="00A04DA0" w:rsidRPr="006E136B" w14:paraId="1BA2482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739A1E1D" w14:textId="4CCA4827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74" w:type="dxa"/>
            <w:vAlign w:val="center"/>
          </w:tcPr>
          <w:p w14:paraId="7A82397D" w14:textId="7C14536E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transcend</w:t>
            </w:r>
          </w:p>
        </w:tc>
        <w:tc>
          <w:tcPr>
            <w:tcW w:w="709" w:type="dxa"/>
            <w:vAlign w:val="center"/>
          </w:tcPr>
          <w:p w14:paraId="072E43DF" w14:textId="6EBD4660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14EE78F0" w14:textId="191B7841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超出，超越；</w:t>
            </w:r>
          </w:p>
        </w:tc>
      </w:tr>
      <w:tr w:rsidR="00A04DA0" w:rsidRPr="006E136B" w14:paraId="68127632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3BB61BFD" w14:textId="5E205FF3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74" w:type="dxa"/>
            <w:vAlign w:val="center"/>
          </w:tcPr>
          <w:p w14:paraId="545C985E" w14:textId="2E761F21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supervise</w:t>
            </w:r>
          </w:p>
        </w:tc>
        <w:tc>
          <w:tcPr>
            <w:tcW w:w="709" w:type="dxa"/>
            <w:vAlign w:val="center"/>
          </w:tcPr>
          <w:p w14:paraId="76BC8B6C" w14:textId="2E949F7C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3A3D988F" w14:textId="4ED5B5A1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监督，管理，指导，主管；</w:t>
            </w:r>
          </w:p>
        </w:tc>
      </w:tr>
      <w:tr w:rsidR="00A04DA0" w:rsidRPr="006E136B" w14:paraId="2F0A6F1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274D4A9C" w14:textId="2B0AA616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74" w:type="dxa"/>
            <w:vAlign w:val="center"/>
          </w:tcPr>
          <w:p w14:paraId="5B341278" w14:textId="61FFB3DF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verify</w:t>
            </w:r>
          </w:p>
        </w:tc>
        <w:tc>
          <w:tcPr>
            <w:tcW w:w="709" w:type="dxa"/>
            <w:vAlign w:val="center"/>
          </w:tcPr>
          <w:p w14:paraId="06AD3962" w14:textId="164443DE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3E7F2710" w14:textId="2B585F77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核实，查对，核准；证明，证实；</w:t>
            </w:r>
          </w:p>
        </w:tc>
      </w:tr>
      <w:tr w:rsidR="00A04DA0" w:rsidRPr="006E136B" w14:paraId="150A6BAC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3E53F2B6" w14:textId="40D3DD2E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74" w:type="dxa"/>
            <w:vAlign w:val="center"/>
          </w:tcPr>
          <w:p w14:paraId="3592FC8C" w14:textId="2215384E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polish</w:t>
            </w:r>
          </w:p>
        </w:tc>
        <w:tc>
          <w:tcPr>
            <w:tcW w:w="709" w:type="dxa"/>
            <w:vAlign w:val="center"/>
          </w:tcPr>
          <w:p w14:paraId="103034D0" w14:textId="0429E5B5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2466C118" w14:textId="29F13702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擦光，磨光；修改，润饰，润色；</w:t>
            </w:r>
          </w:p>
        </w:tc>
      </w:tr>
      <w:tr w:rsidR="00A04DA0" w:rsidRPr="006E136B" w14:paraId="0BF6B33B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4BD15091" w14:textId="1B78266F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74" w:type="dxa"/>
            <w:vAlign w:val="center"/>
          </w:tcPr>
          <w:p w14:paraId="380CB586" w14:textId="494D2E9E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embark</w:t>
            </w:r>
          </w:p>
        </w:tc>
        <w:tc>
          <w:tcPr>
            <w:tcW w:w="709" w:type="dxa"/>
            <w:vAlign w:val="center"/>
          </w:tcPr>
          <w:p w14:paraId="482311B2" w14:textId="59091155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046AB036" w14:textId="6B81B7E7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上船，装船；着手，开始做；</w:t>
            </w:r>
          </w:p>
        </w:tc>
      </w:tr>
      <w:tr w:rsidR="00A04DA0" w:rsidRPr="006E136B" w14:paraId="26E3FD60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124686F9" w14:textId="65E50145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74" w:type="dxa"/>
            <w:vAlign w:val="center"/>
          </w:tcPr>
          <w:p w14:paraId="36B4BC33" w14:textId="40302519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exert</w:t>
            </w:r>
          </w:p>
        </w:tc>
        <w:tc>
          <w:tcPr>
            <w:tcW w:w="709" w:type="dxa"/>
            <w:vAlign w:val="center"/>
          </w:tcPr>
          <w:p w14:paraId="21115F8D" w14:textId="142FDF33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328B590C" w14:textId="40D16283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运用，行使，施加；努力，竭力；</w:t>
            </w:r>
          </w:p>
        </w:tc>
      </w:tr>
      <w:tr w:rsidR="00A04DA0" w:rsidRPr="006E136B" w14:paraId="4B08C4B4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137C0174" w14:textId="605F78D5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274" w:type="dxa"/>
            <w:vAlign w:val="center"/>
          </w:tcPr>
          <w:p w14:paraId="17506DC0" w14:textId="70A96E24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brew</w:t>
            </w:r>
          </w:p>
        </w:tc>
        <w:tc>
          <w:tcPr>
            <w:tcW w:w="709" w:type="dxa"/>
            <w:vAlign w:val="center"/>
          </w:tcPr>
          <w:p w14:paraId="229E4E0A" w14:textId="50A69908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2E248B82" w14:textId="5F1FD7D0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酿制（啤酒）；煮，冲泡，沏</w:t>
            </w:r>
            <w:r w:rsidRPr="00A04DA0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> </w:t>
            </w:r>
            <w:r w:rsidRPr="00A04DA0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；</w:t>
            </w:r>
          </w:p>
        </w:tc>
      </w:tr>
      <w:tr w:rsidR="00A04DA0" w:rsidRPr="006E136B" w14:paraId="5534AE3E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2A6F1C5C" w14:textId="1FA6E20C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274" w:type="dxa"/>
            <w:vAlign w:val="center"/>
          </w:tcPr>
          <w:p w14:paraId="039FCFA4" w14:textId="455B7502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assemble</w:t>
            </w:r>
          </w:p>
        </w:tc>
        <w:tc>
          <w:tcPr>
            <w:tcW w:w="709" w:type="dxa"/>
            <w:vAlign w:val="center"/>
          </w:tcPr>
          <w:p w14:paraId="43AFD0EF" w14:textId="420F6A71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4AEF30EC" w14:textId="211C585B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聚集，集合，收集；</w:t>
            </w:r>
          </w:p>
        </w:tc>
      </w:tr>
      <w:tr w:rsidR="00A04DA0" w:rsidRPr="006E136B" w14:paraId="43B4A359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610D5890" w14:textId="51AB8B82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274" w:type="dxa"/>
            <w:vAlign w:val="center"/>
          </w:tcPr>
          <w:p w14:paraId="580B768F" w14:textId="294145E4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sacrifice</w:t>
            </w:r>
          </w:p>
        </w:tc>
        <w:tc>
          <w:tcPr>
            <w:tcW w:w="709" w:type="dxa"/>
            <w:vAlign w:val="center"/>
          </w:tcPr>
          <w:p w14:paraId="3188228D" w14:textId="4208F9CB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4EA24EC4" w14:textId="718D057B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牺牲，献出；祭献；</w:t>
            </w:r>
          </w:p>
        </w:tc>
      </w:tr>
      <w:tr w:rsidR="00A04DA0" w:rsidRPr="006E136B" w14:paraId="4AA2C438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03EB67A0" w14:textId="370DAFE7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274" w:type="dxa"/>
            <w:vAlign w:val="center"/>
          </w:tcPr>
          <w:p w14:paraId="78F313E1" w14:textId="020F14CF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refuge</w:t>
            </w:r>
          </w:p>
        </w:tc>
        <w:tc>
          <w:tcPr>
            <w:tcW w:w="709" w:type="dxa"/>
            <w:vAlign w:val="center"/>
          </w:tcPr>
          <w:p w14:paraId="7F6E80BF" w14:textId="390CAB9A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4D4E29B4" w14:textId="1DB6EC0B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给予</w:t>
            </w:r>
            <w:r w:rsidRPr="00A04DA0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>…</w:t>
            </w:r>
            <w:r w:rsidRPr="00A04DA0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庇护，接纳</w:t>
            </w:r>
            <w:r w:rsidRPr="00A04DA0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>…</w:t>
            </w:r>
            <w:r w:rsidRPr="00A04DA0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避难躲避，避难；</w:t>
            </w:r>
          </w:p>
        </w:tc>
      </w:tr>
      <w:tr w:rsidR="00A04DA0" w:rsidRPr="006E136B" w14:paraId="53060EB8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614E6C69" w14:textId="5FBD8AD8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274" w:type="dxa"/>
            <w:vAlign w:val="center"/>
          </w:tcPr>
          <w:p w14:paraId="18A1F0B5" w14:textId="2454DA9E" w:rsidR="00A04DA0" w:rsidRPr="00A04DA0" w:rsidRDefault="00A04DA0" w:rsidP="00A04DA0">
            <w:pPr>
              <w:spacing w:line="46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intrude</w:t>
            </w:r>
          </w:p>
        </w:tc>
        <w:tc>
          <w:tcPr>
            <w:tcW w:w="709" w:type="dxa"/>
            <w:vAlign w:val="center"/>
          </w:tcPr>
          <w:p w14:paraId="58B30EE7" w14:textId="7F5A3F40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684FA8A7" w14:textId="04FC396B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闯入，侵入，打扰；</w:t>
            </w:r>
          </w:p>
        </w:tc>
      </w:tr>
      <w:tr w:rsidR="00A04DA0" w:rsidRPr="006E136B" w14:paraId="2B312BB7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2A6F92F2" w14:textId="1CE365DA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274" w:type="dxa"/>
            <w:vAlign w:val="center"/>
          </w:tcPr>
          <w:p w14:paraId="1565092F" w14:textId="315E5438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alleviate</w:t>
            </w:r>
          </w:p>
        </w:tc>
        <w:tc>
          <w:tcPr>
            <w:tcW w:w="709" w:type="dxa"/>
            <w:vAlign w:val="center"/>
          </w:tcPr>
          <w:p w14:paraId="7E607D04" w14:textId="288DF15B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56A8F7A4" w14:textId="5F599776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减轻，缓和，缓解；</w:t>
            </w:r>
          </w:p>
        </w:tc>
      </w:tr>
      <w:tr w:rsidR="00A04DA0" w:rsidRPr="006E136B" w14:paraId="3FA1D15D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1866DCDB" w14:textId="7B7EAC5F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274" w:type="dxa"/>
            <w:vAlign w:val="center"/>
          </w:tcPr>
          <w:p w14:paraId="3D337B13" w14:textId="286A40E8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aggravate</w:t>
            </w:r>
          </w:p>
        </w:tc>
        <w:tc>
          <w:tcPr>
            <w:tcW w:w="709" w:type="dxa"/>
            <w:vAlign w:val="center"/>
          </w:tcPr>
          <w:p w14:paraId="193E5F4B" w14:textId="169B96BD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08DA7406" w14:textId="286D067D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使严重，使恶化；激怒，惹恼；</w:t>
            </w:r>
          </w:p>
        </w:tc>
      </w:tr>
      <w:tr w:rsidR="00A04DA0" w:rsidRPr="006E136B" w14:paraId="27507647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3DE9A5B1" w14:textId="5E2CAF90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274" w:type="dxa"/>
            <w:vAlign w:val="center"/>
          </w:tcPr>
          <w:p w14:paraId="47864706" w14:textId="79899C6A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consent</w:t>
            </w:r>
          </w:p>
        </w:tc>
        <w:tc>
          <w:tcPr>
            <w:tcW w:w="709" w:type="dxa"/>
            <w:vAlign w:val="center"/>
          </w:tcPr>
          <w:p w14:paraId="3EEBFEE6" w14:textId="727CA574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7E9EA5ED" w14:textId="5720492D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同意，准许，允许；</w:t>
            </w:r>
          </w:p>
        </w:tc>
      </w:tr>
      <w:tr w:rsidR="00A04DA0" w:rsidRPr="006E136B" w14:paraId="6F0BCED8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54D63AF6" w14:textId="1D783A1F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274" w:type="dxa"/>
            <w:vAlign w:val="center"/>
          </w:tcPr>
          <w:p w14:paraId="39A0DFE9" w14:textId="24E00B18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crush</w:t>
            </w:r>
          </w:p>
        </w:tc>
        <w:tc>
          <w:tcPr>
            <w:tcW w:w="709" w:type="dxa"/>
            <w:vAlign w:val="center"/>
          </w:tcPr>
          <w:p w14:paraId="7680FD5B" w14:textId="09B39F6F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4D847F13" w14:textId="107BFB0B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压坏，压伤，压碎；破坏，毁坏；</w:t>
            </w:r>
          </w:p>
        </w:tc>
      </w:tr>
      <w:tr w:rsidR="00A04DA0" w:rsidRPr="006E136B" w14:paraId="6727E853" w14:textId="77777777" w:rsidTr="00A04DA0">
        <w:trPr>
          <w:trHeight w:val="680"/>
        </w:trPr>
        <w:tc>
          <w:tcPr>
            <w:tcW w:w="695" w:type="dxa"/>
            <w:vAlign w:val="center"/>
          </w:tcPr>
          <w:p w14:paraId="330B3798" w14:textId="7D249C60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74" w:type="dxa"/>
            <w:vAlign w:val="center"/>
          </w:tcPr>
          <w:p w14:paraId="50609743" w14:textId="6EE1D138" w:rsidR="00A04DA0" w:rsidRPr="00A04DA0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A04DA0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8"/>
              </w:rPr>
              <w:t>deposit</w:t>
            </w:r>
          </w:p>
        </w:tc>
        <w:tc>
          <w:tcPr>
            <w:tcW w:w="709" w:type="dxa"/>
            <w:vAlign w:val="center"/>
          </w:tcPr>
          <w:p w14:paraId="6D7CAEA5" w14:textId="71047933" w:rsidR="00A04DA0" w:rsidRPr="006E136B" w:rsidRDefault="00A04DA0" w:rsidP="00A04DA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E136B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6804" w:type="dxa"/>
          </w:tcPr>
          <w:p w14:paraId="6344F2EA" w14:textId="4E18A84D" w:rsidR="00A04DA0" w:rsidRPr="00A04DA0" w:rsidRDefault="00A04DA0" w:rsidP="00A04DA0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04DA0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放下，放置；存储；寄放，寄存；付订金，付押金；</w:t>
            </w:r>
          </w:p>
        </w:tc>
      </w:tr>
    </w:tbl>
    <w:p w14:paraId="1FFF100D" w14:textId="34789BD1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  <w:lang w:val="sv-SE"/>
        </w:rPr>
      </w:pPr>
      <w:r w:rsidRPr="006E136B">
        <w:rPr>
          <w:rFonts w:ascii="Arial" w:eastAsia="微软雅黑" w:hAnsi="Arial"/>
          <w:b/>
          <w:bCs/>
          <w:sz w:val="32"/>
          <w:szCs w:val="32"/>
          <w:lang w:val="sv-SE"/>
        </w:rPr>
        <w:lastRenderedPageBreak/>
        <w:t>▲ linger</w:t>
      </w:r>
      <w:r w:rsidRPr="006E136B">
        <w:rPr>
          <w:rFonts w:ascii="Arial" w:eastAsia="微软雅黑" w:hAnsi="Arial"/>
          <w:sz w:val="28"/>
          <w:szCs w:val="28"/>
          <w:lang w:val="sv-SE"/>
        </w:rPr>
        <w:t xml:space="preserve"> 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  <w:lang w:val="sv-SE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  <w:lang w:val="sv-SE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  <w:lang w:val="sv-SE"/>
        </w:rPr>
        <w:t>l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  <w:lang w:val="sv-SE"/>
        </w:rPr>
        <w:t>ɪ</w:t>
      </w:r>
      <w:r w:rsidRPr="006E136B">
        <w:rPr>
          <w:rFonts w:ascii="Arial" w:eastAsia="微软雅黑" w:hAnsi="Arial" w:cs="Cambria"/>
          <w:color w:val="808080" w:themeColor="background1" w:themeShade="80"/>
          <w:sz w:val="28"/>
          <w:szCs w:val="28"/>
          <w:lang w:val="sv-SE"/>
        </w:rPr>
        <w:t>ŋ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  <w:lang w:val="sv-SE"/>
        </w:rPr>
        <w:t>ɡ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  <w:lang w:val="sv-SE"/>
        </w:rPr>
        <w:t>ə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  <w:lang w:val="sv-SE"/>
        </w:rPr>
        <w:t>(r)] </w:t>
      </w:r>
    </w:p>
    <w:p w14:paraId="17177B4C" w14:textId="6C24DDAC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  <w:lang w:val="sv-SE"/>
        </w:rPr>
      </w:pPr>
      <w:r w:rsidRPr="006E136B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6E136B">
        <w:rPr>
          <w:rFonts w:ascii="Arial" w:eastAsia="微软雅黑" w:hAnsi="Arial"/>
          <w:color w:val="1106FB"/>
          <w:sz w:val="28"/>
          <w:szCs w:val="28"/>
        </w:rPr>
        <w:t xml:space="preserve">. 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>①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继续存留</w:t>
      </w:r>
      <w:r w:rsidRPr="006E136B">
        <w:rPr>
          <w:rFonts w:ascii="Arial" w:eastAsia="微软雅黑" w:hAnsi="Arial" w:hint="eastAsia"/>
          <w:color w:val="1106FB"/>
          <w:sz w:val="28"/>
          <w:szCs w:val="28"/>
          <w:lang w:val="sv-SE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缓慢消失</w:t>
      </w:r>
    </w:p>
    <w:p w14:paraId="45F6A327" w14:textId="77777777" w:rsid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  <w:lang w:val="sv-SE"/>
        </w:rPr>
      </w:pPr>
      <w:r>
        <w:rPr>
          <w:rFonts w:ascii="Arial" w:eastAsia="微软雅黑" w:hAnsi="Arial" w:hint="eastAsia"/>
          <w:sz w:val="28"/>
          <w:szCs w:val="28"/>
          <w:lang w:val="sv-SE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Pr="006E136B">
        <w:rPr>
          <w:rFonts w:ascii="Arial" w:eastAsia="微软雅黑" w:hAnsi="Arial"/>
          <w:sz w:val="28"/>
          <w:szCs w:val="28"/>
          <w:lang w:val="sv-SE"/>
        </w:rPr>
        <w:t xml:space="preserve">The scent of her perfume </w:t>
      </w:r>
      <w:r w:rsidRPr="006E136B">
        <w:rPr>
          <w:rFonts w:ascii="Arial" w:eastAsia="微软雅黑" w:hAnsi="Arial"/>
          <w:color w:val="FF0000"/>
          <w:sz w:val="28"/>
          <w:szCs w:val="28"/>
          <w:lang w:val="sv-SE"/>
        </w:rPr>
        <w:t xml:space="preserve">lingered </w:t>
      </w:r>
      <w:r w:rsidRPr="006E136B">
        <w:rPr>
          <w:rFonts w:ascii="Arial" w:eastAsia="微软雅黑" w:hAnsi="Arial"/>
          <w:sz w:val="28"/>
          <w:szCs w:val="28"/>
          <w:lang w:val="sv-SE"/>
        </w:rPr>
        <w:t>on in the room.</w:t>
      </w:r>
    </w:p>
    <w:p w14:paraId="4345227B" w14:textId="21DDEC3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  <w:lang w:val="sv-SE"/>
        </w:rPr>
      </w:pPr>
      <w:r>
        <w:rPr>
          <w:rFonts w:ascii="Arial" w:eastAsia="微软雅黑" w:hAnsi="Arial"/>
          <w:sz w:val="28"/>
          <w:szCs w:val="28"/>
          <w:lang w:val="sv-SE"/>
        </w:rPr>
        <w:tab/>
      </w:r>
      <w:r w:rsidRPr="006E136B">
        <w:rPr>
          <w:rFonts w:ascii="Arial" w:eastAsia="微软雅黑" w:hAnsi="Arial"/>
          <w:sz w:val="28"/>
          <w:szCs w:val="28"/>
        </w:rPr>
        <w:t>她的香水味道在房间里久久不散。</w:t>
      </w:r>
    </w:p>
    <w:p w14:paraId="4E48B075" w14:textId="265758C6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  <w:lang w:val="sv-SE"/>
        </w:rPr>
      </w:pPr>
      <w:r w:rsidRPr="006E136B">
        <w:rPr>
          <w:rFonts w:ascii="Cambria Math" w:eastAsia="微软雅黑" w:hAnsi="Cambria Math" w:cs="Cambria Math"/>
          <w:color w:val="1106FB"/>
          <w:sz w:val="28"/>
          <w:szCs w:val="28"/>
          <w:lang w:val="sv-SE"/>
        </w:rPr>
        <w:t>②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  <w:lang w:val="sv-SE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留恋</w:t>
      </w:r>
      <w:r w:rsidRPr="006E136B">
        <w:rPr>
          <w:rFonts w:ascii="Arial" w:eastAsia="微软雅黑" w:hAnsi="Arial" w:hint="eastAsia"/>
          <w:color w:val="1106FB"/>
          <w:sz w:val="28"/>
          <w:szCs w:val="28"/>
          <w:lang w:val="sv-SE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不愿离开</w:t>
      </w:r>
      <w:r w:rsidRPr="006E136B">
        <w:rPr>
          <w:rFonts w:ascii="Arial" w:eastAsia="微软雅黑" w:hAnsi="Arial" w:hint="eastAsia"/>
          <w:color w:val="1106FB"/>
          <w:sz w:val="28"/>
          <w:szCs w:val="28"/>
          <w:lang w:val="sv-SE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继续逗留</w:t>
      </w:r>
    </w:p>
    <w:p w14:paraId="55A6684C" w14:textId="6589F9B3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Pr="006E136B">
        <w:rPr>
          <w:rFonts w:ascii="Arial" w:eastAsia="微软雅黑" w:hAnsi="Arial"/>
          <w:sz w:val="28"/>
          <w:szCs w:val="28"/>
        </w:rPr>
        <w:t xml:space="preserve">Customers are welcome to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linger </w:t>
      </w:r>
      <w:r w:rsidRPr="006E136B">
        <w:rPr>
          <w:rFonts w:ascii="Arial" w:eastAsia="微软雅黑" w:hAnsi="Arial"/>
          <w:sz w:val="28"/>
          <w:szCs w:val="28"/>
        </w:rPr>
        <w:t>over coffee until around midnight...</w:t>
      </w:r>
    </w:p>
    <w:p w14:paraId="6BFC05BF" w14:textId="793D3CD6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Pr="006E136B">
        <w:rPr>
          <w:rFonts w:ascii="Arial" w:eastAsia="微软雅黑" w:hAnsi="Arial"/>
          <w:sz w:val="28"/>
          <w:szCs w:val="28"/>
        </w:rPr>
        <w:t>客人尽可以喝着咖啡逗留到午夜左右。</w:t>
      </w:r>
    </w:p>
    <w:p w14:paraId="3E755DEF" w14:textId="32B0C423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b/>
          <w:bCs/>
          <w:sz w:val="32"/>
          <w:szCs w:val="32"/>
        </w:rPr>
        <w:t>▲ consolidate 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[k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n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s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ɒ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l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de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t] </w:t>
      </w:r>
    </w:p>
    <w:p w14:paraId="37A162E1" w14:textId="025377EE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6E136B">
        <w:rPr>
          <w:rFonts w:ascii="Arial" w:eastAsia="微软雅黑" w:hAnsi="Arial"/>
          <w:color w:val="1106FB"/>
          <w:sz w:val="28"/>
          <w:szCs w:val="28"/>
        </w:rPr>
        <w:t xml:space="preserve">. 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>①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使加强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使巩固</w:t>
      </w:r>
    </w:p>
    <w:p w14:paraId="563637D7" w14:textId="14A11317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Pr="006E136B">
        <w:rPr>
          <w:rFonts w:ascii="Arial" w:eastAsia="微软雅黑" w:hAnsi="Arial"/>
          <w:sz w:val="28"/>
          <w:szCs w:val="28"/>
        </w:rPr>
        <w:t xml:space="preserve">With this new movie he has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consolidated </w:t>
      </w:r>
      <w:r w:rsidRPr="006E136B">
        <w:rPr>
          <w:rFonts w:ascii="Arial" w:eastAsia="微软雅黑" w:hAnsi="Arial"/>
          <w:sz w:val="28"/>
          <w:szCs w:val="28"/>
        </w:rPr>
        <w:t>his position as the country's leading director.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>他新执导的影片巩固了他作为全国最佳导演的地位。</w:t>
      </w:r>
    </w:p>
    <w:p w14:paraId="7909207F" w14:textId="595739DB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Cambria Math" w:eastAsia="微软雅黑" w:hAnsi="Cambria Math" w:cs="Cambria Math"/>
          <w:color w:val="1106FB"/>
          <w:sz w:val="28"/>
          <w:szCs w:val="28"/>
          <w:lang w:val="sv-SE"/>
        </w:rPr>
        <w:t>②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  <w:lang w:val="sv-SE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（使）结成一体，合并</w:t>
      </w:r>
    </w:p>
    <w:p w14:paraId="6E30AFD4" w14:textId="06A9AE23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sz w:val="28"/>
          <w:szCs w:val="28"/>
        </w:rPr>
        <w:t xml:space="preserve">The two companies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consolidated </w:t>
      </w:r>
      <w:r w:rsidRPr="006E136B">
        <w:rPr>
          <w:rFonts w:ascii="Arial" w:eastAsia="微软雅黑" w:hAnsi="Arial"/>
          <w:sz w:val="28"/>
          <w:szCs w:val="28"/>
        </w:rPr>
        <w:t>for greater efficiency.</w:t>
      </w:r>
    </w:p>
    <w:p w14:paraId="5CD6566B" w14:textId="368A287E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Pr="006E136B">
        <w:rPr>
          <w:rFonts w:ascii="Arial" w:eastAsia="微软雅黑" w:hAnsi="Arial"/>
          <w:sz w:val="28"/>
          <w:szCs w:val="28"/>
        </w:rPr>
        <w:t>为提高效率，这两家公司已合并</w:t>
      </w:r>
    </w:p>
    <w:p w14:paraId="25BE3132" w14:textId="52A2EFE9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b/>
          <w:bCs/>
          <w:sz w:val="32"/>
          <w:szCs w:val="32"/>
        </w:rPr>
        <w:t>▲ cruise</w:t>
      </w:r>
      <w:r w:rsidRPr="006E136B">
        <w:rPr>
          <w:rFonts w:ascii="Arial" w:eastAsia="微软雅黑" w:hAnsi="Arial"/>
          <w:b/>
          <w:bCs/>
          <w:color w:val="808080" w:themeColor="background1" w:themeShade="80"/>
          <w:sz w:val="32"/>
          <w:szCs w:val="32"/>
        </w:rPr>
        <w:t> 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[kru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ː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z] </w:t>
      </w:r>
    </w:p>
    <w:p w14:paraId="0C721B57" w14:textId="2B695AE2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Arial" w:eastAsia="微软雅黑" w:hAnsi="Arial"/>
          <w:color w:val="1106FB"/>
          <w:sz w:val="28"/>
          <w:szCs w:val="28"/>
        </w:rPr>
        <w:t> 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6E136B">
        <w:rPr>
          <w:rFonts w:ascii="Arial" w:eastAsia="微软雅黑" w:hAnsi="Arial"/>
          <w:color w:val="1106FB"/>
          <w:sz w:val="28"/>
          <w:szCs w:val="28"/>
        </w:rPr>
        <w:t xml:space="preserve">. 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>①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乘船游览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航游</w:t>
      </w:r>
    </w:p>
    <w:p w14:paraId="7008FBC3" w14:textId="7BF6E55E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Pr="006E136B">
        <w:rPr>
          <w:rFonts w:ascii="Arial" w:eastAsia="微软雅黑" w:hAnsi="Arial"/>
          <w:sz w:val="28"/>
          <w:szCs w:val="28"/>
        </w:rPr>
        <w:t>They cruised down the Nile.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>他们沿尼罗河而下乘船游览。</w:t>
      </w:r>
    </w:p>
    <w:p w14:paraId="23AF5277" w14:textId="1F6BB01D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sz w:val="28"/>
          <w:szCs w:val="28"/>
        </w:rPr>
        <w:t xml:space="preserve">We spent two weeks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cruising </w:t>
      </w:r>
      <w:r w:rsidRPr="006E136B">
        <w:rPr>
          <w:rFonts w:ascii="Arial" w:eastAsia="微软雅黑" w:hAnsi="Arial"/>
          <w:sz w:val="28"/>
          <w:szCs w:val="28"/>
        </w:rPr>
        <w:t>the Bahamas.</w:t>
      </w:r>
    </w:p>
    <w:p w14:paraId="17FB64FE" w14:textId="015004EE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Pr="006E136B">
        <w:rPr>
          <w:rFonts w:ascii="Arial" w:eastAsia="微软雅黑" w:hAnsi="Arial"/>
          <w:sz w:val="28"/>
          <w:szCs w:val="28"/>
        </w:rPr>
        <w:t>我们花了两个星期乘船游览巴哈马群岛。</w:t>
      </w:r>
    </w:p>
    <w:p w14:paraId="225E1BDF" w14:textId="3C91D354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Cambria Math" w:eastAsia="微软雅黑" w:hAnsi="Cambria Math" w:cs="Cambria Math"/>
          <w:color w:val="1106FB"/>
          <w:sz w:val="28"/>
          <w:szCs w:val="28"/>
          <w:lang w:val="sv-SE"/>
        </w:rPr>
        <w:t>②</w:t>
      </w:r>
      <w:r w:rsidRPr="006E136B">
        <w:rPr>
          <w:rFonts w:ascii="Arial" w:eastAsia="微软雅黑" w:hAnsi="Arial"/>
          <w:color w:val="1106FB"/>
          <w:sz w:val="28"/>
          <w:szCs w:val="28"/>
        </w:rPr>
        <w:t> (</w:t>
      </w:r>
      <w:r w:rsidRPr="006E136B">
        <w:rPr>
          <w:rFonts w:ascii="Arial" w:eastAsia="微软雅黑" w:hAnsi="Arial"/>
          <w:color w:val="1106FB"/>
          <w:sz w:val="28"/>
          <w:szCs w:val="28"/>
        </w:rPr>
        <w:t>车、船或飞机</w:t>
      </w:r>
      <w:r w:rsidRPr="006E136B">
        <w:rPr>
          <w:rFonts w:ascii="Arial" w:eastAsia="微软雅黑" w:hAnsi="Arial"/>
          <w:color w:val="1106FB"/>
          <w:sz w:val="28"/>
          <w:szCs w:val="28"/>
        </w:rPr>
        <w:t>)</w:t>
      </w:r>
      <w:r w:rsidRPr="006E136B">
        <w:rPr>
          <w:rFonts w:ascii="Arial" w:eastAsia="微软雅黑" w:hAnsi="Arial"/>
          <w:color w:val="1106FB"/>
          <w:sz w:val="28"/>
          <w:szCs w:val="28"/>
        </w:rPr>
        <w:t>以平稳且舒适的速度行驶，缓慢行进</w:t>
      </w:r>
    </w:p>
    <w:p w14:paraId="0F600B50" w14:textId="06D6CE82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sz w:val="28"/>
          <w:szCs w:val="28"/>
        </w:rPr>
        <w:t xml:space="preserve">She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cruised </w:t>
      </w:r>
      <w:r w:rsidRPr="006E136B">
        <w:rPr>
          <w:rFonts w:ascii="Arial" w:eastAsia="微软雅黑" w:hAnsi="Arial"/>
          <w:sz w:val="28"/>
          <w:szCs w:val="28"/>
        </w:rPr>
        <w:t>around the block looking for a parking space.</w:t>
      </w:r>
    </w:p>
    <w:p w14:paraId="729EB29C" w14:textId="79BCFDF5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Pr="006E136B">
        <w:rPr>
          <w:rFonts w:ascii="Arial" w:eastAsia="微软雅黑" w:hAnsi="Arial"/>
          <w:sz w:val="28"/>
          <w:szCs w:val="28"/>
        </w:rPr>
        <w:t>她绕着那个街区慢慢行驶，想找个停车的地方。</w:t>
      </w:r>
    </w:p>
    <w:p w14:paraId="30CB0C62" w14:textId="3940E80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b/>
          <w:bCs/>
          <w:sz w:val="32"/>
          <w:szCs w:val="32"/>
        </w:rPr>
        <w:t>▲ stabilize</w:t>
      </w:r>
      <w:r w:rsidRPr="006E136B">
        <w:rPr>
          <w:rFonts w:ascii="Arial" w:eastAsia="微软雅黑" w:hAnsi="Arial"/>
          <w:b/>
          <w:bCs/>
          <w:color w:val="808080" w:themeColor="background1" w:themeShade="80"/>
          <w:sz w:val="32"/>
          <w:szCs w:val="32"/>
        </w:rPr>
        <w:t> 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ste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b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la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z] </w:t>
      </w:r>
    </w:p>
    <w:p w14:paraId="78A6D720" w14:textId="0C7DDA72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bookmarkStart w:id="0" w:name="OLE_LINK3"/>
      <w:bookmarkStart w:id="1" w:name="OLE_LINK4"/>
      <w:r w:rsidRPr="006E136B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6E136B">
        <w:rPr>
          <w:rFonts w:ascii="Arial" w:eastAsia="微软雅黑" w:hAnsi="Arial"/>
          <w:color w:val="1106FB"/>
          <w:sz w:val="28"/>
          <w:szCs w:val="28"/>
        </w:rPr>
        <w:t>.</w:t>
      </w:r>
      <w:bookmarkEnd w:id="0"/>
      <w:bookmarkEnd w:id="1"/>
      <w:r w:rsidRPr="006E136B">
        <w:rPr>
          <w:rFonts w:ascii="Arial" w:eastAsia="微软雅黑" w:hAnsi="Arial"/>
          <w:color w:val="1106FB"/>
          <w:sz w:val="28"/>
          <w:szCs w:val="28"/>
        </w:rPr>
        <w:t>（使）稳定，稳固</w:t>
      </w:r>
    </w:p>
    <w:p w14:paraId="66091E8E" w14:textId="6576A9F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sz w:val="28"/>
          <w:szCs w:val="28"/>
        </w:rPr>
        <w:t xml:space="preserve">The patient's condition </w:t>
      </w:r>
      <w:r w:rsidRPr="006E136B">
        <w:rPr>
          <w:rFonts w:ascii="Arial" w:eastAsia="微软雅黑" w:hAnsi="Arial"/>
          <w:color w:val="FF0000"/>
          <w:sz w:val="28"/>
          <w:szCs w:val="28"/>
        </w:rPr>
        <w:t>stabilized</w:t>
      </w:r>
      <w:r w:rsidRPr="006E136B">
        <w:rPr>
          <w:rFonts w:ascii="Arial" w:eastAsia="微软雅黑" w:hAnsi="Arial"/>
          <w:sz w:val="28"/>
          <w:szCs w:val="28"/>
        </w:rPr>
        <w:t>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>患者的病情稳定下来。</w:t>
      </w:r>
    </w:p>
    <w:p w14:paraId="41CBD15D" w14:textId="2B33EC91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sz w:val="28"/>
          <w:szCs w:val="28"/>
        </w:rPr>
        <w:t xml:space="preserve">government measures to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stabilize </w:t>
      </w:r>
      <w:r w:rsidRPr="006E136B">
        <w:rPr>
          <w:rFonts w:ascii="Arial" w:eastAsia="微软雅黑" w:hAnsi="Arial"/>
          <w:sz w:val="28"/>
          <w:szCs w:val="28"/>
        </w:rPr>
        <w:t>prices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>政府稳定物价的措施</w:t>
      </w:r>
    </w:p>
    <w:p w14:paraId="432BBFB1" w14:textId="0207449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b/>
          <w:bCs/>
          <w:sz w:val="32"/>
          <w:szCs w:val="32"/>
        </w:rPr>
        <w:t>▲ transcend</w:t>
      </w:r>
      <w:r w:rsidRPr="006E136B">
        <w:rPr>
          <w:rFonts w:ascii="Arial" w:eastAsia="微软雅黑" w:hAnsi="Arial"/>
          <w:b/>
          <w:bCs/>
          <w:color w:val="808080" w:themeColor="background1" w:themeShade="80"/>
          <w:sz w:val="32"/>
          <w:szCs w:val="32"/>
        </w:rPr>
        <w:t xml:space="preserve"> 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[træn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send] </w:t>
      </w:r>
    </w:p>
    <w:p w14:paraId="0065BA27" w14:textId="51C1BB09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6E136B">
        <w:rPr>
          <w:rFonts w:ascii="Arial" w:eastAsia="微软雅黑" w:hAnsi="Arial"/>
          <w:color w:val="1106FB"/>
          <w:sz w:val="28"/>
          <w:szCs w:val="28"/>
        </w:rPr>
        <w:t>.</w:t>
      </w:r>
      <w:r w:rsidRPr="006E136B">
        <w:rPr>
          <w:rFonts w:ascii="Arial" w:eastAsia="微软雅黑" w:hAnsi="Arial"/>
          <w:color w:val="1106FB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超出，超越（通常的界限）</w:t>
      </w:r>
    </w:p>
    <w:p w14:paraId="59A31D45" w14:textId="5A6E6423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sz w:val="28"/>
          <w:szCs w:val="28"/>
        </w:rPr>
        <w:t>This is also the key to </w:t>
      </w:r>
      <w:r w:rsidRPr="006E136B">
        <w:rPr>
          <w:rFonts w:ascii="Arial" w:eastAsia="微软雅黑" w:hAnsi="Arial"/>
          <w:color w:val="FF0000"/>
          <w:sz w:val="28"/>
          <w:szCs w:val="28"/>
        </w:rPr>
        <w:t>transcend </w:t>
      </w:r>
      <w:r w:rsidRPr="006E136B">
        <w:rPr>
          <w:rFonts w:ascii="Arial" w:eastAsia="微软雅黑" w:hAnsi="Arial"/>
          <w:sz w:val="28"/>
          <w:szCs w:val="28"/>
        </w:rPr>
        <w:t>the cultural differences. </w:t>
      </w:r>
    </w:p>
    <w:p w14:paraId="61A6B542" w14:textId="58047804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Pr="006E136B">
        <w:rPr>
          <w:rFonts w:ascii="Arial" w:eastAsia="微软雅黑" w:hAnsi="Arial"/>
          <w:sz w:val="28"/>
          <w:szCs w:val="28"/>
        </w:rPr>
        <w:t>这也是超越文化差异的关键。</w:t>
      </w:r>
    </w:p>
    <w:p w14:paraId="222F0DFB" w14:textId="7BC536E8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>eg. H</w:t>
      </w:r>
      <w:r w:rsidRPr="006E136B">
        <w:rPr>
          <w:rFonts w:ascii="Arial" w:eastAsia="微软雅黑" w:hAnsi="Arial"/>
          <w:sz w:val="28"/>
          <w:szCs w:val="28"/>
        </w:rPr>
        <w:t>e felt herself </w:t>
      </w:r>
      <w:r w:rsidRPr="006E136B">
        <w:rPr>
          <w:rFonts w:ascii="Arial" w:eastAsia="微软雅黑" w:hAnsi="Arial"/>
          <w:color w:val="FF0000"/>
          <w:sz w:val="28"/>
          <w:szCs w:val="28"/>
        </w:rPr>
        <w:t>transcending </w:t>
      </w:r>
      <w:r w:rsidRPr="006E136B">
        <w:rPr>
          <w:rFonts w:ascii="Arial" w:eastAsia="微软雅黑" w:hAnsi="Arial"/>
          <w:sz w:val="28"/>
          <w:szCs w:val="28"/>
        </w:rPr>
        <w:t>time and space</w:t>
      </w:r>
      <w:r>
        <w:rPr>
          <w:rFonts w:ascii="Arial" w:eastAsia="微软雅黑" w:hAnsi="Arial"/>
          <w:sz w:val="28"/>
          <w:szCs w:val="28"/>
        </w:rPr>
        <w:t xml:space="preserve">. </w:t>
      </w:r>
      <w:r w:rsidRPr="006E136B">
        <w:rPr>
          <w:rFonts w:ascii="Arial" w:eastAsia="微软雅黑" w:hAnsi="Arial"/>
          <w:sz w:val="28"/>
          <w:szCs w:val="28"/>
        </w:rPr>
        <w:t>她感到自己正在穿越时空。</w:t>
      </w:r>
    </w:p>
    <w:p w14:paraId="02381B92" w14:textId="2518ABD8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b/>
          <w:bCs/>
          <w:sz w:val="32"/>
          <w:szCs w:val="32"/>
        </w:rPr>
        <w:lastRenderedPageBreak/>
        <w:t>▲ supervise</w:t>
      </w:r>
      <w:r w:rsidRPr="006E136B">
        <w:rPr>
          <w:rFonts w:ascii="Arial" w:eastAsia="微软雅黑" w:hAnsi="Arial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su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ː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p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va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z] </w:t>
      </w:r>
    </w:p>
    <w:p w14:paraId="3D866B28" w14:textId="5792ADEC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6E136B">
        <w:rPr>
          <w:rFonts w:ascii="Arial" w:eastAsia="微软雅黑" w:hAnsi="Arial"/>
          <w:color w:val="1106FB"/>
          <w:sz w:val="28"/>
          <w:szCs w:val="28"/>
        </w:rPr>
        <w:t xml:space="preserve">. </w:t>
      </w:r>
      <w:r w:rsidRPr="006E136B">
        <w:rPr>
          <w:rFonts w:ascii="Arial" w:eastAsia="微软雅黑" w:hAnsi="Arial"/>
          <w:color w:val="1106FB"/>
          <w:sz w:val="28"/>
          <w:szCs w:val="28"/>
        </w:rPr>
        <w:t>监督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管理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指导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主管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1F5B6B5E" w14:textId="0CBFDA0F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sz w:val="28"/>
          <w:szCs w:val="28"/>
        </w:rPr>
        <w:t xml:space="preserve">to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supervise </w:t>
      </w:r>
      <w:r w:rsidRPr="006E136B">
        <w:rPr>
          <w:rFonts w:ascii="Arial" w:eastAsia="微软雅黑" w:hAnsi="Arial"/>
          <w:sz w:val="28"/>
          <w:szCs w:val="28"/>
        </w:rPr>
        <w:t>building work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>监理建筑工程</w:t>
      </w:r>
    </w:p>
    <w:p w14:paraId="621C7588" w14:textId="5EA6AD61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sz w:val="28"/>
          <w:szCs w:val="28"/>
        </w:rPr>
        <w:t xml:space="preserve">He makes the wines and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supervises </w:t>
      </w:r>
      <w:r w:rsidRPr="006E136B">
        <w:rPr>
          <w:rFonts w:ascii="Arial" w:eastAsia="微软雅黑" w:hAnsi="Arial"/>
          <w:sz w:val="28"/>
          <w:szCs w:val="28"/>
        </w:rPr>
        <w:t>the vineyards.</w:t>
      </w:r>
      <w:r>
        <w:rPr>
          <w:rFonts w:ascii="Arial" w:eastAsia="微软雅黑" w:hAnsi="Arial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>他酿酒并管理葡萄园。</w:t>
      </w:r>
    </w:p>
    <w:p w14:paraId="78D5DCE9" w14:textId="78EF1E8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b/>
          <w:bCs/>
          <w:sz w:val="32"/>
          <w:szCs w:val="32"/>
        </w:rPr>
        <w:t>▲ verify</w:t>
      </w:r>
      <w:r w:rsidRPr="006E136B">
        <w:rPr>
          <w:rFonts w:ascii="Arial" w:eastAsia="微软雅黑" w:hAnsi="Arial"/>
          <w:sz w:val="28"/>
          <w:szCs w:val="28"/>
        </w:rPr>
        <w:t> 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ver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fa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]</w:t>
      </w:r>
    </w:p>
    <w:p w14:paraId="3F88D62C" w14:textId="2BDDA1AD" w:rsidR="006E136B" w:rsidRPr="006E136B" w:rsidRDefault="006E136B" w:rsidP="006E136B">
      <w:pPr>
        <w:spacing w:line="460" w:lineRule="exact"/>
        <w:rPr>
          <w:rFonts w:ascii="Arial" w:eastAsia="微软雅黑" w:hAnsi="Arial" w:hint="eastAsia"/>
          <w:color w:val="1106FB"/>
          <w:sz w:val="28"/>
          <w:szCs w:val="28"/>
        </w:rPr>
      </w:pPr>
      <w:r w:rsidRPr="006E136B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6E136B">
        <w:rPr>
          <w:rFonts w:ascii="Arial" w:eastAsia="微软雅黑" w:hAnsi="Arial"/>
          <w:color w:val="1106FB"/>
          <w:sz w:val="28"/>
          <w:szCs w:val="28"/>
        </w:rPr>
        <w:t>.</w:t>
      </w:r>
      <w:r w:rsidRPr="006E136B">
        <w:rPr>
          <w:rFonts w:ascii="Arial" w:eastAsia="微软雅黑" w:hAnsi="Arial"/>
          <w:color w:val="1106FB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核实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查对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核准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；</w:t>
      </w:r>
      <w:r w:rsidRPr="006E136B">
        <w:rPr>
          <w:rFonts w:ascii="Arial" w:eastAsia="微软雅黑" w:hAnsi="Arial"/>
          <w:color w:val="1106FB"/>
          <w:sz w:val="28"/>
          <w:szCs w:val="28"/>
        </w:rPr>
        <w:t>证明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证实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675678FA" w14:textId="1FD9CEF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Pr="006E136B">
        <w:rPr>
          <w:rFonts w:ascii="Arial" w:eastAsia="微软雅黑" w:hAnsi="Arial"/>
          <w:sz w:val="28"/>
          <w:szCs w:val="28"/>
        </w:rPr>
        <w:t xml:space="preserve">We have no way of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verifying </w:t>
      </w:r>
      <w:r w:rsidRPr="006E136B">
        <w:rPr>
          <w:rFonts w:ascii="Arial" w:eastAsia="微软雅黑" w:hAnsi="Arial"/>
          <w:sz w:val="28"/>
          <w:szCs w:val="28"/>
        </w:rPr>
        <w:t>his story.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>我们无法核实他所说的情况。</w:t>
      </w:r>
    </w:p>
    <w:p w14:paraId="7813D2AE" w14:textId="671928F2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Pr="006E136B">
        <w:rPr>
          <w:rFonts w:ascii="Arial" w:eastAsia="微软雅黑" w:hAnsi="Arial"/>
          <w:sz w:val="28"/>
          <w:szCs w:val="28"/>
        </w:rPr>
        <w:t xml:space="preserve">Her version of events was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verified </w:t>
      </w:r>
      <w:r w:rsidRPr="006E136B">
        <w:rPr>
          <w:rFonts w:ascii="Arial" w:eastAsia="微软雅黑" w:hAnsi="Arial"/>
          <w:sz w:val="28"/>
          <w:szCs w:val="28"/>
        </w:rPr>
        <w:t>by neighbours.</w:t>
      </w:r>
    </w:p>
    <w:p w14:paraId="2B866069" w14:textId="4B44CCB7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Pr="006E136B">
        <w:rPr>
          <w:rFonts w:ascii="Arial" w:eastAsia="微软雅黑" w:hAnsi="Arial"/>
          <w:sz w:val="28"/>
          <w:szCs w:val="28"/>
        </w:rPr>
        <w:t>她对这些事件的说法已得到邻居的证实。</w:t>
      </w:r>
    </w:p>
    <w:p w14:paraId="5D2D7815" w14:textId="0A4EDA82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polish</w:t>
      </w:r>
      <w:r>
        <w:rPr>
          <w:rFonts w:ascii="Arial" w:eastAsia="微软雅黑" w:hAnsi="Arial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p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ɒ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l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ɪʃ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] </w:t>
      </w:r>
    </w:p>
    <w:p w14:paraId="34649299" w14:textId="4C6ECBCE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6E136B">
        <w:rPr>
          <w:rFonts w:ascii="Arial" w:eastAsia="微软雅黑" w:hAnsi="Arial"/>
          <w:color w:val="1106FB"/>
          <w:sz w:val="28"/>
          <w:szCs w:val="28"/>
        </w:rPr>
        <w:t xml:space="preserve">. 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>①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擦光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磨光</w:t>
      </w:r>
      <w:r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174A2F34" w14:textId="5FC8009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Polish </w:t>
      </w:r>
      <w:r w:rsidRPr="006E136B">
        <w:rPr>
          <w:rFonts w:ascii="Arial" w:eastAsia="微软雅黑" w:hAnsi="Arial"/>
          <w:sz w:val="28"/>
          <w:szCs w:val="28"/>
        </w:rPr>
        <w:t>shoes regularly to protect the leather.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>要经常擦鞋，以保护皮革。</w:t>
      </w:r>
    </w:p>
    <w:p w14:paraId="140193C4" w14:textId="1110CC00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>②</w:t>
      </w:r>
      <w:r w:rsidRPr="006E136B">
        <w:rPr>
          <w:rFonts w:ascii="Cambria Math" w:eastAsia="微软雅黑" w:hAnsi="Cambria Math" w:cs="Cambria Math"/>
          <w:color w:val="1106FB"/>
          <w:sz w:val="28"/>
          <w:szCs w:val="28"/>
        </w:rPr>
        <w:t xml:space="preserve"> </w:t>
      </w:r>
      <w:r w:rsidRPr="006E136B">
        <w:rPr>
          <w:rFonts w:ascii="Arial" w:eastAsia="微软雅黑" w:hAnsi="Arial"/>
          <w:color w:val="1106FB"/>
          <w:sz w:val="28"/>
          <w:szCs w:val="28"/>
        </w:rPr>
        <w:t>修改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润饰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润色</w:t>
      </w:r>
      <w:r w:rsidRPr="006E136B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1B8E90AF" w14:textId="169D72D6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Pr="006E136B">
        <w:rPr>
          <w:rFonts w:ascii="Arial" w:eastAsia="微软雅黑" w:hAnsi="Arial"/>
          <w:sz w:val="28"/>
          <w:szCs w:val="28"/>
        </w:rPr>
        <w:t xml:space="preserve">The statement was carefully </w:t>
      </w:r>
      <w:r w:rsidRPr="006E136B">
        <w:rPr>
          <w:rFonts w:ascii="Arial" w:eastAsia="微软雅黑" w:hAnsi="Arial"/>
          <w:color w:val="FF0000"/>
          <w:sz w:val="28"/>
          <w:szCs w:val="28"/>
        </w:rPr>
        <w:t xml:space="preserve">polished </w:t>
      </w:r>
      <w:r w:rsidRPr="006E136B">
        <w:rPr>
          <w:rFonts w:ascii="Arial" w:eastAsia="微软雅黑" w:hAnsi="Arial"/>
          <w:sz w:val="28"/>
          <w:szCs w:val="28"/>
        </w:rPr>
        <w:t>and checked before release.</w:t>
      </w:r>
    </w:p>
    <w:p w14:paraId="4751522E" w14:textId="314B3E5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Pr="006E136B">
        <w:rPr>
          <w:rFonts w:ascii="Arial" w:eastAsia="微软雅黑" w:hAnsi="Arial"/>
          <w:sz w:val="28"/>
          <w:szCs w:val="28"/>
        </w:rPr>
        <w:t>这项声明是经仔细润色检查后才发表的。</w:t>
      </w:r>
    </w:p>
    <w:p w14:paraId="15CA88ED" w14:textId="25C3EDD7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E136B">
        <w:rPr>
          <w:rFonts w:ascii="Arial" w:eastAsia="微软雅黑" w:hAnsi="Arial"/>
          <w:sz w:val="28"/>
          <w:szCs w:val="28"/>
        </w:rPr>
        <w:t xml:space="preserve"> polish sb</w:t>
      </w:r>
      <w:r w:rsidR="00153A99">
        <w:rPr>
          <w:rFonts w:ascii="Arial" w:eastAsia="微软雅黑" w:hAnsi="Arial" w:cs="Apple Color Emoji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 xml:space="preserve">off </w:t>
      </w:r>
      <w:r w:rsidRPr="006E136B">
        <w:rPr>
          <w:rFonts w:ascii="Arial" w:eastAsia="微软雅黑" w:hAnsi="Arial"/>
          <w:sz w:val="28"/>
          <w:szCs w:val="28"/>
        </w:rPr>
        <w:t>干掉；杀死</w:t>
      </w:r>
      <w:r w:rsidRPr="006E136B">
        <w:rPr>
          <w:rFonts w:ascii="Arial" w:eastAsia="微软雅黑" w:hAnsi="Arial"/>
          <w:sz w:val="28"/>
          <w:szCs w:val="28"/>
        </w:rPr>
        <w:t xml:space="preserve"> polish st</w:t>
      </w:r>
      <w:r w:rsidR="00153A99">
        <w:rPr>
          <w:rFonts w:ascii="Arial" w:eastAsia="微软雅黑" w:hAnsi="Arial" w:hint="eastAsia"/>
          <w:sz w:val="28"/>
          <w:szCs w:val="28"/>
        </w:rPr>
        <w:t>h</w:t>
      </w:r>
      <w:r w:rsidR="00153A99">
        <w:rPr>
          <w:rFonts w:ascii="Arial" w:eastAsia="微软雅黑" w:hAnsi="Arial"/>
          <w:sz w:val="28"/>
          <w:szCs w:val="28"/>
        </w:rPr>
        <w:t xml:space="preserve"> </w:t>
      </w:r>
      <w:r w:rsidRPr="006E136B">
        <w:rPr>
          <w:rFonts w:ascii="Arial" w:eastAsia="微软雅黑" w:hAnsi="Arial"/>
          <w:sz w:val="28"/>
          <w:szCs w:val="28"/>
        </w:rPr>
        <w:t xml:space="preserve">off  </w:t>
      </w:r>
      <w:r w:rsidRPr="006E136B">
        <w:rPr>
          <w:rFonts w:ascii="Arial" w:eastAsia="微软雅黑" w:hAnsi="Arial"/>
          <w:sz w:val="28"/>
          <w:szCs w:val="28"/>
        </w:rPr>
        <w:t>很快做完</w:t>
      </w:r>
      <w:r w:rsidR="00153A99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（尤指）迅速吃光</w:t>
      </w:r>
    </w:p>
    <w:p w14:paraId="15F3BA40" w14:textId="2B1B8942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E136B">
        <w:rPr>
          <w:rFonts w:ascii="Arial" w:eastAsia="微软雅黑" w:hAnsi="Arial"/>
          <w:sz w:val="28"/>
          <w:szCs w:val="28"/>
        </w:rPr>
        <w:t xml:space="preserve"> n. </w:t>
      </w:r>
      <w:r w:rsidRPr="006E136B">
        <w:rPr>
          <w:rFonts w:ascii="Arial" w:eastAsia="微软雅黑" w:hAnsi="Arial"/>
          <w:sz w:val="28"/>
          <w:szCs w:val="28"/>
        </w:rPr>
        <w:t>抛光</w:t>
      </w:r>
      <w:r w:rsidR="00153A99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擦亮</w:t>
      </w:r>
      <w:r w:rsidR="00153A99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上光</w:t>
      </w:r>
      <w:r>
        <w:rPr>
          <w:rFonts w:ascii="Arial" w:eastAsia="微软雅黑" w:hAnsi="Arial"/>
          <w:sz w:val="28"/>
          <w:szCs w:val="28"/>
        </w:rPr>
        <w:t>；</w:t>
      </w:r>
      <w:r w:rsidRPr="006E136B">
        <w:rPr>
          <w:rFonts w:ascii="Arial" w:eastAsia="微软雅黑" w:hAnsi="Arial"/>
          <w:sz w:val="28"/>
          <w:szCs w:val="28"/>
        </w:rPr>
        <w:t>擦光的面</w:t>
      </w:r>
      <w:r w:rsidR="00153A99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打磨光亮的面</w:t>
      </w:r>
      <w:r>
        <w:rPr>
          <w:rFonts w:ascii="Arial" w:eastAsia="微软雅黑" w:hAnsi="Arial"/>
          <w:sz w:val="28"/>
          <w:szCs w:val="28"/>
        </w:rPr>
        <w:t>；</w:t>
      </w:r>
    </w:p>
    <w:p w14:paraId="423CEE09" w14:textId="343C6BE5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embark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m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bɑ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ː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k]</w:t>
      </w:r>
      <w:r w:rsidRPr="006E136B">
        <w:rPr>
          <w:rFonts w:ascii="Arial" w:eastAsia="微软雅黑" w:hAnsi="Arial"/>
          <w:sz w:val="28"/>
          <w:szCs w:val="28"/>
        </w:rPr>
        <w:t> </w:t>
      </w:r>
    </w:p>
    <w:p w14:paraId="36849F5E" w14:textId="50625B41" w:rsidR="006E136B" w:rsidRPr="006E136B" w:rsidRDefault="00153A99" w:rsidP="006E136B">
      <w:pPr>
        <w:spacing w:line="460" w:lineRule="exact"/>
        <w:rPr>
          <w:rFonts w:ascii="Arial" w:eastAsia="微软雅黑" w:hAnsi="Arial" w:hint="eastAsia"/>
          <w:color w:val="1106FB"/>
          <w:sz w:val="28"/>
          <w:szCs w:val="28"/>
        </w:rPr>
      </w:pPr>
      <w:r w:rsidRPr="00A115C4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A115C4">
        <w:rPr>
          <w:rFonts w:ascii="Arial" w:eastAsia="微软雅黑" w:hAnsi="Arial"/>
          <w:color w:val="1106FB"/>
          <w:sz w:val="28"/>
          <w:szCs w:val="28"/>
        </w:rPr>
        <w:t xml:space="preserve">. </w:t>
      </w:r>
      <w:r w:rsidRPr="00A115C4">
        <w:rPr>
          <w:rFonts w:ascii="Cambria Math" w:eastAsia="微软雅黑" w:hAnsi="Cambria Math" w:cs="Cambria Math"/>
          <w:color w:val="1106FB"/>
          <w:sz w:val="28"/>
          <w:szCs w:val="28"/>
        </w:rPr>
        <w:t>①</w:t>
      </w:r>
      <w:r w:rsidRPr="00A115C4">
        <w:rPr>
          <w:rFonts w:ascii="Cambria Math" w:eastAsia="微软雅黑" w:hAnsi="Cambria Math" w:cs="Cambria Math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上船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装船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4CF93A12" w14:textId="27BD9519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They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embarked </w:t>
      </w:r>
      <w:r w:rsidR="006E136B" w:rsidRPr="006E136B">
        <w:rPr>
          <w:rFonts w:ascii="Arial" w:eastAsia="微软雅黑" w:hAnsi="Arial"/>
          <w:sz w:val="28"/>
          <w:szCs w:val="28"/>
        </w:rPr>
        <w:t>the troops by night.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他们让部队在夜里上了船</w:t>
      </w:r>
    </w:p>
    <w:p w14:paraId="1035AECA" w14:textId="60BF9A6D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着手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开始做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767F4496" w14:textId="77777777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E136B">
        <w:rPr>
          <w:rFonts w:ascii="Arial" w:eastAsia="微软雅黑" w:hAnsi="Arial"/>
          <w:sz w:val="28"/>
          <w:szCs w:val="28"/>
        </w:rPr>
        <w:t xml:space="preserve">  embark on/upon sth </w:t>
      </w:r>
      <w:r w:rsidRPr="006E136B">
        <w:rPr>
          <w:rFonts w:ascii="Arial" w:eastAsia="微软雅黑" w:hAnsi="Arial"/>
          <w:sz w:val="28"/>
          <w:szCs w:val="28"/>
        </w:rPr>
        <w:t>从事，着手，开始（新的或艰难的事情）</w:t>
      </w:r>
    </w:p>
    <w:p w14:paraId="7330B7E6" w14:textId="1A2D5470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She is about to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embark on </w:t>
      </w:r>
      <w:r w:rsidR="006E136B" w:rsidRPr="006E136B">
        <w:rPr>
          <w:rFonts w:ascii="Arial" w:eastAsia="微软雅黑" w:hAnsi="Arial"/>
          <w:sz w:val="28"/>
          <w:szCs w:val="28"/>
        </w:rPr>
        <w:t>a diplomatic career.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她即将开始外交生涯。</w:t>
      </w:r>
    </w:p>
    <w:p w14:paraId="2F0BE0B3" w14:textId="6F943FFB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exert</w:t>
      </w:r>
      <w:r>
        <w:rPr>
          <w:rFonts w:ascii="Arial" w:eastAsia="微软雅黑" w:hAnsi="Arial"/>
          <w:sz w:val="28"/>
          <w:szCs w:val="28"/>
        </w:rPr>
        <w:t xml:space="preserve"> 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ɡ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z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ɜː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t] </w:t>
      </w:r>
    </w:p>
    <w:p w14:paraId="75B80D76" w14:textId="63271624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运用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行使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施加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30E97149" w14:textId="37C140AB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He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exerted </w:t>
      </w:r>
      <w:r w:rsidR="006E136B" w:rsidRPr="006E136B">
        <w:rPr>
          <w:rFonts w:ascii="Arial" w:eastAsia="微软雅黑" w:hAnsi="Arial"/>
          <w:sz w:val="28"/>
          <w:szCs w:val="28"/>
        </w:rPr>
        <w:t>all his authority to make them accept the plan.</w:t>
      </w:r>
    </w:p>
    <w:p w14:paraId="06ABDC75" w14:textId="0BDABF5C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他利用他的所有权力让他们接受这个计划。</w:t>
      </w:r>
    </w:p>
    <w:p w14:paraId="0A352D4E" w14:textId="75B4AD19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The moon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exerts </w:t>
      </w:r>
      <w:r w:rsidR="006E136B" w:rsidRPr="006E136B">
        <w:rPr>
          <w:rFonts w:ascii="Arial" w:eastAsia="微软雅黑" w:hAnsi="Arial"/>
          <w:sz w:val="28"/>
          <w:szCs w:val="28"/>
        </w:rPr>
        <w:t>a force on the earth that causes the tides.</w:t>
      </w:r>
    </w:p>
    <w:p w14:paraId="3517B0AD" w14:textId="77777777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sz w:val="28"/>
          <w:szCs w:val="28"/>
        </w:rPr>
        <w:t>月球对地球的吸引力引起潮汐。</w:t>
      </w:r>
    </w:p>
    <w:p w14:paraId="68E19E2F" w14:textId="626A3C88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努力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竭力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344BAAD1" w14:textId="1821EC6F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 w:hint="eastAsia"/>
          <w:sz w:val="28"/>
          <w:szCs w:val="28"/>
        </w:rPr>
        <w:t>I</w:t>
      </w:r>
      <w:r w:rsidR="006E136B" w:rsidRPr="006E136B">
        <w:rPr>
          <w:rFonts w:ascii="Arial" w:eastAsia="微软雅黑" w:hAnsi="Arial"/>
          <w:sz w:val="28"/>
          <w:szCs w:val="28"/>
        </w:rPr>
        <w:t xml:space="preserve">n order to be </w:t>
      </w:r>
      <w:proofErr w:type="gramStart"/>
      <w:r w:rsidR="006E136B" w:rsidRPr="006E136B">
        <w:rPr>
          <w:rFonts w:ascii="Arial" w:eastAsia="微软雅黑" w:hAnsi="Arial"/>
          <w:sz w:val="28"/>
          <w:szCs w:val="28"/>
        </w:rPr>
        <w:t>successful</w:t>
      </w:r>
      <w:proofErr w:type="gramEnd"/>
      <w:r w:rsidR="006E136B" w:rsidRPr="006E136B">
        <w:rPr>
          <w:rFonts w:ascii="Arial" w:eastAsia="微软雅黑" w:hAnsi="Arial"/>
          <w:sz w:val="28"/>
          <w:szCs w:val="28"/>
        </w:rPr>
        <w:t xml:space="preserve"> he would have to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exert </w:t>
      </w:r>
      <w:r w:rsidR="006E136B" w:rsidRPr="006E136B">
        <w:rPr>
          <w:rFonts w:ascii="Arial" w:eastAsia="微软雅黑" w:hAnsi="Arial"/>
          <w:sz w:val="28"/>
          <w:szCs w:val="28"/>
        </w:rPr>
        <w:t>himself.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他必须努力才能成功。</w:t>
      </w:r>
    </w:p>
    <w:p w14:paraId="55E4DABB" w14:textId="0BE3A81A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lastRenderedPageBreak/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brew</w:t>
      </w:r>
      <w:r w:rsidRPr="00153A99">
        <w:rPr>
          <w:rFonts w:ascii="Arial" w:eastAsia="微软雅黑" w:hAnsi="Arial"/>
          <w:b/>
          <w:bCs/>
          <w:color w:val="808080" w:themeColor="background1" w:themeShade="80"/>
          <w:sz w:val="32"/>
          <w:szCs w:val="32"/>
        </w:rPr>
        <w:t xml:space="preserve"> 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bru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ː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] </w:t>
      </w:r>
    </w:p>
    <w:p w14:paraId="47A82AB9" w14:textId="6B456594" w:rsidR="006E136B" w:rsidRPr="006E136B" w:rsidRDefault="00153A99" w:rsidP="006E136B">
      <w:pPr>
        <w:spacing w:line="460" w:lineRule="exact"/>
        <w:rPr>
          <w:rFonts w:ascii="Arial" w:eastAsia="微软雅黑" w:hAnsi="Arial" w:hint="eastAsia"/>
          <w:color w:val="1106FB"/>
          <w:sz w:val="28"/>
          <w:szCs w:val="28"/>
        </w:rPr>
      </w:pPr>
      <w:r w:rsidRPr="00153A99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153A99"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153A99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酿制（啤酒）</w:t>
      </w:r>
      <w:r w:rsidRPr="00153A99">
        <w:rPr>
          <w:rFonts w:ascii="Arial" w:eastAsia="微软雅黑" w:hAnsi="Arial" w:hint="eastAsia"/>
          <w:color w:val="1106FB"/>
          <w:sz w:val="28"/>
          <w:szCs w:val="28"/>
        </w:rPr>
        <w:t>；</w:t>
      </w:r>
      <w:r w:rsidRPr="00153A99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153A99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煮</w:t>
      </w:r>
      <w:r w:rsidRPr="00153A99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冲泡</w:t>
      </w:r>
      <w:r w:rsidRPr="00153A99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沏</w:t>
      </w:r>
      <w:r w:rsidRPr="006E136B">
        <w:rPr>
          <w:rFonts w:ascii="Arial" w:eastAsia="微软雅黑" w:hAnsi="Arial"/>
          <w:color w:val="1106FB"/>
          <w:sz w:val="28"/>
          <w:szCs w:val="28"/>
        </w:rPr>
        <w:t>（茶或咖啡</w:t>
      </w:r>
      <w:r w:rsidRPr="006E136B">
        <w:rPr>
          <w:rFonts w:ascii="Arial" w:eastAsia="微软雅黑" w:hAnsi="Arial"/>
          <w:color w:val="1106FB"/>
          <w:sz w:val="28"/>
          <w:szCs w:val="28"/>
        </w:rPr>
        <w:t>) </w:t>
      </w:r>
      <w:r w:rsidRPr="00153A99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403B6CED" w14:textId="6AAC7328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The beer is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brewed </w:t>
      </w:r>
      <w:r w:rsidR="006E136B" w:rsidRPr="006E136B">
        <w:rPr>
          <w:rFonts w:ascii="Arial" w:eastAsia="微软雅黑" w:hAnsi="Arial"/>
          <w:sz w:val="28"/>
          <w:szCs w:val="28"/>
        </w:rPr>
        <w:t>in the Czech Republic.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这种啤酒是在捷克共和国酿造的。</w:t>
      </w:r>
    </w:p>
    <w:p w14:paraId="0AA9A13A" w14:textId="2B050B0F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>freshly brewed coffee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刚刚煮好的咖啡</w:t>
      </w:r>
    </w:p>
    <w:p w14:paraId="57899804" w14:textId="2DEC72AC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Always let tea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brew </w:t>
      </w:r>
      <w:r w:rsidR="006E136B" w:rsidRPr="006E136B">
        <w:rPr>
          <w:rFonts w:ascii="Arial" w:eastAsia="微软雅黑" w:hAnsi="Arial"/>
          <w:sz w:val="28"/>
          <w:szCs w:val="28"/>
        </w:rPr>
        <w:t>for a few minutes.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每次都要让茶泡上几分钟。</w:t>
      </w:r>
    </w:p>
    <w:p w14:paraId="5499AC0A" w14:textId="65D6F998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sz w:val="28"/>
          <w:szCs w:val="28"/>
        </w:rPr>
        <w:t> </w:t>
      </w:r>
      <w:r w:rsidRPr="006E136B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E136B">
        <w:rPr>
          <w:rFonts w:ascii="Arial" w:eastAsia="微软雅黑" w:hAnsi="Arial"/>
          <w:sz w:val="28"/>
          <w:szCs w:val="28"/>
        </w:rPr>
        <w:t> brew up</w:t>
      </w:r>
      <w:r w:rsidR="00153A99">
        <w:rPr>
          <w:rFonts w:ascii="Arial" w:eastAsia="微软雅黑" w:hAnsi="Arial"/>
          <w:sz w:val="28"/>
          <w:szCs w:val="28"/>
        </w:rPr>
        <w:t xml:space="preserve"> </w:t>
      </w:r>
      <w:r w:rsidR="00153A99" w:rsidRPr="00153A99">
        <w:rPr>
          <w:rFonts w:ascii="Arial" w:eastAsia="微软雅黑" w:hAnsi="Arial"/>
          <w:sz w:val="28"/>
          <w:szCs w:val="28"/>
        </w:rPr>
        <w:t>酿（酒），泡，沏（茶</w:t>
      </w:r>
      <w:r w:rsidR="00153A99">
        <w:rPr>
          <w:rFonts w:ascii="Arial" w:eastAsia="微软雅黑" w:hAnsi="Arial" w:hint="eastAsia"/>
          <w:sz w:val="28"/>
          <w:szCs w:val="28"/>
        </w:rPr>
        <w:t>）</w:t>
      </w:r>
      <w:r w:rsidR="00153A99">
        <w:rPr>
          <w:rFonts w:ascii="Arial" w:eastAsia="微软雅黑" w:hAnsi="Arial"/>
          <w:sz w:val="28"/>
          <w:szCs w:val="28"/>
        </w:rPr>
        <w:t>;</w:t>
      </w:r>
    </w:p>
    <w:p w14:paraId="48A78CAB" w14:textId="0BB78271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>eg</w:t>
      </w:r>
      <w:r>
        <w:rPr>
          <w:rFonts w:ascii="Arial" w:eastAsia="微软雅黑" w:hAnsi="Arial" w:hint="eastAsia"/>
          <w:sz w:val="28"/>
          <w:szCs w:val="28"/>
        </w:rPr>
        <w:t>.</w:t>
      </w:r>
      <w:r>
        <w:rPr>
          <w:rFonts w:ascii="Arial" w:eastAsia="微软雅黑" w:hAnsi="Arial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Whose turn is it to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>brew up</w:t>
      </w:r>
      <w:r w:rsidR="006E136B" w:rsidRPr="006E136B">
        <w:rPr>
          <w:rFonts w:ascii="Arial" w:eastAsia="微软雅黑" w:hAnsi="Arial"/>
          <w:sz w:val="28"/>
          <w:szCs w:val="28"/>
        </w:rPr>
        <w:t>?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该谁煮咖啡了？</w:t>
      </w:r>
    </w:p>
    <w:p w14:paraId="5ECC4E17" w14:textId="6BC62A67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sz w:val="28"/>
          <w:szCs w:val="28"/>
        </w:rPr>
        <w:t> </w:t>
      </w:r>
      <w:r w:rsidRPr="006E136B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E136B">
        <w:rPr>
          <w:rFonts w:ascii="Arial" w:eastAsia="微软雅黑" w:hAnsi="Arial"/>
          <w:sz w:val="28"/>
          <w:szCs w:val="28"/>
        </w:rPr>
        <w:t xml:space="preserve"> n. (</w:t>
      </w:r>
      <w:r w:rsidRPr="006E136B">
        <w:rPr>
          <w:rFonts w:ascii="Arial" w:eastAsia="微软雅黑" w:hAnsi="Arial"/>
          <w:sz w:val="28"/>
          <w:szCs w:val="28"/>
        </w:rPr>
        <w:t>酿造的</w:t>
      </w:r>
      <w:r w:rsidRPr="006E136B">
        <w:rPr>
          <w:rFonts w:ascii="Arial" w:eastAsia="微软雅黑" w:hAnsi="Arial"/>
          <w:sz w:val="28"/>
          <w:szCs w:val="28"/>
        </w:rPr>
        <w:t>)</w:t>
      </w:r>
      <w:r w:rsidRPr="006E136B">
        <w:rPr>
          <w:rFonts w:ascii="Arial" w:eastAsia="微软雅黑" w:hAnsi="Arial"/>
          <w:sz w:val="28"/>
          <w:szCs w:val="28"/>
        </w:rPr>
        <w:t>啤酒</w:t>
      </w:r>
      <w:r>
        <w:rPr>
          <w:rFonts w:ascii="Arial" w:eastAsia="微软雅黑" w:hAnsi="Arial"/>
          <w:sz w:val="28"/>
          <w:szCs w:val="28"/>
        </w:rPr>
        <w:t>；</w:t>
      </w:r>
      <w:r w:rsidRPr="006E136B">
        <w:rPr>
          <w:rFonts w:ascii="Arial" w:eastAsia="微软雅黑" w:hAnsi="Arial"/>
          <w:sz w:val="28"/>
          <w:szCs w:val="28"/>
        </w:rPr>
        <w:t>(</w:t>
      </w:r>
      <w:r w:rsidRPr="006E136B">
        <w:rPr>
          <w:rFonts w:ascii="Arial" w:eastAsia="微软雅黑" w:hAnsi="Arial"/>
          <w:sz w:val="28"/>
          <w:szCs w:val="28"/>
        </w:rPr>
        <w:t>茶</w:t>
      </w:r>
      <w:r w:rsidRPr="006E136B">
        <w:rPr>
          <w:rFonts w:ascii="Arial" w:eastAsia="微软雅黑" w:hAnsi="Arial"/>
          <w:sz w:val="28"/>
          <w:szCs w:val="28"/>
        </w:rPr>
        <w:t>)</w:t>
      </w:r>
      <w:r w:rsidRPr="006E136B">
        <w:rPr>
          <w:rFonts w:ascii="Arial" w:eastAsia="微软雅黑" w:hAnsi="Arial"/>
          <w:sz w:val="28"/>
          <w:szCs w:val="28"/>
        </w:rPr>
        <w:t>一次的冲泡量</w:t>
      </w:r>
      <w:r>
        <w:rPr>
          <w:rFonts w:ascii="Arial" w:eastAsia="微软雅黑" w:hAnsi="Arial"/>
          <w:sz w:val="28"/>
          <w:szCs w:val="28"/>
        </w:rPr>
        <w:t>；</w:t>
      </w:r>
    </w:p>
    <w:p w14:paraId="5EDCBD9E" w14:textId="274672A4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assemble</w:t>
      </w:r>
      <w:r>
        <w:rPr>
          <w:rFonts w:ascii="Arial" w:eastAsia="微软雅黑" w:hAnsi="Arial"/>
          <w:sz w:val="28"/>
          <w:szCs w:val="28"/>
        </w:rPr>
        <w:t xml:space="preserve"> 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sembl] </w:t>
      </w:r>
    </w:p>
    <w:p w14:paraId="55633A80" w14:textId="633E5D3B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聚集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集合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收集</w:t>
      </w:r>
      <w:r w:rsid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5AC8341D" w14:textId="53440A5F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All the students were asked to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assemble </w:t>
      </w:r>
      <w:r w:rsidR="006E136B" w:rsidRPr="006E136B">
        <w:rPr>
          <w:rFonts w:ascii="Arial" w:eastAsia="微软雅黑" w:hAnsi="Arial"/>
          <w:sz w:val="28"/>
          <w:szCs w:val="28"/>
        </w:rPr>
        <w:t>in the main hall.</w:t>
      </w:r>
    </w:p>
    <w:p w14:paraId="4D8420CA" w14:textId="744EC9A8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全体学生获通知到大礼堂集合。</w:t>
      </w:r>
    </w:p>
    <w:p w14:paraId="2380235E" w14:textId="6A7CEB23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sacrifice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sækr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fa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s]</w:t>
      </w:r>
    </w:p>
    <w:p w14:paraId="05D97FE1" w14:textId="10C4D1BE" w:rsidR="006E136B" w:rsidRPr="006E136B" w:rsidRDefault="00153A99" w:rsidP="006E136B">
      <w:pPr>
        <w:spacing w:line="460" w:lineRule="exact"/>
        <w:rPr>
          <w:rFonts w:ascii="Arial" w:eastAsia="微软雅黑" w:hAnsi="Arial" w:hint="eastAsia"/>
          <w:color w:val="1106FB"/>
          <w:sz w:val="28"/>
          <w:szCs w:val="28"/>
        </w:rPr>
      </w:pPr>
      <w:r w:rsidRPr="00A115C4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牺牲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献出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Pr="006E136B">
        <w:rPr>
          <w:rFonts w:ascii="Arial" w:eastAsia="微软雅黑" w:hAnsi="Arial"/>
          <w:color w:val="1106FB"/>
          <w:sz w:val="28"/>
          <w:szCs w:val="28"/>
        </w:rPr>
        <w:t>以（人或动物）作祭献</w:t>
      </w:r>
    </w:p>
    <w:p w14:paraId="42CE9CB3" w14:textId="7F7AD35D" w:rsidR="006E136B" w:rsidRPr="006E136B" w:rsidRDefault="00153A99" w:rsidP="006E136B">
      <w:pPr>
        <w:spacing w:line="460" w:lineRule="exact"/>
        <w:rPr>
          <w:rFonts w:ascii="Arial" w:eastAsia="微软雅黑" w:hAnsi="Arial" w:hint="eastAsia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She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sacrificed </w:t>
      </w:r>
      <w:r w:rsidR="006E136B" w:rsidRPr="006E136B">
        <w:rPr>
          <w:rFonts w:ascii="Arial" w:eastAsia="微软雅黑" w:hAnsi="Arial"/>
          <w:sz w:val="28"/>
          <w:szCs w:val="28"/>
        </w:rPr>
        <w:t>everything for her children.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她为子女牺牲了一切。</w:t>
      </w:r>
    </w:p>
    <w:p w14:paraId="0B5E47A3" w14:textId="1EF62035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E136B">
        <w:rPr>
          <w:rFonts w:ascii="Arial" w:eastAsia="微软雅黑" w:hAnsi="Arial"/>
          <w:sz w:val="28"/>
          <w:szCs w:val="28"/>
        </w:rPr>
        <w:t xml:space="preserve"> n. </w:t>
      </w:r>
      <w:r w:rsidRPr="006E136B">
        <w:rPr>
          <w:rFonts w:ascii="Arial" w:eastAsia="微软雅黑" w:hAnsi="Arial"/>
          <w:sz w:val="28"/>
          <w:szCs w:val="28"/>
        </w:rPr>
        <w:t>牺牲</w:t>
      </w:r>
      <w:r w:rsidR="00153A99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舍弃</w:t>
      </w:r>
      <w:r w:rsidR="00153A99">
        <w:rPr>
          <w:rFonts w:ascii="Arial" w:eastAsia="微软雅黑" w:hAnsi="Arial" w:hint="eastAsia"/>
          <w:sz w:val="28"/>
          <w:szCs w:val="28"/>
        </w:rPr>
        <w:t>；</w:t>
      </w:r>
      <w:r w:rsidRPr="006E136B">
        <w:rPr>
          <w:rFonts w:ascii="Arial" w:eastAsia="微软雅黑" w:hAnsi="Arial"/>
          <w:sz w:val="28"/>
          <w:szCs w:val="28"/>
        </w:rPr>
        <w:t>祭献</w:t>
      </w:r>
      <w:r w:rsidR="00153A99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祭祀</w:t>
      </w:r>
      <w:r w:rsidR="00153A99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祭献的牲畜</w:t>
      </w:r>
      <w:r w:rsidR="00153A99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祭品</w:t>
      </w:r>
      <w:r w:rsidR="00153A99">
        <w:rPr>
          <w:rFonts w:ascii="Arial" w:eastAsia="微软雅黑" w:hAnsi="Arial" w:hint="eastAsia"/>
          <w:sz w:val="28"/>
          <w:szCs w:val="28"/>
        </w:rPr>
        <w:t>；</w:t>
      </w:r>
    </w:p>
    <w:p w14:paraId="7AE31653" w14:textId="647E2EFB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They offered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sacrifices </w:t>
      </w:r>
      <w:r w:rsidR="006E136B" w:rsidRPr="006E136B">
        <w:rPr>
          <w:rFonts w:ascii="Arial" w:eastAsia="微软雅黑" w:hAnsi="Arial"/>
          <w:sz w:val="28"/>
          <w:szCs w:val="28"/>
        </w:rPr>
        <w:t>to the gods.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他们向众神献上祭品。</w:t>
      </w:r>
    </w:p>
    <w:p w14:paraId="74DC594C" w14:textId="502DB6D4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refuge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refju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ː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d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ʒ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]</w:t>
      </w:r>
      <w:r w:rsidRPr="006E136B">
        <w:rPr>
          <w:rFonts w:ascii="Arial" w:eastAsia="微软雅黑" w:hAnsi="Arial"/>
          <w:sz w:val="28"/>
          <w:szCs w:val="28"/>
        </w:rPr>
        <w:t> </w:t>
      </w:r>
    </w:p>
    <w:p w14:paraId="445AAF39" w14:textId="2693952B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153A99">
        <w:rPr>
          <w:rFonts w:ascii="Arial" w:eastAsia="微软雅黑" w:hAnsi="Arial" w:hint="eastAsia"/>
          <w:color w:val="1106FB"/>
          <w:sz w:val="28"/>
          <w:szCs w:val="28"/>
        </w:rPr>
        <w:t>v</w:t>
      </w:r>
      <w:r w:rsidRPr="00153A99">
        <w:rPr>
          <w:rFonts w:ascii="Arial" w:eastAsia="微软雅黑" w:hAnsi="Arial"/>
          <w:color w:val="1106FB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给予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…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庇护</w:t>
      </w:r>
      <w:r w:rsidRPr="00153A99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接纳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…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避难躲避</w:t>
      </w:r>
      <w:r w:rsidRPr="00153A99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避难</w:t>
      </w:r>
      <w:r w:rsidRPr="00153A99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6600E5DC" w14:textId="06CE5B15" w:rsidR="006E136B" w:rsidRPr="006E136B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Arial" w:eastAsia="微软雅黑" w:hAnsi="Arial"/>
          <w:color w:val="1106FB"/>
          <w:sz w:val="28"/>
          <w:szCs w:val="28"/>
        </w:rPr>
        <w:t>n. </w:t>
      </w:r>
      <w:r w:rsidRPr="006E136B">
        <w:rPr>
          <w:rFonts w:ascii="Arial" w:eastAsia="微软雅黑" w:hAnsi="Arial"/>
          <w:color w:val="1106FB"/>
          <w:sz w:val="28"/>
          <w:szCs w:val="28"/>
        </w:rPr>
        <w:t>庇护</w:t>
      </w:r>
      <w:r w:rsidR="00153A99" w:rsidRPr="00153A99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避难</w:t>
      </w:r>
      <w:r w:rsidR="00153A99" w:rsidRPr="00153A99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避难所</w:t>
      </w:r>
      <w:r w:rsidRPr="00153A99">
        <w:rPr>
          <w:rFonts w:ascii="Arial" w:eastAsia="微软雅黑" w:hAnsi="Arial"/>
          <w:color w:val="1106FB"/>
          <w:sz w:val="28"/>
          <w:szCs w:val="28"/>
        </w:rPr>
        <w:t>；</w:t>
      </w:r>
      <w:r w:rsidRPr="006E136B">
        <w:rPr>
          <w:rFonts w:ascii="Arial" w:eastAsia="微软雅黑" w:hAnsi="Arial"/>
          <w:color w:val="1106FB"/>
          <w:sz w:val="28"/>
          <w:szCs w:val="28"/>
        </w:rPr>
        <w:t>庇护者</w:t>
      </w:r>
      <w:r w:rsidR="00153A99" w:rsidRPr="00153A99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收容所</w:t>
      </w:r>
      <w:r w:rsidR="00153A99" w:rsidRPr="00153A99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51C91FCF" w14:textId="77777777" w:rsidR="00153A99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They were forced to seek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refuge </w:t>
      </w:r>
      <w:r w:rsidR="006E136B" w:rsidRPr="006E136B">
        <w:rPr>
          <w:rFonts w:ascii="Arial" w:eastAsia="微软雅黑" w:hAnsi="Arial"/>
          <w:sz w:val="28"/>
          <w:szCs w:val="28"/>
        </w:rPr>
        <w:t>from the fighting.</w:t>
      </w:r>
    </w:p>
    <w:p w14:paraId="67E3A799" w14:textId="2BD630CD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他们被迫寻求庇护，以躲避战争。</w:t>
      </w:r>
    </w:p>
    <w:p w14:paraId="05F130EA" w14:textId="4D8E59A6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a wetland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refuge </w:t>
      </w:r>
      <w:r w:rsidR="006E136B" w:rsidRPr="006E136B">
        <w:rPr>
          <w:rFonts w:ascii="Arial" w:eastAsia="微软雅黑" w:hAnsi="Arial"/>
          <w:sz w:val="28"/>
          <w:szCs w:val="28"/>
        </w:rPr>
        <w:t>for birds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湿地鸟类保护区</w:t>
      </w:r>
    </w:p>
    <w:p w14:paraId="1FA7D078" w14:textId="20BB860C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a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refuge </w:t>
      </w:r>
      <w:r w:rsidR="006E136B" w:rsidRPr="006E136B">
        <w:rPr>
          <w:rFonts w:ascii="Arial" w:eastAsia="微软雅黑" w:hAnsi="Arial"/>
          <w:sz w:val="28"/>
          <w:szCs w:val="28"/>
        </w:rPr>
        <w:t>for the homeless</w:t>
      </w:r>
      <w:r w:rsidR="006E136B" w:rsidRPr="006E136B">
        <w:rPr>
          <w:rFonts w:ascii="Arial" w:eastAsia="微软雅黑" w:hAnsi="Arial"/>
          <w:sz w:val="28"/>
          <w:szCs w:val="28"/>
        </w:rPr>
        <w:t>无家可归者的收容所</w:t>
      </w:r>
    </w:p>
    <w:p w14:paraId="03F5460B" w14:textId="16E251B1" w:rsidR="006E136B" w:rsidRPr="006E136B" w:rsidRDefault="006E136B" w:rsidP="006E136B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intrude</w:t>
      </w:r>
      <w:r>
        <w:rPr>
          <w:rFonts w:ascii="Arial" w:eastAsia="微软雅黑" w:hAnsi="Arial"/>
          <w:sz w:val="28"/>
          <w:szCs w:val="28"/>
        </w:rPr>
        <w:t xml:space="preserve"> 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n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tru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ː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d]</w:t>
      </w:r>
    </w:p>
    <w:p w14:paraId="738CBB2E" w14:textId="28640E48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闯入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侵入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打扰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78F5D3D6" w14:textId="719A44B3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I'm sorry to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>intrude</w:t>
      </w:r>
      <w:r w:rsidR="006E136B" w:rsidRPr="006E136B">
        <w:rPr>
          <w:rFonts w:ascii="Arial" w:eastAsia="微软雅黑" w:hAnsi="Arial"/>
          <w:sz w:val="28"/>
          <w:szCs w:val="28"/>
        </w:rPr>
        <w:t>, but I need to talk to someone.</w:t>
      </w:r>
    </w:p>
    <w:p w14:paraId="09CCA9F6" w14:textId="464A8428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对不起打扰了，不过我得找人有话要说。</w:t>
      </w:r>
    </w:p>
    <w:p w14:paraId="0BA10788" w14:textId="5D768F4B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扰乱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侵扰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3BAA929F" w14:textId="034B9539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The sound of the telephone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intruded </w:t>
      </w:r>
      <w:r w:rsidR="006E136B" w:rsidRPr="006E136B">
        <w:rPr>
          <w:rFonts w:ascii="Arial" w:eastAsia="微软雅黑" w:hAnsi="Arial"/>
          <w:sz w:val="28"/>
          <w:szCs w:val="28"/>
        </w:rPr>
        <w:t>into his dreams.</w:t>
      </w:r>
    </w:p>
    <w:p w14:paraId="19C7A9AB" w14:textId="05A85226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电话铃声把他从梦中扰醒了。</w:t>
      </w:r>
    </w:p>
    <w:p w14:paraId="1BC4B8AD" w14:textId="478A1006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lastRenderedPageBreak/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alleviate</w:t>
      </w:r>
      <w:r>
        <w:rPr>
          <w:rFonts w:ascii="Arial" w:eastAsia="微软雅黑" w:hAnsi="Arial"/>
          <w:sz w:val="28"/>
          <w:szCs w:val="28"/>
        </w:rPr>
        <w:t xml:space="preserve"> 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li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ː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vie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t] </w:t>
      </w:r>
    </w:p>
    <w:p w14:paraId="64ED771F" w14:textId="392DB2F1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Arial" w:eastAsiaTheme="minorEastAsia" w:hAnsi="Arial" w:cs="Arial"/>
          <w:color w:val="1106FB"/>
          <w:sz w:val="28"/>
          <w:szCs w:val="28"/>
        </w:rPr>
        <w:t>v.</w:t>
      </w:r>
      <w:r w:rsidRPr="00A115C4">
        <w:rPr>
          <w:rFonts w:ascii="Arial" w:eastAsiaTheme="minorEastAsia" w:hAnsi="Arial" w:cs="Arial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减轻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缓和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缓解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66A3AECA" w14:textId="3F6CA4A4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to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alleviate </w:t>
      </w:r>
      <w:r w:rsidR="006E136B" w:rsidRPr="006E136B">
        <w:rPr>
          <w:rFonts w:ascii="Arial" w:eastAsia="微软雅黑" w:hAnsi="Arial"/>
          <w:sz w:val="28"/>
          <w:szCs w:val="28"/>
        </w:rPr>
        <w:t>suffering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减轻苦难</w:t>
      </w:r>
    </w:p>
    <w:p w14:paraId="307569FA" w14:textId="4C6E135A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A number of measures were taken to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alleviate </w:t>
      </w:r>
      <w:r w:rsidR="006E136B" w:rsidRPr="006E136B">
        <w:rPr>
          <w:rFonts w:ascii="Arial" w:eastAsia="微软雅黑" w:hAnsi="Arial"/>
          <w:sz w:val="28"/>
          <w:szCs w:val="28"/>
        </w:rPr>
        <w:t>the problem.</w:t>
      </w:r>
    </w:p>
    <w:p w14:paraId="236F798F" w14:textId="35E94E78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采取了一系列措施缓解这个问题。</w:t>
      </w:r>
    </w:p>
    <w:p w14:paraId="06971F58" w14:textId="04EDA888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aggravate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[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æɡr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ve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t] </w:t>
      </w:r>
    </w:p>
    <w:p w14:paraId="6E9A35E1" w14:textId="367173D7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使严重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使恶化</w:t>
      </w:r>
    </w:p>
    <w:p w14:paraId="20F61BDC" w14:textId="0F09CF8C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Pollution can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aggravate </w:t>
      </w:r>
      <w:r w:rsidR="006E136B" w:rsidRPr="006E136B">
        <w:rPr>
          <w:rFonts w:ascii="Arial" w:eastAsia="微软雅黑" w:hAnsi="Arial"/>
          <w:sz w:val="28"/>
          <w:szCs w:val="28"/>
        </w:rPr>
        <w:t>asthma.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污染会使气喘加重。</w:t>
      </w:r>
    </w:p>
    <w:p w14:paraId="1C979599" w14:textId="15402364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Military intervention will only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aggravate </w:t>
      </w:r>
      <w:r w:rsidR="006E136B" w:rsidRPr="006E136B">
        <w:rPr>
          <w:rFonts w:ascii="Arial" w:eastAsia="微软雅黑" w:hAnsi="Arial"/>
          <w:sz w:val="28"/>
          <w:szCs w:val="28"/>
        </w:rPr>
        <w:t>the conflict even further.</w:t>
      </w:r>
    </w:p>
    <w:p w14:paraId="7E52DDC7" w14:textId="589A6AC7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军事介入只会使冲突加剧。</w:t>
      </w:r>
    </w:p>
    <w:p w14:paraId="4C131B45" w14:textId="76ADBF1D" w:rsidR="006E136B" w:rsidRPr="006E136B" w:rsidRDefault="00153A99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（尤指故意地）激怒，惹恼</w:t>
      </w:r>
    </w:p>
    <w:p w14:paraId="600FA8EA" w14:textId="15CF370A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I don't need all this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aggravation </w:t>
      </w:r>
      <w:r w:rsidR="006E136B" w:rsidRPr="006E136B">
        <w:rPr>
          <w:rFonts w:ascii="Arial" w:eastAsia="微软雅黑" w:hAnsi="Arial"/>
          <w:sz w:val="28"/>
          <w:szCs w:val="28"/>
        </w:rPr>
        <w:t>at work.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我工作时不需要这一切恼人的事。</w:t>
      </w:r>
    </w:p>
    <w:p w14:paraId="53D00C79" w14:textId="0C446AD6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consent</w:t>
      </w:r>
      <w:r w:rsidRPr="00153A99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k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n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sent]</w:t>
      </w:r>
    </w:p>
    <w:p w14:paraId="6F7B5446" w14:textId="6EF95043" w:rsidR="006E136B" w:rsidRPr="00A115C4" w:rsidRDefault="006E136B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6E136B">
        <w:rPr>
          <w:rFonts w:ascii="Arial" w:eastAsia="微软雅黑" w:hAnsi="Arial"/>
          <w:color w:val="1106FB"/>
          <w:sz w:val="28"/>
          <w:szCs w:val="28"/>
        </w:rPr>
        <w:t xml:space="preserve">vi. </w:t>
      </w:r>
      <w:r w:rsidRPr="006E136B">
        <w:rPr>
          <w:rFonts w:ascii="Arial" w:eastAsia="微软雅黑" w:hAnsi="Arial"/>
          <w:color w:val="1106FB"/>
          <w:sz w:val="28"/>
          <w:szCs w:val="28"/>
        </w:rPr>
        <w:t>同意</w:t>
      </w:r>
      <w:r w:rsidR="00153A99"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准许</w:t>
      </w:r>
      <w:r w:rsidR="00153A99"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允许</w:t>
      </w:r>
      <w:r w:rsidR="00153A99"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2EAF3FC6" w14:textId="74E275AE" w:rsidR="00153A99" w:rsidRPr="006E136B" w:rsidRDefault="00153A99" w:rsidP="006E136B">
      <w:pPr>
        <w:spacing w:line="460" w:lineRule="exact"/>
        <w:rPr>
          <w:rFonts w:ascii="Arial" w:eastAsia="微软雅黑" w:hAnsi="Arial" w:hint="eastAsia"/>
          <w:color w:val="1106FB"/>
          <w:sz w:val="28"/>
          <w:szCs w:val="28"/>
        </w:rPr>
      </w:pPr>
      <w:r w:rsidRPr="006E136B">
        <w:rPr>
          <w:rFonts w:ascii="Arial" w:eastAsia="微软雅黑" w:hAnsi="Arial"/>
          <w:color w:val="1106FB"/>
          <w:sz w:val="28"/>
          <w:szCs w:val="28"/>
        </w:rPr>
        <w:t xml:space="preserve">n. </w:t>
      </w:r>
      <w:r w:rsidRPr="006E136B">
        <w:rPr>
          <w:rFonts w:ascii="Arial" w:eastAsia="微软雅黑" w:hAnsi="Arial"/>
          <w:color w:val="1106FB"/>
          <w:sz w:val="28"/>
          <w:szCs w:val="28"/>
        </w:rPr>
        <w:t>同意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准许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允许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赞同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  <w:r w:rsidRPr="006E136B">
        <w:rPr>
          <w:rFonts w:ascii="Arial" w:eastAsia="微软雅黑" w:hAnsi="Arial"/>
          <w:color w:val="1106FB"/>
          <w:sz w:val="28"/>
          <w:szCs w:val="28"/>
        </w:rPr>
        <w:t>正式批准文件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Pr="006E136B">
        <w:rPr>
          <w:rFonts w:ascii="Arial" w:eastAsia="微软雅黑" w:hAnsi="Arial"/>
          <w:color w:val="1106FB"/>
          <w:sz w:val="28"/>
          <w:szCs w:val="28"/>
        </w:rPr>
        <w:t>批文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695CE4DB" w14:textId="37D241FF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He reluctantly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consented </w:t>
      </w:r>
      <w:r w:rsidR="006E136B" w:rsidRPr="006E136B">
        <w:rPr>
          <w:rFonts w:ascii="Arial" w:eastAsia="微软雅黑" w:hAnsi="Arial"/>
          <w:sz w:val="28"/>
          <w:szCs w:val="28"/>
        </w:rPr>
        <w:t>to his daughter's marriage.</w:t>
      </w:r>
    </w:p>
    <w:p w14:paraId="1EEB1D29" w14:textId="77777777" w:rsidR="00153A99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他勉强同意了女儿的婚事。</w:t>
      </w:r>
    </w:p>
    <w:p w14:paraId="58341477" w14:textId="3785B12F" w:rsidR="006E136B" w:rsidRPr="006E136B" w:rsidRDefault="00153A99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The written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consent </w:t>
      </w:r>
      <w:r w:rsidR="006E136B" w:rsidRPr="006E136B">
        <w:rPr>
          <w:rFonts w:ascii="Arial" w:eastAsia="微软雅黑" w:hAnsi="Arial"/>
          <w:sz w:val="28"/>
          <w:szCs w:val="28"/>
        </w:rPr>
        <w:t>of a parent is required.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要求有家长的书面同意。</w:t>
      </w:r>
    </w:p>
    <w:p w14:paraId="6101EB46" w14:textId="59146693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153A99">
        <w:rPr>
          <w:rFonts w:ascii="Arial" w:eastAsia="微软雅黑" w:hAnsi="Arial"/>
          <w:b/>
          <w:bCs/>
          <w:sz w:val="32"/>
          <w:szCs w:val="32"/>
        </w:rPr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crush</w:t>
      </w:r>
      <w:r w:rsidRPr="00153A99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Pr="00153A99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kr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ʌʃ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] </w:t>
      </w:r>
    </w:p>
    <w:p w14:paraId="21ABD8AA" w14:textId="657B983C" w:rsidR="006E136B" w:rsidRPr="006E136B" w:rsidRDefault="00A115C4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压坏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压伤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挤压变形，压碎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58A3AB60" w14:textId="171C5B7A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Several people were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crushed </w:t>
      </w:r>
      <w:r w:rsidR="006E136B" w:rsidRPr="006E136B">
        <w:rPr>
          <w:rFonts w:ascii="Arial" w:eastAsia="微软雅黑" w:hAnsi="Arial"/>
          <w:sz w:val="28"/>
          <w:szCs w:val="28"/>
        </w:rPr>
        <w:t>to death in the accident.</w:t>
      </w:r>
    </w:p>
    <w:p w14:paraId="19F275DE" w14:textId="35EE0DF2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好几个人在事故中压死了。</w:t>
      </w:r>
    </w:p>
    <w:p w14:paraId="05A08005" w14:textId="781B3B25" w:rsidR="006E136B" w:rsidRPr="006E136B" w:rsidRDefault="00A115C4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把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…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挤入，将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…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塞进</w:t>
      </w:r>
    </w:p>
    <w:p w14:paraId="795C0665" w14:textId="11979D28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Over twenty prisoners were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crushed </w:t>
      </w:r>
      <w:r w:rsidR="006E136B" w:rsidRPr="006E136B">
        <w:rPr>
          <w:rFonts w:ascii="Arial" w:eastAsia="微软雅黑" w:hAnsi="Arial"/>
          <w:sz w:val="28"/>
          <w:szCs w:val="28"/>
        </w:rPr>
        <w:t>into a small dark cell.</w:t>
      </w:r>
    </w:p>
    <w:p w14:paraId="5A6E54F0" w14:textId="0074B0AC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二十多名囚犯被塞在一间黑暗狭小的牢房里。</w:t>
      </w:r>
    </w:p>
    <w:p w14:paraId="55BD6BF4" w14:textId="6C178ED2" w:rsidR="006E136B" w:rsidRPr="006E136B" w:rsidRDefault="00A115C4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>③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镇压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（用暴力）制伏</w:t>
      </w:r>
    </w:p>
    <w:p w14:paraId="52A60CE9" w14:textId="33107480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The army was sent in to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crush </w:t>
      </w:r>
      <w:r w:rsidR="006E136B" w:rsidRPr="006E136B">
        <w:rPr>
          <w:rFonts w:ascii="Arial" w:eastAsia="微软雅黑" w:hAnsi="Arial"/>
          <w:sz w:val="28"/>
          <w:szCs w:val="28"/>
        </w:rPr>
        <w:t>the rebellion.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军队被派去平息叛乱。</w:t>
      </w:r>
    </w:p>
    <w:p w14:paraId="474A3AC9" w14:textId="63DF984C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④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破坏，毁坏（某人的信心或幸福）</w:t>
      </w:r>
    </w:p>
    <w:p w14:paraId="05BDF954" w14:textId="2E272D3B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She felt completely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crushed </w:t>
      </w:r>
      <w:r w:rsidR="006E136B" w:rsidRPr="006E136B">
        <w:rPr>
          <w:rFonts w:ascii="Arial" w:eastAsia="微软雅黑" w:hAnsi="Arial"/>
          <w:sz w:val="28"/>
          <w:szCs w:val="28"/>
        </w:rPr>
        <w:t>by the teacher's criticism.</w:t>
      </w:r>
    </w:p>
    <w:p w14:paraId="6412C9DB" w14:textId="2FFEF13F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老师的批评使她觉得自己全完了。</w:t>
      </w:r>
    </w:p>
    <w:p w14:paraId="3FD6B532" w14:textId="27E3430A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E136B">
        <w:rPr>
          <w:rFonts w:ascii="Arial" w:eastAsia="微软雅黑" w:hAnsi="Arial"/>
          <w:sz w:val="28"/>
          <w:szCs w:val="28"/>
        </w:rPr>
        <w:t xml:space="preserve"> n. (</w:t>
      </w:r>
      <w:r w:rsidRPr="006E136B">
        <w:rPr>
          <w:rFonts w:ascii="Arial" w:eastAsia="微软雅黑" w:hAnsi="Arial"/>
          <w:sz w:val="28"/>
          <w:szCs w:val="28"/>
        </w:rPr>
        <w:t>狭小空间中</w:t>
      </w:r>
      <w:r w:rsidRPr="006E136B">
        <w:rPr>
          <w:rFonts w:ascii="Arial" w:eastAsia="微软雅黑" w:hAnsi="Arial"/>
          <w:sz w:val="28"/>
          <w:szCs w:val="28"/>
        </w:rPr>
        <w:t>)</w:t>
      </w:r>
      <w:r w:rsidRPr="006E136B">
        <w:rPr>
          <w:rFonts w:ascii="Arial" w:eastAsia="微软雅黑" w:hAnsi="Arial"/>
          <w:sz w:val="28"/>
          <w:szCs w:val="28"/>
        </w:rPr>
        <w:t>拥挤的人群</w:t>
      </w:r>
      <w:r>
        <w:rPr>
          <w:rFonts w:ascii="Arial" w:eastAsia="微软雅黑" w:hAnsi="Arial"/>
          <w:sz w:val="28"/>
          <w:szCs w:val="28"/>
        </w:rPr>
        <w:t>；</w:t>
      </w:r>
    </w:p>
    <w:p w14:paraId="2AF20274" w14:textId="6B48C20C" w:rsidR="006E136B" w:rsidRPr="006E136B" w:rsidRDefault="006E136B" w:rsidP="006E136B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8"/>
        </w:rPr>
      </w:pPr>
      <w:r w:rsidRPr="00A115C4">
        <w:rPr>
          <w:rFonts w:ascii="Arial" w:eastAsia="微软雅黑" w:hAnsi="Arial"/>
          <w:b/>
          <w:bCs/>
          <w:sz w:val="32"/>
          <w:szCs w:val="32"/>
        </w:rPr>
        <w:lastRenderedPageBreak/>
        <w:t xml:space="preserve">▲ </w:t>
      </w:r>
      <w:r w:rsidRPr="006E136B">
        <w:rPr>
          <w:rFonts w:ascii="Arial" w:eastAsia="微软雅黑" w:hAnsi="Arial"/>
          <w:b/>
          <w:bCs/>
          <w:sz w:val="32"/>
          <w:szCs w:val="32"/>
        </w:rPr>
        <w:t>deposit</w:t>
      </w:r>
      <w:r w:rsidRPr="006E136B">
        <w:rPr>
          <w:rFonts w:ascii="Arial" w:eastAsia="微软雅黑" w:hAnsi="Arial"/>
          <w:b/>
          <w:bCs/>
          <w:color w:val="808080" w:themeColor="background1" w:themeShade="80"/>
          <w:sz w:val="32"/>
          <w:szCs w:val="32"/>
        </w:rPr>
        <w:t xml:space="preserve"> 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[d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ɪˈ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p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ɒ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z</w:t>
      </w:r>
      <w:r w:rsidRPr="006E136B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6E136B">
        <w:rPr>
          <w:rFonts w:ascii="Arial" w:eastAsia="微软雅黑" w:hAnsi="Arial"/>
          <w:color w:val="808080" w:themeColor="background1" w:themeShade="80"/>
          <w:sz w:val="28"/>
          <w:szCs w:val="28"/>
        </w:rPr>
        <w:t>t] </w:t>
      </w:r>
    </w:p>
    <w:p w14:paraId="2154D3F7" w14:textId="0EC1B48D" w:rsidR="006E136B" w:rsidRPr="006E136B" w:rsidRDefault="00A115C4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Arial" w:eastAsiaTheme="minorEastAsia" w:hAnsi="Arial" w:cs="Arial"/>
          <w:color w:val="1106FB"/>
          <w:sz w:val="28"/>
          <w:szCs w:val="28"/>
        </w:rPr>
        <w:t xml:space="preserve">v. 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>①</w:t>
      </w:r>
      <w:r w:rsidRPr="00A115C4"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放下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放置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17893397" w14:textId="1FC4C547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>eg</w:t>
      </w:r>
      <w:r>
        <w:rPr>
          <w:rFonts w:ascii="Arial" w:eastAsia="微软雅黑" w:hAnsi="Arial"/>
          <w:sz w:val="28"/>
          <w:szCs w:val="28"/>
        </w:rPr>
        <w:t xml:space="preserve">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She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deposited </w:t>
      </w:r>
      <w:r w:rsidR="006E136B" w:rsidRPr="006E136B">
        <w:rPr>
          <w:rFonts w:ascii="Arial" w:eastAsia="微软雅黑" w:hAnsi="Arial"/>
          <w:sz w:val="28"/>
          <w:szCs w:val="28"/>
        </w:rPr>
        <w:t>a pile of books on my desk.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sz w:val="28"/>
          <w:szCs w:val="28"/>
        </w:rPr>
        <w:t>她把一摞书放在我的书桌上。</w:t>
      </w:r>
    </w:p>
    <w:p w14:paraId="058CE573" w14:textId="32A86B52" w:rsidR="006E136B" w:rsidRPr="006E136B" w:rsidRDefault="00A115C4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②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将（钱）存入银行</w:t>
      </w:r>
      <w:r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存储</w:t>
      </w:r>
      <w:r>
        <w:rPr>
          <w:rFonts w:ascii="Arial" w:eastAsia="微软雅黑" w:hAnsi="Arial" w:hint="eastAsia"/>
          <w:color w:val="1106FB"/>
          <w:sz w:val="28"/>
          <w:szCs w:val="28"/>
        </w:rPr>
        <w:t>；</w:t>
      </w:r>
    </w:p>
    <w:p w14:paraId="306AFDBE" w14:textId="77777777" w:rsidR="00A115C4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Millions were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deposited </w:t>
      </w:r>
      <w:r w:rsidR="006E136B" w:rsidRPr="006E136B">
        <w:rPr>
          <w:rFonts w:ascii="Arial" w:eastAsia="微软雅黑" w:hAnsi="Arial"/>
          <w:sz w:val="28"/>
          <w:szCs w:val="28"/>
        </w:rPr>
        <w:t>in Swiss bank accounts.</w:t>
      </w:r>
    </w:p>
    <w:p w14:paraId="23E75ADB" w14:textId="139520F7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ab/>
      </w:r>
      <w:r w:rsidR="006E136B" w:rsidRPr="006E136B">
        <w:rPr>
          <w:rFonts w:ascii="Arial" w:eastAsia="微软雅黑" w:hAnsi="Arial"/>
          <w:sz w:val="28"/>
          <w:szCs w:val="28"/>
        </w:rPr>
        <w:t>巨额款项存入了瑞士的银行账户。</w:t>
      </w:r>
    </w:p>
    <w:p w14:paraId="7D9537A1" w14:textId="73991569" w:rsidR="006E136B" w:rsidRPr="006E136B" w:rsidRDefault="00A115C4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③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寄放，寄存（贵重物品）</w:t>
      </w:r>
    </w:p>
    <w:p w14:paraId="608424E8" w14:textId="3EB0906A" w:rsidR="006E136B" w:rsidRPr="006E136B" w:rsidRDefault="00A115C4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/>
          <w:sz w:val="28"/>
          <w:szCs w:val="28"/>
        </w:rPr>
        <w:t xml:space="preserve">eg. </w:t>
      </w:r>
      <w:r w:rsidR="006E136B" w:rsidRPr="006E136B">
        <w:rPr>
          <w:rFonts w:ascii="Arial" w:eastAsia="微软雅黑" w:hAnsi="Arial"/>
          <w:sz w:val="28"/>
          <w:szCs w:val="28"/>
        </w:rPr>
        <w:t xml:space="preserve">Guests may </w:t>
      </w:r>
      <w:r w:rsidR="006E136B" w:rsidRPr="006E136B">
        <w:rPr>
          <w:rFonts w:ascii="Arial" w:eastAsia="微软雅黑" w:hAnsi="Arial"/>
          <w:color w:val="FF0000"/>
          <w:sz w:val="28"/>
          <w:szCs w:val="28"/>
        </w:rPr>
        <w:t xml:space="preserve">deposit </w:t>
      </w:r>
      <w:r w:rsidR="006E136B" w:rsidRPr="006E136B">
        <w:rPr>
          <w:rFonts w:ascii="Arial" w:eastAsia="微软雅黑" w:hAnsi="Arial"/>
          <w:sz w:val="28"/>
          <w:szCs w:val="28"/>
        </w:rPr>
        <w:t>their valuables in the hotel safe.</w:t>
      </w:r>
    </w:p>
    <w:p w14:paraId="4888B737" w14:textId="77777777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Arial" w:eastAsia="微软雅黑" w:hAnsi="Arial"/>
          <w:sz w:val="28"/>
          <w:szCs w:val="28"/>
        </w:rPr>
        <w:t>旅客可将贵重物品寄存在旅馆的保险柜里。</w:t>
      </w:r>
    </w:p>
    <w:p w14:paraId="3FE99824" w14:textId="5A1555F9" w:rsidR="006E136B" w:rsidRPr="006E136B" w:rsidRDefault="00A115C4" w:rsidP="006E136B">
      <w:pPr>
        <w:spacing w:line="460" w:lineRule="exact"/>
        <w:rPr>
          <w:rFonts w:ascii="Arial" w:eastAsia="微软雅黑" w:hAnsi="Arial"/>
          <w:color w:val="1106FB"/>
          <w:sz w:val="28"/>
          <w:szCs w:val="28"/>
        </w:rPr>
      </w:pP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>④</w:t>
      </w:r>
      <w:r w:rsidRPr="00A115C4"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 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付（订金）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付（保证金）</w:t>
      </w:r>
      <w:r w:rsidRPr="00A115C4">
        <w:rPr>
          <w:rFonts w:ascii="Arial" w:eastAsia="微软雅黑" w:hAnsi="Arial" w:hint="eastAsia"/>
          <w:color w:val="1106FB"/>
          <w:sz w:val="28"/>
          <w:szCs w:val="28"/>
        </w:rPr>
        <w:t>，</w:t>
      </w:r>
      <w:r w:rsidR="006E136B" w:rsidRPr="006E136B">
        <w:rPr>
          <w:rFonts w:ascii="Arial" w:eastAsia="微软雅黑" w:hAnsi="Arial"/>
          <w:color w:val="1106FB"/>
          <w:sz w:val="28"/>
          <w:szCs w:val="28"/>
        </w:rPr>
        <w:t>付（押金）</w:t>
      </w:r>
    </w:p>
    <w:p w14:paraId="7F7E6AC6" w14:textId="7E7592A3" w:rsidR="006E136B" w:rsidRPr="006E136B" w:rsidRDefault="006E136B" w:rsidP="006E136B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E136B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E136B">
        <w:rPr>
          <w:rFonts w:ascii="Arial" w:eastAsia="微软雅黑" w:hAnsi="Arial"/>
          <w:sz w:val="28"/>
          <w:szCs w:val="28"/>
        </w:rPr>
        <w:t xml:space="preserve"> n. </w:t>
      </w:r>
      <w:r w:rsidRPr="006E136B">
        <w:rPr>
          <w:rFonts w:ascii="Arial" w:eastAsia="微软雅黑" w:hAnsi="Arial"/>
          <w:sz w:val="28"/>
          <w:szCs w:val="28"/>
        </w:rPr>
        <w:t>订金</w:t>
      </w:r>
      <w:r w:rsidR="00A115C4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订钱</w:t>
      </w:r>
      <w:r w:rsidR="00A115C4">
        <w:rPr>
          <w:rFonts w:ascii="Arial" w:eastAsia="微软雅黑" w:hAnsi="Arial" w:hint="eastAsia"/>
          <w:sz w:val="28"/>
          <w:szCs w:val="28"/>
        </w:rPr>
        <w:t>，</w:t>
      </w:r>
      <w:r w:rsidRPr="006E136B">
        <w:rPr>
          <w:rFonts w:ascii="Arial" w:eastAsia="微软雅黑" w:hAnsi="Arial"/>
          <w:sz w:val="28"/>
          <w:szCs w:val="28"/>
        </w:rPr>
        <w:t>押金</w:t>
      </w:r>
      <w:r>
        <w:rPr>
          <w:rFonts w:ascii="Arial" w:eastAsia="微软雅黑" w:hAnsi="Arial"/>
          <w:sz w:val="28"/>
          <w:szCs w:val="28"/>
        </w:rPr>
        <w:t>；</w:t>
      </w:r>
      <w:r w:rsidRPr="006E136B">
        <w:rPr>
          <w:rFonts w:ascii="Arial" w:eastAsia="微软雅黑" w:hAnsi="Arial"/>
          <w:sz w:val="28"/>
          <w:szCs w:val="28"/>
        </w:rPr>
        <w:t>存款</w:t>
      </w:r>
      <w:r>
        <w:rPr>
          <w:rFonts w:ascii="Arial" w:eastAsia="微软雅黑" w:hAnsi="Arial"/>
          <w:sz w:val="28"/>
          <w:szCs w:val="28"/>
        </w:rPr>
        <w:t>；</w:t>
      </w:r>
      <w:r w:rsidRPr="006E136B">
        <w:rPr>
          <w:rFonts w:ascii="Arial" w:eastAsia="微软雅黑" w:hAnsi="Arial"/>
          <w:sz w:val="28"/>
          <w:szCs w:val="28"/>
        </w:rPr>
        <w:t>沉积物，沉积层</w:t>
      </w:r>
      <w:r w:rsidR="00A115C4">
        <w:rPr>
          <w:rFonts w:ascii="Arial" w:eastAsia="微软雅黑" w:hAnsi="Arial" w:hint="eastAsia"/>
          <w:sz w:val="28"/>
          <w:szCs w:val="28"/>
        </w:rPr>
        <w:t>；</w:t>
      </w:r>
    </w:p>
    <w:p w14:paraId="03C39AAF" w14:textId="65CF57D4" w:rsidR="00105009" w:rsidRPr="006E136B" w:rsidRDefault="00105009" w:rsidP="006E136B">
      <w:pPr>
        <w:autoSpaceDE w:val="0"/>
        <w:autoSpaceDN w:val="0"/>
        <w:adjustRightInd w:val="0"/>
        <w:spacing w:line="460" w:lineRule="exact"/>
        <w:rPr>
          <w:rFonts w:ascii="Arial" w:eastAsia="微软雅黑" w:hAnsi="Arial"/>
          <w:color w:val="000000" w:themeColor="text1"/>
          <w:sz w:val="28"/>
          <w:szCs w:val="28"/>
        </w:rPr>
      </w:pPr>
    </w:p>
    <w:sectPr w:rsidR="00105009" w:rsidRPr="006E136B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44D34" w14:textId="77777777" w:rsidR="00006D28" w:rsidRDefault="00006D28" w:rsidP="002275F7">
      <w:r>
        <w:separator/>
      </w:r>
    </w:p>
  </w:endnote>
  <w:endnote w:type="continuationSeparator" w:id="0">
    <w:p w14:paraId="2952E1A4" w14:textId="77777777" w:rsidR="00006D28" w:rsidRDefault="00006D28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D1656" w14:textId="77777777" w:rsidR="00006D28" w:rsidRDefault="00006D28" w:rsidP="002275F7">
      <w:r>
        <w:separator/>
      </w:r>
    </w:p>
  </w:footnote>
  <w:footnote w:type="continuationSeparator" w:id="0">
    <w:p w14:paraId="17FA77AD" w14:textId="77777777" w:rsidR="00006D28" w:rsidRDefault="00006D28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006D28">
    <w:pPr>
      <w:pStyle w:val="a4"/>
    </w:pPr>
    <w:r>
      <w:rPr>
        <w:noProof/>
      </w:rPr>
      <w:pict w14:anchorId="59CE1B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006D28">
    <w:pPr>
      <w:pStyle w:val="a4"/>
    </w:pPr>
    <w:r>
      <w:rPr>
        <w:noProof/>
      </w:rPr>
      <w:pict w14:anchorId="3C22EE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7DAD"/>
    <w:rsid w:val="00097869"/>
    <w:rsid w:val="000B373A"/>
    <w:rsid w:val="000B4E00"/>
    <w:rsid w:val="000C74BB"/>
    <w:rsid w:val="000D4717"/>
    <w:rsid w:val="000D5271"/>
    <w:rsid w:val="000F7F31"/>
    <w:rsid w:val="00105009"/>
    <w:rsid w:val="00137558"/>
    <w:rsid w:val="00153A99"/>
    <w:rsid w:val="00193F81"/>
    <w:rsid w:val="001A7D20"/>
    <w:rsid w:val="001D1EB0"/>
    <w:rsid w:val="001E10DE"/>
    <w:rsid w:val="001E64D9"/>
    <w:rsid w:val="00200E6F"/>
    <w:rsid w:val="002275F7"/>
    <w:rsid w:val="0026184E"/>
    <w:rsid w:val="00291192"/>
    <w:rsid w:val="002C0DF5"/>
    <w:rsid w:val="002C6E0A"/>
    <w:rsid w:val="002F3259"/>
    <w:rsid w:val="00317494"/>
    <w:rsid w:val="00325595"/>
    <w:rsid w:val="00326EE4"/>
    <w:rsid w:val="003E5513"/>
    <w:rsid w:val="004018EB"/>
    <w:rsid w:val="00404841"/>
    <w:rsid w:val="00490539"/>
    <w:rsid w:val="004B248B"/>
    <w:rsid w:val="0052153B"/>
    <w:rsid w:val="00534E88"/>
    <w:rsid w:val="0056681A"/>
    <w:rsid w:val="005714D1"/>
    <w:rsid w:val="00581FA3"/>
    <w:rsid w:val="005D4623"/>
    <w:rsid w:val="006418B0"/>
    <w:rsid w:val="0064383C"/>
    <w:rsid w:val="006778C6"/>
    <w:rsid w:val="006D15A2"/>
    <w:rsid w:val="006D53C6"/>
    <w:rsid w:val="006E136B"/>
    <w:rsid w:val="006E13D3"/>
    <w:rsid w:val="006E304E"/>
    <w:rsid w:val="0070080E"/>
    <w:rsid w:val="007124DC"/>
    <w:rsid w:val="00722127"/>
    <w:rsid w:val="0073544F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8163F"/>
    <w:rsid w:val="0088197B"/>
    <w:rsid w:val="00894BF7"/>
    <w:rsid w:val="0098553A"/>
    <w:rsid w:val="009B3DE6"/>
    <w:rsid w:val="009D573A"/>
    <w:rsid w:val="00A036E2"/>
    <w:rsid w:val="00A04DA0"/>
    <w:rsid w:val="00A115C4"/>
    <w:rsid w:val="00A24930"/>
    <w:rsid w:val="00A34847"/>
    <w:rsid w:val="00A3734F"/>
    <w:rsid w:val="00AB4A68"/>
    <w:rsid w:val="00B14836"/>
    <w:rsid w:val="00B159FA"/>
    <w:rsid w:val="00BA6CF1"/>
    <w:rsid w:val="00BB77E4"/>
    <w:rsid w:val="00C0351F"/>
    <w:rsid w:val="00C11956"/>
    <w:rsid w:val="00C14904"/>
    <w:rsid w:val="00C20590"/>
    <w:rsid w:val="00C35ECF"/>
    <w:rsid w:val="00C5519B"/>
    <w:rsid w:val="00C9528A"/>
    <w:rsid w:val="00CA69D7"/>
    <w:rsid w:val="00CB189D"/>
    <w:rsid w:val="00D46687"/>
    <w:rsid w:val="00D63633"/>
    <w:rsid w:val="00D87031"/>
    <w:rsid w:val="00DB0FAF"/>
    <w:rsid w:val="00DC1AEC"/>
    <w:rsid w:val="00DE17B4"/>
    <w:rsid w:val="00E02682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7DF9"/>
    <w:rsid w:val="00F938D2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5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36</TotalTime>
  <Pages>6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2022-10-09T05:57:00Z</cp:lastPrinted>
  <dcterms:created xsi:type="dcterms:W3CDTF">2022-10-09T05:57:00Z</dcterms:created>
  <dcterms:modified xsi:type="dcterms:W3CDTF">2022-10-09T06:59:00Z</dcterms:modified>
</cp:coreProperties>
</file>