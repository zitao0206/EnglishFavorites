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21F17ECB" w:rsidR="00772BC1" w:rsidRPr="00490539" w:rsidRDefault="002C6E0A" w:rsidP="00490539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490539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Advanced Vocabulary S</w:t>
      </w:r>
      <w:r w:rsidR="004B248B" w:rsidRPr="00490539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0</w:t>
      </w:r>
      <w:r w:rsidR="00490539" w:rsidRPr="00490539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4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132"/>
        <w:gridCol w:w="709"/>
        <w:gridCol w:w="6946"/>
      </w:tblGrid>
      <w:tr w:rsidR="004018EB" w:rsidRPr="00490539" w14:paraId="3D09F3B3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32" w:type="dxa"/>
            <w:vAlign w:val="center"/>
          </w:tcPr>
          <w:p w14:paraId="6F249BE8" w14:textId="7AF64630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oblige</w:t>
            </w:r>
          </w:p>
        </w:tc>
        <w:tc>
          <w:tcPr>
            <w:tcW w:w="709" w:type="dxa"/>
            <w:vAlign w:val="center"/>
          </w:tcPr>
          <w:p w14:paraId="7D771F23" w14:textId="12DBE49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5DF28CA1" w14:textId="4EC4DDEF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强迫，迫使；帮忙，效劳；</w:t>
            </w:r>
          </w:p>
        </w:tc>
      </w:tr>
      <w:tr w:rsidR="004018EB" w:rsidRPr="00490539" w14:paraId="615772FF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32" w:type="dxa"/>
            <w:vAlign w:val="center"/>
          </w:tcPr>
          <w:p w14:paraId="6E47FDF7" w14:textId="07702C78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allocate</w:t>
            </w:r>
          </w:p>
        </w:tc>
        <w:tc>
          <w:tcPr>
            <w:tcW w:w="709" w:type="dxa"/>
            <w:vAlign w:val="center"/>
          </w:tcPr>
          <w:p w14:paraId="6561DDEC" w14:textId="02C0AF6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768B8418" w14:textId="4723D9EE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分配，拨，划；</w:t>
            </w:r>
          </w:p>
        </w:tc>
      </w:tr>
      <w:tr w:rsidR="004018EB" w:rsidRPr="00490539" w14:paraId="04D618C3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32" w:type="dxa"/>
            <w:vAlign w:val="center"/>
          </w:tcPr>
          <w:p w14:paraId="1B882FE0" w14:textId="7C7BDD34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manipulate</w:t>
            </w:r>
          </w:p>
        </w:tc>
        <w:tc>
          <w:tcPr>
            <w:tcW w:w="709" w:type="dxa"/>
            <w:vAlign w:val="center"/>
          </w:tcPr>
          <w:p w14:paraId="13EA89E7" w14:textId="72B324D8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27B9253B" w14:textId="69ECA228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控制，操纵，影响；操作，使用；</w:t>
            </w:r>
          </w:p>
        </w:tc>
      </w:tr>
      <w:tr w:rsidR="004018EB" w:rsidRPr="00490539" w14:paraId="15EE575C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32" w:type="dxa"/>
            <w:vAlign w:val="center"/>
          </w:tcPr>
          <w:p w14:paraId="748E9BB8" w14:textId="17C28A2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escalate</w:t>
            </w:r>
          </w:p>
        </w:tc>
        <w:tc>
          <w:tcPr>
            <w:tcW w:w="709" w:type="dxa"/>
            <w:vAlign w:val="center"/>
          </w:tcPr>
          <w:p w14:paraId="6CE59C0E" w14:textId="7642810E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3FA0C690" w14:textId="7EE938CF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逐步扩大，不断恶化，加剧；</w:t>
            </w:r>
          </w:p>
        </w:tc>
      </w:tr>
      <w:tr w:rsidR="004018EB" w:rsidRPr="00490539" w14:paraId="1BA24823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32" w:type="dxa"/>
            <w:vAlign w:val="center"/>
          </w:tcPr>
          <w:p w14:paraId="7A82397D" w14:textId="648DBE91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staple</w:t>
            </w:r>
          </w:p>
        </w:tc>
        <w:tc>
          <w:tcPr>
            <w:tcW w:w="709" w:type="dxa"/>
            <w:vAlign w:val="center"/>
          </w:tcPr>
          <w:p w14:paraId="072E43DF" w14:textId="6EBD4660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14EE78F0" w14:textId="205272E3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装订；主食，基本食物；</w:t>
            </w:r>
          </w:p>
        </w:tc>
      </w:tr>
      <w:tr w:rsidR="004018EB" w:rsidRPr="00490539" w14:paraId="68127632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32" w:type="dxa"/>
            <w:vAlign w:val="center"/>
          </w:tcPr>
          <w:p w14:paraId="545C985E" w14:textId="74DF189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amend</w:t>
            </w:r>
          </w:p>
        </w:tc>
        <w:tc>
          <w:tcPr>
            <w:tcW w:w="709" w:type="dxa"/>
            <w:vAlign w:val="center"/>
          </w:tcPr>
          <w:p w14:paraId="76BC8B6C" w14:textId="2E949F7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3A3D988F" w14:textId="3C045500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修正，修订；</w:t>
            </w:r>
          </w:p>
        </w:tc>
      </w:tr>
      <w:tr w:rsidR="004018EB" w:rsidRPr="00490539" w14:paraId="2F0A6F13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32" w:type="dxa"/>
            <w:vAlign w:val="center"/>
          </w:tcPr>
          <w:p w14:paraId="5B341278" w14:textId="3EA96DF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assert</w:t>
            </w:r>
          </w:p>
        </w:tc>
        <w:tc>
          <w:tcPr>
            <w:tcW w:w="709" w:type="dxa"/>
            <w:vAlign w:val="center"/>
          </w:tcPr>
          <w:p w14:paraId="06AD3962" w14:textId="164443DE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3E7F2710" w14:textId="034E347B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明确肯定；坚持自己的主张，表现坚定；维护权利；</w:t>
            </w:r>
          </w:p>
        </w:tc>
      </w:tr>
      <w:tr w:rsidR="004018EB" w:rsidRPr="00490539" w14:paraId="150A6BAC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32" w:type="dxa"/>
            <w:vAlign w:val="center"/>
          </w:tcPr>
          <w:p w14:paraId="3592FC8C" w14:textId="1C185C7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constrain</w:t>
            </w:r>
          </w:p>
        </w:tc>
        <w:tc>
          <w:tcPr>
            <w:tcW w:w="709" w:type="dxa"/>
            <w:vAlign w:val="center"/>
          </w:tcPr>
          <w:p w14:paraId="103034D0" w14:textId="0429E5B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2466C118" w14:textId="2EBDF62B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强迫，强制，迫使；限制，限定，约束；</w:t>
            </w:r>
          </w:p>
        </w:tc>
      </w:tr>
      <w:tr w:rsidR="004018EB" w:rsidRPr="00490539" w14:paraId="0BF6B33B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32" w:type="dxa"/>
            <w:vAlign w:val="center"/>
          </w:tcPr>
          <w:p w14:paraId="380CB586" w14:textId="230FE1E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endorse</w:t>
            </w:r>
          </w:p>
        </w:tc>
        <w:tc>
          <w:tcPr>
            <w:tcW w:w="709" w:type="dxa"/>
            <w:vAlign w:val="center"/>
          </w:tcPr>
          <w:p w14:paraId="482311B2" w14:textId="5909115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046AB036" w14:textId="4A37C357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赞同，支持，认可；宣传，代言；签名，背书；</w:t>
            </w:r>
          </w:p>
        </w:tc>
      </w:tr>
      <w:tr w:rsidR="004018EB" w:rsidRPr="00490539" w14:paraId="26E3FD60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32" w:type="dxa"/>
            <w:vAlign w:val="center"/>
          </w:tcPr>
          <w:p w14:paraId="36B4BC33" w14:textId="4F9170E2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frustrate</w:t>
            </w:r>
          </w:p>
        </w:tc>
        <w:tc>
          <w:tcPr>
            <w:tcW w:w="709" w:type="dxa"/>
            <w:vAlign w:val="center"/>
          </w:tcPr>
          <w:p w14:paraId="21115F8D" w14:textId="142FDF33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328B590C" w14:textId="39E50E5A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使懊丧，使沮丧；阻止，防止，挫败；</w:t>
            </w:r>
          </w:p>
        </w:tc>
      </w:tr>
      <w:tr w:rsidR="004018EB" w:rsidRPr="00490539" w14:paraId="4B08C4B4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132" w:type="dxa"/>
            <w:vAlign w:val="center"/>
          </w:tcPr>
          <w:p w14:paraId="17506DC0" w14:textId="56537645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insure</w:t>
            </w:r>
          </w:p>
        </w:tc>
        <w:tc>
          <w:tcPr>
            <w:tcW w:w="709" w:type="dxa"/>
            <w:vAlign w:val="center"/>
          </w:tcPr>
          <w:p w14:paraId="229E4E0A" w14:textId="50A69908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2E248B82" w14:textId="5F0EF0A8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投保，给</w:t>
            </w:r>
            <w:r w:rsidRPr="004018E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保险；接受投保，承保；</w:t>
            </w:r>
          </w:p>
        </w:tc>
      </w:tr>
      <w:tr w:rsidR="004018EB" w:rsidRPr="00490539" w14:paraId="5534AE3E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132" w:type="dxa"/>
            <w:vAlign w:val="center"/>
          </w:tcPr>
          <w:p w14:paraId="039FCFA4" w14:textId="5419A3AD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monopolize</w:t>
            </w:r>
          </w:p>
        </w:tc>
        <w:tc>
          <w:tcPr>
            <w:tcW w:w="709" w:type="dxa"/>
            <w:vAlign w:val="center"/>
          </w:tcPr>
          <w:p w14:paraId="43AFD0EF" w14:textId="420F6A71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4AEF30EC" w14:textId="56E0F9C7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垄断，包办；占去，独占，霸占；</w:t>
            </w:r>
          </w:p>
        </w:tc>
      </w:tr>
      <w:tr w:rsidR="004018EB" w:rsidRPr="00490539" w14:paraId="43B4A359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132" w:type="dxa"/>
            <w:vAlign w:val="center"/>
          </w:tcPr>
          <w:p w14:paraId="580B768F" w14:textId="4CBFD31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overwhelm</w:t>
            </w:r>
          </w:p>
        </w:tc>
        <w:tc>
          <w:tcPr>
            <w:tcW w:w="709" w:type="dxa"/>
            <w:vAlign w:val="center"/>
          </w:tcPr>
          <w:p w14:paraId="3188228D" w14:textId="4208F9CB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4EA24EC4" w14:textId="5CB043A8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充溢，难以禁受，压垮，使应接不暇；压倒，击败；</w:t>
            </w:r>
          </w:p>
        </w:tc>
      </w:tr>
      <w:tr w:rsidR="004018EB" w:rsidRPr="00490539" w14:paraId="4AA2C438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132" w:type="dxa"/>
            <w:vAlign w:val="center"/>
          </w:tcPr>
          <w:p w14:paraId="78F313E1" w14:textId="4505DBCC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prioritize</w:t>
            </w:r>
          </w:p>
        </w:tc>
        <w:tc>
          <w:tcPr>
            <w:tcW w:w="709" w:type="dxa"/>
            <w:vAlign w:val="center"/>
          </w:tcPr>
          <w:p w14:paraId="7F6E80BF" w14:textId="390CAB9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4D4E29B4" w14:textId="4D6F59CC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按重要性排列，划分优先顺序；优先处理；</w:t>
            </w:r>
          </w:p>
        </w:tc>
      </w:tr>
      <w:tr w:rsidR="004018EB" w:rsidRPr="00490539" w14:paraId="53060EB8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132" w:type="dxa"/>
            <w:vAlign w:val="center"/>
          </w:tcPr>
          <w:p w14:paraId="18A1F0B5" w14:textId="56ECF942" w:rsidR="004018EB" w:rsidRPr="00490539" w:rsidRDefault="004018EB" w:rsidP="004018EB">
            <w:pPr>
              <w:widowControl/>
              <w:spacing w:line="460" w:lineRule="exact"/>
              <w:ind w:firstLineChars="50" w:firstLine="140"/>
              <w:jc w:val="center"/>
              <w:rPr>
                <w:rFonts w:ascii="Arial" w:eastAsia="微软雅黑" w:hAnsi="Arial" w:cs="宋体"/>
                <w:b/>
                <w:bCs/>
                <w:color w:val="1108FA"/>
                <w:kern w:val="0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sneak</w:t>
            </w:r>
          </w:p>
        </w:tc>
        <w:tc>
          <w:tcPr>
            <w:tcW w:w="709" w:type="dxa"/>
            <w:vAlign w:val="center"/>
          </w:tcPr>
          <w:p w14:paraId="58B30EE7" w14:textId="7F5A3F40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684FA8A7" w14:textId="57003929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偷偷地走，溜；偷偷地做，偷带，偷拿，偷走；</w:t>
            </w:r>
          </w:p>
        </w:tc>
      </w:tr>
      <w:tr w:rsidR="004018EB" w:rsidRPr="00490539" w14:paraId="2B312BB7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132" w:type="dxa"/>
            <w:vAlign w:val="center"/>
          </w:tcPr>
          <w:p w14:paraId="1565092F" w14:textId="4C3C1AC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suspend</w:t>
            </w:r>
          </w:p>
        </w:tc>
        <w:tc>
          <w:tcPr>
            <w:tcW w:w="709" w:type="dxa"/>
            <w:vAlign w:val="center"/>
          </w:tcPr>
          <w:p w14:paraId="7E607D04" w14:textId="288DF15B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56A8F7A4" w14:textId="523B960C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悬，挂，吊；暂停，中止；延缓，推迟；</w:t>
            </w:r>
            <w:r w:rsidRPr="004018EB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使暂时停职；</w:t>
            </w:r>
          </w:p>
        </w:tc>
      </w:tr>
      <w:tr w:rsidR="004018EB" w:rsidRPr="00490539" w14:paraId="3FA1D15D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132" w:type="dxa"/>
            <w:vAlign w:val="center"/>
          </w:tcPr>
          <w:p w14:paraId="3D337B13" w14:textId="006B8D01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sweep</w:t>
            </w:r>
          </w:p>
        </w:tc>
        <w:tc>
          <w:tcPr>
            <w:tcW w:w="709" w:type="dxa"/>
            <w:vAlign w:val="center"/>
          </w:tcPr>
          <w:p w14:paraId="193E5F4B" w14:textId="169B96BD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08DA7406" w14:textId="2AC0F4E6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打扫，清理；吹走，吹过，席卷；扫视，搜索；</w:t>
            </w:r>
          </w:p>
        </w:tc>
      </w:tr>
      <w:tr w:rsidR="004018EB" w:rsidRPr="00490539" w14:paraId="27507647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132" w:type="dxa"/>
            <w:vAlign w:val="center"/>
          </w:tcPr>
          <w:p w14:paraId="47864706" w14:textId="4592D40A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underline</w:t>
            </w:r>
          </w:p>
        </w:tc>
        <w:tc>
          <w:tcPr>
            <w:tcW w:w="709" w:type="dxa"/>
            <w:vAlign w:val="center"/>
          </w:tcPr>
          <w:p w14:paraId="3EEBFEE6" w14:textId="727CA574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7E9EA5ED" w14:textId="55EA9286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画线，画底线标出；强调，突现；</w:t>
            </w:r>
          </w:p>
        </w:tc>
      </w:tr>
      <w:tr w:rsidR="004018EB" w:rsidRPr="00490539" w14:paraId="6F0BCED8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132" w:type="dxa"/>
            <w:vAlign w:val="center"/>
          </w:tcPr>
          <w:p w14:paraId="39A0DFE9" w14:textId="407ABD9B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imitate</w:t>
            </w:r>
          </w:p>
        </w:tc>
        <w:tc>
          <w:tcPr>
            <w:tcW w:w="709" w:type="dxa"/>
            <w:vAlign w:val="center"/>
          </w:tcPr>
          <w:p w14:paraId="7680FD5B" w14:textId="09B39F6F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4D847F13" w14:textId="6C83FF6A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模拟；模仿，仿效；</w:t>
            </w:r>
          </w:p>
        </w:tc>
      </w:tr>
      <w:tr w:rsidR="004018EB" w:rsidRPr="00490539" w14:paraId="6727E853" w14:textId="77777777" w:rsidTr="004018EB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132" w:type="dxa"/>
            <w:vAlign w:val="center"/>
          </w:tcPr>
          <w:p w14:paraId="50609743" w14:textId="153DB343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8FA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b/>
                <w:bCs/>
                <w:color w:val="1108FA"/>
                <w:sz w:val="28"/>
                <w:szCs w:val="21"/>
              </w:rPr>
              <w:t>convince</w:t>
            </w:r>
          </w:p>
        </w:tc>
        <w:tc>
          <w:tcPr>
            <w:tcW w:w="709" w:type="dxa"/>
            <w:vAlign w:val="center"/>
          </w:tcPr>
          <w:p w14:paraId="6D7CAEA5" w14:textId="71047933" w:rsidR="004018EB" w:rsidRPr="00490539" w:rsidRDefault="004018EB" w:rsidP="004018E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90539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946" w:type="dxa"/>
          </w:tcPr>
          <w:p w14:paraId="6344F2EA" w14:textId="23AB84CD" w:rsidR="004018EB" w:rsidRPr="004018EB" w:rsidRDefault="004018EB" w:rsidP="004018EB">
            <w:pPr>
              <w:snapToGrid w:val="0"/>
              <w:spacing w:line="52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018EB">
              <w:rPr>
                <w:rFonts w:ascii="PingFang SC" w:eastAsia="PingFang SC" w:hAnsi="Times" w:cs="PingFang SC" w:hint="eastAsia"/>
                <w:color w:val="000000" w:themeColor="text1"/>
                <w:kern w:val="0"/>
                <w:sz w:val="28"/>
                <w:szCs w:val="28"/>
              </w:rPr>
              <w:t>使确信，使相信，使信服；说服，劝说；</w:t>
            </w:r>
          </w:p>
        </w:tc>
      </w:tr>
    </w:tbl>
    <w:p w14:paraId="4530852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</w:rPr>
        <w:lastRenderedPageBreak/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oblige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bla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d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ʒ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] </w:t>
      </w:r>
    </w:p>
    <w:p w14:paraId="7171E18B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（以法律、义务等）强迫，迫使；</w:t>
      </w:r>
    </w:p>
    <w:p w14:paraId="38E6754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Parents are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obliged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law to send their children to school.</w:t>
      </w:r>
    </w:p>
    <w:p w14:paraId="7C2EE2B6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法律规定父母必须送子女入学。</w:t>
      </w:r>
    </w:p>
    <w:p w14:paraId="2DBC54DB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felt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obliged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to ask them to dinner.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我不得不请他们吃饭。</w:t>
      </w:r>
    </w:p>
    <w:p w14:paraId="2D102F6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（根据要求或需要）帮忙，效劳；</w:t>
      </w:r>
    </w:p>
    <w:p w14:paraId="60F72DBA" w14:textId="71D44A5D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 eg. Call me if you need any help─I'd be happy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>oblige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</w:p>
    <w:p w14:paraId="05A211F7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若有需要，尽管给我打电话。我很乐意帮忙。</w:t>
      </w:r>
    </w:p>
    <w:p w14:paraId="3597D898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Would you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oblige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me with some information?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拜托您给我透露些消息好吗？</w:t>
      </w:r>
    </w:p>
    <w:p w14:paraId="1D5D0AF9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obligation n. 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职责，责任</w:t>
      </w:r>
    </w:p>
    <w:p w14:paraId="157ABE70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allocate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æl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ke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t] </w:t>
      </w:r>
    </w:p>
    <w:p w14:paraId="20E88935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vt. 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分配，拨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…(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给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，划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…(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归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</w:p>
    <w:p w14:paraId="13E48AC7" w14:textId="0F2D4A35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They intend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allocate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more places to mature students this year.</w:t>
      </w:r>
    </w:p>
    <w:p w14:paraId="41ACA393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今年他们打算给成人学生提供更多的名额</w:t>
      </w:r>
    </w:p>
    <w:p w14:paraId="43D48DAC" w14:textId="5FC10182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project is being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allocated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more resources.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这个项目正获得更多的资源。</w:t>
      </w:r>
    </w:p>
    <w:p w14:paraId="4C4BDF18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manipulate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[m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pjule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t] </w:t>
      </w:r>
    </w:p>
    <w:p w14:paraId="15BA6CDE" w14:textId="36734F80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vt.</w:t>
      </w:r>
      <w:r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 (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暗中）控制，操纵，影响；</w:t>
      </w:r>
    </w:p>
    <w:p w14:paraId="16CE71D6" w14:textId="787FE5C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She uses her charm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manipulate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people.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她利用自身的魅力来摆布别人。</w:t>
      </w:r>
    </w:p>
    <w:p w14:paraId="06A10E9F" w14:textId="6BBAA3E8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（熟练地）操作，使用；</w:t>
      </w:r>
    </w:p>
    <w:p w14:paraId="08F1E7E0" w14:textId="7D76A46D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Computers are very efficient at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manipulating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information.</w:t>
      </w:r>
    </w:p>
    <w:p w14:paraId="43593AA4" w14:textId="3EA51449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计算机在处理信息方面效率极高。</w:t>
      </w:r>
    </w:p>
    <w:p w14:paraId="512B7D3E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escalate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esk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le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t] </w:t>
      </w:r>
    </w:p>
    <w:p w14:paraId="0C70A14C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v.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（使）逐步扩大，不断恶化，加剧；</w:t>
      </w:r>
    </w:p>
    <w:p w14:paraId="57E8980E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escalating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costs of health care.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逐渐增加的医疗费用。</w:t>
      </w:r>
    </w:p>
    <w:p w14:paraId="111E3AD0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We do not want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escalate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war.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我们不想让战争升级。</w:t>
      </w:r>
    </w:p>
    <w:p w14:paraId="4FC2FC5A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staple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ste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pl]</w:t>
      </w:r>
    </w:p>
    <w:p w14:paraId="0657EAC8" w14:textId="0880EE8D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 vt. 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装订，用订书钉装订；</w:t>
      </w:r>
    </w:p>
    <w:p w14:paraId="75D6A53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Staple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invoice and the receipt together.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把发货清单和发票订在一起。</w:t>
      </w:r>
    </w:p>
    <w:p w14:paraId="468D0F6A" w14:textId="26C902E6" w:rsidR="00490539" w:rsidRPr="00490539" w:rsidRDefault="00C11956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n. </w:t>
      </w:r>
      <w:r w:rsidR="00490539"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主食，基本食物；主要产品，支柱产业；</w:t>
      </w:r>
    </w:p>
    <w:p w14:paraId="2C9526A8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Beans are a </w:t>
      </w:r>
      <w:r w:rsidRPr="00490539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staple 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of the Chinese diet.</w:t>
      </w:r>
    </w:p>
    <w:p w14:paraId="0BD2D3D2" w14:textId="77777777" w:rsidR="00C11956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Rubber became the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staple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of the Malayan economy. </w:t>
      </w:r>
    </w:p>
    <w:p w14:paraId="70F8CA01" w14:textId="3214CEB8" w:rsidR="00490539" w:rsidRPr="00490539" w:rsidRDefault="00C11956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lastRenderedPageBreak/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橡胶成了马来亚经济的支柱产品。</w:t>
      </w:r>
    </w:p>
    <w:p w14:paraId="136A7370" w14:textId="4510E783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adj.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主要的，基本的，重要的；</w:t>
      </w:r>
      <w:r w:rsidR="00C11956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n. </w:t>
      </w:r>
      <w:r w:rsidR="00C11956"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订书钉，</w:t>
      </w:r>
      <w:r w:rsidR="00C11956"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U</w:t>
      </w:r>
      <w:r w:rsidR="00C11956"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形钉；</w:t>
      </w:r>
    </w:p>
    <w:p w14:paraId="75DB58E4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staple crop is rice.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主要农作物为水稻。</w:t>
      </w:r>
    </w:p>
    <w:p w14:paraId="7AEE0E6C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amend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mend]</w:t>
      </w:r>
    </w:p>
    <w:p w14:paraId="19AC3F25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vt. 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修正，修订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(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法律文件、声明等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</w:p>
    <w:p w14:paraId="7FFF364B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After the people voted, the Constitution agreed to be </w:t>
      </w:r>
      <w:r w:rsidRPr="00490539">
        <w:rPr>
          <w:rFonts w:ascii="Arial" w:eastAsia="微软雅黑" w:hAnsi="Arial" w:cs="宋体"/>
          <w:color w:val="FF0000"/>
          <w:kern w:val="0"/>
          <w:sz w:val="28"/>
          <w:szCs w:val="21"/>
        </w:rPr>
        <w:t>amended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.</w:t>
      </w:r>
    </w:p>
    <w:p w14:paraId="7CD2E2DD" w14:textId="7F8A89AA" w:rsidR="00490539" w:rsidRPr="00490539" w:rsidRDefault="00C11956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经过人民投票，宪法同意被修改。</w:t>
      </w:r>
    </w:p>
    <w:p w14:paraId="41562FCC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assert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s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ɜː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t]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</w:t>
      </w:r>
    </w:p>
    <w:p w14:paraId="22747429" w14:textId="1A694883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v. </w:t>
      </w:r>
      <w:r w:rsidR="00C11956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C11956"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明确肯定，断言；</w:t>
      </w:r>
    </w:p>
    <w:p w14:paraId="68991492" w14:textId="69A71FCF" w:rsid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She continued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assert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that she was innocent.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她仍然坚称自己无辜。</w:t>
      </w:r>
    </w:p>
    <w:p w14:paraId="4B7C2E2D" w14:textId="7604565A" w:rsidR="00C11956" w:rsidRPr="00490539" w:rsidRDefault="00C11956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坚持自己的主张，表现坚定；</w:t>
      </w:r>
    </w:p>
    <w:p w14:paraId="53B71069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He's speaking up and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asserting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himself confidently. </w:t>
      </w:r>
    </w:p>
    <w:p w14:paraId="6278D5AB" w14:textId="540F90FF" w:rsid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他明确表态，信心十足地阐述自己的观点。</w:t>
      </w:r>
    </w:p>
    <w:p w14:paraId="743A6472" w14:textId="7F2C5322" w:rsidR="00C11956" w:rsidRP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Arial" w:hint="eastAsia"/>
          <w:color w:val="1108FA"/>
          <w:kern w:val="0"/>
          <w:sz w:val="28"/>
          <w:szCs w:val="21"/>
        </w:rPr>
      </w:pPr>
      <w:r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③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维护权利（权威）；</w:t>
      </w:r>
    </w:p>
    <w:p w14:paraId="7FC0F7B0" w14:textId="77777777" w:rsid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. to </w:t>
      </w:r>
      <w:r w:rsidRPr="00D46687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assert </w:t>
      </w: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your independence/rights. 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维护独立</w:t>
      </w: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/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权利</w:t>
      </w:r>
    </w:p>
    <w:p w14:paraId="5E10231C" w14:textId="77777777" w:rsid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e</w:t>
      </w: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g. I was determined to </w:t>
      </w:r>
      <w:r w:rsidRPr="00D46687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assert </w:t>
      </w: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my authority from the beginning. </w:t>
      </w:r>
    </w:p>
    <w:p w14:paraId="4EF4CC32" w14:textId="2C1FCE8D" w:rsidR="00C11956" w:rsidRPr="00490539" w:rsidRDefault="00C11956" w:rsidP="00C11956">
      <w:pPr>
        <w:widowControl/>
        <w:spacing w:line="460" w:lineRule="exact"/>
        <w:jc w:val="left"/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我决心一开始就维护我的权威。</w:t>
      </w:r>
    </w:p>
    <w:p w14:paraId="05EA92F4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constrain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[k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stre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n]</w:t>
      </w:r>
    </w:p>
    <w:p w14:paraId="13144D72" w14:textId="184D9850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vt. </w:t>
      </w:r>
      <w:r w:rsidR="00C11956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C11956"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强迫，强制，迫使；</w:t>
      </w:r>
    </w:p>
    <w:p w14:paraId="0CEBC7B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evidence was so compelling that he felt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constrained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to accept it.</w:t>
      </w:r>
    </w:p>
    <w:p w14:paraId="06AF3E46" w14:textId="0BF4AFF1" w:rsid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证据是那样的令人折服，他觉得不得不接受。</w:t>
      </w:r>
    </w:p>
    <w:p w14:paraId="63CB02E3" w14:textId="546A2235" w:rsidR="00C11956" w:rsidRPr="00490539" w:rsidRDefault="00C11956" w:rsidP="00C11956">
      <w:pPr>
        <w:widowControl/>
        <w:spacing w:line="460" w:lineRule="exact"/>
        <w:jc w:val="left"/>
        <w:rPr>
          <w:rFonts w:ascii="Arial" w:eastAsia="微软雅黑" w:hAnsi="Arial" w:cs="Arial" w:hint="eastAsia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宋体"/>
          <w:color w:val="1108FA"/>
          <w:kern w:val="0"/>
          <w:sz w:val="28"/>
          <w:szCs w:val="21"/>
        </w:rPr>
        <w:t>限制，限定，约束；</w:t>
      </w:r>
    </w:p>
    <w:p w14:paraId="3FA5605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Research has been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constrained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a lack of funds.</w:t>
      </w:r>
    </w:p>
    <w:p w14:paraId="466E94DE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研究工作因经费不足而受限制。</w:t>
      </w:r>
    </w:p>
    <w:p w14:paraId="1B51F49F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endorse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32"/>
          <w:szCs w:val="22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d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ɔː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s]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</w:t>
      </w:r>
    </w:p>
    <w:p w14:paraId="322247C9" w14:textId="67610DBD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vt. </w:t>
      </w:r>
      <w:r w:rsidR="00C11956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（公开）赞同，支持，认可；</w:t>
      </w:r>
    </w:p>
    <w:p w14:paraId="6828C38F" w14:textId="1158FA68" w:rsid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wholeheartedly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endorse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his remarks.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我真诚地赞同他的话。</w:t>
      </w:r>
    </w:p>
    <w:p w14:paraId="1D8B2D18" w14:textId="19A83746" w:rsidR="00C11956" w:rsidRPr="00490539" w:rsidRDefault="00C11956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宣传，代言；</w:t>
      </w:r>
    </w:p>
    <w:p w14:paraId="7EE3211C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twins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endorsed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a line of household cleaning products.</w:t>
      </w:r>
    </w:p>
    <w:p w14:paraId="1F8D8B4B" w14:textId="77777777" w:rsidR="00C11956" w:rsidRDefault="00490539" w:rsidP="00C11956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那对双胞胎为一系列家用清洁产品做广告。</w:t>
      </w:r>
    </w:p>
    <w:p w14:paraId="466F46A8" w14:textId="14258933" w:rsidR="00C11956" w:rsidRDefault="00C11956" w:rsidP="00C11956">
      <w:pPr>
        <w:widowControl/>
        <w:spacing w:line="460" w:lineRule="exact"/>
        <w:jc w:val="left"/>
        <w:rPr>
          <w:rFonts w:ascii="Arial" w:eastAsia="微软雅黑" w:hAnsi="Arial" w:cs="Arial"/>
          <w:color w:val="1108FA"/>
          <w:kern w:val="0"/>
          <w:sz w:val="28"/>
          <w:szCs w:val="21"/>
        </w:rPr>
      </w:pPr>
      <w:r w:rsidRPr="00C11956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③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签名，背书；</w:t>
      </w:r>
    </w:p>
    <w:p w14:paraId="7F0D31E8" w14:textId="0FD5B2EB" w:rsidR="00C11956" w:rsidRPr="00490539" w:rsidRDefault="00C11956" w:rsidP="00C11956">
      <w:pPr>
        <w:widowControl/>
        <w:spacing w:line="460" w:lineRule="exact"/>
        <w:jc w:val="left"/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</w:pPr>
      <w:r w:rsidRPr="00C11956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lastRenderedPageBreak/>
        <w:t>e</w:t>
      </w:r>
      <w:r w:rsidRPr="00C11956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g. Please </w:t>
      </w:r>
      <w:r w:rsidRPr="00D46687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endorse </w:t>
      </w:r>
      <w:r w:rsidRPr="00C11956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cheque on the back.</w:t>
      </w:r>
      <w:r w:rsidRPr="00C11956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 xml:space="preserve"> </w:t>
      </w:r>
      <w:r w:rsidRPr="00C11956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请在支票的反面背书。</w:t>
      </w:r>
    </w:p>
    <w:p w14:paraId="691FAE29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frustrate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[fr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ʌˈ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stre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t] </w:t>
      </w:r>
    </w:p>
    <w:p w14:paraId="7F693BB3" w14:textId="475A472B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v.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使懊丧，使沮丧；</w:t>
      </w:r>
    </w:p>
    <w:p w14:paraId="032435F2" w14:textId="4270BF27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What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frustrates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him is that there's too little money to spend on the project.</w:t>
      </w:r>
    </w:p>
    <w:p w14:paraId="1F363864" w14:textId="27B48882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1108FA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使他懊恼的是，可用于这个项目的资金太少。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br/>
      </w: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阻止，防止，挫败；</w:t>
      </w:r>
    </w:p>
    <w:p w14:paraId="65A4BE64" w14:textId="5456107F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rescue attempt was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frustrated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bad weather.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拯救行动因天气恶劣受阻。</w:t>
      </w:r>
    </w:p>
    <w:p w14:paraId="7C28EDD9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insure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ˈʃʊə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(r)] </w:t>
      </w:r>
    </w:p>
    <w:p w14:paraId="493990C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投保，给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…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保险；接受投保，承保；</w:t>
      </w:r>
    </w:p>
    <w:p w14:paraId="4073C7FB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painting is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insured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for $1 million.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这幅油画投了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100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万元的保险。</w:t>
      </w:r>
    </w:p>
    <w:p w14:paraId="34CBD009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company will refuse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insure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a property that does not have window locks.</w:t>
      </w:r>
    </w:p>
    <w:p w14:paraId="09F8B9AC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保险公司将会拒绝为没有窗锁的房产提供保险。</w:t>
      </w:r>
    </w:p>
    <w:p w14:paraId="25F7AB24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monopolize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[m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ɒ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p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la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z] </w:t>
      </w:r>
    </w:p>
    <w:p w14:paraId="296D4BA3" w14:textId="35240975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>v.</w:t>
      </w:r>
      <w:r w:rsidRPr="00490539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6418B0"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垄断，包办；</w:t>
      </w:r>
    </w:p>
    <w:p w14:paraId="2941DC11" w14:textId="3B9FC1EA" w:rsidR="00490539" w:rsidRPr="006418B0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D46687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hey are virtually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monopolizing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market.</w:t>
      </w:r>
      <w:r w:rsidR="00D46687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他们几乎垄断了整个市场。</w:t>
      </w:r>
    </w:p>
    <w:p w14:paraId="7EC2D920" w14:textId="14109E95" w:rsidR="006418B0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占去（某人时间或注意力），独占，霸占；</w:t>
      </w:r>
    </w:p>
    <w:p w14:paraId="5EA437B7" w14:textId="641C45F8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He would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monopolize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her totally, to the exclusion of her brothers and sisters.</w:t>
      </w:r>
    </w:p>
    <w:p w14:paraId="5CFA4284" w14:textId="2BB52FC2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他会完全占据她的时间，一点儿都不留给她的兄弟姐妹们。</w:t>
      </w:r>
    </w:p>
    <w:p w14:paraId="07D6B665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overwhelm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ˌəʊ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v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welm] </w:t>
      </w:r>
    </w:p>
    <w:p w14:paraId="531FFE82" w14:textId="1C9095CB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v.</w:t>
      </w:r>
      <w:r w:rsidR="006418B0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（感情或感觉）充溢，难以禁受，压垮，使应接不暇；</w:t>
      </w:r>
    </w:p>
    <w:p w14:paraId="2639168D" w14:textId="0526844F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She was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overwhelmed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feelings of guilt.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她感到愧疚难当。</w:t>
      </w:r>
    </w:p>
    <w:p w14:paraId="0E3C0BBA" w14:textId="19DD5CF4" w:rsidR="00490539" w:rsidRPr="006418B0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We were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overwhelmed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requests for information.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问讯使我们应接不暇。</w:t>
      </w:r>
    </w:p>
    <w:p w14:paraId="38B9E70A" w14:textId="3493960B" w:rsidR="006418B0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压倒，击败，征服；</w:t>
      </w:r>
    </w:p>
    <w:p w14:paraId="37DE45A2" w14:textId="0299BA7C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army was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overwhelmed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the rebels.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军队被叛乱者完全击败了。</w:t>
      </w:r>
    </w:p>
    <w:p w14:paraId="65221B3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prioritize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[pra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ɪˈɒ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r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ta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z] </w:t>
      </w:r>
    </w:p>
    <w:p w14:paraId="687ACBC5" w14:textId="2C976CE8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v.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6418B0"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按重要性排列，划分优先顺序；</w:t>
      </w:r>
    </w:p>
    <w:p w14:paraId="49E826A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You should make a list of all the jobs you have to do and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prioritize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them.</w:t>
      </w:r>
    </w:p>
    <w:p w14:paraId="253E8544" w14:textId="6A8B37F3" w:rsidR="006418B0" w:rsidRDefault="006418B0" w:rsidP="006418B0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你应该把所有必须做的事都列出来，并按轻重缓急排个顺序。</w:t>
      </w:r>
    </w:p>
    <w:p w14:paraId="573871C4" w14:textId="5E5CB2A6" w:rsidR="006418B0" w:rsidRPr="00490539" w:rsidRDefault="006418B0" w:rsidP="006418B0">
      <w:pPr>
        <w:widowControl/>
        <w:spacing w:line="460" w:lineRule="exact"/>
        <w:jc w:val="left"/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优先处理；</w:t>
      </w:r>
    </w:p>
    <w:p w14:paraId="5560B481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organization was formed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prioritize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needs of older people.</w:t>
      </w:r>
    </w:p>
    <w:p w14:paraId="79F989EF" w14:textId="77777777" w:rsidR="00490539" w:rsidRPr="00490539" w:rsidRDefault="00490539" w:rsidP="00490539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这个机构是为优先满足老年人的需要而成立的。</w:t>
      </w:r>
    </w:p>
    <w:p w14:paraId="752D8431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lastRenderedPageBreak/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sneak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[sni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ː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k] </w:t>
      </w:r>
    </w:p>
    <w:p w14:paraId="6E353B11" w14:textId="022125CE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v.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偷偷地走，溜；偷偷地做，偷带，偷拿，偷走；</w:t>
      </w:r>
    </w:p>
    <w:p w14:paraId="0B27F157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sneak up (on sb/sth)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偷偷走近</w:t>
      </w:r>
    </w:p>
    <w:p w14:paraId="07B9715B" w14:textId="77777777" w:rsidR="006418B0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sneaked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up on his sister and shouted ‘Boo!’. </w:t>
      </w:r>
    </w:p>
    <w:p w14:paraId="16625B51" w14:textId="703E6495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他偷偷溜到妹妹身边，然后大喊一声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“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嘿！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”</w:t>
      </w:r>
    </w:p>
    <w:p w14:paraId="7E5DA2E8" w14:textId="77777777" w:rsidR="006418B0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sneaked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 cake when they were out of the room. </w:t>
      </w:r>
    </w:p>
    <w:p w14:paraId="5655FB8E" w14:textId="693F981D" w:rsid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趁他们不在屋里，我偷偷拿了一块蛋糕。</w:t>
      </w:r>
    </w:p>
    <w:p w14:paraId="312C4306" w14:textId="3BECD8B8" w:rsidR="006418B0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000000" w:themeColor="text1"/>
          <w:kern w:val="0"/>
          <w:sz w:val="28"/>
          <w:szCs w:val="21"/>
        </w:rPr>
        <w:t>②</w:t>
      </w:r>
      <w:r w:rsidRPr="006418B0">
        <w:rPr>
          <w:rFonts w:ascii="Cambria Math" w:eastAsia="微软雅黑" w:hAnsi="Cambria Math" w:cs="Cambria Math"/>
          <w:color w:val="000000" w:themeColor="text1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儿童向成人）打小报告，告状；</w:t>
      </w:r>
    </w:p>
    <w:p w14:paraId="3BA05B37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suspend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[s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spend] </w:t>
      </w:r>
    </w:p>
    <w:p w14:paraId="11D824A6" w14:textId="5CBC5F93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vt.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 </w:t>
      </w:r>
      <w:r w:rsidR="006418B0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6418B0"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悬，挂，吊；</w:t>
      </w:r>
    </w:p>
    <w:p w14:paraId="7FE812ED" w14:textId="53A6425D" w:rsid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 lamp was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suspended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from the ceiling.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一盏吊灯悬在天花板上。</w:t>
      </w:r>
    </w:p>
    <w:p w14:paraId="2C4CC87F" w14:textId="208C134F" w:rsidR="006418B0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暂停，中止，使暂停发挥作用（或使用等）；</w:t>
      </w:r>
    </w:p>
    <w:p w14:paraId="052AF7D3" w14:textId="219724E9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Production has been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suspended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while safety checks are carried out.</w:t>
      </w:r>
    </w:p>
    <w:p w14:paraId="5C721884" w14:textId="3E6FC4B4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在进行安全检查期间生产暂停。</w:t>
      </w:r>
    </w:p>
    <w:p w14:paraId="265FDF1A" w14:textId="7FA9C393" w:rsidR="006418B0" w:rsidRPr="006418B0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③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延缓，暂缓，推迟；</w:t>
      </w:r>
    </w:p>
    <w:p w14:paraId="20236901" w14:textId="63AD0013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introduction of the new system has been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suspended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until next year.</w:t>
      </w:r>
    </w:p>
    <w:p w14:paraId="0980182B" w14:textId="40884FE9" w:rsid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新制度推迟到明年再行实施。</w:t>
      </w:r>
    </w:p>
    <w:p w14:paraId="486E7815" w14:textId="5101A0AF" w:rsidR="006418B0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④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使暂时停职（或停学等）；</w:t>
      </w:r>
    </w:p>
    <w:p w14:paraId="122BE411" w14:textId="00D9BA22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police officer was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suspended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while the complaint was investigated.</w:t>
      </w:r>
    </w:p>
    <w:p w14:paraId="38D92DBA" w14:textId="3BC65476" w:rsidR="00490539" w:rsidRPr="00490539" w:rsidRDefault="006418B0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投诉调查期间，这位警员被暂停职务。</w:t>
      </w:r>
    </w:p>
    <w:p w14:paraId="7EBC1255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sweep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[swi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ː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p]</w:t>
      </w:r>
    </w:p>
    <w:p w14:paraId="101837F3" w14:textId="0D28D8C1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v. </w:t>
      </w:r>
      <w:r w:rsidR="00291192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291192"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打扫，清理，清除；</w:t>
      </w:r>
    </w:p>
    <w:p w14:paraId="537D2F51" w14:textId="51DA4BBD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She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swept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crumbs into the wastebasket.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她把面包屑扫进废纸篓里。</w:t>
      </w:r>
    </w:p>
    <w:p w14:paraId="048D27F2" w14:textId="486642F3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吹走，带走</w:t>
      </w:r>
    </w:p>
    <w:p w14:paraId="233F3BB7" w14:textId="76D4565C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She let herself be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swept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along by the crowd.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她任由自己被人流挟裹着前行。</w:t>
      </w:r>
    </w:p>
    <w:p w14:paraId="4BE2AD01" w14:textId="4FB2F30A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6418B0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③</w:t>
      </w:r>
      <w:r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 (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风，雪，火等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)</w:t>
      </w:r>
      <w:r w:rsidR="00490539"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吹过，掠过，横扫，席卷；（感情）突然袭来；</w:t>
      </w:r>
    </w:p>
    <w:p w14:paraId="5C588A64" w14:textId="248ABB2E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Strong winds regularly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sweep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islands.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这些岛屿上经常刮大风。</w:t>
      </w:r>
    </w:p>
    <w:p w14:paraId="6EE0F2AF" w14:textId="39999CDA" w:rsid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Memories came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sweeping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back.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往事倏地重又浮现在脑海中。</w:t>
      </w:r>
    </w:p>
    <w:p w14:paraId="425C3519" w14:textId="7ED4198B" w:rsidR="00291192" w:rsidRPr="00490539" w:rsidRDefault="00291192" w:rsidP="00291192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④</w:t>
      </w:r>
      <w:r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（目光）扫视，掠过，搜索；</w:t>
      </w:r>
    </w:p>
    <w:p w14:paraId="552332AF" w14:textId="5A3C7829" w:rsidR="00291192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His eyes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swept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around the room.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他的目光把房间扫视了一遍。</w:t>
      </w:r>
    </w:p>
    <w:p w14:paraId="46CB074E" w14:textId="29E4D29F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291192">
        <w:rPr>
          <w:rFonts w:ascii="Cambria Math" w:eastAsia="微软雅黑" w:hAnsi="Cambria Math" w:cs="Cambria Math"/>
          <w:color w:val="000000" w:themeColor="text1"/>
          <w:kern w:val="0"/>
          <w:sz w:val="28"/>
          <w:szCs w:val="21"/>
        </w:rPr>
        <w:t>⑤</w:t>
      </w:r>
      <w:r>
        <w:rPr>
          <w:rFonts w:ascii="Cambria Math" w:eastAsia="微软雅黑" w:hAnsi="Cambria Math" w:cs="Cambria Math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步态轻盈地走，大模大样地走；</w:t>
      </w:r>
    </w:p>
    <w:p w14:paraId="75E40C2E" w14:textId="1DE01C65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lastRenderedPageBreak/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Without another word she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swept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out of the room.</w:t>
      </w:r>
    </w:p>
    <w:p w14:paraId="595692F0" w14:textId="4A70F19B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她再没说话，大模大样地走出房间。</w:t>
      </w:r>
    </w:p>
    <w:p w14:paraId="694FDF4C" w14:textId="027D5E10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sweep sb along/away  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使某人醉心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，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驱使某人专注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；</w:t>
      </w:r>
    </w:p>
    <w:p w14:paraId="383645D8" w14:textId="4516E1AE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sweep sth↔aside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对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…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置之不理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，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不理会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，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全然无视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；</w:t>
      </w:r>
    </w:p>
    <w:p w14:paraId="15224424" w14:textId="19DCB54B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sweep sth↔away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消灭，彻底消除，完全打消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；</w:t>
      </w:r>
    </w:p>
    <w:p w14:paraId="5E9CD64B" w14:textId="4323B2FF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sweep sth↔out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打扫干净，清扫干净（房间等）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；</w:t>
      </w:r>
    </w:p>
    <w:p w14:paraId="41D5E472" w14:textId="4B96B5AE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sweep the board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（在比赛中）囊括所有奖项</w:t>
      </w:r>
      <w:r w:rsidR="00291192" w:rsidRPr="00291192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；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</w:p>
    <w:p w14:paraId="45A9C427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sweep sb off their feet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使某人立刻迷上自己，使某人对自己一见倾心；</w:t>
      </w:r>
    </w:p>
    <w:p w14:paraId="1CD6E4BC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sweep (sb) to power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（使某人）以压倒性优势在选举中获胜</w:t>
      </w:r>
    </w:p>
    <w:p w14:paraId="7B11CE98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sweep to victory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轻易赢得（竞赛）</w:t>
      </w:r>
    </w:p>
    <w:p w14:paraId="752F964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underline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ˌʌ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nd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la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 xml:space="preserve">n] </w:t>
      </w:r>
    </w:p>
    <w:p w14:paraId="3DA5F631" w14:textId="4F5A13C5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v. </w:t>
      </w:r>
      <w:r w:rsidR="00291192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在（词语等下）画线，画底线标出；</w:t>
      </w:r>
    </w:p>
    <w:p w14:paraId="69CCCB51" w14:textId="3FA8EB77" w:rsidR="00490539" w:rsidRPr="00291192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Underline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following that apply to you.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在符合自身情况的项下画线。</w:t>
      </w:r>
    </w:p>
    <w:p w14:paraId="41CA6DE1" w14:textId="0DE62F14" w:rsidR="00291192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强调，突现；</w:t>
      </w:r>
    </w:p>
    <w:p w14:paraId="70A0C5B4" w14:textId="52F111FD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report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underlines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importance of pre-school education.</w:t>
      </w:r>
    </w:p>
    <w:p w14:paraId="62CD7E14" w14:textId="054BF5B3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这份报告强调学前教育的重要性。</w:t>
      </w:r>
    </w:p>
    <w:p w14:paraId="006AB07E" w14:textId="10A26BD6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="00291192" w:rsidRPr="002911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underlying</w:t>
      </w:r>
      <w:r w:rsidR="00291192" w:rsidRPr="00291192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adj.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根本的，潜在的，隐含的；</w:t>
      </w:r>
    </w:p>
    <w:p w14:paraId="1801827B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imitate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m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te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t]</w:t>
      </w:r>
    </w:p>
    <w:p w14:paraId="0CF75EB6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模拟；模仿，仿效；</w:t>
      </w:r>
    </w:p>
    <w:p w14:paraId="08F929AD" w14:textId="087FA4AA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No computer can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imitate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complex functions of the human brain.</w:t>
      </w:r>
    </w:p>
    <w:p w14:paraId="59C07A7F" w14:textId="23DCB7F2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任何计算机都无法模拟人脑的复杂功能。</w:t>
      </w:r>
    </w:p>
    <w:p w14:paraId="48283583" w14:textId="1F8473D3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She knew that the girls used to </w:t>
      </w:r>
      <w:r w:rsidR="00490539"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imitate </w:t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her and laugh at her behind her back.</w:t>
      </w:r>
    </w:p>
    <w:p w14:paraId="4999BCCE" w14:textId="375C32C1" w:rsidR="00490539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90539"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她知道那些女孩子过去常在背地里模仿她、嘲笑她。</w:t>
      </w:r>
    </w:p>
    <w:p w14:paraId="29ECF8FD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 xml:space="preserve">▲ </w:t>
      </w:r>
      <w:r w:rsidRPr="00490539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convince</w:t>
      </w:r>
      <w:r w:rsidRPr="00490539">
        <w:rPr>
          <w:rFonts w:ascii="Arial" w:eastAsia="微软雅黑" w:hAnsi="Arial" w:cs="宋体"/>
          <w:b/>
          <w:bCs/>
          <w:color w:val="808080" w:themeColor="background1" w:themeShade="80"/>
          <w:kern w:val="0"/>
          <w:sz w:val="32"/>
          <w:szCs w:val="28"/>
        </w:rPr>
        <w:t xml:space="preserve"> 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[k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ə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ˈ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v</w:t>
      </w:r>
      <w:r w:rsidRPr="00490539">
        <w:rPr>
          <w:rFonts w:ascii="Arial" w:eastAsia="微软雅黑" w:hAnsi="Arial" w:cs="Times New Roman"/>
          <w:color w:val="808080" w:themeColor="background1" w:themeShade="80"/>
          <w:kern w:val="0"/>
          <w:sz w:val="28"/>
          <w:szCs w:val="21"/>
        </w:rPr>
        <w:t>ɪ</w:t>
      </w:r>
      <w:r w:rsidRPr="00490539">
        <w:rPr>
          <w:rFonts w:ascii="Arial" w:eastAsia="微软雅黑" w:hAnsi="Arial" w:cs="宋体"/>
          <w:color w:val="808080" w:themeColor="background1" w:themeShade="80"/>
          <w:kern w:val="0"/>
          <w:sz w:val="28"/>
          <w:szCs w:val="21"/>
        </w:rPr>
        <w:t>ns]</w:t>
      </w:r>
    </w:p>
    <w:p w14:paraId="0318C6B3" w14:textId="74FCC450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v. </w:t>
      </w:r>
      <w:r w:rsidR="00291192"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①</w:t>
      </w:r>
      <w:r w:rsidR="00291192"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使确信，使相信，使信服；</w:t>
      </w:r>
    </w:p>
    <w:p w14:paraId="688B6AC3" w14:textId="200424C1" w:rsid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I'd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convinced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myself (that) I was right.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我确信自己是正确的。</w:t>
      </w:r>
    </w:p>
    <w:p w14:paraId="5A02C4F9" w14:textId="61030011" w:rsidR="00291192" w:rsidRPr="00490539" w:rsidRDefault="00291192" w:rsidP="00490539">
      <w:pPr>
        <w:widowControl/>
        <w:spacing w:line="460" w:lineRule="exact"/>
        <w:jc w:val="left"/>
        <w:rPr>
          <w:rFonts w:ascii="Arial" w:eastAsia="微软雅黑" w:hAnsi="Arial" w:cs="宋体" w:hint="eastAsia"/>
          <w:color w:val="1108FA"/>
          <w:kern w:val="0"/>
          <w:sz w:val="28"/>
          <w:szCs w:val="21"/>
        </w:rPr>
      </w:pPr>
      <w:r w:rsidRPr="00490539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>②</w:t>
      </w:r>
      <w:r w:rsidRPr="00291192">
        <w:rPr>
          <w:rFonts w:ascii="Cambria Math" w:eastAsia="微软雅黑" w:hAnsi="Cambria Math" w:cs="Cambria Math"/>
          <w:color w:val="1108FA"/>
          <w:kern w:val="0"/>
          <w:sz w:val="28"/>
          <w:szCs w:val="21"/>
        </w:rPr>
        <w:t xml:space="preserve"> </w:t>
      </w:r>
      <w:r w:rsidRPr="00490539">
        <w:rPr>
          <w:rFonts w:ascii="Arial" w:eastAsia="微软雅黑" w:hAnsi="Arial" w:cs="Arial"/>
          <w:color w:val="1108FA"/>
          <w:kern w:val="0"/>
          <w:sz w:val="28"/>
          <w:szCs w:val="21"/>
        </w:rPr>
        <w:t>说服，劝说（某人做某事）；</w:t>
      </w:r>
    </w:p>
    <w:p w14:paraId="478B9B5A" w14:textId="77777777" w:rsidR="00490539" w:rsidRPr="00490539" w:rsidRDefault="0049053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I've been trying to </w:t>
      </w:r>
      <w:r w:rsidRPr="00490539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convince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him to see a doctor. </w:t>
      </w:r>
      <w:r w:rsidRPr="00490539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我一直劝他去看病。</w:t>
      </w:r>
    </w:p>
    <w:p w14:paraId="03C39AAF" w14:textId="473E3000" w:rsidR="00105009" w:rsidRPr="00490539" w:rsidRDefault="00105009" w:rsidP="00490539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sectPr w:rsidR="00105009" w:rsidRPr="00490539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A71C8" w14:textId="77777777" w:rsidR="00FA57EC" w:rsidRDefault="00FA57EC" w:rsidP="002275F7">
      <w:r>
        <w:separator/>
      </w:r>
    </w:p>
  </w:endnote>
  <w:endnote w:type="continuationSeparator" w:id="0">
    <w:p w14:paraId="34A018EE" w14:textId="77777777" w:rsidR="00FA57EC" w:rsidRDefault="00FA57E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F9968" w14:textId="77777777" w:rsidR="00FA57EC" w:rsidRDefault="00FA57EC" w:rsidP="002275F7">
      <w:r>
        <w:separator/>
      </w:r>
    </w:p>
  </w:footnote>
  <w:footnote w:type="continuationSeparator" w:id="0">
    <w:p w14:paraId="03D04C1B" w14:textId="77777777" w:rsidR="00FA57EC" w:rsidRDefault="00FA57E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A57EC">
    <w:pPr>
      <w:pStyle w:val="a4"/>
    </w:pPr>
    <w:r>
      <w:rPr>
        <w:noProof/>
      </w:rPr>
      <w:pict w14:anchorId="51CFB3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A57EC">
    <w:pPr>
      <w:pStyle w:val="a4"/>
    </w:pPr>
    <w:r>
      <w:rPr>
        <w:noProof/>
      </w:rPr>
      <w:pict w14:anchorId="42E9C9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activeWritingStyle w:appName="MSWord" w:lang="en-US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3971"/>
    <w:rsid w:val="00077DAD"/>
    <w:rsid w:val="00097869"/>
    <w:rsid w:val="000B373A"/>
    <w:rsid w:val="000C74BB"/>
    <w:rsid w:val="000D4717"/>
    <w:rsid w:val="000F7F31"/>
    <w:rsid w:val="00105009"/>
    <w:rsid w:val="001A7D20"/>
    <w:rsid w:val="001D1EB0"/>
    <w:rsid w:val="001E10DE"/>
    <w:rsid w:val="001E64D9"/>
    <w:rsid w:val="002275F7"/>
    <w:rsid w:val="0026184E"/>
    <w:rsid w:val="00291192"/>
    <w:rsid w:val="002C0DF5"/>
    <w:rsid w:val="002C6E0A"/>
    <w:rsid w:val="002F3259"/>
    <w:rsid w:val="00325595"/>
    <w:rsid w:val="00326EE4"/>
    <w:rsid w:val="003E5513"/>
    <w:rsid w:val="004018EB"/>
    <w:rsid w:val="00404841"/>
    <w:rsid w:val="00490539"/>
    <w:rsid w:val="004B248B"/>
    <w:rsid w:val="0052153B"/>
    <w:rsid w:val="0056681A"/>
    <w:rsid w:val="005714D1"/>
    <w:rsid w:val="00581FA3"/>
    <w:rsid w:val="005D4623"/>
    <w:rsid w:val="006418B0"/>
    <w:rsid w:val="0064383C"/>
    <w:rsid w:val="006778C6"/>
    <w:rsid w:val="006D15A2"/>
    <w:rsid w:val="006D53C6"/>
    <w:rsid w:val="006E13D3"/>
    <w:rsid w:val="006E304E"/>
    <w:rsid w:val="0070080E"/>
    <w:rsid w:val="007124DC"/>
    <w:rsid w:val="00722127"/>
    <w:rsid w:val="00735B1C"/>
    <w:rsid w:val="00772BC1"/>
    <w:rsid w:val="007B7D7F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34847"/>
    <w:rsid w:val="00A3734F"/>
    <w:rsid w:val="00AB4A68"/>
    <w:rsid w:val="00B14836"/>
    <w:rsid w:val="00B159FA"/>
    <w:rsid w:val="00BB77E4"/>
    <w:rsid w:val="00C0351F"/>
    <w:rsid w:val="00C11956"/>
    <w:rsid w:val="00C14904"/>
    <w:rsid w:val="00C20590"/>
    <w:rsid w:val="00C35ECF"/>
    <w:rsid w:val="00C5519B"/>
    <w:rsid w:val="00C9528A"/>
    <w:rsid w:val="00CA69D7"/>
    <w:rsid w:val="00D46687"/>
    <w:rsid w:val="00D63633"/>
    <w:rsid w:val="00D87031"/>
    <w:rsid w:val="00DB0FAF"/>
    <w:rsid w:val="00DE17B4"/>
    <w:rsid w:val="00E02682"/>
    <w:rsid w:val="00E412BA"/>
    <w:rsid w:val="00E71644"/>
    <w:rsid w:val="00E92A1C"/>
    <w:rsid w:val="00E95FE1"/>
    <w:rsid w:val="00EA07D6"/>
    <w:rsid w:val="00F2601D"/>
    <w:rsid w:val="00F371B1"/>
    <w:rsid w:val="00F37318"/>
    <w:rsid w:val="00F63BA1"/>
    <w:rsid w:val="00F87DF9"/>
    <w:rsid w:val="00F938D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0</TotalTime>
  <Pages>6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2022-10-08T02:42:00Z</cp:lastPrinted>
  <dcterms:created xsi:type="dcterms:W3CDTF">2022-10-08T02:42:00Z</dcterms:created>
  <dcterms:modified xsi:type="dcterms:W3CDTF">2022-10-08T02:49:00Z</dcterms:modified>
</cp:coreProperties>
</file>