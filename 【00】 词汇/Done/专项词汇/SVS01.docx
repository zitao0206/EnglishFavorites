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6BFC" w14:textId="3A59F66C" w:rsidR="009C74BF" w:rsidRPr="00730E91" w:rsidRDefault="000C681F" w:rsidP="00FE352F">
      <w:pPr>
        <w:autoSpaceDE w:val="0"/>
        <w:autoSpaceDN w:val="0"/>
        <w:adjustRightInd w:val="0"/>
        <w:snapToGrid w:val="0"/>
        <w:spacing w:line="440" w:lineRule="exact"/>
        <w:ind w:firstLine="420"/>
        <w:jc w:val="center"/>
        <w:rPr>
          <w:rFonts w:ascii="微软雅黑" w:eastAsia="微软雅黑" w:hAnsi="微软雅黑" w:cs="AppleSystemUIFont"/>
          <w:b/>
          <w:bCs/>
          <w:color w:val="000000" w:themeColor="text1"/>
          <w:sz w:val="28"/>
          <w:szCs w:val="32"/>
        </w:rPr>
      </w:pPr>
      <w:bookmarkStart w:id="0" w:name="OLE_LINK119"/>
      <w:bookmarkStart w:id="1" w:name="OLE_LINK120"/>
      <w:r w:rsidRPr="00730E91">
        <w:rPr>
          <w:rFonts w:ascii="微软雅黑" w:eastAsia="微软雅黑" w:hAnsi="微软雅黑" w:cs="AppleSystemUIFont"/>
          <w:b/>
          <w:bCs/>
          <w:color w:val="000000" w:themeColor="text1"/>
          <w:sz w:val="28"/>
          <w:szCs w:val="32"/>
        </w:rPr>
        <w:t xml:space="preserve">Classification of </w:t>
      </w:r>
      <w:r w:rsidRPr="00730E91">
        <w:rPr>
          <w:rFonts w:ascii="微软雅黑" w:eastAsia="微软雅黑" w:hAnsi="微软雅黑" w:cs="AppleSystemUIFont" w:hint="eastAsia"/>
          <w:b/>
          <w:bCs/>
          <w:color w:val="000000" w:themeColor="text1"/>
          <w:sz w:val="28"/>
          <w:szCs w:val="32"/>
        </w:rPr>
        <w:t>V</w:t>
      </w:r>
      <w:r w:rsidRPr="00730E91">
        <w:rPr>
          <w:rFonts w:ascii="微软雅黑" w:eastAsia="微软雅黑" w:hAnsi="微软雅黑" w:cs="AppleSystemUIFont"/>
          <w:b/>
          <w:bCs/>
          <w:color w:val="000000" w:themeColor="text1"/>
          <w:sz w:val="28"/>
          <w:szCs w:val="32"/>
        </w:rPr>
        <w:t>ocabulary</w:t>
      </w:r>
    </w:p>
    <w:tbl>
      <w:tblPr>
        <w:tblStyle w:val="a3"/>
        <w:tblW w:w="11341" w:type="dxa"/>
        <w:tblInd w:w="-434" w:type="dxa"/>
        <w:tblLayout w:type="fixed"/>
        <w:tblLook w:val="04A0" w:firstRow="1" w:lastRow="0" w:firstColumn="1" w:lastColumn="0" w:noHBand="0" w:noVBand="1"/>
      </w:tblPr>
      <w:tblGrid>
        <w:gridCol w:w="5671"/>
        <w:gridCol w:w="5670"/>
      </w:tblGrid>
      <w:tr w:rsidR="00FE352F" w:rsidRPr="00730E91" w14:paraId="3D09F3B3" w14:textId="5550AD46" w:rsidTr="007F6A73">
        <w:trPr>
          <w:trHeight w:val="13032"/>
        </w:trPr>
        <w:tc>
          <w:tcPr>
            <w:tcW w:w="5671" w:type="dxa"/>
          </w:tcPr>
          <w:bookmarkEnd w:id="0"/>
          <w:bookmarkEnd w:id="1"/>
          <w:p w14:paraId="4E617AC6" w14:textId="77777777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Bold"/>
                <w:b/>
                <w:bCs/>
                <w:color w:val="176CAB"/>
                <w:sz w:val="28"/>
                <w:szCs w:val="28"/>
              </w:rPr>
            </w:pPr>
            <w:r w:rsidRPr="00730E91">
              <w:rPr>
                <w:rFonts w:ascii="微软雅黑" w:eastAsia="微软雅黑" w:hAnsi="微软雅黑" w:cs="AppleSystemUIFontBold"/>
                <w:b/>
                <w:bCs/>
                <w:color w:val="176CAB"/>
                <w:sz w:val="28"/>
                <w:szCs w:val="28"/>
              </w:rPr>
              <w:t>有能力的，足以胜任的</w:t>
            </w:r>
          </w:p>
          <w:p w14:paraId="0CAFDF6A" w14:textId="77777777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  <w:color w:val="000000" w:themeColor="text1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  <w:color w:val="000000" w:themeColor="text1"/>
              </w:rPr>
              <w:t>competent</w:t>
            </w:r>
            <w:r w:rsidRPr="00730E91">
              <w:rPr>
                <w:rFonts w:ascii="微软雅黑" w:eastAsia="微软雅黑" w:hAnsi="微软雅黑" w:cs="AppleSystemUIFont"/>
                <w:color w:val="000000" w:themeColor="text1"/>
              </w:rPr>
              <w:t xml:space="preserve"> adj. 有能力的，合格的，足以胜任的</w:t>
            </w:r>
          </w:p>
          <w:p w14:paraId="521AA50C" w14:textId="77777777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  <w:color w:val="000000" w:themeColor="text1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  <w:color w:val="000000" w:themeColor="text1"/>
              </w:rPr>
              <w:t>eligible</w:t>
            </w:r>
            <w:r w:rsidRPr="00730E91">
              <w:rPr>
                <w:rFonts w:ascii="微软雅黑" w:eastAsia="微软雅黑" w:hAnsi="微软雅黑" w:cs="AppleSystemUIFont"/>
                <w:color w:val="000000" w:themeColor="text1"/>
              </w:rPr>
              <w:t xml:space="preserve"> adj. 有资格的，合格的，具备条件的</w:t>
            </w:r>
          </w:p>
          <w:p w14:paraId="633A9865" w14:textId="77777777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  <w:color w:val="000000" w:themeColor="text1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  <w:color w:val="000000" w:themeColor="text1"/>
              </w:rPr>
              <w:t>qualified</w:t>
            </w:r>
            <w:r w:rsidRPr="00730E91">
              <w:rPr>
                <w:rFonts w:ascii="微软雅黑" w:eastAsia="微软雅黑" w:hAnsi="微软雅黑" w:cs="AppleSystemUIFont"/>
                <w:color w:val="000000" w:themeColor="text1"/>
              </w:rPr>
              <w:t xml:space="preserve"> adj. 有资格的，具备…的学历(或资历)</w:t>
            </w:r>
          </w:p>
          <w:p w14:paraId="59F54F21" w14:textId="77777777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  <w:color w:val="000000" w:themeColor="text1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  <w:color w:val="000000" w:themeColor="text1"/>
              </w:rPr>
              <w:t>equal</w:t>
            </w:r>
            <w:r w:rsidRPr="00730E91">
              <w:rPr>
                <w:rFonts w:ascii="微软雅黑" w:eastAsia="微软雅黑" w:hAnsi="微软雅黑" w:cs="AppleSystemUIFont"/>
                <w:color w:val="000000" w:themeColor="text1"/>
              </w:rPr>
              <w:t xml:space="preserve"> adj. 相当的，能胜任的，能应付的</w:t>
            </w:r>
          </w:p>
          <w:p w14:paraId="32E9892B" w14:textId="77777777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capable</w:t>
            </w:r>
            <w:r w:rsidRPr="00730E91">
              <w:rPr>
                <w:rFonts w:ascii="微软雅黑" w:eastAsia="微软雅黑" w:hAnsi="微软雅黑" w:cs="AppleSystemUIFont"/>
              </w:rPr>
              <w:t xml:space="preserve"> adj. 有能力，能力强的，足以胜任的</w:t>
            </w:r>
          </w:p>
          <w:p w14:paraId="44400AD7" w14:textId="77777777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Bold"/>
                <w:b/>
                <w:bCs/>
                <w:color w:val="176CAB"/>
                <w:sz w:val="28"/>
                <w:szCs w:val="28"/>
              </w:rPr>
            </w:pPr>
            <w:r w:rsidRPr="00730E91">
              <w:rPr>
                <w:rFonts w:ascii="微软雅黑" w:eastAsia="微软雅黑" w:hAnsi="微软雅黑" w:cs="AppleSystemUIFontBold"/>
                <w:b/>
                <w:bCs/>
                <w:color w:val="176CAB"/>
                <w:sz w:val="28"/>
                <w:szCs w:val="28"/>
              </w:rPr>
              <w:t>夸大，夸张，放大，高估等</w:t>
            </w:r>
          </w:p>
          <w:p w14:paraId="67ECBA3D" w14:textId="1FB7BDA9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 w:hint="eastAsia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boast</w:t>
            </w:r>
            <w:r w:rsidRPr="00730E91">
              <w:rPr>
                <w:rFonts w:ascii="微软雅黑" w:eastAsia="微软雅黑" w:hAnsi="微软雅黑" w:cs="AppleSystemUIFont"/>
              </w:rPr>
              <w:t xml:space="preserve"> v/n.自夸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自吹自擂</w:t>
            </w:r>
          </w:p>
          <w:p w14:paraId="7FB191B8" w14:textId="08BB0690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exaggerate</w:t>
            </w:r>
            <w:r w:rsidRPr="00730E91">
              <w:rPr>
                <w:rFonts w:ascii="微软雅黑" w:eastAsia="微软雅黑" w:hAnsi="微软雅黑" w:cs="AppleSystemUIFont"/>
              </w:rPr>
              <w:t xml:space="preserve"> v. 夸张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夸大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言过其实</w:t>
            </w:r>
          </w:p>
          <w:p w14:paraId="5A303EB2" w14:textId="77777777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overestimate</w:t>
            </w:r>
            <w:r w:rsidRPr="00730E91">
              <w:rPr>
                <w:rFonts w:ascii="微软雅黑" w:eastAsia="微软雅黑" w:hAnsi="微软雅黑" w:cs="AppleSystemUIFont"/>
              </w:rPr>
              <w:t xml:space="preserve"> v/n. 高估</w:t>
            </w:r>
          </w:p>
          <w:p w14:paraId="07E22070" w14:textId="6CD2A8E5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overstate</w:t>
            </w:r>
            <w:r w:rsidRPr="00730E91">
              <w:rPr>
                <w:rFonts w:ascii="微软雅黑" w:eastAsia="微软雅黑" w:hAnsi="微软雅黑" w:cs="AppleSystemUIFont"/>
              </w:rPr>
              <w:t xml:space="preserve"> v. 夸大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夸张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言过其实</w:t>
            </w:r>
          </w:p>
          <w:p w14:paraId="09032023" w14:textId="0257C3D6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magnify</w:t>
            </w:r>
            <w:r w:rsidRPr="00730E91">
              <w:rPr>
                <w:rFonts w:ascii="微软雅黑" w:eastAsia="微软雅黑" w:hAnsi="微软雅黑" w:cs="AppleSystemUIFont"/>
              </w:rPr>
              <w:t xml:space="preserve"> v. 放大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扩大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增强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夸大</w:t>
            </w:r>
          </w:p>
          <w:p w14:paraId="57F4A213" w14:textId="77777777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Bold"/>
                <w:b/>
                <w:bCs/>
                <w:color w:val="176CAB"/>
                <w:sz w:val="28"/>
                <w:szCs w:val="28"/>
              </w:rPr>
            </w:pPr>
            <w:r w:rsidRPr="00730E91">
              <w:rPr>
                <w:rFonts w:ascii="微软雅黑" w:eastAsia="微软雅黑" w:hAnsi="微软雅黑" w:cs="AppleSystemUIFontBold"/>
                <w:b/>
                <w:bCs/>
                <w:color w:val="176CAB"/>
                <w:sz w:val="28"/>
                <w:szCs w:val="28"/>
              </w:rPr>
              <w:t>分发，分配</w:t>
            </w:r>
          </w:p>
          <w:p w14:paraId="5EFA980E" w14:textId="439D1397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allocate</w:t>
            </w:r>
            <w:r w:rsidRPr="00730E91">
              <w:rPr>
                <w:rFonts w:ascii="微软雅黑" w:eastAsia="微软雅黑" w:hAnsi="微软雅黑" w:cs="AppleSystemUIFont"/>
              </w:rPr>
              <w:t xml:space="preserve"> v. 分配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拨…(给)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划…(归)</w:t>
            </w:r>
          </w:p>
          <w:p w14:paraId="4EA8332B" w14:textId="66F3B62A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 w:hint="eastAsia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distribute</w:t>
            </w:r>
            <w:r w:rsidRPr="00730E91">
              <w:rPr>
                <w:rFonts w:ascii="微软雅黑" w:eastAsia="微软雅黑" w:hAnsi="微软雅黑" w:cs="AppleSystemUIFont"/>
              </w:rPr>
              <w:t xml:space="preserve"> v. 分配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分发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分销</w:t>
            </w:r>
          </w:p>
          <w:p w14:paraId="25BFC98C" w14:textId="2EA044D2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 w:hint="eastAsia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allot</w:t>
            </w:r>
            <w:r w:rsidRPr="00730E91">
              <w:rPr>
                <w:rFonts w:ascii="微软雅黑" w:eastAsia="微软雅黑" w:hAnsi="微软雅黑" w:cs="AppleSystemUIFont"/>
              </w:rPr>
              <w:t xml:space="preserve"> v. 分配(时间、</w:t>
            </w:r>
            <w:proofErr w:type="gramStart"/>
            <w:r w:rsidRPr="00730E91">
              <w:rPr>
                <w:rFonts w:ascii="微软雅黑" w:eastAsia="微软雅黑" w:hAnsi="微软雅黑" w:cs="AppleSystemUIFont"/>
              </w:rPr>
              <w:t>钱财等)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proofErr w:type="gramEnd"/>
            <w:r w:rsidRPr="00730E91">
              <w:rPr>
                <w:rFonts w:ascii="微软雅黑" w:eastAsia="微软雅黑" w:hAnsi="微软雅黑" w:cs="AppleSystemUIFont"/>
              </w:rPr>
              <w:t>配给</w:t>
            </w:r>
          </w:p>
          <w:p w14:paraId="49A3B9EE" w14:textId="557D04C7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 w:hint="eastAsia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assign</w:t>
            </w:r>
            <w:r w:rsidRPr="00730E91">
              <w:rPr>
                <w:rFonts w:ascii="微软雅黑" w:eastAsia="微软雅黑" w:hAnsi="微软雅黑" w:cs="AppleSystemUIFont"/>
              </w:rPr>
              <w:t xml:space="preserve"> v. 分派，布置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分配</w:t>
            </w:r>
          </w:p>
          <w:p w14:paraId="2920B089" w14:textId="77777777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Bold"/>
                <w:b/>
                <w:bCs/>
                <w:color w:val="176CAB"/>
                <w:sz w:val="28"/>
                <w:szCs w:val="28"/>
              </w:rPr>
            </w:pPr>
            <w:r w:rsidRPr="00730E91">
              <w:rPr>
                <w:rFonts w:ascii="微软雅黑" w:eastAsia="微软雅黑" w:hAnsi="微软雅黑" w:cs="AppleSystemUIFontBold"/>
                <w:b/>
                <w:bCs/>
                <w:color w:val="176CAB"/>
                <w:sz w:val="28"/>
                <w:szCs w:val="28"/>
              </w:rPr>
              <w:t>打扰，中断，侵扰</w:t>
            </w:r>
          </w:p>
          <w:p w14:paraId="66213FC6" w14:textId="382D33FD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 w:hint="eastAsia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break into</w:t>
            </w:r>
            <w:r w:rsidRPr="00730E91">
              <w:rPr>
                <w:rFonts w:ascii="微软雅黑" w:eastAsia="微软雅黑" w:hAnsi="微软雅黑" w:cs="AppleSystemUIFont"/>
              </w:rPr>
              <w:t xml:space="preserve"> phrv. 强行进入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闯入</w:t>
            </w:r>
          </w:p>
          <w:p w14:paraId="24987E20" w14:textId="0FBDEF8B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disrupt</w:t>
            </w:r>
            <w:r w:rsidRPr="00730E91">
              <w:rPr>
                <w:rFonts w:ascii="微软雅黑" w:eastAsia="微软雅黑" w:hAnsi="微软雅黑" w:cs="AppleSystemUIFont"/>
              </w:rPr>
              <w:t xml:space="preserve"> v. 扰乱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使中断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打乱</w:t>
            </w:r>
          </w:p>
          <w:p w14:paraId="092B5A62" w14:textId="0CA59C46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interrupt</w:t>
            </w:r>
            <w:r w:rsidRPr="00730E91">
              <w:rPr>
                <w:rFonts w:ascii="微软雅黑" w:eastAsia="微软雅黑" w:hAnsi="微软雅黑" w:cs="AppleSystemUIFont"/>
              </w:rPr>
              <w:t xml:space="preserve"> v. 打断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打扰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使中断</w:t>
            </w:r>
          </w:p>
          <w:p w14:paraId="5F372363" w14:textId="189F1BC9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intrude</w:t>
            </w:r>
            <w:r w:rsidRPr="00730E91">
              <w:rPr>
                <w:rFonts w:ascii="微软雅黑" w:eastAsia="微软雅黑" w:hAnsi="微软雅黑" w:cs="AppleSystemUIFont"/>
              </w:rPr>
              <w:t xml:space="preserve"> v. 闯入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侵入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打扰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侵扰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扰乱</w:t>
            </w:r>
          </w:p>
          <w:p w14:paraId="6155793C" w14:textId="393047C1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 w:hint="eastAsia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intervene</w:t>
            </w:r>
            <w:r w:rsidRPr="00730E91">
              <w:rPr>
                <w:rFonts w:ascii="微软雅黑" w:eastAsia="微软雅黑" w:hAnsi="微软雅黑" w:cs="AppleSystemUIFont"/>
              </w:rPr>
              <w:t xml:space="preserve"> v. 干预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介入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出面</w:t>
            </w:r>
          </w:p>
          <w:p w14:paraId="2718DEB2" w14:textId="578A49F9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 w:hint="eastAsia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invade</w:t>
            </w:r>
            <w:r w:rsidRPr="00730E91">
              <w:rPr>
                <w:rFonts w:ascii="微软雅黑" w:eastAsia="微软雅黑" w:hAnsi="微软雅黑" w:cs="AppleSystemUIFont"/>
              </w:rPr>
              <w:t xml:space="preserve"> v. 入侵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侵犯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侵袭</w:t>
            </w:r>
          </w:p>
          <w:p w14:paraId="00241BB9" w14:textId="77777777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Bold"/>
                <w:b/>
                <w:bCs/>
                <w:color w:val="176CAB"/>
                <w:sz w:val="28"/>
                <w:szCs w:val="28"/>
              </w:rPr>
            </w:pPr>
            <w:r w:rsidRPr="00730E91">
              <w:rPr>
                <w:rFonts w:ascii="微软雅黑" w:eastAsia="微软雅黑" w:hAnsi="微软雅黑" w:cs="AppleSystemUIFontBold"/>
                <w:b/>
                <w:bCs/>
                <w:color w:val="176CAB"/>
                <w:sz w:val="28"/>
                <w:szCs w:val="28"/>
              </w:rPr>
              <w:t>减少，减弱，减轻，缓和</w:t>
            </w:r>
          </w:p>
          <w:p w14:paraId="04483F82" w14:textId="2365B91B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alleviate</w:t>
            </w:r>
            <w:r w:rsidRPr="00730E91">
              <w:rPr>
                <w:rFonts w:ascii="微软雅黑" w:eastAsia="微软雅黑" w:hAnsi="微软雅黑" w:cs="AppleSystemUIFont"/>
              </w:rPr>
              <w:t xml:space="preserve"> v. 减轻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缓和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缓解</w:t>
            </w:r>
          </w:p>
          <w:p w14:paraId="62B913A6" w14:textId="2E2E7200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 w:hint="eastAsia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relief</w:t>
            </w:r>
            <w:r w:rsidRPr="00730E91">
              <w:rPr>
                <w:rFonts w:ascii="微软雅黑" w:eastAsia="微软雅黑" w:hAnsi="微软雅黑" w:cs="AppleSystemUIFont"/>
              </w:rPr>
              <w:t xml:space="preserve"> n. 减轻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消除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缓和</w:t>
            </w:r>
          </w:p>
          <w:p w14:paraId="7133C312" w14:textId="46D8293D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 w:hint="eastAsia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ease</w:t>
            </w:r>
            <w:r w:rsidRPr="00730E91">
              <w:rPr>
                <w:rFonts w:ascii="微软雅黑" w:eastAsia="微软雅黑" w:hAnsi="微软雅黑" w:cs="AppleSystemUIFont"/>
              </w:rPr>
              <w:t xml:space="preserve"> v/n. 缓解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减轻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(使)宽慰</w:t>
            </w:r>
          </w:p>
          <w:p w14:paraId="69CF7595" w14:textId="77777777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allay</w:t>
            </w:r>
            <w:r w:rsidRPr="00730E91">
              <w:rPr>
                <w:rFonts w:ascii="微软雅黑" w:eastAsia="微软雅黑" w:hAnsi="微软雅黑" w:cs="AppleSystemUIFont"/>
              </w:rPr>
              <w:t xml:space="preserve"> v. 减轻</w:t>
            </w:r>
          </w:p>
          <w:p w14:paraId="56DED2A2" w14:textId="34329DAC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lessen</w:t>
            </w:r>
            <w:r w:rsidRPr="00730E91">
              <w:rPr>
                <w:rFonts w:ascii="微软雅黑" w:eastAsia="微软雅黑" w:hAnsi="微软雅黑" w:cs="AppleSystemUIFont"/>
              </w:rPr>
              <w:t xml:space="preserve"> v. 减少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(使)变小，变少，减弱，减轻</w:t>
            </w:r>
          </w:p>
          <w:p w14:paraId="3D437435" w14:textId="6DB2EEAF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 w:hint="eastAsia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soften</w:t>
            </w:r>
            <w:r w:rsidRPr="00730E91">
              <w:rPr>
                <w:rFonts w:ascii="微软雅黑" w:eastAsia="微软雅黑" w:hAnsi="微软雅黑" w:cs="AppleSystemUIFont"/>
              </w:rPr>
              <w:t xml:space="preserve"> v. 变软，软化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(使)柔和，和缓</w:t>
            </w:r>
          </w:p>
          <w:p w14:paraId="5FCDE98C" w14:textId="37A1FA14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lighten</w:t>
            </w:r>
            <w:r w:rsidRPr="00730E91">
              <w:rPr>
                <w:rFonts w:ascii="微软雅黑" w:eastAsia="微软雅黑" w:hAnsi="微软雅黑" w:cs="AppleSystemUIFont"/>
              </w:rPr>
              <w:t xml:space="preserve"> v. 减轻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缓和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减少(工作量、担忧等)</w:t>
            </w:r>
          </w:p>
          <w:p w14:paraId="798586F5" w14:textId="076C33E7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reduce</w:t>
            </w:r>
            <w:r w:rsidRPr="00730E91">
              <w:rPr>
                <w:rFonts w:ascii="微软雅黑" w:eastAsia="微软雅黑" w:hAnsi="微软雅黑" w:cs="AppleSystemUIFont"/>
              </w:rPr>
              <w:t xml:space="preserve"> v. 减少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SystemUIFont"/>
              </w:rPr>
              <w:t>缩小(价格，尺寸，数量)</w:t>
            </w:r>
          </w:p>
          <w:p w14:paraId="211D000F" w14:textId="5C03B239" w:rsidR="00FE352F" w:rsidRPr="00730E91" w:rsidRDefault="00DF4158" w:rsidP="00DF4158">
            <w:pPr>
              <w:snapToGrid w:val="0"/>
              <w:spacing w:line="400" w:lineRule="exact"/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cs="AppleSystemUIFont"/>
                <w:b/>
                <w:bCs/>
              </w:rPr>
              <w:t>cut</w:t>
            </w:r>
            <w:r w:rsidRPr="00730E91">
              <w:rPr>
                <w:rFonts w:ascii="微软雅黑" w:eastAsia="微软雅黑" w:hAnsi="微软雅黑" w:cs="AppleSystemUIFont"/>
              </w:rPr>
              <w:t xml:space="preserve"> </w:t>
            </w:r>
            <w:r w:rsidRPr="00730E91">
              <w:rPr>
                <w:rFonts w:ascii="微软雅黑" w:eastAsia="微软雅黑" w:hAnsi="微软雅黑" w:cs="AppleSystemUIFont"/>
                <w:b/>
                <w:bCs/>
              </w:rPr>
              <w:t>down</w:t>
            </w:r>
            <w:r w:rsidRPr="00730E91">
              <w:rPr>
                <w:rFonts w:ascii="微软雅黑" w:eastAsia="微软雅黑" w:hAnsi="微软雅黑" w:cs="AppleSystemUIFont"/>
              </w:rPr>
              <w:t xml:space="preserve"> phrv. </w:t>
            </w:r>
            <w:r w:rsidRPr="00730E91">
              <w:rPr>
                <w:rFonts w:ascii="微软雅黑" w:eastAsia="微软雅黑" w:hAnsi="微软雅黑" w:cs="AppleExternalUIFontSimplifiedCh" w:hint="eastAsia"/>
              </w:rPr>
              <w:t>削减</w:t>
            </w:r>
            <w:r w:rsidR="00FE5A27" w:rsidRPr="00730E91">
              <w:rPr>
                <w:rFonts w:ascii="微软雅黑" w:eastAsia="微软雅黑" w:hAnsi="微软雅黑" w:cs="AppleSystemUIFont"/>
              </w:rPr>
              <w:t>，</w:t>
            </w:r>
            <w:r w:rsidRPr="00730E91">
              <w:rPr>
                <w:rFonts w:ascii="微软雅黑" w:eastAsia="微软雅黑" w:hAnsi="微软雅黑" w:cs="AppleExternalUIFontSimplifiedCh" w:hint="eastAsia"/>
              </w:rPr>
              <w:t>减少使用</w:t>
            </w:r>
          </w:p>
        </w:tc>
        <w:tc>
          <w:tcPr>
            <w:tcW w:w="5670" w:type="dxa"/>
          </w:tcPr>
          <w:p w14:paraId="5CE3DAE5" w14:textId="77777777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  <w:b/>
                <w:bCs/>
                <w:color w:val="176CAB"/>
                <w:sz w:val="28"/>
                <w:szCs w:val="28"/>
              </w:rPr>
            </w:pPr>
            <w:r w:rsidRPr="00730E91">
              <w:rPr>
                <w:rFonts w:ascii="微软雅黑" w:eastAsia="微软雅黑" w:hAnsi="微软雅黑" w:cs="AppleSystemUIFontBold"/>
                <w:b/>
                <w:bCs/>
                <w:color w:val="176CAB"/>
                <w:sz w:val="28"/>
                <w:szCs w:val="28"/>
              </w:rPr>
              <w:t>限制，制止，阻止，妨碍，使</w:t>
            </w:r>
            <w:r w:rsidRPr="00730E91">
              <w:rPr>
                <w:rFonts w:ascii="微软雅黑" w:eastAsia="微软雅黑" w:hAnsi="微软雅黑" w:cs="AppleSystemUIFont"/>
                <w:b/>
                <w:bCs/>
                <w:color w:val="176CAB"/>
                <w:sz w:val="28"/>
                <w:szCs w:val="28"/>
              </w:rPr>
              <w:t>…不能</w:t>
            </w:r>
          </w:p>
          <w:p w14:paraId="2C5163ED" w14:textId="4783B3D6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forbid</w:t>
            </w:r>
            <w:r w:rsidRPr="005029CB">
              <w:rPr>
                <w:rFonts w:ascii="微软雅黑" w:eastAsia="微软雅黑" w:hAnsi="微软雅黑" w:cs="AppleSystemUIFont"/>
              </w:rPr>
              <w:t xml:space="preserve"> v. 禁止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不准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</w:p>
          <w:p w14:paraId="497341AE" w14:textId="4385DE22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prohibit</w:t>
            </w:r>
            <w:r w:rsidRPr="005029CB">
              <w:rPr>
                <w:rFonts w:ascii="微软雅黑" w:eastAsia="微软雅黑" w:hAnsi="微软雅黑" w:cs="AppleSystemUIFont"/>
              </w:rPr>
              <w:t xml:space="preserve"> v. (法令)禁止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阻止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使不可能</w:t>
            </w:r>
          </w:p>
          <w:p w14:paraId="65AB8E18" w14:textId="1566C2E6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restrain</w:t>
            </w:r>
            <w:r w:rsidRPr="005029CB">
              <w:rPr>
                <w:rFonts w:ascii="微软雅黑" w:eastAsia="微软雅黑" w:hAnsi="微软雅黑" w:cs="AppleSystemUIFont"/>
              </w:rPr>
              <w:t xml:space="preserve"> v. (武力)制止，管制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 xml:space="preserve"> 约束(自己)</w:t>
            </w:r>
          </w:p>
          <w:p w14:paraId="01771F6A" w14:textId="047F6E65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confine</w:t>
            </w:r>
            <w:r w:rsidRPr="005029CB">
              <w:rPr>
                <w:rFonts w:ascii="微软雅黑" w:eastAsia="微软雅黑" w:hAnsi="微软雅黑" w:cs="AppleSystemUIFont"/>
              </w:rPr>
              <w:t xml:space="preserve"> v. 限制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监禁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受困于</w:t>
            </w:r>
            <w:r w:rsidR="00FE5A27" w:rsidRPr="005029CB">
              <w:rPr>
                <w:rFonts w:ascii="微软雅黑" w:eastAsia="微软雅黑" w:hAnsi="微软雅黑" w:cs="AppleSystemUIFont" w:hint="eastAsia"/>
              </w:rPr>
              <w:t>(</w:t>
            </w:r>
            <w:r w:rsidRPr="005029CB">
              <w:rPr>
                <w:rFonts w:ascii="微软雅黑" w:eastAsia="微软雅黑" w:hAnsi="微软雅黑" w:cs="AppleSystemUIFont"/>
              </w:rPr>
              <w:t>床、轮椅等)</w:t>
            </w:r>
          </w:p>
          <w:p w14:paraId="51FCE02D" w14:textId="38EEFC8E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curb</w:t>
            </w:r>
            <w:r w:rsidRPr="005029CB">
              <w:rPr>
                <w:rFonts w:ascii="微软雅黑" w:eastAsia="微软雅黑" w:hAnsi="微软雅黑" w:cs="AppleSystemUIFont"/>
              </w:rPr>
              <w:t xml:space="preserve"> v. 遏制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控制，抑制，约束(不好的事物)</w:t>
            </w:r>
          </w:p>
          <w:p w14:paraId="6D3100CD" w14:textId="435BB751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rein</w:t>
            </w:r>
            <w:r w:rsidRPr="005029CB">
              <w:rPr>
                <w:rFonts w:ascii="微软雅黑" w:eastAsia="微软雅黑" w:hAnsi="微软雅黑" w:cs="AppleSystemUIFont"/>
              </w:rPr>
              <w:t xml:space="preserve"> v</w:t>
            </w:r>
            <w:r w:rsidR="00FE5A27" w:rsidRPr="005029CB">
              <w:rPr>
                <w:rFonts w:ascii="微软雅黑" w:eastAsia="微软雅黑" w:hAnsi="微软雅黑" w:cs="AppleSystemUIFont"/>
              </w:rPr>
              <w:t xml:space="preserve"> </w:t>
            </w:r>
            <w:r w:rsidRPr="005029CB">
              <w:rPr>
                <w:rFonts w:ascii="微软雅黑" w:eastAsia="微软雅黑" w:hAnsi="微软雅黑" w:cs="AppleSystemUIFont"/>
              </w:rPr>
              <w:t>.控制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驾驭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勒住(缰绳)</w:t>
            </w:r>
          </w:p>
          <w:p w14:paraId="0BF8B7B4" w14:textId="0A8F3447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 w:hint="eastAsia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constrain</w:t>
            </w:r>
            <w:r w:rsidRPr="005029CB">
              <w:rPr>
                <w:rFonts w:ascii="微软雅黑" w:eastAsia="微软雅黑" w:hAnsi="微软雅黑" w:cs="AppleSystemUIFont"/>
              </w:rPr>
              <w:t xml:space="preserve"> v. 强迫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强制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迫使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限制</w:t>
            </w:r>
          </w:p>
          <w:p w14:paraId="5FAC3859" w14:textId="6E680E90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restrict</w:t>
            </w:r>
            <w:r w:rsidRPr="005029CB">
              <w:rPr>
                <w:rFonts w:ascii="微软雅黑" w:eastAsia="微软雅黑" w:hAnsi="微软雅黑" w:cs="AppleSystemUIFont"/>
              </w:rPr>
              <w:t xml:space="preserve"> v. (以法规)限制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妨碍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阻碍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约束</w:t>
            </w:r>
          </w:p>
          <w:p w14:paraId="6CFAA4DE" w14:textId="5F8B38E6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refrain</w:t>
            </w:r>
            <w:r w:rsidRPr="005029CB">
              <w:rPr>
                <w:rFonts w:ascii="微软雅黑" w:eastAsia="微软雅黑" w:hAnsi="微软雅黑" w:cs="AppleSystemUIFont"/>
              </w:rPr>
              <w:t xml:space="preserve"> v. 抑制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避免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克制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节制</w:t>
            </w:r>
          </w:p>
          <w:p w14:paraId="6693C01F" w14:textId="6ACD464B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hinder</w:t>
            </w:r>
            <w:r w:rsidRPr="005029CB">
              <w:rPr>
                <w:rFonts w:ascii="微软雅黑" w:eastAsia="微软雅黑" w:hAnsi="微软雅黑" w:cs="AppleSystemUIFont"/>
              </w:rPr>
              <w:t xml:space="preserve"> v. 阻碍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妨碍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阻挡</w:t>
            </w:r>
          </w:p>
          <w:p w14:paraId="6CE721FD" w14:textId="32D52B29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 w:hint="eastAsia"/>
                <w:sz w:val="26"/>
                <w:szCs w:val="26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suspend</w:t>
            </w:r>
            <w:r w:rsidRPr="005029CB">
              <w:rPr>
                <w:rFonts w:ascii="微软雅黑" w:eastAsia="微软雅黑" w:hAnsi="微软雅黑" w:cs="AppleSystemUIFont"/>
              </w:rPr>
              <w:t xml:space="preserve"> v. 悬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挂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吊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暂停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中止</w:t>
            </w:r>
          </w:p>
          <w:p w14:paraId="7A0FCED5" w14:textId="77777777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  <w:b/>
                <w:bCs/>
                <w:color w:val="176CAB"/>
                <w:sz w:val="28"/>
                <w:szCs w:val="28"/>
              </w:rPr>
            </w:pPr>
            <w:r w:rsidRPr="00730E91">
              <w:rPr>
                <w:rFonts w:ascii="微软雅黑" w:eastAsia="微软雅黑" w:hAnsi="微软雅黑" w:cs="AppleSystemUIFontBold"/>
                <w:b/>
                <w:bCs/>
                <w:color w:val="176CAB"/>
                <w:sz w:val="28"/>
                <w:szCs w:val="28"/>
              </w:rPr>
              <w:t>大量的，充足的，很多的，相当多的</w:t>
            </w:r>
          </w:p>
          <w:p w14:paraId="4B7EBF2F" w14:textId="205A188F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adequate</w:t>
            </w:r>
            <w:r w:rsidRPr="005029CB">
              <w:rPr>
                <w:rFonts w:ascii="微软雅黑" w:eastAsia="微软雅黑" w:hAnsi="微软雅黑" w:cs="AppleSystemUIFont"/>
              </w:rPr>
              <w:t xml:space="preserve"> adj. 充足的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合格的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合乎需要的</w:t>
            </w:r>
          </w:p>
          <w:p w14:paraId="58794703" w14:textId="780E1A98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 w:hint="eastAsia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sufficient</w:t>
            </w:r>
            <w:r w:rsidRPr="005029CB">
              <w:rPr>
                <w:rFonts w:ascii="微软雅黑" w:eastAsia="微软雅黑" w:hAnsi="微软雅黑" w:cs="AppleSystemUIFont"/>
              </w:rPr>
              <w:t xml:space="preserve"> adj. 足够的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(理由、</w:t>
            </w:r>
            <w:proofErr w:type="gramStart"/>
            <w:r w:rsidRPr="005029CB">
              <w:rPr>
                <w:rFonts w:ascii="微软雅黑" w:eastAsia="微软雅黑" w:hAnsi="微软雅黑" w:cs="AppleSystemUIFont"/>
              </w:rPr>
              <w:t>条件)充足的</w:t>
            </w:r>
            <w:proofErr w:type="gramEnd"/>
          </w:p>
          <w:p w14:paraId="3FA62F3B" w14:textId="469EBD19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numerous</w:t>
            </w:r>
            <w:r w:rsidRPr="005029CB">
              <w:rPr>
                <w:rFonts w:ascii="微软雅黑" w:eastAsia="微软雅黑" w:hAnsi="微软雅黑" w:cs="AppleSystemUIFont"/>
              </w:rPr>
              <w:t xml:space="preserve"> adj. 很多的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众多的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许多的</w:t>
            </w:r>
          </w:p>
          <w:p w14:paraId="656ECEE9" w14:textId="0C6EBDDE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multitudinous</w:t>
            </w:r>
            <w:r w:rsidRPr="005029CB">
              <w:rPr>
                <w:rFonts w:ascii="微软雅黑" w:eastAsia="微软雅黑" w:hAnsi="微软雅黑" w:cs="AppleSystemUIFont"/>
              </w:rPr>
              <w:t xml:space="preserve"> adj. 大量的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众多的</w:t>
            </w:r>
          </w:p>
          <w:p w14:paraId="6704B0BC" w14:textId="62E511AE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 w:hint="eastAsia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substantial</w:t>
            </w:r>
            <w:r w:rsidRPr="005029CB">
              <w:rPr>
                <w:rFonts w:ascii="微软雅黑" w:eastAsia="微软雅黑" w:hAnsi="微软雅黑" w:cs="AppleSystemUIFont"/>
              </w:rPr>
              <w:t xml:space="preserve"> adj. 大量的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价值大的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重大</w:t>
            </w:r>
            <w:r w:rsidR="00FE5A27" w:rsidRPr="005029CB">
              <w:rPr>
                <w:rFonts w:ascii="微软雅黑" w:eastAsia="微软雅黑" w:hAnsi="微软雅黑" w:cs="AppleSystemUIFont" w:hint="eastAsia"/>
              </w:rPr>
              <w:t>的</w:t>
            </w:r>
          </w:p>
          <w:p w14:paraId="39FD124F" w14:textId="388B1633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 w:hint="eastAsia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considerable</w:t>
            </w:r>
            <w:r w:rsidRPr="005029CB">
              <w:rPr>
                <w:rFonts w:ascii="微软雅黑" w:eastAsia="微软雅黑" w:hAnsi="微软雅黑" w:cs="AppleSystemUIFont"/>
              </w:rPr>
              <w:t xml:space="preserve"> adj. 相当大的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相当多</w:t>
            </w:r>
            <w:r w:rsidR="00FE5A27" w:rsidRPr="005029CB">
              <w:rPr>
                <w:rFonts w:ascii="微软雅黑" w:eastAsia="微软雅黑" w:hAnsi="微软雅黑" w:cs="AppleSystemUIFont" w:hint="eastAsia"/>
              </w:rPr>
              <w:t>的</w:t>
            </w:r>
          </w:p>
          <w:p w14:paraId="3CB43DC3" w14:textId="77777777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  <w:b/>
                <w:bCs/>
                <w:color w:val="176CAB"/>
                <w:sz w:val="28"/>
                <w:szCs w:val="28"/>
              </w:rPr>
            </w:pPr>
            <w:r w:rsidRPr="00730E91">
              <w:rPr>
                <w:rFonts w:ascii="微软雅黑" w:eastAsia="微软雅黑" w:hAnsi="微软雅黑" w:cs="AppleSystemUIFontBold"/>
                <w:b/>
                <w:bCs/>
                <w:color w:val="176CAB"/>
                <w:sz w:val="28"/>
                <w:szCs w:val="28"/>
              </w:rPr>
              <w:t>刺激，激励，鼓励</w:t>
            </w:r>
          </w:p>
          <w:p w14:paraId="69B22C3E" w14:textId="26432763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 w:hint="eastAsia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inspire</w:t>
            </w:r>
            <w:r w:rsidRPr="005029CB">
              <w:rPr>
                <w:rFonts w:ascii="微软雅黑" w:eastAsia="微软雅黑" w:hAnsi="微软雅黑" w:cs="AppleSystemUIFont"/>
              </w:rPr>
              <w:t xml:space="preserve"> v. 激励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鼓舞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赋予灵感</w:t>
            </w:r>
          </w:p>
          <w:p w14:paraId="73582E85" w14:textId="794AD6E8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 w:hint="eastAsia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boost</w:t>
            </w:r>
            <w:r w:rsidRPr="005029CB">
              <w:rPr>
                <w:rFonts w:ascii="微软雅黑" w:eastAsia="微软雅黑" w:hAnsi="微软雅黑" w:cs="AppleSystemUIFont"/>
              </w:rPr>
              <w:t xml:space="preserve"> v. 促进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使增长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使兴旺</w:t>
            </w:r>
          </w:p>
          <w:p w14:paraId="18FDA904" w14:textId="106FC8F3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incentive</w:t>
            </w:r>
            <w:r w:rsidRPr="005029CB">
              <w:rPr>
                <w:rFonts w:ascii="微软雅黑" w:eastAsia="微软雅黑" w:hAnsi="微软雅黑" w:cs="AppleSystemUIFont"/>
              </w:rPr>
              <w:t xml:space="preserve"> n/adj. 激励，奖励</w:t>
            </w:r>
            <w:r w:rsidR="00FE5A27" w:rsidRPr="005029CB">
              <w:rPr>
                <w:rFonts w:ascii="微软雅黑" w:eastAsia="微软雅黑" w:hAnsi="微软雅黑" w:cs="AppleSystemUIFont" w:hint="eastAsia"/>
              </w:rPr>
              <w:t>；</w:t>
            </w:r>
            <w:r w:rsidRPr="005029CB">
              <w:rPr>
                <w:rFonts w:ascii="微软雅黑" w:eastAsia="微软雅黑" w:hAnsi="微软雅黑" w:cs="AppleSystemUIFont"/>
              </w:rPr>
              <w:t>刺激的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鼓励的</w:t>
            </w:r>
          </w:p>
          <w:p w14:paraId="5649CC4D" w14:textId="2B7CCC46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 w:hint="eastAsia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stimulate</w:t>
            </w:r>
            <w:r w:rsidRPr="005029CB">
              <w:rPr>
                <w:rFonts w:ascii="微软雅黑" w:eastAsia="微软雅黑" w:hAnsi="微软雅黑" w:cs="AppleSystemUIFont"/>
              </w:rPr>
              <w:t xml:space="preserve"> v. 促进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激发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激励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刺激</w:t>
            </w:r>
          </w:p>
          <w:p w14:paraId="682F9B9C" w14:textId="6DB56388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 w:hint="eastAsia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encourage</w:t>
            </w:r>
            <w:r w:rsidRPr="005029CB">
              <w:rPr>
                <w:rFonts w:ascii="微软雅黑" w:eastAsia="微软雅黑" w:hAnsi="微软雅黑" w:cs="AppleSystemUIFont"/>
              </w:rPr>
              <w:t xml:space="preserve"> v. 支持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鼓励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激励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鼓动</w:t>
            </w:r>
          </w:p>
          <w:p w14:paraId="05719042" w14:textId="77777777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  <w:b/>
                <w:bCs/>
                <w:color w:val="176CAB"/>
                <w:sz w:val="28"/>
                <w:szCs w:val="28"/>
              </w:rPr>
            </w:pPr>
            <w:r w:rsidRPr="00730E91">
              <w:rPr>
                <w:rFonts w:ascii="微软雅黑" w:eastAsia="微软雅黑" w:hAnsi="微软雅黑" w:cs="AppleSystemUIFontBold"/>
                <w:b/>
                <w:bCs/>
                <w:color w:val="176CAB"/>
                <w:sz w:val="28"/>
                <w:szCs w:val="28"/>
              </w:rPr>
              <w:t>加强，加固，提高，增进</w:t>
            </w:r>
          </w:p>
          <w:p w14:paraId="70B7EC9F" w14:textId="6301CC4A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strengthen</w:t>
            </w:r>
            <w:r w:rsidRPr="005029CB">
              <w:rPr>
                <w:rFonts w:ascii="微软雅黑" w:eastAsia="微软雅黑" w:hAnsi="微软雅黑" w:cs="AppleSystemUIFont"/>
              </w:rPr>
              <w:t xml:space="preserve"> v. 加强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增强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巩固</w:t>
            </w:r>
          </w:p>
          <w:p w14:paraId="5AFD75E3" w14:textId="3806B98C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 w:hint="eastAsia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reinforce</w:t>
            </w:r>
            <w:r w:rsidRPr="005029CB">
              <w:rPr>
                <w:rFonts w:ascii="微软雅黑" w:eastAsia="微软雅黑" w:hAnsi="微软雅黑" w:cs="AppleSystemUIFont"/>
              </w:rPr>
              <w:t xml:space="preserve"> v. 加强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充实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加固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使更结实</w:t>
            </w:r>
          </w:p>
          <w:p w14:paraId="48A0757C" w14:textId="2547EDCE" w:rsidR="00DF4158" w:rsidRPr="005029CB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enhance</w:t>
            </w:r>
            <w:r w:rsidRPr="005029CB">
              <w:rPr>
                <w:rFonts w:ascii="微软雅黑" w:eastAsia="微软雅黑" w:hAnsi="微软雅黑" w:cs="AppleSystemUIFont"/>
              </w:rPr>
              <w:t xml:space="preserve"> v. 增强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提高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SystemUIFont"/>
              </w:rPr>
              <w:t>增进</w:t>
            </w:r>
          </w:p>
          <w:p w14:paraId="4EC7DEBA" w14:textId="24490FC8" w:rsidR="00DF4158" w:rsidRPr="00730E91" w:rsidRDefault="00DF4158" w:rsidP="00DF4158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cs="AppleSystemUIFont"/>
                <w:sz w:val="38"/>
                <w:szCs w:val="38"/>
              </w:rPr>
            </w:pPr>
            <w:r w:rsidRPr="005029CB">
              <w:rPr>
                <w:rFonts w:ascii="微软雅黑" w:eastAsia="微软雅黑" w:hAnsi="微软雅黑" w:cs="AppleSystemUIFont"/>
                <w:b/>
                <w:bCs/>
              </w:rPr>
              <w:t>enforce</w:t>
            </w:r>
            <w:r w:rsidRPr="005029CB">
              <w:rPr>
                <w:rFonts w:ascii="微软雅黑" w:eastAsia="微软雅黑" w:hAnsi="微软雅黑" w:cs="AppleSystemUIFont"/>
              </w:rPr>
              <w:t xml:space="preserve"> v. </w:t>
            </w:r>
            <w:r w:rsidRPr="005029CB">
              <w:rPr>
                <w:rFonts w:ascii="微软雅黑" w:eastAsia="微软雅黑" w:hAnsi="微软雅黑" w:cs="AppleExternalUIFontSimplifiedCh" w:hint="eastAsia"/>
              </w:rPr>
              <w:t>强迫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ExternalUIFontSimplifiedCh" w:hint="eastAsia"/>
              </w:rPr>
              <w:t>强制执行</w:t>
            </w:r>
            <w:r w:rsidR="00FE5A27" w:rsidRPr="005029CB">
              <w:rPr>
                <w:rFonts w:ascii="微软雅黑" w:eastAsia="微软雅黑" w:hAnsi="微软雅黑" w:cs="AppleSystemUIFont"/>
              </w:rPr>
              <w:t>，</w:t>
            </w:r>
            <w:r w:rsidRPr="005029CB">
              <w:rPr>
                <w:rFonts w:ascii="微软雅黑" w:eastAsia="微软雅黑" w:hAnsi="微软雅黑" w:cs="AppleExternalUIFontSimplifiedCh" w:hint="eastAsia"/>
              </w:rPr>
              <w:t>强行实施</w:t>
            </w:r>
            <w:r w:rsidRPr="005029CB">
              <w:rPr>
                <w:rFonts w:ascii="微软雅黑" w:eastAsia="微软雅黑" w:hAnsi="微软雅黑" w:cs="AppleSystemUIFont"/>
              </w:rPr>
              <w:t>(</w:t>
            </w:r>
            <w:r w:rsidRPr="005029CB">
              <w:rPr>
                <w:rFonts w:ascii="微软雅黑" w:eastAsia="微软雅黑" w:hAnsi="微软雅黑" w:cs="AppleExternalUIFontSimplifiedCh" w:hint="eastAsia"/>
              </w:rPr>
              <w:t>法规</w:t>
            </w:r>
            <w:r w:rsidRPr="005029CB">
              <w:rPr>
                <w:rFonts w:ascii="微软雅黑" w:eastAsia="微软雅黑" w:hAnsi="微软雅黑" w:cs="AppleSystemUIFont"/>
              </w:rPr>
              <w:t>)</w:t>
            </w:r>
          </w:p>
          <w:p w14:paraId="2F722773" w14:textId="77777777" w:rsidR="00E2797E" w:rsidRPr="00E2797E" w:rsidRDefault="00E2797E" w:rsidP="00E2797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b/>
                <w:bCs/>
                <w:color w:val="176CAB"/>
                <w:sz w:val="28"/>
                <w:szCs w:val="21"/>
              </w:rPr>
            </w:pPr>
            <w:r w:rsidRPr="00E2797E">
              <w:rPr>
                <w:rFonts w:ascii="微软雅黑" w:eastAsia="微软雅黑" w:hAnsi="微软雅黑" w:hint="eastAsia"/>
                <w:b/>
                <w:bCs/>
                <w:color w:val="176CAB"/>
                <w:sz w:val="28"/>
                <w:szCs w:val="21"/>
              </w:rPr>
              <w:t>超出，超越，比得上</w:t>
            </w:r>
          </w:p>
          <w:p w14:paraId="496043FD" w14:textId="77777777" w:rsidR="00E2797E" w:rsidRDefault="00E2797E" w:rsidP="00E2797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surpass</w:t>
            </w:r>
          </w:p>
          <w:p w14:paraId="0D1D1941" w14:textId="77777777" w:rsidR="00E2797E" w:rsidRPr="00730E91" w:rsidRDefault="00E2797E" w:rsidP="00E2797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exceed</w:t>
            </w:r>
          </w:p>
          <w:p w14:paraId="6827AC9C" w14:textId="362E07D0" w:rsidR="00C60C0D" w:rsidRPr="00730E91" w:rsidRDefault="00E2797E" w:rsidP="00E2797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transcend</w:t>
            </w:r>
          </w:p>
        </w:tc>
      </w:tr>
    </w:tbl>
    <w:p w14:paraId="1F46CA0F" w14:textId="3C3D4A6A" w:rsidR="005B23D9" w:rsidRPr="00730E91" w:rsidRDefault="005B23D9" w:rsidP="00FE352F">
      <w:pPr>
        <w:widowControl w:val="0"/>
        <w:autoSpaceDE w:val="0"/>
        <w:autoSpaceDN w:val="0"/>
        <w:adjustRightInd w:val="0"/>
        <w:spacing w:line="440" w:lineRule="exact"/>
        <w:rPr>
          <w:rFonts w:ascii="微软雅黑" w:eastAsia="微软雅黑" w:hAnsi="微软雅黑" w:cs="AppleExternalUIFontSimplifiedCh"/>
          <w:sz w:val="28"/>
          <w:szCs w:val="26"/>
        </w:rPr>
      </w:pPr>
    </w:p>
    <w:tbl>
      <w:tblPr>
        <w:tblStyle w:val="a3"/>
        <w:tblW w:w="11341" w:type="dxa"/>
        <w:tblInd w:w="-434" w:type="dxa"/>
        <w:tblLayout w:type="fixed"/>
        <w:tblLook w:val="04A0" w:firstRow="1" w:lastRow="0" w:firstColumn="1" w:lastColumn="0" w:noHBand="0" w:noVBand="1"/>
      </w:tblPr>
      <w:tblGrid>
        <w:gridCol w:w="5671"/>
        <w:gridCol w:w="5670"/>
      </w:tblGrid>
      <w:tr w:rsidR="001341DB" w:rsidRPr="00730E91" w14:paraId="6046EC05" w14:textId="77777777" w:rsidTr="00730E91">
        <w:trPr>
          <w:trHeight w:val="13032"/>
        </w:trPr>
        <w:tc>
          <w:tcPr>
            <w:tcW w:w="5671" w:type="dxa"/>
          </w:tcPr>
          <w:p w14:paraId="6A4B6965" w14:textId="4FBACCA7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lastRenderedPageBreak/>
              <w:t>危害，破坏，变化，恶化等</w:t>
            </w:r>
          </w:p>
          <w:p w14:paraId="4C4A0007" w14:textId="457F953E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devastate</w:t>
            </w:r>
          </w:p>
          <w:p w14:paraId="4A8D4AD5" w14:textId="332C3D91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deteriorate</w:t>
            </w:r>
          </w:p>
          <w:p w14:paraId="4342A83C" w14:textId="4F54B186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jeopardize</w:t>
            </w:r>
          </w:p>
          <w:p w14:paraId="7F2B2E54" w14:textId="6C676713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es</w:t>
            </w: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calate</w:t>
            </w:r>
          </w:p>
          <w:p w14:paraId="55EA2D07" w14:textId="712CB3E4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c</w:t>
            </w: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ontaminate</w:t>
            </w:r>
          </w:p>
          <w:p w14:paraId="5AFE23F1" w14:textId="48E3FAC9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p</w:t>
            </w: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eril</w:t>
            </w:r>
          </w:p>
          <w:p w14:paraId="6D18D2E0" w14:textId="55F31A9A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a</w:t>
            </w: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ggravate</w:t>
            </w:r>
          </w:p>
          <w:p w14:paraId="6A506EC5" w14:textId="7322D1C3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s</w:t>
            </w: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poil</w:t>
            </w:r>
          </w:p>
          <w:p w14:paraId="19D62884" w14:textId="03C3FBC6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i</w:t>
            </w: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mpair</w:t>
            </w:r>
          </w:p>
          <w:p w14:paraId="109E98AC" w14:textId="2C477E67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d</w:t>
            </w: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amage</w:t>
            </w:r>
          </w:p>
          <w:p w14:paraId="4DC90E22" w14:textId="12EC9A56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e</w:t>
            </w: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xtinguish</w:t>
            </w:r>
          </w:p>
          <w:p w14:paraId="19E9971B" w14:textId="009577B0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d</w:t>
            </w: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egenerate</w:t>
            </w:r>
          </w:p>
          <w:p w14:paraId="011D5336" w14:textId="30DBCC47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p</w:t>
            </w: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ollute</w:t>
            </w:r>
          </w:p>
          <w:p w14:paraId="7B387A29" w14:textId="5487CABF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性格，特点，特质</w:t>
            </w:r>
          </w:p>
          <w:p w14:paraId="7879F4A0" w14:textId="43B3EFC3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trait</w:t>
            </w:r>
          </w:p>
          <w:p w14:paraId="6901E647" w14:textId="480EE8B4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quality</w:t>
            </w:r>
          </w:p>
          <w:p w14:paraId="7F0210E3" w14:textId="4950F577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a</w:t>
            </w: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ttriubute</w:t>
            </w:r>
          </w:p>
          <w:p w14:paraId="41E5A79A" w14:textId="4F4E4097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f</w:t>
            </w: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eature</w:t>
            </w:r>
          </w:p>
          <w:p w14:paraId="0810BBE6" w14:textId="7EA6CC90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p</w:t>
            </w: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roperty</w:t>
            </w:r>
          </w:p>
          <w:p w14:paraId="76BD1977" w14:textId="60F2A8A5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c</w:t>
            </w: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haracter/</w:t>
            </w: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c</w:t>
            </w: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haracter</w:t>
            </w: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istic</w:t>
            </w:r>
          </w:p>
          <w:p w14:paraId="583CA346" w14:textId="1000969A" w:rsidR="001341DB" w:rsidRPr="00730E91" w:rsidRDefault="001341D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p</w:t>
            </w: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eculiarity</w:t>
            </w:r>
          </w:p>
          <w:p w14:paraId="019E414E" w14:textId="41BDD076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personality</w:t>
            </w:r>
          </w:p>
          <w:p w14:paraId="4AB0F391" w14:textId="77777777" w:rsidR="00310C6D" w:rsidRDefault="00310C6D" w:rsidP="00310C6D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察觉，感觉，辨别，意识到</w:t>
            </w:r>
          </w:p>
          <w:p w14:paraId="017CE376" w14:textId="77777777" w:rsidR="00310C6D" w:rsidRDefault="00310C6D" w:rsidP="00310C6D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eel</w:t>
            </w:r>
          </w:p>
          <w:p w14:paraId="2F2EDAEB" w14:textId="77777777" w:rsidR="00310C6D" w:rsidRDefault="00310C6D" w:rsidP="00310C6D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be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 xml:space="preserve"> aware of</w:t>
            </w:r>
          </w:p>
          <w:p w14:paraId="339133ED" w14:textId="77777777" w:rsidR="00310C6D" w:rsidRDefault="00310C6D" w:rsidP="00310C6D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</w:pPr>
            <w:r w:rsidRPr="009164B7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sense</w:t>
            </w:r>
          </w:p>
          <w:p w14:paraId="6481E62C" w14:textId="77777777" w:rsidR="00310C6D" w:rsidRDefault="00310C6D" w:rsidP="00310C6D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dis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cern</w:t>
            </w:r>
          </w:p>
          <w:p w14:paraId="66680AB9" w14:textId="77777777" w:rsidR="00310C6D" w:rsidRDefault="00310C6D" w:rsidP="00310C6D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percept</w:t>
            </w:r>
          </w:p>
          <w:p w14:paraId="4070508C" w14:textId="77777777" w:rsidR="00310C6D" w:rsidRDefault="00310C6D" w:rsidP="00310C6D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9164B7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perceive</w:t>
            </w:r>
          </w:p>
          <w:p w14:paraId="03CE40FD" w14:textId="77777777" w:rsidR="00E2797E" w:rsidRDefault="00E2797E" w:rsidP="00E2797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模糊，不确定，不明确，有争论</w:t>
            </w:r>
          </w:p>
          <w:p w14:paraId="1A9FD692" w14:textId="77777777" w:rsidR="00E2797E" w:rsidRDefault="00E2797E" w:rsidP="00E2797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ambiguous</w:t>
            </w:r>
          </w:p>
          <w:p w14:paraId="00F75C69" w14:textId="77777777" w:rsidR="00E2797E" w:rsidRDefault="00E2797E" w:rsidP="00E2797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vague</w:t>
            </w:r>
          </w:p>
          <w:p w14:paraId="2CA0D28E" w14:textId="77777777" w:rsidR="00E2797E" w:rsidRDefault="00E2797E" w:rsidP="00E2797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uncertain</w:t>
            </w:r>
          </w:p>
          <w:p w14:paraId="30BA6416" w14:textId="77777777" w:rsidR="00E2797E" w:rsidRDefault="00E2797E" w:rsidP="00E2797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rguable</w:t>
            </w:r>
          </w:p>
          <w:p w14:paraId="055CA019" w14:textId="4B9A1152" w:rsidR="00310C6D" w:rsidRPr="00730E91" w:rsidRDefault="00E2797E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bscure</w:t>
            </w:r>
          </w:p>
        </w:tc>
        <w:tc>
          <w:tcPr>
            <w:tcW w:w="5670" w:type="dxa"/>
          </w:tcPr>
          <w:p w14:paraId="29160380" w14:textId="77777777" w:rsidR="001341DB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试图</w:t>
            </w: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做，处理，着手做，从事做</w:t>
            </w:r>
          </w:p>
          <w:p w14:paraId="7855FD94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manage</w:t>
            </w:r>
          </w:p>
          <w:p w14:paraId="3F7D2597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commence</w:t>
            </w:r>
          </w:p>
          <w:p w14:paraId="081A823E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enbark</w:t>
            </w:r>
          </w:p>
          <w:p w14:paraId="5A16A4DE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undertake</w:t>
            </w:r>
          </w:p>
          <w:p w14:paraId="2A87ECE5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ispose</w:t>
            </w:r>
          </w:p>
          <w:p w14:paraId="178B71FF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ullfill</w:t>
            </w:r>
          </w:p>
          <w:p w14:paraId="450AD7A1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ngage</w:t>
            </w:r>
          </w:p>
          <w:p w14:paraId="04BDF2B9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重要的，杰出的，突出的</w:t>
            </w:r>
          </w:p>
          <w:p w14:paraId="326BCD7D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prominent</w:t>
            </w:r>
          </w:p>
          <w:p w14:paraId="132744C6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m</w:t>
            </w: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perative</w:t>
            </w:r>
          </w:p>
          <w:p w14:paraId="128E20A3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onspicuous</w:t>
            </w:r>
          </w:p>
          <w:p w14:paraId="7D6B5C62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xceptinal</w:t>
            </w:r>
          </w:p>
          <w:p w14:paraId="3977B435" w14:textId="480CE572" w:rsidR="00730E91" w:rsidRDefault="005029C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宣布，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主张，声明</w:t>
            </w: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，认为</w:t>
            </w:r>
          </w:p>
          <w:p w14:paraId="3EBFCE0B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assert</w:t>
            </w:r>
          </w:p>
          <w:p w14:paraId="6A57301D" w14:textId="068C1A45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claim</w:t>
            </w:r>
          </w:p>
          <w:p w14:paraId="47D871E7" w14:textId="5459A6FD" w:rsidR="005029CB" w:rsidRDefault="005029C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5029CB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issue</w:t>
            </w:r>
          </w:p>
          <w:p w14:paraId="0E682802" w14:textId="68961626" w:rsidR="005029CB" w:rsidRDefault="005029CB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contend</w:t>
            </w:r>
          </w:p>
          <w:p w14:paraId="409C624F" w14:textId="77777777" w:rsidR="00B0364E" w:rsidRDefault="00B0364E" w:rsidP="00B0364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渴望，想要</w:t>
            </w:r>
          </w:p>
          <w:p w14:paraId="4A744E22" w14:textId="77777777" w:rsidR="00B0364E" w:rsidRDefault="00B0364E" w:rsidP="00B0364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look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 xml:space="preserve"> forward to</w:t>
            </w:r>
          </w:p>
          <w:p w14:paraId="6AE65B98" w14:textId="77777777" w:rsidR="00B0364E" w:rsidRDefault="00B0364E" w:rsidP="00B0364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fancy</w:t>
            </w:r>
          </w:p>
          <w:p w14:paraId="2254CFFB" w14:textId="77777777" w:rsidR="00B0364E" w:rsidRDefault="00B0364E" w:rsidP="00B0364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would like</w:t>
            </w:r>
          </w:p>
          <w:p w14:paraId="2ABB8A1B" w14:textId="77777777" w:rsidR="00B0364E" w:rsidRDefault="00B0364E" w:rsidP="00B0364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B0364E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intend</w:t>
            </w:r>
          </w:p>
          <w:p w14:paraId="77ADF0F1" w14:textId="77777777" w:rsidR="00B0364E" w:rsidRDefault="00B0364E" w:rsidP="00B0364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 xml:space="preserve">be </w:t>
            </w: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eage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r for</w:t>
            </w:r>
          </w:p>
          <w:p w14:paraId="67014429" w14:textId="77777777" w:rsidR="00B0364E" w:rsidRDefault="00B0364E" w:rsidP="00B0364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thirst for</w:t>
            </w:r>
          </w:p>
          <w:p w14:paraId="36A0C76A" w14:textId="77777777" w:rsidR="00B0364E" w:rsidRDefault="00B0364E" w:rsidP="00B0364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as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pire to</w:t>
            </w:r>
          </w:p>
          <w:p w14:paraId="3BBF7E6B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汇集，合并，聚集，包含</w:t>
            </w:r>
          </w:p>
          <w:p w14:paraId="3D1DF6E6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convence</w:t>
            </w:r>
          </w:p>
          <w:p w14:paraId="03F6077A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m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erge</w:t>
            </w:r>
          </w:p>
          <w:p w14:paraId="22C1A08C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ssemble</w:t>
            </w:r>
          </w:p>
          <w:p w14:paraId="17C93966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g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ather</w:t>
            </w:r>
          </w:p>
          <w:p w14:paraId="6A0237A5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ollect</w:t>
            </w:r>
          </w:p>
          <w:p w14:paraId="23095422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ncorporate</w:t>
            </w:r>
          </w:p>
          <w:p w14:paraId="0E4193A6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ntegrate</w:t>
            </w:r>
          </w:p>
          <w:p w14:paraId="1C5B38A1" w14:textId="77777777" w:rsidR="00730E91" w:rsidRDefault="00730E91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mbody</w:t>
            </w:r>
          </w:p>
          <w:p w14:paraId="74B509D3" w14:textId="6B688CF2" w:rsidR="00310C6D" w:rsidRPr="00730E91" w:rsidRDefault="00310C6D" w:rsidP="001341D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</w:pPr>
          </w:p>
        </w:tc>
      </w:tr>
      <w:tr w:rsidR="00730E91" w:rsidRPr="00730E91" w14:paraId="3A5CA733" w14:textId="77777777" w:rsidTr="00730E91">
        <w:trPr>
          <w:trHeight w:val="13032"/>
        </w:trPr>
        <w:tc>
          <w:tcPr>
            <w:tcW w:w="5671" w:type="dxa"/>
          </w:tcPr>
          <w:p w14:paraId="4309B24A" w14:textId="77777777" w:rsidR="00730E91" w:rsidRDefault="00730E91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lastRenderedPageBreak/>
              <w:t>观点</w:t>
            </w: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，看法</w:t>
            </w: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，观念，设想</w:t>
            </w:r>
          </w:p>
          <w:p w14:paraId="27C49459" w14:textId="77777777" w:rsidR="00730E91" w:rsidRDefault="00730E91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viewpoint</w:t>
            </w:r>
          </w:p>
          <w:p w14:paraId="692F35B4" w14:textId="77777777" w:rsidR="00730E91" w:rsidRDefault="00730E91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opinion</w:t>
            </w: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 xml:space="preserve"> </w:t>
            </w:r>
          </w:p>
          <w:p w14:paraId="60F3805B" w14:textId="77777777" w:rsidR="00730E91" w:rsidRDefault="00730E91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notion</w:t>
            </w:r>
          </w:p>
          <w:p w14:paraId="58D07B3B" w14:textId="7CA9B1D8" w:rsidR="00730E91" w:rsidRDefault="00730E91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concept</w:t>
            </w:r>
          </w:p>
          <w:p w14:paraId="1518B231" w14:textId="10070B89" w:rsidR="009A402C" w:rsidRDefault="009A402C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9A402C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perception</w:t>
            </w:r>
          </w:p>
          <w:p w14:paraId="72984F40" w14:textId="77777777" w:rsidR="00730E91" w:rsidRDefault="00730E91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反驳，反对</w:t>
            </w:r>
          </w:p>
          <w:p w14:paraId="30FD815B" w14:textId="77777777" w:rsidR="00730E91" w:rsidRDefault="00730E91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oppose</w:t>
            </w:r>
          </w:p>
          <w:p w14:paraId="6D5F4142" w14:textId="77777777" w:rsidR="00730E91" w:rsidRDefault="00730E91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object to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v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.</w:t>
            </w:r>
          </w:p>
          <w:p w14:paraId="42D22291" w14:textId="77777777" w:rsidR="00730E91" w:rsidRDefault="00730E91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be against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 xml:space="preserve"> phr.</w:t>
            </w:r>
          </w:p>
          <w:p w14:paraId="4974BA87" w14:textId="18DDDC92" w:rsidR="009164B7" w:rsidRDefault="009164B7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9164B7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controvert</w:t>
            </w:r>
          </w:p>
          <w:p w14:paraId="62F83D8E" w14:textId="77777777" w:rsidR="009A402C" w:rsidRDefault="009A402C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9A402C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disapprove</w:t>
            </w:r>
          </w:p>
          <w:p w14:paraId="3BD0A7BE" w14:textId="19B229BF" w:rsidR="009164B7" w:rsidRDefault="009164B7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证明，求证</w:t>
            </w:r>
            <w:r w:rsidR="00310C6D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，证实</w:t>
            </w:r>
          </w:p>
          <w:p w14:paraId="70A4B076" w14:textId="77777777" w:rsidR="009164B7" w:rsidRDefault="009164B7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9164B7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prove</w:t>
            </w:r>
          </w:p>
          <w:p w14:paraId="6896FB38" w14:textId="7CB3C43F" w:rsidR="009164B7" w:rsidRDefault="009164B7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testify</w:t>
            </w:r>
          </w:p>
          <w:p w14:paraId="205DFD24" w14:textId="77777777" w:rsidR="009164B7" w:rsidRDefault="009164B7" w:rsidP="009164B7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justify</w:t>
            </w:r>
          </w:p>
          <w:p w14:paraId="177C8DF0" w14:textId="50C51675" w:rsidR="009164B7" w:rsidRDefault="009164B7" w:rsidP="009164B7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verify</w:t>
            </w:r>
          </w:p>
          <w:p w14:paraId="29DC5681" w14:textId="77777777" w:rsidR="009164B7" w:rsidRDefault="009164B7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9164B7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demonstrate</w:t>
            </w:r>
          </w:p>
          <w:p w14:paraId="07AD6006" w14:textId="77777777" w:rsidR="009164B7" w:rsidRDefault="009164B7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9164B7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certificate</w:t>
            </w:r>
          </w:p>
          <w:p w14:paraId="3970D255" w14:textId="77777777" w:rsidR="009164B7" w:rsidRDefault="009164B7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确保，担保，保证</w:t>
            </w:r>
          </w:p>
          <w:p w14:paraId="59C64B09" w14:textId="28922406" w:rsidR="009164B7" w:rsidRDefault="009164B7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assure</w:t>
            </w:r>
          </w:p>
          <w:p w14:paraId="3C65C168" w14:textId="6BCEC5D4" w:rsidR="009164B7" w:rsidRDefault="009164B7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nsure/ensure</w:t>
            </w:r>
          </w:p>
          <w:p w14:paraId="76884D26" w14:textId="76781CAE" w:rsidR="009164B7" w:rsidRDefault="009164B7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g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uarantee</w:t>
            </w:r>
          </w:p>
          <w:p w14:paraId="78F12A6E" w14:textId="3FC743DE" w:rsidR="009164B7" w:rsidRDefault="009164B7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n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ake sure</w:t>
            </w:r>
          </w:p>
          <w:p w14:paraId="5A837051" w14:textId="7FD2563A" w:rsidR="009164B7" w:rsidRDefault="009164B7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promise</w:t>
            </w:r>
          </w:p>
          <w:p w14:paraId="4342E708" w14:textId="1077C830" w:rsidR="009164B7" w:rsidRDefault="009164B7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commi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tment</w:t>
            </w:r>
          </w:p>
          <w:p w14:paraId="5E4790A8" w14:textId="25DF5AE4" w:rsidR="009164B7" w:rsidRDefault="009164B7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起源于，出于，</w:t>
            </w:r>
            <w:r w:rsidR="00E2797E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源于</w:t>
            </w:r>
          </w:p>
          <w:p w14:paraId="77342B89" w14:textId="3FF03B17" w:rsidR="009164B7" w:rsidRDefault="009164B7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9164B7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stem from</w:t>
            </w:r>
          </w:p>
          <w:p w14:paraId="7E17BC2A" w14:textId="04AEB180" w:rsidR="009164B7" w:rsidRDefault="009164B7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derive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from</w:t>
            </w:r>
          </w:p>
          <w:p w14:paraId="18836BB7" w14:textId="08788413" w:rsidR="00E2797E" w:rsidRDefault="00E2797E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E2797E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originate from</w:t>
            </w:r>
          </w:p>
          <w:p w14:paraId="3CDC38B8" w14:textId="70C8673C" w:rsidR="00E2797E" w:rsidRDefault="00E2797E" w:rsidP="00A4151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come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 xml:space="preserve"> of</w:t>
            </w:r>
          </w:p>
          <w:p w14:paraId="11984FD0" w14:textId="77777777" w:rsidR="00B0364E" w:rsidRDefault="00B0364E" w:rsidP="00B0364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修正，修改</w:t>
            </w:r>
          </w:p>
          <w:p w14:paraId="1B3AA838" w14:textId="77777777" w:rsidR="00B0364E" w:rsidRDefault="00B0364E" w:rsidP="00B0364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amend</w:t>
            </w:r>
          </w:p>
          <w:p w14:paraId="34543506" w14:textId="77777777" w:rsidR="00B0364E" w:rsidRDefault="00B0364E" w:rsidP="00B0364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modify</w:t>
            </w:r>
          </w:p>
          <w:p w14:paraId="1D83085D" w14:textId="77777777" w:rsidR="00B0364E" w:rsidRDefault="00B0364E" w:rsidP="00B0364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revise</w:t>
            </w:r>
          </w:p>
          <w:p w14:paraId="70CE2196" w14:textId="3E800048" w:rsidR="009164B7" w:rsidRPr="00730E91" w:rsidRDefault="00B0364E" w:rsidP="009164B7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rectify</w:t>
            </w:r>
          </w:p>
        </w:tc>
        <w:tc>
          <w:tcPr>
            <w:tcW w:w="5670" w:type="dxa"/>
          </w:tcPr>
          <w:p w14:paraId="72A08C58" w14:textId="6B9DB9B3" w:rsidR="00310C6D" w:rsidRDefault="009164B7" w:rsidP="00310C6D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bookmarkStart w:id="2" w:name="OLE_LINK1"/>
            <w:bookmarkStart w:id="3" w:name="OLE_LINK2"/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遭受，忍受，</w:t>
            </w:r>
            <w:r w:rsidR="00310C6D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面临，经历</w:t>
            </w:r>
          </w:p>
          <w:p w14:paraId="1DB5AE0C" w14:textId="0B127223" w:rsidR="00E2797E" w:rsidRDefault="00E2797E" w:rsidP="00310C6D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face</w:t>
            </w:r>
          </w:p>
          <w:p w14:paraId="154BED46" w14:textId="65D7AA85" w:rsidR="00310C6D" w:rsidRDefault="00310C6D" w:rsidP="00310C6D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bear</w:t>
            </w:r>
          </w:p>
          <w:p w14:paraId="50C456F9" w14:textId="0D7C41F2" w:rsidR="00310C6D" w:rsidRPr="00310C6D" w:rsidRDefault="00310C6D" w:rsidP="00310C6D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stand</w:t>
            </w:r>
          </w:p>
          <w:p w14:paraId="2A0BC39D" w14:textId="344C6A8E" w:rsidR="009164B7" w:rsidRDefault="009164B7" w:rsidP="009164B7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suffer</w:t>
            </w:r>
          </w:p>
          <w:p w14:paraId="6481435B" w14:textId="39AED342" w:rsidR="009164B7" w:rsidRDefault="009164B7" w:rsidP="009164B7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xperience</w:t>
            </w:r>
          </w:p>
          <w:p w14:paraId="5A60B5C0" w14:textId="5AB13DA0" w:rsidR="009164B7" w:rsidRDefault="009164B7" w:rsidP="009164B7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endure</w:t>
            </w:r>
          </w:p>
          <w:p w14:paraId="5C95FE89" w14:textId="118B6375" w:rsidR="00310C6D" w:rsidRDefault="00310C6D" w:rsidP="009164B7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310C6D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encounter</w:t>
            </w:r>
          </w:p>
          <w:p w14:paraId="7F466408" w14:textId="4183516D" w:rsidR="00310C6D" w:rsidRDefault="00310C6D" w:rsidP="00310C6D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go</w:t>
            </w:r>
            <w:r w:rsidR="00E2797E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/</w:t>
            </w:r>
            <w:r w:rsidR="00E2797E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 xml:space="preserve"> through</w:t>
            </w:r>
          </w:p>
          <w:p w14:paraId="2D72F049" w14:textId="6A6BBA8F" w:rsidR="00310C6D" w:rsidRDefault="00310C6D" w:rsidP="009164B7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310C6D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confront</w:t>
            </w:r>
          </w:p>
          <w:p w14:paraId="6C1B22E7" w14:textId="77777777" w:rsidR="005029CB" w:rsidRPr="00730E91" w:rsidRDefault="005029CB" w:rsidP="005029C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引起，</w:t>
            </w: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牵涉</w:t>
            </w: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，带来，导致</w:t>
            </w: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等</w:t>
            </w:r>
          </w:p>
          <w:p w14:paraId="14F1AC03" w14:textId="143DE6DE" w:rsidR="005029CB" w:rsidRDefault="005029CB" w:rsidP="005029C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cause</w:t>
            </w:r>
          </w:p>
          <w:p w14:paraId="6816DDBE" w14:textId="466B142C" w:rsidR="005029CB" w:rsidRPr="00730E91" w:rsidRDefault="005029CB" w:rsidP="005029C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court</w:t>
            </w:r>
          </w:p>
          <w:p w14:paraId="5045BC88" w14:textId="77777777" w:rsidR="005029CB" w:rsidRPr="00730E91" w:rsidRDefault="005029CB" w:rsidP="005029C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incur</w:t>
            </w:r>
          </w:p>
          <w:p w14:paraId="1E5E8693" w14:textId="77777777" w:rsidR="005029CB" w:rsidRPr="00730E91" w:rsidRDefault="005029CB" w:rsidP="005029CB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entail</w:t>
            </w:r>
          </w:p>
          <w:p w14:paraId="41E0E76D" w14:textId="27A37FD0" w:rsidR="005029CB" w:rsidRDefault="005029CB" w:rsidP="009164B7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</w:pPr>
            <w:r w:rsidRPr="00730E91"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pose</w:t>
            </w:r>
          </w:p>
          <w:bookmarkEnd w:id="2"/>
          <w:bookmarkEnd w:id="3"/>
          <w:p w14:paraId="58338565" w14:textId="77777777" w:rsidR="009164B7" w:rsidRDefault="005029CB" w:rsidP="009164B7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热爱，喜欢，热衷于</w:t>
            </w:r>
          </w:p>
          <w:p w14:paraId="5045DEA8" w14:textId="77777777" w:rsidR="005029CB" w:rsidRDefault="005029CB" w:rsidP="009164B7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be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keen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 xml:space="preserve"> on</w:t>
            </w:r>
          </w:p>
          <w:p w14:paraId="01E6E14C" w14:textId="77777777" w:rsidR="005029CB" w:rsidRDefault="005029CB" w:rsidP="009164B7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be crazy about</w:t>
            </w:r>
          </w:p>
          <w:p w14:paraId="1332FD16" w14:textId="77777777" w:rsidR="005029CB" w:rsidRDefault="005029CB" w:rsidP="009164B7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e fond of</w:t>
            </w:r>
          </w:p>
          <w:p w14:paraId="761F6D02" w14:textId="77777777" w:rsidR="005029CB" w:rsidRDefault="005029CB" w:rsidP="009164B7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5029CB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have deep love for</w:t>
            </w:r>
          </w:p>
          <w:p w14:paraId="7749667E" w14:textId="32AD2998" w:rsidR="00E2797E" w:rsidRDefault="00E2797E" w:rsidP="009164B7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期望，预料，预期</w:t>
            </w:r>
          </w:p>
          <w:p w14:paraId="77FB8C4F" w14:textId="281ADA93" w:rsidR="00E2797E" w:rsidRDefault="00E2797E" w:rsidP="009164B7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hope</w:t>
            </w:r>
          </w:p>
          <w:p w14:paraId="1D618285" w14:textId="38217E6A" w:rsidR="00E2797E" w:rsidRDefault="00E2797E" w:rsidP="009164B7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expect</w:t>
            </w:r>
          </w:p>
          <w:p w14:paraId="61E582DE" w14:textId="77777777" w:rsidR="00E2797E" w:rsidRDefault="00E2797E" w:rsidP="00E2797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anti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cipate</w:t>
            </w:r>
          </w:p>
          <w:p w14:paraId="3CDA7BEE" w14:textId="04DCAA1C" w:rsidR="00E2797E" w:rsidRDefault="00E2797E" w:rsidP="00E2797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fore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see</w:t>
            </w:r>
          </w:p>
          <w:p w14:paraId="20769717" w14:textId="677E9D34" w:rsidR="00E2797E" w:rsidRDefault="00E2797E" w:rsidP="00E2797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redict</w:t>
            </w:r>
          </w:p>
          <w:p w14:paraId="73A6FBDF" w14:textId="77777777" w:rsidR="00744144" w:rsidRDefault="00744144" w:rsidP="00B0364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  <w:t>有效的，有用的，重要的</w:t>
            </w:r>
          </w:p>
          <w:p w14:paraId="0A36F454" w14:textId="77777777" w:rsidR="009A402C" w:rsidRDefault="009A402C" w:rsidP="00B0364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9A402C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effective</w:t>
            </w:r>
          </w:p>
          <w:p w14:paraId="6865E924" w14:textId="77777777" w:rsidR="009A402C" w:rsidRDefault="009A402C" w:rsidP="00B0364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9A402C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available</w:t>
            </w:r>
          </w:p>
          <w:p w14:paraId="36A12CDC" w14:textId="77777777" w:rsidR="009A402C" w:rsidRDefault="009A402C" w:rsidP="00B0364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9A402C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significant</w:t>
            </w:r>
          </w:p>
          <w:p w14:paraId="2BEC9650" w14:textId="77777777" w:rsidR="009A402C" w:rsidRDefault="009A402C" w:rsidP="00B0364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9A402C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valid</w:t>
            </w:r>
          </w:p>
          <w:p w14:paraId="48B2C368" w14:textId="77777777" w:rsidR="009A402C" w:rsidRDefault="009A402C" w:rsidP="00B0364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</w:pPr>
            <w:r w:rsidRPr="009A402C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effectual</w:t>
            </w:r>
          </w:p>
          <w:p w14:paraId="24D5D517" w14:textId="3D72EAE2" w:rsidR="009A402C" w:rsidRPr="00730E91" w:rsidRDefault="009A402C" w:rsidP="00B0364E">
            <w:pPr>
              <w:widowControl w:val="0"/>
              <w:autoSpaceDE w:val="0"/>
              <w:autoSpaceDN w:val="0"/>
              <w:adjustRightInd w:val="0"/>
              <w:spacing w:line="400" w:lineRule="exact"/>
              <w:rPr>
                <w:rFonts w:ascii="微软雅黑" w:eastAsia="微软雅黑" w:hAnsi="微软雅黑" w:hint="eastAsia"/>
                <w:color w:val="000000" w:themeColor="text1"/>
                <w:sz w:val="28"/>
                <w:szCs w:val="21"/>
              </w:rPr>
            </w:pPr>
            <w:r w:rsidRPr="009A402C">
              <w:rPr>
                <w:rFonts w:ascii="微软雅黑" w:eastAsia="微软雅黑" w:hAnsi="微软雅黑"/>
                <w:color w:val="000000" w:themeColor="text1"/>
                <w:sz w:val="28"/>
                <w:szCs w:val="21"/>
              </w:rPr>
              <w:t>fruitful</w:t>
            </w:r>
          </w:p>
        </w:tc>
      </w:tr>
    </w:tbl>
    <w:p w14:paraId="4803DB3D" w14:textId="77777777" w:rsidR="009A402C" w:rsidRPr="009A402C" w:rsidRDefault="009A402C" w:rsidP="009A402C">
      <w:pPr>
        <w:rPr>
          <w:rFonts w:ascii="微软雅黑" w:eastAsia="微软雅黑" w:hAnsi="微软雅黑" w:cs="AppleExternalUIFontSimplifiedCh" w:hint="eastAsia"/>
          <w:sz w:val="28"/>
          <w:szCs w:val="26"/>
        </w:rPr>
      </w:pPr>
    </w:p>
    <w:sectPr w:rsidR="009A402C" w:rsidRPr="009A402C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90BB2" w14:textId="77777777" w:rsidR="0092783E" w:rsidRDefault="0092783E" w:rsidP="002275F7">
      <w:r>
        <w:separator/>
      </w:r>
    </w:p>
  </w:endnote>
  <w:endnote w:type="continuationSeparator" w:id="0">
    <w:p w14:paraId="61ECDD18" w14:textId="77777777" w:rsidR="0092783E" w:rsidRDefault="0092783E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5A41A" w14:textId="77777777" w:rsidR="0092783E" w:rsidRDefault="0092783E" w:rsidP="002275F7">
      <w:r>
        <w:separator/>
      </w:r>
    </w:p>
  </w:footnote>
  <w:footnote w:type="continuationSeparator" w:id="0">
    <w:p w14:paraId="79417C0C" w14:textId="77777777" w:rsidR="0092783E" w:rsidRDefault="0092783E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92783E">
    <w:pPr>
      <w:pStyle w:val="a4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92783E">
    <w:pPr>
      <w:pStyle w:val="a4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53pt;height:46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20437"/>
    <w:rsid w:val="000228E2"/>
    <w:rsid w:val="0003554A"/>
    <w:rsid w:val="00043971"/>
    <w:rsid w:val="000578A8"/>
    <w:rsid w:val="00071F8D"/>
    <w:rsid w:val="000740DE"/>
    <w:rsid w:val="00077679"/>
    <w:rsid w:val="00077DAD"/>
    <w:rsid w:val="00081B5D"/>
    <w:rsid w:val="00082DD1"/>
    <w:rsid w:val="00096E65"/>
    <w:rsid w:val="00097869"/>
    <w:rsid w:val="000B373A"/>
    <w:rsid w:val="000B4E00"/>
    <w:rsid w:val="000C1286"/>
    <w:rsid w:val="000C3E3E"/>
    <w:rsid w:val="000C681F"/>
    <w:rsid w:val="000C74BB"/>
    <w:rsid w:val="000D06F9"/>
    <w:rsid w:val="000D3591"/>
    <w:rsid w:val="000D4717"/>
    <w:rsid w:val="000D5271"/>
    <w:rsid w:val="000F6631"/>
    <w:rsid w:val="000F7F31"/>
    <w:rsid w:val="00105009"/>
    <w:rsid w:val="00110044"/>
    <w:rsid w:val="001341DB"/>
    <w:rsid w:val="00136883"/>
    <w:rsid w:val="00137558"/>
    <w:rsid w:val="00140B34"/>
    <w:rsid w:val="00152B16"/>
    <w:rsid w:val="00153A99"/>
    <w:rsid w:val="00156310"/>
    <w:rsid w:val="00165411"/>
    <w:rsid w:val="001713F9"/>
    <w:rsid w:val="00177529"/>
    <w:rsid w:val="00185A67"/>
    <w:rsid w:val="00185AA1"/>
    <w:rsid w:val="00193F81"/>
    <w:rsid w:val="001A7D20"/>
    <w:rsid w:val="001B2E77"/>
    <w:rsid w:val="001B7C3F"/>
    <w:rsid w:val="001D1EB0"/>
    <w:rsid w:val="001D77EF"/>
    <w:rsid w:val="001D7AD2"/>
    <w:rsid w:val="001E10DE"/>
    <w:rsid w:val="001E64D9"/>
    <w:rsid w:val="00200CD9"/>
    <w:rsid w:val="00200E6F"/>
    <w:rsid w:val="00204B0C"/>
    <w:rsid w:val="0021684D"/>
    <w:rsid w:val="00216A39"/>
    <w:rsid w:val="00226898"/>
    <w:rsid w:val="002275F7"/>
    <w:rsid w:val="002461A3"/>
    <w:rsid w:val="00256144"/>
    <w:rsid w:val="00260AC9"/>
    <w:rsid w:val="0026184E"/>
    <w:rsid w:val="002675C0"/>
    <w:rsid w:val="00286540"/>
    <w:rsid w:val="00287482"/>
    <w:rsid w:val="00291192"/>
    <w:rsid w:val="002C0DF5"/>
    <w:rsid w:val="002C24DA"/>
    <w:rsid w:val="002C4BC1"/>
    <w:rsid w:val="002C6E0A"/>
    <w:rsid w:val="002D789F"/>
    <w:rsid w:val="002F3259"/>
    <w:rsid w:val="00310C6D"/>
    <w:rsid w:val="00312755"/>
    <w:rsid w:val="00316A00"/>
    <w:rsid w:val="00317494"/>
    <w:rsid w:val="00325595"/>
    <w:rsid w:val="00326EE4"/>
    <w:rsid w:val="003361EC"/>
    <w:rsid w:val="0036348A"/>
    <w:rsid w:val="003666C5"/>
    <w:rsid w:val="003723FF"/>
    <w:rsid w:val="00383FE3"/>
    <w:rsid w:val="00390DF0"/>
    <w:rsid w:val="003A6F5E"/>
    <w:rsid w:val="003A7846"/>
    <w:rsid w:val="003B3BAE"/>
    <w:rsid w:val="003D3E4F"/>
    <w:rsid w:val="003E370C"/>
    <w:rsid w:val="003E5513"/>
    <w:rsid w:val="003F2500"/>
    <w:rsid w:val="003F377B"/>
    <w:rsid w:val="004018EB"/>
    <w:rsid w:val="0040396F"/>
    <w:rsid w:val="00404841"/>
    <w:rsid w:val="00424C96"/>
    <w:rsid w:val="00457E76"/>
    <w:rsid w:val="004716B3"/>
    <w:rsid w:val="00490539"/>
    <w:rsid w:val="004952CF"/>
    <w:rsid w:val="004B248B"/>
    <w:rsid w:val="004C3DCB"/>
    <w:rsid w:val="004C42C1"/>
    <w:rsid w:val="004E09E7"/>
    <w:rsid w:val="004F7AE8"/>
    <w:rsid w:val="005029CB"/>
    <w:rsid w:val="005067DA"/>
    <w:rsid w:val="0052153B"/>
    <w:rsid w:val="005243BE"/>
    <w:rsid w:val="0052494C"/>
    <w:rsid w:val="00534E88"/>
    <w:rsid w:val="00544753"/>
    <w:rsid w:val="00557112"/>
    <w:rsid w:val="00565153"/>
    <w:rsid w:val="00565CD5"/>
    <w:rsid w:val="0056681A"/>
    <w:rsid w:val="005714D1"/>
    <w:rsid w:val="00581FA3"/>
    <w:rsid w:val="00583443"/>
    <w:rsid w:val="005B1656"/>
    <w:rsid w:val="005B23D9"/>
    <w:rsid w:val="005C1384"/>
    <w:rsid w:val="005C1E0A"/>
    <w:rsid w:val="005D4623"/>
    <w:rsid w:val="00605220"/>
    <w:rsid w:val="006231E3"/>
    <w:rsid w:val="006418B0"/>
    <w:rsid w:val="0064383C"/>
    <w:rsid w:val="006576A3"/>
    <w:rsid w:val="00663B99"/>
    <w:rsid w:val="0067158D"/>
    <w:rsid w:val="00674AF1"/>
    <w:rsid w:val="00676D37"/>
    <w:rsid w:val="0067739E"/>
    <w:rsid w:val="006778C6"/>
    <w:rsid w:val="0068514C"/>
    <w:rsid w:val="006957FB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1483C"/>
    <w:rsid w:val="00722127"/>
    <w:rsid w:val="00722AD4"/>
    <w:rsid w:val="0072476D"/>
    <w:rsid w:val="00730E91"/>
    <w:rsid w:val="00733ABE"/>
    <w:rsid w:val="007343F6"/>
    <w:rsid w:val="0073544F"/>
    <w:rsid w:val="00735B1C"/>
    <w:rsid w:val="00744144"/>
    <w:rsid w:val="00755EA3"/>
    <w:rsid w:val="0075671E"/>
    <w:rsid w:val="00770F71"/>
    <w:rsid w:val="00772BC1"/>
    <w:rsid w:val="00776289"/>
    <w:rsid w:val="007869DC"/>
    <w:rsid w:val="007A0144"/>
    <w:rsid w:val="007A54F8"/>
    <w:rsid w:val="007B378D"/>
    <w:rsid w:val="007B6093"/>
    <w:rsid w:val="007B7D7F"/>
    <w:rsid w:val="007C7B08"/>
    <w:rsid w:val="007D6AE2"/>
    <w:rsid w:val="007E21FF"/>
    <w:rsid w:val="007F04EC"/>
    <w:rsid w:val="007F315B"/>
    <w:rsid w:val="007F6703"/>
    <w:rsid w:val="007F6A73"/>
    <w:rsid w:val="00800543"/>
    <w:rsid w:val="00831F7F"/>
    <w:rsid w:val="008361F8"/>
    <w:rsid w:val="00863E3C"/>
    <w:rsid w:val="00872962"/>
    <w:rsid w:val="0088163F"/>
    <w:rsid w:val="0088197B"/>
    <w:rsid w:val="00894BF7"/>
    <w:rsid w:val="008B2382"/>
    <w:rsid w:val="008C733C"/>
    <w:rsid w:val="008E02DF"/>
    <w:rsid w:val="00907E0E"/>
    <w:rsid w:val="009164B7"/>
    <w:rsid w:val="00923037"/>
    <w:rsid w:val="00924A15"/>
    <w:rsid w:val="0092783E"/>
    <w:rsid w:val="00932B3C"/>
    <w:rsid w:val="00960028"/>
    <w:rsid w:val="00970566"/>
    <w:rsid w:val="00981A43"/>
    <w:rsid w:val="0098553A"/>
    <w:rsid w:val="00985799"/>
    <w:rsid w:val="009A0E29"/>
    <w:rsid w:val="009A402C"/>
    <w:rsid w:val="009B3DE6"/>
    <w:rsid w:val="009C74BF"/>
    <w:rsid w:val="009D573A"/>
    <w:rsid w:val="00A02F4F"/>
    <w:rsid w:val="00A036E2"/>
    <w:rsid w:val="00A04DA0"/>
    <w:rsid w:val="00A06A59"/>
    <w:rsid w:val="00A115C4"/>
    <w:rsid w:val="00A21673"/>
    <w:rsid w:val="00A24930"/>
    <w:rsid w:val="00A260B3"/>
    <w:rsid w:val="00A34847"/>
    <w:rsid w:val="00A3734F"/>
    <w:rsid w:val="00A5221D"/>
    <w:rsid w:val="00A52AC2"/>
    <w:rsid w:val="00A662F2"/>
    <w:rsid w:val="00A70EF8"/>
    <w:rsid w:val="00A808C0"/>
    <w:rsid w:val="00A86B14"/>
    <w:rsid w:val="00AB48E3"/>
    <w:rsid w:val="00AB4A68"/>
    <w:rsid w:val="00AB73C6"/>
    <w:rsid w:val="00AC6820"/>
    <w:rsid w:val="00AD208A"/>
    <w:rsid w:val="00B0364E"/>
    <w:rsid w:val="00B14836"/>
    <w:rsid w:val="00B159FA"/>
    <w:rsid w:val="00B321CF"/>
    <w:rsid w:val="00B368AF"/>
    <w:rsid w:val="00B44799"/>
    <w:rsid w:val="00B62A0B"/>
    <w:rsid w:val="00B72013"/>
    <w:rsid w:val="00B768FA"/>
    <w:rsid w:val="00B840CA"/>
    <w:rsid w:val="00BA6CF1"/>
    <w:rsid w:val="00BB77E4"/>
    <w:rsid w:val="00BC28A1"/>
    <w:rsid w:val="00C0351F"/>
    <w:rsid w:val="00C11956"/>
    <w:rsid w:val="00C14904"/>
    <w:rsid w:val="00C20590"/>
    <w:rsid w:val="00C21AD1"/>
    <w:rsid w:val="00C27CE3"/>
    <w:rsid w:val="00C35ECF"/>
    <w:rsid w:val="00C4751D"/>
    <w:rsid w:val="00C54490"/>
    <w:rsid w:val="00C5519B"/>
    <w:rsid w:val="00C60C0D"/>
    <w:rsid w:val="00C637C7"/>
    <w:rsid w:val="00C64639"/>
    <w:rsid w:val="00C6518D"/>
    <w:rsid w:val="00C9528A"/>
    <w:rsid w:val="00CA69D7"/>
    <w:rsid w:val="00CB189D"/>
    <w:rsid w:val="00CB3857"/>
    <w:rsid w:val="00CC13A1"/>
    <w:rsid w:val="00CE24B6"/>
    <w:rsid w:val="00CF3C2C"/>
    <w:rsid w:val="00CF679F"/>
    <w:rsid w:val="00D20E32"/>
    <w:rsid w:val="00D26D08"/>
    <w:rsid w:val="00D3444A"/>
    <w:rsid w:val="00D36A64"/>
    <w:rsid w:val="00D44D20"/>
    <w:rsid w:val="00D46687"/>
    <w:rsid w:val="00D51C27"/>
    <w:rsid w:val="00D63633"/>
    <w:rsid w:val="00D65B9D"/>
    <w:rsid w:val="00D81B7E"/>
    <w:rsid w:val="00D81DD1"/>
    <w:rsid w:val="00D87031"/>
    <w:rsid w:val="00DA0E0E"/>
    <w:rsid w:val="00DB0FAF"/>
    <w:rsid w:val="00DB2FCD"/>
    <w:rsid w:val="00DB641B"/>
    <w:rsid w:val="00DC1AEC"/>
    <w:rsid w:val="00DE17B4"/>
    <w:rsid w:val="00DE36CC"/>
    <w:rsid w:val="00DE3A76"/>
    <w:rsid w:val="00DE4B6D"/>
    <w:rsid w:val="00DF4158"/>
    <w:rsid w:val="00DF59FC"/>
    <w:rsid w:val="00E02682"/>
    <w:rsid w:val="00E13746"/>
    <w:rsid w:val="00E137EB"/>
    <w:rsid w:val="00E2797E"/>
    <w:rsid w:val="00E412BA"/>
    <w:rsid w:val="00E47A97"/>
    <w:rsid w:val="00E56363"/>
    <w:rsid w:val="00E61DF1"/>
    <w:rsid w:val="00E71644"/>
    <w:rsid w:val="00E73E40"/>
    <w:rsid w:val="00E92A1C"/>
    <w:rsid w:val="00E95FE1"/>
    <w:rsid w:val="00EA07D6"/>
    <w:rsid w:val="00EA75A6"/>
    <w:rsid w:val="00EB275D"/>
    <w:rsid w:val="00EC0961"/>
    <w:rsid w:val="00EC3083"/>
    <w:rsid w:val="00EE136F"/>
    <w:rsid w:val="00F14C47"/>
    <w:rsid w:val="00F2488F"/>
    <w:rsid w:val="00F2601D"/>
    <w:rsid w:val="00F371B1"/>
    <w:rsid w:val="00F37318"/>
    <w:rsid w:val="00F404ED"/>
    <w:rsid w:val="00F63BA1"/>
    <w:rsid w:val="00F748D7"/>
    <w:rsid w:val="00F82803"/>
    <w:rsid w:val="00F840B0"/>
    <w:rsid w:val="00F87DF9"/>
    <w:rsid w:val="00F925F9"/>
    <w:rsid w:val="00F938D2"/>
    <w:rsid w:val="00FA57EC"/>
    <w:rsid w:val="00FB1167"/>
    <w:rsid w:val="00FD19D6"/>
    <w:rsid w:val="00FD67BF"/>
    <w:rsid w:val="00FE31B1"/>
    <w:rsid w:val="00FE352F"/>
    <w:rsid w:val="00FE5A27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18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117</TotalTime>
  <Pages>4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2022-11-15T02:58:00Z</cp:lastPrinted>
  <dcterms:created xsi:type="dcterms:W3CDTF">2022-11-15T02:58:00Z</dcterms:created>
  <dcterms:modified xsi:type="dcterms:W3CDTF">2022-11-18T07:28:00Z</dcterms:modified>
</cp:coreProperties>
</file>