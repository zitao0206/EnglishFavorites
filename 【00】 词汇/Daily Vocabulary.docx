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13B" w14:textId="77777777" w:rsidR="00CF755F" w:rsidRPr="003F483D" w:rsidRDefault="00CF755F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0432FF"/>
          <w:sz w:val="36"/>
          <w:szCs w:val="36"/>
        </w:rPr>
      </w:pPr>
    </w:p>
    <w:p w14:paraId="1C803F3A" w14:textId="54CEAAFA" w:rsidR="00CF755F" w:rsidRPr="003F483D" w:rsidRDefault="00AA2260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</w:pPr>
      <w:r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每个单词最长流程：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默写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10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造句</w:t>
      </w:r>
      <w:r w:rsidR="00727138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次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听力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。</w:t>
      </w:r>
    </w:p>
    <w:p w14:paraId="5BDE1321" w14:textId="77777777" w:rsidR="00D62C06" w:rsidRPr="003F483D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74324DA4" w14:textId="3BE175DB" w:rsidR="00D62C06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TO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 xml:space="preserve"> 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7CAFE12C" w14:textId="77777777" w:rsid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1FBB003E" w14:textId="4D76F355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undone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013AAA">
        <w:rPr>
          <w:rFonts w:asciiTheme="majorHAnsi" w:hAnsiTheme="majorHAnsi" w:cstheme="majorHAnsi"/>
          <w:i w:val="0"/>
          <w:iCs w:val="0"/>
        </w:rPr>
        <w:t>[</w:t>
      </w:r>
      <w:r w:rsidR="00013AAA" w:rsidRPr="00013AAA">
        <w:rPr>
          <w:rFonts w:asciiTheme="majorHAnsi" w:hAnsiTheme="majorHAnsi" w:cstheme="majorHAnsi"/>
          <w:i w:val="0"/>
          <w:iCs w:val="0"/>
        </w:rPr>
        <w:t>ʌnˈdʌn</w:t>
      </w:r>
      <w:r w:rsidR="00013AAA"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E22200">
        <w:rPr>
          <w:rFonts w:asciiTheme="majorHAnsi" w:hAnsiTheme="majorHAnsi" w:cstheme="majorHAnsi" w:hint="eastAsia"/>
          <w:i w:val="0"/>
          <w:iCs w:val="0"/>
        </w:rPr>
        <w:t>未完成的；松开的</w:t>
      </w:r>
    </w:p>
    <w:p w14:paraId="640503B1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She left her shoelaces undone and tripped over them.</w:t>
      </w:r>
    </w:p>
    <w:p w14:paraId="2F6B8DD8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project was left undone due to lack of funds.</w:t>
      </w:r>
    </w:p>
    <w:p w14:paraId="4C2D6A90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55E0104" w14:textId="3512CD6D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</w:rPr>
        <w:t>evident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="00013AAA">
        <w:rPr>
          <w:rFonts w:asciiTheme="majorHAnsi" w:hAnsiTheme="majorHAnsi" w:cstheme="majorHAnsi"/>
          <w:i w:val="0"/>
          <w:iCs w:val="0"/>
        </w:rPr>
        <w:t>[</w:t>
      </w:r>
      <w:r w:rsidR="00013AAA" w:rsidRPr="00013AAA">
        <w:rPr>
          <w:rFonts w:asciiTheme="majorHAnsi" w:hAnsiTheme="majorHAnsi" w:cstheme="majorHAnsi"/>
          <w:i w:val="0"/>
          <w:iCs w:val="0"/>
        </w:rPr>
        <w:t>ˈevɪdənt</w:t>
      </w:r>
      <w:r w:rsidR="00013AAA"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E22200">
        <w:rPr>
          <w:rFonts w:asciiTheme="majorHAnsi" w:hAnsiTheme="majorHAnsi" w:cstheme="majorHAnsi" w:hint="eastAsia"/>
          <w:i w:val="0"/>
          <w:iCs w:val="0"/>
        </w:rPr>
        <w:t>明显的</w:t>
      </w:r>
    </w:p>
    <w:p w14:paraId="02599CBF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It was evident from his expression that he was upset.</w:t>
      </w:r>
    </w:p>
    <w:p w14:paraId="42DEF7E5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benefits of the new policy are evident to everyone.</w:t>
      </w:r>
    </w:p>
    <w:p w14:paraId="7ED8E1FC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1627090" w14:textId="3127EBD8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</w:rPr>
        <w:t>debilitate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="00013AAA">
        <w:rPr>
          <w:rFonts w:asciiTheme="majorHAnsi" w:hAnsiTheme="majorHAnsi" w:cstheme="majorHAnsi"/>
          <w:i w:val="0"/>
          <w:iCs w:val="0"/>
        </w:rPr>
        <w:t>[</w:t>
      </w:r>
      <w:r w:rsidR="00013AAA" w:rsidRPr="00013AAA">
        <w:rPr>
          <w:rFonts w:asciiTheme="majorHAnsi" w:hAnsiTheme="majorHAnsi" w:cstheme="majorHAnsi"/>
          <w:i w:val="0"/>
          <w:iCs w:val="0"/>
        </w:rPr>
        <w:t>dɪˈbɪlɪteɪt</w:t>
      </w:r>
      <w:r w:rsidR="00013AAA"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E22200">
        <w:rPr>
          <w:rFonts w:asciiTheme="majorHAnsi" w:hAnsiTheme="majorHAnsi" w:cstheme="majorHAnsi" w:hint="eastAsia"/>
          <w:i w:val="0"/>
          <w:iCs w:val="0"/>
        </w:rPr>
        <w:t>使虚弱；削弱</w:t>
      </w:r>
    </w:p>
    <w:p w14:paraId="1885336F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disease will debilitate him for several weeks.</w:t>
      </w:r>
    </w:p>
    <w:p w14:paraId="4912EB1C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harsh winter weather can debilitate even the strongest plants.</w:t>
      </w:r>
    </w:p>
    <w:p w14:paraId="75D27D71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72343F3" w14:textId="50BC5393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</w:rPr>
        <w:t>facilitate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="00013AAA">
        <w:rPr>
          <w:rFonts w:asciiTheme="majorHAnsi" w:hAnsiTheme="majorHAnsi" w:cstheme="majorHAnsi"/>
          <w:i w:val="0"/>
          <w:iCs w:val="0"/>
        </w:rPr>
        <w:t>[</w:t>
      </w:r>
      <w:r w:rsidR="00013AAA" w:rsidRPr="00013AAA">
        <w:rPr>
          <w:rFonts w:asciiTheme="majorHAnsi" w:hAnsiTheme="majorHAnsi" w:cstheme="majorHAnsi"/>
          <w:i w:val="0"/>
          <w:iCs w:val="0"/>
        </w:rPr>
        <w:t>fəˈsɪlɪteɪt</w:t>
      </w:r>
      <w:r w:rsidR="00013AAA"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E22200">
        <w:rPr>
          <w:rFonts w:asciiTheme="majorHAnsi" w:hAnsiTheme="majorHAnsi" w:cstheme="majorHAnsi" w:hint="eastAsia"/>
          <w:i w:val="0"/>
          <w:iCs w:val="0"/>
        </w:rPr>
        <w:t>促进；使便利</w:t>
      </w:r>
    </w:p>
    <w:p w14:paraId="0EF28A56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new software will facilitate project management.</w:t>
      </w:r>
    </w:p>
    <w:p w14:paraId="09B1BC8B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Good communication can facilitate better understanding between teams.</w:t>
      </w:r>
    </w:p>
    <w:p w14:paraId="029AD5ED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90D85C5" w14:textId="1A5C221F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</w:rPr>
        <w:t>penalty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="00013AAA">
        <w:rPr>
          <w:rFonts w:asciiTheme="majorHAnsi" w:hAnsiTheme="majorHAnsi" w:cstheme="majorHAnsi"/>
          <w:i w:val="0"/>
          <w:iCs w:val="0"/>
        </w:rPr>
        <w:t>[</w:t>
      </w:r>
      <w:r w:rsidR="00013AAA" w:rsidRPr="00013AAA">
        <w:rPr>
          <w:rFonts w:asciiTheme="majorHAnsi" w:hAnsiTheme="majorHAnsi" w:cstheme="majorHAnsi"/>
          <w:i w:val="0"/>
          <w:iCs w:val="0"/>
        </w:rPr>
        <w:t>ˈpenəlti</w:t>
      </w:r>
      <w:r w:rsidR="00013AAA"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E22200">
        <w:rPr>
          <w:rFonts w:asciiTheme="majorHAnsi" w:hAnsiTheme="majorHAnsi" w:cstheme="majorHAnsi" w:hint="eastAsia"/>
          <w:i w:val="0"/>
          <w:iCs w:val="0"/>
        </w:rPr>
        <w:t>惩罚；罚款</w:t>
      </w:r>
    </w:p>
    <w:p w14:paraId="66D19189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He received a penalty for speeding.</w:t>
      </w:r>
    </w:p>
    <w:p w14:paraId="10C923BB" w14:textId="104DDE39" w:rsid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penalty for late submission of the assignment is a 10% </w:t>
      </w:r>
      <w:r w:rsidR="009F1521" w:rsidRPr="00E22200">
        <w:rPr>
          <w:rFonts w:asciiTheme="majorHAnsi" w:hAnsiTheme="majorHAnsi" w:cstheme="majorHAnsi"/>
          <w:i w:val="0"/>
          <w:iCs w:val="0"/>
        </w:rPr>
        <w:t>deduction</w:t>
      </w:r>
      <w:r w:rsidRPr="00E22200">
        <w:rPr>
          <w:rFonts w:asciiTheme="majorHAnsi" w:hAnsiTheme="majorHAnsi" w:cstheme="majorHAnsi"/>
          <w:i w:val="0"/>
          <w:iCs w:val="0"/>
        </w:rPr>
        <w:t>.</w:t>
      </w:r>
    </w:p>
    <w:p w14:paraId="1652DC3E" w14:textId="20E5A0D4" w:rsidR="009F1521" w:rsidRPr="00E22200" w:rsidRDefault="009F1521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D</w:t>
      </w:r>
      <w:r>
        <w:rPr>
          <w:rFonts w:asciiTheme="majorHAnsi" w:hAnsiTheme="majorHAnsi" w:cstheme="majorHAnsi"/>
          <w:i w:val="0"/>
          <w:iCs w:val="0"/>
        </w:rPr>
        <w:t>eath penalty in this country was cancelled.</w:t>
      </w:r>
    </w:p>
    <w:p w14:paraId="0F6C87DD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1A4F556" w14:textId="7005CA21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incur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013AAA">
        <w:rPr>
          <w:rFonts w:asciiTheme="majorHAnsi" w:hAnsiTheme="majorHAnsi" w:cstheme="majorHAnsi"/>
          <w:i w:val="0"/>
          <w:iCs w:val="0"/>
        </w:rPr>
        <w:t>[</w:t>
      </w:r>
      <w:r w:rsidR="00013AAA" w:rsidRPr="00013AAA">
        <w:rPr>
          <w:rFonts w:asciiTheme="majorHAnsi" w:hAnsiTheme="majorHAnsi" w:cstheme="majorHAnsi"/>
          <w:i w:val="0"/>
          <w:iCs w:val="0"/>
        </w:rPr>
        <w:t>ɪnˈkɜːr</w:t>
      </w:r>
      <w:r w:rsidR="00013AAA">
        <w:rPr>
          <w:rFonts w:asciiTheme="majorHAnsi" w:hAnsiTheme="majorHAnsi" w:cstheme="majorHAnsi"/>
          <w:i w:val="0"/>
          <w:iCs w:val="0"/>
        </w:rPr>
        <w:t xml:space="preserve">]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E22200">
        <w:rPr>
          <w:rFonts w:asciiTheme="majorHAnsi" w:hAnsiTheme="majorHAnsi" w:cstheme="majorHAnsi" w:hint="eastAsia"/>
          <w:i w:val="0"/>
          <w:iCs w:val="0"/>
        </w:rPr>
        <w:t>招致；遭受</w:t>
      </w:r>
    </w:p>
    <w:p w14:paraId="4064CC18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He incurred heavy debts during his time in college.</w:t>
      </w:r>
    </w:p>
    <w:p w14:paraId="75F6851D" w14:textId="24264927" w:rsid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If you cancel now, you will incur a fee.</w:t>
      </w:r>
    </w:p>
    <w:p w14:paraId="0D5DA5EB" w14:textId="451C1A57" w:rsidR="00E22200" w:rsidRDefault="00222F34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</w:t>
      </w:r>
      <w:r w:rsidRPr="00222F34">
        <w:rPr>
          <w:rFonts w:asciiTheme="majorHAnsi" w:hAnsiTheme="majorHAnsi" w:cstheme="majorHAnsi"/>
          <w:i w:val="0"/>
          <w:iCs w:val="0"/>
        </w:rPr>
        <w:t>He incurred a ticket because his overspeed driving.</w:t>
      </w:r>
    </w:p>
    <w:p w14:paraId="3AC12F8E" w14:textId="77777777" w:rsidR="00222F34" w:rsidRPr="00E22200" w:rsidRDefault="00222F34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CB2EFED" w14:textId="48687DD4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dispute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013AAA" w:rsidRPr="00013AAA">
        <w:rPr>
          <w:rFonts w:asciiTheme="majorHAnsi" w:hAnsiTheme="majorHAnsi" w:cstheme="majorHAnsi"/>
          <w:i w:val="0"/>
          <w:iCs w:val="0"/>
        </w:rPr>
        <w:t>[dɪˈspjuːt]</w:t>
      </w:r>
      <w:r w:rsidR="00013AAA" w:rsidRPr="00013A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E22200">
        <w:rPr>
          <w:rFonts w:asciiTheme="majorHAnsi" w:hAnsiTheme="majorHAnsi" w:cstheme="majorHAnsi" w:hint="eastAsia"/>
          <w:i w:val="0"/>
          <w:iCs w:val="0"/>
        </w:rPr>
        <w:t>争论；纠纷</w:t>
      </w:r>
    </w:p>
    <w:p w14:paraId="57AB42D8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two companies are in a legal dispute over the contract.</w:t>
      </w:r>
    </w:p>
    <w:p w14:paraId="603039F3" w14:textId="3D4E87C2" w:rsid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lastRenderedPageBreak/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There was a dispute among the team members about the best approach to the project.</w:t>
      </w:r>
    </w:p>
    <w:p w14:paraId="08BAE377" w14:textId="2FD1EFC1" w:rsidR="00F7697F" w:rsidRPr="00E22200" w:rsidRDefault="00F7697F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B</w:t>
      </w:r>
      <w:r>
        <w:rPr>
          <w:rFonts w:asciiTheme="majorHAnsi" w:hAnsiTheme="majorHAnsi" w:cstheme="majorHAnsi"/>
          <w:i w:val="0"/>
          <w:iCs w:val="0"/>
        </w:rPr>
        <w:t>oth sides in the dispute have agreed to go to the arbitration.</w:t>
      </w:r>
    </w:p>
    <w:p w14:paraId="352C052E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4CF90BF" w14:textId="6148E910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leftover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013AAA" w:rsidRPr="00013AAA">
        <w:rPr>
          <w:rFonts w:asciiTheme="majorHAnsi" w:hAnsiTheme="majorHAnsi" w:cstheme="majorHAnsi"/>
          <w:i w:val="0"/>
          <w:iCs w:val="0"/>
        </w:rPr>
        <w:t>[ˈleftoʊvər]</w:t>
      </w:r>
      <w:r w:rsidR="00013AAA" w:rsidRPr="00013A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E22200">
        <w:rPr>
          <w:rFonts w:asciiTheme="majorHAnsi" w:hAnsiTheme="majorHAnsi" w:cstheme="majorHAnsi" w:hint="eastAsia"/>
          <w:i w:val="0"/>
          <w:iCs w:val="0"/>
        </w:rPr>
        <w:t>剩余物；残留物</w:t>
      </w:r>
    </w:p>
    <w:p w14:paraId="59F0E3D3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We always have leftovers after Thanksgiving dinner.</w:t>
      </w:r>
    </w:p>
    <w:p w14:paraId="0960F9FC" w14:textId="060CCD63" w:rsid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She packed the leftovers from last night's dinner for lunch.</w:t>
      </w:r>
    </w:p>
    <w:p w14:paraId="34301254" w14:textId="767A281E" w:rsidR="00824E31" w:rsidRPr="00E22200" w:rsidRDefault="00824E31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>he leftovers should be kept in refrigerator.</w:t>
      </w:r>
    </w:p>
    <w:p w14:paraId="6862F456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744857F" w14:textId="7464BBF0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E22200">
        <w:rPr>
          <w:rFonts w:asciiTheme="majorHAnsi" w:hAnsiTheme="majorHAnsi" w:cstheme="majorHAnsi" w:hint="eastAsia"/>
          <w:i w:val="0"/>
          <w:iCs w:val="0"/>
        </w:rPr>
        <w:t>▲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013AAA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rigorous</w:t>
      </w:r>
      <w:r w:rsidRPr="00013AAA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013AAA" w:rsidRPr="00013AAA">
        <w:rPr>
          <w:rFonts w:asciiTheme="majorHAnsi" w:hAnsiTheme="majorHAnsi" w:cstheme="majorHAnsi"/>
          <w:i w:val="0"/>
          <w:iCs w:val="0"/>
        </w:rPr>
        <w:t>[ˈrɪ</w:t>
      </w:r>
      <w:r w:rsidR="00013AAA" w:rsidRPr="00013AAA">
        <w:rPr>
          <w:rFonts w:asciiTheme="majorHAnsi" w:hAnsiTheme="majorHAnsi" w:cstheme="majorHAnsi" w:hint="eastAsia"/>
          <w:i w:val="0"/>
          <w:iCs w:val="0"/>
        </w:rPr>
        <w:t>ɡ</w:t>
      </w:r>
      <w:r w:rsidR="00013AAA" w:rsidRPr="00013AAA">
        <w:rPr>
          <w:rFonts w:asciiTheme="majorHAnsi" w:hAnsiTheme="majorHAnsi" w:cstheme="majorHAnsi"/>
          <w:i w:val="0"/>
          <w:iCs w:val="0"/>
        </w:rPr>
        <w:t>ərəs]</w:t>
      </w:r>
      <w:r w:rsidR="00013AAA" w:rsidRPr="00013AAA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22200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E22200">
        <w:rPr>
          <w:rFonts w:asciiTheme="majorHAnsi" w:hAnsiTheme="majorHAnsi" w:cstheme="majorHAnsi" w:hint="eastAsia"/>
          <w:i w:val="0"/>
          <w:iCs w:val="0"/>
        </w:rPr>
        <w:t>严格的；严厉的</w:t>
      </w:r>
    </w:p>
    <w:p w14:paraId="5AC23572" w14:textId="77777777" w:rsidR="00E22200" w:rsidRPr="00E22200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training program is very rigorous.</w:t>
      </w:r>
    </w:p>
    <w:p w14:paraId="7C66D106" w14:textId="67894E39" w:rsidR="00951889" w:rsidRPr="00951889" w:rsidRDefault="00E22200" w:rsidP="00E2220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The project went through a rigorous review process before approval.</w:t>
      </w:r>
    </w:p>
    <w:p w14:paraId="0F6DC73F" w14:textId="6ECB3DBF" w:rsidR="00951889" w:rsidRPr="00951889" w:rsidRDefault="00824E31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22200">
        <w:rPr>
          <w:rFonts w:ascii="Cambria Math" w:hAnsi="Cambria Math" w:cs="Cambria Math"/>
          <w:i w:val="0"/>
          <w:iCs w:val="0"/>
        </w:rPr>
        <w:t>⟐</w:t>
      </w:r>
      <w:r w:rsidRPr="00E22200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The father is a very rigorous man to his children.</w:t>
      </w:r>
    </w:p>
    <w:p w14:paraId="1D35C2A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2868B04" w14:textId="77777777" w:rsidR="00412240" w:rsidRPr="003F483D" w:rsidRDefault="00412240" w:rsidP="0041224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89861D" w14:textId="6B3AF105" w:rsidR="000A3273" w:rsidRPr="003F483D" w:rsidRDefault="000A3273" w:rsidP="000A327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DOING——————————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383E6D26" w14:textId="77777777" w:rsidR="005B2B8B" w:rsidRDefault="005B2B8B" w:rsidP="005B2B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C2D7A37" w14:textId="445DD38F" w:rsidR="005A5E69" w:rsidRPr="00565F96" w:rsidRDefault="005A5E69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5E89DE27" w14:textId="77777777" w:rsidR="00CF0203" w:rsidRPr="003F483D" w:rsidRDefault="00CF0203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4FA5B8BA" w14:textId="61D49C46" w:rsidR="007414AA" w:rsidRPr="005C1F75" w:rsidRDefault="00CF0203" w:rsidP="007414A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First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(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默写</w:t>
      </w:r>
      <w:r w:rsidR="00F301A7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5+5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)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————————</w:t>
      </w:r>
    </w:p>
    <w:p w14:paraId="055F4E13" w14:textId="77777777" w:rsidR="00C4773B" w:rsidRPr="009327DA" w:rsidRDefault="00C4773B" w:rsidP="00DF1F3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0B56D58E" w14:textId="4CA1565C" w:rsidR="00CF0203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——————Second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 w:rsidR="00030AC8"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1</w:t>
      </w:r>
      <w:r w:rsidR="00030AC8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~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个造句）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</w:p>
    <w:p w14:paraId="27508C9E" w14:textId="77777777" w:rsidR="00433745" w:rsidRPr="003F483D" w:rsidRDefault="00433745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</w:rPr>
      </w:pPr>
    </w:p>
    <w:p w14:paraId="087195E6" w14:textId="15789EFF" w:rsidR="00CF0203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———————Third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（听力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1DC70E9A" w14:textId="77777777" w:rsidR="0042438D" w:rsidRPr="007F0A49" w:rsidRDefault="0042438D" w:rsidP="004243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3202D0" w14:textId="77777777" w:rsidR="00C24E0F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2C6F279A" w14:textId="3B37095C" w:rsidR="00C24E0F" w:rsidRPr="003F483D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  <w:r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Fouth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 Stage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发头条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50EF4CB1" w14:textId="77777777" w:rsidR="00A15628" w:rsidRDefault="00A15628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497E38D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security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安全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2014AB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company invests heavily in cyber security to protect client data.  </w:t>
      </w:r>
    </w:p>
    <w:p w14:paraId="269C8562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Airport security was tightened after the incident.</w:t>
      </w:r>
    </w:p>
    <w:p w14:paraId="5DB5C2D6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151860">
        <w:rPr>
          <w:rFonts w:asciiTheme="majorHAnsi" w:hAnsiTheme="majorHAnsi" w:cstheme="majorHAnsi"/>
          <w:i w:val="0"/>
          <w:iCs w:val="0"/>
        </w:rPr>
        <w:t>Because of his bad temper, she couldn't feel the sense of security for their feelings.</w:t>
      </w:r>
    </w:p>
    <w:p w14:paraId="21007B76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A8D310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secure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951889">
        <w:rPr>
          <w:rFonts w:asciiTheme="majorHAnsi" w:hAnsiTheme="majorHAnsi" w:cstheme="majorHAnsi" w:hint="eastAsia"/>
          <w:i w:val="0"/>
          <w:iCs w:val="0"/>
        </w:rPr>
        <w:t>安全的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; v. </w:t>
      </w:r>
      <w:r w:rsidRPr="00963E57">
        <w:rPr>
          <w:rFonts w:asciiTheme="majorHAnsi" w:hAnsiTheme="majorHAnsi" w:cstheme="majorHAnsi" w:hint="eastAsia"/>
          <w:i w:val="0"/>
          <w:iCs w:val="0"/>
        </w:rPr>
        <w:t>（尤指经过努力而）获得，得到；</w:t>
      </w:r>
      <w:r w:rsidRPr="00951889">
        <w:rPr>
          <w:rFonts w:asciiTheme="majorHAnsi" w:hAnsiTheme="majorHAnsi" w:cstheme="majorHAnsi" w:hint="eastAsia"/>
          <w:i w:val="0"/>
          <w:iCs w:val="0"/>
        </w:rPr>
        <w:t>保护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59F17F1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Make sure all the doors are secure before leaving the house.  </w:t>
      </w:r>
    </w:p>
    <w:p w14:paraId="43661AB8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secured a position at the university after a series of rigorous interviews.</w:t>
      </w:r>
    </w:p>
    <w:p w14:paraId="3F1BD817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D</w:t>
      </w:r>
      <w:r>
        <w:rPr>
          <w:rFonts w:asciiTheme="majorHAnsi" w:hAnsiTheme="majorHAnsi" w:cstheme="majorHAnsi"/>
          <w:i w:val="0"/>
          <w:iCs w:val="0"/>
        </w:rPr>
        <w:t>ouble-check that all the code are secure for the whole project.</w:t>
      </w:r>
    </w:p>
    <w:p w14:paraId="2A3DBCA1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D7A30E6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backdoor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后门（计算机术语，未经正常认证过程而获得系统访问权限的方法）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3B2BB2C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Hackers often use backdoors to gain unauthorized access to computers.  </w:t>
      </w:r>
    </w:p>
    <w:p w14:paraId="2AC37C19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software patch closed the backdoor that allowed the virus to enter.</w:t>
      </w:r>
    </w:p>
    <w:p w14:paraId="287CA154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Apple claimed that their system didn’t have any backdoors.</w:t>
      </w:r>
    </w:p>
    <w:p w14:paraId="5045C99D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0546B6C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crypto</w:t>
      </w:r>
      <w:r>
        <w:rPr>
          <w:rFonts w:asciiTheme="majorHAnsi" w:hAnsiTheme="majorHAnsi" w:cstheme="majorHAnsi"/>
          <w:b/>
          <w:bCs/>
          <w:i w:val="0"/>
          <w:iCs w:val="0"/>
          <w:sz w:val="32"/>
          <w:szCs w:val="32"/>
        </w:rPr>
        <w:t>-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graphy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密码学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1A9CA7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Cryptography is essential for securing online transactions.  </w:t>
      </w:r>
    </w:p>
    <w:p w14:paraId="49C985A8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specializes in quantum cryptography, which is believed to be unbreakable.</w:t>
      </w:r>
    </w:p>
    <w:p w14:paraId="531967FB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="Cambria Math" w:hAnsi="Cambria Math" w:cs="Cambria Math"/>
          <w:i w:val="0"/>
          <w:iCs w:val="0"/>
        </w:rPr>
      </w:pPr>
      <w:r w:rsidRPr="00A4750E">
        <w:rPr>
          <w:rFonts w:ascii="Cambria Math" w:hAnsi="Cambria Math" w:cs="Cambria Math"/>
          <w:i w:val="0"/>
          <w:iCs w:val="0"/>
        </w:rPr>
        <w:t>⟐ Cryptography is necessary for you to become a good developer.</w:t>
      </w:r>
    </w:p>
    <w:p w14:paraId="10B6DBE2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21E1C75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crypto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加密货币（俗称）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 xml:space="preserve">= </w:t>
      </w:r>
      <w:r w:rsidRPr="00A4750E">
        <w:rPr>
          <w:rFonts w:asciiTheme="majorHAnsi" w:hAnsiTheme="majorHAnsi" w:cstheme="majorHAnsi"/>
          <w:i w:val="0"/>
          <w:iCs w:val="0"/>
        </w:rPr>
        <w:t>cryptocurrency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</w:p>
    <w:p w14:paraId="6836868C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invested early in crypto and made a significant profit.  </w:t>
      </w:r>
    </w:p>
    <w:p w14:paraId="0ED4A518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Crypto markets are known for their volatility.</w:t>
      </w:r>
    </w:p>
    <w:p w14:paraId="0ECE4358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9FA2E3C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exploit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CD6EC7">
        <w:rPr>
          <w:rFonts w:asciiTheme="majorHAnsi" w:hAnsiTheme="majorHAnsi" w:cstheme="majorHAnsi" w:hint="eastAsia"/>
          <w:i w:val="0"/>
          <w:iCs w:val="0"/>
        </w:rPr>
        <w:t>剥削，压榨；利用</w:t>
      </w:r>
      <w:r w:rsidRPr="00951889">
        <w:rPr>
          <w:rFonts w:asciiTheme="majorHAnsi" w:hAnsiTheme="majorHAnsi" w:cstheme="majorHAnsi" w:hint="eastAsia"/>
          <w:i w:val="0"/>
          <w:iCs w:val="0"/>
        </w:rPr>
        <w:t>；开发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DCC6E2B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company was accused of exploiting its workers.  </w:t>
      </w:r>
    </w:p>
    <w:p w14:paraId="16AB2E35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wrote a program to exploit a flaw in the security system.</w:t>
      </w:r>
    </w:p>
    <w:p w14:paraId="40185EC7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 w:rsidRPr="00CD6EC7">
        <w:rPr>
          <w:rFonts w:asciiTheme="majorHAnsi" w:hAnsiTheme="majorHAnsi" w:cstheme="majorHAnsi"/>
          <w:i w:val="0"/>
          <w:iCs w:val="0"/>
        </w:rPr>
        <w:t>I wrote a program and tried to exploit the max potential of the CPU.</w:t>
      </w:r>
    </w:p>
    <w:p w14:paraId="01F8C2A0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3F4F2ECB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implant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植入；嵌入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 xml:space="preserve">n. </w:t>
      </w:r>
      <w:r>
        <w:rPr>
          <w:rFonts w:asciiTheme="majorHAnsi" w:hAnsiTheme="majorHAnsi" w:cstheme="majorHAnsi" w:hint="eastAsia"/>
          <w:i w:val="0"/>
          <w:iCs w:val="0"/>
        </w:rPr>
        <w:t>植入物，移植物</w:t>
      </w:r>
    </w:p>
    <w:p w14:paraId="5BC30434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doctor implanted a pacemaker in his chest to help his heart beat regularly.  </w:t>
      </w:r>
    </w:p>
    <w:p w14:paraId="6385234B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chose to have a microchip implanted for easy access to her medical records.</w:t>
      </w:r>
    </w:p>
    <w:p w14:paraId="05A7DD60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After</w:t>
      </w:r>
      <w:r>
        <w:rPr>
          <w:rFonts w:asciiTheme="majorHAnsi" w:hAnsiTheme="majorHAnsi" w:cstheme="majorHAnsi"/>
          <w:i w:val="0"/>
          <w:iCs w:val="0"/>
        </w:rPr>
        <w:t xml:space="preserve"> her operation of breast implant, she felt more confident.</w:t>
      </w:r>
    </w:p>
    <w:p w14:paraId="13E45949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A41FBD8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disruptive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951889">
        <w:rPr>
          <w:rFonts w:asciiTheme="majorHAnsi" w:hAnsiTheme="majorHAnsi" w:cstheme="majorHAnsi" w:hint="eastAsia"/>
          <w:i w:val="0"/>
          <w:iCs w:val="0"/>
        </w:rPr>
        <w:t>破坏性的；颠覆性的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0675B66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d</w:t>
      </w:r>
      <w:r>
        <w:rPr>
          <w:rFonts w:asciiTheme="majorHAnsi" w:hAnsiTheme="majorHAnsi" w:cstheme="majorHAnsi"/>
          <w:i w:val="0"/>
          <w:iCs w:val="0"/>
        </w:rPr>
        <w:t>isrupt v.</w:t>
      </w:r>
      <w:r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中断，破坏</w:t>
      </w:r>
    </w:p>
    <w:p w14:paraId="682A07EF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lastRenderedPageBreak/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His disruptive behavior in class is a concern for his teachers.  </w:t>
      </w:r>
    </w:p>
    <w:p w14:paraId="2F7F3849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new technology is considered disruptive as it could completely change the industry.</w:t>
      </w:r>
    </w:p>
    <w:p w14:paraId="3E9F27E7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>he AI Tech can be disruptive for all the industries.</w:t>
      </w:r>
    </w:p>
    <w:p w14:paraId="7ACAAB85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4C230F04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70A64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flourish</w:t>
      </w:r>
      <w:r w:rsidRPr="00370A64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繁荣；茂盛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803F679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With the right care, these plants will flourish indoors.  </w:t>
      </w:r>
    </w:p>
    <w:p w14:paraId="4B1380FC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small startup has flourished into a multimillion-dollar company.</w:t>
      </w:r>
    </w:p>
    <w:p w14:paraId="4648154B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 xml:space="preserve">he Unite States was in full </w:t>
      </w:r>
      <w:proofErr w:type="gramStart"/>
      <w:r>
        <w:rPr>
          <w:rFonts w:asciiTheme="majorHAnsi" w:hAnsiTheme="majorHAnsi" w:cstheme="majorHAnsi"/>
          <w:i w:val="0"/>
          <w:iCs w:val="0"/>
        </w:rPr>
        <w:t>flourish,</w:t>
      </w:r>
      <w:proofErr w:type="gramEnd"/>
      <w:r>
        <w:rPr>
          <w:rFonts w:asciiTheme="majorHAnsi" w:hAnsiTheme="majorHAnsi" w:cstheme="majorHAnsi"/>
          <w:i w:val="0"/>
          <w:iCs w:val="0"/>
        </w:rPr>
        <w:t xml:space="preserve"> it could </w:t>
      </w:r>
      <w:r>
        <w:rPr>
          <w:rFonts w:asciiTheme="majorHAnsi" w:hAnsiTheme="majorHAnsi" w:cstheme="majorHAnsi" w:hint="eastAsia"/>
          <w:i w:val="0"/>
          <w:iCs w:val="0"/>
        </w:rPr>
        <w:t>have</w:t>
      </w:r>
      <w:r>
        <w:rPr>
          <w:rFonts w:asciiTheme="majorHAnsi" w:hAnsiTheme="majorHAnsi" w:cstheme="majorHAnsi"/>
          <w:i w:val="0"/>
          <w:iCs w:val="0"/>
        </w:rPr>
        <w:t xml:space="preserve"> dozens of Aircraft-Carrier-B</w:t>
      </w:r>
      <w:r>
        <w:rPr>
          <w:rFonts w:asciiTheme="majorHAnsi" w:hAnsiTheme="majorHAnsi" w:cstheme="majorHAnsi" w:hint="eastAsia"/>
          <w:i w:val="0"/>
          <w:iCs w:val="0"/>
        </w:rPr>
        <w:t>attle</w:t>
      </w:r>
      <w:r>
        <w:rPr>
          <w:rFonts w:asciiTheme="majorHAnsi" w:hAnsiTheme="majorHAnsi" w:cstheme="majorHAnsi"/>
          <w:i w:val="0"/>
          <w:iCs w:val="0"/>
        </w:rPr>
        <w:t xml:space="preserve"> -Groups.</w:t>
      </w:r>
    </w:p>
    <w:p w14:paraId="5665BE9A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84E0A6A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infant formula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[ˈfɔːrmjələ]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婴儿配方奶粉</w:t>
      </w:r>
    </w:p>
    <w:p w14:paraId="04F250A4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They decided to switch to a different brand of infant formula.</w:t>
      </w:r>
    </w:p>
    <w:p w14:paraId="5F0C45AB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doctor recommended a specific type of infant formula for the baby.</w:t>
      </w:r>
    </w:p>
    <w:p w14:paraId="74D9A3C2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 w:rsidRPr="00482DCB">
        <w:rPr>
          <w:rFonts w:asciiTheme="majorHAnsi" w:hAnsiTheme="majorHAnsi" w:cstheme="majorHAnsi"/>
          <w:i w:val="0"/>
          <w:iCs w:val="0"/>
        </w:rPr>
        <w:t>Infant formula</w:t>
      </w:r>
      <w:r>
        <w:rPr>
          <w:rFonts w:asciiTheme="majorHAnsi" w:hAnsiTheme="majorHAnsi" w:cstheme="majorHAnsi"/>
          <w:i w:val="0"/>
          <w:iCs w:val="0"/>
        </w:rPr>
        <w:t>s</w:t>
      </w:r>
      <w:r w:rsidRPr="00482DCB">
        <w:rPr>
          <w:rFonts w:asciiTheme="majorHAnsi" w:hAnsiTheme="majorHAnsi" w:cstheme="majorHAnsi"/>
          <w:i w:val="0"/>
          <w:iCs w:val="0"/>
        </w:rPr>
        <w:t xml:space="preserve"> now ha</w:t>
      </w:r>
      <w:r>
        <w:rPr>
          <w:rFonts w:asciiTheme="majorHAnsi" w:hAnsiTheme="majorHAnsi" w:cstheme="majorHAnsi"/>
          <w:i w:val="0"/>
          <w:iCs w:val="0"/>
        </w:rPr>
        <w:t>ve</w:t>
      </w:r>
      <w:r w:rsidRPr="00482DCB">
        <w:rPr>
          <w:rFonts w:asciiTheme="majorHAnsi" w:hAnsiTheme="majorHAnsi" w:cstheme="majorHAnsi"/>
          <w:i w:val="0"/>
          <w:iCs w:val="0"/>
        </w:rPr>
        <w:t xml:space="preserve"> enough nutritions for baby.</w:t>
      </w:r>
    </w:p>
    <w:p w14:paraId="5C6C463B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0CF2FE8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freezer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[ˈfriːzər]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冷冻室；冰柜</w:t>
      </w:r>
    </w:p>
    <w:p w14:paraId="676DB564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596A66">
        <w:rPr>
          <w:rFonts w:asciiTheme="majorHAnsi" w:hAnsiTheme="majorHAnsi" w:cstheme="majorHAnsi"/>
          <w:i w:val="0"/>
          <w:iCs w:val="0"/>
        </w:rPr>
        <w:t>refrigerator</w:t>
      </w:r>
      <w:r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n</w:t>
      </w:r>
      <w:r>
        <w:rPr>
          <w:rFonts w:asciiTheme="majorHAnsi" w:hAnsiTheme="majorHAnsi" w:cstheme="majorHAnsi"/>
          <w:i w:val="0"/>
          <w:iCs w:val="0"/>
        </w:rPr>
        <w:t xml:space="preserve">. </w:t>
      </w:r>
      <w:r>
        <w:rPr>
          <w:rFonts w:asciiTheme="majorHAnsi" w:hAnsiTheme="majorHAnsi" w:cstheme="majorHAnsi" w:hint="eastAsia"/>
          <w:i w:val="0"/>
          <w:iCs w:val="0"/>
        </w:rPr>
        <w:t>冰箱</w:t>
      </w:r>
    </w:p>
    <w:p w14:paraId="76D49C8F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stored the leftovers in the freezer.</w:t>
      </w:r>
    </w:p>
    <w:p w14:paraId="558714FB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ice cream is in the freezer, next to the frozen vegetables.</w:t>
      </w:r>
    </w:p>
    <w:p w14:paraId="3A3CC4EA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Freezer</w:t>
      </w:r>
      <w:r>
        <w:rPr>
          <w:rFonts w:asciiTheme="majorHAnsi" w:hAnsiTheme="majorHAnsi" w:cstheme="majorHAnsi"/>
          <w:i w:val="0"/>
          <w:iCs w:val="0"/>
        </w:rPr>
        <w:t xml:space="preserve"> often can contain more things than refrigerator.</w:t>
      </w:r>
    </w:p>
    <w:p w14:paraId="485B15C8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95F6C26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susceptible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[səˈseptəb(ə)l]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82C54">
        <w:rPr>
          <w:rFonts w:asciiTheme="majorHAnsi" w:hAnsiTheme="majorHAnsi" w:cstheme="majorHAnsi" w:hint="eastAsia"/>
          <w:i w:val="0"/>
          <w:iCs w:val="0"/>
        </w:rPr>
        <w:t>易受影响的；易感动的</w:t>
      </w:r>
      <w:r>
        <w:rPr>
          <w:rFonts w:asciiTheme="majorHAnsi" w:hAnsiTheme="majorHAnsi" w:cstheme="majorHAnsi" w:hint="eastAsia"/>
          <w:i w:val="0"/>
          <w:iCs w:val="0"/>
        </w:rPr>
        <w:t>，易得病的；</w:t>
      </w:r>
    </w:p>
    <w:p w14:paraId="0CC4ED7C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Children are more susceptible to colds than adults.</w:t>
      </w:r>
    </w:p>
    <w:p w14:paraId="79D7754D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patient was susceptible to infection after surgery.</w:t>
      </w:r>
    </w:p>
    <w:p w14:paraId="59BC0135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 w:rsidRPr="00DC5AFD">
        <w:rPr>
          <w:rFonts w:asciiTheme="majorHAnsi" w:hAnsiTheme="majorHAnsi" w:cstheme="majorHAnsi"/>
          <w:i w:val="0"/>
          <w:iCs w:val="0"/>
        </w:rPr>
        <w:t>I am more susceptible to cold weather because of little clothes.</w:t>
      </w:r>
    </w:p>
    <w:p w14:paraId="1C87405F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BBD487E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porridge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[ˈpɔːrɪdʒ]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粥；麦片粥</w:t>
      </w:r>
    </w:p>
    <w:p w14:paraId="7792C44A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eats porridge for breakfast every morning.</w:t>
      </w:r>
    </w:p>
    <w:p w14:paraId="548145C4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A bowl of warm porridge is comforting on a cold day.</w:t>
      </w:r>
    </w:p>
    <w:p w14:paraId="7E5E45D8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P</w:t>
      </w:r>
      <w:r>
        <w:rPr>
          <w:rFonts w:asciiTheme="majorHAnsi" w:hAnsiTheme="majorHAnsi" w:cstheme="majorHAnsi"/>
          <w:i w:val="0"/>
          <w:iCs w:val="0"/>
        </w:rPr>
        <w:t>orridge can have lots of different forms.</w:t>
      </w:r>
    </w:p>
    <w:p w14:paraId="01AA60EA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054A4CA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somber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[ˈs</w:t>
      </w:r>
      <w:r w:rsidRPr="005C0115">
        <w:rPr>
          <w:rFonts w:asciiTheme="majorHAnsi" w:hAnsiTheme="majorHAnsi" w:cstheme="majorHAnsi" w:hint="eastAsia"/>
          <w:i w:val="0"/>
          <w:iCs w:val="0"/>
        </w:rPr>
        <w:t>ɑ</w:t>
      </w:r>
      <w:r w:rsidRPr="005C0115">
        <w:rPr>
          <w:rFonts w:asciiTheme="majorHAnsi" w:hAnsiTheme="majorHAnsi" w:cstheme="majorHAnsi"/>
          <w:i w:val="0"/>
          <w:iCs w:val="0"/>
        </w:rPr>
        <w:t>ːmbər]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82C54">
        <w:rPr>
          <w:rFonts w:asciiTheme="majorHAnsi" w:hAnsiTheme="majorHAnsi" w:cstheme="majorHAnsi" w:hint="eastAsia"/>
          <w:i w:val="0"/>
          <w:iCs w:val="0"/>
        </w:rPr>
        <w:t>昏暗的；忧郁的</w:t>
      </w:r>
    </w:p>
    <w:p w14:paraId="4A427A34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lastRenderedPageBreak/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room was filled with somber lighting.</w:t>
      </w:r>
    </w:p>
    <w:p w14:paraId="7356FCCA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He had a somber expression after hearing the bad news.</w:t>
      </w:r>
    </w:p>
    <w:p w14:paraId="6B2CD481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 w:rsidRPr="003B6EAE">
        <w:rPr>
          <w:rFonts w:asciiTheme="majorHAnsi" w:hAnsiTheme="majorHAnsi" w:cstheme="majorHAnsi"/>
          <w:i w:val="0"/>
          <w:iCs w:val="0"/>
        </w:rPr>
        <w:t>He felt so somber when he heard his father’s death.</w:t>
      </w:r>
    </w:p>
    <w:p w14:paraId="31E15445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C6ABB33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substantiate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[səbˈstænʃieɪt]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504D9">
        <w:rPr>
          <w:rFonts w:asciiTheme="majorHAnsi" w:hAnsiTheme="majorHAnsi" w:cstheme="majorHAnsi" w:hint="eastAsia"/>
          <w:i w:val="0"/>
          <w:iCs w:val="0"/>
        </w:rPr>
        <w:t>证实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（常用与学术，正式场合）</w:t>
      </w:r>
    </w:p>
    <w:p w14:paraId="159C6F18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researcher needed more data to substantiate his theory.  </w:t>
      </w:r>
    </w:p>
    <w:p w14:paraId="2D5E9DD9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claim that diet influences mood is difficult to substantiate without empirical evidence.  </w:t>
      </w:r>
      <w:r>
        <w:rPr>
          <w:rFonts w:asciiTheme="majorHAnsi" w:hAnsiTheme="majorHAnsi" w:cstheme="majorHAnsi"/>
          <w:i w:val="0"/>
          <w:iCs w:val="0"/>
        </w:rPr>
        <w:br/>
      </w: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The claim of the professor was substantiated by his students.</w:t>
      </w:r>
    </w:p>
    <w:p w14:paraId="21DA552A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0020319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efficacy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  <w:i w:val="0"/>
          <w:iCs w:val="0"/>
        </w:rPr>
        <w:t>[ˈefɪkəsi]</w:t>
      </w:r>
      <w:r w:rsidRPr="00DF1F3D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功效；效力</w:t>
      </w:r>
      <w:r>
        <w:rPr>
          <w:rFonts w:asciiTheme="majorHAnsi" w:hAnsiTheme="majorHAnsi" w:cstheme="majorHAnsi" w:hint="eastAsia"/>
          <w:i w:val="0"/>
          <w:iCs w:val="0"/>
        </w:rPr>
        <w:t>（药物）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83DC3EC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 w:rsidRPr="00A63BCD">
        <w:rPr>
          <w:rFonts w:asciiTheme="majorHAnsi" w:hAnsiTheme="majorHAnsi" w:cstheme="majorHAnsi"/>
          <w:b/>
          <w:bCs/>
          <w:i w:val="0"/>
          <w:iCs w:val="0"/>
        </w:rPr>
        <w:t>efficient</w:t>
      </w:r>
      <w:r>
        <w:rPr>
          <w:rFonts w:asciiTheme="majorHAnsi" w:hAnsiTheme="majorHAnsi" w:cstheme="majorHAnsi"/>
          <w:b/>
          <w:bCs/>
          <w:i w:val="0"/>
          <w:iCs w:val="0"/>
        </w:rPr>
        <w:t>/</w:t>
      </w:r>
      <w:r w:rsidRPr="00A63BCD">
        <w:rPr>
          <w:rFonts w:asciiTheme="majorHAnsi" w:hAnsiTheme="majorHAnsi" w:cstheme="majorHAnsi"/>
          <w:b/>
          <w:bCs/>
          <w:i w:val="0"/>
          <w:iCs w:val="0"/>
        </w:rPr>
        <w:t>efficacy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B77A32">
        <w:rPr>
          <w:rFonts w:asciiTheme="majorHAnsi" w:hAnsiTheme="majorHAnsi" w:cstheme="majorHAnsi"/>
          <w:i w:val="0"/>
          <w:iCs w:val="0"/>
        </w:rPr>
        <w:t>ɪˈfɪʃ(ə)nt</w:t>
      </w:r>
      <w:r>
        <w:rPr>
          <w:rFonts w:asciiTheme="majorHAnsi" w:hAnsiTheme="majorHAnsi" w:cstheme="majorHAnsi"/>
          <w:i w:val="0"/>
          <w:iCs w:val="0"/>
        </w:rPr>
        <w:t>] adj.</w:t>
      </w:r>
      <w:r>
        <w:rPr>
          <w:rFonts w:asciiTheme="majorHAnsi" w:hAnsiTheme="majorHAnsi" w:cstheme="majorHAnsi" w:hint="eastAsia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生效的，效率高的；</w:t>
      </w:r>
    </w:p>
    <w:p w14:paraId="74923FE0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efficacy of the new drug will be determined through extensive trials.  </w:t>
      </w:r>
    </w:p>
    <w:p w14:paraId="29A95A0E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She questioned the efficacy of the new educational policies. </w:t>
      </w:r>
    </w:p>
    <w:p w14:paraId="60F0914B" w14:textId="77777777" w:rsidR="008E6595" w:rsidRPr="00122D81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>
        <w:rPr>
          <w:rFonts w:asciiTheme="majorHAnsi" w:hAnsiTheme="majorHAnsi" w:cstheme="majorHAnsi" w:hint="eastAsia"/>
          <w:i w:val="0"/>
          <w:iCs w:val="0"/>
        </w:rPr>
        <w:t>New</w:t>
      </w:r>
      <w:r>
        <w:rPr>
          <w:rFonts w:asciiTheme="majorHAnsi" w:hAnsiTheme="majorHAnsi" w:cstheme="majorHAnsi"/>
          <w:i w:val="0"/>
          <w:iCs w:val="0"/>
        </w:rPr>
        <w:t xml:space="preserve"> drugs often have unstable efficacy.</w:t>
      </w:r>
    </w:p>
    <w:p w14:paraId="0802CBA8" w14:textId="77777777" w:rsidR="008E6595" w:rsidRPr="00335B0E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E4BA49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compress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[kəmˈpres]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压缩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6F6871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Compress the files before sending them to save space.  </w:t>
      </w:r>
    </w:p>
    <w:p w14:paraId="1AA9E4A9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We need to compress the video to fit it onto the server.</w:t>
      </w:r>
    </w:p>
    <w:p w14:paraId="02B5F6AC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 w:rsidRPr="0089603B">
        <w:rPr>
          <w:rFonts w:asciiTheme="majorHAnsi" w:hAnsiTheme="majorHAnsi" w:cstheme="majorHAnsi"/>
          <w:i w:val="0"/>
          <w:iCs w:val="0"/>
        </w:rPr>
        <w:t>Soldier</w:t>
      </w:r>
      <w:r>
        <w:rPr>
          <w:rFonts w:asciiTheme="majorHAnsi" w:hAnsiTheme="majorHAnsi" w:cstheme="majorHAnsi"/>
          <w:i w:val="0"/>
          <w:iCs w:val="0"/>
        </w:rPr>
        <w:t>s</w:t>
      </w:r>
      <w:r w:rsidRPr="0089603B">
        <w:rPr>
          <w:rFonts w:asciiTheme="majorHAnsi" w:hAnsiTheme="majorHAnsi" w:cstheme="majorHAnsi"/>
          <w:i w:val="0"/>
          <w:iCs w:val="0"/>
        </w:rPr>
        <w:t xml:space="preserve"> often just have Compressed food.</w:t>
      </w:r>
    </w:p>
    <w:p w14:paraId="19C4DEB5" w14:textId="77777777" w:rsidR="008E6595" w:rsidRPr="0092366F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30A07E67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neutral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[ˈnuːtrəl]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951889">
        <w:rPr>
          <w:rFonts w:asciiTheme="majorHAnsi" w:hAnsiTheme="majorHAnsi" w:cstheme="majorHAnsi" w:hint="eastAsia"/>
          <w:i w:val="0"/>
          <w:iCs w:val="0"/>
        </w:rPr>
        <w:t>中立的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81E0C30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Switzerland is known for its neutral stance in global conflicts.  </w:t>
      </w:r>
    </w:p>
    <w:p w14:paraId="53C64DF3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remained neutral during the arguments.</w:t>
      </w:r>
    </w:p>
    <w:p w14:paraId="79A94C2C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I</w:t>
      </w:r>
      <w:r>
        <w:rPr>
          <w:rFonts w:asciiTheme="majorHAnsi" w:hAnsiTheme="majorHAnsi" w:cstheme="majorHAnsi"/>
          <w:i w:val="0"/>
          <w:iCs w:val="0"/>
        </w:rPr>
        <w:t>t is very wise to keep neutral in global conflicts nowdays.</w:t>
      </w:r>
    </w:p>
    <w:p w14:paraId="6EDC3F93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27FD388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arbitrate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[ˈ</w:t>
      </w:r>
      <w:r w:rsidRPr="0092366F">
        <w:rPr>
          <w:rFonts w:asciiTheme="majorHAnsi" w:hAnsiTheme="majorHAnsi" w:cstheme="majorHAnsi" w:hint="eastAsia"/>
          <w:i w:val="0"/>
          <w:iCs w:val="0"/>
        </w:rPr>
        <w:t>ɑ</w:t>
      </w:r>
      <w:r w:rsidRPr="0092366F">
        <w:rPr>
          <w:rFonts w:asciiTheme="majorHAnsi" w:hAnsiTheme="majorHAnsi" w:cstheme="majorHAnsi"/>
          <w:i w:val="0"/>
          <w:iCs w:val="0"/>
        </w:rPr>
        <w:t>ːrbɪtreɪt]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仲裁，调解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CE2B5E3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court appointed an independent arbitrator to arbitrate the dispute.  </w:t>
      </w:r>
    </w:p>
    <w:p w14:paraId="3068A91F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They agreed to arbitrate rather than take their dispute to court.</w:t>
      </w:r>
    </w:p>
    <w:p w14:paraId="3A2CD411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 w:rsidRPr="00817827">
        <w:rPr>
          <w:rFonts w:asciiTheme="majorHAnsi" w:hAnsiTheme="majorHAnsi" w:cstheme="majorHAnsi"/>
          <w:i w:val="0"/>
          <w:iCs w:val="0"/>
        </w:rPr>
        <w:t>Arbitrating often means that coordinating and finding a compromise solution for dispute.</w:t>
      </w:r>
    </w:p>
    <w:p w14:paraId="64D066C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A0452B0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remedy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[ˈremədi]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治疗法；补救措施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2E4F4B8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lastRenderedPageBreak/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There is no simple remedy for the issues facing the education system.  </w:t>
      </w:r>
    </w:p>
    <w:p w14:paraId="248CF4F6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sought a natural remedy for her insomnia.</w:t>
      </w:r>
    </w:p>
    <w:p w14:paraId="4E9E4B19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>here is no simple remedy for cancer.</w:t>
      </w:r>
    </w:p>
    <w:p w14:paraId="29B3E4BC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755AD44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1A4A8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gamble</w:t>
      </w:r>
      <w:r w:rsidRPr="001A4A8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1A4A8F">
        <w:rPr>
          <w:rFonts w:asciiTheme="majorHAnsi" w:hAnsiTheme="majorHAnsi" w:cstheme="majorHAnsi"/>
          <w:i w:val="0"/>
          <w:iCs w:val="0"/>
        </w:rPr>
        <w:t>[ˈ</w:t>
      </w:r>
      <w:r w:rsidRPr="001A4A8F">
        <w:rPr>
          <w:rFonts w:asciiTheme="majorHAnsi" w:hAnsiTheme="majorHAnsi" w:cstheme="majorHAnsi" w:hint="eastAsia"/>
          <w:i w:val="0"/>
          <w:iCs w:val="0"/>
        </w:rPr>
        <w:t>ɡ</w:t>
      </w:r>
      <w:r w:rsidRPr="001A4A8F">
        <w:rPr>
          <w:rFonts w:asciiTheme="majorHAnsi" w:hAnsiTheme="majorHAnsi" w:cstheme="majorHAnsi" w:hint="eastAsia"/>
          <w:i w:val="0"/>
          <w:iCs w:val="0"/>
        </w:rPr>
        <w:t>æ</w:t>
      </w:r>
      <w:r w:rsidRPr="001A4A8F">
        <w:rPr>
          <w:rFonts w:asciiTheme="majorHAnsi" w:hAnsiTheme="majorHAnsi" w:cstheme="majorHAnsi"/>
          <w:i w:val="0"/>
          <w:iCs w:val="0"/>
        </w:rPr>
        <w:t>mb(ə)l]</w:t>
      </w:r>
      <w:r w:rsidRPr="001A4A8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赌博；冒险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88F0C7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likes to gamble at the casino on weekends.  </w:t>
      </w:r>
    </w:p>
    <w:p w14:paraId="62DE65E1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Investing in startups can be a significant gamble.</w:t>
      </w:r>
    </w:p>
    <w:p w14:paraId="08F76679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951889">
        <w:rPr>
          <w:rFonts w:asciiTheme="majorHAnsi" w:hAnsiTheme="majorHAnsi" w:cstheme="majorHAnsi"/>
          <w:i w:val="0"/>
          <w:iCs w:val="0"/>
        </w:rPr>
        <w:t>Investing</w:t>
      </w:r>
      <w:r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to</w:t>
      </w:r>
      <w:r>
        <w:rPr>
          <w:rFonts w:asciiTheme="majorHAnsi" w:hAnsiTheme="majorHAnsi" w:cstheme="majorHAnsi"/>
          <w:i w:val="0"/>
          <w:iCs w:val="0"/>
        </w:rPr>
        <w:t xml:space="preserve"> A-shares is definitely a gamble. </w:t>
      </w:r>
    </w:p>
    <w:p w14:paraId="1622DB7E" w14:textId="77777777" w:rsidR="008E6595" w:rsidRPr="00DA0B8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24B38B4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resemble</w:t>
      </w:r>
      <w:r w:rsidRPr="003D2736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  <w:i w:val="0"/>
          <w:iCs w:val="0"/>
        </w:rPr>
        <w:t>[rɪˈzemb(ə)l]</w:t>
      </w:r>
      <w:r w:rsidRPr="003D2736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类似，像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ACB399E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resembles her mother not just in appearance but also in temperament.  </w:t>
      </w:r>
    </w:p>
    <w:p w14:paraId="516E2F46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synthetic material resembles leather but is much more durable.</w:t>
      </w:r>
    </w:p>
    <w:p w14:paraId="0B187835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I</w:t>
      </w:r>
      <w:r>
        <w:rPr>
          <w:rFonts w:asciiTheme="majorHAnsi" w:hAnsiTheme="majorHAnsi" w:cstheme="majorHAnsi"/>
          <w:i w:val="0"/>
          <w:iCs w:val="0"/>
        </w:rPr>
        <w:t xml:space="preserve"> resemble my father in appearance but not in temperament.</w:t>
      </w:r>
    </w:p>
    <w:p w14:paraId="44C852AF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418DDB6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resilience</w:t>
      </w:r>
      <w:r w:rsidRPr="003D2736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  <w:i w:val="0"/>
          <w:iCs w:val="0"/>
        </w:rPr>
        <w:t>[rɪˈzɪliəns]</w:t>
      </w:r>
      <w:r w:rsidRPr="003D2736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弹性；恢复力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8FE7CA9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815389">
        <w:rPr>
          <w:rFonts w:asciiTheme="majorHAnsi" w:hAnsiTheme="majorHAnsi" w:cstheme="majorHAnsi"/>
          <w:i w:val="0"/>
          <w:iCs w:val="0"/>
        </w:rPr>
        <w:t>resilient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815389">
        <w:rPr>
          <w:rFonts w:asciiTheme="majorHAnsi" w:hAnsiTheme="majorHAnsi" w:cstheme="majorHAnsi"/>
          <w:i w:val="0"/>
          <w:iCs w:val="0"/>
        </w:rPr>
        <w:t>rɪˈzɪliənt</w:t>
      </w:r>
      <w:r>
        <w:rPr>
          <w:rFonts w:asciiTheme="majorHAnsi" w:hAnsiTheme="majorHAnsi" w:cstheme="majorHAnsi"/>
          <w:i w:val="0"/>
          <w:iCs w:val="0"/>
        </w:rPr>
        <w:t>] adj.</w:t>
      </w:r>
      <w:r w:rsidRPr="00815389">
        <w:rPr>
          <w:rFonts w:hint="eastAsia"/>
        </w:rPr>
        <w:t xml:space="preserve"> </w:t>
      </w:r>
      <w:r w:rsidRPr="00815389">
        <w:rPr>
          <w:rFonts w:asciiTheme="majorHAnsi" w:hAnsiTheme="majorHAnsi" w:cstheme="majorHAnsi" w:hint="eastAsia"/>
          <w:i w:val="0"/>
          <w:iCs w:val="0"/>
        </w:rPr>
        <w:t>（人或动物）对困境有承受力的，有复原力的；（物质或物体）有弹性的，有回弹力的</w:t>
      </w:r>
    </w:p>
    <w:p w14:paraId="36014EAA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community showed great resilience in rebuilding their lives after the flood.  </w:t>
      </w:r>
    </w:p>
    <w:p w14:paraId="6B339F7B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Children often exhibit remarkable resilience after facing difficult situations.</w:t>
      </w:r>
    </w:p>
    <w:p w14:paraId="367A15B7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 w:rsidRPr="004043CC">
        <w:rPr>
          <w:rFonts w:asciiTheme="majorHAnsi" w:hAnsiTheme="majorHAnsi" w:cstheme="majorHAnsi"/>
          <w:i w:val="0"/>
          <w:iCs w:val="0"/>
        </w:rPr>
        <w:t>The new born baby often have a strong resilience to diseases.</w:t>
      </w:r>
    </w:p>
    <w:p w14:paraId="049FD3D8" w14:textId="77777777" w:rsidR="008E6595" w:rsidRPr="009967DF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28EA817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dilemma</w:t>
      </w:r>
      <w:r w:rsidRPr="003D2736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  <w:i w:val="0"/>
          <w:iCs w:val="0"/>
        </w:rPr>
        <w:t>[dɪˈlemə]</w:t>
      </w:r>
      <w:r w:rsidRPr="003D2736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困境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5D32AAF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faced the dilemma of choosing between a promising career and moving closer to family.  </w:t>
      </w:r>
    </w:p>
    <w:p w14:paraId="01195B7D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ethical dilemma was whether to save one life at the cost of another.</w:t>
      </w:r>
    </w:p>
    <w:p w14:paraId="44D781B5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</w:t>
      </w:r>
      <w:r w:rsidRPr="00055F97">
        <w:rPr>
          <w:rFonts w:asciiTheme="majorHAnsi" w:hAnsiTheme="majorHAnsi" w:cstheme="majorHAnsi"/>
          <w:i w:val="0"/>
          <w:iCs w:val="0"/>
        </w:rPr>
        <w:t>He faces a</w:t>
      </w:r>
      <w:r>
        <w:rPr>
          <w:rFonts w:asciiTheme="majorHAnsi" w:hAnsiTheme="majorHAnsi" w:cstheme="majorHAnsi"/>
          <w:i w:val="0"/>
          <w:iCs w:val="0"/>
        </w:rPr>
        <w:t>n</w:t>
      </w:r>
      <w:r w:rsidRPr="00055F97">
        <w:rPr>
          <w:rFonts w:asciiTheme="majorHAnsi" w:hAnsiTheme="majorHAnsi" w:cstheme="majorHAnsi"/>
          <w:i w:val="0"/>
          <w:iCs w:val="0"/>
        </w:rPr>
        <w:t xml:space="preserve"> ethical dilemma when his father betrayed their country.</w:t>
      </w:r>
    </w:p>
    <w:p w14:paraId="1A97D88B" w14:textId="77777777" w:rsidR="008E6595" w:rsidRPr="00055F97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4E5B1EFE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intrigue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[ɪnˈtriː</w:t>
      </w:r>
      <w:r w:rsidRPr="00E658DC">
        <w:rPr>
          <w:rFonts w:asciiTheme="majorHAnsi" w:hAnsiTheme="majorHAnsi" w:cstheme="majorHAnsi" w:hint="eastAsia"/>
          <w:i w:val="0"/>
          <w:iCs w:val="0"/>
        </w:rPr>
        <w:t>ɡ</w:t>
      </w:r>
      <w:r w:rsidRPr="00E658DC">
        <w:rPr>
          <w:rFonts w:asciiTheme="majorHAnsi" w:hAnsiTheme="majorHAnsi" w:cstheme="majorHAnsi"/>
          <w:i w:val="0"/>
          <w:iCs w:val="0"/>
        </w:rPr>
        <w:t>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激起兴趣；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阴谋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8C0CF97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complex plot of the movie intrigued the audience.  </w:t>
      </w:r>
    </w:p>
    <w:p w14:paraId="37E89B1D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His sudden disappearance was shrouded in intrigue.</w:t>
      </w:r>
    </w:p>
    <w:p w14:paraId="71937768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>he sudden death of the president was an intrigue.</w:t>
      </w:r>
    </w:p>
    <w:p w14:paraId="4158C2BF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533FDDF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subtle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[ˈsʌt(ə)l]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131144">
        <w:rPr>
          <w:rFonts w:asciiTheme="majorHAnsi" w:hAnsiTheme="majorHAnsi" w:cstheme="majorHAnsi" w:hint="eastAsia"/>
          <w:i w:val="0"/>
          <w:iCs w:val="0"/>
        </w:rPr>
        <w:t>不易察觉的，微妙的；</w:t>
      </w:r>
    </w:p>
    <w:p w14:paraId="369EF761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lastRenderedPageBreak/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His subtle nod was enough to convey his approval.  </w:t>
      </w:r>
    </w:p>
    <w:p w14:paraId="0B8513E4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flavors in the dish were subtle but very enjoyable.</w:t>
      </w:r>
    </w:p>
    <w:p w14:paraId="0B58C888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 w:rsidRPr="00C4773B">
        <w:rPr>
          <w:rFonts w:asciiTheme="majorHAnsi" w:hAnsiTheme="majorHAnsi" w:cstheme="majorHAnsi"/>
          <w:i w:val="0"/>
          <w:iCs w:val="0"/>
        </w:rPr>
        <w:t>He is very good at observing subtle expression on others’ faces.</w:t>
      </w:r>
    </w:p>
    <w:p w14:paraId="6811AD72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937D66B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conventional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[kənˈvenʃən(ə)l]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4A419B">
        <w:rPr>
          <w:rFonts w:asciiTheme="majorHAnsi" w:hAnsiTheme="majorHAnsi" w:cstheme="majorHAnsi" w:hint="eastAsia"/>
          <w:i w:val="0"/>
          <w:iCs w:val="0"/>
        </w:rPr>
        <w:t>传统的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E297ED8" w14:textId="77777777" w:rsidR="008E6595" w:rsidRPr="0013114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131144">
        <w:rPr>
          <w:rFonts w:asciiTheme="majorHAnsi" w:hAnsiTheme="majorHAnsi" w:cstheme="majorHAnsi"/>
          <w:i w:val="0"/>
          <w:iCs w:val="0"/>
          <w:sz w:val="32"/>
          <w:szCs w:val="32"/>
        </w:rPr>
        <w:t xml:space="preserve">convention [kənˈvenʃ(ə)n] n. </w:t>
      </w:r>
      <w:r w:rsidRPr="00131144">
        <w:rPr>
          <w:rFonts w:asciiTheme="majorHAnsi" w:hAnsiTheme="majorHAnsi" w:cstheme="majorHAnsi" w:hint="eastAsia"/>
          <w:i w:val="0"/>
          <w:iCs w:val="0"/>
        </w:rPr>
        <w:t>习俗，惯例；大会，集会；公约，协定</w:t>
      </w:r>
    </w:p>
    <w:p w14:paraId="58F3F23E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She prefers conventional methods over modern ones in her teaching.  </w:t>
      </w:r>
    </w:p>
    <w:p w14:paraId="21A12332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Conventional wisdom suggests that we should save money for retirement early in our careers.</w:t>
      </w:r>
    </w:p>
    <w:p w14:paraId="3DCFF381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 w:rsidRPr="00E04533">
        <w:rPr>
          <w:rFonts w:asciiTheme="majorHAnsi" w:hAnsiTheme="majorHAnsi" w:cstheme="majorHAnsi"/>
          <w:i w:val="0"/>
          <w:iCs w:val="0"/>
        </w:rPr>
        <w:t>It’s a convention for our team to watch WWDC together every year.</w:t>
      </w:r>
    </w:p>
    <w:p w14:paraId="6DBD7A7F" w14:textId="77777777" w:rsidR="008E6595" w:rsidRPr="00E658DC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91143CA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6"/>
          <w:szCs w:val="36"/>
        </w:rPr>
        <w:t>overt</w:t>
      </w:r>
      <w:r w:rsidRPr="00E658DC">
        <w:rPr>
          <w:rFonts w:asciiTheme="majorHAnsi" w:hAnsiTheme="majorHAnsi" w:cstheme="majorHAnsi" w:hint="eastAsia"/>
          <w:i w:val="0"/>
          <w:iCs w:val="0"/>
          <w:sz w:val="36"/>
          <w:szCs w:val="36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[oʊˈvɜːrt]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4A419B">
        <w:rPr>
          <w:rFonts w:asciiTheme="majorHAnsi" w:hAnsiTheme="majorHAnsi" w:cstheme="majorHAnsi" w:hint="eastAsia"/>
          <w:i w:val="0"/>
          <w:iCs w:val="0"/>
        </w:rPr>
        <w:t>明显的</w:t>
      </w:r>
      <w:r>
        <w:rPr>
          <w:rFonts w:asciiTheme="majorHAnsi" w:hAnsiTheme="majorHAnsi" w:cstheme="majorHAnsi"/>
          <w:i w:val="0"/>
          <w:iCs w:val="0"/>
        </w:rPr>
        <w:t xml:space="preserve">, </w:t>
      </w:r>
      <w:r w:rsidRPr="00131144">
        <w:rPr>
          <w:rFonts w:asciiTheme="majorHAnsi" w:hAnsiTheme="majorHAnsi" w:cstheme="majorHAnsi" w:hint="eastAsia"/>
          <w:i w:val="0"/>
          <w:iCs w:val="0"/>
        </w:rPr>
        <w:t>公开的，不隐瞒的</w:t>
      </w:r>
    </w:p>
    <w:p w14:paraId="4662545B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His overt displeasure was visible to everyone in the room.  </w:t>
      </w:r>
    </w:p>
    <w:p w14:paraId="454AF4D6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There was an overt clash between the two departments over the project.</w:t>
      </w:r>
    </w:p>
    <w:p w14:paraId="679F7E0C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 w:rsidRPr="00CE172F">
        <w:rPr>
          <w:rFonts w:asciiTheme="majorHAnsi" w:hAnsiTheme="majorHAnsi" w:cstheme="majorHAnsi"/>
          <w:i w:val="0"/>
          <w:iCs w:val="0"/>
        </w:rPr>
        <w:t xml:space="preserve">Don't be shy, everyone here always </w:t>
      </w:r>
      <w:proofErr w:type="gramStart"/>
      <w:r w:rsidRPr="00CE172F">
        <w:rPr>
          <w:rFonts w:asciiTheme="majorHAnsi" w:hAnsiTheme="majorHAnsi" w:cstheme="majorHAnsi"/>
          <w:i w:val="0"/>
          <w:iCs w:val="0"/>
        </w:rPr>
        <w:t>show</w:t>
      </w:r>
      <w:proofErr w:type="gramEnd"/>
      <w:r w:rsidRPr="00CE172F">
        <w:rPr>
          <w:rFonts w:asciiTheme="majorHAnsi" w:hAnsiTheme="majorHAnsi" w:cstheme="majorHAnsi"/>
          <w:i w:val="0"/>
          <w:iCs w:val="0"/>
        </w:rPr>
        <w:t xml:space="preserve"> overt support to you.</w:t>
      </w:r>
    </w:p>
    <w:p w14:paraId="6CB37710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BEB7F73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tremble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[ˈtremb(ə)l]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颤抖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4852223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bookmarkStart w:id="0" w:name="OLE_LINK3"/>
      <w:bookmarkStart w:id="1" w:name="OLE_LINK4"/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She trembled with excitement as she approached the stage.  </w:t>
      </w:r>
    </w:p>
    <w:p w14:paraId="127B7DDF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ground began to tremble during the earthquake.</w:t>
      </w:r>
    </w:p>
    <w:p w14:paraId="26988FBB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 w:rsidRPr="00523F1E">
        <w:rPr>
          <w:rFonts w:asciiTheme="majorHAnsi" w:hAnsiTheme="majorHAnsi" w:cstheme="majorHAnsi"/>
          <w:i w:val="0"/>
          <w:iCs w:val="0"/>
        </w:rPr>
        <w:t>I trembled from the cold weather as I wore too little.</w:t>
      </w:r>
    </w:p>
    <w:bookmarkEnd w:id="0"/>
    <w:bookmarkEnd w:id="1"/>
    <w:p w14:paraId="45CEC9DB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2922B6FE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crack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破裂；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裂缝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3D2FF59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vase fell and cracked on the hard floor.  </w:t>
      </w:r>
    </w:p>
    <w:p w14:paraId="409AC157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There was a small crack in the window that let the cold air in.</w:t>
      </w:r>
    </w:p>
    <w:p w14:paraId="0BF7EF70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 w:rsidRPr="009327DA">
        <w:rPr>
          <w:rFonts w:asciiTheme="majorHAnsi" w:hAnsiTheme="majorHAnsi" w:cstheme="majorHAnsi"/>
          <w:i w:val="0"/>
          <w:iCs w:val="0"/>
        </w:rPr>
        <w:t>After the serious car accident, she could feel the bone in her left arm cracking.</w:t>
      </w:r>
    </w:p>
    <w:p w14:paraId="41A96471" w14:textId="77777777" w:rsidR="008E6595" w:rsidRPr="00BE4606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A7F2B34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outline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概述；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大纲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BA92FCD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He outlined his plan for the new project during the meeting.  </w:t>
      </w:r>
    </w:p>
    <w:p w14:paraId="449B9102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teacher gave us an outline of the topics covered in the course.</w:t>
      </w:r>
    </w:p>
    <w:p w14:paraId="1F16C2C9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 xml:space="preserve">I often outline my ideal life in my brain if can get </w:t>
      </w:r>
      <w:r w:rsidRPr="008D4067">
        <w:rPr>
          <w:rFonts w:asciiTheme="majorHAnsi" w:hAnsiTheme="majorHAnsi" w:cstheme="majorHAnsi"/>
          <w:i w:val="0"/>
          <w:iCs w:val="0"/>
        </w:rPr>
        <w:t>divorce</w:t>
      </w:r>
      <w:r>
        <w:rPr>
          <w:rFonts w:asciiTheme="majorHAnsi" w:hAnsiTheme="majorHAnsi" w:cstheme="majorHAnsi"/>
          <w:i w:val="0"/>
          <w:iCs w:val="0"/>
        </w:rPr>
        <w:t>.</w:t>
      </w:r>
    </w:p>
    <w:p w14:paraId="473B5051" w14:textId="77777777" w:rsidR="008E6595" w:rsidRPr="009518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9850F36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engage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[ɪnˈ</w:t>
      </w:r>
      <w:r w:rsidRPr="005C0115">
        <w:rPr>
          <w:rFonts w:asciiTheme="majorHAnsi" w:hAnsiTheme="majorHAnsi" w:cstheme="majorHAnsi" w:hint="eastAsia"/>
          <w:i w:val="0"/>
          <w:iCs w:val="0"/>
        </w:rPr>
        <w:t>ɡ</w:t>
      </w:r>
      <w:r w:rsidRPr="005C0115">
        <w:rPr>
          <w:rFonts w:asciiTheme="majorHAnsi" w:hAnsiTheme="majorHAnsi" w:cstheme="majorHAnsi"/>
          <w:i w:val="0"/>
          <w:iCs w:val="0"/>
        </w:rPr>
        <w:t>eɪdʒ]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82C54">
        <w:rPr>
          <w:rFonts w:asciiTheme="majorHAnsi" w:hAnsiTheme="majorHAnsi" w:cstheme="majorHAnsi" w:hint="eastAsia"/>
          <w:i w:val="0"/>
          <w:iCs w:val="0"/>
        </w:rPr>
        <w:t>参与；吸引</w:t>
      </w:r>
    </w:p>
    <w:p w14:paraId="10A57804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teacher tried to engage the students in the discussion.</w:t>
      </w:r>
    </w:p>
    <w:p w14:paraId="36F9EC6C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lastRenderedPageBreak/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They decided to engage in volunteer work to help the community.</w:t>
      </w:r>
    </w:p>
    <w:p w14:paraId="2CEFC334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 w:rsidRPr="00755982">
        <w:rPr>
          <w:rFonts w:asciiTheme="majorHAnsi" w:hAnsiTheme="majorHAnsi" w:cstheme="majorHAnsi"/>
          <w:i w:val="0"/>
          <w:iCs w:val="0"/>
        </w:rPr>
        <w:t>The mall tried to engage more customers with more discount activities.</w:t>
      </w:r>
    </w:p>
    <w:p w14:paraId="05205ED0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5E1F886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baguette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[bæˈ</w:t>
      </w:r>
      <w:r w:rsidRPr="005C0115">
        <w:rPr>
          <w:rFonts w:asciiTheme="majorHAnsi" w:hAnsiTheme="majorHAnsi" w:cstheme="majorHAnsi" w:hint="eastAsia"/>
          <w:i w:val="0"/>
          <w:iCs w:val="0"/>
        </w:rPr>
        <w:t>ɡ</w:t>
      </w:r>
      <w:r w:rsidRPr="005C0115">
        <w:rPr>
          <w:rFonts w:asciiTheme="majorHAnsi" w:hAnsiTheme="majorHAnsi" w:cstheme="majorHAnsi"/>
          <w:i w:val="0"/>
          <w:iCs w:val="0"/>
        </w:rPr>
        <w:t>et]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法棍</w:t>
      </w:r>
    </w:p>
    <w:p w14:paraId="090817E8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bought a fresh baguette from the bakery.</w:t>
      </w:r>
    </w:p>
    <w:p w14:paraId="1689CFFD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A baguette with cheese and ham makes a delicious sandwich.</w:t>
      </w:r>
    </w:p>
    <w:p w14:paraId="3FFCD2EF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I</w:t>
      </w:r>
      <w:r>
        <w:rPr>
          <w:rFonts w:asciiTheme="majorHAnsi" w:hAnsiTheme="majorHAnsi" w:cstheme="majorHAnsi"/>
          <w:i w:val="0"/>
          <w:iCs w:val="0"/>
        </w:rPr>
        <w:t xml:space="preserve"> got up earlier to the supermarket just because I wanted to buy the fresh baguettes.</w:t>
      </w:r>
    </w:p>
    <w:p w14:paraId="6134F33D" w14:textId="77777777" w:rsidR="008E6595" w:rsidRPr="00E658DC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76451E3" w14:textId="77777777" w:rsidR="008E6595" w:rsidRPr="00E658DC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658DC">
        <w:rPr>
          <w:rFonts w:asciiTheme="majorHAnsi" w:hAnsiTheme="majorHAnsi" w:cstheme="majorHAnsi" w:hint="eastAsia"/>
          <w:i w:val="0"/>
          <w:iCs w:val="0"/>
        </w:rPr>
        <w:t>▲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snack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[snæk]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n. </w:t>
      </w:r>
      <w:r w:rsidRPr="004A419B">
        <w:rPr>
          <w:rFonts w:asciiTheme="majorHAnsi" w:hAnsiTheme="majorHAnsi" w:cstheme="majorHAnsi" w:hint="eastAsia"/>
          <w:i w:val="0"/>
          <w:iCs w:val="0"/>
        </w:rPr>
        <w:t>小吃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EA64C6D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I usually have a light snack between meals.  </w:t>
      </w:r>
    </w:p>
    <w:p w14:paraId="7CCEDF11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children were happy with their snacks during the picnic.</w:t>
      </w:r>
    </w:p>
    <w:p w14:paraId="2750778D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 w:rsidRPr="00004CA4">
        <w:rPr>
          <w:rFonts w:asciiTheme="majorHAnsi" w:hAnsiTheme="majorHAnsi" w:cstheme="majorHAnsi"/>
          <w:i w:val="0"/>
          <w:iCs w:val="0"/>
        </w:rPr>
        <w:t>The children should not have too much snacks before their sleep</w:t>
      </w:r>
      <w:r>
        <w:rPr>
          <w:rFonts w:asciiTheme="majorHAnsi" w:hAnsiTheme="majorHAnsi" w:cstheme="majorHAnsi"/>
          <w:i w:val="0"/>
          <w:iCs w:val="0"/>
        </w:rPr>
        <w:t>/</w:t>
      </w:r>
      <w:r>
        <w:rPr>
          <w:rFonts w:asciiTheme="majorHAnsi" w:hAnsiTheme="majorHAnsi" w:cstheme="majorHAnsi" w:hint="eastAsia"/>
          <w:i w:val="0"/>
          <w:iCs w:val="0"/>
        </w:rPr>
        <w:t>meals</w:t>
      </w:r>
      <w:r w:rsidRPr="00004CA4">
        <w:rPr>
          <w:rFonts w:asciiTheme="majorHAnsi" w:hAnsiTheme="majorHAnsi" w:cstheme="majorHAnsi"/>
          <w:i w:val="0"/>
          <w:iCs w:val="0"/>
        </w:rPr>
        <w:t>.</w:t>
      </w:r>
    </w:p>
    <w:p w14:paraId="5507371C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10DA13AD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B2B8B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metric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[ˈmetrɪk]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度量标准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93199E9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We use various metrics to analyze the performance of our marketing campaigns.  </w:t>
      </w:r>
    </w:p>
    <w:p w14:paraId="1EEA2CC1" w14:textId="77777777" w:rsidR="008E6595" w:rsidRPr="004A419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Setting clear metrics helps in measuring progress effectively.</w:t>
      </w:r>
    </w:p>
    <w:p w14:paraId="18C3A8EE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M</w:t>
      </w:r>
      <w:r>
        <w:rPr>
          <w:rFonts w:asciiTheme="majorHAnsi" w:hAnsiTheme="majorHAnsi" w:cstheme="majorHAnsi"/>
          <w:i w:val="0"/>
          <w:iCs w:val="0"/>
        </w:rPr>
        <w:t>oney is not the metric to happiness.</w:t>
      </w:r>
    </w:p>
    <w:p w14:paraId="25346A82" w14:textId="77777777" w:rsidR="008E6595" w:rsidRPr="00E658DC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66E6D1F8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consensus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[kənˈsensəs]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共识</w:t>
      </w:r>
    </w:p>
    <w:p w14:paraId="401201A4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7241E6">
        <w:rPr>
          <w:rFonts w:asciiTheme="majorHAnsi" w:hAnsiTheme="majorHAnsi" w:cstheme="majorHAnsi"/>
          <w:b/>
          <w:bCs/>
          <w:i w:val="0"/>
          <w:iCs w:val="0"/>
        </w:rPr>
        <w:t>consent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131144">
        <w:rPr>
          <w:rFonts w:asciiTheme="majorHAnsi" w:hAnsiTheme="majorHAnsi" w:cstheme="majorHAnsi"/>
          <w:i w:val="0"/>
          <w:iCs w:val="0"/>
        </w:rPr>
        <w:t>kənˈsent</w:t>
      </w:r>
      <w:r>
        <w:rPr>
          <w:rFonts w:asciiTheme="majorHAnsi" w:hAnsiTheme="majorHAnsi" w:cstheme="majorHAnsi"/>
          <w:i w:val="0"/>
          <w:iCs w:val="0"/>
        </w:rPr>
        <w:t xml:space="preserve">] n. </w:t>
      </w:r>
      <w:r w:rsidRPr="00131144">
        <w:rPr>
          <w:rFonts w:asciiTheme="majorHAnsi" w:hAnsiTheme="majorHAnsi" w:cstheme="majorHAnsi" w:hint="eastAsia"/>
          <w:i w:val="0"/>
          <w:iCs w:val="0"/>
        </w:rPr>
        <w:t>许可，允许；同意，赞同</w:t>
      </w:r>
    </w:p>
    <w:p w14:paraId="0DD5D5A9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bookmarkStart w:id="2" w:name="OLE_LINK1"/>
      <w:bookmarkStart w:id="3" w:name="OLE_LINK2"/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team reached a consensus on the new project plan.</w:t>
      </w:r>
    </w:p>
    <w:p w14:paraId="5F726924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There is a consensus among scientists about climate change.</w:t>
      </w:r>
    </w:p>
    <w:p w14:paraId="4338857C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The</w:t>
      </w:r>
      <w:r>
        <w:rPr>
          <w:rFonts w:asciiTheme="majorHAnsi" w:hAnsiTheme="majorHAnsi" w:cstheme="majorHAnsi"/>
          <w:i w:val="0"/>
          <w:iCs w:val="0"/>
        </w:rPr>
        <w:t xml:space="preserve"> high level of the company made a consensus about their</w:t>
      </w:r>
      <w:r>
        <w:rPr>
          <w:rFonts w:asciiTheme="majorHAnsi" w:hAnsiTheme="majorHAnsi" w:cstheme="majorHAnsi" w:hint="eastAsia"/>
          <w:i w:val="0"/>
          <w:iCs w:val="0"/>
        </w:rPr>
        <w:t xml:space="preserve"> staff</w:t>
      </w:r>
      <w:r>
        <w:rPr>
          <w:rFonts w:asciiTheme="majorHAnsi" w:hAnsiTheme="majorHAnsi" w:cstheme="majorHAnsi"/>
          <w:i w:val="0"/>
          <w:iCs w:val="0"/>
        </w:rPr>
        <w:t xml:space="preserve"> reduction plan.</w:t>
      </w:r>
    </w:p>
    <w:bookmarkEnd w:id="2"/>
    <w:bookmarkEnd w:id="3"/>
    <w:p w14:paraId="6A65C61A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D6DCE67" w14:textId="77777777" w:rsidR="008E6595" w:rsidRPr="0081538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8942207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compliment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[ˈk</w:t>
      </w:r>
      <w:r w:rsidRPr="005C0115">
        <w:rPr>
          <w:rFonts w:asciiTheme="majorHAnsi" w:hAnsiTheme="majorHAnsi" w:cstheme="majorHAnsi" w:hint="eastAsia"/>
          <w:i w:val="0"/>
          <w:iCs w:val="0"/>
        </w:rPr>
        <w:t>ɑ</w:t>
      </w:r>
      <w:r w:rsidRPr="005C0115">
        <w:rPr>
          <w:rFonts w:asciiTheme="majorHAnsi" w:hAnsiTheme="majorHAnsi" w:cstheme="majorHAnsi"/>
          <w:i w:val="0"/>
          <w:iCs w:val="0"/>
        </w:rPr>
        <w:t>ːmplɪmənt]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赞美；恭维</w:t>
      </w:r>
    </w:p>
    <w:p w14:paraId="45EA53DD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received a compliment on her new dress.</w:t>
      </w:r>
    </w:p>
    <w:p w14:paraId="49A01FA6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He gave her a compliment on her presentation skills.</w:t>
      </w:r>
    </w:p>
    <w:p w14:paraId="1EEAFF65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 w:rsidRPr="007241E6">
        <w:rPr>
          <w:rFonts w:asciiTheme="majorHAnsi" w:hAnsiTheme="majorHAnsi" w:cstheme="majorHAnsi"/>
          <w:i w:val="0"/>
          <w:iCs w:val="0"/>
        </w:rPr>
        <w:t>Please compliment your children as much as you can, it is very important for them to build their confidence.</w:t>
      </w:r>
    </w:p>
    <w:p w14:paraId="3854823C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D1508A6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sketch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[sketʃ]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素描；草图</w:t>
      </w:r>
    </w:p>
    <w:p w14:paraId="4AF97B68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lastRenderedPageBreak/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made a quick sketch of the landscape.</w:t>
      </w:r>
    </w:p>
    <w:p w14:paraId="600019F9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architect showed us a sketch of the new building design.</w:t>
      </w:r>
    </w:p>
    <w:p w14:paraId="7EF15373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4411EF">
        <w:rPr>
          <w:rFonts w:asciiTheme="majorHAnsi" w:hAnsiTheme="majorHAnsi" w:cstheme="majorHAnsi"/>
          <w:i w:val="0"/>
          <w:iCs w:val="0"/>
        </w:rPr>
        <w:t>As a developer, we usually prefer the final design not the sketch design.</w:t>
      </w:r>
    </w:p>
    <w:p w14:paraId="0B1B557F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2ABA036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retrospect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  <w:sz w:val="24"/>
          <w:szCs w:val="24"/>
        </w:rPr>
        <w:t>[ˈretrəspekt]</w:t>
      </w:r>
      <w:r w:rsidRPr="005C0115">
        <w:rPr>
          <w:rFonts w:asciiTheme="majorHAnsi" w:hAnsiTheme="majorHAnsi" w:cstheme="majorHAnsi" w:hint="eastAsia"/>
          <w:i w:val="0"/>
          <w:iCs w:val="0"/>
          <w:sz w:val="24"/>
          <w:szCs w:val="24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回顾；反思</w:t>
      </w:r>
    </w:p>
    <w:p w14:paraId="7D2DFE7F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In retrospect, he realized his mistake.</w:t>
      </w:r>
    </w:p>
    <w:p w14:paraId="688947E5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Retrospect often brings new insights into past events.</w:t>
      </w:r>
    </w:p>
    <w:p w14:paraId="7597FC79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I</w:t>
      </w:r>
      <w:r>
        <w:rPr>
          <w:rFonts w:asciiTheme="majorHAnsi" w:hAnsiTheme="majorHAnsi" w:cstheme="majorHAnsi" w:hint="eastAsia"/>
          <w:i w:val="0"/>
          <w:iCs w:val="0"/>
        </w:rPr>
        <w:t>n</w:t>
      </w:r>
      <w:r>
        <w:rPr>
          <w:rFonts w:asciiTheme="majorHAnsi" w:hAnsiTheme="majorHAnsi" w:cstheme="majorHAnsi"/>
          <w:i w:val="0"/>
          <w:iCs w:val="0"/>
        </w:rPr>
        <w:t xml:space="preserve"> retrospect, we can gain new insights.</w:t>
      </w:r>
    </w:p>
    <w:p w14:paraId="62BD9774" w14:textId="77777777" w:rsidR="008E6595" w:rsidRPr="001261FC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E6833C1" w14:textId="77777777" w:rsidR="008E6595" w:rsidRPr="0066605E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</w:pPr>
    </w:p>
    <w:p w14:paraId="1E963B32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integrity</w:t>
      </w:r>
      <w:r>
        <w:rPr>
          <w:rFonts w:asciiTheme="majorHAnsi" w:hAnsiTheme="majorHAnsi" w:cstheme="majorHAnsi"/>
          <w:i w:val="0"/>
          <w:iCs w:val="0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  <w:sz w:val="24"/>
          <w:szCs w:val="24"/>
        </w:rPr>
        <w:t>[ɪnˈte</w:t>
      </w:r>
      <w:r w:rsidRPr="005C0115">
        <w:rPr>
          <w:rFonts w:asciiTheme="majorHAnsi" w:hAnsiTheme="majorHAnsi" w:cstheme="majorHAnsi" w:hint="eastAsia"/>
          <w:i w:val="0"/>
          <w:iCs w:val="0"/>
          <w:sz w:val="24"/>
          <w:szCs w:val="24"/>
        </w:rPr>
        <w:t>ɡ</w:t>
      </w:r>
      <w:r w:rsidRPr="005C0115">
        <w:rPr>
          <w:rFonts w:asciiTheme="majorHAnsi" w:hAnsiTheme="majorHAnsi" w:cstheme="majorHAnsi"/>
          <w:i w:val="0"/>
          <w:iCs w:val="0"/>
          <w:sz w:val="24"/>
          <w:szCs w:val="24"/>
        </w:rPr>
        <w:t>rəti]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正直；诚实</w:t>
      </w:r>
    </w:p>
    <w:p w14:paraId="0469BCF7" w14:textId="77777777" w:rsidR="008E6595" w:rsidRPr="00682C54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is known for her integrity and honesty.</w:t>
      </w:r>
    </w:p>
    <w:p w14:paraId="6783145D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Maintaining professional integrity is important in any career.</w:t>
      </w:r>
    </w:p>
    <w:p w14:paraId="2AB11C50" w14:textId="77777777" w:rsidR="008E6595" w:rsidRPr="00565F96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I</w:t>
      </w:r>
      <w:r>
        <w:rPr>
          <w:rFonts w:asciiTheme="majorHAnsi" w:hAnsiTheme="majorHAnsi" w:cstheme="majorHAnsi"/>
          <w:i w:val="0"/>
          <w:iCs w:val="0"/>
        </w:rPr>
        <w:t>ntegrity does not mean without any flexi</w:t>
      </w:r>
      <w:r>
        <w:rPr>
          <w:rFonts w:asciiTheme="majorHAnsi" w:hAnsiTheme="majorHAnsi" w:cstheme="majorHAnsi" w:hint="eastAsia"/>
          <w:i w:val="0"/>
          <w:iCs w:val="0"/>
        </w:rPr>
        <w:t>bil</w:t>
      </w:r>
      <w:r>
        <w:rPr>
          <w:rFonts w:asciiTheme="majorHAnsi" w:hAnsiTheme="majorHAnsi" w:cstheme="majorHAnsi"/>
          <w:i w:val="0"/>
          <w:iCs w:val="0"/>
        </w:rPr>
        <w:t>ity.</w:t>
      </w:r>
    </w:p>
    <w:p w14:paraId="6797EB72" w14:textId="77777777" w:rsidR="008E6595" w:rsidRPr="00AE1B9E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A307212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i w:val="0"/>
          <w:iCs w:val="0"/>
          <w:sz w:val="36"/>
          <w:szCs w:val="36"/>
        </w:rPr>
        <w:t>term</w:t>
      </w:r>
      <w:r w:rsidRPr="00577989">
        <w:rPr>
          <w:rFonts w:asciiTheme="majorHAnsi" w:hAnsiTheme="majorHAnsi" w:cstheme="majorHAnsi" w:hint="eastAsia"/>
          <w:i w:val="0"/>
          <w:iCs w:val="0"/>
          <w:sz w:val="36"/>
          <w:szCs w:val="36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577989">
        <w:rPr>
          <w:rFonts w:asciiTheme="majorHAnsi" w:hAnsiTheme="majorHAnsi" w:cstheme="majorHAnsi"/>
          <w:i w:val="0"/>
          <w:iCs w:val="0"/>
        </w:rPr>
        <w:t>tɜːrm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术语；期限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F94E778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term "sustainability" is often used in environmental discussions.  </w:t>
      </w:r>
    </w:p>
    <w:p w14:paraId="4E80B2A5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She served a four-year term as the chairperson of the committee.  </w:t>
      </w:r>
    </w:p>
    <w:p w14:paraId="3A524BCB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 xml:space="preserve">he most difficult is too many professional terms to learn when I take English </w:t>
      </w:r>
      <w:r>
        <w:rPr>
          <w:rFonts w:asciiTheme="majorHAnsi" w:hAnsiTheme="majorHAnsi" w:cstheme="majorHAnsi" w:hint="eastAsia"/>
          <w:i w:val="0"/>
          <w:iCs w:val="0"/>
        </w:rPr>
        <w:t>interview</w:t>
      </w:r>
      <w:r>
        <w:rPr>
          <w:rFonts w:asciiTheme="majorHAnsi" w:hAnsiTheme="majorHAnsi" w:cstheme="majorHAnsi"/>
          <w:i w:val="0"/>
          <w:iCs w:val="0"/>
        </w:rPr>
        <w:t>.</w:t>
      </w:r>
    </w:p>
    <w:p w14:paraId="02327B26" w14:textId="77777777" w:rsidR="008E6595" w:rsidRPr="007F0A4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</w:pPr>
    </w:p>
    <w:p w14:paraId="65AB1075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i w:val="0"/>
          <w:iCs w:val="0"/>
          <w:sz w:val="36"/>
          <w:szCs w:val="36"/>
        </w:rPr>
        <w:t>residue</w:t>
      </w:r>
      <w:r w:rsidRPr="00577989">
        <w:rPr>
          <w:rFonts w:asciiTheme="majorHAnsi" w:hAnsiTheme="majorHAnsi" w:cstheme="majorHAnsi" w:hint="eastAsia"/>
          <w:i w:val="0"/>
          <w:iCs w:val="0"/>
          <w:sz w:val="36"/>
          <w:szCs w:val="36"/>
        </w:rPr>
        <w:t xml:space="preserve"> </w:t>
      </w:r>
      <w:r w:rsidRPr="00577989">
        <w:rPr>
          <w:rFonts w:asciiTheme="majorHAnsi" w:hAnsiTheme="majorHAnsi" w:cstheme="majorHAnsi"/>
          <w:i w:val="0"/>
          <w:iCs w:val="0"/>
          <w:sz w:val="24"/>
          <w:szCs w:val="24"/>
        </w:rPr>
        <w:t>[ˈrezɪduː]</w:t>
      </w:r>
      <w:r w:rsidRPr="00577989">
        <w:rPr>
          <w:rFonts w:asciiTheme="majorHAnsi" w:hAnsiTheme="majorHAnsi" w:cstheme="majorHAnsi" w:hint="eastAsia"/>
          <w:i w:val="0"/>
          <w:iCs w:val="0"/>
          <w:sz w:val="24"/>
          <w:szCs w:val="24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残留物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EA3466C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chemical residue must be thoroughly cleaned to prevent contamination.  </w:t>
      </w:r>
    </w:p>
    <w:p w14:paraId="08D19FFD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There was a sticky residue on the table after the spill.  </w:t>
      </w:r>
    </w:p>
    <w:p w14:paraId="6CF35F09" w14:textId="77777777" w:rsidR="008E6595" w:rsidRPr="005B2B8B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C</w:t>
      </w:r>
      <w:r>
        <w:rPr>
          <w:rFonts w:asciiTheme="majorHAnsi" w:hAnsiTheme="majorHAnsi" w:cstheme="majorHAnsi"/>
          <w:i w:val="0"/>
          <w:iCs w:val="0"/>
        </w:rPr>
        <w:t>hildren often left lots of residue on their clothes when they have food.</w:t>
      </w:r>
    </w:p>
    <w:p w14:paraId="4F91C9F7" w14:textId="77777777" w:rsidR="008E6595" w:rsidRPr="007F0A4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6FDDF93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dread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  <w:i w:val="0"/>
          <w:iCs w:val="0"/>
        </w:rPr>
        <w:t>[dred]</w:t>
      </w:r>
      <w:r w:rsidRPr="00DF1F3D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504D9">
        <w:rPr>
          <w:rFonts w:asciiTheme="majorHAnsi" w:hAnsiTheme="majorHAnsi" w:cstheme="majorHAnsi" w:hint="eastAsia"/>
          <w:i w:val="0"/>
          <w:iCs w:val="0"/>
        </w:rPr>
        <w:t>恐惧；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恐惧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476D1E2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She dreads the thought of speaking in public.  </w:t>
      </w:r>
    </w:p>
    <w:p w14:paraId="0D5EAFE2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dread of failure often holds people back from trying new things.  </w:t>
      </w:r>
    </w:p>
    <w:p w14:paraId="048E306C" w14:textId="77777777" w:rsidR="008E6595" w:rsidRPr="00F301A7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I</w:t>
      </w:r>
      <w:r>
        <w:rPr>
          <w:rFonts w:asciiTheme="majorHAnsi" w:hAnsiTheme="majorHAnsi" w:cstheme="majorHAnsi"/>
          <w:i w:val="0"/>
          <w:iCs w:val="0"/>
        </w:rPr>
        <w:t xml:space="preserve"> often dread of speaking with strangers.</w:t>
      </w:r>
    </w:p>
    <w:p w14:paraId="5DE43F01" w14:textId="77777777" w:rsidR="008E6595" w:rsidRPr="004D01EC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851E3CE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sensitivity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  <w:i w:val="0"/>
          <w:iCs w:val="0"/>
        </w:rPr>
        <w:t>[ˌsensəˈtɪvəti]</w:t>
      </w:r>
      <w:r w:rsidRPr="00DF1F3D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敏感性</w:t>
      </w:r>
      <w:r>
        <w:rPr>
          <w:rFonts w:asciiTheme="majorHAnsi" w:hAnsiTheme="majorHAnsi" w:cstheme="majorHAnsi" w:hint="eastAsia"/>
          <w:i w:val="0"/>
          <w:iCs w:val="0"/>
        </w:rPr>
        <w:t>，谨慎</w:t>
      </w:r>
    </w:p>
    <w:p w14:paraId="189D1288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F301A7">
        <w:rPr>
          <w:rFonts w:asciiTheme="majorHAnsi" w:hAnsiTheme="majorHAnsi" w:cstheme="majorHAnsi"/>
          <w:b/>
          <w:bCs/>
          <w:i w:val="0"/>
          <w:iCs w:val="0"/>
        </w:rPr>
        <w:t>sensitive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F301A7">
        <w:rPr>
          <w:rFonts w:asciiTheme="majorHAnsi" w:hAnsiTheme="majorHAnsi" w:cstheme="majorHAnsi"/>
          <w:i w:val="0"/>
          <w:iCs w:val="0"/>
        </w:rPr>
        <w:t>ˈsensətɪv</w:t>
      </w:r>
      <w:r>
        <w:rPr>
          <w:rFonts w:asciiTheme="majorHAnsi" w:hAnsiTheme="majorHAnsi" w:cstheme="majorHAnsi"/>
          <w:i w:val="0"/>
          <w:iCs w:val="0"/>
        </w:rPr>
        <w:t xml:space="preserve">] adj. </w:t>
      </w:r>
      <w:r w:rsidRPr="00F301A7">
        <w:rPr>
          <w:rFonts w:asciiTheme="majorHAnsi" w:hAnsiTheme="majorHAnsi" w:cstheme="majorHAnsi" w:hint="eastAsia"/>
          <w:i w:val="0"/>
          <w:iCs w:val="0"/>
        </w:rPr>
        <w:t>过敏的，易受影响的；</w:t>
      </w:r>
      <w:r w:rsidRPr="00DD70A7">
        <w:rPr>
          <w:rFonts w:asciiTheme="majorHAnsi" w:hAnsiTheme="majorHAnsi" w:cstheme="majorHAnsi" w:hint="eastAsia"/>
          <w:i w:val="0"/>
          <w:iCs w:val="0"/>
        </w:rPr>
        <w:t>灵敏的；善解人意的，体恤的；</w:t>
      </w:r>
    </w:p>
    <w:p w14:paraId="5CDCA3D3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lastRenderedPageBreak/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His sensitivity to criticism makes him difficult to work with.  </w:t>
      </w:r>
    </w:p>
    <w:p w14:paraId="1785CD3E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issue requires handling with great sensitivity due to its complexity. </w:t>
      </w:r>
    </w:p>
    <w:p w14:paraId="031F731B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L</w:t>
      </w:r>
      <w:r>
        <w:rPr>
          <w:rFonts w:asciiTheme="majorHAnsi" w:hAnsiTheme="majorHAnsi" w:cstheme="majorHAnsi"/>
          <w:i w:val="0"/>
          <w:iCs w:val="0"/>
        </w:rPr>
        <w:t>acking of love can make a child more sensitive when they encounter setbacks.</w:t>
      </w:r>
    </w:p>
    <w:p w14:paraId="688F9365" w14:textId="77777777" w:rsidR="008E6595" w:rsidRPr="00DD70A7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716798F" w14:textId="77777777" w:rsidR="008E6595" w:rsidRPr="007F0A4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425B0F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trivial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DF1F3D">
        <w:rPr>
          <w:rFonts w:asciiTheme="majorHAnsi" w:hAnsiTheme="majorHAnsi" w:cstheme="majorHAnsi"/>
          <w:i w:val="0"/>
          <w:iCs w:val="0"/>
        </w:rPr>
        <w:t>ˈtrɪviəl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504D9">
        <w:rPr>
          <w:rFonts w:asciiTheme="majorHAnsi" w:hAnsiTheme="majorHAnsi" w:cstheme="majorHAnsi" w:hint="eastAsia"/>
          <w:i w:val="0"/>
          <w:iCs w:val="0"/>
        </w:rPr>
        <w:t>琐碎的；不重要的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0AC2ECE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They spent the meeting discussing trivial matters.  </w:t>
      </w:r>
    </w:p>
    <w:p w14:paraId="488C854E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trivial error did not significantly impact the experiment's outcome.  </w:t>
      </w:r>
    </w:p>
    <w:p w14:paraId="51E2CD76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 w:rsidRPr="00F14662">
        <w:rPr>
          <w:rFonts w:asciiTheme="majorHAnsi" w:hAnsiTheme="majorHAnsi" w:cstheme="majorHAnsi"/>
          <w:i w:val="0"/>
          <w:iCs w:val="0"/>
        </w:rPr>
        <w:t>The couple often quarrel with each other because of family’ trivial staff.</w:t>
      </w:r>
    </w:p>
    <w:p w14:paraId="04F116B1" w14:textId="77777777" w:rsidR="008E6595" w:rsidRPr="00F301A7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30002A37" w14:textId="77777777" w:rsidR="008E6595" w:rsidRPr="007F0A4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1605660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taxing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DF1F3D">
        <w:rPr>
          <w:rFonts w:asciiTheme="majorHAnsi" w:hAnsiTheme="majorHAnsi" w:cstheme="majorHAnsi"/>
          <w:i w:val="0"/>
          <w:iCs w:val="0"/>
        </w:rPr>
        <w:t>ˈtæksɪŋ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504D9">
        <w:rPr>
          <w:rFonts w:asciiTheme="majorHAnsi" w:hAnsiTheme="majorHAnsi" w:cstheme="majorHAnsi" w:hint="eastAsia"/>
          <w:i w:val="0"/>
          <w:iCs w:val="0"/>
        </w:rPr>
        <w:t>繁重的；费力的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7DE64E9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new project is taxing for the whole team, requiring extra hours each week.  </w:t>
      </w:r>
    </w:p>
    <w:p w14:paraId="69D215C9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Finding a solution to this problem has been a taxing task.  </w:t>
      </w:r>
    </w:p>
    <w:p w14:paraId="3B9AA360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T</w:t>
      </w:r>
      <w:r>
        <w:rPr>
          <w:rFonts w:asciiTheme="majorHAnsi" w:hAnsiTheme="majorHAnsi" w:cstheme="majorHAnsi"/>
          <w:i w:val="0"/>
          <w:iCs w:val="0"/>
        </w:rPr>
        <w:t>aking care of a baby is really a taxing project.</w:t>
      </w:r>
    </w:p>
    <w:p w14:paraId="367A6E2C" w14:textId="77777777" w:rsidR="008E6595" w:rsidRPr="00261BC1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11E14EBA" w14:textId="77777777" w:rsidR="008E6595" w:rsidRPr="0043374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B95E6A7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democratize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DF1F3D">
        <w:rPr>
          <w:rFonts w:asciiTheme="majorHAnsi" w:hAnsiTheme="majorHAnsi" w:cstheme="majorHAnsi"/>
          <w:i w:val="0"/>
          <w:iCs w:val="0"/>
        </w:rPr>
        <w:t>dɪˈm</w:t>
      </w:r>
      <w:r w:rsidRPr="00DF1F3D">
        <w:rPr>
          <w:rFonts w:asciiTheme="majorHAnsi" w:hAnsiTheme="majorHAnsi" w:cstheme="majorHAnsi" w:hint="eastAsia"/>
          <w:i w:val="0"/>
          <w:iCs w:val="0"/>
        </w:rPr>
        <w:t>ɑ</w:t>
      </w:r>
      <w:r w:rsidRPr="00DF1F3D">
        <w:rPr>
          <w:rFonts w:asciiTheme="majorHAnsi" w:hAnsiTheme="majorHAnsi" w:cstheme="majorHAnsi"/>
          <w:i w:val="0"/>
          <w:iCs w:val="0"/>
        </w:rPr>
        <w:t>ːkrətaɪz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504D9">
        <w:rPr>
          <w:rFonts w:asciiTheme="majorHAnsi" w:hAnsiTheme="majorHAnsi" w:cstheme="majorHAnsi" w:hint="eastAsia"/>
          <w:i w:val="0"/>
          <w:iCs w:val="0"/>
        </w:rPr>
        <w:t>民主化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0BE472C" w14:textId="77777777" w:rsidR="008E6595" w:rsidRPr="00F301A7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 w:rsidRPr="00F14662">
        <w:rPr>
          <w:rFonts w:asciiTheme="majorHAnsi" w:hAnsiTheme="majorHAnsi" w:cstheme="majorHAnsi"/>
          <w:b/>
          <w:bCs/>
          <w:i w:val="0"/>
          <w:iCs w:val="0"/>
        </w:rPr>
        <w:t>democracy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F301A7">
        <w:rPr>
          <w:rFonts w:asciiTheme="majorHAnsi" w:hAnsiTheme="majorHAnsi" w:cstheme="majorHAnsi"/>
          <w:i w:val="0"/>
          <w:iCs w:val="0"/>
        </w:rPr>
        <w:t>dɪˈm</w:t>
      </w:r>
      <w:r w:rsidRPr="00F301A7">
        <w:rPr>
          <w:rFonts w:asciiTheme="majorHAnsi" w:hAnsiTheme="majorHAnsi" w:cstheme="majorHAnsi" w:hint="eastAsia"/>
          <w:i w:val="0"/>
          <w:iCs w:val="0"/>
        </w:rPr>
        <w:t>ɑ</w:t>
      </w:r>
      <w:r w:rsidRPr="00F301A7">
        <w:rPr>
          <w:rFonts w:asciiTheme="majorHAnsi" w:hAnsiTheme="majorHAnsi" w:cstheme="majorHAnsi"/>
          <w:i w:val="0"/>
          <w:iCs w:val="0"/>
        </w:rPr>
        <w:t>ːkrəsi</w:t>
      </w:r>
      <w:r>
        <w:rPr>
          <w:rFonts w:asciiTheme="majorHAnsi" w:hAnsiTheme="majorHAnsi" w:cstheme="majorHAnsi"/>
          <w:i w:val="0"/>
          <w:iCs w:val="0"/>
        </w:rPr>
        <w:t xml:space="preserve">] n. </w:t>
      </w:r>
      <w:r w:rsidRPr="00F301A7">
        <w:rPr>
          <w:rFonts w:asciiTheme="majorHAnsi" w:hAnsiTheme="majorHAnsi" w:cstheme="majorHAnsi" w:hint="eastAsia"/>
          <w:i w:val="0"/>
          <w:iCs w:val="0"/>
        </w:rPr>
        <w:t>民主政体；民主国家；民主</w:t>
      </w:r>
    </w:p>
    <w:p w14:paraId="6EBD26CB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internet has helped to democratize access to information.  </w:t>
      </w:r>
    </w:p>
    <w:p w14:paraId="69862258" w14:textId="77777777" w:rsidR="008E6595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There is a global push to democratize voting through more accessible technologies.</w:t>
      </w:r>
    </w:p>
    <w:p w14:paraId="59E079B0" w14:textId="77777777" w:rsidR="008E6595" w:rsidRPr="006504D9" w:rsidRDefault="008E6595" w:rsidP="008E659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>
        <w:rPr>
          <w:rFonts w:asciiTheme="majorHAnsi" w:hAnsiTheme="majorHAnsi" w:cstheme="majorHAnsi" w:hint="eastAsia"/>
          <w:i w:val="0"/>
          <w:iCs w:val="0"/>
        </w:rPr>
        <w:t>I</w:t>
      </w:r>
      <w:r>
        <w:rPr>
          <w:rFonts w:asciiTheme="majorHAnsi" w:hAnsiTheme="majorHAnsi" w:cstheme="majorHAnsi"/>
          <w:i w:val="0"/>
          <w:iCs w:val="0"/>
        </w:rPr>
        <w:t>t is important to show democracy that everyone in a team can express their opinions.</w:t>
      </w:r>
    </w:p>
    <w:p w14:paraId="46972E0D" w14:textId="77777777" w:rsidR="00A15628" w:rsidRPr="008E6595" w:rsidRDefault="00A15628" w:rsidP="00A1562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C6656EA" w14:textId="4CD60331" w:rsidR="00BB4A15" w:rsidRPr="00BB4EE2" w:rsidRDefault="00BB4A15" w:rsidP="00BB4A1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sectPr w:rsidR="00BB4A15" w:rsidRPr="00BB4EE2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411D1" w14:textId="77777777" w:rsidR="00F52B27" w:rsidRDefault="00F52B27" w:rsidP="002275F7">
      <w:r>
        <w:separator/>
      </w:r>
    </w:p>
  </w:endnote>
  <w:endnote w:type="continuationSeparator" w:id="0">
    <w:p w14:paraId="3EA22910" w14:textId="77777777" w:rsidR="00F52B27" w:rsidRDefault="00F52B27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</w:pPr>
    <w:r w:rsidRPr="00097869">
      <w:rPr>
        <w:rFonts w:hint="eastAsia"/>
        <w:lang w:val="zh-CN"/>
      </w:rPr>
      <w:t>第</w:t>
    </w:r>
    <w:r w:rsidRPr="00097869">
      <w:rPr>
        <w:lang w:val="zh-CN"/>
      </w:rPr>
      <w:t xml:space="preserve"> </w:t>
    </w:r>
    <w:r w:rsidRPr="00097869">
      <w:fldChar w:fldCharType="begin"/>
    </w:r>
    <w:r w:rsidRPr="00097869">
      <w:instrText>PAGE  \* Arabic  \* MERGEFORMAT</w:instrText>
    </w:r>
    <w:r w:rsidRPr="00097869">
      <w:fldChar w:fldCharType="separate"/>
    </w:r>
    <w:r w:rsidRPr="00097869">
      <w:rPr>
        <w:lang w:val="zh-CN"/>
      </w:rPr>
      <w:t>2</w:t>
    </w:r>
    <w:r w:rsidRPr="00097869">
      <w:fldChar w:fldCharType="end"/>
    </w:r>
    <w:r w:rsidRPr="00097869">
      <w:rPr>
        <w:lang w:val="zh-CN"/>
      </w:rPr>
      <w:t xml:space="preserve"> </w:t>
    </w:r>
    <w:r w:rsidRPr="00097869">
      <w:rPr>
        <w:rFonts w:hint="eastAsia"/>
        <w:lang w:val="zh-CN"/>
      </w:rPr>
      <w:t>页</w:t>
    </w:r>
    <w:r w:rsidRPr="00097869">
      <w:rPr>
        <w:rFonts w:hint="eastAsia"/>
        <w:lang w:val="zh-CN"/>
      </w:rPr>
      <w:t xml:space="preserve"> </w:t>
    </w:r>
    <w:r w:rsidRPr="00097869">
      <w:rPr>
        <w:lang w:val="zh-CN"/>
      </w:rPr>
      <w:t xml:space="preserve">/ </w:t>
    </w:r>
    <w:r w:rsidRPr="00097869">
      <w:rPr>
        <w:rFonts w:hint="eastAsia"/>
        <w:lang w:val="zh-CN"/>
      </w:rPr>
      <w:t>共</w:t>
    </w:r>
    <w:r w:rsidRPr="00097869">
      <w:rPr>
        <w:lang w:val="zh-CN"/>
      </w:rPr>
      <w:t xml:space="preserve"> </w:t>
    </w:r>
    <w:r w:rsidR="00F52B27">
      <w:fldChar w:fldCharType="begin"/>
    </w:r>
    <w:r w:rsidR="00F52B27">
      <w:instrText>NUMPAGES  \* Arabic  \* MERGEFORMAT</w:instrText>
    </w:r>
    <w:r w:rsidR="00F52B27">
      <w:fldChar w:fldCharType="separate"/>
    </w:r>
    <w:r w:rsidRPr="00097869">
      <w:rPr>
        <w:lang w:val="zh-CN"/>
      </w:rPr>
      <w:t>2</w:t>
    </w:r>
    <w:r w:rsidR="00F52B27">
      <w:rPr>
        <w:lang w:val="zh-CN"/>
      </w:rPr>
      <w:fldChar w:fldCharType="end"/>
    </w:r>
    <w:r w:rsidRPr="00097869">
      <w:t xml:space="preserve"> </w:t>
    </w:r>
    <w:r w:rsidRPr="00097869">
      <w:rPr>
        <w:rFonts w:hint="eastAsia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877B4" w14:textId="77777777" w:rsidR="00F52B27" w:rsidRDefault="00F52B27" w:rsidP="002275F7">
      <w:r>
        <w:separator/>
      </w:r>
    </w:p>
  </w:footnote>
  <w:footnote w:type="continuationSeparator" w:id="0">
    <w:p w14:paraId="3C9FA2A8" w14:textId="77777777" w:rsidR="00F52B27" w:rsidRDefault="00F52B27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F52B27">
    <w:pPr>
      <w:pStyle w:val="a4"/>
    </w:pPr>
    <w:r>
      <w:rPr>
        <w:noProof/>
      </w:rPr>
      <w:pict w14:anchorId="3F02EE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F52B27">
    <w:pPr>
      <w:pStyle w:val="a4"/>
    </w:pPr>
    <w:r>
      <w:rPr>
        <w:noProof/>
      </w:rPr>
      <w:pict w14:anchorId="152585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52pt;height:46.65pt" o:bullet="t">
        <v:imagedata r:id="rId1" o:title="10"/>
      </v:shape>
    </w:pict>
  </w:numPicBullet>
  <w:abstractNum w:abstractNumId="0" w15:restartNumberingAfterBreak="0">
    <w:nsid w:val="06FD4A3A"/>
    <w:multiLevelType w:val="hybridMultilevel"/>
    <w:tmpl w:val="8C4A92C2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C2644"/>
    <w:multiLevelType w:val="hybridMultilevel"/>
    <w:tmpl w:val="E08E51CA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A59B2"/>
    <w:multiLevelType w:val="hybridMultilevel"/>
    <w:tmpl w:val="9F6C7AEE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5348C"/>
    <w:multiLevelType w:val="hybridMultilevel"/>
    <w:tmpl w:val="15B07E9C"/>
    <w:lvl w:ilvl="0" w:tplc="6750E4B8">
      <w:start w:val="1"/>
      <w:numFmt w:val="none"/>
      <w:lvlText w:val="°"/>
      <w:lvlJc w:val="left"/>
      <w:pPr>
        <w:ind w:left="0" w:firstLine="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F15B0"/>
    <w:multiLevelType w:val="hybridMultilevel"/>
    <w:tmpl w:val="5FD864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D4404"/>
    <w:multiLevelType w:val="hybridMultilevel"/>
    <w:tmpl w:val="157E0712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B57E1"/>
    <w:multiLevelType w:val="hybridMultilevel"/>
    <w:tmpl w:val="4E1CD7F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A632C9"/>
    <w:multiLevelType w:val="hybridMultilevel"/>
    <w:tmpl w:val="E6E211C6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8E61F1"/>
    <w:multiLevelType w:val="hybridMultilevel"/>
    <w:tmpl w:val="0082E4F2"/>
    <w:lvl w:ilvl="0" w:tplc="E2AEAEA2">
      <w:start w:val="1"/>
      <w:numFmt w:val="none"/>
      <w:lvlText w:val="⟐ 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867D5C"/>
    <w:multiLevelType w:val="hybridMultilevel"/>
    <w:tmpl w:val="E674B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54449"/>
    <w:multiLevelType w:val="hybridMultilevel"/>
    <w:tmpl w:val="D29A0DFC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037CDF"/>
    <w:multiLevelType w:val="hybridMultilevel"/>
    <w:tmpl w:val="853E0944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4CA4"/>
    <w:rsid w:val="00005723"/>
    <w:rsid w:val="0000668C"/>
    <w:rsid w:val="00006A50"/>
    <w:rsid w:val="00006D28"/>
    <w:rsid w:val="00013466"/>
    <w:rsid w:val="00013AAA"/>
    <w:rsid w:val="000150A1"/>
    <w:rsid w:val="00020437"/>
    <w:rsid w:val="000221C9"/>
    <w:rsid w:val="000228E2"/>
    <w:rsid w:val="000229D4"/>
    <w:rsid w:val="0002511A"/>
    <w:rsid w:val="0002543D"/>
    <w:rsid w:val="00030AC8"/>
    <w:rsid w:val="00031347"/>
    <w:rsid w:val="000314DD"/>
    <w:rsid w:val="00032EA9"/>
    <w:rsid w:val="00034A81"/>
    <w:rsid w:val="00034CAB"/>
    <w:rsid w:val="0003554A"/>
    <w:rsid w:val="00035880"/>
    <w:rsid w:val="000365B8"/>
    <w:rsid w:val="00041CA8"/>
    <w:rsid w:val="00043971"/>
    <w:rsid w:val="00050795"/>
    <w:rsid w:val="00051C96"/>
    <w:rsid w:val="00052913"/>
    <w:rsid w:val="00053B72"/>
    <w:rsid w:val="0005435B"/>
    <w:rsid w:val="00055F97"/>
    <w:rsid w:val="000562CE"/>
    <w:rsid w:val="00056AB9"/>
    <w:rsid w:val="000578A8"/>
    <w:rsid w:val="00061F44"/>
    <w:rsid w:val="00071F8D"/>
    <w:rsid w:val="0007378D"/>
    <w:rsid w:val="000740DE"/>
    <w:rsid w:val="0007513C"/>
    <w:rsid w:val="00075935"/>
    <w:rsid w:val="00077679"/>
    <w:rsid w:val="00077DAD"/>
    <w:rsid w:val="000808AC"/>
    <w:rsid w:val="00081B5D"/>
    <w:rsid w:val="0008209F"/>
    <w:rsid w:val="00082BD6"/>
    <w:rsid w:val="00082DD1"/>
    <w:rsid w:val="0008579D"/>
    <w:rsid w:val="00094AB4"/>
    <w:rsid w:val="00095C0D"/>
    <w:rsid w:val="00096733"/>
    <w:rsid w:val="00096D2E"/>
    <w:rsid w:val="00096E65"/>
    <w:rsid w:val="00097869"/>
    <w:rsid w:val="000A01A2"/>
    <w:rsid w:val="000A3273"/>
    <w:rsid w:val="000A47ED"/>
    <w:rsid w:val="000A58F4"/>
    <w:rsid w:val="000B2006"/>
    <w:rsid w:val="000B2DB7"/>
    <w:rsid w:val="000B373A"/>
    <w:rsid w:val="000B4308"/>
    <w:rsid w:val="000B4E00"/>
    <w:rsid w:val="000B67C9"/>
    <w:rsid w:val="000C0EF5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4CAA"/>
    <w:rsid w:val="000D5271"/>
    <w:rsid w:val="000D53ED"/>
    <w:rsid w:val="000D7839"/>
    <w:rsid w:val="000E0C83"/>
    <w:rsid w:val="000E160D"/>
    <w:rsid w:val="000E17C9"/>
    <w:rsid w:val="000E1E25"/>
    <w:rsid w:val="000E2EB0"/>
    <w:rsid w:val="000E572E"/>
    <w:rsid w:val="000E6D8E"/>
    <w:rsid w:val="000F5338"/>
    <w:rsid w:val="000F629B"/>
    <w:rsid w:val="000F7F31"/>
    <w:rsid w:val="0010053E"/>
    <w:rsid w:val="001008E6"/>
    <w:rsid w:val="001015D6"/>
    <w:rsid w:val="00101864"/>
    <w:rsid w:val="001025D7"/>
    <w:rsid w:val="00105009"/>
    <w:rsid w:val="00105384"/>
    <w:rsid w:val="00110044"/>
    <w:rsid w:val="00110BC6"/>
    <w:rsid w:val="0011384B"/>
    <w:rsid w:val="00113E89"/>
    <w:rsid w:val="001213AE"/>
    <w:rsid w:val="00122D81"/>
    <w:rsid w:val="0012350D"/>
    <w:rsid w:val="00123796"/>
    <w:rsid w:val="00124DAB"/>
    <w:rsid w:val="00124F4D"/>
    <w:rsid w:val="001261FC"/>
    <w:rsid w:val="00131144"/>
    <w:rsid w:val="00133524"/>
    <w:rsid w:val="00133995"/>
    <w:rsid w:val="001341A2"/>
    <w:rsid w:val="00135F68"/>
    <w:rsid w:val="00136883"/>
    <w:rsid w:val="00137009"/>
    <w:rsid w:val="00137558"/>
    <w:rsid w:val="00137B1A"/>
    <w:rsid w:val="001402AA"/>
    <w:rsid w:val="00140689"/>
    <w:rsid w:val="00140B34"/>
    <w:rsid w:val="00141A72"/>
    <w:rsid w:val="00150285"/>
    <w:rsid w:val="00150EB3"/>
    <w:rsid w:val="00151860"/>
    <w:rsid w:val="00152B16"/>
    <w:rsid w:val="00153A99"/>
    <w:rsid w:val="00154993"/>
    <w:rsid w:val="00156310"/>
    <w:rsid w:val="00163233"/>
    <w:rsid w:val="001636F5"/>
    <w:rsid w:val="00163F31"/>
    <w:rsid w:val="00165411"/>
    <w:rsid w:val="0017091E"/>
    <w:rsid w:val="001713F9"/>
    <w:rsid w:val="0017616D"/>
    <w:rsid w:val="00177529"/>
    <w:rsid w:val="00182456"/>
    <w:rsid w:val="0018411F"/>
    <w:rsid w:val="00184F87"/>
    <w:rsid w:val="00185A67"/>
    <w:rsid w:val="00185AA1"/>
    <w:rsid w:val="00185E12"/>
    <w:rsid w:val="0018725C"/>
    <w:rsid w:val="00187EA9"/>
    <w:rsid w:val="001918E6"/>
    <w:rsid w:val="00193F81"/>
    <w:rsid w:val="00196A3A"/>
    <w:rsid w:val="00196EEA"/>
    <w:rsid w:val="001A4A8F"/>
    <w:rsid w:val="001A6E1E"/>
    <w:rsid w:val="001A7733"/>
    <w:rsid w:val="001A7874"/>
    <w:rsid w:val="001A7D20"/>
    <w:rsid w:val="001A7F4E"/>
    <w:rsid w:val="001B233D"/>
    <w:rsid w:val="001B2E77"/>
    <w:rsid w:val="001B4240"/>
    <w:rsid w:val="001B5F38"/>
    <w:rsid w:val="001B6392"/>
    <w:rsid w:val="001B7C3F"/>
    <w:rsid w:val="001C05C8"/>
    <w:rsid w:val="001C3377"/>
    <w:rsid w:val="001D1EB0"/>
    <w:rsid w:val="001D59C1"/>
    <w:rsid w:val="001D6BBE"/>
    <w:rsid w:val="001D77EF"/>
    <w:rsid w:val="001D782E"/>
    <w:rsid w:val="001D7AD2"/>
    <w:rsid w:val="001E0311"/>
    <w:rsid w:val="001E049E"/>
    <w:rsid w:val="001E10DE"/>
    <w:rsid w:val="001E5F3D"/>
    <w:rsid w:val="001E64D9"/>
    <w:rsid w:val="001F06CC"/>
    <w:rsid w:val="001F3239"/>
    <w:rsid w:val="002001FC"/>
    <w:rsid w:val="00200CD9"/>
    <w:rsid w:val="00200E6F"/>
    <w:rsid w:val="002047DF"/>
    <w:rsid w:val="00204B0C"/>
    <w:rsid w:val="00204F9E"/>
    <w:rsid w:val="002050F9"/>
    <w:rsid w:val="00211878"/>
    <w:rsid w:val="0021684D"/>
    <w:rsid w:val="00216A39"/>
    <w:rsid w:val="0021796A"/>
    <w:rsid w:val="002204D8"/>
    <w:rsid w:val="0022203E"/>
    <w:rsid w:val="00222F34"/>
    <w:rsid w:val="00225663"/>
    <w:rsid w:val="002261EA"/>
    <w:rsid w:val="00226898"/>
    <w:rsid w:val="002275F7"/>
    <w:rsid w:val="00231229"/>
    <w:rsid w:val="00234C53"/>
    <w:rsid w:val="00235CC9"/>
    <w:rsid w:val="00242DC7"/>
    <w:rsid w:val="002461A3"/>
    <w:rsid w:val="0024730A"/>
    <w:rsid w:val="0025045F"/>
    <w:rsid w:val="00251F97"/>
    <w:rsid w:val="00254EE8"/>
    <w:rsid w:val="00256144"/>
    <w:rsid w:val="00260344"/>
    <w:rsid w:val="00260AC9"/>
    <w:rsid w:val="00260F06"/>
    <w:rsid w:val="0026184E"/>
    <w:rsid w:val="00261BC1"/>
    <w:rsid w:val="00263C4A"/>
    <w:rsid w:val="00266A53"/>
    <w:rsid w:val="00266FD2"/>
    <w:rsid w:val="002675C0"/>
    <w:rsid w:val="0027219C"/>
    <w:rsid w:val="00272D50"/>
    <w:rsid w:val="00274C65"/>
    <w:rsid w:val="00277096"/>
    <w:rsid w:val="002801E6"/>
    <w:rsid w:val="00280B3B"/>
    <w:rsid w:val="002814BD"/>
    <w:rsid w:val="0028490C"/>
    <w:rsid w:val="00286257"/>
    <w:rsid w:val="00286540"/>
    <w:rsid w:val="00286AED"/>
    <w:rsid w:val="00287482"/>
    <w:rsid w:val="0029041F"/>
    <w:rsid w:val="00291192"/>
    <w:rsid w:val="002925C8"/>
    <w:rsid w:val="002937F2"/>
    <w:rsid w:val="00293FC1"/>
    <w:rsid w:val="00294357"/>
    <w:rsid w:val="002966E2"/>
    <w:rsid w:val="002A01F2"/>
    <w:rsid w:val="002A03B0"/>
    <w:rsid w:val="002A19CA"/>
    <w:rsid w:val="002A1D27"/>
    <w:rsid w:val="002A3D8E"/>
    <w:rsid w:val="002A426D"/>
    <w:rsid w:val="002A45BD"/>
    <w:rsid w:val="002A7655"/>
    <w:rsid w:val="002B0049"/>
    <w:rsid w:val="002B092F"/>
    <w:rsid w:val="002B0D55"/>
    <w:rsid w:val="002B180D"/>
    <w:rsid w:val="002B1EB5"/>
    <w:rsid w:val="002B260E"/>
    <w:rsid w:val="002B3264"/>
    <w:rsid w:val="002B3E82"/>
    <w:rsid w:val="002B4810"/>
    <w:rsid w:val="002B766F"/>
    <w:rsid w:val="002C036F"/>
    <w:rsid w:val="002C0DF5"/>
    <w:rsid w:val="002C1C5D"/>
    <w:rsid w:val="002C24DA"/>
    <w:rsid w:val="002C4BC1"/>
    <w:rsid w:val="002C521C"/>
    <w:rsid w:val="002C6E0A"/>
    <w:rsid w:val="002D1A76"/>
    <w:rsid w:val="002D29D1"/>
    <w:rsid w:val="002D4697"/>
    <w:rsid w:val="002D624B"/>
    <w:rsid w:val="002D6852"/>
    <w:rsid w:val="002D789F"/>
    <w:rsid w:val="002E4DA9"/>
    <w:rsid w:val="002E5569"/>
    <w:rsid w:val="002E6193"/>
    <w:rsid w:val="002E635C"/>
    <w:rsid w:val="002E6B85"/>
    <w:rsid w:val="002E77B4"/>
    <w:rsid w:val="002F083E"/>
    <w:rsid w:val="002F1C14"/>
    <w:rsid w:val="002F3259"/>
    <w:rsid w:val="002F365F"/>
    <w:rsid w:val="002F54EB"/>
    <w:rsid w:val="002F6CFD"/>
    <w:rsid w:val="00301F1F"/>
    <w:rsid w:val="00312755"/>
    <w:rsid w:val="0031388A"/>
    <w:rsid w:val="00316A00"/>
    <w:rsid w:val="00317494"/>
    <w:rsid w:val="003175EC"/>
    <w:rsid w:val="003204D4"/>
    <w:rsid w:val="00322078"/>
    <w:rsid w:val="00325595"/>
    <w:rsid w:val="00325B5C"/>
    <w:rsid w:val="00326EE4"/>
    <w:rsid w:val="00327CC3"/>
    <w:rsid w:val="00327DB0"/>
    <w:rsid w:val="0033334C"/>
    <w:rsid w:val="00335B0E"/>
    <w:rsid w:val="00337920"/>
    <w:rsid w:val="00342433"/>
    <w:rsid w:val="00342F00"/>
    <w:rsid w:val="00343D20"/>
    <w:rsid w:val="00345493"/>
    <w:rsid w:val="00345763"/>
    <w:rsid w:val="00347426"/>
    <w:rsid w:val="00351C5F"/>
    <w:rsid w:val="00353EC8"/>
    <w:rsid w:val="003546F1"/>
    <w:rsid w:val="0035623F"/>
    <w:rsid w:val="0035671C"/>
    <w:rsid w:val="00360E82"/>
    <w:rsid w:val="00362582"/>
    <w:rsid w:val="0036348A"/>
    <w:rsid w:val="00363D2C"/>
    <w:rsid w:val="003666C5"/>
    <w:rsid w:val="003703EF"/>
    <w:rsid w:val="00370508"/>
    <w:rsid w:val="00370A64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87739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4419"/>
    <w:rsid w:val="003B5C8C"/>
    <w:rsid w:val="003B5EC5"/>
    <w:rsid w:val="003B6EAE"/>
    <w:rsid w:val="003B73E9"/>
    <w:rsid w:val="003C2AAD"/>
    <w:rsid w:val="003C4DBE"/>
    <w:rsid w:val="003C71F2"/>
    <w:rsid w:val="003D1614"/>
    <w:rsid w:val="003D2736"/>
    <w:rsid w:val="003D3E4F"/>
    <w:rsid w:val="003D564A"/>
    <w:rsid w:val="003D7FD5"/>
    <w:rsid w:val="003E187A"/>
    <w:rsid w:val="003E370C"/>
    <w:rsid w:val="003E3986"/>
    <w:rsid w:val="003E5513"/>
    <w:rsid w:val="003E6034"/>
    <w:rsid w:val="003E64E7"/>
    <w:rsid w:val="003E66AE"/>
    <w:rsid w:val="003F076D"/>
    <w:rsid w:val="003F0FE4"/>
    <w:rsid w:val="003F2500"/>
    <w:rsid w:val="003F2E84"/>
    <w:rsid w:val="003F377B"/>
    <w:rsid w:val="003F46F8"/>
    <w:rsid w:val="003F483D"/>
    <w:rsid w:val="003F4DC2"/>
    <w:rsid w:val="003F6F9C"/>
    <w:rsid w:val="004018EB"/>
    <w:rsid w:val="0040396F"/>
    <w:rsid w:val="004043CC"/>
    <w:rsid w:val="00404841"/>
    <w:rsid w:val="00405F67"/>
    <w:rsid w:val="00412240"/>
    <w:rsid w:val="00413331"/>
    <w:rsid w:val="00415FFE"/>
    <w:rsid w:val="00420692"/>
    <w:rsid w:val="00420BE7"/>
    <w:rsid w:val="0042438D"/>
    <w:rsid w:val="00424C96"/>
    <w:rsid w:val="00425183"/>
    <w:rsid w:val="00432D2D"/>
    <w:rsid w:val="00433745"/>
    <w:rsid w:val="00434442"/>
    <w:rsid w:val="0043722C"/>
    <w:rsid w:val="004403E1"/>
    <w:rsid w:val="004411EF"/>
    <w:rsid w:val="004439E2"/>
    <w:rsid w:val="00444307"/>
    <w:rsid w:val="0044442C"/>
    <w:rsid w:val="00447380"/>
    <w:rsid w:val="00447908"/>
    <w:rsid w:val="00451611"/>
    <w:rsid w:val="00452184"/>
    <w:rsid w:val="0045553A"/>
    <w:rsid w:val="00457279"/>
    <w:rsid w:val="00457E76"/>
    <w:rsid w:val="004600E9"/>
    <w:rsid w:val="0046017E"/>
    <w:rsid w:val="00467110"/>
    <w:rsid w:val="004706AF"/>
    <w:rsid w:val="00470F63"/>
    <w:rsid w:val="004716B3"/>
    <w:rsid w:val="00472FDA"/>
    <w:rsid w:val="0047766A"/>
    <w:rsid w:val="00481168"/>
    <w:rsid w:val="00482DCB"/>
    <w:rsid w:val="00483662"/>
    <w:rsid w:val="004848F6"/>
    <w:rsid w:val="00484D51"/>
    <w:rsid w:val="00485AC4"/>
    <w:rsid w:val="00485F4B"/>
    <w:rsid w:val="00490539"/>
    <w:rsid w:val="0049388D"/>
    <w:rsid w:val="004952CF"/>
    <w:rsid w:val="004954D5"/>
    <w:rsid w:val="004A15D9"/>
    <w:rsid w:val="004A419B"/>
    <w:rsid w:val="004A41FC"/>
    <w:rsid w:val="004A5549"/>
    <w:rsid w:val="004B248B"/>
    <w:rsid w:val="004B4BA0"/>
    <w:rsid w:val="004B4F01"/>
    <w:rsid w:val="004B6660"/>
    <w:rsid w:val="004B7CB0"/>
    <w:rsid w:val="004C3DCB"/>
    <w:rsid w:val="004C42C1"/>
    <w:rsid w:val="004C4D7A"/>
    <w:rsid w:val="004C7F2B"/>
    <w:rsid w:val="004D01EC"/>
    <w:rsid w:val="004D2CE0"/>
    <w:rsid w:val="004E085A"/>
    <w:rsid w:val="004E09E7"/>
    <w:rsid w:val="004E2A5F"/>
    <w:rsid w:val="004E4BB1"/>
    <w:rsid w:val="004E63D4"/>
    <w:rsid w:val="004F280D"/>
    <w:rsid w:val="004F2E20"/>
    <w:rsid w:val="004F2F18"/>
    <w:rsid w:val="004F526F"/>
    <w:rsid w:val="004F7AE8"/>
    <w:rsid w:val="00503953"/>
    <w:rsid w:val="005067DA"/>
    <w:rsid w:val="00507EA7"/>
    <w:rsid w:val="00507FAA"/>
    <w:rsid w:val="00511AC7"/>
    <w:rsid w:val="0052153B"/>
    <w:rsid w:val="00523F1E"/>
    <w:rsid w:val="005243BE"/>
    <w:rsid w:val="0052721A"/>
    <w:rsid w:val="00530EE8"/>
    <w:rsid w:val="00534E88"/>
    <w:rsid w:val="00536717"/>
    <w:rsid w:val="00537219"/>
    <w:rsid w:val="0054035A"/>
    <w:rsid w:val="0054291A"/>
    <w:rsid w:val="00544753"/>
    <w:rsid w:val="00554815"/>
    <w:rsid w:val="00555FC1"/>
    <w:rsid w:val="00557112"/>
    <w:rsid w:val="005573BC"/>
    <w:rsid w:val="00562B61"/>
    <w:rsid w:val="00564430"/>
    <w:rsid w:val="00565153"/>
    <w:rsid w:val="00565CD5"/>
    <w:rsid w:val="00565F96"/>
    <w:rsid w:val="0056681A"/>
    <w:rsid w:val="00566D4C"/>
    <w:rsid w:val="00567F4A"/>
    <w:rsid w:val="005714D1"/>
    <w:rsid w:val="00571FFB"/>
    <w:rsid w:val="00576477"/>
    <w:rsid w:val="00577989"/>
    <w:rsid w:val="00581FA3"/>
    <w:rsid w:val="00582841"/>
    <w:rsid w:val="00583443"/>
    <w:rsid w:val="00593485"/>
    <w:rsid w:val="00596A66"/>
    <w:rsid w:val="005A206C"/>
    <w:rsid w:val="005A5E69"/>
    <w:rsid w:val="005A64CD"/>
    <w:rsid w:val="005A7E6F"/>
    <w:rsid w:val="005B1656"/>
    <w:rsid w:val="005B23D9"/>
    <w:rsid w:val="005B2B8B"/>
    <w:rsid w:val="005B50CD"/>
    <w:rsid w:val="005B6947"/>
    <w:rsid w:val="005B786B"/>
    <w:rsid w:val="005C0115"/>
    <w:rsid w:val="005C0BA1"/>
    <w:rsid w:val="005C1384"/>
    <w:rsid w:val="005C1E0A"/>
    <w:rsid w:val="005C1F75"/>
    <w:rsid w:val="005C3889"/>
    <w:rsid w:val="005C500F"/>
    <w:rsid w:val="005C5789"/>
    <w:rsid w:val="005D097B"/>
    <w:rsid w:val="005D3C3A"/>
    <w:rsid w:val="005D4623"/>
    <w:rsid w:val="005D66B3"/>
    <w:rsid w:val="005E0133"/>
    <w:rsid w:val="005E175F"/>
    <w:rsid w:val="005E17A3"/>
    <w:rsid w:val="005E4307"/>
    <w:rsid w:val="005E44AC"/>
    <w:rsid w:val="005E50D7"/>
    <w:rsid w:val="005E6874"/>
    <w:rsid w:val="005F347A"/>
    <w:rsid w:val="005F4F19"/>
    <w:rsid w:val="005F7E4A"/>
    <w:rsid w:val="0060124D"/>
    <w:rsid w:val="006033D8"/>
    <w:rsid w:val="00605220"/>
    <w:rsid w:val="0061456C"/>
    <w:rsid w:val="006149CB"/>
    <w:rsid w:val="006162A9"/>
    <w:rsid w:val="00616892"/>
    <w:rsid w:val="006231E3"/>
    <w:rsid w:val="00623B14"/>
    <w:rsid w:val="006271ED"/>
    <w:rsid w:val="00631D6C"/>
    <w:rsid w:val="00640105"/>
    <w:rsid w:val="00641033"/>
    <w:rsid w:val="006418B0"/>
    <w:rsid w:val="00642E02"/>
    <w:rsid w:val="0064383C"/>
    <w:rsid w:val="00646FE3"/>
    <w:rsid w:val="006504D9"/>
    <w:rsid w:val="00650BB5"/>
    <w:rsid w:val="00652EE8"/>
    <w:rsid w:val="006537B7"/>
    <w:rsid w:val="00653D6F"/>
    <w:rsid w:val="006576A3"/>
    <w:rsid w:val="00657B18"/>
    <w:rsid w:val="00661765"/>
    <w:rsid w:val="0066227A"/>
    <w:rsid w:val="00662870"/>
    <w:rsid w:val="00662975"/>
    <w:rsid w:val="00663832"/>
    <w:rsid w:val="00663B99"/>
    <w:rsid w:val="0066605E"/>
    <w:rsid w:val="0066705C"/>
    <w:rsid w:val="0067083C"/>
    <w:rsid w:val="0067158D"/>
    <w:rsid w:val="00674087"/>
    <w:rsid w:val="00674AF1"/>
    <w:rsid w:val="00676D37"/>
    <w:rsid w:val="0067739E"/>
    <w:rsid w:val="006778C6"/>
    <w:rsid w:val="00681A1F"/>
    <w:rsid w:val="00682C54"/>
    <w:rsid w:val="0068364A"/>
    <w:rsid w:val="0068514C"/>
    <w:rsid w:val="006957FB"/>
    <w:rsid w:val="0069664D"/>
    <w:rsid w:val="00696ADD"/>
    <w:rsid w:val="00696D6F"/>
    <w:rsid w:val="0069706C"/>
    <w:rsid w:val="00697EDA"/>
    <w:rsid w:val="006A0235"/>
    <w:rsid w:val="006A3AB8"/>
    <w:rsid w:val="006A437C"/>
    <w:rsid w:val="006A6D22"/>
    <w:rsid w:val="006B2780"/>
    <w:rsid w:val="006B4494"/>
    <w:rsid w:val="006B5057"/>
    <w:rsid w:val="006B5B25"/>
    <w:rsid w:val="006C3334"/>
    <w:rsid w:val="006C4550"/>
    <w:rsid w:val="006C4A37"/>
    <w:rsid w:val="006C5068"/>
    <w:rsid w:val="006D1509"/>
    <w:rsid w:val="006D15A2"/>
    <w:rsid w:val="006D2561"/>
    <w:rsid w:val="006D53C6"/>
    <w:rsid w:val="006D5728"/>
    <w:rsid w:val="006D690D"/>
    <w:rsid w:val="006E136B"/>
    <w:rsid w:val="006E13D3"/>
    <w:rsid w:val="006E22F2"/>
    <w:rsid w:val="006E2B14"/>
    <w:rsid w:val="006E304E"/>
    <w:rsid w:val="006E34B0"/>
    <w:rsid w:val="006E56B6"/>
    <w:rsid w:val="006F156A"/>
    <w:rsid w:val="006F5DED"/>
    <w:rsid w:val="006F6342"/>
    <w:rsid w:val="0070080E"/>
    <w:rsid w:val="00703D7B"/>
    <w:rsid w:val="0070769B"/>
    <w:rsid w:val="00707B87"/>
    <w:rsid w:val="007124DC"/>
    <w:rsid w:val="0071483C"/>
    <w:rsid w:val="007148C8"/>
    <w:rsid w:val="00715A74"/>
    <w:rsid w:val="00715F41"/>
    <w:rsid w:val="00721C5F"/>
    <w:rsid w:val="00722127"/>
    <w:rsid w:val="00722AD4"/>
    <w:rsid w:val="00723469"/>
    <w:rsid w:val="007236E9"/>
    <w:rsid w:val="007241E6"/>
    <w:rsid w:val="0072476D"/>
    <w:rsid w:val="00724FEE"/>
    <w:rsid w:val="00725CE7"/>
    <w:rsid w:val="00727138"/>
    <w:rsid w:val="00730ACE"/>
    <w:rsid w:val="0073113E"/>
    <w:rsid w:val="00733ABE"/>
    <w:rsid w:val="007343F6"/>
    <w:rsid w:val="0073544F"/>
    <w:rsid w:val="00735B1C"/>
    <w:rsid w:val="00735C27"/>
    <w:rsid w:val="0073727A"/>
    <w:rsid w:val="00740833"/>
    <w:rsid w:val="007414AA"/>
    <w:rsid w:val="007454E7"/>
    <w:rsid w:val="007455FF"/>
    <w:rsid w:val="00750027"/>
    <w:rsid w:val="00750135"/>
    <w:rsid w:val="00755982"/>
    <w:rsid w:val="0075671E"/>
    <w:rsid w:val="0076008F"/>
    <w:rsid w:val="00763598"/>
    <w:rsid w:val="00763860"/>
    <w:rsid w:val="00770F71"/>
    <w:rsid w:val="00772BC1"/>
    <w:rsid w:val="00773031"/>
    <w:rsid w:val="007746C5"/>
    <w:rsid w:val="00776289"/>
    <w:rsid w:val="00777ED4"/>
    <w:rsid w:val="00781AA8"/>
    <w:rsid w:val="0078434E"/>
    <w:rsid w:val="00786797"/>
    <w:rsid w:val="00786EF7"/>
    <w:rsid w:val="00787BE2"/>
    <w:rsid w:val="007A0144"/>
    <w:rsid w:val="007A09D8"/>
    <w:rsid w:val="007A54F8"/>
    <w:rsid w:val="007B0108"/>
    <w:rsid w:val="007B0A17"/>
    <w:rsid w:val="007B1B96"/>
    <w:rsid w:val="007B27AC"/>
    <w:rsid w:val="007B378D"/>
    <w:rsid w:val="007B392B"/>
    <w:rsid w:val="007B39EA"/>
    <w:rsid w:val="007B6093"/>
    <w:rsid w:val="007B7816"/>
    <w:rsid w:val="007B7D7F"/>
    <w:rsid w:val="007C0120"/>
    <w:rsid w:val="007C1C90"/>
    <w:rsid w:val="007C3109"/>
    <w:rsid w:val="007C7B08"/>
    <w:rsid w:val="007D14B0"/>
    <w:rsid w:val="007D58E0"/>
    <w:rsid w:val="007D64C3"/>
    <w:rsid w:val="007D6AE2"/>
    <w:rsid w:val="007D76B1"/>
    <w:rsid w:val="007D7A6D"/>
    <w:rsid w:val="007E21FF"/>
    <w:rsid w:val="007E26C4"/>
    <w:rsid w:val="007E3BCB"/>
    <w:rsid w:val="007E44E5"/>
    <w:rsid w:val="007F04EC"/>
    <w:rsid w:val="007F0A2B"/>
    <w:rsid w:val="007F0A49"/>
    <w:rsid w:val="007F2AB1"/>
    <w:rsid w:val="007F315B"/>
    <w:rsid w:val="007F3AEE"/>
    <w:rsid w:val="007F5233"/>
    <w:rsid w:val="007F6703"/>
    <w:rsid w:val="00800543"/>
    <w:rsid w:val="00800C18"/>
    <w:rsid w:val="008013D3"/>
    <w:rsid w:val="0080322C"/>
    <w:rsid w:val="008062FB"/>
    <w:rsid w:val="0080739C"/>
    <w:rsid w:val="00807F03"/>
    <w:rsid w:val="00810F7D"/>
    <w:rsid w:val="00815389"/>
    <w:rsid w:val="00815E41"/>
    <w:rsid w:val="00817827"/>
    <w:rsid w:val="0082043C"/>
    <w:rsid w:val="0082143C"/>
    <w:rsid w:val="00821B69"/>
    <w:rsid w:val="00824E31"/>
    <w:rsid w:val="008316C1"/>
    <w:rsid w:val="00831F7F"/>
    <w:rsid w:val="008327B1"/>
    <w:rsid w:val="008348D2"/>
    <w:rsid w:val="008351F0"/>
    <w:rsid w:val="00835226"/>
    <w:rsid w:val="008360A7"/>
    <w:rsid w:val="008361F8"/>
    <w:rsid w:val="008379DB"/>
    <w:rsid w:val="00837A31"/>
    <w:rsid w:val="00843A85"/>
    <w:rsid w:val="008477EB"/>
    <w:rsid w:val="00854195"/>
    <w:rsid w:val="00860D12"/>
    <w:rsid w:val="0086168E"/>
    <w:rsid w:val="008620DF"/>
    <w:rsid w:val="00863E3C"/>
    <w:rsid w:val="00866F5A"/>
    <w:rsid w:val="00867CC7"/>
    <w:rsid w:val="00870254"/>
    <w:rsid w:val="0087194A"/>
    <w:rsid w:val="0087287B"/>
    <w:rsid w:val="00872962"/>
    <w:rsid w:val="0087515A"/>
    <w:rsid w:val="008772CF"/>
    <w:rsid w:val="0088163F"/>
    <w:rsid w:val="00881890"/>
    <w:rsid w:val="0088197B"/>
    <w:rsid w:val="00881CF4"/>
    <w:rsid w:val="00882A6B"/>
    <w:rsid w:val="008914B6"/>
    <w:rsid w:val="00891E54"/>
    <w:rsid w:val="00894BF7"/>
    <w:rsid w:val="0089603B"/>
    <w:rsid w:val="00896AD6"/>
    <w:rsid w:val="008A050C"/>
    <w:rsid w:val="008A5EE0"/>
    <w:rsid w:val="008A6592"/>
    <w:rsid w:val="008A74A1"/>
    <w:rsid w:val="008B2382"/>
    <w:rsid w:val="008B6F57"/>
    <w:rsid w:val="008C2006"/>
    <w:rsid w:val="008C2C47"/>
    <w:rsid w:val="008C733C"/>
    <w:rsid w:val="008C77A8"/>
    <w:rsid w:val="008D2CC3"/>
    <w:rsid w:val="008D4067"/>
    <w:rsid w:val="008D681B"/>
    <w:rsid w:val="008E02DF"/>
    <w:rsid w:val="008E046A"/>
    <w:rsid w:val="008E6595"/>
    <w:rsid w:val="008E7468"/>
    <w:rsid w:val="008E7ED6"/>
    <w:rsid w:val="008F0522"/>
    <w:rsid w:val="008F1B3C"/>
    <w:rsid w:val="0090065B"/>
    <w:rsid w:val="009034A2"/>
    <w:rsid w:val="00907E0E"/>
    <w:rsid w:val="00907EC1"/>
    <w:rsid w:val="00913810"/>
    <w:rsid w:val="00916BF3"/>
    <w:rsid w:val="00921B01"/>
    <w:rsid w:val="00922E8B"/>
    <w:rsid w:val="00923037"/>
    <w:rsid w:val="0092366F"/>
    <w:rsid w:val="00924A15"/>
    <w:rsid w:val="009306E6"/>
    <w:rsid w:val="00931EF3"/>
    <w:rsid w:val="009327DA"/>
    <w:rsid w:val="00932B3C"/>
    <w:rsid w:val="00941E02"/>
    <w:rsid w:val="00944318"/>
    <w:rsid w:val="00947DC1"/>
    <w:rsid w:val="00951889"/>
    <w:rsid w:val="00954373"/>
    <w:rsid w:val="00955A2B"/>
    <w:rsid w:val="0095659D"/>
    <w:rsid w:val="00960028"/>
    <w:rsid w:val="0096071A"/>
    <w:rsid w:val="00960A84"/>
    <w:rsid w:val="0096225E"/>
    <w:rsid w:val="00962FFE"/>
    <w:rsid w:val="00963509"/>
    <w:rsid w:val="00963E57"/>
    <w:rsid w:val="00970566"/>
    <w:rsid w:val="00971D84"/>
    <w:rsid w:val="0097531B"/>
    <w:rsid w:val="00977EB4"/>
    <w:rsid w:val="00980564"/>
    <w:rsid w:val="00981A43"/>
    <w:rsid w:val="00985086"/>
    <w:rsid w:val="00985295"/>
    <w:rsid w:val="0098553A"/>
    <w:rsid w:val="00985799"/>
    <w:rsid w:val="0098638D"/>
    <w:rsid w:val="00990BB8"/>
    <w:rsid w:val="009910AE"/>
    <w:rsid w:val="009939FB"/>
    <w:rsid w:val="009967DF"/>
    <w:rsid w:val="009A0E29"/>
    <w:rsid w:val="009A23BC"/>
    <w:rsid w:val="009A2544"/>
    <w:rsid w:val="009A4948"/>
    <w:rsid w:val="009B3547"/>
    <w:rsid w:val="009B3DE6"/>
    <w:rsid w:val="009B57F1"/>
    <w:rsid w:val="009B65E2"/>
    <w:rsid w:val="009B76AE"/>
    <w:rsid w:val="009C259B"/>
    <w:rsid w:val="009C34CB"/>
    <w:rsid w:val="009C6B9C"/>
    <w:rsid w:val="009C6C43"/>
    <w:rsid w:val="009C6C8E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1521"/>
    <w:rsid w:val="009F2606"/>
    <w:rsid w:val="009F66C4"/>
    <w:rsid w:val="009F6E04"/>
    <w:rsid w:val="009F735F"/>
    <w:rsid w:val="00A00CBA"/>
    <w:rsid w:val="00A017C6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5628"/>
    <w:rsid w:val="00A21673"/>
    <w:rsid w:val="00A22EF2"/>
    <w:rsid w:val="00A23E1E"/>
    <w:rsid w:val="00A24930"/>
    <w:rsid w:val="00A24F58"/>
    <w:rsid w:val="00A25A00"/>
    <w:rsid w:val="00A260B3"/>
    <w:rsid w:val="00A2720E"/>
    <w:rsid w:val="00A34847"/>
    <w:rsid w:val="00A3734F"/>
    <w:rsid w:val="00A37B31"/>
    <w:rsid w:val="00A43A4F"/>
    <w:rsid w:val="00A46E82"/>
    <w:rsid w:val="00A4750E"/>
    <w:rsid w:val="00A47B50"/>
    <w:rsid w:val="00A5221D"/>
    <w:rsid w:val="00A52AC2"/>
    <w:rsid w:val="00A62389"/>
    <w:rsid w:val="00A63BCD"/>
    <w:rsid w:val="00A662F2"/>
    <w:rsid w:val="00A66E35"/>
    <w:rsid w:val="00A70EF8"/>
    <w:rsid w:val="00A7158A"/>
    <w:rsid w:val="00A734C5"/>
    <w:rsid w:val="00A736DA"/>
    <w:rsid w:val="00A73D02"/>
    <w:rsid w:val="00A73F5C"/>
    <w:rsid w:val="00A7419C"/>
    <w:rsid w:val="00A808C0"/>
    <w:rsid w:val="00A81D0D"/>
    <w:rsid w:val="00A81E80"/>
    <w:rsid w:val="00A82501"/>
    <w:rsid w:val="00A84DDB"/>
    <w:rsid w:val="00A84F30"/>
    <w:rsid w:val="00A86B14"/>
    <w:rsid w:val="00A9046F"/>
    <w:rsid w:val="00AA0679"/>
    <w:rsid w:val="00AA2260"/>
    <w:rsid w:val="00AA42C7"/>
    <w:rsid w:val="00AA4737"/>
    <w:rsid w:val="00AA4B03"/>
    <w:rsid w:val="00AB05C5"/>
    <w:rsid w:val="00AB2078"/>
    <w:rsid w:val="00AB2A62"/>
    <w:rsid w:val="00AB48E3"/>
    <w:rsid w:val="00AB4A68"/>
    <w:rsid w:val="00AB5662"/>
    <w:rsid w:val="00AB60AA"/>
    <w:rsid w:val="00AB73C6"/>
    <w:rsid w:val="00AC0071"/>
    <w:rsid w:val="00AC1C53"/>
    <w:rsid w:val="00AC4ED7"/>
    <w:rsid w:val="00AC6820"/>
    <w:rsid w:val="00AD065A"/>
    <w:rsid w:val="00AD208A"/>
    <w:rsid w:val="00AD257D"/>
    <w:rsid w:val="00AD5FA2"/>
    <w:rsid w:val="00AE0AF4"/>
    <w:rsid w:val="00AE1B9E"/>
    <w:rsid w:val="00AE1EC5"/>
    <w:rsid w:val="00AE3067"/>
    <w:rsid w:val="00AE3D06"/>
    <w:rsid w:val="00AE7FFE"/>
    <w:rsid w:val="00AF1D48"/>
    <w:rsid w:val="00AF2EB9"/>
    <w:rsid w:val="00AF5AA8"/>
    <w:rsid w:val="00B00505"/>
    <w:rsid w:val="00B03B9D"/>
    <w:rsid w:val="00B0520A"/>
    <w:rsid w:val="00B109E9"/>
    <w:rsid w:val="00B10AC8"/>
    <w:rsid w:val="00B11F9C"/>
    <w:rsid w:val="00B12553"/>
    <w:rsid w:val="00B126EA"/>
    <w:rsid w:val="00B12723"/>
    <w:rsid w:val="00B1287F"/>
    <w:rsid w:val="00B13030"/>
    <w:rsid w:val="00B14836"/>
    <w:rsid w:val="00B15812"/>
    <w:rsid w:val="00B159FA"/>
    <w:rsid w:val="00B16349"/>
    <w:rsid w:val="00B206EC"/>
    <w:rsid w:val="00B22BC3"/>
    <w:rsid w:val="00B23B15"/>
    <w:rsid w:val="00B2456D"/>
    <w:rsid w:val="00B24C20"/>
    <w:rsid w:val="00B2793A"/>
    <w:rsid w:val="00B302F8"/>
    <w:rsid w:val="00B321CF"/>
    <w:rsid w:val="00B32BC1"/>
    <w:rsid w:val="00B368AF"/>
    <w:rsid w:val="00B408EB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0D75"/>
    <w:rsid w:val="00B62A0B"/>
    <w:rsid w:val="00B644A7"/>
    <w:rsid w:val="00B64862"/>
    <w:rsid w:val="00B72013"/>
    <w:rsid w:val="00B75AEC"/>
    <w:rsid w:val="00B768FA"/>
    <w:rsid w:val="00B770C3"/>
    <w:rsid w:val="00B77A32"/>
    <w:rsid w:val="00B80104"/>
    <w:rsid w:val="00B81304"/>
    <w:rsid w:val="00B834A2"/>
    <w:rsid w:val="00B840CA"/>
    <w:rsid w:val="00B84142"/>
    <w:rsid w:val="00B92D8A"/>
    <w:rsid w:val="00B9608F"/>
    <w:rsid w:val="00B970D0"/>
    <w:rsid w:val="00B97518"/>
    <w:rsid w:val="00BA0856"/>
    <w:rsid w:val="00BA46D4"/>
    <w:rsid w:val="00BA4A30"/>
    <w:rsid w:val="00BA5ECB"/>
    <w:rsid w:val="00BA6CF1"/>
    <w:rsid w:val="00BA7BC7"/>
    <w:rsid w:val="00BB3EFC"/>
    <w:rsid w:val="00BB4A15"/>
    <w:rsid w:val="00BB4EE2"/>
    <w:rsid w:val="00BB6609"/>
    <w:rsid w:val="00BB77E4"/>
    <w:rsid w:val="00BB7830"/>
    <w:rsid w:val="00BC0235"/>
    <w:rsid w:val="00BC28A1"/>
    <w:rsid w:val="00BC2CDD"/>
    <w:rsid w:val="00BC2E12"/>
    <w:rsid w:val="00BC5E0D"/>
    <w:rsid w:val="00BC60DD"/>
    <w:rsid w:val="00BC647B"/>
    <w:rsid w:val="00BC6C37"/>
    <w:rsid w:val="00BC7A79"/>
    <w:rsid w:val="00BD0472"/>
    <w:rsid w:val="00BD6BF9"/>
    <w:rsid w:val="00BE2AC3"/>
    <w:rsid w:val="00BE3FCD"/>
    <w:rsid w:val="00BE4606"/>
    <w:rsid w:val="00BF0249"/>
    <w:rsid w:val="00BF0BBE"/>
    <w:rsid w:val="00BF18CD"/>
    <w:rsid w:val="00BF208C"/>
    <w:rsid w:val="00BF45E2"/>
    <w:rsid w:val="00C0351F"/>
    <w:rsid w:val="00C040C2"/>
    <w:rsid w:val="00C07910"/>
    <w:rsid w:val="00C11956"/>
    <w:rsid w:val="00C13EE3"/>
    <w:rsid w:val="00C14904"/>
    <w:rsid w:val="00C20590"/>
    <w:rsid w:val="00C21AD1"/>
    <w:rsid w:val="00C21E26"/>
    <w:rsid w:val="00C2312A"/>
    <w:rsid w:val="00C23636"/>
    <w:rsid w:val="00C2390A"/>
    <w:rsid w:val="00C24E0F"/>
    <w:rsid w:val="00C268F0"/>
    <w:rsid w:val="00C26D8B"/>
    <w:rsid w:val="00C270BC"/>
    <w:rsid w:val="00C27CE3"/>
    <w:rsid w:val="00C30CD2"/>
    <w:rsid w:val="00C3295F"/>
    <w:rsid w:val="00C35ECF"/>
    <w:rsid w:val="00C36862"/>
    <w:rsid w:val="00C36A08"/>
    <w:rsid w:val="00C41054"/>
    <w:rsid w:val="00C41285"/>
    <w:rsid w:val="00C41E2F"/>
    <w:rsid w:val="00C42505"/>
    <w:rsid w:val="00C429BA"/>
    <w:rsid w:val="00C42B0A"/>
    <w:rsid w:val="00C43125"/>
    <w:rsid w:val="00C46509"/>
    <w:rsid w:val="00C46B35"/>
    <w:rsid w:val="00C4751D"/>
    <w:rsid w:val="00C4773B"/>
    <w:rsid w:val="00C501B2"/>
    <w:rsid w:val="00C51435"/>
    <w:rsid w:val="00C5309D"/>
    <w:rsid w:val="00C5447E"/>
    <w:rsid w:val="00C54490"/>
    <w:rsid w:val="00C5449E"/>
    <w:rsid w:val="00C5519B"/>
    <w:rsid w:val="00C574A4"/>
    <w:rsid w:val="00C62F87"/>
    <w:rsid w:val="00C64639"/>
    <w:rsid w:val="00C6488F"/>
    <w:rsid w:val="00C66B81"/>
    <w:rsid w:val="00C67428"/>
    <w:rsid w:val="00C7345B"/>
    <w:rsid w:val="00C73468"/>
    <w:rsid w:val="00C755D4"/>
    <w:rsid w:val="00C7578A"/>
    <w:rsid w:val="00C76A04"/>
    <w:rsid w:val="00C80D9E"/>
    <w:rsid w:val="00C817EE"/>
    <w:rsid w:val="00C82558"/>
    <w:rsid w:val="00C83FA1"/>
    <w:rsid w:val="00C85D18"/>
    <w:rsid w:val="00C87EEB"/>
    <w:rsid w:val="00C903B2"/>
    <w:rsid w:val="00C90C69"/>
    <w:rsid w:val="00C9160A"/>
    <w:rsid w:val="00C94950"/>
    <w:rsid w:val="00C9528A"/>
    <w:rsid w:val="00C95D34"/>
    <w:rsid w:val="00C97560"/>
    <w:rsid w:val="00CA0235"/>
    <w:rsid w:val="00CA22F5"/>
    <w:rsid w:val="00CA3B3E"/>
    <w:rsid w:val="00CA3E62"/>
    <w:rsid w:val="00CA69D7"/>
    <w:rsid w:val="00CB189D"/>
    <w:rsid w:val="00CB24DE"/>
    <w:rsid w:val="00CB3857"/>
    <w:rsid w:val="00CB39E3"/>
    <w:rsid w:val="00CB3D8B"/>
    <w:rsid w:val="00CB794C"/>
    <w:rsid w:val="00CC13A1"/>
    <w:rsid w:val="00CC1F4E"/>
    <w:rsid w:val="00CC2EA7"/>
    <w:rsid w:val="00CC331A"/>
    <w:rsid w:val="00CC3565"/>
    <w:rsid w:val="00CC4F7B"/>
    <w:rsid w:val="00CC5D6C"/>
    <w:rsid w:val="00CD16F9"/>
    <w:rsid w:val="00CD2C28"/>
    <w:rsid w:val="00CD6EC7"/>
    <w:rsid w:val="00CE172F"/>
    <w:rsid w:val="00CE24B6"/>
    <w:rsid w:val="00CF0203"/>
    <w:rsid w:val="00CF048C"/>
    <w:rsid w:val="00CF0927"/>
    <w:rsid w:val="00CF3C2C"/>
    <w:rsid w:val="00CF4E67"/>
    <w:rsid w:val="00CF501A"/>
    <w:rsid w:val="00CF5981"/>
    <w:rsid w:val="00CF679F"/>
    <w:rsid w:val="00CF755F"/>
    <w:rsid w:val="00D00CC3"/>
    <w:rsid w:val="00D01EB4"/>
    <w:rsid w:val="00D02891"/>
    <w:rsid w:val="00D03A9A"/>
    <w:rsid w:val="00D06BE9"/>
    <w:rsid w:val="00D06D41"/>
    <w:rsid w:val="00D070D1"/>
    <w:rsid w:val="00D10903"/>
    <w:rsid w:val="00D10EA3"/>
    <w:rsid w:val="00D120AA"/>
    <w:rsid w:val="00D1315E"/>
    <w:rsid w:val="00D14547"/>
    <w:rsid w:val="00D17514"/>
    <w:rsid w:val="00D20E32"/>
    <w:rsid w:val="00D258FB"/>
    <w:rsid w:val="00D26D08"/>
    <w:rsid w:val="00D276A8"/>
    <w:rsid w:val="00D30DAC"/>
    <w:rsid w:val="00D31587"/>
    <w:rsid w:val="00D3444A"/>
    <w:rsid w:val="00D36A64"/>
    <w:rsid w:val="00D40738"/>
    <w:rsid w:val="00D42403"/>
    <w:rsid w:val="00D42743"/>
    <w:rsid w:val="00D44545"/>
    <w:rsid w:val="00D44D20"/>
    <w:rsid w:val="00D46687"/>
    <w:rsid w:val="00D476D6"/>
    <w:rsid w:val="00D5061E"/>
    <w:rsid w:val="00D51C27"/>
    <w:rsid w:val="00D62C06"/>
    <w:rsid w:val="00D63633"/>
    <w:rsid w:val="00D65B9D"/>
    <w:rsid w:val="00D73985"/>
    <w:rsid w:val="00D777F1"/>
    <w:rsid w:val="00D81B7E"/>
    <w:rsid w:val="00D81DD1"/>
    <w:rsid w:val="00D829E9"/>
    <w:rsid w:val="00D858A2"/>
    <w:rsid w:val="00D86E9E"/>
    <w:rsid w:val="00D87031"/>
    <w:rsid w:val="00D925F9"/>
    <w:rsid w:val="00D92D26"/>
    <w:rsid w:val="00D95315"/>
    <w:rsid w:val="00D95781"/>
    <w:rsid w:val="00D9665F"/>
    <w:rsid w:val="00DA0B8B"/>
    <w:rsid w:val="00DA0E0E"/>
    <w:rsid w:val="00DA12D7"/>
    <w:rsid w:val="00DA3983"/>
    <w:rsid w:val="00DA4BD8"/>
    <w:rsid w:val="00DB027B"/>
    <w:rsid w:val="00DB0FAF"/>
    <w:rsid w:val="00DB2F82"/>
    <w:rsid w:val="00DB2FCD"/>
    <w:rsid w:val="00DB7D5F"/>
    <w:rsid w:val="00DC1AEC"/>
    <w:rsid w:val="00DC3D73"/>
    <w:rsid w:val="00DC426B"/>
    <w:rsid w:val="00DC4914"/>
    <w:rsid w:val="00DC5AFD"/>
    <w:rsid w:val="00DD0169"/>
    <w:rsid w:val="00DD1B11"/>
    <w:rsid w:val="00DD2C70"/>
    <w:rsid w:val="00DD70A7"/>
    <w:rsid w:val="00DE17B4"/>
    <w:rsid w:val="00DE236D"/>
    <w:rsid w:val="00DE3107"/>
    <w:rsid w:val="00DE360E"/>
    <w:rsid w:val="00DE36CC"/>
    <w:rsid w:val="00DE3A76"/>
    <w:rsid w:val="00DE3CFD"/>
    <w:rsid w:val="00DE4B6D"/>
    <w:rsid w:val="00DF13BA"/>
    <w:rsid w:val="00DF1F3D"/>
    <w:rsid w:val="00DF59FC"/>
    <w:rsid w:val="00E011AB"/>
    <w:rsid w:val="00E02682"/>
    <w:rsid w:val="00E04533"/>
    <w:rsid w:val="00E05C47"/>
    <w:rsid w:val="00E06C47"/>
    <w:rsid w:val="00E0762F"/>
    <w:rsid w:val="00E07668"/>
    <w:rsid w:val="00E07BEF"/>
    <w:rsid w:val="00E1150F"/>
    <w:rsid w:val="00E125CE"/>
    <w:rsid w:val="00E13746"/>
    <w:rsid w:val="00E137EB"/>
    <w:rsid w:val="00E14CC5"/>
    <w:rsid w:val="00E15876"/>
    <w:rsid w:val="00E16722"/>
    <w:rsid w:val="00E16840"/>
    <w:rsid w:val="00E16AF1"/>
    <w:rsid w:val="00E175AE"/>
    <w:rsid w:val="00E20A79"/>
    <w:rsid w:val="00E20F98"/>
    <w:rsid w:val="00E22200"/>
    <w:rsid w:val="00E262FC"/>
    <w:rsid w:val="00E27A0F"/>
    <w:rsid w:val="00E30AF5"/>
    <w:rsid w:val="00E31D1B"/>
    <w:rsid w:val="00E32B6E"/>
    <w:rsid w:val="00E35462"/>
    <w:rsid w:val="00E35EA9"/>
    <w:rsid w:val="00E36BA2"/>
    <w:rsid w:val="00E36D25"/>
    <w:rsid w:val="00E377A5"/>
    <w:rsid w:val="00E412BA"/>
    <w:rsid w:val="00E41667"/>
    <w:rsid w:val="00E41E3F"/>
    <w:rsid w:val="00E46928"/>
    <w:rsid w:val="00E47A97"/>
    <w:rsid w:val="00E50748"/>
    <w:rsid w:val="00E5107E"/>
    <w:rsid w:val="00E55FCD"/>
    <w:rsid w:val="00E56363"/>
    <w:rsid w:val="00E61DF1"/>
    <w:rsid w:val="00E62044"/>
    <w:rsid w:val="00E62269"/>
    <w:rsid w:val="00E62DEA"/>
    <w:rsid w:val="00E642F9"/>
    <w:rsid w:val="00E658DC"/>
    <w:rsid w:val="00E65F4C"/>
    <w:rsid w:val="00E66B6D"/>
    <w:rsid w:val="00E70C47"/>
    <w:rsid w:val="00E71644"/>
    <w:rsid w:val="00E73E40"/>
    <w:rsid w:val="00E7537E"/>
    <w:rsid w:val="00E806EE"/>
    <w:rsid w:val="00E80F27"/>
    <w:rsid w:val="00E83B49"/>
    <w:rsid w:val="00E84768"/>
    <w:rsid w:val="00E860A5"/>
    <w:rsid w:val="00E87AFE"/>
    <w:rsid w:val="00E91A1C"/>
    <w:rsid w:val="00E92A1C"/>
    <w:rsid w:val="00E93021"/>
    <w:rsid w:val="00E932E2"/>
    <w:rsid w:val="00E94474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0464"/>
    <w:rsid w:val="00ED15DC"/>
    <w:rsid w:val="00ED5190"/>
    <w:rsid w:val="00ED585C"/>
    <w:rsid w:val="00EE136F"/>
    <w:rsid w:val="00EE373E"/>
    <w:rsid w:val="00EE6AA2"/>
    <w:rsid w:val="00EE79A6"/>
    <w:rsid w:val="00EF2CEF"/>
    <w:rsid w:val="00EF37DA"/>
    <w:rsid w:val="00EF66A9"/>
    <w:rsid w:val="00F02E42"/>
    <w:rsid w:val="00F03239"/>
    <w:rsid w:val="00F05CE5"/>
    <w:rsid w:val="00F06F26"/>
    <w:rsid w:val="00F10814"/>
    <w:rsid w:val="00F13963"/>
    <w:rsid w:val="00F14662"/>
    <w:rsid w:val="00F14C47"/>
    <w:rsid w:val="00F15BB9"/>
    <w:rsid w:val="00F1759B"/>
    <w:rsid w:val="00F204FF"/>
    <w:rsid w:val="00F21172"/>
    <w:rsid w:val="00F22627"/>
    <w:rsid w:val="00F2299D"/>
    <w:rsid w:val="00F2488F"/>
    <w:rsid w:val="00F253F0"/>
    <w:rsid w:val="00F2601D"/>
    <w:rsid w:val="00F301A7"/>
    <w:rsid w:val="00F32B57"/>
    <w:rsid w:val="00F34C3F"/>
    <w:rsid w:val="00F371B1"/>
    <w:rsid w:val="00F37318"/>
    <w:rsid w:val="00F404ED"/>
    <w:rsid w:val="00F442FF"/>
    <w:rsid w:val="00F445BF"/>
    <w:rsid w:val="00F469BF"/>
    <w:rsid w:val="00F50EC1"/>
    <w:rsid w:val="00F52ABA"/>
    <w:rsid w:val="00F52B27"/>
    <w:rsid w:val="00F530EF"/>
    <w:rsid w:val="00F53AD2"/>
    <w:rsid w:val="00F5573F"/>
    <w:rsid w:val="00F60ADD"/>
    <w:rsid w:val="00F61F78"/>
    <w:rsid w:val="00F629B0"/>
    <w:rsid w:val="00F63BA1"/>
    <w:rsid w:val="00F64F7A"/>
    <w:rsid w:val="00F730FE"/>
    <w:rsid w:val="00F748D7"/>
    <w:rsid w:val="00F755CF"/>
    <w:rsid w:val="00F7697F"/>
    <w:rsid w:val="00F76D0D"/>
    <w:rsid w:val="00F77CA2"/>
    <w:rsid w:val="00F81735"/>
    <w:rsid w:val="00F8247A"/>
    <w:rsid w:val="00F82803"/>
    <w:rsid w:val="00F840B0"/>
    <w:rsid w:val="00F86715"/>
    <w:rsid w:val="00F86A64"/>
    <w:rsid w:val="00F86FD2"/>
    <w:rsid w:val="00F87C4D"/>
    <w:rsid w:val="00F87DF9"/>
    <w:rsid w:val="00F908DE"/>
    <w:rsid w:val="00F925F9"/>
    <w:rsid w:val="00F92DF6"/>
    <w:rsid w:val="00F938D2"/>
    <w:rsid w:val="00F95BB6"/>
    <w:rsid w:val="00F973C5"/>
    <w:rsid w:val="00FA24C4"/>
    <w:rsid w:val="00FA57EC"/>
    <w:rsid w:val="00FA7BD1"/>
    <w:rsid w:val="00FB1167"/>
    <w:rsid w:val="00FB1E7F"/>
    <w:rsid w:val="00FB2E7F"/>
    <w:rsid w:val="00FC22D3"/>
    <w:rsid w:val="00FC354A"/>
    <w:rsid w:val="00FC3FC5"/>
    <w:rsid w:val="00FC76BE"/>
    <w:rsid w:val="00FD19D6"/>
    <w:rsid w:val="00FD1D89"/>
    <w:rsid w:val="00FD2049"/>
    <w:rsid w:val="00FD5F6C"/>
    <w:rsid w:val="00FD67BF"/>
    <w:rsid w:val="00FE21E2"/>
    <w:rsid w:val="00FE31B1"/>
    <w:rsid w:val="00FE644F"/>
    <w:rsid w:val="00FE6823"/>
    <w:rsid w:val="00FE71FE"/>
    <w:rsid w:val="00FF22B9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微软雅黑" w:hAnsi="Arial" w:cs="Arial"/>
        <w:i/>
        <w:iCs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19C"/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0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A017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A0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8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1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8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6636</TotalTime>
  <Pages>10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561</cp:revision>
  <cp:lastPrinted>2023-09-17T13:43:00Z</cp:lastPrinted>
  <dcterms:created xsi:type="dcterms:W3CDTF">2023-09-17T13:43:00Z</dcterms:created>
  <dcterms:modified xsi:type="dcterms:W3CDTF">2024-07-05T08:34:00Z</dcterms:modified>
</cp:coreProperties>
</file>