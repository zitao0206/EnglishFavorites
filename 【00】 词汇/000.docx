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21296" w14:textId="47BE6B26" w:rsidR="008B2CCF" w:rsidRDefault="00666A25" w:rsidP="00121C09">
      <w:pPr>
        <w:spacing w:line="300" w:lineRule="exact"/>
        <w:rPr>
          <w:rFonts w:ascii="Arial" w:eastAsia="微软雅黑" w:hAnsi="Arial" w:cs="Arial"/>
          <w:b/>
          <w:bCs/>
          <w:color w:val="0432FF"/>
          <w:sz w:val="32"/>
          <w:szCs w:val="32"/>
        </w:rPr>
      </w:pPr>
      <w:r>
        <w:rPr>
          <w:rFonts w:ascii="圆体-简" w:eastAsia="圆体-简" w:hAnsi="圆体-简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417965" wp14:editId="79F1EA11">
                <wp:simplePos x="0" y="0"/>
                <wp:positionH relativeFrom="column">
                  <wp:posOffset>1985010</wp:posOffset>
                </wp:positionH>
                <wp:positionV relativeFrom="paragraph">
                  <wp:posOffset>-344624</wp:posOffset>
                </wp:positionV>
                <wp:extent cx="2794000" cy="499110"/>
                <wp:effectExtent l="0" t="0" r="0" b="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0" cy="49911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9028F" w14:textId="5B553794" w:rsidR="00666A25" w:rsidRPr="00164501" w:rsidRDefault="00D645FB" w:rsidP="00164501">
                            <w:pPr>
                              <w:jc w:val="center"/>
                              <w:rPr>
                                <w:rFonts w:ascii="圆体-简" w:eastAsia="圆体-简" w:hAnsi="圆体-简"/>
                                <w:b/>
                                <w:bCs/>
                                <w:color w:val="767171" w:themeColor="background2" w:themeShade="80"/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4501">
                              <w:rPr>
                                <w:rFonts w:ascii="圆体-简" w:eastAsia="圆体-简" w:hAnsi="圆体-简"/>
                                <w:b/>
                                <w:bCs/>
                                <w:color w:val="767171" w:themeColor="background2" w:themeShade="80"/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Interview Vocabulary</w:t>
                            </w:r>
                            <w:r w:rsidRPr="00164501">
                              <w:rPr>
                                <w:rFonts w:ascii="圆体-简" w:eastAsia="圆体-简" w:hAnsi="圆体-简"/>
                                <w:b/>
                                <w:bCs/>
                                <w:color w:val="767171" w:themeColor="background2" w:themeShade="80"/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417965" id="圆角矩形 23" o:spid="_x0000_s1026" style="position:absolute;margin-left:156.3pt;margin-top:-27.15pt;width:220pt;height:3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" filled="f" stroked="f" strokeweight="1pt">
                <v:stroke joinstyle="miter"/>
                <v:textbox>
                  <w:txbxContent>
                    <w:p w14:paraId="22B9028F" w14:textId="5B553794" w:rsidR="00666A25" w:rsidRPr="00164501" w:rsidRDefault="00D645FB" w:rsidP="00164501">
                      <w:pPr>
                        <w:jc w:val="center"/>
                        <w:rPr>
                          <w:rFonts w:ascii="圆体-简" w:eastAsia="圆体-简" w:hAnsi="圆体-简"/>
                          <w:b/>
                          <w:bCs/>
                          <w:color w:val="767171" w:themeColor="background2" w:themeShade="80"/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4501">
                        <w:rPr>
                          <w:rFonts w:ascii="圆体-简" w:eastAsia="圆体-简" w:hAnsi="圆体-简"/>
                          <w:b/>
                          <w:bCs/>
                          <w:color w:val="767171" w:themeColor="background2" w:themeShade="80"/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Interview Vocabulary</w:t>
                      </w:r>
                      <w:r w:rsidRPr="00164501">
                        <w:rPr>
                          <w:rFonts w:ascii="圆体-简" w:eastAsia="圆体-简" w:hAnsi="圆体-简"/>
                          <w:b/>
                          <w:bCs/>
                          <w:color w:val="767171" w:themeColor="background2" w:themeShade="80"/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(6)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229A907" w14:textId="77777777" w:rsidR="001C7443" w:rsidRDefault="001C7443" w:rsidP="001C7443">
      <w:pPr>
        <w:widowControl w:val="0"/>
        <w:autoSpaceDE w:val="0"/>
        <w:autoSpaceDN w:val="0"/>
        <w:adjustRightInd w:val="0"/>
        <w:spacing w:line="300" w:lineRule="exact"/>
        <w:rPr>
          <w:rFonts w:ascii="Arial" w:eastAsia="微软雅黑" w:hAnsi="Arial" w:cs="Arial" w:hint="eastAsia"/>
          <w:b/>
          <w:bCs/>
          <w:color w:val="1514F4"/>
          <w:sz w:val="32"/>
          <w:szCs w:val="32"/>
        </w:rPr>
      </w:pPr>
    </w:p>
    <w:p w14:paraId="2F0806AC" w14:textId="7F7AB975" w:rsidR="001C7443" w:rsidRPr="00121C09" w:rsidRDefault="001C7443" w:rsidP="001C7443">
      <w:pPr>
        <w:widowControl w:val="0"/>
        <w:autoSpaceDE w:val="0"/>
        <w:autoSpaceDN w:val="0"/>
        <w:adjustRightInd w:val="0"/>
        <w:spacing w:line="300" w:lineRule="exact"/>
        <w:rPr>
          <w:rFonts w:ascii="Arial" w:eastAsia="微软雅黑" w:hAnsi="Arial" w:cs="Arial"/>
          <w:b/>
          <w:bCs/>
        </w:rPr>
      </w:pPr>
      <w:r w:rsidRPr="00A44E68">
        <w:rPr>
          <w:rFonts w:ascii="Arial" w:eastAsia="微软雅黑" w:hAnsi="Arial" w:cs="Arial"/>
          <w:b/>
          <w:bCs/>
          <w:color w:val="1514F4"/>
          <w:sz w:val="32"/>
          <w:szCs w:val="32"/>
        </w:rPr>
        <w:t>approachable</w:t>
      </w:r>
      <w:r w:rsidRPr="00A44E68">
        <w:rPr>
          <w:rFonts w:ascii="Arial" w:eastAsia="微软雅黑" w:hAnsi="Arial" w:cs="Arial"/>
          <w:color w:val="1514F4"/>
        </w:rPr>
        <w:t xml:space="preserve"> </w:t>
      </w:r>
      <w:r w:rsidRPr="00A44E68">
        <w:rPr>
          <w:rFonts w:ascii="Arial" w:eastAsia="微软雅黑" w:hAnsi="Arial" w:cs="Arial"/>
        </w:rPr>
        <w:t xml:space="preserve">[əˈproʊtʃəbl] adj. </w:t>
      </w:r>
      <w:r w:rsidRPr="00A44E68">
        <w:rPr>
          <w:rFonts w:ascii="Arial" w:eastAsia="微软雅黑" w:hAnsi="Arial" w:cs="Arial"/>
        </w:rPr>
        <w:t>亲切友善的；易理解的；</w:t>
      </w:r>
    </w:p>
    <w:p w14:paraId="61F4CC39" w14:textId="77777777" w:rsidR="001C7443" w:rsidRPr="00A44E68" w:rsidRDefault="001C7443" w:rsidP="001C7443">
      <w:pPr>
        <w:widowControl w:val="0"/>
        <w:autoSpaceDE w:val="0"/>
        <w:autoSpaceDN w:val="0"/>
        <w:adjustRightInd w:val="0"/>
        <w:spacing w:line="300" w:lineRule="exact"/>
        <w:rPr>
          <w:rFonts w:ascii="Helvetica" w:eastAsiaTheme="minorEastAsia" w:hAnsi="Helvetica" w:cs="Arial" w:hint="eastAsia"/>
          <w:sz w:val="21"/>
          <w:szCs w:val="21"/>
        </w:rPr>
      </w:pPr>
      <w:r w:rsidRPr="00A44E68">
        <w:rPr>
          <w:rFonts w:ascii="Helvetica" w:eastAsiaTheme="minorEastAsia" w:hAnsi="Helvetica" w:cs="Arial"/>
          <w:sz w:val="21"/>
          <w:szCs w:val="21"/>
        </w:rPr>
        <w:t>描述某人友好、容易与人交往的特质，或指某地易于到达，也可指某事物容易理解或解决。常用于强调某人、某地或某事物具有亲和力或便利性的特点。</w:t>
      </w:r>
    </w:p>
    <w:p w14:paraId="074B9B73" w14:textId="77777777" w:rsidR="001C7443" w:rsidRPr="00A44E68" w:rsidRDefault="001C7443" w:rsidP="001C7443">
      <w:pPr>
        <w:widowControl w:val="0"/>
        <w:autoSpaceDE w:val="0"/>
        <w:autoSpaceDN w:val="0"/>
        <w:adjustRightInd w:val="0"/>
        <w:spacing w:line="300" w:lineRule="exact"/>
        <w:rPr>
          <w:rFonts w:ascii="Helvetica" w:eastAsiaTheme="minorEastAsia" w:hAnsi="Helvetica" w:cs="Arial"/>
          <w:sz w:val="21"/>
          <w:szCs w:val="21"/>
        </w:rPr>
      </w:pPr>
      <w:r w:rsidRPr="00A44E68">
        <w:rPr>
          <w:rFonts w:ascii="Helvetica" w:eastAsiaTheme="minorEastAsia" w:hAnsi="Helvetica" w:cs="Arial"/>
          <w:sz w:val="21"/>
          <w:szCs w:val="21"/>
        </w:rPr>
        <w:t>The professor is known for being approachable and willing to help students.</w:t>
      </w:r>
    </w:p>
    <w:p w14:paraId="7A973E1A" w14:textId="77777777" w:rsidR="001C7443" w:rsidRPr="00A44E68" w:rsidRDefault="001C7443" w:rsidP="001C7443">
      <w:pPr>
        <w:widowControl w:val="0"/>
        <w:autoSpaceDE w:val="0"/>
        <w:autoSpaceDN w:val="0"/>
        <w:adjustRightInd w:val="0"/>
        <w:spacing w:line="300" w:lineRule="exact"/>
        <w:rPr>
          <w:rFonts w:ascii="Helvetica" w:eastAsiaTheme="minorEastAsia" w:hAnsi="Helvetica" w:cs="Arial" w:hint="eastAsia"/>
          <w:sz w:val="21"/>
          <w:szCs w:val="21"/>
        </w:rPr>
      </w:pPr>
      <w:r w:rsidRPr="00A44E68">
        <w:rPr>
          <w:rFonts w:ascii="Helvetica" w:eastAsiaTheme="minorEastAsia" w:hAnsi="Helvetica" w:cs="Arial"/>
          <w:sz w:val="21"/>
          <w:szCs w:val="21"/>
        </w:rPr>
        <w:t>这位教授以平易近人且乐于帮助学生而闻名。</w:t>
      </w:r>
    </w:p>
    <w:p w14:paraId="1736558C" w14:textId="77777777" w:rsidR="001C7443" w:rsidRPr="00A44E68" w:rsidRDefault="001C7443" w:rsidP="001C7443">
      <w:pPr>
        <w:widowControl w:val="0"/>
        <w:autoSpaceDE w:val="0"/>
        <w:autoSpaceDN w:val="0"/>
        <w:adjustRightInd w:val="0"/>
        <w:spacing w:line="300" w:lineRule="exact"/>
        <w:rPr>
          <w:rFonts w:ascii="Helvetica" w:eastAsiaTheme="minorEastAsia" w:hAnsi="Helvetica" w:cs="Arial"/>
          <w:sz w:val="21"/>
          <w:szCs w:val="21"/>
        </w:rPr>
      </w:pPr>
      <w:r w:rsidRPr="00A44E68">
        <w:rPr>
          <w:rFonts w:ascii="Helvetica" w:eastAsiaTheme="minorEastAsia" w:hAnsi="Helvetica" w:cs="Arial"/>
          <w:sz w:val="21"/>
          <w:szCs w:val="21"/>
        </w:rPr>
        <w:t>The city is approachable by train, making it a convenient destination.</w:t>
      </w:r>
    </w:p>
    <w:p w14:paraId="1A7C9721" w14:textId="77777777" w:rsidR="001C7443" w:rsidRPr="00A44E68" w:rsidRDefault="001C7443" w:rsidP="001C7443">
      <w:pPr>
        <w:widowControl w:val="0"/>
        <w:autoSpaceDE w:val="0"/>
        <w:autoSpaceDN w:val="0"/>
        <w:adjustRightInd w:val="0"/>
        <w:spacing w:line="300" w:lineRule="exact"/>
        <w:rPr>
          <w:rFonts w:ascii="Helvetica" w:eastAsiaTheme="minorEastAsia" w:hAnsi="Helvetica" w:cs="Arial" w:hint="eastAsia"/>
          <w:sz w:val="21"/>
          <w:szCs w:val="21"/>
        </w:rPr>
      </w:pPr>
      <w:r w:rsidRPr="00A44E68">
        <w:rPr>
          <w:rFonts w:ascii="Helvetica" w:eastAsiaTheme="minorEastAsia" w:hAnsi="Helvetica" w:cs="Arial"/>
          <w:sz w:val="21"/>
          <w:szCs w:val="21"/>
        </w:rPr>
        <w:t>这个城市可通过火车到达，是一个方便的目的地。</w:t>
      </w:r>
    </w:p>
    <w:p w14:paraId="38BE9A77" w14:textId="77777777" w:rsidR="001C7443" w:rsidRPr="00A44E68" w:rsidRDefault="001C7443" w:rsidP="001C7443">
      <w:pPr>
        <w:widowControl w:val="0"/>
        <w:autoSpaceDE w:val="0"/>
        <w:autoSpaceDN w:val="0"/>
        <w:adjustRightInd w:val="0"/>
        <w:spacing w:line="300" w:lineRule="exact"/>
        <w:rPr>
          <w:rFonts w:ascii="Helvetica" w:eastAsiaTheme="minorEastAsia" w:hAnsi="Helvetica" w:cs="Arial"/>
          <w:sz w:val="21"/>
          <w:szCs w:val="21"/>
        </w:rPr>
      </w:pPr>
      <w:r w:rsidRPr="00A44E68">
        <w:rPr>
          <w:rFonts w:ascii="Helvetica" w:eastAsiaTheme="minorEastAsia" w:hAnsi="Helvetica" w:cs="Arial"/>
          <w:sz w:val="21"/>
          <w:szCs w:val="21"/>
        </w:rPr>
        <w:t>The author’s approachable writing style makes complex topics easy to understand.</w:t>
      </w:r>
    </w:p>
    <w:p w14:paraId="03389A08" w14:textId="77777777" w:rsidR="001C7443" w:rsidRPr="00A44E68" w:rsidRDefault="001C7443" w:rsidP="001C7443">
      <w:pPr>
        <w:widowControl w:val="0"/>
        <w:autoSpaceDE w:val="0"/>
        <w:autoSpaceDN w:val="0"/>
        <w:adjustRightInd w:val="0"/>
        <w:spacing w:line="300" w:lineRule="exact"/>
        <w:rPr>
          <w:rFonts w:ascii="Helvetica" w:eastAsiaTheme="minorEastAsia" w:hAnsi="Helvetica" w:cs="Arial" w:hint="eastAsia"/>
          <w:sz w:val="21"/>
          <w:szCs w:val="21"/>
        </w:rPr>
      </w:pPr>
      <w:r w:rsidRPr="00A44E68">
        <w:rPr>
          <w:rFonts w:ascii="Helvetica" w:eastAsiaTheme="minorEastAsia" w:hAnsi="Helvetica" w:cs="Arial"/>
          <w:sz w:val="21"/>
          <w:szCs w:val="21"/>
        </w:rPr>
        <w:t>作者通俗易懂的写作风格使复杂的主题变得易于理解。</w:t>
      </w:r>
    </w:p>
    <w:p w14:paraId="65536CB6" w14:textId="2969C954" w:rsidR="00666A25" w:rsidRPr="001C7443" w:rsidRDefault="00666A25" w:rsidP="00121C09">
      <w:pPr>
        <w:spacing w:line="300" w:lineRule="exact"/>
        <w:rPr>
          <w:rFonts w:ascii="Arial" w:eastAsia="微软雅黑" w:hAnsi="Arial" w:cs="Arial"/>
          <w:b/>
          <w:bCs/>
          <w:color w:val="0432FF"/>
          <w:sz w:val="32"/>
          <w:szCs w:val="32"/>
        </w:rPr>
      </w:pPr>
    </w:p>
    <w:p w14:paraId="003EC378" w14:textId="518DCB55" w:rsidR="00FD7AF2" w:rsidRPr="00164501" w:rsidRDefault="00FD7AF2" w:rsidP="00121C09">
      <w:pPr>
        <w:spacing w:line="300" w:lineRule="exact"/>
        <w:rPr>
          <w:rFonts w:ascii="Arial" w:eastAsia="微软雅黑" w:hAnsi="Arial" w:cs="Arial"/>
          <w:b/>
          <w:bCs/>
          <w:color w:val="AEAAAA" w:themeColor="background2" w:themeShade="BF"/>
          <w:sz w:val="36"/>
          <w:szCs w:val="36"/>
        </w:rPr>
      </w:pPr>
      <w:r w:rsidRPr="00121C09">
        <w:rPr>
          <w:rFonts w:ascii="Arial" w:eastAsia="微软雅黑" w:hAnsi="Arial" w:cs="Arial"/>
          <w:b/>
          <w:bCs/>
          <w:color w:val="0432FF"/>
          <w:sz w:val="32"/>
          <w:szCs w:val="32"/>
        </w:rPr>
        <w:t>speculate</w:t>
      </w:r>
      <w:r w:rsidRPr="00121C09">
        <w:rPr>
          <w:rFonts w:ascii="Arial" w:eastAsia="微软雅黑" w:hAnsi="Arial" w:cs="Arial"/>
          <w:b/>
          <w:bCs/>
          <w:sz w:val="28"/>
          <w:szCs w:val="28"/>
        </w:rPr>
        <w:t xml:space="preserve"> </w:t>
      </w:r>
      <w:r w:rsidRPr="00284CC1">
        <w:rPr>
          <w:rFonts w:ascii="Arial" w:eastAsia="微软雅黑" w:hAnsi="Arial" w:cs="Arial"/>
        </w:rPr>
        <w:t>[ˈ</w:t>
      </w:r>
      <w:r w:rsidR="001A4F36" w:rsidRPr="00284CC1">
        <w:rPr>
          <w:rFonts w:ascii="Arial" w:eastAsia="微软雅黑" w:hAnsi="Arial" w:cs="Arial"/>
        </w:rPr>
        <w:t>spekjuleɪt</w:t>
      </w:r>
      <w:r w:rsidRPr="00284CC1">
        <w:rPr>
          <w:rFonts w:ascii="Arial" w:eastAsia="微软雅黑" w:hAnsi="Arial" w:cs="Arial"/>
        </w:rPr>
        <w:t xml:space="preserve">] v. </w:t>
      </w:r>
      <w:r w:rsidRPr="00284CC1">
        <w:rPr>
          <w:rFonts w:ascii="Arial" w:eastAsia="微软雅黑" w:hAnsi="Arial" w:cs="Arial"/>
        </w:rPr>
        <w:t>猜测，推测；投机</w:t>
      </w:r>
    </w:p>
    <w:p w14:paraId="501D4E19" w14:textId="22C95182" w:rsidR="00FD7AF2" w:rsidRPr="00443D09" w:rsidRDefault="00FF24BF" w:rsidP="00121C09">
      <w:pPr>
        <w:widowControl w:val="0"/>
        <w:autoSpaceDE w:val="0"/>
        <w:autoSpaceDN w:val="0"/>
        <w:adjustRightInd w:val="0"/>
        <w:spacing w:line="300" w:lineRule="exact"/>
        <w:rPr>
          <w:rFonts w:ascii="Helvetica" w:eastAsiaTheme="minorEastAsia" w:hAnsi="Helvetica" w:cs="Arial"/>
          <w:sz w:val="21"/>
          <w:szCs w:val="21"/>
        </w:rPr>
      </w:pPr>
      <w:r>
        <w:rPr>
          <w:rFonts w:ascii="Helvetica" w:eastAsiaTheme="minorEastAsia" w:hAnsi="Helvetica" w:cs="Arial" w:hint="eastAsia"/>
          <w:sz w:val="21"/>
          <w:szCs w:val="21"/>
        </w:rPr>
        <w:t>表示</w:t>
      </w:r>
      <w:r w:rsidR="00FD7AF2" w:rsidRPr="0041103B">
        <w:rPr>
          <w:rFonts w:ascii="Helvetica" w:eastAsiaTheme="minorEastAsia" w:hAnsi="Helvetica" w:cs="Arial"/>
          <w:color w:val="000000" w:themeColor="text1"/>
          <w:sz w:val="21"/>
          <w:szCs w:val="21"/>
          <w:u w:val="single"/>
        </w:rPr>
        <w:t>观察并推测未来的结果或发展</w:t>
      </w:r>
      <w:r w:rsidR="00443D09" w:rsidRPr="0041103B">
        <w:rPr>
          <w:rFonts w:ascii="Helvetica" w:eastAsiaTheme="minorEastAsia" w:hAnsi="Helvetica" w:cs="Arial" w:hint="eastAsia"/>
          <w:color w:val="000000" w:themeColor="text1"/>
          <w:sz w:val="21"/>
          <w:szCs w:val="21"/>
          <w:u w:val="single"/>
        </w:rPr>
        <w:t>，</w:t>
      </w:r>
      <w:r w:rsidR="00443D09" w:rsidRPr="0041103B">
        <w:rPr>
          <w:rFonts w:ascii="Helvetica" w:eastAsiaTheme="minorEastAsia" w:hAnsi="Helvetica" w:cs="Arial"/>
          <w:color w:val="000000" w:themeColor="text1"/>
          <w:sz w:val="21"/>
          <w:szCs w:val="21"/>
          <w:u w:val="single"/>
        </w:rPr>
        <w:t>对尚未证实或未知的事物进行猜测或做出假设</w:t>
      </w:r>
      <w:r w:rsidR="00443D09" w:rsidRPr="00443D09">
        <w:rPr>
          <w:rFonts w:ascii="Helvetica" w:eastAsiaTheme="minorEastAsia" w:hAnsi="Helvetica" w:cs="Arial"/>
          <w:sz w:val="21"/>
          <w:szCs w:val="21"/>
        </w:rPr>
        <w:t>。在投资等语境中使用时，这个词通常暗示着一定的风险。</w:t>
      </w:r>
    </w:p>
    <w:p w14:paraId="079E2730" w14:textId="77777777" w:rsidR="00FD7AF2" w:rsidRPr="00FD7AF2" w:rsidRDefault="00FD7AF2" w:rsidP="00121C09">
      <w:pPr>
        <w:widowControl w:val="0"/>
        <w:autoSpaceDE w:val="0"/>
        <w:autoSpaceDN w:val="0"/>
        <w:adjustRightInd w:val="0"/>
        <w:spacing w:line="300" w:lineRule="exact"/>
        <w:rPr>
          <w:rFonts w:ascii="Helvetica" w:eastAsiaTheme="minorEastAsia" w:hAnsi="Helvetica" w:cs="Arial"/>
          <w:sz w:val="21"/>
          <w:szCs w:val="21"/>
        </w:rPr>
      </w:pPr>
      <w:r w:rsidRPr="00FD7AF2">
        <w:rPr>
          <w:rFonts w:ascii="Helvetica" w:eastAsiaTheme="minorEastAsia" w:hAnsi="Helvetica" w:cs="Arial"/>
          <w:sz w:val="21"/>
          <w:szCs w:val="21"/>
        </w:rPr>
        <w:t xml:space="preserve">speculate on the market </w:t>
      </w:r>
      <w:r w:rsidRPr="00FD7AF2">
        <w:rPr>
          <w:rFonts w:ascii="Helvetica" w:eastAsiaTheme="minorEastAsia" w:hAnsi="Helvetica" w:cs="Arial"/>
          <w:sz w:val="21"/>
          <w:szCs w:val="21"/>
        </w:rPr>
        <w:t>在市场上进行投机</w:t>
      </w:r>
      <w:r w:rsidRPr="00FD7AF2">
        <w:rPr>
          <w:rFonts w:ascii="Helvetica" w:eastAsiaTheme="minorEastAsia" w:hAnsi="Helvetica" w:cs="Arial"/>
          <w:sz w:val="21"/>
          <w:szCs w:val="21"/>
        </w:rPr>
        <w:t xml:space="preserve"> </w:t>
      </w:r>
    </w:p>
    <w:p w14:paraId="54FE951F" w14:textId="7475AD62" w:rsidR="0082179E" w:rsidRDefault="00FD7AF2" w:rsidP="00121C09">
      <w:pPr>
        <w:widowControl w:val="0"/>
        <w:autoSpaceDE w:val="0"/>
        <w:autoSpaceDN w:val="0"/>
        <w:adjustRightInd w:val="0"/>
        <w:spacing w:line="300" w:lineRule="exact"/>
        <w:rPr>
          <w:rFonts w:ascii="Helvetica" w:eastAsiaTheme="minorEastAsia" w:hAnsi="Helvetica" w:cs="Arial"/>
          <w:sz w:val="21"/>
          <w:szCs w:val="21"/>
        </w:rPr>
      </w:pPr>
      <w:r w:rsidRPr="00FD7AF2">
        <w:rPr>
          <w:rFonts w:ascii="Helvetica" w:eastAsiaTheme="minorEastAsia" w:hAnsi="Helvetica" w:cs="Arial"/>
          <w:sz w:val="21"/>
          <w:szCs w:val="21"/>
        </w:rPr>
        <w:t xml:space="preserve">speculate about the future </w:t>
      </w:r>
      <w:r w:rsidRPr="00FD7AF2">
        <w:rPr>
          <w:rFonts w:ascii="Helvetica" w:eastAsiaTheme="minorEastAsia" w:hAnsi="Helvetica" w:cs="Arial"/>
          <w:sz w:val="21"/>
          <w:szCs w:val="21"/>
        </w:rPr>
        <w:t>对未来进行推测</w:t>
      </w:r>
    </w:p>
    <w:p w14:paraId="61898A87" w14:textId="77777777" w:rsidR="006E1BA7" w:rsidRDefault="006E1BA7" w:rsidP="00121C09">
      <w:pPr>
        <w:widowControl w:val="0"/>
        <w:autoSpaceDE w:val="0"/>
        <w:autoSpaceDN w:val="0"/>
        <w:adjustRightInd w:val="0"/>
        <w:spacing w:line="300" w:lineRule="exact"/>
        <w:rPr>
          <w:rFonts w:ascii="Helvetica" w:eastAsiaTheme="minorEastAsia" w:hAnsi="Helvetica" w:cs="Arial"/>
          <w:sz w:val="21"/>
          <w:szCs w:val="21"/>
        </w:rPr>
      </w:pPr>
    </w:p>
    <w:p w14:paraId="5726E3B0" w14:textId="77777777" w:rsidR="00861B60" w:rsidRPr="00121C09" w:rsidRDefault="00861B60" w:rsidP="00121C09">
      <w:pPr>
        <w:widowControl w:val="0"/>
        <w:autoSpaceDE w:val="0"/>
        <w:autoSpaceDN w:val="0"/>
        <w:adjustRightInd w:val="0"/>
        <w:spacing w:line="300" w:lineRule="exact"/>
        <w:rPr>
          <w:rFonts w:ascii="Arial" w:eastAsia="微软雅黑" w:hAnsi="Arial" w:cs="Arial"/>
          <w:b/>
          <w:bCs/>
        </w:rPr>
      </w:pPr>
      <w:r w:rsidRPr="00121C09">
        <w:rPr>
          <w:rFonts w:ascii="Arial" w:eastAsia="微软雅黑" w:hAnsi="Arial" w:cs="Arial"/>
          <w:b/>
          <w:bCs/>
          <w:color w:val="0432FF"/>
          <w:sz w:val="32"/>
          <w:szCs w:val="32"/>
        </w:rPr>
        <w:t>hinder</w:t>
      </w:r>
      <w:r w:rsidRPr="00121C09">
        <w:rPr>
          <w:rFonts w:ascii="Arial" w:eastAsia="微软雅黑" w:hAnsi="Arial" w:cs="Arial"/>
          <w:b/>
          <w:bCs/>
          <w:color w:val="0432FF"/>
          <w:sz w:val="36"/>
          <w:szCs w:val="36"/>
        </w:rPr>
        <w:t xml:space="preserve"> </w:t>
      </w:r>
      <w:r w:rsidRPr="00284CC1">
        <w:rPr>
          <w:rFonts w:ascii="Arial" w:eastAsia="微软雅黑" w:hAnsi="Arial" w:cs="Arial"/>
        </w:rPr>
        <w:t xml:space="preserve">[ˈhɪndər] v. </w:t>
      </w:r>
      <w:r w:rsidRPr="00284CC1">
        <w:rPr>
          <w:rFonts w:ascii="Arial" w:eastAsia="微软雅黑" w:hAnsi="Arial" w:cs="Arial"/>
        </w:rPr>
        <w:t>阻碍，妨碍</w:t>
      </w:r>
    </w:p>
    <w:p w14:paraId="516F5FE4" w14:textId="6EA9DC93" w:rsidR="00861B60" w:rsidRDefault="0041103B" w:rsidP="00121C09">
      <w:pPr>
        <w:widowControl w:val="0"/>
        <w:autoSpaceDE w:val="0"/>
        <w:autoSpaceDN w:val="0"/>
        <w:adjustRightInd w:val="0"/>
        <w:spacing w:line="300" w:lineRule="exact"/>
        <w:rPr>
          <w:rFonts w:ascii="Helvetica" w:eastAsiaTheme="minorEastAsia" w:hAnsi="Helvetica" w:cs="Arial"/>
          <w:sz w:val="21"/>
          <w:szCs w:val="21"/>
        </w:rPr>
      </w:pPr>
      <w:r>
        <w:rPr>
          <w:rFonts w:ascii="Helvetica" w:eastAsiaTheme="minorEastAsia" w:hAnsi="Helvetica" w:cs="Arial" w:hint="eastAsia"/>
          <w:sz w:val="21"/>
          <w:szCs w:val="21"/>
        </w:rPr>
        <w:t>指</w:t>
      </w:r>
      <w:r w:rsidR="00861B60" w:rsidRPr="0041103B">
        <w:rPr>
          <w:rFonts w:ascii="Helvetica" w:eastAsiaTheme="minorEastAsia" w:hAnsi="Helvetica" w:cs="Arial"/>
          <w:sz w:val="21"/>
          <w:szCs w:val="21"/>
          <w:u w:val="single"/>
        </w:rPr>
        <w:t>阻碍或妨碍某事物的进行或某人的行动</w:t>
      </w:r>
      <w:r w:rsidR="00861B60" w:rsidRPr="00C663B9">
        <w:rPr>
          <w:rFonts w:ascii="Helvetica" w:eastAsiaTheme="minorEastAsia" w:hAnsi="Helvetica" w:cs="Arial"/>
          <w:sz w:val="21"/>
          <w:szCs w:val="21"/>
        </w:rPr>
        <w:t>。它通常指通过直接或间接的方式延迟、阻止或使某个过程变得更困难。</w:t>
      </w:r>
    </w:p>
    <w:p w14:paraId="7F116C2E" w14:textId="77777777" w:rsidR="00861B60" w:rsidRPr="00A35952" w:rsidRDefault="00861B60" w:rsidP="00121C09">
      <w:pPr>
        <w:widowControl w:val="0"/>
        <w:autoSpaceDE w:val="0"/>
        <w:autoSpaceDN w:val="0"/>
        <w:adjustRightInd w:val="0"/>
        <w:spacing w:line="300" w:lineRule="exact"/>
        <w:rPr>
          <w:rFonts w:ascii="Helvetica" w:eastAsiaTheme="minorEastAsia" w:hAnsi="Helvetica" w:cs="Arial"/>
          <w:sz w:val="21"/>
          <w:szCs w:val="21"/>
        </w:rPr>
      </w:pPr>
      <w:r w:rsidRPr="00A35952">
        <w:rPr>
          <w:rFonts w:ascii="Helvetica" w:eastAsiaTheme="minorEastAsia" w:hAnsi="Helvetica" w:cs="Arial"/>
          <w:sz w:val="21"/>
          <w:szCs w:val="21"/>
        </w:rPr>
        <w:t>The heavy traffic hindered us from arriving on time.</w:t>
      </w:r>
    </w:p>
    <w:p w14:paraId="5A701825" w14:textId="77777777" w:rsidR="00861B60" w:rsidRPr="00A35952" w:rsidRDefault="00861B60" w:rsidP="00121C09">
      <w:pPr>
        <w:widowControl w:val="0"/>
        <w:autoSpaceDE w:val="0"/>
        <w:autoSpaceDN w:val="0"/>
        <w:adjustRightInd w:val="0"/>
        <w:spacing w:line="300" w:lineRule="exact"/>
        <w:rPr>
          <w:rFonts w:ascii="Helvetica" w:eastAsiaTheme="minorEastAsia" w:hAnsi="Helvetica" w:cs="Arial"/>
          <w:sz w:val="21"/>
          <w:szCs w:val="21"/>
        </w:rPr>
      </w:pPr>
      <w:r w:rsidRPr="00A35952">
        <w:rPr>
          <w:rFonts w:ascii="Helvetica" w:eastAsiaTheme="minorEastAsia" w:hAnsi="Helvetica" w:cs="Arial"/>
          <w:sz w:val="21"/>
          <w:szCs w:val="21"/>
        </w:rPr>
        <w:t>繁重的交通阻碍了我们准时到达。</w:t>
      </w:r>
    </w:p>
    <w:p w14:paraId="195B31F7" w14:textId="77777777" w:rsidR="00861B60" w:rsidRPr="00A35952" w:rsidRDefault="00861B60" w:rsidP="00121C09">
      <w:pPr>
        <w:widowControl w:val="0"/>
        <w:autoSpaceDE w:val="0"/>
        <w:autoSpaceDN w:val="0"/>
        <w:adjustRightInd w:val="0"/>
        <w:spacing w:line="300" w:lineRule="exact"/>
        <w:rPr>
          <w:rFonts w:ascii="Helvetica" w:eastAsiaTheme="minorEastAsia" w:hAnsi="Helvetica" w:cs="Arial"/>
          <w:sz w:val="21"/>
          <w:szCs w:val="21"/>
        </w:rPr>
      </w:pPr>
      <w:r w:rsidRPr="00A35952">
        <w:rPr>
          <w:rFonts w:ascii="Helvetica" w:eastAsiaTheme="minorEastAsia" w:hAnsi="Helvetica" w:cs="Arial"/>
          <w:sz w:val="21"/>
          <w:szCs w:val="21"/>
        </w:rPr>
        <w:t>Lack of information hindered the decision-making process.</w:t>
      </w:r>
    </w:p>
    <w:p w14:paraId="5A988122" w14:textId="77777777" w:rsidR="00861B60" w:rsidRDefault="00861B60" w:rsidP="00121C09">
      <w:pPr>
        <w:widowControl w:val="0"/>
        <w:autoSpaceDE w:val="0"/>
        <w:autoSpaceDN w:val="0"/>
        <w:adjustRightInd w:val="0"/>
        <w:spacing w:line="300" w:lineRule="exact"/>
        <w:rPr>
          <w:rFonts w:ascii="Helvetica" w:eastAsiaTheme="minorEastAsia" w:hAnsi="Helvetica" w:cs="Arial"/>
          <w:sz w:val="21"/>
          <w:szCs w:val="21"/>
        </w:rPr>
      </w:pPr>
      <w:r w:rsidRPr="00A35952">
        <w:rPr>
          <w:rFonts w:ascii="Helvetica" w:eastAsiaTheme="minorEastAsia" w:hAnsi="Helvetica" w:cs="Arial"/>
          <w:sz w:val="21"/>
          <w:szCs w:val="21"/>
        </w:rPr>
        <w:t>信息的缺乏阻碍了决策过程。</w:t>
      </w:r>
    </w:p>
    <w:p w14:paraId="52249902" w14:textId="77777777" w:rsidR="00861B60" w:rsidRPr="00861B60" w:rsidRDefault="00861B60" w:rsidP="00121C09">
      <w:pPr>
        <w:widowControl w:val="0"/>
        <w:autoSpaceDE w:val="0"/>
        <w:autoSpaceDN w:val="0"/>
        <w:adjustRightInd w:val="0"/>
        <w:spacing w:line="300" w:lineRule="exact"/>
        <w:rPr>
          <w:rFonts w:ascii="Helvetica" w:eastAsiaTheme="minorEastAsia" w:hAnsi="Helvetica" w:cs="Arial"/>
          <w:sz w:val="21"/>
          <w:szCs w:val="21"/>
        </w:rPr>
      </w:pPr>
    </w:p>
    <w:p w14:paraId="1761D231" w14:textId="77777777" w:rsidR="00861B60" w:rsidRPr="00121C09" w:rsidRDefault="00861B60" w:rsidP="00121C09">
      <w:pPr>
        <w:widowControl w:val="0"/>
        <w:autoSpaceDE w:val="0"/>
        <w:autoSpaceDN w:val="0"/>
        <w:adjustRightInd w:val="0"/>
        <w:spacing w:line="300" w:lineRule="exact"/>
        <w:rPr>
          <w:rFonts w:ascii="Arial" w:eastAsia="微软雅黑" w:hAnsi="Arial" w:cs="Arial"/>
          <w:b/>
          <w:bCs/>
        </w:rPr>
      </w:pPr>
      <w:r w:rsidRPr="00121C09">
        <w:rPr>
          <w:rFonts w:ascii="Arial" w:eastAsia="微软雅黑" w:hAnsi="Arial" w:cs="Arial"/>
          <w:b/>
          <w:bCs/>
          <w:color w:val="0432FF"/>
          <w:sz w:val="32"/>
          <w:szCs w:val="32"/>
        </w:rPr>
        <w:t>acclimate</w:t>
      </w:r>
      <w:r w:rsidRPr="00121C09">
        <w:rPr>
          <w:rFonts w:ascii="Arial" w:eastAsia="微软雅黑" w:hAnsi="Arial" w:cs="Arial"/>
          <w:b/>
          <w:bCs/>
          <w:color w:val="0432FF"/>
          <w:sz w:val="36"/>
          <w:szCs w:val="36"/>
        </w:rPr>
        <w:t xml:space="preserve"> </w:t>
      </w:r>
      <w:r w:rsidRPr="00284CC1">
        <w:rPr>
          <w:rFonts w:ascii="Arial" w:eastAsia="微软雅黑" w:hAnsi="Arial" w:cs="Arial"/>
        </w:rPr>
        <w:t xml:space="preserve">[ˈækləmeɪt] v. </w:t>
      </w:r>
      <w:r w:rsidRPr="00284CC1">
        <w:rPr>
          <w:rFonts w:ascii="Arial" w:eastAsia="微软雅黑" w:hAnsi="Arial" w:cs="Arial"/>
        </w:rPr>
        <w:t>适应新环境，习惯新条件</w:t>
      </w:r>
    </w:p>
    <w:p w14:paraId="3372759B" w14:textId="057FE1DA" w:rsidR="00861B60" w:rsidRDefault="00861B60" w:rsidP="00121C09">
      <w:pPr>
        <w:widowControl w:val="0"/>
        <w:autoSpaceDE w:val="0"/>
        <w:autoSpaceDN w:val="0"/>
        <w:adjustRightInd w:val="0"/>
        <w:spacing w:line="300" w:lineRule="exact"/>
        <w:rPr>
          <w:rFonts w:ascii="Helvetica" w:eastAsiaTheme="minorEastAsia" w:hAnsi="Helvetica" w:cs="Arial"/>
          <w:sz w:val="21"/>
          <w:szCs w:val="21"/>
        </w:rPr>
      </w:pPr>
      <w:r w:rsidRPr="00B20F5A">
        <w:rPr>
          <w:rFonts w:ascii="Helvetica" w:eastAsiaTheme="minorEastAsia" w:hAnsi="Helvetica" w:cs="Arial"/>
          <w:sz w:val="21"/>
          <w:szCs w:val="21"/>
        </w:rPr>
        <w:t>描述了人们对新环境的适应过程，无论是气候、文化还是社交环境，经常用来描述人们如何适应新的工作岗位或文化环境。</w:t>
      </w:r>
    </w:p>
    <w:p w14:paraId="7E73B1DE" w14:textId="77777777" w:rsidR="00861B60" w:rsidRPr="00B20F5A" w:rsidRDefault="00861B60" w:rsidP="00121C09">
      <w:pPr>
        <w:widowControl w:val="0"/>
        <w:autoSpaceDE w:val="0"/>
        <w:autoSpaceDN w:val="0"/>
        <w:adjustRightInd w:val="0"/>
        <w:spacing w:line="300" w:lineRule="exact"/>
        <w:rPr>
          <w:rFonts w:ascii="Helvetica" w:eastAsiaTheme="minorEastAsia" w:hAnsi="Helvetica" w:cs="Arial"/>
          <w:sz w:val="21"/>
          <w:szCs w:val="21"/>
        </w:rPr>
      </w:pPr>
      <w:r w:rsidRPr="00B20F5A">
        <w:rPr>
          <w:rFonts w:ascii="Helvetica" w:eastAsiaTheme="minorEastAsia" w:hAnsi="Helvetica" w:cs="Arial"/>
          <w:sz w:val="21"/>
          <w:szCs w:val="21"/>
        </w:rPr>
        <w:t xml:space="preserve">acclimate to new surroundings </w:t>
      </w:r>
      <w:r w:rsidRPr="00B20F5A">
        <w:rPr>
          <w:rFonts w:ascii="Helvetica" w:eastAsiaTheme="minorEastAsia" w:hAnsi="Helvetica" w:cs="Arial"/>
          <w:sz w:val="21"/>
          <w:szCs w:val="21"/>
        </w:rPr>
        <w:t>适应新环境</w:t>
      </w:r>
    </w:p>
    <w:p w14:paraId="4DA1DDAB" w14:textId="06A4D70B" w:rsidR="00861B60" w:rsidRPr="001A4F36" w:rsidRDefault="00861B60" w:rsidP="00121C09">
      <w:pPr>
        <w:widowControl w:val="0"/>
        <w:autoSpaceDE w:val="0"/>
        <w:autoSpaceDN w:val="0"/>
        <w:adjustRightInd w:val="0"/>
        <w:spacing w:line="300" w:lineRule="exact"/>
        <w:rPr>
          <w:rFonts w:ascii="Helvetica" w:eastAsiaTheme="minorEastAsia" w:hAnsi="Helvetica" w:cs="Arial"/>
          <w:sz w:val="21"/>
          <w:szCs w:val="21"/>
        </w:rPr>
      </w:pPr>
      <w:r w:rsidRPr="00B20F5A">
        <w:rPr>
          <w:rFonts w:ascii="Helvetica" w:eastAsiaTheme="minorEastAsia" w:hAnsi="Helvetica" w:cs="Arial"/>
          <w:sz w:val="21"/>
          <w:szCs w:val="21"/>
        </w:rPr>
        <w:t xml:space="preserve">acclimate to working conditions </w:t>
      </w:r>
      <w:r w:rsidRPr="00B20F5A">
        <w:rPr>
          <w:rFonts w:ascii="Helvetica" w:eastAsiaTheme="minorEastAsia" w:hAnsi="Helvetica" w:cs="Arial"/>
          <w:sz w:val="21"/>
          <w:szCs w:val="21"/>
        </w:rPr>
        <w:t>适应工作条件</w:t>
      </w:r>
    </w:p>
    <w:p w14:paraId="37D8E8A5" w14:textId="77777777" w:rsidR="00861B60" w:rsidRPr="00861B60" w:rsidRDefault="00861B60" w:rsidP="00121C09">
      <w:pPr>
        <w:widowControl w:val="0"/>
        <w:autoSpaceDE w:val="0"/>
        <w:autoSpaceDN w:val="0"/>
        <w:adjustRightInd w:val="0"/>
        <w:spacing w:line="300" w:lineRule="exact"/>
        <w:rPr>
          <w:rFonts w:ascii="Arial" w:eastAsia="微软雅黑" w:hAnsi="Arial" w:cs="Arial"/>
          <w:b/>
          <w:bCs/>
          <w:color w:val="0432FF"/>
          <w:sz w:val="36"/>
          <w:szCs w:val="36"/>
        </w:rPr>
      </w:pPr>
    </w:p>
    <w:p w14:paraId="63A6896C" w14:textId="69031F69" w:rsidR="0082179E" w:rsidRPr="00121C09" w:rsidRDefault="0082179E" w:rsidP="00121C09">
      <w:pPr>
        <w:widowControl w:val="0"/>
        <w:autoSpaceDE w:val="0"/>
        <w:autoSpaceDN w:val="0"/>
        <w:adjustRightInd w:val="0"/>
        <w:spacing w:line="300" w:lineRule="exact"/>
        <w:rPr>
          <w:rFonts w:ascii="Arial" w:eastAsia="微软雅黑" w:hAnsi="Arial" w:cs="Arial"/>
          <w:b/>
          <w:bCs/>
        </w:rPr>
      </w:pPr>
      <w:r w:rsidRPr="00A44E68">
        <w:rPr>
          <w:rFonts w:ascii="Arial" w:eastAsia="微软雅黑" w:hAnsi="Arial" w:cs="Arial"/>
          <w:b/>
          <w:bCs/>
          <w:color w:val="0432FF"/>
          <w:sz w:val="32"/>
          <w:szCs w:val="32"/>
        </w:rPr>
        <w:t>integral</w:t>
      </w:r>
      <w:r w:rsidRPr="00121C09">
        <w:rPr>
          <w:rFonts w:ascii="Arial" w:eastAsia="微软雅黑" w:hAnsi="Arial" w:cs="Arial"/>
          <w:b/>
          <w:bCs/>
          <w:color w:val="0432FF"/>
          <w:sz w:val="36"/>
          <w:szCs w:val="36"/>
        </w:rPr>
        <w:t xml:space="preserve"> </w:t>
      </w:r>
      <w:r w:rsidRPr="00284CC1">
        <w:rPr>
          <w:rFonts w:ascii="Arial" w:eastAsia="微软雅黑" w:hAnsi="Arial" w:cs="Arial"/>
        </w:rPr>
        <w:t xml:space="preserve">[ˈɪntɪɡrəl] adj. </w:t>
      </w:r>
      <w:r w:rsidRPr="00284CC1">
        <w:rPr>
          <w:rFonts w:ascii="Arial" w:eastAsia="微软雅黑" w:hAnsi="Arial" w:cs="Arial"/>
        </w:rPr>
        <w:t>必须的，不可或缺的</w:t>
      </w:r>
    </w:p>
    <w:p w14:paraId="73A8C8C5" w14:textId="77777777" w:rsidR="0082179E" w:rsidRDefault="0082179E" w:rsidP="00121C09">
      <w:pPr>
        <w:widowControl w:val="0"/>
        <w:autoSpaceDE w:val="0"/>
        <w:autoSpaceDN w:val="0"/>
        <w:adjustRightInd w:val="0"/>
        <w:spacing w:line="300" w:lineRule="exact"/>
        <w:rPr>
          <w:rFonts w:ascii="Helvetica" w:eastAsiaTheme="minorEastAsia" w:hAnsi="Helvetica" w:cs="Arial"/>
          <w:sz w:val="21"/>
          <w:szCs w:val="21"/>
        </w:rPr>
      </w:pPr>
      <w:r w:rsidRPr="002D4563">
        <w:rPr>
          <w:rFonts w:ascii="Helvetica" w:eastAsiaTheme="minorEastAsia" w:hAnsi="Helvetica" w:cs="Arial"/>
          <w:sz w:val="21"/>
          <w:szCs w:val="21"/>
        </w:rPr>
        <w:t xml:space="preserve">"integral" </w:t>
      </w:r>
      <w:r w:rsidRPr="002D4563">
        <w:rPr>
          <w:rFonts w:ascii="Helvetica" w:eastAsiaTheme="minorEastAsia" w:hAnsi="Helvetica" w:cs="Arial"/>
          <w:sz w:val="21"/>
          <w:szCs w:val="21"/>
        </w:rPr>
        <w:t>用来描述某事物作为整体的必要部分，即它对整体的完整性和功能是必不可少的。例如，在数学中，</w:t>
      </w:r>
      <w:r w:rsidRPr="002D4563">
        <w:rPr>
          <w:rFonts w:ascii="Helvetica" w:eastAsiaTheme="minorEastAsia" w:hAnsi="Helvetica" w:cs="Arial"/>
          <w:sz w:val="21"/>
          <w:szCs w:val="21"/>
        </w:rPr>
        <w:t>“integral”</w:t>
      </w:r>
      <w:r w:rsidRPr="002D4563">
        <w:rPr>
          <w:rFonts w:ascii="Helvetica" w:eastAsiaTheme="minorEastAsia" w:hAnsi="Helvetica" w:cs="Arial"/>
          <w:sz w:val="21"/>
          <w:szCs w:val="21"/>
        </w:rPr>
        <w:t>描述的是整数或积分，都与整体性或完整性相关。在日常用语中，当我们说某事物是</w:t>
      </w:r>
      <w:r w:rsidRPr="002D4563">
        <w:rPr>
          <w:rFonts w:ascii="Helvetica" w:eastAsiaTheme="minorEastAsia" w:hAnsi="Helvetica" w:cs="Arial"/>
          <w:sz w:val="21"/>
          <w:szCs w:val="21"/>
        </w:rPr>
        <w:t>“integral to”</w:t>
      </w:r>
      <w:r w:rsidRPr="002D4563">
        <w:rPr>
          <w:rFonts w:ascii="Helvetica" w:eastAsiaTheme="minorEastAsia" w:hAnsi="Helvetica" w:cs="Arial"/>
          <w:sz w:val="21"/>
          <w:szCs w:val="21"/>
        </w:rPr>
        <w:t>另一事物时，我们的意思是它对于另一事物的完整性、效能或成功至关重要。</w:t>
      </w:r>
    </w:p>
    <w:p w14:paraId="0136D6BD" w14:textId="77777777" w:rsidR="0082179E" w:rsidRPr="002D4563" w:rsidRDefault="0082179E" w:rsidP="00121C09">
      <w:pPr>
        <w:widowControl w:val="0"/>
        <w:autoSpaceDE w:val="0"/>
        <w:autoSpaceDN w:val="0"/>
        <w:adjustRightInd w:val="0"/>
        <w:spacing w:line="300" w:lineRule="exact"/>
        <w:rPr>
          <w:rFonts w:ascii="Helvetica" w:eastAsiaTheme="minorEastAsia" w:hAnsi="Helvetica" w:cs="Arial"/>
          <w:sz w:val="21"/>
          <w:szCs w:val="21"/>
        </w:rPr>
      </w:pPr>
      <w:r w:rsidRPr="002D4563">
        <w:rPr>
          <w:rFonts w:ascii="Helvetica" w:eastAsiaTheme="minorEastAsia" w:hAnsi="Helvetica" w:cs="Arial"/>
          <w:sz w:val="21"/>
          <w:szCs w:val="21"/>
        </w:rPr>
        <w:t xml:space="preserve">integral role </w:t>
      </w:r>
      <w:r w:rsidRPr="002D4563">
        <w:rPr>
          <w:rFonts w:ascii="Helvetica" w:eastAsiaTheme="minorEastAsia" w:hAnsi="Helvetica" w:cs="Arial"/>
          <w:sz w:val="21"/>
          <w:szCs w:val="21"/>
        </w:rPr>
        <w:t>关键角色</w:t>
      </w:r>
    </w:p>
    <w:p w14:paraId="2FD8B00E" w14:textId="77777777" w:rsidR="0082179E" w:rsidRPr="002D4563" w:rsidRDefault="0082179E" w:rsidP="00121C09">
      <w:pPr>
        <w:widowControl w:val="0"/>
        <w:autoSpaceDE w:val="0"/>
        <w:autoSpaceDN w:val="0"/>
        <w:adjustRightInd w:val="0"/>
        <w:spacing w:line="300" w:lineRule="exact"/>
        <w:rPr>
          <w:rFonts w:ascii="Helvetica" w:eastAsiaTheme="minorEastAsia" w:hAnsi="Helvetica" w:cs="Arial"/>
          <w:sz w:val="21"/>
          <w:szCs w:val="21"/>
        </w:rPr>
      </w:pPr>
      <w:r w:rsidRPr="002D4563">
        <w:rPr>
          <w:rFonts w:ascii="Helvetica" w:eastAsiaTheme="minorEastAsia" w:hAnsi="Helvetica" w:cs="Arial"/>
          <w:sz w:val="21"/>
          <w:szCs w:val="21"/>
        </w:rPr>
        <w:t xml:space="preserve">integral to the process </w:t>
      </w:r>
      <w:r w:rsidRPr="002D4563">
        <w:rPr>
          <w:rFonts w:ascii="Helvetica" w:eastAsiaTheme="minorEastAsia" w:hAnsi="Helvetica" w:cs="Arial"/>
          <w:sz w:val="21"/>
          <w:szCs w:val="21"/>
        </w:rPr>
        <w:t>对过程不可或缺</w:t>
      </w:r>
    </w:p>
    <w:p w14:paraId="26E6E70D" w14:textId="77777777" w:rsidR="0082179E" w:rsidRPr="002D4563" w:rsidRDefault="0082179E" w:rsidP="00121C09">
      <w:pPr>
        <w:widowControl w:val="0"/>
        <w:autoSpaceDE w:val="0"/>
        <w:autoSpaceDN w:val="0"/>
        <w:adjustRightInd w:val="0"/>
        <w:spacing w:line="300" w:lineRule="exact"/>
        <w:rPr>
          <w:rFonts w:ascii="Helvetica" w:eastAsiaTheme="minorEastAsia" w:hAnsi="Helvetica" w:cs="Arial"/>
          <w:sz w:val="21"/>
          <w:szCs w:val="21"/>
        </w:rPr>
      </w:pPr>
      <w:r w:rsidRPr="002D4563">
        <w:rPr>
          <w:rFonts w:ascii="Helvetica" w:eastAsiaTheme="minorEastAsia" w:hAnsi="Helvetica" w:cs="Arial"/>
          <w:sz w:val="21"/>
          <w:szCs w:val="21"/>
        </w:rPr>
        <w:t>Trust is integral to any successful relationship.</w:t>
      </w:r>
    </w:p>
    <w:p w14:paraId="033A9429" w14:textId="77777777" w:rsidR="0082179E" w:rsidRPr="002D4563" w:rsidRDefault="0082179E" w:rsidP="00121C09">
      <w:pPr>
        <w:widowControl w:val="0"/>
        <w:autoSpaceDE w:val="0"/>
        <w:autoSpaceDN w:val="0"/>
        <w:adjustRightInd w:val="0"/>
        <w:spacing w:line="300" w:lineRule="exact"/>
        <w:rPr>
          <w:rFonts w:ascii="Helvetica" w:eastAsiaTheme="minorEastAsia" w:hAnsi="Helvetica" w:cs="Arial"/>
          <w:sz w:val="21"/>
          <w:szCs w:val="21"/>
        </w:rPr>
      </w:pPr>
      <w:r w:rsidRPr="002D4563">
        <w:rPr>
          <w:rFonts w:ascii="Helvetica" w:eastAsiaTheme="minorEastAsia" w:hAnsi="Helvetica" w:cs="Arial"/>
          <w:sz w:val="21"/>
          <w:szCs w:val="21"/>
        </w:rPr>
        <w:t>信任对任何成功的关系都是不可或缺的。</w:t>
      </w:r>
    </w:p>
    <w:p w14:paraId="44FC87E0" w14:textId="26F568A7" w:rsidR="00044568" w:rsidRDefault="00044568" w:rsidP="00121C09">
      <w:pPr>
        <w:widowControl w:val="0"/>
        <w:autoSpaceDE w:val="0"/>
        <w:autoSpaceDN w:val="0"/>
        <w:adjustRightInd w:val="0"/>
        <w:spacing w:line="300" w:lineRule="exact"/>
        <w:rPr>
          <w:rFonts w:ascii="Helvetica" w:eastAsiaTheme="minorEastAsia" w:hAnsi="Helvetica" w:cs="Arial"/>
          <w:sz w:val="21"/>
          <w:szCs w:val="21"/>
        </w:rPr>
      </w:pPr>
    </w:p>
    <w:p w14:paraId="73151AD8" w14:textId="77777777" w:rsidR="00044568" w:rsidRPr="00121C09" w:rsidRDefault="00044568" w:rsidP="00121C09">
      <w:pPr>
        <w:widowControl w:val="0"/>
        <w:autoSpaceDE w:val="0"/>
        <w:autoSpaceDN w:val="0"/>
        <w:adjustRightInd w:val="0"/>
        <w:spacing w:line="300" w:lineRule="exact"/>
        <w:rPr>
          <w:rFonts w:ascii="Arial" w:eastAsia="微软雅黑" w:hAnsi="Arial" w:cs="Arial"/>
          <w:b/>
          <w:bCs/>
        </w:rPr>
      </w:pPr>
      <w:r w:rsidRPr="00A44E68">
        <w:rPr>
          <w:rFonts w:ascii="Arial" w:eastAsia="微软雅黑" w:hAnsi="Arial" w:cs="Arial"/>
          <w:b/>
          <w:bCs/>
          <w:color w:val="0432FF"/>
          <w:sz w:val="32"/>
          <w:szCs w:val="32"/>
        </w:rPr>
        <w:t>realm</w:t>
      </w:r>
      <w:r w:rsidRPr="00121C09">
        <w:rPr>
          <w:rFonts w:ascii="Arial" w:eastAsia="微软雅黑" w:hAnsi="Arial" w:cs="Arial"/>
          <w:b/>
          <w:bCs/>
          <w:color w:val="0432FF"/>
          <w:sz w:val="36"/>
          <w:szCs w:val="36"/>
        </w:rPr>
        <w:t xml:space="preserve"> </w:t>
      </w:r>
      <w:r w:rsidRPr="00284CC1">
        <w:rPr>
          <w:rFonts w:ascii="Arial" w:eastAsia="微软雅黑" w:hAnsi="Arial" w:cs="Arial"/>
        </w:rPr>
        <w:t xml:space="preserve">[relm] n. </w:t>
      </w:r>
      <w:r w:rsidRPr="00284CC1">
        <w:rPr>
          <w:rFonts w:ascii="Arial" w:eastAsia="微软雅黑" w:hAnsi="Arial" w:cs="Arial"/>
        </w:rPr>
        <w:t>（知识、活动、思想的）领域，范围</w:t>
      </w:r>
      <w:r w:rsidRPr="00284CC1">
        <w:rPr>
          <w:rFonts w:ascii="Arial" w:eastAsia="微软雅黑" w:hAnsi="Arial" w:cs="Arial"/>
        </w:rPr>
        <w:t xml:space="preserve">; </w:t>
      </w:r>
      <w:r w:rsidRPr="00284CC1">
        <w:rPr>
          <w:rFonts w:ascii="Arial" w:eastAsia="微软雅黑" w:hAnsi="Arial" w:cs="Arial"/>
        </w:rPr>
        <w:t>王国</w:t>
      </w:r>
    </w:p>
    <w:p w14:paraId="533A6DA3" w14:textId="6237AD2B" w:rsidR="00044568" w:rsidRDefault="00044568" w:rsidP="00121C09">
      <w:pPr>
        <w:widowControl w:val="0"/>
        <w:autoSpaceDE w:val="0"/>
        <w:autoSpaceDN w:val="0"/>
        <w:adjustRightInd w:val="0"/>
        <w:spacing w:line="300" w:lineRule="exact"/>
        <w:rPr>
          <w:rFonts w:ascii="Helvetica" w:eastAsiaTheme="minorEastAsia" w:hAnsi="Helvetica" w:cs="Arial"/>
          <w:sz w:val="21"/>
          <w:szCs w:val="21"/>
        </w:rPr>
      </w:pPr>
      <w:r>
        <w:rPr>
          <w:rFonts w:ascii="Helvetica" w:eastAsiaTheme="minorEastAsia" w:hAnsi="Helvetica" w:cs="Arial" w:hint="eastAsia"/>
          <w:sz w:val="21"/>
          <w:szCs w:val="21"/>
        </w:rPr>
        <w:t>指</w:t>
      </w:r>
      <w:r w:rsidRPr="00BB50BF">
        <w:rPr>
          <w:rFonts w:ascii="Helvetica" w:eastAsiaTheme="minorEastAsia" w:hAnsi="Helvetica" w:cs="Arial"/>
          <w:sz w:val="21"/>
          <w:szCs w:val="21"/>
        </w:rPr>
        <w:t>特定的领域、区域或活动的范围</w:t>
      </w:r>
      <w:r>
        <w:rPr>
          <w:rFonts w:ascii="Helvetica" w:eastAsiaTheme="minorEastAsia" w:hAnsi="Helvetica" w:cs="Arial" w:hint="eastAsia"/>
          <w:sz w:val="21"/>
          <w:szCs w:val="21"/>
        </w:rPr>
        <w:t>，</w:t>
      </w:r>
      <w:r w:rsidRPr="00BB50BF">
        <w:rPr>
          <w:rFonts w:ascii="Helvetica" w:eastAsiaTheme="minorEastAsia" w:hAnsi="Helvetica" w:cs="Arial"/>
          <w:sz w:val="21"/>
          <w:szCs w:val="21"/>
        </w:rPr>
        <w:t>常用于描述思想、知识、活动或影响的一个分区。还可指代一个国家或领土，尤其是在讨论王国或相似的统治地区时使用。</w:t>
      </w:r>
    </w:p>
    <w:p w14:paraId="782BE8D5" w14:textId="77777777" w:rsidR="00044568" w:rsidRPr="00BB50BF" w:rsidRDefault="00044568" w:rsidP="00121C09">
      <w:pPr>
        <w:widowControl w:val="0"/>
        <w:autoSpaceDE w:val="0"/>
        <w:autoSpaceDN w:val="0"/>
        <w:adjustRightInd w:val="0"/>
        <w:spacing w:line="300" w:lineRule="exact"/>
        <w:rPr>
          <w:rFonts w:ascii="Helvetica" w:eastAsiaTheme="minorEastAsia" w:hAnsi="Helvetica" w:cs="Arial"/>
          <w:sz w:val="21"/>
          <w:szCs w:val="21"/>
        </w:rPr>
      </w:pPr>
      <w:r w:rsidRPr="00BB50BF">
        <w:rPr>
          <w:rFonts w:ascii="Helvetica" w:eastAsiaTheme="minorEastAsia" w:hAnsi="Helvetica" w:cs="Arial"/>
          <w:sz w:val="21"/>
          <w:szCs w:val="21"/>
        </w:rPr>
        <w:t xml:space="preserve">He is well-known within the </w:t>
      </w:r>
      <w:r w:rsidRPr="00107B15">
        <w:rPr>
          <w:rFonts w:ascii="Helvetica" w:eastAsiaTheme="minorEastAsia" w:hAnsi="Helvetica" w:cs="Arial"/>
          <w:b/>
          <w:bCs/>
          <w:sz w:val="21"/>
          <w:szCs w:val="21"/>
        </w:rPr>
        <w:t>realm</w:t>
      </w:r>
      <w:r w:rsidRPr="00BB50BF">
        <w:rPr>
          <w:rFonts w:ascii="Helvetica" w:eastAsiaTheme="minorEastAsia" w:hAnsi="Helvetica" w:cs="Arial"/>
          <w:sz w:val="21"/>
          <w:szCs w:val="21"/>
        </w:rPr>
        <w:t xml:space="preserve"> of classical music.</w:t>
      </w:r>
    </w:p>
    <w:p w14:paraId="479029B1" w14:textId="77777777" w:rsidR="00044568" w:rsidRPr="00BB50BF" w:rsidRDefault="00044568" w:rsidP="00121C09">
      <w:pPr>
        <w:widowControl w:val="0"/>
        <w:autoSpaceDE w:val="0"/>
        <w:autoSpaceDN w:val="0"/>
        <w:adjustRightInd w:val="0"/>
        <w:spacing w:line="300" w:lineRule="exact"/>
        <w:rPr>
          <w:rFonts w:ascii="Helvetica" w:eastAsiaTheme="minorEastAsia" w:hAnsi="Helvetica" w:cs="Arial"/>
          <w:sz w:val="21"/>
          <w:szCs w:val="21"/>
        </w:rPr>
      </w:pPr>
      <w:r w:rsidRPr="00BB50BF">
        <w:rPr>
          <w:rFonts w:ascii="Helvetica" w:eastAsiaTheme="minorEastAsia" w:hAnsi="Helvetica" w:cs="Arial"/>
          <w:sz w:val="21"/>
          <w:szCs w:val="21"/>
        </w:rPr>
        <w:t>他在古典音乐领域里很有名气。</w:t>
      </w:r>
    </w:p>
    <w:p w14:paraId="009C3DF3" w14:textId="77777777" w:rsidR="00044568" w:rsidRPr="00BB50BF" w:rsidRDefault="00044568" w:rsidP="00121C09">
      <w:pPr>
        <w:widowControl w:val="0"/>
        <w:autoSpaceDE w:val="0"/>
        <w:autoSpaceDN w:val="0"/>
        <w:adjustRightInd w:val="0"/>
        <w:spacing w:line="300" w:lineRule="exact"/>
        <w:rPr>
          <w:rFonts w:ascii="Helvetica" w:eastAsiaTheme="minorEastAsia" w:hAnsi="Helvetica" w:cs="Arial"/>
          <w:sz w:val="21"/>
          <w:szCs w:val="21"/>
        </w:rPr>
      </w:pPr>
      <w:r w:rsidRPr="00BB50BF">
        <w:rPr>
          <w:rFonts w:ascii="Helvetica" w:eastAsiaTheme="minorEastAsia" w:hAnsi="Helvetica" w:cs="Arial"/>
          <w:sz w:val="21"/>
          <w:szCs w:val="21"/>
        </w:rPr>
        <w:t xml:space="preserve">Exploring the </w:t>
      </w:r>
      <w:r w:rsidRPr="00107B15">
        <w:rPr>
          <w:rFonts w:ascii="Helvetica" w:eastAsiaTheme="minorEastAsia" w:hAnsi="Helvetica" w:cs="Arial"/>
          <w:b/>
          <w:bCs/>
          <w:sz w:val="21"/>
          <w:szCs w:val="21"/>
        </w:rPr>
        <w:t>realms</w:t>
      </w:r>
      <w:r w:rsidRPr="00BB50BF">
        <w:rPr>
          <w:rFonts w:ascii="Helvetica" w:eastAsiaTheme="minorEastAsia" w:hAnsi="Helvetica" w:cs="Arial"/>
          <w:sz w:val="21"/>
          <w:szCs w:val="21"/>
        </w:rPr>
        <w:t xml:space="preserve"> of deep sea is like visiting another planet.</w:t>
      </w:r>
    </w:p>
    <w:p w14:paraId="0501542B" w14:textId="77777777" w:rsidR="00044568" w:rsidRDefault="00044568" w:rsidP="00121C09">
      <w:pPr>
        <w:widowControl w:val="0"/>
        <w:autoSpaceDE w:val="0"/>
        <w:autoSpaceDN w:val="0"/>
        <w:adjustRightInd w:val="0"/>
        <w:spacing w:line="300" w:lineRule="exact"/>
        <w:rPr>
          <w:rFonts w:ascii="Helvetica" w:eastAsiaTheme="minorEastAsia" w:hAnsi="Helvetica" w:cs="Arial"/>
          <w:sz w:val="21"/>
          <w:szCs w:val="21"/>
        </w:rPr>
      </w:pPr>
      <w:r w:rsidRPr="00BB50BF">
        <w:rPr>
          <w:rFonts w:ascii="Helvetica" w:eastAsiaTheme="minorEastAsia" w:hAnsi="Helvetica" w:cs="Arial"/>
          <w:sz w:val="21"/>
          <w:szCs w:val="21"/>
        </w:rPr>
        <w:t>探索深海领域就像访问另一个星球。</w:t>
      </w:r>
    </w:p>
    <w:p w14:paraId="2FBCA510" w14:textId="65EB5BD9" w:rsidR="00044568" w:rsidRDefault="00044568" w:rsidP="00121C09">
      <w:pPr>
        <w:widowControl w:val="0"/>
        <w:autoSpaceDE w:val="0"/>
        <w:autoSpaceDN w:val="0"/>
        <w:adjustRightInd w:val="0"/>
        <w:spacing w:line="300" w:lineRule="exact"/>
        <w:rPr>
          <w:rFonts w:ascii="Helvetica" w:eastAsiaTheme="minorEastAsia" w:hAnsi="Helvetica" w:cs="Arial"/>
          <w:sz w:val="21"/>
          <w:szCs w:val="21"/>
        </w:rPr>
      </w:pPr>
    </w:p>
    <w:p w14:paraId="1F4CF441" w14:textId="77777777" w:rsidR="00A44E68" w:rsidRPr="00A44E68" w:rsidRDefault="00A44E68" w:rsidP="00121C09">
      <w:pPr>
        <w:widowControl w:val="0"/>
        <w:autoSpaceDE w:val="0"/>
        <w:autoSpaceDN w:val="0"/>
        <w:adjustRightInd w:val="0"/>
        <w:spacing w:line="300" w:lineRule="exact"/>
        <w:rPr>
          <w:rFonts w:ascii="Helvetica" w:eastAsiaTheme="minorEastAsia" w:hAnsi="Helvetica" w:cs="Arial" w:hint="eastAsia"/>
          <w:sz w:val="21"/>
          <w:szCs w:val="21"/>
        </w:rPr>
      </w:pPr>
    </w:p>
    <w:sectPr w:rsidR="00A44E68" w:rsidRPr="00A44E68" w:rsidSect="00211697">
      <w:headerReference w:type="even" r:id="rId8"/>
      <w:footerReference w:type="default" r:id="rId9"/>
      <w:headerReference w:type="first" r:id="rId10"/>
      <w:pgSz w:w="11900" w:h="16840"/>
      <w:pgMar w:top="720" w:right="357" w:bottom="816" w:left="35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578CB" w14:textId="77777777" w:rsidR="00AE73B5" w:rsidRDefault="00AE73B5" w:rsidP="002275F7">
      <w:r>
        <w:separator/>
      </w:r>
    </w:p>
  </w:endnote>
  <w:endnote w:type="continuationSeparator" w:id="0">
    <w:p w14:paraId="2AEFC7CE" w14:textId="77777777" w:rsidR="00AE73B5" w:rsidRDefault="00AE73B5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.PingFang SC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圆体-简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AEAB1A" w14:textId="77777777" w:rsidR="00AE73B5" w:rsidRDefault="00AE73B5" w:rsidP="002275F7">
      <w:r>
        <w:separator/>
      </w:r>
    </w:p>
  </w:footnote>
  <w:footnote w:type="continuationSeparator" w:id="0">
    <w:p w14:paraId="0D62B289" w14:textId="77777777" w:rsidR="00AE73B5" w:rsidRDefault="00AE73B5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AE73B5">
    <w:pPr>
      <w:pStyle w:val="a4"/>
    </w:pPr>
    <w:r>
      <w:rPr>
        <w:noProof/>
      </w:rPr>
      <w:pict w14:anchorId="7B13D73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AE73B5">
    <w:pPr>
      <w:pStyle w:val="a4"/>
    </w:pPr>
    <w:r>
      <w:rPr>
        <w:noProof/>
      </w:rPr>
      <w:pict w14:anchorId="5D688B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8" type="#_x0000_t75" style="width:52.1pt;height:45.95pt" o:bullet="t">
        <v:imagedata r:id="rId1" o:title="10"/>
      </v:shape>
    </w:pict>
  </w:numPicBullet>
  <w:abstractNum w:abstractNumId="0" w15:restartNumberingAfterBreak="0">
    <w:nsid w:val="17357012"/>
    <w:multiLevelType w:val="hybridMultilevel"/>
    <w:tmpl w:val="3E22FE08"/>
    <w:lvl w:ilvl="0" w:tplc="662AD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4A1747"/>
    <w:multiLevelType w:val="hybridMultilevel"/>
    <w:tmpl w:val="53BCC218"/>
    <w:lvl w:ilvl="0" w:tplc="F97EFA70">
      <w:start w:val="1"/>
      <w:numFmt w:val="none"/>
      <w:lvlText w:val="⟐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9B57E1"/>
    <w:multiLevelType w:val="hybridMultilevel"/>
    <w:tmpl w:val="A53CA2FA"/>
    <w:lvl w:ilvl="0" w:tplc="F97EFA70">
      <w:start w:val="1"/>
      <w:numFmt w:val="none"/>
      <w:lvlText w:val="⟐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E85949"/>
    <w:multiLevelType w:val="hybridMultilevel"/>
    <w:tmpl w:val="163C7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824F11"/>
    <w:multiLevelType w:val="hybridMultilevel"/>
    <w:tmpl w:val="2488EB24"/>
    <w:lvl w:ilvl="0" w:tplc="AA1EBB5A">
      <w:start w:val="1"/>
      <w:numFmt w:val="bullet"/>
      <w:lvlText w:val=""/>
      <w:lvlPicBulletId w:val="0"/>
      <w:lvlJc w:val="left"/>
      <w:pPr>
        <w:ind w:left="0" w:firstLine="0"/>
      </w:pPr>
      <w:rPr>
        <w:rFonts w:ascii="Symbol" w:hAnsi="Symbol" w:hint="default"/>
        <w:color w:val="auto"/>
        <w:sz w:val="44"/>
        <w:szCs w:val="5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1102"/>
    <w:rsid w:val="000016A4"/>
    <w:rsid w:val="00002112"/>
    <w:rsid w:val="00003319"/>
    <w:rsid w:val="000036CA"/>
    <w:rsid w:val="00003B83"/>
    <w:rsid w:val="00006D28"/>
    <w:rsid w:val="000150A1"/>
    <w:rsid w:val="00020437"/>
    <w:rsid w:val="000221C9"/>
    <w:rsid w:val="000228E2"/>
    <w:rsid w:val="000229D4"/>
    <w:rsid w:val="0002511A"/>
    <w:rsid w:val="00031347"/>
    <w:rsid w:val="0003554A"/>
    <w:rsid w:val="00041CA8"/>
    <w:rsid w:val="00043971"/>
    <w:rsid w:val="00044568"/>
    <w:rsid w:val="000453C0"/>
    <w:rsid w:val="00050795"/>
    <w:rsid w:val="00052913"/>
    <w:rsid w:val="0005435B"/>
    <w:rsid w:val="000578A8"/>
    <w:rsid w:val="00057E60"/>
    <w:rsid w:val="00071F8D"/>
    <w:rsid w:val="0007378D"/>
    <w:rsid w:val="000740DE"/>
    <w:rsid w:val="00075935"/>
    <w:rsid w:val="00077679"/>
    <w:rsid w:val="00077DAD"/>
    <w:rsid w:val="000808AC"/>
    <w:rsid w:val="00081B5D"/>
    <w:rsid w:val="00082BD6"/>
    <w:rsid w:val="00082DD1"/>
    <w:rsid w:val="0008579D"/>
    <w:rsid w:val="00094AB4"/>
    <w:rsid w:val="00096733"/>
    <w:rsid w:val="00096E65"/>
    <w:rsid w:val="00097869"/>
    <w:rsid w:val="000A01A2"/>
    <w:rsid w:val="000A47ED"/>
    <w:rsid w:val="000B2006"/>
    <w:rsid w:val="000B373A"/>
    <w:rsid w:val="000B4308"/>
    <w:rsid w:val="000B4E00"/>
    <w:rsid w:val="000C1286"/>
    <w:rsid w:val="000C17B3"/>
    <w:rsid w:val="000C1A31"/>
    <w:rsid w:val="000C3E3E"/>
    <w:rsid w:val="000C66F3"/>
    <w:rsid w:val="000C74BB"/>
    <w:rsid w:val="000D06F9"/>
    <w:rsid w:val="000D2302"/>
    <w:rsid w:val="000D3591"/>
    <w:rsid w:val="000D4717"/>
    <w:rsid w:val="000D5271"/>
    <w:rsid w:val="000D53ED"/>
    <w:rsid w:val="000E0C83"/>
    <w:rsid w:val="000E6D8E"/>
    <w:rsid w:val="000F5338"/>
    <w:rsid w:val="000F629B"/>
    <w:rsid w:val="000F7F31"/>
    <w:rsid w:val="0010053E"/>
    <w:rsid w:val="001005E9"/>
    <w:rsid w:val="001015D6"/>
    <w:rsid w:val="00101864"/>
    <w:rsid w:val="001025D7"/>
    <w:rsid w:val="00105009"/>
    <w:rsid w:val="00105384"/>
    <w:rsid w:val="00110044"/>
    <w:rsid w:val="00110BC6"/>
    <w:rsid w:val="00111A01"/>
    <w:rsid w:val="00113E89"/>
    <w:rsid w:val="001145EA"/>
    <w:rsid w:val="001213AE"/>
    <w:rsid w:val="00121C09"/>
    <w:rsid w:val="0012350D"/>
    <w:rsid w:val="00123796"/>
    <w:rsid w:val="001240BC"/>
    <w:rsid w:val="00124DAB"/>
    <w:rsid w:val="00124F4D"/>
    <w:rsid w:val="00125E25"/>
    <w:rsid w:val="00133524"/>
    <w:rsid w:val="00133995"/>
    <w:rsid w:val="001341A2"/>
    <w:rsid w:val="00136883"/>
    <w:rsid w:val="00137558"/>
    <w:rsid w:val="00140689"/>
    <w:rsid w:val="00140B34"/>
    <w:rsid w:val="00150EB3"/>
    <w:rsid w:val="00152B16"/>
    <w:rsid w:val="00153A99"/>
    <w:rsid w:val="00154993"/>
    <w:rsid w:val="00156310"/>
    <w:rsid w:val="00162BA8"/>
    <w:rsid w:val="00163233"/>
    <w:rsid w:val="001636F5"/>
    <w:rsid w:val="00164501"/>
    <w:rsid w:val="00165411"/>
    <w:rsid w:val="0017091E"/>
    <w:rsid w:val="001713F9"/>
    <w:rsid w:val="00175D0C"/>
    <w:rsid w:val="00176804"/>
    <w:rsid w:val="00177529"/>
    <w:rsid w:val="00182456"/>
    <w:rsid w:val="00185A67"/>
    <w:rsid w:val="00185AA1"/>
    <w:rsid w:val="0018725C"/>
    <w:rsid w:val="001918E6"/>
    <w:rsid w:val="00193F81"/>
    <w:rsid w:val="00196A3A"/>
    <w:rsid w:val="001A3FBF"/>
    <w:rsid w:val="001A4F36"/>
    <w:rsid w:val="001A7733"/>
    <w:rsid w:val="001A7D20"/>
    <w:rsid w:val="001B233D"/>
    <w:rsid w:val="001B2E77"/>
    <w:rsid w:val="001B6392"/>
    <w:rsid w:val="001B7C3F"/>
    <w:rsid w:val="001C05C8"/>
    <w:rsid w:val="001C118A"/>
    <w:rsid w:val="001C7443"/>
    <w:rsid w:val="001D1EB0"/>
    <w:rsid w:val="001D77EF"/>
    <w:rsid w:val="001D782E"/>
    <w:rsid w:val="001D7AD2"/>
    <w:rsid w:val="001E049E"/>
    <w:rsid w:val="001E10DE"/>
    <w:rsid w:val="001E5936"/>
    <w:rsid w:val="001E64D9"/>
    <w:rsid w:val="001F3239"/>
    <w:rsid w:val="00200CD9"/>
    <w:rsid w:val="00200E6F"/>
    <w:rsid w:val="00201101"/>
    <w:rsid w:val="00202657"/>
    <w:rsid w:val="00204B0C"/>
    <w:rsid w:val="002050F9"/>
    <w:rsid w:val="00211697"/>
    <w:rsid w:val="0021684D"/>
    <w:rsid w:val="00216A39"/>
    <w:rsid w:val="002204D8"/>
    <w:rsid w:val="0022203E"/>
    <w:rsid w:val="00225663"/>
    <w:rsid w:val="002261EA"/>
    <w:rsid w:val="00226898"/>
    <w:rsid w:val="002275F7"/>
    <w:rsid w:val="00231229"/>
    <w:rsid w:val="00232C01"/>
    <w:rsid w:val="00234C53"/>
    <w:rsid w:val="00237152"/>
    <w:rsid w:val="00242DC7"/>
    <w:rsid w:val="002461A3"/>
    <w:rsid w:val="0024730A"/>
    <w:rsid w:val="00251F97"/>
    <w:rsid w:val="00256144"/>
    <w:rsid w:val="00260344"/>
    <w:rsid w:val="00260AC9"/>
    <w:rsid w:val="0026184E"/>
    <w:rsid w:val="00266FD2"/>
    <w:rsid w:val="002675C0"/>
    <w:rsid w:val="00270570"/>
    <w:rsid w:val="00273FA0"/>
    <w:rsid w:val="00274C65"/>
    <w:rsid w:val="00277096"/>
    <w:rsid w:val="002801E6"/>
    <w:rsid w:val="00280B3B"/>
    <w:rsid w:val="002814BD"/>
    <w:rsid w:val="00284CC1"/>
    <w:rsid w:val="00286540"/>
    <w:rsid w:val="00287482"/>
    <w:rsid w:val="0029041F"/>
    <w:rsid w:val="00291192"/>
    <w:rsid w:val="00293B83"/>
    <w:rsid w:val="00293FC1"/>
    <w:rsid w:val="00294831"/>
    <w:rsid w:val="002966E2"/>
    <w:rsid w:val="002A01F2"/>
    <w:rsid w:val="002A03B0"/>
    <w:rsid w:val="002A1D27"/>
    <w:rsid w:val="002A3D8E"/>
    <w:rsid w:val="002A5BE0"/>
    <w:rsid w:val="002A7655"/>
    <w:rsid w:val="002B0049"/>
    <w:rsid w:val="002B180D"/>
    <w:rsid w:val="002B1EB5"/>
    <w:rsid w:val="002B4810"/>
    <w:rsid w:val="002B766F"/>
    <w:rsid w:val="002C036F"/>
    <w:rsid w:val="002C0DF5"/>
    <w:rsid w:val="002C24DA"/>
    <w:rsid w:val="002C4BC1"/>
    <w:rsid w:val="002C6E0A"/>
    <w:rsid w:val="002D1A76"/>
    <w:rsid w:val="002D29D1"/>
    <w:rsid w:val="002D624B"/>
    <w:rsid w:val="002D6852"/>
    <w:rsid w:val="002D789F"/>
    <w:rsid w:val="002E5569"/>
    <w:rsid w:val="002E6193"/>
    <w:rsid w:val="002E635C"/>
    <w:rsid w:val="002F083E"/>
    <w:rsid w:val="002F1C14"/>
    <w:rsid w:val="002F2D9C"/>
    <w:rsid w:val="002F3259"/>
    <w:rsid w:val="002F4F36"/>
    <w:rsid w:val="002F54EB"/>
    <w:rsid w:val="002F6CFD"/>
    <w:rsid w:val="00301F1F"/>
    <w:rsid w:val="00311C5D"/>
    <w:rsid w:val="00312755"/>
    <w:rsid w:val="0031388A"/>
    <w:rsid w:val="00314BDF"/>
    <w:rsid w:val="00316A00"/>
    <w:rsid w:val="00317494"/>
    <w:rsid w:val="003175EC"/>
    <w:rsid w:val="00322078"/>
    <w:rsid w:val="00325595"/>
    <w:rsid w:val="00325B5C"/>
    <w:rsid w:val="00326EE4"/>
    <w:rsid w:val="0032733B"/>
    <w:rsid w:val="00327CC3"/>
    <w:rsid w:val="00327DB0"/>
    <w:rsid w:val="00337920"/>
    <w:rsid w:val="00342433"/>
    <w:rsid w:val="00343D20"/>
    <w:rsid w:val="00345493"/>
    <w:rsid w:val="00345763"/>
    <w:rsid w:val="00347426"/>
    <w:rsid w:val="00353EC8"/>
    <w:rsid w:val="003546F1"/>
    <w:rsid w:val="0035671C"/>
    <w:rsid w:val="00360E82"/>
    <w:rsid w:val="0036348A"/>
    <w:rsid w:val="00363D2C"/>
    <w:rsid w:val="003666C5"/>
    <w:rsid w:val="003723FF"/>
    <w:rsid w:val="0037510B"/>
    <w:rsid w:val="003751C9"/>
    <w:rsid w:val="0037618B"/>
    <w:rsid w:val="00376BC4"/>
    <w:rsid w:val="00383FE3"/>
    <w:rsid w:val="00385490"/>
    <w:rsid w:val="00386A16"/>
    <w:rsid w:val="0038742A"/>
    <w:rsid w:val="003876EC"/>
    <w:rsid w:val="00390C77"/>
    <w:rsid w:val="00390DF0"/>
    <w:rsid w:val="003938B3"/>
    <w:rsid w:val="00393FB5"/>
    <w:rsid w:val="00394F1D"/>
    <w:rsid w:val="003A2F28"/>
    <w:rsid w:val="003A6F5E"/>
    <w:rsid w:val="003A7846"/>
    <w:rsid w:val="003B01E9"/>
    <w:rsid w:val="003B0D28"/>
    <w:rsid w:val="003B3BAE"/>
    <w:rsid w:val="003B5C8C"/>
    <w:rsid w:val="003C5AB4"/>
    <w:rsid w:val="003C71F2"/>
    <w:rsid w:val="003D0834"/>
    <w:rsid w:val="003D1614"/>
    <w:rsid w:val="003D3E4F"/>
    <w:rsid w:val="003E370C"/>
    <w:rsid w:val="003E3986"/>
    <w:rsid w:val="003E5513"/>
    <w:rsid w:val="003E6034"/>
    <w:rsid w:val="003F076D"/>
    <w:rsid w:val="003F0FE4"/>
    <w:rsid w:val="003F2500"/>
    <w:rsid w:val="003F2E84"/>
    <w:rsid w:val="003F377B"/>
    <w:rsid w:val="003F46F8"/>
    <w:rsid w:val="003F4DC2"/>
    <w:rsid w:val="003F6F9C"/>
    <w:rsid w:val="004018EB"/>
    <w:rsid w:val="00401A5D"/>
    <w:rsid w:val="0040396F"/>
    <w:rsid w:val="00404841"/>
    <w:rsid w:val="0041103B"/>
    <w:rsid w:val="00420BE7"/>
    <w:rsid w:val="00424C96"/>
    <w:rsid w:val="00432D2D"/>
    <w:rsid w:val="004439E2"/>
    <w:rsid w:val="00443D09"/>
    <w:rsid w:val="00447380"/>
    <w:rsid w:val="00452184"/>
    <w:rsid w:val="0045553A"/>
    <w:rsid w:val="00457279"/>
    <w:rsid w:val="00457E76"/>
    <w:rsid w:val="004600E9"/>
    <w:rsid w:val="004706AF"/>
    <w:rsid w:val="004716B3"/>
    <w:rsid w:val="00472FDA"/>
    <w:rsid w:val="00481168"/>
    <w:rsid w:val="00483662"/>
    <w:rsid w:val="004841AB"/>
    <w:rsid w:val="004848F6"/>
    <w:rsid w:val="00484D51"/>
    <w:rsid w:val="00485AC4"/>
    <w:rsid w:val="00485F4B"/>
    <w:rsid w:val="00490539"/>
    <w:rsid w:val="004950FA"/>
    <w:rsid w:val="004952CF"/>
    <w:rsid w:val="004954D5"/>
    <w:rsid w:val="004958F9"/>
    <w:rsid w:val="004977DE"/>
    <w:rsid w:val="004A30DA"/>
    <w:rsid w:val="004A33A0"/>
    <w:rsid w:val="004A41FC"/>
    <w:rsid w:val="004B248B"/>
    <w:rsid w:val="004B4BA0"/>
    <w:rsid w:val="004B6660"/>
    <w:rsid w:val="004C1FD9"/>
    <w:rsid w:val="004C3DCB"/>
    <w:rsid w:val="004C42C1"/>
    <w:rsid w:val="004C4D7A"/>
    <w:rsid w:val="004D01C4"/>
    <w:rsid w:val="004D2CE0"/>
    <w:rsid w:val="004E09E7"/>
    <w:rsid w:val="004E2A5F"/>
    <w:rsid w:val="004F526F"/>
    <w:rsid w:val="004F7AE8"/>
    <w:rsid w:val="00503953"/>
    <w:rsid w:val="005067DA"/>
    <w:rsid w:val="00507EA7"/>
    <w:rsid w:val="00507FAA"/>
    <w:rsid w:val="0052153B"/>
    <w:rsid w:val="005243BE"/>
    <w:rsid w:val="0052721A"/>
    <w:rsid w:val="00527950"/>
    <w:rsid w:val="00530EE8"/>
    <w:rsid w:val="0053133C"/>
    <w:rsid w:val="00534E88"/>
    <w:rsid w:val="0054291A"/>
    <w:rsid w:val="00544753"/>
    <w:rsid w:val="00553BB3"/>
    <w:rsid w:val="00557112"/>
    <w:rsid w:val="00565153"/>
    <w:rsid w:val="00565CD5"/>
    <w:rsid w:val="0056681A"/>
    <w:rsid w:val="00566D4C"/>
    <w:rsid w:val="005714D1"/>
    <w:rsid w:val="00571FFB"/>
    <w:rsid w:val="00581FA3"/>
    <w:rsid w:val="00583443"/>
    <w:rsid w:val="0059114D"/>
    <w:rsid w:val="005A01FD"/>
    <w:rsid w:val="005A206C"/>
    <w:rsid w:val="005A64CD"/>
    <w:rsid w:val="005A7E6F"/>
    <w:rsid w:val="005B1656"/>
    <w:rsid w:val="005B23D9"/>
    <w:rsid w:val="005B50CD"/>
    <w:rsid w:val="005B6947"/>
    <w:rsid w:val="005C1384"/>
    <w:rsid w:val="005C1E0A"/>
    <w:rsid w:val="005C500F"/>
    <w:rsid w:val="005D097B"/>
    <w:rsid w:val="005D4623"/>
    <w:rsid w:val="005D4F42"/>
    <w:rsid w:val="005E0133"/>
    <w:rsid w:val="005E17A3"/>
    <w:rsid w:val="005E44AC"/>
    <w:rsid w:val="005E50D7"/>
    <w:rsid w:val="005E6874"/>
    <w:rsid w:val="005F347A"/>
    <w:rsid w:val="005F7E4A"/>
    <w:rsid w:val="006033D8"/>
    <w:rsid w:val="00605220"/>
    <w:rsid w:val="00612717"/>
    <w:rsid w:val="0061569B"/>
    <w:rsid w:val="006162A9"/>
    <w:rsid w:val="006231E3"/>
    <w:rsid w:val="00623B14"/>
    <w:rsid w:val="00626559"/>
    <w:rsid w:val="006271ED"/>
    <w:rsid w:val="00631D6C"/>
    <w:rsid w:val="00640105"/>
    <w:rsid w:val="00641033"/>
    <w:rsid w:val="006418B0"/>
    <w:rsid w:val="0064383C"/>
    <w:rsid w:val="00646FE3"/>
    <w:rsid w:val="0065279D"/>
    <w:rsid w:val="00652966"/>
    <w:rsid w:val="006537B7"/>
    <w:rsid w:val="00653D6F"/>
    <w:rsid w:val="006576A3"/>
    <w:rsid w:val="00657CDB"/>
    <w:rsid w:val="00661765"/>
    <w:rsid w:val="0066227A"/>
    <w:rsid w:val="00663832"/>
    <w:rsid w:val="00663B99"/>
    <w:rsid w:val="00666A25"/>
    <w:rsid w:val="0067083C"/>
    <w:rsid w:val="0067158D"/>
    <w:rsid w:val="00674087"/>
    <w:rsid w:val="00674AF1"/>
    <w:rsid w:val="00676D37"/>
    <w:rsid w:val="0067739E"/>
    <w:rsid w:val="006778C6"/>
    <w:rsid w:val="00681A1F"/>
    <w:rsid w:val="0068514C"/>
    <w:rsid w:val="00690356"/>
    <w:rsid w:val="00693345"/>
    <w:rsid w:val="006957FB"/>
    <w:rsid w:val="0069664D"/>
    <w:rsid w:val="00696ADD"/>
    <w:rsid w:val="0069706C"/>
    <w:rsid w:val="006A0235"/>
    <w:rsid w:val="006A3AB8"/>
    <w:rsid w:val="006A6D22"/>
    <w:rsid w:val="006B2780"/>
    <w:rsid w:val="006B5057"/>
    <w:rsid w:val="006B5B25"/>
    <w:rsid w:val="006C4550"/>
    <w:rsid w:val="006C4A37"/>
    <w:rsid w:val="006D1509"/>
    <w:rsid w:val="006D15A2"/>
    <w:rsid w:val="006D2561"/>
    <w:rsid w:val="006D53C6"/>
    <w:rsid w:val="006D690D"/>
    <w:rsid w:val="006E136B"/>
    <w:rsid w:val="006E13D3"/>
    <w:rsid w:val="006E1BA7"/>
    <w:rsid w:val="006E22F2"/>
    <w:rsid w:val="006E2B14"/>
    <w:rsid w:val="006E304E"/>
    <w:rsid w:val="006F156A"/>
    <w:rsid w:val="006F5DED"/>
    <w:rsid w:val="006F6342"/>
    <w:rsid w:val="0070080E"/>
    <w:rsid w:val="00703D7B"/>
    <w:rsid w:val="00707BAD"/>
    <w:rsid w:val="007124DC"/>
    <w:rsid w:val="0071483C"/>
    <w:rsid w:val="007148C8"/>
    <w:rsid w:val="00715A74"/>
    <w:rsid w:val="00722127"/>
    <w:rsid w:val="00722AD4"/>
    <w:rsid w:val="00723469"/>
    <w:rsid w:val="0072476D"/>
    <w:rsid w:val="00724FEE"/>
    <w:rsid w:val="00725CE7"/>
    <w:rsid w:val="00730ACE"/>
    <w:rsid w:val="0073113E"/>
    <w:rsid w:val="00733ABE"/>
    <w:rsid w:val="007343F6"/>
    <w:rsid w:val="0073544F"/>
    <w:rsid w:val="00735B1C"/>
    <w:rsid w:val="00735C27"/>
    <w:rsid w:val="00740833"/>
    <w:rsid w:val="00741DA3"/>
    <w:rsid w:val="007455FF"/>
    <w:rsid w:val="00750027"/>
    <w:rsid w:val="007535EA"/>
    <w:rsid w:val="0075671E"/>
    <w:rsid w:val="00763860"/>
    <w:rsid w:val="00770F71"/>
    <w:rsid w:val="00772BC1"/>
    <w:rsid w:val="00773031"/>
    <w:rsid w:val="007746C5"/>
    <w:rsid w:val="00776289"/>
    <w:rsid w:val="007777EF"/>
    <w:rsid w:val="00781AA8"/>
    <w:rsid w:val="00782BEF"/>
    <w:rsid w:val="00786EF7"/>
    <w:rsid w:val="00787BE2"/>
    <w:rsid w:val="007954DA"/>
    <w:rsid w:val="007A0144"/>
    <w:rsid w:val="007A09D8"/>
    <w:rsid w:val="007A0B2C"/>
    <w:rsid w:val="007A54F8"/>
    <w:rsid w:val="007A78EF"/>
    <w:rsid w:val="007B0108"/>
    <w:rsid w:val="007B378D"/>
    <w:rsid w:val="007B392B"/>
    <w:rsid w:val="007B39EA"/>
    <w:rsid w:val="007B6093"/>
    <w:rsid w:val="007B7D7F"/>
    <w:rsid w:val="007C0120"/>
    <w:rsid w:val="007C1C7D"/>
    <w:rsid w:val="007C1C90"/>
    <w:rsid w:val="007C3109"/>
    <w:rsid w:val="007C7B08"/>
    <w:rsid w:val="007D64C3"/>
    <w:rsid w:val="007D6AE2"/>
    <w:rsid w:val="007D7A6D"/>
    <w:rsid w:val="007E21FF"/>
    <w:rsid w:val="007E26C4"/>
    <w:rsid w:val="007E3BCB"/>
    <w:rsid w:val="007E44E5"/>
    <w:rsid w:val="007F04EC"/>
    <w:rsid w:val="007F0609"/>
    <w:rsid w:val="007F0A2B"/>
    <w:rsid w:val="007F2AB1"/>
    <w:rsid w:val="007F315B"/>
    <w:rsid w:val="007F5EBB"/>
    <w:rsid w:val="007F6703"/>
    <w:rsid w:val="00800543"/>
    <w:rsid w:val="0080261E"/>
    <w:rsid w:val="0080739C"/>
    <w:rsid w:val="00807F03"/>
    <w:rsid w:val="008108F5"/>
    <w:rsid w:val="0081280A"/>
    <w:rsid w:val="008132B8"/>
    <w:rsid w:val="00815E41"/>
    <w:rsid w:val="0082043C"/>
    <w:rsid w:val="0082143C"/>
    <w:rsid w:val="0082179E"/>
    <w:rsid w:val="00821B69"/>
    <w:rsid w:val="008316C1"/>
    <w:rsid w:val="00831F7F"/>
    <w:rsid w:val="008327B1"/>
    <w:rsid w:val="008351F0"/>
    <w:rsid w:val="008361F8"/>
    <w:rsid w:val="00843A85"/>
    <w:rsid w:val="0084651B"/>
    <w:rsid w:val="008477EB"/>
    <w:rsid w:val="00854195"/>
    <w:rsid w:val="00861B60"/>
    <w:rsid w:val="008620DF"/>
    <w:rsid w:val="00863E3C"/>
    <w:rsid w:val="00866F5A"/>
    <w:rsid w:val="00867CC7"/>
    <w:rsid w:val="0087194A"/>
    <w:rsid w:val="00872962"/>
    <w:rsid w:val="00873D67"/>
    <w:rsid w:val="0087515A"/>
    <w:rsid w:val="008772CF"/>
    <w:rsid w:val="0088163F"/>
    <w:rsid w:val="00881890"/>
    <w:rsid w:val="0088197B"/>
    <w:rsid w:val="00881CF4"/>
    <w:rsid w:val="008829CB"/>
    <w:rsid w:val="00882A6B"/>
    <w:rsid w:val="00891E54"/>
    <w:rsid w:val="00894BF7"/>
    <w:rsid w:val="00896AD6"/>
    <w:rsid w:val="008A44BC"/>
    <w:rsid w:val="008A4F70"/>
    <w:rsid w:val="008A5EE0"/>
    <w:rsid w:val="008A6592"/>
    <w:rsid w:val="008B2382"/>
    <w:rsid w:val="008B2CCF"/>
    <w:rsid w:val="008B6F57"/>
    <w:rsid w:val="008C2A95"/>
    <w:rsid w:val="008C2C47"/>
    <w:rsid w:val="008C733C"/>
    <w:rsid w:val="008C77A8"/>
    <w:rsid w:val="008D2CC3"/>
    <w:rsid w:val="008D65CF"/>
    <w:rsid w:val="008D681B"/>
    <w:rsid w:val="008E02DF"/>
    <w:rsid w:val="008E046A"/>
    <w:rsid w:val="008E0762"/>
    <w:rsid w:val="008E7ED6"/>
    <w:rsid w:val="008F0522"/>
    <w:rsid w:val="008F1207"/>
    <w:rsid w:val="008F1B3C"/>
    <w:rsid w:val="008F3594"/>
    <w:rsid w:val="009005A4"/>
    <w:rsid w:val="0090538C"/>
    <w:rsid w:val="00907E0E"/>
    <w:rsid w:val="00916BF3"/>
    <w:rsid w:val="00921B01"/>
    <w:rsid w:val="00923037"/>
    <w:rsid w:val="00924A15"/>
    <w:rsid w:val="00926CBD"/>
    <w:rsid w:val="00932B3C"/>
    <w:rsid w:val="00947DC1"/>
    <w:rsid w:val="00951EEF"/>
    <w:rsid w:val="00954373"/>
    <w:rsid w:val="00955A2B"/>
    <w:rsid w:val="00957F84"/>
    <w:rsid w:val="00960028"/>
    <w:rsid w:val="0096225E"/>
    <w:rsid w:val="00962FFE"/>
    <w:rsid w:val="00963509"/>
    <w:rsid w:val="00963F9F"/>
    <w:rsid w:val="00970566"/>
    <w:rsid w:val="00971D84"/>
    <w:rsid w:val="0097531B"/>
    <w:rsid w:val="00981A43"/>
    <w:rsid w:val="00984473"/>
    <w:rsid w:val="00985295"/>
    <w:rsid w:val="0098553A"/>
    <w:rsid w:val="00985799"/>
    <w:rsid w:val="00990BB8"/>
    <w:rsid w:val="009910AE"/>
    <w:rsid w:val="009939FB"/>
    <w:rsid w:val="009A0E29"/>
    <w:rsid w:val="009A2544"/>
    <w:rsid w:val="009A4948"/>
    <w:rsid w:val="009B3547"/>
    <w:rsid w:val="009B3DE6"/>
    <w:rsid w:val="009B4578"/>
    <w:rsid w:val="009B65E2"/>
    <w:rsid w:val="009C34CB"/>
    <w:rsid w:val="009C6B9C"/>
    <w:rsid w:val="009C74BF"/>
    <w:rsid w:val="009D126A"/>
    <w:rsid w:val="009D32AA"/>
    <w:rsid w:val="009D3B93"/>
    <w:rsid w:val="009D3D2D"/>
    <w:rsid w:val="009D573A"/>
    <w:rsid w:val="009E5D25"/>
    <w:rsid w:val="009E7416"/>
    <w:rsid w:val="009E76BC"/>
    <w:rsid w:val="009F0AF7"/>
    <w:rsid w:val="009F0FA9"/>
    <w:rsid w:val="009F2606"/>
    <w:rsid w:val="009F66C4"/>
    <w:rsid w:val="009F735F"/>
    <w:rsid w:val="009F7E85"/>
    <w:rsid w:val="00A00CBA"/>
    <w:rsid w:val="00A0268C"/>
    <w:rsid w:val="00A02AD4"/>
    <w:rsid w:val="00A02F4F"/>
    <w:rsid w:val="00A033DF"/>
    <w:rsid w:val="00A036E2"/>
    <w:rsid w:val="00A04DA0"/>
    <w:rsid w:val="00A06A59"/>
    <w:rsid w:val="00A115C4"/>
    <w:rsid w:val="00A14D69"/>
    <w:rsid w:val="00A16D92"/>
    <w:rsid w:val="00A176E8"/>
    <w:rsid w:val="00A20A01"/>
    <w:rsid w:val="00A21673"/>
    <w:rsid w:val="00A24930"/>
    <w:rsid w:val="00A24F58"/>
    <w:rsid w:val="00A25A00"/>
    <w:rsid w:val="00A260B3"/>
    <w:rsid w:val="00A2720E"/>
    <w:rsid w:val="00A31526"/>
    <w:rsid w:val="00A33DC5"/>
    <w:rsid w:val="00A34847"/>
    <w:rsid w:val="00A3734F"/>
    <w:rsid w:val="00A44E68"/>
    <w:rsid w:val="00A46E82"/>
    <w:rsid w:val="00A5221D"/>
    <w:rsid w:val="00A52AC2"/>
    <w:rsid w:val="00A65B25"/>
    <w:rsid w:val="00A662F2"/>
    <w:rsid w:val="00A66E35"/>
    <w:rsid w:val="00A70EF8"/>
    <w:rsid w:val="00A734C5"/>
    <w:rsid w:val="00A736DA"/>
    <w:rsid w:val="00A73D02"/>
    <w:rsid w:val="00A73F5C"/>
    <w:rsid w:val="00A808C0"/>
    <w:rsid w:val="00A81D0D"/>
    <w:rsid w:val="00A82501"/>
    <w:rsid w:val="00A84DDB"/>
    <w:rsid w:val="00A84F30"/>
    <w:rsid w:val="00A86B14"/>
    <w:rsid w:val="00A9046F"/>
    <w:rsid w:val="00AA0679"/>
    <w:rsid w:val="00AA42C7"/>
    <w:rsid w:val="00AB05C5"/>
    <w:rsid w:val="00AB1477"/>
    <w:rsid w:val="00AB2078"/>
    <w:rsid w:val="00AB2A62"/>
    <w:rsid w:val="00AB48E3"/>
    <w:rsid w:val="00AB4A68"/>
    <w:rsid w:val="00AB60AA"/>
    <w:rsid w:val="00AB73C6"/>
    <w:rsid w:val="00AC0071"/>
    <w:rsid w:val="00AC1C53"/>
    <w:rsid w:val="00AC5639"/>
    <w:rsid w:val="00AC6820"/>
    <w:rsid w:val="00AD065A"/>
    <w:rsid w:val="00AD208A"/>
    <w:rsid w:val="00AE0AF4"/>
    <w:rsid w:val="00AE1EC5"/>
    <w:rsid w:val="00AE22A6"/>
    <w:rsid w:val="00AE3067"/>
    <w:rsid w:val="00AE3D06"/>
    <w:rsid w:val="00AE73B5"/>
    <w:rsid w:val="00AE7FFE"/>
    <w:rsid w:val="00AF1D48"/>
    <w:rsid w:val="00AF5AA8"/>
    <w:rsid w:val="00AF6BDC"/>
    <w:rsid w:val="00B033B8"/>
    <w:rsid w:val="00B0520A"/>
    <w:rsid w:val="00B109E9"/>
    <w:rsid w:val="00B10AC8"/>
    <w:rsid w:val="00B11F9C"/>
    <w:rsid w:val="00B12723"/>
    <w:rsid w:val="00B13030"/>
    <w:rsid w:val="00B14836"/>
    <w:rsid w:val="00B15812"/>
    <w:rsid w:val="00B159FA"/>
    <w:rsid w:val="00B16349"/>
    <w:rsid w:val="00B24C20"/>
    <w:rsid w:val="00B25EF8"/>
    <w:rsid w:val="00B321CF"/>
    <w:rsid w:val="00B32BC1"/>
    <w:rsid w:val="00B368AF"/>
    <w:rsid w:val="00B41C7D"/>
    <w:rsid w:val="00B431B1"/>
    <w:rsid w:val="00B44799"/>
    <w:rsid w:val="00B451F3"/>
    <w:rsid w:val="00B50063"/>
    <w:rsid w:val="00B52237"/>
    <w:rsid w:val="00B52BD4"/>
    <w:rsid w:val="00B57386"/>
    <w:rsid w:val="00B60A4E"/>
    <w:rsid w:val="00B62A0B"/>
    <w:rsid w:val="00B72013"/>
    <w:rsid w:val="00B75AEC"/>
    <w:rsid w:val="00B768FA"/>
    <w:rsid w:val="00B76E00"/>
    <w:rsid w:val="00B80A1B"/>
    <w:rsid w:val="00B840CA"/>
    <w:rsid w:val="00B84142"/>
    <w:rsid w:val="00B869C9"/>
    <w:rsid w:val="00B92D8A"/>
    <w:rsid w:val="00B9608F"/>
    <w:rsid w:val="00B970D0"/>
    <w:rsid w:val="00B97518"/>
    <w:rsid w:val="00BA46D4"/>
    <w:rsid w:val="00BA529F"/>
    <w:rsid w:val="00BA5ECB"/>
    <w:rsid w:val="00BA6CF1"/>
    <w:rsid w:val="00BA7279"/>
    <w:rsid w:val="00BA7BC7"/>
    <w:rsid w:val="00BB3EFC"/>
    <w:rsid w:val="00BB6609"/>
    <w:rsid w:val="00BB77E4"/>
    <w:rsid w:val="00BC0235"/>
    <w:rsid w:val="00BC28A1"/>
    <w:rsid w:val="00BC2CDD"/>
    <w:rsid w:val="00BC5E0D"/>
    <w:rsid w:val="00BC60DD"/>
    <w:rsid w:val="00BC647B"/>
    <w:rsid w:val="00BC6C37"/>
    <w:rsid w:val="00BC7A79"/>
    <w:rsid w:val="00BD3B48"/>
    <w:rsid w:val="00BD6BF9"/>
    <w:rsid w:val="00BF0249"/>
    <w:rsid w:val="00BF18CD"/>
    <w:rsid w:val="00BF208C"/>
    <w:rsid w:val="00BF45E2"/>
    <w:rsid w:val="00C0351F"/>
    <w:rsid w:val="00C040C2"/>
    <w:rsid w:val="00C07910"/>
    <w:rsid w:val="00C11956"/>
    <w:rsid w:val="00C14904"/>
    <w:rsid w:val="00C20590"/>
    <w:rsid w:val="00C21AD1"/>
    <w:rsid w:val="00C2312A"/>
    <w:rsid w:val="00C23636"/>
    <w:rsid w:val="00C2390A"/>
    <w:rsid w:val="00C268F0"/>
    <w:rsid w:val="00C26D8B"/>
    <w:rsid w:val="00C270BC"/>
    <w:rsid w:val="00C27CE3"/>
    <w:rsid w:val="00C30CD2"/>
    <w:rsid w:val="00C32118"/>
    <w:rsid w:val="00C3295F"/>
    <w:rsid w:val="00C35ECF"/>
    <w:rsid w:val="00C36862"/>
    <w:rsid w:val="00C41E2F"/>
    <w:rsid w:val="00C429BA"/>
    <w:rsid w:val="00C43125"/>
    <w:rsid w:val="00C46509"/>
    <w:rsid w:val="00C46B35"/>
    <w:rsid w:val="00C4751D"/>
    <w:rsid w:val="00C5309D"/>
    <w:rsid w:val="00C54490"/>
    <w:rsid w:val="00C5449E"/>
    <w:rsid w:val="00C5519B"/>
    <w:rsid w:val="00C574A4"/>
    <w:rsid w:val="00C61501"/>
    <w:rsid w:val="00C62F87"/>
    <w:rsid w:val="00C64639"/>
    <w:rsid w:val="00C6488F"/>
    <w:rsid w:val="00C66B81"/>
    <w:rsid w:val="00C7345B"/>
    <w:rsid w:val="00C73468"/>
    <w:rsid w:val="00C755D4"/>
    <w:rsid w:val="00C7578A"/>
    <w:rsid w:val="00C76A04"/>
    <w:rsid w:val="00C80D9E"/>
    <w:rsid w:val="00C817EE"/>
    <w:rsid w:val="00C84FFA"/>
    <w:rsid w:val="00C85D18"/>
    <w:rsid w:val="00C86D3B"/>
    <w:rsid w:val="00C87EEB"/>
    <w:rsid w:val="00C903B2"/>
    <w:rsid w:val="00C90C69"/>
    <w:rsid w:val="00C9160A"/>
    <w:rsid w:val="00C92FB2"/>
    <w:rsid w:val="00C94950"/>
    <w:rsid w:val="00C9528A"/>
    <w:rsid w:val="00C95D34"/>
    <w:rsid w:val="00CA0235"/>
    <w:rsid w:val="00CA3E62"/>
    <w:rsid w:val="00CA69D7"/>
    <w:rsid w:val="00CA6FDA"/>
    <w:rsid w:val="00CB162E"/>
    <w:rsid w:val="00CB189D"/>
    <w:rsid w:val="00CB3857"/>
    <w:rsid w:val="00CB3D8B"/>
    <w:rsid w:val="00CC0955"/>
    <w:rsid w:val="00CC13A1"/>
    <w:rsid w:val="00CC1F4E"/>
    <w:rsid w:val="00CC23F1"/>
    <w:rsid w:val="00CC331A"/>
    <w:rsid w:val="00CC3565"/>
    <w:rsid w:val="00CC4F7B"/>
    <w:rsid w:val="00CC5B6B"/>
    <w:rsid w:val="00CC5D6C"/>
    <w:rsid w:val="00CC615F"/>
    <w:rsid w:val="00CC68C1"/>
    <w:rsid w:val="00CD16F9"/>
    <w:rsid w:val="00CD2C28"/>
    <w:rsid w:val="00CE24B6"/>
    <w:rsid w:val="00CF048C"/>
    <w:rsid w:val="00CF3C2C"/>
    <w:rsid w:val="00CF4E67"/>
    <w:rsid w:val="00CF501A"/>
    <w:rsid w:val="00CF679F"/>
    <w:rsid w:val="00D00CC3"/>
    <w:rsid w:val="00D00F77"/>
    <w:rsid w:val="00D01EB4"/>
    <w:rsid w:val="00D06BE9"/>
    <w:rsid w:val="00D10903"/>
    <w:rsid w:val="00D120AA"/>
    <w:rsid w:val="00D20E32"/>
    <w:rsid w:val="00D26D08"/>
    <w:rsid w:val="00D31587"/>
    <w:rsid w:val="00D3444A"/>
    <w:rsid w:val="00D36A64"/>
    <w:rsid w:val="00D40738"/>
    <w:rsid w:val="00D42403"/>
    <w:rsid w:val="00D42743"/>
    <w:rsid w:val="00D4430D"/>
    <w:rsid w:val="00D44D20"/>
    <w:rsid w:val="00D46687"/>
    <w:rsid w:val="00D51C27"/>
    <w:rsid w:val="00D60F4C"/>
    <w:rsid w:val="00D63633"/>
    <w:rsid w:val="00D63635"/>
    <w:rsid w:val="00D645FB"/>
    <w:rsid w:val="00D65B9D"/>
    <w:rsid w:val="00D73985"/>
    <w:rsid w:val="00D81B7E"/>
    <w:rsid w:val="00D81DD1"/>
    <w:rsid w:val="00D829E9"/>
    <w:rsid w:val="00D858A2"/>
    <w:rsid w:val="00D86E9E"/>
    <w:rsid w:val="00D87031"/>
    <w:rsid w:val="00D95315"/>
    <w:rsid w:val="00D95781"/>
    <w:rsid w:val="00DA0E0E"/>
    <w:rsid w:val="00DA12D7"/>
    <w:rsid w:val="00DA3983"/>
    <w:rsid w:val="00DA4BD8"/>
    <w:rsid w:val="00DB0056"/>
    <w:rsid w:val="00DB0FAF"/>
    <w:rsid w:val="00DB148C"/>
    <w:rsid w:val="00DB2FCD"/>
    <w:rsid w:val="00DC1AEC"/>
    <w:rsid w:val="00DD0169"/>
    <w:rsid w:val="00DD1B11"/>
    <w:rsid w:val="00DD2C70"/>
    <w:rsid w:val="00DE17B4"/>
    <w:rsid w:val="00DE360E"/>
    <w:rsid w:val="00DE36CC"/>
    <w:rsid w:val="00DE3A76"/>
    <w:rsid w:val="00DE4B6D"/>
    <w:rsid w:val="00DE7AF5"/>
    <w:rsid w:val="00DF13BA"/>
    <w:rsid w:val="00DF59FC"/>
    <w:rsid w:val="00E011AB"/>
    <w:rsid w:val="00E02682"/>
    <w:rsid w:val="00E05C47"/>
    <w:rsid w:val="00E06C47"/>
    <w:rsid w:val="00E07668"/>
    <w:rsid w:val="00E07BEF"/>
    <w:rsid w:val="00E125CE"/>
    <w:rsid w:val="00E13746"/>
    <w:rsid w:val="00E137EB"/>
    <w:rsid w:val="00E16840"/>
    <w:rsid w:val="00E16AF1"/>
    <w:rsid w:val="00E204F9"/>
    <w:rsid w:val="00E262FC"/>
    <w:rsid w:val="00E30AF5"/>
    <w:rsid w:val="00E32B6E"/>
    <w:rsid w:val="00E35462"/>
    <w:rsid w:val="00E36933"/>
    <w:rsid w:val="00E36BA2"/>
    <w:rsid w:val="00E36D25"/>
    <w:rsid w:val="00E36E95"/>
    <w:rsid w:val="00E377A5"/>
    <w:rsid w:val="00E412BA"/>
    <w:rsid w:val="00E42BEE"/>
    <w:rsid w:val="00E47A97"/>
    <w:rsid w:val="00E5107E"/>
    <w:rsid w:val="00E56363"/>
    <w:rsid w:val="00E61DF1"/>
    <w:rsid w:val="00E62044"/>
    <w:rsid w:val="00E62DEA"/>
    <w:rsid w:val="00E65F4C"/>
    <w:rsid w:val="00E66B6D"/>
    <w:rsid w:val="00E71644"/>
    <w:rsid w:val="00E73E40"/>
    <w:rsid w:val="00E806EE"/>
    <w:rsid w:val="00E83B49"/>
    <w:rsid w:val="00E84768"/>
    <w:rsid w:val="00E860A5"/>
    <w:rsid w:val="00E87AFE"/>
    <w:rsid w:val="00E906D5"/>
    <w:rsid w:val="00E91A1C"/>
    <w:rsid w:val="00E92A1C"/>
    <w:rsid w:val="00E93021"/>
    <w:rsid w:val="00E9454F"/>
    <w:rsid w:val="00E95B43"/>
    <w:rsid w:val="00E95FE1"/>
    <w:rsid w:val="00EA07D6"/>
    <w:rsid w:val="00EA0EA7"/>
    <w:rsid w:val="00EA19EA"/>
    <w:rsid w:val="00EA36F1"/>
    <w:rsid w:val="00EA75A6"/>
    <w:rsid w:val="00EA7C80"/>
    <w:rsid w:val="00EB006B"/>
    <w:rsid w:val="00EB275D"/>
    <w:rsid w:val="00EC0961"/>
    <w:rsid w:val="00EC3083"/>
    <w:rsid w:val="00ED5190"/>
    <w:rsid w:val="00ED585C"/>
    <w:rsid w:val="00EE136F"/>
    <w:rsid w:val="00EE373E"/>
    <w:rsid w:val="00EE79A6"/>
    <w:rsid w:val="00EF11BF"/>
    <w:rsid w:val="00EF2CEF"/>
    <w:rsid w:val="00EF66A9"/>
    <w:rsid w:val="00F02E42"/>
    <w:rsid w:val="00F03239"/>
    <w:rsid w:val="00F06F26"/>
    <w:rsid w:val="00F14C47"/>
    <w:rsid w:val="00F21172"/>
    <w:rsid w:val="00F21502"/>
    <w:rsid w:val="00F22627"/>
    <w:rsid w:val="00F2299D"/>
    <w:rsid w:val="00F2488F"/>
    <w:rsid w:val="00F253F0"/>
    <w:rsid w:val="00F2601D"/>
    <w:rsid w:val="00F34C3F"/>
    <w:rsid w:val="00F371B1"/>
    <w:rsid w:val="00F37318"/>
    <w:rsid w:val="00F404ED"/>
    <w:rsid w:val="00F42466"/>
    <w:rsid w:val="00F445BF"/>
    <w:rsid w:val="00F60A7F"/>
    <w:rsid w:val="00F60ADD"/>
    <w:rsid w:val="00F629B0"/>
    <w:rsid w:val="00F63BA1"/>
    <w:rsid w:val="00F64F7A"/>
    <w:rsid w:val="00F730FE"/>
    <w:rsid w:val="00F748D7"/>
    <w:rsid w:val="00F755CF"/>
    <w:rsid w:val="00F76D0D"/>
    <w:rsid w:val="00F77CA2"/>
    <w:rsid w:val="00F81735"/>
    <w:rsid w:val="00F82803"/>
    <w:rsid w:val="00F840B0"/>
    <w:rsid w:val="00F86FD2"/>
    <w:rsid w:val="00F87C4D"/>
    <w:rsid w:val="00F87DF9"/>
    <w:rsid w:val="00F908DE"/>
    <w:rsid w:val="00F925F9"/>
    <w:rsid w:val="00F938D2"/>
    <w:rsid w:val="00F95BB6"/>
    <w:rsid w:val="00F973C5"/>
    <w:rsid w:val="00FA24C4"/>
    <w:rsid w:val="00FA57EC"/>
    <w:rsid w:val="00FA7BD1"/>
    <w:rsid w:val="00FB1167"/>
    <w:rsid w:val="00FB2E7F"/>
    <w:rsid w:val="00FC22D3"/>
    <w:rsid w:val="00FC354A"/>
    <w:rsid w:val="00FD19D6"/>
    <w:rsid w:val="00FD1D89"/>
    <w:rsid w:val="00FD67BF"/>
    <w:rsid w:val="00FD7AF2"/>
    <w:rsid w:val="00FE31B1"/>
    <w:rsid w:val="00FE644F"/>
    <w:rsid w:val="00FE71FE"/>
    <w:rsid w:val="00FF24BF"/>
    <w:rsid w:val="00FF266A"/>
    <w:rsid w:val="00FF5D9F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docId w15:val="{3DAC67BB-B0B3-C141-9A61-5236BD45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C70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8D2C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unhideWhenUsed/>
    <w:qFormat/>
    <w:rsid w:val="008128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B73C6"/>
  </w:style>
  <w:style w:type="paragraph" w:styleId="ab">
    <w:name w:val="List Paragraph"/>
    <w:basedOn w:val="a"/>
    <w:uiPriority w:val="34"/>
    <w:qFormat/>
    <w:rsid w:val="00CC13A1"/>
    <w:pPr>
      <w:ind w:firstLineChars="200" w:firstLine="420"/>
    </w:pPr>
  </w:style>
  <w:style w:type="character" w:customStyle="1" w:styleId="s1">
    <w:name w:val="s1"/>
    <w:basedOn w:val="a0"/>
    <w:rsid w:val="00985799"/>
    <w:rPr>
      <w:rFonts w:ascii=".PingFang SC" w:hAnsi=".PingFang SC" w:hint="default"/>
      <w:sz w:val="18"/>
      <w:szCs w:val="18"/>
    </w:rPr>
  </w:style>
  <w:style w:type="character" w:customStyle="1" w:styleId="c-color-gray2">
    <w:name w:val="c-color-gray2"/>
    <w:basedOn w:val="a0"/>
    <w:rsid w:val="00B840CA"/>
  </w:style>
  <w:style w:type="character" w:customStyle="1" w:styleId="opdicttext2">
    <w:name w:val="op_dict_text2"/>
    <w:basedOn w:val="a0"/>
    <w:rsid w:val="00B840CA"/>
  </w:style>
  <w:style w:type="character" w:customStyle="1" w:styleId="10">
    <w:name w:val="标题 1 字符"/>
    <w:basedOn w:val="a0"/>
    <w:link w:val="1"/>
    <w:uiPriority w:val="9"/>
    <w:rsid w:val="008D2CC3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pos">
    <w:name w:val="pos"/>
    <w:basedOn w:val="a0"/>
    <w:rsid w:val="00C30CD2"/>
  </w:style>
  <w:style w:type="character" w:customStyle="1" w:styleId="tran">
    <w:name w:val="tran"/>
    <w:basedOn w:val="a0"/>
    <w:rsid w:val="00C30CD2"/>
  </w:style>
  <w:style w:type="character" w:customStyle="1" w:styleId="40">
    <w:name w:val="标题 4 字符"/>
    <w:basedOn w:val="a0"/>
    <w:link w:val="4"/>
    <w:uiPriority w:val="9"/>
    <w:rsid w:val="0081280A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phone">
    <w:name w:val="phone"/>
    <w:basedOn w:val="a0"/>
    <w:rsid w:val="00812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4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1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2023-09-17T13:43:00Z</cp:lastPrinted>
  <dcterms:created xsi:type="dcterms:W3CDTF">2024-12-06T09:17:00Z</dcterms:created>
  <dcterms:modified xsi:type="dcterms:W3CDTF">2024-12-06T09:18:00Z</dcterms:modified>
</cp:coreProperties>
</file>