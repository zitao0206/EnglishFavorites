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5B264" w14:textId="5710FAC6" w:rsidR="00F95AA0" w:rsidRDefault="00F95AA0" w:rsidP="00F95AA0">
      <w:pPr>
        <w:shd w:val="clear" w:color="auto" w:fill="FFFFFF"/>
        <w:outlineLvl w:val="0"/>
        <w:rPr>
          <w:rFonts w:ascii="Arial" w:eastAsia="微软雅黑" w:hAnsi="Arial" w:cs="Arial"/>
        </w:rPr>
      </w:pPr>
    </w:p>
    <w:p w14:paraId="41717225" w14:textId="01FA3A37" w:rsidR="009B458B" w:rsidRDefault="009B458B" w:rsidP="00F95AA0">
      <w:pPr>
        <w:shd w:val="clear" w:color="auto" w:fill="FFFFFF"/>
        <w:outlineLvl w:val="0"/>
        <w:rPr>
          <w:rFonts w:ascii="Arial" w:eastAsia="微软雅黑" w:hAnsi="Arial" w:cs="Arial"/>
        </w:rPr>
      </w:pPr>
    </w:p>
    <w:p w14:paraId="6C0DFB96" w14:textId="77777777" w:rsidR="000B5A42" w:rsidRPr="00BF3E7A" w:rsidRDefault="000B5A42" w:rsidP="000B5A42">
      <w:pPr>
        <w:widowControl w:val="0"/>
        <w:autoSpaceDE w:val="0"/>
        <w:autoSpaceDN w:val="0"/>
        <w:adjustRightInd w:val="0"/>
        <w:spacing w:line="460" w:lineRule="exact"/>
        <w:rPr>
          <w:rFonts w:ascii="Arial" w:eastAsia="微软雅黑" w:hAnsi="Arial" w:cs="AppleSystemUIFont"/>
          <w:color w:val="000000" w:themeColor="text1"/>
          <w:sz w:val="28"/>
          <w:szCs w:val="28"/>
        </w:rPr>
      </w:pPr>
      <w:r w:rsidRPr="00BF3E7A">
        <w:rPr>
          <w:rFonts w:ascii="Cambria Math" w:eastAsia="微软雅黑" w:hAnsi="Cambria Math" w:cs="Cambria Math"/>
          <w:color w:val="000000" w:themeColor="text1"/>
          <w:sz w:val="28"/>
          <w:szCs w:val="28"/>
        </w:rPr>
        <w:t>⟐</w:t>
      </w:r>
      <w:r w:rsidRPr="00BF3E7A">
        <w:rPr>
          <w:rFonts w:ascii="Arial" w:eastAsia="微软雅黑" w:hAnsi="Arial" w:cs="AppleSystemUIFont"/>
          <w:color w:val="000000" w:themeColor="text1"/>
          <w:sz w:val="28"/>
          <w:szCs w:val="28"/>
        </w:rPr>
        <w:t xml:space="preserve"> The transition between the two phases of the project was seamless.</w:t>
      </w:r>
    </w:p>
    <w:p w14:paraId="1B8824B2" w14:textId="77777777" w:rsidR="00A879DB" w:rsidRPr="000B5A42" w:rsidRDefault="00A879DB" w:rsidP="00A879DB">
      <w:pPr>
        <w:shd w:val="clear" w:color="auto" w:fill="FFFFFF"/>
        <w:outlineLvl w:val="0"/>
        <w:rPr>
          <w:rFonts w:ascii="Cambria Math" w:eastAsia="微软雅黑" w:hAnsi="Cambria Math" w:cs="Cambria Math"/>
        </w:rPr>
      </w:pPr>
    </w:p>
    <w:p w14:paraId="4E714B3B" w14:textId="77777777" w:rsidR="00A879DB" w:rsidRDefault="00A879DB" w:rsidP="00A879DB">
      <w:pPr>
        <w:shd w:val="clear" w:color="auto" w:fill="FFFFFF"/>
        <w:outlineLvl w:val="0"/>
        <w:rPr>
          <w:rFonts w:ascii="Cambria Math" w:eastAsia="微软雅黑" w:hAnsi="Cambria Math" w:cs="Cambria Math"/>
        </w:rPr>
      </w:pPr>
    </w:p>
    <w:p w14:paraId="732DDF21" w14:textId="68B65F61" w:rsidR="00A879DB" w:rsidRPr="00813AA0" w:rsidRDefault="00A879DB" w:rsidP="00A879DB">
      <w:pPr>
        <w:shd w:val="clear" w:color="auto" w:fill="FFFFFF"/>
        <w:outlineLvl w:val="0"/>
        <w:rPr>
          <w:rFonts w:ascii="Arial" w:eastAsia="微软雅黑" w:hAnsi="Arial" w:cs="Arial"/>
          <w:strike/>
        </w:rPr>
      </w:pPr>
      <w:r w:rsidRPr="00813AA0">
        <w:rPr>
          <w:rFonts w:ascii="Cambria Math" w:eastAsia="微软雅黑" w:hAnsi="Cambria Math" w:cs="Cambria Math"/>
          <w:strike/>
        </w:rPr>
        <w:t>⟐</w:t>
      </w:r>
      <w:r w:rsidRPr="00813AA0">
        <w:rPr>
          <w:rFonts w:ascii="Arial" w:eastAsia="微软雅黑" w:hAnsi="Arial" w:cs="Arial"/>
          <w:strike/>
        </w:rPr>
        <w:t xml:space="preserve"> If you accidentally close your browser, use the invitation link to get back to your test.</w:t>
      </w:r>
    </w:p>
    <w:p w14:paraId="2595EB6B" w14:textId="6A7DB24B" w:rsidR="00A879DB" w:rsidRPr="00813AA0" w:rsidRDefault="00A879DB" w:rsidP="00A879DB">
      <w:pPr>
        <w:shd w:val="clear" w:color="auto" w:fill="FFFFFF"/>
        <w:outlineLvl w:val="0"/>
        <w:rPr>
          <w:rFonts w:ascii="Arial" w:eastAsia="微软雅黑" w:hAnsi="Arial" w:cs="Arial"/>
          <w:strike/>
        </w:rPr>
      </w:pPr>
      <w:r w:rsidRPr="00813AA0">
        <w:rPr>
          <w:rFonts w:ascii="Cambria Math" w:eastAsia="微软雅黑" w:hAnsi="Cambria Math" w:cs="Cambria Math"/>
          <w:strike/>
        </w:rPr>
        <w:t>⟐</w:t>
      </w:r>
      <w:r w:rsidRPr="00813AA0">
        <w:rPr>
          <w:rFonts w:ascii="Arial" w:eastAsia="微软雅黑" w:hAnsi="Arial" w:cs="Arial"/>
          <w:strike/>
        </w:rPr>
        <w:t xml:space="preserve"> You can use your own IDE and use copy-paste, but make sure your solution compiles in Codility's environment.</w:t>
      </w:r>
    </w:p>
    <w:p w14:paraId="595D471B" w14:textId="77777777" w:rsidR="00A879DB" w:rsidRPr="00A879DB" w:rsidRDefault="00A879DB" w:rsidP="00A879DB">
      <w:pPr>
        <w:shd w:val="clear" w:color="auto" w:fill="FFFFFF"/>
        <w:outlineLvl w:val="0"/>
        <w:rPr>
          <w:rFonts w:ascii="Arial" w:eastAsia="微软雅黑" w:hAnsi="Arial" w:cs="Arial"/>
        </w:rPr>
      </w:pPr>
    </w:p>
    <w:p w14:paraId="4150385B" w14:textId="77777777" w:rsidR="00A879DB" w:rsidRPr="00A879DB" w:rsidRDefault="00A879DB" w:rsidP="00F95AA0">
      <w:pPr>
        <w:shd w:val="clear" w:color="auto" w:fill="FFFFFF"/>
        <w:outlineLvl w:val="0"/>
        <w:rPr>
          <w:rFonts w:ascii="Arial" w:eastAsia="微软雅黑" w:hAnsi="Arial" w:cs="Arial"/>
        </w:rPr>
      </w:pPr>
    </w:p>
    <w:p w14:paraId="77980DF1" w14:textId="03752D1C" w:rsidR="00A879DB" w:rsidRPr="00A879DB" w:rsidRDefault="00A879DB" w:rsidP="00F95AA0">
      <w:pPr>
        <w:shd w:val="clear" w:color="auto" w:fill="FFFFFF"/>
        <w:outlineLvl w:val="0"/>
        <w:rPr>
          <w:rFonts w:ascii="Arial" w:eastAsia="微软雅黑" w:hAnsi="Arial" w:cs="Arial"/>
        </w:rPr>
      </w:pPr>
      <w:r w:rsidRPr="00A879DB">
        <w:rPr>
          <w:rFonts w:ascii="Cambria Math" w:eastAsia="微软雅黑" w:hAnsi="Cambria Math" w:cs="Cambria Math"/>
        </w:rPr>
        <w:t>⟐</w:t>
      </w:r>
      <w:r w:rsidRPr="00A879DB">
        <w:rPr>
          <w:rFonts w:ascii="Arial" w:eastAsia="微软雅黑" w:hAnsi="Arial" w:cs="Arial"/>
        </w:rPr>
        <w:t xml:space="preserve"> Your solution(s) should consider all possible corner cases and handle large input efficiently. Passing the example test does not indicate that your solution is correct. The example test is not part of your final score.</w:t>
      </w:r>
    </w:p>
    <w:p w14:paraId="1E38A221" w14:textId="1EFA9877" w:rsidR="00141EB5" w:rsidRPr="00141EB5" w:rsidRDefault="00141EB5" w:rsidP="00F95AA0">
      <w:pPr>
        <w:shd w:val="clear" w:color="auto" w:fill="FFFFFF"/>
        <w:outlineLvl w:val="0"/>
        <w:rPr>
          <w:rFonts w:ascii="Arial" w:eastAsia="微软雅黑" w:hAnsi="Arial" w:cs="Arial"/>
        </w:rPr>
      </w:pPr>
    </w:p>
    <w:p w14:paraId="01B9500F" w14:textId="77777777" w:rsidR="00F95AA0" w:rsidRPr="00F95AA0" w:rsidRDefault="00F95AA0" w:rsidP="00F95AA0">
      <w:pPr>
        <w:shd w:val="clear" w:color="auto" w:fill="FFFFFF"/>
        <w:outlineLvl w:val="0"/>
        <w:rPr>
          <w:rFonts w:ascii="Arial" w:eastAsia="微软雅黑" w:hAnsi="Arial" w:cs="Arial"/>
          <w:i/>
          <w:iCs/>
        </w:rPr>
      </w:pPr>
    </w:p>
    <w:p w14:paraId="42B49176" w14:textId="32B939D5" w:rsidR="007D0614" w:rsidRPr="007D0614" w:rsidRDefault="00F95AA0" w:rsidP="00F95AA0">
      <w:pPr>
        <w:shd w:val="clear" w:color="auto" w:fill="FFFFFF"/>
        <w:outlineLvl w:val="0"/>
        <w:rPr>
          <w:rFonts w:ascii="Arial" w:eastAsia="微软雅黑" w:hAnsi="Arial" w:cs="Arial"/>
          <w:b/>
          <w:bCs/>
        </w:rPr>
      </w:pPr>
      <w:r w:rsidRPr="00141EB5">
        <w:rPr>
          <w:rFonts w:ascii="Cambria Math" w:eastAsia="微软雅黑" w:hAnsi="Cambria Math" w:cs="Cambria Math"/>
          <w:b/>
          <w:bCs/>
        </w:rPr>
        <w:t>⟐</w:t>
      </w:r>
      <w:r w:rsidRPr="00141EB5">
        <w:rPr>
          <w:rFonts w:ascii="Arial" w:eastAsia="微软雅黑" w:hAnsi="Arial" w:cs="Arial"/>
          <w:b/>
          <w:bCs/>
        </w:rPr>
        <w:t xml:space="preserve"> Our growth is made possible by the </w:t>
      </w:r>
      <w:r w:rsidRPr="00141EB5">
        <w:rPr>
          <w:rFonts w:ascii="Arial" w:eastAsia="微软雅黑" w:hAnsi="Arial" w:cs="Arial"/>
          <w:b/>
          <w:bCs/>
          <w:color w:val="FF0000"/>
        </w:rPr>
        <w:t xml:space="preserve">dedicated </w:t>
      </w:r>
      <w:r w:rsidRPr="00141EB5">
        <w:rPr>
          <w:rFonts w:ascii="Arial" w:eastAsia="微软雅黑" w:hAnsi="Arial" w:cs="Arial"/>
          <w:b/>
          <w:bCs/>
        </w:rPr>
        <w:t xml:space="preserve">team of hundreds behind the </w:t>
      </w:r>
      <w:r w:rsidRPr="00141EB5">
        <w:rPr>
          <w:rFonts w:ascii="Arial" w:eastAsia="微软雅黑" w:hAnsi="Arial" w:cs="Arial"/>
          <w:b/>
          <w:bCs/>
          <w:color w:val="FF0000"/>
        </w:rPr>
        <w:t>scenes</w:t>
      </w:r>
      <w:r w:rsidRPr="00141EB5">
        <w:rPr>
          <w:rFonts w:ascii="Arial" w:eastAsia="微软雅黑" w:hAnsi="Arial" w:cs="Arial"/>
          <w:b/>
          <w:bCs/>
        </w:rPr>
        <w:t>.</w:t>
      </w:r>
    </w:p>
    <w:p w14:paraId="33BAB7A3" w14:textId="77777777" w:rsidR="00F95AA0" w:rsidRPr="00E2511A" w:rsidRDefault="00F95AA0" w:rsidP="00F95AA0">
      <w:pPr>
        <w:shd w:val="clear" w:color="auto" w:fill="FFFFFF"/>
        <w:outlineLvl w:val="0"/>
        <w:rPr>
          <w:rFonts w:ascii="Arial" w:eastAsia="微软雅黑" w:hAnsi="Arial" w:cs="Arial"/>
        </w:rPr>
      </w:pPr>
    </w:p>
    <w:p w14:paraId="477FA873" w14:textId="378CD9DD" w:rsidR="007A092E" w:rsidRPr="007D0614" w:rsidRDefault="00F95AA0" w:rsidP="00F95AA0">
      <w:pPr>
        <w:shd w:val="clear" w:color="auto" w:fill="FFFFFF"/>
        <w:outlineLvl w:val="0"/>
        <w:rPr>
          <w:rFonts w:ascii="Arial" w:eastAsia="微软雅黑" w:hAnsi="Arial" w:cs="Arial"/>
        </w:rPr>
      </w:pPr>
      <w:r w:rsidRPr="00E2511A">
        <w:rPr>
          <w:rFonts w:ascii="Cambria Math" w:eastAsia="微软雅黑" w:hAnsi="Cambria Math" w:cs="Cambria Math"/>
        </w:rPr>
        <w:t>⟐</w:t>
      </w:r>
      <w:r w:rsidRPr="00E2511A">
        <w:rPr>
          <w:rFonts w:ascii="Arial" w:eastAsia="微软雅黑" w:hAnsi="Arial" w:cs="Arial"/>
        </w:rPr>
        <w:t xml:space="preserve"> You’ll </w:t>
      </w:r>
      <w:r w:rsidRPr="00E2511A">
        <w:rPr>
          <w:rFonts w:ascii="Arial" w:eastAsia="微软雅黑" w:hAnsi="Arial" w:cs="Arial"/>
          <w:color w:val="FF0000"/>
        </w:rPr>
        <w:t xml:space="preserve">heighten </w:t>
      </w:r>
      <w:r w:rsidRPr="00E2511A">
        <w:rPr>
          <w:rFonts w:ascii="Arial" w:eastAsia="微软雅黑" w:hAnsi="Arial" w:cs="Arial"/>
        </w:rPr>
        <w:t xml:space="preserve">your potential and broaden your </w:t>
      </w:r>
      <w:r w:rsidRPr="00E2511A">
        <w:rPr>
          <w:rFonts w:ascii="Arial" w:eastAsia="微软雅黑" w:hAnsi="Arial" w:cs="Arial"/>
          <w:color w:val="FF0000"/>
        </w:rPr>
        <w:t xml:space="preserve">horizons </w:t>
      </w:r>
      <w:r w:rsidRPr="00E2511A">
        <w:rPr>
          <w:rFonts w:ascii="Arial" w:eastAsia="微软雅黑" w:hAnsi="Arial" w:cs="Arial"/>
        </w:rPr>
        <w:t>- all while shaping the future of connectivity.</w:t>
      </w:r>
    </w:p>
    <w:p w14:paraId="1629A603" w14:textId="77777777" w:rsidR="00F95AA0" w:rsidRPr="00F95AA0" w:rsidRDefault="00F95AA0" w:rsidP="00F95AA0">
      <w:pPr>
        <w:shd w:val="clear" w:color="auto" w:fill="FFFFFF"/>
        <w:outlineLvl w:val="0"/>
        <w:rPr>
          <w:rFonts w:ascii="Arial" w:eastAsia="微软雅黑" w:hAnsi="Arial" w:cs="Arial"/>
          <w:i/>
          <w:iCs/>
        </w:rPr>
      </w:pPr>
    </w:p>
    <w:p w14:paraId="25479553" w14:textId="7B8AACE4" w:rsidR="00F91C63" w:rsidRPr="00E64549" w:rsidRDefault="00F95AA0" w:rsidP="00E64549">
      <w:pPr>
        <w:shd w:val="clear" w:color="auto" w:fill="FFFFFF"/>
        <w:outlineLvl w:val="0"/>
        <w:rPr>
          <w:rFonts w:ascii="Arial" w:eastAsia="微软雅黑" w:hAnsi="Arial" w:cs="Arial"/>
        </w:rPr>
      </w:pPr>
      <w:r w:rsidRPr="00E2511A">
        <w:rPr>
          <w:rFonts w:ascii="Cambria Math" w:eastAsia="微软雅黑" w:hAnsi="Cambria Math" w:cs="Cambria Math"/>
        </w:rPr>
        <w:t>⟐</w:t>
      </w:r>
      <w:r w:rsidRPr="00E2511A">
        <w:rPr>
          <w:rFonts w:ascii="Arial" w:eastAsia="微软雅黑" w:hAnsi="Arial" w:cs="Arial"/>
        </w:rPr>
        <w:t xml:space="preserve"> </w:t>
      </w:r>
      <w:r w:rsidRPr="00E2511A">
        <w:rPr>
          <w:rFonts w:ascii="Arial" w:eastAsia="微软雅黑" w:hAnsi="Arial" w:cs="Arial"/>
          <w:color w:val="FF0000"/>
        </w:rPr>
        <w:t xml:space="preserve">Compensation package </w:t>
      </w:r>
      <w:r w:rsidRPr="00E2511A">
        <w:rPr>
          <w:rFonts w:ascii="Arial" w:eastAsia="微软雅黑" w:hAnsi="Arial" w:cs="Arial"/>
        </w:rPr>
        <w:t xml:space="preserve">matching global standards - we can and do offer great pay, </w:t>
      </w:r>
      <w:r w:rsidRPr="00E2511A">
        <w:rPr>
          <w:rFonts w:ascii="Arial" w:eastAsia="微软雅黑" w:hAnsi="Arial" w:cs="Arial"/>
          <w:color w:val="FF0000"/>
        </w:rPr>
        <w:t>perks</w:t>
      </w:r>
      <w:r w:rsidR="0099502E">
        <w:rPr>
          <w:rFonts w:ascii="Arial" w:eastAsia="微软雅黑" w:hAnsi="Arial" w:cs="Arial"/>
          <w:color w:val="FF0000"/>
        </w:rPr>
        <w:t>(</w:t>
      </w:r>
      <w:r w:rsidR="0099502E">
        <w:rPr>
          <w:rFonts w:ascii="Arial" w:eastAsia="微软雅黑" w:hAnsi="Arial" w:cs="Arial" w:hint="eastAsia"/>
          <w:color w:val="FF0000"/>
        </w:rPr>
        <w:t>津贴</w:t>
      </w:r>
      <w:r w:rsidR="0099502E">
        <w:rPr>
          <w:rFonts w:ascii="Arial" w:eastAsia="微软雅黑" w:hAnsi="Arial" w:cs="Arial"/>
          <w:color w:val="FF0000"/>
        </w:rPr>
        <w:t>)</w:t>
      </w:r>
      <w:r w:rsidRPr="00E2511A">
        <w:rPr>
          <w:rFonts w:ascii="Arial" w:eastAsia="微软雅黑" w:hAnsi="Arial" w:cs="Arial"/>
        </w:rPr>
        <w:t>, and benefits</w:t>
      </w:r>
      <w:r w:rsidR="00256F20">
        <w:rPr>
          <w:rFonts w:ascii="Arial" w:eastAsia="微软雅黑" w:hAnsi="Arial" w:cs="Arial"/>
        </w:rPr>
        <w:t xml:space="preserve">, </w:t>
      </w:r>
      <w:r w:rsidRPr="00E2511A">
        <w:rPr>
          <w:rFonts w:ascii="Arial" w:eastAsia="微软雅黑" w:hAnsi="Arial" w:cs="Arial"/>
          <w:color w:val="FF0000"/>
        </w:rPr>
        <w:t>Snacks</w:t>
      </w:r>
      <w:r w:rsidR="0099502E">
        <w:rPr>
          <w:rFonts w:ascii="Arial" w:eastAsia="微软雅黑" w:hAnsi="Arial" w:cs="Arial"/>
          <w:color w:val="FF0000"/>
        </w:rPr>
        <w:t>(</w:t>
      </w:r>
      <w:r w:rsidR="0099502E">
        <w:rPr>
          <w:rFonts w:ascii="Arial" w:eastAsia="微软雅黑" w:hAnsi="Arial" w:cs="Arial" w:hint="eastAsia"/>
          <w:color w:val="FF0000"/>
        </w:rPr>
        <w:t>零食</w:t>
      </w:r>
      <w:r w:rsidR="0099502E">
        <w:rPr>
          <w:rFonts w:ascii="Arial" w:eastAsia="微软雅黑" w:hAnsi="Arial" w:cs="Arial"/>
          <w:color w:val="FF0000"/>
        </w:rPr>
        <w:t>)</w:t>
      </w:r>
      <w:r w:rsidRPr="00E2511A">
        <w:rPr>
          <w:rFonts w:ascii="Arial" w:eastAsia="微软雅黑" w:hAnsi="Arial" w:cs="Arial"/>
          <w:color w:val="FF0000"/>
        </w:rPr>
        <w:t xml:space="preserve"> </w:t>
      </w:r>
      <w:r w:rsidRPr="00E2511A">
        <w:rPr>
          <w:rFonts w:ascii="Arial" w:eastAsia="微软雅黑" w:hAnsi="Arial" w:cs="Arial"/>
        </w:rPr>
        <w:t>and drinks in the office.</w:t>
      </w:r>
    </w:p>
    <w:p w14:paraId="46D7E8FB" w14:textId="77777777" w:rsidR="00763633" w:rsidRDefault="00763633" w:rsidP="00A65DC8">
      <w:pPr>
        <w:widowControl w:val="0"/>
        <w:autoSpaceDE w:val="0"/>
        <w:autoSpaceDN w:val="0"/>
        <w:adjustRightInd w:val="0"/>
        <w:spacing w:line="460" w:lineRule="exact"/>
        <w:rPr>
          <w:rFonts w:ascii="Cambria Math" w:eastAsia="微软雅黑" w:hAnsi="Cambria Math" w:cs="Cambria Math"/>
        </w:rPr>
      </w:pPr>
    </w:p>
    <w:p w14:paraId="730F954F" w14:textId="668CE91D" w:rsidR="00F91C63" w:rsidRPr="00813AA0" w:rsidRDefault="003A3D49" w:rsidP="00A65DC8">
      <w:pPr>
        <w:widowControl w:val="0"/>
        <w:autoSpaceDE w:val="0"/>
        <w:autoSpaceDN w:val="0"/>
        <w:adjustRightInd w:val="0"/>
        <w:spacing w:line="460" w:lineRule="exact"/>
        <w:rPr>
          <w:rFonts w:ascii="Arial" w:eastAsia="微软雅黑" w:hAnsi="Arial" w:cs="Arial"/>
          <w:strike/>
        </w:rPr>
      </w:pPr>
      <w:r w:rsidRPr="00813AA0">
        <w:rPr>
          <w:rFonts w:ascii="Cambria Math" w:eastAsia="微软雅黑" w:hAnsi="Cambria Math" w:cs="Cambria Math"/>
          <w:strike/>
        </w:rPr>
        <w:t>⟐</w:t>
      </w:r>
      <w:r w:rsidRPr="00813AA0">
        <w:rPr>
          <w:rFonts w:ascii="Arial" w:eastAsia="微软雅黑" w:hAnsi="Arial" w:cs="Arial"/>
          <w:strike/>
        </w:rPr>
        <w:t xml:space="preserve"> Maybe I'm not a </w:t>
      </w:r>
      <w:r w:rsidR="003355E9" w:rsidRPr="00813AA0">
        <w:rPr>
          <w:rFonts w:ascii="Arial" w:eastAsia="微软雅黑" w:hAnsi="Arial" w:cs="Arial"/>
          <w:strike/>
        </w:rPr>
        <w:t>loyal</w:t>
      </w:r>
      <w:r w:rsidRPr="00813AA0">
        <w:rPr>
          <w:rFonts w:ascii="Arial" w:eastAsia="微软雅黑" w:hAnsi="Arial" w:cs="Arial"/>
          <w:strike/>
        </w:rPr>
        <w:t xml:space="preserve"> user of the</w:t>
      </w:r>
      <w:r w:rsidR="003355E9" w:rsidRPr="00813AA0">
        <w:rPr>
          <w:rFonts w:ascii="Arial" w:eastAsia="微软雅黑" w:hAnsi="Arial" w:cs="Arial"/>
          <w:strike/>
        </w:rPr>
        <w:t>s</w:t>
      </w:r>
      <w:r w:rsidR="007A092E" w:rsidRPr="00813AA0">
        <w:rPr>
          <w:rFonts w:ascii="Arial" w:eastAsia="微软雅黑" w:hAnsi="Arial" w:cs="Arial"/>
          <w:strike/>
        </w:rPr>
        <w:t>e</w:t>
      </w:r>
      <w:r w:rsidRPr="00813AA0">
        <w:rPr>
          <w:rFonts w:ascii="Arial" w:eastAsia="微软雅黑" w:hAnsi="Arial" w:cs="Arial"/>
          <w:strike/>
        </w:rPr>
        <w:t xml:space="preserve"> app</w:t>
      </w:r>
      <w:r w:rsidR="003355E9" w:rsidRPr="00813AA0">
        <w:rPr>
          <w:rFonts w:ascii="Arial" w:eastAsia="微软雅黑" w:hAnsi="Arial" w:cs="Arial"/>
          <w:strike/>
        </w:rPr>
        <w:t>s</w:t>
      </w:r>
      <w:r w:rsidRPr="00813AA0">
        <w:rPr>
          <w:rFonts w:ascii="Arial" w:eastAsia="微软雅黑" w:hAnsi="Arial" w:cs="Arial"/>
          <w:strike/>
        </w:rPr>
        <w:t>, but that won't stop me from completing it. After all, completing tasks for the company and the team is</w:t>
      </w:r>
      <w:r w:rsidR="007A092E" w:rsidRPr="00813AA0">
        <w:rPr>
          <w:rFonts w:ascii="Arial" w:eastAsia="微软雅黑" w:hAnsi="Arial" w:cs="Arial"/>
          <w:strike/>
        </w:rPr>
        <w:t xml:space="preserve"> always </w:t>
      </w:r>
      <w:r w:rsidRPr="00813AA0">
        <w:rPr>
          <w:rFonts w:ascii="Arial" w:eastAsia="微软雅黑" w:hAnsi="Arial" w:cs="Arial"/>
          <w:strike/>
        </w:rPr>
        <w:t>the first priority.</w:t>
      </w:r>
    </w:p>
    <w:p w14:paraId="2D9FCD1F" w14:textId="77777777" w:rsidR="00763633" w:rsidRPr="00E64549" w:rsidRDefault="00763633" w:rsidP="00A65DC8">
      <w:pPr>
        <w:widowControl w:val="0"/>
        <w:autoSpaceDE w:val="0"/>
        <w:autoSpaceDN w:val="0"/>
        <w:adjustRightInd w:val="0"/>
        <w:spacing w:line="460" w:lineRule="exact"/>
        <w:rPr>
          <w:rFonts w:ascii="Arial" w:eastAsia="微软雅黑" w:hAnsi="Arial" w:cs="Arial"/>
        </w:rPr>
      </w:pPr>
    </w:p>
    <w:p w14:paraId="57C5BBDA" w14:textId="4C96A521" w:rsidR="00A10E1A" w:rsidRPr="003355E9" w:rsidRDefault="00E4553B" w:rsidP="00A65DC8">
      <w:pPr>
        <w:widowControl w:val="0"/>
        <w:autoSpaceDE w:val="0"/>
        <w:autoSpaceDN w:val="0"/>
        <w:adjustRightInd w:val="0"/>
        <w:spacing w:line="460" w:lineRule="exact"/>
        <w:rPr>
          <w:rFonts w:ascii="Arial" w:eastAsia="微软雅黑" w:hAnsi="Arial" w:cs="Arial"/>
        </w:rPr>
      </w:pPr>
      <w:r w:rsidRPr="00DE4DE7">
        <w:rPr>
          <w:rFonts w:ascii="Cambria Math" w:eastAsia="微软雅黑" w:hAnsi="Cambria Math" w:cs="Cambria Math"/>
        </w:rPr>
        <w:t>⟐</w:t>
      </w:r>
      <w:r w:rsidRPr="00DE4DE7">
        <w:rPr>
          <w:rFonts w:ascii="Arial" w:eastAsia="微软雅黑" w:hAnsi="Arial" w:cs="Arial"/>
        </w:rPr>
        <w:t xml:space="preserve"> What I am more concerned about is the specific work content. For example, what project am I going to be involved in</w:t>
      </w:r>
      <w:r w:rsidR="009B2123">
        <w:rPr>
          <w:rFonts w:ascii="Arial" w:eastAsia="微软雅黑" w:hAnsi="Arial" w:cs="Arial"/>
        </w:rPr>
        <w:t>?</w:t>
      </w:r>
      <w:r w:rsidR="00D10209" w:rsidRPr="00DE4DE7">
        <w:rPr>
          <w:rFonts w:ascii="Arial" w:eastAsia="微软雅黑" w:hAnsi="Arial" w:cs="Arial"/>
        </w:rPr>
        <w:t xml:space="preserve"> Can I learn something new from this project?</w:t>
      </w:r>
    </w:p>
    <w:p w14:paraId="040E0632" w14:textId="77777777" w:rsidR="00F91C63" w:rsidRDefault="00F91C63" w:rsidP="009A261B">
      <w:pPr>
        <w:widowControl w:val="0"/>
        <w:autoSpaceDE w:val="0"/>
        <w:autoSpaceDN w:val="0"/>
        <w:adjustRightInd w:val="0"/>
        <w:spacing w:line="460" w:lineRule="exact"/>
        <w:rPr>
          <w:rFonts w:ascii="Cambria Math" w:eastAsia="微软雅黑" w:hAnsi="Cambria Math" w:cs="Cambria Math"/>
        </w:rPr>
      </w:pPr>
    </w:p>
    <w:p w14:paraId="5D0B9415" w14:textId="707F96ED" w:rsidR="007157D7" w:rsidRDefault="007E515F" w:rsidP="007157D7">
      <w:pPr>
        <w:widowControl w:val="0"/>
        <w:autoSpaceDE w:val="0"/>
        <w:autoSpaceDN w:val="0"/>
        <w:adjustRightInd w:val="0"/>
        <w:spacing w:line="460" w:lineRule="exact"/>
        <w:rPr>
          <w:rFonts w:ascii="Arial" w:eastAsia="微软雅黑" w:hAnsi="Arial" w:cs="Arial"/>
        </w:rPr>
      </w:pPr>
      <w:r w:rsidRPr="00DE4DE7">
        <w:rPr>
          <w:rFonts w:ascii="Cambria Math" w:eastAsia="微软雅黑" w:hAnsi="Cambria Math" w:cs="Cambria Math"/>
        </w:rPr>
        <w:t>⟐</w:t>
      </w:r>
      <w:r w:rsidRPr="00DE4DE7">
        <w:rPr>
          <w:rFonts w:ascii="Arial" w:eastAsia="微软雅黑" w:hAnsi="Arial" w:cs="Arial"/>
        </w:rPr>
        <w:t xml:space="preserve"> Refactoring the codebase reduced </w:t>
      </w:r>
      <w:r w:rsidRPr="003355E9">
        <w:rPr>
          <w:rFonts w:ascii="Arial" w:eastAsia="微软雅黑" w:hAnsi="Arial" w:cs="Arial"/>
          <w:color w:val="FF0000"/>
        </w:rPr>
        <w:t xml:space="preserve">redundancy </w:t>
      </w:r>
      <w:r w:rsidRPr="00DE4DE7">
        <w:rPr>
          <w:rFonts w:ascii="Arial" w:eastAsia="微软雅黑" w:hAnsi="Arial" w:cs="Arial"/>
        </w:rPr>
        <w:t xml:space="preserve">and improved </w:t>
      </w:r>
      <w:r w:rsidRPr="003355E9">
        <w:rPr>
          <w:rFonts w:ascii="Arial" w:eastAsia="微软雅黑" w:hAnsi="Arial" w:cs="Arial"/>
          <w:color w:val="FF0000"/>
        </w:rPr>
        <w:t>maintainability</w:t>
      </w:r>
      <w:r w:rsidRPr="00DE4DE7">
        <w:rPr>
          <w:rFonts w:ascii="Arial" w:eastAsia="微软雅黑" w:hAnsi="Arial" w:cs="Arial"/>
        </w:rPr>
        <w:t>.</w:t>
      </w:r>
    </w:p>
    <w:p w14:paraId="61413D44" w14:textId="77777777" w:rsidR="006C5706" w:rsidRPr="00DE4DE7" w:rsidRDefault="006C5706" w:rsidP="00087BF8">
      <w:pPr>
        <w:widowControl w:val="0"/>
        <w:autoSpaceDE w:val="0"/>
        <w:autoSpaceDN w:val="0"/>
        <w:adjustRightInd w:val="0"/>
        <w:spacing w:line="460" w:lineRule="exact"/>
        <w:rPr>
          <w:rFonts w:ascii="Arial" w:eastAsia="微软雅黑" w:hAnsi="Arial" w:cs="Arial"/>
          <w:strike/>
          <w:color w:val="000000" w:themeColor="text1"/>
        </w:rPr>
      </w:pPr>
    </w:p>
    <w:p w14:paraId="6DDDBFB7" w14:textId="185B6E25" w:rsidR="00087BF8" w:rsidRPr="00DE4DE7" w:rsidRDefault="00087BF8" w:rsidP="007157D7">
      <w:pPr>
        <w:widowControl w:val="0"/>
        <w:autoSpaceDE w:val="0"/>
        <w:autoSpaceDN w:val="0"/>
        <w:adjustRightInd w:val="0"/>
        <w:spacing w:line="460" w:lineRule="exact"/>
        <w:rPr>
          <w:rFonts w:ascii="Arial" w:eastAsia="微软雅黑" w:hAnsi="Arial" w:cs="Arial"/>
        </w:rPr>
      </w:pPr>
    </w:p>
    <w:p w14:paraId="069D3239" w14:textId="579C71B3" w:rsidR="00BA0A88" w:rsidRPr="00DE4DE7" w:rsidRDefault="00BA0A88" w:rsidP="007157D7">
      <w:pPr>
        <w:widowControl w:val="0"/>
        <w:autoSpaceDE w:val="0"/>
        <w:autoSpaceDN w:val="0"/>
        <w:adjustRightInd w:val="0"/>
        <w:spacing w:line="460" w:lineRule="exact"/>
        <w:rPr>
          <w:rFonts w:ascii="Arial" w:eastAsia="微软雅黑" w:hAnsi="Arial" w:cs="Arial"/>
        </w:rPr>
      </w:pPr>
    </w:p>
    <w:p w14:paraId="27C2B453" w14:textId="627D9E46" w:rsidR="00BA0A88" w:rsidRDefault="00BA0A88" w:rsidP="007157D7">
      <w:pPr>
        <w:widowControl w:val="0"/>
        <w:autoSpaceDE w:val="0"/>
        <w:autoSpaceDN w:val="0"/>
        <w:adjustRightInd w:val="0"/>
        <w:spacing w:line="460" w:lineRule="exact"/>
        <w:rPr>
          <w:rFonts w:ascii="Arial" w:eastAsia="微软雅黑" w:hAnsi="Arial" w:cs="Arial"/>
        </w:rPr>
      </w:pPr>
      <w:r w:rsidRPr="00DE4DE7">
        <w:rPr>
          <w:rFonts w:ascii="Arial" w:eastAsia="微软雅黑" w:hAnsi="Arial" w:cs="Arial"/>
        </w:rPr>
        <w:t>———————————————</w:t>
      </w:r>
      <w:r w:rsidR="003F3F35" w:rsidRPr="00DE4DE7">
        <w:rPr>
          <w:rFonts w:ascii="Arial" w:eastAsia="微软雅黑" w:hAnsi="Arial" w:cs="Arial"/>
        </w:rPr>
        <w:t>———</w:t>
      </w:r>
      <w:r w:rsidRPr="00DE4DE7">
        <w:rPr>
          <w:rFonts w:ascii="Arial" w:eastAsia="微软雅黑" w:hAnsi="Arial" w:cs="Arial"/>
        </w:rPr>
        <w:t>—</w:t>
      </w:r>
      <w:r w:rsidRPr="00DE4DE7">
        <w:rPr>
          <w:rFonts w:ascii="Arial" w:eastAsia="微软雅黑" w:hAnsi="Arial" w:cs="Arial"/>
        </w:rPr>
        <w:t>分割线</w:t>
      </w:r>
      <w:r w:rsidRPr="00DE4DE7">
        <w:rPr>
          <w:rFonts w:ascii="Arial" w:eastAsia="微软雅黑" w:hAnsi="Arial" w:cs="Arial"/>
        </w:rPr>
        <w:t>—————————————————</w:t>
      </w:r>
      <w:r w:rsidR="003F3F35" w:rsidRPr="00DE4DE7">
        <w:rPr>
          <w:rFonts w:ascii="Arial" w:eastAsia="微软雅黑" w:hAnsi="Arial" w:cs="Arial"/>
        </w:rPr>
        <w:t>———</w:t>
      </w:r>
    </w:p>
    <w:p w14:paraId="59ED8898" w14:textId="77777777" w:rsidR="00472492" w:rsidRPr="00F95AA0" w:rsidRDefault="00472492" w:rsidP="00472492">
      <w:pPr>
        <w:shd w:val="clear" w:color="auto" w:fill="FFFFFF"/>
        <w:outlineLvl w:val="0"/>
        <w:rPr>
          <w:rFonts w:ascii="Arial" w:eastAsia="微软雅黑" w:hAnsi="Arial" w:cs="Arial"/>
          <w:i/>
          <w:iCs/>
        </w:rPr>
      </w:pPr>
    </w:p>
    <w:p w14:paraId="082DD2B4" w14:textId="35240FB6" w:rsidR="00B23EC2" w:rsidRPr="00472492" w:rsidRDefault="00472492" w:rsidP="00472492">
      <w:pPr>
        <w:shd w:val="clear" w:color="auto" w:fill="FFFFFF"/>
        <w:outlineLvl w:val="0"/>
        <w:rPr>
          <w:rFonts w:ascii="Arial" w:eastAsia="微软雅黑" w:hAnsi="Arial" w:cs="Arial"/>
          <w:strike/>
        </w:rPr>
      </w:pPr>
      <w:r w:rsidRPr="00472492">
        <w:rPr>
          <w:rFonts w:ascii="Cambria Math" w:eastAsia="微软雅黑" w:hAnsi="Cambria Math" w:cs="Cambria Math"/>
          <w:strike/>
        </w:rPr>
        <w:t>⟐</w:t>
      </w:r>
      <w:r w:rsidRPr="00472492">
        <w:rPr>
          <w:rFonts w:ascii="Arial" w:eastAsia="微软雅黑" w:hAnsi="Arial" w:cs="Arial"/>
          <w:strike/>
        </w:rPr>
        <w:t xml:space="preserve"> Work in an agile environment - individually and with a team of other developers.</w:t>
      </w:r>
    </w:p>
    <w:p w14:paraId="3031D666" w14:textId="77777777" w:rsidR="00B23EC2" w:rsidRPr="00B23EC2" w:rsidRDefault="00B23EC2" w:rsidP="00B23EC2">
      <w:pPr>
        <w:shd w:val="clear" w:color="auto" w:fill="FFFFFF"/>
        <w:outlineLvl w:val="0"/>
        <w:rPr>
          <w:rFonts w:ascii="Arial" w:eastAsia="微软雅黑" w:hAnsi="Arial" w:cs="Arial"/>
          <w:strike/>
        </w:rPr>
      </w:pPr>
      <w:r w:rsidRPr="00B23EC2">
        <w:rPr>
          <w:rFonts w:ascii="Cambria Math" w:eastAsia="微软雅黑" w:hAnsi="Cambria Math" w:cs="Cambria Math"/>
          <w:strike/>
        </w:rPr>
        <w:t>⟐</w:t>
      </w:r>
      <w:r w:rsidRPr="00B23EC2">
        <w:rPr>
          <w:rFonts w:ascii="Arial" w:eastAsia="微软雅黑" w:hAnsi="Arial" w:cs="Arial"/>
          <w:strike/>
        </w:rPr>
        <w:t xml:space="preserve"> You did not have the time or opportunity to move your body or think about your physical health.</w:t>
      </w:r>
    </w:p>
    <w:p w14:paraId="7347018A" w14:textId="1CC591F8" w:rsidR="007D0614" w:rsidRPr="00B23EC2" w:rsidRDefault="00B23EC2" w:rsidP="007157D7">
      <w:pPr>
        <w:widowControl w:val="0"/>
        <w:autoSpaceDE w:val="0"/>
        <w:autoSpaceDN w:val="0"/>
        <w:adjustRightInd w:val="0"/>
        <w:spacing w:line="460" w:lineRule="exact"/>
        <w:rPr>
          <w:rFonts w:ascii="Arial" w:eastAsia="微软雅黑" w:hAnsi="Arial" w:cs="Arial"/>
          <w:strike/>
        </w:rPr>
      </w:pPr>
      <w:r w:rsidRPr="00B23EC2">
        <w:rPr>
          <w:rFonts w:ascii="Cambria Math" w:eastAsia="微软雅黑" w:hAnsi="Cambria Math" w:cs="Cambria Math"/>
          <w:strike/>
        </w:rPr>
        <w:t>⟐</w:t>
      </w:r>
      <w:r w:rsidRPr="00B23EC2">
        <w:rPr>
          <w:rFonts w:ascii="Arial" w:eastAsia="微软雅黑" w:hAnsi="Arial" w:cs="Arial"/>
          <w:strike/>
        </w:rPr>
        <w:t xml:space="preserve"> Junk food is often high in calories, sugar, and fat and </w:t>
      </w:r>
      <w:r w:rsidRPr="00B23EC2">
        <w:rPr>
          <w:rFonts w:ascii="Arial" w:eastAsia="微软雅黑" w:hAnsi="Arial" w:cs="Arial"/>
          <w:strike/>
          <w:color w:val="FF0000"/>
        </w:rPr>
        <w:t>low in nutritional value</w:t>
      </w:r>
      <w:r w:rsidRPr="00B23EC2">
        <w:rPr>
          <w:rFonts w:ascii="Arial" w:eastAsia="微软雅黑" w:hAnsi="Arial" w:cs="Arial"/>
          <w:strike/>
        </w:rPr>
        <w:t>.</w:t>
      </w:r>
    </w:p>
    <w:p w14:paraId="7CDC857E" w14:textId="77777777" w:rsidR="007D0614" w:rsidRDefault="007D0614" w:rsidP="007D0614">
      <w:pPr>
        <w:shd w:val="clear" w:color="auto" w:fill="FFFFFF"/>
        <w:outlineLvl w:val="0"/>
        <w:rPr>
          <w:rFonts w:ascii="Arial" w:eastAsia="微软雅黑" w:hAnsi="Arial" w:cs="Arial"/>
          <w:strike/>
        </w:rPr>
      </w:pPr>
      <w:r w:rsidRPr="007D0614">
        <w:rPr>
          <w:rFonts w:ascii="Cambria Math" w:eastAsia="微软雅黑" w:hAnsi="Cambria Math" w:cs="Cambria Math"/>
          <w:strike/>
        </w:rPr>
        <w:lastRenderedPageBreak/>
        <w:t>⟐</w:t>
      </w:r>
      <w:r w:rsidRPr="007D0614">
        <w:rPr>
          <w:rFonts w:ascii="Arial" w:eastAsia="微软雅黑" w:hAnsi="Arial" w:cs="Arial"/>
          <w:strike/>
        </w:rPr>
        <w:t xml:space="preserve"> From software developers and product managers to designers and </w:t>
      </w:r>
      <w:r w:rsidRPr="007D0614">
        <w:rPr>
          <w:rFonts w:ascii="Arial" w:eastAsia="微软雅黑" w:hAnsi="Arial" w:cs="Arial"/>
          <w:strike/>
          <w:color w:val="FF0000"/>
        </w:rPr>
        <w:t>strategists</w:t>
      </w:r>
      <w:r w:rsidRPr="007D0614">
        <w:rPr>
          <w:rFonts w:ascii="Arial" w:eastAsia="微软雅黑" w:hAnsi="Arial" w:cs="Arial"/>
          <w:strike/>
        </w:rPr>
        <w:t xml:space="preserve">, Team UI is driven to achieve our common goal: </w:t>
      </w:r>
      <w:r w:rsidRPr="007D0614">
        <w:rPr>
          <w:rFonts w:ascii="Arial" w:eastAsia="微软雅黑" w:hAnsi="Arial" w:cs="Arial"/>
          <w:strike/>
          <w:color w:val="FF0000"/>
        </w:rPr>
        <w:t xml:space="preserve">Rethinking </w:t>
      </w:r>
      <w:r w:rsidRPr="007D0614">
        <w:rPr>
          <w:rFonts w:ascii="Arial" w:eastAsia="微软雅黑" w:hAnsi="Arial" w:cs="Arial"/>
          <w:strike/>
        </w:rPr>
        <w:t xml:space="preserve">IT. </w:t>
      </w:r>
    </w:p>
    <w:p w14:paraId="4D4C22B6" w14:textId="4220E266" w:rsidR="007D0614" w:rsidRPr="007D0614" w:rsidRDefault="007D0614" w:rsidP="007D0614">
      <w:pPr>
        <w:shd w:val="clear" w:color="auto" w:fill="FFFFFF"/>
        <w:outlineLvl w:val="0"/>
        <w:rPr>
          <w:rFonts w:ascii="Arial" w:eastAsia="微软雅黑" w:hAnsi="Arial" w:cs="Arial"/>
          <w:strike/>
        </w:rPr>
      </w:pPr>
      <w:r w:rsidRPr="007D0614">
        <w:rPr>
          <w:rFonts w:ascii="Cambria Math" w:eastAsia="微软雅黑" w:hAnsi="Cambria Math" w:cs="Cambria Math"/>
          <w:strike/>
        </w:rPr>
        <w:t>⟐</w:t>
      </w:r>
      <w:r w:rsidRPr="007D0614">
        <w:rPr>
          <w:rFonts w:ascii="Arial" w:eastAsia="微软雅黑" w:hAnsi="Arial" w:cs="Arial"/>
          <w:strike/>
        </w:rPr>
        <w:t xml:space="preserve"> Create amazing mobile apps that are both powerful and easy to use with </w:t>
      </w:r>
      <w:r w:rsidRPr="007D0614">
        <w:rPr>
          <w:rFonts w:ascii="Arial" w:eastAsia="微软雅黑" w:hAnsi="Arial" w:cs="Arial"/>
          <w:strike/>
          <w:color w:val="FF0000"/>
        </w:rPr>
        <w:t xml:space="preserve">elite </w:t>
      </w:r>
      <w:proofErr w:type="gramStart"/>
      <w:r w:rsidRPr="007D0614">
        <w:rPr>
          <w:rFonts w:ascii="Arial" w:eastAsia="微软雅黑" w:hAnsi="Arial" w:cs="Arial"/>
          <w:strike/>
        </w:rPr>
        <w:t>UX(</w:t>
      </w:r>
      <w:proofErr w:type="gramEnd"/>
      <w:r w:rsidRPr="007D0614">
        <w:rPr>
          <w:rFonts w:ascii="Arial" w:eastAsia="微软雅黑" w:hAnsi="Arial" w:cs="Arial"/>
          <w:strike/>
        </w:rPr>
        <w:t>User Experience).</w:t>
      </w:r>
    </w:p>
    <w:p w14:paraId="57BA7B35" w14:textId="78756DA4" w:rsidR="003F3F35" w:rsidRPr="002E0DC0" w:rsidRDefault="002E0DC0" w:rsidP="007157D7">
      <w:pPr>
        <w:widowControl w:val="0"/>
        <w:autoSpaceDE w:val="0"/>
        <w:autoSpaceDN w:val="0"/>
        <w:adjustRightInd w:val="0"/>
        <w:spacing w:line="460" w:lineRule="exact"/>
        <w:rPr>
          <w:rFonts w:ascii="Arial" w:eastAsia="微软雅黑" w:hAnsi="Arial" w:cs="Arial"/>
          <w:strike/>
        </w:rPr>
      </w:pPr>
      <w:r w:rsidRPr="002E0DC0">
        <w:rPr>
          <w:rFonts w:ascii="Cambria Math" w:eastAsia="微软雅黑" w:hAnsi="Cambria Math" w:cs="Cambria Math"/>
          <w:strike/>
        </w:rPr>
        <w:t>⟐</w:t>
      </w:r>
      <w:r w:rsidRPr="002E0DC0">
        <w:rPr>
          <w:rFonts w:ascii="Arial" w:eastAsia="微软雅黑" w:hAnsi="Arial" w:cs="Arial"/>
          <w:strike/>
        </w:rPr>
        <w:t xml:space="preserve"> The quality of the </w:t>
      </w:r>
      <w:r w:rsidRPr="002E0DC0">
        <w:rPr>
          <w:rFonts w:ascii="Arial" w:eastAsia="微软雅黑" w:hAnsi="Arial" w:cs="Arial"/>
          <w:strike/>
          <w:color w:val="FF0000"/>
        </w:rPr>
        <w:t xml:space="preserve">handmade </w:t>
      </w:r>
      <w:r w:rsidRPr="002E0DC0">
        <w:rPr>
          <w:rFonts w:ascii="Arial" w:eastAsia="微软雅黑" w:hAnsi="Arial" w:cs="Arial"/>
          <w:strike/>
        </w:rPr>
        <w:t xml:space="preserve">shoes was far </w:t>
      </w:r>
      <w:r w:rsidRPr="002E0DC0">
        <w:rPr>
          <w:rFonts w:ascii="Arial" w:eastAsia="微软雅黑" w:hAnsi="Arial" w:cs="Arial"/>
          <w:strike/>
          <w:color w:val="FF0000"/>
        </w:rPr>
        <w:t xml:space="preserve">superior </w:t>
      </w:r>
      <w:r w:rsidRPr="002E0DC0">
        <w:rPr>
          <w:rFonts w:ascii="Arial" w:eastAsia="微软雅黑" w:hAnsi="Arial" w:cs="Arial"/>
          <w:strike/>
        </w:rPr>
        <w:t>to the mass-produced ones.</w:t>
      </w:r>
    </w:p>
    <w:p w14:paraId="554A78D6" w14:textId="77777777" w:rsidR="003F3F35" w:rsidRPr="003F3F35" w:rsidRDefault="003F3F35" w:rsidP="003F3F35">
      <w:pPr>
        <w:shd w:val="clear" w:color="auto" w:fill="FFFFFF"/>
        <w:outlineLvl w:val="0"/>
        <w:rPr>
          <w:rFonts w:ascii="Arial" w:hAnsi="Arial" w:cs="Arial"/>
          <w:strike/>
          <w:color w:val="282828"/>
          <w:kern w:val="36"/>
        </w:rPr>
      </w:pPr>
      <w:r w:rsidRPr="003F3F35">
        <w:rPr>
          <w:rFonts w:ascii="Cambria Math" w:eastAsia="微软雅黑" w:hAnsi="Cambria Math" w:cs="Cambria Math"/>
          <w:strike/>
        </w:rPr>
        <w:t>⟐</w:t>
      </w:r>
      <w:r w:rsidRPr="003F3F35">
        <w:rPr>
          <w:rFonts w:ascii="Arial" w:eastAsia="微软雅黑" w:hAnsi="Arial" w:cs="Arial"/>
          <w:strike/>
        </w:rPr>
        <w:t xml:space="preserve"> </w:t>
      </w:r>
      <w:r w:rsidRPr="003F3F35">
        <w:rPr>
          <w:rFonts w:ascii="Arial" w:hAnsi="Arial" w:cs="Arial"/>
          <w:strike/>
          <w:color w:val="282828"/>
          <w:kern w:val="36"/>
        </w:rPr>
        <w:t xml:space="preserve">I sometimes get </w:t>
      </w:r>
      <w:r w:rsidRPr="003F3F35">
        <w:rPr>
          <w:rFonts w:ascii="Arial" w:hAnsi="Arial" w:cs="Arial"/>
          <w:strike/>
          <w:color w:val="FF0000"/>
          <w:kern w:val="36"/>
        </w:rPr>
        <w:t xml:space="preserve">irritated </w:t>
      </w:r>
      <w:r w:rsidRPr="003F3F35">
        <w:rPr>
          <w:rFonts w:ascii="Arial" w:hAnsi="Arial" w:cs="Arial"/>
          <w:strike/>
          <w:color w:val="282828"/>
          <w:kern w:val="36"/>
        </w:rPr>
        <w:t>by little things.</w:t>
      </w:r>
    </w:p>
    <w:p w14:paraId="250A874B" w14:textId="77777777" w:rsidR="003F3F35" w:rsidRPr="003F3F35" w:rsidRDefault="003F3F35" w:rsidP="003F3F35">
      <w:pPr>
        <w:pStyle w:val="1"/>
        <w:shd w:val="clear" w:color="auto" w:fill="FFFFFF"/>
        <w:spacing w:before="0" w:beforeAutospacing="0" w:after="0" w:afterAutospacing="0"/>
        <w:rPr>
          <w:rFonts w:ascii="Arial" w:hAnsi="Arial" w:cs="Arial"/>
          <w:b w:val="0"/>
          <w:bCs w:val="0"/>
          <w:strike/>
          <w:color w:val="282828"/>
          <w:sz w:val="24"/>
          <w:szCs w:val="24"/>
        </w:rPr>
      </w:pPr>
      <w:r w:rsidRPr="003F3F35">
        <w:rPr>
          <w:rFonts w:ascii="Cambria Math" w:eastAsia="微软雅黑" w:hAnsi="Cambria Math" w:cs="Cambria Math"/>
          <w:b w:val="0"/>
          <w:bCs w:val="0"/>
          <w:strike/>
          <w:sz w:val="24"/>
          <w:szCs w:val="24"/>
        </w:rPr>
        <w:t>⟐</w:t>
      </w:r>
      <w:r w:rsidRPr="003F3F35">
        <w:rPr>
          <w:rFonts w:ascii="Arial" w:eastAsia="微软雅黑" w:hAnsi="Arial" w:cs="Arial"/>
          <w:b w:val="0"/>
          <w:bCs w:val="0"/>
          <w:strike/>
          <w:sz w:val="24"/>
          <w:szCs w:val="24"/>
        </w:rPr>
        <w:t xml:space="preserve"> I am dominant, and forceful and can stand my ground if needed.</w:t>
      </w:r>
    </w:p>
    <w:p w14:paraId="44E8B992" w14:textId="1604C763" w:rsidR="007A092E" w:rsidRPr="003F3F35" w:rsidRDefault="003F3F35" w:rsidP="003F3F35">
      <w:pPr>
        <w:pStyle w:val="1"/>
        <w:shd w:val="clear" w:color="auto" w:fill="FFFFFF"/>
        <w:spacing w:before="0" w:beforeAutospacing="0" w:after="0" w:afterAutospacing="0"/>
        <w:rPr>
          <w:rFonts w:ascii="Arial" w:hAnsi="Arial" w:cs="Arial"/>
          <w:b w:val="0"/>
          <w:bCs w:val="0"/>
          <w:strike/>
          <w:color w:val="282828"/>
          <w:sz w:val="24"/>
          <w:szCs w:val="24"/>
        </w:rPr>
      </w:pPr>
      <w:r w:rsidRPr="003F3F35">
        <w:rPr>
          <w:rFonts w:ascii="Cambria Math" w:eastAsia="微软雅黑" w:hAnsi="Cambria Math" w:cs="Cambria Math"/>
          <w:strike/>
          <w:sz w:val="24"/>
          <w:szCs w:val="24"/>
        </w:rPr>
        <w:t>⟐</w:t>
      </w:r>
      <w:r w:rsidRPr="003F3F35">
        <w:rPr>
          <w:rFonts w:ascii="Arial" w:eastAsia="微软雅黑" w:hAnsi="Arial" w:cs="Arial"/>
          <w:strike/>
          <w:sz w:val="24"/>
          <w:szCs w:val="24"/>
        </w:rPr>
        <w:t xml:space="preserve"> </w:t>
      </w:r>
      <w:r w:rsidRPr="003F3F35">
        <w:rPr>
          <w:rFonts w:ascii="Arial" w:hAnsi="Arial" w:cs="Arial"/>
          <w:b w:val="0"/>
          <w:bCs w:val="0"/>
          <w:strike/>
          <w:color w:val="282828"/>
          <w:sz w:val="24"/>
          <w:szCs w:val="24"/>
        </w:rPr>
        <w:t xml:space="preserve">When needed, I can be </w:t>
      </w:r>
      <w:r w:rsidRPr="003F3F35">
        <w:rPr>
          <w:rFonts w:ascii="Arial" w:hAnsi="Arial" w:cs="Arial"/>
          <w:b w:val="0"/>
          <w:bCs w:val="0"/>
          <w:strike/>
          <w:color w:val="FF0000"/>
          <w:sz w:val="24"/>
          <w:szCs w:val="24"/>
        </w:rPr>
        <w:t xml:space="preserve">sarcastic </w:t>
      </w:r>
      <w:r w:rsidRPr="003F3F35">
        <w:rPr>
          <w:rFonts w:ascii="Arial" w:hAnsi="Arial" w:cs="Arial"/>
          <w:b w:val="0"/>
          <w:bCs w:val="0"/>
          <w:strike/>
          <w:color w:val="282828"/>
          <w:sz w:val="24"/>
          <w:szCs w:val="24"/>
        </w:rPr>
        <w:t>and sharp.</w:t>
      </w:r>
    </w:p>
    <w:p w14:paraId="620C8960" w14:textId="77777777" w:rsidR="007A092E" w:rsidRPr="00AC6622" w:rsidRDefault="007A092E" w:rsidP="007A092E">
      <w:pPr>
        <w:shd w:val="clear" w:color="auto" w:fill="FFFFFF"/>
        <w:outlineLvl w:val="0"/>
        <w:rPr>
          <w:rFonts w:ascii="Arial" w:eastAsia="微软雅黑" w:hAnsi="Arial" w:cs="Arial"/>
          <w:strike/>
        </w:rPr>
      </w:pPr>
      <w:r w:rsidRPr="00AC6622">
        <w:rPr>
          <w:rFonts w:ascii="Cambria Math" w:eastAsia="微软雅黑" w:hAnsi="Cambria Math" w:cs="Cambria Math"/>
          <w:strike/>
        </w:rPr>
        <w:t>⟐</w:t>
      </w:r>
      <w:r w:rsidRPr="00AC6622">
        <w:rPr>
          <w:rFonts w:ascii="Arial" w:eastAsia="微软雅黑" w:hAnsi="Arial" w:cs="Arial"/>
          <w:strike/>
        </w:rPr>
        <w:t xml:space="preserve"> We create technology platforms for Businesses, Smart Homes, and Internet Service Providers, driven by our goal to connect everyone, everywhere. </w:t>
      </w:r>
    </w:p>
    <w:p w14:paraId="15FF1FB0" w14:textId="77777777" w:rsidR="007A092E" w:rsidRDefault="007A092E" w:rsidP="007A092E">
      <w:pPr>
        <w:shd w:val="clear" w:color="auto" w:fill="FFFFFF"/>
        <w:outlineLvl w:val="0"/>
        <w:rPr>
          <w:rFonts w:ascii="Arial" w:eastAsia="微软雅黑" w:hAnsi="Arial" w:cs="Arial"/>
          <w:strike/>
        </w:rPr>
      </w:pPr>
      <w:r w:rsidRPr="00AC6622">
        <w:rPr>
          <w:rFonts w:ascii="Cambria Math" w:eastAsia="微软雅黑" w:hAnsi="Cambria Math" w:cs="Cambria Math"/>
          <w:strike/>
        </w:rPr>
        <w:t>⟐</w:t>
      </w:r>
      <w:r w:rsidRPr="00AC6622">
        <w:rPr>
          <w:rFonts w:ascii="Arial" w:eastAsia="微软雅黑" w:hAnsi="Arial" w:cs="Arial"/>
          <w:strike/>
        </w:rPr>
        <w:t xml:space="preserve"> To date, Ubiquiti has </w:t>
      </w:r>
      <w:r w:rsidRPr="00AC6622">
        <w:rPr>
          <w:rFonts w:ascii="Arial" w:eastAsia="微软雅黑" w:hAnsi="Arial" w:cs="Arial"/>
          <w:strike/>
          <w:color w:val="FF0000"/>
        </w:rPr>
        <w:t xml:space="preserve">shipped over </w:t>
      </w:r>
      <w:r w:rsidRPr="00AC6622">
        <w:rPr>
          <w:rFonts w:ascii="Arial" w:eastAsia="微软雅黑" w:hAnsi="Arial" w:cs="Arial"/>
          <w:strike/>
        </w:rPr>
        <w:t xml:space="preserve">100 million devices worldwide, from ISP networking products to the next generation of IT solutions. </w:t>
      </w:r>
    </w:p>
    <w:p w14:paraId="4A094E45" w14:textId="07DF74D4" w:rsidR="007A092E" w:rsidRPr="007A092E" w:rsidRDefault="007A092E" w:rsidP="007A092E">
      <w:pPr>
        <w:shd w:val="clear" w:color="auto" w:fill="FFFFFF"/>
        <w:outlineLvl w:val="0"/>
        <w:rPr>
          <w:rFonts w:ascii="Arial" w:eastAsia="微软雅黑" w:hAnsi="Arial" w:cs="Arial"/>
          <w:b/>
          <w:bCs/>
          <w:strike/>
        </w:rPr>
      </w:pPr>
      <w:r w:rsidRPr="00AC6622">
        <w:rPr>
          <w:rFonts w:ascii="Cambria Math" w:eastAsia="微软雅黑" w:hAnsi="Cambria Math" w:cs="Cambria Math"/>
          <w:strike/>
        </w:rPr>
        <w:t>⟐</w:t>
      </w:r>
      <w:r w:rsidRPr="00AC6622">
        <w:rPr>
          <w:rFonts w:ascii="Arial" w:eastAsia="微软雅黑" w:hAnsi="Arial" w:cs="Arial"/>
          <w:strike/>
        </w:rPr>
        <w:t xml:space="preserve"> She vowed to herself that she would dedicate her life to scientific studies.</w:t>
      </w:r>
    </w:p>
    <w:p w14:paraId="4262A86D" w14:textId="77777777" w:rsidR="007A092E" w:rsidRPr="007A092E" w:rsidRDefault="007A092E" w:rsidP="007A092E">
      <w:pPr>
        <w:shd w:val="clear" w:color="auto" w:fill="FFFFFF"/>
        <w:outlineLvl w:val="0"/>
        <w:rPr>
          <w:rFonts w:ascii="Arial" w:eastAsia="微软雅黑" w:hAnsi="Arial" w:cs="Arial"/>
          <w:strike/>
        </w:rPr>
      </w:pPr>
      <w:r w:rsidRPr="007A092E">
        <w:rPr>
          <w:rFonts w:ascii="Cambria Math" w:eastAsia="微软雅黑" w:hAnsi="Cambria Math" w:cs="Cambria Math"/>
          <w:strike/>
        </w:rPr>
        <w:t>⟐</w:t>
      </w:r>
      <w:r w:rsidRPr="007A092E">
        <w:rPr>
          <w:rFonts w:ascii="Arial" w:eastAsia="微软雅黑" w:hAnsi="Arial" w:cs="Arial"/>
          <w:strike/>
        </w:rPr>
        <w:t xml:space="preserve"> Join forces with us on our mission to build a better IT industry. </w:t>
      </w:r>
    </w:p>
    <w:p w14:paraId="5DE423F4" w14:textId="77777777" w:rsidR="007A092E" w:rsidRPr="00256F20" w:rsidRDefault="007A092E" w:rsidP="007A092E">
      <w:pPr>
        <w:shd w:val="clear" w:color="auto" w:fill="FFFFFF"/>
        <w:outlineLvl w:val="0"/>
        <w:rPr>
          <w:rFonts w:ascii="Arial" w:eastAsia="微软雅黑" w:hAnsi="Arial" w:cs="Arial"/>
          <w:strike/>
        </w:rPr>
      </w:pPr>
      <w:r w:rsidRPr="00256F20">
        <w:rPr>
          <w:rFonts w:ascii="Cambria Math" w:eastAsia="微软雅黑" w:hAnsi="Cambria Math" w:cs="Cambria Math"/>
          <w:strike/>
        </w:rPr>
        <w:t>⟐</w:t>
      </w:r>
      <w:r w:rsidRPr="00256F20">
        <w:rPr>
          <w:rFonts w:ascii="Arial" w:eastAsia="微软雅黑" w:hAnsi="Arial" w:cs="Arial"/>
          <w:strike/>
        </w:rPr>
        <w:t xml:space="preserve"> We are currently looking for a highly skilled Senior iOS Developer for our team in Stockholm, Sweden.</w:t>
      </w:r>
    </w:p>
    <w:p w14:paraId="2E8F1699" w14:textId="17FE383E" w:rsidR="007A092E" w:rsidRPr="007A092E" w:rsidRDefault="007A092E" w:rsidP="007A092E">
      <w:pPr>
        <w:shd w:val="clear" w:color="auto" w:fill="FFFFFF"/>
        <w:outlineLvl w:val="0"/>
        <w:rPr>
          <w:rFonts w:ascii="Arial" w:eastAsia="微软雅黑" w:hAnsi="Arial" w:cs="Arial"/>
          <w:strike/>
        </w:rPr>
      </w:pPr>
      <w:r w:rsidRPr="007A092E">
        <w:rPr>
          <w:rFonts w:ascii="Cambria Math" w:eastAsia="微软雅黑" w:hAnsi="Cambria Math" w:cs="Cambria Math"/>
          <w:strike/>
        </w:rPr>
        <w:t>⟐</w:t>
      </w:r>
      <w:r w:rsidRPr="007A092E">
        <w:rPr>
          <w:rFonts w:ascii="Arial" w:eastAsia="微软雅黑" w:hAnsi="Arial" w:cs="Arial"/>
          <w:strike/>
        </w:rPr>
        <w:t xml:space="preserve"> International work environment and work with global development teams.</w:t>
      </w:r>
    </w:p>
    <w:p w14:paraId="68D6ADCA" w14:textId="0ED6039D" w:rsidR="003355E9" w:rsidRPr="003355E9" w:rsidRDefault="003355E9" w:rsidP="007157D7">
      <w:pPr>
        <w:widowControl w:val="0"/>
        <w:autoSpaceDE w:val="0"/>
        <w:autoSpaceDN w:val="0"/>
        <w:adjustRightInd w:val="0"/>
        <w:spacing w:line="460" w:lineRule="exact"/>
        <w:rPr>
          <w:rFonts w:ascii="Arial" w:eastAsia="微软雅黑" w:hAnsi="Arial" w:cs="Arial"/>
          <w:strike/>
        </w:rPr>
      </w:pPr>
      <w:r w:rsidRPr="003355E9">
        <w:rPr>
          <w:rFonts w:ascii="Cambria Math" w:eastAsia="微软雅黑" w:hAnsi="Cambria Math" w:cs="Cambria Math"/>
          <w:strike/>
        </w:rPr>
        <w:t>⟐</w:t>
      </w:r>
      <w:r w:rsidRPr="003355E9">
        <w:rPr>
          <w:rFonts w:ascii="Arial" w:eastAsia="微软雅黑" w:hAnsi="Arial" w:cs="Arial"/>
          <w:strike/>
        </w:rPr>
        <w:t xml:space="preserve"> Basic </w:t>
      </w:r>
      <w:r w:rsidRPr="003355E9">
        <w:rPr>
          <w:rFonts w:ascii="Arial" w:eastAsia="微软雅黑" w:hAnsi="Arial" w:cs="Arial"/>
          <w:strike/>
          <w:color w:val="FF0000"/>
        </w:rPr>
        <w:t xml:space="preserve">arithmetic </w:t>
      </w:r>
      <w:r w:rsidRPr="003355E9">
        <w:rPr>
          <w:rFonts w:ascii="Arial" w:eastAsia="微软雅黑" w:hAnsi="Arial" w:cs="Arial"/>
          <w:strike/>
        </w:rPr>
        <w:t>operations include addition, subtraction, multiplication, and division.</w:t>
      </w:r>
    </w:p>
    <w:p w14:paraId="10DE8768" w14:textId="77777777" w:rsidR="003355E9" w:rsidRDefault="003355E9" w:rsidP="003355E9">
      <w:pPr>
        <w:widowControl w:val="0"/>
        <w:autoSpaceDE w:val="0"/>
        <w:autoSpaceDN w:val="0"/>
        <w:adjustRightInd w:val="0"/>
        <w:spacing w:line="460" w:lineRule="exact"/>
        <w:rPr>
          <w:rFonts w:ascii="Arial" w:eastAsia="微软雅黑" w:hAnsi="Arial" w:cs="Arial"/>
          <w:strike/>
        </w:rPr>
      </w:pPr>
      <w:r w:rsidRPr="00F9511A">
        <w:rPr>
          <w:rFonts w:ascii="Cambria Math" w:eastAsia="微软雅黑" w:hAnsi="Cambria Math" w:cs="Cambria Math"/>
          <w:strike/>
        </w:rPr>
        <w:t>⟐</w:t>
      </w:r>
      <w:r w:rsidRPr="00F9511A">
        <w:rPr>
          <w:rFonts w:ascii="Arial" w:eastAsia="微软雅黑" w:hAnsi="Arial" w:cs="Arial"/>
          <w:strike/>
        </w:rPr>
        <w:t xml:space="preserve"> The CEO is the </w:t>
      </w:r>
      <w:r w:rsidRPr="00F9511A">
        <w:rPr>
          <w:rFonts w:ascii="Arial" w:eastAsia="微软雅黑" w:hAnsi="Arial" w:cs="Arial"/>
          <w:strike/>
          <w:color w:val="FF0000"/>
        </w:rPr>
        <w:t xml:space="preserve">superior </w:t>
      </w:r>
      <w:r w:rsidRPr="00F9511A">
        <w:rPr>
          <w:rFonts w:ascii="Arial" w:eastAsia="微软雅黑" w:hAnsi="Arial" w:cs="Arial"/>
          <w:strike/>
        </w:rPr>
        <w:t>of all the employees at the company.</w:t>
      </w:r>
    </w:p>
    <w:p w14:paraId="43FD4AD1" w14:textId="77777777" w:rsidR="003355E9" w:rsidRPr="007858AF" w:rsidRDefault="003355E9" w:rsidP="003355E9">
      <w:pPr>
        <w:widowControl w:val="0"/>
        <w:autoSpaceDE w:val="0"/>
        <w:autoSpaceDN w:val="0"/>
        <w:adjustRightInd w:val="0"/>
        <w:spacing w:line="460" w:lineRule="exact"/>
        <w:rPr>
          <w:rFonts w:ascii="Arial" w:eastAsia="微软雅黑" w:hAnsi="Arial" w:cs="Arial"/>
          <w:strike/>
        </w:rPr>
      </w:pPr>
      <w:r w:rsidRPr="007858AF">
        <w:rPr>
          <w:rFonts w:ascii="Cambria Math" w:eastAsia="微软雅黑" w:hAnsi="Cambria Math" w:cs="Cambria Math"/>
          <w:strike/>
        </w:rPr>
        <w:t>⟐</w:t>
      </w:r>
      <w:r w:rsidRPr="007858AF">
        <w:rPr>
          <w:rFonts w:ascii="Arial" w:eastAsia="微软雅黑" w:hAnsi="Arial" w:cs="Arial"/>
          <w:strike/>
        </w:rPr>
        <w:t xml:space="preserve"> In China, there are usually year-end bonuses. For example, my last company gave an average of 4 months of year-end bonuses. Calculating this way, I can get 16 months' salary in a year.</w:t>
      </w:r>
    </w:p>
    <w:p w14:paraId="672C09F1" w14:textId="77777777" w:rsidR="003355E9" w:rsidRPr="003355E9" w:rsidRDefault="003355E9" w:rsidP="003355E9">
      <w:pPr>
        <w:pStyle w:val="1"/>
        <w:shd w:val="clear" w:color="auto" w:fill="FFFFFF"/>
        <w:spacing w:before="0" w:beforeAutospacing="0" w:after="0" w:afterAutospacing="0"/>
        <w:rPr>
          <w:rFonts w:ascii="Arial" w:hAnsi="Arial" w:cs="Arial"/>
          <w:b w:val="0"/>
          <w:bCs w:val="0"/>
          <w:strike/>
          <w:color w:val="282828"/>
          <w:sz w:val="24"/>
          <w:szCs w:val="24"/>
        </w:rPr>
      </w:pPr>
      <w:r w:rsidRPr="007858AF">
        <w:rPr>
          <w:rFonts w:ascii="Cambria Math" w:eastAsia="微软雅黑" w:hAnsi="Cambria Math" w:cs="Cambria Math"/>
          <w:strike/>
          <w:sz w:val="24"/>
          <w:szCs w:val="24"/>
        </w:rPr>
        <w:t>⟐</w:t>
      </w:r>
      <w:r w:rsidRPr="007858AF">
        <w:rPr>
          <w:rFonts w:ascii="Arial" w:eastAsia="微软雅黑" w:hAnsi="Arial" w:cs="Arial"/>
          <w:strike/>
          <w:sz w:val="24"/>
          <w:szCs w:val="24"/>
        </w:rPr>
        <w:t xml:space="preserve"> </w:t>
      </w:r>
      <w:r w:rsidRPr="007858AF">
        <w:rPr>
          <w:rFonts w:ascii="Arial" w:hAnsi="Arial" w:cs="Arial"/>
          <w:b w:val="0"/>
          <w:bCs w:val="0"/>
          <w:strike/>
          <w:color w:val="282828"/>
          <w:sz w:val="24"/>
          <w:szCs w:val="24"/>
        </w:rPr>
        <w:t>I have a vivid imagination.</w:t>
      </w:r>
    </w:p>
    <w:p w14:paraId="1F865079" w14:textId="77777777" w:rsidR="003355E9" w:rsidRPr="003355E9" w:rsidRDefault="003355E9" w:rsidP="003355E9">
      <w:pPr>
        <w:widowControl w:val="0"/>
        <w:autoSpaceDE w:val="0"/>
        <w:autoSpaceDN w:val="0"/>
        <w:adjustRightInd w:val="0"/>
        <w:spacing w:line="460" w:lineRule="exact"/>
        <w:rPr>
          <w:rFonts w:ascii="Arial" w:eastAsia="微软雅黑" w:hAnsi="Arial" w:cs="Arial"/>
          <w:strike/>
        </w:rPr>
      </w:pPr>
      <w:r w:rsidRPr="007858AF">
        <w:rPr>
          <w:rFonts w:ascii="Cambria Math" w:eastAsia="微软雅黑" w:hAnsi="Cambria Math" w:cs="Cambria Math"/>
          <w:strike/>
        </w:rPr>
        <w:t>⟐</w:t>
      </w:r>
      <w:r w:rsidRPr="007858AF">
        <w:rPr>
          <w:rFonts w:ascii="Arial" w:eastAsia="微软雅黑" w:hAnsi="Arial" w:cs="Arial"/>
          <w:strike/>
        </w:rPr>
        <w:t xml:space="preserve"> You have both a passion for software development and a respect for customers’ constraints.</w:t>
      </w:r>
    </w:p>
    <w:p w14:paraId="7EC9F756" w14:textId="77777777" w:rsidR="003355E9" w:rsidRPr="003355E9" w:rsidRDefault="003355E9" w:rsidP="003355E9">
      <w:pPr>
        <w:widowControl w:val="0"/>
        <w:autoSpaceDE w:val="0"/>
        <w:autoSpaceDN w:val="0"/>
        <w:adjustRightInd w:val="0"/>
        <w:spacing w:line="460" w:lineRule="exact"/>
        <w:rPr>
          <w:rFonts w:ascii="Arial" w:eastAsia="微软雅黑" w:hAnsi="Arial" w:cs="Arial"/>
          <w:strike/>
        </w:rPr>
      </w:pPr>
      <w:r w:rsidRPr="003355E9">
        <w:rPr>
          <w:rFonts w:ascii="Cambria Math" w:eastAsia="微软雅黑" w:hAnsi="Cambria Math" w:cs="Cambria Math"/>
          <w:strike/>
        </w:rPr>
        <w:t>⟐</w:t>
      </w:r>
      <w:r w:rsidRPr="003355E9">
        <w:rPr>
          <w:rFonts w:ascii="Arial" w:eastAsia="微软雅黑" w:hAnsi="Arial" w:cs="Arial"/>
          <w:strike/>
        </w:rPr>
        <w:t xml:space="preserve"> When you are recruiting an engineer, what qualities do you look for most in him?</w:t>
      </w:r>
    </w:p>
    <w:p w14:paraId="2522A617" w14:textId="77777777" w:rsidR="003355E9" w:rsidRPr="003355E9" w:rsidRDefault="003355E9" w:rsidP="003355E9">
      <w:pPr>
        <w:widowControl w:val="0"/>
        <w:autoSpaceDE w:val="0"/>
        <w:autoSpaceDN w:val="0"/>
        <w:adjustRightInd w:val="0"/>
        <w:spacing w:line="460" w:lineRule="exact"/>
        <w:rPr>
          <w:rFonts w:ascii="Arial" w:eastAsia="微软雅黑" w:hAnsi="Arial" w:cs="Arial"/>
          <w:strike/>
        </w:rPr>
      </w:pPr>
      <w:r w:rsidRPr="007858AF">
        <w:rPr>
          <w:rFonts w:ascii="Cambria Math" w:eastAsia="微软雅黑" w:hAnsi="Cambria Math" w:cs="Cambria Math"/>
          <w:strike/>
        </w:rPr>
        <w:t>⟐</w:t>
      </w:r>
      <w:r w:rsidRPr="007858AF">
        <w:rPr>
          <w:rFonts w:ascii="Arial" w:eastAsia="微软雅黑" w:hAnsi="Arial" w:cs="Arial"/>
          <w:strike/>
        </w:rPr>
        <w:t xml:space="preserve"> My wife is studying here, and my current visa is a companion visa. Is it possible for me to get a real work visa from your company in the future? In this case, my wife can study for free in the future.</w:t>
      </w:r>
    </w:p>
    <w:p w14:paraId="692A5429" w14:textId="6E1C2F19" w:rsidR="006C5706" w:rsidRPr="003355E9" w:rsidRDefault="003355E9" w:rsidP="003355E9">
      <w:pPr>
        <w:shd w:val="clear" w:color="auto" w:fill="FFFFFF"/>
        <w:outlineLvl w:val="0"/>
        <w:rPr>
          <w:rFonts w:ascii="Arial" w:hAnsi="Arial" w:cs="Arial"/>
          <w:strike/>
          <w:color w:val="282828"/>
          <w:kern w:val="36"/>
        </w:rPr>
      </w:pPr>
      <w:r w:rsidRPr="00E2511A">
        <w:rPr>
          <w:rFonts w:ascii="Cambria Math" w:eastAsia="微软雅黑" w:hAnsi="Cambria Math" w:cs="Cambria Math"/>
          <w:strike/>
        </w:rPr>
        <w:t>⟐</w:t>
      </w:r>
      <w:r w:rsidRPr="00E2511A">
        <w:rPr>
          <w:rFonts w:ascii="Arial" w:eastAsia="微软雅黑" w:hAnsi="Arial" w:cs="Arial"/>
          <w:strike/>
        </w:rPr>
        <w:t xml:space="preserve"> </w:t>
      </w:r>
      <w:r w:rsidRPr="00E2511A">
        <w:rPr>
          <w:rFonts w:ascii="Arial" w:hAnsi="Arial" w:cs="Arial"/>
          <w:strike/>
          <w:color w:val="282828"/>
          <w:kern w:val="36"/>
        </w:rPr>
        <w:t>I particularly like long-distance running, and my past best time was 18 minutes and 40 seconds. Five years ago, I could easily run under 20 minutes. Unfortunately, in the past two years, due to constant injuries, I have not been able to break through this result.</w:t>
      </w:r>
    </w:p>
    <w:p w14:paraId="0F0F810F" w14:textId="77777777" w:rsidR="009119B5" w:rsidRPr="009119B5" w:rsidRDefault="009119B5" w:rsidP="009119B5">
      <w:pPr>
        <w:shd w:val="clear" w:color="auto" w:fill="FFFFFF"/>
        <w:outlineLvl w:val="0"/>
        <w:rPr>
          <w:rFonts w:ascii="Arial" w:hAnsi="Arial" w:cs="Arial"/>
          <w:strike/>
          <w:color w:val="282828"/>
          <w:kern w:val="36"/>
        </w:rPr>
      </w:pPr>
      <w:r w:rsidRPr="009119B5">
        <w:rPr>
          <w:rFonts w:ascii="Cambria Math" w:eastAsia="微软雅黑" w:hAnsi="Cambria Math" w:cs="Cambria Math"/>
          <w:strike/>
        </w:rPr>
        <w:t>⟐</w:t>
      </w:r>
      <w:r w:rsidRPr="009119B5">
        <w:rPr>
          <w:rFonts w:ascii="Arial" w:eastAsia="微软雅黑" w:hAnsi="Arial" w:cs="Arial"/>
          <w:strike/>
        </w:rPr>
        <w:t xml:space="preserve"> </w:t>
      </w:r>
      <w:r w:rsidRPr="009119B5">
        <w:rPr>
          <w:rFonts w:ascii="Arial" w:hAnsi="Arial" w:cs="Arial"/>
          <w:strike/>
          <w:color w:val="282828"/>
          <w:kern w:val="36"/>
        </w:rPr>
        <w:t>I have injured my foot twice over the years, and each time I had to rest for several months. A few months ago, I was playing basketball with some friends and I accidentally hurt my back. The doctor said that I am no longer young, and my bones are no longer young, and I am prone to injuries from intense exercise.</w:t>
      </w:r>
    </w:p>
    <w:p w14:paraId="48CD8260" w14:textId="2B1BF278" w:rsidR="009119B5" w:rsidRPr="009119B5" w:rsidRDefault="009119B5" w:rsidP="009119B5">
      <w:pPr>
        <w:shd w:val="clear" w:color="auto" w:fill="FFFFFF"/>
        <w:outlineLvl w:val="0"/>
        <w:rPr>
          <w:rFonts w:ascii="Arial" w:hAnsi="Arial" w:cs="Arial"/>
          <w:strike/>
          <w:color w:val="282828"/>
          <w:kern w:val="36"/>
        </w:rPr>
      </w:pPr>
      <w:r w:rsidRPr="009119B5">
        <w:rPr>
          <w:rFonts w:ascii="Cambria Math" w:eastAsia="微软雅黑" w:hAnsi="Cambria Math" w:cs="Cambria Math"/>
          <w:strike/>
        </w:rPr>
        <w:t>⟐</w:t>
      </w:r>
      <w:r w:rsidRPr="009119B5">
        <w:rPr>
          <w:rFonts w:ascii="Arial" w:eastAsia="微软雅黑" w:hAnsi="Arial" w:cs="Arial"/>
          <w:strike/>
        </w:rPr>
        <w:t xml:space="preserve"> </w:t>
      </w:r>
      <w:r w:rsidRPr="009119B5">
        <w:rPr>
          <w:rFonts w:ascii="Arial" w:hAnsi="Arial" w:cs="Arial"/>
          <w:strike/>
          <w:color w:val="282828"/>
          <w:kern w:val="36"/>
        </w:rPr>
        <w:t>I am now learning to jog. It is actually more difficult to keep jogging for a certain distance than to run fast.</w:t>
      </w:r>
    </w:p>
    <w:p w14:paraId="137AFE5A" w14:textId="6A31C127" w:rsidR="009119B5" w:rsidRPr="009119B5" w:rsidRDefault="009119B5" w:rsidP="009119B5">
      <w:pPr>
        <w:pStyle w:val="1"/>
        <w:shd w:val="clear" w:color="auto" w:fill="FFFFFF"/>
        <w:spacing w:before="0" w:beforeAutospacing="0" w:after="0" w:afterAutospacing="0"/>
        <w:rPr>
          <w:rFonts w:ascii="Arial" w:hAnsi="Arial" w:cs="Arial"/>
          <w:b w:val="0"/>
          <w:bCs w:val="0"/>
          <w:strike/>
          <w:color w:val="282828"/>
          <w:sz w:val="24"/>
          <w:szCs w:val="24"/>
        </w:rPr>
      </w:pPr>
      <w:r w:rsidRPr="009119B5">
        <w:rPr>
          <w:rFonts w:ascii="Cambria Math" w:eastAsia="微软雅黑" w:hAnsi="Cambria Math" w:cs="Cambria Math"/>
          <w:strike/>
          <w:sz w:val="24"/>
          <w:szCs w:val="24"/>
        </w:rPr>
        <w:t>⟐</w:t>
      </w:r>
      <w:r w:rsidRPr="009119B5">
        <w:rPr>
          <w:rFonts w:ascii="Arial" w:eastAsia="微软雅黑" w:hAnsi="Arial" w:cs="Arial"/>
          <w:strike/>
          <w:sz w:val="24"/>
          <w:szCs w:val="24"/>
        </w:rPr>
        <w:t xml:space="preserve"> </w:t>
      </w:r>
      <w:r w:rsidRPr="009119B5">
        <w:rPr>
          <w:rFonts w:ascii="Arial" w:hAnsi="Arial" w:cs="Arial"/>
          <w:b w:val="0"/>
          <w:bCs w:val="0"/>
          <w:strike/>
          <w:color w:val="282828"/>
          <w:sz w:val="24"/>
          <w:szCs w:val="24"/>
        </w:rPr>
        <w:t>I act impulsively.</w:t>
      </w:r>
    </w:p>
    <w:p w14:paraId="70613814" w14:textId="11CBF406" w:rsidR="009119B5" w:rsidRPr="009119B5" w:rsidRDefault="009119B5" w:rsidP="009119B5">
      <w:pPr>
        <w:pStyle w:val="1"/>
        <w:shd w:val="clear" w:color="auto" w:fill="FFFFFF"/>
        <w:spacing w:before="0" w:beforeAutospacing="0" w:after="0" w:afterAutospacing="0"/>
        <w:rPr>
          <w:rFonts w:ascii="Arial" w:hAnsi="Arial" w:cs="Arial"/>
          <w:b w:val="0"/>
          <w:bCs w:val="0"/>
          <w:strike/>
          <w:color w:val="282828"/>
          <w:sz w:val="24"/>
          <w:szCs w:val="24"/>
        </w:rPr>
      </w:pPr>
      <w:r w:rsidRPr="009119B5">
        <w:rPr>
          <w:rFonts w:ascii="Cambria Math" w:eastAsia="微软雅黑" w:hAnsi="Cambria Math" w:cs="Cambria Math"/>
          <w:strike/>
          <w:sz w:val="24"/>
          <w:szCs w:val="24"/>
        </w:rPr>
        <w:t>⟐</w:t>
      </w:r>
      <w:r w:rsidRPr="009119B5">
        <w:rPr>
          <w:rFonts w:ascii="Arial" w:eastAsia="微软雅黑" w:hAnsi="Arial" w:cs="Arial"/>
          <w:strike/>
          <w:sz w:val="24"/>
          <w:szCs w:val="24"/>
        </w:rPr>
        <w:t xml:space="preserve"> </w:t>
      </w:r>
      <w:r w:rsidRPr="009119B5">
        <w:rPr>
          <w:rFonts w:ascii="Arial" w:hAnsi="Arial" w:cs="Arial"/>
          <w:b w:val="0"/>
          <w:bCs w:val="0"/>
          <w:strike/>
          <w:color w:val="282828"/>
          <w:sz w:val="24"/>
          <w:szCs w:val="24"/>
        </w:rPr>
        <w:t>I am comfortable confronting people when I disagree.</w:t>
      </w:r>
    </w:p>
    <w:p w14:paraId="185900A8" w14:textId="585D5183" w:rsidR="009119B5" w:rsidRPr="009119B5" w:rsidRDefault="009119B5" w:rsidP="009119B5">
      <w:pPr>
        <w:pStyle w:val="1"/>
        <w:shd w:val="clear" w:color="auto" w:fill="FFFFFF"/>
        <w:spacing w:before="0" w:beforeAutospacing="0" w:after="0" w:afterAutospacing="0"/>
        <w:rPr>
          <w:rFonts w:ascii="Arial" w:hAnsi="Arial" w:cs="Arial"/>
          <w:b w:val="0"/>
          <w:bCs w:val="0"/>
          <w:strike/>
          <w:color w:val="282828"/>
          <w:sz w:val="24"/>
          <w:szCs w:val="24"/>
        </w:rPr>
      </w:pPr>
      <w:r w:rsidRPr="009119B5">
        <w:rPr>
          <w:rFonts w:ascii="Cambria Math" w:eastAsia="微软雅黑" w:hAnsi="Cambria Math" w:cs="Cambria Math"/>
          <w:strike/>
          <w:sz w:val="24"/>
          <w:szCs w:val="24"/>
        </w:rPr>
        <w:t>⟐</w:t>
      </w:r>
      <w:r w:rsidRPr="009119B5">
        <w:rPr>
          <w:rFonts w:ascii="Arial" w:eastAsia="微软雅黑" w:hAnsi="Arial" w:cs="Arial"/>
          <w:strike/>
          <w:sz w:val="24"/>
          <w:szCs w:val="24"/>
        </w:rPr>
        <w:t xml:space="preserve"> </w:t>
      </w:r>
      <w:r w:rsidRPr="009119B5">
        <w:rPr>
          <w:rFonts w:ascii="Arial" w:hAnsi="Arial" w:cs="Arial"/>
          <w:b w:val="0"/>
          <w:bCs w:val="0"/>
          <w:strike/>
          <w:color w:val="282828"/>
          <w:sz w:val="24"/>
          <w:szCs w:val="24"/>
        </w:rPr>
        <w:t>When others ask me for a favour, I would never question their motives.</w:t>
      </w:r>
    </w:p>
    <w:p w14:paraId="6C1D34B6" w14:textId="0F0CE56F" w:rsidR="009119B5" w:rsidRPr="009119B5" w:rsidRDefault="009119B5" w:rsidP="009119B5">
      <w:pPr>
        <w:pStyle w:val="1"/>
        <w:shd w:val="clear" w:color="auto" w:fill="FFFFFF"/>
        <w:spacing w:before="0" w:beforeAutospacing="0" w:after="0" w:afterAutospacing="0"/>
        <w:rPr>
          <w:rFonts w:ascii="Arial" w:hAnsi="Arial" w:cs="Arial"/>
          <w:b w:val="0"/>
          <w:bCs w:val="0"/>
          <w:strike/>
          <w:color w:val="282828"/>
          <w:sz w:val="24"/>
          <w:szCs w:val="24"/>
        </w:rPr>
      </w:pPr>
      <w:r w:rsidRPr="009119B5">
        <w:rPr>
          <w:rFonts w:ascii="Cambria Math" w:eastAsia="微软雅黑" w:hAnsi="Cambria Math" w:cs="Cambria Math"/>
          <w:strike/>
          <w:sz w:val="24"/>
          <w:szCs w:val="24"/>
        </w:rPr>
        <w:t>⟐</w:t>
      </w:r>
      <w:r w:rsidRPr="009119B5">
        <w:rPr>
          <w:rFonts w:ascii="Arial" w:eastAsia="微软雅黑" w:hAnsi="Arial" w:cs="Arial"/>
          <w:strike/>
          <w:sz w:val="24"/>
          <w:szCs w:val="24"/>
        </w:rPr>
        <w:t xml:space="preserve"> </w:t>
      </w:r>
      <w:r w:rsidRPr="009119B5">
        <w:rPr>
          <w:rFonts w:ascii="Arial" w:hAnsi="Arial" w:cs="Arial"/>
          <w:b w:val="0"/>
          <w:bCs w:val="0"/>
          <w:strike/>
          <w:color w:val="282828"/>
          <w:sz w:val="24"/>
          <w:szCs w:val="24"/>
        </w:rPr>
        <w:t>I find it very easy to empathize with others.</w:t>
      </w:r>
    </w:p>
    <w:p w14:paraId="377C2680" w14:textId="77777777" w:rsidR="009119B5" w:rsidRPr="009119B5" w:rsidRDefault="009119B5" w:rsidP="009119B5">
      <w:pPr>
        <w:pStyle w:val="1"/>
        <w:shd w:val="clear" w:color="auto" w:fill="FFFFFF"/>
        <w:spacing w:before="0" w:beforeAutospacing="0" w:after="0" w:afterAutospacing="0"/>
        <w:rPr>
          <w:rFonts w:ascii="Arial" w:hAnsi="Arial" w:cs="Arial"/>
          <w:b w:val="0"/>
          <w:bCs w:val="0"/>
          <w:strike/>
          <w:color w:val="282828"/>
          <w:sz w:val="24"/>
          <w:szCs w:val="24"/>
        </w:rPr>
      </w:pPr>
      <w:r w:rsidRPr="009119B5">
        <w:rPr>
          <w:rFonts w:ascii="Cambria Math" w:eastAsia="微软雅黑" w:hAnsi="Cambria Math" w:cs="Cambria Math"/>
          <w:strike/>
          <w:sz w:val="24"/>
          <w:szCs w:val="24"/>
        </w:rPr>
        <w:t>⟐</w:t>
      </w:r>
      <w:r w:rsidRPr="009119B5">
        <w:rPr>
          <w:rFonts w:ascii="Arial" w:eastAsia="微软雅黑" w:hAnsi="Arial" w:cs="Arial"/>
          <w:strike/>
          <w:sz w:val="24"/>
          <w:szCs w:val="24"/>
        </w:rPr>
        <w:t xml:space="preserve"> </w:t>
      </w:r>
      <w:r w:rsidRPr="009119B5">
        <w:rPr>
          <w:rFonts w:ascii="Arial" w:hAnsi="Arial" w:cs="Arial"/>
          <w:b w:val="0"/>
          <w:bCs w:val="0"/>
          <w:strike/>
          <w:color w:val="282828"/>
          <w:sz w:val="24"/>
          <w:szCs w:val="24"/>
        </w:rPr>
        <w:t>I speak with strength and intensity.</w:t>
      </w:r>
    </w:p>
    <w:p w14:paraId="3FD0EE74" w14:textId="77777777" w:rsidR="009119B5" w:rsidRPr="009119B5" w:rsidRDefault="009119B5" w:rsidP="009119B5">
      <w:pPr>
        <w:widowControl w:val="0"/>
        <w:autoSpaceDE w:val="0"/>
        <w:autoSpaceDN w:val="0"/>
        <w:adjustRightInd w:val="0"/>
        <w:spacing w:line="460" w:lineRule="exact"/>
        <w:rPr>
          <w:rFonts w:ascii="Arial" w:eastAsia="微软雅黑" w:hAnsi="Arial" w:cs="Arial"/>
          <w:strike/>
        </w:rPr>
      </w:pPr>
      <w:r w:rsidRPr="009119B5">
        <w:rPr>
          <w:rFonts w:ascii="Cambria Math" w:eastAsia="微软雅黑" w:hAnsi="Cambria Math" w:cs="Cambria Math"/>
          <w:strike/>
        </w:rPr>
        <w:lastRenderedPageBreak/>
        <w:t>⟐</w:t>
      </w:r>
      <w:r w:rsidRPr="009119B5">
        <w:rPr>
          <w:rFonts w:ascii="Arial" w:eastAsia="微软雅黑" w:hAnsi="Arial" w:cs="Arial"/>
          <w:strike/>
        </w:rPr>
        <w:t xml:space="preserve"> Before submitting the paper, make sure to </w:t>
      </w:r>
      <w:r w:rsidRPr="009119B5">
        <w:rPr>
          <w:rFonts w:ascii="Arial" w:eastAsia="微软雅黑" w:hAnsi="Arial" w:cs="Arial"/>
          <w:strike/>
          <w:color w:val="FF0000"/>
        </w:rPr>
        <w:t xml:space="preserve">proofread </w:t>
      </w:r>
      <w:r w:rsidRPr="009119B5">
        <w:rPr>
          <w:rFonts w:ascii="Arial" w:eastAsia="微软雅黑" w:hAnsi="Arial" w:cs="Arial"/>
          <w:strike/>
        </w:rPr>
        <w:t>it carefully to catch any spelling or grammar mistakes.</w:t>
      </w:r>
    </w:p>
    <w:p w14:paraId="4D58B799" w14:textId="77777777" w:rsidR="009119B5" w:rsidRPr="009119B5" w:rsidRDefault="009119B5" w:rsidP="009119B5">
      <w:pPr>
        <w:widowControl w:val="0"/>
        <w:autoSpaceDE w:val="0"/>
        <w:autoSpaceDN w:val="0"/>
        <w:adjustRightInd w:val="0"/>
        <w:spacing w:line="460" w:lineRule="exact"/>
        <w:rPr>
          <w:rFonts w:ascii="Arial" w:eastAsia="微软雅黑" w:hAnsi="Arial" w:cs="Arial"/>
          <w:strike/>
        </w:rPr>
      </w:pPr>
      <w:r w:rsidRPr="009119B5">
        <w:rPr>
          <w:rFonts w:ascii="Cambria Math" w:eastAsia="微软雅黑" w:hAnsi="Cambria Math" w:cs="Cambria Math"/>
          <w:strike/>
        </w:rPr>
        <w:t>⟐</w:t>
      </w:r>
      <w:r w:rsidRPr="009119B5">
        <w:rPr>
          <w:rFonts w:ascii="Arial" w:eastAsia="微软雅黑" w:hAnsi="Arial" w:cs="Arial"/>
          <w:strike/>
        </w:rPr>
        <w:t xml:space="preserve"> Many programmers prefer to work as </w:t>
      </w:r>
      <w:r w:rsidRPr="009119B5">
        <w:rPr>
          <w:rFonts w:ascii="Arial" w:eastAsia="微软雅黑" w:hAnsi="Arial" w:cs="Arial"/>
          <w:strike/>
          <w:color w:val="FF0000"/>
        </w:rPr>
        <w:t>freelancers</w:t>
      </w:r>
      <w:r w:rsidRPr="009119B5">
        <w:rPr>
          <w:rFonts w:ascii="Arial" w:eastAsia="微软雅黑" w:hAnsi="Arial" w:cs="Arial"/>
          <w:strike/>
        </w:rPr>
        <w:t>, rather than be tied to a company.</w:t>
      </w:r>
    </w:p>
    <w:p w14:paraId="5F885228" w14:textId="77777777" w:rsidR="009119B5" w:rsidRPr="009119B5" w:rsidRDefault="009119B5" w:rsidP="009119B5">
      <w:pPr>
        <w:widowControl w:val="0"/>
        <w:autoSpaceDE w:val="0"/>
        <w:autoSpaceDN w:val="0"/>
        <w:adjustRightInd w:val="0"/>
        <w:spacing w:line="460" w:lineRule="exact"/>
        <w:rPr>
          <w:rFonts w:ascii="Arial" w:eastAsia="微软雅黑" w:hAnsi="Arial" w:cs="Arial"/>
          <w:strike/>
        </w:rPr>
      </w:pPr>
      <w:r w:rsidRPr="009119B5">
        <w:rPr>
          <w:rFonts w:ascii="Cambria Math" w:eastAsia="微软雅黑" w:hAnsi="Cambria Math" w:cs="Cambria Math"/>
          <w:strike/>
        </w:rPr>
        <w:t>⟐</w:t>
      </w:r>
      <w:r w:rsidRPr="009119B5">
        <w:rPr>
          <w:rFonts w:ascii="Arial" w:eastAsia="微软雅黑" w:hAnsi="Arial" w:cs="Arial"/>
          <w:strike/>
        </w:rPr>
        <w:t xml:space="preserve"> The client requested an </w:t>
      </w:r>
      <w:r w:rsidRPr="009119B5">
        <w:rPr>
          <w:rFonts w:ascii="Arial" w:eastAsia="微软雅黑" w:hAnsi="Arial" w:cs="Arial"/>
          <w:strike/>
          <w:color w:val="FF0000"/>
        </w:rPr>
        <w:t xml:space="preserve">upfront </w:t>
      </w:r>
      <w:r w:rsidRPr="009119B5">
        <w:rPr>
          <w:rFonts w:ascii="Arial" w:eastAsia="微软雅黑" w:hAnsi="Arial" w:cs="Arial"/>
          <w:strike/>
        </w:rPr>
        <w:t>payment before beginning the project.</w:t>
      </w:r>
    </w:p>
    <w:p w14:paraId="59839579" w14:textId="45BE167E" w:rsidR="009119B5" w:rsidRPr="009119B5" w:rsidRDefault="009119B5" w:rsidP="009119B5">
      <w:pPr>
        <w:widowControl w:val="0"/>
        <w:autoSpaceDE w:val="0"/>
        <w:autoSpaceDN w:val="0"/>
        <w:adjustRightInd w:val="0"/>
        <w:spacing w:line="460" w:lineRule="exact"/>
        <w:rPr>
          <w:rFonts w:ascii="Arial" w:eastAsia="微软雅黑" w:hAnsi="Arial" w:cs="Arial"/>
          <w:strike/>
        </w:rPr>
      </w:pPr>
      <w:r w:rsidRPr="009119B5">
        <w:rPr>
          <w:rFonts w:ascii="Cambria Math" w:eastAsia="微软雅黑" w:hAnsi="Cambria Math" w:cs="Cambria Math"/>
          <w:strike/>
        </w:rPr>
        <w:t>⟐</w:t>
      </w:r>
      <w:r w:rsidRPr="009119B5">
        <w:rPr>
          <w:rFonts w:ascii="Arial" w:eastAsia="微软雅黑" w:hAnsi="Arial" w:cs="Arial"/>
          <w:strike/>
        </w:rPr>
        <w:t xml:space="preserve"> The detective asked the </w:t>
      </w:r>
      <w:r w:rsidRPr="009119B5">
        <w:rPr>
          <w:rFonts w:ascii="Arial" w:eastAsia="微软雅黑" w:hAnsi="Arial" w:cs="Arial"/>
          <w:strike/>
          <w:color w:val="FF0000"/>
        </w:rPr>
        <w:t xml:space="preserve">suspect </w:t>
      </w:r>
      <w:r w:rsidRPr="009119B5">
        <w:rPr>
          <w:rFonts w:ascii="Arial" w:eastAsia="微软雅黑" w:hAnsi="Arial" w:cs="Arial"/>
          <w:strike/>
        </w:rPr>
        <w:t xml:space="preserve">a </w:t>
      </w:r>
      <w:r w:rsidRPr="009119B5">
        <w:rPr>
          <w:rFonts w:ascii="Arial" w:eastAsia="微软雅黑" w:hAnsi="Arial" w:cs="Arial"/>
          <w:strike/>
          <w:color w:val="FF0000"/>
        </w:rPr>
        <w:t>point-blank</w:t>
      </w:r>
      <w:r w:rsidRPr="009119B5">
        <w:rPr>
          <w:rFonts w:ascii="Arial" w:eastAsia="微软雅黑" w:hAnsi="Arial" w:cs="Arial"/>
          <w:strike/>
        </w:rPr>
        <w:t xml:space="preserve"> question, hoping to </w:t>
      </w:r>
      <w:r w:rsidRPr="009119B5">
        <w:rPr>
          <w:rFonts w:ascii="Arial" w:eastAsia="微软雅黑" w:hAnsi="Arial" w:cs="Arial"/>
          <w:strike/>
          <w:color w:val="FF0000"/>
        </w:rPr>
        <w:t xml:space="preserve">elicit </w:t>
      </w:r>
      <w:r w:rsidRPr="009119B5">
        <w:rPr>
          <w:rFonts w:ascii="Arial" w:eastAsia="微软雅黑" w:hAnsi="Arial" w:cs="Arial"/>
          <w:strike/>
        </w:rPr>
        <w:t>a confession.</w:t>
      </w:r>
    </w:p>
    <w:p w14:paraId="777EF8D8" w14:textId="77777777" w:rsidR="009119B5" w:rsidRPr="009119B5" w:rsidRDefault="009119B5" w:rsidP="009119B5">
      <w:pPr>
        <w:widowControl w:val="0"/>
        <w:autoSpaceDE w:val="0"/>
        <w:autoSpaceDN w:val="0"/>
        <w:adjustRightInd w:val="0"/>
        <w:spacing w:line="460" w:lineRule="exact"/>
        <w:rPr>
          <w:rFonts w:ascii="Arial" w:eastAsia="微软雅黑" w:hAnsi="Arial" w:cs="Arial"/>
          <w:strike/>
        </w:rPr>
      </w:pPr>
      <w:r w:rsidRPr="009119B5">
        <w:rPr>
          <w:rFonts w:ascii="Cambria Math" w:eastAsia="微软雅黑" w:hAnsi="Cambria Math" w:cs="Cambria Math"/>
          <w:strike/>
        </w:rPr>
        <w:t>⟐</w:t>
      </w:r>
      <w:r w:rsidRPr="009119B5">
        <w:rPr>
          <w:rFonts w:ascii="Arial" w:eastAsia="微软雅黑" w:hAnsi="Arial" w:cs="Arial"/>
          <w:strike/>
        </w:rPr>
        <w:t xml:space="preserve"> Now I am sending resumes every day, and I need to quickly and specifically improve my spoken English to cope with English interviews that happen at any time. So, I'm in a hurry.</w:t>
      </w:r>
    </w:p>
    <w:p w14:paraId="5D1D6FB4" w14:textId="77777777" w:rsidR="009119B5" w:rsidRPr="009119B5" w:rsidRDefault="009119B5" w:rsidP="009119B5">
      <w:pPr>
        <w:widowControl w:val="0"/>
        <w:autoSpaceDE w:val="0"/>
        <w:autoSpaceDN w:val="0"/>
        <w:adjustRightInd w:val="0"/>
        <w:spacing w:line="460" w:lineRule="exact"/>
        <w:rPr>
          <w:rFonts w:ascii="Arial" w:eastAsia="微软雅黑" w:hAnsi="Arial" w:cs="Arial"/>
          <w:strike/>
        </w:rPr>
      </w:pPr>
      <w:r w:rsidRPr="009119B5">
        <w:rPr>
          <w:rFonts w:ascii="Cambria Math" w:eastAsia="微软雅黑" w:hAnsi="Cambria Math" w:cs="Cambria Math"/>
          <w:strike/>
        </w:rPr>
        <w:t>⟐</w:t>
      </w:r>
      <w:r w:rsidRPr="009119B5">
        <w:rPr>
          <w:rFonts w:ascii="Arial" w:eastAsia="微软雅黑" w:hAnsi="Arial" w:cs="Arial"/>
          <w:strike/>
        </w:rPr>
        <w:t xml:space="preserve"> We need to adhere to the project's specifications to ensure quality and accuracy.</w:t>
      </w:r>
    </w:p>
    <w:p w14:paraId="4D532255" w14:textId="77777777" w:rsidR="009119B5" w:rsidRPr="009119B5" w:rsidRDefault="009119B5" w:rsidP="009119B5">
      <w:pPr>
        <w:widowControl w:val="0"/>
        <w:autoSpaceDE w:val="0"/>
        <w:autoSpaceDN w:val="0"/>
        <w:adjustRightInd w:val="0"/>
        <w:spacing w:line="460" w:lineRule="exact"/>
        <w:rPr>
          <w:rFonts w:ascii="Arial" w:eastAsia="微软雅黑" w:hAnsi="Arial" w:cs="Arial"/>
          <w:strike/>
          <w:color w:val="000000" w:themeColor="text1"/>
        </w:rPr>
      </w:pPr>
      <w:r w:rsidRPr="009119B5">
        <w:rPr>
          <w:rFonts w:ascii="Cambria Math" w:eastAsia="微软雅黑" w:hAnsi="Cambria Math" w:cs="Cambria Math"/>
          <w:strike/>
          <w:color w:val="000000" w:themeColor="text1"/>
        </w:rPr>
        <w:t>⟐</w:t>
      </w:r>
      <w:r w:rsidRPr="009119B5">
        <w:rPr>
          <w:rFonts w:ascii="Arial" w:eastAsia="微软雅黑" w:hAnsi="Arial" w:cs="Arial"/>
          <w:strike/>
          <w:color w:val="000000" w:themeColor="text1"/>
        </w:rPr>
        <w:t xml:space="preserve"> Using renewable energy sources is a key aspect of sustainable living.</w:t>
      </w:r>
    </w:p>
    <w:p w14:paraId="6B7158A3" w14:textId="77777777" w:rsidR="009119B5" w:rsidRPr="009119B5" w:rsidRDefault="009119B5" w:rsidP="009119B5">
      <w:pPr>
        <w:widowControl w:val="0"/>
        <w:autoSpaceDE w:val="0"/>
        <w:autoSpaceDN w:val="0"/>
        <w:adjustRightInd w:val="0"/>
        <w:spacing w:line="460" w:lineRule="exact"/>
        <w:rPr>
          <w:rFonts w:ascii="Arial" w:eastAsia="微软雅黑" w:hAnsi="Arial" w:cs="Arial"/>
          <w:strike/>
        </w:rPr>
      </w:pPr>
      <w:r w:rsidRPr="009119B5">
        <w:rPr>
          <w:rFonts w:ascii="Cambria Math" w:eastAsia="微软雅黑" w:hAnsi="Cambria Math" w:cs="Cambria Math"/>
          <w:strike/>
        </w:rPr>
        <w:t>⟐</w:t>
      </w:r>
      <w:r w:rsidRPr="009119B5">
        <w:rPr>
          <w:rFonts w:ascii="Arial" w:eastAsia="微软雅黑" w:hAnsi="Arial" w:cs="Arial"/>
          <w:strike/>
        </w:rPr>
        <w:t xml:space="preserve"> The new hire was a bit </w:t>
      </w:r>
      <w:r w:rsidRPr="009119B5">
        <w:rPr>
          <w:rFonts w:ascii="Arial" w:eastAsia="微软雅黑" w:hAnsi="Arial" w:cs="Arial"/>
          <w:strike/>
          <w:color w:val="FF0000"/>
        </w:rPr>
        <w:t xml:space="preserve">clumsy </w:t>
      </w:r>
      <w:r w:rsidRPr="009119B5">
        <w:rPr>
          <w:rFonts w:ascii="Arial" w:eastAsia="微软雅黑" w:hAnsi="Arial" w:cs="Arial"/>
          <w:strike/>
        </w:rPr>
        <w:t>with the equipment, but she quickly learned how to use it properly.</w:t>
      </w:r>
    </w:p>
    <w:p w14:paraId="76624592" w14:textId="77777777" w:rsidR="009119B5" w:rsidRPr="009119B5" w:rsidRDefault="009119B5" w:rsidP="009119B5">
      <w:pPr>
        <w:widowControl w:val="0"/>
        <w:autoSpaceDE w:val="0"/>
        <w:autoSpaceDN w:val="0"/>
        <w:adjustRightInd w:val="0"/>
        <w:spacing w:line="460" w:lineRule="exact"/>
        <w:rPr>
          <w:rFonts w:ascii="Arial" w:eastAsia="微软雅黑" w:hAnsi="Arial" w:cs="Arial"/>
          <w:strike/>
        </w:rPr>
      </w:pPr>
      <w:r w:rsidRPr="009119B5">
        <w:rPr>
          <w:rFonts w:ascii="Cambria Math" w:eastAsia="微软雅黑" w:hAnsi="Cambria Math" w:cs="Cambria Math"/>
          <w:strike/>
        </w:rPr>
        <w:t>⟐</w:t>
      </w:r>
      <w:r w:rsidRPr="009119B5">
        <w:rPr>
          <w:rFonts w:ascii="Arial" w:eastAsia="微软雅黑" w:hAnsi="Arial" w:cs="Arial"/>
          <w:strike/>
        </w:rPr>
        <w:t xml:space="preserve"> You'll need to pay a </w:t>
      </w:r>
      <w:r w:rsidRPr="009119B5">
        <w:rPr>
          <w:rFonts w:ascii="Arial" w:eastAsia="微软雅黑" w:hAnsi="Arial" w:cs="Arial"/>
          <w:strike/>
          <w:color w:val="FF0000"/>
        </w:rPr>
        <w:t xml:space="preserve">deposit </w:t>
      </w:r>
      <w:r w:rsidRPr="009119B5">
        <w:rPr>
          <w:rFonts w:ascii="Arial" w:eastAsia="微软雅黑" w:hAnsi="Arial" w:cs="Arial"/>
          <w:strike/>
        </w:rPr>
        <w:t>if you want to rent the car.</w:t>
      </w:r>
    </w:p>
    <w:p w14:paraId="3313E2A8" w14:textId="77777777" w:rsidR="009119B5" w:rsidRPr="009119B5" w:rsidRDefault="009119B5" w:rsidP="009119B5">
      <w:pPr>
        <w:widowControl w:val="0"/>
        <w:autoSpaceDE w:val="0"/>
        <w:autoSpaceDN w:val="0"/>
        <w:adjustRightInd w:val="0"/>
        <w:spacing w:line="460" w:lineRule="exact"/>
        <w:rPr>
          <w:rFonts w:ascii="Arial" w:eastAsia="微软雅黑" w:hAnsi="Arial" w:cs="Arial"/>
          <w:strike/>
        </w:rPr>
      </w:pPr>
      <w:r w:rsidRPr="009119B5">
        <w:rPr>
          <w:rFonts w:ascii="Cambria Math" w:eastAsia="微软雅黑" w:hAnsi="Cambria Math" w:cs="Cambria Math"/>
          <w:strike/>
        </w:rPr>
        <w:t>⟐</w:t>
      </w:r>
      <w:r w:rsidRPr="009119B5">
        <w:rPr>
          <w:rFonts w:ascii="Arial" w:eastAsia="微软雅黑" w:hAnsi="Arial" w:cs="Arial"/>
          <w:strike/>
        </w:rPr>
        <w:t xml:space="preserve"> The warm sun made me feel </w:t>
      </w:r>
      <w:r w:rsidRPr="009119B5">
        <w:rPr>
          <w:rFonts w:ascii="Arial" w:eastAsia="微软雅黑" w:hAnsi="Arial" w:cs="Arial"/>
          <w:strike/>
          <w:color w:val="FF0000"/>
        </w:rPr>
        <w:t xml:space="preserve">drowsy </w:t>
      </w:r>
      <w:r w:rsidRPr="009119B5">
        <w:rPr>
          <w:rFonts w:ascii="Arial" w:eastAsia="微软雅黑" w:hAnsi="Arial" w:cs="Arial"/>
          <w:strike/>
        </w:rPr>
        <w:t>and relaxed.</w:t>
      </w:r>
    </w:p>
    <w:p w14:paraId="1CEB212C" w14:textId="77777777" w:rsidR="009119B5" w:rsidRPr="009119B5" w:rsidRDefault="009119B5" w:rsidP="009119B5">
      <w:pPr>
        <w:widowControl w:val="0"/>
        <w:autoSpaceDE w:val="0"/>
        <w:autoSpaceDN w:val="0"/>
        <w:adjustRightInd w:val="0"/>
        <w:spacing w:line="460" w:lineRule="exact"/>
        <w:rPr>
          <w:rFonts w:ascii="Arial" w:eastAsia="微软雅黑" w:hAnsi="Arial" w:cs="Arial"/>
          <w:strike/>
        </w:rPr>
      </w:pPr>
      <w:r w:rsidRPr="009119B5">
        <w:rPr>
          <w:rFonts w:ascii="Cambria Math" w:eastAsia="微软雅黑" w:hAnsi="Cambria Math" w:cs="Cambria Math"/>
          <w:strike/>
        </w:rPr>
        <w:t>⟐</w:t>
      </w:r>
      <w:r w:rsidRPr="009119B5">
        <w:rPr>
          <w:rFonts w:ascii="Arial" w:eastAsia="微软雅黑" w:hAnsi="Arial" w:cs="Arial"/>
          <w:strike/>
        </w:rPr>
        <w:t xml:space="preserve"> The doctor asked about my symptoms and ordered some tests.</w:t>
      </w:r>
    </w:p>
    <w:p w14:paraId="03645C2C" w14:textId="77777777" w:rsidR="009119B5" w:rsidRPr="009119B5" w:rsidRDefault="009119B5" w:rsidP="009119B5">
      <w:pPr>
        <w:widowControl w:val="0"/>
        <w:autoSpaceDE w:val="0"/>
        <w:autoSpaceDN w:val="0"/>
        <w:adjustRightInd w:val="0"/>
        <w:spacing w:line="460" w:lineRule="exact"/>
        <w:rPr>
          <w:rFonts w:ascii="Arial" w:eastAsia="微软雅黑" w:hAnsi="Arial" w:cs="Arial"/>
          <w:strike/>
        </w:rPr>
      </w:pPr>
      <w:r w:rsidRPr="009119B5">
        <w:rPr>
          <w:rFonts w:ascii="Cambria Math" w:eastAsia="微软雅黑" w:hAnsi="Cambria Math" w:cs="Cambria Math"/>
          <w:strike/>
        </w:rPr>
        <w:t>⟐</w:t>
      </w:r>
      <w:r w:rsidRPr="009119B5">
        <w:rPr>
          <w:rFonts w:ascii="Arial" w:eastAsia="微软雅黑" w:hAnsi="Arial" w:cs="Arial"/>
          <w:strike/>
        </w:rPr>
        <w:t xml:space="preserve"> Wearing </w:t>
      </w:r>
      <w:r w:rsidRPr="009119B5">
        <w:rPr>
          <w:rFonts w:ascii="Arial" w:eastAsia="微软雅黑" w:hAnsi="Arial" w:cs="Arial"/>
          <w:strike/>
          <w:color w:val="FF0000"/>
        </w:rPr>
        <w:t>a revealing outfit</w:t>
      </w:r>
      <w:r w:rsidRPr="009119B5">
        <w:rPr>
          <w:rFonts w:ascii="Arial" w:eastAsia="微软雅黑" w:hAnsi="Arial" w:cs="Arial"/>
          <w:strike/>
        </w:rPr>
        <w:t xml:space="preserve"> to a funeral would be highly </w:t>
      </w:r>
      <w:r w:rsidRPr="009119B5">
        <w:rPr>
          <w:rFonts w:ascii="Arial" w:eastAsia="微软雅黑" w:hAnsi="Arial" w:cs="Arial"/>
          <w:strike/>
          <w:color w:val="FF0000"/>
        </w:rPr>
        <w:t>inappropriate</w:t>
      </w:r>
      <w:r w:rsidRPr="009119B5">
        <w:rPr>
          <w:rFonts w:ascii="Arial" w:eastAsia="微软雅黑" w:hAnsi="Arial" w:cs="Arial"/>
          <w:strike/>
        </w:rPr>
        <w:t>.</w:t>
      </w:r>
    </w:p>
    <w:p w14:paraId="3C30A687" w14:textId="77777777" w:rsidR="009119B5" w:rsidRPr="00152273" w:rsidRDefault="009119B5" w:rsidP="009119B5">
      <w:pPr>
        <w:widowControl w:val="0"/>
        <w:autoSpaceDE w:val="0"/>
        <w:autoSpaceDN w:val="0"/>
        <w:adjustRightInd w:val="0"/>
        <w:spacing w:line="460" w:lineRule="exact"/>
        <w:rPr>
          <w:rFonts w:ascii="Arial" w:eastAsia="微软雅黑" w:hAnsi="Arial" w:cs="Arial"/>
          <w:strike/>
        </w:rPr>
      </w:pPr>
      <w:r w:rsidRPr="00152273">
        <w:rPr>
          <w:rFonts w:ascii="Cambria Math" w:eastAsia="微软雅黑" w:hAnsi="Cambria Math" w:cs="Cambria Math"/>
          <w:strike/>
        </w:rPr>
        <w:t>⟐</w:t>
      </w:r>
      <w:r w:rsidRPr="00152273">
        <w:rPr>
          <w:rFonts w:ascii="Arial" w:eastAsia="微软雅黑" w:hAnsi="Arial" w:cs="Arial"/>
          <w:strike/>
        </w:rPr>
        <w:t xml:space="preserve"> This brand is known for its </w:t>
      </w:r>
      <w:r w:rsidRPr="00152273">
        <w:rPr>
          <w:rFonts w:ascii="Arial" w:eastAsia="微软雅黑" w:hAnsi="Arial" w:cs="Arial"/>
          <w:strike/>
          <w:color w:val="FF0000"/>
        </w:rPr>
        <w:t xml:space="preserve">premium </w:t>
      </w:r>
      <w:r w:rsidRPr="00152273">
        <w:rPr>
          <w:rFonts w:ascii="Arial" w:eastAsia="微软雅黑" w:hAnsi="Arial" w:cs="Arial"/>
          <w:strike/>
        </w:rPr>
        <w:t>quality products.</w:t>
      </w:r>
    </w:p>
    <w:p w14:paraId="317158C5" w14:textId="77777777" w:rsidR="009119B5" w:rsidRPr="009119B5" w:rsidRDefault="009119B5" w:rsidP="009119B5">
      <w:pPr>
        <w:widowControl w:val="0"/>
        <w:autoSpaceDE w:val="0"/>
        <w:autoSpaceDN w:val="0"/>
        <w:adjustRightInd w:val="0"/>
        <w:spacing w:line="460" w:lineRule="exact"/>
        <w:rPr>
          <w:rFonts w:ascii="Arial" w:eastAsia="微软雅黑" w:hAnsi="Arial" w:cs="Arial"/>
          <w:strike/>
        </w:rPr>
      </w:pPr>
      <w:r w:rsidRPr="009119B5">
        <w:rPr>
          <w:rFonts w:ascii="Cambria Math" w:eastAsia="微软雅黑" w:hAnsi="Cambria Math" w:cs="Cambria Math"/>
          <w:strike/>
        </w:rPr>
        <w:t>⟐</w:t>
      </w:r>
      <w:r w:rsidRPr="009119B5">
        <w:rPr>
          <w:rFonts w:ascii="Arial" w:eastAsia="微软雅黑" w:hAnsi="Arial" w:cs="Arial"/>
          <w:strike/>
        </w:rPr>
        <w:t xml:space="preserve"> The evidence was so </w:t>
      </w:r>
      <w:r w:rsidRPr="009119B5">
        <w:rPr>
          <w:rFonts w:ascii="Arial" w:eastAsia="微软雅黑" w:hAnsi="Arial" w:cs="Arial"/>
          <w:strike/>
          <w:color w:val="FF0000"/>
        </w:rPr>
        <w:t xml:space="preserve">compelling </w:t>
      </w:r>
      <w:r w:rsidRPr="009119B5">
        <w:rPr>
          <w:rFonts w:ascii="Arial" w:eastAsia="微软雅黑" w:hAnsi="Arial" w:cs="Arial"/>
          <w:strike/>
        </w:rPr>
        <w:t xml:space="preserve">that he felt </w:t>
      </w:r>
      <w:r w:rsidRPr="009119B5">
        <w:rPr>
          <w:rFonts w:ascii="Arial" w:eastAsia="微软雅黑" w:hAnsi="Arial" w:cs="Arial"/>
          <w:strike/>
          <w:color w:val="FF0000"/>
        </w:rPr>
        <w:t xml:space="preserve">constrained </w:t>
      </w:r>
      <w:r w:rsidRPr="009119B5">
        <w:rPr>
          <w:rFonts w:ascii="Arial" w:eastAsia="微软雅黑" w:hAnsi="Arial" w:cs="Arial"/>
          <w:strike/>
        </w:rPr>
        <w:t>to accept it.</w:t>
      </w:r>
      <w:bookmarkStart w:id="0" w:name="OLE_LINK402"/>
      <w:bookmarkStart w:id="1" w:name="OLE_LINK403"/>
    </w:p>
    <w:p w14:paraId="64673B3B" w14:textId="77777777" w:rsidR="009119B5" w:rsidRPr="009119B5" w:rsidRDefault="009119B5" w:rsidP="009119B5">
      <w:pPr>
        <w:widowControl w:val="0"/>
        <w:autoSpaceDE w:val="0"/>
        <w:autoSpaceDN w:val="0"/>
        <w:adjustRightInd w:val="0"/>
        <w:spacing w:line="460" w:lineRule="exact"/>
        <w:rPr>
          <w:rFonts w:ascii="Arial" w:eastAsia="微软雅黑" w:hAnsi="Arial" w:cs="Arial"/>
          <w:strike/>
          <w:color w:val="000000" w:themeColor="text1"/>
        </w:rPr>
      </w:pPr>
      <w:r w:rsidRPr="009119B5">
        <w:rPr>
          <w:rFonts w:ascii="Cambria Math" w:eastAsia="微软雅黑" w:hAnsi="Cambria Math" w:cs="Cambria Math"/>
          <w:strike/>
          <w:color w:val="000000" w:themeColor="text1"/>
        </w:rPr>
        <w:t>⟐</w:t>
      </w:r>
      <w:r w:rsidRPr="009119B5">
        <w:rPr>
          <w:rFonts w:ascii="Arial" w:eastAsia="微软雅黑" w:hAnsi="Arial" w:cs="Arial"/>
          <w:strike/>
          <w:color w:val="000000" w:themeColor="text1"/>
        </w:rPr>
        <w:t xml:space="preserve"> His reasoning is based </w:t>
      </w:r>
      <w:r w:rsidRPr="009119B5">
        <w:rPr>
          <w:rFonts w:ascii="Arial" w:eastAsia="微软雅黑" w:hAnsi="Arial" w:cs="Arial"/>
          <w:strike/>
          <w:color w:val="FF0000"/>
        </w:rPr>
        <w:t xml:space="preserve">on the </w:t>
      </w:r>
      <w:bookmarkStart w:id="2" w:name="OLE_LINK400"/>
      <w:bookmarkStart w:id="3" w:name="OLE_LINK401"/>
      <w:r w:rsidRPr="009119B5">
        <w:rPr>
          <w:rFonts w:ascii="Arial" w:eastAsia="微软雅黑" w:hAnsi="Arial" w:cs="Arial"/>
          <w:strike/>
          <w:color w:val="FF0000"/>
        </w:rPr>
        <w:t xml:space="preserve">premise </w:t>
      </w:r>
      <w:bookmarkEnd w:id="2"/>
      <w:bookmarkEnd w:id="3"/>
      <w:r w:rsidRPr="009119B5">
        <w:rPr>
          <w:rFonts w:ascii="Arial" w:eastAsia="微软雅黑" w:hAnsi="Arial" w:cs="Arial"/>
          <w:strike/>
          <w:color w:val="000000" w:themeColor="text1"/>
        </w:rPr>
        <w:t>that all people are equally capable of good and evil.</w:t>
      </w:r>
      <w:bookmarkEnd w:id="0"/>
      <w:bookmarkEnd w:id="1"/>
      <w:r w:rsidRPr="009119B5">
        <w:rPr>
          <w:rFonts w:ascii="Arial" w:eastAsia="微软雅黑" w:hAnsi="Arial" w:cs="Arial"/>
          <w:strike/>
          <w:color w:val="000000" w:themeColor="text1"/>
        </w:rPr>
        <w:t xml:space="preserve"> </w:t>
      </w:r>
    </w:p>
    <w:p w14:paraId="67583314" w14:textId="77777777" w:rsidR="009119B5" w:rsidRPr="009119B5" w:rsidRDefault="009119B5" w:rsidP="009119B5">
      <w:pPr>
        <w:widowControl w:val="0"/>
        <w:autoSpaceDE w:val="0"/>
        <w:autoSpaceDN w:val="0"/>
        <w:adjustRightInd w:val="0"/>
        <w:spacing w:line="480" w:lineRule="auto"/>
        <w:rPr>
          <w:rFonts w:ascii="Arial" w:eastAsia="微软雅黑" w:hAnsi="Arial" w:cs="Arial"/>
          <w:strike/>
          <w:color w:val="000000" w:themeColor="text1"/>
        </w:rPr>
      </w:pPr>
      <w:r w:rsidRPr="009119B5">
        <w:rPr>
          <w:rFonts w:ascii="Cambria Math" w:eastAsia="微软雅黑" w:hAnsi="Cambria Math" w:cs="Cambria Math"/>
          <w:strike/>
          <w:color w:val="000000" w:themeColor="text1"/>
        </w:rPr>
        <w:t>⟐</w:t>
      </w:r>
      <w:r w:rsidRPr="009119B5">
        <w:rPr>
          <w:rFonts w:ascii="Arial" w:eastAsia="微软雅黑" w:hAnsi="Arial" w:cs="Arial"/>
          <w:strike/>
          <w:color w:val="000000" w:themeColor="text1"/>
        </w:rPr>
        <w:t xml:space="preserve"> An optimistic </w:t>
      </w:r>
      <w:r w:rsidRPr="009119B5">
        <w:rPr>
          <w:rFonts w:ascii="Arial" w:eastAsia="微软雅黑" w:hAnsi="Arial" w:cs="Arial"/>
          <w:strike/>
          <w:color w:val="FF0000"/>
        </w:rPr>
        <w:t xml:space="preserve">outlook </w:t>
      </w:r>
      <w:r w:rsidRPr="009119B5">
        <w:rPr>
          <w:rFonts w:ascii="Arial" w:eastAsia="微软雅黑" w:hAnsi="Arial" w:cs="Arial"/>
          <w:strike/>
          <w:color w:val="000000" w:themeColor="text1"/>
        </w:rPr>
        <w:t>can inspire confidence and motivation in a team.</w:t>
      </w:r>
    </w:p>
    <w:p w14:paraId="3DAC6EA4" w14:textId="77777777" w:rsidR="009119B5" w:rsidRPr="009119B5" w:rsidRDefault="009119B5" w:rsidP="009119B5">
      <w:pPr>
        <w:widowControl w:val="0"/>
        <w:autoSpaceDE w:val="0"/>
        <w:autoSpaceDN w:val="0"/>
        <w:adjustRightInd w:val="0"/>
        <w:spacing w:line="460" w:lineRule="exact"/>
        <w:rPr>
          <w:rFonts w:ascii="Arial" w:eastAsia="微软雅黑" w:hAnsi="Arial" w:cs="Arial"/>
          <w:strike/>
          <w:color w:val="000000" w:themeColor="text1"/>
        </w:rPr>
      </w:pPr>
      <w:r w:rsidRPr="009119B5">
        <w:rPr>
          <w:rFonts w:ascii="Cambria Math" w:eastAsia="微软雅黑" w:hAnsi="Cambria Math" w:cs="Cambria Math"/>
          <w:strike/>
          <w:color w:val="000000" w:themeColor="text1"/>
        </w:rPr>
        <w:t>⟐</w:t>
      </w:r>
      <w:r w:rsidRPr="009119B5">
        <w:rPr>
          <w:rFonts w:ascii="Arial" w:eastAsia="微软雅黑" w:hAnsi="Arial" w:cs="Arial"/>
          <w:strike/>
          <w:color w:val="000000" w:themeColor="text1"/>
        </w:rPr>
        <w:t xml:space="preserve"> The friendly gesture of shaking hands can often disarm a </w:t>
      </w:r>
      <w:r w:rsidRPr="009119B5">
        <w:rPr>
          <w:rFonts w:ascii="Arial" w:eastAsia="微软雅黑" w:hAnsi="Arial" w:cs="Arial"/>
          <w:strike/>
          <w:color w:val="FF0000"/>
        </w:rPr>
        <w:t xml:space="preserve">potential </w:t>
      </w:r>
      <w:r w:rsidRPr="009119B5">
        <w:rPr>
          <w:rFonts w:ascii="Arial" w:eastAsia="微软雅黑" w:hAnsi="Arial" w:cs="Arial"/>
          <w:strike/>
          <w:color w:val="000000" w:themeColor="text1"/>
        </w:rPr>
        <w:t>conflict.</w:t>
      </w:r>
    </w:p>
    <w:p w14:paraId="280A305B" w14:textId="51A12FDC" w:rsidR="009119B5" w:rsidRPr="009119B5" w:rsidRDefault="009119B5" w:rsidP="009119B5">
      <w:pPr>
        <w:widowControl w:val="0"/>
        <w:autoSpaceDE w:val="0"/>
        <w:autoSpaceDN w:val="0"/>
        <w:adjustRightInd w:val="0"/>
        <w:spacing w:line="460" w:lineRule="exact"/>
        <w:rPr>
          <w:rFonts w:ascii="Arial" w:eastAsia="微软雅黑" w:hAnsi="Arial" w:cs="Arial"/>
          <w:strike/>
          <w:color w:val="000000" w:themeColor="text1"/>
        </w:rPr>
      </w:pPr>
      <w:r w:rsidRPr="009119B5">
        <w:rPr>
          <w:rFonts w:ascii="Cambria Math" w:eastAsia="微软雅黑" w:hAnsi="Cambria Math" w:cs="Cambria Math"/>
          <w:strike/>
          <w:color w:val="000000" w:themeColor="text1"/>
        </w:rPr>
        <w:t>⟐</w:t>
      </w:r>
      <w:r w:rsidRPr="009119B5">
        <w:rPr>
          <w:rFonts w:ascii="Arial" w:eastAsia="微软雅黑" w:hAnsi="Arial" w:cs="Arial"/>
          <w:strike/>
          <w:color w:val="000000" w:themeColor="text1"/>
        </w:rPr>
        <w:t xml:space="preserve"> It's important to save money and </w:t>
      </w:r>
      <w:r w:rsidRPr="009119B5">
        <w:rPr>
          <w:rFonts w:ascii="Arial" w:eastAsia="微软雅黑" w:hAnsi="Arial" w:cs="Arial"/>
          <w:strike/>
          <w:color w:val="FF0000"/>
        </w:rPr>
        <w:t xml:space="preserve">accumulate </w:t>
      </w:r>
      <w:r w:rsidRPr="009119B5">
        <w:rPr>
          <w:rFonts w:ascii="Arial" w:eastAsia="微软雅黑" w:hAnsi="Arial" w:cs="Arial"/>
          <w:strike/>
          <w:color w:val="000000" w:themeColor="text1"/>
        </w:rPr>
        <w:t>wealth for future financial security.</w:t>
      </w:r>
    </w:p>
    <w:p w14:paraId="29EDCE07" w14:textId="77777777" w:rsidR="009119B5" w:rsidRPr="00152273" w:rsidRDefault="009119B5" w:rsidP="009119B5">
      <w:pPr>
        <w:widowControl w:val="0"/>
        <w:autoSpaceDE w:val="0"/>
        <w:autoSpaceDN w:val="0"/>
        <w:adjustRightInd w:val="0"/>
        <w:spacing w:line="460" w:lineRule="exact"/>
        <w:rPr>
          <w:rFonts w:ascii="Arial" w:eastAsia="微软雅黑" w:hAnsi="Arial" w:cs="Arial"/>
          <w:strike/>
        </w:rPr>
      </w:pPr>
      <w:r w:rsidRPr="00152273">
        <w:rPr>
          <w:rFonts w:ascii="Cambria Math" w:eastAsia="微软雅黑" w:hAnsi="Cambria Math" w:cs="Cambria Math"/>
          <w:strike/>
        </w:rPr>
        <w:t>⟐</w:t>
      </w:r>
      <w:r w:rsidRPr="00152273">
        <w:rPr>
          <w:rFonts w:ascii="Arial" w:eastAsia="微软雅黑" w:hAnsi="Arial" w:cs="Arial"/>
          <w:strike/>
        </w:rPr>
        <w:t xml:space="preserve"> The report </w:t>
      </w:r>
      <w:r w:rsidRPr="00152273">
        <w:rPr>
          <w:rFonts w:ascii="Arial" w:eastAsia="微软雅黑" w:hAnsi="Arial" w:cs="Arial"/>
          <w:strike/>
          <w:color w:val="FF0000"/>
        </w:rPr>
        <w:t xml:space="preserve">underlines </w:t>
      </w:r>
      <w:r w:rsidRPr="00152273">
        <w:rPr>
          <w:rFonts w:ascii="Arial" w:eastAsia="微软雅黑" w:hAnsi="Arial" w:cs="Arial"/>
          <w:strike/>
        </w:rPr>
        <w:t>the importance of pre-school education.</w:t>
      </w:r>
    </w:p>
    <w:p w14:paraId="2305BA83" w14:textId="77777777" w:rsidR="009119B5" w:rsidRPr="00152273" w:rsidRDefault="009119B5" w:rsidP="009119B5">
      <w:pPr>
        <w:widowControl w:val="0"/>
        <w:autoSpaceDE w:val="0"/>
        <w:autoSpaceDN w:val="0"/>
        <w:adjustRightInd w:val="0"/>
        <w:spacing w:line="460" w:lineRule="exact"/>
        <w:rPr>
          <w:rFonts w:ascii="Arial" w:eastAsia="微软雅黑" w:hAnsi="Arial" w:cs="Arial"/>
          <w:strike/>
        </w:rPr>
      </w:pPr>
      <w:r w:rsidRPr="00152273">
        <w:rPr>
          <w:rFonts w:ascii="Cambria Math" w:eastAsia="微软雅黑" w:hAnsi="Cambria Math" w:cs="Cambria Math"/>
          <w:strike/>
        </w:rPr>
        <w:t>⟐</w:t>
      </w:r>
      <w:r w:rsidRPr="00152273">
        <w:rPr>
          <w:rFonts w:ascii="Arial" w:eastAsia="微软雅黑" w:hAnsi="Arial" w:cs="Arial"/>
          <w:strike/>
        </w:rPr>
        <w:t xml:space="preserve"> No computer can </w:t>
      </w:r>
      <w:r w:rsidRPr="00152273">
        <w:rPr>
          <w:rFonts w:ascii="Arial" w:eastAsia="微软雅黑" w:hAnsi="Arial" w:cs="Arial"/>
          <w:strike/>
          <w:color w:val="FF0000"/>
        </w:rPr>
        <w:t xml:space="preserve">imitate </w:t>
      </w:r>
      <w:r w:rsidRPr="00152273">
        <w:rPr>
          <w:rFonts w:ascii="Arial" w:eastAsia="微软雅黑" w:hAnsi="Arial" w:cs="Arial"/>
          <w:strike/>
        </w:rPr>
        <w:t>the complex functions of the human brain.</w:t>
      </w:r>
    </w:p>
    <w:p w14:paraId="2DD0F082" w14:textId="77777777" w:rsidR="009119B5" w:rsidRPr="00152273" w:rsidRDefault="009119B5" w:rsidP="009119B5">
      <w:pPr>
        <w:widowControl w:val="0"/>
        <w:autoSpaceDE w:val="0"/>
        <w:autoSpaceDN w:val="0"/>
        <w:adjustRightInd w:val="0"/>
        <w:spacing w:line="460" w:lineRule="exact"/>
        <w:rPr>
          <w:rFonts w:ascii="Arial" w:eastAsia="微软雅黑" w:hAnsi="Arial" w:cs="Arial"/>
          <w:strike/>
        </w:rPr>
      </w:pPr>
      <w:r w:rsidRPr="00152273">
        <w:rPr>
          <w:rFonts w:ascii="Cambria Math" w:eastAsia="微软雅黑" w:hAnsi="Cambria Math" w:cs="Cambria Math"/>
          <w:strike/>
        </w:rPr>
        <w:t>⟐</w:t>
      </w:r>
      <w:r w:rsidRPr="00152273">
        <w:rPr>
          <w:rFonts w:ascii="Arial" w:eastAsia="微软雅黑" w:hAnsi="Arial" w:cs="Arial"/>
          <w:strike/>
        </w:rPr>
        <w:t xml:space="preserve"> The men were trying to </w:t>
      </w:r>
      <w:r w:rsidRPr="00152273">
        <w:rPr>
          <w:rFonts w:ascii="Arial" w:eastAsia="微软雅黑" w:hAnsi="Arial" w:cs="Arial"/>
          <w:strike/>
          <w:color w:val="FF0000"/>
        </w:rPr>
        <w:t xml:space="preserve">retrieve </w:t>
      </w:r>
      <w:r w:rsidRPr="00152273">
        <w:rPr>
          <w:rFonts w:ascii="Arial" w:eastAsia="微软雅黑" w:hAnsi="Arial" w:cs="Arial"/>
          <w:strike/>
        </w:rPr>
        <w:t>weapons left when the army abandoned the island.</w:t>
      </w:r>
    </w:p>
    <w:p w14:paraId="43A7788D" w14:textId="77777777" w:rsidR="009119B5" w:rsidRDefault="009119B5" w:rsidP="009119B5">
      <w:pPr>
        <w:widowControl w:val="0"/>
        <w:autoSpaceDE w:val="0"/>
        <w:autoSpaceDN w:val="0"/>
        <w:adjustRightInd w:val="0"/>
        <w:spacing w:line="460" w:lineRule="exact"/>
        <w:rPr>
          <w:rFonts w:ascii="Arial" w:eastAsia="微软雅黑" w:hAnsi="Arial" w:cs="Arial"/>
          <w:strike/>
        </w:rPr>
      </w:pPr>
      <w:r w:rsidRPr="00152273">
        <w:rPr>
          <w:rFonts w:ascii="Cambria Math" w:eastAsia="微软雅黑" w:hAnsi="Cambria Math" w:cs="Cambria Math"/>
          <w:strike/>
        </w:rPr>
        <w:t>⟐</w:t>
      </w:r>
      <w:r w:rsidRPr="00152273">
        <w:rPr>
          <w:rFonts w:ascii="Arial" w:eastAsia="微软雅黑" w:hAnsi="Arial" w:cs="Arial"/>
          <w:strike/>
        </w:rPr>
        <w:t xml:space="preserve"> The athlete's performance was </w:t>
      </w:r>
      <w:r w:rsidRPr="00152273">
        <w:rPr>
          <w:rFonts w:ascii="Arial" w:eastAsia="微软雅黑" w:hAnsi="Arial" w:cs="Arial"/>
          <w:strike/>
          <w:color w:val="FF0000"/>
        </w:rPr>
        <w:t>supreme</w:t>
      </w:r>
      <w:r w:rsidRPr="00152273">
        <w:rPr>
          <w:rFonts w:ascii="Arial" w:eastAsia="微软雅黑" w:hAnsi="Arial" w:cs="Arial"/>
          <w:strike/>
        </w:rPr>
        <w:t>, breaking the world record.</w:t>
      </w:r>
    </w:p>
    <w:p w14:paraId="0AC8A473" w14:textId="77777777" w:rsidR="009119B5" w:rsidRPr="00152273" w:rsidRDefault="009119B5" w:rsidP="009119B5">
      <w:pPr>
        <w:widowControl w:val="0"/>
        <w:autoSpaceDE w:val="0"/>
        <w:autoSpaceDN w:val="0"/>
        <w:adjustRightInd w:val="0"/>
        <w:spacing w:line="460" w:lineRule="exact"/>
        <w:rPr>
          <w:rFonts w:ascii="Arial" w:eastAsia="微软雅黑" w:hAnsi="Arial" w:cs="Arial"/>
          <w:strike/>
        </w:rPr>
      </w:pPr>
      <w:r w:rsidRPr="00152273">
        <w:rPr>
          <w:rFonts w:ascii="Cambria Math" w:eastAsia="微软雅黑" w:hAnsi="Cambria Math" w:cs="Cambria Math"/>
          <w:strike/>
        </w:rPr>
        <w:t>⟐</w:t>
      </w:r>
      <w:r w:rsidRPr="00152273">
        <w:rPr>
          <w:rFonts w:ascii="Arial" w:eastAsia="微软雅黑" w:hAnsi="Arial" w:cs="Arial"/>
          <w:strike/>
        </w:rPr>
        <w:t xml:space="preserve"> The development team decided to</w:t>
      </w:r>
      <w:r w:rsidRPr="00152273">
        <w:rPr>
          <w:rFonts w:ascii="Arial" w:eastAsia="微软雅黑" w:hAnsi="Arial" w:cs="Arial"/>
          <w:strike/>
          <w:color w:val="FF0000"/>
        </w:rPr>
        <w:t xml:space="preserve"> farm out </w:t>
      </w:r>
      <w:r w:rsidRPr="00152273">
        <w:rPr>
          <w:rFonts w:ascii="Arial" w:eastAsia="微软雅黑" w:hAnsi="Arial" w:cs="Arial"/>
          <w:strike/>
        </w:rPr>
        <w:t>the testing process to a specialized quality assurance team.</w:t>
      </w:r>
    </w:p>
    <w:p w14:paraId="4E59807B" w14:textId="77777777" w:rsidR="009119B5" w:rsidRDefault="009119B5" w:rsidP="009119B5">
      <w:pPr>
        <w:widowControl w:val="0"/>
        <w:autoSpaceDE w:val="0"/>
        <w:autoSpaceDN w:val="0"/>
        <w:adjustRightInd w:val="0"/>
        <w:spacing w:line="460" w:lineRule="exact"/>
        <w:rPr>
          <w:rFonts w:ascii="Arial" w:eastAsia="微软雅黑" w:hAnsi="Arial" w:cs="Arial"/>
          <w:strike/>
        </w:rPr>
      </w:pPr>
      <w:r w:rsidRPr="00152273">
        <w:rPr>
          <w:rFonts w:ascii="Cambria Math" w:eastAsia="微软雅黑" w:hAnsi="Cambria Math" w:cs="Cambria Math"/>
          <w:strike/>
        </w:rPr>
        <w:t>⟐</w:t>
      </w:r>
      <w:r w:rsidRPr="00152273">
        <w:rPr>
          <w:rFonts w:ascii="Arial" w:eastAsia="微软雅黑" w:hAnsi="Arial" w:cs="Arial"/>
          <w:strike/>
        </w:rPr>
        <w:t xml:space="preserve"> Many companies choose to </w:t>
      </w:r>
      <w:r w:rsidRPr="00152273">
        <w:rPr>
          <w:rFonts w:ascii="Arial" w:eastAsia="微软雅黑" w:hAnsi="Arial" w:cs="Arial"/>
          <w:strike/>
          <w:color w:val="FF0000"/>
        </w:rPr>
        <w:t xml:space="preserve">outsource </w:t>
      </w:r>
      <w:r w:rsidRPr="00152273">
        <w:rPr>
          <w:rFonts w:ascii="Arial" w:eastAsia="微软雅黑" w:hAnsi="Arial" w:cs="Arial"/>
          <w:strike/>
        </w:rPr>
        <w:t>certain business functions, such as accounting or customer service, to specialized firms.</w:t>
      </w:r>
    </w:p>
    <w:p w14:paraId="5AA2CB12" w14:textId="77777777" w:rsidR="009119B5" w:rsidRDefault="009119B5" w:rsidP="009119B5">
      <w:pPr>
        <w:widowControl w:val="0"/>
        <w:autoSpaceDE w:val="0"/>
        <w:autoSpaceDN w:val="0"/>
        <w:adjustRightInd w:val="0"/>
        <w:spacing w:line="460" w:lineRule="exact"/>
        <w:rPr>
          <w:rFonts w:ascii="Arial" w:eastAsia="微软雅黑" w:hAnsi="Arial" w:cs="Arial"/>
          <w:strike/>
        </w:rPr>
      </w:pPr>
      <w:r w:rsidRPr="00152273">
        <w:rPr>
          <w:rFonts w:ascii="Cambria Math" w:eastAsia="微软雅黑" w:hAnsi="Cambria Math" w:cs="Cambria Math"/>
          <w:strike/>
        </w:rPr>
        <w:t>⟐</w:t>
      </w:r>
      <w:r w:rsidRPr="00152273">
        <w:rPr>
          <w:rFonts w:ascii="Arial" w:eastAsia="微软雅黑" w:hAnsi="Arial" w:cs="Arial"/>
          <w:strike/>
        </w:rPr>
        <w:t xml:space="preserve"> The company took a proactive approach to environmental protection, implementing measures to reduce its carbon footprint.</w:t>
      </w:r>
    </w:p>
    <w:p w14:paraId="0D02FC5F" w14:textId="62D2E785" w:rsidR="009119B5" w:rsidRPr="009119B5" w:rsidRDefault="009119B5" w:rsidP="009119B5">
      <w:pPr>
        <w:widowControl w:val="0"/>
        <w:autoSpaceDE w:val="0"/>
        <w:autoSpaceDN w:val="0"/>
        <w:adjustRightInd w:val="0"/>
        <w:spacing w:line="460" w:lineRule="exact"/>
        <w:rPr>
          <w:rFonts w:ascii="Arial" w:eastAsia="微软雅黑" w:hAnsi="Arial" w:cs="Arial"/>
          <w:strike/>
        </w:rPr>
      </w:pPr>
      <w:r w:rsidRPr="009119B5">
        <w:rPr>
          <w:rFonts w:ascii="Cambria Math" w:eastAsia="微软雅黑" w:hAnsi="Cambria Math" w:cs="Cambria Math"/>
          <w:strike/>
        </w:rPr>
        <w:lastRenderedPageBreak/>
        <w:t>⟐</w:t>
      </w:r>
      <w:r w:rsidRPr="009119B5">
        <w:rPr>
          <w:rFonts w:ascii="Arial" w:eastAsia="微软雅黑" w:hAnsi="Arial" w:cs="Arial"/>
          <w:strike/>
        </w:rPr>
        <w:t xml:space="preserve"> The dedicated server is designed for hosting large-scale applications with high traffic.</w:t>
      </w:r>
    </w:p>
    <w:p w14:paraId="630488A4" w14:textId="04DB0EC9" w:rsidR="009119B5" w:rsidRPr="009119B5" w:rsidRDefault="009119B5" w:rsidP="009119B5">
      <w:pPr>
        <w:widowControl w:val="0"/>
        <w:autoSpaceDE w:val="0"/>
        <w:autoSpaceDN w:val="0"/>
        <w:adjustRightInd w:val="0"/>
        <w:spacing w:line="460" w:lineRule="exact"/>
        <w:rPr>
          <w:rFonts w:ascii="Arial" w:eastAsia="微软雅黑" w:hAnsi="Arial" w:cs="Arial"/>
          <w:strike/>
        </w:rPr>
      </w:pPr>
      <w:r w:rsidRPr="009119B5">
        <w:rPr>
          <w:rFonts w:ascii="Cambria Math" w:eastAsia="微软雅黑" w:hAnsi="Cambria Math" w:cs="Cambria Math"/>
          <w:strike/>
        </w:rPr>
        <w:t>⟐</w:t>
      </w:r>
      <w:r w:rsidRPr="009119B5">
        <w:rPr>
          <w:rFonts w:ascii="Arial" w:eastAsia="微软雅黑" w:hAnsi="Arial" w:cs="Arial"/>
          <w:strike/>
        </w:rPr>
        <w:t xml:space="preserve"> The software is designed to predetermine the best route for a delivery.</w:t>
      </w:r>
    </w:p>
    <w:p w14:paraId="17050296" w14:textId="20981144" w:rsidR="009119B5" w:rsidRPr="009119B5" w:rsidRDefault="009119B5" w:rsidP="009119B5">
      <w:pPr>
        <w:widowControl w:val="0"/>
        <w:autoSpaceDE w:val="0"/>
        <w:autoSpaceDN w:val="0"/>
        <w:adjustRightInd w:val="0"/>
        <w:spacing w:line="460" w:lineRule="exact"/>
        <w:rPr>
          <w:rFonts w:ascii="Arial" w:eastAsia="微软雅黑" w:hAnsi="Arial" w:cs="Arial"/>
          <w:strike/>
        </w:rPr>
      </w:pPr>
      <w:r w:rsidRPr="009119B5">
        <w:rPr>
          <w:rFonts w:ascii="Cambria Math" w:eastAsia="微软雅黑" w:hAnsi="Cambria Math" w:cs="Cambria Math"/>
          <w:strike/>
        </w:rPr>
        <w:t>⟐</w:t>
      </w:r>
      <w:r w:rsidRPr="009119B5">
        <w:rPr>
          <w:rFonts w:ascii="Arial" w:eastAsia="微软雅黑" w:hAnsi="Arial" w:cs="Arial"/>
          <w:strike/>
        </w:rPr>
        <w:t xml:space="preserve"> The application allows you to re-invoke previous commands.</w:t>
      </w:r>
    </w:p>
    <w:p w14:paraId="748875D2" w14:textId="4A9DBE3D" w:rsidR="009119B5" w:rsidRPr="009119B5" w:rsidRDefault="009119B5" w:rsidP="009119B5">
      <w:pPr>
        <w:widowControl w:val="0"/>
        <w:autoSpaceDE w:val="0"/>
        <w:autoSpaceDN w:val="0"/>
        <w:adjustRightInd w:val="0"/>
        <w:spacing w:line="460" w:lineRule="exact"/>
        <w:rPr>
          <w:rFonts w:ascii="Arial" w:eastAsia="微软雅黑" w:hAnsi="Arial" w:cs="Arial"/>
          <w:strike/>
        </w:rPr>
      </w:pPr>
      <w:r w:rsidRPr="009119B5">
        <w:rPr>
          <w:rFonts w:ascii="Cambria Math" w:eastAsia="微软雅黑" w:hAnsi="Cambria Math" w:cs="Cambria Math"/>
          <w:strike/>
        </w:rPr>
        <w:t>⟐</w:t>
      </w:r>
      <w:r w:rsidRPr="009119B5">
        <w:rPr>
          <w:rFonts w:ascii="Arial" w:eastAsia="微软雅黑" w:hAnsi="Arial" w:cs="Arial"/>
          <w:strike/>
        </w:rPr>
        <w:t xml:space="preserve"> The error message was not self-explanatory and required further investigation.</w:t>
      </w:r>
    </w:p>
    <w:p w14:paraId="1C208E02" w14:textId="3357CE9A" w:rsidR="009119B5" w:rsidRPr="009119B5" w:rsidRDefault="009119B5" w:rsidP="009119B5">
      <w:pPr>
        <w:widowControl w:val="0"/>
        <w:autoSpaceDE w:val="0"/>
        <w:autoSpaceDN w:val="0"/>
        <w:adjustRightInd w:val="0"/>
        <w:spacing w:line="460" w:lineRule="exact"/>
        <w:rPr>
          <w:rFonts w:ascii="Arial" w:eastAsia="微软雅黑" w:hAnsi="Arial" w:cs="Arial"/>
          <w:strike/>
        </w:rPr>
      </w:pPr>
      <w:r w:rsidRPr="009119B5">
        <w:rPr>
          <w:rFonts w:ascii="Cambria Math" w:eastAsia="微软雅黑" w:hAnsi="Cambria Math" w:cs="Cambria Math"/>
          <w:strike/>
        </w:rPr>
        <w:t>⟐</w:t>
      </w:r>
      <w:r w:rsidRPr="009119B5">
        <w:rPr>
          <w:rFonts w:ascii="Arial" w:eastAsia="微软雅黑" w:hAnsi="Arial" w:cs="Arial"/>
          <w:strike/>
        </w:rPr>
        <w:t xml:space="preserve"> The prompt response to the crisis helped to prevent further damage.</w:t>
      </w:r>
    </w:p>
    <w:p w14:paraId="70B11257" w14:textId="1C27864C" w:rsidR="009119B5" w:rsidRPr="009119B5" w:rsidRDefault="009119B5" w:rsidP="009119B5">
      <w:pPr>
        <w:widowControl w:val="0"/>
        <w:autoSpaceDE w:val="0"/>
        <w:autoSpaceDN w:val="0"/>
        <w:adjustRightInd w:val="0"/>
        <w:spacing w:line="460" w:lineRule="exact"/>
        <w:rPr>
          <w:rFonts w:ascii="Arial" w:eastAsia="微软雅黑" w:hAnsi="Arial" w:cs="Arial"/>
          <w:strike/>
        </w:rPr>
      </w:pPr>
      <w:r w:rsidRPr="009119B5">
        <w:rPr>
          <w:rFonts w:ascii="Cambria Math" w:eastAsia="微软雅黑" w:hAnsi="Cambria Math" w:cs="Cambria Math"/>
          <w:strike/>
        </w:rPr>
        <w:t>⟐</w:t>
      </w:r>
      <w:r w:rsidRPr="009119B5">
        <w:rPr>
          <w:rFonts w:ascii="Arial" w:eastAsia="微软雅黑" w:hAnsi="Arial" w:cs="Arial"/>
          <w:strike/>
        </w:rPr>
        <w:t xml:space="preserve"> The programming convention requires the use of camelCase for variable names.</w:t>
      </w:r>
    </w:p>
    <w:p w14:paraId="71DE39AC" w14:textId="2E054B53" w:rsidR="009119B5" w:rsidRPr="009119B5" w:rsidRDefault="009119B5" w:rsidP="009119B5">
      <w:pPr>
        <w:widowControl w:val="0"/>
        <w:autoSpaceDE w:val="0"/>
        <w:autoSpaceDN w:val="0"/>
        <w:adjustRightInd w:val="0"/>
        <w:spacing w:line="460" w:lineRule="exact"/>
        <w:rPr>
          <w:rFonts w:ascii="Arial" w:eastAsia="微软雅黑" w:hAnsi="Arial" w:cs="Arial"/>
          <w:strike/>
        </w:rPr>
      </w:pPr>
      <w:r w:rsidRPr="009119B5">
        <w:rPr>
          <w:rFonts w:ascii="Cambria Math" w:eastAsia="微软雅黑" w:hAnsi="Cambria Math" w:cs="Cambria Math"/>
          <w:strike/>
        </w:rPr>
        <w:t>⟐</w:t>
      </w:r>
      <w:r w:rsidRPr="009119B5">
        <w:rPr>
          <w:rFonts w:ascii="Arial" w:eastAsia="微软雅黑" w:hAnsi="Arial" w:cs="Arial"/>
          <w:strike/>
        </w:rPr>
        <w:t xml:space="preserve"> In order to calculate the area of a rectangle, you simply multiply its length by its width.</w:t>
      </w:r>
    </w:p>
    <w:p w14:paraId="38AC7B33" w14:textId="1AAE5BD2" w:rsidR="009119B5" w:rsidRPr="009119B5" w:rsidRDefault="009119B5" w:rsidP="009119B5">
      <w:pPr>
        <w:widowControl w:val="0"/>
        <w:autoSpaceDE w:val="0"/>
        <w:autoSpaceDN w:val="0"/>
        <w:adjustRightInd w:val="0"/>
        <w:spacing w:line="460" w:lineRule="exact"/>
        <w:rPr>
          <w:rFonts w:ascii="Arial" w:eastAsia="微软雅黑" w:hAnsi="Arial" w:cs="Arial"/>
          <w:strike/>
        </w:rPr>
      </w:pPr>
      <w:r w:rsidRPr="009119B5">
        <w:rPr>
          <w:rFonts w:ascii="Cambria Math" w:eastAsia="微软雅黑" w:hAnsi="Cambria Math" w:cs="Cambria Math"/>
          <w:strike/>
        </w:rPr>
        <w:t>⟐</w:t>
      </w:r>
      <w:r w:rsidRPr="009119B5">
        <w:rPr>
          <w:rFonts w:ascii="Arial" w:eastAsia="微软雅黑" w:hAnsi="Arial" w:cs="Arial"/>
          <w:strike/>
        </w:rPr>
        <w:t xml:space="preserve"> You can extract specific data from a large dataset using filtering or search functions.</w:t>
      </w:r>
    </w:p>
    <w:p w14:paraId="15F55269" w14:textId="3190CA51" w:rsidR="009119B5" w:rsidRPr="009119B5" w:rsidRDefault="009119B5" w:rsidP="009119B5">
      <w:pPr>
        <w:widowControl w:val="0"/>
        <w:autoSpaceDE w:val="0"/>
        <w:autoSpaceDN w:val="0"/>
        <w:adjustRightInd w:val="0"/>
        <w:spacing w:line="460" w:lineRule="exact"/>
        <w:rPr>
          <w:rFonts w:ascii="Arial" w:eastAsia="微软雅黑" w:hAnsi="Arial" w:cs="Arial"/>
          <w:strike/>
        </w:rPr>
      </w:pPr>
      <w:r w:rsidRPr="009119B5">
        <w:rPr>
          <w:rFonts w:ascii="Cambria Math" w:eastAsia="微软雅黑" w:hAnsi="Cambria Math" w:cs="Cambria Math"/>
          <w:strike/>
        </w:rPr>
        <w:t>⟐</w:t>
      </w:r>
      <w:r w:rsidRPr="009119B5">
        <w:rPr>
          <w:rFonts w:ascii="Arial" w:eastAsia="微软雅黑" w:hAnsi="Arial" w:cs="Arial"/>
          <w:strike/>
        </w:rPr>
        <w:t xml:space="preserve"> Designated initializers are the primary initializers for a class.</w:t>
      </w:r>
    </w:p>
    <w:p w14:paraId="3989F2DC" w14:textId="036AC193" w:rsidR="009119B5" w:rsidRPr="009119B5" w:rsidRDefault="009119B5" w:rsidP="009119B5">
      <w:pPr>
        <w:widowControl w:val="0"/>
        <w:autoSpaceDE w:val="0"/>
        <w:autoSpaceDN w:val="0"/>
        <w:adjustRightInd w:val="0"/>
        <w:spacing w:line="460" w:lineRule="exact"/>
        <w:rPr>
          <w:rFonts w:ascii="Arial" w:eastAsia="微软雅黑" w:hAnsi="Arial" w:cs="Arial"/>
          <w:strike/>
        </w:rPr>
      </w:pPr>
      <w:r w:rsidRPr="009119B5">
        <w:rPr>
          <w:rFonts w:ascii="Cambria Math" w:eastAsia="微软雅黑" w:hAnsi="Cambria Math" w:cs="Cambria Math"/>
          <w:strike/>
        </w:rPr>
        <w:t>⟐</w:t>
      </w:r>
      <w:r w:rsidRPr="009119B5">
        <w:rPr>
          <w:rFonts w:ascii="Arial" w:eastAsia="微软雅黑" w:hAnsi="Arial" w:cs="Arial"/>
          <w:strike/>
        </w:rPr>
        <w:t xml:space="preserve"> In many countries, wearing a seatbelt in a car is mandatory by law.</w:t>
      </w:r>
    </w:p>
    <w:p w14:paraId="288CE7EF" w14:textId="5B7A71C0" w:rsidR="00CC37FA" w:rsidRPr="009119B5" w:rsidRDefault="009119B5" w:rsidP="006C5706">
      <w:pPr>
        <w:widowControl w:val="0"/>
        <w:autoSpaceDE w:val="0"/>
        <w:autoSpaceDN w:val="0"/>
        <w:adjustRightInd w:val="0"/>
        <w:spacing w:line="460" w:lineRule="exact"/>
        <w:rPr>
          <w:rFonts w:ascii="Arial" w:eastAsia="微软雅黑" w:hAnsi="Arial" w:cs="Arial"/>
          <w:strike/>
        </w:rPr>
      </w:pPr>
      <w:r w:rsidRPr="009119B5">
        <w:rPr>
          <w:rFonts w:ascii="Cambria Math" w:eastAsia="微软雅黑" w:hAnsi="Cambria Math" w:cs="Cambria Math"/>
          <w:strike/>
        </w:rPr>
        <w:t>⟐</w:t>
      </w:r>
      <w:r w:rsidRPr="009119B5">
        <w:rPr>
          <w:rFonts w:ascii="Arial" w:eastAsia="微软雅黑" w:hAnsi="Arial" w:cs="Arial"/>
          <w:strike/>
        </w:rPr>
        <w:t xml:space="preserve"> The peace negotiations aimed to disarm the combatants and end the conflict.</w:t>
      </w:r>
    </w:p>
    <w:p w14:paraId="7EC9F62B" w14:textId="77777777" w:rsidR="000F37CD" w:rsidRPr="00DE4DE7" w:rsidRDefault="000F37CD" w:rsidP="000F37CD">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How many iOS engineers do you have in Sweden now?</w:t>
      </w:r>
    </w:p>
    <w:p w14:paraId="24F5C7F5" w14:textId="77777777" w:rsidR="000F37CD" w:rsidRPr="00DE4DE7" w:rsidRDefault="000F37CD" w:rsidP="000F37CD">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I can understand if you don't admit me in the end, and I hope you can give me some real feedback and suggestions, which is very important to me.</w:t>
      </w:r>
    </w:p>
    <w:p w14:paraId="7E2B369A"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When you recruit a developer, what traits do you look for most?</w:t>
      </w:r>
    </w:p>
    <w:p w14:paraId="5ADA9E5E"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Does this position provide many opportunities for travel? / Is there a lot of travel for this position?</w:t>
      </w:r>
    </w:p>
    <w:p w14:paraId="0FFA4FB2"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I've been to a lot of interviews, and I've also been in the business of recruiting candidates.</w:t>
      </w:r>
    </w:p>
    <w:p w14:paraId="1AE9DDC1"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In order to succeed in a competitive market, it is important for businesses to take initiative and constantly innovate.</w:t>
      </w:r>
    </w:p>
    <w:p w14:paraId="18ED04B1"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To unlock your phone, simply swipe your finger across the screen.</w:t>
      </w:r>
    </w:p>
    <w:p w14:paraId="57D9AA07"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bookmarkStart w:id="4" w:name="OLE_LINK411"/>
      <w:bookmarkStart w:id="5" w:name="OLE_LINK412"/>
      <w:r w:rsidRPr="00DE4DE7">
        <w:rPr>
          <w:rFonts w:ascii="Cambria Math" w:eastAsia="微软雅黑" w:hAnsi="Cambria Math" w:cs="Cambria Math"/>
          <w:strike/>
        </w:rPr>
        <w:t>⟐</w:t>
      </w:r>
      <w:r w:rsidRPr="00DE4DE7">
        <w:rPr>
          <w:rFonts w:ascii="Arial" w:eastAsia="微软雅黑" w:hAnsi="Arial" w:cs="Arial"/>
          <w:strike/>
        </w:rPr>
        <w:t xml:space="preserve"> </w:t>
      </w:r>
      <w:bookmarkEnd w:id="4"/>
      <w:bookmarkEnd w:id="5"/>
      <w:r w:rsidRPr="00DE4DE7">
        <w:rPr>
          <w:rFonts w:ascii="Arial" w:eastAsia="微软雅黑" w:hAnsi="Arial" w:cs="Arial"/>
          <w:strike/>
        </w:rPr>
        <w:t>I need to buy a new pair of scissors.</w:t>
      </w:r>
    </w:p>
    <w:p w14:paraId="545CC36E"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bookmarkStart w:id="6" w:name="OLE_LINK413"/>
      <w:bookmarkStart w:id="7" w:name="OLE_LINK414"/>
      <w:r w:rsidRPr="00DE4DE7">
        <w:rPr>
          <w:rFonts w:ascii="Cambria Math" w:eastAsia="微软雅黑" w:hAnsi="Cambria Math" w:cs="Cambria Math"/>
          <w:strike/>
        </w:rPr>
        <w:t>⟐</w:t>
      </w:r>
      <w:bookmarkEnd w:id="6"/>
      <w:bookmarkEnd w:id="7"/>
      <w:r w:rsidRPr="00DE4DE7">
        <w:rPr>
          <w:rFonts w:ascii="Arial" w:eastAsia="微软雅黑" w:hAnsi="Arial" w:cs="Arial"/>
          <w:strike/>
        </w:rPr>
        <w:t xml:space="preserve"> In object-oriented programming, explicit type declarations can improve code readability and maintainability.</w:t>
      </w:r>
    </w:p>
    <w:p w14:paraId="05C23A97"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The carpet had several spots that were difficult to remove.</w:t>
      </w:r>
    </w:p>
    <w:p w14:paraId="074E6E5A"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The pop-up ads on the website were a major annoyance for users.</w:t>
      </w:r>
    </w:p>
    <w:p w14:paraId="66EC2EB6"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The purpose of refactoring is to unify the codebase and make it easier to maintain over time.</w:t>
      </w:r>
    </w:p>
    <w:p w14:paraId="0DC8E8EB"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Clear communication is the cornerstone of any successful team or project.</w:t>
      </w:r>
    </w:p>
    <w:p w14:paraId="6F9C28F4"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Writing succinct code can help improve its readability and reduce the likelihood of errors.</w:t>
      </w:r>
    </w:p>
    <w:p w14:paraId="54DC1193"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If there are multiple projects at the same time, can I choose the one I like?</w:t>
      </w:r>
    </w:p>
    <w:p w14:paraId="199B14D6"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When I start looking for a job, salary is often not my first priority.</w:t>
      </w:r>
    </w:p>
    <w:p w14:paraId="3F39CA4A"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lastRenderedPageBreak/>
        <w:t>⟐</w:t>
      </w:r>
      <w:r w:rsidRPr="00DE4DE7">
        <w:rPr>
          <w:rFonts w:ascii="Arial" w:eastAsia="微软雅黑" w:hAnsi="Arial" w:cs="Arial"/>
          <w:strike/>
        </w:rPr>
        <w:t xml:space="preserve"> The data was wholly corrupted and could not be recovered.</w:t>
      </w:r>
    </w:p>
    <w:p w14:paraId="271247DC"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The subsequent version of the software fixed the known bugs and added new features.</w:t>
      </w:r>
    </w:p>
    <w:p w14:paraId="035B87A3" w14:textId="77777777" w:rsidR="00CC37FA" w:rsidRPr="00DE4DE7" w:rsidRDefault="00CC37FA" w:rsidP="00CC37FA">
      <w:pPr>
        <w:rPr>
          <w:rFonts w:ascii="Arial"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w:t>
      </w:r>
      <w:r w:rsidRPr="00DE4DE7">
        <w:rPr>
          <w:rFonts w:ascii="Arial" w:hAnsi="Arial" w:cs="Arial"/>
          <w:strike/>
        </w:rPr>
        <w:t>It is a full-time permanent position that requires you to be on-site at least a couple of days per week.</w:t>
      </w:r>
    </w:p>
    <w:p w14:paraId="696F1AFB"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You now have an existing project for this position. right?</w:t>
      </w:r>
    </w:p>
    <w:p w14:paraId="666AF3CF"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"How are you today?"</w:t>
      </w:r>
    </w:p>
    <w:p w14:paraId="30184A3B"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Arial" w:eastAsia="微软雅黑" w:hAnsi="Arial" w:cs="Arial"/>
          <w:strike/>
        </w:rPr>
        <w:t>"I'm good, thank you."/"I'm doing well, thanks."/"I'm great!"/"Not too bad."</w:t>
      </w:r>
    </w:p>
    <w:p w14:paraId="2EE480D7"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I'm still adjusting to everything here.</w:t>
      </w:r>
      <w:r w:rsidRPr="00DE4DE7">
        <w:rPr>
          <w:rFonts w:ascii="Arial" w:hAnsi="Arial" w:cs="Arial"/>
          <w:strike/>
        </w:rPr>
        <w:t xml:space="preserve"> </w:t>
      </w:r>
      <w:r w:rsidRPr="00DE4DE7">
        <w:rPr>
          <w:rFonts w:ascii="Arial" w:eastAsia="微软雅黑" w:hAnsi="Arial" w:cs="Arial"/>
          <w:strike/>
        </w:rPr>
        <w:t>/ I'm still getting used to everything here.</w:t>
      </w:r>
    </w:p>
    <w:p w14:paraId="0F2F95EB"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I'm looking for a job now.</w:t>
      </w:r>
    </w:p>
    <w:p w14:paraId="2F971BBC"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Making a hasty decision without considering the consequences can lead to problems.</w:t>
      </w:r>
    </w:p>
    <w:p w14:paraId="23005BB3" w14:textId="7A632132" w:rsidR="00CC37FA" w:rsidRPr="00DE4DE7" w:rsidRDefault="00CC37FA" w:rsidP="006C5706">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The chef prepared a delicious dish of </w:t>
      </w:r>
      <w:r w:rsidRPr="00DE4DE7">
        <w:rPr>
          <w:rFonts w:ascii="Arial" w:eastAsia="微软雅黑" w:hAnsi="Arial" w:cs="Arial"/>
          <w:strike/>
          <w:color w:val="FF0000"/>
        </w:rPr>
        <w:t xml:space="preserve">grilled </w:t>
      </w:r>
      <w:r w:rsidRPr="00DE4DE7">
        <w:rPr>
          <w:rFonts w:ascii="Arial" w:eastAsia="微软雅黑" w:hAnsi="Arial" w:cs="Arial"/>
          <w:strike/>
        </w:rPr>
        <w:t>octopus.</w:t>
      </w:r>
    </w:p>
    <w:p w14:paraId="16899349"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The software allows users to customize the settings to suit their preferences.</w:t>
      </w:r>
    </w:p>
    <w:p w14:paraId="36E407ED"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The app displays a badge on the icon to indicate the number of unread messages.</w:t>
      </w:r>
    </w:p>
    <w:p w14:paraId="6510CF9C"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They intend to allocate more places to mature students this year.</w:t>
      </w:r>
    </w:p>
    <w:p w14:paraId="50F97C92"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Computers are very efficient at manipulating information.</w:t>
      </w:r>
    </w:p>
    <w:p w14:paraId="0E2CD245"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We do not want to escalate the war.</w:t>
      </w:r>
    </w:p>
    <w:p w14:paraId="688B63C0" w14:textId="77777777" w:rsidR="00CC37FA" w:rsidRPr="00DE4DE7" w:rsidRDefault="00CC37FA" w:rsidP="00CC37F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Beans are a staple of the Chinese diet.</w:t>
      </w:r>
    </w:p>
    <w:p w14:paraId="426D67AD" w14:textId="052F84D2" w:rsidR="006C5706" w:rsidRPr="00DE4DE7" w:rsidRDefault="00CC37FA" w:rsidP="006C5706">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What frustrates him is that there's too little money to spend on the project.</w:t>
      </w:r>
    </w:p>
    <w:p w14:paraId="4F5EBC6F" w14:textId="17EB8C2D" w:rsidR="006C5706" w:rsidRPr="00DE4DE7" w:rsidRDefault="006C5706" w:rsidP="006C5706">
      <w:pPr>
        <w:widowControl w:val="0"/>
        <w:autoSpaceDE w:val="0"/>
        <w:autoSpaceDN w:val="0"/>
        <w:adjustRightInd w:val="0"/>
        <w:spacing w:line="460" w:lineRule="exact"/>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The government launched an </w:t>
      </w:r>
      <w:bookmarkStart w:id="8" w:name="OLE_LINK374"/>
      <w:bookmarkStart w:id="9" w:name="OLE_LINK375"/>
      <w:r w:rsidRPr="00DE4DE7">
        <w:rPr>
          <w:rFonts w:ascii="Arial" w:eastAsia="微软雅黑" w:hAnsi="Arial" w:cs="Arial"/>
          <w:strike/>
          <w:color w:val="FF0000"/>
        </w:rPr>
        <w:t xml:space="preserve">initiative </w:t>
      </w:r>
      <w:bookmarkEnd w:id="8"/>
      <w:bookmarkEnd w:id="9"/>
      <w:r w:rsidRPr="00DE4DE7">
        <w:rPr>
          <w:rFonts w:ascii="Arial" w:eastAsia="微软雅黑" w:hAnsi="Arial" w:cs="Arial"/>
          <w:strike/>
          <w:color w:val="000000" w:themeColor="text1"/>
        </w:rPr>
        <w:t>to promote renewable energy.</w:t>
      </w:r>
    </w:p>
    <w:p w14:paraId="04389B14" w14:textId="5C7E37FF" w:rsidR="005D3031" w:rsidRPr="00DE4DE7" w:rsidRDefault="006C5706" w:rsidP="006C5706">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This document essentially </w:t>
      </w:r>
      <w:r w:rsidRPr="00DE4DE7">
        <w:rPr>
          <w:rFonts w:ascii="Arial" w:eastAsia="微软雅黑" w:hAnsi="Arial" w:cs="Arial"/>
          <w:strike/>
          <w:color w:val="FF0000"/>
        </w:rPr>
        <w:t xml:space="preserve">outlines </w:t>
      </w:r>
      <w:r w:rsidRPr="00DE4DE7">
        <w:rPr>
          <w:rFonts w:ascii="Arial" w:eastAsia="微软雅黑" w:hAnsi="Arial" w:cs="Arial"/>
          <w:strike/>
          <w:color w:val="000000" w:themeColor="text1"/>
        </w:rPr>
        <w:t>the project's key objectives.</w:t>
      </w:r>
    </w:p>
    <w:p w14:paraId="1826735D" w14:textId="271D3A4A" w:rsidR="007157D7" w:rsidRPr="00DE4DE7" w:rsidRDefault="00087BF8" w:rsidP="007157D7">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The disoriented driver was weaving on the road and nearly caused an accident.</w:t>
      </w:r>
    </w:p>
    <w:p w14:paraId="406D4AFB" w14:textId="16247C9F" w:rsidR="004B3638" w:rsidRPr="00DE4DE7" w:rsidRDefault="007157D7" w:rsidP="007157D7">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She was the most remarkable woman he had ever encountered.</w:t>
      </w:r>
    </w:p>
    <w:p w14:paraId="24343713" w14:textId="3AFCD210" w:rsidR="00EF174E" w:rsidRPr="00DE4DE7" w:rsidRDefault="00EF174E" w:rsidP="0006246B">
      <w:pPr>
        <w:widowControl w:val="0"/>
        <w:autoSpaceDE w:val="0"/>
        <w:autoSpaceDN w:val="0"/>
        <w:adjustRightInd w:val="0"/>
        <w:spacing w:line="460" w:lineRule="exact"/>
        <w:rPr>
          <w:rFonts w:ascii="Arial" w:eastAsia="微软雅黑" w:hAnsi="Arial" w:cs="Arial"/>
          <w:strike/>
          <w:color w:val="000000" w:themeColor="text1"/>
        </w:rPr>
      </w:pPr>
      <w:bookmarkStart w:id="10" w:name="OLE_LINK406"/>
      <w:bookmarkStart w:id="11" w:name="OLE_LINK407"/>
      <w:bookmarkStart w:id="12" w:name="OLE_LINK408"/>
      <w:bookmarkStart w:id="13" w:name="OLE_LINK409"/>
      <w:bookmarkStart w:id="14" w:name="OLE_LINK410"/>
      <w:bookmarkStart w:id="15" w:name="OLE_LINK376"/>
      <w:bookmarkStart w:id="16" w:name="OLE_LINK377"/>
      <w:r w:rsidRPr="00DE4DE7">
        <w:rPr>
          <w:rFonts w:ascii="Cambria Math" w:eastAsia="微软雅黑" w:hAnsi="Cambria Math" w:cs="Cambria Math"/>
          <w:strike/>
          <w:color w:val="000000" w:themeColor="text1"/>
        </w:rPr>
        <w:t>⟐</w:t>
      </w:r>
      <w:bookmarkEnd w:id="10"/>
      <w:bookmarkEnd w:id="11"/>
      <w:r w:rsidRPr="00DE4DE7">
        <w:rPr>
          <w:rFonts w:ascii="Arial" w:eastAsia="微软雅黑" w:hAnsi="Arial" w:cs="Arial"/>
          <w:strike/>
          <w:color w:val="000000" w:themeColor="text1"/>
        </w:rPr>
        <w:t xml:space="preserve"> </w:t>
      </w:r>
      <w:bookmarkEnd w:id="12"/>
      <w:bookmarkEnd w:id="13"/>
      <w:bookmarkEnd w:id="14"/>
      <w:r w:rsidRPr="00DE4DE7">
        <w:rPr>
          <w:rFonts w:ascii="Arial" w:eastAsia="微软雅黑" w:hAnsi="Arial" w:cs="Arial"/>
          <w:strike/>
          <w:color w:val="000000" w:themeColor="text1"/>
        </w:rPr>
        <w:t>You can adjust the parameters to customize the software's behavior.</w:t>
      </w:r>
    </w:p>
    <w:p w14:paraId="7E4F247E" w14:textId="5D0BAEB6" w:rsidR="00013FA3" w:rsidRPr="00DE4DE7" w:rsidRDefault="0006246B" w:rsidP="00A65DC8">
      <w:pPr>
        <w:widowControl w:val="0"/>
        <w:autoSpaceDE w:val="0"/>
        <w:autoSpaceDN w:val="0"/>
        <w:adjustRightInd w:val="0"/>
        <w:spacing w:line="460" w:lineRule="exact"/>
        <w:rPr>
          <w:rFonts w:ascii="Arial" w:eastAsia="微软雅黑" w:hAnsi="Arial" w:cs="Arial"/>
          <w:strike/>
          <w:color w:val="000000" w:themeColor="text1"/>
        </w:rPr>
      </w:pPr>
      <w:bookmarkStart w:id="17" w:name="OLE_LINK249"/>
      <w:bookmarkStart w:id="18" w:name="OLE_LINK250"/>
      <w:r w:rsidRPr="00DE4DE7">
        <w:rPr>
          <w:rFonts w:ascii="Cambria Math" w:eastAsia="微软雅黑" w:hAnsi="Cambria Math" w:cs="Cambria Math"/>
          <w:strike/>
          <w:color w:val="000000" w:themeColor="text1"/>
        </w:rPr>
        <w:t>⟐</w:t>
      </w:r>
      <w:bookmarkEnd w:id="17"/>
      <w:bookmarkEnd w:id="18"/>
      <w:r w:rsidRPr="00DE4DE7">
        <w:rPr>
          <w:rFonts w:ascii="Arial" w:eastAsia="微软雅黑" w:hAnsi="Arial" w:cs="Arial"/>
          <w:strike/>
          <w:color w:val="000000" w:themeColor="text1"/>
        </w:rPr>
        <w:t xml:space="preserve"> She is known for her result-oriented leadership style, always focused on achieving goals.</w:t>
      </w:r>
    </w:p>
    <w:p w14:paraId="770B26AA" w14:textId="6DD806B1" w:rsidR="005E07A6" w:rsidRPr="00DE4DE7" w:rsidRDefault="005E07A6" w:rsidP="00A65DC8">
      <w:pPr>
        <w:widowControl w:val="0"/>
        <w:autoSpaceDE w:val="0"/>
        <w:autoSpaceDN w:val="0"/>
        <w:adjustRightInd w:val="0"/>
        <w:spacing w:line="460" w:lineRule="exact"/>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This software can generate various forms of reports, such as graphs, tables, and charts.</w:t>
      </w:r>
    </w:p>
    <w:p w14:paraId="3FDE6E74" w14:textId="77391350" w:rsidR="005E07A6" w:rsidRPr="00DE4DE7" w:rsidRDefault="005E07A6" w:rsidP="00A65DC8">
      <w:pPr>
        <w:widowControl w:val="0"/>
        <w:autoSpaceDE w:val="0"/>
        <w:autoSpaceDN w:val="0"/>
        <w:adjustRightInd w:val="0"/>
        <w:spacing w:line="460" w:lineRule="exact"/>
        <w:rPr>
          <w:rFonts w:ascii="Arial" w:eastAsia="微软雅黑" w:hAnsi="Arial" w:cs="Arial"/>
          <w:strike/>
          <w:color w:val="0432FF"/>
        </w:rPr>
      </w:pPr>
      <w:r w:rsidRPr="00DE4DE7">
        <w:rPr>
          <w:rFonts w:ascii="Cambria Math" w:eastAsia="微软雅黑" w:hAnsi="Cambria Math" w:cs="Cambria Math"/>
          <w:strike/>
        </w:rPr>
        <w:t>⟐</w:t>
      </w:r>
      <w:r w:rsidRPr="00DE4DE7">
        <w:rPr>
          <w:rFonts w:ascii="Arial" w:eastAsia="微软雅黑" w:hAnsi="Arial" w:cs="Arial"/>
          <w:strike/>
        </w:rPr>
        <w:t xml:space="preserve"> </w:t>
      </w:r>
      <w:r w:rsidRPr="00DE4DE7">
        <w:rPr>
          <w:rFonts w:ascii="Arial" w:eastAsia="微软雅黑" w:hAnsi="Arial" w:cs="Arial"/>
          <w:strike/>
          <w:color w:val="000000" w:themeColor="text1"/>
        </w:rPr>
        <w:t>The company is currently under recruitment for several positions in its marketing department.</w:t>
      </w:r>
    </w:p>
    <w:p w14:paraId="1AC46C61" w14:textId="0806ED3E" w:rsidR="00013FA3" w:rsidRPr="00DE4DE7" w:rsidRDefault="005E07A6" w:rsidP="00A65DC8">
      <w:pPr>
        <w:widowControl w:val="0"/>
        <w:autoSpaceDE w:val="0"/>
        <w:autoSpaceDN w:val="0"/>
        <w:adjustRightInd w:val="0"/>
        <w:spacing w:line="460" w:lineRule="exact"/>
        <w:rPr>
          <w:rFonts w:ascii="Arial" w:eastAsia="微软雅黑" w:hAnsi="Arial" w:cs="Arial"/>
          <w:strike/>
          <w:color w:val="0432FF"/>
        </w:rPr>
      </w:pPr>
      <w:r w:rsidRPr="00DE4DE7">
        <w:rPr>
          <w:rFonts w:ascii="Cambria Math" w:eastAsia="微软雅黑" w:hAnsi="Cambria Math" w:cs="Cambria Math"/>
          <w:strike/>
        </w:rPr>
        <w:t>⟐</w:t>
      </w:r>
      <w:r w:rsidRPr="00DE4DE7">
        <w:rPr>
          <w:rFonts w:ascii="Arial" w:eastAsia="微软雅黑" w:hAnsi="Arial" w:cs="Arial"/>
          <w:strike/>
        </w:rPr>
        <w:t xml:space="preserve"> </w:t>
      </w:r>
      <w:r w:rsidR="00013FA3" w:rsidRPr="00DE4DE7">
        <w:rPr>
          <w:rFonts w:ascii="Arial" w:eastAsia="微软雅黑" w:hAnsi="Arial" w:cs="Arial"/>
          <w:strike/>
          <w:color w:val="000000" w:themeColor="text1"/>
        </w:rPr>
        <w:t>This music company is trying to develop multiple music apps and build its own product ecosystem.</w:t>
      </w:r>
      <w:bookmarkEnd w:id="15"/>
      <w:bookmarkEnd w:id="16"/>
    </w:p>
    <w:p w14:paraId="4535BC4F" w14:textId="51CC8691" w:rsidR="005E07A6" w:rsidRPr="00DE4DE7" w:rsidRDefault="005E07A6" w:rsidP="00A65DC8">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He told me a story about his trip to Europe or something like that.</w:t>
      </w:r>
    </w:p>
    <w:p w14:paraId="6EB8E4F8" w14:textId="29D7E0AA" w:rsidR="00B34364" w:rsidRPr="00DE4DE7" w:rsidRDefault="00490931" w:rsidP="00A65DC8">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005457D0" w:rsidRPr="00DE4DE7">
        <w:rPr>
          <w:rFonts w:ascii="Arial" w:eastAsia="微软雅黑" w:hAnsi="Arial" w:cs="Arial"/>
          <w:strike/>
        </w:rPr>
        <w:t xml:space="preserve"> Don’t love the past, just move forward.</w:t>
      </w:r>
    </w:p>
    <w:p w14:paraId="7A2EF9CD" w14:textId="1BE135C1" w:rsidR="00B34364" w:rsidRPr="00DE4DE7" w:rsidRDefault="005457D0" w:rsidP="00A65DC8">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w:t>
      </w:r>
      <w:r w:rsidR="00490931" w:rsidRPr="00DE4DE7">
        <w:rPr>
          <w:rFonts w:ascii="Arial" w:eastAsia="微软雅黑" w:hAnsi="Arial" w:cs="Arial"/>
          <w:strike/>
        </w:rPr>
        <w:t>Factory workers are gradually being replaced by machines.</w:t>
      </w:r>
    </w:p>
    <w:p w14:paraId="5A5FBF8F" w14:textId="44982571" w:rsidR="00B34364" w:rsidRPr="00DE4DE7" w:rsidRDefault="00490931" w:rsidP="00A65DC8">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The officers were disciplined for using racist language.</w:t>
      </w:r>
    </w:p>
    <w:p w14:paraId="15C80D7E" w14:textId="19B3BB69" w:rsidR="00A65DC8" w:rsidRPr="00DE4DE7" w:rsidRDefault="00A65DC8" w:rsidP="00A65DC8">
      <w:pPr>
        <w:widowControl w:val="0"/>
        <w:autoSpaceDE w:val="0"/>
        <w:autoSpaceDN w:val="0"/>
        <w:adjustRightInd w:val="0"/>
        <w:spacing w:line="460" w:lineRule="exact"/>
        <w:rPr>
          <w:rFonts w:ascii="Arial" w:eastAsia="微软雅黑" w:hAnsi="Arial" w:cs="Arial"/>
        </w:rPr>
      </w:pPr>
      <w:r w:rsidRPr="00DE4DE7">
        <w:rPr>
          <w:rFonts w:ascii="Cambria Math" w:eastAsia="微软雅黑" w:hAnsi="Cambria Math" w:cs="Cambria Math"/>
          <w:strike/>
        </w:rPr>
        <w:lastRenderedPageBreak/>
        <w:t>⟐</w:t>
      </w:r>
      <w:r w:rsidRPr="00DE4DE7">
        <w:rPr>
          <w:rFonts w:ascii="Arial" w:eastAsia="微软雅黑" w:hAnsi="Arial" w:cs="Arial"/>
          <w:strike/>
        </w:rPr>
        <w:t xml:space="preserve"> This party is limited only to those people who </w:t>
      </w:r>
      <w:r w:rsidRPr="00DE4DE7">
        <w:rPr>
          <w:rFonts w:ascii="Arial" w:eastAsia="微软雅黑" w:hAnsi="Arial" w:cs="Arial"/>
          <w:strike/>
          <w:color w:val="FF0000"/>
        </w:rPr>
        <w:t>helped out</w:t>
      </w:r>
      <w:r w:rsidRPr="00DE4DE7">
        <w:rPr>
          <w:rFonts w:ascii="Arial" w:eastAsia="微软雅黑" w:hAnsi="Arial" w:cs="Arial"/>
          <w:strike/>
        </w:rPr>
        <w:t xml:space="preserve"> with the Christmas production.</w:t>
      </w:r>
      <w:r w:rsidRPr="00DE4DE7">
        <w:rPr>
          <w:rFonts w:ascii="Arial" w:eastAsia="微软雅黑" w:hAnsi="Arial" w:cs="Arial"/>
        </w:rPr>
        <w:t xml:space="preserve"> </w:t>
      </w:r>
    </w:p>
    <w:p w14:paraId="0479DE82" w14:textId="6EF864D6" w:rsidR="00B34364" w:rsidRPr="00DE4DE7" w:rsidRDefault="00A65DC8" w:rsidP="00A65DC8">
      <w:pPr>
        <w:widowControl w:val="0"/>
        <w:autoSpaceDE w:val="0"/>
        <w:autoSpaceDN w:val="0"/>
        <w:adjustRightInd w:val="0"/>
        <w:spacing w:line="460" w:lineRule="exact"/>
        <w:rPr>
          <w:rFonts w:ascii="Arial" w:eastAsia="微软雅黑" w:hAnsi="Arial" w:cs="Arial"/>
          <w:strike/>
        </w:rPr>
      </w:pPr>
      <w:bookmarkStart w:id="19" w:name="OLE_LINK378"/>
      <w:bookmarkStart w:id="20" w:name="OLE_LINK379"/>
      <w:r w:rsidRPr="00DE4DE7">
        <w:rPr>
          <w:rFonts w:ascii="Cambria Math" w:eastAsia="微软雅黑" w:hAnsi="Cambria Math" w:cs="Cambria Math"/>
          <w:strike/>
        </w:rPr>
        <w:t>⟐</w:t>
      </w:r>
      <w:r w:rsidRPr="00DE4DE7">
        <w:rPr>
          <w:rFonts w:ascii="Arial" w:eastAsia="微软雅黑" w:hAnsi="Arial" w:cs="Arial"/>
          <w:strike/>
        </w:rPr>
        <w:t xml:space="preserve"> The TV series lost its momentum when the writers were replaced. </w:t>
      </w:r>
      <w:bookmarkEnd w:id="19"/>
      <w:bookmarkEnd w:id="20"/>
    </w:p>
    <w:p w14:paraId="5A5BD968" w14:textId="12C90381" w:rsidR="00B34364" w:rsidRPr="00DE4DE7" w:rsidRDefault="00A65DC8" w:rsidP="00A65DC8">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We hold regular meetings to keep up the team's momentum. </w:t>
      </w:r>
    </w:p>
    <w:p w14:paraId="38A7C9EC" w14:textId="5259CEB5" w:rsidR="00A65DC8" w:rsidRPr="00DE4DE7" w:rsidRDefault="00A65DC8" w:rsidP="00A65DC8">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The number of people in the choir has grown to well over 100.</w:t>
      </w:r>
    </w:p>
    <w:p w14:paraId="391D2721" w14:textId="042F716F" w:rsidR="00B34364" w:rsidRPr="00DE4DE7" w:rsidRDefault="00A65DC8" w:rsidP="00A65DC8">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These measures are </w:t>
      </w:r>
      <w:r w:rsidRPr="00DE4DE7">
        <w:rPr>
          <w:rFonts w:ascii="Arial" w:eastAsia="微软雅黑" w:hAnsi="Arial" w:cs="Arial"/>
          <w:strike/>
          <w:color w:val="0432FF"/>
        </w:rPr>
        <w:t>aimed at</w:t>
      </w:r>
      <w:r w:rsidRPr="00DE4DE7">
        <w:rPr>
          <w:rFonts w:ascii="Arial" w:eastAsia="微软雅黑" w:hAnsi="Arial" w:cs="Arial"/>
          <w:strike/>
        </w:rPr>
        <w:t xml:space="preserve"> preventing violent crime. </w:t>
      </w:r>
    </w:p>
    <w:p w14:paraId="0D0C2254" w14:textId="2B1F5384" w:rsidR="00B34364" w:rsidRPr="00DE4DE7" w:rsidRDefault="00A65DC8" w:rsidP="00A65DC8">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His rapid success made him a phenomenon in the business world.</w:t>
      </w:r>
    </w:p>
    <w:p w14:paraId="44522A89" w14:textId="0B3DDAE7" w:rsidR="00B34364" w:rsidRPr="00DE4DE7" w:rsidRDefault="00A65DC8" w:rsidP="00A65DC8">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His hard work has</w:t>
      </w:r>
      <w:r w:rsidRPr="00DE4DE7">
        <w:rPr>
          <w:rFonts w:ascii="Arial" w:eastAsia="微软雅黑" w:hAnsi="Arial" w:cs="Arial"/>
          <w:strike/>
          <w:color w:val="0432FF"/>
        </w:rPr>
        <w:t xml:space="preserve"> laid the foundation </w:t>
      </w:r>
      <w:r w:rsidR="008929C3" w:rsidRPr="00DE4DE7">
        <w:rPr>
          <w:rFonts w:ascii="Arial" w:eastAsia="微软雅黑" w:hAnsi="Arial" w:cs="Arial"/>
          <w:strike/>
          <w:color w:val="0432FF"/>
        </w:rPr>
        <w:t>for</w:t>
      </w:r>
      <w:r w:rsidRPr="00DE4DE7">
        <w:rPr>
          <w:rFonts w:ascii="Arial" w:eastAsia="微软雅黑" w:hAnsi="Arial" w:cs="Arial"/>
          <w:strike/>
        </w:rPr>
        <w:t xml:space="preserve"> his future success.</w:t>
      </w:r>
    </w:p>
    <w:p w14:paraId="54BCEE45" w14:textId="258D99CE" w:rsidR="00A65DC8" w:rsidRPr="00DE4DE7" w:rsidRDefault="00A65DC8" w:rsidP="00A65DC8">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On the surface he seems cold and unfriendly, but he is really a kind man.</w:t>
      </w:r>
    </w:p>
    <w:p w14:paraId="243BC3E1" w14:textId="1D37D9C0" w:rsidR="00B34364" w:rsidRPr="00DE4DE7" w:rsidRDefault="00A65DC8" w:rsidP="00A65DC8">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He went ahead and did it, </w:t>
      </w:r>
      <w:r w:rsidRPr="00DE4DE7">
        <w:rPr>
          <w:rFonts w:ascii="Arial" w:eastAsia="微软雅黑" w:hAnsi="Arial" w:cs="Arial"/>
          <w:strike/>
          <w:color w:val="0432FF"/>
        </w:rPr>
        <w:t xml:space="preserve">regardless of </w:t>
      </w:r>
      <w:r w:rsidRPr="00DE4DE7">
        <w:rPr>
          <w:rFonts w:ascii="Arial" w:eastAsia="微软雅黑" w:hAnsi="Arial" w:cs="Arial"/>
          <w:strike/>
        </w:rPr>
        <w:t>the consequences.</w:t>
      </w:r>
    </w:p>
    <w:p w14:paraId="70D625B2" w14:textId="6D4B17A4" w:rsidR="00B34364" w:rsidRPr="00DE4DE7" w:rsidRDefault="00A65DC8" w:rsidP="00A65DC8">
      <w:pPr>
        <w:widowControl w:val="0"/>
        <w:autoSpaceDE w:val="0"/>
        <w:autoSpaceDN w:val="0"/>
        <w:adjustRightInd w:val="0"/>
        <w:spacing w:line="460" w:lineRule="exact"/>
        <w:rPr>
          <w:rFonts w:ascii="Arial" w:eastAsia="微软雅黑" w:hAnsi="Arial" w:cs="Arial"/>
          <w:i/>
          <w:iCs/>
          <w:strike/>
        </w:rPr>
      </w:pPr>
      <w:r w:rsidRPr="00DE4DE7">
        <w:rPr>
          <w:rFonts w:ascii="Cambria Math" w:eastAsia="微软雅黑" w:hAnsi="Cambria Math" w:cs="Cambria Math"/>
          <w:strike/>
        </w:rPr>
        <w:t>⟐</w:t>
      </w:r>
      <w:r w:rsidRPr="00DE4DE7">
        <w:rPr>
          <w:rFonts w:ascii="Arial" w:eastAsia="微软雅黑" w:hAnsi="Arial" w:cs="Arial"/>
          <w:strike/>
        </w:rPr>
        <w:t xml:space="preserve"> The two firms joined forces/hands to win a major contract</w:t>
      </w:r>
      <w:r w:rsidRPr="00DE4DE7">
        <w:rPr>
          <w:rFonts w:ascii="Arial" w:eastAsia="微软雅黑" w:hAnsi="Arial" w:cs="Arial"/>
          <w:i/>
          <w:iCs/>
          <w:strike/>
        </w:rPr>
        <w:t>.</w:t>
      </w:r>
    </w:p>
    <w:p w14:paraId="294B971F" w14:textId="08963148" w:rsidR="00B34364" w:rsidRPr="00DE4DE7" w:rsidRDefault="00A65DC8" w:rsidP="00A65DC8">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Playing cards seems a vain pastime to me.</w:t>
      </w:r>
    </w:p>
    <w:p w14:paraId="690CB7CD" w14:textId="23DC9EE4" w:rsidR="00B34364" w:rsidRPr="00DE4DE7" w:rsidRDefault="00A65DC8" w:rsidP="00A65DC8">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There is no need to hurry, we have plenty of time left.</w:t>
      </w:r>
    </w:p>
    <w:p w14:paraId="116F1DDA" w14:textId="2431C198" w:rsidR="00B34364" w:rsidRPr="00DE4DE7" w:rsidRDefault="00A65DC8" w:rsidP="00A65DC8">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I think it is your husband who is to blame for your spoiled son.</w:t>
      </w:r>
    </w:p>
    <w:p w14:paraId="24244B9F" w14:textId="6E649840" w:rsidR="00B34364" w:rsidRPr="00DE4DE7" w:rsidRDefault="00A65DC8" w:rsidP="00A65DC8">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He was rumoured to be involved in the crime. </w:t>
      </w:r>
    </w:p>
    <w:p w14:paraId="065F4B86" w14:textId="08A63E13" w:rsidR="00B34364" w:rsidRPr="00DE4DE7" w:rsidRDefault="00A65DC8" w:rsidP="00A65DC8">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She resembles her mother in the way she moves her hands when she talks.</w:t>
      </w:r>
    </w:p>
    <w:p w14:paraId="366889F2" w14:textId="0C3EC052" w:rsidR="00A65DC8" w:rsidRPr="00DE4DE7" w:rsidRDefault="00A65DC8" w:rsidP="00A65DC8">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We must </w:t>
      </w:r>
      <w:r w:rsidRPr="00DE4DE7">
        <w:rPr>
          <w:rFonts w:ascii="Arial" w:eastAsia="微软雅黑" w:hAnsi="Arial" w:cs="Arial"/>
          <w:strike/>
          <w:color w:val="0432FF"/>
        </w:rPr>
        <w:t xml:space="preserve">keep pace with </w:t>
      </w:r>
      <w:r w:rsidRPr="00DE4DE7">
        <w:rPr>
          <w:rFonts w:ascii="Arial" w:eastAsia="微软雅黑" w:hAnsi="Arial" w:cs="Arial"/>
          <w:strike/>
        </w:rPr>
        <w:t>the new development</w:t>
      </w:r>
      <w:r w:rsidR="00C168FC" w:rsidRPr="00DE4DE7">
        <w:rPr>
          <w:rFonts w:ascii="Arial" w:eastAsia="微软雅黑" w:hAnsi="Arial" w:cs="Arial"/>
          <w:strike/>
        </w:rPr>
        <w:t>s</w:t>
      </w:r>
      <w:r w:rsidRPr="00DE4DE7">
        <w:rPr>
          <w:rFonts w:ascii="Arial" w:eastAsia="微软雅黑" w:hAnsi="Arial" w:cs="Arial"/>
          <w:strike/>
        </w:rPr>
        <w:t xml:space="preserve"> of modern scientific researche. </w:t>
      </w:r>
    </w:p>
    <w:p w14:paraId="49C940F4" w14:textId="53CB732F" w:rsidR="00B34364" w:rsidRPr="00DE4DE7" w:rsidRDefault="00A65DC8" w:rsidP="00A65DC8">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Accidents often </w:t>
      </w:r>
      <w:r w:rsidRPr="00DE4DE7">
        <w:rPr>
          <w:rFonts w:ascii="Arial" w:eastAsia="微软雅黑" w:hAnsi="Arial" w:cs="Arial"/>
          <w:strike/>
          <w:color w:val="0432FF"/>
        </w:rPr>
        <w:t>arise from</w:t>
      </w:r>
      <w:r w:rsidRPr="00DE4DE7">
        <w:rPr>
          <w:rFonts w:ascii="Arial" w:eastAsia="微软雅黑" w:hAnsi="Arial" w:cs="Arial"/>
          <w:strike/>
        </w:rPr>
        <w:t xml:space="preserve"> carelessness. </w:t>
      </w:r>
    </w:p>
    <w:p w14:paraId="43F3E8D0" w14:textId="226B4370" w:rsidR="00B34364" w:rsidRPr="00DE4DE7" w:rsidRDefault="00A65DC8" w:rsidP="00A65DC8">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Four possible outcomes have been identified. </w:t>
      </w:r>
    </w:p>
    <w:p w14:paraId="6D1436E3" w14:textId="280ADE03" w:rsidR="00A65DC8" w:rsidRPr="00DE4DE7" w:rsidRDefault="00A65DC8" w:rsidP="00A65DC8">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After a long time, I came to the conclusion that she was right.</w:t>
      </w:r>
    </w:p>
    <w:p w14:paraId="41E80B0C" w14:textId="11882A58" w:rsidR="00B34364" w:rsidRPr="00DE4DE7" w:rsidRDefault="0076201E" w:rsidP="0076201E">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The government had failed to </w:t>
      </w:r>
      <w:bookmarkStart w:id="21" w:name="OLE_LINK92"/>
      <w:bookmarkStart w:id="22" w:name="OLE_LINK93"/>
      <w:r w:rsidRPr="00DE4DE7">
        <w:rPr>
          <w:rFonts w:ascii="Arial" w:eastAsia="微软雅黑" w:hAnsi="Arial" w:cs="Arial"/>
          <w:strike/>
        </w:rPr>
        <w:t xml:space="preserve">stem </w:t>
      </w:r>
      <w:bookmarkEnd w:id="21"/>
      <w:bookmarkEnd w:id="22"/>
      <w:r w:rsidRPr="00DE4DE7">
        <w:rPr>
          <w:rFonts w:ascii="Arial" w:eastAsia="微软雅黑" w:hAnsi="Arial" w:cs="Arial"/>
          <w:strike/>
        </w:rPr>
        <w:t>the tide of factory closures.</w:t>
      </w:r>
    </w:p>
    <w:p w14:paraId="262440D6" w14:textId="664C2083" w:rsidR="0076201E" w:rsidRPr="00DE4DE7" w:rsidRDefault="0076201E" w:rsidP="0076201E">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I didn't reckon with getting caught up in so much traffic.</w:t>
      </w:r>
      <w:r w:rsidRPr="00DE4DE7">
        <w:rPr>
          <w:rFonts w:ascii="Arial" w:eastAsia="微软雅黑" w:hAnsi="Arial" w:cs="Arial"/>
        </w:rPr>
        <w:t xml:space="preserve"> </w:t>
      </w:r>
    </w:p>
    <w:p w14:paraId="1AF00619" w14:textId="68EE9528" w:rsidR="0076201E" w:rsidRPr="00DE4DE7" w:rsidRDefault="0076201E" w:rsidP="0076201E">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We should not exclude the possibility of negotiation. </w:t>
      </w:r>
    </w:p>
    <w:p w14:paraId="578E28C5" w14:textId="540475B4" w:rsidR="00B34364" w:rsidRPr="00DE4DE7" w:rsidRDefault="0076201E" w:rsidP="0076201E">
      <w:pPr>
        <w:widowControl w:val="0"/>
        <w:autoSpaceDE w:val="0"/>
        <w:autoSpaceDN w:val="0"/>
        <w:adjustRightInd w:val="0"/>
        <w:spacing w:line="460" w:lineRule="exact"/>
        <w:rPr>
          <w:rFonts w:ascii="Arial" w:eastAsia="微软雅黑" w:hAnsi="Arial" w:cs="Arial"/>
          <w:strike/>
        </w:rPr>
      </w:pPr>
      <w:bookmarkStart w:id="23" w:name="OLE_LINK398"/>
      <w:bookmarkStart w:id="24" w:name="OLE_LINK399"/>
      <w:r w:rsidRPr="00DE4DE7">
        <w:rPr>
          <w:rFonts w:ascii="Cambria Math" w:eastAsia="微软雅黑" w:hAnsi="Cambria Math" w:cs="Cambria Math"/>
          <w:strike/>
        </w:rPr>
        <w:t>⟐</w:t>
      </w:r>
      <w:r w:rsidRPr="00DE4DE7">
        <w:rPr>
          <w:rFonts w:ascii="Arial" w:eastAsia="微软雅黑" w:hAnsi="Arial" w:cs="Arial"/>
          <w:strike/>
        </w:rPr>
        <w:t xml:space="preserve"> Nuts can trigger a violent allergic reaction. </w:t>
      </w:r>
      <w:bookmarkEnd w:id="23"/>
      <w:bookmarkEnd w:id="24"/>
    </w:p>
    <w:p w14:paraId="10C51CE3" w14:textId="15F326B9" w:rsidR="0076201E" w:rsidRPr="00DE4DE7" w:rsidRDefault="0076201E" w:rsidP="0076201E">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Journalists managed to extract all kinds of information about her private life. </w:t>
      </w:r>
    </w:p>
    <w:p w14:paraId="7D01FA65" w14:textId="155BB4A4" w:rsidR="0076201E" w:rsidRPr="00DE4DE7" w:rsidRDefault="0076201E" w:rsidP="0076201E">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The law can compel fathers to make regular payments to their children. </w:t>
      </w:r>
    </w:p>
    <w:p w14:paraId="448386D8" w14:textId="345F38F6" w:rsidR="00431F99" w:rsidRPr="00DE4DE7" w:rsidRDefault="0076201E" w:rsidP="0076201E">
      <w:pPr>
        <w:widowControl w:val="0"/>
        <w:autoSpaceDE w:val="0"/>
        <w:autoSpaceDN w:val="0"/>
        <w:adjustRightInd w:val="0"/>
        <w:spacing w:line="460" w:lineRule="exact"/>
        <w:rPr>
          <w:rFonts w:ascii="Arial" w:eastAsia="微软雅黑" w:hAnsi="Arial" w:cs="Arial"/>
          <w:strike/>
        </w:rPr>
      </w:pPr>
      <w:bookmarkStart w:id="25" w:name="OLE_LINK396"/>
      <w:bookmarkStart w:id="26" w:name="OLE_LINK397"/>
      <w:r w:rsidRPr="00DE4DE7">
        <w:rPr>
          <w:rFonts w:ascii="Cambria Math" w:eastAsia="微软雅黑" w:hAnsi="Cambria Math" w:cs="Cambria Math"/>
          <w:strike/>
        </w:rPr>
        <w:t>⟐</w:t>
      </w:r>
      <w:r w:rsidRPr="00DE4DE7">
        <w:rPr>
          <w:rFonts w:ascii="Arial" w:eastAsia="微软雅黑" w:hAnsi="Arial" w:cs="Arial"/>
          <w:strike/>
        </w:rPr>
        <w:t xml:space="preserve"> This system imposes additional financial burdens on many people. </w:t>
      </w:r>
    </w:p>
    <w:p w14:paraId="3FAB779E" w14:textId="5C9DBF74" w:rsidR="00B34364" w:rsidRPr="00DE4DE7" w:rsidRDefault="0076201E" w:rsidP="0076201E">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I know this is an imposition. But please hear me out. </w:t>
      </w:r>
      <w:bookmarkEnd w:id="25"/>
      <w:bookmarkEnd w:id="26"/>
    </w:p>
    <w:p w14:paraId="0396BB82" w14:textId="1D798031" w:rsidR="00431F99" w:rsidRPr="00DE4DE7" w:rsidRDefault="0076201E" w:rsidP="0076201E">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Keep the dog confined in a suitable traveling cage.</w:t>
      </w:r>
    </w:p>
    <w:p w14:paraId="4C407986" w14:textId="3B13929D" w:rsidR="00B34364" w:rsidRPr="00DE4DE7" w:rsidRDefault="0076201E" w:rsidP="00610E6A">
      <w:pPr>
        <w:widowControl w:val="0"/>
        <w:autoSpaceDE w:val="0"/>
        <w:autoSpaceDN w:val="0"/>
        <w:adjustRightInd w:val="0"/>
        <w:spacing w:line="460" w:lineRule="exact"/>
        <w:rPr>
          <w:rFonts w:ascii="Arial" w:eastAsia="微软雅黑" w:hAnsi="Arial" w:cs="Arial"/>
          <w:strike/>
        </w:rPr>
      </w:pPr>
      <w:bookmarkStart w:id="27" w:name="OLE_LINK394"/>
      <w:bookmarkStart w:id="28" w:name="OLE_LINK395"/>
      <w:r w:rsidRPr="00DE4DE7">
        <w:rPr>
          <w:rFonts w:ascii="Cambria Math" w:eastAsia="微软雅黑" w:hAnsi="Cambria Math" w:cs="Cambria Math"/>
          <w:strike/>
        </w:rPr>
        <w:t>⟐</w:t>
      </w:r>
      <w:r w:rsidRPr="00DE4DE7">
        <w:rPr>
          <w:rFonts w:ascii="Arial" w:eastAsia="微软雅黑" w:hAnsi="Arial" w:cs="Arial"/>
          <w:strike/>
        </w:rPr>
        <w:t xml:space="preserve"> I expect him to invigorate the country's economy.</w:t>
      </w:r>
      <w:bookmarkEnd w:id="27"/>
      <w:bookmarkEnd w:id="28"/>
    </w:p>
    <w:p w14:paraId="5D99B1B2" w14:textId="593788F4" w:rsidR="00610E6A" w:rsidRPr="00DE4DE7" w:rsidRDefault="0076201E" w:rsidP="00610E6A">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He was able to estimate the annual increment of salt to the oceans.</w:t>
      </w:r>
    </w:p>
    <w:p w14:paraId="05C662EF" w14:textId="2A2DE080" w:rsidR="00B34364" w:rsidRPr="00DE4DE7" w:rsidRDefault="0076201E" w:rsidP="0076201E">
      <w:pPr>
        <w:widowControl w:val="0"/>
        <w:autoSpaceDE w:val="0"/>
        <w:autoSpaceDN w:val="0"/>
        <w:adjustRightInd w:val="0"/>
        <w:spacing w:line="460" w:lineRule="exact"/>
        <w:rPr>
          <w:rFonts w:ascii="Arial" w:eastAsia="微软雅黑" w:hAnsi="Arial" w:cs="Arial"/>
          <w:strike/>
        </w:rPr>
      </w:pPr>
      <w:bookmarkStart w:id="29" w:name="OLE_LINK392"/>
      <w:bookmarkStart w:id="30" w:name="OLE_LINK393"/>
      <w:r w:rsidRPr="00DE4DE7">
        <w:rPr>
          <w:rFonts w:ascii="Cambria Math" w:eastAsia="微软雅黑" w:hAnsi="Cambria Math" w:cs="Cambria Math"/>
          <w:strike/>
        </w:rPr>
        <w:t>⟐</w:t>
      </w:r>
      <w:r w:rsidRPr="00DE4DE7">
        <w:rPr>
          <w:rFonts w:ascii="Arial" w:eastAsia="微软雅黑" w:hAnsi="Arial" w:cs="Arial"/>
          <w:strike/>
        </w:rPr>
        <w:t xml:space="preserve"> Besides, empathy can be a cure for loneliness and sadness</w:t>
      </w:r>
      <w:r w:rsidR="00610E6A" w:rsidRPr="00DE4DE7">
        <w:rPr>
          <w:rFonts w:ascii="Arial" w:eastAsia="微软雅黑" w:hAnsi="Arial" w:cs="Arial"/>
          <w:strike/>
        </w:rPr>
        <w:t>.</w:t>
      </w:r>
      <w:bookmarkEnd w:id="29"/>
      <w:bookmarkEnd w:id="30"/>
    </w:p>
    <w:p w14:paraId="14EE0BE5" w14:textId="22EF45F2" w:rsidR="007D1BB6" w:rsidRPr="00DE4DE7" w:rsidRDefault="0076201E" w:rsidP="0076201E">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lastRenderedPageBreak/>
        <w:t>⟐</w:t>
      </w:r>
      <w:r w:rsidRPr="00DE4DE7">
        <w:rPr>
          <w:rFonts w:ascii="Arial" w:eastAsia="微软雅黑" w:hAnsi="Arial" w:cs="Arial"/>
          <w:strike/>
        </w:rPr>
        <w:t xml:space="preserve"> He was charged with possessing a shotgun without a licen</w:t>
      </w:r>
      <w:r w:rsidR="007D1BB6" w:rsidRPr="00DE4DE7">
        <w:rPr>
          <w:rFonts w:ascii="Arial" w:eastAsia="微软雅黑" w:hAnsi="Arial" w:cs="Arial"/>
          <w:strike/>
        </w:rPr>
        <w:t>s</w:t>
      </w:r>
      <w:r w:rsidRPr="00DE4DE7">
        <w:rPr>
          <w:rFonts w:ascii="Arial" w:eastAsia="微软雅黑" w:hAnsi="Arial" w:cs="Arial"/>
          <w:strike/>
        </w:rPr>
        <w:t>e.</w:t>
      </w:r>
    </w:p>
    <w:p w14:paraId="2A23A836" w14:textId="428DD879" w:rsidR="0076201E" w:rsidRPr="00DE4DE7" w:rsidRDefault="0076201E" w:rsidP="0076201E">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I tried to emphasize my good points without sounding boastful.</w:t>
      </w:r>
    </w:p>
    <w:p w14:paraId="11A5E4F4" w14:textId="56B68002" w:rsidR="0076201E" w:rsidRPr="00DE4DE7" w:rsidRDefault="0076201E" w:rsidP="0076201E">
      <w:pPr>
        <w:widowControl w:val="0"/>
        <w:autoSpaceDE w:val="0"/>
        <w:autoSpaceDN w:val="0"/>
        <w:adjustRightInd w:val="0"/>
        <w:spacing w:line="460" w:lineRule="exact"/>
        <w:rPr>
          <w:rFonts w:ascii="Arial" w:eastAsia="微软雅黑" w:hAnsi="Arial" w:cs="Arial"/>
          <w:strike/>
        </w:rPr>
      </w:pPr>
      <w:bookmarkStart w:id="31" w:name="OLE_LINK390"/>
      <w:bookmarkStart w:id="32" w:name="OLE_LINK391"/>
      <w:r w:rsidRPr="00DE4DE7">
        <w:rPr>
          <w:rFonts w:ascii="Cambria Math" w:eastAsia="微软雅黑" w:hAnsi="Cambria Math" w:cs="Cambria Math"/>
          <w:strike/>
        </w:rPr>
        <w:t>⟐</w:t>
      </w:r>
      <w:r w:rsidRPr="00DE4DE7">
        <w:rPr>
          <w:rFonts w:ascii="Arial" w:eastAsia="微软雅黑" w:hAnsi="Arial" w:cs="Arial"/>
          <w:strike/>
        </w:rPr>
        <w:t xml:space="preserve"> The courts were empowered to impose the death sentence for certain crimes.</w:t>
      </w:r>
      <w:bookmarkEnd w:id="31"/>
      <w:bookmarkEnd w:id="32"/>
    </w:p>
    <w:p w14:paraId="3D0D63C9" w14:textId="5185FC4B" w:rsidR="0076201E" w:rsidRPr="00DE4DE7" w:rsidRDefault="0076201E" w:rsidP="0076201E">
      <w:pPr>
        <w:widowControl w:val="0"/>
        <w:autoSpaceDE w:val="0"/>
        <w:autoSpaceDN w:val="0"/>
        <w:adjustRightInd w:val="0"/>
        <w:spacing w:line="460" w:lineRule="exact"/>
        <w:rPr>
          <w:rFonts w:ascii="Arial" w:eastAsia="微软雅黑" w:hAnsi="Arial" w:cs="Arial"/>
          <w:strike/>
        </w:rPr>
      </w:pPr>
      <w:bookmarkStart w:id="33" w:name="OLE_LINK388"/>
      <w:bookmarkStart w:id="34" w:name="OLE_LINK389"/>
      <w:r w:rsidRPr="00DE4DE7">
        <w:rPr>
          <w:rFonts w:ascii="Cambria Math" w:eastAsia="微软雅黑" w:hAnsi="Cambria Math" w:cs="Cambria Math"/>
          <w:strike/>
        </w:rPr>
        <w:t>⟐</w:t>
      </w:r>
      <w:r w:rsidRPr="00DE4DE7">
        <w:rPr>
          <w:rFonts w:ascii="Arial" w:eastAsia="微软雅黑" w:hAnsi="Arial" w:cs="Arial"/>
          <w:strike/>
        </w:rPr>
        <w:t xml:space="preserve"> </w:t>
      </w:r>
      <w:r w:rsidR="009C420E" w:rsidRPr="00DE4DE7">
        <w:rPr>
          <w:rFonts w:ascii="Arial" w:eastAsia="微软雅黑" w:hAnsi="Arial" w:cs="Arial"/>
          <w:strike/>
        </w:rPr>
        <w:t xml:space="preserve">The company is </w:t>
      </w:r>
      <w:bookmarkStart w:id="35" w:name="OLE_LINK94"/>
      <w:bookmarkStart w:id="36" w:name="OLE_LINK95"/>
      <w:r w:rsidR="009C420E" w:rsidRPr="00DE4DE7">
        <w:rPr>
          <w:rFonts w:ascii="Arial" w:eastAsia="微软雅黑" w:hAnsi="Arial" w:cs="Arial"/>
          <w:strike/>
        </w:rPr>
        <w:t xml:space="preserve">keen </w:t>
      </w:r>
      <w:bookmarkEnd w:id="35"/>
      <w:bookmarkEnd w:id="36"/>
      <w:r w:rsidR="009C420E" w:rsidRPr="00DE4DE7">
        <w:rPr>
          <w:rFonts w:ascii="Arial" w:eastAsia="微软雅黑" w:hAnsi="Arial" w:cs="Arial"/>
          <w:strike/>
        </w:rPr>
        <w:t>to develop its own expertise in the area of computer programming</w:t>
      </w:r>
      <w:r w:rsidRPr="00DE4DE7">
        <w:rPr>
          <w:rFonts w:ascii="Arial" w:eastAsia="微软雅黑" w:hAnsi="Arial" w:cs="Arial"/>
          <w:strike/>
        </w:rPr>
        <w:t>.</w:t>
      </w:r>
      <w:bookmarkEnd w:id="33"/>
      <w:bookmarkEnd w:id="34"/>
      <w:r w:rsidRPr="00DE4DE7">
        <w:rPr>
          <w:rFonts w:ascii="Arial" w:eastAsia="微软雅黑" w:hAnsi="Arial" w:cs="Arial"/>
          <w:strike/>
        </w:rPr>
        <w:t xml:space="preserve"> </w:t>
      </w:r>
    </w:p>
    <w:p w14:paraId="0947BBB1" w14:textId="494CA9EC" w:rsidR="0076201E" w:rsidRPr="00DE4DE7" w:rsidRDefault="0076201E" w:rsidP="0076201E">
      <w:pPr>
        <w:widowControl w:val="0"/>
        <w:autoSpaceDE w:val="0"/>
        <w:autoSpaceDN w:val="0"/>
        <w:adjustRightInd w:val="0"/>
        <w:spacing w:line="460" w:lineRule="exact"/>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Older people comprise a large proportion of those living in poverty. </w:t>
      </w:r>
    </w:p>
    <w:p w14:paraId="1FF831D8" w14:textId="35AC53E8" w:rsidR="0076201E" w:rsidRPr="00DE4DE7" w:rsidRDefault="0076201E" w:rsidP="0076201E">
      <w:pPr>
        <w:widowControl w:val="0"/>
        <w:autoSpaceDE w:val="0"/>
        <w:autoSpaceDN w:val="0"/>
        <w:adjustRightInd w:val="0"/>
        <w:spacing w:line="460" w:lineRule="exact"/>
        <w:rPr>
          <w:rFonts w:ascii="Arial" w:eastAsia="微软雅黑" w:hAnsi="Arial" w:cs="Arial"/>
          <w:strike/>
        </w:rPr>
      </w:pPr>
      <w:bookmarkStart w:id="37" w:name="OLE_LINK386"/>
      <w:bookmarkStart w:id="38" w:name="OLE_LINK387"/>
      <w:r w:rsidRPr="00DE4DE7">
        <w:rPr>
          <w:rFonts w:ascii="Cambria Math" w:eastAsia="微软雅黑" w:hAnsi="Cambria Math" w:cs="Cambria Math"/>
          <w:strike/>
        </w:rPr>
        <w:t>⟐</w:t>
      </w:r>
      <w:r w:rsidRPr="00DE4DE7">
        <w:rPr>
          <w:rFonts w:ascii="Arial" w:eastAsia="微软雅黑" w:hAnsi="Arial" w:cs="Arial"/>
          <w:strike/>
        </w:rPr>
        <w:t xml:space="preserve"> I also work hard to keep myself up-to-date on current industry trends and technologies by attending meet-ups. </w:t>
      </w:r>
    </w:p>
    <w:p w14:paraId="0F9CFC52" w14:textId="53F434B7" w:rsidR="0076201E" w:rsidRPr="00DE4DE7" w:rsidRDefault="00D21F48" w:rsidP="0034463E">
      <w:pPr>
        <w:widowControl w:val="0"/>
        <w:autoSpaceDE w:val="0"/>
        <w:autoSpaceDN w:val="0"/>
        <w:adjustRightInd w:val="0"/>
        <w:spacing w:line="480" w:lineRule="auto"/>
        <w:rPr>
          <w:rFonts w:ascii="Arial" w:eastAsia="微软雅黑" w:hAnsi="Arial" w:cs="Arial"/>
          <w:strike/>
          <w:color w:val="000000" w:themeColor="text1"/>
        </w:rPr>
      </w:pPr>
      <w:bookmarkStart w:id="39" w:name="OLE_LINK384"/>
      <w:bookmarkStart w:id="40" w:name="OLE_LINK385"/>
      <w:bookmarkEnd w:id="37"/>
      <w:bookmarkEnd w:id="38"/>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To succeed in this field, it's crucial to stay updated on relevant industry trends.</w:t>
      </w:r>
      <w:bookmarkEnd w:id="39"/>
      <w:bookmarkEnd w:id="40"/>
    </w:p>
    <w:p w14:paraId="54F86805" w14:textId="117D2B78" w:rsidR="0076201E" w:rsidRPr="00DE4DE7" w:rsidRDefault="0076201E" w:rsidP="0076201E">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He played the violin, and he stood out from all the other musicians. </w:t>
      </w:r>
      <w:r w:rsidRPr="00DE4DE7">
        <w:rPr>
          <w:rFonts w:ascii="Arial" w:eastAsia="微软雅黑" w:hAnsi="Arial" w:cs="Arial"/>
        </w:rPr>
        <w:t xml:space="preserve"> </w:t>
      </w:r>
    </w:p>
    <w:p w14:paraId="58BB75CF" w14:textId="041B24CE" w:rsidR="0076201E" w:rsidRPr="00DE4DE7" w:rsidRDefault="0076201E" w:rsidP="0076201E">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He signed the confession under duress. </w:t>
      </w:r>
    </w:p>
    <w:p w14:paraId="0DCD1BA6" w14:textId="43FB6EE6" w:rsidR="009C420E" w:rsidRPr="00DE4DE7" w:rsidRDefault="0076201E" w:rsidP="0076201E">
      <w:pPr>
        <w:widowControl w:val="0"/>
        <w:autoSpaceDE w:val="0"/>
        <w:autoSpaceDN w:val="0"/>
        <w:adjustRightInd w:val="0"/>
        <w:spacing w:line="460" w:lineRule="exact"/>
        <w:rPr>
          <w:rFonts w:ascii="Arial" w:eastAsia="微软雅黑" w:hAnsi="Arial" w:cs="Arial"/>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Read and study conscientiously and get a good grasp of the basic principles.</w:t>
      </w:r>
    </w:p>
    <w:p w14:paraId="3E70EC9C" w14:textId="085BFFCC" w:rsidR="002078B1" w:rsidRPr="00DE4DE7" w:rsidRDefault="0076201E" w:rsidP="0076201E">
      <w:pPr>
        <w:widowControl w:val="0"/>
        <w:autoSpaceDE w:val="0"/>
        <w:autoSpaceDN w:val="0"/>
        <w:adjustRightInd w:val="0"/>
        <w:spacing w:line="460" w:lineRule="exact"/>
        <w:rPr>
          <w:rFonts w:ascii="Arial" w:eastAsia="微软雅黑" w:hAnsi="Arial" w:cs="Arial"/>
          <w:strike/>
        </w:rPr>
      </w:pPr>
      <w:bookmarkStart w:id="41" w:name="OLE_LINK382"/>
      <w:bookmarkStart w:id="42" w:name="OLE_LINK383"/>
      <w:r w:rsidRPr="00DE4DE7">
        <w:rPr>
          <w:rFonts w:ascii="Cambria Math" w:eastAsia="微软雅黑" w:hAnsi="Cambria Math" w:cs="Cambria Math"/>
          <w:strike/>
        </w:rPr>
        <w:t>⟐</w:t>
      </w:r>
      <w:r w:rsidRPr="00DE4DE7">
        <w:rPr>
          <w:rFonts w:ascii="Arial" w:eastAsia="微软雅黑" w:hAnsi="Arial" w:cs="Arial"/>
          <w:strike/>
        </w:rPr>
        <w:t xml:space="preserve"> The figures for 2001 were used as a baseline for the study. </w:t>
      </w:r>
    </w:p>
    <w:bookmarkEnd w:id="41"/>
    <w:bookmarkEnd w:id="42"/>
    <w:p w14:paraId="2AD52D00" w14:textId="14C48EA6" w:rsidR="00F3190C" w:rsidRPr="00DE4DE7" w:rsidRDefault="0076201E" w:rsidP="0076201E">
      <w:pPr>
        <w:widowControl w:val="0"/>
        <w:autoSpaceDE w:val="0"/>
        <w:autoSpaceDN w:val="0"/>
        <w:adjustRightInd w:val="0"/>
        <w:spacing w:line="460" w:lineRule="exact"/>
        <w:rPr>
          <w:rFonts w:ascii="Arial" w:eastAsia="微软雅黑" w:hAnsi="Arial" w:cs="Arial"/>
        </w:rPr>
      </w:pPr>
      <w:r w:rsidRPr="00DE4DE7">
        <w:rPr>
          <w:rFonts w:ascii="Cambria Math" w:eastAsia="微软雅黑" w:hAnsi="Cambria Math" w:cs="Cambria Math"/>
          <w:strike/>
        </w:rPr>
        <w:t>⟐</w:t>
      </w:r>
      <w:r w:rsidRPr="00DE4DE7">
        <w:rPr>
          <w:rFonts w:ascii="Arial" w:eastAsia="微软雅黑" w:hAnsi="Arial" w:cs="Arial"/>
          <w:strike/>
        </w:rPr>
        <w:t xml:space="preserve"> A drastic reformation of the present housing system has been carried out. </w:t>
      </w:r>
      <w:bookmarkStart w:id="43" w:name="OLE_LINK380"/>
      <w:bookmarkStart w:id="44" w:name="OLE_LINK381"/>
    </w:p>
    <w:p w14:paraId="61C0A950" w14:textId="1EE01A79" w:rsidR="002D7F2C" w:rsidRPr="00DE4DE7" w:rsidRDefault="0076201E" w:rsidP="00B14192">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She is held in high esteem by her colleagues. </w:t>
      </w:r>
      <w:bookmarkEnd w:id="43"/>
      <w:bookmarkEnd w:id="44"/>
    </w:p>
    <w:p w14:paraId="4C70EA15" w14:textId="77777777" w:rsidR="002078B1" w:rsidRPr="00DE4DE7" w:rsidRDefault="002078B1" w:rsidP="002078B1">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A lack of qualifications can be a major obstacle to finding a job. </w:t>
      </w:r>
    </w:p>
    <w:p w14:paraId="22D11194" w14:textId="77777777" w:rsidR="002078B1" w:rsidRPr="00DE4DE7" w:rsidRDefault="002078B1" w:rsidP="002078B1">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This is an impetuous era, a lost era. </w:t>
      </w:r>
    </w:p>
    <w:p w14:paraId="528ADBBD" w14:textId="74EFDA95" w:rsidR="00FB4B9E" w:rsidRPr="00DE4DE7" w:rsidRDefault="00B62272" w:rsidP="002078B1">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Her seasoned advice was invaluable in helping me </w:t>
      </w:r>
      <w:r w:rsidR="002925BC" w:rsidRPr="00DE4DE7">
        <w:rPr>
          <w:rFonts w:ascii="Arial" w:eastAsia="微软雅黑" w:hAnsi="Arial" w:cs="Arial"/>
          <w:strike/>
        </w:rPr>
        <w:t xml:space="preserve">to </w:t>
      </w:r>
      <w:r w:rsidRPr="00DE4DE7">
        <w:rPr>
          <w:rFonts w:ascii="Arial" w:eastAsia="微软雅黑" w:hAnsi="Arial" w:cs="Arial"/>
          <w:strike/>
        </w:rPr>
        <w:t>navigate the challenges of my new job.</w:t>
      </w:r>
    </w:p>
    <w:p w14:paraId="1EF41504" w14:textId="6763FB6E" w:rsidR="00B21FFF" w:rsidRPr="00DE4DE7" w:rsidRDefault="00B21FFF" w:rsidP="00B21FFF">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The circumstances of her upbringing shaped her personality.</w:t>
      </w:r>
    </w:p>
    <w:p w14:paraId="79F633FA" w14:textId="110718CA" w:rsidR="004B3638"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4B2DF9" w:rsidRPr="00DE4DE7">
        <w:rPr>
          <w:rFonts w:ascii="Arial" w:eastAsia="微软雅黑" w:hAnsi="Arial" w:cs="Arial"/>
          <w:strike/>
          <w:color w:val="000000" w:themeColor="text1"/>
        </w:rPr>
        <w:t>The carnival featured colorful parades, games, and food stalls.</w:t>
      </w:r>
    </w:p>
    <w:p w14:paraId="69DC511D" w14:textId="6DB91EE7" w:rsidR="004B3638" w:rsidRPr="00DE4DE7" w:rsidRDefault="004B3638" w:rsidP="004B3638">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Avoid</w:t>
      </w:r>
      <w:r w:rsidRPr="00DE4DE7">
        <w:rPr>
          <w:rFonts w:ascii="Arial" w:eastAsia="微软雅黑" w:hAnsi="Arial" w:cs="Arial"/>
          <w:strike/>
          <w:color w:val="0432FF"/>
        </w:rPr>
        <w:t xml:space="preserve"> dwelling on</w:t>
      </w:r>
      <w:r w:rsidRPr="00DE4DE7">
        <w:rPr>
          <w:rFonts w:ascii="Arial" w:eastAsia="微软雅黑" w:hAnsi="Arial" w:cs="Arial"/>
          <w:strike/>
          <w:color w:val="000000" w:themeColor="text1"/>
        </w:rPr>
        <w:t xml:space="preserve"> the negative part of the whole and making wrong decisions.</w:t>
      </w:r>
    </w:p>
    <w:p w14:paraId="3585D568" w14:textId="5AFE6D6F" w:rsidR="004B3638" w:rsidRPr="00DE4DE7" w:rsidRDefault="004B3638" w:rsidP="004B3638">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Working without a break </w:t>
      </w:r>
      <w:r w:rsidRPr="00DE4DE7">
        <w:rPr>
          <w:rFonts w:ascii="Arial" w:eastAsia="微软雅黑" w:hAnsi="Arial" w:cs="Arial"/>
          <w:strike/>
          <w:color w:val="0432FF"/>
        </w:rPr>
        <w:t xml:space="preserve">makes you more prone to </w:t>
      </w:r>
      <w:r w:rsidRPr="00DE4DE7">
        <w:rPr>
          <w:rFonts w:ascii="Arial" w:eastAsia="微软雅黑" w:hAnsi="Arial" w:cs="Arial"/>
          <w:strike/>
          <w:color w:val="000000" w:themeColor="text1"/>
        </w:rPr>
        <w:t>error.</w:t>
      </w:r>
    </w:p>
    <w:p w14:paraId="6A58C262" w14:textId="302A3B3B" w:rsidR="004B3638" w:rsidRPr="00DE4DE7" w:rsidRDefault="004B3638" w:rsidP="004B3638">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The law of 10,000 hours is that to become proficient in a field, invest at least 10,000 hours. </w:t>
      </w:r>
    </w:p>
    <w:p w14:paraId="6A260E01" w14:textId="77777777" w:rsidR="004B3638" w:rsidRPr="00DE4DE7" w:rsidRDefault="004B3638" w:rsidP="004B3638">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The problems are not serious. Nonetheless, we shall need to tackle them soon.</w:t>
      </w:r>
    </w:p>
    <w:p w14:paraId="6883E27E" w14:textId="6E9BF5D2" w:rsidR="00290BD9" w:rsidRPr="00DE4DE7" w:rsidRDefault="004B3638" w:rsidP="00CB0819">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You need to learn to think on your feet under pressure. </w:t>
      </w:r>
    </w:p>
    <w:p w14:paraId="312326F5" w14:textId="77777777" w:rsidR="00290BD9" w:rsidRPr="00DE4DE7" w:rsidRDefault="00290BD9" w:rsidP="00290BD9">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We were able to increase out customer retention for the company. </w:t>
      </w:r>
    </w:p>
    <w:p w14:paraId="38637F95" w14:textId="47E8A069" w:rsidR="00290BD9" w:rsidRPr="00DE4DE7" w:rsidRDefault="00290BD9" w:rsidP="00290BD9">
      <w:pPr>
        <w:widowControl w:val="0"/>
        <w:autoSpaceDE w:val="0"/>
        <w:autoSpaceDN w:val="0"/>
        <w:adjustRightInd w:val="0"/>
        <w:spacing w:line="460" w:lineRule="exact"/>
        <w:rPr>
          <w:rFonts w:ascii="Arial" w:eastAsia="微软雅黑" w:hAnsi="Arial" w:cs="Arial"/>
        </w:rPr>
      </w:pPr>
      <w:r w:rsidRPr="00DE4DE7">
        <w:rPr>
          <w:rFonts w:ascii="Cambria Math" w:eastAsia="微软雅黑" w:hAnsi="Cambria Math" w:cs="Cambria Math"/>
          <w:strike/>
        </w:rPr>
        <w:t>⟐</w:t>
      </w:r>
      <w:r w:rsidRPr="00DE4DE7">
        <w:rPr>
          <w:rFonts w:ascii="Arial" w:eastAsia="微软雅黑" w:hAnsi="Arial" w:cs="Arial"/>
          <w:strike/>
        </w:rPr>
        <w:t xml:space="preserve"> It occurred to me that the disagreement was just a simple misunderstanding. </w:t>
      </w:r>
    </w:p>
    <w:p w14:paraId="2A8EF705" w14:textId="77777777" w:rsidR="00290BD9" w:rsidRPr="00DE4DE7" w:rsidRDefault="00290BD9" w:rsidP="00290BD9">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If my boss is aggressive, I would try and understand what will likely make the boss angry and try to avoid doing that. </w:t>
      </w:r>
    </w:p>
    <w:p w14:paraId="572E9551" w14:textId="41430010" w:rsidR="00290BD9" w:rsidRPr="00DE4DE7" w:rsidRDefault="00290BD9" w:rsidP="00290BD9">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lastRenderedPageBreak/>
        <w:t>⟐</w:t>
      </w:r>
      <w:r w:rsidRPr="00DE4DE7">
        <w:rPr>
          <w:rFonts w:ascii="Arial" w:eastAsia="微软雅黑" w:hAnsi="Arial" w:cs="Arial"/>
          <w:strike/>
        </w:rPr>
        <w:t xml:space="preserve"> The new supervisor was always acknowledging the little we have done and encourages us that we can do more. </w:t>
      </w:r>
    </w:p>
    <w:p w14:paraId="244C6EE5" w14:textId="77ABE587" w:rsidR="00290BD9" w:rsidRPr="00DE4DE7" w:rsidRDefault="00290BD9" w:rsidP="00290BD9">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I am pleased to report that much ground-breaking activity is now underway. </w:t>
      </w:r>
    </w:p>
    <w:p w14:paraId="28B01CC2" w14:textId="018BBAA4" w:rsidR="00290BD9" w:rsidRPr="00DE4DE7" w:rsidRDefault="00290BD9" w:rsidP="00290BD9">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It's important to utilize available resources efficiently in a project.</w:t>
      </w:r>
    </w:p>
    <w:p w14:paraId="04CC6B64" w14:textId="1E496A9D" w:rsidR="00851290" w:rsidRPr="00DE4DE7" w:rsidRDefault="00290BD9" w:rsidP="00290BD9">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The team was able to utilize advanced technology to solve the complex problem.</w:t>
      </w:r>
    </w:p>
    <w:p w14:paraId="4F5F610D" w14:textId="77777777" w:rsidR="00B10645" w:rsidRPr="00DE4DE7" w:rsidRDefault="00B10645" w:rsidP="00B10645">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In China's Internet technology companies, no matter how hard you work, there are always people who work harder than you.</w:t>
      </w:r>
    </w:p>
    <w:p w14:paraId="7F969858" w14:textId="405887CF" w:rsidR="00B10645" w:rsidRPr="00DE4DE7" w:rsidRDefault="00B10645"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Her main focus is on domestic issues, such as healthcare and education.</w:t>
      </w:r>
    </w:p>
    <w:p w14:paraId="5F55B41F" w14:textId="23D6B97C" w:rsidR="00FB4B9E"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843998" w:rsidRPr="00DE4DE7">
        <w:rPr>
          <w:rFonts w:ascii="Arial" w:eastAsia="微软雅黑" w:hAnsi="Arial" w:cs="Arial"/>
          <w:strike/>
          <w:color w:val="000000" w:themeColor="text1"/>
        </w:rPr>
        <w:t xml:space="preserve">The head is out of proportion with the body. </w:t>
      </w:r>
    </w:p>
    <w:p w14:paraId="791D43F4" w14:textId="40B25F64" w:rsidR="00FB4B9E"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843998" w:rsidRPr="00DE4DE7">
        <w:rPr>
          <w:rFonts w:ascii="Arial" w:eastAsia="微软雅黑" w:hAnsi="Arial" w:cs="Arial"/>
          <w:strike/>
          <w:color w:val="000000" w:themeColor="text1"/>
        </w:rPr>
        <w:t>Several of the members have come up with suggestions of their own.</w:t>
      </w:r>
    </w:p>
    <w:p w14:paraId="7F6F5739" w14:textId="5A6D68FD" w:rsidR="00FB4B9E"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843998" w:rsidRPr="00DE4DE7">
        <w:rPr>
          <w:rFonts w:ascii="Arial" w:eastAsia="微软雅黑" w:hAnsi="Arial" w:cs="Arial"/>
          <w:strike/>
          <w:color w:val="000000" w:themeColor="text1"/>
        </w:rPr>
        <w:t xml:space="preserve">He has already stated his intention to run for election. </w:t>
      </w:r>
    </w:p>
    <w:p w14:paraId="4FBD8676" w14:textId="79A08C8E" w:rsidR="00FB4B9E"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843998" w:rsidRPr="00DE4DE7">
        <w:rPr>
          <w:rFonts w:ascii="Arial" w:eastAsia="微软雅黑" w:hAnsi="Arial" w:cs="Arial"/>
          <w:strike/>
          <w:color w:val="000000" w:themeColor="text1"/>
        </w:rPr>
        <w:t xml:space="preserve">His achievements have exceeded expectations. </w:t>
      </w:r>
    </w:p>
    <w:p w14:paraId="00E07BC6" w14:textId="1F3D1B66" w:rsidR="00FB4B9E"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843998" w:rsidRPr="00DE4DE7">
        <w:rPr>
          <w:rFonts w:ascii="Arial" w:eastAsia="微软雅黑" w:hAnsi="Arial" w:cs="Arial"/>
          <w:strike/>
          <w:color w:val="000000" w:themeColor="text1"/>
        </w:rPr>
        <w:t xml:space="preserve">We are concerned about the child's welfare. </w:t>
      </w:r>
    </w:p>
    <w:p w14:paraId="04FA709B" w14:textId="7ABFB704" w:rsidR="009E3DF0"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843998" w:rsidRPr="00DE4DE7">
        <w:rPr>
          <w:rFonts w:ascii="Arial" w:eastAsia="微软雅黑" w:hAnsi="Arial" w:cs="Arial"/>
          <w:strike/>
          <w:color w:val="000000" w:themeColor="text1"/>
        </w:rPr>
        <w:t xml:space="preserve">There was a general expectation that he would win. </w:t>
      </w:r>
    </w:p>
    <w:p w14:paraId="06500077" w14:textId="672C5497" w:rsidR="00FB4B9E"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843998" w:rsidRPr="00DE4DE7">
        <w:rPr>
          <w:rFonts w:ascii="Arial" w:eastAsia="微软雅黑" w:hAnsi="Arial" w:cs="Arial"/>
          <w:strike/>
          <w:color w:val="000000" w:themeColor="text1"/>
        </w:rPr>
        <w:t xml:space="preserve">We were allowed to wear casual dress on Fridays. </w:t>
      </w:r>
    </w:p>
    <w:p w14:paraId="266E00DD" w14:textId="3355DA08" w:rsidR="00B549BF"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843998" w:rsidRPr="00DE4DE7">
        <w:rPr>
          <w:rFonts w:ascii="Arial" w:eastAsia="微软雅黑" w:hAnsi="Arial" w:cs="Arial"/>
          <w:strike/>
          <w:color w:val="000000" w:themeColor="text1"/>
        </w:rPr>
        <w:t>The decision was criticized by environmental groups.</w:t>
      </w:r>
    </w:p>
    <w:p w14:paraId="1128AB80" w14:textId="7F9A2EDB" w:rsidR="00FB4B9E" w:rsidRPr="00DE4DE7" w:rsidRDefault="00FB4B9E"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843998" w:rsidRPr="00DE4DE7">
        <w:rPr>
          <w:rFonts w:ascii="Arial" w:eastAsia="微软雅黑" w:hAnsi="Arial" w:cs="Arial"/>
          <w:strike/>
          <w:color w:val="000000" w:themeColor="text1"/>
        </w:rPr>
        <w:t>The team functioned much better and had a low turnover rate.</w:t>
      </w:r>
    </w:p>
    <w:p w14:paraId="3397F9D0" w14:textId="090AC638" w:rsidR="00FB4B9E"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843998" w:rsidRPr="00DE4DE7">
        <w:rPr>
          <w:rFonts w:ascii="Arial" w:eastAsia="微软雅黑" w:hAnsi="Arial" w:cs="Arial"/>
          <w:strike/>
          <w:color w:val="000000" w:themeColor="text1"/>
        </w:rPr>
        <w:t>They often compare notes with each other on their studies.</w:t>
      </w:r>
    </w:p>
    <w:p w14:paraId="7E085E35" w14:textId="77D82318" w:rsidR="00FB4B9E"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EB2344" w:rsidRPr="00DE4DE7">
        <w:rPr>
          <w:rFonts w:ascii="Arial" w:eastAsia="微软雅黑" w:hAnsi="Arial" w:cs="Arial"/>
          <w:strike/>
          <w:color w:val="000000" w:themeColor="text1"/>
        </w:rPr>
        <w:t>My parents have always encouraged me in my choice of career.</w:t>
      </w:r>
    </w:p>
    <w:p w14:paraId="2316FB15" w14:textId="685773F5" w:rsidR="009E3DF0"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EB2344" w:rsidRPr="00DE4DE7">
        <w:rPr>
          <w:rFonts w:ascii="Arial" w:eastAsia="微软雅黑" w:hAnsi="Arial" w:cs="Arial"/>
          <w:strike/>
          <w:color w:val="000000" w:themeColor="text1"/>
        </w:rPr>
        <w:t xml:space="preserve">She stressed the importance of good teamwork. </w:t>
      </w:r>
    </w:p>
    <w:p w14:paraId="005AB548" w14:textId="45A86F4C" w:rsidR="00EB2344"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EB2344" w:rsidRPr="00DE4DE7">
        <w:rPr>
          <w:rFonts w:ascii="Arial" w:eastAsia="微软雅黑" w:hAnsi="Arial" w:cs="Arial"/>
          <w:strike/>
          <w:color w:val="000000" w:themeColor="text1"/>
        </w:rPr>
        <w:t xml:space="preserve">When writing instructions, clarity of statement is the most important thing. </w:t>
      </w:r>
    </w:p>
    <w:p w14:paraId="381370E9" w14:textId="53D04446" w:rsidR="00FB4B9E"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EB2344" w:rsidRPr="00DE4DE7">
        <w:rPr>
          <w:rFonts w:ascii="Arial" w:eastAsia="微软雅黑" w:hAnsi="Arial" w:cs="Arial"/>
          <w:strike/>
          <w:color w:val="000000" w:themeColor="text1"/>
        </w:rPr>
        <w:t xml:space="preserve">C is a general-purpose programming language. </w:t>
      </w:r>
    </w:p>
    <w:p w14:paraId="0040105B" w14:textId="4D95A112" w:rsidR="00FB4B9E"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EB2344" w:rsidRPr="00DE4DE7">
        <w:rPr>
          <w:rFonts w:ascii="Arial" w:eastAsia="微软雅黑" w:hAnsi="Arial" w:cs="Arial"/>
          <w:strike/>
          <w:color w:val="000000" w:themeColor="text1"/>
        </w:rPr>
        <w:t xml:space="preserve">I discovered that I enjoyed solving customers’ problems and rendering service. </w:t>
      </w:r>
      <w:r w:rsidR="009E3DF0" w:rsidRPr="00DE4DE7">
        <w:rPr>
          <w:rFonts w:ascii="Arial" w:eastAsia="微软雅黑" w:hAnsi="Arial" w:cs="Arial"/>
          <w:strike/>
          <w:color w:val="000000" w:themeColor="text1"/>
        </w:rPr>
        <w:t xml:space="preserve"> </w:t>
      </w:r>
    </w:p>
    <w:p w14:paraId="4C003705" w14:textId="0051003E" w:rsidR="00FB4B9E"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EB2344" w:rsidRPr="00DE4DE7">
        <w:rPr>
          <w:rFonts w:ascii="Arial" w:eastAsia="微软雅黑" w:hAnsi="Arial" w:cs="Arial"/>
          <w:strike/>
          <w:color w:val="000000" w:themeColor="text1"/>
        </w:rPr>
        <w:t xml:space="preserve">She made no definite plans for her future. </w:t>
      </w:r>
      <w:r w:rsidR="00630B9A" w:rsidRPr="00DE4DE7">
        <w:rPr>
          <w:rFonts w:ascii="Arial" w:eastAsia="微软雅黑" w:hAnsi="Arial" w:cs="Arial"/>
          <w:strike/>
          <w:color w:val="000000" w:themeColor="text1"/>
        </w:rPr>
        <w:t xml:space="preserve"> </w:t>
      </w:r>
    </w:p>
    <w:p w14:paraId="4FF7B532" w14:textId="3E82EFB0" w:rsidR="00FB4B9E"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EB2344" w:rsidRPr="00DE4DE7">
        <w:rPr>
          <w:rFonts w:ascii="Arial" w:eastAsia="微软雅黑" w:hAnsi="Arial" w:cs="Arial"/>
          <w:strike/>
          <w:color w:val="000000" w:themeColor="text1"/>
        </w:rPr>
        <w:t xml:space="preserve">They have very definite ideas on how to bring up children. </w:t>
      </w:r>
      <w:r w:rsidR="00630B9A" w:rsidRPr="00DE4DE7">
        <w:rPr>
          <w:rFonts w:ascii="Arial" w:eastAsia="微软雅黑" w:hAnsi="Arial" w:cs="Arial"/>
          <w:strike/>
          <w:color w:val="000000" w:themeColor="text1"/>
        </w:rPr>
        <w:t xml:space="preserve"> </w:t>
      </w:r>
    </w:p>
    <w:p w14:paraId="389374C9" w14:textId="0D36098C" w:rsidR="00FB4B9E"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lastRenderedPageBreak/>
        <w:t>⟐</w:t>
      </w:r>
      <w:r w:rsidRPr="00DE4DE7">
        <w:rPr>
          <w:rFonts w:ascii="Arial" w:eastAsia="微软雅黑" w:hAnsi="Arial" w:cs="Arial"/>
          <w:strike/>
          <w:color w:val="000000" w:themeColor="text1"/>
        </w:rPr>
        <w:t xml:space="preserve"> </w:t>
      </w:r>
      <w:r w:rsidR="00EB2344" w:rsidRPr="00DE4DE7">
        <w:rPr>
          <w:rFonts w:ascii="Arial" w:eastAsia="微软雅黑" w:hAnsi="Arial" w:cs="Arial"/>
          <w:strike/>
          <w:color w:val="000000" w:themeColor="text1"/>
        </w:rPr>
        <w:t>The doctors tried everything to keep him alive but to no avail.</w:t>
      </w:r>
    </w:p>
    <w:p w14:paraId="2F8DEF63" w14:textId="081956CF" w:rsidR="00FB4B9E"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EB2344" w:rsidRPr="00DE4DE7">
        <w:rPr>
          <w:rFonts w:ascii="Arial" w:eastAsia="微软雅黑" w:hAnsi="Arial" w:cs="Arial"/>
          <w:strike/>
          <w:color w:val="000000" w:themeColor="text1"/>
        </w:rPr>
        <w:t xml:space="preserve">He was one of the most creative and innovative engineers of his generation. </w:t>
      </w:r>
    </w:p>
    <w:p w14:paraId="4E249BAE" w14:textId="2DD469D9" w:rsidR="00FB4B9E"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EB2344" w:rsidRPr="00DE4DE7">
        <w:rPr>
          <w:rFonts w:ascii="Arial" w:eastAsia="微软雅黑" w:hAnsi="Arial" w:cs="Arial"/>
          <w:strike/>
          <w:color w:val="000000" w:themeColor="text1"/>
        </w:rPr>
        <w:t xml:space="preserve">We must constantly adapt and innovate to ensure success in a growing market. </w:t>
      </w:r>
    </w:p>
    <w:p w14:paraId="46E3A101" w14:textId="48ED792E" w:rsidR="00FB4B9E"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EB2344" w:rsidRPr="00DE4DE7">
        <w:rPr>
          <w:rFonts w:ascii="Arial" w:eastAsia="微软雅黑" w:hAnsi="Arial" w:cs="Arial"/>
          <w:strike/>
          <w:color w:val="000000" w:themeColor="text1"/>
        </w:rPr>
        <w:t xml:space="preserve">The woman darted across the street to chase her child. </w:t>
      </w:r>
    </w:p>
    <w:p w14:paraId="3394B7DB" w14:textId="594EC143" w:rsidR="00FB4B9E"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EB2344" w:rsidRPr="00DE4DE7">
        <w:rPr>
          <w:rFonts w:ascii="Arial" w:eastAsia="微软雅黑" w:hAnsi="Arial" w:cs="Arial"/>
          <w:strike/>
          <w:color w:val="000000" w:themeColor="text1"/>
        </w:rPr>
        <w:t>The actor played diverse characters in his long and productive career.</w:t>
      </w:r>
    </w:p>
    <w:p w14:paraId="13A9831D" w14:textId="3D59023A" w:rsidR="00FB4B9E"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EB2344" w:rsidRPr="00DE4DE7">
        <w:rPr>
          <w:rFonts w:ascii="Arial" w:eastAsia="微软雅黑" w:hAnsi="Arial" w:cs="Arial"/>
          <w:strike/>
          <w:color w:val="000000" w:themeColor="text1"/>
        </w:rPr>
        <w:t xml:space="preserve">The country fielded their strongest athletes to participate in the Olympic games. </w:t>
      </w:r>
    </w:p>
    <w:p w14:paraId="75514C95" w14:textId="79B49E72" w:rsidR="00851290"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6F6A16" w:rsidRPr="00DE4DE7">
        <w:rPr>
          <w:rFonts w:ascii="Arial" w:eastAsia="微软雅黑" w:hAnsi="Arial" w:cs="Arial"/>
          <w:strike/>
          <w:color w:val="000000" w:themeColor="text1"/>
        </w:rPr>
        <w:t xml:space="preserve">The player pumping his fists in celebration. </w:t>
      </w:r>
    </w:p>
    <w:p w14:paraId="1DFCE3CC" w14:textId="77C87277" w:rsidR="00FB4B9E"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6F6A16" w:rsidRPr="00DE4DE7">
        <w:rPr>
          <w:rFonts w:ascii="Arial" w:eastAsia="微软雅黑" w:hAnsi="Arial" w:cs="Arial"/>
          <w:strike/>
          <w:color w:val="000000" w:themeColor="text1"/>
        </w:rPr>
        <w:t>Over 50% of the respondents reported side effects from the treatment.</w:t>
      </w:r>
    </w:p>
    <w:p w14:paraId="71F69EBA" w14:textId="7F84A00C" w:rsidR="006F6A16" w:rsidRPr="00DE4DE7" w:rsidRDefault="00B21FFF"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6F6A16" w:rsidRPr="00DE4DE7">
        <w:rPr>
          <w:rFonts w:ascii="Arial" w:eastAsia="微软雅黑" w:hAnsi="Arial" w:cs="Arial"/>
          <w:strike/>
          <w:color w:val="000000" w:themeColor="text1"/>
        </w:rPr>
        <w:t>If I don't have my cellphone, I do feel kind of naked and so lost.</w:t>
      </w:r>
    </w:p>
    <w:p w14:paraId="2B7326B0" w14:textId="3BE2684F" w:rsidR="00851290" w:rsidRPr="00DE4DE7" w:rsidRDefault="00731E46"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6F6A16" w:rsidRPr="00DE4DE7">
        <w:rPr>
          <w:rFonts w:ascii="Arial" w:eastAsia="微软雅黑" w:hAnsi="Arial" w:cs="Arial"/>
          <w:strike/>
          <w:color w:val="000000" w:themeColor="text1"/>
        </w:rPr>
        <w:t>The millennial generation is well-informed and creative.</w:t>
      </w:r>
    </w:p>
    <w:p w14:paraId="27EAD0CC" w14:textId="0DFEBA10" w:rsidR="00865368" w:rsidRPr="00DE4DE7" w:rsidRDefault="00731E46"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6F6A16" w:rsidRPr="00DE4DE7">
        <w:rPr>
          <w:rFonts w:ascii="Arial" w:eastAsia="微软雅黑" w:hAnsi="Arial" w:cs="Arial"/>
          <w:strike/>
          <w:color w:val="000000" w:themeColor="text1"/>
        </w:rPr>
        <w:t>Busy people who lack fashion sense sometimes hire someone with fashion expertise to hit the stores for them.</w:t>
      </w:r>
    </w:p>
    <w:p w14:paraId="0814E03E" w14:textId="05C13A77" w:rsidR="00865368" w:rsidRPr="00DE4DE7" w:rsidRDefault="00865368"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736EA5" w:rsidRPr="00DE4DE7">
        <w:rPr>
          <w:rFonts w:ascii="Arial" w:eastAsia="微软雅黑" w:hAnsi="Arial" w:cs="Arial"/>
          <w:strike/>
          <w:color w:val="000000" w:themeColor="text1"/>
        </w:rPr>
        <w:t>I figured the hike into my plans for the weekend.</w:t>
      </w:r>
    </w:p>
    <w:p w14:paraId="6E768683" w14:textId="11ABFC67" w:rsidR="00865368" w:rsidRPr="00DE4DE7" w:rsidRDefault="00865368"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736EA5" w:rsidRPr="00DE4DE7">
        <w:rPr>
          <w:rFonts w:ascii="Arial" w:eastAsia="微软雅黑" w:hAnsi="Arial" w:cs="Arial"/>
          <w:strike/>
          <w:color w:val="000000" w:themeColor="text1"/>
        </w:rPr>
        <w:t>Fluency in English is an asset in this job.</w:t>
      </w:r>
    </w:p>
    <w:p w14:paraId="2957FB64" w14:textId="141556B4" w:rsidR="00865368" w:rsidRPr="00DE4DE7" w:rsidRDefault="00865368"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736EA5" w:rsidRPr="00DE4DE7">
        <w:rPr>
          <w:rFonts w:ascii="Arial" w:eastAsia="微软雅黑" w:hAnsi="Arial" w:cs="Arial"/>
          <w:strike/>
          <w:color w:val="000000" w:themeColor="text1"/>
        </w:rPr>
        <w:t>When learning music or languages, commitment is much more important than natural talent.</w:t>
      </w:r>
    </w:p>
    <w:p w14:paraId="407D4C29" w14:textId="57773ABD" w:rsidR="00865368" w:rsidRPr="00DE4DE7" w:rsidRDefault="00865368"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736EA5" w:rsidRPr="00DE4DE7">
        <w:rPr>
          <w:rFonts w:ascii="Arial" w:eastAsia="微软雅黑" w:hAnsi="Arial" w:cs="Arial"/>
          <w:strike/>
          <w:color w:val="000000" w:themeColor="text1"/>
        </w:rPr>
        <w:t>Behind every great pianist and every great English-language learner are hours and hours of what I call the 3 P's: persistence, patience, and practice.</w:t>
      </w:r>
    </w:p>
    <w:p w14:paraId="1AA909C2" w14:textId="6F038E6A" w:rsidR="00865368" w:rsidRPr="00DE4DE7" w:rsidRDefault="00865368" w:rsidP="00C9639D">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736EA5" w:rsidRPr="00DE4DE7">
        <w:rPr>
          <w:rFonts w:ascii="Arial" w:eastAsia="微软雅黑" w:hAnsi="Arial" w:cs="Arial"/>
          <w:strike/>
          <w:color w:val="000000" w:themeColor="text1"/>
        </w:rPr>
        <w:t>It's an asset for the personal shopper to have a background in some retail management, along with enthusiasm, energy, and patience.</w:t>
      </w:r>
    </w:p>
    <w:p w14:paraId="2991C492" w14:textId="60EC9456" w:rsidR="00865368" w:rsidRPr="00DE4DE7" w:rsidRDefault="00865368" w:rsidP="000A4FF3">
      <w:pPr>
        <w:widowControl w:val="0"/>
        <w:tabs>
          <w:tab w:val="left" w:pos="1001"/>
        </w:tabs>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736EA5" w:rsidRPr="00DE4DE7">
        <w:rPr>
          <w:rFonts w:ascii="Arial" w:eastAsia="微软雅黑" w:hAnsi="Arial" w:cs="Arial"/>
          <w:strike/>
          <w:color w:val="000000" w:themeColor="text1"/>
        </w:rPr>
        <w:t>Julie has the tendency to bite her nails.</w:t>
      </w:r>
    </w:p>
    <w:p w14:paraId="2D105CA9" w14:textId="3A61DD65" w:rsidR="00707EE3" w:rsidRPr="00DE4DE7" w:rsidRDefault="00865368"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736EA5" w:rsidRPr="00DE4DE7">
        <w:rPr>
          <w:rFonts w:ascii="Arial" w:eastAsia="微软雅黑" w:hAnsi="Arial" w:cs="Arial"/>
          <w:strike/>
          <w:color w:val="000000" w:themeColor="text1"/>
        </w:rPr>
        <w:t>Since your favorite restaurant is close, as an alternative, let's go to my favorite restaurant.</w:t>
      </w:r>
    </w:p>
    <w:p w14:paraId="691262A1" w14:textId="752C2A5B" w:rsidR="00865368" w:rsidRPr="00DE4DE7" w:rsidRDefault="00865368"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736EA5" w:rsidRPr="00DE4DE7">
        <w:rPr>
          <w:rFonts w:ascii="Arial" w:eastAsia="微软雅黑" w:hAnsi="Arial" w:cs="Arial"/>
          <w:strike/>
          <w:color w:val="000000" w:themeColor="text1"/>
        </w:rPr>
        <w:t>But if you are faint of heart, this is probably not the job for you.</w:t>
      </w:r>
    </w:p>
    <w:p w14:paraId="54B8544D" w14:textId="305D4F4E" w:rsidR="00736EA5" w:rsidRPr="00DE4DE7" w:rsidRDefault="00865368"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736EA5" w:rsidRPr="00DE4DE7">
        <w:rPr>
          <w:rFonts w:ascii="Arial" w:eastAsia="微软雅黑" w:hAnsi="Arial" w:cs="Arial"/>
          <w:strike/>
          <w:color w:val="000000" w:themeColor="text1"/>
        </w:rPr>
        <w:t xml:space="preserve">By reading books and discussing concepts, a person can gain wisdom and </w:t>
      </w:r>
    </w:p>
    <w:p w14:paraId="4D90DB30" w14:textId="767B7D47" w:rsidR="00707EE3" w:rsidRPr="00DE4DE7" w:rsidRDefault="00736EA5"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Arial" w:eastAsia="微软雅黑" w:hAnsi="Arial" w:cs="Arial"/>
          <w:strike/>
          <w:color w:val="000000" w:themeColor="text1"/>
        </w:rPr>
        <w:lastRenderedPageBreak/>
        <w:t>tolerance of differing ideas.</w:t>
      </w:r>
    </w:p>
    <w:p w14:paraId="257A8E01" w14:textId="3907A405" w:rsidR="00865368" w:rsidRPr="00DE4DE7" w:rsidRDefault="00865368"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311F07" w:rsidRPr="00DE4DE7">
        <w:rPr>
          <w:rFonts w:ascii="Arial" w:eastAsia="微软雅黑" w:hAnsi="Arial" w:cs="Arial"/>
          <w:strike/>
          <w:color w:val="000000" w:themeColor="text1"/>
        </w:rPr>
        <w:t>Religion is regarded by the common people as true, by the wise as false, and by the rulers as useful.</w:t>
      </w:r>
    </w:p>
    <w:p w14:paraId="025CAE5C" w14:textId="7A8207E6" w:rsidR="00736EA5" w:rsidRPr="00DE4DE7" w:rsidRDefault="00865368"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311F07" w:rsidRPr="00DE4DE7">
        <w:rPr>
          <w:rFonts w:ascii="Arial" w:eastAsia="微软雅黑" w:hAnsi="Arial" w:cs="Arial"/>
          <w:strike/>
          <w:color w:val="000000" w:themeColor="text1"/>
        </w:rPr>
        <w:t xml:space="preserve">Each of you must work hard for a lifetime, and only then will you be able to maintain a relationship. </w:t>
      </w:r>
      <w:r w:rsidR="00D80B6A" w:rsidRPr="00DE4DE7">
        <w:rPr>
          <w:rFonts w:ascii="Arial" w:eastAsia="微软雅黑" w:hAnsi="Arial" w:cs="Arial"/>
          <w:strike/>
          <w:color w:val="000000" w:themeColor="text1"/>
        </w:rPr>
        <w:t xml:space="preserve"> </w:t>
      </w:r>
    </w:p>
    <w:p w14:paraId="614F3A37" w14:textId="3BA160B4" w:rsidR="00865368" w:rsidRPr="00DE4DE7" w:rsidRDefault="00865368"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311F07" w:rsidRPr="00DE4DE7">
        <w:rPr>
          <w:rFonts w:ascii="Arial" w:eastAsia="微软雅黑" w:hAnsi="Arial" w:cs="Arial"/>
          <w:strike/>
          <w:color w:val="000000" w:themeColor="text1"/>
        </w:rPr>
        <w:t xml:space="preserve">Wesley and his classmates will have a rendezvous at a fancy restaurant tonight. </w:t>
      </w:r>
      <w:r w:rsidR="00D80B6A" w:rsidRPr="00DE4DE7">
        <w:rPr>
          <w:rFonts w:ascii="Arial" w:eastAsia="微软雅黑" w:hAnsi="Arial" w:cs="Arial"/>
          <w:strike/>
          <w:color w:val="000000" w:themeColor="text1"/>
        </w:rPr>
        <w:t xml:space="preserve"> </w:t>
      </w:r>
    </w:p>
    <w:p w14:paraId="727FA194" w14:textId="6975ED2D" w:rsidR="00865368" w:rsidRPr="00DE4DE7" w:rsidRDefault="00865368"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311F07" w:rsidRPr="00DE4DE7">
        <w:rPr>
          <w:rFonts w:ascii="Arial" w:eastAsia="微软雅黑" w:hAnsi="Arial" w:cs="Arial"/>
          <w:strike/>
          <w:color w:val="000000" w:themeColor="text1"/>
        </w:rPr>
        <w:t xml:space="preserve">A big fireworks show was a wonderful ending to the fantastic carnival. </w:t>
      </w:r>
      <w:r w:rsidR="00D80B6A" w:rsidRPr="00DE4DE7">
        <w:rPr>
          <w:rFonts w:ascii="Arial" w:eastAsia="微软雅黑" w:hAnsi="Arial" w:cs="Arial"/>
          <w:strike/>
          <w:color w:val="000000" w:themeColor="text1"/>
        </w:rPr>
        <w:t xml:space="preserve"> </w:t>
      </w:r>
    </w:p>
    <w:p w14:paraId="57314461" w14:textId="0D0FB08F" w:rsidR="00865368" w:rsidRPr="00DE4DE7" w:rsidRDefault="00865368"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311F07" w:rsidRPr="00DE4DE7">
        <w:rPr>
          <w:rFonts w:ascii="Arial" w:eastAsia="微软雅黑" w:hAnsi="Arial" w:cs="Arial"/>
          <w:strike/>
          <w:color w:val="000000" w:themeColor="text1"/>
        </w:rPr>
        <w:t xml:space="preserve">We stopped to enjoy the spectacular view of the canyon. </w:t>
      </w:r>
    </w:p>
    <w:p w14:paraId="0838057F" w14:textId="2DF50909" w:rsidR="00865368" w:rsidRPr="00DE4DE7" w:rsidRDefault="00865368"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311F07" w:rsidRPr="00DE4DE7">
        <w:rPr>
          <w:rFonts w:ascii="Arial" w:eastAsia="微软雅黑" w:hAnsi="Arial" w:cs="Arial"/>
          <w:strike/>
          <w:color w:val="000000" w:themeColor="text1"/>
        </w:rPr>
        <w:t>The artist had an exhibit, and it was partly to raise money for charity.</w:t>
      </w:r>
    </w:p>
    <w:p w14:paraId="25956F0C" w14:textId="2C6862C1" w:rsidR="00865368" w:rsidRPr="00DE4DE7" w:rsidRDefault="00865368"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311F07" w:rsidRPr="00DE4DE7">
        <w:rPr>
          <w:rFonts w:ascii="Arial" w:eastAsia="微软雅黑" w:hAnsi="Arial" w:cs="Arial"/>
          <w:strike/>
          <w:color w:val="000000" w:themeColor="text1"/>
        </w:rPr>
        <w:t>For Shawn, practicing piano ranks higher than studying math.</w:t>
      </w:r>
    </w:p>
    <w:p w14:paraId="3B1EB372" w14:textId="40A56EB8" w:rsidR="00311F07" w:rsidRPr="00DE4DE7" w:rsidRDefault="00865368"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311F07" w:rsidRPr="00DE4DE7">
        <w:rPr>
          <w:rFonts w:ascii="Arial" w:eastAsia="微软雅黑" w:hAnsi="Arial" w:cs="Arial"/>
          <w:strike/>
          <w:color w:val="000000" w:themeColor="text1"/>
        </w:rPr>
        <w:t>Eric loves to mingle with his friends after school.</w:t>
      </w:r>
    </w:p>
    <w:p w14:paraId="2B354334" w14:textId="77777777" w:rsidR="00110E8E" w:rsidRPr="00DE4DE7" w:rsidRDefault="00110E8E" w:rsidP="00110E8E">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Don't let discouragement keep you from trying harder.</w:t>
      </w:r>
    </w:p>
    <w:p w14:paraId="355FD9B7" w14:textId="77777777" w:rsidR="00110E8E" w:rsidRPr="00DE4DE7" w:rsidRDefault="00110E8E" w:rsidP="00110E8E">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I'm tired of your eternal arguments.</w:t>
      </w:r>
    </w:p>
    <w:p w14:paraId="39300152" w14:textId="77777777" w:rsidR="00110E8E" w:rsidRPr="00DE4DE7" w:rsidRDefault="00110E8E" w:rsidP="00110E8E">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It all depends upon circumstances.</w:t>
      </w:r>
    </w:p>
    <w:p w14:paraId="01AF7757" w14:textId="77777777" w:rsidR="00110E8E" w:rsidRPr="00DE4DE7" w:rsidRDefault="00110E8E" w:rsidP="00110E8E">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I'm willing to accept the consequences.</w:t>
      </w:r>
    </w:p>
    <w:p w14:paraId="113B5C2D" w14:textId="6F9914BA" w:rsidR="00707EE3" w:rsidRPr="00DE4DE7" w:rsidRDefault="00865368"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311F07" w:rsidRPr="00DE4DE7">
        <w:rPr>
          <w:rFonts w:ascii="Arial" w:eastAsia="微软雅黑" w:hAnsi="Arial" w:cs="Arial"/>
          <w:strike/>
          <w:color w:val="000000" w:themeColor="text1"/>
        </w:rPr>
        <w:t>If you want to visit a country, it pays to do your research about that country first.</w:t>
      </w:r>
    </w:p>
    <w:p w14:paraId="09A28994" w14:textId="742C4C22" w:rsidR="00865368" w:rsidRPr="00DE4DE7" w:rsidRDefault="00042289"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A "rule of thumb" is a general principle based on experience and practice.</w:t>
      </w:r>
    </w:p>
    <w:p w14:paraId="779CE1B5" w14:textId="74CE1631" w:rsidR="00865368" w:rsidRPr="00DE4DE7" w:rsidRDefault="00865368"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311F07" w:rsidRPr="00DE4DE7">
        <w:rPr>
          <w:rFonts w:ascii="Arial" w:eastAsia="微软雅黑" w:hAnsi="Arial" w:cs="Arial"/>
          <w:strike/>
          <w:color w:val="000000" w:themeColor="text1"/>
        </w:rPr>
        <w:t>Determine which activities are vital, break them into categories.</w:t>
      </w:r>
    </w:p>
    <w:p w14:paraId="2FFAD9B5" w14:textId="257E9937" w:rsidR="00865368" w:rsidRPr="00DE4DE7" w:rsidRDefault="00865368"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311F07" w:rsidRPr="00DE4DE7">
        <w:rPr>
          <w:rFonts w:ascii="Arial" w:eastAsia="微软雅黑" w:hAnsi="Arial" w:cs="Arial"/>
          <w:strike/>
          <w:color w:val="000000" w:themeColor="text1"/>
        </w:rPr>
        <w:t>While in Thailand, make sure you make the most of your time there.</w:t>
      </w:r>
    </w:p>
    <w:p w14:paraId="42F1B767" w14:textId="39F64AFD" w:rsidR="00865368" w:rsidRPr="00DE4DE7" w:rsidRDefault="00865368"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311F07" w:rsidRPr="00DE4DE7">
        <w:rPr>
          <w:rFonts w:ascii="Arial" w:eastAsia="微软雅黑" w:hAnsi="Arial" w:cs="Arial"/>
          <w:strike/>
          <w:color w:val="000000" w:themeColor="text1"/>
        </w:rPr>
        <w:t>Some people see the evenings as a time to relax and read their book.</w:t>
      </w:r>
    </w:p>
    <w:p w14:paraId="14B35711" w14:textId="213644B3" w:rsidR="00865368" w:rsidRPr="00DE4DE7" w:rsidRDefault="00865368"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311F07" w:rsidRPr="00DE4DE7">
        <w:rPr>
          <w:rFonts w:ascii="Arial" w:eastAsia="微软雅黑" w:hAnsi="Arial" w:cs="Arial"/>
          <w:strike/>
          <w:color w:val="000000" w:themeColor="text1"/>
        </w:rPr>
        <w:t>If you're in the middle of reading a book, or in the middle of watching a movie, you will hope that others do not disturb you.</w:t>
      </w:r>
    </w:p>
    <w:p w14:paraId="0B77D102" w14:textId="111BB91C" w:rsidR="00707EE3" w:rsidRPr="00DE4DE7" w:rsidRDefault="00865368"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311F07" w:rsidRPr="00DE4DE7">
        <w:rPr>
          <w:rFonts w:ascii="Arial" w:eastAsia="微软雅黑" w:hAnsi="Arial" w:cs="Arial"/>
          <w:strike/>
          <w:color w:val="000000" w:themeColor="text1"/>
        </w:rPr>
        <w:t>If you want to prioritize, you need to set aside time to do so.</w:t>
      </w:r>
    </w:p>
    <w:p w14:paraId="18320307"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lastRenderedPageBreak/>
        <w:t>⟐</w:t>
      </w:r>
      <w:r w:rsidRPr="00DE4DE7">
        <w:rPr>
          <w:rFonts w:ascii="Arial" w:eastAsia="微软雅黑" w:hAnsi="Arial" w:cs="Arial"/>
          <w:strike/>
          <w:color w:val="000000" w:themeColor="text1"/>
        </w:rPr>
        <w:t xml:space="preserve"> I think we do have some common ground. For example, we both like music, right?</w:t>
      </w:r>
    </w:p>
    <w:p w14:paraId="51AAE794"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Henry and his wife went on a cruise to Europe for their second honeymoon.</w:t>
      </w:r>
    </w:p>
    <w:p w14:paraId="2482EFE9"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Sean's expertise in training athletes is unquestionable.</w:t>
      </w:r>
    </w:p>
    <w:p w14:paraId="4E3A7AA3"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I have no expertise in cooking.</w:t>
      </w:r>
    </w:p>
    <w:p w14:paraId="347F9383"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Once you're behind the wheel, you should know where you want to go.</w:t>
      </w:r>
    </w:p>
    <w:p w14:paraId="1D4AC955"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This generation tends to be adaptable, creative, skeptical, and self-reliable.</w:t>
      </w:r>
    </w:p>
    <w:p w14:paraId="591A72F5"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As far as I know, insomnia is usually caused by stress.</w:t>
      </w:r>
    </w:p>
    <w:p w14:paraId="66B8F9DE"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That Italian restaurant in the city center always has large portions.</w:t>
      </w:r>
    </w:p>
    <w:p w14:paraId="6156A3D2"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There are so many eating utensils on the table. Which ones do I use first?</w:t>
      </w:r>
    </w:p>
    <w:p w14:paraId="53D797E3"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All the participants attending the training course will receive a certificate.</w:t>
      </w:r>
    </w:p>
    <w:p w14:paraId="10EACF30"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I can't stand much more of this.</w:t>
      </w:r>
    </w:p>
    <w:p w14:paraId="1B1B113F"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I can't stand the sight of blood.</w:t>
      </w:r>
    </w:p>
    <w:p w14:paraId="78716930"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Once you have polished your resume, prepped your portfolio, and applied for the job of your dreams.</w:t>
      </w:r>
    </w:p>
    <w:p w14:paraId="31DD4555"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We should make a contribution to keeping our school clean and tidy.</w:t>
      </w:r>
    </w:p>
    <w:p w14:paraId="10B9A121"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You can be enthusiastic when talking about your work environment.</w:t>
      </w:r>
    </w:p>
    <w:p w14:paraId="340A57AD"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After a lot of deliberations, I decided to help them.</w:t>
      </w:r>
    </w:p>
    <w:p w14:paraId="0BD24B96"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I work out regularly to keep fit.</w:t>
      </w:r>
    </w:p>
    <w:p w14:paraId="1DAA74C3"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High unemployment and high crime often go hand in hand.</w:t>
      </w:r>
    </w:p>
    <w:p w14:paraId="2F4E2A51"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I've had the benefit of a good education.</w:t>
      </w:r>
    </w:p>
    <w:p w14:paraId="64BA3838"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Clever children absorb knowledge easily.</w:t>
      </w:r>
    </w:p>
    <w:p w14:paraId="570BB188"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She took advantage of her trustfulness.</w:t>
      </w:r>
    </w:p>
    <w:p w14:paraId="76A68B8A"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She is very sensitive to her figure.</w:t>
      </w:r>
    </w:p>
    <w:p w14:paraId="6E4424DE"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lastRenderedPageBreak/>
        <w:t>⟐</w:t>
      </w:r>
      <w:r w:rsidRPr="00DE4DE7">
        <w:rPr>
          <w:rFonts w:ascii="Arial" w:eastAsia="微软雅黑" w:hAnsi="Arial" w:cs="Arial"/>
          <w:strike/>
          <w:color w:val="000000" w:themeColor="text1"/>
        </w:rPr>
        <w:t xml:space="preserve"> The newspaper didn’t think fit to publish my letter.</w:t>
      </w:r>
    </w:p>
    <w:p w14:paraId="47473CAD"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The shareholders are greedy for profit.</w:t>
      </w:r>
    </w:p>
    <w:p w14:paraId="12EFA592"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The two approaches are basically very similar.</w:t>
      </w:r>
    </w:p>
    <w:p w14:paraId="0EAF9B06"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Ultimately, you'll have to make the decision yourself. </w:t>
      </w:r>
    </w:p>
    <w:p w14:paraId="01DAE583"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My supervisor didn’t rush me to get back to work. </w:t>
      </w:r>
    </w:p>
    <w:p w14:paraId="45A38C22"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Men tend to put on weight in middle age. </w:t>
      </w:r>
    </w:p>
    <w:p w14:paraId="2E43E160"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The theatre has a seating capacity of 2000.</w:t>
      </w:r>
    </w:p>
    <w:p w14:paraId="7D29F55D"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A person who values social ethical issues is moral.</w:t>
      </w:r>
    </w:p>
    <w:p w14:paraId="4DB6FAA7"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The tasks should be completed sequentially to avoid confusion.</w:t>
      </w:r>
    </w:p>
    <w:p w14:paraId="7FBABAE5"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The violent involution between students in college has advantages and disadvantages.</w:t>
      </w:r>
    </w:p>
    <w:p w14:paraId="39A0E86A"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Initially, the system worked well. </w:t>
      </w:r>
    </w:p>
    <w:p w14:paraId="6D0102D9"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The company's annual revenues rose by 30%. </w:t>
      </w:r>
    </w:p>
    <w:p w14:paraId="5AD71E97"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In this atmosphere, work will require more and more time. Finally, you have to sacrifice your off hours or even weekends to do some extra work, so as to maintain your advantage or not be eliminated.</w:t>
      </w:r>
    </w:p>
    <w:p w14:paraId="09BD6618"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We specialize in quality furniture.</w:t>
      </w:r>
    </w:p>
    <w:p w14:paraId="42025506"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The company offers customized solutions to meet the specific needs of its clients.</w:t>
      </w:r>
    </w:p>
    <w:p w14:paraId="6E84AAC2"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The situation escalated when more people joined the protest.</w:t>
      </w:r>
    </w:p>
    <w:p w14:paraId="7297BDAC" w14:textId="77777777" w:rsidR="00851290" w:rsidRPr="00DE4DE7" w:rsidRDefault="00851290" w:rsidP="00851290">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Set up a qualified and result-oriented sales team.</w:t>
      </w:r>
    </w:p>
    <w:p w14:paraId="42547096" w14:textId="77777777" w:rsidR="00851290" w:rsidRPr="00DE4DE7" w:rsidRDefault="00851290" w:rsidP="00851290">
      <w:pPr>
        <w:widowControl w:val="0"/>
        <w:autoSpaceDE w:val="0"/>
        <w:autoSpaceDN w:val="0"/>
        <w:adjustRightInd w:val="0"/>
        <w:spacing w:line="460" w:lineRule="exact"/>
        <w:rPr>
          <w:rFonts w:ascii="Arial" w:eastAsia="微软雅黑" w:hAnsi="Arial" w:cs="Arial"/>
          <w:strike/>
        </w:rPr>
      </w:pPr>
      <w:r w:rsidRPr="00DE4DE7">
        <w:rPr>
          <w:rFonts w:ascii="Cambria Math" w:eastAsia="微软雅黑" w:hAnsi="Cambria Math" w:cs="Cambria Math"/>
          <w:strike/>
        </w:rPr>
        <w:t>⟐</w:t>
      </w:r>
      <w:r w:rsidRPr="00DE4DE7">
        <w:rPr>
          <w:rFonts w:ascii="Arial" w:eastAsia="微软雅黑" w:hAnsi="Arial" w:cs="Arial"/>
          <w:strike/>
        </w:rPr>
        <w:t xml:space="preserve"> The Romans were the first to utilize concrete as a building material.</w:t>
      </w:r>
    </w:p>
    <w:p w14:paraId="3C700322"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rPr>
        <w:t>⟐</w:t>
      </w:r>
      <w:r w:rsidRPr="00DE4DE7">
        <w:rPr>
          <w:rFonts w:ascii="Arial" w:eastAsia="微软雅黑" w:hAnsi="Arial" w:cs="Arial"/>
          <w:strike/>
        </w:rPr>
        <w:t xml:space="preserve"> I define failure as someone’s inability to meet up to a work expectation.</w:t>
      </w:r>
    </w:p>
    <w:p w14:paraId="3035049F"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He suffered from headaches and loss of appetite.</w:t>
      </w:r>
    </w:p>
    <w:p w14:paraId="7CFF165C"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The high street banks continue to prosper.</w:t>
      </w:r>
    </w:p>
    <w:p w14:paraId="6109B604" w14:textId="77777777" w:rsidR="00851290" w:rsidRPr="00DE4DE7" w:rsidRDefault="00851290" w:rsidP="00851290">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She proposed that the book be banned.</w:t>
      </w:r>
    </w:p>
    <w:p w14:paraId="54A34B00" w14:textId="77777777" w:rsidR="00707EE3" w:rsidRPr="00DE4DE7" w:rsidRDefault="00707EE3" w:rsidP="00707EE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lastRenderedPageBreak/>
        <w:t>⟐</w:t>
      </w:r>
      <w:r w:rsidRPr="00DE4DE7">
        <w:rPr>
          <w:rFonts w:ascii="Arial" w:eastAsia="微软雅黑" w:hAnsi="Arial" w:cs="Arial"/>
          <w:strike/>
          <w:color w:val="000000" w:themeColor="text1"/>
        </w:rPr>
        <w:t xml:space="preserve"> All of Sandra's friends coldly turn their backs on her when she's in trouble.</w:t>
      </w:r>
    </w:p>
    <w:p w14:paraId="17811E3D" w14:textId="77777777" w:rsidR="00707EE3" w:rsidRPr="00DE4DE7" w:rsidRDefault="00707EE3" w:rsidP="00707EE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The gift from the ambassador is a symbol of his good intentions.</w:t>
      </w:r>
    </w:p>
    <w:p w14:paraId="4F71B877" w14:textId="77777777" w:rsidR="00707EE3" w:rsidRPr="00DE4DE7" w:rsidRDefault="00707EE3" w:rsidP="00707EE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The interests of the two companies became incompatible, so they decided to cease their cooperation.</w:t>
      </w:r>
    </w:p>
    <w:p w14:paraId="58BE90CF" w14:textId="77777777" w:rsidR="00707EE3" w:rsidRPr="00DE4DE7" w:rsidRDefault="00707EE3" w:rsidP="00707EE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It's really annoying when a flight is delayed, and the airline won't even tell you the reason.</w:t>
      </w:r>
    </w:p>
    <w:p w14:paraId="06BFBAE0" w14:textId="77777777" w:rsidR="00707EE3" w:rsidRPr="00DE4DE7" w:rsidRDefault="00707EE3" w:rsidP="00707EE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You must behave yourself in class.  </w:t>
      </w:r>
    </w:p>
    <w:p w14:paraId="0470DF9F" w14:textId="77777777" w:rsidR="00707EE3" w:rsidRPr="00DE4DE7" w:rsidRDefault="00707EE3" w:rsidP="00707EE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Please bear with me while I tell you the story.  </w:t>
      </w:r>
    </w:p>
    <w:p w14:paraId="793F8BBC" w14:textId="77777777" w:rsidR="00707EE3" w:rsidRPr="00DE4DE7" w:rsidRDefault="00707EE3" w:rsidP="00707EE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I beg to differ with you on this matter.</w:t>
      </w:r>
    </w:p>
    <w:p w14:paraId="15E09540" w14:textId="77777777" w:rsidR="00707EE3" w:rsidRPr="00DE4DE7" w:rsidRDefault="00707EE3" w:rsidP="00707EE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I will see to it that everything is ready.</w:t>
      </w:r>
    </w:p>
    <w:p w14:paraId="26C59381" w14:textId="77777777" w:rsidR="00707EE3" w:rsidRPr="00DE4DE7" w:rsidRDefault="00707EE3" w:rsidP="00707EE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When is the most convenient time for you?</w:t>
      </w:r>
    </w:p>
    <w:p w14:paraId="04B89256" w14:textId="77777777" w:rsidR="00707EE3" w:rsidRPr="00DE4DE7" w:rsidRDefault="00707EE3" w:rsidP="00707EE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I've heard that if you default on the water rates, your water supply will be suspended, is that true?</w:t>
      </w:r>
    </w:p>
    <w:p w14:paraId="424A7445" w14:textId="048CF9DC" w:rsidR="00707EE3" w:rsidRPr="00DE4DE7" w:rsidRDefault="00707EE3"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Life is like a marathon, where short-term gains and losses are not significant in and of themselves.</w:t>
      </w:r>
    </w:p>
    <w:p w14:paraId="092567BD" w14:textId="77777777" w:rsidR="00707EE3" w:rsidRPr="00DE4DE7" w:rsidRDefault="00707EE3" w:rsidP="00707EE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Can't you see she's making a fool of you?</w:t>
      </w:r>
    </w:p>
    <w:p w14:paraId="7B0968E4" w14:textId="77777777" w:rsidR="00707EE3" w:rsidRPr="00DE4DE7" w:rsidRDefault="00707EE3" w:rsidP="00707EE3">
      <w:pPr>
        <w:widowControl w:val="0"/>
        <w:tabs>
          <w:tab w:val="left" w:pos="1717"/>
        </w:tabs>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My boyfriend is really attached to his mother.</w:t>
      </w:r>
    </w:p>
    <w:p w14:paraId="3309EB9D" w14:textId="77777777" w:rsidR="00707EE3" w:rsidRPr="00DE4DE7" w:rsidRDefault="00707EE3" w:rsidP="00707EE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That's a dangerous place to overtake.</w:t>
      </w:r>
    </w:p>
    <w:p w14:paraId="1EA0B862" w14:textId="77777777" w:rsidR="00707EE3" w:rsidRPr="00DE4DE7" w:rsidRDefault="00707EE3" w:rsidP="00707EE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Ethical hackers spend their time attacking computer security systems to prevent data theft and fraud.</w:t>
      </w:r>
    </w:p>
    <w:p w14:paraId="16CE52FB" w14:textId="77777777" w:rsidR="00707EE3" w:rsidRPr="00DE4DE7" w:rsidRDefault="00707EE3" w:rsidP="00707EE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The con man was arrested and sentenced for business fraud.</w:t>
      </w:r>
    </w:p>
    <w:p w14:paraId="045236B0" w14:textId="77777777" w:rsidR="00707EE3" w:rsidRPr="00DE4DE7" w:rsidRDefault="00707EE3" w:rsidP="00707EE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The price of our new product is higher than its counterparts, but its quality is superior.</w:t>
      </w:r>
    </w:p>
    <w:p w14:paraId="6108A6B2" w14:textId="77777777" w:rsidR="00707EE3" w:rsidRPr="00DE4DE7" w:rsidRDefault="00707EE3" w:rsidP="00707EE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When we say someone is ethical, we mean someone who is decent and moral, someone who knows the difference between right and wrong.</w:t>
      </w:r>
    </w:p>
    <w:p w14:paraId="23EFF3AD" w14:textId="77777777" w:rsidR="00707EE3" w:rsidRPr="00DE4DE7" w:rsidRDefault="00707EE3" w:rsidP="00707EE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lastRenderedPageBreak/>
        <w:t>⟐</w:t>
      </w:r>
      <w:r w:rsidRPr="00DE4DE7">
        <w:rPr>
          <w:rFonts w:ascii="Arial" w:eastAsia="微软雅黑" w:hAnsi="Arial" w:cs="Arial"/>
          <w:strike/>
          <w:color w:val="000000" w:themeColor="text1"/>
        </w:rPr>
        <w:t xml:space="preserve"> The specialties of this restaurant are cheeseburgers and chili fries.</w:t>
      </w:r>
    </w:p>
    <w:p w14:paraId="62198C3A" w14:textId="76367E78" w:rsidR="00707EE3" w:rsidRPr="00DE4DE7" w:rsidRDefault="00707EE3"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These high-rises create the city's unique skyline.</w:t>
      </w:r>
    </w:p>
    <w:p w14:paraId="62719F7F" w14:textId="77777777" w:rsidR="00042289" w:rsidRPr="00DE4DE7" w:rsidRDefault="00042289" w:rsidP="00042289">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No one can decipher his sloppy handwriting.</w:t>
      </w:r>
    </w:p>
    <w:p w14:paraId="3C00C1C0" w14:textId="77777777" w:rsidR="00042289" w:rsidRPr="00DE4DE7" w:rsidRDefault="00042289" w:rsidP="00042289">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A conversation led to my decision to go to that university.</w:t>
      </w:r>
    </w:p>
    <w:p w14:paraId="0415AAD6" w14:textId="77777777" w:rsidR="00042289" w:rsidRPr="00DE4DE7" w:rsidRDefault="00042289" w:rsidP="00042289">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The majority of those who bought things on the first day were women over 30.</w:t>
      </w:r>
    </w:p>
    <w:p w14:paraId="4E477D2D" w14:textId="77777777" w:rsidR="00042289" w:rsidRPr="00DE4DE7" w:rsidRDefault="00042289" w:rsidP="00042289">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Say a deadline out loud to someone else to solidify it in your mind.</w:t>
      </w:r>
    </w:p>
    <w:p w14:paraId="279A1259" w14:textId="77777777" w:rsidR="00042289" w:rsidRPr="00DE4DE7" w:rsidRDefault="00042289" w:rsidP="00042289">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I'm so glad that we have finally solidified our plans for Chinese New Year.</w:t>
      </w:r>
    </w:p>
    <w:p w14:paraId="5CBEA27E" w14:textId="77777777" w:rsidR="00042289" w:rsidRPr="00DE4DE7" w:rsidRDefault="00042289" w:rsidP="00042289">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I wrestle with endless to-do lists, pressurized deadlines, and then... spiraling guilty.</w:t>
      </w:r>
    </w:p>
    <w:p w14:paraId="186CA487" w14:textId="77777777" w:rsidR="00042289" w:rsidRPr="00DE4DE7" w:rsidRDefault="00042289" w:rsidP="00042289">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color w:val="000000" w:themeColor="text1"/>
        </w:rPr>
        <w:t>⟐</w:t>
      </w:r>
      <w:r w:rsidRPr="00DE4DE7">
        <w:rPr>
          <w:rFonts w:ascii="Arial" w:eastAsia="微软雅黑" w:hAnsi="Arial" w:cs="Arial"/>
          <w:strike/>
          <w:color w:val="000000" w:themeColor="text1"/>
        </w:rPr>
        <w:t xml:space="preserve"> Fear of failure paralyzed her, and she stopped trying new things.</w:t>
      </w:r>
    </w:p>
    <w:p w14:paraId="615E189D" w14:textId="61E82804" w:rsidR="00042289" w:rsidRPr="00DE4DE7" w:rsidRDefault="00042289" w:rsidP="00042289">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I wasn't aware of that. </w:t>
      </w:r>
    </w:p>
    <w:p w14:paraId="71E3168C" w14:textId="77777777" w:rsidR="00042289" w:rsidRPr="00DE4DE7" w:rsidRDefault="00042289" w:rsidP="00042289">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As you can see, the room here is constantly in need of cleaning.</w:t>
      </w:r>
    </w:p>
    <w:p w14:paraId="2FE4FF0F" w14:textId="77777777" w:rsidR="00042289" w:rsidRPr="00DE4DE7" w:rsidRDefault="00042289" w:rsidP="00042289">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Marvin made a fortune on this business transaction.</w:t>
      </w:r>
    </w:p>
    <w:p w14:paraId="7F19A236" w14:textId="77777777" w:rsidR="00042289" w:rsidRPr="00DE4DE7" w:rsidRDefault="00042289" w:rsidP="00042289">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The scientist conducted an experiment with two mice.</w:t>
      </w:r>
    </w:p>
    <w:p w14:paraId="1570E190" w14:textId="77777777" w:rsidR="00042289" w:rsidRPr="00DE4DE7" w:rsidRDefault="00042289" w:rsidP="00042289">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I'm not in the mood to talk.</w:t>
      </w:r>
    </w:p>
    <w:p w14:paraId="268A132D" w14:textId="77777777" w:rsidR="00042289" w:rsidRPr="00DE4DE7" w:rsidRDefault="00042289" w:rsidP="00042289">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Hank's passion is sports cars. He has spent a great deal of time and money on them.</w:t>
      </w:r>
    </w:p>
    <w:p w14:paraId="1A0E723A" w14:textId="77777777" w:rsidR="00042289" w:rsidRPr="00DE4DE7" w:rsidRDefault="00042289" w:rsidP="00042289">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After a long and difficult hike, the mountaineers reached the camp at twilight. </w:t>
      </w:r>
    </w:p>
    <w:p w14:paraId="3740DC7C" w14:textId="77777777" w:rsidR="00042289" w:rsidRPr="00DE4DE7" w:rsidRDefault="00042289" w:rsidP="00042289">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The irony is I know thousands of people online but not the person next door.</w:t>
      </w:r>
    </w:p>
    <w:p w14:paraId="4E574A7A" w14:textId="77777777" w:rsidR="00042289" w:rsidRPr="00DE4DE7" w:rsidRDefault="00042289" w:rsidP="00042289">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Everyone enjoyed eating at grandma's house because her cooking is hard to beat.</w:t>
      </w:r>
    </w:p>
    <w:p w14:paraId="03BF6A4F" w14:textId="57B3BDA0" w:rsidR="00042289" w:rsidRPr="00DE4DE7" w:rsidRDefault="00042289"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If he goes to the party, most likely he will probably play a song on the piano.</w:t>
      </w:r>
    </w:p>
    <w:p w14:paraId="7CEDD8CD" w14:textId="77777777" w:rsidR="00042289" w:rsidRPr="00DE4DE7" w:rsidRDefault="00042289" w:rsidP="00042289">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Whatever you do, don't let fear paralyze you.</w:t>
      </w:r>
    </w:p>
    <w:p w14:paraId="7467B6B1" w14:textId="3921FA47" w:rsidR="00865368" w:rsidRPr="00DE4DE7" w:rsidRDefault="00042289"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There's only so much space in the refrigerator, so don't bring home too many groceries.</w:t>
      </w:r>
    </w:p>
    <w:p w14:paraId="6A29713C" w14:textId="19EC4791" w:rsidR="00865368" w:rsidRPr="00DE4DE7" w:rsidRDefault="00865368"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311F07" w:rsidRPr="00DE4DE7">
        <w:rPr>
          <w:rFonts w:ascii="Arial" w:eastAsia="微软雅黑" w:hAnsi="Arial" w:cs="Arial"/>
          <w:strike/>
          <w:color w:val="000000" w:themeColor="text1"/>
        </w:rPr>
        <w:t>My wife is a great example of someone who is proactive.</w:t>
      </w:r>
    </w:p>
    <w:p w14:paraId="4D855D85" w14:textId="18825720" w:rsidR="00383D2D" w:rsidRPr="00DE4DE7" w:rsidRDefault="00865368" w:rsidP="00E12996">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311F07" w:rsidRPr="00DE4DE7">
        <w:rPr>
          <w:rFonts w:ascii="Arial" w:eastAsia="微软雅黑" w:hAnsi="Arial" w:cs="Arial"/>
          <w:strike/>
          <w:color w:val="000000" w:themeColor="text1"/>
        </w:rPr>
        <w:t>I think communication is the key to a good marriage or a good relationship.</w:t>
      </w:r>
    </w:p>
    <w:p w14:paraId="68F6CE29" w14:textId="1BACC16E" w:rsidR="007322CD" w:rsidRPr="00DE4DE7" w:rsidRDefault="00DD5312" w:rsidP="00E12996">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lastRenderedPageBreak/>
        <w:t>⟐</w:t>
      </w:r>
      <w:r w:rsidRPr="00DE4DE7">
        <w:rPr>
          <w:rFonts w:ascii="Arial" w:eastAsia="微软雅黑" w:hAnsi="Arial" w:cs="Arial"/>
          <w:strike/>
          <w:color w:val="000000" w:themeColor="text1"/>
        </w:rPr>
        <w:t xml:space="preserve"> How many days could you last without your mobile phone?</w:t>
      </w:r>
    </w:p>
    <w:p w14:paraId="46C5492B" w14:textId="77777777" w:rsidR="00DD5312" w:rsidRPr="00DE4DE7" w:rsidRDefault="00DD5312" w:rsidP="00DD5312">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What's the purpose of your visit?</w:t>
      </w:r>
    </w:p>
    <w:p w14:paraId="1994DEB3" w14:textId="77777777" w:rsidR="00DD5312" w:rsidRPr="00DE4DE7" w:rsidRDefault="00DD5312" w:rsidP="00DD5312">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What's the matter with you</w:t>
      </w:r>
      <w:r w:rsidRPr="00DE4DE7">
        <w:rPr>
          <w:rFonts w:ascii="Arial" w:eastAsia="微软雅黑" w:hAnsi="Arial" w:cs="Arial"/>
          <w:strike/>
          <w:color w:val="000000" w:themeColor="text1"/>
        </w:rPr>
        <w:t>？</w:t>
      </w:r>
    </w:p>
    <w:p w14:paraId="7F3037F7" w14:textId="77777777" w:rsidR="00DD5312" w:rsidRPr="00DE4DE7" w:rsidRDefault="00DD5312" w:rsidP="00DD5312">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I am shy, I am not a social person.</w:t>
      </w:r>
    </w:p>
    <w:p w14:paraId="1672AD05" w14:textId="27D4B117" w:rsidR="007322CD" w:rsidRPr="00DE4DE7" w:rsidRDefault="00DD5312" w:rsidP="00E12996">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I'm not blaming you I'm just saying.</w:t>
      </w:r>
    </w:p>
    <w:p w14:paraId="36574BEA" w14:textId="5F4FE0DF" w:rsidR="00E12996" w:rsidRPr="00DE4DE7" w:rsidRDefault="007322CD" w:rsidP="00E12996">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Would you please get to the point?  </w:t>
      </w:r>
    </w:p>
    <w:p w14:paraId="6909771B" w14:textId="4E08334A" w:rsidR="00E12996" w:rsidRPr="00DE4DE7" w:rsidRDefault="00E12996" w:rsidP="00E12996">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I mean what I say.</w:t>
      </w:r>
    </w:p>
    <w:p w14:paraId="329E5A50" w14:textId="2BA46B36" w:rsidR="00E12996" w:rsidRPr="00DE4DE7" w:rsidRDefault="00E12996" w:rsidP="00E12996">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I have nothing to do with it.</w:t>
      </w:r>
    </w:p>
    <w:p w14:paraId="6BE5E3F2" w14:textId="5DB1BB7A" w:rsidR="00E12996" w:rsidRPr="00DE4DE7" w:rsidRDefault="00E12996" w:rsidP="00E12996">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How long will it take me to get there</w:t>
      </w:r>
      <w:r w:rsidRPr="00DE4DE7">
        <w:rPr>
          <w:rFonts w:ascii="Arial" w:eastAsia="微软雅黑" w:hAnsi="Arial" w:cs="Arial"/>
          <w:strike/>
          <w:color w:val="000000" w:themeColor="text1"/>
        </w:rPr>
        <w:t>？</w:t>
      </w:r>
    </w:p>
    <w:p w14:paraId="04A64F4D" w14:textId="06720E64" w:rsidR="00865368" w:rsidRPr="00DE4DE7" w:rsidRDefault="00E12996"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How can l get in touch with you</w:t>
      </w:r>
      <w:r w:rsidRPr="00DE4DE7">
        <w:rPr>
          <w:rFonts w:ascii="Arial" w:eastAsia="微软雅黑" w:hAnsi="Arial" w:cs="Arial"/>
          <w:strike/>
          <w:color w:val="000000" w:themeColor="text1"/>
        </w:rPr>
        <w:t>？</w:t>
      </w:r>
    </w:p>
    <w:p w14:paraId="60409237" w14:textId="283627E4" w:rsidR="00E12996" w:rsidRPr="00DE4DE7" w:rsidRDefault="00F37D51"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How did it come to this?</w:t>
      </w:r>
    </w:p>
    <w:p w14:paraId="78F2DF7D" w14:textId="194FE1FC" w:rsidR="00076D89" w:rsidRPr="00DE4DE7" w:rsidRDefault="00865368" w:rsidP="000A4FF3">
      <w:pPr>
        <w:widowControl w:val="0"/>
        <w:autoSpaceDE w:val="0"/>
        <w:autoSpaceDN w:val="0"/>
        <w:adjustRightInd w:val="0"/>
        <w:spacing w:line="480" w:lineRule="auto"/>
        <w:rPr>
          <w:rFonts w:ascii="Arial" w:eastAsia="微软雅黑" w:hAnsi="Arial" w:cs="Arial"/>
          <w:strike/>
          <w:color w:val="000000" w:themeColor="text1"/>
        </w:rPr>
      </w:pPr>
      <w:r w:rsidRPr="00DE4DE7">
        <w:rPr>
          <w:rFonts w:ascii="Cambria Math" w:eastAsia="微软雅黑" w:hAnsi="Cambria Math" w:cs="Cambria Math"/>
          <w:strike/>
          <w:color w:val="000000" w:themeColor="text1"/>
        </w:rPr>
        <w:t>⟐</w:t>
      </w:r>
      <w:r w:rsidRPr="00DE4DE7">
        <w:rPr>
          <w:rFonts w:ascii="Arial" w:eastAsia="微软雅黑" w:hAnsi="Arial" w:cs="Arial"/>
          <w:strike/>
          <w:color w:val="000000" w:themeColor="text1"/>
        </w:rPr>
        <w:t xml:space="preserve"> </w:t>
      </w:r>
      <w:r w:rsidR="00311F07" w:rsidRPr="00DE4DE7">
        <w:rPr>
          <w:rFonts w:ascii="Arial" w:eastAsia="微软雅黑" w:hAnsi="Arial" w:cs="Arial"/>
          <w:strike/>
          <w:color w:val="000000" w:themeColor="text1"/>
        </w:rPr>
        <w:t>If everything goes smoothly, it takes me 5 hours to get to Hong Kong by plane.</w:t>
      </w:r>
    </w:p>
    <w:sectPr w:rsidR="00076D89" w:rsidRPr="00DE4DE7" w:rsidSect="002275F7">
      <w:headerReference w:type="even" r:id="rId8"/>
      <w:footerReference w:type="default" r:id="rId9"/>
      <w:headerReference w:type="first" r:id="rId10"/>
      <w:pgSz w:w="11900" w:h="16840"/>
      <w:pgMar w:top="720" w:right="720" w:bottom="720" w:left="72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9C159C" w14:textId="77777777" w:rsidR="00DF4597" w:rsidRDefault="00DF4597" w:rsidP="002275F7">
      <w:r>
        <w:separator/>
      </w:r>
    </w:p>
  </w:endnote>
  <w:endnote w:type="continuationSeparator" w:id="0">
    <w:p w14:paraId="320D8F24" w14:textId="77777777" w:rsidR="00DF4597" w:rsidRDefault="00DF4597" w:rsidP="00227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PingFang SC">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微软雅黑">
    <w:altName w:val="Microsoft YaHei"/>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809B0" w14:textId="3097BD9D" w:rsidR="00077DAD" w:rsidRPr="00097869" w:rsidRDefault="00077DAD">
    <w:pPr>
      <w:pStyle w:val="a6"/>
      <w:jc w:val="center"/>
      <w:rPr>
        <w:color w:val="000000" w:themeColor="text1"/>
      </w:rPr>
    </w:pPr>
    <w:r w:rsidRPr="00097869">
      <w:rPr>
        <w:rFonts w:hint="eastAsia"/>
        <w:color w:val="000000" w:themeColor="text1"/>
        <w:lang w:val="zh-CN"/>
      </w:rPr>
      <w:t>第</w:t>
    </w:r>
    <w:r w:rsidRPr="00097869">
      <w:rPr>
        <w:color w:val="000000" w:themeColor="text1"/>
        <w:lang w:val="zh-CN"/>
      </w:rPr>
      <w:t xml:space="preserve"> </w:t>
    </w:r>
    <w:r w:rsidRPr="00097869">
      <w:rPr>
        <w:color w:val="000000" w:themeColor="text1"/>
      </w:rPr>
      <w:fldChar w:fldCharType="begin"/>
    </w:r>
    <w:r w:rsidRPr="00097869">
      <w:rPr>
        <w:color w:val="000000" w:themeColor="text1"/>
      </w:rPr>
      <w:instrText>PAGE  \* Arabic  \* MERGEFORMAT</w:instrText>
    </w:r>
    <w:r w:rsidRPr="00097869">
      <w:rPr>
        <w:color w:val="000000" w:themeColor="text1"/>
      </w:rPr>
      <w:fldChar w:fldCharType="separate"/>
    </w:r>
    <w:r w:rsidRPr="00097869">
      <w:rPr>
        <w:color w:val="000000" w:themeColor="text1"/>
        <w:lang w:val="zh-CN"/>
      </w:rPr>
      <w:t>2</w:t>
    </w:r>
    <w:r w:rsidRPr="00097869">
      <w:rPr>
        <w:color w:val="000000" w:themeColor="text1"/>
      </w:rPr>
      <w:fldChar w:fldCharType="end"/>
    </w:r>
    <w:r w:rsidRPr="00097869">
      <w:rPr>
        <w:color w:val="000000" w:themeColor="text1"/>
        <w:lang w:val="zh-CN"/>
      </w:rPr>
      <w:t xml:space="preserve"> </w:t>
    </w:r>
    <w:r w:rsidRPr="00097869">
      <w:rPr>
        <w:rFonts w:hint="eastAsia"/>
        <w:color w:val="000000" w:themeColor="text1"/>
        <w:lang w:val="zh-CN"/>
      </w:rPr>
      <w:t xml:space="preserve">页 </w:t>
    </w:r>
    <w:r w:rsidRPr="00097869">
      <w:rPr>
        <w:color w:val="000000" w:themeColor="text1"/>
        <w:lang w:val="zh-CN"/>
      </w:rPr>
      <w:t xml:space="preserve">/ </w:t>
    </w:r>
    <w:r w:rsidRPr="00097869">
      <w:rPr>
        <w:rFonts w:hint="eastAsia"/>
        <w:color w:val="000000" w:themeColor="text1"/>
        <w:lang w:val="zh-CN"/>
      </w:rPr>
      <w:t>共</w:t>
    </w:r>
    <w:r w:rsidRPr="00097869">
      <w:rPr>
        <w:color w:val="000000" w:themeColor="text1"/>
        <w:lang w:val="zh-CN"/>
      </w:rPr>
      <w:t xml:space="preserve"> </w:t>
    </w:r>
    <w:r w:rsidRPr="00097869">
      <w:rPr>
        <w:color w:val="000000" w:themeColor="text1"/>
      </w:rPr>
      <w:fldChar w:fldCharType="begin"/>
    </w:r>
    <w:r w:rsidRPr="00097869">
      <w:rPr>
        <w:color w:val="000000" w:themeColor="text1"/>
      </w:rPr>
      <w:instrText>NUMPAGES  \* Arabic  \* MERGEFORMAT</w:instrText>
    </w:r>
    <w:r w:rsidRPr="00097869">
      <w:rPr>
        <w:color w:val="000000" w:themeColor="text1"/>
      </w:rPr>
      <w:fldChar w:fldCharType="separate"/>
    </w:r>
    <w:r w:rsidRPr="00097869">
      <w:rPr>
        <w:color w:val="000000" w:themeColor="text1"/>
        <w:lang w:val="zh-CN"/>
      </w:rPr>
      <w:t>2</w:t>
    </w:r>
    <w:r w:rsidRPr="00097869">
      <w:rPr>
        <w:color w:val="000000" w:themeColor="text1"/>
      </w:rPr>
      <w:fldChar w:fldCharType="end"/>
    </w:r>
    <w:r w:rsidRPr="00097869">
      <w:rPr>
        <w:color w:val="000000" w:themeColor="text1"/>
      </w:rPr>
      <w:t xml:space="preserve"> </w:t>
    </w:r>
    <w:r w:rsidRPr="00097869">
      <w:rPr>
        <w:rFonts w:hint="eastAsia"/>
        <w:color w:val="000000" w:themeColor="text1"/>
      </w:rPr>
      <w:t>页</w:t>
    </w:r>
  </w:p>
  <w:p w14:paraId="1FE8FD1E" w14:textId="6B5278F9" w:rsidR="002275F7" w:rsidRDefault="002275F7" w:rsidP="00BB77E4">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BCADD5" w14:textId="77777777" w:rsidR="00DF4597" w:rsidRDefault="00DF4597" w:rsidP="002275F7">
      <w:r>
        <w:separator/>
      </w:r>
    </w:p>
  </w:footnote>
  <w:footnote w:type="continuationSeparator" w:id="0">
    <w:p w14:paraId="53CAD82E" w14:textId="77777777" w:rsidR="00DF4597" w:rsidRDefault="00DF4597" w:rsidP="002275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32B39" w14:textId="4EFEAD33" w:rsidR="007E21FF" w:rsidRDefault="00DF4597">
    <w:pPr>
      <w:pStyle w:val="a4"/>
    </w:pPr>
    <w:r>
      <w:rPr>
        <w:noProof/>
      </w:rPr>
      <w:pict w14:anchorId="297E2C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669602" o:spid="_x0000_s2050" type="#_x0000_t136" alt="" style="position:absolute;left:0;text-align:left;margin-left:0;margin-top:0;width:480pt;height:162pt;z-index:-251651072;mso-wrap-edited:f;mso-width-percent:0;mso-height-percent:0;mso-position-horizontal:center;mso-position-horizontal-relative:margin;mso-position-vertical:center;mso-position-vertical-relative:margin;mso-width-percent:0;mso-height-percent:0" o:allowincell="f" fillcolor="#ffc000 [3207]" stroked="f">
          <v:textpath style="font-family:&quot;Devanagari Sangam MN&quot;;font-size:120pt" string="进阶词汇"/>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522B9" w14:textId="5848B5A1" w:rsidR="007E21FF" w:rsidRDefault="00DF4597">
    <w:pPr>
      <w:pStyle w:val="a4"/>
    </w:pPr>
    <w:r>
      <w:rPr>
        <w:noProof/>
      </w:rPr>
      <w:pict w14:anchorId="09BADD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669601" o:spid="_x0000_s2049" type="#_x0000_t136" alt="" style="position:absolute;left:0;text-align:left;margin-left:0;margin-top:0;width:480pt;height:162pt;z-index:-251655168;mso-wrap-edited:f;mso-width-percent:0;mso-height-percent:0;mso-position-horizontal:center;mso-position-horizontal-relative:margin;mso-position-vertical:center;mso-position-vertical-relative:margin;mso-width-percent:0;mso-height-percent:0" o:allowincell="f" fillcolor="#ffc000 [3207]" stroked="f">
          <v:textpath style="font-family:&quot;Devanagari Sangam MN&quot;;font-size:120pt" string="进阶词汇"/>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8" type="#_x0000_t75" style="width:52.05pt;height:47.05pt" o:bullet="t">
        <v:imagedata r:id="rId1" o:title="10"/>
      </v:shape>
    </w:pict>
  </w:numPicBullet>
  <w:abstractNum w:abstractNumId="0" w15:restartNumberingAfterBreak="0">
    <w:nsid w:val="3B697E2E"/>
    <w:multiLevelType w:val="hybridMultilevel"/>
    <w:tmpl w:val="D2800286"/>
    <w:lvl w:ilvl="0" w:tplc="995035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D302474"/>
    <w:multiLevelType w:val="hybridMultilevel"/>
    <w:tmpl w:val="49C0C8D8"/>
    <w:lvl w:ilvl="0" w:tplc="9D14806C">
      <w:start w:val="1"/>
      <w:numFmt w:val="decimal"/>
      <w:lvlText w:val="%1."/>
      <w:lvlJc w:val="left"/>
      <w:pPr>
        <w:ind w:left="360" w:hanging="360"/>
      </w:pPr>
      <w:rPr>
        <w:rFonts w:cs="AppleSystemUIFont" w:hint="default"/>
        <w:b/>
        <w:color w:val="000000" w:themeColor="text1"/>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7E85949"/>
    <w:multiLevelType w:val="hybridMultilevel"/>
    <w:tmpl w:val="163C7F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824F11"/>
    <w:multiLevelType w:val="hybridMultilevel"/>
    <w:tmpl w:val="2488EB24"/>
    <w:lvl w:ilvl="0" w:tplc="AA1EBB5A">
      <w:start w:val="1"/>
      <w:numFmt w:val="bullet"/>
      <w:lvlText w:val=""/>
      <w:lvlPicBulletId w:val="0"/>
      <w:lvlJc w:val="left"/>
      <w:pPr>
        <w:ind w:left="0" w:firstLine="0"/>
      </w:pPr>
      <w:rPr>
        <w:rFonts w:ascii="Symbol" w:hAnsi="Symbol" w:hint="default"/>
        <w:color w:val="auto"/>
        <w:sz w:val="44"/>
        <w:szCs w:val="5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1"/>
  </w:num>
  <w:num w:numId="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displayBackgroundShape/>
  <w:bordersDoNotSurroundHeader/>
  <w:bordersDoNotSurroundFooter/>
  <w:activeWritingStyle w:appName="MSWord" w:lang="en-US" w:vendorID="64" w:dllVersion="4096" w:nlCheck="1" w:checkStyle="0"/>
  <w:activeWritingStyle w:appName="MSWord" w:lang="sv-SE" w:vendorID="64" w:dllVersion="4096" w:nlCheck="1" w:checkStyle="0"/>
  <w:proofState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BC1"/>
    <w:rsid w:val="00002112"/>
    <w:rsid w:val="00003319"/>
    <w:rsid w:val="00006D28"/>
    <w:rsid w:val="00013FA3"/>
    <w:rsid w:val="00020437"/>
    <w:rsid w:val="000228E2"/>
    <w:rsid w:val="00024ABC"/>
    <w:rsid w:val="0003554A"/>
    <w:rsid w:val="00042289"/>
    <w:rsid w:val="00043971"/>
    <w:rsid w:val="00046852"/>
    <w:rsid w:val="0005435B"/>
    <w:rsid w:val="000578A8"/>
    <w:rsid w:val="0006246B"/>
    <w:rsid w:val="000677A0"/>
    <w:rsid w:val="00071F8D"/>
    <w:rsid w:val="00072F89"/>
    <w:rsid w:val="000740DE"/>
    <w:rsid w:val="00076D89"/>
    <w:rsid w:val="00077679"/>
    <w:rsid w:val="00077DAD"/>
    <w:rsid w:val="00081B5D"/>
    <w:rsid w:val="00082BD6"/>
    <w:rsid w:val="00082DD1"/>
    <w:rsid w:val="00087BF8"/>
    <w:rsid w:val="00093DF1"/>
    <w:rsid w:val="00096E65"/>
    <w:rsid w:val="00097869"/>
    <w:rsid w:val="000A47ED"/>
    <w:rsid w:val="000A4FF3"/>
    <w:rsid w:val="000A5FD9"/>
    <w:rsid w:val="000B373A"/>
    <w:rsid w:val="000B4E00"/>
    <w:rsid w:val="000B5A42"/>
    <w:rsid w:val="000C0D1F"/>
    <w:rsid w:val="000C1286"/>
    <w:rsid w:val="000C17B3"/>
    <w:rsid w:val="000C1A31"/>
    <w:rsid w:val="000C3E3E"/>
    <w:rsid w:val="000C74BB"/>
    <w:rsid w:val="000D06F9"/>
    <w:rsid w:val="000D3591"/>
    <w:rsid w:val="000D4717"/>
    <w:rsid w:val="000D5271"/>
    <w:rsid w:val="000D58CD"/>
    <w:rsid w:val="000E5656"/>
    <w:rsid w:val="000E6D8E"/>
    <w:rsid w:val="000F37CD"/>
    <w:rsid w:val="000F3D84"/>
    <w:rsid w:val="000F7F31"/>
    <w:rsid w:val="00105009"/>
    <w:rsid w:val="0010653F"/>
    <w:rsid w:val="00110044"/>
    <w:rsid w:val="00110E8E"/>
    <w:rsid w:val="0011224A"/>
    <w:rsid w:val="00124F4D"/>
    <w:rsid w:val="00125BB9"/>
    <w:rsid w:val="00133524"/>
    <w:rsid w:val="00136883"/>
    <w:rsid w:val="00137558"/>
    <w:rsid w:val="00140B34"/>
    <w:rsid w:val="00141EB5"/>
    <w:rsid w:val="00152273"/>
    <w:rsid w:val="00152B16"/>
    <w:rsid w:val="00153A99"/>
    <w:rsid w:val="00156310"/>
    <w:rsid w:val="00157E73"/>
    <w:rsid w:val="00165411"/>
    <w:rsid w:val="001713F9"/>
    <w:rsid w:val="0017297C"/>
    <w:rsid w:val="001740F7"/>
    <w:rsid w:val="00177529"/>
    <w:rsid w:val="00181315"/>
    <w:rsid w:val="00185A67"/>
    <w:rsid w:val="00185AA1"/>
    <w:rsid w:val="00193F81"/>
    <w:rsid w:val="001A5BA4"/>
    <w:rsid w:val="001A7D20"/>
    <w:rsid w:val="001B2E77"/>
    <w:rsid w:val="001B7C3F"/>
    <w:rsid w:val="001C3D8B"/>
    <w:rsid w:val="001D1EB0"/>
    <w:rsid w:val="001D62AD"/>
    <w:rsid w:val="001D77EF"/>
    <w:rsid w:val="001D782E"/>
    <w:rsid w:val="001D7AD2"/>
    <w:rsid w:val="001E10DE"/>
    <w:rsid w:val="001E64D9"/>
    <w:rsid w:val="00200CD9"/>
    <w:rsid w:val="00200E6F"/>
    <w:rsid w:val="00204B0C"/>
    <w:rsid w:val="002050F9"/>
    <w:rsid w:val="002078B1"/>
    <w:rsid w:val="0021684D"/>
    <w:rsid w:val="00216A39"/>
    <w:rsid w:val="00221D86"/>
    <w:rsid w:val="0022323D"/>
    <w:rsid w:val="00226898"/>
    <w:rsid w:val="002275F7"/>
    <w:rsid w:val="00234C53"/>
    <w:rsid w:val="0024382B"/>
    <w:rsid w:val="002461A3"/>
    <w:rsid w:val="00256144"/>
    <w:rsid w:val="00256463"/>
    <w:rsid w:val="00256F20"/>
    <w:rsid w:val="00260AC9"/>
    <w:rsid w:val="0026184E"/>
    <w:rsid w:val="002675C0"/>
    <w:rsid w:val="00286540"/>
    <w:rsid w:val="00287482"/>
    <w:rsid w:val="00290BD9"/>
    <w:rsid w:val="00291192"/>
    <w:rsid w:val="002925BC"/>
    <w:rsid w:val="002966E2"/>
    <w:rsid w:val="002A018A"/>
    <w:rsid w:val="002A03B0"/>
    <w:rsid w:val="002A3D8E"/>
    <w:rsid w:val="002C0DF5"/>
    <w:rsid w:val="002C24DA"/>
    <w:rsid w:val="002C4BC1"/>
    <w:rsid w:val="002C6E0A"/>
    <w:rsid w:val="002D74D7"/>
    <w:rsid w:val="002D789F"/>
    <w:rsid w:val="002D7F2C"/>
    <w:rsid w:val="002E0DC0"/>
    <w:rsid w:val="002F3259"/>
    <w:rsid w:val="002F6CFD"/>
    <w:rsid w:val="00311F07"/>
    <w:rsid w:val="00312755"/>
    <w:rsid w:val="003154CC"/>
    <w:rsid w:val="00316A00"/>
    <w:rsid w:val="00317494"/>
    <w:rsid w:val="003175EC"/>
    <w:rsid w:val="00325595"/>
    <w:rsid w:val="00326EE4"/>
    <w:rsid w:val="003355E9"/>
    <w:rsid w:val="0034463E"/>
    <w:rsid w:val="00345493"/>
    <w:rsid w:val="00357DF2"/>
    <w:rsid w:val="0036348A"/>
    <w:rsid w:val="003666C5"/>
    <w:rsid w:val="003723FF"/>
    <w:rsid w:val="0038015F"/>
    <w:rsid w:val="00383D2D"/>
    <w:rsid w:val="00383FE3"/>
    <w:rsid w:val="00390DF0"/>
    <w:rsid w:val="00393FB5"/>
    <w:rsid w:val="003A3D49"/>
    <w:rsid w:val="003A6F5E"/>
    <w:rsid w:val="003A7846"/>
    <w:rsid w:val="003B2CDC"/>
    <w:rsid w:val="003B3BAE"/>
    <w:rsid w:val="003C349C"/>
    <w:rsid w:val="003C50FD"/>
    <w:rsid w:val="003D02D3"/>
    <w:rsid w:val="003D1614"/>
    <w:rsid w:val="003D3E4F"/>
    <w:rsid w:val="003E032C"/>
    <w:rsid w:val="003E370C"/>
    <w:rsid w:val="003E5513"/>
    <w:rsid w:val="003F076D"/>
    <w:rsid w:val="003F11C8"/>
    <w:rsid w:val="003F2500"/>
    <w:rsid w:val="003F377B"/>
    <w:rsid w:val="003F3F35"/>
    <w:rsid w:val="004018EB"/>
    <w:rsid w:val="0040396F"/>
    <w:rsid w:val="00403D98"/>
    <w:rsid w:val="00404841"/>
    <w:rsid w:val="00424081"/>
    <w:rsid w:val="00424C96"/>
    <w:rsid w:val="00431F99"/>
    <w:rsid w:val="00457E76"/>
    <w:rsid w:val="004716B3"/>
    <w:rsid w:val="00472492"/>
    <w:rsid w:val="00490539"/>
    <w:rsid w:val="00490931"/>
    <w:rsid w:val="004952CF"/>
    <w:rsid w:val="004B10EA"/>
    <w:rsid w:val="004B248B"/>
    <w:rsid w:val="004B2DF9"/>
    <w:rsid w:val="004B3638"/>
    <w:rsid w:val="004C1C3D"/>
    <w:rsid w:val="004C3DCB"/>
    <w:rsid w:val="004C42C1"/>
    <w:rsid w:val="004E09E7"/>
    <w:rsid w:val="004E318B"/>
    <w:rsid w:val="004E78BA"/>
    <w:rsid w:val="004F71D2"/>
    <w:rsid w:val="004F7AE8"/>
    <w:rsid w:val="005004BA"/>
    <w:rsid w:val="00503953"/>
    <w:rsid w:val="005067DA"/>
    <w:rsid w:val="0052153B"/>
    <w:rsid w:val="005243BE"/>
    <w:rsid w:val="00531462"/>
    <w:rsid w:val="00533577"/>
    <w:rsid w:val="00533D41"/>
    <w:rsid w:val="00534E88"/>
    <w:rsid w:val="00544668"/>
    <w:rsid w:val="00544753"/>
    <w:rsid w:val="005457D0"/>
    <w:rsid w:val="00547972"/>
    <w:rsid w:val="00557112"/>
    <w:rsid w:val="00565153"/>
    <w:rsid w:val="00565CD5"/>
    <w:rsid w:val="0056681A"/>
    <w:rsid w:val="005714D1"/>
    <w:rsid w:val="00581FA3"/>
    <w:rsid w:val="00583443"/>
    <w:rsid w:val="00585339"/>
    <w:rsid w:val="005A7E6F"/>
    <w:rsid w:val="005B1656"/>
    <w:rsid w:val="005B23D9"/>
    <w:rsid w:val="005C1384"/>
    <w:rsid w:val="005C1E0A"/>
    <w:rsid w:val="005C3F1E"/>
    <w:rsid w:val="005D3031"/>
    <w:rsid w:val="005D4623"/>
    <w:rsid w:val="005E07A6"/>
    <w:rsid w:val="005E6074"/>
    <w:rsid w:val="005E6874"/>
    <w:rsid w:val="005E6A96"/>
    <w:rsid w:val="00602CAF"/>
    <w:rsid w:val="00605220"/>
    <w:rsid w:val="00610E6A"/>
    <w:rsid w:val="00616F3D"/>
    <w:rsid w:val="00617F43"/>
    <w:rsid w:val="006231E3"/>
    <w:rsid w:val="00630B9A"/>
    <w:rsid w:val="006418B0"/>
    <w:rsid w:val="0064383C"/>
    <w:rsid w:val="00653D6F"/>
    <w:rsid w:val="00653EFF"/>
    <w:rsid w:val="006576A3"/>
    <w:rsid w:val="00663832"/>
    <w:rsid w:val="00663B99"/>
    <w:rsid w:val="0067158D"/>
    <w:rsid w:val="00674AF1"/>
    <w:rsid w:val="00676D37"/>
    <w:rsid w:val="0067739E"/>
    <w:rsid w:val="006778C6"/>
    <w:rsid w:val="00683E01"/>
    <w:rsid w:val="0068514C"/>
    <w:rsid w:val="006957FB"/>
    <w:rsid w:val="0069706C"/>
    <w:rsid w:val="0069794A"/>
    <w:rsid w:val="006A6D22"/>
    <w:rsid w:val="006B2668"/>
    <w:rsid w:val="006C4550"/>
    <w:rsid w:val="006C5706"/>
    <w:rsid w:val="006C710F"/>
    <w:rsid w:val="006D15A2"/>
    <w:rsid w:val="006D53C6"/>
    <w:rsid w:val="006E136B"/>
    <w:rsid w:val="006E13D3"/>
    <w:rsid w:val="006E304E"/>
    <w:rsid w:val="006F53DE"/>
    <w:rsid w:val="006F5DED"/>
    <w:rsid w:val="006F6A16"/>
    <w:rsid w:val="0070080E"/>
    <w:rsid w:val="00707EE3"/>
    <w:rsid w:val="00710B3A"/>
    <w:rsid w:val="007124DC"/>
    <w:rsid w:val="0071483C"/>
    <w:rsid w:val="00714A98"/>
    <w:rsid w:val="007157D7"/>
    <w:rsid w:val="00715F49"/>
    <w:rsid w:val="00722127"/>
    <w:rsid w:val="00722AD4"/>
    <w:rsid w:val="0072476D"/>
    <w:rsid w:val="00731A26"/>
    <w:rsid w:val="00731E46"/>
    <w:rsid w:val="007322CD"/>
    <w:rsid w:val="00733ABE"/>
    <w:rsid w:val="007343F6"/>
    <w:rsid w:val="0073544F"/>
    <w:rsid w:val="00735B1C"/>
    <w:rsid w:val="00736EA5"/>
    <w:rsid w:val="0075671E"/>
    <w:rsid w:val="00756FD5"/>
    <w:rsid w:val="00756FF5"/>
    <w:rsid w:val="0076156A"/>
    <w:rsid w:val="0076201E"/>
    <w:rsid w:val="00763633"/>
    <w:rsid w:val="00770F71"/>
    <w:rsid w:val="00772BC1"/>
    <w:rsid w:val="007750EF"/>
    <w:rsid w:val="00775F66"/>
    <w:rsid w:val="00776289"/>
    <w:rsid w:val="0077795B"/>
    <w:rsid w:val="00781AA8"/>
    <w:rsid w:val="007858AF"/>
    <w:rsid w:val="007914F5"/>
    <w:rsid w:val="007A0144"/>
    <w:rsid w:val="007A092E"/>
    <w:rsid w:val="007A09D8"/>
    <w:rsid w:val="007A54F8"/>
    <w:rsid w:val="007A695E"/>
    <w:rsid w:val="007B378D"/>
    <w:rsid w:val="007B6093"/>
    <w:rsid w:val="007B712C"/>
    <w:rsid w:val="007B7D7F"/>
    <w:rsid w:val="007C0120"/>
    <w:rsid w:val="007C7B08"/>
    <w:rsid w:val="007D0614"/>
    <w:rsid w:val="007D1BB6"/>
    <w:rsid w:val="007D6AE2"/>
    <w:rsid w:val="007E21FF"/>
    <w:rsid w:val="007E515F"/>
    <w:rsid w:val="007E6C8C"/>
    <w:rsid w:val="007F04EC"/>
    <w:rsid w:val="007F315B"/>
    <w:rsid w:val="007F6703"/>
    <w:rsid w:val="00800543"/>
    <w:rsid w:val="00813AA0"/>
    <w:rsid w:val="0081656E"/>
    <w:rsid w:val="0082143C"/>
    <w:rsid w:val="008216D4"/>
    <w:rsid w:val="008319DB"/>
    <w:rsid w:val="00831F7F"/>
    <w:rsid w:val="008361F8"/>
    <w:rsid w:val="00843998"/>
    <w:rsid w:val="008500A0"/>
    <w:rsid w:val="00851290"/>
    <w:rsid w:val="00863E3C"/>
    <w:rsid w:val="00865368"/>
    <w:rsid w:val="008725E0"/>
    <w:rsid w:val="00872962"/>
    <w:rsid w:val="0088163F"/>
    <w:rsid w:val="0088197B"/>
    <w:rsid w:val="008929C3"/>
    <w:rsid w:val="00894BF7"/>
    <w:rsid w:val="008B2382"/>
    <w:rsid w:val="008C2C47"/>
    <w:rsid w:val="008C733C"/>
    <w:rsid w:val="008E02DF"/>
    <w:rsid w:val="00901AFD"/>
    <w:rsid w:val="00907E0E"/>
    <w:rsid w:val="009119B5"/>
    <w:rsid w:val="00923037"/>
    <w:rsid w:val="00924A15"/>
    <w:rsid w:val="00932B3C"/>
    <w:rsid w:val="00947DC1"/>
    <w:rsid w:val="0095319A"/>
    <w:rsid w:val="00955AF7"/>
    <w:rsid w:val="00960028"/>
    <w:rsid w:val="009661BA"/>
    <w:rsid w:val="0096627E"/>
    <w:rsid w:val="00970566"/>
    <w:rsid w:val="00971A66"/>
    <w:rsid w:val="00972C96"/>
    <w:rsid w:val="00981A43"/>
    <w:rsid w:val="0098553A"/>
    <w:rsid w:val="00985799"/>
    <w:rsid w:val="009910AE"/>
    <w:rsid w:val="0099502E"/>
    <w:rsid w:val="009A0E29"/>
    <w:rsid w:val="009A261B"/>
    <w:rsid w:val="009A6E7D"/>
    <w:rsid w:val="009B2123"/>
    <w:rsid w:val="009B3DE6"/>
    <w:rsid w:val="009B458B"/>
    <w:rsid w:val="009C420E"/>
    <w:rsid w:val="009C74BF"/>
    <w:rsid w:val="009D573A"/>
    <w:rsid w:val="009E149D"/>
    <w:rsid w:val="009E3DF0"/>
    <w:rsid w:val="00A02AD4"/>
    <w:rsid w:val="00A02F4F"/>
    <w:rsid w:val="00A036E2"/>
    <w:rsid w:val="00A04A83"/>
    <w:rsid w:val="00A04DA0"/>
    <w:rsid w:val="00A06A59"/>
    <w:rsid w:val="00A10E1A"/>
    <w:rsid w:val="00A115C4"/>
    <w:rsid w:val="00A21673"/>
    <w:rsid w:val="00A24930"/>
    <w:rsid w:val="00A25A00"/>
    <w:rsid w:val="00A260B3"/>
    <w:rsid w:val="00A26CF5"/>
    <w:rsid w:val="00A331C4"/>
    <w:rsid w:val="00A34847"/>
    <w:rsid w:val="00A3734F"/>
    <w:rsid w:val="00A41693"/>
    <w:rsid w:val="00A416D3"/>
    <w:rsid w:val="00A47235"/>
    <w:rsid w:val="00A50EEB"/>
    <w:rsid w:val="00A5221D"/>
    <w:rsid w:val="00A52AC2"/>
    <w:rsid w:val="00A54D00"/>
    <w:rsid w:val="00A559BB"/>
    <w:rsid w:val="00A65DC8"/>
    <w:rsid w:val="00A662F2"/>
    <w:rsid w:val="00A70EF8"/>
    <w:rsid w:val="00A71193"/>
    <w:rsid w:val="00A736DA"/>
    <w:rsid w:val="00A808C0"/>
    <w:rsid w:val="00A86B14"/>
    <w:rsid w:val="00A879DB"/>
    <w:rsid w:val="00AA0679"/>
    <w:rsid w:val="00AA19EE"/>
    <w:rsid w:val="00AB48E3"/>
    <w:rsid w:val="00AB4A68"/>
    <w:rsid w:val="00AB73C6"/>
    <w:rsid w:val="00AC4E2D"/>
    <w:rsid w:val="00AC6622"/>
    <w:rsid w:val="00AC6820"/>
    <w:rsid w:val="00AD208A"/>
    <w:rsid w:val="00AE3D06"/>
    <w:rsid w:val="00B10645"/>
    <w:rsid w:val="00B109E9"/>
    <w:rsid w:val="00B14192"/>
    <w:rsid w:val="00B14836"/>
    <w:rsid w:val="00B14CF4"/>
    <w:rsid w:val="00B159FA"/>
    <w:rsid w:val="00B21FFF"/>
    <w:rsid w:val="00B23EC2"/>
    <w:rsid w:val="00B321CF"/>
    <w:rsid w:val="00B34364"/>
    <w:rsid w:val="00B368AF"/>
    <w:rsid w:val="00B44799"/>
    <w:rsid w:val="00B54571"/>
    <w:rsid w:val="00B549BF"/>
    <w:rsid w:val="00B62272"/>
    <w:rsid w:val="00B62A0B"/>
    <w:rsid w:val="00B72013"/>
    <w:rsid w:val="00B768FA"/>
    <w:rsid w:val="00B840CA"/>
    <w:rsid w:val="00B9094B"/>
    <w:rsid w:val="00BA0A88"/>
    <w:rsid w:val="00BA46D4"/>
    <w:rsid w:val="00BA6CF1"/>
    <w:rsid w:val="00BB30DB"/>
    <w:rsid w:val="00BB77E4"/>
    <w:rsid w:val="00BC28A1"/>
    <w:rsid w:val="00BF365A"/>
    <w:rsid w:val="00C0351F"/>
    <w:rsid w:val="00C11956"/>
    <w:rsid w:val="00C14904"/>
    <w:rsid w:val="00C168FC"/>
    <w:rsid w:val="00C20590"/>
    <w:rsid w:val="00C21AD1"/>
    <w:rsid w:val="00C23636"/>
    <w:rsid w:val="00C2390A"/>
    <w:rsid w:val="00C23D5F"/>
    <w:rsid w:val="00C27CE3"/>
    <w:rsid w:val="00C33C5F"/>
    <w:rsid w:val="00C35ECF"/>
    <w:rsid w:val="00C360AF"/>
    <w:rsid w:val="00C4751D"/>
    <w:rsid w:val="00C518C6"/>
    <w:rsid w:val="00C54490"/>
    <w:rsid w:val="00C5519B"/>
    <w:rsid w:val="00C64639"/>
    <w:rsid w:val="00C735F5"/>
    <w:rsid w:val="00C73D16"/>
    <w:rsid w:val="00C755D4"/>
    <w:rsid w:val="00C80A5F"/>
    <w:rsid w:val="00C87EEB"/>
    <w:rsid w:val="00C9528A"/>
    <w:rsid w:val="00C9639D"/>
    <w:rsid w:val="00C970C2"/>
    <w:rsid w:val="00CA0235"/>
    <w:rsid w:val="00CA3E62"/>
    <w:rsid w:val="00CA69D7"/>
    <w:rsid w:val="00CB0819"/>
    <w:rsid w:val="00CB189D"/>
    <w:rsid w:val="00CB3857"/>
    <w:rsid w:val="00CC13A1"/>
    <w:rsid w:val="00CC37FA"/>
    <w:rsid w:val="00CC4298"/>
    <w:rsid w:val="00CC545B"/>
    <w:rsid w:val="00CC59CE"/>
    <w:rsid w:val="00CD6C6A"/>
    <w:rsid w:val="00CE24B6"/>
    <w:rsid w:val="00CE32AF"/>
    <w:rsid w:val="00CE662B"/>
    <w:rsid w:val="00CF3C2C"/>
    <w:rsid w:val="00CF679F"/>
    <w:rsid w:val="00D0253F"/>
    <w:rsid w:val="00D10209"/>
    <w:rsid w:val="00D133B2"/>
    <w:rsid w:val="00D20E32"/>
    <w:rsid w:val="00D21F48"/>
    <w:rsid w:val="00D26D08"/>
    <w:rsid w:val="00D3444A"/>
    <w:rsid w:val="00D36A64"/>
    <w:rsid w:val="00D37FBD"/>
    <w:rsid w:val="00D44D20"/>
    <w:rsid w:val="00D46687"/>
    <w:rsid w:val="00D51C27"/>
    <w:rsid w:val="00D57CC5"/>
    <w:rsid w:val="00D63633"/>
    <w:rsid w:val="00D65B9D"/>
    <w:rsid w:val="00D80B6A"/>
    <w:rsid w:val="00D81B7E"/>
    <w:rsid w:val="00D81DD1"/>
    <w:rsid w:val="00D8458D"/>
    <w:rsid w:val="00D87031"/>
    <w:rsid w:val="00DA05F3"/>
    <w:rsid w:val="00DA0E0E"/>
    <w:rsid w:val="00DB023F"/>
    <w:rsid w:val="00DB0FAF"/>
    <w:rsid w:val="00DB2FCD"/>
    <w:rsid w:val="00DC1AEC"/>
    <w:rsid w:val="00DC7ACC"/>
    <w:rsid w:val="00DD0BBA"/>
    <w:rsid w:val="00DD0EDA"/>
    <w:rsid w:val="00DD1B11"/>
    <w:rsid w:val="00DD2A70"/>
    <w:rsid w:val="00DD5312"/>
    <w:rsid w:val="00DD5A3A"/>
    <w:rsid w:val="00DE17B4"/>
    <w:rsid w:val="00DE36CC"/>
    <w:rsid w:val="00DE3A76"/>
    <w:rsid w:val="00DE4B6D"/>
    <w:rsid w:val="00DE4DE7"/>
    <w:rsid w:val="00DF4597"/>
    <w:rsid w:val="00DF59FC"/>
    <w:rsid w:val="00E01316"/>
    <w:rsid w:val="00E02682"/>
    <w:rsid w:val="00E036B1"/>
    <w:rsid w:val="00E07BEF"/>
    <w:rsid w:val="00E12996"/>
    <w:rsid w:val="00E13746"/>
    <w:rsid w:val="00E137EB"/>
    <w:rsid w:val="00E2511A"/>
    <w:rsid w:val="00E32B6E"/>
    <w:rsid w:val="00E373A8"/>
    <w:rsid w:val="00E412BA"/>
    <w:rsid w:val="00E413E8"/>
    <w:rsid w:val="00E4553B"/>
    <w:rsid w:val="00E47A97"/>
    <w:rsid w:val="00E56363"/>
    <w:rsid w:val="00E61DF1"/>
    <w:rsid w:val="00E64549"/>
    <w:rsid w:val="00E662F6"/>
    <w:rsid w:val="00E71644"/>
    <w:rsid w:val="00E73E40"/>
    <w:rsid w:val="00E92A1C"/>
    <w:rsid w:val="00E95FE1"/>
    <w:rsid w:val="00EA07D6"/>
    <w:rsid w:val="00EA65E9"/>
    <w:rsid w:val="00EA75A6"/>
    <w:rsid w:val="00EB2344"/>
    <w:rsid w:val="00EB275D"/>
    <w:rsid w:val="00EC0961"/>
    <w:rsid w:val="00EC3083"/>
    <w:rsid w:val="00ED30F4"/>
    <w:rsid w:val="00EE136F"/>
    <w:rsid w:val="00EF174E"/>
    <w:rsid w:val="00EF2CEF"/>
    <w:rsid w:val="00F04C69"/>
    <w:rsid w:val="00F14C47"/>
    <w:rsid w:val="00F16AE1"/>
    <w:rsid w:val="00F17E34"/>
    <w:rsid w:val="00F2488F"/>
    <w:rsid w:val="00F2601D"/>
    <w:rsid w:val="00F268E3"/>
    <w:rsid w:val="00F3190C"/>
    <w:rsid w:val="00F3255D"/>
    <w:rsid w:val="00F371B1"/>
    <w:rsid w:val="00F37318"/>
    <w:rsid w:val="00F37D51"/>
    <w:rsid w:val="00F404ED"/>
    <w:rsid w:val="00F454B8"/>
    <w:rsid w:val="00F63BA1"/>
    <w:rsid w:val="00F730FE"/>
    <w:rsid w:val="00F74331"/>
    <w:rsid w:val="00F748D7"/>
    <w:rsid w:val="00F76704"/>
    <w:rsid w:val="00F82803"/>
    <w:rsid w:val="00F83918"/>
    <w:rsid w:val="00F840B0"/>
    <w:rsid w:val="00F87DF9"/>
    <w:rsid w:val="00F90FE3"/>
    <w:rsid w:val="00F91C63"/>
    <w:rsid w:val="00F925F9"/>
    <w:rsid w:val="00F938D2"/>
    <w:rsid w:val="00F9511A"/>
    <w:rsid w:val="00F95AA0"/>
    <w:rsid w:val="00FA5791"/>
    <w:rsid w:val="00FA57EC"/>
    <w:rsid w:val="00FB1167"/>
    <w:rsid w:val="00FB2E7F"/>
    <w:rsid w:val="00FB4B9E"/>
    <w:rsid w:val="00FC22D3"/>
    <w:rsid w:val="00FC587E"/>
    <w:rsid w:val="00FD19D6"/>
    <w:rsid w:val="00FD67BF"/>
    <w:rsid w:val="00FD7361"/>
    <w:rsid w:val="00FE31B1"/>
    <w:rsid w:val="00FE3B2E"/>
    <w:rsid w:val="00FE71FE"/>
    <w:rsid w:val="00FF6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486D1CD"/>
  <w15:chartTrackingRefBased/>
  <w15:docId w15:val="{5A1FE8AF-4291-3944-999F-EF396ED00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5791"/>
    <w:rPr>
      <w:rFonts w:ascii="宋体" w:eastAsia="宋体" w:hAnsi="宋体" w:cs="宋体"/>
      <w:kern w:val="0"/>
      <w:sz w:val="24"/>
    </w:rPr>
  </w:style>
  <w:style w:type="paragraph" w:styleId="1">
    <w:name w:val="heading 1"/>
    <w:basedOn w:val="a"/>
    <w:link w:val="10"/>
    <w:uiPriority w:val="9"/>
    <w:qFormat/>
    <w:rsid w:val="000F3D84"/>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72B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275F7"/>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5">
    <w:name w:val="页眉 字符"/>
    <w:basedOn w:val="a0"/>
    <w:link w:val="a4"/>
    <w:uiPriority w:val="99"/>
    <w:rsid w:val="002275F7"/>
    <w:rPr>
      <w:sz w:val="18"/>
      <w:szCs w:val="18"/>
    </w:rPr>
  </w:style>
  <w:style w:type="paragraph" w:styleId="a6">
    <w:name w:val="footer"/>
    <w:basedOn w:val="a"/>
    <w:link w:val="a7"/>
    <w:uiPriority w:val="99"/>
    <w:unhideWhenUsed/>
    <w:rsid w:val="002275F7"/>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7">
    <w:name w:val="页脚 字符"/>
    <w:basedOn w:val="a0"/>
    <w:link w:val="a6"/>
    <w:uiPriority w:val="99"/>
    <w:rsid w:val="002275F7"/>
    <w:rPr>
      <w:sz w:val="18"/>
      <w:szCs w:val="18"/>
    </w:rPr>
  </w:style>
  <w:style w:type="character" w:styleId="a8">
    <w:name w:val="Hyperlink"/>
    <w:basedOn w:val="a0"/>
    <w:uiPriority w:val="99"/>
    <w:unhideWhenUsed/>
    <w:rsid w:val="004B248B"/>
    <w:rPr>
      <w:color w:val="0000FF"/>
      <w:u w:val="single"/>
    </w:rPr>
  </w:style>
  <w:style w:type="paragraph" w:styleId="a9">
    <w:name w:val="Normal (Web)"/>
    <w:basedOn w:val="a"/>
    <w:uiPriority w:val="99"/>
    <w:semiHidden/>
    <w:unhideWhenUsed/>
    <w:rsid w:val="001D1EB0"/>
    <w:pPr>
      <w:spacing w:before="100" w:beforeAutospacing="1" w:after="100" w:afterAutospacing="1"/>
    </w:pPr>
  </w:style>
  <w:style w:type="paragraph" w:customStyle="1" w:styleId="entry-x-en">
    <w:name w:val="entry-x-en"/>
    <w:basedOn w:val="a"/>
    <w:rsid w:val="00CB189D"/>
    <w:pPr>
      <w:spacing w:before="100" w:beforeAutospacing="1" w:after="100" w:afterAutospacing="1"/>
    </w:pPr>
  </w:style>
  <w:style w:type="paragraph" w:customStyle="1" w:styleId="entry-x-zh">
    <w:name w:val="entry-x-zh"/>
    <w:basedOn w:val="a"/>
    <w:rsid w:val="00CB189D"/>
    <w:pPr>
      <w:spacing w:before="100" w:beforeAutospacing="1" w:after="100" w:afterAutospacing="1"/>
    </w:pPr>
  </w:style>
  <w:style w:type="paragraph" w:styleId="aa">
    <w:name w:val="Revision"/>
    <w:hidden/>
    <w:uiPriority w:val="99"/>
    <w:semiHidden/>
    <w:rsid w:val="00256144"/>
    <w:rPr>
      <w:rFonts w:ascii="宋体" w:eastAsia="宋体" w:hAnsi="宋体" w:cs="宋体"/>
      <w:kern w:val="0"/>
      <w:sz w:val="24"/>
    </w:rPr>
  </w:style>
  <w:style w:type="character" w:customStyle="1" w:styleId="apple-converted-space">
    <w:name w:val="apple-converted-space"/>
    <w:basedOn w:val="a0"/>
    <w:rsid w:val="00AB73C6"/>
  </w:style>
  <w:style w:type="paragraph" w:styleId="ab">
    <w:name w:val="List Paragraph"/>
    <w:basedOn w:val="a"/>
    <w:uiPriority w:val="34"/>
    <w:qFormat/>
    <w:rsid w:val="00CC13A1"/>
    <w:pPr>
      <w:ind w:firstLineChars="200" w:firstLine="420"/>
    </w:pPr>
  </w:style>
  <w:style w:type="character" w:customStyle="1" w:styleId="s1">
    <w:name w:val="s1"/>
    <w:basedOn w:val="a0"/>
    <w:rsid w:val="00985799"/>
    <w:rPr>
      <w:rFonts w:ascii=".PingFang SC" w:hAnsi=".PingFang SC" w:hint="default"/>
      <w:sz w:val="18"/>
      <w:szCs w:val="18"/>
    </w:rPr>
  </w:style>
  <w:style w:type="character" w:customStyle="1" w:styleId="c-color-gray2">
    <w:name w:val="c-color-gray2"/>
    <w:basedOn w:val="a0"/>
    <w:rsid w:val="00B840CA"/>
  </w:style>
  <w:style w:type="character" w:customStyle="1" w:styleId="opdicttext2">
    <w:name w:val="op_dict_text2"/>
    <w:basedOn w:val="a0"/>
    <w:rsid w:val="00B840CA"/>
  </w:style>
  <w:style w:type="character" w:customStyle="1" w:styleId="transsent">
    <w:name w:val="transsent"/>
    <w:basedOn w:val="a0"/>
    <w:rsid w:val="00AC4E2D"/>
  </w:style>
  <w:style w:type="character" w:customStyle="1" w:styleId="10">
    <w:name w:val="标题 1 字符"/>
    <w:basedOn w:val="a0"/>
    <w:link w:val="1"/>
    <w:uiPriority w:val="9"/>
    <w:rsid w:val="000F3D84"/>
    <w:rPr>
      <w:rFonts w:ascii="宋体" w:eastAsia="宋体" w:hAnsi="宋体" w:cs="宋体"/>
      <w:b/>
      <w:bCs/>
      <w:kern w:val="36"/>
      <w:sz w:val="48"/>
      <w:szCs w:val="48"/>
    </w:rPr>
  </w:style>
  <w:style w:type="character" w:styleId="ac">
    <w:name w:val="Unresolved Mention"/>
    <w:basedOn w:val="a0"/>
    <w:uiPriority w:val="99"/>
    <w:semiHidden/>
    <w:unhideWhenUsed/>
    <w:rsid w:val="00DA05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87261">
      <w:bodyDiv w:val="1"/>
      <w:marLeft w:val="0"/>
      <w:marRight w:val="0"/>
      <w:marTop w:val="0"/>
      <w:marBottom w:val="0"/>
      <w:divBdr>
        <w:top w:val="none" w:sz="0" w:space="0" w:color="auto"/>
        <w:left w:val="none" w:sz="0" w:space="0" w:color="auto"/>
        <w:bottom w:val="none" w:sz="0" w:space="0" w:color="auto"/>
        <w:right w:val="none" w:sz="0" w:space="0" w:color="auto"/>
      </w:divBdr>
    </w:div>
    <w:div w:id="63261027">
      <w:bodyDiv w:val="1"/>
      <w:marLeft w:val="0"/>
      <w:marRight w:val="0"/>
      <w:marTop w:val="0"/>
      <w:marBottom w:val="0"/>
      <w:divBdr>
        <w:top w:val="none" w:sz="0" w:space="0" w:color="auto"/>
        <w:left w:val="none" w:sz="0" w:space="0" w:color="auto"/>
        <w:bottom w:val="none" w:sz="0" w:space="0" w:color="auto"/>
        <w:right w:val="none" w:sz="0" w:space="0" w:color="auto"/>
      </w:divBdr>
    </w:div>
    <w:div w:id="83042526">
      <w:bodyDiv w:val="1"/>
      <w:marLeft w:val="0"/>
      <w:marRight w:val="0"/>
      <w:marTop w:val="0"/>
      <w:marBottom w:val="0"/>
      <w:divBdr>
        <w:top w:val="none" w:sz="0" w:space="0" w:color="auto"/>
        <w:left w:val="none" w:sz="0" w:space="0" w:color="auto"/>
        <w:bottom w:val="none" w:sz="0" w:space="0" w:color="auto"/>
        <w:right w:val="none" w:sz="0" w:space="0" w:color="auto"/>
      </w:divBdr>
    </w:div>
    <w:div w:id="98065729">
      <w:bodyDiv w:val="1"/>
      <w:marLeft w:val="0"/>
      <w:marRight w:val="0"/>
      <w:marTop w:val="0"/>
      <w:marBottom w:val="0"/>
      <w:divBdr>
        <w:top w:val="none" w:sz="0" w:space="0" w:color="auto"/>
        <w:left w:val="none" w:sz="0" w:space="0" w:color="auto"/>
        <w:bottom w:val="none" w:sz="0" w:space="0" w:color="auto"/>
        <w:right w:val="none" w:sz="0" w:space="0" w:color="auto"/>
      </w:divBdr>
    </w:div>
    <w:div w:id="118112402">
      <w:bodyDiv w:val="1"/>
      <w:marLeft w:val="0"/>
      <w:marRight w:val="0"/>
      <w:marTop w:val="0"/>
      <w:marBottom w:val="0"/>
      <w:divBdr>
        <w:top w:val="none" w:sz="0" w:space="0" w:color="auto"/>
        <w:left w:val="none" w:sz="0" w:space="0" w:color="auto"/>
        <w:bottom w:val="none" w:sz="0" w:space="0" w:color="auto"/>
        <w:right w:val="none" w:sz="0" w:space="0" w:color="auto"/>
      </w:divBdr>
    </w:div>
    <w:div w:id="155653372">
      <w:bodyDiv w:val="1"/>
      <w:marLeft w:val="0"/>
      <w:marRight w:val="0"/>
      <w:marTop w:val="0"/>
      <w:marBottom w:val="0"/>
      <w:divBdr>
        <w:top w:val="none" w:sz="0" w:space="0" w:color="auto"/>
        <w:left w:val="none" w:sz="0" w:space="0" w:color="auto"/>
        <w:bottom w:val="none" w:sz="0" w:space="0" w:color="auto"/>
        <w:right w:val="none" w:sz="0" w:space="0" w:color="auto"/>
      </w:divBdr>
    </w:div>
    <w:div w:id="156305661">
      <w:bodyDiv w:val="1"/>
      <w:marLeft w:val="0"/>
      <w:marRight w:val="0"/>
      <w:marTop w:val="0"/>
      <w:marBottom w:val="0"/>
      <w:divBdr>
        <w:top w:val="none" w:sz="0" w:space="0" w:color="auto"/>
        <w:left w:val="none" w:sz="0" w:space="0" w:color="auto"/>
        <w:bottom w:val="none" w:sz="0" w:space="0" w:color="auto"/>
        <w:right w:val="none" w:sz="0" w:space="0" w:color="auto"/>
      </w:divBdr>
    </w:div>
    <w:div w:id="194075559">
      <w:bodyDiv w:val="1"/>
      <w:marLeft w:val="0"/>
      <w:marRight w:val="0"/>
      <w:marTop w:val="0"/>
      <w:marBottom w:val="0"/>
      <w:divBdr>
        <w:top w:val="none" w:sz="0" w:space="0" w:color="auto"/>
        <w:left w:val="none" w:sz="0" w:space="0" w:color="auto"/>
        <w:bottom w:val="none" w:sz="0" w:space="0" w:color="auto"/>
        <w:right w:val="none" w:sz="0" w:space="0" w:color="auto"/>
      </w:divBdr>
    </w:div>
    <w:div w:id="203905165">
      <w:bodyDiv w:val="1"/>
      <w:marLeft w:val="0"/>
      <w:marRight w:val="0"/>
      <w:marTop w:val="0"/>
      <w:marBottom w:val="0"/>
      <w:divBdr>
        <w:top w:val="none" w:sz="0" w:space="0" w:color="auto"/>
        <w:left w:val="none" w:sz="0" w:space="0" w:color="auto"/>
        <w:bottom w:val="none" w:sz="0" w:space="0" w:color="auto"/>
        <w:right w:val="none" w:sz="0" w:space="0" w:color="auto"/>
      </w:divBdr>
    </w:div>
    <w:div w:id="222955300">
      <w:bodyDiv w:val="1"/>
      <w:marLeft w:val="0"/>
      <w:marRight w:val="0"/>
      <w:marTop w:val="0"/>
      <w:marBottom w:val="0"/>
      <w:divBdr>
        <w:top w:val="none" w:sz="0" w:space="0" w:color="auto"/>
        <w:left w:val="none" w:sz="0" w:space="0" w:color="auto"/>
        <w:bottom w:val="none" w:sz="0" w:space="0" w:color="auto"/>
        <w:right w:val="none" w:sz="0" w:space="0" w:color="auto"/>
      </w:divBdr>
    </w:div>
    <w:div w:id="255404086">
      <w:bodyDiv w:val="1"/>
      <w:marLeft w:val="0"/>
      <w:marRight w:val="0"/>
      <w:marTop w:val="0"/>
      <w:marBottom w:val="0"/>
      <w:divBdr>
        <w:top w:val="none" w:sz="0" w:space="0" w:color="auto"/>
        <w:left w:val="none" w:sz="0" w:space="0" w:color="auto"/>
        <w:bottom w:val="none" w:sz="0" w:space="0" w:color="auto"/>
        <w:right w:val="none" w:sz="0" w:space="0" w:color="auto"/>
      </w:divBdr>
    </w:div>
    <w:div w:id="259873826">
      <w:bodyDiv w:val="1"/>
      <w:marLeft w:val="0"/>
      <w:marRight w:val="0"/>
      <w:marTop w:val="0"/>
      <w:marBottom w:val="0"/>
      <w:divBdr>
        <w:top w:val="none" w:sz="0" w:space="0" w:color="auto"/>
        <w:left w:val="none" w:sz="0" w:space="0" w:color="auto"/>
        <w:bottom w:val="none" w:sz="0" w:space="0" w:color="auto"/>
        <w:right w:val="none" w:sz="0" w:space="0" w:color="auto"/>
      </w:divBdr>
    </w:div>
    <w:div w:id="280647696">
      <w:bodyDiv w:val="1"/>
      <w:marLeft w:val="0"/>
      <w:marRight w:val="0"/>
      <w:marTop w:val="0"/>
      <w:marBottom w:val="0"/>
      <w:divBdr>
        <w:top w:val="none" w:sz="0" w:space="0" w:color="auto"/>
        <w:left w:val="none" w:sz="0" w:space="0" w:color="auto"/>
        <w:bottom w:val="none" w:sz="0" w:space="0" w:color="auto"/>
        <w:right w:val="none" w:sz="0" w:space="0" w:color="auto"/>
      </w:divBdr>
    </w:div>
    <w:div w:id="321737446">
      <w:bodyDiv w:val="1"/>
      <w:marLeft w:val="0"/>
      <w:marRight w:val="0"/>
      <w:marTop w:val="0"/>
      <w:marBottom w:val="0"/>
      <w:divBdr>
        <w:top w:val="none" w:sz="0" w:space="0" w:color="auto"/>
        <w:left w:val="none" w:sz="0" w:space="0" w:color="auto"/>
        <w:bottom w:val="none" w:sz="0" w:space="0" w:color="auto"/>
        <w:right w:val="none" w:sz="0" w:space="0" w:color="auto"/>
      </w:divBdr>
    </w:div>
    <w:div w:id="345135777">
      <w:bodyDiv w:val="1"/>
      <w:marLeft w:val="0"/>
      <w:marRight w:val="0"/>
      <w:marTop w:val="0"/>
      <w:marBottom w:val="0"/>
      <w:divBdr>
        <w:top w:val="none" w:sz="0" w:space="0" w:color="auto"/>
        <w:left w:val="none" w:sz="0" w:space="0" w:color="auto"/>
        <w:bottom w:val="none" w:sz="0" w:space="0" w:color="auto"/>
        <w:right w:val="none" w:sz="0" w:space="0" w:color="auto"/>
      </w:divBdr>
    </w:div>
    <w:div w:id="427310460">
      <w:bodyDiv w:val="1"/>
      <w:marLeft w:val="0"/>
      <w:marRight w:val="0"/>
      <w:marTop w:val="0"/>
      <w:marBottom w:val="0"/>
      <w:divBdr>
        <w:top w:val="none" w:sz="0" w:space="0" w:color="auto"/>
        <w:left w:val="none" w:sz="0" w:space="0" w:color="auto"/>
        <w:bottom w:val="none" w:sz="0" w:space="0" w:color="auto"/>
        <w:right w:val="none" w:sz="0" w:space="0" w:color="auto"/>
      </w:divBdr>
    </w:div>
    <w:div w:id="496774568">
      <w:bodyDiv w:val="1"/>
      <w:marLeft w:val="0"/>
      <w:marRight w:val="0"/>
      <w:marTop w:val="0"/>
      <w:marBottom w:val="0"/>
      <w:divBdr>
        <w:top w:val="none" w:sz="0" w:space="0" w:color="auto"/>
        <w:left w:val="none" w:sz="0" w:space="0" w:color="auto"/>
        <w:bottom w:val="none" w:sz="0" w:space="0" w:color="auto"/>
        <w:right w:val="none" w:sz="0" w:space="0" w:color="auto"/>
      </w:divBdr>
    </w:div>
    <w:div w:id="497039387">
      <w:bodyDiv w:val="1"/>
      <w:marLeft w:val="0"/>
      <w:marRight w:val="0"/>
      <w:marTop w:val="0"/>
      <w:marBottom w:val="0"/>
      <w:divBdr>
        <w:top w:val="none" w:sz="0" w:space="0" w:color="auto"/>
        <w:left w:val="none" w:sz="0" w:space="0" w:color="auto"/>
        <w:bottom w:val="none" w:sz="0" w:space="0" w:color="auto"/>
        <w:right w:val="none" w:sz="0" w:space="0" w:color="auto"/>
      </w:divBdr>
    </w:div>
    <w:div w:id="498160999">
      <w:bodyDiv w:val="1"/>
      <w:marLeft w:val="0"/>
      <w:marRight w:val="0"/>
      <w:marTop w:val="0"/>
      <w:marBottom w:val="0"/>
      <w:divBdr>
        <w:top w:val="none" w:sz="0" w:space="0" w:color="auto"/>
        <w:left w:val="none" w:sz="0" w:space="0" w:color="auto"/>
        <w:bottom w:val="none" w:sz="0" w:space="0" w:color="auto"/>
        <w:right w:val="none" w:sz="0" w:space="0" w:color="auto"/>
      </w:divBdr>
    </w:div>
    <w:div w:id="514727773">
      <w:bodyDiv w:val="1"/>
      <w:marLeft w:val="0"/>
      <w:marRight w:val="0"/>
      <w:marTop w:val="0"/>
      <w:marBottom w:val="0"/>
      <w:divBdr>
        <w:top w:val="none" w:sz="0" w:space="0" w:color="auto"/>
        <w:left w:val="none" w:sz="0" w:space="0" w:color="auto"/>
        <w:bottom w:val="none" w:sz="0" w:space="0" w:color="auto"/>
        <w:right w:val="none" w:sz="0" w:space="0" w:color="auto"/>
      </w:divBdr>
    </w:div>
    <w:div w:id="567691886">
      <w:bodyDiv w:val="1"/>
      <w:marLeft w:val="0"/>
      <w:marRight w:val="0"/>
      <w:marTop w:val="0"/>
      <w:marBottom w:val="0"/>
      <w:divBdr>
        <w:top w:val="none" w:sz="0" w:space="0" w:color="auto"/>
        <w:left w:val="none" w:sz="0" w:space="0" w:color="auto"/>
        <w:bottom w:val="none" w:sz="0" w:space="0" w:color="auto"/>
        <w:right w:val="none" w:sz="0" w:space="0" w:color="auto"/>
      </w:divBdr>
    </w:div>
    <w:div w:id="567769189">
      <w:bodyDiv w:val="1"/>
      <w:marLeft w:val="0"/>
      <w:marRight w:val="0"/>
      <w:marTop w:val="0"/>
      <w:marBottom w:val="0"/>
      <w:divBdr>
        <w:top w:val="none" w:sz="0" w:space="0" w:color="auto"/>
        <w:left w:val="none" w:sz="0" w:space="0" w:color="auto"/>
        <w:bottom w:val="none" w:sz="0" w:space="0" w:color="auto"/>
        <w:right w:val="none" w:sz="0" w:space="0" w:color="auto"/>
      </w:divBdr>
    </w:div>
    <w:div w:id="571307263">
      <w:bodyDiv w:val="1"/>
      <w:marLeft w:val="0"/>
      <w:marRight w:val="0"/>
      <w:marTop w:val="0"/>
      <w:marBottom w:val="0"/>
      <w:divBdr>
        <w:top w:val="none" w:sz="0" w:space="0" w:color="auto"/>
        <w:left w:val="none" w:sz="0" w:space="0" w:color="auto"/>
        <w:bottom w:val="none" w:sz="0" w:space="0" w:color="auto"/>
        <w:right w:val="none" w:sz="0" w:space="0" w:color="auto"/>
      </w:divBdr>
    </w:div>
    <w:div w:id="578684564">
      <w:bodyDiv w:val="1"/>
      <w:marLeft w:val="0"/>
      <w:marRight w:val="0"/>
      <w:marTop w:val="0"/>
      <w:marBottom w:val="0"/>
      <w:divBdr>
        <w:top w:val="none" w:sz="0" w:space="0" w:color="auto"/>
        <w:left w:val="none" w:sz="0" w:space="0" w:color="auto"/>
        <w:bottom w:val="none" w:sz="0" w:space="0" w:color="auto"/>
        <w:right w:val="none" w:sz="0" w:space="0" w:color="auto"/>
      </w:divBdr>
    </w:div>
    <w:div w:id="592470545">
      <w:bodyDiv w:val="1"/>
      <w:marLeft w:val="0"/>
      <w:marRight w:val="0"/>
      <w:marTop w:val="0"/>
      <w:marBottom w:val="0"/>
      <w:divBdr>
        <w:top w:val="none" w:sz="0" w:space="0" w:color="auto"/>
        <w:left w:val="none" w:sz="0" w:space="0" w:color="auto"/>
        <w:bottom w:val="none" w:sz="0" w:space="0" w:color="auto"/>
        <w:right w:val="none" w:sz="0" w:space="0" w:color="auto"/>
      </w:divBdr>
    </w:div>
    <w:div w:id="624114991">
      <w:bodyDiv w:val="1"/>
      <w:marLeft w:val="0"/>
      <w:marRight w:val="0"/>
      <w:marTop w:val="0"/>
      <w:marBottom w:val="0"/>
      <w:divBdr>
        <w:top w:val="none" w:sz="0" w:space="0" w:color="auto"/>
        <w:left w:val="none" w:sz="0" w:space="0" w:color="auto"/>
        <w:bottom w:val="none" w:sz="0" w:space="0" w:color="auto"/>
        <w:right w:val="none" w:sz="0" w:space="0" w:color="auto"/>
      </w:divBdr>
    </w:div>
    <w:div w:id="653799222">
      <w:bodyDiv w:val="1"/>
      <w:marLeft w:val="0"/>
      <w:marRight w:val="0"/>
      <w:marTop w:val="0"/>
      <w:marBottom w:val="0"/>
      <w:divBdr>
        <w:top w:val="none" w:sz="0" w:space="0" w:color="auto"/>
        <w:left w:val="none" w:sz="0" w:space="0" w:color="auto"/>
        <w:bottom w:val="none" w:sz="0" w:space="0" w:color="auto"/>
        <w:right w:val="none" w:sz="0" w:space="0" w:color="auto"/>
      </w:divBdr>
    </w:div>
    <w:div w:id="656879473">
      <w:bodyDiv w:val="1"/>
      <w:marLeft w:val="0"/>
      <w:marRight w:val="0"/>
      <w:marTop w:val="0"/>
      <w:marBottom w:val="0"/>
      <w:divBdr>
        <w:top w:val="none" w:sz="0" w:space="0" w:color="auto"/>
        <w:left w:val="none" w:sz="0" w:space="0" w:color="auto"/>
        <w:bottom w:val="none" w:sz="0" w:space="0" w:color="auto"/>
        <w:right w:val="none" w:sz="0" w:space="0" w:color="auto"/>
      </w:divBdr>
    </w:div>
    <w:div w:id="661153934">
      <w:bodyDiv w:val="1"/>
      <w:marLeft w:val="0"/>
      <w:marRight w:val="0"/>
      <w:marTop w:val="0"/>
      <w:marBottom w:val="0"/>
      <w:divBdr>
        <w:top w:val="none" w:sz="0" w:space="0" w:color="auto"/>
        <w:left w:val="none" w:sz="0" w:space="0" w:color="auto"/>
        <w:bottom w:val="none" w:sz="0" w:space="0" w:color="auto"/>
        <w:right w:val="none" w:sz="0" w:space="0" w:color="auto"/>
      </w:divBdr>
    </w:div>
    <w:div w:id="703486267">
      <w:bodyDiv w:val="1"/>
      <w:marLeft w:val="0"/>
      <w:marRight w:val="0"/>
      <w:marTop w:val="0"/>
      <w:marBottom w:val="0"/>
      <w:divBdr>
        <w:top w:val="none" w:sz="0" w:space="0" w:color="auto"/>
        <w:left w:val="none" w:sz="0" w:space="0" w:color="auto"/>
        <w:bottom w:val="none" w:sz="0" w:space="0" w:color="auto"/>
        <w:right w:val="none" w:sz="0" w:space="0" w:color="auto"/>
      </w:divBdr>
    </w:div>
    <w:div w:id="709380020">
      <w:bodyDiv w:val="1"/>
      <w:marLeft w:val="0"/>
      <w:marRight w:val="0"/>
      <w:marTop w:val="0"/>
      <w:marBottom w:val="0"/>
      <w:divBdr>
        <w:top w:val="none" w:sz="0" w:space="0" w:color="auto"/>
        <w:left w:val="none" w:sz="0" w:space="0" w:color="auto"/>
        <w:bottom w:val="none" w:sz="0" w:space="0" w:color="auto"/>
        <w:right w:val="none" w:sz="0" w:space="0" w:color="auto"/>
      </w:divBdr>
    </w:div>
    <w:div w:id="737246063">
      <w:bodyDiv w:val="1"/>
      <w:marLeft w:val="0"/>
      <w:marRight w:val="0"/>
      <w:marTop w:val="0"/>
      <w:marBottom w:val="0"/>
      <w:divBdr>
        <w:top w:val="none" w:sz="0" w:space="0" w:color="auto"/>
        <w:left w:val="none" w:sz="0" w:space="0" w:color="auto"/>
        <w:bottom w:val="none" w:sz="0" w:space="0" w:color="auto"/>
        <w:right w:val="none" w:sz="0" w:space="0" w:color="auto"/>
      </w:divBdr>
    </w:div>
    <w:div w:id="772364332">
      <w:bodyDiv w:val="1"/>
      <w:marLeft w:val="0"/>
      <w:marRight w:val="0"/>
      <w:marTop w:val="0"/>
      <w:marBottom w:val="0"/>
      <w:divBdr>
        <w:top w:val="none" w:sz="0" w:space="0" w:color="auto"/>
        <w:left w:val="none" w:sz="0" w:space="0" w:color="auto"/>
        <w:bottom w:val="none" w:sz="0" w:space="0" w:color="auto"/>
        <w:right w:val="none" w:sz="0" w:space="0" w:color="auto"/>
      </w:divBdr>
    </w:div>
    <w:div w:id="772478432">
      <w:bodyDiv w:val="1"/>
      <w:marLeft w:val="0"/>
      <w:marRight w:val="0"/>
      <w:marTop w:val="0"/>
      <w:marBottom w:val="0"/>
      <w:divBdr>
        <w:top w:val="none" w:sz="0" w:space="0" w:color="auto"/>
        <w:left w:val="none" w:sz="0" w:space="0" w:color="auto"/>
        <w:bottom w:val="none" w:sz="0" w:space="0" w:color="auto"/>
        <w:right w:val="none" w:sz="0" w:space="0" w:color="auto"/>
      </w:divBdr>
    </w:div>
    <w:div w:id="784471076">
      <w:bodyDiv w:val="1"/>
      <w:marLeft w:val="0"/>
      <w:marRight w:val="0"/>
      <w:marTop w:val="0"/>
      <w:marBottom w:val="0"/>
      <w:divBdr>
        <w:top w:val="none" w:sz="0" w:space="0" w:color="auto"/>
        <w:left w:val="none" w:sz="0" w:space="0" w:color="auto"/>
        <w:bottom w:val="none" w:sz="0" w:space="0" w:color="auto"/>
        <w:right w:val="none" w:sz="0" w:space="0" w:color="auto"/>
      </w:divBdr>
    </w:div>
    <w:div w:id="788551297">
      <w:bodyDiv w:val="1"/>
      <w:marLeft w:val="0"/>
      <w:marRight w:val="0"/>
      <w:marTop w:val="0"/>
      <w:marBottom w:val="0"/>
      <w:divBdr>
        <w:top w:val="none" w:sz="0" w:space="0" w:color="auto"/>
        <w:left w:val="none" w:sz="0" w:space="0" w:color="auto"/>
        <w:bottom w:val="none" w:sz="0" w:space="0" w:color="auto"/>
        <w:right w:val="none" w:sz="0" w:space="0" w:color="auto"/>
      </w:divBdr>
    </w:div>
    <w:div w:id="821459340">
      <w:bodyDiv w:val="1"/>
      <w:marLeft w:val="0"/>
      <w:marRight w:val="0"/>
      <w:marTop w:val="0"/>
      <w:marBottom w:val="0"/>
      <w:divBdr>
        <w:top w:val="none" w:sz="0" w:space="0" w:color="auto"/>
        <w:left w:val="none" w:sz="0" w:space="0" w:color="auto"/>
        <w:bottom w:val="none" w:sz="0" w:space="0" w:color="auto"/>
        <w:right w:val="none" w:sz="0" w:space="0" w:color="auto"/>
      </w:divBdr>
    </w:div>
    <w:div w:id="829296019">
      <w:bodyDiv w:val="1"/>
      <w:marLeft w:val="0"/>
      <w:marRight w:val="0"/>
      <w:marTop w:val="0"/>
      <w:marBottom w:val="0"/>
      <w:divBdr>
        <w:top w:val="none" w:sz="0" w:space="0" w:color="auto"/>
        <w:left w:val="none" w:sz="0" w:space="0" w:color="auto"/>
        <w:bottom w:val="none" w:sz="0" w:space="0" w:color="auto"/>
        <w:right w:val="none" w:sz="0" w:space="0" w:color="auto"/>
      </w:divBdr>
    </w:div>
    <w:div w:id="852888138">
      <w:bodyDiv w:val="1"/>
      <w:marLeft w:val="0"/>
      <w:marRight w:val="0"/>
      <w:marTop w:val="0"/>
      <w:marBottom w:val="0"/>
      <w:divBdr>
        <w:top w:val="none" w:sz="0" w:space="0" w:color="auto"/>
        <w:left w:val="none" w:sz="0" w:space="0" w:color="auto"/>
        <w:bottom w:val="none" w:sz="0" w:space="0" w:color="auto"/>
        <w:right w:val="none" w:sz="0" w:space="0" w:color="auto"/>
      </w:divBdr>
    </w:div>
    <w:div w:id="921841947">
      <w:bodyDiv w:val="1"/>
      <w:marLeft w:val="0"/>
      <w:marRight w:val="0"/>
      <w:marTop w:val="0"/>
      <w:marBottom w:val="0"/>
      <w:divBdr>
        <w:top w:val="none" w:sz="0" w:space="0" w:color="auto"/>
        <w:left w:val="none" w:sz="0" w:space="0" w:color="auto"/>
        <w:bottom w:val="none" w:sz="0" w:space="0" w:color="auto"/>
        <w:right w:val="none" w:sz="0" w:space="0" w:color="auto"/>
      </w:divBdr>
    </w:div>
    <w:div w:id="946424540">
      <w:bodyDiv w:val="1"/>
      <w:marLeft w:val="0"/>
      <w:marRight w:val="0"/>
      <w:marTop w:val="0"/>
      <w:marBottom w:val="0"/>
      <w:divBdr>
        <w:top w:val="none" w:sz="0" w:space="0" w:color="auto"/>
        <w:left w:val="none" w:sz="0" w:space="0" w:color="auto"/>
        <w:bottom w:val="none" w:sz="0" w:space="0" w:color="auto"/>
        <w:right w:val="none" w:sz="0" w:space="0" w:color="auto"/>
      </w:divBdr>
    </w:div>
    <w:div w:id="970600995">
      <w:bodyDiv w:val="1"/>
      <w:marLeft w:val="0"/>
      <w:marRight w:val="0"/>
      <w:marTop w:val="0"/>
      <w:marBottom w:val="0"/>
      <w:divBdr>
        <w:top w:val="none" w:sz="0" w:space="0" w:color="auto"/>
        <w:left w:val="none" w:sz="0" w:space="0" w:color="auto"/>
        <w:bottom w:val="none" w:sz="0" w:space="0" w:color="auto"/>
        <w:right w:val="none" w:sz="0" w:space="0" w:color="auto"/>
      </w:divBdr>
    </w:div>
    <w:div w:id="995842711">
      <w:bodyDiv w:val="1"/>
      <w:marLeft w:val="0"/>
      <w:marRight w:val="0"/>
      <w:marTop w:val="0"/>
      <w:marBottom w:val="0"/>
      <w:divBdr>
        <w:top w:val="none" w:sz="0" w:space="0" w:color="auto"/>
        <w:left w:val="none" w:sz="0" w:space="0" w:color="auto"/>
        <w:bottom w:val="none" w:sz="0" w:space="0" w:color="auto"/>
        <w:right w:val="none" w:sz="0" w:space="0" w:color="auto"/>
      </w:divBdr>
    </w:div>
    <w:div w:id="1025403158">
      <w:bodyDiv w:val="1"/>
      <w:marLeft w:val="0"/>
      <w:marRight w:val="0"/>
      <w:marTop w:val="0"/>
      <w:marBottom w:val="0"/>
      <w:divBdr>
        <w:top w:val="none" w:sz="0" w:space="0" w:color="auto"/>
        <w:left w:val="none" w:sz="0" w:space="0" w:color="auto"/>
        <w:bottom w:val="none" w:sz="0" w:space="0" w:color="auto"/>
        <w:right w:val="none" w:sz="0" w:space="0" w:color="auto"/>
      </w:divBdr>
    </w:div>
    <w:div w:id="1035732989">
      <w:bodyDiv w:val="1"/>
      <w:marLeft w:val="0"/>
      <w:marRight w:val="0"/>
      <w:marTop w:val="0"/>
      <w:marBottom w:val="0"/>
      <w:divBdr>
        <w:top w:val="none" w:sz="0" w:space="0" w:color="auto"/>
        <w:left w:val="none" w:sz="0" w:space="0" w:color="auto"/>
        <w:bottom w:val="none" w:sz="0" w:space="0" w:color="auto"/>
        <w:right w:val="none" w:sz="0" w:space="0" w:color="auto"/>
      </w:divBdr>
    </w:div>
    <w:div w:id="1106390765">
      <w:bodyDiv w:val="1"/>
      <w:marLeft w:val="0"/>
      <w:marRight w:val="0"/>
      <w:marTop w:val="0"/>
      <w:marBottom w:val="0"/>
      <w:divBdr>
        <w:top w:val="none" w:sz="0" w:space="0" w:color="auto"/>
        <w:left w:val="none" w:sz="0" w:space="0" w:color="auto"/>
        <w:bottom w:val="none" w:sz="0" w:space="0" w:color="auto"/>
        <w:right w:val="none" w:sz="0" w:space="0" w:color="auto"/>
      </w:divBdr>
    </w:div>
    <w:div w:id="1151558579">
      <w:bodyDiv w:val="1"/>
      <w:marLeft w:val="0"/>
      <w:marRight w:val="0"/>
      <w:marTop w:val="0"/>
      <w:marBottom w:val="0"/>
      <w:divBdr>
        <w:top w:val="none" w:sz="0" w:space="0" w:color="auto"/>
        <w:left w:val="none" w:sz="0" w:space="0" w:color="auto"/>
        <w:bottom w:val="none" w:sz="0" w:space="0" w:color="auto"/>
        <w:right w:val="none" w:sz="0" w:space="0" w:color="auto"/>
      </w:divBdr>
    </w:div>
    <w:div w:id="1228028366">
      <w:bodyDiv w:val="1"/>
      <w:marLeft w:val="0"/>
      <w:marRight w:val="0"/>
      <w:marTop w:val="0"/>
      <w:marBottom w:val="0"/>
      <w:divBdr>
        <w:top w:val="none" w:sz="0" w:space="0" w:color="auto"/>
        <w:left w:val="none" w:sz="0" w:space="0" w:color="auto"/>
        <w:bottom w:val="none" w:sz="0" w:space="0" w:color="auto"/>
        <w:right w:val="none" w:sz="0" w:space="0" w:color="auto"/>
      </w:divBdr>
    </w:div>
    <w:div w:id="1264151690">
      <w:bodyDiv w:val="1"/>
      <w:marLeft w:val="0"/>
      <w:marRight w:val="0"/>
      <w:marTop w:val="0"/>
      <w:marBottom w:val="0"/>
      <w:divBdr>
        <w:top w:val="none" w:sz="0" w:space="0" w:color="auto"/>
        <w:left w:val="none" w:sz="0" w:space="0" w:color="auto"/>
        <w:bottom w:val="none" w:sz="0" w:space="0" w:color="auto"/>
        <w:right w:val="none" w:sz="0" w:space="0" w:color="auto"/>
      </w:divBdr>
    </w:div>
    <w:div w:id="1283457845">
      <w:bodyDiv w:val="1"/>
      <w:marLeft w:val="0"/>
      <w:marRight w:val="0"/>
      <w:marTop w:val="0"/>
      <w:marBottom w:val="0"/>
      <w:divBdr>
        <w:top w:val="none" w:sz="0" w:space="0" w:color="auto"/>
        <w:left w:val="none" w:sz="0" w:space="0" w:color="auto"/>
        <w:bottom w:val="none" w:sz="0" w:space="0" w:color="auto"/>
        <w:right w:val="none" w:sz="0" w:space="0" w:color="auto"/>
      </w:divBdr>
    </w:div>
    <w:div w:id="1292592850">
      <w:bodyDiv w:val="1"/>
      <w:marLeft w:val="0"/>
      <w:marRight w:val="0"/>
      <w:marTop w:val="0"/>
      <w:marBottom w:val="0"/>
      <w:divBdr>
        <w:top w:val="none" w:sz="0" w:space="0" w:color="auto"/>
        <w:left w:val="none" w:sz="0" w:space="0" w:color="auto"/>
        <w:bottom w:val="none" w:sz="0" w:space="0" w:color="auto"/>
        <w:right w:val="none" w:sz="0" w:space="0" w:color="auto"/>
      </w:divBdr>
    </w:div>
    <w:div w:id="1322468450">
      <w:bodyDiv w:val="1"/>
      <w:marLeft w:val="0"/>
      <w:marRight w:val="0"/>
      <w:marTop w:val="0"/>
      <w:marBottom w:val="0"/>
      <w:divBdr>
        <w:top w:val="none" w:sz="0" w:space="0" w:color="auto"/>
        <w:left w:val="none" w:sz="0" w:space="0" w:color="auto"/>
        <w:bottom w:val="none" w:sz="0" w:space="0" w:color="auto"/>
        <w:right w:val="none" w:sz="0" w:space="0" w:color="auto"/>
      </w:divBdr>
    </w:div>
    <w:div w:id="1347437738">
      <w:bodyDiv w:val="1"/>
      <w:marLeft w:val="0"/>
      <w:marRight w:val="0"/>
      <w:marTop w:val="0"/>
      <w:marBottom w:val="0"/>
      <w:divBdr>
        <w:top w:val="none" w:sz="0" w:space="0" w:color="auto"/>
        <w:left w:val="none" w:sz="0" w:space="0" w:color="auto"/>
        <w:bottom w:val="none" w:sz="0" w:space="0" w:color="auto"/>
        <w:right w:val="none" w:sz="0" w:space="0" w:color="auto"/>
      </w:divBdr>
    </w:div>
    <w:div w:id="1371342056">
      <w:bodyDiv w:val="1"/>
      <w:marLeft w:val="0"/>
      <w:marRight w:val="0"/>
      <w:marTop w:val="0"/>
      <w:marBottom w:val="0"/>
      <w:divBdr>
        <w:top w:val="none" w:sz="0" w:space="0" w:color="auto"/>
        <w:left w:val="none" w:sz="0" w:space="0" w:color="auto"/>
        <w:bottom w:val="none" w:sz="0" w:space="0" w:color="auto"/>
        <w:right w:val="none" w:sz="0" w:space="0" w:color="auto"/>
      </w:divBdr>
    </w:div>
    <w:div w:id="1401487708">
      <w:bodyDiv w:val="1"/>
      <w:marLeft w:val="0"/>
      <w:marRight w:val="0"/>
      <w:marTop w:val="0"/>
      <w:marBottom w:val="0"/>
      <w:divBdr>
        <w:top w:val="none" w:sz="0" w:space="0" w:color="auto"/>
        <w:left w:val="none" w:sz="0" w:space="0" w:color="auto"/>
        <w:bottom w:val="none" w:sz="0" w:space="0" w:color="auto"/>
        <w:right w:val="none" w:sz="0" w:space="0" w:color="auto"/>
      </w:divBdr>
    </w:div>
    <w:div w:id="1402828405">
      <w:bodyDiv w:val="1"/>
      <w:marLeft w:val="0"/>
      <w:marRight w:val="0"/>
      <w:marTop w:val="0"/>
      <w:marBottom w:val="0"/>
      <w:divBdr>
        <w:top w:val="none" w:sz="0" w:space="0" w:color="auto"/>
        <w:left w:val="none" w:sz="0" w:space="0" w:color="auto"/>
        <w:bottom w:val="none" w:sz="0" w:space="0" w:color="auto"/>
        <w:right w:val="none" w:sz="0" w:space="0" w:color="auto"/>
      </w:divBdr>
    </w:div>
    <w:div w:id="1417243490">
      <w:bodyDiv w:val="1"/>
      <w:marLeft w:val="0"/>
      <w:marRight w:val="0"/>
      <w:marTop w:val="0"/>
      <w:marBottom w:val="0"/>
      <w:divBdr>
        <w:top w:val="none" w:sz="0" w:space="0" w:color="auto"/>
        <w:left w:val="none" w:sz="0" w:space="0" w:color="auto"/>
        <w:bottom w:val="none" w:sz="0" w:space="0" w:color="auto"/>
        <w:right w:val="none" w:sz="0" w:space="0" w:color="auto"/>
      </w:divBdr>
    </w:div>
    <w:div w:id="1464730508">
      <w:bodyDiv w:val="1"/>
      <w:marLeft w:val="0"/>
      <w:marRight w:val="0"/>
      <w:marTop w:val="0"/>
      <w:marBottom w:val="0"/>
      <w:divBdr>
        <w:top w:val="none" w:sz="0" w:space="0" w:color="auto"/>
        <w:left w:val="none" w:sz="0" w:space="0" w:color="auto"/>
        <w:bottom w:val="none" w:sz="0" w:space="0" w:color="auto"/>
        <w:right w:val="none" w:sz="0" w:space="0" w:color="auto"/>
      </w:divBdr>
    </w:div>
    <w:div w:id="1474711315">
      <w:bodyDiv w:val="1"/>
      <w:marLeft w:val="0"/>
      <w:marRight w:val="0"/>
      <w:marTop w:val="0"/>
      <w:marBottom w:val="0"/>
      <w:divBdr>
        <w:top w:val="none" w:sz="0" w:space="0" w:color="auto"/>
        <w:left w:val="none" w:sz="0" w:space="0" w:color="auto"/>
        <w:bottom w:val="none" w:sz="0" w:space="0" w:color="auto"/>
        <w:right w:val="none" w:sz="0" w:space="0" w:color="auto"/>
      </w:divBdr>
    </w:div>
    <w:div w:id="1501847259">
      <w:bodyDiv w:val="1"/>
      <w:marLeft w:val="0"/>
      <w:marRight w:val="0"/>
      <w:marTop w:val="0"/>
      <w:marBottom w:val="0"/>
      <w:divBdr>
        <w:top w:val="none" w:sz="0" w:space="0" w:color="auto"/>
        <w:left w:val="none" w:sz="0" w:space="0" w:color="auto"/>
        <w:bottom w:val="none" w:sz="0" w:space="0" w:color="auto"/>
        <w:right w:val="none" w:sz="0" w:space="0" w:color="auto"/>
      </w:divBdr>
    </w:div>
    <w:div w:id="1521241717">
      <w:bodyDiv w:val="1"/>
      <w:marLeft w:val="0"/>
      <w:marRight w:val="0"/>
      <w:marTop w:val="0"/>
      <w:marBottom w:val="0"/>
      <w:divBdr>
        <w:top w:val="none" w:sz="0" w:space="0" w:color="auto"/>
        <w:left w:val="none" w:sz="0" w:space="0" w:color="auto"/>
        <w:bottom w:val="none" w:sz="0" w:space="0" w:color="auto"/>
        <w:right w:val="none" w:sz="0" w:space="0" w:color="auto"/>
      </w:divBdr>
    </w:div>
    <w:div w:id="1527989093">
      <w:bodyDiv w:val="1"/>
      <w:marLeft w:val="0"/>
      <w:marRight w:val="0"/>
      <w:marTop w:val="0"/>
      <w:marBottom w:val="0"/>
      <w:divBdr>
        <w:top w:val="none" w:sz="0" w:space="0" w:color="auto"/>
        <w:left w:val="none" w:sz="0" w:space="0" w:color="auto"/>
        <w:bottom w:val="none" w:sz="0" w:space="0" w:color="auto"/>
        <w:right w:val="none" w:sz="0" w:space="0" w:color="auto"/>
      </w:divBdr>
    </w:div>
    <w:div w:id="1557006386">
      <w:bodyDiv w:val="1"/>
      <w:marLeft w:val="0"/>
      <w:marRight w:val="0"/>
      <w:marTop w:val="0"/>
      <w:marBottom w:val="0"/>
      <w:divBdr>
        <w:top w:val="none" w:sz="0" w:space="0" w:color="auto"/>
        <w:left w:val="none" w:sz="0" w:space="0" w:color="auto"/>
        <w:bottom w:val="none" w:sz="0" w:space="0" w:color="auto"/>
        <w:right w:val="none" w:sz="0" w:space="0" w:color="auto"/>
      </w:divBdr>
    </w:div>
    <w:div w:id="1582175108">
      <w:bodyDiv w:val="1"/>
      <w:marLeft w:val="0"/>
      <w:marRight w:val="0"/>
      <w:marTop w:val="0"/>
      <w:marBottom w:val="0"/>
      <w:divBdr>
        <w:top w:val="none" w:sz="0" w:space="0" w:color="auto"/>
        <w:left w:val="none" w:sz="0" w:space="0" w:color="auto"/>
        <w:bottom w:val="none" w:sz="0" w:space="0" w:color="auto"/>
        <w:right w:val="none" w:sz="0" w:space="0" w:color="auto"/>
      </w:divBdr>
    </w:div>
    <w:div w:id="1633097115">
      <w:bodyDiv w:val="1"/>
      <w:marLeft w:val="0"/>
      <w:marRight w:val="0"/>
      <w:marTop w:val="0"/>
      <w:marBottom w:val="0"/>
      <w:divBdr>
        <w:top w:val="none" w:sz="0" w:space="0" w:color="auto"/>
        <w:left w:val="none" w:sz="0" w:space="0" w:color="auto"/>
        <w:bottom w:val="none" w:sz="0" w:space="0" w:color="auto"/>
        <w:right w:val="none" w:sz="0" w:space="0" w:color="auto"/>
      </w:divBdr>
    </w:div>
    <w:div w:id="1638098231">
      <w:bodyDiv w:val="1"/>
      <w:marLeft w:val="0"/>
      <w:marRight w:val="0"/>
      <w:marTop w:val="0"/>
      <w:marBottom w:val="0"/>
      <w:divBdr>
        <w:top w:val="none" w:sz="0" w:space="0" w:color="auto"/>
        <w:left w:val="none" w:sz="0" w:space="0" w:color="auto"/>
        <w:bottom w:val="none" w:sz="0" w:space="0" w:color="auto"/>
        <w:right w:val="none" w:sz="0" w:space="0" w:color="auto"/>
      </w:divBdr>
    </w:div>
    <w:div w:id="1645700708">
      <w:bodyDiv w:val="1"/>
      <w:marLeft w:val="0"/>
      <w:marRight w:val="0"/>
      <w:marTop w:val="0"/>
      <w:marBottom w:val="0"/>
      <w:divBdr>
        <w:top w:val="none" w:sz="0" w:space="0" w:color="auto"/>
        <w:left w:val="none" w:sz="0" w:space="0" w:color="auto"/>
        <w:bottom w:val="none" w:sz="0" w:space="0" w:color="auto"/>
        <w:right w:val="none" w:sz="0" w:space="0" w:color="auto"/>
      </w:divBdr>
    </w:div>
    <w:div w:id="1646011792">
      <w:bodyDiv w:val="1"/>
      <w:marLeft w:val="0"/>
      <w:marRight w:val="0"/>
      <w:marTop w:val="0"/>
      <w:marBottom w:val="0"/>
      <w:divBdr>
        <w:top w:val="none" w:sz="0" w:space="0" w:color="auto"/>
        <w:left w:val="none" w:sz="0" w:space="0" w:color="auto"/>
        <w:bottom w:val="none" w:sz="0" w:space="0" w:color="auto"/>
        <w:right w:val="none" w:sz="0" w:space="0" w:color="auto"/>
      </w:divBdr>
    </w:div>
    <w:div w:id="1648584328">
      <w:bodyDiv w:val="1"/>
      <w:marLeft w:val="0"/>
      <w:marRight w:val="0"/>
      <w:marTop w:val="0"/>
      <w:marBottom w:val="0"/>
      <w:divBdr>
        <w:top w:val="none" w:sz="0" w:space="0" w:color="auto"/>
        <w:left w:val="none" w:sz="0" w:space="0" w:color="auto"/>
        <w:bottom w:val="none" w:sz="0" w:space="0" w:color="auto"/>
        <w:right w:val="none" w:sz="0" w:space="0" w:color="auto"/>
      </w:divBdr>
    </w:div>
    <w:div w:id="1679652258">
      <w:bodyDiv w:val="1"/>
      <w:marLeft w:val="0"/>
      <w:marRight w:val="0"/>
      <w:marTop w:val="0"/>
      <w:marBottom w:val="0"/>
      <w:divBdr>
        <w:top w:val="none" w:sz="0" w:space="0" w:color="auto"/>
        <w:left w:val="none" w:sz="0" w:space="0" w:color="auto"/>
        <w:bottom w:val="none" w:sz="0" w:space="0" w:color="auto"/>
        <w:right w:val="none" w:sz="0" w:space="0" w:color="auto"/>
      </w:divBdr>
    </w:div>
    <w:div w:id="1696881378">
      <w:bodyDiv w:val="1"/>
      <w:marLeft w:val="0"/>
      <w:marRight w:val="0"/>
      <w:marTop w:val="0"/>
      <w:marBottom w:val="0"/>
      <w:divBdr>
        <w:top w:val="none" w:sz="0" w:space="0" w:color="auto"/>
        <w:left w:val="none" w:sz="0" w:space="0" w:color="auto"/>
        <w:bottom w:val="none" w:sz="0" w:space="0" w:color="auto"/>
        <w:right w:val="none" w:sz="0" w:space="0" w:color="auto"/>
      </w:divBdr>
    </w:div>
    <w:div w:id="1724987348">
      <w:bodyDiv w:val="1"/>
      <w:marLeft w:val="0"/>
      <w:marRight w:val="0"/>
      <w:marTop w:val="0"/>
      <w:marBottom w:val="0"/>
      <w:divBdr>
        <w:top w:val="none" w:sz="0" w:space="0" w:color="auto"/>
        <w:left w:val="none" w:sz="0" w:space="0" w:color="auto"/>
        <w:bottom w:val="none" w:sz="0" w:space="0" w:color="auto"/>
        <w:right w:val="none" w:sz="0" w:space="0" w:color="auto"/>
      </w:divBdr>
    </w:div>
    <w:div w:id="1732728200">
      <w:bodyDiv w:val="1"/>
      <w:marLeft w:val="0"/>
      <w:marRight w:val="0"/>
      <w:marTop w:val="0"/>
      <w:marBottom w:val="0"/>
      <w:divBdr>
        <w:top w:val="none" w:sz="0" w:space="0" w:color="auto"/>
        <w:left w:val="none" w:sz="0" w:space="0" w:color="auto"/>
        <w:bottom w:val="none" w:sz="0" w:space="0" w:color="auto"/>
        <w:right w:val="none" w:sz="0" w:space="0" w:color="auto"/>
      </w:divBdr>
    </w:div>
    <w:div w:id="1735540476">
      <w:bodyDiv w:val="1"/>
      <w:marLeft w:val="0"/>
      <w:marRight w:val="0"/>
      <w:marTop w:val="0"/>
      <w:marBottom w:val="0"/>
      <w:divBdr>
        <w:top w:val="none" w:sz="0" w:space="0" w:color="auto"/>
        <w:left w:val="none" w:sz="0" w:space="0" w:color="auto"/>
        <w:bottom w:val="none" w:sz="0" w:space="0" w:color="auto"/>
        <w:right w:val="none" w:sz="0" w:space="0" w:color="auto"/>
      </w:divBdr>
    </w:div>
    <w:div w:id="1736121344">
      <w:bodyDiv w:val="1"/>
      <w:marLeft w:val="0"/>
      <w:marRight w:val="0"/>
      <w:marTop w:val="0"/>
      <w:marBottom w:val="0"/>
      <w:divBdr>
        <w:top w:val="none" w:sz="0" w:space="0" w:color="auto"/>
        <w:left w:val="none" w:sz="0" w:space="0" w:color="auto"/>
        <w:bottom w:val="none" w:sz="0" w:space="0" w:color="auto"/>
        <w:right w:val="none" w:sz="0" w:space="0" w:color="auto"/>
      </w:divBdr>
    </w:div>
    <w:div w:id="1770005162">
      <w:bodyDiv w:val="1"/>
      <w:marLeft w:val="0"/>
      <w:marRight w:val="0"/>
      <w:marTop w:val="0"/>
      <w:marBottom w:val="0"/>
      <w:divBdr>
        <w:top w:val="none" w:sz="0" w:space="0" w:color="auto"/>
        <w:left w:val="none" w:sz="0" w:space="0" w:color="auto"/>
        <w:bottom w:val="none" w:sz="0" w:space="0" w:color="auto"/>
        <w:right w:val="none" w:sz="0" w:space="0" w:color="auto"/>
      </w:divBdr>
    </w:div>
    <w:div w:id="1802069885">
      <w:bodyDiv w:val="1"/>
      <w:marLeft w:val="0"/>
      <w:marRight w:val="0"/>
      <w:marTop w:val="0"/>
      <w:marBottom w:val="0"/>
      <w:divBdr>
        <w:top w:val="none" w:sz="0" w:space="0" w:color="auto"/>
        <w:left w:val="none" w:sz="0" w:space="0" w:color="auto"/>
        <w:bottom w:val="none" w:sz="0" w:space="0" w:color="auto"/>
        <w:right w:val="none" w:sz="0" w:space="0" w:color="auto"/>
      </w:divBdr>
    </w:div>
    <w:div w:id="1816876664">
      <w:bodyDiv w:val="1"/>
      <w:marLeft w:val="0"/>
      <w:marRight w:val="0"/>
      <w:marTop w:val="0"/>
      <w:marBottom w:val="0"/>
      <w:divBdr>
        <w:top w:val="none" w:sz="0" w:space="0" w:color="auto"/>
        <w:left w:val="none" w:sz="0" w:space="0" w:color="auto"/>
        <w:bottom w:val="none" w:sz="0" w:space="0" w:color="auto"/>
        <w:right w:val="none" w:sz="0" w:space="0" w:color="auto"/>
      </w:divBdr>
    </w:div>
    <w:div w:id="1864203777">
      <w:bodyDiv w:val="1"/>
      <w:marLeft w:val="0"/>
      <w:marRight w:val="0"/>
      <w:marTop w:val="0"/>
      <w:marBottom w:val="0"/>
      <w:divBdr>
        <w:top w:val="none" w:sz="0" w:space="0" w:color="auto"/>
        <w:left w:val="none" w:sz="0" w:space="0" w:color="auto"/>
        <w:bottom w:val="none" w:sz="0" w:space="0" w:color="auto"/>
        <w:right w:val="none" w:sz="0" w:space="0" w:color="auto"/>
      </w:divBdr>
    </w:div>
    <w:div w:id="1921866686">
      <w:bodyDiv w:val="1"/>
      <w:marLeft w:val="0"/>
      <w:marRight w:val="0"/>
      <w:marTop w:val="0"/>
      <w:marBottom w:val="0"/>
      <w:divBdr>
        <w:top w:val="none" w:sz="0" w:space="0" w:color="auto"/>
        <w:left w:val="none" w:sz="0" w:space="0" w:color="auto"/>
        <w:bottom w:val="none" w:sz="0" w:space="0" w:color="auto"/>
        <w:right w:val="none" w:sz="0" w:space="0" w:color="auto"/>
      </w:divBdr>
    </w:div>
    <w:div w:id="1972397274">
      <w:bodyDiv w:val="1"/>
      <w:marLeft w:val="0"/>
      <w:marRight w:val="0"/>
      <w:marTop w:val="0"/>
      <w:marBottom w:val="0"/>
      <w:divBdr>
        <w:top w:val="none" w:sz="0" w:space="0" w:color="auto"/>
        <w:left w:val="none" w:sz="0" w:space="0" w:color="auto"/>
        <w:bottom w:val="none" w:sz="0" w:space="0" w:color="auto"/>
        <w:right w:val="none" w:sz="0" w:space="0" w:color="auto"/>
      </w:divBdr>
    </w:div>
    <w:div w:id="2013296220">
      <w:bodyDiv w:val="1"/>
      <w:marLeft w:val="0"/>
      <w:marRight w:val="0"/>
      <w:marTop w:val="0"/>
      <w:marBottom w:val="0"/>
      <w:divBdr>
        <w:top w:val="none" w:sz="0" w:space="0" w:color="auto"/>
        <w:left w:val="none" w:sz="0" w:space="0" w:color="auto"/>
        <w:bottom w:val="none" w:sz="0" w:space="0" w:color="auto"/>
        <w:right w:val="none" w:sz="0" w:space="0" w:color="auto"/>
      </w:divBdr>
    </w:div>
    <w:div w:id="205653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izitao/Desktop/English/&#23454;&#29992;&#22522;&#30784;&#35789;&#27719;00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FD99C-C7E7-D24D-9F04-540A1D122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实用基础词汇001.dotx</Template>
  <TotalTime>622</TotalTime>
  <Pages>15</Pages>
  <Words>3747</Words>
  <Characters>21358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90</cp:revision>
  <cp:lastPrinted>2023-09-17T14:10:00Z</cp:lastPrinted>
  <dcterms:created xsi:type="dcterms:W3CDTF">2023-09-17T14:10:00Z</dcterms:created>
  <dcterms:modified xsi:type="dcterms:W3CDTF">2023-12-08T10:39:00Z</dcterms:modified>
</cp:coreProperties>
</file>